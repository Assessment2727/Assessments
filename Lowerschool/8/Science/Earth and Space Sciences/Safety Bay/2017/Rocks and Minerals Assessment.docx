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5D" w:rsidRDefault="00D77545">
      <w:pPr>
        <w:rPr>
          <w:b/>
          <w:sz w:val="40"/>
          <w:szCs w:val="40"/>
          <w:u w:val="single"/>
        </w:rPr>
      </w:pPr>
      <w:r w:rsidRPr="00D77545">
        <w:rPr>
          <w:b/>
          <w:noProof/>
          <w:sz w:val="40"/>
          <w:szCs w:val="40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7BD6EA7" wp14:editId="494ADFA6">
                <wp:simplePos x="0" y="0"/>
                <wp:positionH relativeFrom="column">
                  <wp:posOffset>3348990</wp:posOffset>
                </wp:positionH>
                <wp:positionV relativeFrom="paragraph">
                  <wp:posOffset>15240</wp:posOffset>
                </wp:positionV>
                <wp:extent cx="1478280" cy="13182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545" w:rsidRDefault="00D7754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32"/>
                              </w:rPr>
                              <w:t>MARK</w:t>
                            </w:r>
                          </w:p>
                          <w:p w:rsidR="00D77545" w:rsidRDefault="00D77545" w:rsidP="00D77545">
                            <w:pPr>
                              <w:ind w:left="709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D77545" w:rsidRPr="00D77545" w:rsidRDefault="00D77545" w:rsidP="00D77545">
                            <w:pPr>
                              <w:ind w:left="1134"/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44"/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7pt;margin-top:1.2pt;width:116.4pt;height:103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+jKAIAAE0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">
                <v:textbox>
                  <w:txbxContent>
                    <w:p w:rsidR="00D77545" w:rsidRDefault="00D77545">
                      <w:pPr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32"/>
                        </w:rPr>
                        <w:t>MARK</w:t>
                      </w:r>
                    </w:p>
                    <w:p w:rsidR="00D77545" w:rsidRDefault="00D77545" w:rsidP="00D77545">
                      <w:pPr>
                        <w:ind w:left="709"/>
                        <w:rPr>
                          <w:b/>
                          <w:sz w:val="32"/>
                        </w:rPr>
                      </w:pPr>
                    </w:p>
                    <w:p w:rsidR="00D77545" w:rsidRPr="00D77545" w:rsidRDefault="00D77545" w:rsidP="00D77545">
                      <w:pPr>
                        <w:ind w:left="1134"/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44"/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Pr="00223589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32CEE3" wp14:editId="7837A790">
                <wp:simplePos x="0" y="0"/>
                <wp:positionH relativeFrom="column">
                  <wp:posOffset>2018665</wp:posOffset>
                </wp:positionH>
                <wp:positionV relativeFrom="paragraph">
                  <wp:posOffset>-538480</wp:posOffset>
                </wp:positionV>
                <wp:extent cx="3857625" cy="140398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589" w:rsidRPr="00223589" w:rsidRDefault="00223589" w:rsidP="00223589">
                            <w:pPr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95pt;margin-top:-42.4pt;width:303.75pt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287IQIAABw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" stroked="f">
                <v:textbox style="mso-fit-shape-to-text:t">
                  <w:txbxContent>
                    <w:p w:rsidR="00223589" w:rsidRPr="00223589" w:rsidRDefault="00223589" w:rsidP="00223589">
                      <w:pPr>
                        <w:rPr>
                          <w:u w:val="single"/>
                        </w:rPr>
                      </w:pPr>
                      <w:r>
                        <w:t>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anchor distT="0" distB="0" distL="114300" distR="114300" simplePos="0" relativeHeight="251671040" behindDoc="1" locked="0" layoutInCell="1" allowOverlap="1" wp14:anchorId="0A243BFF" wp14:editId="2B1E62B4">
            <wp:simplePos x="0" y="0"/>
            <wp:positionH relativeFrom="column">
              <wp:posOffset>0</wp:posOffset>
            </wp:positionH>
            <wp:positionV relativeFrom="paragraph">
              <wp:posOffset>-365760</wp:posOffset>
            </wp:positionV>
            <wp:extent cx="914400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150" y="21190"/>
                <wp:lineTo x="21150" y="0"/>
                <wp:lineTo x="0" y="0"/>
              </wp:wrapPolygon>
            </wp:wrapThrough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9AD">
        <w:rPr>
          <w:b/>
          <w:sz w:val="40"/>
          <w:szCs w:val="40"/>
          <w:u w:val="single"/>
        </w:rPr>
        <w:t>Rocks Assignment Part 1</w:t>
      </w:r>
    </w:p>
    <w:p w:rsidR="00065DE9" w:rsidRPr="00065DE9" w:rsidRDefault="003F1602">
      <w:pPr>
        <w:rPr>
          <w:b/>
          <w:sz w:val="40"/>
          <w:szCs w:val="40"/>
          <w:u w:val="single"/>
        </w:rPr>
      </w:pPr>
      <w:r w:rsidRPr="00065DE9">
        <w:rPr>
          <w:b/>
          <w:sz w:val="40"/>
          <w:szCs w:val="40"/>
          <w:u w:val="single"/>
        </w:rPr>
        <w:t>Laboratory Report</w:t>
      </w:r>
    </w:p>
    <w:p w:rsidR="00BF60C1" w:rsidRDefault="00BF60C1">
      <w:pPr>
        <w:rPr>
          <w:sz w:val="24"/>
          <w:szCs w:val="24"/>
          <w:u w:val="single"/>
        </w:rPr>
      </w:pPr>
    </w:p>
    <w:p w:rsidR="00BF60C1" w:rsidRDefault="00065DE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</w:t>
      </w:r>
    </w:p>
    <w:p w:rsidR="00065DE9" w:rsidRDefault="00065DE9" w:rsidP="00BF60C1">
      <w:pPr>
        <w:jc w:val="both"/>
        <w:rPr>
          <w:sz w:val="24"/>
          <w:szCs w:val="24"/>
        </w:rPr>
      </w:pPr>
      <w:r>
        <w:rPr>
          <w:sz w:val="24"/>
          <w:szCs w:val="24"/>
        </w:rPr>
        <w:t>You have a new job as a geologist</w:t>
      </w:r>
      <w:r w:rsidR="00F25AE9">
        <w:rPr>
          <w:sz w:val="24"/>
          <w:szCs w:val="24"/>
        </w:rPr>
        <w:t xml:space="preserve"> and you have been given </w:t>
      </w:r>
      <w:r w:rsidR="00F25AE9" w:rsidRPr="00F25AE9">
        <w:rPr>
          <w:b/>
          <w:sz w:val="24"/>
          <w:szCs w:val="24"/>
        </w:rPr>
        <w:t>2</w:t>
      </w:r>
      <w:r w:rsidRPr="00F25AE9">
        <w:rPr>
          <w:b/>
          <w:sz w:val="24"/>
          <w:szCs w:val="24"/>
        </w:rPr>
        <w:t xml:space="preserve"> rock samples</w:t>
      </w:r>
      <w:r w:rsidR="00D879AD">
        <w:rPr>
          <w:b/>
          <w:sz w:val="24"/>
          <w:szCs w:val="24"/>
        </w:rPr>
        <w:t xml:space="preserve"> </w:t>
      </w:r>
      <w:r w:rsidR="00D879AD" w:rsidRPr="00D879AD">
        <w:rPr>
          <w:sz w:val="24"/>
          <w:szCs w:val="24"/>
        </w:rPr>
        <w:t>to analyse</w:t>
      </w:r>
      <w:r w:rsidR="00D879AD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879AD">
        <w:rPr>
          <w:sz w:val="24"/>
          <w:szCs w:val="24"/>
        </w:rPr>
        <w:t xml:space="preserve">These rocks are </w:t>
      </w:r>
      <w:r>
        <w:rPr>
          <w:sz w:val="24"/>
          <w:szCs w:val="24"/>
        </w:rPr>
        <w:t xml:space="preserve">from a site of </w:t>
      </w:r>
      <w:r w:rsidR="00D879AD">
        <w:rPr>
          <w:sz w:val="24"/>
          <w:szCs w:val="24"/>
        </w:rPr>
        <w:t>great importance</w:t>
      </w:r>
      <w:r>
        <w:rPr>
          <w:sz w:val="24"/>
          <w:szCs w:val="24"/>
        </w:rPr>
        <w:t xml:space="preserve"> relating to Aboriginal and Torres Strait Islander </w:t>
      </w:r>
      <w:r w:rsidR="00D879AD">
        <w:rPr>
          <w:sz w:val="24"/>
          <w:szCs w:val="24"/>
        </w:rPr>
        <w:t>cultures</w:t>
      </w:r>
      <w:r>
        <w:rPr>
          <w:sz w:val="24"/>
          <w:szCs w:val="24"/>
        </w:rPr>
        <w:t xml:space="preserve">. </w:t>
      </w:r>
    </w:p>
    <w:p w:rsidR="00D879AD" w:rsidRDefault="00065DE9" w:rsidP="00BF60C1">
      <w:pPr>
        <w:jc w:val="both"/>
        <w:rPr>
          <w:sz w:val="24"/>
          <w:szCs w:val="24"/>
        </w:rPr>
      </w:pPr>
      <w:r>
        <w:rPr>
          <w:sz w:val="24"/>
          <w:szCs w:val="24"/>
        </w:rPr>
        <w:t>It is your job as a scientist to</w:t>
      </w:r>
      <w:r w:rsidR="00D879AD">
        <w:rPr>
          <w:sz w:val="24"/>
          <w:szCs w:val="24"/>
        </w:rPr>
        <w:t>:</w:t>
      </w:r>
    </w:p>
    <w:p w:rsidR="003C1CEB" w:rsidRDefault="003C1CEB" w:rsidP="00BF60C1">
      <w:pPr>
        <w:jc w:val="both"/>
        <w:rPr>
          <w:sz w:val="24"/>
          <w:szCs w:val="24"/>
        </w:rPr>
      </w:pPr>
    </w:p>
    <w:p w:rsidR="00D879AD" w:rsidRDefault="00D879AD" w:rsidP="00D879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65DE9" w:rsidRPr="00D879AD">
        <w:rPr>
          <w:sz w:val="24"/>
          <w:szCs w:val="24"/>
        </w:rPr>
        <w:t>dentify the typ</w:t>
      </w:r>
      <w:r>
        <w:rPr>
          <w:sz w:val="24"/>
          <w:szCs w:val="24"/>
        </w:rPr>
        <w:t>es of rocks you have been given all of the skills you have learnt in class</w:t>
      </w:r>
    </w:p>
    <w:p w:rsidR="00065DE9" w:rsidRPr="00D879AD" w:rsidRDefault="00D879AD" w:rsidP="00D879A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Discover the historical importance of these rocks to Aboriginal and Torres Strait Islander cultures.</w:t>
      </w:r>
    </w:p>
    <w:p w:rsidR="00BF60C1" w:rsidRDefault="00BF60C1">
      <w:pPr>
        <w:rPr>
          <w:sz w:val="24"/>
          <w:szCs w:val="24"/>
          <w:u w:val="single"/>
        </w:rPr>
      </w:pPr>
    </w:p>
    <w:p w:rsidR="00065DE9" w:rsidRDefault="00A74E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You Need</w:t>
      </w:r>
    </w:p>
    <w:p w:rsidR="00065DE9" w:rsidRDefault="00065DE9">
      <w:pPr>
        <w:rPr>
          <w:sz w:val="24"/>
          <w:szCs w:val="24"/>
        </w:rPr>
      </w:pPr>
      <w:r>
        <w:rPr>
          <w:sz w:val="24"/>
          <w:szCs w:val="24"/>
        </w:rPr>
        <w:t>Rock sample 1</w:t>
      </w:r>
      <w:r>
        <w:rPr>
          <w:sz w:val="24"/>
          <w:szCs w:val="24"/>
        </w:rPr>
        <w:tab/>
      </w:r>
      <w:r w:rsidR="00E21454">
        <w:rPr>
          <w:noProof/>
          <w:lang w:val="en-AU" w:eastAsia="en-AU"/>
        </w:rPr>
        <w:drawing>
          <wp:inline distT="0" distB="0" distL="0" distR="0">
            <wp:extent cx="809625" cy="540020"/>
            <wp:effectExtent l="0" t="0" r="0" b="0"/>
            <wp:docPr id="1" name="Picture 1" descr="Image result for bas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al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25906" cy="5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Grain size chart</w:t>
      </w:r>
      <w:r w:rsidR="00671FEB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671FEB" w:rsidRPr="00671FEB">
        <w:rPr>
          <w:noProof/>
          <w:lang w:val="en-AU" w:eastAsia="en-AU"/>
        </w:rPr>
        <w:drawing>
          <wp:inline distT="0" distB="0" distL="0" distR="0" wp14:anchorId="00D7A9AF" wp14:editId="36CD1628">
            <wp:extent cx="923925" cy="533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0212" cy="5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C1" w:rsidRDefault="00065DE9">
      <w:pPr>
        <w:rPr>
          <w:sz w:val="24"/>
          <w:szCs w:val="24"/>
        </w:rPr>
      </w:pPr>
      <w:r>
        <w:rPr>
          <w:sz w:val="24"/>
          <w:szCs w:val="24"/>
        </w:rPr>
        <w:t>Rock sample 2</w:t>
      </w:r>
      <w:r w:rsidR="00671FEB">
        <w:rPr>
          <w:sz w:val="24"/>
          <w:szCs w:val="24"/>
        </w:rPr>
        <w:t xml:space="preserve">    </w:t>
      </w:r>
      <w:r w:rsidR="00671FEB" w:rsidRPr="00671FEB">
        <w:rPr>
          <w:noProof/>
          <w:lang w:val="en-AU" w:eastAsia="en-AU"/>
        </w:rPr>
        <w:drawing>
          <wp:inline distT="0" distB="0" distL="0" distR="0" wp14:anchorId="0DFF5480" wp14:editId="5E33131C">
            <wp:extent cx="523875" cy="39595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53" cy="4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1FEB">
        <w:rPr>
          <w:sz w:val="24"/>
          <w:szCs w:val="24"/>
        </w:rPr>
        <w:t>Hand Lens</w:t>
      </w:r>
      <w:r w:rsidR="00671FEB">
        <w:rPr>
          <w:sz w:val="24"/>
          <w:szCs w:val="24"/>
        </w:rPr>
        <w:tab/>
      </w:r>
      <w:r w:rsidR="00671FEB">
        <w:rPr>
          <w:sz w:val="24"/>
          <w:szCs w:val="24"/>
        </w:rPr>
        <w:tab/>
      </w:r>
      <w:r w:rsidR="00671FEB" w:rsidRPr="00671FEB">
        <w:rPr>
          <w:noProof/>
          <w:lang w:val="en-AU" w:eastAsia="en-AU"/>
        </w:rPr>
        <w:drawing>
          <wp:inline distT="0" distB="0" distL="0" distR="0" wp14:anchorId="15C0DDC6" wp14:editId="2308BF7C">
            <wp:extent cx="542925" cy="5309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07" cy="5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E03">
        <w:rPr>
          <w:sz w:val="24"/>
          <w:szCs w:val="24"/>
        </w:rPr>
        <w:t xml:space="preserve"> </w:t>
      </w:r>
    </w:p>
    <w:p w:rsidR="00671FEB" w:rsidRPr="00671FEB" w:rsidRDefault="00671FEB">
      <w:pPr>
        <w:rPr>
          <w:sz w:val="24"/>
          <w:szCs w:val="24"/>
        </w:rPr>
      </w:pPr>
    </w:p>
    <w:p w:rsidR="00BF60C1" w:rsidRDefault="00BF60C1">
      <w:pPr>
        <w:rPr>
          <w:sz w:val="24"/>
          <w:szCs w:val="24"/>
          <w:u w:val="single"/>
        </w:rPr>
      </w:pPr>
    </w:p>
    <w:p w:rsidR="00A74E03" w:rsidRDefault="00A74E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to do</w:t>
      </w:r>
    </w:p>
    <w:p w:rsidR="00A74E03" w:rsidRPr="00BF60C1" w:rsidRDefault="00A74E03" w:rsidP="00BF60C1">
      <w:pPr>
        <w:rPr>
          <w:sz w:val="24"/>
          <w:szCs w:val="24"/>
        </w:rPr>
      </w:pPr>
      <w:r w:rsidRPr="00BF60C1">
        <w:rPr>
          <w:sz w:val="24"/>
          <w:szCs w:val="24"/>
        </w:rPr>
        <w:t xml:space="preserve">In </w:t>
      </w:r>
      <w:r w:rsidR="005F5CF3">
        <w:rPr>
          <w:sz w:val="24"/>
          <w:szCs w:val="24"/>
        </w:rPr>
        <w:t>pairs, spend 5</w:t>
      </w:r>
      <w:r w:rsidRPr="00BF60C1">
        <w:rPr>
          <w:sz w:val="24"/>
          <w:szCs w:val="24"/>
        </w:rPr>
        <w:t xml:space="preserve"> min</w:t>
      </w:r>
      <w:r w:rsidR="005F5CF3">
        <w:rPr>
          <w:sz w:val="24"/>
          <w:szCs w:val="24"/>
        </w:rPr>
        <w:t>ute</w:t>
      </w:r>
      <w:r w:rsidRPr="00BF60C1">
        <w:rPr>
          <w:sz w:val="24"/>
          <w:szCs w:val="24"/>
        </w:rPr>
        <w:t>s looking at your rock samples, discuss what you can see</w:t>
      </w:r>
    </w:p>
    <w:p w:rsidR="005F5CF3" w:rsidRDefault="005F5CF3" w:rsidP="00A74E03">
      <w:pPr>
        <w:rPr>
          <w:sz w:val="24"/>
          <w:szCs w:val="24"/>
        </w:rPr>
      </w:pPr>
    </w:p>
    <w:p w:rsidR="00A74E03" w:rsidRDefault="005F5CF3" w:rsidP="00A74E03">
      <w:pPr>
        <w:rPr>
          <w:sz w:val="24"/>
          <w:szCs w:val="24"/>
        </w:rPr>
      </w:pPr>
      <w:r w:rsidRPr="005F5CF3">
        <w:rPr>
          <w:noProof/>
          <w:lang w:val="en-AU" w:eastAsia="en-AU"/>
        </w:rPr>
        <w:drawing>
          <wp:anchor distT="0" distB="0" distL="114300" distR="114300" simplePos="0" relativeHeight="251650560" behindDoc="1" locked="0" layoutInCell="1" allowOverlap="1" wp14:anchorId="3228C5E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1368101" cy="116205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71"/>
                    <a:stretch/>
                  </pic:blipFill>
                  <pic:spPr bwMode="auto">
                    <a:xfrm>
                      <a:off x="0" y="0"/>
                      <a:ext cx="1368101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4E03">
        <w:rPr>
          <w:sz w:val="24"/>
          <w:szCs w:val="24"/>
        </w:rPr>
        <w:t xml:space="preserve">Ask yourself…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A74E03">
        <w:rPr>
          <w:sz w:val="24"/>
          <w:szCs w:val="24"/>
        </w:rPr>
        <w:t xml:space="preserve">hat does the rock look like?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74E03">
        <w:rPr>
          <w:sz w:val="24"/>
          <w:szCs w:val="24"/>
        </w:rPr>
        <w:t xml:space="preserve">Is it hard? 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A74E03">
        <w:rPr>
          <w:sz w:val="24"/>
          <w:szCs w:val="24"/>
        </w:rPr>
        <w:t>What Colour is the Rock?</w:t>
      </w:r>
    </w:p>
    <w:p w:rsidR="00A74E03" w:rsidRDefault="005F5CF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5F5CF3">
        <w:t xml:space="preserve"> </w:t>
      </w:r>
      <w:r w:rsidR="00A74E03">
        <w:rPr>
          <w:sz w:val="24"/>
          <w:szCs w:val="24"/>
        </w:rPr>
        <w:t>Is it heavy</w:t>
      </w:r>
      <w:r w:rsidR="00F25AE9">
        <w:rPr>
          <w:sz w:val="24"/>
          <w:szCs w:val="24"/>
        </w:rPr>
        <w:t>/light</w:t>
      </w:r>
      <w:r w:rsidR="00A74E03">
        <w:rPr>
          <w:sz w:val="24"/>
          <w:szCs w:val="24"/>
        </w:rPr>
        <w:t xml:space="preserve"> to hold?</w:t>
      </w:r>
    </w:p>
    <w:p w:rsidR="00A74E03" w:rsidRDefault="00A74E03" w:rsidP="00A74E0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you see anything interesting on the rock?</w:t>
      </w:r>
    </w:p>
    <w:p w:rsidR="00A74E03" w:rsidRPr="00A74E03" w:rsidRDefault="00A74E03">
      <w:pPr>
        <w:rPr>
          <w:sz w:val="24"/>
          <w:szCs w:val="24"/>
          <w:u w:val="single"/>
        </w:rPr>
      </w:pPr>
    </w:p>
    <w:p w:rsidR="00065DE9" w:rsidRDefault="00065DE9">
      <w:pPr>
        <w:rPr>
          <w:sz w:val="24"/>
          <w:szCs w:val="24"/>
        </w:rPr>
      </w:pPr>
    </w:p>
    <w:p w:rsidR="00BF60C1" w:rsidRDefault="005F5CF3" w:rsidP="00441B73">
      <w:pPr>
        <w:rPr>
          <w:sz w:val="24"/>
          <w:szCs w:val="24"/>
        </w:rPr>
      </w:pPr>
      <w:r w:rsidRPr="005F5CF3">
        <w:rPr>
          <w:noProof/>
          <w:lang w:val="en-AU" w:eastAsia="en-AU"/>
        </w:rPr>
        <w:lastRenderedPageBreak/>
        <w:drawing>
          <wp:anchor distT="0" distB="0" distL="114300" distR="114300" simplePos="0" relativeHeight="251649536" behindDoc="0" locked="0" layoutInCell="1" allowOverlap="1" wp14:anchorId="5A25FC0C">
            <wp:simplePos x="0" y="0"/>
            <wp:positionH relativeFrom="column">
              <wp:posOffset>4171950</wp:posOffset>
            </wp:positionH>
            <wp:positionV relativeFrom="paragraph">
              <wp:posOffset>-285750</wp:posOffset>
            </wp:positionV>
            <wp:extent cx="1562100" cy="74895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8" b="29130"/>
                    <a:stretch/>
                  </pic:blipFill>
                  <pic:spPr bwMode="auto">
                    <a:xfrm>
                      <a:off x="0" y="0"/>
                      <a:ext cx="1562100" cy="74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0C1" w:rsidRPr="00441B73">
        <w:rPr>
          <w:sz w:val="24"/>
          <w:szCs w:val="24"/>
        </w:rPr>
        <w:t xml:space="preserve">Fill in the tables of different </w:t>
      </w:r>
      <w:r w:rsidR="00BF60C1" w:rsidRPr="00441B73">
        <w:rPr>
          <w:sz w:val="24"/>
          <w:szCs w:val="24"/>
          <w:u w:val="single"/>
        </w:rPr>
        <w:t>Rock Properties</w:t>
      </w:r>
      <w:r w:rsidR="00BF60C1" w:rsidRPr="00441B73">
        <w:rPr>
          <w:sz w:val="24"/>
          <w:szCs w:val="24"/>
        </w:rPr>
        <w:t xml:space="preserve"> below.</w:t>
      </w:r>
    </w:p>
    <w:p w:rsidR="00837C71" w:rsidRDefault="00837C71" w:rsidP="00441B73">
      <w:pPr>
        <w:rPr>
          <w:sz w:val="24"/>
          <w:szCs w:val="24"/>
        </w:rPr>
      </w:pPr>
    </w:p>
    <w:p w:rsidR="00441B73" w:rsidRPr="00837C71" w:rsidRDefault="00441B73" w:rsidP="00441B73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37C71">
        <w:rPr>
          <w:b/>
          <w:sz w:val="24"/>
          <w:szCs w:val="24"/>
        </w:rPr>
        <w:t>How it looks?</w:t>
      </w:r>
      <w:r w:rsidR="00EA300A">
        <w:rPr>
          <w:b/>
          <w:sz w:val="24"/>
          <w:szCs w:val="24"/>
        </w:rPr>
        <w:tab/>
      </w:r>
      <w:r w:rsidR="006B6123">
        <w:rPr>
          <w:b/>
          <w:sz w:val="24"/>
          <w:szCs w:val="24"/>
        </w:rPr>
        <w:t>(Draw a coloured diagram for each)</w:t>
      </w:r>
      <w:r w:rsidR="00EA300A">
        <w:rPr>
          <w:b/>
          <w:sz w:val="24"/>
          <w:szCs w:val="24"/>
        </w:rPr>
        <w:tab/>
      </w:r>
      <w:r w:rsidR="006B6123">
        <w:rPr>
          <w:b/>
          <w:sz w:val="24"/>
          <w:szCs w:val="24"/>
        </w:rPr>
        <w:tab/>
      </w:r>
      <w:r w:rsidR="006B6123">
        <w:rPr>
          <w:b/>
          <w:sz w:val="24"/>
          <w:szCs w:val="24"/>
        </w:rPr>
        <w:tab/>
      </w:r>
      <w:r w:rsidR="006B6123">
        <w:rPr>
          <w:sz w:val="24"/>
          <w:szCs w:val="24"/>
        </w:rPr>
        <w:t>(6 marks)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96"/>
        <w:gridCol w:w="2494"/>
        <w:gridCol w:w="2495"/>
        <w:gridCol w:w="2495"/>
      </w:tblGrid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2495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Shape</w:t>
            </w:r>
          </w:p>
        </w:tc>
        <w:tc>
          <w:tcPr>
            <w:tcW w:w="2495" w:type="dxa"/>
          </w:tcPr>
          <w:p w:rsidR="006B6123" w:rsidRPr="00441B73" w:rsidRDefault="006B612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Texture</w:t>
            </w:r>
          </w:p>
        </w:tc>
      </w:tr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Pr="00441B73" w:rsidRDefault="006B6123" w:rsidP="00BF60C1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1</w:t>
            </w:r>
          </w:p>
        </w:tc>
        <w:tc>
          <w:tcPr>
            <w:tcW w:w="2494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</w:tr>
      <w:tr w:rsidR="006B6123" w:rsidTr="006B6123">
        <w:tc>
          <w:tcPr>
            <w:tcW w:w="1696" w:type="dxa"/>
          </w:tcPr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Default="006B6123" w:rsidP="00BF60C1">
            <w:pPr>
              <w:rPr>
                <w:b/>
                <w:sz w:val="24"/>
                <w:szCs w:val="24"/>
              </w:rPr>
            </w:pPr>
          </w:p>
          <w:p w:rsidR="006B6123" w:rsidRPr="00441B73" w:rsidRDefault="006B6123" w:rsidP="00BF60C1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2</w:t>
            </w:r>
          </w:p>
        </w:tc>
        <w:tc>
          <w:tcPr>
            <w:tcW w:w="2494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  <w:tc>
          <w:tcPr>
            <w:tcW w:w="2495" w:type="dxa"/>
          </w:tcPr>
          <w:p w:rsidR="006B6123" w:rsidRDefault="006B6123" w:rsidP="00BF60C1">
            <w:pPr>
              <w:rPr>
                <w:sz w:val="24"/>
                <w:szCs w:val="24"/>
              </w:rPr>
            </w:pPr>
          </w:p>
        </w:tc>
      </w:tr>
    </w:tbl>
    <w:p w:rsidR="00BF60C1" w:rsidRDefault="005F5CF3" w:rsidP="00BF60C1">
      <w:pPr>
        <w:rPr>
          <w:sz w:val="24"/>
          <w:szCs w:val="24"/>
        </w:rPr>
      </w:pPr>
      <w:r w:rsidRPr="005F5CF3">
        <w:rPr>
          <w:noProof/>
          <w:lang w:val="en-AU" w:eastAsia="en-AU"/>
        </w:rPr>
        <w:drawing>
          <wp:anchor distT="0" distB="0" distL="114300" distR="114300" simplePos="0" relativeHeight="251651584" behindDoc="1" locked="0" layoutInCell="1" allowOverlap="1" wp14:anchorId="7A7F3886">
            <wp:simplePos x="0" y="0"/>
            <wp:positionH relativeFrom="margin">
              <wp:posOffset>3302635</wp:posOffset>
            </wp:positionH>
            <wp:positionV relativeFrom="paragraph">
              <wp:posOffset>91440</wp:posOffset>
            </wp:positionV>
            <wp:extent cx="1276070" cy="1225919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070" cy="122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C71" w:rsidRDefault="00837C71" w:rsidP="00BF60C1">
      <w:pPr>
        <w:rPr>
          <w:sz w:val="24"/>
          <w:szCs w:val="24"/>
        </w:rPr>
      </w:pPr>
    </w:p>
    <w:p w:rsidR="00837C71" w:rsidRDefault="00441B73" w:rsidP="00837C71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837C71">
        <w:rPr>
          <w:b/>
          <w:sz w:val="24"/>
          <w:szCs w:val="24"/>
        </w:rPr>
        <w:t>How it looks – With the hand-lens?</w:t>
      </w:r>
    </w:p>
    <w:p w:rsidR="006B6123" w:rsidRPr="003C1CEB" w:rsidRDefault="006B6123" w:rsidP="006B6123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>(Draw a coloured diagram for each)</w:t>
      </w:r>
      <w:r>
        <w:rPr>
          <w:b/>
          <w:sz w:val="24"/>
          <w:szCs w:val="24"/>
        </w:rPr>
        <w:tab/>
      </w:r>
      <w:r w:rsidR="003C1CEB">
        <w:rPr>
          <w:b/>
          <w:sz w:val="24"/>
          <w:szCs w:val="24"/>
        </w:rPr>
        <w:tab/>
      </w:r>
      <w:r w:rsidR="003C1CEB">
        <w:rPr>
          <w:b/>
          <w:sz w:val="24"/>
          <w:szCs w:val="24"/>
        </w:rPr>
        <w:tab/>
      </w:r>
      <w:r w:rsidR="003C1CEB">
        <w:rPr>
          <w:b/>
          <w:sz w:val="24"/>
          <w:szCs w:val="24"/>
        </w:rPr>
        <w:tab/>
      </w:r>
      <w:r w:rsidR="003C1CEB">
        <w:rPr>
          <w:sz w:val="24"/>
          <w:szCs w:val="24"/>
        </w:rPr>
        <w:t>(6 marks)</w:t>
      </w:r>
    </w:p>
    <w:p w:rsidR="005F5CF3" w:rsidRPr="005F5CF3" w:rsidRDefault="005F5CF3" w:rsidP="005F5CF3">
      <w:pPr>
        <w:rPr>
          <w:b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Layers</w:t>
            </w:r>
          </w:p>
        </w:tc>
        <w:tc>
          <w:tcPr>
            <w:tcW w:w="2254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Crystals</w:t>
            </w:r>
          </w:p>
        </w:tc>
        <w:tc>
          <w:tcPr>
            <w:tcW w:w="2447" w:type="dxa"/>
          </w:tcPr>
          <w:p w:rsidR="00441B73" w:rsidRPr="00441B73" w:rsidRDefault="00441B73" w:rsidP="00441B73">
            <w:pPr>
              <w:jc w:val="center"/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Grains</w:t>
            </w:r>
          </w:p>
        </w:tc>
      </w:tr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1</w:t>
            </w: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Pr="00441B73" w:rsidRDefault="00441B73" w:rsidP="0044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</w:tr>
      <w:tr w:rsidR="00441B73" w:rsidTr="00837C71">
        <w:tc>
          <w:tcPr>
            <w:tcW w:w="2254" w:type="dxa"/>
          </w:tcPr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  <w:r w:rsidRPr="00441B73">
              <w:rPr>
                <w:b/>
                <w:sz w:val="24"/>
                <w:szCs w:val="24"/>
              </w:rPr>
              <w:t>Rock Sample 2</w:t>
            </w: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Default="00441B73" w:rsidP="00441B73">
            <w:pPr>
              <w:rPr>
                <w:b/>
                <w:sz w:val="24"/>
                <w:szCs w:val="24"/>
              </w:rPr>
            </w:pPr>
          </w:p>
          <w:p w:rsidR="00441B73" w:rsidRPr="00441B73" w:rsidRDefault="00441B73" w:rsidP="0044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:rsidR="00441B73" w:rsidRDefault="00441B73" w:rsidP="00441B73">
            <w:pPr>
              <w:rPr>
                <w:sz w:val="24"/>
                <w:szCs w:val="24"/>
              </w:rPr>
            </w:pPr>
          </w:p>
        </w:tc>
      </w:tr>
    </w:tbl>
    <w:p w:rsidR="00441B73" w:rsidRDefault="00441B73" w:rsidP="00441B73">
      <w:pPr>
        <w:rPr>
          <w:sz w:val="24"/>
          <w:szCs w:val="24"/>
        </w:rPr>
      </w:pPr>
    </w:p>
    <w:p w:rsidR="00FC27F0" w:rsidRPr="00B35488" w:rsidRDefault="00FC27F0" w:rsidP="00FC2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27F0" w:rsidRDefault="005B55FB" w:rsidP="00FC27F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B55FB">
        <w:rPr>
          <w:noProof/>
          <w:lang w:val="en-AU" w:eastAsia="en-AU"/>
        </w:rPr>
        <w:lastRenderedPageBreak/>
        <w:drawing>
          <wp:anchor distT="0" distB="0" distL="114300" distR="114300" simplePos="0" relativeHeight="251652608" behindDoc="1" locked="0" layoutInCell="1" allowOverlap="1" wp14:anchorId="2243FF55">
            <wp:simplePos x="0" y="0"/>
            <wp:positionH relativeFrom="column">
              <wp:posOffset>5105400</wp:posOffset>
            </wp:positionH>
            <wp:positionV relativeFrom="paragraph">
              <wp:posOffset>-561975</wp:posOffset>
            </wp:positionV>
            <wp:extent cx="1495425" cy="13430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7F0">
        <w:rPr>
          <w:b/>
          <w:sz w:val="24"/>
          <w:szCs w:val="24"/>
        </w:rPr>
        <w:t>How hard is the rock?</w:t>
      </w:r>
      <w:r w:rsidRPr="005B55FB">
        <w:rPr>
          <w:noProof/>
        </w:rPr>
        <w:t xml:space="preserve"> </w:t>
      </w:r>
    </w:p>
    <w:p w:rsidR="005D00C2" w:rsidRDefault="005D00C2" w:rsidP="005D00C2">
      <w:pPr>
        <w:pStyle w:val="ListParagraph"/>
        <w:ind w:left="1440"/>
        <w:rPr>
          <w:b/>
          <w:sz w:val="24"/>
          <w:szCs w:val="24"/>
        </w:rPr>
      </w:pPr>
    </w:p>
    <w:p w:rsidR="001E1B8F" w:rsidRDefault="001E1B8F" w:rsidP="005D00C2">
      <w:pPr>
        <w:pStyle w:val="ListParagraph"/>
        <w:ind w:left="1440"/>
        <w:rPr>
          <w:b/>
          <w:sz w:val="24"/>
          <w:szCs w:val="24"/>
        </w:rPr>
      </w:pPr>
    </w:p>
    <w:p w:rsidR="00E03784" w:rsidRDefault="00B22E87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B35488">
        <w:rPr>
          <w:sz w:val="24"/>
          <w:szCs w:val="24"/>
        </w:rPr>
        <w:t xml:space="preserve">mineral </w:t>
      </w:r>
      <w:r>
        <w:rPr>
          <w:sz w:val="24"/>
          <w:szCs w:val="24"/>
        </w:rPr>
        <w:t>sample</w:t>
      </w:r>
      <w:r w:rsidR="00B35488">
        <w:rPr>
          <w:sz w:val="24"/>
          <w:szCs w:val="24"/>
        </w:rPr>
        <w:t>s</w:t>
      </w:r>
      <w:r>
        <w:rPr>
          <w:sz w:val="24"/>
          <w:szCs w:val="24"/>
        </w:rPr>
        <w:t xml:space="preserve"> of </w:t>
      </w:r>
      <w:r w:rsidRPr="00E13146">
        <w:rPr>
          <w:sz w:val="24"/>
          <w:szCs w:val="24"/>
          <w:u w:val="single"/>
        </w:rPr>
        <w:t>Calcite</w:t>
      </w:r>
      <w:r>
        <w:rPr>
          <w:sz w:val="24"/>
          <w:szCs w:val="24"/>
        </w:rPr>
        <w:t xml:space="preserve"> (Hardness of 3 on </w:t>
      </w:r>
      <w:proofErr w:type="spellStart"/>
      <w:r>
        <w:rPr>
          <w:sz w:val="24"/>
          <w:szCs w:val="24"/>
        </w:rPr>
        <w:t>Mohs</w:t>
      </w:r>
      <w:proofErr w:type="spellEnd"/>
      <w:r>
        <w:rPr>
          <w:sz w:val="24"/>
          <w:szCs w:val="24"/>
        </w:rPr>
        <w:t xml:space="preserve"> Scale) and </w:t>
      </w:r>
      <w:r w:rsidRPr="00E13146">
        <w:rPr>
          <w:sz w:val="24"/>
          <w:szCs w:val="24"/>
          <w:u w:val="single"/>
        </w:rPr>
        <w:t>Quartz</w:t>
      </w:r>
      <w:r>
        <w:rPr>
          <w:sz w:val="24"/>
          <w:szCs w:val="24"/>
        </w:rPr>
        <w:t xml:space="preserve"> (Hardness of 7 on </w:t>
      </w:r>
      <w:proofErr w:type="spellStart"/>
      <w:r>
        <w:rPr>
          <w:sz w:val="24"/>
          <w:szCs w:val="24"/>
        </w:rPr>
        <w:t>Mohs</w:t>
      </w:r>
      <w:proofErr w:type="spellEnd"/>
      <w:r>
        <w:rPr>
          <w:sz w:val="24"/>
          <w:szCs w:val="24"/>
        </w:rPr>
        <w:t xml:space="preserve"> Scale), </w:t>
      </w:r>
      <w:r w:rsidR="00F25AE9">
        <w:rPr>
          <w:sz w:val="24"/>
          <w:szCs w:val="24"/>
        </w:rPr>
        <w:t>find out</w:t>
      </w:r>
      <w:r>
        <w:rPr>
          <w:sz w:val="24"/>
          <w:szCs w:val="24"/>
        </w:rPr>
        <w:t xml:space="preserve"> how hard the rock is </w:t>
      </w:r>
      <w:r w:rsidR="00F25AE9">
        <w:rPr>
          <w:sz w:val="24"/>
          <w:szCs w:val="24"/>
        </w:rPr>
        <w:t>compared</w:t>
      </w:r>
      <w:r>
        <w:rPr>
          <w:sz w:val="24"/>
          <w:szCs w:val="24"/>
        </w:rPr>
        <w:t xml:space="preserve"> to these samples.</w:t>
      </w:r>
    </w:p>
    <w:tbl>
      <w:tblPr>
        <w:tblStyle w:val="TableGrid"/>
        <w:tblW w:w="10805" w:type="dxa"/>
        <w:tblInd w:w="-856" w:type="dxa"/>
        <w:tblLook w:val="04A0" w:firstRow="1" w:lastRow="0" w:firstColumn="1" w:lastColumn="0" w:noHBand="0" w:noVBand="1"/>
      </w:tblPr>
      <w:tblGrid>
        <w:gridCol w:w="1142"/>
        <w:gridCol w:w="605"/>
        <w:gridCol w:w="1014"/>
        <w:gridCol w:w="871"/>
        <w:gridCol w:w="973"/>
        <w:gridCol w:w="1124"/>
        <w:gridCol w:w="1046"/>
        <w:gridCol w:w="878"/>
        <w:gridCol w:w="796"/>
        <w:gridCol w:w="1251"/>
        <w:gridCol w:w="1105"/>
      </w:tblGrid>
      <w:tr w:rsidR="00FA5FB3" w:rsidTr="00FA5FB3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A5FB3" w:rsidRPr="00E03784" w:rsidRDefault="00FA5FB3" w:rsidP="00E037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Pr="00E03784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Pr="00FA5FB3" w:rsidRDefault="00FA5FB3" w:rsidP="00E037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FA5FB3">
              <w:rPr>
                <w:b/>
                <w:sz w:val="24"/>
                <w:szCs w:val="24"/>
              </w:rPr>
              <w:t>Mohs</w:t>
            </w:r>
            <w:proofErr w:type="spellEnd"/>
            <w:r w:rsidRPr="00FA5FB3">
              <w:rPr>
                <w:b/>
                <w:sz w:val="24"/>
                <w:szCs w:val="24"/>
              </w:rPr>
              <w:t xml:space="preserve"> Hardness Scale 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5FB3" w:rsidRDefault="00FA5FB3" w:rsidP="00E03784">
            <w:pPr>
              <w:jc w:val="center"/>
              <w:rPr>
                <w:sz w:val="24"/>
                <w:szCs w:val="24"/>
              </w:rPr>
            </w:pPr>
          </w:p>
        </w:tc>
      </w:tr>
      <w:tr w:rsidR="00AA099D" w:rsidTr="00FA5FB3"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A099D" w:rsidRPr="00E03784" w:rsidRDefault="00AA099D" w:rsidP="00E037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Pr="00E03784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Pr="00AA099D" w:rsidRDefault="00AA099D" w:rsidP="00E03784">
            <w:pPr>
              <w:jc w:val="center"/>
              <w:rPr>
                <w:sz w:val="24"/>
                <w:szCs w:val="24"/>
              </w:rPr>
            </w:pPr>
            <w:r w:rsidRPr="00AA099D">
              <w:rPr>
                <w:sz w:val="24"/>
                <w:szCs w:val="24"/>
              </w:rPr>
              <w:t>Medium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099D" w:rsidRDefault="00AA099D" w:rsidP="00E03784">
            <w:pPr>
              <w:jc w:val="center"/>
              <w:rPr>
                <w:sz w:val="24"/>
                <w:szCs w:val="24"/>
              </w:rPr>
            </w:pPr>
          </w:p>
        </w:tc>
      </w:tr>
      <w:tr w:rsidR="00E03784" w:rsidTr="00FA5FB3">
        <w:tc>
          <w:tcPr>
            <w:tcW w:w="1142" w:type="dxa"/>
            <w:tcBorders>
              <w:top w:val="single" w:sz="4" w:space="0" w:color="auto"/>
            </w:tcBorders>
          </w:tcPr>
          <w:p w:rsidR="00E03784" w:rsidRPr="00E03784" w:rsidRDefault="00E03784" w:rsidP="00E03784">
            <w:pPr>
              <w:jc w:val="center"/>
              <w:rPr>
                <w:b/>
                <w:sz w:val="24"/>
                <w:szCs w:val="24"/>
              </w:rPr>
            </w:pPr>
            <w:r w:rsidRPr="00E03784">
              <w:rPr>
                <w:b/>
                <w:sz w:val="24"/>
                <w:szCs w:val="24"/>
              </w:rPr>
              <w:t>Hardness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1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03784" w:rsidRPr="00E03784" w:rsidRDefault="00E03784" w:rsidP="00E03784">
            <w:pPr>
              <w:jc w:val="center"/>
              <w:rPr>
                <w:sz w:val="24"/>
                <w:szCs w:val="24"/>
              </w:rPr>
            </w:pPr>
            <w:r w:rsidRPr="00E03784">
              <w:rPr>
                <w:sz w:val="24"/>
                <w:szCs w:val="24"/>
              </w:rPr>
              <w:t>3</w:t>
            </w:r>
          </w:p>
        </w:tc>
        <w:tc>
          <w:tcPr>
            <w:tcW w:w="973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96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3784" w:rsidTr="00FA5FB3">
        <w:tc>
          <w:tcPr>
            <w:tcW w:w="1142" w:type="dxa"/>
          </w:tcPr>
          <w:p w:rsidR="00E03784" w:rsidRPr="00E03784" w:rsidRDefault="00E03784" w:rsidP="00E03784">
            <w:pPr>
              <w:jc w:val="center"/>
              <w:rPr>
                <w:b/>
                <w:sz w:val="24"/>
                <w:szCs w:val="24"/>
              </w:rPr>
            </w:pPr>
            <w:r w:rsidRPr="00E03784">
              <w:rPr>
                <w:b/>
                <w:sz w:val="24"/>
                <w:szCs w:val="24"/>
              </w:rPr>
              <w:t>Mineral</w:t>
            </w:r>
          </w:p>
        </w:tc>
        <w:tc>
          <w:tcPr>
            <w:tcW w:w="605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Talc</w:t>
            </w:r>
          </w:p>
        </w:tc>
        <w:tc>
          <w:tcPr>
            <w:tcW w:w="1014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Gypsum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E03784" w:rsidRPr="00E03784" w:rsidRDefault="00E03784" w:rsidP="00E03784">
            <w:pPr>
              <w:jc w:val="center"/>
              <w:rPr>
                <w:sz w:val="24"/>
                <w:szCs w:val="24"/>
              </w:rPr>
            </w:pPr>
            <w:r w:rsidRPr="00E03784">
              <w:rPr>
                <w:sz w:val="24"/>
                <w:szCs w:val="24"/>
              </w:rPr>
              <w:t>Calcite</w:t>
            </w:r>
          </w:p>
        </w:tc>
        <w:tc>
          <w:tcPr>
            <w:tcW w:w="973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Flourite</w:t>
            </w:r>
            <w:proofErr w:type="spellEnd"/>
          </w:p>
        </w:tc>
        <w:tc>
          <w:tcPr>
            <w:tcW w:w="1124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Apatite</w:t>
            </w:r>
          </w:p>
        </w:tc>
        <w:tc>
          <w:tcPr>
            <w:tcW w:w="1046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Feldspar</w:t>
            </w:r>
          </w:p>
        </w:tc>
        <w:tc>
          <w:tcPr>
            <w:tcW w:w="878" w:type="dxa"/>
            <w:shd w:val="clear" w:color="auto" w:fill="BFBFBF" w:themeFill="background1" w:themeFillShade="BF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Quartz</w:t>
            </w:r>
          </w:p>
        </w:tc>
        <w:tc>
          <w:tcPr>
            <w:tcW w:w="796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Topaz</w:t>
            </w:r>
          </w:p>
        </w:tc>
        <w:tc>
          <w:tcPr>
            <w:tcW w:w="1251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Corundum</w:t>
            </w:r>
          </w:p>
        </w:tc>
        <w:tc>
          <w:tcPr>
            <w:tcW w:w="1105" w:type="dxa"/>
          </w:tcPr>
          <w:p w:rsidR="00E03784" w:rsidRDefault="00E03784" w:rsidP="00E037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Diamond</w:t>
            </w:r>
          </w:p>
        </w:tc>
      </w:tr>
    </w:tbl>
    <w:p w:rsidR="005D00C2" w:rsidRDefault="005D00C2" w:rsidP="00FC27F0">
      <w:pPr>
        <w:rPr>
          <w:sz w:val="24"/>
          <w:szCs w:val="24"/>
        </w:rPr>
      </w:pPr>
    </w:p>
    <w:p w:rsidR="00B22E87" w:rsidRDefault="00B22E87" w:rsidP="00FC27F0">
      <w:pPr>
        <w:rPr>
          <w:sz w:val="24"/>
          <w:szCs w:val="24"/>
          <w:u w:val="single"/>
        </w:rPr>
      </w:pPr>
      <w:r w:rsidRPr="00B22E87">
        <w:rPr>
          <w:sz w:val="24"/>
          <w:szCs w:val="24"/>
          <w:u w:val="single"/>
        </w:rPr>
        <w:t>Method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A mineral </w:t>
      </w:r>
      <w:r w:rsidRPr="00B35488">
        <w:rPr>
          <w:b/>
          <w:sz w:val="24"/>
          <w:szCs w:val="24"/>
        </w:rPr>
        <w:t>WILL</w:t>
      </w:r>
      <w:r>
        <w:rPr>
          <w:sz w:val="24"/>
          <w:szCs w:val="24"/>
        </w:rPr>
        <w:t xml:space="preserve"> scratch another mineral with a </w:t>
      </w:r>
      <w:r w:rsidRPr="00B35488">
        <w:rPr>
          <w:b/>
          <w:sz w:val="24"/>
          <w:szCs w:val="24"/>
        </w:rPr>
        <w:t>HIGHER</w:t>
      </w:r>
      <w:r>
        <w:rPr>
          <w:sz w:val="24"/>
          <w:szCs w:val="24"/>
        </w:rPr>
        <w:t xml:space="preserve"> hardness number. </w:t>
      </w:r>
    </w:p>
    <w:p w:rsidR="00B22E87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A mineral will </w:t>
      </w:r>
      <w:r w:rsidRPr="00B35488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scratch another mineral with a </w:t>
      </w:r>
      <w:r w:rsidRPr="00B35488">
        <w:rPr>
          <w:b/>
          <w:sz w:val="24"/>
          <w:szCs w:val="24"/>
        </w:rPr>
        <w:t>LOWER</w:t>
      </w:r>
      <w:r>
        <w:rPr>
          <w:sz w:val="24"/>
          <w:szCs w:val="24"/>
        </w:rPr>
        <w:t xml:space="preserve"> hardness number.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Using this information, take the minerals Calcite and Quartz to </w:t>
      </w:r>
      <w:r w:rsidRPr="00B35488">
        <w:rPr>
          <w:b/>
          <w:sz w:val="24"/>
          <w:szCs w:val="24"/>
        </w:rPr>
        <w:t>gently</w:t>
      </w:r>
      <w:r>
        <w:rPr>
          <w:sz w:val="24"/>
          <w:szCs w:val="24"/>
        </w:rPr>
        <w:t xml:space="preserve"> scratch. </w:t>
      </w:r>
    </w:p>
    <w:p w:rsidR="00B35488" w:rsidRDefault="00B35488" w:rsidP="00FC27F0">
      <w:pPr>
        <w:rPr>
          <w:sz w:val="24"/>
          <w:szCs w:val="24"/>
        </w:rPr>
      </w:pPr>
      <w:r>
        <w:rPr>
          <w:sz w:val="24"/>
          <w:szCs w:val="24"/>
        </w:rPr>
        <w:t xml:space="preserve">Write down in the table below if your rock samples are SCRATCHED or NOT SCRATCHED by the minerals. </w:t>
      </w:r>
    </w:p>
    <w:p w:rsidR="00B35488" w:rsidRPr="0022495E" w:rsidRDefault="00B35488" w:rsidP="00FC27F0">
      <w:pPr>
        <w:rPr>
          <w:sz w:val="24"/>
          <w:szCs w:val="24"/>
        </w:rPr>
      </w:pPr>
      <w:r w:rsidRPr="00B35488">
        <w:rPr>
          <w:sz w:val="24"/>
          <w:szCs w:val="24"/>
          <w:u w:val="single"/>
        </w:rPr>
        <w:t>Results</w:t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Pr="00B22E87" w:rsidRDefault="00B22E87" w:rsidP="00B22E87">
            <w:pPr>
              <w:jc w:val="center"/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Calcite (3)</w:t>
            </w:r>
          </w:p>
        </w:tc>
        <w:tc>
          <w:tcPr>
            <w:tcW w:w="3006" w:type="dxa"/>
          </w:tcPr>
          <w:p w:rsidR="00B22E87" w:rsidRPr="00B22E87" w:rsidRDefault="00B22E87" w:rsidP="00B22E87">
            <w:pPr>
              <w:jc w:val="center"/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Quartz (7)</w:t>
            </w:r>
          </w:p>
        </w:tc>
      </w:tr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b/>
                <w:sz w:val="24"/>
                <w:szCs w:val="24"/>
              </w:rPr>
            </w:pPr>
          </w:p>
          <w:p w:rsidR="00B22E87" w:rsidRDefault="00B22E87" w:rsidP="00FC27F0">
            <w:pPr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 xml:space="preserve">Rock Sample 1 </w:t>
            </w:r>
          </w:p>
          <w:p w:rsidR="00B22E87" w:rsidRPr="00B22E87" w:rsidRDefault="00B22E87" w:rsidP="00FC27F0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</w:tr>
      <w:tr w:rsidR="00B22E87" w:rsidTr="00B22E87">
        <w:tc>
          <w:tcPr>
            <w:tcW w:w="3005" w:type="dxa"/>
          </w:tcPr>
          <w:p w:rsidR="00B22E87" w:rsidRDefault="00B22E87" w:rsidP="00FC27F0">
            <w:pPr>
              <w:rPr>
                <w:b/>
                <w:sz w:val="24"/>
                <w:szCs w:val="24"/>
              </w:rPr>
            </w:pPr>
          </w:p>
          <w:p w:rsidR="00B22E87" w:rsidRDefault="00B22E87" w:rsidP="00FC27F0">
            <w:pPr>
              <w:rPr>
                <w:b/>
                <w:sz w:val="24"/>
                <w:szCs w:val="24"/>
              </w:rPr>
            </w:pPr>
            <w:r w:rsidRPr="00B22E87">
              <w:rPr>
                <w:b/>
                <w:sz w:val="24"/>
                <w:szCs w:val="24"/>
              </w:rPr>
              <w:t>Rock Sample 2</w:t>
            </w:r>
          </w:p>
          <w:p w:rsidR="00B22E87" w:rsidRPr="00B22E87" w:rsidRDefault="00B22E87" w:rsidP="00FC27F0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:rsidR="00B22E87" w:rsidRDefault="00B22E87" w:rsidP="00FC27F0">
            <w:pPr>
              <w:rPr>
                <w:sz w:val="24"/>
                <w:szCs w:val="24"/>
              </w:rPr>
            </w:pPr>
          </w:p>
        </w:tc>
      </w:tr>
    </w:tbl>
    <w:p w:rsidR="007F082F" w:rsidRDefault="00232D3F" w:rsidP="00FC27F0">
      <w:pPr>
        <w:rPr>
          <w:sz w:val="24"/>
          <w:szCs w:val="24"/>
        </w:rPr>
      </w:pPr>
      <w:r w:rsidRPr="00232D3F"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5239FC4A" wp14:editId="159093E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800100" cy="803673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082F" w:rsidRPr="007F082F" w:rsidRDefault="007F082F" w:rsidP="00232D3F">
      <w:pPr>
        <w:ind w:left="720" w:firstLine="720"/>
        <w:rPr>
          <w:i/>
          <w:sz w:val="32"/>
          <w:szCs w:val="24"/>
          <w:u w:val="single"/>
        </w:rPr>
      </w:pPr>
      <w:r w:rsidRPr="007F082F">
        <w:rPr>
          <w:i/>
          <w:sz w:val="32"/>
          <w:szCs w:val="24"/>
          <w:u w:val="single"/>
        </w:rPr>
        <w:t>Think!</w:t>
      </w:r>
    </w:p>
    <w:p w:rsidR="00232D3F" w:rsidRDefault="00232D3F" w:rsidP="00FC27F0">
      <w:pPr>
        <w:rPr>
          <w:sz w:val="24"/>
          <w:szCs w:val="24"/>
          <w:u w:val="single"/>
        </w:rPr>
      </w:pPr>
    </w:p>
    <w:p w:rsidR="005D00C2" w:rsidRPr="0022495E" w:rsidRDefault="005D00C2" w:rsidP="00FC27F0">
      <w:pPr>
        <w:rPr>
          <w:sz w:val="24"/>
          <w:szCs w:val="24"/>
        </w:rPr>
      </w:pPr>
      <w:r w:rsidRPr="005D00C2">
        <w:rPr>
          <w:sz w:val="24"/>
          <w:szCs w:val="24"/>
          <w:u w:val="single"/>
        </w:rPr>
        <w:t>Conclusion</w:t>
      </w:r>
      <w:r w:rsidR="0022495E">
        <w:rPr>
          <w:sz w:val="24"/>
          <w:szCs w:val="24"/>
          <w:u w:val="single"/>
        </w:rPr>
        <w:t xml:space="preserve"> </w:t>
      </w:r>
      <w:r w:rsidR="0022495E" w:rsidRPr="0022495E">
        <w:rPr>
          <w:sz w:val="24"/>
          <w:szCs w:val="24"/>
        </w:rPr>
        <w:tab/>
      </w:r>
      <w:r w:rsidR="0022495E" w:rsidRPr="0022495E">
        <w:rPr>
          <w:sz w:val="24"/>
          <w:szCs w:val="24"/>
        </w:rPr>
        <w:tab/>
      </w:r>
      <w:r w:rsidR="0022495E" w:rsidRP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</w:r>
      <w:r w:rsidR="0022495E">
        <w:rPr>
          <w:sz w:val="24"/>
          <w:szCs w:val="24"/>
        </w:rPr>
        <w:tab/>
        <w:t>(2 marks)</w:t>
      </w:r>
    </w:p>
    <w:p w:rsidR="005D00C2" w:rsidRDefault="005D00C2" w:rsidP="005D00C2">
      <w:pPr>
        <w:spacing w:line="60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From my results </w:t>
      </w:r>
      <w:r w:rsidRPr="005D00C2">
        <w:rPr>
          <w:b/>
          <w:sz w:val="24"/>
          <w:szCs w:val="24"/>
        </w:rPr>
        <w:t>Rock Sample 1</w:t>
      </w:r>
      <w:r>
        <w:rPr>
          <w:sz w:val="24"/>
          <w:szCs w:val="24"/>
        </w:rPr>
        <w:t xml:space="preserve"> could have a rock hardness of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and </w:t>
      </w:r>
      <w:r w:rsidRPr="005D00C2">
        <w:rPr>
          <w:b/>
          <w:sz w:val="24"/>
          <w:szCs w:val="24"/>
        </w:rPr>
        <w:t>Rock Sample 2</w:t>
      </w:r>
      <w:r>
        <w:rPr>
          <w:sz w:val="24"/>
          <w:szCs w:val="24"/>
        </w:rPr>
        <w:t xml:space="preserve"> could have a rock hardness of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.</w:t>
      </w:r>
    </w:p>
    <w:p w:rsidR="00CE7947" w:rsidRDefault="00CE79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E03784" w:rsidRDefault="00232D3F" w:rsidP="00CE7947">
      <w:pPr>
        <w:pStyle w:val="ListParagraph"/>
        <w:numPr>
          <w:ilvl w:val="1"/>
          <w:numId w:val="2"/>
        </w:numPr>
        <w:spacing w:line="600" w:lineRule="auto"/>
        <w:rPr>
          <w:b/>
          <w:sz w:val="24"/>
          <w:szCs w:val="24"/>
        </w:rPr>
      </w:pPr>
      <w:r w:rsidRPr="00232D3F">
        <w:rPr>
          <w:noProof/>
          <w:lang w:val="en-AU" w:eastAsia="en-AU"/>
        </w:rPr>
        <w:lastRenderedPageBreak/>
        <w:drawing>
          <wp:anchor distT="0" distB="0" distL="114300" distR="114300" simplePos="0" relativeHeight="251664896" behindDoc="0" locked="0" layoutInCell="1" allowOverlap="1" wp14:anchorId="5239FC4A" wp14:editId="159093E1">
            <wp:simplePos x="0" y="0"/>
            <wp:positionH relativeFrom="leftMargin">
              <wp:posOffset>647700</wp:posOffset>
            </wp:positionH>
            <wp:positionV relativeFrom="paragraph">
              <wp:posOffset>295275</wp:posOffset>
            </wp:positionV>
            <wp:extent cx="895350" cy="89934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9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AE9">
        <w:rPr>
          <w:b/>
          <w:sz w:val="24"/>
          <w:szCs w:val="24"/>
        </w:rPr>
        <w:t>What are my Rock Samples c</w:t>
      </w:r>
      <w:r w:rsidR="00CE7947" w:rsidRPr="00CE7947">
        <w:rPr>
          <w:b/>
          <w:sz w:val="24"/>
          <w:szCs w:val="24"/>
        </w:rPr>
        <w:t>alled?</w:t>
      </w:r>
    </w:p>
    <w:p w:rsidR="00317C3B" w:rsidRPr="007F082F" w:rsidRDefault="00317C3B" w:rsidP="00232D3F">
      <w:pPr>
        <w:spacing w:line="600" w:lineRule="auto"/>
        <w:ind w:left="360" w:firstLine="720"/>
        <w:rPr>
          <w:i/>
          <w:sz w:val="32"/>
          <w:szCs w:val="24"/>
          <w:u w:val="single"/>
        </w:rPr>
      </w:pPr>
      <w:r w:rsidRPr="007F082F">
        <w:rPr>
          <w:i/>
          <w:sz w:val="32"/>
          <w:szCs w:val="24"/>
          <w:u w:val="single"/>
        </w:rPr>
        <w:t>Think!</w:t>
      </w:r>
      <w:r w:rsidR="00232D3F">
        <w:rPr>
          <w:i/>
          <w:sz w:val="32"/>
          <w:szCs w:val="24"/>
          <w:u w:val="single"/>
        </w:rPr>
        <w:t xml:space="preserve"> </w:t>
      </w:r>
    </w:p>
    <w:p w:rsidR="00317C3B" w:rsidRPr="00317C3B" w:rsidRDefault="00317C3B" w:rsidP="00317C3B">
      <w:pPr>
        <w:pStyle w:val="NoSpacing"/>
        <w:rPr>
          <w:sz w:val="24"/>
          <w:szCs w:val="24"/>
        </w:rPr>
      </w:pPr>
      <w:r w:rsidRPr="00317C3B">
        <w:rPr>
          <w:sz w:val="24"/>
          <w:szCs w:val="24"/>
        </w:rPr>
        <w:t xml:space="preserve">Look at your results from your scientific observations, and using a process of elimination, identify what your Rock Samples 1 and 2 are called. </w:t>
      </w:r>
    </w:p>
    <w:p w:rsidR="00317C3B" w:rsidRDefault="00317C3B" w:rsidP="00317C3B">
      <w:pPr>
        <w:pStyle w:val="NoSpacing"/>
      </w:pPr>
    </w:p>
    <w:p w:rsidR="00317C3B" w:rsidRPr="00317C3B" w:rsidRDefault="00317C3B" w:rsidP="00317C3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10C9" w:rsidTr="00032D1E"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Rock Type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Grain Size</w:t>
            </w:r>
          </w:p>
        </w:tc>
        <w:tc>
          <w:tcPr>
            <w:tcW w:w="2254" w:type="dxa"/>
          </w:tcPr>
          <w:p w:rsidR="00032D1E" w:rsidRDefault="00032D1E" w:rsidP="00CE7947">
            <w:pPr>
              <w:spacing w:line="6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Hardness</w:t>
            </w:r>
          </w:p>
        </w:tc>
      </w:tr>
      <w:tr w:rsidR="008C10C9" w:rsidTr="00AA099D">
        <w:trPr>
          <w:trHeight w:val="637"/>
        </w:trPr>
        <w:tc>
          <w:tcPr>
            <w:tcW w:w="2254" w:type="dxa"/>
          </w:tcPr>
          <w:p w:rsidR="003E0A75" w:rsidRDefault="003E0A75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3632" behindDoc="0" locked="0" layoutInCell="1" allowOverlap="1" wp14:anchorId="0A4DBF8E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6985</wp:posOffset>
                  </wp:positionV>
                  <wp:extent cx="771525" cy="387350"/>
                  <wp:effectExtent l="0" t="0" r="9525" b="0"/>
                  <wp:wrapNone/>
                  <wp:docPr id="12" name="Picture 12" descr="Image result for basa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asa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7152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Basalt</w:t>
            </w:r>
          </w:p>
          <w:p w:rsidR="00032D1E" w:rsidRPr="00B84598" w:rsidRDefault="00032D1E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Default="00032D1E" w:rsidP="00AA099D">
            <w:pPr>
              <w:pStyle w:val="NoSpacing"/>
            </w:pPr>
            <w:r>
              <w:t>Dark (Black)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Fine/Medium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Medium/Hard</w:t>
            </w:r>
            <w:r w:rsidR="003A76C0">
              <w:t xml:space="preserve"> (6/7)</w:t>
            </w:r>
          </w:p>
        </w:tc>
      </w:tr>
      <w:tr w:rsidR="008C10C9" w:rsidTr="00032D1E">
        <w:tc>
          <w:tcPr>
            <w:tcW w:w="2254" w:type="dxa"/>
          </w:tcPr>
          <w:p w:rsidR="00032D1E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5680" behindDoc="0" locked="0" layoutInCell="1" allowOverlap="1" wp14:anchorId="2E0E632B">
                  <wp:simplePos x="0" y="0"/>
                  <wp:positionH relativeFrom="column">
                    <wp:posOffset>566421</wp:posOffset>
                  </wp:positionH>
                  <wp:positionV relativeFrom="paragraph">
                    <wp:posOffset>158115</wp:posOffset>
                  </wp:positionV>
                  <wp:extent cx="713740" cy="51834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561" cy="51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Conglomerate</w:t>
            </w:r>
          </w:p>
          <w:p w:rsidR="003E0A75" w:rsidRPr="00B84598" w:rsidRDefault="003E0A75" w:rsidP="00AA099D">
            <w:pPr>
              <w:pStyle w:val="NoSpacing"/>
              <w:rPr>
                <w:b/>
                <w:i/>
              </w:rPr>
            </w:pPr>
          </w:p>
          <w:p w:rsidR="00AA099D" w:rsidRDefault="00AA099D" w:rsidP="00AA099D">
            <w:pPr>
              <w:pStyle w:val="NoSpacing"/>
              <w:rPr>
                <w:b/>
                <w:i/>
              </w:rPr>
            </w:pPr>
          </w:p>
          <w:p w:rsidR="003E0A75" w:rsidRPr="00B84598" w:rsidRDefault="003E0A75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Mixed (Different colours)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Mixed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Hard/Soft</w:t>
            </w:r>
            <w:r w:rsidR="003A76C0">
              <w:t xml:space="preserve"> (4/3)</w:t>
            </w:r>
          </w:p>
        </w:tc>
      </w:tr>
      <w:tr w:rsidR="008C10C9" w:rsidTr="00032D1E">
        <w:tc>
          <w:tcPr>
            <w:tcW w:w="2254" w:type="dxa"/>
          </w:tcPr>
          <w:p w:rsidR="00032D1E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8752" behindDoc="0" locked="0" layoutInCell="1" allowOverlap="1" wp14:anchorId="74098DA2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31114</wp:posOffset>
                  </wp:positionV>
                  <wp:extent cx="820420" cy="432199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921" cy="43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32D1E" w:rsidRPr="00B84598">
              <w:rPr>
                <w:b/>
                <w:i/>
              </w:rPr>
              <w:t>Gniess</w:t>
            </w:r>
            <w:proofErr w:type="spellEnd"/>
          </w:p>
          <w:p w:rsidR="008C10C9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</w:t>
            </w: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</w:t>
            </w:r>
          </w:p>
        </w:tc>
        <w:tc>
          <w:tcPr>
            <w:tcW w:w="2254" w:type="dxa"/>
          </w:tcPr>
          <w:p w:rsidR="00032D1E" w:rsidRDefault="00032D1E" w:rsidP="00AA099D">
            <w:pPr>
              <w:pStyle w:val="NoSpacing"/>
            </w:pPr>
            <w:r>
              <w:t>Light and Dark Bands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Coarse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</w:t>
            </w:r>
            <w:r w:rsidR="003A76C0">
              <w:t xml:space="preserve"> (8)</w:t>
            </w:r>
          </w:p>
        </w:tc>
      </w:tr>
      <w:tr w:rsidR="008C10C9" w:rsidTr="00032D1E">
        <w:tc>
          <w:tcPr>
            <w:tcW w:w="2254" w:type="dxa"/>
          </w:tcPr>
          <w:p w:rsidR="00AA099D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57728" behindDoc="0" locked="0" layoutInCell="1" allowOverlap="1" wp14:anchorId="2B9CD5F5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35559</wp:posOffset>
                  </wp:positionV>
                  <wp:extent cx="626745" cy="447110"/>
                  <wp:effectExtent l="0" t="0" r="190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30507" cy="44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Pumice</w:t>
            </w:r>
          </w:p>
          <w:p w:rsidR="008C10C9" w:rsidRPr="00B84598" w:rsidRDefault="008C10C9" w:rsidP="00AA099D">
            <w:pPr>
              <w:pStyle w:val="NoSpacing"/>
              <w:rPr>
                <w:b/>
                <w:i/>
              </w:rPr>
            </w:pP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Light (Grey)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Fine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Soft</w:t>
            </w:r>
            <w:r w:rsidR="003A76C0">
              <w:t xml:space="preserve"> (3)</w:t>
            </w:r>
          </w:p>
        </w:tc>
      </w:tr>
      <w:tr w:rsidR="008C10C9" w:rsidTr="00032D1E">
        <w:tc>
          <w:tcPr>
            <w:tcW w:w="2254" w:type="dxa"/>
          </w:tcPr>
          <w:p w:rsidR="00032D1E" w:rsidRPr="00B84598" w:rsidRDefault="008C10C9" w:rsidP="00AA099D">
            <w:pPr>
              <w:pStyle w:val="NoSpacing"/>
              <w:rPr>
                <w:b/>
                <w:i/>
              </w:rPr>
            </w:pPr>
            <w:r w:rsidRPr="00671FEB">
              <w:rPr>
                <w:noProof/>
                <w:lang w:val="en-AU" w:eastAsia="en-AU"/>
              </w:rPr>
              <w:drawing>
                <wp:anchor distT="0" distB="0" distL="114300" distR="114300" simplePos="0" relativeHeight="251656704" behindDoc="0" locked="0" layoutInCell="1" allowOverlap="1" wp14:anchorId="1B95950E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86518</wp:posOffset>
                  </wp:positionV>
                  <wp:extent cx="494030" cy="372588"/>
                  <wp:effectExtent l="0" t="0" r="127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70" cy="37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2D1E" w:rsidRPr="00B84598">
              <w:rPr>
                <w:b/>
                <w:i/>
              </w:rPr>
              <w:t>Quartzite</w:t>
            </w:r>
          </w:p>
          <w:p w:rsidR="00AA099D" w:rsidRPr="00B84598" w:rsidRDefault="008C10C9" w:rsidP="00AA099D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</w:t>
            </w:r>
          </w:p>
          <w:p w:rsidR="00AA099D" w:rsidRPr="00B84598" w:rsidRDefault="00AA099D" w:rsidP="00AA099D">
            <w:pPr>
              <w:pStyle w:val="NoSpacing"/>
              <w:rPr>
                <w:b/>
                <w:i/>
              </w:rPr>
            </w:pPr>
          </w:p>
        </w:tc>
        <w:tc>
          <w:tcPr>
            <w:tcW w:w="2254" w:type="dxa"/>
          </w:tcPr>
          <w:p w:rsidR="00032D1E" w:rsidRPr="00AA099D" w:rsidRDefault="00032D1E" w:rsidP="00AA099D">
            <w:pPr>
              <w:pStyle w:val="NoSpacing"/>
            </w:pPr>
            <w:r w:rsidRPr="00032D1E">
              <w:t>Light (White, yellow, grey, pink</w:t>
            </w:r>
            <w:r w:rsidRPr="00AA099D">
              <w:t>)</w:t>
            </w:r>
          </w:p>
        </w:tc>
        <w:tc>
          <w:tcPr>
            <w:tcW w:w="2254" w:type="dxa"/>
          </w:tcPr>
          <w:p w:rsidR="00032D1E" w:rsidRPr="00AA099D" w:rsidRDefault="00AA099D" w:rsidP="00AA099D">
            <w:pPr>
              <w:pStyle w:val="NoSpacing"/>
            </w:pPr>
            <w:r>
              <w:t>Coarse</w:t>
            </w:r>
          </w:p>
        </w:tc>
        <w:tc>
          <w:tcPr>
            <w:tcW w:w="2254" w:type="dxa"/>
          </w:tcPr>
          <w:p w:rsidR="00032D1E" w:rsidRPr="00032D1E" w:rsidRDefault="00032D1E" w:rsidP="00AA099D">
            <w:pPr>
              <w:pStyle w:val="NoSpacing"/>
            </w:pPr>
            <w:r w:rsidRPr="00032D1E">
              <w:t>Hard</w:t>
            </w:r>
            <w:r w:rsidR="003A76C0">
              <w:t xml:space="preserve"> (7)</w:t>
            </w:r>
          </w:p>
        </w:tc>
      </w:tr>
    </w:tbl>
    <w:p w:rsidR="00CE7947" w:rsidRDefault="00CE7947" w:rsidP="00AA099D">
      <w:pPr>
        <w:pStyle w:val="NoSpacing"/>
        <w:rPr>
          <w:b/>
        </w:rPr>
      </w:pPr>
    </w:p>
    <w:p w:rsidR="00317C3B" w:rsidRDefault="00317C3B" w:rsidP="00AA099D">
      <w:pPr>
        <w:pStyle w:val="NoSpacing"/>
        <w:rPr>
          <w:b/>
        </w:rPr>
      </w:pPr>
    </w:p>
    <w:p w:rsidR="00317C3B" w:rsidRDefault="00317C3B" w:rsidP="00AA099D">
      <w:pPr>
        <w:pStyle w:val="NoSpacing"/>
        <w:rPr>
          <w:b/>
        </w:rPr>
      </w:pPr>
    </w:p>
    <w:p w:rsidR="00317C3B" w:rsidRDefault="00317C3B" w:rsidP="00317C3B">
      <w:pPr>
        <w:pStyle w:val="NoSpacing"/>
        <w:numPr>
          <w:ilvl w:val="1"/>
          <w:numId w:val="2"/>
        </w:numPr>
        <w:rPr>
          <w:b/>
        </w:rPr>
      </w:pPr>
      <w:r>
        <w:rPr>
          <w:b/>
        </w:rPr>
        <w:t>Conclusion</w:t>
      </w:r>
      <w:r w:rsidR="0022495E">
        <w:rPr>
          <w:b/>
        </w:rPr>
        <w:t xml:space="preserve"> </w:t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</w:r>
      <w:r w:rsidR="0022495E">
        <w:tab/>
        <w:t>(8 marks)</w:t>
      </w:r>
    </w:p>
    <w:p w:rsidR="00317C3B" w:rsidRDefault="00317C3B" w:rsidP="00317C3B">
      <w:pPr>
        <w:pStyle w:val="NoSpacing"/>
      </w:pPr>
    </w:p>
    <w:p w:rsidR="00317C3B" w:rsidRDefault="00317C3B" w:rsidP="00317C3B">
      <w:pPr>
        <w:pStyle w:val="NoSpacing"/>
      </w:pPr>
      <w:r>
        <w:t>What do your results tell you?</w:t>
      </w:r>
    </w:p>
    <w:p w:rsidR="00317C3B" w:rsidRDefault="00317C3B" w:rsidP="00317C3B">
      <w:pPr>
        <w:pStyle w:val="NoSpacing"/>
      </w:pPr>
    </w:p>
    <w:p w:rsidR="00317C3B" w:rsidRPr="00317C3B" w:rsidRDefault="00317C3B" w:rsidP="00162DB1">
      <w:pPr>
        <w:pStyle w:val="NoSpacing"/>
        <w:spacing w:line="600" w:lineRule="auto"/>
        <w:jc w:val="both"/>
        <w:rPr>
          <w:sz w:val="24"/>
          <w:szCs w:val="24"/>
        </w:rPr>
      </w:pPr>
      <w:r w:rsidRPr="00317C3B">
        <w:rPr>
          <w:sz w:val="24"/>
          <w:szCs w:val="24"/>
        </w:rPr>
        <w:t xml:space="preserve">From my scientific results, I can conclude that </w:t>
      </w:r>
      <w:r w:rsidRPr="00707552">
        <w:rPr>
          <w:b/>
          <w:sz w:val="24"/>
          <w:szCs w:val="24"/>
        </w:rPr>
        <w:t>Rock Sample 1</w:t>
      </w:r>
      <w:r w:rsidRPr="00317C3B">
        <w:rPr>
          <w:sz w:val="24"/>
          <w:szCs w:val="24"/>
        </w:rPr>
        <w:t xml:space="preserve"> is </w:t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. This is because the Rock Sample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  <w:t xml:space="preserve"> </w:t>
      </w:r>
      <w:r w:rsidRPr="00317C3B">
        <w:rPr>
          <w:sz w:val="24"/>
          <w:szCs w:val="24"/>
        </w:rPr>
        <w:t xml:space="preserve">in colour, has </w:t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="00707552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grains and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on the </w:t>
      </w:r>
      <w:proofErr w:type="spellStart"/>
      <w:r w:rsidRPr="00317C3B">
        <w:rPr>
          <w:sz w:val="24"/>
          <w:szCs w:val="24"/>
        </w:rPr>
        <w:t>Mohs</w:t>
      </w:r>
      <w:proofErr w:type="spellEnd"/>
      <w:r w:rsidRPr="00317C3B">
        <w:rPr>
          <w:sz w:val="24"/>
          <w:szCs w:val="24"/>
        </w:rPr>
        <w:t xml:space="preserve"> Hardness scale.</w:t>
      </w:r>
    </w:p>
    <w:p w:rsidR="00F30FB5" w:rsidRDefault="00317C3B" w:rsidP="00162DB1">
      <w:pPr>
        <w:pStyle w:val="NoSpacing"/>
        <w:spacing w:line="600" w:lineRule="auto"/>
        <w:jc w:val="both"/>
        <w:rPr>
          <w:sz w:val="24"/>
          <w:szCs w:val="24"/>
        </w:rPr>
      </w:pPr>
      <w:r w:rsidRPr="00317C3B">
        <w:rPr>
          <w:sz w:val="24"/>
          <w:szCs w:val="24"/>
        </w:rPr>
        <w:t xml:space="preserve">I can conclude that </w:t>
      </w:r>
      <w:r w:rsidRPr="00707552">
        <w:rPr>
          <w:b/>
          <w:sz w:val="24"/>
          <w:szCs w:val="24"/>
        </w:rPr>
        <w:t>Rock Sample 2</w:t>
      </w:r>
      <w:r w:rsidRPr="00317C3B">
        <w:rPr>
          <w:sz w:val="24"/>
          <w:szCs w:val="24"/>
        </w:rPr>
        <w:t xml:space="preserve">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. This is because the Rock Sample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  <w:t xml:space="preserve"> </w:t>
      </w:r>
      <w:r w:rsidRPr="00317C3B">
        <w:rPr>
          <w:sz w:val="24"/>
          <w:szCs w:val="24"/>
        </w:rPr>
        <w:t xml:space="preserve">in colour, has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grains and is </w:t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  <w:u w:val="single"/>
        </w:rPr>
        <w:tab/>
      </w:r>
      <w:r w:rsidRPr="00317C3B">
        <w:rPr>
          <w:sz w:val="24"/>
          <w:szCs w:val="24"/>
        </w:rPr>
        <w:t xml:space="preserve"> on the </w:t>
      </w:r>
      <w:proofErr w:type="spellStart"/>
      <w:r w:rsidRPr="00317C3B">
        <w:rPr>
          <w:sz w:val="24"/>
          <w:szCs w:val="24"/>
        </w:rPr>
        <w:t>Mohs</w:t>
      </w:r>
      <w:proofErr w:type="spellEnd"/>
      <w:r w:rsidRPr="00317C3B">
        <w:rPr>
          <w:sz w:val="24"/>
          <w:szCs w:val="24"/>
        </w:rPr>
        <w:t xml:space="preserve"> Hardness scale.</w:t>
      </w:r>
    </w:p>
    <w:p w:rsidR="00D879AD" w:rsidRDefault="00F30FB5" w:rsidP="00A70BE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A70BE9" w:rsidRPr="00D879AD">
        <w:rPr>
          <w:b/>
          <w:noProof/>
          <w:sz w:val="36"/>
          <w:u w:val="single"/>
          <w:lang w:val="en-AU" w:eastAsia="en-AU"/>
        </w:rPr>
        <w:lastRenderedPageBreak/>
        <w:drawing>
          <wp:anchor distT="0" distB="0" distL="114300" distR="114300" simplePos="0" relativeHeight="251648511" behindDoc="1" locked="0" layoutInCell="1" allowOverlap="1" wp14:anchorId="47C1ACD7" wp14:editId="6C108A1F">
            <wp:simplePos x="0" y="0"/>
            <wp:positionH relativeFrom="margin">
              <wp:posOffset>3578860</wp:posOffset>
            </wp:positionH>
            <wp:positionV relativeFrom="paragraph">
              <wp:posOffset>-80010</wp:posOffset>
            </wp:positionV>
            <wp:extent cx="1047750" cy="10477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BE9" w:rsidRPr="00A70BE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5569D2" wp14:editId="08C95FAE">
                <wp:simplePos x="0" y="0"/>
                <wp:positionH relativeFrom="column">
                  <wp:posOffset>4034790</wp:posOffset>
                </wp:positionH>
                <wp:positionV relativeFrom="paragraph">
                  <wp:posOffset>-177800</wp:posOffset>
                </wp:positionV>
                <wp:extent cx="1478280" cy="1318260"/>
                <wp:effectExtent l="0" t="0" r="2667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BE9" w:rsidRDefault="00A70BE9" w:rsidP="00A70BE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32"/>
                              </w:rPr>
                              <w:t>MARK</w:t>
                            </w:r>
                          </w:p>
                          <w:p w:rsidR="00A70BE9" w:rsidRDefault="00A70BE9" w:rsidP="00A70BE9">
                            <w:pPr>
                              <w:ind w:left="709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A70BE9" w:rsidRPr="00D77545" w:rsidRDefault="00A70BE9" w:rsidP="00A70BE9">
                            <w:pPr>
                              <w:ind w:left="1134"/>
                              <w:rPr>
                                <w:b/>
                                <w:sz w:val="32"/>
                              </w:rPr>
                            </w:pPr>
                            <w:r w:rsidRPr="00D77545">
                              <w:rPr>
                                <w:b/>
                                <w:sz w:val="44"/>
                              </w:rPr>
                              <w:t>/</w:t>
                            </w: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7.7pt;margin-top:-14pt;width:116.4pt;height:103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YhJwIAAE0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">
                <v:textbox>
                  <w:txbxContent>
                    <w:p w:rsidR="00A70BE9" w:rsidRDefault="00A70BE9" w:rsidP="00A70BE9">
                      <w:pPr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32"/>
                        </w:rPr>
                        <w:t>MARK</w:t>
                      </w:r>
                    </w:p>
                    <w:p w:rsidR="00A70BE9" w:rsidRDefault="00A70BE9" w:rsidP="00A70BE9">
                      <w:pPr>
                        <w:ind w:left="709"/>
                        <w:rPr>
                          <w:b/>
                          <w:sz w:val="32"/>
                        </w:rPr>
                      </w:pPr>
                    </w:p>
                    <w:p w:rsidR="00A70BE9" w:rsidRPr="00D77545" w:rsidRDefault="00A70BE9" w:rsidP="00A70BE9">
                      <w:pPr>
                        <w:ind w:left="1134"/>
                        <w:rPr>
                          <w:b/>
                          <w:sz w:val="32"/>
                        </w:rPr>
                      </w:pPr>
                      <w:r w:rsidRPr="00D77545">
                        <w:rPr>
                          <w:b/>
                          <w:sz w:val="44"/>
                        </w:rPr>
                        <w:t>/</w:t>
                      </w:r>
                      <w:r>
                        <w:rPr>
                          <w:b/>
                          <w:sz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70BE9" w:rsidRPr="00223589">
        <w:rPr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0684724" wp14:editId="2B7DFB02">
                <wp:simplePos x="0" y="0"/>
                <wp:positionH relativeFrom="column">
                  <wp:posOffset>2232025</wp:posOffset>
                </wp:positionH>
                <wp:positionV relativeFrom="paragraph">
                  <wp:posOffset>-557530</wp:posOffset>
                </wp:positionV>
                <wp:extent cx="38576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589" w:rsidRPr="00223589" w:rsidRDefault="00223589">
                            <w:pPr>
                              <w:rPr>
                                <w:u w:val="single"/>
                              </w:rPr>
                            </w:pPr>
                            <w:r>
                              <w:t>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5.75pt;margin-top:-43.9pt;width:303.75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" stroked="f">
                <v:textbox style="mso-fit-shape-to-text:t">
                  <w:txbxContent>
                    <w:p w:rsidR="00223589" w:rsidRPr="00223589" w:rsidRDefault="00223589">
                      <w:pPr>
                        <w:rPr>
                          <w:u w:val="single"/>
                        </w:rPr>
                      </w:pPr>
                      <w:r>
                        <w:t>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0BE9" w:rsidRPr="00A70BE9">
        <w:rPr>
          <w:sz w:val="24"/>
          <w:szCs w:val="24"/>
        </w:rPr>
        <w:drawing>
          <wp:anchor distT="0" distB="0" distL="114300" distR="114300" simplePos="0" relativeHeight="251675136" behindDoc="1" locked="0" layoutInCell="1" allowOverlap="1" wp14:anchorId="1B1347C8" wp14:editId="4DB58525">
            <wp:simplePos x="0" y="0"/>
            <wp:positionH relativeFrom="column">
              <wp:posOffset>-266700</wp:posOffset>
            </wp:positionH>
            <wp:positionV relativeFrom="paragraph">
              <wp:posOffset>-556260</wp:posOffset>
            </wp:positionV>
            <wp:extent cx="914400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150" y="21190"/>
                <wp:lineTo x="21150" y="0"/>
                <wp:lineTo x="0" y="0"/>
              </wp:wrapPolygon>
            </wp:wrapThrough>
            <wp:docPr id="29" name="Picture 2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9AD" w:rsidRPr="00D879AD">
        <w:rPr>
          <w:b/>
          <w:sz w:val="40"/>
          <w:szCs w:val="24"/>
          <w:u w:val="single"/>
        </w:rPr>
        <w:t>Rocks Assignment Part 2</w:t>
      </w:r>
    </w:p>
    <w:p w:rsidR="0083668A" w:rsidRPr="00486DFE" w:rsidRDefault="00F30FB5" w:rsidP="00A70BE9">
      <w:pPr>
        <w:rPr>
          <w:sz w:val="24"/>
          <w:szCs w:val="24"/>
        </w:rPr>
      </w:pPr>
      <w:r w:rsidRPr="00D879AD">
        <w:rPr>
          <w:b/>
          <w:sz w:val="36"/>
          <w:szCs w:val="36"/>
          <w:u w:val="single"/>
        </w:rPr>
        <w:t>Location</w:t>
      </w:r>
      <w:r w:rsidRPr="00F30FB5">
        <w:rPr>
          <w:b/>
          <w:sz w:val="36"/>
          <w:szCs w:val="36"/>
          <w:u w:val="single"/>
        </w:rPr>
        <w:t>, Location, Location</w:t>
      </w:r>
      <w:r w:rsidR="0083668A" w:rsidRPr="0083668A">
        <w:rPr>
          <w:noProof/>
        </w:rPr>
        <w:t xml:space="preserve"> </w:t>
      </w:r>
    </w:p>
    <w:p w:rsidR="00486DFE" w:rsidRDefault="00A70BE9" w:rsidP="00A70BE9">
      <w:pPr>
        <w:jc w:val="center"/>
        <w:rPr>
          <w:i/>
          <w:sz w:val="32"/>
          <w:szCs w:val="32"/>
        </w:rPr>
      </w:pPr>
      <w:r w:rsidRPr="00D879AD">
        <w:rPr>
          <w:b/>
          <w:noProof/>
          <w:sz w:val="36"/>
          <w:u w:val="single"/>
          <w:lang w:val="en-AU" w:eastAsia="en-AU"/>
        </w:rPr>
        <w:drawing>
          <wp:anchor distT="0" distB="0" distL="114300" distR="114300" simplePos="0" relativeHeight="251654656" behindDoc="1" locked="0" layoutInCell="1" allowOverlap="1" wp14:anchorId="0633F5F4" wp14:editId="126F4A5D">
            <wp:simplePos x="0" y="0"/>
            <wp:positionH relativeFrom="margin">
              <wp:posOffset>-586740</wp:posOffset>
            </wp:positionH>
            <wp:positionV relativeFrom="paragraph">
              <wp:posOffset>195580</wp:posOffset>
            </wp:positionV>
            <wp:extent cx="1071245" cy="10572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FB5" w:rsidRPr="0083668A">
        <w:rPr>
          <w:i/>
          <w:sz w:val="32"/>
          <w:szCs w:val="32"/>
        </w:rPr>
        <w:t>Well done geologist</w:t>
      </w:r>
      <w:r w:rsidR="0083668A">
        <w:rPr>
          <w:i/>
          <w:sz w:val="32"/>
          <w:szCs w:val="32"/>
        </w:rPr>
        <w:t>s</w:t>
      </w:r>
      <w:r w:rsidR="00F30FB5" w:rsidRPr="0083668A">
        <w:rPr>
          <w:i/>
          <w:sz w:val="32"/>
          <w:szCs w:val="32"/>
        </w:rPr>
        <w:t>!!</w:t>
      </w:r>
    </w:p>
    <w:p w:rsidR="00D879AD" w:rsidRPr="00486DFE" w:rsidRDefault="00D879AD" w:rsidP="00D879AD">
      <w:pPr>
        <w:jc w:val="center"/>
        <w:rPr>
          <w:i/>
          <w:sz w:val="24"/>
          <w:szCs w:val="24"/>
        </w:rPr>
      </w:pPr>
    </w:p>
    <w:p w:rsidR="0083668A" w:rsidRDefault="00D11201" w:rsidP="00486DF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have discovered two rock types,</w:t>
      </w:r>
      <w:r w:rsidR="00F30FB5" w:rsidRPr="00486DFE">
        <w:rPr>
          <w:sz w:val="24"/>
          <w:szCs w:val="24"/>
        </w:rPr>
        <w:t xml:space="preserve"> </w:t>
      </w:r>
      <w:r w:rsidR="00F30FB5" w:rsidRPr="00486DFE">
        <w:rPr>
          <w:b/>
          <w:sz w:val="24"/>
          <w:szCs w:val="24"/>
        </w:rPr>
        <w:t>Basalt (Igneous)</w:t>
      </w:r>
      <w:r w:rsidR="00F30FB5" w:rsidRPr="00486DFE">
        <w:rPr>
          <w:sz w:val="24"/>
          <w:szCs w:val="24"/>
        </w:rPr>
        <w:t xml:space="preserve"> and </w:t>
      </w:r>
      <w:r w:rsidR="00F30FB5" w:rsidRPr="00486DFE">
        <w:rPr>
          <w:b/>
          <w:sz w:val="24"/>
          <w:szCs w:val="24"/>
        </w:rPr>
        <w:t>Quartzite (Metamorphic)</w:t>
      </w:r>
      <w:proofErr w:type="gramStart"/>
      <w:r w:rsidR="00F30FB5" w:rsidRPr="00486DFE">
        <w:rPr>
          <w:sz w:val="24"/>
          <w:szCs w:val="24"/>
        </w:rPr>
        <w:t>,</w:t>
      </w:r>
      <w:proofErr w:type="gramEnd"/>
      <w:r w:rsidR="00F30FB5" w:rsidRPr="00486DFE">
        <w:rPr>
          <w:sz w:val="24"/>
          <w:szCs w:val="24"/>
        </w:rPr>
        <w:t xml:space="preserve"> you need to find the location of the rocks on your Geological </w:t>
      </w:r>
      <w:bookmarkStart w:id="0" w:name="_GoBack"/>
      <w:bookmarkEnd w:id="0"/>
      <w:r w:rsidR="00F30FB5" w:rsidRPr="00486DFE">
        <w:rPr>
          <w:sz w:val="24"/>
          <w:szCs w:val="24"/>
        </w:rPr>
        <w:t>Map.</w:t>
      </w:r>
    </w:p>
    <w:p w:rsidR="00486DFE" w:rsidRPr="00D11201" w:rsidRDefault="00D11201" w:rsidP="00D1120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Using the</w:t>
      </w:r>
      <w:r w:rsidR="00091BB0" w:rsidRPr="00091BB0">
        <w:rPr>
          <w:sz w:val="24"/>
          <w:szCs w:val="24"/>
        </w:rPr>
        <w:t xml:space="preserve"> Aboriginal &amp; Torres Strait Islander map, compare your maps and locate the same positions you have labelled your rocks on the new map. </w:t>
      </w:r>
    </w:p>
    <w:p w:rsidR="00162DB1" w:rsidRPr="00091BB0" w:rsidRDefault="00162DB1" w:rsidP="00F30FB5">
      <w:pPr>
        <w:rPr>
          <w:sz w:val="24"/>
          <w:szCs w:val="24"/>
        </w:rPr>
      </w:pPr>
      <w:r w:rsidRPr="00162DB1">
        <w:rPr>
          <w:sz w:val="24"/>
          <w:szCs w:val="24"/>
          <w:u w:val="single"/>
        </w:rPr>
        <w:t>How do I do this?</w:t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  <w:t>(4 marks)</w:t>
      </w:r>
    </w:p>
    <w:p w:rsidR="00162DB1" w:rsidRPr="00162DB1" w:rsidRDefault="00162DB1" w:rsidP="00F30FB5">
      <w:pPr>
        <w:rPr>
          <w:sz w:val="24"/>
          <w:szCs w:val="24"/>
        </w:rPr>
      </w:pPr>
      <w:r>
        <w:rPr>
          <w:sz w:val="24"/>
          <w:szCs w:val="24"/>
        </w:rPr>
        <w:t>For Basalt (Igneous)</w:t>
      </w:r>
    </w:p>
    <w:p w:rsidR="00C64B2E" w:rsidRDefault="00733E48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800" behindDoc="0" locked="0" layoutInCell="1" allowOverlap="1" wp14:anchorId="6044765A">
            <wp:simplePos x="0" y="0"/>
            <wp:positionH relativeFrom="margin">
              <wp:posOffset>-47625</wp:posOffset>
            </wp:positionH>
            <wp:positionV relativeFrom="paragraph">
              <wp:posOffset>207645</wp:posOffset>
            </wp:positionV>
            <wp:extent cx="1562100" cy="7810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B1" w:rsidRPr="00162DB1">
        <w:rPr>
          <w:sz w:val="24"/>
          <w:szCs w:val="24"/>
        </w:rPr>
        <w:t>Locate the Map Key</w:t>
      </w:r>
    </w:p>
    <w:p w:rsidR="00162DB1" w:rsidRDefault="00162DB1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colour for Igneous Rocks</w:t>
      </w:r>
      <w:r w:rsidR="00F25AE9">
        <w:rPr>
          <w:sz w:val="24"/>
          <w:szCs w:val="24"/>
        </w:rPr>
        <w:t xml:space="preserve"> </w:t>
      </w:r>
    </w:p>
    <w:p w:rsidR="00EB05E9" w:rsidRPr="00F26EC2" w:rsidRDefault="00162DB1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on the map and identify a location which you believe this rock could have come from</w:t>
      </w:r>
    </w:p>
    <w:p w:rsidR="00F26EC2" w:rsidRPr="00F26EC2" w:rsidRDefault="00091BB0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location on the Geological Map is </w:t>
      </w:r>
    </w:p>
    <w:p w:rsidR="00091BB0" w:rsidRPr="00F26EC2" w:rsidRDefault="00F26EC2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091BB0">
        <w:rPr>
          <w:sz w:val="24"/>
          <w:szCs w:val="24"/>
        </w:rPr>
        <w:tab/>
      </w:r>
      <w:r w:rsidR="00091BB0">
        <w:rPr>
          <w:sz w:val="24"/>
          <w:szCs w:val="24"/>
        </w:rPr>
        <w:tab/>
      </w:r>
    </w:p>
    <w:p w:rsidR="00091BB0" w:rsidRPr="00091BB0" w:rsidRDefault="00091BB0" w:rsidP="00091BB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D11201">
        <w:rPr>
          <w:sz w:val="24"/>
          <w:szCs w:val="24"/>
        </w:rPr>
        <w:t xml:space="preserve">go to the Indigenous </w:t>
      </w:r>
      <w:r>
        <w:rPr>
          <w:sz w:val="24"/>
          <w:szCs w:val="24"/>
        </w:rPr>
        <w:t xml:space="preserve">map </w:t>
      </w:r>
      <w:r w:rsidR="00D11201">
        <w:rPr>
          <w:sz w:val="24"/>
          <w:szCs w:val="24"/>
        </w:rPr>
        <w:t>(</w:t>
      </w:r>
      <w:hyperlink r:id="rId25" w:history="1">
        <w:r w:rsidR="00D11201" w:rsidRPr="00434DFB">
          <w:rPr>
            <w:rStyle w:val="Hyperlink"/>
            <w:sz w:val="24"/>
            <w:szCs w:val="24"/>
          </w:rPr>
          <w:t>http://www.abc.net.au/indigenous/map/</w:t>
        </w:r>
      </w:hyperlink>
      <w:r w:rsidR="00D11201">
        <w:rPr>
          <w:sz w:val="24"/>
          <w:szCs w:val="24"/>
        </w:rPr>
        <w:t xml:space="preserve">) </w:t>
      </w:r>
      <w:r>
        <w:rPr>
          <w:sz w:val="24"/>
          <w:szCs w:val="24"/>
        </w:rPr>
        <w:t>and find the location of rock sample 1.</w:t>
      </w:r>
    </w:p>
    <w:p w:rsidR="00091BB0" w:rsidRPr="00091BB0" w:rsidRDefault="00091BB0" w:rsidP="00091BB0">
      <w:pPr>
        <w:pStyle w:val="ListParagraph"/>
        <w:rPr>
          <w:sz w:val="24"/>
          <w:szCs w:val="24"/>
        </w:rPr>
      </w:pPr>
    </w:p>
    <w:p w:rsidR="00162DB1" w:rsidRPr="00F26EC2" w:rsidRDefault="00091BB0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</w:rPr>
        <w:t>The location on the Aboriginal &amp; Torres Strait Islander map is</w:t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</w:p>
    <w:p w:rsidR="00162DB1" w:rsidRDefault="00162DB1" w:rsidP="00162DB1">
      <w:pPr>
        <w:rPr>
          <w:sz w:val="24"/>
          <w:szCs w:val="24"/>
        </w:rPr>
      </w:pPr>
      <w:r>
        <w:rPr>
          <w:sz w:val="24"/>
          <w:szCs w:val="24"/>
        </w:rPr>
        <w:t>For Quartzite (Metamorphic)</w:t>
      </w:r>
    </w:p>
    <w:p w:rsidR="00162DB1" w:rsidRDefault="00733E48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1824" behindDoc="0" locked="0" layoutInCell="1" allowOverlap="1" wp14:anchorId="111CE315">
            <wp:simplePos x="0" y="0"/>
            <wp:positionH relativeFrom="column">
              <wp:posOffset>276225</wp:posOffset>
            </wp:positionH>
            <wp:positionV relativeFrom="paragraph">
              <wp:posOffset>8255</wp:posOffset>
            </wp:positionV>
            <wp:extent cx="1127760" cy="849444"/>
            <wp:effectExtent l="0" t="0" r="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49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B1" w:rsidRPr="00162DB1">
        <w:rPr>
          <w:sz w:val="24"/>
          <w:szCs w:val="24"/>
        </w:rPr>
        <w:t>Locate the Map Key</w:t>
      </w:r>
    </w:p>
    <w:p w:rsidR="00162DB1" w:rsidRDefault="00162DB1" w:rsidP="00162DB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colour for Metamorphic Rocks</w:t>
      </w:r>
    </w:p>
    <w:p w:rsidR="00EB05E9" w:rsidRPr="00F26EC2" w:rsidRDefault="00162DB1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Look on the map and identify a location which you believe this rock could have come from</w:t>
      </w:r>
    </w:p>
    <w:p w:rsidR="00F26EC2" w:rsidRDefault="00091BB0" w:rsidP="00F26EC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location on the Geological Map is</w:t>
      </w:r>
    </w:p>
    <w:p w:rsidR="00091BB0" w:rsidRPr="00F26EC2" w:rsidRDefault="00091BB0" w:rsidP="00F26EC2">
      <w:pPr>
        <w:pStyle w:val="ListParagraph"/>
        <w:ind w:left="28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  <w:r w:rsidR="00F26EC2">
        <w:rPr>
          <w:sz w:val="24"/>
          <w:szCs w:val="24"/>
          <w:u w:val="single"/>
        </w:rPr>
        <w:tab/>
      </w:r>
    </w:p>
    <w:p w:rsidR="00F26EC2" w:rsidRDefault="00F26EC2" w:rsidP="00091BB0">
      <w:pPr>
        <w:pStyle w:val="ListParagraph"/>
        <w:ind w:left="2880"/>
        <w:rPr>
          <w:sz w:val="24"/>
          <w:szCs w:val="24"/>
        </w:rPr>
      </w:pPr>
    </w:p>
    <w:p w:rsidR="00091BB0" w:rsidRPr="00091BB0" w:rsidRDefault="00D11201" w:rsidP="00091BB0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Now go to the Indigenous map (</w:t>
      </w:r>
      <w:hyperlink r:id="rId27" w:history="1">
        <w:r w:rsidRPr="00434DFB">
          <w:rPr>
            <w:rStyle w:val="Hyperlink"/>
            <w:sz w:val="24"/>
            <w:szCs w:val="24"/>
          </w:rPr>
          <w:t>http://www.abc.net.au/indigenous/map/</w:t>
        </w:r>
      </w:hyperlink>
      <w:r>
        <w:rPr>
          <w:sz w:val="24"/>
          <w:szCs w:val="24"/>
        </w:rPr>
        <w:t>) and</w:t>
      </w:r>
      <w:r w:rsidR="00091BB0">
        <w:rPr>
          <w:sz w:val="24"/>
          <w:szCs w:val="24"/>
        </w:rPr>
        <w:t xml:space="preserve"> find the location of rock sample 2.</w:t>
      </w:r>
    </w:p>
    <w:p w:rsidR="00091BB0" w:rsidRPr="00091BB0" w:rsidRDefault="00091BB0" w:rsidP="00091BB0">
      <w:pPr>
        <w:pStyle w:val="ListParagraph"/>
        <w:rPr>
          <w:sz w:val="24"/>
          <w:szCs w:val="24"/>
        </w:rPr>
      </w:pPr>
    </w:p>
    <w:p w:rsidR="00091BB0" w:rsidRDefault="00091BB0" w:rsidP="00091BB0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location on the Aboriginal &amp; Torres Strait Islander map is</w:t>
      </w:r>
    </w:p>
    <w:p w:rsidR="00486DFE" w:rsidRPr="00F26EC2" w:rsidRDefault="00F26EC2" w:rsidP="00F26EC2">
      <w:pPr>
        <w:pStyle w:val="ListParagraph"/>
        <w:spacing w:line="360" w:lineRule="auto"/>
        <w:ind w:left="28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6DFE">
        <w:rPr>
          <w:b/>
          <w:sz w:val="24"/>
          <w:szCs w:val="24"/>
          <w:u w:val="single"/>
        </w:rPr>
        <w:br w:type="page"/>
      </w:r>
    </w:p>
    <w:p w:rsidR="001F4617" w:rsidRDefault="001F4617" w:rsidP="001F46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1F4617">
        <w:rPr>
          <w:b/>
          <w:sz w:val="24"/>
          <w:szCs w:val="24"/>
          <w:u w:val="single"/>
        </w:rPr>
        <w:lastRenderedPageBreak/>
        <w:t>Research</w:t>
      </w:r>
    </w:p>
    <w:p w:rsidR="001F4617" w:rsidRDefault="00F25AE9" w:rsidP="001F4617">
      <w:pPr>
        <w:rPr>
          <w:sz w:val="24"/>
          <w:szCs w:val="24"/>
        </w:rPr>
      </w:pPr>
      <w:r>
        <w:rPr>
          <w:sz w:val="24"/>
          <w:szCs w:val="24"/>
        </w:rPr>
        <w:t>Investigate to</w:t>
      </w:r>
      <w:r w:rsidR="001F4617">
        <w:rPr>
          <w:sz w:val="24"/>
          <w:szCs w:val="24"/>
        </w:rPr>
        <w:t xml:space="preserve"> find out what the basalt and quartzite rocks where used for</w:t>
      </w:r>
      <w:r w:rsidR="00EB05E9">
        <w:rPr>
          <w:sz w:val="24"/>
          <w:szCs w:val="24"/>
        </w:rPr>
        <w:t xml:space="preserve"> by historical Aboriginal and Torres Strait Islanders</w:t>
      </w:r>
      <w:r w:rsidR="001F4617">
        <w:rPr>
          <w:sz w:val="24"/>
          <w:szCs w:val="24"/>
        </w:rPr>
        <w:t xml:space="preserve">. </w:t>
      </w:r>
      <w:r w:rsidR="00232D3F">
        <w:rPr>
          <w:sz w:val="24"/>
          <w:szCs w:val="24"/>
        </w:rPr>
        <w:t>Write your draft copy below.</w:t>
      </w:r>
      <w:r w:rsidR="00B822F1">
        <w:rPr>
          <w:sz w:val="24"/>
          <w:szCs w:val="24"/>
        </w:rPr>
        <w:tab/>
      </w:r>
      <w:r w:rsidR="00B822F1">
        <w:rPr>
          <w:sz w:val="24"/>
          <w:szCs w:val="24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EB05E9" w:rsidTr="00EB05E9">
        <w:tc>
          <w:tcPr>
            <w:tcW w:w="382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your search words </w:t>
            </w:r>
            <w:r w:rsidRPr="00EB05E9">
              <w:rPr>
                <w:i/>
                <w:sz w:val="24"/>
                <w:szCs w:val="24"/>
              </w:rPr>
              <w:t>(e.g. Basalt Indigenous tools, quartzite Indigenous Australian objects)</w:t>
            </w:r>
          </w:p>
        </w:tc>
        <w:tc>
          <w:tcPr>
            <w:tcW w:w="519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</w:tc>
      </w:tr>
      <w:tr w:rsidR="00EB05E9" w:rsidTr="00EB05E9">
        <w:tc>
          <w:tcPr>
            <w:tcW w:w="3823" w:type="dxa"/>
          </w:tcPr>
          <w:p w:rsidR="00EB05E9" w:rsidRDefault="00EB05E9" w:rsidP="001F4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your URL’s which you used information from</w:t>
            </w: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  <w:p w:rsidR="00EB05E9" w:rsidRPr="00EB05E9" w:rsidRDefault="00EB05E9" w:rsidP="00EB05E9">
            <w:pPr>
              <w:rPr>
                <w:i/>
                <w:sz w:val="24"/>
                <w:szCs w:val="24"/>
              </w:rPr>
            </w:pPr>
            <w:r w:rsidRPr="00EB05E9">
              <w:rPr>
                <w:i/>
                <w:sz w:val="24"/>
                <w:szCs w:val="24"/>
              </w:rPr>
              <w:t xml:space="preserve">*If you </w:t>
            </w:r>
            <w:r w:rsidR="00232D3F">
              <w:rPr>
                <w:i/>
                <w:sz w:val="24"/>
                <w:szCs w:val="24"/>
              </w:rPr>
              <w:t>need help</w:t>
            </w:r>
            <w:r w:rsidRPr="00EB05E9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5193" w:type="dxa"/>
          </w:tcPr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Pr="00EB05E9" w:rsidRDefault="00EB05E9" w:rsidP="001F4617">
            <w:pPr>
              <w:rPr>
                <w:sz w:val="24"/>
                <w:szCs w:val="24"/>
                <w:u w:val="single"/>
              </w:rPr>
            </w:pPr>
          </w:p>
          <w:p w:rsidR="00EB05E9" w:rsidRDefault="00EB05E9" w:rsidP="001F4617">
            <w:pPr>
              <w:rPr>
                <w:sz w:val="24"/>
                <w:szCs w:val="24"/>
              </w:rPr>
            </w:pPr>
          </w:p>
        </w:tc>
      </w:tr>
    </w:tbl>
    <w:p w:rsidR="00232D3F" w:rsidRDefault="00232D3F" w:rsidP="001F4617">
      <w:pPr>
        <w:rPr>
          <w:sz w:val="24"/>
          <w:szCs w:val="24"/>
        </w:rPr>
      </w:pPr>
      <w:r w:rsidRPr="00232D3F"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5B13F838">
            <wp:simplePos x="0" y="0"/>
            <wp:positionH relativeFrom="leftMargin">
              <wp:align>right</wp:align>
            </wp:positionH>
            <wp:positionV relativeFrom="paragraph">
              <wp:posOffset>86360</wp:posOffset>
            </wp:positionV>
            <wp:extent cx="800100" cy="803673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DB1" w:rsidRPr="00B822F1" w:rsidRDefault="00232D3F" w:rsidP="00232D3F">
      <w:pPr>
        <w:rPr>
          <w:szCs w:val="24"/>
        </w:rPr>
      </w:pPr>
      <w:r>
        <w:rPr>
          <w:b/>
          <w:sz w:val="32"/>
          <w:szCs w:val="24"/>
          <w:u w:val="single"/>
        </w:rPr>
        <w:t>Draft Copy</w:t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>
        <w:rPr>
          <w:sz w:val="32"/>
          <w:szCs w:val="24"/>
        </w:rPr>
        <w:tab/>
      </w:r>
      <w:r w:rsidR="00B822F1" w:rsidRPr="00B822F1">
        <w:rPr>
          <w:sz w:val="24"/>
          <w:szCs w:val="20"/>
        </w:rPr>
        <w:t>(4 marks)</w:t>
      </w:r>
    </w:p>
    <w:p w:rsidR="007F082F" w:rsidRDefault="001F4617" w:rsidP="001F4617">
      <w:pPr>
        <w:spacing w:line="60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believe the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</w:rPr>
        <w:t>language tribe</w:t>
      </w:r>
      <w:r w:rsidR="00EB05E9">
        <w:rPr>
          <w:sz w:val="24"/>
          <w:szCs w:val="24"/>
        </w:rPr>
        <w:t xml:space="preserve"> utilised the </w:t>
      </w:r>
      <w:r w:rsidR="00EB05E9" w:rsidRPr="00EB05E9">
        <w:rPr>
          <w:b/>
          <w:sz w:val="24"/>
          <w:szCs w:val="24"/>
        </w:rPr>
        <w:t>b</w:t>
      </w:r>
      <w:r w:rsidRPr="00EB05E9">
        <w:rPr>
          <w:b/>
          <w:sz w:val="24"/>
          <w:szCs w:val="24"/>
        </w:rPr>
        <w:t xml:space="preserve">asalt </w:t>
      </w:r>
      <w:r w:rsidR="00EB05E9" w:rsidRPr="00EB05E9">
        <w:rPr>
          <w:b/>
          <w:sz w:val="24"/>
          <w:szCs w:val="24"/>
        </w:rPr>
        <w:t>r</w:t>
      </w:r>
      <w:r w:rsidRPr="00EB05E9">
        <w:rPr>
          <w:b/>
          <w:sz w:val="24"/>
          <w:szCs w:val="24"/>
        </w:rPr>
        <w:t>ocks</w:t>
      </w:r>
      <w:r>
        <w:rPr>
          <w:sz w:val="24"/>
          <w:szCs w:val="24"/>
        </w:rPr>
        <w:t xml:space="preserve"> for tools because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  <w:r w:rsidR="00EB05E9">
        <w:rPr>
          <w:sz w:val="24"/>
          <w:szCs w:val="24"/>
          <w:u w:val="single"/>
        </w:rPr>
        <w:tab/>
      </w:r>
    </w:p>
    <w:p w:rsidR="00EB05E9" w:rsidRPr="001F4617" w:rsidRDefault="00EB05E9" w:rsidP="00EB05E9">
      <w:pPr>
        <w:spacing w:line="60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 believe the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</w:t>
      </w:r>
      <w:r>
        <w:rPr>
          <w:sz w:val="24"/>
          <w:szCs w:val="24"/>
        </w:rPr>
        <w:t xml:space="preserve">language tribe utilised the </w:t>
      </w:r>
      <w:r w:rsidRPr="00EB05E9">
        <w:rPr>
          <w:b/>
          <w:sz w:val="24"/>
          <w:szCs w:val="24"/>
        </w:rPr>
        <w:t>quartzite rocks</w:t>
      </w:r>
      <w:r>
        <w:rPr>
          <w:sz w:val="24"/>
          <w:szCs w:val="24"/>
        </w:rPr>
        <w:t xml:space="preserve"> for tools because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EB05E9" w:rsidRDefault="00EB05E9" w:rsidP="00232D3F">
      <w:pPr>
        <w:pStyle w:val="NoSpacing"/>
      </w:pPr>
      <w:r>
        <w:t>*</w:t>
      </w:r>
      <w:r w:rsidRPr="00EB05E9">
        <w:t xml:space="preserve"> </w:t>
      </w:r>
      <w:r w:rsidR="00232D3F" w:rsidRPr="00232D3F">
        <w:rPr>
          <w:sz w:val="24"/>
          <w:szCs w:val="24"/>
        </w:rPr>
        <w:t>https://australianmuseum.net.au/explore-indigenous-australian-objects</w:t>
      </w:r>
    </w:p>
    <w:p w:rsidR="00232D3F" w:rsidRDefault="00232D3F" w:rsidP="00232D3F">
      <w:pPr>
        <w:pStyle w:val="NoSpacing"/>
      </w:pPr>
      <w:r>
        <w:t>*</w:t>
      </w:r>
      <w:r w:rsidRPr="00232D3F">
        <w:t>http://www.abc.net.au/news/science/2016-05-11/worlds-oldest-known-ground-edge-stone-axe-fragments-found/7401728</w:t>
      </w:r>
      <w:r>
        <w:t>*</w:t>
      </w:r>
      <w:r w:rsidRPr="00232D3F">
        <w:t>http://www.environment.nsw.gov.au/nswcultureheritage/StoneTools.htm</w:t>
      </w:r>
    </w:p>
    <w:p w:rsidR="00232D3F" w:rsidRDefault="00232D3F" w:rsidP="00232D3F">
      <w:pPr>
        <w:pStyle w:val="NoSpacing"/>
        <w:rPr>
          <w:b/>
          <w:u w:val="single"/>
        </w:rPr>
      </w:pPr>
    </w:p>
    <w:p w:rsidR="00232D3F" w:rsidRDefault="00232D3F" w:rsidP="00232D3F">
      <w:pPr>
        <w:pStyle w:val="NoSpacing"/>
        <w:rPr>
          <w:b/>
          <w:sz w:val="36"/>
          <w:szCs w:val="36"/>
          <w:u w:val="single"/>
        </w:rPr>
      </w:pPr>
      <w:r w:rsidRPr="0083668A">
        <w:rPr>
          <w:noProof/>
          <w:sz w:val="24"/>
          <w:szCs w:val="24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3E517F5" wp14:editId="66D50A7D">
                <wp:simplePos x="0" y="0"/>
                <wp:positionH relativeFrom="margin">
                  <wp:posOffset>2438400</wp:posOffset>
                </wp:positionH>
                <wp:positionV relativeFrom="paragraph">
                  <wp:posOffset>-544830</wp:posOffset>
                </wp:positionV>
                <wp:extent cx="3990975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2D3F" w:rsidRPr="0083668A" w:rsidRDefault="00232D3F" w:rsidP="00232D3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3E517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pt;margin-top:-42.9pt;width:314.25pt;height:110.6pt;z-index:-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" filled="f" stroked="f">
                <v:textbox style="mso-fit-shape-to-text:t">
                  <w:txbxContent>
                    <w:p w:rsidR="00232D3F" w:rsidRPr="0083668A" w:rsidRDefault="00232D3F" w:rsidP="00232D3F">
                      <w:pPr>
                        <w:rPr>
                          <w:u w:val="single"/>
                        </w:rPr>
                      </w:pPr>
                      <w:r>
                        <w:t xml:space="preserve">Name: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D3F">
        <w:rPr>
          <w:b/>
          <w:sz w:val="36"/>
          <w:szCs w:val="36"/>
          <w:u w:val="single"/>
        </w:rPr>
        <w:t>Final Copy for presentation reading</w:t>
      </w:r>
    </w:p>
    <w:p w:rsidR="00232D3F" w:rsidRDefault="00232D3F" w:rsidP="00232D3F">
      <w:pPr>
        <w:pStyle w:val="NoSpacing"/>
        <w:rPr>
          <w:b/>
          <w:sz w:val="36"/>
          <w:szCs w:val="36"/>
          <w:u w:val="single"/>
        </w:rPr>
      </w:pPr>
    </w:p>
    <w:p w:rsidR="00232D3F" w:rsidRDefault="00232D3F" w:rsidP="00232D3F">
      <w:pPr>
        <w:pStyle w:val="NoSpacing"/>
        <w:spacing w:line="480" w:lineRule="auto"/>
        <w:rPr>
          <w:sz w:val="36"/>
          <w:szCs w:val="36"/>
          <w:u w:val="dotted"/>
        </w:rPr>
      </w:pPr>
      <w:r w:rsidRPr="00232D3F">
        <w:rPr>
          <w:sz w:val="36"/>
          <w:szCs w:val="36"/>
          <w:u w:val="dotted"/>
        </w:rPr>
        <w:tab/>
      </w:r>
      <w:r w:rsidRPr="00232D3F">
        <w:rPr>
          <w:sz w:val="36"/>
          <w:szCs w:val="36"/>
          <w:u w:val="dotted"/>
        </w:rPr>
        <w:tab/>
      </w:r>
      <w:r w:rsidRPr="00232D3F"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  <w:r>
        <w:rPr>
          <w:sz w:val="36"/>
          <w:szCs w:val="36"/>
          <w:u w:val="dotted"/>
        </w:rPr>
        <w:tab/>
      </w:r>
    </w:p>
    <w:p w:rsidR="005D451F" w:rsidRPr="00232D3F" w:rsidRDefault="005D451F" w:rsidP="00232D3F">
      <w:pPr>
        <w:pStyle w:val="NoSpacing"/>
        <w:spacing w:line="480" w:lineRule="auto"/>
        <w:rPr>
          <w:sz w:val="36"/>
          <w:szCs w:val="36"/>
          <w:u w:val="dotted"/>
        </w:rPr>
      </w:pPr>
    </w:p>
    <w:sectPr w:rsidR="005D451F" w:rsidRPr="00232D3F" w:rsidSect="00232D3F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3150"/>
    <w:multiLevelType w:val="multilevel"/>
    <w:tmpl w:val="153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84546E"/>
    <w:multiLevelType w:val="multilevel"/>
    <w:tmpl w:val="7FD2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7E2EF6"/>
    <w:multiLevelType w:val="hybridMultilevel"/>
    <w:tmpl w:val="DB7A6D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73F33"/>
    <w:multiLevelType w:val="multilevel"/>
    <w:tmpl w:val="8CF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>
      <w:start w:val="6"/>
      <w:numFmt w:val="bullet"/>
      <w:lvlText w:val="–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F72159"/>
    <w:multiLevelType w:val="multilevel"/>
    <w:tmpl w:val="25F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75"/>
    <w:rsid w:val="00032D1E"/>
    <w:rsid w:val="00065DE9"/>
    <w:rsid w:val="00087118"/>
    <w:rsid w:val="00091BB0"/>
    <w:rsid w:val="0014698B"/>
    <w:rsid w:val="00162DB1"/>
    <w:rsid w:val="001706BB"/>
    <w:rsid w:val="001E1B8F"/>
    <w:rsid w:val="001E3262"/>
    <w:rsid w:val="001F4617"/>
    <w:rsid w:val="002069C7"/>
    <w:rsid w:val="00223589"/>
    <w:rsid w:val="0022495E"/>
    <w:rsid w:val="00232D3F"/>
    <w:rsid w:val="002745BC"/>
    <w:rsid w:val="00284D14"/>
    <w:rsid w:val="00305C90"/>
    <w:rsid w:val="00314E7E"/>
    <w:rsid w:val="00317C3B"/>
    <w:rsid w:val="003A76C0"/>
    <w:rsid w:val="003C1CEB"/>
    <w:rsid w:val="003D4FEE"/>
    <w:rsid w:val="003E0A75"/>
    <w:rsid w:val="003E7FDF"/>
    <w:rsid w:val="003F1602"/>
    <w:rsid w:val="004148D1"/>
    <w:rsid w:val="004367E8"/>
    <w:rsid w:val="00441B73"/>
    <w:rsid w:val="0046254C"/>
    <w:rsid w:val="00486DFE"/>
    <w:rsid w:val="004B10FB"/>
    <w:rsid w:val="004D404F"/>
    <w:rsid w:val="004D7C5A"/>
    <w:rsid w:val="004E3183"/>
    <w:rsid w:val="00521E80"/>
    <w:rsid w:val="00550B6B"/>
    <w:rsid w:val="005B55FB"/>
    <w:rsid w:val="005C6966"/>
    <w:rsid w:val="005D00C2"/>
    <w:rsid w:val="005D451F"/>
    <w:rsid w:val="005F5CF3"/>
    <w:rsid w:val="006038A9"/>
    <w:rsid w:val="00671FEB"/>
    <w:rsid w:val="006B6123"/>
    <w:rsid w:val="006D46D0"/>
    <w:rsid w:val="007032B2"/>
    <w:rsid w:val="00707552"/>
    <w:rsid w:val="00723760"/>
    <w:rsid w:val="00723D13"/>
    <w:rsid w:val="00733E48"/>
    <w:rsid w:val="00772A5B"/>
    <w:rsid w:val="007A4E28"/>
    <w:rsid w:val="007C431C"/>
    <w:rsid w:val="007F082F"/>
    <w:rsid w:val="008269B3"/>
    <w:rsid w:val="0083668A"/>
    <w:rsid w:val="00837C71"/>
    <w:rsid w:val="00840D6B"/>
    <w:rsid w:val="00853D41"/>
    <w:rsid w:val="0085702A"/>
    <w:rsid w:val="00860428"/>
    <w:rsid w:val="00873575"/>
    <w:rsid w:val="008A0813"/>
    <w:rsid w:val="008C10C9"/>
    <w:rsid w:val="00916AFB"/>
    <w:rsid w:val="00924FFD"/>
    <w:rsid w:val="0093205D"/>
    <w:rsid w:val="00935300"/>
    <w:rsid w:val="009A232A"/>
    <w:rsid w:val="009B539A"/>
    <w:rsid w:val="009D4FBB"/>
    <w:rsid w:val="00A15C2C"/>
    <w:rsid w:val="00A4248E"/>
    <w:rsid w:val="00A70BE9"/>
    <w:rsid w:val="00A74E03"/>
    <w:rsid w:val="00A914C2"/>
    <w:rsid w:val="00AA099D"/>
    <w:rsid w:val="00AC0565"/>
    <w:rsid w:val="00AF0DE2"/>
    <w:rsid w:val="00B22E87"/>
    <w:rsid w:val="00B35488"/>
    <w:rsid w:val="00B822F1"/>
    <w:rsid w:val="00B84598"/>
    <w:rsid w:val="00BA218B"/>
    <w:rsid w:val="00BB503F"/>
    <w:rsid w:val="00BF60C1"/>
    <w:rsid w:val="00C049B3"/>
    <w:rsid w:val="00C64975"/>
    <w:rsid w:val="00C64B2E"/>
    <w:rsid w:val="00C72497"/>
    <w:rsid w:val="00C878D8"/>
    <w:rsid w:val="00CC0C9B"/>
    <w:rsid w:val="00CD2C9D"/>
    <w:rsid w:val="00CE7947"/>
    <w:rsid w:val="00D11201"/>
    <w:rsid w:val="00D231AD"/>
    <w:rsid w:val="00D33EA3"/>
    <w:rsid w:val="00D40950"/>
    <w:rsid w:val="00D77545"/>
    <w:rsid w:val="00D879AD"/>
    <w:rsid w:val="00E03784"/>
    <w:rsid w:val="00E13146"/>
    <w:rsid w:val="00E21454"/>
    <w:rsid w:val="00E313F9"/>
    <w:rsid w:val="00EA300A"/>
    <w:rsid w:val="00EA44C2"/>
    <w:rsid w:val="00EB022A"/>
    <w:rsid w:val="00EB05E9"/>
    <w:rsid w:val="00EC5941"/>
    <w:rsid w:val="00EE7404"/>
    <w:rsid w:val="00F030C2"/>
    <w:rsid w:val="00F25AE9"/>
    <w:rsid w:val="00F26EC2"/>
    <w:rsid w:val="00F30FB5"/>
    <w:rsid w:val="00FA5FB3"/>
    <w:rsid w:val="00FC27F0"/>
    <w:rsid w:val="00F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C4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6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14C2"/>
    <w:pPr>
      <w:spacing w:after="0" w:line="240" w:lineRule="auto"/>
    </w:pPr>
  </w:style>
  <w:style w:type="table" w:styleId="TableGrid">
    <w:name w:val="Table Grid"/>
    <w:basedOn w:val="TableNormal"/>
    <w:uiPriority w:val="39"/>
    <w:rsid w:val="00BF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C4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6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46D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14C2"/>
    <w:pPr>
      <w:spacing w:after="0" w:line="240" w:lineRule="auto"/>
    </w:pPr>
  </w:style>
  <w:style w:type="table" w:styleId="TableGrid">
    <w:name w:val="Table Grid"/>
    <w:basedOn w:val="TableNormal"/>
    <w:uiPriority w:val="39"/>
    <w:rsid w:val="00BF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://www.abc.net.au/indigenous/ma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www.abc.net.au/indigenous/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FD40658C</Template>
  <TotalTime>1312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peters</dc:creator>
  <cp:keywords/>
  <dc:description/>
  <cp:lastModifiedBy>RAUH Natasha</cp:lastModifiedBy>
  <cp:revision>71</cp:revision>
  <cp:lastPrinted>2017-10-24T05:49:00Z</cp:lastPrinted>
  <dcterms:created xsi:type="dcterms:W3CDTF">2017-09-18T09:20:00Z</dcterms:created>
  <dcterms:modified xsi:type="dcterms:W3CDTF">2017-10-24T06:01:00Z</dcterms:modified>
</cp:coreProperties>
</file>