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7140CD" w:rsidRDefault="007140CD">
      <w:pPr>
        <w:rPr>
          <w:rFonts w:ascii="Arial" w:hAnsi="Arial" w:cs="Arial"/>
        </w:rPr>
      </w:pPr>
      <w:r w:rsidRPr="007140CD">
        <w:rPr>
          <w:rFonts w:ascii="Arial" w:hAnsi="Arial" w:cs="Arial"/>
          <w:b/>
          <w:u w:val="single"/>
        </w:rPr>
        <w:t>Task 4 Biology 1 Test Answer Sheet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140CD">
        <w:rPr>
          <w:rFonts w:ascii="Arial" w:hAnsi="Arial" w:cs="Arial"/>
        </w:rPr>
        <w:t>Name: _______________</w:t>
      </w:r>
      <w:r w:rsidR="005F65EA">
        <w:rPr>
          <w:rFonts w:ascii="Arial" w:hAnsi="Arial" w:cs="Arial"/>
        </w:rPr>
        <w:t>___</w:t>
      </w:r>
      <w:bookmarkStart w:id="0" w:name="_GoBack"/>
      <w:bookmarkEnd w:id="0"/>
    </w:p>
    <w:p w:rsidR="007140CD" w:rsidRPr="007140CD" w:rsidRDefault="007140CD">
      <w:pPr>
        <w:rPr>
          <w:rFonts w:ascii="Arial" w:hAnsi="Arial" w:cs="Arial"/>
        </w:rPr>
      </w:pPr>
    </w:p>
    <w:p w:rsidR="007140CD" w:rsidRDefault="00C913E9">
      <w:pPr>
        <w:rPr>
          <w:rFonts w:ascii="Arial" w:hAnsi="Arial" w:cs="Arial"/>
        </w:rPr>
      </w:pPr>
      <w:r>
        <w:rPr>
          <w:rFonts w:ascii="Arial" w:hAnsi="Arial" w:cs="Arial"/>
        </w:rPr>
        <w:t>Section 1: Multi</w:t>
      </w:r>
      <w:r w:rsidR="005F65EA">
        <w:rPr>
          <w:rFonts w:ascii="Arial" w:hAnsi="Arial" w:cs="Arial"/>
        </w:rPr>
        <w:t xml:space="preserve">ple </w:t>
      </w:r>
      <w:proofErr w:type="gramStart"/>
      <w:r w:rsidR="005F65EA">
        <w:rPr>
          <w:rFonts w:ascii="Arial" w:hAnsi="Arial" w:cs="Arial"/>
        </w:rPr>
        <w:t>c</w:t>
      </w:r>
      <w:r>
        <w:rPr>
          <w:rFonts w:ascii="Arial" w:hAnsi="Arial" w:cs="Arial"/>
        </w:rPr>
        <w:t>hoice</w:t>
      </w:r>
      <w:proofErr w:type="gramEnd"/>
      <w:r w:rsidR="007140CD">
        <w:rPr>
          <w:rFonts w:ascii="Arial" w:hAnsi="Arial" w:cs="Arial"/>
        </w:rPr>
        <w:t>:</w:t>
      </w:r>
    </w:p>
    <w:p w:rsidR="007140CD" w:rsidRDefault="007140CD">
      <w:pPr>
        <w:rPr>
          <w:rFonts w:ascii="Arial" w:hAnsi="Arial" w:cs="Arial"/>
        </w:rPr>
      </w:pPr>
    </w:p>
    <w:p w:rsidR="007140CD" w:rsidRDefault="007140CD">
      <w:pPr>
        <w:rPr>
          <w:rFonts w:ascii="Arial" w:hAnsi="Arial" w:cs="Arial"/>
        </w:rPr>
      </w:pPr>
      <w:r>
        <w:rPr>
          <w:rFonts w:ascii="Arial" w:hAnsi="Arial" w:cs="Arial"/>
        </w:rPr>
        <w:t>10 Questions – place a cross (X) on your selection</w:t>
      </w:r>
    </w:p>
    <w:p w:rsidR="007140CD" w:rsidRDefault="007140CD">
      <w:pPr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pStyle w:val="ListParagraph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F80EA6">
      <w:pPr>
        <w:ind w:left="3600"/>
        <w:rPr>
          <w:rFonts w:ascii="Arial" w:hAnsi="Arial" w:cs="Arial"/>
        </w:rPr>
      </w:pPr>
      <w:r w:rsidRPr="007140CD">
        <w:rPr>
          <w:rFonts w:ascii="Arial" w:hAnsi="Arial" w:cs="Arial"/>
        </w:rPr>
        <w:t xml:space="preserve">Multiple choice </w:t>
      </w:r>
      <w:proofErr w:type="gramStart"/>
      <w:r w:rsidRPr="007140CD">
        <w:rPr>
          <w:rFonts w:ascii="Arial" w:hAnsi="Arial" w:cs="Arial"/>
        </w:rPr>
        <w:t>mark</w:t>
      </w:r>
      <w:proofErr w:type="gramEnd"/>
      <w:r w:rsidRPr="007140CD">
        <w:rPr>
          <w:rFonts w:ascii="Arial" w:hAnsi="Arial" w:cs="Arial"/>
        </w:rPr>
        <w:t>: _____ / 10 marks</w:t>
      </w:r>
    </w:p>
    <w:p w:rsidR="007140CD" w:rsidRDefault="007140CD" w:rsidP="007140CD">
      <w:pPr>
        <w:rPr>
          <w:rFonts w:ascii="Arial" w:hAnsi="Arial" w:cs="Arial"/>
        </w:rPr>
      </w:pPr>
    </w:p>
    <w:p w:rsidR="007140CD" w:rsidRDefault="00C913E9" w:rsidP="007140CD">
      <w:pPr>
        <w:rPr>
          <w:rFonts w:ascii="Arial" w:hAnsi="Arial" w:cs="Arial"/>
        </w:rPr>
      </w:pPr>
      <w:r>
        <w:rPr>
          <w:rFonts w:ascii="Arial" w:hAnsi="Arial" w:cs="Arial"/>
        </w:rPr>
        <w:t>Section 2: Written section</w:t>
      </w:r>
    </w:p>
    <w:p w:rsidR="00C913E9" w:rsidRDefault="00C913E9" w:rsidP="007140CD">
      <w:pPr>
        <w:rPr>
          <w:rFonts w:ascii="Arial" w:hAnsi="Arial" w:cs="Arial"/>
        </w:rPr>
      </w:pPr>
    </w:p>
    <w:p w:rsidR="00C913E9" w:rsidRDefault="00F80EA6" w:rsidP="00F80EA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 = __________________________</w:t>
      </w:r>
    </w:p>
    <w:p w:rsidR="00F80EA6" w:rsidRDefault="00F80EA6" w:rsidP="00F80EA6">
      <w:pPr>
        <w:ind w:left="360"/>
        <w:rPr>
          <w:rFonts w:ascii="Arial" w:hAnsi="Arial" w:cs="Arial"/>
        </w:rPr>
      </w:pPr>
    </w:p>
    <w:p w:rsidR="00F80EA6" w:rsidRDefault="00F80EA6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 = __________________________</w:t>
      </w:r>
    </w:p>
    <w:p w:rsidR="00F80EA6" w:rsidRPr="00F80EA6" w:rsidRDefault="00F80EA6" w:rsidP="00F80EA6">
      <w:pPr>
        <w:pStyle w:val="ListParagraph"/>
        <w:rPr>
          <w:rFonts w:ascii="Arial" w:hAnsi="Arial" w:cs="Arial"/>
        </w:rPr>
      </w:pPr>
    </w:p>
    <w:p w:rsidR="00F80EA6" w:rsidRDefault="00F80EA6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= __________________________</w:t>
      </w:r>
    </w:p>
    <w:p w:rsidR="00F80EA6" w:rsidRPr="00F80EA6" w:rsidRDefault="00F80EA6" w:rsidP="00F80EA6">
      <w:pPr>
        <w:pStyle w:val="ListParagraph"/>
        <w:rPr>
          <w:rFonts w:ascii="Arial" w:hAnsi="Arial" w:cs="Arial"/>
        </w:rPr>
      </w:pPr>
    </w:p>
    <w:p w:rsidR="00F80EA6" w:rsidRDefault="00F80EA6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 = __________________________</w:t>
      </w:r>
    </w:p>
    <w:p w:rsidR="00F80EA6" w:rsidRPr="00F80EA6" w:rsidRDefault="00F80EA6" w:rsidP="00F80EA6">
      <w:pPr>
        <w:pStyle w:val="ListParagraph"/>
        <w:rPr>
          <w:rFonts w:ascii="Arial" w:hAnsi="Arial" w:cs="Arial"/>
        </w:rPr>
      </w:pPr>
    </w:p>
    <w:p w:rsidR="00F80EA6" w:rsidRDefault="00F80EA6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 = __________________________</w:t>
      </w:r>
    </w:p>
    <w:p w:rsidR="00F80EA6" w:rsidRPr="00F80EA6" w:rsidRDefault="00F80EA6" w:rsidP="00F80EA6">
      <w:pPr>
        <w:pStyle w:val="ListParagraph"/>
        <w:rPr>
          <w:rFonts w:ascii="Arial" w:hAnsi="Arial" w:cs="Arial"/>
        </w:rPr>
      </w:pPr>
    </w:p>
    <w:p w:rsidR="00F80EA6" w:rsidRDefault="00F80EA6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 = __________________________    </w:t>
      </w:r>
      <w:r>
        <w:rPr>
          <w:rFonts w:ascii="Arial" w:hAnsi="Arial" w:cs="Arial"/>
        </w:rPr>
        <w:tab/>
        <w:t xml:space="preserve">1 mark each – </w:t>
      </w:r>
    </w:p>
    <w:p w:rsidR="00F80EA6" w:rsidRDefault="00F80EA6" w:rsidP="00F80EA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Pr="00F80EA6">
        <w:rPr>
          <w:rFonts w:ascii="Arial" w:hAnsi="Arial" w:cs="Arial"/>
        </w:rPr>
        <w:t xml:space="preserve"> / 6 </w:t>
      </w:r>
      <w:r>
        <w:rPr>
          <w:rFonts w:ascii="Arial" w:hAnsi="Arial" w:cs="Arial"/>
        </w:rPr>
        <w:t>marks</w:t>
      </w:r>
    </w:p>
    <w:p w:rsidR="00F80EA6" w:rsidRDefault="00F80EA6" w:rsidP="00F80EA6">
      <w:pPr>
        <w:rPr>
          <w:rFonts w:ascii="Arial" w:hAnsi="Arial" w:cs="Arial"/>
        </w:rPr>
      </w:pPr>
    </w:p>
    <w:p w:rsidR="00F80EA6" w:rsidRDefault="00F80EA6" w:rsidP="00F80EA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Word equation for respiration</w:t>
      </w:r>
    </w:p>
    <w:p w:rsidR="00F80EA6" w:rsidRDefault="00DB7E73" w:rsidP="00F80EA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-70658</wp:posOffset>
                </wp:positionH>
                <wp:positionV relativeFrom="paragraph">
                  <wp:posOffset>37350</wp:posOffset>
                </wp:positionV>
                <wp:extent cx="5519651" cy="473825"/>
                <wp:effectExtent l="0" t="0" r="241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651" cy="47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.55pt;margin-top:2.95pt;width:434.6pt;height: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" fillcolor="white [3201]" strokecolor="#f79646 [3209]" strokeweight="2pt"/>
            </w:pict>
          </mc:Fallback>
        </mc:AlternateContent>
      </w:r>
    </w:p>
    <w:p w:rsidR="00F80EA6" w:rsidRDefault="00F80EA6" w:rsidP="00F80EA6">
      <w:pPr>
        <w:pStyle w:val="ListParagraph"/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F80EA6" w:rsidRDefault="00F80EA6" w:rsidP="00F80EA6">
      <w:pPr>
        <w:pStyle w:val="ListParagraph"/>
        <w:ind w:left="4320"/>
        <w:rPr>
          <w:rFonts w:ascii="Arial" w:hAnsi="Arial" w:cs="Arial"/>
        </w:rPr>
      </w:pPr>
    </w:p>
    <w:p w:rsidR="00F80EA6" w:rsidRDefault="00F80EA6" w:rsidP="00F80EA6">
      <w:pPr>
        <w:pStyle w:val="ListParagraph"/>
        <w:ind w:left="5040"/>
        <w:rPr>
          <w:rFonts w:ascii="Arial" w:hAnsi="Arial" w:cs="Arial"/>
        </w:rPr>
      </w:pPr>
      <w:r>
        <w:rPr>
          <w:rFonts w:ascii="Arial" w:hAnsi="Arial" w:cs="Arial"/>
        </w:rPr>
        <w:t>1 mark total</w:t>
      </w:r>
    </w:p>
    <w:p w:rsidR="00F80EA6" w:rsidRPr="00F80EA6" w:rsidRDefault="00F80EA6" w:rsidP="00F80EA6">
      <w:pPr>
        <w:pStyle w:val="ListParagraph"/>
        <w:ind w:left="5040"/>
        <w:rPr>
          <w:rFonts w:ascii="Arial" w:hAnsi="Arial" w:cs="Arial"/>
        </w:rPr>
      </w:pPr>
      <w:r>
        <w:rPr>
          <w:rFonts w:ascii="Arial" w:hAnsi="Arial" w:cs="Arial"/>
        </w:rPr>
        <w:t>Mark achieved: __ / 1 mark</w:t>
      </w:r>
    </w:p>
    <w:p w:rsidR="004916B6" w:rsidRDefault="004916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916B6" w:rsidRDefault="004916B6" w:rsidP="00491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Word equation for photosynthesis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DFB13" wp14:editId="3765F693">
                <wp:simplePos x="0" y="0"/>
                <wp:positionH relativeFrom="column">
                  <wp:posOffset>-70658</wp:posOffset>
                </wp:positionH>
                <wp:positionV relativeFrom="paragraph">
                  <wp:posOffset>37350</wp:posOffset>
                </wp:positionV>
                <wp:extent cx="5519651" cy="473825"/>
                <wp:effectExtent l="0" t="0" r="2413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651" cy="47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5.55pt;margin-top:2.95pt;width:434.6pt;height:3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" fillcolor="white [3201]" strokecolor="#f79646 [3209]" strokeweight="2pt"/>
            </w:pict>
          </mc:Fallback>
        </mc:AlternateContent>
      </w:r>
    </w:p>
    <w:p w:rsidR="004916B6" w:rsidRDefault="004916B6" w:rsidP="004916B6">
      <w:pPr>
        <w:pStyle w:val="ListParagraph"/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4916B6" w:rsidRDefault="004916B6" w:rsidP="004916B6">
      <w:pPr>
        <w:pStyle w:val="ListParagraph"/>
        <w:ind w:left="4320"/>
        <w:rPr>
          <w:rFonts w:ascii="Arial" w:hAnsi="Arial" w:cs="Arial"/>
        </w:rPr>
      </w:pPr>
    </w:p>
    <w:p w:rsidR="004916B6" w:rsidRDefault="004916B6" w:rsidP="004916B6">
      <w:pPr>
        <w:pStyle w:val="ListParagraph"/>
        <w:ind w:left="5040"/>
        <w:rPr>
          <w:rFonts w:ascii="Arial" w:hAnsi="Arial" w:cs="Arial"/>
        </w:rPr>
      </w:pPr>
      <w:r>
        <w:rPr>
          <w:rFonts w:ascii="Arial" w:hAnsi="Arial" w:cs="Arial"/>
        </w:rPr>
        <w:t>1 mark total</w:t>
      </w:r>
    </w:p>
    <w:p w:rsidR="004916B6" w:rsidRPr="00F80EA6" w:rsidRDefault="004916B6" w:rsidP="004916B6">
      <w:pPr>
        <w:pStyle w:val="ListParagraph"/>
        <w:ind w:left="5040"/>
        <w:rPr>
          <w:rFonts w:ascii="Arial" w:hAnsi="Arial" w:cs="Arial"/>
        </w:rPr>
      </w:pPr>
      <w:r>
        <w:rPr>
          <w:rFonts w:ascii="Arial" w:hAnsi="Arial" w:cs="Arial"/>
        </w:rPr>
        <w:t>Mark achieved: __ / 1 mark</w:t>
      </w:r>
    </w:p>
    <w:p w:rsidR="00F80EA6" w:rsidRDefault="004916B6" w:rsidP="00491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Parts of the cell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= __________________________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 = __________________________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= __________________________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 = __________________________</w:t>
      </w: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 = 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mark each – </w:t>
      </w:r>
    </w:p>
    <w:p w:rsidR="004916B6" w:rsidRDefault="004916B6" w:rsidP="004916B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Pr="00F80EA6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5</w:t>
      </w:r>
      <w:r w:rsidRPr="00F80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marks</w:t>
      </w:r>
    </w:p>
    <w:p w:rsidR="004916B6" w:rsidRDefault="004916B6" w:rsidP="004916B6">
      <w:pPr>
        <w:rPr>
          <w:rFonts w:ascii="Arial" w:hAnsi="Arial" w:cs="Arial"/>
        </w:rPr>
      </w:pPr>
    </w:p>
    <w:p w:rsidR="004916B6" w:rsidRDefault="003C7D0F" w:rsidP="00491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Number that matches the part of the microscope</w:t>
      </w:r>
    </w:p>
    <w:p w:rsidR="003C7D0F" w:rsidRDefault="003C7D0F" w:rsidP="003C7D0F">
      <w:pPr>
        <w:pStyle w:val="ListParagraph"/>
        <w:rPr>
          <w:rFonts w:ascii="Arial" w:hAnsi="Arial" w:cs="Arial"/>
        </w:rPr>
      </w:pPr>
    </w:p>
    <w:p w:rsidR="003C7D0F" w:rsidRDefault="003C7D0F" w:rsidP="003C7D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 </w:t>
      </w:r>
      <w:proofErr w:type="gramStart"/>
      <w:r>
        <w:rPr>
          <w:rFonts w:ascii="Arial" w:hAnsi="Arial" w:cs="Arial"/>
        </w:rPr>
        <w:t>=  _</w:t>
      </w:r>
      <w:proofErr w:type="gramEnd"/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 =  ___</w:t>
      </w:r>
    </w:p>
    <w:p w:rsidR="003C7D0F" w:rsidRDefault="003C7D0F" w:rsidP="003C7D0F">
      <w:pPr>
        <w:pStyle w:val="ListParagraph"/>
        <w:rPr>
          <w:rFonts w:ascii="Arial" w:hAnsi="Arial" w:cs="Arial"/>
        </w:rPr>
      </w:pPr>
    </w:p>
    <w:p w:rsidR="003C7D0F" w:rsidRDefault="003C7D0F" w:rsidP="003C7D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 =   ___</w:t>
      </w:r>
    </w:p>
    <w:p w:rsidR="003C7D0F" w:rsidRDefault="003C7D0F" w:rsidP="003C7D0F">
      <w:pPr>
        <w:pStyle w:val="ListParagraph"/>
        <w:rPr>
          <w:rFonts w:ascii="Arial" w:hAnsi="Arial" w:cs="Arial"/>
        </w:rPr>
      </w:pPr>
    </w:p>
    <w:p w:rsidR="003C7D0F" w:rsidRDefault="003C7D0F" w:rsidP="003C7D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 = ___</w:t>
      </w:r>
    </w:p>
    <w:p w:rsidR="003C7D0F" w:rsidRDefault="003C7D0F" w:rsidP="003C7D0F">
      <w:pPr>
        <w:pStyle w:val="ListParagraph"/>
        <w:rPr>
          <w:rFonts w:ascii="Arial" w:hAnsi="Arial" w:cs="Arial"/>
        </w:rPr>
      </w:pPr>
    </w:p>
    <w:p w:rsidR="003C7D0F" w:rsidRDefault="003C7D0F" w:rsidP="003C7D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 </w:t>
      </w:r>
      <w:proofErr w:type="gramStart"/>
      <w:r>
        <w:rPr>
          <w:rFonts w:ascii="Arial" w:hAnsi="Arial" w:cs="Arial"/>
        </w:rPr>
        <w:t>=  _</w:t>
      </w:r>
      <w:proofErr w:type="gramEnd"/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 =  ___</w:t>
      </w:r>
    </w:p>
    <w:p w:rsidR="003C7D0F" w:rsidRDefault="003C7D0F" w:rsidP="003C7D0F">
      <w:pPr>
        <w:pStyle w:val="ListParagraph"/>
        <w:rPr>
          <w:rFonts w:ascii="Arial" w:hAnsi="Arial" w:cs="Arial"/>
        </w:rPr>
      </w:pPr>
    </w:p>
    <w:p w:rsidR="003C7D0F" w:rsidRDefault="003C7D0F" w:rsidP="003C7D0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 = 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 </w:t>
      </w:r>
      <w:proofErr w:type="gramStart"/>
      <w:r>
        <w:rPr>
          <w:rFonts w:ascii="Arial" w:hAnsi="Arial" w:cs="Arial"/>
        </w:rPr>
        <w:t>=  _</w:t>
      </w:r>
      <w:proofErr w:type="gramEnd"/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5F65EA">
        <w:rPr>
          <w:rFonts w:ascii="Arial" w:hAnsi="Arial" w:cs="Arial"/>
        </w:rPr>
        <w:t>/2</w:t>
      </w:r>
      <w:r>
        <w:rPr>
          <w:rFonts w:ascii="Arial" w:hAnsi="Arial" w:cs="Arial"/>
        </w:rPr>
        <w:t xml:space="preserve"> mark each – </w:t>
      </w:r>
    </w:p>
    <w:p w:rsidR="003C7D0F" w:rsidRDefault="003C7D0F" w:rsidP="003C7D0F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Pr="00F80EA6">
        <w:rPr>
          <w:rFonts w:ascii="Arial" w:hAnsi="Arial" w:cs="Arial"/>
        </w:rPr>
        <w:t xml:space="preserve"> / </w:t>
      </w:r>
      <w:r w:rsidR="005F65EA">
        <w:rPr>
          <w:rFonts w:ascii="Arial" w:hAnsi="Arial" w:cs="Arial"/>
        </w:rPr>
        <w:t>7</w:t>
      </w:r>
      <w:r w:rsidRPr="00F80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marks</w:t>
      </w:r>
    </w:p>
    <w:p w:rsidR="003C7D0F" w:rsidRPr="004916B6" w:rsidRDefault="003C7D0F" w:rsidP="003C7D0F">
      <w:pPr>
        <w:pStyle w:val="ListParagraph"/>
        <w:rPr>
          <w:rFonts w:ascii="Arial" w:hAnsi="Arial" w:cs="Arial"/>
        </w:rPr>
      </w:pPr>
    </w:p>
    <w:p w:rsidR="004916B6" w:rsidRDefault="004916B6" w:rsidP="004916B6">
      <w:pPr>
        <w:pStyle w:val="ListParagraph"/>
        <w:rPr>
          <w:rFonts w:ascii="Arial" w:hAnsi="Arial" w:cs="Arial"/>
        </w:rPr>
      </w:pPr>
    </w:p>
    <w:p w:rsidR="005F65EA" w:rsidRDefault="005F65EA" w:rsidP="004916B6">
      <w:pPr>
        <w:pStyle w:val="ListParagraph"/>
        <w:rPr>
          <w:rFonts w:ascii="Arial" w:hAnsi="Arial" w:cs="Arial"/>
        </w:rPr>
      </w:pPr>
    </w:p>
    <w:p w:rsidR="005F65EA" w:rsidRDefault="005F65EA" w:rsidP="004916B6">
      <w:pPr>
        <w:pStyle w:val="ListParagraph"/>
        <w:rPr>
          <w:rFonts w:ascii="Arial" w:hAnsi="Arial" w:cs="Arial"/>
        </w:rPr>
      </w:pPr>
    </w:p>
    <w:p w:rsidR="005F65EA" w:rsidRPr="004916B6" w:rsidRDefault="005F65EA" w:rsidP="005F65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TOTAL TEST MARK: ______ / 30 MARKS</w:t>
      </w:r>
    </w:p>
    <w:sectPr w:rsidR="005F65EA" w:rsidRPr="00491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801"/>
    <w:multiLevelType w:val="hybridMultilevel"/>
    <w:tmpl w:val="7382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44B98"/>
    <w:multiLevelType w:val="hybridMultilevel"/>
    <w:tmpl w:val="D94A6DD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63E04"/>
    <w:multiLevelType w:val="hybridMultilevel"/>
    <w:tmpl w:val="0ED66E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F65A2"/>
    <w:multiLevelType w:val="hybridMultilevel"/>
    <w:tmpl w:val="924CFD44"/>
    <w:lvl w:ilvl="0" w:tplc="0C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AE62218"/>
    <w:multiLevelType w:val="hybridMultilevel"/>
    <w:tmpl w:val="713EB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CD"/>
    <w:rsid w:val="003C7D0F"/>
    <w:rsid w:val="004916B6"/>
    <w:rsid w:val="005A6690"/>
    <w:rsid w:val="005F65EA"/>
    <w:rsid w:val="007140CD"/>
    <w:rsid w:val="00C850EA"/>
    <w:rsid w:val="00C913E9"/>
    <w:rsid w:val="00DB7E73"/>
    <w:rsid w:val="00F8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E550C5AE</Template>
  <TotalTime>17</TotalTime>
  <Pages>2</Pages>
  <Words>235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7</cp:revision>
  <dcterms:created xsi:type="dcterms:W3CDTF">2017-02-14T04:30:00Z</dcterms:created>
  <dcterms:modified xsi:type="dcterms:W3CDTF">2017-02-14T04:48:00Z</dcterms:modified>
</cp:coreProperties>
</file>