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466BB" w14:textId="28D79C5B" w:rsidR="005F266F" w:rsidRPr="008D43BB" w:rsidRDefault="001E7EC2" w:rsidP="008D43BB">
      <w:pPr>
        <w:jc w:val="center"/>
        <w:rPr>
          <w:rFonts w:ascii="Arial" w:eastAsia="Times New Roman" w:hAnsi="Arial" w:cs="Arial"/>
          <w:color w:val="222222"/>
          <w:sz w:val="24"/>
          <w:szCs w:val="24"/>
          <w:lang w:eastAsia="en-AU"/>
        </w:rPr>
      </w:pPr>
      <w:r>
        <w:rPr>
          <w:rFonts w:ascii="Times New Roman" w:hAnsi="Times New Roman" w:cs="Times New Roman"/>
          <w:sz w:val="44"/>
          <w:szCs w:val="44"/>
        </w:rPr>
        <w:t>Biolog</w:t>
      </w:r>
      <w:r w:rsidR="00711510">
        <w:rPr>
          <w:rFonts w:ascii="Times New Roman" w:hAnsi="Times New Roman" w:cs="Times New Roman"/>
          <w:sz w:val="44"/>
          <w:szCs w:val="44"/>
        </w:rPr>
        <w:t>ical</w:t>
      </w:r>
      <w:r w:rsidR="003B5F21">
        <w:rPr>
          <w:rFonts w:ascii="Times New Roman" w:hAnsi="Times New Roman" w:cs="Times New Roman"/>
          <w:sz w:val="44"/>
          <w:szCs w:val="44"/>
        </w:rPr>
        <w:t xml:space="preserve"> Science Year </w:t>
      </w:r>
      <w:r w:rsidR="00137EAE">
        <w:rPr>
          <w:rFonts w:ascii="Times New Roman" w:hAnsi="Times New Roman" w:cs="Times New Roman"/>
          <w:sz w:val="44"/>
          <w:szCs w:val="44"/>
        </w:rPr>
        <w:t>8</w:t>
      </w:r>
      <w:r w:rsidR="00711510" w:rsidRPr="00711510">
        <w:rPr>
          <w:rFonts w:ascii="Helvetica" w:hAnsi="Helvetica" w:cs="Helvetica"/>
          <w:sz w:val="24"/>
          <w:szCs w:val="24"/>
          <w:lang w:val="en-US"/>
        </w:rPr>
        <w:t xml:space="preserve"> </w:t>
      </w:r>
    </w:p>
    <w:p w14:paraId="1365DBDE" w14:textId="77777777" w:rsidR="005F266F" w:rsidRPr="005F266F" w:rsidRDefault="005F266F" w:rsidP="005F266F">
      <w:pPr>
        <w:jc w:val="center"/>
        <w:rPr>
          <w:rFonts w:ascii="Times New Roman" w:hAnsi="Times New Roman" w:cs="Times New Roman"/>
          <w:sz w:val="44"/>
          <w:szCs w:val="44"/>
        </w:rPr>
      </w:pPr>
      <w:r w:rsidRPr="005F266F">
        <w:rPr>
          <w:rFonts w:ascii="Times New Roman" w:hAnsi="Times New Roman" w:cs="Times New Roman"/>
          <w:sz w:val="44"/>
          <w:szCs w:val="44"/>
        </w:rPr>
        <w:t>Mid Topic Test</w:t>
      </w:r>
    </w:p>
    <w:p w14:paraId="45B09583" w14:textId="58762DAC" w:rsidR="005F266F" w:rsidRPr="005F266F" w:rsidRDefault="005F266F" w:rsidP="005F266F">
      <w:pPr>
        <w:rPr>
          <w:rFonts w:ascii="Times New Roman" w:hAnsi="Times New Roman" w:cs="Times New Roman"/>
          <w:sz w:val="28"/>
          <w:szCs w:val="28"/>
        </w:rPr>
      </w:pPr>
      <w:r w:rsidRPr="005F266F">
        <w:rPr>
          <w:rFonts w:ascii="Times New Roman" w:hAnsi="Times New Roman" w:cs="Times New Roman"/>
          <w:sz w:val="28"/>
          <w:szCs w:val="28"/>
        </w:rPr>
        <w:t xml:space="preserve">Name: _______________________________________ </w:t>
      </w:r>
      <w:r w:rsidRPr="005F266F">
        <w:rPr>
          <w:rFonts w:ascii="Times New Roman" w:hAnsi="Times New Roman" w:cs="Times New Roman"/>
          <w:sz w:val="28"/>
          <w:szCs w:val="28"/>
        </w:rPr>
        <w:tab/>
      </w:r>
      <w:r w:rsidRPr="005F266F">
        <w:rPr>
          <w:rFonts w:ascii="Times New Roman" w:hAnsi="Times New Roman" w:cs="Times New Roman"/>
          <w:sz w:val="28"/>
          <w:szCs w:val="28"/>
        </w:rPr>
        <w:tab/>
        <w:t>Total:</w:t>
      </w:r>
      <w:r w:rsidR="002B057F">
        <w:rPr>
          <w:rFonts w:ascii="Times New Roman" w:hAnsi="Times New Roman" w:cs="Times New Roman"/>
          <w:sz w:val="28"/>
          <w:szCs w:val="28"/>
        </w:rPr>
        <w:t xml:space="preserve"> </w:t>
      </w:r>
      <w:r w:rsidR="000D00BC">
        <w:rPr>
          <w:rFonts w:ascii="Times New Roman" w:hAnsi="Times New Roman" w:cs="Times New Roman"/>
          <w:sz w:val="28"/>
          <w:szCs w:val="28"/>
        </w:rPr>
        <w:t>68</w:t>
      </w:r>
      <w:r w:rsidRPr="005F266F">
        <w:rPr>
          <w:rFonts w:ascii="Times New Roman" w:hAnsi="Times New Roman" w:cs="Times New Roman"/>
          <w:sz w:val="28"/>
          <w:szCs w:val="28"/>
        </w:rPr>
        <w:t xml:space="preserve"> marks</w:t>
      </w:r>
    </w:p>
    <w:p w14:paraId="22648F78" w14:textId="03AE0F14" w:rsidR="005F266F" w:rsidRPr="005F266F" w:rsidRDefault="005F266F" w:rsidP="005F266F">
      <w:pPr>
        <w:rPr>
          <w:rFonts w:ascii="Times New Roman" w:hAnsi="Times New Roman" w:cs="Times New Roman"/>
          <w:sz w:val="28"/>
          <w:szCs w:val="28"/>
        </w:rPr>
      </w:pPr>
      <w:r>
        <w:rPr>
          <w:rFonts w:ascii="Times New Roman" w:hAnsi="Times New Roman" w:cs="Times New Roman"/>
          <w:sz w:val="28"/>
          <w:szCs w:val="28"/>
        </w:rPr>
        <w:t>Part A: Multiple-</w:t>
      </w:r>
      <w:r w:rsidRPr="005F266F">
        <w:rPr>
          <w:rFonts w:ascii="Times New Roman" w:hAnsi="Times New Roman" w:cs="Times New Roman"/>
          <w:sz w:val="28"/>
          <w:szCs w:val="28"/>
        </w:rPr>
        <w:t>Choice</w:t>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0D00BC">
        <w:rPr>
          <w:rFonts w:ascii="Times New Roman" w:hAnsi="Times New Roman" w:cs="Times New Roman"/>
          <w:sz w:val="28"/>
          <w:szCs w:val="28"/>
        </w:rPr>
        <w:t>(1</w:t>
      </w:r>
      <w:r w:rsidR="002B057F">
        <w:rPr>
          <w:rFonts w:ascii="Times New Roman" w:hAnsi="Times New Roman" w:cs="Times New Roman"/>
          <w:sz w:val="28"/>
          <w:szCs w:val="28"/>
        </w:rPr>
        <w:t>0 marks)</w:t>
      </w:r>
    </w:p>
    <w:p w14:paraId="4D354BEF" w14:textId="5782E58A" w:rsidR="00575E7B" w:rsidRPr="00575E7B" w:rsidRDefault="009A7839" w:rsidP="00575E7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specimen prepared for a normal classroom light microscope needs to be very thin so</w:t>
      </w:r>
      <w:r w:rsidR="00575E7B" w:rsidRPr="00575E7B">
        <w:rPr>
          <w:rFonts w:ascii="Times New Roman" w:hAnsi="Times New Roman" w:cs="Times New Roman"/>
          <w:sz w:val="24"/>
          <w:szCs w:val="24"/>
        </w:rPr>
        <w:t>;</w:t>
      </w:r>
    </w:p>
    <w:p w14:paraId="5D72B4C8" w14:textId="1C5CE593" w:rsidR="00575E7B" w:rsidRDefault="009A7839" w:rsidP="00575E7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the cover slip sits nicely on top of it</w:t>
      </w:r>
      <w:r w:rsidR="007E6AAF">
        <w:rPr>
          <w:rFonts w:ascii="Times New Roman" w:hAnsi="Times New Roman" w:cs="Times New Roman"/>
          <w:sz w:val="24"/>
          <w:szCs w:val="24"/>
        </w:rPr>
        <w:t>.</w:t>
      </w:r>
    </w:p>
    <w:p w14:paraId="67D53D8E" w14:textId="7981E99B" w:rsidR="00575E7B" w:rsidRPr="003002AA" w:rsidRDefault="009A7839" w:rsidP="00575E7B">
      <w:pPr>
        <w:pStyle w:val="ListParagraph"/>
        <w:numPr>
          <w:ilvl w:val="0"/>
          <w:numId w:val="8"/>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light will pass through it</w:t>
      </w:r>
      <w:r w:rsidR="00575E7B" w:rsidRPr="003002AA">
        <w:rPr>
          <w:rFonts w:ascii="Times New Roman" w:hAnsi="Times New Roman" w:cs="Times New Roman"/>
          <w:sz w:val="24"/>
          <w:szCs w:val="24"/>
          <w:highlight w:val="green"/>
        </w:rPr>
        <w:t>.</w:t>
      </w:r>
    </w:p>
    <w:p w14:paraId="5160A2AF" w14:textId="564FCD77" w:rsidR="00575E7B" w:rsidRDefault="009A7839" w:rsidP="00575E7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electrons can pass through it</w:t>
      </w:r>
      <w:r w:rsidR="00575E7B" w:rsidRPr="00575E7B">
        <w:rPr>
          <w:rFonts w:ascii="Times New Roman" w:hAnsi="Times New Roman" w:cs="Times New Roman"/>
          <w:sz w:val="24"/>
          <w:szCs w:val="24"/>
        </w:rPr>
        <w:t>.</w:t>
      </w:r>
    </w:p>
    <w:p w14:paraId="32E9E674" w14:textId="60214C60" w:rsidR="00127DEB" w:rsidRDefault="009A7839" w:rsidP="008200D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it fits in the field of view</w:t>
      </w:r>
      <w:r w:rsidR="008200D2">
        <w:rPr>
          <w:rFonts w:ascii="Times New Roman" w:hAnsi="Times New Roman" w:cs="Times New Roman"/>
          <w:sz w:val="24"/>
          <w:szCs w:val="24"/>
        </w:rPr>
        <w:t>.</w:t>
      </w:r>
    </w:p>
    <w:p w14:paraId="5A0BADAE" w14:textId="77777777" w:rsidR="00E2557E" w:rsidRPr="008200D2" w:rsidRDefault="00E2557E" w:rsidP="00E2557E">
      <w:pPr>
        <w:pStyle w:val="ListParagraph"/>
        <w:spacing w:line="360" w:lineRule="auto"/>
        <w:ind w:left="1245"/>
        <w:rPr>
          <w:rFonts w:ascii="Times New Roman" w:hAnsi="Times New Roman" w:cs="Times New Roman"/>
          <w:sz w:val="24"/>
          <w:szCs w:val="24"/>
        </w:rPr>
      </w:pPr>
    </w:p>
    <w:p w14:paraId="6643AB8A" w14:textId="6B1E04FD" w:rsidR="007E6AAF" w:rsidRPr="007E6AAF" w:rsidRDefault="00A8055A" w:rsidP="007E6AA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micrometre is:</w:t>
      </w:r>
    </w:p>
    <w:p w14:paraId="23F9001A" w14:textId="31E142E8" w:rsidR="007E6AAF" w:rsidRPr="003002AA" w:rsidRDefault="00A8055A" w:rsidP="007E6AAF">
      <w:pPr>
        <w:pStyle w:val="ListParagraph"/>
        <w:numPr>
          <w:ilvl w:val="0"/>
          <w:numId w:val="9"/>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one-thousandth of a millimetre</w:t>
      </w:r>
      <w:r w:rsidR="007E6AAF" w:rsidRPr="003002AA">
        <w:rPr>
          <w:rFonts w:ascii="Times New Roman" w:hAnsi="Times New Roman" w:cs="Times New Roman"/>
          <w:sz w:val="24"/>
          <w:szCs w:val="24"/>
          <w:highlight w:val="green"/>
        </w:rPr>
        <w:t xml:space="preserve">. </w:t>
      </w:r>
    </w:p>
    <w:p w14:paraId="1AAF4D46" w14:textId="37CAE8D9" w:rsidR="00A8055A" w:rsidRDefault="00A8055A" w:rsidP="00A805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one-thousandth of a centimetre.</w:t>
      </w:r>
      <w:r w:rsidRPr="007E6AAF">
        <w:rPr>
          <w:rFonts w:ascii="Times New Roman" w:hAnsi="Times New Roman" w:cs="Times New Roman"/>
          <w:sz w:val="24"/>
          <w:szCs w:val="24"/>
        </w:rPr>
        <w:t xml:space="preserve"> </w:t>
      </w:r>
    </w:p>
    <w:p w14:paraId="7E53A4B8" w14:textId="4ABCA4C3" w:rsidR="00A8055A" w:rsidRDefault="00A8055A" w:rsidP="00A805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one-thousandth of a metre.</w:t>
      </w:r>
      <w:r w:rsidRPr="007E6AAF">
        <w:rPr>
          <w:rFonts w:ascii="Times New Roman" w:hAnsi="Times New Roman" w:cs="Times New Roman"/>
          <w:sz w:val="24"/>
          <w:szCs w:val="24"/>
        </w:rPr>
        <w:t xml:space="preserve"> </w:t>
      </w:r>
    </w:p>
    <w:p w14:paraId="41339C28" w14:textId="36E89704" w:rsidR="007E6AAF" w:rsidRPr="00A8055A" w:rsidRDefault="00A8055A" w:rsidP="00A805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one-hundredth of a millimetre.</w:t>
      </w:r>
      <w:r w:rsidRPr="007E6AAF">
        <w:rPr>
          <w:rFonts w:ascii="Times New Roman" w:hAnsi="Times New Roman" w:cs="Times New Roman"/>
          <w:sz w:val="24"/>
          <w:szCs w:val="24"/>
        </w:rPr>
        <w:t xml:space="preserve"> </w:t>
      </w:r>
    </w:p>
    <w:p w14:paraId="4906089D" w14:textId="1BA02CD3" w:rsidR="00127DEB" w:rsidRPr="004829E3" w:rsidRDefault="00127DEB" w:rsidP="007E6AAF">
      <w:pPr>
        <w:pStyle w:val="Questiona"/>
        <w:ind w:left="0" w:firstLine="0"/>
        <w:rPr>
          <w:rFonts w:ascii="Times New Roman" w:hAnsi="Times New Roman"/>
          <w:sz w:val="24"/>
        </w:rPr>
      </w:pPr>
    </w:p>
    <w:p w14:paraId="27EFC7E6" w14:textId="60ABC5FE" w:rsidR="003F20CA" w:rsidRPr="003F20CA" w:rsidRDefault="00BC7D38" w:rsidP="003F20C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Which of the following is true</w:t>
      </w:r>
      <w:r w:rsidR="003F20CA" w:rsidRPr="003F20CA">
        <w:rPr>
          <w:rFonts w:ascii="Times New Roman" w:hAnsi="Times New Roman" w:cs="Times New Roman"/>
          <w:sz w:val="24"/>
          <w:szCs w:val="24"/>
        </w:rPr>
        <w:t>:</w:t>
      </w:r>
    </w:p>
    <w:p w14:paraId="32962EF8" w14:textId="3F71F815" w:rsidR="003F20CA" w:rsidRDefault="00BC7D38" w:rsidP="003F20C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only animal cells contain cytoplasm</w:t>
      </w:r>
      <w:r w:rsidR="003F20CA">
        <w:rPr>
          <w:rFonts w:ascii="Times New Roman" w:hAnsi="Times New Roman" w:cs="Times New Roman"/>
          <w:sz w:val="24"/>
          <w:szCs w:val="24"/>
        </w:rPr>
        <w:t>.</w:t>
      </w:r>
    </w:p>
    <w:p w14:paraId="5609E2F9" w14:textId="51EF1FFA" w:rsidR="003F20CA" w:rsidRDefault="005E72A2" w:rsidP="003F20C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only animal cells contain vacuoles</w:t>
      </w:r>
      <w:r w:rsidR="003F20CA">
        <w:rPr>
          <w:rFonts w:ascii="Times New Roman" w:hAnsi="Times New Roman" w:cs="Times New Roman"/>
          <w:sz w:val="24"/>
          <w:szCs w:val="24"/>
        </w:rPr>
        <w:t>.</w:t>
      </w:r>
    </w:p>
    <w:p w14:paraId="2CFFEAF0" w14:textId="52F18E56" w:rsidR="003F20CA" w:rsidRDefault="005E72A2" w:rsidP="003F20C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only plant cells have a cell membrane</w:t>
      </w:r>
      <w:r w:rsidR="003F20CA">
        <w:rPr>
          <w:rFonts w:ascii="Times New Roman" w:hAnsi="Times New Roman" w:cs="Times New Roman"/>
          <w:sz w:val="24"/>
          <w:szCs w:val="24"/>
        </w:rPr>
        <w:t>.</w:t>
      </w:r>
      <w:r w:rsidR="003F20CA" w:rsidRPr="003F20CA">
        <w:rPr>
          <w:rFonts w:ascii="Times New Roman" w:hAnsi="Times New Roman" w:cs="Times New Roman"/>
          <w:sz w:val="24"/>
          <w:szCs w:val="24"/>
        </w:rPr>
        <w:t xml:space="preserve"> </w:t>
      </w:r>
    </w:p>
    <w:p w14:paraId="68926ED0" w14:textId="150F6C93" w:rsidR="003F20CA" w:rsidRPr="003002AA" w:rsidRDefault="005E72A2" w:rsidP="003F20CA">
      <w:pPr>
        <w:pStyle w:val="ListParagraph"/>
        <w:numPr>
          <w:ilvl w:val="0"/>
          <w:numId w:val="10"/>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both plant and animal cells contain a nucleus</w:t>
      </w:r>
      <w:r w:rsidR="003F20CA" w:rsidRPr="003002AA">
        <w:rPr>
          <w:rFonts w:ascii="Times New Roman" w:hAnsi="Times New Roman" w:cs="Times New Roman"/>
          <w:sz w:val="24"/>
          <w:szCs w:val="24"/>
          <w:highlight w:val="green"/>
        </w:rPr>
        <w:t>.</w:t>
      </w:r>
      <w:r w:rsidR="003F20CA" w:rsidRPr="003002AA">
        <w:rPr>
          <w:rFonts w:ascii="Times New Roman" w:hAnsi="Times New Roman" w:cs="Times New Roman"/>
          <w:noProof/>
          <w:sz w:val="24"/>
          <w:szCs w:val="24"/>
          <w:highlight w:val="green"/>
        </w:rPr>
        <w:t xml:space="preserve"> </w:t>
      </w:r>
    </w:p>
    <w:p w14:paraId="1519A8EB" w14:textId="77777777" w:rsidR="003F78F8" w:rsidRPr="003F20CA" w:rsidRDefault="003F78F8" w:rsidP="003F78F8">
      <w:pPr>
        <w:pStyle w:val="ListParagraph"/>
        <w:spacing w:line="360" w:lineRule="auto"/>
        <w:ind w:left="1245"/>
        <w:rPr>
          <w:rFonts w:ascii="Times New Roman" w:hAnsi="Times New Roman" w:cs="Times New Roman"/>
          <w:sz w:val="24"/>
          <w:szCs w:val="24"/>
        </w:rPr>
      </w:pPr>
    </w:p>
    <w:p w14:paraId="50B02A94" w14:textId="36BF9414" w:rsidR="007069B1" w:rsidRPr="007069B1" w:rsidRDefault="00D40777" w:rsidP="007069B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Nerve cells:</w:t>
      </w:r>
    </w:p>
    <w:p w14:paraId="321ABA65" w14:textId="7E9CFC6E" w:rsidR="007069B1" w:rsidRPr="003002AA" w:rsidRDefault="00D40777" w:rsidP="007069B1">
      <w:pPr>
        <w:pStyle w:val="ListParagraph"/>
        <w:numPr>
          <w:ilvl w:val="0"/>
          <w:numId w:val="11"/>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carry information from your brain to other parts of your body</w:t>
      </w:r>
      <w:r w:rsidR="007069B1" w:rsidRPr="003002AA">
        <w:rPr>
          <w:rFonts w:ascii="Times New Roman" w:hAnsi="Times New Roman" w:cs="Times New Roman"/>
          <w:sz w:val="24"/>
          <w:szCs w:val="24"/>
          <w:highlight w:val="green"/>
        </w:rPr>
        <w:t>.</w:t>
      </w:r>
    </w:p>
    <w:p w14:paraId="04B7439F" w14:textId="0108BA35" w:rsidR="007069B1" w:rsidRDefault="00D40777" w:rsidP="007069B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come in three types, voluntary, involuntary and cardiac</w:t>
      </w:r>
      <w:r w:rsidR="007069B1">
        <w:rPr>
          <w:rFonts w:ascii="Times New Roman" w:hAnsi="Times New Roman" w:cs="Times New Roman"/>
          <w:sz w:val="24"/>
          <w:szCs w:val="24"/>
        </w:rPr>
        <w:t>.</w:t>
      </w:r>
    </w:p>
    <w:p w14:paraId="302A64BA" w14:textId="05D08AD0" w:rsidR="007069B1" w:rsidRDefault="00D40777" w:rsidP="007069B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carry oxygen and fight infection</w:t>
      </w:r>
      <w:r w:rsidR="007069B1">
        <w:rPr>
          <w:rFonts w:ascii="Times New Roman" w:hAnsi="Times New Roman" w:cs="Times New Roman"/>
          <w:sz w:val="24"/>
          <w:szCs w:val="24"/>
        </w:rPr>
        <w:t>.</w:t>
      </w:r>
    </w:p>
    <w:p w14:paraId="21BCDB75" w14:textId="29C5E860" w:rsidR="007069B1" w:rsidRPr="007069B1" w:rsidRDefault="004B0076" w:rsidP="007069B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produce heat for the body and store energy.</w:t>
      </w:r>
    </w:p>
    <w:p w14:paraId="653BCDFA" w14:textId="77777777" w:rsidR="007069B1" w:rsidRDefault="007069B1" w:rsidP="007069B1">
      <w:pPr>
        <w:spacing w:line="360" w:lineRule="auto"/>
        <w:rPr>
          <w:rFonts w:ascii="Cambria" w:hAnsi="Cambria"/>
        </w:rPr>
      </w:pPr>
    </w:p>
    <w:p w14:paraId="1471F15A" w14:textId="77777777" w:rsidR="003F78F8" w:rsidRDefault="003F78F8" w:rsidP="007069B1">
      <w:pPr>
        <w:spacing w:line="360" w:lineRule="auto"/>
        <w:rPr>
          <w:rFonts w:ascii="Cambria" w:hAnsi="Cambria"/>
        </w:rPr>
      </w:pPr>
    </w:p>
    <w:p w14:paraId="2136CC8F" w14:textId="5F33C5CE" w:rsidR="003F78F8" w:rsidRPr="003F78F8" w:rsidRDefault="00995570" w:rsidP="003F78F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four types of tissue in the human body are:</w:t>
      </w:r>
    </w:p>
    <w:p w14:paraId="04DE904A" w14:textId="1491C6FE" w:rsidR="003F78F8" w:rsidRDefault="00194144" w:rsidP="003F78F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bone, nerve, epithelium and connective</w:t>
      </w:r>
      <w:r w:rsidR="00AD6B36">
        <w:rPr>
          <w:rFonts w:ascii="Times New Roman" w:hAnsi="Times New Roman" w:cs="Times New Roman"/>
          <w:sz w:val="24"/>
          <w:szCs w:val="24"/>
        </w:rPr>
        <w:t>.</w:t>
      </w:r>
    </w:p>
    <w:p w14:paraId="3D3771F9" w14:textId="2A3BED65" w:rsidR="003F78F8" w:rsidRDefault="00194144" w:rsidP="003F78F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nerve, blood, epithelium and connective</w:t>
      </w:r>
      <w:r w:rsidR="003F78F8">
        <w:rPr>
          <w:rFonts w:ascii="Times New Roman" w:hAnsi="Times New Roman" w:cs="Times New Roman"/>
          <w:sz w:val="24"/>
          <w:szCs w:val="24"/>
        </w:rPr>
        <w:t>.</w:t>
      </w:r>
    </w:p>
    <w:p w14:paraId="094533B4" w14:textId="65D4A7F2" w:rsidR="003F78F8" w:rsidRDefault="00194144" w:rsidP="003F78F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blood, nerve, muscle and skin</w:t>
      </w:r>
      <w:r w:rsidR="00AD6B36">
        <w:rPr>
          <w:rFonts w:ascii="Times New Roman" w:hAnsi="Times New Roman" w:cs="Times New Roman"/>
          <w:sz w:val="24"/>
          <w:szCs w:val="24"/>
        </w:rPr>
        <w:t>.</w:t>
      </w:r>
    </w:p>
    <w:p w14:paraId="71BB032A" w14:textId="18D95D15" w:rsidR="003F78F8" w:rsidRPr="003002AA" w:rsidRDefault="00194144" w:rsidP="003F78F8">
      <w:pPr>
        <w:pStyle w:val="ListParagraph"/>
        <w:numPr>
          <w:ilvl w:val="0"/>
          <w:numId w:val="12"/>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connective, epithelium, muscle and nerve</w:t>
      </w:r>
      <w:r w:rsidR="00AD6B36" w:rsidRPr="003002AA">
        <w:rPr>
          <w:rFonts w:ascii="Times New Roman" w:hAnsi="Times New Roman" w:cs="Times New Roman"/>
          <w:sz w:val="24"/>
          <w:szCs w:val="24"/>
          <w:highlight w:val="green"/>
        </w:rPr>
        <w:t>.</w:t>
      </w:r>
      <w:r w:rsidR="003F78F8" w:rsidRPr="003002AA">
        <w:rPr>
          <w:rFonts w:ascii="Times New Roman" w:hAnsi="Times New Roman" w:cs="Times New Roman"/>
          <w:noProof/>
          <w:sz w:val="24"/>
          <w:szCs w:val="24"/>
          <w:highlight w:val="green"/>
        </w:rPr>
        <w:t xml:space="preserve"> </w:t>
      </w:r>
    </w:p>
    <w:p w14:paraId="655E2806" w14:textId="77777777" w:rsidR="005568E7" w:rsidRPr="003F78F8" w:rsidRDefault="005568E7" w:rsidP="005568E7">
      <w:pPr>
        <w:pStyle w:val="ListParagraph"/>
        <w:spacing w:line="360" w:lineRule="auto"/>
        <w:ind w:left="1245"/>
        <w:rPr>
          <w:rFonts w:ascii="Times New Roman" w:hAnsi="Times New Roman" w:cs="Times New Roman"/>
          <w:sz w:val="24"/>
          <w:szCs w:val="24"/>
        </w:rPr>
      </w:pPr>
    </w:p>
    <w:p w14:paraId="2CDDADB6" w14:textId="59FED2CB" w:rsidR="005568E7" w:rsidRPr="005568E7" w:rsidRDefault="00615A6C" w:rsidP="005568E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Stem cells are</w:t>
      </w:r>
      <w:r w:rsidR="005568E7" w:rsidRPr="005568E7">
        <w:rPr>
          <w:rFonts w:ascii="Times New Roman" w:hAnsi="Times New Roman" w:cs="Times New Roman"/>
          <w:sz w:val="24"/>
          <w:szCs w:val="24"/>
        </w:rPr>
        <w:t>:</w:t>
      </w:r>
    </w:p>
    <w:p w14:paraId="321FD3EE" w14:textId="2857B811" w:rsidR="005D24C7" w:rsidRDefault="00E95D32" w:rsidP="005D24C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cells that are found in plant stems.</w:t>
      </w:r>
    </w:p>
    <w:p w14:paraId="164EF5C4" w14:textId="4B9F2DF1" w:rsidR="005D24C7" w:rsidRDefault="00E95D32" w:rsidP="005568E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cells that have a special job to do.</w:t>
      </w:r>
    </w:p>
    <w:p w14:paraId="6232F355" w14:textId="59C026AD" w:rsidR="005D24C7" w:rsidRPr="003002AA" w:rsidRDefault="00E95D32" w:rsidP="005568E7">
      <w:pPr>
        <w:pStyle w:val="ListParagraph"/>
        <w:numPr>
          <w:ilvl w:val="0"/>
          <w:numId w:val="13"/>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cells that become different types of cells under specific conditions.</w:t>
      </w:r>
    </w:p>
    <w:p w14:paraId="5DF82049" w14:textId="5A12E640" w:rsidR="005568E7" w:rsidRDefault="00E95D32" w:rsidP="005568E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cells that work in pairs to open and close the stomata.</w:t>
      </w:r>
    </w:p>
    <w:p w14:paraId="65C98753" w14:textId="77777777" w:rsidR="00310579" w:rsidRPr="005D24C7" w:rsidRDefault="00310579" w:rsidP="00310579">
      <w:pPr>
        <w:pStyle w:val="ListParagraph"/>
        <w:spacing w:line="360" w:lineRule="auto"/>
        <w:ind w:left="1245"/>
        <w:rPr>
          <w:rFonts w:ascii="Times New Roman" w:hAnsi="Times New Roman" w:cs="Times New Roman"/>
          <w:sz w:val="24"/>
          <w:szCs w:val="24"/>
        </w:rPr>
      </w:pPr>
    </w:p>
    <w:p w14:paraId="1002F325" w14:textId="03BCA6DE" w:rsidR="00310579" w:rsidRDefault="00FD6F78" w:rsidP="0031057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221EF">
        <w:rPr>
          <w:rFonts w:ascii="Times New Roman" w:hAnsi="Times New Roman" w:cs="Times New Roman"/>
          <w:sz w:val="24"/>
          <w:szCs w:val="24"/>
        </w:rPr>
        <w:t>Which of the following is true about the liver?</w:t>
      </w:r>
    </w:p>
    <w:p w14:paraId="31E90691" w14:textId="5406591A" w:rsidR="00310579" w:rsidRDefault="00D221EF" w:rsidP="003105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it is the body’s largest organ</w:t>
      </w:r>
      <w:r w:rsidR="00310579" w:rsidRPr="00310579">
        <w:rPr>
          <w:rFonts w:ascii="Times New Roman" w:hAnsi="Times New Roman" w:cs="Times New Roman"/>
          <w:sz w:val="24"/>
          <w:szCs w:val="24"/>
        </w:rPr>
        <w:t xml:space="preserve">. </w:t>
      </w:r>
    </w:p>
    <w:p w14:paraId="7753522E" w14:textId="7C5ADBA7" w:rsidR="00310579" w:rsidRDefault="00D221EF" w:rsidP="003105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it performs more than 500 different chemical processes</w:t>
      </w:r>
      <w:r w:rsidR="00310579" w:rsidRPr="00310579">
        <w:rPr>
          <w:rFonts w:ascii="Times New Roman" w:hAnsi="Times New Roman" w:cs="Times New Roman"/>
          <w:sz w:val="24"/>
          <w:szCs w:val="24"/>
        </w:rPr>
        <w:t>.</w:t>
      </w:r>
    </w:p>
    <w:p w14:paraId="4B10CC6E" w14:textId="496E105B" w:rsidR="00310579" w:rsidRDefault="00D221EF" w:rsidP="003105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it produces bile</w:t>
      </w:r>
      <w:r w:rsidR="00310579" w:rsidRPr="00310579">
        <w:rPr>
          <w:rFonts w:ascii="Times New Roman" w:hAnsi="Times New Roman" w:cs="Times New Roman"/>
          <w:sz w:val="24"/>
          <w:szCs w:val="24"/>
        </w:rPr>
        <w:t>.</w:t>
      </w:r>
    </w:p>
    <w:p w14:paraId="0C300510" w14:textId="5FCBF5A3" w:rsidR="00310579" w:rsidRPr="003002AA" w:rsidRDefault="00D221EF" w:rsidP="00310579">
      <w:pPr>
        <w:pStyle w:val="ListParagraph"/>
        <w:numPr>
          <w:ilvl w:val="0"/>
          <w:numId w:val="14"/>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all of the above</w:t>
      </w:r>
      <w:r w:rsidR="00310579" w:rsidRPr="003002AA">
        <w:rPr>
          <w:rFonts w:ascii="Times New Roman" w:hAnsi="Times New Roman" w:cs="Times New Roman"/>
          <w:sz w:val="24"/>
          <w:szCs w:val="24"/>
          <w:highlight w:val="green"/>
        </w:rPr>
        <w:t>.</w:t>
      </w:r>
    </w:p>
    <w:p w14:paraId="571C8287" w14:textId="77777777" w:rsidR="00CD71BA" w:rsidRPr="00310579" w:rsidRDefault="00CD71BA" w:rsidP="00CD71BA">
      <w:pPr>
        <w:pStyle w:val="ListParagraph"/>
        <w:spacing w:line="360" w:lineRule="auto"/>
        <w:ind w:left="1245"/>
        <w:rPr>
          <w:rFonts w:ascii="Times New Roman" w:hAnsi="Times New Roman" w:cs="Times New Roman"/>
          <w:sz w:val="24"/>
          <w:szCs w:val="24"/>
        </w:rPr>
      </w:pPr>
    </w:p>
    <w:p w14:paraId="4C494D01" w14:textId="70FE57AB" w:rsidR="00CD71BA" w:rsidRPr="00CD71BA" w:rsidRDefault="00266845" w:rsidP="00CD71B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Gas exchange in the lungs occurs at the</w:t>
      </w:r>
      <w:r w:rsidR="00CD71BA" w:rsidRPr="00CD71BA">
        <w:rPr>
          <w:rFonts w:ascii="Times New Roman" w:hAnsi="Times New Roman" w:cs="Times New Roman"/>
          <w:sz w:val="24"/>
          <w:szCs w:val="24"/>
        </w:rPr>
        <w:t>:</w:t>
      </w:r>
    </w:p>
    <w:p w14:paraId="148905A0" w14:textId="7E94EF0F" w:rsidR="00CD71BA" w:rsidRDefault="00266845" w:rsidP="00CD71B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trachea</w:t>
      </w:r>
      <w:r w:rsidR="00CD71BA">
        <w:rPr>
          <w:rFonts w:ascii="Times New Roman" w:hAnsi="Times New Roman" w:cs="Times New Roman"/>
          <w:sz w:val="24"/>
          <w:szCs w:val="24"/>
        </w:rPr>
        <w:t>.</w:t>
      </w:r>
    </w:p>
    <w:p w14:paraId="5F78EC39" w14:textId="385FD3A6" w:rsidR="00CD71BA" w:rsidRPr="003002AA" w:rsidRDefault="00266845" w:rsidP="00CD71BA">
      <w:pPr>
        <w:pStyle w:val="ListParagraph"/>
        <w:numPr>
          <w:ilvl w:val="0"/>
          <w:numId w:val="15"/>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alveoli</w:t>
      </w:r>
      <w:r w:rsidR="00CD71BA" w:rsidRPr="003002AA">
        <w:rPr>
          <w:rFonts w:ascii="Times New Roman" w:hAnsi="Times New Roman" w:cs="Times New Roman"/>
          <w:sz w:val="24"/>
          <w:szCs w:val="24"/>
          <w:highlight w:val="green"/>
        </w:rPr>
        <w:t>.</w:t>
      </w:r>
    </w:p>
    <w:p w14:paraId="17C6F7CA" w14:textId="67FAFA44" w:rsidR="00CD71BA" w:rsidRDefault="00266845" w:rsidP="00CD71B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bronc</w:t>
      </w:r>
      <w:r w:rsidR="007D7D1C">
        <w:rPr>
          <w:rFonts w:ascii="Times New Roman" w:hAnsi="Times New Roman" w:cs="Times New Roman"/>
          <w:sz w:val="24"/>
          <w:szCs w:val="24"/>
        </w:rPr>
        <w:t>h</w:t>
      </w:r>
      <w:r>
        <w:rPr>
          <w:rFonts w:ascii="Times New Roman" w:hAnsi="Times New Roman" w:cs="Times New Roman"/>
          <w:sz w:val="24"/>
          <w:szCs w:val="24"/>
        </w:rPr>
        <w:t>iole</w:t>
      </w:r>
      <w:r w:rsidR="00CD71BA">
        <w:rPr>
          <w:rFonts w:ascii="Times New Roman" w:hAnsi="Times New Roman" w:cs="Times New Roman"/>
          <w:sz w:val="24"/>
          <w:szCs w:val="24"/>
        </w:rPr>
        <w:t>.</w:t>
      </w:r>
    </w:p>
    <w:p w14:paraId="3E8AEF3D" w14:textId="0194AB1E" w:rsidR="00CD71BA" w:rsidRDefault="006C4ADC" w:rsidP="00CD71B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w:t>
      </w:r>
      <w:r w:rsidR="007D7D1C">
        <w:rPr>
          <w:rFonts w:ascii="Times New Roman" w:hAnsi="Times New Roman" w:cs="Times New Roman"/>
          <w:sz w:val="24"/>
          <w:szCs w:val="24"/>
        </w:rPr>
        <w:t>illi.</w:t>
      </w:r>
    </w:p>
    <w:p w14:paraId="091B24A3" w14:textId="77777777" w:rsidR="0023391B" w:rsidRPr="00CD71BA" w:rsidRDefault="0023391B" w:rsidP="0023391B">
      <w:pPr>
        <w:pStyle w:val="ListParagraph"/>
        <w:spacing w:line="360" w:lineRule="auto"/>
        <w:ind w:left="1440"/>
        <w:rPr>
          <w:rFonts w:ascii="Times New Roman" w:hAnsi="Times New Roman" w:cs="Times New Roman"/>
          <w:sz w:val="24"/>
          <w:szCs w:val="24"/>
        </w:rPr>
      </w:pPr>
    </w:p>
    <w:p w14:paraId="35F01FE3" w14:textId="3B3789DE" w:rsidR="00E05C67" w:rsidRPr="00E05C67" w:rsidRDefault="00222795" w:rsidP="00E05C6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Food in the stomach undergoes</w:t>
      </w:r>
      <w:r w:rsidR="00E05C67" w:rsidRPr="00E05C67">
        <w:rPr>
          <w:rFonts w:ascii="Times New Roman" w:hAnsi="Times New Roman" w:cs="Times New Roman"/>
          <w:sz w:val="24"/>
          <w:szCs w:val="24"/>
        </w:rPr>
        <w:t>:</w:t>
      </w:r>
    </w:p>
    <w:p w14:paraId="487E67FC" w14:textId="7936F66D" w:rsidR="00E05C67" w:rsidRPr="003002AA" w:rsidRDefault="00222795" w:rsidP="00E05C67">
      <w:pPr>
        <w:pStyle w:val="ListParagraph"/>
        <w:numPr>
          <w:ilvl w:val="0"/>
          <w:numId w:val="16"/>
        </w:numPr>
        <w:spacing w:line="360" w:lineRule="auto"/>
        <w:rPr>
          <w:rFonts w:ascii="Times New Roman" w:hAnsi="Times New Roman" w:cs="Times New Roman"/>
          <w:sz w:val="24"/>
          <w:szCs w:val="24"/>
          <w:highlight w:val="green"/>
        </w:rPr>
      </w:pPr>
      <w:r w:rsidRPr="003002AA">
        <w:rPr>
          <w:rFonts w:ascii="Times New Roman" w:hAnsi="Times New Roman" w:cs="Times New Roman"/>
          <w:sz w:val="24"/>
          <w:szCs w:val="24"/>
          <w:highlight w:val="green"/>
        </w:rPr>
        <w:t>both chemical and mechanical digestion</w:t>
      </w:r>
      <w:r w:rsidR="00E05C67" w:rsidRPr="003002AA">
        <w:rPr>
          <w:rFonts w:ascii="Times New Roman" w:hAnsi="Times New Roman" w:cs="Times New Roman"/>
          <w:sz w:val="24"/>
          <w:szCs w:val="24"/>
          <w:highlight w:val="green"/>
        </w:rPr>
        <w:t>.</w:t>
      </w:r>
    </w:p>
    <w:p w14:paraId="73672A1E" w14:textId="754BF4F1" w:rsidR="0065022D" w:rsidRDefault="00222795" w:rsidP="00E05C6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mechanical digestion only</w:t>
      </w:r>
      <w:r w:rsidR="00E05C67" w:rsidRPr="00E05C67">
        <w:rPr>
          <w:rFonts w:ascii="Times New Roman" w:hAnsi="Times New Roman" w:cs="Times New Roman"/>
          <w:sz w:val="24"/>
          <w:szCs w:val="24"/>
        </w:rPr>
        <w:t>.</w:t>
      </w:r>
    </w:p>
    <w:p w14:paraId="442D3A5E" w14:textId="7F695B89" w:rsidR="0065022D" w:rsidRDefault="00222795" w:rsidP="00E05C6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chemical digestion only</w:t>
      </w:r>
      <w:r w:rsidR="0065022D">
        <w:rPr>
          <w:rFonts w:ascii="Times New Roman" w:hAnsi="Times New Roman" w:cs="Times New Roman"/>
          <w:sz w:val="24"/>
          <w:szCs w:val="24"/>
        </w:rPr>
        <w:t>.</w:t>
      </w:r>
    </w:p>
    <w:p w14:paraId="31437F2B" w14:textId="7C88C68E" w:rsidR="00E05C67" w:rsidRPr="0065022D" w:rsidRDefault="00404D1F" w:rsidP="00E05C6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no form of digestion</w:t>
      </w:r>
      <w:r w:rsidR="0065022D">
        <w:rPr>
          <w:rFonts w:ascii="Times New Roman" w:hAnsi="Times New Roman" w:cs="Times New Roman"/>
          <w:sz w:val="24"/>
          <w:szCs w:val="24"/>
        </w:rPr>
        <w:t>.</w:t>
      </w:r>
    </w:p>
    <w:p w14:paraId="05725B82" w14:textId="77777777" w:rsidR="00E05C67" w:rsidRDefault="00E05C67" w:rsidP="00E05C67">
      <w:pPr>
        <w:spacing w:line="360" w:lineRule="auto"/>
      </w:pPr>
    </w:p>
    <w:p w14:paraId="022C8866" w14:textId="064879CF" w:rsidR="0099776F" w:rsidRDefault="0099776F" w:rsidP="00E05C67">
      <w:pPr>
        <w:pStyle w:val="Question1"/>
        <w:rPr>
          <w:rFonts w:ascii="Times New Roman" w:hAnsi="Times New Roman"/>
          <w:sz w:val="24"/>
        </w:rPr>
      </w:pPr>
    </w:p>
    <w:p w14:paraId="09291FE5" w14:textId="77777777" w:rsidR="00DA7749" w:rsidRPr="004829E3" w:rsidRDefault="00DA7749" w:rsidP="00E05C67">
      <w:pPr>
        <w:pStyle w:val="Question1"/>
        <w:rPr>
          <w:rFonts w:ascii="Times New Roman" w:hAnsi="Times New Roman"/>
          <w:sz w:val="24"/>
        </w:rPr>
      </w:pPr>
    </w:p>
    <w:p w14:paraId="3C73C977" w14:textId="713051C9" w:rsidR="00DA7749" w:rsidRPr="00DA7749" w:rsidRDefault="00E80605" w:rsidP="00DA774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a complex organ</w:t>
      </w:r>
      <w:r w:rsidR="00C45725">
        <w:rPr>
          <w:rFonts w:ascii="Times New Roman" w:hAnsi="Times New Roman" w:cs="Times New Roman"/>
          <w:sz w:val="24"/>
          <w:szCs w:val="24"/>
        </w:rPr>
        <w:t>ism the correct order from most</w:t>
      </w:r>
      <w:r>
        <w:rPr>
          <w:rFonts w:ascii="Times New Roman" w:hAnsi="Times New Roman" w:cs="Times New Roman"/>
          <w:sz w:val="24"/>
          <w:szCs w:val="24"/>
        </w:rPr>
        <w:t xml:space="preserve"> to</w:t>
      </w:r>
      <w:r w:rsidR="00C45725">
        <w:rPr>
          <w:rFonts w:ascii="Times New Roman" w:hAnsi="Times New Roman" w:cs="Times New Roman"/>
          <w:sz w:val="24"/>
          <w:szCs w:val="24"/>
        </w:rPr>
        <w:t xml:space="preserve"> least</w:t>
      </w:r>
      <w:r>
        <w:rPr>
          <w:rFonts w:ascii="Times New Roman" w:hAnsi="Times New Roman" w:cs="Times New Roman"/>
          <w:sz w:val="24"/>
          <w:szCs w:val="24"/>
        </w:rPr>
        <w:t xml:space="preserve"> is</w:t>
      </w:r>
      <w:r w:rsidR="00DA7749" w:rsidRPr="00DA7749">
        <w:rPr>
          <w:rFonts w:ascii="Times New Roman" w:hAnsi="Times New Roman" w:cs="Times New Roman"/>
          <w:sz w:val="24"/>
          <w:szCs w:val="24"/>
        </w:rPr>
        <w:t>:</w:t>
      </w:r>
      <w:r w:rsidR="00DA7749" w:rsidRPr="00DA7749">
        <w:rPr>
          <w:rFonts w:ascii="Times New Roman" w:hAnsi="Times New Roman" w:cs="Times New Roman"/>
          <w:noProof/>
          <w:sz w:val="24"/>
          <w:szCs w:val="24"/>
        </w:rPr>
        <w:t xml:space="preserve"> </w:t>
      </w:r>
    </w:p>
    <w:p w14:paraId="747EB3DA" w14:textId="375A2CE1" w:rsidR="00DA7749" w:rsidRDefault="00E80605" w:rsidP="00DA774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cells, tissue, systems, organs</w:t>
      </w:r>
      <w:r w:rsidR="00DA7749">
        <w:rPr>
          <w:rFonts w:ascii="Times New Roman" w:hAnsi="Times New Roman" w:cs="Times New Roman"/>
          <w:sz w:val="24"/>
          <w:szCs w:val="24"/>
        </w:rPr>
        <w:t>.</w:t>
      </w:r>
      <w:r w:rsidR="00DA7749" w:rsidRPr="00DA7749">
        <w:rPr>
          <w:rFonts w:ascii="Times New Roman" w:hAnsi="Times New Roman" w:cs="Times New Roman"/>
          <w:sz w:val="24"/>
          <w:szCs w:val="24"/>
        </w:rPr>
        <w:t xml:space="preserve"> </w:t>
      </w:r>
    </w:p>
    <w:p w14:paraId="2391F88B" w14:textId="2BAEB6CA" w:rsidR="00DA7749" w:rsidRDefault="00E80605" w:rsidP="00DA774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cells, organs, tissue, systems</w:t>
      </w:r>
      <w:r w:rsidR="00DA7749">
        <w:rPr>
          <w:rFonts w:ascii="Times New Roman" w:hAnsi="Times New Roman" w:cs="Times New Roman"/>
          <w:sz w:val="24"/>
          <w:szCs w:val="24"/>
        </w:rPr>
        <w:t>.</w:t>
      </w:r>
    </w:p>
    <w:p w14:paraId="102CB154" w14:textId="0A065B35" w:rsidR="00DA7749" w:rsidRPr="00C45725" w:rsidRDefault="00E80605" w:rsidP="00DA7749">
      <w:pPr>
        <w:pStyle w:val="ListParagraph"/>
        <w:numPr>
          <w:ilvl w:val="0"/>
          <w:numId w:val="17"/>
        </w:numPr>
        <w:spacing w:line="360" w:lineRule="auto"/>
        <w:rPr>
          <w:rFonts w:ascii="Times New Roman" w:hAnsi="Times New Roman" w:cs="Times New Roman"/>
          <w:sz w:val="24"/>
          <w:szCs w:val="24"/>
          <w:highlight w:val="green"/>
        </w:rPr>
      </w:pPr>
      <w:r w:rsidRPr="00C45725">
        <w:rPr>
          <w:rFonts w:ascii="Times New Roman" w:hAnsi="Times New Roman" w:cs="Times New Roman"/>
          <w:sz w:val="24"/>
          <w:szCs w:val="24"/>
          <w:highlight w:val="green"/>
        </w:rPr>
        <w:t>cells, tissue, organs, systems</w:t>
      </w:r>
      <w:r w:rsidR="00DA7749" w:rsidRPr="00C45725">
        <w:rPr>
          <w:rFonts w:ascii="Times New Roman" w:hAnsi="Times New Roman" w:cs="Times New Roman"/>
          <w:sz w:val="24"/>
          <w:szCs w:val="24"/>
          <w:highlight w:val="green"/>
        </w:rPr>
        <w:t>.</w:t>
      </w:r>
    </w:p>
    <w:p w14:paraId="71A14F32" w14:textId="425970C7" w:rsidR="00F71E59" w:rsidRDefault="00E80605" w:rsidP="00DA774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organs, cells, tissue, systems</w:t>
      </w:r>
      <w:r w:rsidR="001F0E90">
        <w:rPr>
          <w:rFonts w:ascii="Times New Roman" w:hAnsi="Times New Roman" w:cs="Times New Roman"/>
          <w:sz w:val="24"/>
          <w:szCs w:val="24"/>
        </w:rPr>
        <w:t>.</w:t>
      </w:r>
    </w:p>
    <w:p w14:paraId="243876E3" w14:textId="77777777" w:rsidR="005A529D" w:rsidRDefault="005A529D" w:rsidP="005A529D">
      <w:pPr>
        <w:pStyle w:val="ListParagraph"/>
        <w:spacing w:line="360" w:lineRule="auto"/>
        <w:ind w:left="1245"/>
        <w:rPr>
          <w:rFonts w:ascii="Times New Roman" w:hAnsi="Times New Roman" w:cs="Times New Roman"/>
          <w:sz w:val="24"/>
          <w:szCs w:val="24"/>
        </w:rPr>
      </w:pPr>
    </w:p>
    <w:p w14:paraId="4EF07266" w14:textId="77777777" w:rsidR="00A8417E" w:rsidRPr="000445F5" w:rsidRDefault="00A8417E" w:rsidP="00A8417E">
      <w:pPr>
        <w:spacing w:line="360" w:lineRule="auto"/>
        <w:rPr>
          <w:rFonts w:ascii="Times New Roman" w:hAnsi="Times New Roman" w:cs="Times New Roman"/>
          <w:sz w:val="24"/>
          <w:szCs w:val="24"/>
        </w:rPr>
      </w:pPr>
    </w:p>
    <w:p w14:paraId="19F6EA16" w14:textId="508D964C" w:rsidR="00A54A49" w:rsidRDefault="002402FF" w:rsidP="002402FF">
      <w:pPr>
        <w:spacing w:line="360" w:lineRule="auto"/>
        <w:jc w:val="center"/>
        <w:rPr>
          <w:rFonts w:ascii="Times New Roman" w:hAnsi="Times New Roman" w:cs="Times New Roman"/>
          <w:sz w:val="24"/>
          <w:szCs w:val="24"/>
        </w:rPr>
      </w:pPr>
      <w:r>
        <w:rPr>
          <w:rFonts w:ascii="Times New Roman" w:hAnsi="Times New Roman" w:cs="Times New Roman"/>
          <w:sz w:val="24"/>
          <w:szCs w:val="24"/>
        </w:rPr>
        <w:t>END OF PART A</w:t>
      </w:r>
    </w:p>
    <w:p w14:paraId="18928668" w14:textId="77777777" w:rsidR="002402FF" w:rsidRDefault="002402FF" w:rsidP="00D40777">
      <w:pPr>
        <w:spacing w:line="360" w:lineRule="auto"/>
        <w:rPr>
          <w:rFonts w:ascii="Times New Roman" w:hAnsi="Times New Roman" w:cs="Times New Roman"/>
          <w:sz w:val="24"/>
          <w:szCs w:val="24"/>
        </w:rPr>
      </w:pPr>
    </w:p>
    <w:p w14:paraId="483AFFCD" w14:textId="77777777" w:rsidR="002402FF" w:rsidRDefault="002402FF" w:rsidP="00D40777">
      <w:pPr>
        <w:spacing w:line="360" w:lineRule="auto"/>
        <w:rPr>
          <w:rFonts w:ascii="Times New Roman" w:hAnsi="Times New Roman" w:cs="Times New Roman"/>
          <w:sz w:val="24"/>
          <w:szCs w:val="24"/>
        </w:rPr>
      </w:pPr>
    </w:p>
    <w:p w14:paraId="1A7438E9" w14:textId="77777777" w:rsidR="002402FF" w:rsidRDefault="002402FF" w:rsidP="00D40777">
      <w:pPr>
        <w:spacing w:line="360" w:lineRule="auto"/>
        <w:rPr>
          <w:rFonts w:ascii="Times New Roman" w:hAnsi="Times New Roman" w:cs="Times New Roman"/>
          <w:sz w:val="24"/>
          <w:szCs w:val="24"/>
        </w:rPr>
      </w:pPr>
    </w:p>
    <w:p w14:paraId="77B80986" w14:textId="77777777" w:rsidR="002402FF" w:rsidRDefault="002402FF" w:rsidP="00D40777">
      <w:pPr>
        <w:spacing w:line="360" w:lineRule="auto"/>
        <w:rPr>
          <w:rFonts w:ascii="Times New Roman" w:hAnsi="Times New Roman" w:cs="Times New Roman"/>
          <w:sz w:val="24"/>
          <w:szCs w:val="24"/>
        </w:rPr>
      </w:pPr>
    </w:p>
    <w:p w14:paraId="6A525370" w14:textId="77777777" w:rsidR="002402FF" w:rsidRDefault="002402FF" w:rsidP="00D40777">
      <w:pPr>
        <w:spacing w:line="360" w:lineRule="auto"/>
        <w:rPr>
          <w:rFonts w:ascii="Times New Roman" w:hAnsi="Times New Roman" w:cs="Times New Roman"/>
          <w:sz w:val="24"/>
          <w:szCs w:val="24"/>
        </w:rPr>
      </w:pPr>
    </w:p>
    <w:p w14:paraId="7357CFF8" w14:textId="77777777" w:rsidR="002402FF" w:rsidRDefault="002402FF" w:rsidP="00D40777">
      <w:pPr>
        <w:spacing w:line="360" w:lineRule="auto"/>
        <w:rPr>
          <w:rFonts w:ascii="Times New Roman" w:hAnsi="Times New Roman" w:cs="Times New Roman"/>
          <w:sz w:val="24"/>
          <w:szCs w:val="24"/>
        </w:rPr>
      </w:pPr>
    </w:p>
    <w:p w14:paraId="0AD24699" w14:textId="77777777" w:rsidR="002402FF" w:rsidRDefault="002402FF" w:rsidP="00D40777">
      <w:pPr>
        <w:spacing w:line="360" w:lineRule="auto"/>
        <w:rPr>
          <w:rFonts w:ascii="Times New Roman" w:hAnsi="Times New Roman" w:cs="Times New Roman"/>
          <w:sz w:val="24"/>
          <w:szCs w:val="24"/>
        </w:rPr>
      </w:pPr>
    </w:p>
    <w:p w14:paraId="3FEB0578" w14:textId="77777777" w:rsidR="002402FF" w:rsidRDefault="002402FF" w:rsidP="00D40777">
      <w:pPr>
        <w:spacing w:line="360" w:lineRule="auto"/>
        <w:rPr>
          <w:rFonts w:ascii="Times New Roman" w:hAnsi="Times New Roman" w:cs="Times New Roman"/>
          <w:sz w:val="24"/>
          <w:szCs w:val="24"/>
        </w:rPr>
      </w:pPr>
    </w:p>
    <w:p w14:paraId="363D94AD" w14:textId="77777777" w:rsidR="002402FF" w:rsidRDefault="002402FF" w:rsidP="00D40777">
      <w:pPr>
        <w:spacing w:line="360" w:lineRule="auto"/>
        <w:rPr>
          <w:rFonts w:ascii="Times New Roman" w:hAnsi="Times New Roman" w:cs="Times New Roman"/>
          <w:sz w:val="24"/>
          <w:szCs w:val="24"/>
        </w:rPr>
      </w:pPr>
    </w:p>
    <w:p w14:paraId="737D80A5" w14:textId="77777777" w:rsidR="002402FF" w:rsidRDefault="002402FF" w:rsidP="00D40777">
      <w:pPr>
        <w:spacing w:line="360" w:lineRule="auto"/>
        <w:rPr>
          <w:rFonts w:ascii="Times New Roman" w:hAnsi="Times New Roman" w:cs="Times New Roman"/>
          <w:sz w:val="24"/>
          <w:szCs w:val="24"/>
        </w:rPr>
      </w:pPr>
    </w:p>
    <w:p w14:paraId="30BD24F1" w14:textId="77777777" w:rsidR="002402FF" w:rsidRDefault="002402FF" w:rsidP="00D40777">
      <w:pPr>
        <w:spacing w:line="360" w:lineRule="auto"/>
        <w:rPr>
          <w:rFonts w:ascii="Times New Roman" w:hAnsi="Times New Roman" w:cs="Times New Roman"/>
          <w:sz w:val="24"/>
          <w:szCs w:val="24"/>
        </w:rPr>
      </w:pPr>
    </w:p>
    <w:p w14:paraId="633EF3B6" w14:textId="77777777" w:rsidR="002402FF" w:rsidRDefault="002402FF" w:rsidP="00D40777">
      <w:pPr>
        <w:spacing w:line="360" w:lineRule="auto"/>
        <w:rPr>
          <w:rFonts w:ascii="Times New Roman" w:hAnsi="Times New Roman" w:cs="Times New Roman"/>
          <w:sz w:val="24"/>
          <w:szCs w:val="24"/>
        </w:rPr>
      </w:pPr>
    </w:p>
    <w:p w14:paraId="011875DF" w14:textId="77777777" w:rsidR="002402FF" w:rsidRDefault="002402FF" w:rsidP="00D40777">
      <w:pPr>
        <w:spacing w:line="360" w:lineRule="auto"/>
        <w:rPr>
          <w:rFonts w:ascii="Times New Roman" w:hAnsi="Times New Roman" w:cs="Times New Roman"/>
          <w:sz w:val="24"/>
          <w:szCs w:val="24"/>
        </w:rPr>
      </w:pPr>
    </w:p>
    <w:p w14:paraId="226E9CF1" w14:textId="77777777" w:rsidR="002402FF" w:rsidRDefault="002402FF" w:rsidP="00D40777">
      <w:pPr>
        <w:spacing w:line="360" w:lineRule="auto"/>
        <w:rPr>
          <w:rFonts w:ascii="Times New Roman" w:hAnsi="Times New Roman" w:cs="Times New Roman"/>
          <w:sz w:val="24"/>
          <w:szCs w:val="24"/>
        </w:rPr>
      </w:pPr>
    </w:p>
    <w:p w14:paraId="0887947C" w14:textId="77777777" w:rsidR="002402FF" w:rsidRDefault="002402FF" w:rsidP="00D40777">
      <w:pPr>
        <w:spacing w:line="360" w:lineRule="auto"/>
        <w:rPr>
          <w:rFonts w:ascii="Times New Roman" w:hAnsi="Times New Roman" w:cs="Times New Roman"/>
          <w:sz w:val="24"/>
          <w:szCs w:val="24"/>
        </w:rPr>
      </w:pPr>
    </w:p>
    <w:p w14:paraId="54580A3D" w14:textId="77777777" w:rsidR="002402FF" w:rsidRPr="00D40777" w:rsidRDefault="002402FF" w:rsidP="00D40777">
      <w:pPr>
        <w:spacing w:line="360" w:lineRule="auto"/>
        <w:rPr>
          <w:rFonts w:ascii="Times New Roman" w:hAnsi="Times New Roman" w:cs="Times New Roman"/>
          <w:sz w:val="24"/>
          <w:szCs w:val="24"/>
        </w:rPr>
      </w:pPr>
    </w:p>
    <w:p w14:paraId="56F67095" w14:textId="2F327E74" w:rsidR="00D83C57" w:rsidRPr="00150A36" w:rsidRDefault="00F57D95" w:rsidP="002A2F5A">
      <w:pPr>
        <w:rPr>
          <w:rFonts w:ascii="Times New Roman" w:hAnsi="Times New Roman" w:cs="Times New Roman"/>
          <w:sz w:val="28"/>
          <w:szCs w:val="28"/>
        </w:rPr>
      </w:pPr>
      <w:r>
        <w:rPr>
          <w:rFonts w:ascii="Times New Roman" w:hAnsi="Times New Roman" w:cs="Times New Roman"/>
          <w:b/>
          <w:sz w:val="28"/>
          <w:szCs w:val="28"/>
        </w:rPr>
        <w:lastRenderedPageBreak/>
        <w:t>Part B</w:t>
      </w:r>
      <w:r w:rsidR="002A2F5A" w:rsidRPr="0036012C">
        <w:rPr>
          <w:rFonts w:ascii="Times New Roman" w:hAnsi="Times New Roman" w:cs="Times New Roman"/>
          <w:b/>
          <w:sz w:val="28"/>
          <w:szCs w:val="28"/>
        </w:rPr>
        <w:t>: Short Answer</w:t>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sz w:val="28"/>
          <w:szCs w:val="28"/>
        </w:rPr>
        <w:t>(</w:t>
      </w:r>
      <w:r w:rsidR="00082FED">
        <w:rPr>
          <w:rFonts w:ascii="Times New Roman" w:hAnsi="Times New Roman" w:cs="Times New Roman"/>
          <w:sz w:val="28"/>
          <w:szCs w:val="28"/>
        </w:rPr>
        <w:t>58</w:t>
      </w:r>
      <w:r w:rsidR="00150A36">
        <w:rPr>
          <w:rFonts w:ascii="Times New Roman" w:hAnsi="Times New Roman" w:cs="Times New Roman"/>
          <w:sz w:val="28"/>
          <w:szCs w:val="28"/>
        </w:rPr>
        <w:t xml:space="preserve"> marks)</w:t>
      </w:r>
    </w:p>
    <w:p w14:paraId="15E938EE" w14:textId="25B4BC04" w:rsidR="002A2F5A" w:rsidRPr="00D83C57" w:rsidRDefault="00A749FB" w:rsidP="002A2F5A">
      <w:pPr>
        <w:ind w:left="720" w:hanging="720"/>
        <w:rPr>
          <w:rFonts w:ascii="Times New Roman" w:hAnsi="Times New Roman" w:cs="Times New Roman"/>
          <w:b/>
          <w:sz w:val="24"/>
          <w:szCs w:val="24"/>
        </w:rPr>
      </w:pPr>
      <w:r>
        <w:rPr>
          <w:rFonts w:ascii="Times New Roman" w:hAnsi="Times New Roman"/>
          <w:noProof/>
          <w:sz w:val="24"/>
          <w:szCs w:val="24"/>
          <w:lang w:eastAsia="en-AU"/>
        </w:rPr>
        <mc:AlternateContent>
          <mc:Choice Requires="wps">
            <w:drawing>
              <wp:anchor distT="0" distB="0" distL="114300" distR="114300" simplePos="0" relativeHeight="251666432" behindDoc="0" locked="0" layoutInCell="1" allowOverlap="1" wp14:anchorId="4874D642" wp14:editId="72AA1021">
                <wp:simplePos x="0" y="0"/>
                <wp:positionH relativeFrom="column">
                  <wp:posOffset>344805</wp:posOffset>
                </wp:positionH>
                <wp:positionV relativeFrom="paragraph">
                  <wp:posOffset>349885</wp:posOffset>
                </wp:positionV>
                <wp:extent cx="5829300" cy="1251585"/>
                <wp:effectExtent l="0" t="0" r="19050" b="2476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12515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73CFE6" w14:textId="4F1ACFAA" w:rsidR="00980592" w:rsidRPr="00D83C57" w:rsidRDefault="00980592">
                            <w:pPr>
                              <w:rPr>
                                <w:rFonts w:ascii="Times New Roman" w:hAnsi="Times New Roman" w:cs="Times New Roman"/>
                                <w:sz w:val="24"/>
                                <w:szCs w:val="24"/>
                              </w:rPr>
                            </w:pPr>
                            <w:r>
                              <w:rPr>
                                <w:rFonts w:ascii="Times New Roman" w:hAnsi="Times New Roman" w:cs="Times New Roman"/>
                                <w:sz w:val="24"/>
                                <w:szCs w:val="24"/>
                              </w:rPr>
                              <w:t>Magnification, microscopic, micrometre, centimetre, animal cell, plant cell, mitochondria, nucleus, chloroplasts, photosynthesis, Hooke, Leeuwenhoek, unicellular, multicellular, nerve cell, muscle cell, blood cell, guard cell, conducting cells, tissue, organ, system, epithelium, mitosis, digestion, respiration, mechanical digestion, chemical digestion, trachea, oesophagus, breathing.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left:0;text-align:left;margin-left:27.15pt;margin-top:27.55pt;width:459pt;height:98.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" filled="f" strokecolor="black [3213]">
                <v:textbox>
                  <w:txbxContent>
                    <w:p w14:paraId="5E73CFE6" w14:textId="4F1ACFAA" w:rsidR="00266845" w:rsidRPr="00D83C57" w:rsidRDefault="00266845">
                      <w:pPr>
                        <w:rPr>
                          <w:rFonts w:ascii="Times New Roman" w:hAnsi="Times New Roman" w:cs="Times New Roman"/>
                          <w:sz w:val="24"/>
                          <w:szCs w:val="24"/>
                        </w:rPr>
                      </w:pPr>
                      <w:r>
                        <w:rPr>
                          <w:rFonts w:ascii="Times New Roman" w:hAnsi="Times New Roman" w:cs="Times New Roman"/>
                          <w:sz w:val="24"/>
                          <w:szCs w:val="24"/>
                        </w:rPr>
                        <w:t>Magnification, microscopic, micrometre, centimetre, animal cell, plant cell, mitochondria, nucleus, chloroplasts, photosynthesis, Hooke, Leeuwenhoek, unicellular, multicellular, nerve cell, muscle cell, blood cell, guard cell, conducting cells, tissue, organ, system, epithelium, mitosis, digestion, respiration, mechanical digestion, chemical digestion, trachea, oesophagus, breathing.</w:t>
                      </w:r>
                    </w:p>
                  </w:txbxContent>
                </v:textbox>
                <w10:wrap type="square"/>
              </v:shape>
            </w:pict>
          </mc:Fallback>
        </mc:AlternateContent>
      </w:r>
      <w:r w:rsidR="002A2F5A" w:rsidRPr="002A2F5A">
        <w:rPr>
          <w:rFonts w:ascii="Times New Roman" w:hAnsi="Times New Roman" w:cs="Times New Roman"/>
          <w:sz w:val="24"/>
          <w:szCs w:val="24"/>
        </w:rPr>
        <w:t>1.</w:t>
      </w:r>
      <w:r w:rsidR="002A2F5A" w:rsidRPr="002A2F5A">
        <w:rPr>
          <w:rFonts w:ascii="Times New Roman" w:hAnsi="Times New Roman" w:cs="Times New Roman"/>
          <w:sz w:val="24"/>
          <w:szCs w:val="24"/>
        </w:rPr>
        <w:tab/>
      </w:r>
      <w:r w:rsidR="002A2F5A" w:rsidRPr="004E17F6">
        <w:rPr>
          <w:rFonts w:ascii="Times New Roman" w:hAnsi="Times New Roman" w:cs="Times New Roman"/>
          <w:b/>
          <w:sz w:val="24"/>
          <w:szCs w:val="24"/>
        </w:rPr>
        <w:t>Match</w:t>
      </w:r>
      <w:r w:rsidR="002A2F5A" w:rsidRPr="002A2F5A">
        <w:rPr>
          <w:rFonts w:ascii="Times New Roman" w:hAnsi="Times New Roman" w:cs="Times New Roman"/>
          <w:sz w:val="24"/>
          <w:szCs w:val="24"/>
        </w:rPr>
        <w:t xml:space="preserve"> the following terms with their correct meaning. </w:t>
      </w:r>
      <w:r w:rsidR="002A2F5A" w:rsidRPr="00D83C57">
        <w:rPr>
          <w:rFonts w:ascii="Times New Roman" w:hAnsi="Times New Roman" w:cs="Times New Roman"/>
          <w:b/>
          <w:sz w:val="24"/>
          <w:szCs w:val="24"/>
        </w:rPr>
        <w:t>Note: not all words will be used.</w:t>
      </w:r>
    </w:p>
    <w:p w14:paraId="12ABEE29" w14:textId="2D3A03E9" w:rsidR="00D83C57" w:rsidRDefault="00D83C57" w:rsidP="002A2F5A">
      <w:pPr>
        <w:pStyle w:val="Questiona"/>
        <w:rPr>
          <w:rFonts w:ascii="Times New Roman" w:hAnsi="Times New Roman"/>
          <w:sz w:val="24"/>
        </w:rPr>
      </w:pPr>
    </w:p>
    <w:p w14:paraId="1F42F29A" w14:textId="77777777" w:rsidR="00132921" w:rsidRDefault="00132921" w:rsidP="00132921">
      <w:pPr>
        <w:pStyle w:val="Questiona"/>
        <w:ind w:left="0" w:firstLine="0"/>
        <w:rPr>
          <w:rFonts w:ascii="Times New Roman" w:hAnsi="Times New Roman"/>
          <w:sz w:val="24"/>
        </w:rPr>
      </w:pPr>
    </w:p>
    <w:p w14:paraId="6661B2C5" w14:textId="77777777" w:rsidR="00132921" w:rsidRDefault="00132921" w:rsidP="00132921">
      <w:pPr>
        <w:pStyle w:val="Questiona"/>
        <w:ind w:left="0" w:firstLine="0"/>
        <w:rPr>
          <w:rFonts w:ascii="Times New Roman" w:hAnsi="Times New Roman"/>
          <w:sz w:val="24"/>
        </w:rPr>
      </w:pPr>
    </w:p>
    <w:p w14:paraId="4D140B94" w14:textId="77777777" w:rsidR="00132921" w:rsidRDefault="00132921" w:rsidP="00132921">
      <w:pPr>
        <w:pStyle w:val="Questiona"/>
        <w:ind w:left="0" w:firstLine="0"/>
        <w:rPr>
          <w:rFonts w:ascii="Times New Roman" w:hAnsi="Times New Roman"/>
          <w:sz w:val="24"/>
        </w:rPr>
      </w:pPr>
    </w:p>
    <w:p w14:paraId="150D08B5" w14:textId="77777777" w:rsidR="00132921" w:rsidRDefault="00132921" w:rsidP="00132921">
      <w:pPr>
        <w:pStyle w:val="Questiona"/>
        <w:ind w:left="0" w:firstLine="0"/>
        <w:rPr>
          <w:rFonts w:ascii="Times New Roman" w:hAnsi="Times New Roman"/>
          <w:sz w:val="24"/>
        </w:rPr>
      </w:pPr>
    </w:p>
    <w:p w14:paraId="3013B65C" w14:textId="77777777" w:rsidR="00132921" w:rsidRDefault="00132921" w:rsidP="00132921">
      <w:pPr>
        <w:pStyle w:val="Questiona"/>
        <w:ind w:left="0" w:firstLine="0"/>
        <w:rPr>
          <w:rFonts w:ascii="Times New Roman" w:hAnsi="Times New Roman"/>
          <w:sz w:val="24"/>
        </w:rPr>
      </w:pPr>
    </w:p>
    <w:p w14:paraId="7F47C082" w14:textId="77777777" w:rsidR="00132921" w:rsidRDefault="00132921" w:rsidP="00132921">
      <w:pPr>
        <w:pStyle w:val="Questiona"/>
        <w:ind w:left="0" w:firstLine="0"/>
        <w:rPr>
          <w:rFonts w:ascii="Times New Roman" w:hAnsi="Times New Roman"/>
          <w:sz w:val="24"/>
        </w:rPr>
      </w:pPr>
    </w:p>
    <w:p w14:paraId="7EB13A4D" w14:textId="77777777" w:rsidR="00132921" w:rsidRDefault="00132921" w:rsidP="00132921">
      <w:pPr>
        <w:pStyle w:val="Questiona"/>
        <w:ind w:left="0" w:firstLine="0"/>
        <w:rPr>
          <w:rFonts w:ascii="Times New Roman" w:hAnsi="Times New Roman"/>
          <w:sz w:val="24"/>
        </w:rPr>
      </w:pPr>
    </w:p>
    <w:p w14:paraId="1D26BDC4" w14:textId="770AE929" w:rsidR="00CA50F1" w:rsidRDefault="00D73E86" w:rsidP="00132921">
      <w:pPr>
        <w:pStyle w:val="Questiona"/>
        <w:ind w:left="0" w:firstLine="0"/>
        <w:rPr>
          <w:rFonts w:ascii="Times New Roman" w:hAnsi="Times New Roman"/>
          <w:sz w:val="24"/>
        </w:rPr>
      </w:pPr>
      <w:r>
        <w:rPr>
          <w:rFonts w:ascii="Times New Roman" w:hAnsi="Times New Roman"/>
          <w:sz w:val="24"/>
        </w:rPr>
        <w:t xml:space="preserve">          a)    Cell division that produces two new identical cells</w:t>
      </w:r>
      <w:r w:rsidR="002A2F5A">
        <w:rPr>
          <w:rFonts w:ascii="Times New Roman" w:hAnsi="Times New Roman"/>
          <w:sz w:val="24"/>
        </w:rPr>
        <w:t xml:space="preserve"> </w:t>
      </w:r>
      <w:r w:rsidR="006165A1">
        <w:rPr>
          <w:rFonts w:ascii="Times New Roman" w:hAnsi="Times New Roman"/>
          <w:sz w:val="24"/>
        </w:rPr>
        <w:t xml:space="preserve">_____ </w:t>
      </w:r>
      <w:r w:rsidR="006165A1" w:rsidRPr="00755CB8">
        <w:rPr>
          <w:rFonts w:ascii="Times New Roman" w:hAnsi="Times New Roman"/>
          <w:b/>
          <w:sz w:val="24"/>
        </w:rPr>
        <w:t>mitosis</w:t>
      </w:r>
      <w:r w:rsidR="002A2F5A">
        <w:rPr>
          <w:rFonts w:ascii="Times New Roman" w:hAnsi="Times New Roman"/>
          <w:sz w:val="24"/>
        </w:rPr>
        <w:t xml:space="preserve"> </w:t>
      </w:r>
    </w:p>
    <w:p w14:paraId="724AB89B" w14:textId="77777777" w:rsidR="002A2F5A" w:rsidRDefault="002A2F5A" w:rsidP="002A2F5A">
      <w:pPr>
        <w:pStyle w:val="Questiona"/>
        <w:rPr>
          <w:rFonts w:ascii="Times New Roman" w:hAnsi="Times New Roman"/>
          <w:sz w:val="24"/>
        </w:rPr>
      </w:pPr>
    </w:p>
    <w:p w14:paraId="3798F930" w14:textId="2CFB4304" w:rsidR="002A2F5A" w:rsidRDefault="002A2F5A" w:rsidP="002A2F5A">
      <w:pPr>
        <w:pStyle w:val="Questiona"/>
        <w:rPr>
          <w:rFonts w:ascii="Times New Roman" w:hAnsi="Times New Roman"/>
          <w:sz w:val="24"/>
        </w:rPr>
      </w:pPr>
      <w:r>
        <w:rPr>
          <w:rFonts w:ascii="Times New Roman" w:hAnsi="Times New Roman"/>
          <w:sz w:val="24"/>
        </w:rPr>
        <w:t>b)</w:t>
      </w:r>
      <w:r>
        <w:rPr>
          <w:rFonts w:ascii="Times New Roman" w:hAnsi="Times New Roman"/>
          <w:sz w:val="24"/>
        </w:rPr>
        <w:tab/>
      </w:r>
      <w:r w:rsidR="00F450B4">
        <w:rPr>
          <w:rFonts w:ascii="Times New Roman" w:hAnsi="Times New Roman"/>
          <w:sz w:val="24"/>
        </w:rPr>
        <w:t xml:space="preserve">Too small to see with the naked eye </w:t>
      </w:r>
      <w:r w:rsidR="00D83C57">
        <w:rPr>
          <w:rFonts w:ascii="Times New Roman" w:hAnsi="Times New Roman"/>
          <w:sz w:val="24"/>
        </w:rPr>
        <w:t xml:space="preserve"> ____</w:t>
      </w:r>
      <w:r w:rsidR="00DA5D3A">
        <w:rPr>
          <w:rFonts w:ascii="Times New Roman" w:hAnsi="Times New Roman"/>
          <w:sz w:val="24"/>
        </w:rPr>
        <w:t>____</w:t>
      </w:r>
      <w:r w:rsidR="008D6A8D">
        <w:rPr>
          <w:rFonts w:ascii="Times New Roman" w:hAnsi="Times New Roman"/>
          <w:sz w:val="24"/>
        </w:rPr>
        <w:t>___</w:t>
      </w:r>
      <w:r>
        <w:rPr>
          <w:rFonts w:ascii="Times New Roman" w:hAnsi="Times New Roman"/>
          <w:sz w:val="24"/>
        </w:rPr>
        <w:t>___</w:t>
      </w:r>
      <w:r w:rsidR="006165A1">
        <w:rPr>
          <w:rFonts w:ascii="Times New Roman" w:hAnsi="Times New Roman"/>
          <w:sz w:val="24"/>
        </w:rPr>
        <w:t xml:space="preserve">__ </w:t>
      </w:r>
      <w:r w:rsidR="006165A1" w:rsidRPr="00755CB8">
        <w:rPr>
          <w:rFonts w:ascii="Times New Roman" w:hAnsi="Times New Roman"/>
          <w:b/>
          <w:sz w:val="24"/>
        </w:rPr>
        <w:t>microscopic</w:t>
      </w:r>
      <w:r w:rsidRPr="00755CB8">
        <w:rPr>
          <w:rFonts w:ascii="Times New Roman" w:hAnsi="Times New Roman"/>
          <w:b/>
          <w:sz w:val="24"/>
        </w:rPr>
        <w:t xml:space="preserve"> </w:t>
      </w:r>
    </w:p>
    <w:p w14:paraId="029C690E" w14:textId="77777777" w:rsidR="002A2F5A" w:rsidRDefault="002A2F5A" w:rsidP="002A2F5A">
      <w:pPr>
        <w:pStyle w:val="Questiona"/>
        <w:rPr>
          <w:rFonts w:ascii="Times New Roman" w:hAnsi="Times New Roman"/>
          <w:sz w:val="24"/>
        </w:rPr>
      </w:pPr>
    </w:p>
    <w:p w14:paraId="4576DD8E" w14:textId="4D3B810B" w:rsidR="002A2F5A" w:rsidRPr="00755CB8" w:rsidRDefault="00EB0091" w:rsidP="002A2F5A">
      <w:pPr>
        <w:pStyle w:val="Questiona"/>
        <w:rPr>
          <w:rFonts w:ascii="Times New Roman" w:hAnsi="Times New Roman"/>
          <w:b/>
          <w:sz w:val="24"/>
        </w:rPr>
      </w:pPr>
      <w:r>
        <w:rPr>
          <w:rFonts w:ascii="Times New Roman" w:hAnsi="Times New Roman"/>
          <w:sz w:val="24"/>
        </w:rPr>
        <w:t>c)</w:t>
      </w:r>
      <w:r>
        <w:rPr>
          <w:rFonts w:ascii="Times New Roman" w:hAnsi="Times New Roman"/>
          <w:sz w:val="24"/>
        </w:rPr>
        <w:tab/>
      </w:r>
      <w:r w:rsidR="00F450B4">
        <w:rPr>
          <w:rFonts w:ascii="Times New Roman" w:hAnsi="Times New Roman"/>
          <w:sz w:val="24"/>
        </w:rPr>
        <w:t>A group of cells that perform the same function in the body</w:t>
      </w:r>
      <w:r w:rsidR="00A54A49">
        <w:rPr>
          <w:rFonts w:ascii="Times New Roman" w:hAnsi="Times New Roman"/>
          <w:sz w:val="24"/>
        </w:rPr>
        <w:t xml:space="preserve"> </w:t>
      </w:r>
      <w:r w:rsidR="006165A1">
        <w:rPr>
          <w:rFonts w:ascii="Times New Roman" w:hAnsi="Times New Roman"/>
          <w:sz w:val="24"/>
        </w:rPr>
        <w:t xml:space="preserve">___ </w:t>
      </w:r>
      <w:r w:rsidR="006165A1" w:rsidRPr="00755CB8">
        <w:rPr>
          <w:rFonts w:ascii="Times New Roman" w:hAnsi="Times New Roman"/>
          <w:b/>
          <w:sz w:val="24"/>
        </w:rPr>
        <w:t>tissue</w:t>
      </w:r>
    </w:p>
    <w:p w14:paraId="7C1E7583" w14:textId="77777777" w:rsidR="002A2F5A" w:rsidRDefault="002A2F5A" w:rsidP="002A2F5A">
      <w:pPr>
        <w:pStyle w:val="Questiona"/>
        <w:rPr>
          <w:rFonts w:ascii="Times New Roman" w:hAnsi="Times New Roman"/>
          <w:sz w:val="24"/>
        </w:rPr>
      </w:pPr>
    </w:p>
    <w:p w14:paraId="378F2D22" w14:textId="5B51E5D7" w:rsidR="002A2F5A" w:rsidRDefault="00523AB3" w:rsidP="002A2F5A">
      <w:pPr>
        <w:pStyle w:val="Questiona"/>
        <w:rPr>
          <w:rFonts w:ascii="Times New Roman" w:hAnsi="Times New Roman"/>
          <w:sz w:val="24"/>
        </w:rPr>
      </w:pPr>
      <w:r>
        <w:rPr>
          <w:rFonts w:ascii="Times New Roman" w:hAnsi="Times New Roman"/>
          <w:sz w:val="24"/>
        </w:rPr>
        <w:t>d)</w:t>
      </w:r>
      <w:r w:rsidR="005857DD">
        <w:rPr>
          <w:rFonts w:ascii="Times New Roman" w:hAnsi="Times New Roman"/>
          <w:sz w:val="24"/>
        </w:rPr>
        <w:tab/>
      </w:r>
      <w:r w:rsidR="00F450B4">
        <w:rPr>
          <w:rFonts w:ascii="Times New Roman" w:hAnsi="Times New Roman"/>
          <w:sz w:val="24"/>
        </w:rPr>
        <w:t>The process of getting air into the lungs</w:t>
      </w:r>
      <w:r w:rsidR="002417A9">
        <w:rPr>
          <w:rFonts w:ascii="Times New Roman" w:hAnsi="Times New Roman"/>
          <w:sz w:val="24"/>
        </w:rPr>
        <w:t xml:space="preserve"> </w:t>
      </w:r>
      <w:r w:rsidR="002F3B3B">
        <w:rPr>
          <w:rFonts w:ascii="Times New Roman" w:hAnsi="Times New Roman"/>
          <w:sz w:val="24"/>
        </w:rPr>
        <w:t>_______</w:t>
      </w:r>
      <w:r w:rsidR="005107C1">
        <w:rPr>
          <w:rFonts w:ascii="Times New Roman" w:hAnsi="Times New Roman"/>
          <w:sz w:val="24"/>
        </w:rPr>
        <w:t>___</w:t>
      </w:r>
      <w:r w:rsidR="006165A1">
        <w:rPr>
          <w:rFonts w:ascii="Times New Roman" w:hAnsi="Times New Roman"/>
          <w:sz w:val="24"/>
        </w:rPr>
        <w:t xml:space="preserve">_____ </w:t>
      </w:r>
      <w:r w:rsidR="006165A1" w:rsidRPr="00755CB8">
        <w:rPr>
          <w:rFonts w:ascii="Times New Roman" w:hAnsi="Times New Roman"/>
          <w:b/>
          <w:sz w:val="24"/>
        </w:rPr>
        <w:t>breathing</w:t>
      </w:r>
    </w:p>
    <w:p w14:paraId="0AC345A6" w14:textId="77777777" w:rsidR="00861B30" w:rsidRDefault="00861B30" w:rsidP="002A2F5A">
      <w:pPr>
        <w:pStyle w:val="Questiona"/>
        <w:rPr>
          <w:rFonts w:ascii="Times New Roman" w:hAnsi="Times New Roman"/>
          <w:sz w:val="24"/>
        </w:rPr>
      </w:pPr>
    </w:p>
    <w:p w14:paraId="0053B20C" w14:textId="561384AB" w:rsidR="00861B30" w:rsidRDefault="00A749FB" w:rsidP="002A2F5A">
      <w:pPr>
        <w:pStyle w:val="Questiona"/>
        <w:rPr>
          <w:rFonts w:ascii="Times New Roman" w:hAnsi="Times New Roman"/>
          <w:sz w:val="24"/>
        </w:rPr>
      </w:pPr>
      <w:r>
        <w:rPr>
          <w:rFonts w:ascii="Times New Roman" w:hAnsi="Times New Roman"/>
          <w:sz w:val="24"/>
        </w:rPr>
        <w:t>e)</w:t>
      </w:r>
      <w:r>
        <w:rPr>
          <w:rFonts w:ascii="Times New Roman" w:hAnsi="Times New Roman"/>
          <w:sz w:val="24"/>
        </w:rPr>
        <w:tab/>
      </w:r>
      <w:r w:rsidR="005107C1">
        <w:rPr>
          <w:rFonts w:ascii="Times New Roman" w:hAnsi="Times New Roman"/>
          <w:sz w:val="24"/>
        </w:rPr>
        <w:t>The first person to observe a cell</w:t>
      </w:r>
      <w:r w:rsidR="00861B30">
        <w:rPr>
          <w:rFonts w:ascii="Times New Roman" w:hAnsi="Times New Roman"/>
          <w:sz w:val="24"/>
        </w:rPr>
        <w:t xml:space="preserve"> </w:t>
      </w:r>
      <w:r>
        <w:rPr>
          <w:rFonts w:ascii="Times New Roman" w:hAnsi="Times New Roman"/>
          <w:sz w:val="24"/>
        </w:rPr>
        <w:t>_______</w:t>
      </w:r>
      <w:r w:rsidR="00861B30">
        <w:rPr>
          <w:rFonts w:ascii="Times New Roman" w:hAnsi="Times New Roman"/>
          <w:sz w:val="24"/>
        </w:rPr>
        <w:t>_</w:t>
      </w:r>
      <w:r w:rsidR="00523AB3">
        <w:rPr>
          <w:rFonts w:ascii="Times New Roman" w:hAnsi="Times New Roman"/>
          <w:sz w:val="24"/>
        </w:rPr>
        <w:t>__</w:t>
      </w:r>
      <w:r w:rsidR="00861B30">
        <w:rPr>
          <w:rFonts w:ascii="Times New Roman" w:hAnsi="Times New Roman"/>
          <w:sz w:val="24"/>
        </w:rPr>
        <w:t>____</w:t>
      </w:r>
      <w:r w:rsidR="006165A1">
        <w:rPr>
          <w:rFonts w:ascii="Times New Roman" w:hAnsi="Times New Roman"/>
          <w:sz w:val="24"/>
        </w:rPr>
        <w:t xml:space="preserve">___ </w:t>
      </w:r>
      <w:r w:rsidR="006165A1" w:rsidRPr="00755CB8">
        <w:rPr>
          <w:rFonts w:ascii="Times New Roman" w:hAnsi="Times New Roman"/>
          <w:b/>
          <w:sz w:val="24"/>
        </w:rPr>
        <w:t>Hooke</w:t>
      </w:r>
      <w:r w:rsidR="00861B30" w:rsidRPr="00755CB8">
        <w:rPr>
          <w:rFonts w:ascii="Times New Roman" w:hAnsi="Times New Roman"/>
          <w:b/>
          <w:sz w:val="24"/>
        </w:rPr>
        <w:t xml:space="preserve"> </w:t>
      </w:r>
    </w:p>
    <w:p w14:paraId="25E22770" w14:textId="77777777" w:rsidR="008354F9" w:rsidRDefault="008354F9" w:rsidP="002A2F5A">
      <w:pPr>
        <w:pStyle w:val="Questiona"/>
        <w:rPr>
          <w:rFonts w:ascii="Times New Roman" w:hAnsi="Times New Roman"/>
          <w:sz w:val="24"/>
        </w:rPr>
      </w:pPr>
    </w:p>
    <w:p w14:paraId="700FCC8D" w14:textId="30926D7E" w:rsidR="008354F9" w:rsidRDefault="005C38A1" w:rsidP="002A2F5A">
      <w:pPr>
        <w:pStyle w:val="Questiona"/>
        <w:rPr>
          <w:rFonts w:ascii="Times New Roman" w:hAnsi="Times New Roman"/>
          <w:sz w:val="24"/>
        </w:rPr>
      </w:pPr>
      <w:r>
        <w:rPr>
          <w:rFonts w:ascii="Times New Roman" w:hAnsi="Times New Roman"/>
          <w:sz w:val="24"/>
        </w:rPr>
        <w:t>f)</w:t>
      </w:r>
      <w:r>
        <w:rPr>
          <w:rFonts w:ascii="Times New Roman" w:hAnsi="Times New Roman"/>
          <w:sz w:val="24"/>
        </w:rPr>
        <w:tab/>
      </w:r>
      <w:r w:rsidR="005107C1">
        <w:rPr>
          <w:rFonts w:ascii="Times New Roman" w:hAnsi="Times New Roman"/>
          <w:sz w:val="24"/>
        </w:rPr>
        <w:t>Made of many cells</w:t>
      </w:r>
      <w:r w:rsidR="008354F9">
        <w:rPr>
          <w:rFonts w:ascii="Times New Roman" w:hAnsi="Times New Roman"/>
          <w:sz w:val="24"/>
        </w:rPr>
        <w:t xml:space="preserve"> </w:t>
      </w:r>
      <w:r w:rsidR="005107C1">
        <w:rPr>
          <w:rFonts w:ascii="Times New Roman" w:hAnsi="Times New Roman"/>
          <w:sz w:val="24"/>
        </w:rPr>
        <w:t>__________________________</w:t>
      </w:r>
      <w:r w:rsidR="006165A1">
        <w:rPr>
          <w:rFonts w:ascii="Times New Roman" w:hAnsi="Times New Roman"/>
          <w:sz w:val="24"/>
        </w:rPr>
        <w:t xml:space="preserve">_ </w:t>
      </w:r>
      <w:r w:rsidR="006165A1" w:rsidRPr="00755CB8">
        <w:rPr>
          <w:rFonts w:ascii="Times New Roman" w:hAnsi="Times New Roman"/>
          <w:b/>
          <w:sz w:val="24"/>
        </w:rPr>
        <w:t>multicellular</w:t>
      </w:r>
    </w:p>
    <w:p w14:paraId="292735C9" w14:textId="77777777" w:rsidR="008354F9" w:rsidRDefault="008354F9" w:rsidP="002A2F5A">
      <w:pPr>
        <w:pStyle w:val="Questiona"/>
        <w:rPr>
          <w:rFonts w:ascii="Times New Roman" w:hAnsi="Times New Roman"/>
          <w:sz w:val="24"/>
        </w:rPr>
      </w:pPr>
    </w:p>
    <w:p w14:paraId="60471D89" w14:textId="68F29D4A" w:rsidR="008354F9" w:rsidRPr="00755CB8" w:rsidRDefault="00D015BE" w:rsidP="002A2F5A">
      <w:pPr>
        <w:pStyle w:val="Questiona"/>
        <w:rPr>
          <w:rFonts w:ascii="Times New Roman" w:hAnsi="Times New Roman"/>
          <w:b/>
          <w:sz w:val="24"/>
        </w:rPr>
      </w:pPr>
      <w:r>
        <w:rPr>
          <w:rFonts w:ascii="Times New Roman" w:hAnsi="Times New Roman"/>
          <w:sz w:val="24"/>
        </w:rPr>
        <w:t>g)</w:t>
      </w:r>
      <w:r>
        <w:rPr>
          <w:rFonts w:ascii="Times New Roman" w:hAnsi="Times New Roman"/>
          <w:sz w:val="24"/>
        </w:rPr>
        <w:tab/>
      </w:r>
      <w:r w:rsidR="005107C1">
        <w:rPr>
          <w:rFonts w:ascii="Times New Roman" w:hAnsi="Times New Roman"/>
          <w:sz w:val="24"/>
        </w:rPr>
        <w:t>A cell with no cell wall or chloroplasts</w:t>
      </w:r>
      <w:r w:rsidR="002B7A22">
        <w:rPr>
          <w:rFonts w:ascii="Times New Roman" w:hAnsi="Times New Roman"/>
          <w:sz w:val="24"/>
        </w:rPr>
        <w:t xml:space="preserve"> </w:t>
      </w:r>
      <w:r w:rsidR="005107C1">
        <w:rPr>
          <w:rFonts w:ascii="Times New Roman" w:hAnsi="Times New Roman"/>
          <w:sz w:val="24"/>
        </w:rPr>
        <w:t>_________</w:t>
      </w:r>
      <w:r w:rsidR="006165A1">
        <w:rPr>
          <w:rFonts w:ascii="Times New Roman" w:hAnsi="Times New Roman"/>
          <w:sz w:val="24"/>
        </w:rPr>
        <w:t xml:space="preserve"> </w:t>
      </w:r>
      <w:r w:rsidR="006165A1" w:rsidRPr="00755CB8">
        <w:rPr>
          <w:rFonts w:ascii="Times New Roman" w:hAnsi="Times New Roman"/>
          <w:b/>
          <w:sz w:val="24"/>
        </w:rPr>
        <w:t>animal cell</w:t>
      </w:r>
    </w:p>
    <w:p w14:paraId="2344EF7B" w14:textId="77777777" w:rsidR="008354F9" w:rsidRDefault="008354F9" w:rsidP="002A2F5A">
      <w:pPr>
        <w:pStyle w:val="Questiona"/>
        <w:rPr>
          <w:rFonts w:ascii="Times New Roman" w:hAnsi="Times New Roman"/>
          <w:sz w:val="24"/>
        </w:rPr>
      </w:pPr>
    </w:p>
    <w:p w14:paraId="26A40BF0" w14:textId="708D816F" w:rsidR="008354F9" w:rsidRPr="00755CB8" w:rsidRDefault="008354F9" w:rsidP="002A2F5A">
      <w:pPr>
        <w:pStyle w:val="Questiona"/>
        <w:rPr>
          <w:rFonts w:ascii="Times New Roman" w:hAnsi="Times New Roman"/>
          <w:b/>
          <w:sz w:val="24"/>
        </w:rPr>
      </w:pPr>
      <w:r>
        <w:rPr>
          <w:rFonts w:ascii="Times New Roman" w:hAnsi="Times New Roman"/>
          <w:sz w:val="24"/>
        </w:rPr>
        <w:t>h)</w:t>
      </w:r>
      <w:r>
        <w:rPr>
          <w:rFonts w:ascii="Times New Roman" w:hAnsi="Times New Roman"/>
          <w:sz w:val="24"/>
        </w:rPr>
        <w:tab/>
      </w:r>
      <w:r w:rsidR="0023416E">
        <w:rPr>
          <w:rFonts w:ascii="Times New Roman" w:hAnsi="Times New Roman"/>
          <w:sz w:val="24"/>
        </w:rPr>
        <w:t>The control centre of a cell</w:t>
      </w:r>
      <w:r w:rsidR="000A3ADA">
        <w:rPr>
          <w:rFonts w:ascii="Times New Roman" w:hAnsi="Times New Roman"/>
          <w:sz w:val="24"/>
        </w:rPr>
        <w:t xml:space="preserve"> </w:t>
      </w:r>
      <w:r w:rsidR="0023416E">
        <w:rPr>
          <w:rFonts w:ascii="Times New Roman" w:hAnsi="Times New Roman"/>
          <w:sz w:val="24"/>
        </w:rPr>
        <w:t>_______________</w:t>
      </w:r>
      <w:r w:rsidR="006D657A">
        <w:rPr>
          <w:rFonts w:ascii="Times New Roman" w:hAnsi="Times New Roman"/>
          <w:sz w:val="24"/>
        </w:rPr>
        <w:t>__</w:t>
      </w:r>
      <w:r w:rsidR="000A3ADA">
        <w:rPr>
          <w:rFonts w:ascii="Times New Roman" w:hAnsi="Times New Roman"/>
          <w:sz w:val="24"/>
        </w:rPr>
        <w:t>_</w:t>
      </w:r>
      <w:r w:rsidR="0028531D">
        <w:rPr>
          <w:rFonts w:ascii="Times New Roman" w:hAnsi="Times New Roman"/>
          <w:sz w:val="24"/>
        </w:rPr>
        <w:t xml:space="preserve">_ </w:t>
      </w:r>
      <w:r w:rsidR="0028531D" w:rsidRPr="00755CB8">
        <w:rPr>
          <w:rFonts w:ascii="Times New Roman" w:hAnsi="Times New Roman"/>
          <w:b/>
          <w:sz w:val="24"/>
        </w:rPr>
        <w:t>nucleus</w:t>
      </w:r>
      <w:r w:rsidR="002576F2" w:rsidRPr="00755CB8">
        <w:rPr>
          <w:rFonts w:ascii="Times New Roman" w:hAnsi="Times New Roman"/>
          <w:b/>
          <w:sz w:val="24"/>
        </w:rPr>
        <w:t xml:space="preserve"> </w:t>
      </w:r>
    </w:p>
    <w:p w14:paraId="7E6AD03F" w14:textId="77777777" w:rsidR="002576F2" w:rsidRDefault="002576F2" w:rsidP="002A2F5A">
      <w:pPr>
        <w:pStyle w:val="Questiona"/>
        <w:rPr>
          <w:rFonts w:ascii="Times New Roman" w:hAnsi="Times New Roman"/>
          <w:sz w:val="24"/>
        </w:rPr>
      </w:pPr>
    </w:p>
    <w:p w14:paraId="62C40DD3" w14:textId="4A1C19B0" w:rsidR="002576F2" w:rsidRPr="00755CB8" w:rsidRDefault="00A36F38" w:rsidP="002A2F5A">
      <w:pPr>
        <w:pStyle w:val="Questiona"/>
        <w:rPr>
          <w:rFonts w:ascii="Times New Roman" w:hAnsi="Times New Roman"/>
          <w:b/>
          <w:sz w:val="24"/>
        </w:rPr>
      </w:pPr>
      <w:r>
        <w:rPr>
          <w:rFonts w:ascii="Times New Roman" w:hAnsi="Times New Roman"/>
          <w:sz w:val="24"/>
        </w:rPr>
        <w:t>i)</w:t>
      </w:r>
      <w:r>
        <w:rPr>
          <w:rFonts w:ascii="Times New Roman" w:hAnsi="Times New Roman"/>
          <w:sz w:val="24"/>
        </w:rPr>
        <w:tab/>
      </w:r>
      <w:r w:rsidR="001B0EEC">
        <w:rPr>
          <w:rFonts w:ascii="Times New Roman" w:hAnsi="Times New Roman"/>
          <w:sz w:val="24"/>
        </w:rPr>
        <w:t>Used to measure microscopic objects __</w:t>
      </w:r>
      <w:r w:rsidR="0076399C">
        <w:rPr>
          <w:rFonts w:ascii="Times New Roman" w:hAnsi="Times New Roman"/>
          <w:sz w:val="24"/>
        </w:rPr>
        <w:t>______</w:t>
      </w:r>
      <w:r w:rsidR="0028531D">
        <w:rPr>
          <w:rFonts w:ascii="Times New Roman" w:hAnsi="Times New Roman"/>
          <w:sz w:val="24"/>
        </w:rPr>
        <w:t xml:space="preserve">_____ </w:t>
      </w:r>
      <w:r w:rsidR="0028531D" w:rsidRPr="00755CB8">
        <w:rPr>
          <w:rFonts w:ascii="Times New Roman" w:hAnsi="Times New Roman"/>
          <w:b/>
          <w:sz w:val="24"/>
        </w:rPr>
        <w:t>micrometre</w:t>
      </w:r>
    </w:p>
    <w:p w14:paraId="16534B1F" w14:textId="77777777" w:rsidR="002576F2" w:rsidRDefault="002576F2" w:rsidP="002A2F5A">
      <w:pPr>
        <w:pStyle w:val="Questiona"/>
        <w:rPr>
          <w:rFonts w:ascii="Times New Roman" w:hAnsi="Times New Roman"/>
          <w:sz w:val="24"/>
        </w:rPr>
      </w:pPr>
    </w:p>
    <w:p w14:paraId="14759438" w14:textId="6B967506" w:rsidR="002576F2" w:rsidRPr="00755CB8" w:rsidRDefault="008235DC" w:rsidP="002A2F5A">
      <w:pPr>
        <w:pStyle w:val="Questiona"/>
        <w:rPr>
          <w:rFonts w:ascii="Times New Roman" w:hAnsi="Times New Roman"/>
          <w:b/>
          <w:sz w:val="24"/>
        </w:rPr>
      </w:pPr>
      <w:r>
        <w:rPr>
          <w:rFonts w:ascii="Times New Roman" w:hAnsi="Times New Roman"/>
          <w:sz w:val="24"/>
        </w:rPr>
        <w:t>j)</w:t>
      </w:r>
      <w:r w:rsidR="00D429A8">
        <w:rPr>
          <w:rFonts w:ascii="Times New Roman" w:hAnsi="Times New Roman"/>
          <w:sz w:val="24"/>
        </w:rPr>
        <w:tab/>
      </w:r>
      <w:r w:rsidR="00C03E18">
        <w:rPr>
          <w:rFonts w:ascii="Times New Roman" w:hAnsi="Times New Roman"/>
          <w:sz w:val="24"/>
        </w:rPr>
        <w:t>The tube that carries air from the nose and mouth to the lungs</w:t>
      </w:r>
      <w:r w:rsidR="002576F2">
        <w:rPr>
          <w:rFonts w:ascii="Times New Roman" w:hAnsi="Times New Roman"/>
          <w:sz w:val="24"/>
        </w:rPr>
        <w:t xml:space="preserve"> </w:t>
      </w:r>
      <w:r w:rsidR="0028531D">
        <w:rPr>
          <w:rFonts w:ascii="Times New Roman" w:hAnsi="Times New Roman"/>
          <w:sz w:val="24"/>
        </w:rPr>
        <w:t xml:space="preserve">____ </w:t>
      </w:r>
      <w:r w:rsidR="0028531D" w:rsidRPr="00755CB8">
        <w:rPr>
          <w:rFonts w:ascii="Times New Roman" w:hAnsi="Times New Roman"/>
          <w:b/>
          <w:sz w:val="24"/>
        </w:rPr>
        <w:t>trachea</w:t>
      </w:r>
      <w:r w:rsidR="002576F2" w:rsidRPr="00755CB8">
        <w:rPr>
          <w:rFonts w:ascii="Times New Roman" w:hAnsi="Times New Roman"/>
          <w:b/>
          <w:sz w:val="24"/>
        </w:rPr>
        <w:t xml:space="preserve"> </w:t>
      </w:r>
    </w:p>
    <w:p w14:paraId="7DC3E568" w14:textId="77777777" w:rsidR="006B2444" w:rsidRPr="00755CB8" w:rsidRDefault="006B2444" w:rsidP="002A2F5A">
      <w:pPr>
        <w:pStyle w:val="Questiona"/>
        <w:rPr>
          <w:rFonts w:ascii="Times New Roman" w:hAnsi="Times New Roman"/>
          <w:b/>
          <w:sz w:val="24"/>
        </w:rPr>
      </w:pPr>
    </w:p>
    <w:p w14:paraId="5F44C868" w14:textId="77777777" w:rsidR="006B2444" w:rsidRDefault="006B2444"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(10 marks)</w:t>
      </w:r>
    </w:p>
    <w:p w14:paraId="6CC920E9" w14:textId="77777777" w:rsidR="005217C8" w:rsidRDefault="005217C8" w:rsidP="005217C8">
      <w:pPr>
        <w:pStyle w:val="Questiona"/>
        <w:ind w:left="0" w:firstLine="0"/>
        <w:rPr>
          <w:rFonts w:ascii="Times New Roman" w:hAnsi="Times New Roman"/>
          <w:sz w:val="24"/>
        </w:rPr>
      </w:pPr>
    </w:p>
    <w:p w14:paraId="7B007065" w14:textId="47B42177" w:rsidR="005217C8" w:rsidRDefault="005217C8" w:rsidP="005217C8">
      <w:pPr>
        <w:pStyle w:val="Questiona"/>
        <w:ind w:left="0" w:firstLine="0"/>
        <w:rPr>
          <w:rFonts w:ascii="Times New Roman" w:hAnsi="Times New Roman"/>
          <w:sz w:val="24"/>
        </w:rPr>
      </w:pPr>
      <w:r>
        <w:rPr>
          <w:rFonts w:ascii="Times New Roman" w:hAnsi="Times New Roman"/>
          <w:sz w:val="24"/>
        </w:rPr>
        <w:t>2.</w:t>
      </w:r>
      <w:r>
        <w:rPr>
          <w:rFonts w:ascii="Times New Roman" w:hAnsi="Times New Roman"/>
          <w:sz w:val="24"/>
        </w:rPr>
        <w:tab/>
      </w:r>
      <w:r w:rsidRPr="005217C8">
        <w:rPr>
          <w:rFonts w:ascii="Times New Roman" w:hAnsi="Times New Roman"/>
          <w:b/>
          <w:sz w:val="24"/>
        </w:rPr>
        <w:t>Draw</w:t>
      </w:r>
      <w:r>
        <w:rPr>
          <w:rFonts w:ascii="Times New Roman" w:hAnsi="Times New Roman"/>
          <w:sz w:val="24"/>
        </w:rPr>
        <w:t xml:space="preserve"> and </w:t>
      </w:r>
      <w:r w:rsidRPr="005217C8">
        <w:rPr>
          <w:rFonts w:ascii="Times New Roman" w:hAnsi="Times New Roman"/>
          <w:b/>
          <w:sz w:val="24"/>
        </w:rPr>
        <w:t>label</w:t>
      </w:r>
      <w:r w:rsidR="00C03E18">
        <w:rPr>
          <w:rFonts w:ascii="Times New Roman" w:hAnsi="Times New Roman"/>
          <w:sz w:val="24"/>
        </w:rPr>
        <w:t xml:space="preserve"> an animal cell and a plant cell</w:t>
      </w:r>
      <w:r w:rsidR="004E17F6">
        <w:rPr>
          <w:rFonts w:ascii="Times New Roman" w:hAnsi="Times New Roman"/>
          <w:sz w:val="24"/>
        </w:rPr>
        <w:t>:</w:t>
      </w:r>
    </w:p>
    <w:p w14:paraId="79AD6256" w14:textId="77777777" w:rsidR="000731DC" w:rsidRDefault="000731DC" w:rsidP="005217C8">
      <w:pPr>
        <w:pStyle w:val="Questiona"/>
        <w:ind w:left="0" w:firstLine="0"/>
        <w:rPr>
          <w:rFonts w:ascii="Times New Roman" w:hAnsi="Times New Roman"/>
          <w:sz w:val="24"/>
        </w:rPr>
      </w:pPr>
    </w:p>
    <w:p w14:paraId="5AE4C64E" w14:textId="77777777" w:rsidR="004E17F6" w:rsidRDefault="004E17F6" w:rsidP="005217C8">
      <w:pPr>
        <w:pStyle w:val="Questiona"/>
        <w:ind w:left="0" w:firstLine="0"/>
        <w:rPr>
          <w:rFonts w:ascii="Times New Roman" w:hAnsi="Times New Roman"/>
          <w:sz w:val="24"/>
        </w:rPr>
      </w:pPr>
    </w:p>
    <w:p w14:paraId="159882AB" w14:textId="77777777" w:rsidR="004E17F6" w:rsidRDefault="004E17F6" w:rsidP="005217C8">
      <w:pPr>
        <w:pStyle w:val="Questiona"/>
        <w:ind w:left="0" w:firstLine="0"/>
        <w:rPr>
          <w:rFonts w:ascii="Times New Roman" w:hAnsi="Times New Roman"/>
          <w:sz w:val="24"/>
        </w:rPr>
      </w:pPr>
    </w:p>
    <w:p w14:paraId="16D995EB" w14:textId="77777777" w:rsidR="004E17F6" w:rsidRDefault="004E17F6" w:rsidP="005217C8">
      <w:pPr>
        <w:pStyle w:val="Questiona"/>
        <w:ind w:left="0" w:firstLine="0"/>
        <w:rPr>
          <w:rFonts w:ascii="Times New Roman" w:hAnsi="Times New Roman"/>
          <w:sz w:val="24"/>
        </w:rPr>
      </w:pPr>
    </w:p>
    <w:p w14:paraId="345909E6" w14:textId="77777777" w:rsidR="004E17F6" w:rsidRDefault="004E17F6" w:rsidP="005217C8">
      <w:pPr>
        <w:pStyle w:val="Questiona"/>
        <w:ind w:left="0" w:firstLine="0"/>
        <w:rPr>
          <w:rFonts w:ascii="Times New Roman" w:hAnsi="Times New Roman"/>
          <w:sz w:val="24"/>
        </w:rPr>
      </w:pPr>
    </w:p>
    <w:p w14:paraId="56DD98DE" w14:textId="77777777" w:rsidR="004E17F6" w:rsidRDefault="004E17F6" w:rsidP="005217C8">
      <w:pPr>
        <w:pStyle w:val="Questiona"/>
        <w:ind w:left="0" w:firstLine="0"/>
        <w:rPr>
          <w:rFonts w:ascii="Times New Roman" w:hAnsi="Times New Roman"/>
          <w:sz w:val="24"/>
        </w:rPr>
      </w:pPr>
    </w:p>
    <w:p w14:paraId="0E3E4E19" w14:textId="77777777" w:rsidR="004E17F6" w:rsidRDefault="004E17F6" w:rsidP="005217C8">
      <w:pPr>
        <w:pStyle w:val="Questiona"/>
        <w:ind w:left="0" w:firstLine="0"/>
        <w:rPr>
          <w:rFonts w:ascii="Times New Roman" w:hAnsi="Times New Roman"/>
          <w:sz w:val="24"/>
        </w:rPr>
      </w:pPr>
    </w:p>
    <w:p w14:paraId="0746D992" w14:textId="77777777" w:rsidR="004E17F6" w:rsidRDefault="004E17F6" w:rsidP="005217C8">
      <w:pPr>
        <w:pStyle w:val="Questiona"/>
        <w:ind w:left="0" w:firstLine="0"/>
        <w:rPr>
          <w:rFonts w:ascii="Times New Roman" w:hAnsi="Times New Roman"/>
          <w:sz w:val="24"/>
        </w:rPr>
      </w:pPr>
    </w:p>
    <w:p w14:paraId="7D0B169D" w14:textId="7B3765EC" w:rsidR="00F2490D" w:rsidRDefault="00D863A5"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852AF">
        <w:rPr>
          <w:rFonts w:ascii="Times New Roman" w:hAnsi="Times New Roman"/>
          <w:sz w:val="24"/>
        </w:rPr>
        <w:tab/>
        <w:t>(5</w:t>
      </w:r>
      <w:r w:rsidR="004E17F6">
        <w:rPr>
          <w:rFonts w:ascii="Times New Roman" w:hAnsi="Times New Roman"/>
          <w:sz w:val="24"/>
        </w:rPr>
        <w:t xml:space="preserve"> marks)</w:t>
      </w:r>
    </w:p>
    <w:p w14:paraId="283C9BED" w14:textId="5F35CC78" w:rsidR="00F2490D" w:rsidRDefault="00AE2C73" w:rsidP="00F2490D">
      <w:pPr>
        <w:pStyle w:val="Questiona"/>
        <w:ind w:left="680" w:hanging="680"/>
        <w:rPr>
          <w:rFonts w:ascii="Times New Roman" w:hAnsi="Times New Roman"/>
          <w:sz w:val="24"/>
        </w:rPr>
      </w:pPr>
      <w:r>
        <w:rPr>
          <w:rFonts w:ascii="Times New Roman" w:hAnsi="Times New Roman"/>
          <w:sz w:val="24"/>
        </w:rPr>
        <w:lastRenderedPageBreak/>
        <w:t>3.</w:t>
      </w:r>
      <w:r w:rsidR="0080454D">
        <w:rPr>
          <w:rFonts w:ascii="Times New Roman" w:hAnsi="Times New Roman"/>
          <w:sz w:val="24"/>
        </w:rPr>
        <w:tab/>
      </w:r>
      <w:r>
        <w:rPr>
          <w:rFonts w:ascii="Times New Roman" w:hAnsi="Times New Roman"/>
          <w:sz w:val="24"/>
        </w:rPr>
        <w:t xml:space="preserve">a) </w:t>
      </w:r>
      <w:r w:rsidR="0080454D">
        <w:rPr>
          <w:rFonts w:ascii="Times New Roman" w:hAnsi="Times New Roman"/>
          <w:b/>
          <w:sz w:val="24"/>
        </w:rPr>
        <w:t xml:space="preserve">Describe </w:t>
      </w:r>
      <w:r w:rsidR="00F71867">
        <w:rPr>
          <w:rFonts w:ascii="Times New Roman" w:hAnsi="Times New Roman"/>
          <w:sz w:val="24"/>
        </w:rPr>
        <w:t>h</w:t>
      </w:r>
      <w:r w:rsidR="000731DC">
        <w:rPr>
          <w:rFonts w:ascii="Times New Roman" w:hAnsi="Times New Roman"/>
          <w:sz w:val="24"/>
        </w:rPr>
        <w:t>ow mechanical and chemical digestion are different</w:t>
      </w:r>
      <w:r w:rsidR="00F2490D">
        <w:rPr>
          <w:rFonts w:ascii="Times New Roman" w:hAnsi="Times New Roman"/>
          <w:sz w:val="24"/>
        </w:rPr>
        <w:t xml:space="preserve">: </w:t>
      </w:r>
    </w:p>
    <w:p w14:paraId="21FA62DD" w14:textId="77777777" w:rsidR="00F2490D" w:rsidRDefault="00F2490D" w:rsidP="00F2490D">
      <w:pPr>
        <w:pStyle w:val="Questiona"/>
        <w:ind w:left="680" w:hanging="680"/>
        <w:rPr>
          <w:rFonts w:ascii="Times New Roman" w:hAnsi="Times New Roman"/>
          <w:sz w:val="24"/>
        </w:rPr>
      </w:pPr>
    </w:p>
    <w:p w14:paraId="06CDE503" w14:textId="6162F0F8" w:rsidR="0080454D" w:rsidRPr="00137673" w:rsidRDefault="00F2490D" w:rsidP="00B45D8E">
      <w:pPr>
        <w:pStyle w:val="Questiona"/>
        <w:ind w:left="680" w:hanging="680"/>
        <w:rPr>
          <w:rFonts w:ascii="Times New Roman" w:hAnsi="Times New Roman"/>
          <w:b/>
          <w:sz w:val="24"/>
        </w:rPr>
      </w:pPr>
      <w:r>
        <w:rPr>
          <w:rFonts w:ascii="Times New Roman" w:hAnsi="Times New Roman"/>
          <w:sz w:val="24"/>
        </w:rPr>
        <w:tab/>
      </w:r>
      <w:r w:rsidR="004A388B">
        <w:rPr>
          <w:rFonts w:ascii="Times New Roman" w:hAnsi="Times New Roman"/>
          <w:sz w:val="24"/>
        </w:rPr>
        <w:t xml:space="preserve">________ </w:t>
      </w:r>
      <w:r w:rsidR="00B45D8E">
        <w:rPr>
          <w:rFonts w:ascii="Times New Roman" w:hAnsi="Times New Roman"/>
          <w:b/>
          <w:sz w:val="24"/>
        </w:rPr>
        <w:t>Mechanical</w:t>
      </w:r>
      <w:r w:rsidR="004A388B" w:rsidRPr="00215C2D">
        <w:rPr>
          <w:rFonts w:ascii="Times New Roman" w:hAnsi="Times New Roman"/>
          <w:b/>
          <w:sz w:val="24"/>
        </w:rPr>
        <w:t xml:space="preserve"> digestion involves the tongue, teeth and muscles breaking food into smaller pieces.</w:t>
      </w:r>
      <w:r w:rsidR="00215C2D">
        <w:rPr>
          <w:rFonts w:ascii="Times New Roman" w:hAnsi="Times New Roman"/>
          <w:b/>
          <w:sz w:val="24"/>
        </w:rPr>
        <w:t xml:space="preserve"> </w:t>
      </w:r>
      <w:r w:rsidR="00B45D8E">
        <w:rPr>
          <w:rFonts w:ascii="Times New Roman" w:hAnsi="Times New Roman"/>
          <w:b/>
          <w:sz w:val="24"/>
        </w:rPr>
        <w:t>Chem</w:t>
      </w:r>
      <w:bookmarkStart w:id="0" w:name="_GoBack"/>
      <w:bookmarkEnd w:id="0"/>
      <w:r w:rsidR="004A388B" w:rsidRPr="00215C2D">
        <w:rPr>
          <w:rFonts w:ascii="Times New Roman" w:hAnsi="Times New Roman"/>
          <w:b/>
          <w:sz w:val="24"/>
        </w:rPr>
        <w:t>ical digestion involves chemicals acting on the food to break it into smaller chemical substances</w:t>
      </w:r>
      <w:r w:rsidR="007077F7" w:rsidRPr="00215C2D">
        <w:rPr>
          <w:rFonts w:ascii="Times New Roman" w:hAnsi="Times New Roman"/>
          <w:b/>
          <w:sz w:val="24"/>
        </w:rPr>
        <w:t>. (1 mark each for something similar)</w:t>
      </w:r>
      <w:r w:rsidRPr="00215C2D">
        <w:rPr>
          <w:rFonts w:ascii="Times New Roman" w:hAnsi="Times New Roman"/>
          <w:b/>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497070">
        <w:rPr>
          <w:rFonts w:ascii="Times New Roman" w:hAnsi="Times New Roman"/>
          <w:sz w:val="24"/>
        </w:rPr>
        <w:tab/>
      </w:r>
      <w:r w:rsidR="007077F7">
        <w:rPr>
          <w:rFonts w:ascii="Times New Roman" w:hAnsi="Times New Roman"/>
          <w:sz w:val="24"/>
        </w:rPr>
        <w:tab/>
      </w:r>
      <w:r w:rsidR="007077F7">
        <w:rPr>
          <w:rFonts w:ascii="Times New Roman" w:hAnsi="Times New Roman"/>
          <w:sz w:val="24"/>
        </w:rPr>
        <w:tab/>
      </w:r>
      <w:r w:rsidR="007077F7">
        <w:rPr>
          <w:rFonts w:ascii="Times New Roman" w:hAnsi="Times New Roman"/>
          <w:sz w:val="24"/>
        </w:rPr>
        <w:tab/>
      </w:r>
      <w:r w:rsidR="007077F7">
        <w:rPr>
          <w:rFonts w:ascii="Times New Roman" w:hAnsi="Times New Roman"/>
          <w:sz w:val="24"/>
        </w:rPr>
        <w:tab/>
      </w:r>
      <w:r w:rsidR="007077F7">
        <w:rPr>
          <w:rFonts w:ascii="Times New Roman" w:hAnsi="Times New Roman"/>
          <w:sz w:val="24"/>
        </w:rPr>
        <w:tab/>
      </w:r>
      <w:r w:rsidR="007077F7">
        <w:rPr>
          <w:rFonts w:ascii="Times New Roman" w:hAnsi="Times New Roman"/>
          <w:sz w:val="24"/>
        </w:rPr>
        <w:tab/>
      </w:r>
      <w:r w:rsidR="007077F7">
        <w:rPr>
          <w:rFonts w:ascii="Times New Roman" w:hAnsi="Times New Roman"/>
          <w:sz w:val="24"/>
        </w:rPr>
        <w:tab/>
      </w:r>
      <w:r>
        <w:rPr>
          <w:rFonts w:ascii="Times New Roman" w:hAnsi="Times New Roman"/>
          <w:sz w:val="24"/>
        </w:rPr>
        <w:t>(2</w:t>
      </w:r>
      <w:r w:rsidR="0080454D">
        <w:rPr>
          <w:rFonts w:ascii="Times New Roman" w:hAnsi="Times New Roman"/>
          <w:sz w:val="24"/>
        </w:rPr>
        <w:t xml:space="preserve"> marks)</w:t>
      </w:r>
    </w:p>
    <w:p w14:paraId="541AC600" w14:textId="4B9D528D" w:rsidR="00AE2C73" w:rsidRDefault="00AE2C73" w:rsidP="005217C8">
      <w:pPr>
        <w:pStyle w:val="Questiona"/>
        <w:ind w:left="0" w:firstLine="0"/>
        <w:rPr>
          <w:rFonts w:ascii="Times New Roman" w:hAnsi="Times New Roman"/>
          <w:sz w:val="24"/>
        </w:rPr>
      </w:pPr>
      <w:r>
        <w:rPr>
          <w:rFonts w:ascii="Times New Roman" w:hAnsi="Times New Roman"/>
          <w:sz w:val="24"/>
        </w:rPr>
        <w:tab/>
        <w:t xml:space="preserve">b) </w:t>
      </w:r>
      <w:r w:rsidR="00F71867">
        <w:rPr>
          <w:rFonts w:ascii="Times New Roman" w:hAnsi="Times New Roman"/>
          <w:b/>
          <w:sz w:val="24"/>
        </w:rPr>
        <w:t xml:space="preserve">Explain </w:t>
      </w:r>
      <w:r w:rsidR="005B02B5">
        <w:rPr>
          <w:rFonts w:ascii="Times New Roman" w:hAnsi="Times New Roman"/>
          <w:sz w:val="24"/>
        </w:rPr>
        <w:t xml:space="preserve">why </w:t>
      </w:r>
      <w:r w:rsidR="00A852AF">
        <w:rPr>
          <w:rFonts w:ascii="Times New Roman" w:hAnsi="Times New Roman"/>
          <w:i/>
          <w:sz w:val="24"/>
        </w:rPr>
        <w:t>not</w:t>
      </w:r>
      <w:r w:rsidR="005B02B5">
        <w:rPr>
          <w:rFonts w:ascii="Times New Roman" w:hAnsi="Times New Roman"/>
          <w:sz w:val="24"/>
        </w:rPr>
        <w:t xml:space="preserve"> all cells in a body are the same</w:t>
      </w:r>
      <w:r>
        <w:rPr>
          <w:rFonts w:ascii="Times New Roman" w:hAnsi="Times New Roman"/>
          <w:sz w:val="24"/>
        </w:rPr>
        <w:t xml:space="preserve">: </w:t>
      </w:r>
    </w:p>
    <w:p w14:paraId="364DCF0D" w14:textId="77777777" w:rsidR="00AE2C73" w:rsidRDefault="00AE2C73" w:rsidP="005217C8">
      <w:pPr>
        <w:pStyle w:val="Questiona"/>
        <w:ind w:left="0" w:firstLine="0"/>
        <w:rPr>
          <w:rFonts w:ascii="Times New Roman" w:hAnsi="Times New Roman"/>
          <w:sz w:val="24"/>
        </w:rPr>
      </w:pPr>
    </w:p>
    <w:p w14:paraId="7C47E2F6" w14:textId="77777777" w:rsidR="00755CB8" w:rsidRDefault="00755CB8" w:rsidP="00215C2D">
      <w:pPr>
        <w:pStyle w:val="Questiona"/>
        <w:ind w:left="680" w:firstLine="0"/>
        <w:rPr>
          <w:rFonts w:ascii="Times New Roman" w:hAnsi="Times New Roman"/>
          <w:b/>
          <w:sz w:val="24"/>
        </w:rPr>
      </w:pPr>
      <w:r>
        <w:rPr>
          <w:rFonts w:ascii="Times New Roman" w:hAnsi="Times New Roman"/>
          <w:sz w:val="24"/>
        </w:rPr>
        <w:t>________</w:t>
      </w:r>
      <w:r w:rsidR="0016054B" w:rsidRPr="00215C2D">
        <w:rPr>
          <w:rFonts w:ascii="Times New Roman" w:hAnsi="Times New Roman"/>
          <w:b/>
          <w:sz w:val="24"/>
        </w:rPr>
        <w:t xml:space="preserve">The cells in your body do very different jobs and therefore need to be different </w:t>
      </w:r>
    </w:p>
    <w:p w14:paraId="24A68CD3" w14:textId="77777777" w:rsidR="00755CB8" w:rsidRDefault="00755CB8" w:rsidP="00215C2D">
      <w:pPr>
        <w:pStyle w:val="Questiona"/>
        <w:ind w:left="680" w:firstLine="0"/>
        <w:rPr>
          <w:rFonts w:ascii="Times New Roman" w:hAnsi="Times New Roman"/>
          <w:b/>
          <w:sz w:val="24"/>
        </w:rPr>
      </w:pPr>
    </w:p>
    <w:p w14:paraId="7E86D3E1" w14:textId="43F23A8D" w:rsidR="00ED0AC6" w:rsidRPr="00755CB8" w:rsidRDefault="0016054B" w:rsidP="00755CB8">
      <w:pPr>
        <w:pStyle w:val="Questiona"/>
        <w:ind w:left="680" w:firstLine="0"/>
        <w:rPr>
          <w:rFonts w:ascii="Times New Roman" w:hAnsi="Times New Roman"/>
          <w:b/>
          <w:sz w:val="24"/>
        </w:rPr>
      </w:pPr>
      <w:r w:rsidRPr="00215C2D">
        <w:rPr>
          <w:rFonts w:ascii="Times New Roman" w:hAnsi="Times New Roman"/>
          <w:b/>
          <w:sz w:val="24"/>
        </w:rPr>
        <w:t xml:space="preserve">to function </w:t>
      </w:r>
      <w:r w:rsidR="00215C2D" w:rsidRPr="00215C2D">
        <w:rPr>
          <w:rFonts w:ascii="Times New Roman" w:hAnsi="Times New Roman"/>
          <w:b/>
          <w:sz w:val="24"/>
        </w:rPr>
        <w:t>p</w:t>
      </w:r>
      <w:r w:rsidRPr="00215C2D">
        <w:rPr>
          <w:rFonts w:ascii="Times New Roman" w:hAnsi="Times New Roman"/>
          <w:b/>
          <w:sz w:val="24"/>
        </w:rPr>
        <w:t>roperly</w:t>
      </w:r>
      <w:r w:rsidR="00215C2D" w:rsidRPr="00215C2D">
        <w:rPr>
          <w:rFonts w:ascii="Times New Roman" w:hAnsi="Times New Roman"/>
          <w:b/>
          <w:sz w:val="24"/>
        </w:rPr>
        <w:t>.</w:t>
      </w:r>
      <w:r w:rsidR="00AE2C73" w:rsidRPr="00215C2D">
        <w:rPr>
          <w:rFonts w:ascii="Times New Roman" w:hAnsi="Times New Roman"/>
          <w:b/>
          <w:sz w:val="24"/>
        </w:rPr>
        <w:t xml:space="preserve"> </w:t>
      </w:r>
    </w:p>
    <w:p w14:paraId="157B51FB" w14:textId="7D6CFAC9" w:rsidR="00ED0AC6" w:rsidRDefault="003F44FE"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 marks)</w:t>
      </w:r>
    </w:p>
    <w:p w14:paraId="157D2F1B" w14:textId="77777777" w:rsidR="00F45106" w:rsidRPr="00AE2C73" w:rsidRDefault="00F45106" w:rsidP="005217C8">
      <w:pPr>
        <w:pStyle w:val="Questiona"/>
        <w:ind w:left="0" w:firstLine="0"/>
        <w:rPr>
          <w:rFonts w:ascii="Times New Roman" w:hAnsi="Times New Roman"/>
          <w:sz w:val="24"/>
        </w:rPr>
      </w:pPr>
    </w:p>
    <w:p w14:paraId="080917AF" w14:textId="02FEBADE" w:rsidR="00305E5E" w:rsidRPr="00835D82" w:rsidRDefault="00ED0AC6" w:rsidP="003F44FE">
      <w:pPr>
        <w:pStyle w:val="Questiona"/>
        <w:ind w:left="0" w:firstLine="0"/>
        <w:rPr>
          <w:rFonts w:ascii="Times New Roman" w:hAnsi="Times New Roman"/>
          <w:b/>
          <w:sz w:val="24"/>
        </w:rPr>
      </w:pPr>
      <w:r>
        <w:rPr>
          <w:rFonts w:ascii="Times New Roman" w:hAnsi="Times New Roman"/>
          <w:sz w:val="24"/>
        </w:rPr>
        <w:t>4</w:t>
      </w:r>
      <w:r w:rsidR="003F44FE">
        <w:rPr>
          <w:rFonts w:ascii="Times New Roman" w:hAnsi="Times New Roman"/>
          <w:sz w:val="24"/>
        </w:rPr>
        <w:t>.</w:t>
      </w:r>
      <w:r w:rsidR="003F44FE">
        <w:rPr>
          <w:rFonts w:ascii="Times New Roman" w:hAnsi="Times New Roman"/>
          <w:sz w:val="24"/>
        </w:rPr>
        <w:tab/>
        <w:t xml:space="preserve">a)  </w:t>
      </w:r>
      <w:r w:rsidR="00BD7878">
        <w:rPr>
          <w:rFonts w:ascii="Times New Roman" w:hAnsi="Times New Roman"/>
          <w:sz w:val="24"/>
        </w:rPr>
        <w:t xml:space="preserve"> </w:t>
      </w:r>
      <w:r w:rsidR="003F44FE">
        <w:rPr>
          <w:rFonts w:ascii="Times New Roman" w:hAnsi="Times New Roman"/>
          <w:b/>
          <w:sz w:val="24"/>
        </w:rPr>
        <w:t xml:space="preserve">List </w:t>
      </w:r>
      <w:r w:rsidR="005B02B5">
        <w:rPr>
          <w:rFonts w:ascii="Times New Roman" w:hAnsi="Times New Roman"/>
          <w:sz w:val="24"/>
        </w:rPr>
        <w:t>three specialised animal cells</w:t>
      </w:r>
      <w:r w:rsidR="003F44FE">
        <w:rPr>
          <w:rFonts w:ascii="Times New Roman" w:hAnsi="Times New Roman"/>
          <w:sz w:val="24"/>
        </w:rPr>
        <w:t xml:space="preserve"> </w:t>
      </w:r>
      <w:r w:rsidR="00835D82">
        <w:rPr>
          <w:rFonts w:ascii="Times New Roman" w:hAnsi="Times New Roman"/>
          <w:sz w:val="24"/>
        </w:rPr>
        <w:t>___</w:t>
      </w:r>
      <w:r w:rsidR="00FE4F14">
        <w:rPr>
          <w:rFonts w:ascii="Times New Roman" w:hAnsi="Times New Roman"/>
          <w:sz w:val="24"/>
        </w:rPr>
        <w:t xml:space="preserve"> </w:t>
      </w:r>
      <w:r w:rsidR="00835D82">
        <w:rPr>
          <w:rFonts w:ascii="Times New Roman" w:hAnsi="Times New Roman"/>
          <w:b/>
          <w:sz w:val="24"/>
        </w:rPr>
        <w:t>muscle, nerve, blood, fat,</w:t>
      </w:r>
    </w:p>
    <w:p w14:paraId="5FDE5277" w14:textId="40A3BA1E" w:rsidR="007E0C23" w:rsidRDefault="007F243C"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 marks)</w:t>
      </w:r>
    </w:p>
    <w:p w14:paraId="41D55B78" w14:textId="77777777" w:rsidR="00B63299" w:rsidRDefault="00B63299" w:rsidP="005217C8">
      <w:pPr>
        <w:pStyle w:val="Questiona"/>
        <w:ind w:left="0" w:firstLine="0"/>
        <w:rPr>
          <w:rFonts w:ascii="Times New Roman" w:hAnsi="Times New Roman"/>
          <w:sz w:val="24"/>
        </w:rPr>
      </w:pPr>
    </w:p>
    <w:p w14:paraId="72612883" w14:textId="4C1C725C" w:rsidR="00536647" w:rsidRDefault="005B02B5" w:rsidP="00881F4B">
      <w:pPr>
        <w:pStyle w:val="Questiona"/>
        <w:numPr>
          <w:ilvl w:val="0"/>
          <w:numId w:val="6"/>
        </w:numPr>
        <w:rPr>
          <w:rFonts w:ascii="Times New Roman" w:hAnsi="Times New Roman"/>
          <w:sz w:val="24"/>
        </w:rPr>
      </w:pPr>
      <w:r>
        <w:rPr>
          <w:rFonts w:ascii="Times New Roman" w:hAnsi="Times New Roman"/>
          <w:b/>
          <w:sz w:val="24"/>
        </w:rPr>
        <w:t>Name</w:t>
      </w:r>
      <w:r w:rsidR="00536647">
        <w:rPr>
          <w:rFonts w:ascii="Times New Roman" w:hAnsi="Times New Roman"/>
          <w:b/>
          <w:sz w:val="24"/>
        </w:rPr>
        <w:t xml:space="preserve"> </w:t>
      </w:r>
      <w:r>
        <w:rPr>
          <w:rFonts w:ascii="Times New Roman" w:hAnsi="Times New Roman"/>
          <w:sz w:val="24"/>
        </w:rPr>
        <w:t>three types of microscopes</w:t>
      </w:r>
      <w:r w:rsidR="00E2314F">
        <w:rPr>
          <w:rFonts w:ascii="Times New Roman" w:hAnsi="Times New Roman"/>
          <w:sz w:val="24"/>
        </w:rPr>
        <w:t xml:space="preserve"> </w:t>
      </w:r>
      <w:r w:rsidR="00FE4F14">
        <w:rPr>
          <w:rFonts w:ascii="Times New Roman" w:hAnsi="Times New Roman"/>
          <w:sz w:val="24"/>
        </w:rPr>
        <w:t xml:space="preserve">_____ </w:t>
      </w:r>
      <w:r w:rsidR="00FE4F14">
        <w:rPr>
          <w:rFonts w:ascii="Times New Roman" w:hAnsi="Times New Roman"/>
          <w:b/>
          <w:sz w:val="24"/>
        </w:rPr>
        <w:t>light, electron, stereo, monocular</w:t>
      </w:r>
      <w:r w:rsidR="002D73C7">
        <w:rPr>
          <w:rFonts w:ascii="Times New Roman" w:hAnsi="Times New Roman"/>
          <w:b/>
          <w:sz w:val="24"/>
        </w:rPr>
        <w:t>, binocular</w:t>
      </w:r>
    </w:p>
    <w:p w14:paraId="197B36E3" w14:textId="25D7C3AF" w:rsidR="00305E5E" w:rsidRPr="00023B6F" w:rsidRDefault="00023B6F" w:rsidP="00305E5E">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7F243C">
        <w:rPr>
          <w:rFonts w:ascii="Times New Roman" w:hAnsi="Times New Roman"/>
          <w:sz w:val="24"/>
        </w:rPr>
        <w:t>(3 marks)</w:t>
      </w:r>
      <w:r w:rsidR="00305E5E">
        <w:rPr>
          <w:rFonts w:ascii="Times New Roman" w:eastAsiaTheme="minorHAnsi" w:hAnsi="Times New Roman" w:cstheme="minorBidi"/>
          <w:color w:val="auto"/>
          <w:sz w:val="24"/>
        </w:rPr>
        <w:tab/>
      </w:r>
    </w:p>
    <w:p w14:paraId="6A606227" w14:textId="606CF2C5" w:rsidR="00102DC8" w:rsidRPr="005B02B5" w:rsidRDefault="00881F4B" w:rsidP="005B02B5">
      <w:pPr>
        <w:pStyle w:val="Questiona"/>
        <w:numPr>
          <w:ilvl w:val="0"/>
          <w:numId w:val="6"/>
        </w:numPr>
        <w:rPr>
          <w:rFonts w:ascii="Times New Roman" w:hAnsi="Times New Roman"/>
          <w:sz w:val="24"/>
        </w:rPr>
      </w:pPr>
      <w:r>
        <w:rPr>
          <w:rFonts w:ascii="Times New Roman" w:eastAsiaTheme="minorHAnsi" w:hAnsi="Times New Roman" w:cstheme="minorBidi"/>
          <w:b/>
          <w:color w:val="auto"/>
          <w:sz w:val="24"/>
        </w:rPr>
        <w:t xml:space="preserve">List </w:t>
      </w:r>
      <w:r w:rsidR="008948DC">
        <w:rPr>
          <w:rFonts w:ascii="Times New Roman" w:eastAsiaTheme="minorHAnsi" w:hAnsi="Times New Roman" w:cstheme="minorBidi"/>
          <w:color w:val="auto"/>
          <w:sz w:val="24"/>
        </w:rPr>
        <w:t>t</w:t>
      </w:r>
      <w:r w:rsidR="00102DC8">
        <w:rPr>
          <w:rFonts w:ascii="Times New Roman" w:eastAsiaTheme="minorHAnsi" w:hAnsi="Times New Roman" w:cstheme="minorBidi"/>
          <w:color w:val="auto"/>
          <w:sz w:val="24"/>
        </w:rPr>
        <w:t xml:space="preserve">wo </w:t>
      </w:r>
      <w:r w:rsidR="005B02B5">
        <w:rPr>
          <w:rFonts w:ascii="Times New Roman" w:eastAsiaTheme="minorHAnsi" w:hAnsi="Times New Roman" w:cstheme="minorBidi"/>
          <w:color w:val="auto"/>
          <w:sz w:val="24"/>
        </w:rPr>
        <w:t>organs in the digestive system</w:t>
      </w:r>
      <w:r w:rsidR="00305E5E">
        <w:rPr>
          <w:rFonts w:ascii="Times New Roman" w:eastAsiaTheme="minorHAnsi" w:hAnsi="Times New Roman" w:cstheme="minorBidi"/>
          <w:color w:val="auto"/>
          <w:sz w:val="24"/>
        </w:rPr>
        <w:t xml:space="preserve"> </w:t>
      </w:r>
      <w:r w:rsidR="002D73C7">
        <w:rPr>
          <w:rFonts w:ascii="Times New Roman" w:eastAsiaTheme="minorHAnsi" w:hAnsi="Times New Roman" w:cstheme="minorBidi"/>
          <w:color w:val="auto"/>
          <w:sz w:val="24"/>
        </w:rPr>
        <w:t>___</w:t>
      </w:r>
      <w:r w:rsidR="005B02B5">
        <w:rPr>
          <w:rFonts w:ascii="Times New Roman" w:eastAsiaTheme="minorHAnsi" w:hAnsi="Times New Roman" w:cstheme="minorBidi"/>
          <w:color w:val="auto"/>
          <w:sz w:val="24"/>
        </w:rPr>
        <w:t xml:space="preserve"> </w:t>
      </w:r>
      <w:r w:rsidR="00FF1BF3">
        <w:rPr>
          <w:rFonts w:ascii="Times New Roman" w:eastAsiaTheme="minorHAnsi" w:hAnsi="Times New Roman" w:cstheme="minorBidi"/>
          <w:b/>
          <w:color w:val="auto"/>
          <w:sz w:val="24"/>
        </w:rPr>
        <w:t>liver, stomach, pancreas, intestine (s &amp; l)</w:t>
      </w:r>
    </w:p>
    <w:p w14:paraId="706A8908" w14:textId="03CBEC3E" w:rsidR="007E0C23" w:rsidRPr="00A81329" w:rsidRDefault="008948DC" w:rsidP="00A81329">
      <w:pPr>
        <w:pStyle w:val="Questiona"/>
        <w:ind w:left="1035" w:firstLine="0"/>
        <w:rPr>
          <w:rFonts w:ascii="Times New Roman" w:eastAsiaTheme="minorHAnsi" w:hAnsi="Times New Roman" w:cstheme="minorBidi"/>
          <w:color w:val="auto"/>
          <w:sz w:val="24"/>
        </w:rPr>
      </w:pP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t>(2</w:t>
      </w:r>
      <w:r w:rsidR="00A81329">
        <w:rPr>
          <w:rFonts w:ascii="Times New Roman" w:eastAsiaTheme="minorHAnsi" w:hAnsi="Times New Roman" w:cstheme="minorBidi"/>
          <w:color w:val="auto"/>
          <w:sz w:val="24"/>
        </w:rPr>
        <w:t xml:space="preserve"> marks)</w:t>
      </w:r>
    </w:p>
    <w:p w14:paraId="4217F6FC" w14:textId="77777777" w:rsidR="007E0C23" w:rsidRDefault="007E0C23" w:rsidP="005217C8">
      <w:pPr>
        <w:pStyle w:val="Questiona"/>
        <w:ind w:left="0" w:firstLine="0"/>
        <w:rPr>
          <w:rFonts w:ascii="Times New Roman" w:hAnsi="Times New Roman"/>
          <w:sz w:val="24"/>
        </w:rPr>
      </w:pPr>
    </w:p>
    <w:p w14:paraId="33B3D849" w14:textId="77777777" w:rsidR="00F45106" w:rsidRDefault="00F45106" w:rsidP="005217C8">
      <w:pPr>
        <w:pStyle w:val="Questiona"/>
        <w:ind w:left="0" w:firstLine="0"/>
        <w:rPr>
          <w:rFonts w:ascii="Times New Roman" w:hAnsi="Times New Roman"/>
          <w:sz w:val="24"/>
        </w:rPr>
      </w:pPr>
    </w:p>
    <w:p w14:paraId="468F3E5E" w14:textId="2CAF46DF" w:rsidR="00D36D42" w:rsidRDefault="00FC6D89" w:rsidP="00493484">
      <w:pPr>
        <w:pStyle w:val="Questiona"/>
        <w:ind w:left="675" w:hanging="675"/>
        <w:rPr>
          <w:rFonts w:ascii="Times New Roman" w:hAnsi="Times New Roman"/>
          <w:i/>
          <w:sz w:val="24"/>
        </w:rPr>
      </w:pPr>
      <w:r>
        <w:rPr>
          <w:rFonts w:ascii="Times New Roman" w:hAnsi="Times New Roman"/>
          <w:sz w:val="24"/>
        </w:rPr>
        <w:t>5</w:t>
      </w:r>
      <w:r w:rsidR="007E0C23">
        <w:rPr>
          <w:rFonts w:ascii="Times New Roman" w:hAnsi="Times New Roman"/>
          <w:sz w:val="24"/>
        </w:rPr>
        <w:t>.</w:t>
      </w:r>
      <w:r w:rsidR="007E0C23">
        <w:rPr>
          <w:rFonts w:ascii="Times New Roman" w:hAnsi="Times New Roman"/>
          <w:sz w:val="24"/>
        </w:rPr>
        <w:tab/>
      </w:r>
      <w:r w:rsidR="00A81329">
        <w:rPr>
          <w:rFonts w:ascii="Times New Roman" w:hAnsi="Times New Roman"/>
          <w:b/>
          <w:sz w:val="24"/>
        </w:rPr>
        <w:t xml:space="preserve">Justify </w:t>
      </w:r>
      <w:r w:rsidR="00F24A1A">
        <w:rPr>
          <w:rFonts w:ascii="Times New Roman" w:hAnsi="Times New Roman"/>
          <w:sz w:val="24"/>
        </w:rPr>
        <w:t>the following statement</w:t>
      </w:r>
      <w:r w:rsidR="00A81329">
        <w:rPr>
          <w:rFonts w:ascii="Times New Roman" w:hAnsi="Times New Roman"/>
          <w:sz w:val="24"/>
        </w:rPr>
        <w:t>:</w:t>
      </w:r>
      <w:r w:rsidR="00F45106">
        <w:rPr>
          <w:rFonts w:ascii="Times New Roman" w:hAnsi="Times New Roman"/>
          <w:i/>
          <w:sz w:val="24"/>
        </w:rPr>
        <w:t xml:space="preserve"> </w:t>
      </w:r>
      <w:r w:rsidR="004D3864">
        <w:rPr>
          <w:rFonts w:ascii="Times New Roman" w:hAnsi="Times New Roman"/>
          <w:i/>
          <w:sz w:val="24"/>
        </w:rPr>
        <w:t xml:space="preserve">Respiration and breathing are </w:t>
      </w:r>
      <w:r w:rsidR="004D3864">
        <w:rPr>
          <w:rFonts w:ascii="Times New Roman" w:hAnsi="Times New Roman"/>
          <w:i/>
          <w:sz w:val="24"/>
          <w:u w:val="single"/>
        </w:rPr>
        <w:t>not</w:t>
      </w:r>
      <w:r w:rsidR="004D3864">
        <w:rPr>
          <w:rFonts w:ascii="Times New Roman" w:hAnsi="Times New Roman"/>
          <w:i/>
          <w:sz w:val="24"/>
        </w:rPr>
        <w:t xml:space="preserve"> the same thing</w:t>
      </w:r>
      <w:r w:rsidR="00CD163B">
        <w:rPr>
          <w:rFonts w:ascii="Times New Roman" w:hAnsi="Times New Roman"/>
          <w:i/>
          <w:sz w:val="24"/>
        </w:rPr>
        <w:t>.</w:t>
      </w:r>
    </w:p>
    <w:p w14:paraId="65C37F95" w14:textId="005882E1" w:rsidR="00575086" w:rsidRPr="00493484" w:rsidRDefault="00493484" w:rsidP="00493484">
      <w:pPr>
        <w:pStyle w:val="Questiona"/>
        <w:ind w:left="675" w:hanging="675"/>
        <w:rPr>
          <w:rFonts w:ascii="Times New Roman" w:hAnsi="Times New Roman"/>
          <w:b/>
          <w:sz w:val="24"/>
        </w:rPr>
      </w:pPr>
      <w:r>
        <w:rPr>
          <w:rFonts w:ascii="Times New Roman" w:hAnsi="Times New Roman"/>
          <w:sz w:val="24"/>
        </w:rPr>
        <w:t xml:space="preserve"> </w:t>
      </w:r>
    </w:p>
    <w:p w14:paraId="30D9CB91" w14:textId="77777777" w:rsidR="00FF1BF3" w:rsidRDefault="00493484" w:rsidP="00FF1BF3">
      <w:pPr>
        <w:pStyle w:val="Questiona"/>
        <w:ind w:left="0" w:firstLine="0"/>
        <w:rPr>
          <w:rFonts w:ascii="Times New Roman" w:hAnsi="Times New Roman"/>
          <w:b/>
          <w:sz w:val="24"/>
        </w:rPr>
      </w:pPr>
      <w:r>
        <w:rPr>
          <w:rFonts w:ascii="Times New Roman" w:hAnsi="Times New Roman"/>
          <w:sz w:val="24"/>
        </w:rPr>
        <w:tab/>
      </w:r>
      <w:r w:rsidR="00FF1BF3">
        <w:rPr>
          <w:rFonts w:ascii="Times New Roman" w:hAnsi="Times New Roman"/>
          <w:sz w:val="24"/>
        </w:rPr>
        <w:t xml:space="preserve">___ </w:t>
      </w:r>
      <w:r w:rsidR="00FF1BF3">
        <w:rPr>
          <w:rFonts w:ascii="Times New Roman" w:hAnsi="Times New Roman"/>
          <w:b/>
          <w:sz w:val="24"/>
        </w:rPr>
        <w:t xml:space="preserve">Respiration is the process of releasing energy from cells. Breathing is the process of </w:t>
      </w:r>
    </w:p>
    <w:p w14:paraId="3450F793" w14:textId="77777777" w:rsidR="00FF1BF3" w:rsidRDefault="00FF1BF3" w:rsidP="00FF1BF3">
      <w:pPr>
        <w:pStyle w:val="Questiona"/>
        <w:ind w:left="0" w:firstLine="0"/>
        <w:rPr>
          <w:rFonts w:ascii="Times New Roman" w:hAnsi="Times New Roman"/>
          <w:b/>
          <w:sz w:val="24"/>
        </w:rPr>
      </w:pPr>
    </w:p>
    <w:p w14:paraId="7A771EB6" w14:textId="545381A8" w:rsidR="00D36D42" w:rsidRPr="00FF1BF3" w:rsidRDefault="00FF1BF3" w:rsidP="00FF1BF3">
      <w:pPr>
        <w:pStyle w:val="Questiona"/>
        <w:ind w:left="0" w:firstLine="0"/>
        <w:rPr>
          <w:rFonts w:ascii="Times New Roman" w:hAnsi="Times New Roman"/>
          <w:b/>
          <w:sz w:val="24"/>
        </w:rPr>
      </w:pPr>
      <w:r>
        <w:rPr>
          <w:rFonts w:ascii="Times New Roman" w:hAnsi="Times New Roman"/>
          <w:b/>
          <w:sz w:val="24"/>
        </w:rPr>
        <w:tab/>
        <w:t>getting air in and out of the lungs.</w:t>
      </w:r>
    </w:p>
    <w:p w14:paraId="0F761F38" w14:textId="11E039CE" w:rsidR="00356B2B" w:rsidRDefault="00493484" w:rsidP="00493484">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C73915">
        <w:rPr>
          <w:rFonts w:ascii="Times New Roman" w:hAnsi="Times New Roman"/>
          <w:sz w:val="24"/>
        </w:rPr>
        <w:tab/>
      </w:r>
      <w:r>
        <w:rPr>
          <w:rFonts w:ascii="Times New Roman" w:hAnsi="Times New Roman"/>
          <w:sz w:val="24"/>
        </w:rPr>
        <w:t>(2 marks)</w:t>
      </w:r>
    </w:p>
    <w:p w14:paraId="6EB5670A" w14:textId="77777777" w:rsidR="00CF6919" w:rsidRDefault="00CF6919" w:rsidP="00895EAF">
      <w:pPr>
        <w:pStyle w:val="Questiona"/>
        <w:ind w:left="0" w:firstLine="0"/>
        <w:rPr>
          <w:rFonts w:ascii="Times New Roman" w:hAnsi="Times New Roman"/>
          <w:sz w:val="24"/>
        </w:rPr>
      </w:pPr>
    </w:p>
    <w:p w14:paraId="2317D729" w14:textId="77777777" w:rsidR="00344D13" w:rsidRDefault="00344D13" w:rsidP="00895EAF">
      <w:pPr>
        <w:pStyle w:val="Questiona"/>
        <w:ind w:left="0" w:firstLine="0"/>
        <w:rPr>
          <w:rFonts w:ascii="Times New Roman" w:hAnsi="Times New Roman"/>
          <w:sz w:val="24"/>
        </w:rPr>
      </w:pPr>
    </w:p>
    <w:p w14:paraId="64A5F7DD" w14:textId="77777777" w:rsidR="00344D13" w:rsidRDefault="00344D13" w:rsidP="00895EAF">
      <w:pPr>
        <w:pStyle w:val="Questiona"/>
        <w:ind w:left="0" w:firstLine="0"/>
        <w:rPr>
          <w:rFonts w:ascii="Times New Roman" w:hAnsi="Times New Roman"/>
          <w:sz w:val="24"/>
        </w:rPr>
      </w:pPr>
    </w:p>
    <w:p w14:paraId="0F595F83" w14:textId="2C12F2B7" w:rsidR="007E0C23" w:rsidRDefault="00FC6D89" w:rsidP="00143C1B">
      <w:pPr>
        <w:pStyle w:val="Questiona"/>
        <w:ind w:left="675" w:hanging="675"/>
        <w:rPr>
          <w:rFonts w:ascii="Times New Roman" w:hAnsi="Times New Roman"/>
          <w:sz w:val="24"/>
        </w:rPr>
      </w:pPr>
      <w:r>
        <w:rPr>
          <w:rFonts w:ascii="Times New Roman" w:hAnsi="Times New Roman"/>
          <w:sz w:val="24"/>
        </w:rPr>
        <w:t>6</w:t>
      </w:r>
      <w:r w:rsidR="00356B2B">
        <w:rPr>
          <w:rFonts w:ascii="Times New Roman" w:hAnsi="Times New Roman"/>
          <w:sz w:val="24"/>
        </w:rPr>
        <w:t>.</w:t>
      </w:r>
      <w:r w:rsidR="00356B2B">
        <w:rPr>
          <w:rFonts w:ascii="Times New Roman" w:hAnsi="Times New Roman"/>
          <w:sz w:val="24"/>
        </w:rPr>
        <w:tab/>
      </w:r>
      <w:r w:rsidR="00143C1B">
        <w:rPr>
          <w:rFonts w:ascii="Times New Roman" w:hAnsi="Times New Roman"/>
          <w:b/>
          <w:sz w:val="24"/>
        </w:rPr>
        <w:t xml:space="preserve">Explain </w:t>
      </w:r>
      <w:r w:rsidR="00D31290">
        <w:rPr>
          <w:rFonts w:ascii="Times New Roman" w:hAnsi="Times New Roman"/>
          <w:sz w:val="24"/>
        </w:rPr>
        <w:t>how villi help with the process of absorption in the intestine</w:t>
      </w:r>
      <w:r w:rsidR="00143C1B">
        <w:rPr>
          <w:rFonts w:ascii="Times New Roman" w:hAnsi="Times New Roman"/>
          <w:sz w:val="24"/>
        </w:rPr>
        <w:t xml:space="preserve">: </w:t>
      </w:r>
      <w:r w:rsidR="009F3F7A">
        <w:rPr>
          <w:rFonts w:ascii="Times New Roman" w:hAnsi="Times New Roman"/>
          <w:sz w:val="24"/>
        </w:rPr>
        <w:t>__</w:t>
      </w:r>
      <w:r w:rsidR="00143C1B">
        <w:rPr>
          <w:rFonts w:ascii="Times New Roman" w:hAnsi="Times New Roman"/>
          <w:sz w:val="24"/>
        </w:rPr>
        <w:t>____</w:t>
      </w:r>
      <w:r w:rsidR="00D31290">
        <w:rPr>
          <w:rFonts w:ascii="Times New Roman" w:hAnsi="Times New Roman"/>
          <w:sz w:val="24"/>
        </w:rPr>
        <w:t>_____________</w:t>
      </w:r>
    </w:p>
    <w:p w14:paraId="72B1E5B3" w14:textId="77777777" w:rsidR="00143C1B" w:rsidRDefault="00143C1B" w:rsidP="00143C1B">
      <w:pPr>
        <w:pStyle w:val="Questiona"/>
        <w:ind w:left="675" w:hanging="675"/>
        <w:rPr>
          <w:rFonts w:ascii="Times New Roman" w:hAnsi="Times New Roman"/>
          <w:sz w:val="24"/>
        </w:rPr>
      </w:pPr>
    </w:p>
    <w:p w14:paraId="6B003F1A" w14:textId="77777777" w:rsidR="00C865FD" w:rsidRDefault="00143C1B" w:rsidP="00FF1BF3">
      <w:pPr>
        <w:pStyle w:val="Questiona"/>
        <w:ind w:left="675" w:hanging="675"/>
        <w:rPr>
          <w:rFonts w:ascii="Times New Roman" w:hAnsi="Times New Roman"/>
          <w:b/>
          <w:sz w:val="24"/>
        </w:rPr>
      </w:pPr>
      <w:r>
        <w:rPr>
          <w:rFonts w:ascii="Times New Roman" w:hAnsi="Times New Roman"/>
          <w:sz w:val="24"/>
        </w:rPr>
        <w:tab/>
      </w:r>
      <w:r w:rsidR="00FF1BF3">
        <w:rPr>
          <w:rFonts w:ascii="Times New Roman" w:hAnsi="Times New Roman"/>
          <w:sz w:val="24"/>
        </w:rPr>
        <w:t xml:space="preserve">______ </w:t>
      </w:r>
      <w:r w:rsidR="00FF1BF3">
        <w:rPr>
          <w:rFonts w:ascii="Times New Roman" w:hAnsi="Times New Roman"/>
          <w:b/>
          <w:sz w:val="24"/>
        </w:rPr>
        <w:t>T</w:t>
      </w:r>
      <w:r w:rsidR="00FF1BF3" w:rsidRPr="00FF1BF3">
        <w:rPr>
          <w:rFonts w:ascii="Times New Roman" w:hAnsi="Times New Roman"/>
          <w:b/>
          <w:sz w:val="24"/>
        </w:rPr>
        <w:t>hey increase the surface area</w:t>
      </w:r>
      <w:r w:rsidR="00ED3D56" w:rsidRPr="00FF1BF3">
        <w:rPr>
          <w:rFonts w:ascii="Times New Roman" w:hAnsi="Times New Roman"/>
          <w:b/>
          <w:sz w:val="24"/>
        </w:rPr>
        <w:t xml:space="preserve"> </w:t>
      </w:r>
      <w:r w:rsidR="00FF1BF3">
        <w:rPr>
          <w:rFonts w:ascii="Times New Roman" w:hAnsi="Times New Roman"/>
          <w:b/>
          <w:sz w:val="24"/>
        </w:rPr>
        <w:t xml:space="preserve">of the intestine. They are very thin to allow </w:t>
      </w:r>
    </w:p>
    <w:p w14:paraId="239CA9D5" w14:textId="77777777" w:rsidR="00C865FD" w:rsidRDefault="00C865FD" w:rsidP="00FF1BF3">
      <w:pPr>
        <w:pStyle w:val="Questiona"/>
        <w:ind w:left="675" w:hanging="675"/>
        <w:rPr>
          <w:rFonts w:ascii="Times New Roman" w:hAnsi="Times New Roman"/>
          <w:b/>
          <w:sz w:val="24"/>
        </w:rPr>
      </w:pPr>
    </w:p>
    <w:p w14:paraId="7F4F74BD" w14:textId="4C2C0E6B" w:rsidR="00ED3D56" w:rsidRPr="00FF1BF3" w:rsidRDefault="00C865FD" w:rsidP="00FF1BF3">
      <w:pPr>
        <w:pStyle w:val="Questiona"/>
        <w:ind w:left="675" w:hanging="675"/>
        <w:rPr>
          <w:rFonts w:ascii="Times New Roman" w:hAnsi="Times New Roman"/>
          <w:b/>
          <w:sz w:val="24"/>
        </w:rPr>
      </w:pPr>
      <w:r>
        <w:rPr>
          <w:rFonts w:ascii="Times New Roman" w:hAnsi="Times New Roman"/>
          <w:b/>
          <w:sz w:val="24"/>
        </w:rPr>
        <w:tab/>
      </w:r>
      <w:r w:rsidR="00FF1BF3">
        <w:rPr>
          <w:rFonts w:ascii="Times New Roman" w:hAnsi="Times New Roman"/>
          <w:b/>
          <w:sz w:val="24"/>
        </w:rPr>
        <w:t>absorption.</w:t>
      </w:r>
    </w:p>
    <w:p w14:paraId="2A6DA8BC" w14:textId="77777777" w:rsidR="00F776E6" w:rsidRDefault="00F776E6" w:rsidP="00143C1B">
      <w:pPr>
        <w:pStyle w:val="Questiona"/>
        <w:ind w:left="0" w:firstLine="0"/>
        <w:rPr>
          <w:rFonts w:ascii="Times New Roman" w:hAnsi="Times New Roman"/>
          <w:b/>
          <w:sz w:val="24"/>
        </w:rPr>
      </w:pPr>
    </w:p>
    <w:p w14:paraId="513207FF" w14:textId="77777777" w:rsidR="00C865FD" w:rsidRPr="00FF1BF3" w:rsidRDefault="00C865FD" w:rsidP="00143C1B">
      <w:pPr>
        <w:pStyle w:val="Questiona"/>
        <w:ind w:left="0" w:firstLine="0"/>
        <w:rPr>
          <w:rFonts w:ascii="Times New Roman" w:hAnsi="Times New Roman"/>
          <w:b/>
          <w:sz w:val="24"/>
        </w:rPr>
      </w:pPr>
    </w:p>
    <w:p w14:paraId="4BEF09B7" w14:textId="77777777" w:rsidR="00F776E6" w:rsidRDefault="00F776E6" w:rsidP="00B056B9">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 marks)</w:t>
      </w:r>
    </w:p>
    <w:p w14:paraId="2C548E05" w14:textId="77777777" w:rsidR="00F776E6" w:rsidRDefault="00F776E6" w:rsidP="00B056B9">
      <w:pPr>
        <w:pStyle w:val="Questiona"/>
        <w:ind w:left="675" w:hanging="675"/>
        <w:rPr>
          <w:rFonts w:ascii="Times New Roman" w:hAnsi="Times New Roman"/>
          <w:sz w:val="24"/>
        </w:rPr>
      </w:pPr>
    </w:p>
    <w:p w14:paraId="42D915CE" w14:textId="4DF00715" w:rsidR="00F776E6" w:rsidRPr="005A4FA9" w:rsidRDefault="00FC6D89" w:rsidP="00B056B9">
      <w:pPr>
        <w:pStyle w:val="Questiona"/>
        <w:ind w:left="675" w:hanging="675"/>
        <w:rPr>
          <w:rFonts w:ascii="Times New Roman" w:hAnsi="Times New Roman"/>
          <w:sz w:val="24"/>
        </w:rPr>
      </w:pPr>
      <w:r>
        <w:rPr>
          <w:rFonts w:ascii="Times New Roman" w:hAnsi="Times New Roman"/>
          <w:sz w:val="24"/>
        </w:rPr>
        <w:t>7</w:t>
      </w:r>
      <w:r w:rsidR="00F776E6">
        <w:rPr>
          <w:rFonts w:ascii="Times New Roman" w:hAnsi="Times New Roman"/>
          <w:sz w:val="24"/>
        </w:rPr>
        <w:t>.</w:t>
      </w:r>
      <w:r w:rsidR="00F776E6">
        <w:rPr>
          <w:rFonts w:ascii="Times New Roman" w:hAnsi="Times New Roman"/>
          <w:sz w:val="24"/>
        </w:rPr>
        <w:tab/>
      </w:r>
      <w:r w:rsidR="005A4FA9">
        <w:rPr>
          <w:rFonts w:ascii="Times New Roman" w:hAnsi="Times New Roman"/>
          <w:b/>
          <w:sz w:val="24"/>
        </w:rPr>
        <w:t xml:space="preserve">Classify </w:t>
      </w:r>
      <w:r w:rsidR="005A4FA9">
        <w:rPr>
          <w:rFonts w:ascii="Times New Roman" w:hAnsi="Times New Roman"/>
          <w:sz w:val="24"/>
        </w:rPr>
        <w:t>the followi</w:t>
      </w:r>
      <w:r w:rsidR="00420508">
        <w:rPr>
          <w:rFonts w:ascii="Times New Roman" w:hAnsi="Times New Roman"/>
          <w:sz w:val="24"/>
        </w:rPr>
        <w:t>n</w:t>
      </w:r>
      <w:r w:rsidR="00523A28">
        <w:rPr>
          <w:rFonts w:ascii="Times New Roman" w:hAnsi="Times New Roman"/>
          <w:sz w:val="24"/>
        </w:rPr>
        <w:t>g as mechanical or chemical digestion</w:t>
      </w:r>
      <w:r w:rsidR="00420508">
        <w:rPr>
          <w:rFonts w:ascii="Times New Roman" w:hAnsi="Times New Roman"/>
          <w:sz w:val="24"/>
        </w:rPr>
        <w:t>:</w:t>
      </w:r>
    </w:p>
    <w:p w14:paraId="1D265E53" w14:textId="77777777" w:rsidR="00432C1A" w:rsidRDefault="00432C1A" w:rsidP="00B056B9">
      <w:pPr>
        <w:pStyle w:val="Questiona"/>
        <w:ind w:left="675" w:hanging="675"/>
        <w:rPr>
          <w:rFonts w:ascii="Times New Roman" w:hAnsi="Times New Roman"/>
          <w:sz w:val="24"/>
        </w:rPr>
      </w:pPr>
    </w:p>
    <w:p w14:paraId="63FD4B80" w14:textId="139EDDA5" w:rsidR="00432C1A" w:rsidRDefault="004116BA" w:rsidP="00432C1A">
      <w:pPr>
        <w:pStyle w:val="Questiona"/>
        <w:numPr>
          <w:ilvl w:val="0"/>
          <w:numId w:val="1"/>
        </w:numPr>
        <w:rPr>
          <w:rFonts w:ascii="Times New Roman" w:hAnsi="Times New Roman"/>
          <w:sz w:val="24"/>
        </w:rPr>
      </w:pPr>
      <w:r>
        <w:rPr>
          <w:rFonts w:ascii="Times New Roman" w:hAnsi="Times New Roman"/>
          <w:sz w:val="24"/>
        </w:rPr>
        <w:lastRenderedPageBreak/>
        <w:t xml:space="preserve">teeth chewing food </w:t>
      </w:r>
      <w:r w:rsidR="00432C1A">
        <w:rPr>
          <w:rFonts w:ascii="Times New Roman" w:hAnsi="Times New Roman"/>
          <w:sz w:val="24"/>
        </w:rPr>
        <w:t>___</w:t>
      </w:r>
      <w:r>
        <w:rPr>
          <w:rFonts w:ascii="Times New Roman" w:hAnsi="Times New Roman"/>
          <w:sz w:val="24"/>
        </w:rPr>
        <w:t>_________</w:t>
      </w:r>
      <w:r w:rsidR="00C865FD">
        <w:rPr>
          <w:rFonts w:ascii="Times New Roman" w:hAnsi="Times New Roman"/>
          <w:sz w:val="24"/>
        </w:rPr>
        <w:t xml:space="preserve">_______ </w:t>
      </w:r>
      <w:r w:rsidR="00C865FD">
        <w:rPr>
          <w:rFonts w:ascii="Times New Roman" w:hAnsi="Times New Roman"/>
          <w:b/>
          <w:sz w:val="24"/>
        </w:rPr>
        <w:t>mechanical</w:t>
      </w:r>
      <w:r w:rsidR="00432C1A">
        <w:rPr>
          <w:rFonts w:ascii="Times New Roman" w:hAnsi="Times New Roman"/>
          <w:sz w:val="24"/>
        </w:rPr>
        <w:t xml:space="preserve"> </w:t>
      </w:r>
    </w:p>
    <w:p w14:paraId="074653EE" w14:textId="39D163A7" w:rsidR="00432C1A" w:rsidRDefault="004116BA" w:rsidP="00432C1A">
      <w:pPr>
        <w:pStyle w:val="Questiona"/>
        <w:numPr>
          <w:ilvl w:val="0"/>
          <w:numId w:val="1"/>
        </w:numPr>
        <w:rPr>
          <w:rFonts w:ascii="Times New Roman" w:hAnsi="Times New Roman"/>
          <w:sz w:val="24"/>
        </w:rPr>
      </w:pPr>
      <w:r>
        <w:rPr>
          <w:rFonts w:ascii="Times New Roman" w:hAnsi="Times New Roman"/>
          <w:sz w:val="24"/>
        </w:rPr>
        <w:t xml:space="preserve">saliva in the mouth </w:t>
      </w:r>
      <w:r w:rsidR="00E462CA">
        <w:rPr>
          <w:rFonts w:ascii="Times New Roman" w:hAnsi="Times New Roman"/>
          <w:sz w:val="24"/>
        </w:rPr>
        <w:t>____</w:t>
      </w:r>
      <w:r w:rsidR="00EA00EF">
        <w:rPr>
          <w:rFonts w:ascii="Times New Roman" w:hAnsi="Times New Roman"/>
          <w:sz w:val="24"/>
        </w:rPr>
        <w:t>____</w:t>
      </w:r>
      <w:r w:rsidR="00733CF2">
        <w:rPr>
          <w:rFonts w:ascii="Times New Roman" w:hAnsi="Times New Roman"/>
          <w:sz w:val="24"/>
        </w:rPr>
        <w:t>_</w:t>
      </w:r>
      <w:r w:rsidR="00432C1A">
        <w:rPr>
          <w:rFonts w:ascii="Times New Roman" w:hAnsi="Times New Roman"/>
          <w:sz w:val="24"/>
        </w:rPr>
        <w:t>_________</w:t>
      </w:r>
      <w:r w:rsidR="00C865FD">
        <w:rPr>
          <w:rFonts w:ascii="Times New Roman" w:hAnsi="Times New Roman"/>
          <w:sz w:val="24"/>
        </w:rPr>
        <w:t>_</w:t>
      </w:r>
      <w:r w:rsidR="00C865FD">
        <w:rPr>
          <w:rFonts w:ascii="Times New Roman" w:hAnsi="Times New Roman"/>
          <w:b/>
          <w:sz w:val="24"/>
        </w:rPr>
        <w:t xml:space="preserve"> chemical</w:t>
      </w:r>
    </w:p>
    <w:p w14:paraId="300E908D" w14:textId="70E1C566" w:rsidR="005A4FA9" w:rsidRDefault="004116BA" w:rsidP="00432C1A">
      <w:pPr>
        <w:pStyle w:val="Questiona"/>
        <w:numPr>
          <w:ilvl w:val="0"/>
          <w:numId w:val="1"/>
        </w:numPr>
        <w:rPr>
          <w:rFonts w:ascii="Times New Roman" w:hAnsi="Times New Roman"/>
          <w:sz w:val="24"/>
        </w:rPr>
      </w:pPr>
      <w:r>
        <w:rPr>
          <w:rFonts w:ascii="Times New Roman" w:hAnsi="Times New Roman"/>
          <w:sz w:val="24"/>
        </w:rPr>
        <w:t xml:space="preserve">stomach wall churning food </w:t>
      </w:r>
      <w:r w:rsidR="00C37AF4">
        <w:rPr>
          <w:rFonts w:ascii="Times New Roman" w:hAnsi="Times New Roman"/>
          <w:sz w:val="24"/>
        </w:rPr>
        <w:t>____</w:t>
      </w:r>
      <w:r w:rsidR="00420508">
        <w:rPr>
          <w:rFonts w:ascii="Times New Roman" w:hAnsi="Times New Roman"/>
          <w:sz w:val="24"/>
        </w:rPr>
        <w:t>_</w:t>
      </w:r>
      <w:r w:rsidR="00C865FD">
        <w:rPr>
          <w:rFonts w:ascii="Times New Roman" w:hAnsi="Times New Roman"/>
          <w:sz w:val="24"/>
        </w:rPr>
        <w:t xml:space="preserve">_______ </w:t>
      </w:r>
      <w:r w:rsidR="00C865FD">
        <w:rPr>
          <w:rFonts w:ascii="Times New Roman" w:hAnsi="Times New Roman"/>
          <w:b/>
          <w:sz w:val="24"/>
        </w:rPr>
        <w:t>mechanical</w:t>
      </w:r>
    </w:p>
    <w:p w14:paraId="39CC48D1" w14:textId="17C53311" w:rsidR="00432C1A" w:rsidRDefault="00365977" w:rsidP="00432C1A">
      <w:pPr>
        <w:pStyle w:val="Questiona"/>
        <w:numPr>
          <w:ilvl w:val="0"/>
          <w:numId w:val="1"/>
        </w:numPr>
        <w:rPr>
          <w:rFonts w:ascii="Times New Roman" w:hAnsi="Times New Roman"/>
          <w:sz w:val="24"/>
        </w:rPr>
      </w:pPr>
      <w:r>
        <w:rPr>
          <w:rFonts w:ascii="Times New Roman" w:hAnsi="Times New Roman"/>
          <w:sz w:val="24"/>
        </w:rPr>
        <w:t>pancreatic juice working on carbohydrate _</w:t>
      </w:r>
      <w:r w:rsidR="00C865FD">
        <w:rPr>
          <w:rFonts w:ascii="Times New Roman" w:hAnsi="Times New Roman"/>
          <w:sz w:val="24"/>
        </w:rPr>
        <w:t xml:space="preserve"> </w:t>
      </w:r>
      <w:r w:rsidR="00C865FD">
        <w:rPr>
          <w:rFonts w:ascii="Times New Roman" w:hAnsi="Times New Roman"/>
          <w:b/>
          <w:sz w:val="24"/>
        </w:rPr>
        <w:t>chemical</w:t>
      </w:r>
      <w:r w:rsidR="005A4FA9">
        <w:rPr>
          <w:rFonts w:ascii="Times New Roman" w:hAnsi="Times New Roman"/>
          <w:sz w:val="24"/>
        </w:rPr>
        <w:t xml:space="preserve"> </w:t>
      </w:r>
      <w:r w:rsidR="00432C1A">
        <w:rPr>
          <w:rFonts w:ascii="Times New Roman" w:hAnsi="Times New Roman"/>
          <w:sz w:val="24"/>
        </w:rPr>
        <w:t xml:space="preserve"> </w:t>
      </w:r>
    </w:p>
    <w:p w14:paraId="6D123A5D" w14:textId="77777777" w:rsidR="00432C1A" w:rsidRDefault="00032B4A" w:rsidP="00432C1A">
      <w:pPr>
        <w:pStyle w:val="Questiona"/>
        <w:ind w:left="1035"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w:t>
      </w:r>
      <w:r w:rsidR="00432C1A">
        <w:rPr>
          <w:rFonts w:ascii="Times New Roman" w:hAnsi="Times New Roman"/>
          <w:sz w:val="24"/>
        </w:rPr>
        <w:t xml:space="preserve"> marks)</w:t>
      </w:r>
    </w:p>
    <w:p w14:paraId="6F55E3B7" w14:textId="77777777" w:rsidR="00432C1A" w:rsidRDefault="00432C1A" w:rsidP="00432C1A">
      <w:pPr>
        <w:pStyle w:val="Questiona"/>
        <w:ind w:left="0" w:firstLine="0"/>
        <w:rPr>
          <w:rFonts w:ascii="Times New Roman" w:hAnsi="Times New Roman"/>
          <w:sz w:val="24"/>
        </w:rPr>
      </w:pPr>
    </w:p>
    <w:p w14:paraId="4D0DCCE7" w14:textId="7BFDD137" w:rsidR="006B1F8B" w:rsidRDefault="00FC6D89" w:rsidP="00432C1A">
      <w:pPr>
        <w:pStyle w:val="Questiona"/>
        <w:ind w:left="0" w:firstLine="0"/>
        <w:rPr>
          <w:rFonts w:ascii="Times New Roman" w:hAnsi="Times New Roman"/>
          <w:sz w:val="24"/>
        </w:rPr>
      </w:pPr>
      <w:r>
        <w:rPr>
          <w:rFonts w:ascii="Times New Roman" w:hAnsi="Times New Roman"/>
          <w:sz w:val="24"/>
        </w:rPr>
        <w:t>8</w:t>
      </w:r>
      <w:r w:rsidR="00F24A1A">
        <w:rPr>
          <w:rFonts w:ascii="Times New Roman" w:hAnsi="Times New Roman"/>
          <w:sz w:val="24"/>
        </w:rPr>
        <w:t>.</w:t>
      </w:r>
      <w:r w:rsidR="00F24A1A">
        <w:rPr>
          <w:rFonts w:ascii="Times New Roman" w:hAnsi="Times New Roman"/>
          <w:sz w:val="24"/>
        </w:rPr>
        <w:tab/>
      </w:r>
      <w:r w:rsidR="00F24A1A" w:rsidRPr="00E26D17">
        <w:rPr>
          <w:rFonts w:ascii="Times New Roman" w:hAnsi="Times New Roman"/>
          <w:b/>
          <w:sz w:val="24"/>
        </w:rPr>
        <w:t>Identify</w:t>
      </w:r>
      <w:r w:rsidR="00F24A1A">
        <w:rPr>
          <w:rFonts w:ascii="Times New Roman" w:hAnsi="Times New Roman"/>
          <w:sz w:val="24"/>
        </w:rPr>
        <w:t xml:space="preserve"> t</w:t>
      </w:r>
      <w:r w:rsidR="00081E8A">
        <w:rPr>
          <w:rFonts w:ascii="Times New Roman" w:hAnsi="Times New Roman"/>
          <w:sz w:val="24"/>
        </w:rPr>
        <w:t xml:space="preserve">he </w:t>
      </w:r>
      <w:r w:rsidR="008B7E70">
        <w:rPr>
          <w:rFonts w:ascii="Times New Roman" w:hAnsi="Times New Roman"/>
          <w:sz w:val="24"/>
        </w:rPr>
        <w:t>parts of the respiratory system</w:t>
      </w:r>
      <w:r w:rsidR="003D160D">
        <w:rPr>
          <w:rFonts w:ascii="Times New Roman" w:hAnsi="Times New Roman"/>
          <w:sz w:val="24"/>
        </w:rPr>
        <w:t>:</w:t>
      </w:r>
    </w:p>
    <w:p w14:paraId="257AA9A3" w14:textId="655D0B23" w:rsidR="006B1F8B" w:rsidRDefault="006B1F8B" w:rsidP="00432C1A">
      <w:pPr>
        <w:pStyle w:val="Questiona"/>
        <w:ind w:left="0" w:firstLine="0"/>
        <w:rPr>
          <w:rFonts w:ascii="Times New Roman" w:hAnsi="Times New Roman"/>
          <w:sz w:val="24"/>
        </w:rPr>
      </w:pPr>
    </w:p>
    <w:p w14:paraId="31597EFD" w14:textId="3D812232" w:rsidR="00320CA7" w:rsidRDefault="001D6808" w:rsidP="003C7F2A">
      <w:pPr>
        <w:pStyle w:val="Questiona"/>
        <w:ind w:left="0" w:firstLine="0"/>
        <w:rPr>
          <w:rFonts w:ascii="Times New Roman" w:hAnsi="Times New Roman"/>
          <w:sz w:val="24"/>
        </w:rPr>
      </w:pPr>
      <w:r>
        <w:rPr>
          <w:rFonts w:ascii="Helvetica" w:hAnsi="Helvetica" w:cs="Helvetica"/>
          <w:noProof/>
          <w:sz w:val="24"/>
          <w:szCs w:val="24"/>
          <w:lang w:eastAsia="en-AU"/>
        </w:rPr>
        <w:drawing>
          <wp:anchor distT="0" distB="0" distL="114300" distR="114300" simplePos="0" relativeHeight="251667456" behindDoc="0" locked="0" layoutInCell="1" allowOverlap="1" wp14:anchorId="518A87F3" wp14:editId="2089422F">
            <wp:simplePos x="0" y="0"/>
            <wp:positionH relativeFrom="column">
              <wp:posOffset>1714500</wp:posOffset>
            </wp:positionH>
            <wp:positionV relativeFrom="paragraph">
              <wp:posOffset>101600</wp:posOffset>
            </wp:positionV>
            <wp:extent cx="3429000" cy="4472940"/>
            <wp:effectExtent l="0" t="0" r="0" b="0"/>
            <wp:wrapTight wrapText="bothSides">
              <wp:wrapPolygon edited="0">
                <wp:start x="0" y="0"/>
                <wp:lineTo x="0" y="21465"/>
                <wp:lineTo x="21440" y="21465"/>
                <wp:lineTo x="214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44729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320CA7">
        <w:rPr>
          <w:rFonts w:ascii="Times New Roman" w:hAnsi="Times New Roman"/>
          <w:sz w:val="24"/>
        </w:rPr>
        <w:tab/>
      </w:r>
    </w:p>
    <w:p w14:paraId="154473F5" w14:textId="72BCE890" w:rsidR="00FE060D" w:rsidRDefault="009D6DDF" w:rsidP="00201B82">
      <w:pPr>
        <w:pStyle w:val="Questiona"/>
        <w:ind w:left="0" w:firstLine="0"/>
        <w:rPr>
          <w:rFonts w:ascii="Times New Roman" w:hAnsi="Times New Roman"/>
          <w:sz w:val="24"/>
        </w:rPr>
      </w:pPr>
      <w:r>
        <w:rPr>
          <w:rFonts w:ascii="Times New Roman" w:hAnsi="Times New Roman"/>
          <w:sz w:val="24"/>
        </w:rPr>
        <w:t xml:space="preserve"> </w:t>
      </w:r>
      <w:r w:rsidR="003C7F2A">
        <w:rPr>
          <w:rFonts w:ascii="Times New Roman" w:hAnsi="Times New Roman"/>
          <w:sz w:val="24"/>
        </w:rPr>
        <w:tab/>
      </w:r>
      <w:r w:rsidR="003C7F2A">
        <w:rPr>
          <w:rFonts w:ascii="Times New Roman" w:hAnsi="Times New Roman"/>
          <w:sz w:val="24"/>
        </w:rPr>
        <w:tab/>
      </w:r>
      <w:r w:rsidR="003C7F2A">
        <w:rPr>
          <w:rFonts w:ascii="Times New Roman" w:hAnsi="Times New Roman"/>
          <w:sz w:val="24"/>
        </w:rPr>
        <w:tab/>
      </w:r>
      <w:r w:rsidR="003C7F2A">
        <w:rPr>
          <w:rFonts w:ascii="Times New Roman" w:hAnsi="Times New Roman"/>
          <w:sz w:val="24"/>
        </w:rPr>
        <w:tab/>
      </w:r>
    </w:p>
    <w:p w14:paraId="3EBE0F91" w14:textId="77777777" w:rsidR="001D6808" w:rsidRDefault="001D6808" w:rsidP="00201B82">
      <w:pPr>
        <w:pStyle w:val="Questiona"/>
        <w:ind w:left="0" w:firstLine="0"/>
        <w:rPr>
          <w:rFonts w:ascii="Times New Roman" w:hAnsi="Times New Roman"/>
          <w:sz w:val="24"/>
        </w:rPr>
      </w:pPr>
    </w:p>
    <w:p w14:paraId="1C680B90" w14:textId="3BDE74C4" w:rsidR="001D6808" w:rsidRDefault="00F47765" w:rsidP="00201B82">
      <w:pPr>
        <w:pStyle w:val="Questiona"/>
        <w:ind w:left="0" w:firstLine="0"/>
        <w:rPr>
          <w:rFonts w:ascii="Times New Roman" w:hAnsi="Times New Roman"/>
          <w:sz w:val="24"/>
        </w:rPr>
      </w:pPr>
      <w:r>
        <w:rPr>
          <w:rFonts w:ascii="Times New Roman" w:hAnsi="Times New Roman"/>
          <w:noProof/>
          <w:sz w:val="24"/>
          <w:lang w:eastAsia="en-AU"/>
        </w:rPr>
        <mc:AlternateContent>
          <mc:Choice Requires="wps">
            <w:drawing>
              <wp:anchor distT="0" distB="0" distL="114300" distR="114300" simplePos="0" relativeHeight="251670528" behindDoc="0" locked="0" layoutInCell="1" allowOverlap="1" wp14:anchorId="603258E2" wp14:editId="76AE5818">
                <wp:simplePos x="0" y="0"/>
                <wp:positionH relativeFrom="column">
                  <wp:posOffset>4686300</wp:posOffset>
                </wp:positionH>
                <wp:positionV relativeFrom="paragraph">
                  <wp:posOffset>20320</wp:posOffset>
                </wp:positionV>
                <wp:extent cx="11430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BC0C9E" w14:textId="3F514BDA" w:rsidR="00980592" w:rsidRDefault="00980592">
                            <w:pPr>
                              <w:rPr>
                                <w:b/>
                                <w:sz w:val="28"/>
                                <w:szCs w:val="28"/>
                              </w:rPr>
                            </w:pPr>
                            <w:r>
                              <w:rPr>
                                <w:b/>
                                <w:sz w:val="28"/>
                                <w:szCs w:val="28"/>
                              </w:rPr>
                              <w:t>Nasal Cavity</w:t>
                            </w:r>
                          </w:p>
                          <w:p w14:paraId="5C74C71D" w14:textId="77777777" w:rsidR="00980592" w:rsidRDefault="00980592">
                            <w:pPr>
                              <w:rPr>
                                <w:b/>
                                <w:sz w:val="28"/>
                                <w:szCs w:val="28"/>
                              </w:rPr>
                            </w:pPr>
                          </w:p>
                          <w:p w14:paraId="7DBEAE7E" w14:textId="040C06FD" w:rsidR="00980592" w:rsidRPr="00F47765" w:rsidRDefault="00980592">
                            <w:pPr>
                              <w:rPr>
                                <w:b/>
                                <w:sz w:val="28"/>
                                <w:szCs w:val="28"/>
                              </w:rPr>
                            </w:pPr>
                            <w:r>
                              <w:rPr>
                                <w:b/>
                                <w:sz w:val="28"/>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 o:spid="_x0000_s1027" type="#_x0000_t202" style="position:absolute;margin-left:369pt;margin-top:1.6pt;width:90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q79A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" filled="f" stroked="f">
                <v:textbox>
                  <w:txbxContent>
                    <w:p w14:paraId="15BC0C9E" w14:textId="3F514BDA" w:rsidR="00980592" w:rsidRDefault="00980592">
                      <w:pPr>
                        <w:rPr>
                          <w:b/>
                          <w:sz w:val="28"/>
                          <w:szCs w:val="28"/>
                        </w:rPr>
                      </w:pPr>
                      <w:r>
                        <w:rPr>
                          <w:b/>
                          <w:sz w:val="28"/>
                          <w:szCs w:val="28"/>
                        </w:rPr>
                        <w:t>Nasal Cavity</w:t>
                      </w:r>
                    </w:p>
                    <w:p w14:paraId="5C74C71D" w14:textId="77777777" w:rsidR="00980592" w:rsidRDefault="00980592">
                      <w:pPr>
                        <w:rPr>
                          <w:b/>
                          <w:sz w:val="28"/>
                          <w:szCs w:val="28"/>
                        </w:rPr>
                      </w:pPr>
                    </w:p>
                    <w:p w14:paraId="7DBEAE7E" w14:textId="040C06FD" w:rsidR="00980592" w:rsidRPr="00F47765" w:rsidRDefault="00980592">
                      <w:pPr>
                        <w:rPr>
                          <w:b/>
                          <w:sz w:val="28"/>
                          <w:szCs w:val="28"/>
                        </w:rPr>
                      </w:pPr>
                      <w:r>
                        <w:rPr>
                          <w:b/>
                          <w:sz w:val="28"/>
                          <w:szCs w:val="28"/>
                        </w:rPr>
                        <w:t>C</w:t>
                      </w:r>
                    </w:p>
                  </w:txbxContent>
                </v:textbox>
                <w10:wrap type="square"/>
              </v:shape>
            </w:pict>
          </mc:Fallback>
        </mc:AlternateContent>
      </w:r>
    </w:p>
    <w:p w14:paraId="5E905DA4" w14:textId="77777777" w:rsidR="001D6808" w:rsidRDefault="001D6808" w:rsidP="00201B82">
      <w:pPr>
        <w:pStyle w:val="Questiona"/>
        <w:ind w:left="0" w:firstLine="0"/>
        <w:rPr>
          <w:rFonts w:ascii="Times New Roman" w:hAnsi="Times New Roman"/>
          <w:sz w:val="24"/>
        </w:rPr>
      </w:pPr>
    </w:p>
    <w:p w14:paraId="63653D9C" w14:textId="750FBA90" w:rsidR="001D6808" w:rsidRDefault="00F47765" w:rsidP="00201B82">
      <w:pPr>
        <w:pStyle w:val="Questiona"/>
        <w:ind w:left="0" w:firstLine="0"/>
        <w:rPr>
          <w:rFonts w:ascii="Times New Roman" w:hAnsi="Times New Roman"/>
          <w:sz w:val="24"/>
        </w:rPr>
      </w:pPr>
      <w:r>
        <w:rPr>
          <w:rFonts w:ascii="Times New Roman" w:hAnsi="Times New Roman"/>
          <w:noProof/>
          <w:sz w:val="24"/>
          <w:lang w:eastAsia="en-AU"/>
        </w:rPr>
        <mc:AlternateContent>
          <mc:Choice Requires="wps">
            <w:drawing>
              <wp:anchor distT="0" distB="0" distL="114300" distR="114300" simplePos="0" relativeHeight="251671552" behindDoc="0" locked="0" layoutInCell="1" allowOverlap="1" wp14:anchorId="777529E2" wp14:editId="6169A974">
                <wp:simplePos x="0" y="0"/>
                <wp:positionH relativeFrom="column">
                  <wp:posOffset>4686300</wp:posOffset>
                </wp:positionH>
                <wp:positionV relativeFrom="paragraph">
                  <wp:posOffset>76200</wp:posOffset>
                </wp:positionV>
                <wp:extent cx="9144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C7152D" w14:textId="2D96BAC2" w:rsidR="00980592" w:rsidRPr="00F47765" w:rsidRDefault="00980592">
                            <w:pPr>
                              <w:rPr>
                                <w:b/>
                                <w:sz w:val="28"/>
                                <w:szCs w:val="28"/>
                              </w:rPr>
                            </w:pPr>
                            <w:r>
                              <w:rPr>
                                <w:b/>
                                <w:sz w:val="28"/>
                                <w:szCs w:val="28"/>
                              </w:rPr>
                              <w:t>Mouth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6" o:spid="_x0000_s1028" type="#_x0000_t202" style="position:absolute;margin-left:369pt;margin-top:6pt;width:1in;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i0Is4CAAAU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" filled="f" stroked="f">
                <v:textbox>
                  <w:txbxContent>
                    <w:p w14:paraId="34C7152D" w14:textId="2D96BAC2" w:rsidR="00980592" w:rsidRPr="00F47765" w:rsidRDefault="00980592">
                      <w:pPr>
                        <w:rPr>
                          <w:b/>
                          <w:sz w:val="28"/>
                          <w:szCs w:val="28"/>
                        </w:rPr>
                      </w:pPr>
                      <w:r>
                        <w:rPr>
                          <w:b/>
                          <w:sz w:val="28"/>
                          <w:szCs w:val="28"/>
                        </w:rPr>
                        <w:t>Mouth</w:t>
                      </w:r>
                    </w:p>
                  </w:txbxContent>
                </v:textbox>
                <w10:wrap type="square"/>
              </v:shape>
            </w:pict>
          </mc:Fallback>
        </mc:AlternateContent>
      </w:r>
      <w:r>
        <w:rPr>
          <w:rFonts w:ascii="Times New Roman" w:hAnsi="Times New Roman"/>
          <w:noProof/>
          <w:sz w:val="24"/>
          <w:lang w:eastAsia="en-AU"/>
        </w:rPr>
        <mc:AlternateContent>
          <mc:Choice Requires="wps">
            <w:drawing>
              <wp:anchor distT="0" distB="0" distL="114300" distR="114300" simplePos="0" relativeHeight="251669504" behindDoc="0" locked="0" layoutInCell="1" allowOverlap="1" wp14:anchorId="49267F36" wp14:editId="65D03C0F">
                <wp:simplePos x="0" y="0"/>
                <wp:positionH relativeFrom="column">
                  <wp:posOffset>1485900</wp:posOffset>
                </wp:positionH>
                <wp:positionV relativeFrom="paragraph">
                  <wp:posOffset>76200</wp:posOffset>
                </wp:positionV>
                <wp:extent cx="9144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A38272" w14:textId="009CF3D4" w:rsidR="00980592" w:rsidRPr="00F47765" w:rsidRDefault="00980592">
                            <w:pPr>
                              <w:rPr>
                                <w:b/>
                                <w:sz w:val="28"/>
                                <w:szCs w:val="28"/>
                              </w:rPr>
                            </w:pPr>
                            <w:r w:rsidRPr="00F47765">
                              <w:rPr>
                                <w:b/>
                                <w:sz w:val="28"/>
                                <w:szCs w:val="28"/>
                              </w:rPr>
                              <w:t>Alveoli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3" o:spid="_x0000_s1029" type="#_x0000_t202" style="position:absolute;margin-left:117pt;margin-top:6pt;width:1in;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" filled="f" stroked="f">
                <v:textbox>
                  <w:txbxContent>
                    <w:p w14:paraId="52A38272" w14:textId="009CF3D4" w:rsidR="00980592" w:rsidRPr="00F47765" w:rsidRDefault="00980592">
                      <w:pPr>
                        <w:rPr>
                          <w:b/>
                          <w:sz w:val="28"/>
                          <w:szCs w:val="28"/>
                        </w:rPr>
                      </w:pPr>
                      <w:r w:rsidRPr="00F47765">
                        <w:rPr>
                          <w:b/>
                          <w:sz w:val="28"/>
                          <w:szCs w:val="28"/>
                        </w:rPr>
                        <w:t>Alveoli</w:t>
                      </w:r>
                    </w:p>
                  </w:txbxContent>
                </v:textbox>
                <w10:wrap type="square"/>
              </v:shape>
            </w:pict>
          </mc:Fallback>
        </mc:AlternateContent>
      </w:r>
    </w:p>
    <w:p w14:paraId="3DF96C21" w14:textId="77777777" w:rsidR="001D6808" w:rsidRDefault="001D6808" w:rsidP="00201B82">
      <w:pPr>
        <w:pStyle w:val="Questiona"/>
        <w:ind w:left="0" w:firstLine="0"/>
        <w:rPr>
          <w:rFonts w:ascii="Times New Roman" w:hAnsi="Times New Roman"/>
          <w:sz w:val="24"/>
        </w:rPr>
      </w:pPr>
    </w:p>
    <w:p w14:paraId="24B5FB64" w14:textId="06D58B57" w:rsidR="001D6808" w:rsidRDefault="00F47765" w:rsidP="00201B82">
      <w:pPr>
        <w:pStyle w:val="Questiona"/>
        <w:ind w:left="0" w:firstLine="0"/>
        <w:rPr>
          <w:rFonts w:ascii="Times New Roman" w:hAnsi="Times New Roman"/>
          <w:sz w:val="24"/>
        </w:rPr>
      </w:pPr>
      <w:r>
        <w:rPr>
          <w:rFonts w:ascii="Times New Roman" w:hAnsi="Times New Roman"/>
          <w:noProof/>
          <w:sz w:val="24"/>
          <w:lang w:eastAsia="en-AU"/>
        </w:rPr>
        <mc:AlternateContent>
          <mc:Choice Requires="wps">
            <w:drawing>
              <wp:anchor distT="0" distB="0" distL="114300" distR="114300" simplePos="0" relativeHeight="251672576" behindDoc="0" locked="0" layoutInCell="1" allowOverlap="1" wp14:anchorId="494F3E41" wp14:editId="7FB302DF">
                <wp:simplePos x="0" y="0"/>
                <wp:positionH relativeFrom="column">
                  <wp:posOffset>4343400</wp:posOffset>
                </wp:positionH>
                <wp:positionV relativeFrom="paragraph">
                  <wp:posOffset>132080</wp:posOffset>
                </wp:positionV>
                <wp:extent cx="8001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9DE5E5" w14:textId="118231CE" w:rsidR="00980592" w:rsidRPr="00F47765" w:rsidRDefault="00980592">
                            <w:pPr>
                              <w:rPr>
                                <w:b/>
                                <w:sz w:val="28"/>
                                <w:szCs w:val="28"/>
                              </w:rPr>
                            </w:pPr>
                            <w:r>
                              <w:rPr>
                                <w:b/>
                                <w:sz w:val="28"/>
                                <w:szCs w:val="28"/>
                              </w:rPr>
                              <w:t>Trachea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7" o:spid="_x0000_s1030" type="#_x0000_t202" style="position:absolute;margin-left:342pt;margin-top:10.4pt;width:63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QAS88CAAAU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" filled="f" stroked="f">
                <v:textbox>
                  <w:txbxContent>
                    <w:p w14:paraId="0C9DE5E5" w14:textId="118231CE" w:rsidR="00980592" w:rsidRPr="00F47765" w:rsidRDefault="00980592">
                      <w:pPr>
                        <w:rPr>
                          <w:b/>
                          <w:sz w:val="28"/>
                          <w:szCs w:val="28"/>
                        </w:rPr>
                      </w:pPr>
                      <w:r>
                        <w:rPr>
                          <w:b/>
                          <w:sz w:val="28"/>
                          <w:szCs w:val="28"/>
                        </w:rPr>
                        <w:t>Trachea</w:t>
                      </w:r>
                    </w:p>
                  </w:txbxContent>
                </v:textbox>
                <w10:wrap type="square"/>
              </v:shape>
            </w:pict>
          </mc:Fallback>
        </mc:AlternateContent>
      </w:r>
    </w:p>
    <w:p w14:paraId="7479F727" w14:textId="1027F460" w:rsidR="001D6808" w:rsidRDefault="00F24489" w:rsidP="00201B82">
      <w:pPr>
        <w:pStyle w:val="Questiona"/>
        <w:ind w:left="0" w:firstLine="0"/>
        <w:rPr>
          <w:rFonts w:ascii="Times New Roman" w:hAnsi="Times New Roman"/>
          <w:sz w:val="24"/>
        </w:rPr>
      </w:pPr>
      <w:r>
        <w:rPr>
          <w:rFonts w:ascii="Times New Roman" w:hAnsi="Times New Roman"/>
          <w:noProof/>
          <w:sz w:val="24"/>
          <w:lang w:eastAsia="en-AU"/>
        </w:rPr>
        <mc:AlternateContent>
          <mc:Choice Requires="wps">
            <w:drawing>
              <wp:anchor distT="0" distB="0" distL="114300" distR="114300" simplePos="0" relativeHeight="251668480" behindDoc="0" locked="0" layoutInCell="1" allowOverlap="1" wp14:anchorId="67D6C836" wp14:editId="72A1B250">
                <wp:simplePos x="0" y="0"/>
                <wp:positionH relativeFrom="column">
                  <wp:posOffset>914400</wp:posOffset>
                </wp:positionH>
                <wp:positionV relativeFrom="paragraph">
                  <wp:posOffset>160020</wp:posOffset>
                </wp:positionV>
                <wp:extent cx="6858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4924DE" w14:textId="0512EC05" w:rsidR="00980592" w:rsidRPr="00F47765" w:rsidRDefault="00980592">
                            <w:pPr>
                              <w:rPr>
                                <w:b/>
                                <w:sz w:val="28"/>
                                <w:szCs w:val="28"/>
                              </w:rPr>
                            </w:pPr>
                            <w:r w:rsidRPr="00F47765">
                              <w:rPr>
                                <w:b/>
                                <w:sz w:val="28"/>
                                <w:szCs w:val="28"/>
                              </w:rPr>
                              <w:t>Lungs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2" o:spid="_x0000_s1031" type="#_x0000_t202" style="position:absolute;margin-left:1in;margin-top:12.6pt;width:54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MVXM0CAAAU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" filled="f" stroked="f">
                <v:textbox>
                  <w:txbxContent>
                    <w:p w14:paraId="514924DE" w14:textId="0512EC05" w:rsidR="00980592" w:rsidRPr="00F47765" w:rsidRDefault="00980592">
                      <w:pPr>
                        <w:rPr>
                          <w:b/>
                          <w:sz w:val="28"/>
                          <w:szCs w:val="28"/>
                        </w:rPr>
                      </w:pPr>
                      <w:r w:rsidRPr="00F47765">
                        <w:rPr>
                          <w:b/>
                          <w:sz w:val="28"/>
                          <w:szCs w:val="28"/>
                        </w:rPr>
                        <w:t>Lungs</w:t>
                      </w:r>
                    </w:p>
                  </w:txbxContent>
                </v:textbox>
                <w10:wrap type="square"/>
              </v:shape>
            </w:pict>
          </mc:Fallback>
        </mc:AlternateContent>
      </w:r>
    </w:p>
    <w:p w14:paraId="060B8C7B" w14:textId="77777777" w:rsidR="001D6808" w:rsidRDefault="001D6808" w:rsidP="00201B82">
      <w:pPr>
        <w:pStyle w:val="Questiona"/>
        <w:ind w:left="0" w:firstLine="0"/>
        <w:rPr>
          <w:rFonts w:ascii="Times New Roman" w:hAnsi="Times New Roman"/>
          <w:sz w:val="24"/>
        </w:rPr>
      </w:pPr>
    </w:p>
    <w:p w14:paraId="3A50C105" w14:textId="77777777" w:rsidR="001D6808" w:rsidRDefault="001D6808" w:rsidP="00201B82">
      <w:pPr>
        <w:pStyle w:val="Questiona"/>
        <w:ind w:left="0" w:firstLine="0"/>
        <w:rPr>
          <w:rFonts w:ascii="Times New Roman" w:hAnsi="Times New Roman"/>
          <w:sz w:val="24"/>
        </w:rPr>
      </w:pPr>
    </w:p>
    <w:p w14:paraId="4709B35C" w14:textId="77777777" w:rsidR="001D6808" w:rsidRDefault="001D6808" w:rsidP="00201B82">
      <w:pPr>
        <w:pStyle w:val="Questiona"/>
        <w:ind w:left="0" w:firstLine="0"/>
        <w:rPr>
          <w:rFonts w:ascii="Times New Roman" w:hAnsi="Times New Roman"/>
          <w:sz w:val="24"/>
        </w:rPr>
      </w:pPr>
    </w:p>
    <w:p w14:paraId="5A32A264" w14:textId="77777777" w:rsidR="001D6808" w:rsidRDefault="001D6808" w:rsidP="00201B82">
      <w:pPr>
        <w:pStyle w:val="Questiona"/>
        <w:ind w:left="0" w:firstLine="0"/>
        <w:rPr>
          <w:rFonts w:ascii="Times New Roman" w:hAnsi="Times New Roman"/>
          <w:sz w:val="24"/>
        </w:rPr>
      </w:pPr>
    </w:p>
    <w:p w14:paraId="638CCB97" w14:textId="77777777" w:rsidR="001D6808" w:rsidRDefault="001D6808" w:rsidP="00201B82">
      <w:pPr>
        <w:pStyle w:val="Questiona"/>
        <w:ind w:left="0" w:firstLine="0"/>
        <w:rPr>
          <w:rFonts w:ascii="Times New Roman" w:hAnsi="Times New Roman"/>
          <w:sz w:val="24"/>
        </w:rPr>
      </w:pPr>
    </w:p>
    <w:p w14:paraId="2B6B43F6" w14:textId="77777777" w:rsidR="001D6808" w:rsidRDefault="001D6808" w:rsidP="00201B82">
      <w:pPr>
        <w:pStyle w:val="Questiona"/>
        <w:ind w:left="0" w:firstLine="0"/>
        <w:rPr>
          <w:rFonts w:ascii="Times New Roman" w:hAnsi="Times New Roman"/>
          <w:sz w:val="24"/>
        </w:rPr>
      </w:pPr>
    </w:p>
    <w:p w14:paraId="4D1B019E" w14:textId="5FBEBD8F" w:rsidR="001D6808" w:rsidRDefault="00F47765" w:rsidP="00201B82">
      <w:pPr>
        <w:pStyle w:val="Questiona"/>
        <w:ind w:left="0" w:firstLine="0"/>
        <w:rPr>
          <w:rFonts w:ascii="Times New Roman" w:hAnsi="Times New Roman"/>
          <w:sz w:val="24"/>
        </w:rPr>
      </w:pPr>
      <w:r>
        <w:rPr>
          <w:rFonts w:ascii="Times New Roman" w:hAnsi="Times New Roman"/>
          <w:noProof/>
          <w:sz w:val="24"/>
          <w:lang w:eastAsia="en-AU"/>
        </w:rPr>
        <mc:AlternateContent>
          <mc:Choice Requires="wps">
            <w:drawing>
              <wp:anchor distT="0" distB="0" distL="114300" distR="114300" simplePos="0" relativeHeight="251673600" behindDoc="0" locked="0" layoutInCell="1" allowOverlap="1" wp14:anchorId="337AF9A2" wp14:editId="52689D38">
                <wp:simplePos x="0" y="0"/>
                <wp:positionH relativeFrom="column">
                  <wp:posOffset>5143500</wp:posOffset>
                </wp:positionH>
                <wp:positionV relativeFrom="paragraph">
                  <wp:posOffset>182880</wp:posOffset>
                </wp:positionV>
                <wp:extent cx="11430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5CB779" w14:textId="2175CEB7" w:rsidR="00980592" w:rsidRPr="00F47765" w:rsidRDefault="00980592">
                            <w:pPr>
                              <w:rPr>
                                <w:b/>
                                <w:sz w:val="28"/>
                                <w:szCs w:val="28"/>
                              </w:rPr>
                            </w:pPr>
                            <w:r>
                              <w:rPr>
                                <w:b/>
                                <w:sz w:val="28"/>
                                <w:szCs w:val="28"/>
                              </w:rPr>
                              <w:t>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8" o:spid="_x0000_s1032" type="#_x0000_t202" style="position:absolute;margin-left:405pt;margin-top:14.4pt;width:90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" filled="f" stroked="f">
                <v:textbox>
                  <w:txbxContent>
                    <w:p w14:paraId="575CB779" w14:textId="2175CEB7" w:rsidR="00980592" w:rsidRPr="00F47765" w:rsidRDefault="00980592">
                      <w:pPr>
                        <w:rPr>
                          <w:b/>
                          <w:sz w:val="28"/>
                          <w:szCs w:val="28"/>
                        </w:rPr>
                      </w:pPr>
                      <w:r>
                        <w:rPr>
                          <w:b/>
                          <w:sz w:val="28"/>
                          <w:szCs w:val="28"/>
                        </w:rPr>
                        <w:t>Diaphragm</w:t>
                      </w:r>
                    </w:p>
                  </w:txbxContent>
                </v:textbox>
                <w10:wrap type="square"/>
              </v:shape>
            </w:pict>
          </mc:Fallback>
        </mc:AlternateContent>
      </w:r>
    </w:p>
    <w:p w14:paraId="2019EEA8" w14:textId="77777777" w:rsidR="001D6808" w:rsidRDefault="001D6808" w:rsidP="00201B82">
      <w:pPr>
        <w:pStyle w:val="Questiona"/>
        <w:ind w:left="0" w:firstLine="0"/>
        <w:rPr>
          <w:rFonts w:ascii="Times New Roman" w:hAnsi="Times New Roman"/>
          <w:sz w:val="24"/>
        </w:rPr>
      </w:pPr>
    </w:p>
    <w:p w14:paraId="04190129" w14:textId="77777777" w:rsidR="001D6808" w:rsidRDefault="001D6808" w:rsidP="00201B82">
      <w:pPr>
        <w:pStyle w:val="Questiona"/>
        <w:ind w:left="0" w:firstLine="0"/>
        <w:rPr>
          <w:rFonts w:ascii="Times New Roman" w:hAnsi="Times New Roman"/>
          <w:sz w:val="24"/>
        </w:rPr>
      </w:pPr>
    </w:p>
    <w:p w14:paraId="0CB54209" w14:textId="77777777" w:rsidR="001D6808" w:rsidRDefault="001D6808" w:rsidP="00201B82">
      <w:pPr>
        <w:pStyle w:val="Questiona"/>
        <w:ind w:left="0" w:firstLine="0"/>
        <w:rPr>
          <w:rFonts w:ascii="Times New Roman" w:hAnsi="Times New Roman"/>
          <w:sz w:val="24"/>
        </w:rPr>
      </w:pPr>
    </w:p>
    <w:p w14:paraId="20B317C2" w14:textId="77777777" w:rsidR="001D6808" w:rsidRDefault="001D6808" w:rsidP="00201B82">
      <w:pPr>
        <w:pStyle w:val="Questiona"/>
        <w:ind w:left="0" w:firstLine="0"/>
        <w:rPr>
          <w:rFonts w:ascii="Times New Roman" w:hAnsi="Times New Roman"/>
          <w:sz w:val="24"/>
        </w:rPr>
      </w:pPr>
    </w:p>
    <w:p w14:paraId="11A321B4" w14:textId="77777777" w:rsidR="001D6808" w:rsidRDefault="001D6808" w:rsidP="00201B82">
      <w:pPr>
        <w:pStyle w:val="Questiona"/>
        <w:ind w:left="0" w:firstLine="0"/>
        <w:rPr>
          <w:rFonts w:ascii="Times New Roman" w:hAnsi="Times New Roman"/>
          <w:sz w:val="24"/>
        </w:rPr>
      </w:pPr>
    </w:p>
    <w:p w14:paraId="4E4E3765" w14:textId="77777777" w:rsidR="001D6808" w:rsidRDefault="001D6808" w:rsidP="00201B82">
      <w:pPr>
        <w:pStyle w:val="Questiona"/>
        <w:ind w:left="0" w:firstLine="0"/>
        <w:rPr>
          <w:rFonts w:ascii="Times New Roman" w:hAnsi="Times New Roman"/>
          <w:sz w:val="24"/>
        </w:rPr>
      </w:pPr>
    </w:p>
    <w:p w14:paraId="29AFEBB2" w14:textId="77777777" w:rsidR="001D6808" w:rsidRDefault="001D6808" w:rsidP="00201B82">
      <w:pPr>
        <w:pStyle w:val="Questiona"/>
        <w:ind w:left="0" w:firstLine="0"/>
        <w:rPr>
          <w:rFonts w:ascii="Times New Roman" w:hAnsi="Times New Roman"/>
          <w:sz w:val="24"/>
        </w:rPr>
      </w:pPr>
    </w:p>
    <w:p w14:paraId="2F9A937F" w14:textId="57CE5E8A" w:rsidR="00716F5D" w:rsidRDefault="00BC6C5C" w:rsidP="00201B82">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1D6808">
        <w:rPr>
          <w:rFonts w:ascii="Times New Roman" w:hAnsi="Times New Roman"/>
          <w:sz w:val="24"/>
        </w:rPr>
        <w:t>(6</w:t>
      </w:r>
      <w:r w:rsidR="0058171E">
        <w:rPr>
          <w:rFonts w:ascii="Times New Roman" w:hAnsi="Times New Roman"/>
          <w:sz w:val="24"/>
        </w:rPr>
        <w:t xml:space="preserve"> marks)</w:t>
      </w:r>
    </w:p>
    <w:p w14:paraId="57A3031A" w14:textId="1ECEB557" w:rsidR="003B3047" w:rsidRDefault="003B3047" w:rsidP="00E57BED">
      <w:pPr>
        <w:pStyle w:val="Questiona"/>
        <w:ind w:left="0" w:firstLine="0"/>
        <w:rPr>
          <w:rFonts w:ascii="Times New Roman" w:hAnsi="Times New Roman"/>
          <w:sz w:val="24"/>
        </w:rPr>
      </w:pPr>
    </w:p>
    <w:p w14:paraId="02E7986A" w14:textId="77777777" w:rsidR="00C41BA7" w:rsidRDefault="00C41BA7" w:rsidP="00E57BED">
      <w:pPr>
        <w:pStyle w:val="Questiona"/>
        <w:ind w:left="0" w:firstLine="0"/>
        <w:rPr>
          <w:rFonts w:ascii="Times New Roman" w:hAnsi="Times New Roman"/>
          <w:sz w:val="24"/>
        </w:rPr>
      </w:pPr>
    </w:p>
    <w:p w14:paraId="09CED3C2" w14:textId="77777777" w:rsidR="00C41BA7" w:rsidRDefault="00C41BA7" w:rsidP="00E57BED">
      <w:pPr>
        <w:pStyle w:val="Questiona"/>
        <w:ind w:left="0" w:firstLine="0"/>
        <w:rPr>
          <w:rFonts w:ascii="Times New Roman" w:hAnsi="Times New Roman"/>
          <w:sz w:val="24"/>
        </w:rPr>
      </w:pPr>
    </w:p>
    <w:p w14:paraId="5E9E6443" w14:textId="77777777" w:rsidR="00C41BA7" w:rsidRDefault="00C41BA7" w:rsidP="00E57BED">
      <w:pPr>
        <w:pStyle w:val="Questiona"/>
        <w:ind w:left="0" w:firstLine="0"/>
        <w:rPr>
          <w:rFonts w:ascii="Times New Roman" w:hAnsi="Times New Roman"/>
          <w:sz w:val="24"/>
        </w:rPr>
      </w:pPr>
    </w:p>
    <w:p w14:paraId="7D79444E" w14:textId="77777777" w:rsidR="00C41BA7" w:rsidRDefault="00C41BA7" w:rsidP="00E57BED">
      <w:pPr>
        <w:pStyle w:val="Questiona"/>
        <w:ind w:left="0" w:firstLine="0"/>
        <w:rPr>
          <w:rFonts w:ascii="Times New Roman" w:hAnsi="Times New Roman"/>
          <w:sz w:val="24"/>
        </w:rPr>
      </w:pPr>
    </w:p>
    <w:p w14:paraId="303E5D6C" w14:textId="77777777" w:rsidR="00C41BA7" w:rsidRDefault="00C41BA7" w:rsidP="00E57BED">
      <w:pPr>
        <w:pStyle w:val="Questiona"/>
        <w:ind w:left="0" w:firstLine="0"/>
        <w:rPr>
          <w:rFonts w:ascii="Times New Roman" w:hAnsi="Times New Roman"/>
          <w:sz w:val="24"/>
        </w:rPr>
      </w:pPr>
    </w:p>
    <w:p w14:paraId="6392C017" w14:textId="77777777" w:rsidR="00C41BA7" w:rsidRDefault="00C41BA7" w:rsidP="00E57BED">
      <w:pPr>
        <w:pStyle w:val="Questiona"/>
        <w:ind w:left="0" w:firstLine="0"/>
        <w:rPr>
          <w:rFonts w:ascii="Times New Roman" w:hAnsi="Times New Roman"/>
          <w:sz w:val="24"/>
        </w:rPr>
      </w:pPr>
    </w:p>
    <w:p w14:paraId="0FE0139E" w14:textId="77777777" w:rsidR="00C41BA7" w:rsidRDefault="00C41BA7" w:rsidP="00E57BED">
      <w:pPr>
        <w:pStyle w:val="Questiona"/>
        <w:ind w:left="0" w:firstLine="0"/>
        <w:rPr>
          <w:rFonts w:ascii="Times New Roman" w:hAnsi="Times New Roman"/>
          <w:sz w:val="24"/>
        </w:rPr>
      </w:pPr>
    </w:p>
    <w:p w14:paraId="50BBABB3" w14:textId="4BDD3146" w:rsidR="003B3047" w:rsidRDefault="00E57BED" w:rsidP="001F3046">
      <w:pPr>
        <w:pStyle w:val="Questiona"/>
        <w:ind w:left="680" w:hanging="680"/>
        <w:rPr>
          <w:rFonts w:ascii="Times New Roman" w:hAnsi="Times New Roman"/>
          <w:sz w:val="24"/>
        </w:rPr>
      </w:pPr>
      <w:r>
        <w:rPr>
          <w:rFonts w:ascii="Times New Roman" w:hAnsi="Times New Roman"/>
          <w:sz w:val="24"/>
        </w:rPr>
        <w:t>9</w:t>
      </w:r>
      <w:r w:rsidR="003B3047">
        <w:rPr>
          <w:rFonts w:ascii="Times New Roman" w:hAnsi="Times New Roman"/>
          <w:sz w:val="24"/>
        </w:rPr>
        <w:t>.</w:t>
      </w:r>
      <w:r w:rsidR="00232DE8">
        <w:rPr>
          <w:rFonts w:ascii="Times New Roman" w:hAnsi="Times New Roman"/>
          <w:sz w:val="24"/>
        </w:rPr>
        <w:tab/>
        <w:t>The following table shows the composition of air when it is inhaled and exhaled</w:t>
      </w:r>
      <w:r w:rsidR="00D1785C">
        <w:rPr>
          <w:rFonts w:ascii="Times New Roman" w:hAnsi="Times New Roman"/>
          <w:sz w:val="24"/>
        </w:rPr>
        <w:t>.</w:t>
      </w:r>
    </w:p>
    <w:p w14:paraId="4CC53518" w14:textId="77777777" w:rsidR="00442ED9" w:rsidRDefault="00442ED9" w:rsidP="00FA61C0">
      <w:pPr>
        <w:pStyle w:val="Questiona"/>
        <w:ind w:left="675" w:hanging="675"/>
        <w:rPr>
          <w:rFonts w:ascii="Times New Roman" w:hAnsi="Times New Roman"/>
          <w:sz w:val="24"/>
        </w:rPr>
      </w:pPr>
    </w:p>
    <w:tbl>
      <w:tblPr>
        <w:tblStyle w:val="TableGrid"/>
        <w:tblpPr w:leftFromText="180" w:rightFromText="180" w:vertAnchor="text" w:horzAnchor="margin" w:tblpXSpec="center" w:tblpY="87"/>
        <w:tblW w:w="0" w:type="auto"/>
        <w:tblLook w:val="04A0" w:firstRow="1" w:lastRow="0" w:firstColumn="1" w:lastColumn="0" w:noHBand="0" w:noVBand="1"/>
      </w:tblPr>
      <w:tblGrid>
        <w:gridCol w:w="2220"/>
        <w:gridCol w:w="2221"/>
        <w:gridCol w:w="2221"/>
      </w:tblGrid>
      <w:tr w:rsidR="002C305A" w14:paraId="6FC9BF74" w14:textId="77777777" w:rsidTr="00230B4F">
        <w:trPr>
          <w:trHeight w:val="110"/>
        </w:trPr>
        <w:tc>
          <w:tcPr>
            <w:tcW w:w="2220" w:type="dxa"/>
            <w:vMerge w:val="restart"/>
          </w:tcPr>
          <w:p w14:paraId="3C5B3F91" w14:textId="5809D491"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lastRenderedPageBreak/>
              <w:t>Gas</w:t>
            </w:r>
          </w:p>
        </w:tc>
        <w:tc>
          <w:tcPr>
            <w:tcW w:w="4442" w:type="dxa"/>
            <w:gridSpan w:val="2"/>
          </w:tcPr>
          <w:p w14:paraId="64DF90FA" w14:textId="07B09A8A"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Percentage (%)</w:t>
            </w:r>
          </w:p>
        </w:tc>
      </w:tr>
      <w:tr w:rsidR="002C305A" w14:paraId="705A7501" w14:textId="77777777" w:rsidTr="00230B4F">
        <w:trPr>
          <w:trHeight w:val="110"/>
        </w:trPr>
        <w:tc>
          <w:tcPr>
            <w:tcW w:w="2220" w:type="dxa"/>
            <w:vMerge/>
          </w:tcPr>
          <w:p w14:paraId="5C4D0587" w14:textId="77777777" w:rsidR="002C305A" w:rsidRDefault="002C305A" w:rsidP="008F579E">
            <w:pPr>
              <w:pStyle w:val="Questiona"/>
              <w:ind w:left="0" w:firstLine="0"/>
              <w:jc w:val="center"/>
              <w:rPr>
                <w:rFonts w:ascii="Times New Roman" w:hAnsi="Times New Roman"/>
                <w:b/>
                <w:sz w:val="24"/>
              </w:rPr>
            </w:pPr>
          </w:p>
        </w:tc>
        <w:tc>
          <w:tcPr>
            <w:tcW w:w="2221" w:type="dxa"/>
          </w:tcPr>
          <w:p w14:paraId="07943AC3" w14:textId="1FEDAB03"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Inhaled Air</w:t>
            </w:r>
          </w:p>
        </w:tc>
        <w:tc>
          <w:tcPr>
            <w:tcW w:w="2221" w:type="dxa"/>
          </w:tcPr>
          <w:p w14:paraId="11D9ECB4" w14:textId="7BC66542"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Exhaled Air</w:t>
            </w:r>
          </w:p>
        </w:tc>
      </w:tr>
      <w:tr w:rsidR="002C305A" w14:paraId="41A0239E" w14:textId="77777777" w:rsidTr="00230B4F">
        <w:trPr>
          <w:trHeight w:val="221"/>
        </w:trPr>
        <w:tc>
          <w:tcPr>
            <w:tcW w:w="2220" w:type="dxa"/>
          </w:tcPr>
          <w:p w14:paraId="4DB7B49D" w14:textId="052786A6"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Nitrogen</w:t>
            </w:r>
          </w:p>
        </w:tc>
        <w:tc>
          <w:tcPr>
            <w:tcW w:w="2221" w:type="dxa"/>
          </w:tcPr>
          <w:p w14:paraId="1B98CB2C" w14:textId="70F4FC1B" w:rsidR="002C305A" w:rsidRPr="002C305A" w:rsidRDefault="002C305A" w:rsidP="008F579E">
            <w:pPr>
              <w:pStyle w:val="Questiona"/>
              <w:ind w:left="0" w:firstLine="0"/>
              <w:jc w:val="center"/>
              <w:rPr>
                <w:rFonts w:ascii="Times New Roman" w:hAnsi="Times New Roman"/>
                <w:sz w:val="24"/>
              </w:rPr>
            </w:pPr>
            <w:r w:rsidRPr="002C305A">
              <w:rPr>
                <w:rFonts w:ascii="Times New Roman" w:hAnsi="Times New Roman"/>
                <w:sz w:val="24"/>
              </w:rPr>
              <w:t>78</w:t>
            </w:r>
          </w:p>
        </w:tc>
        <w:tc>
          <w:tcPr>
            <w:tcW w:w="2221" w:type="dxa"/>
          </w:tcPr>
          <w:p w14:paraId="6D3266D6" w14:textId="01789EAF"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78</w:t>
            </w:r>
          </w:p>
        </w:tc>
      </w:tr>
      <w:tr w:rsidR="002C305A" w14:paraId="3F2B9086" w14:textId="77777777" w:rsidTr="00230B4F">
        <w:trPr>
          <w:trHeight w:val="221"/>
        </w:trPr>
        <w:tc>
          <w:tcPr>
            <w:tcW w:w="2220" w:type="dxa"/>
          </w:tcPr>
          <w:p w14:paraId="594F23F3" w14:textId="5865308C"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Oxygen</w:t>
            </w:r>
          </w:p>
        </w:tc>
        <w:tc>
          <w:tcPr>
            <w:tcW w:w="2221" w:type="dxa"/>
          </w:tcPr>
          <w:p w14:paraId="4C2315B7" w14:textId="0B6C5141"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21</w:t>
            </w:r>
          </w:p>
        </w:tc>
        <w:tc>
          <w:tcPr>
            <w:tcW w:w="2221" w:type="dxa"/>
          </w:tcPr>
          <w:p w14:paraId="37833240" w14:textId="5575EE80"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17</w:t>
            </w:r>
          </w:p>
        </w:tc>
      </w:tr>
      <w:tr w:rsidR="002C305A" w14:paraId="0CF1FA5A" w14:textId="77777777" w:rsidTr="00230B4F">
        <w:trPr>
          <w:trHeight w:val="221"/>
        </w:trPr>
        <w:tc>
          <w:tcPr>
            <w:tcW w:w="2220" w:type="dxa"/>
          </w:tcPr>
          <w:p w14:paraId="0EBBF37D" w14:textId="3D044513"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Other gases</w:t>
            </w:r>
          </w:p>
        </w:tc>
        <w:tc>
          <w:tcPr>
            <w:tcW w:w="2221" w:type="dxa"/>
          </w:tcPr>
          <w:p w14:paraId="5B78BD87" w14:textId="284B7935"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1</w:t>
            </w:r>
          </w:p>
        </w:tc>
        <w:tc>
          <w:tcPr>
            <w:tcW w:w="2221" w:type="dxa"/>
          </w:tcPr>
          <w:p w14:paraId="05544544" w14:textId="7275BA2C"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1</w:t>
            </w:r>
          </w:p>
        </w:tc>
      </w:tr>
      <w:tr w:rsidR="002C305A" w14:paraId="2E1D8E73" w14:textId="77777777" w:rsidTr="00230B4F">
        <w:trPr>
          <w:trHeight w:val="221"/>
        </w:trPr>
        <w:tc>
          <w:tcPr>
            <w:tcW w:w="2220" w:type="dxa"/>
          </w:tcPr>
          <w:p w14:paraId="1F358872" w14:textId="67DAB80D"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Carbon Dioxide</w:t>
            </w:r>
          </w:p>
        </w:tc>
        <w:tc>
          <w:tcPr>
            <w:tcW w:w="2221" w:type="dxa"/>
          </w:tcPr>
          <w:p w14:paraId="63C0536E" w14:textId="2974149C"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0.04</w:t>
            </w:r>
          </w:p>
        </w:tc>
        <w:tc>
          <w:tcPr>
            <w:tcW w:w="2221" w:type="dxa"/>
          </w:tcPr>
          <w:p w14:paraId="3A1E0E76" w14:textId="65476A6E"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4</w:t>
            </w:r>
          </w:p>
        </w:tc>
      </w:tr>
    </w:tbl>
    <w:p w14:paraId="694F8BD2" w14:textId="77777777" w:rsidR="002A709A" w:rsidRDefault="002A709A" w:rsidP="00FA61C0">
      <w:pPr>
        <w:pStyle w:val="Questiona"/>
        <w:ind w:left="675" w:hanging="675"/>
        <w:rPr>
          <w:rFonts w:ascii="Times New Roman" w:hAnsi="Times New Roman"/>
          <w:sz w:val="24"/>
        </w:rPr>
      </w:pPr>
    </w:p>
    <w:p w14:paraId="2BB3F000" w14:textId="77777777" w:rsidR="002A709A" w:rsidRDefault="002A709A" w:rsidP="00FA61C0">
      <w:pPr>
        <w:pStyle w:val="Questiona"/>
        <w:ind w:left="675" w:hanging="675"/>
        <w:rPr>
          <w:rFonts w:ascii="Times New Roman" w:hAnsi="Times New Roman"/>
          <w:sz w:val="24"/>
        </w:rPr>
      </w:pPr>
    </w:p>
    <w:p w14:paraId="310AFB61" w14:textId="77777777" w:rsidR="007B7A13" w:rsidRDefault="007B7A13" w:rsidP="00FA61C0">
      <w:pPr>
        <w:pStyle w:val="Questiona"/>
        <w:ind w:left="675" w:hanging="675"/>
        <w:rPr>
          <w:rFonts w:ascii="Times New Roman" w:hAnsi="Times New Roman"/>
          <w:sz w:val="24"/>
        </w:rPr>
      </w:pPr>
    </w:p>
    <w:p w14:paraId="0D5A87BE" w14:textId="77777777" w:rsidR="008F579E" w:rsidRDefault="00456A08" w:rsidP="00456A08">
      <w:pPr>
        <w:pStyle w:val="Questiona"/>
        <w:ind w:left="675" w:hanging="675"/>
        <w:rPr>
          <w:rFonts w:ascii="Times New Roman" w:hAnsi="Times New Roman"/>
          <w:sz w:val="24"/>
        </w:rPr>
      </w:pPr>
      <w:r>
        <w:rPr>
          <w:rFonts w:ascii="Times New Roman" w:hAnsi="Times New Roman"/>
          <w:sz w:val="24"/>
        </w:rPr>
        <w:tab/>
      </w:r>
    </w:p>
    <w:p w14:paraId="65162CC8" w14:textId="77777777" w:rsidR="008F579E" w:rsidRDefault="008F579E" w:rsidP="00456A08">
      <w:pPr>
        <w:pStyle w:val="Questiona"/>
        <w:ind w:left="675" w:hanging="675"/>
        <w:rPr>
          <w:rFonts w:ascii="Times New Roman" w:hAnsi="Times New Roman"/>
          <w:sz w:val="24"/>
        </w:rPr>
      </w:pPr>
    </w:p>
    <w:p w14:paraId="1EC0EDAB" w14:textId="77777777" w:rsidR="008F579E" w:rsidRDefault="008F579E" w:rsidP="00456A08">
      <w:pPr>
        <w:pStyle w:val="Questiona"/>
        <w:ind w:left="675" w:hanging="675"/>
        <w:rPr>
          <w:rFonts w:ascii="Times New Roman" w:hAnsi="Times New Roman"/>
          <w:sz w:val="24"/>
        </w:rPr>
      </w:pPr>
    </w:p>
    <w:p w14:paraId="6A6A7A02" w14:textId="77777777" w:rsidR="008F579E" w:rsidRDefault="008F579E" w:rsidP="00456A08">
      <w:pPr>
        <w:pStyle w:val="Questiona"/>
        <w:ind w:left="675" w:hanging="675"/>
        <w:rPr>
          <w:rFonts w:ascii="Times New Roman" w:hAnsi="Times New Roman"/>
          <w:sz w:val="24"/>
        </w:rPr>
      </w:pPr>
    </w:p>
    <w:p w14:paraId="11D7841C" w14:textId="77777777" w:rsidR="008F579E" w:rsidRDefault="008F579E" w:rsidP="00456A08">
      <w:pPr>
        <w:pStyle w:val="Questiona"/>
        <w:ind w:left="675" w:hanging="675"/>
        <w:rPr>
          <w:rFonts w:ascii="Times New Roman" w:hAnsi="Times New Roman"/>
          <w:sz w:val="24"/>
        </w:rPr>
      </w:pPr>
    </w:p>
    <w:p w14:paraId="734883EC" w14:textId="77777777" w:rsidR="008C42C4" w:rsidRDefault="008C42C4" w:rsidP="00F625CE">
      <w:pPr>
        <w:pStyle w:val="Questiona"/>
        <w:ind w:left="0" w:firstLine="0"/>
        <w:rPr>
          <w:rFonts w:ascii="Times New Roman" w:hAnsi="Times New Roman"/>
          <w:sz w:val="24"/>
        </w:rPr>
      </w:pPr>
    </w:p>
    <w:p w14:paraId="3864B6BB" w14:textId="217E15E5" w:rsidR="007B7A13" w:rsidRDefault="008C42C4" w:rsidP="008F579E">
      <w:pPr>
        <w:pStyle w:val="Questiona"/>
        <w:ind w:left="0" w:firstLine="0"/>
        <w:rPr>
          <w:rFonts w:ascii="Times New Roman" w:hAnsi="Times New Roman"/>
          <w:sz w:val="24"/>
        </w:rPr>
      </w:pPr>
      <w:r>
        <w:rPr>
          <w:rFonts w:ascii="Times New Roman" w:hAnsi="Times New Roman"/>
          <w:sz w:val="24"/>
        </w:rPr>
        <w:tab/>
      </w:r>
      <w:r w:rsidR="00456A08">
        <w:rPr>
          <w:rFonts w:ascii="Times New Roman" w:hAnsi="Times New Roman"/>
          <w:sz w:val="24"/>
        </w:rPr>
        <w:t>a)</w:t>
      </w:r>
      <w:r w:rsidR="00456A08">
        <w:rPr>
          <w:rFonts w:ascii="Times New Roman" w:hAnsi="Times New Roman"/>
          <w:sz w:val="24"/>
        </w:rPr>
        <w:tab/>
        <w:t>Gra</w:t>
      </w:r>
      <w:r w:rsidR="00A41D53">
        <w:rPr>
          <w:rFonts w:ascii="Times New Roman" w:hAnsi="Times New Roman"/>
          <w:sz w:val="24"/>
        </w:rPr>
        <w:t xml:space="preserve">ph the results above as a </w:t>
      </w:r>
      <w:r w:rsidR="002C305A">
        <w:rPr>
          <w:rFonts w:ascii="Times New Roman" w:hAnsi="Times New Roman"/>
          <w:sz w:val="24"/>
        </w:rPr>
        <w:t xml:space="preserve">double </w:t>
      </w:r>
      <w:r w:rsidR="00A41D53">
        <w:rPr>
          <w:rFonts w:ascii="Times New Roman" w:hAnsi="Times New Roman"/>
          <w:sz w:val="24"/>
        </w:rPr>
        <w:t>column</w:t>
      </w:r>
      <w:r w:rsidR="002C305A">
        <w:rPr>
          <w:rFonts w:ascii="Times New Roman" w:hAnsi="Times New Roman"/>
          <w:sz w:val="24"/>
        </w:rPr>
        <w:t xml:space="preserve"> graph.</w:t>
      </w:r>
      <w:r w:rsidR="002C305A">
        <w:rPr>
          <w:rFonts w:ascii="Times New Roman" w:hAnsi="Times New Roman"/>
          <w:sz w:val="24"/>
        </w:rPr>
        <w:tab/>
      </w:r>
      <w:r w:rsidR="002C305A">
        <w:rPr>
          <w:rFonts w:ascii="Times New Roman" w:hAnsi="Times New Roman"/>
          <w:sz w:val="24"/>
        </w:rPr>
        <w:tab/>
      </w:r>
      <w:r w:rsidR="002C305A">
        <w:rPr>
          <w:rFonts w:ascii="Times New Roman" w:hAnsi="Times New Roman"/>
          <w:sz w:val="24"/>
        </w:rPr>
        <w:tab/>
      </w:r>
      <w:r w:rsidR="002C305A">
        <w:rPr>
          <w:rFonts w:ascii="Times New Roman" w:hAnsi="Times New Roman"/>
          <w:sz w:val="24"/>
        </w:rPr>
        <w:tab/>
      </w:r>
      <w:r w:rsidR="00456A08">
        <w:rPr>
          <w:rFonts w:ascii="Times New Roman" w:hAnsi="Times New Roman"/>
          <w:sz w:val="24"/>
        </w:rPr>
        <w:t>(5 marks)</w:t>
      </w:r>
    </w:p>
    <w:p w14:paraId="50E6A0E8" w14:textId="77777777" w:rsidR="00C55F58" w:rsidRDefault="00C55F58" w:rsidP="008F579E">
      <w:pPr>
        <w:pStyle w:val="Questiona"/>
        <w:ind w:left="0" w:firstLine="0"/>
        <w:rPr>
          <w:rFonts w:ascii="Times New Roman" w:hAnsi="Times New Roman"/>
          <w:sz w:val="24"/>
        </w:rPr>
      </w:pPr>
    </w:p>
    <w:p w14:paraId="673C4BA1" w14:textId="77E3924F" w:rsidR="00C02150" w:rsidRDefault="00C02150" w:rsidP="008A1F6B">
      <w:pPr>
        <w:pStyle w:val="Questiona"/>
        <w:ind w:left="675" w:hanging="675"/>
        <w:rPr>
          <w:rFonts w:ascii="Times New Roman" w:hAnsi="Times New Roman"/>
          <w:sz w:val="24"/>
        </w:rPr>
      </w:pPr>
      <w:r>
        <w:rPr>
          <w:rFonts w:ascii="Times New Roman" w:hAnsi="Times New Roman"/>
          <w:sz w:val="24"/>
        </w:rPr>
        <w:tab/>
        <w:t>b)</w:t>
      </w:r>
      <w:r>
        <w:rPr>
          <w:rFonts w:ascii="Times New Roman" w:hAnsi="Times New Roman"/>
          <w:sz w:val="24"/>
        </w:rPr>
        <w:tab/>
      </w:r>
      <w:r w:rsidR="008F579E" w:rsidRPr="008F579E">
        <w:rPr>
          <w:rFonts w:ascii="Times New Roman" w:hAnsi="Times New Roman"/>
          <w:sz w:val="24"/>
        </w:rPr>
        <w:t>Wh</w:t>
      </w:r>
      <w:r w:rsidR="005051C8">
        <w:rPr>
          <w:rFonts w:ascii="Times New Roman" w:hAnsi="Times New Roman"/>
          <w:sz w:val="24"/>
        </w:rPr>
        <w:t>ich gas has the highest percentage when inhaled</w:t>
      </w:r>
      <w:r w:rsidR="00F625CE" w:rsidRPr="00BE4C37">
        <w:rPr>
          <w:rFonts w:ascii="Times New Roman" w:hAnsi="Times New Roman"/>
          <w:sz w:val="24"/>
        </w:rPr>
        <w:t>?</w:t>
      </w:r>
      <w:r w:rsidR="00F625CE">
        <w:rPr>
          <w:rFonts w:ascii="Times New Roman" w:hAnsi="Times New Roman"/>
          <w:b/>
          <w:sz w:val="24"/>
        </w:rPr>
        <w:t xml:space="preserve"> </w:t>
      </w:r>
      <w:r>
        <w:rPr>
          <w:rFonts w:ascii="Times New Roman" w:hAnsi="Times New Roman"/>
          <w:sz w:val="24"/>
        </w:rPr>
        <w:t xml:space="preserve"> </w:t>
      </w:r>
      <w:r w:rsidR="00C41BA7">
        <w:rPr>
          <w:rFonts w:ascii="Times New Roman" w:hAnsi="Times New Roman"/>
          <w:sz w:val="24"/>
        </w:rPr>
        <w:t xml:space="preserve">______ </w:t>
      </w:r>
      <w:r w:rsidR="00C41BA7">
        <w:rPr>
          <w:rFonts w:ascii="Times New Roman" w:hAnsi="Times New Roman"/>
          <w:b/>
          <w:sz w:val="24"/>
        </w:rPr>
        <w:t>Nitrogen</w:t>
      </w:r>
      <w:r>
        <w:rPr>
          <w:rFonts w:ascii="Times New Roman" w:hAnsi="Times New Roman"/>
          <w:sz w:val="24"/>
        </w:rPr>
        <w:t xml:space="preserve"> </w:t>
      </w:r>
    </w:p>
    <w:p w14:paraId="0F2E4C36" w14:textId="0DCAB41A" w:rsidR="00C02150" w:rsidRDefault="00F625CE" w:rsidP="008F579E">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w:t>
      </w:r>
      <w:r w:rsidR="00C02150">
        <w:rPr>
          <w:rFonts w:ascii="Times New Roman" w:hAnsi="Times New Roman"/>
          <w:sz w:val="24"/>
        </w:rPr>
        <w:t xml:space="preserve"> mark)</w:t>
      </w:r>
    </w:p>
    <w:p w14:paraId="7E2E7C98" w14:textId="6C1DB126" w:rsidR="00C02150" w:rsidRDefault="00C02150" w:rsidP="00FA61C0">
      <w:pPr>
        <w:pStyle w:val="Questiona"/>
        <w:ind w:left="675" w:hanging="675"/>
        <w:rPr>
          <w:rFonts w:ascii="Times New Roman" w:hAnsi="Times New Roman"/>
          <w:sz w:val="24"/>
        </w:rPr>
      </w:pPr>
    </w:p>
    <w:p w14:paraId="0A16B55F" w14:textId="39FBE379" w:rsidR="00230B4F" w:rsidRDefault="009A7CCB" w:rsidP="00230B4F">
      <w:pPr>
        <w:pStyle w:val="Questiona"/>
        <w:ind w:left="1047"/>
        <w:rPr>
          <w:rFonts w:ascii="Times New Roman" w:hAnsi="Times New Roman"/>
          <w:sz w:val="24"/>
        </w:rPr>
      </w:pPr>
      <w:r>
        <w:rPr>
          <w:rFonts w:ascii="Times New Roman" w:hAnsi="Times New Roman"/>
          <w:sz w:val="24"/>
        </w:rPr>
        <w:t xml:space="preserve">  c)         </w:t>
      </w:r>
      <w:r w:rsidR="00230B4F">
        <w:rPr>
          <w:rFonts w:ascii="Times New Roman" w:hAnsi="Times New Roman"/>
          <w:sz w:val="24"/>
        </w:rPr>
        <w:t>If you breathed in and out using the same air</w:t>
      </w:r>
      <w:r w:rsidR="008A1F6B">
        <w:rPr>
          <w:rFonts w:ascii="Times New Roman" w:hAnsi="Times New Roman"/>
          <w:sz w:val="24"/>
        </w:rPr>
        <w:t xml:space="preserve">. </w:t>
      </w:r>
      <w:r w:rsidR="00BD5F1F">
        <w:rPr>
          <w:rFonts w:ascii="Times New Roman" w:hAnsi="Times New Roman"/>
          <w:b/>
          <w:sz w:val="24"/>
        </w:rPr>
        <w:t>Estimate</w:t>
      </w:r>
      <w:r w:rsidR="00230B4F">
        <w:rPr>
          <w:rFonts w:ascii="Times New Roman" w:hAnsi="Times New Roman"/>
          <w:b/>
          <w:sz w:val="24"/>
        </w:rPr>
        <w:t xml:space="preserve"> </w:t>
      </w:r>
      <w:r w:rsidR="00230B4F">
        <w:rPr>
          <w:rFonts w:ascii="Times New Roman" w:hAnsi="Times New Roman"/>
          <w:sz w:val="24"/>
        </w:rPr>
        <w:t xml:space="preserve">how many times you could </w:t>
      </w:r>
    </w:p>
    <w:p w14:paraId="20720DCC" w14:textId="69EDE390" w:rsidR="00230B4F" w:rsidRDefault="00230B4F" w:rsidP="00230B4F">
      <w:pPr>
        <w:pStyle w:val="Questiona"/>
        <w:ind w:left="1047"/>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breath in before all the oxygen was gone</w:t>
      </w:r>
      <w:r w:rsidR="00BD5F1F">
        <w:rPr>
          <w:rFonts w:ascii="Times New Roman" w:hAnsi="Times New Roman"/>
          <w:b/>
          <w:sz w:val="24"/>
        </w:rPr>
        <w:t xml:space="preserve"> </w:t>
      </w:r>
      <w:r w:rsidR="008A1F6B">
        <w:rPr>
          <w:rFonts w:ascii="Times New Roman" w:hAnsi="Times New Roman"/>
          <w:sz w:val="24"/>
        </w:rPr>
        <w:t xml:space="preserve"> </w:t>
      </w:r>
    </w:p>
    <w:p w14:paraId="15499C87" w14:textId="77777777" w:rsidR="00230B4F" w:rsidRDefault="00230B4F" w:rsidP="00230B4F">
      <w:pPr>
        <w:pStyle w:val="Questiona"/>
        <w:ind w:left="1047"/>
        <w:rPr>
          <w:rFonts w:ascii="Times New Roman" w:hAnsi="Times New Roman"/>
          <w:sz w:val="24"/>
        </w:rPr>
      </w:pPr>
    </w:p>
    <w:p w14:paraId="58F8C922" w14:textId="7E2D2C3F" w:rsidR="00C02150" w:rsidRPr="00C41BA7" w:rsidRDefault="00C41BA7" w:rsidP="00230B4F">
      <w:pPr>
        <w:pStyle w:val="Questiona"/>
        <w:ind w:left="1047"/>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_____________ </w:t>
      </w:r>
      <w:r w:rsidR="001567A1">
        <w:rPr>
          <w:rFonts w:ascii="Times New Roman" w:hAnsi="Times New Roman"/>
          <w:b/>
          <w:sz w:val="24"/>
        </w:rPr>
        <w:t xml:space="preserve">Any answer from 4 </w:t>
      </w:r>
      <w:r w:rsidR="000928E2">
        <w:rPr>
          <w:rFonts w:ascii="Times New Roman" w:hAnsi="Times New Roman"/>
          <w:b/>
          <w:sz w:val="24"/>
        </w:rPr>
        <w:t>–</w:t>
      </w:r>
      <w:r w:rsidR="001567A1">
        <w:rPr>
          <w:rFonts w:ascii="Times New Roman" w:hAnsi="Times New Roman"/>
          <w:b/>
          <w:sz w:val="24"/>
        </w:rPr>
        <w:t xml:space="preserve"> 6</w:t>
      </w:r>
      <w:r w:rsidR="000928E2">
        <w:rPr>
          <w:rFonts w:ascii="Times New Roman" w:hAnsi="Times New Roman"/>
          <w:b/>
          <w:sz w:val="24"/>
        </w:rPr>
        <w:t xml:space="preserve"> times</w:t>
      </w:r>
    </w:p>
    <w:p w14:paraId="5B48FE15" w14:textId="748098A8" w:rsidR="00F12F1D" w:rsidRDefault="00B47D08" w:rsidP="00B47D0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BE4C37">
        <w:rPr>
          <w:rFonts w:ascii="Times New Roman" w:hAnsi="Times New Roman"/>
          <w:sz w:val="24"/>
        </w:rPr>
        <w:t>(1</w:t>
      </w:r>
      <w:r w:rsidR="00F12F1D">
        <w:rPr>
          <w:rFonts w:ascii="Times New Roman" w:hAnsi="Times New Roman"/>
          <w:sz w:val="24"/>
        </w:rPr>
        <w:t xml:space="preserve"> mark)</w:t>
      </w:r>
    </w:p>
    <w:p w14:paraId="1A485894" w14:textId="77777777" w:rsidR="008C2B84" w:rsidRDefault="008C2B84" w:rsidP="00C02150">
      <w:pPr>
        <w:pStyle w:val="Questiona"/>
        <w:ind w:left="675" w:hanging="675"/>
        <w:rPr>
          <w:rFonts w:ascii="Times New Roman" w:hAnsi="Times New Roman"/>
          <w:sz w:val="24"/>
        </w:rPr>
      </w:pPr>
    </w:p>
    <w:p w14:paraId="647ADD49" w14:textId="559DA347" w:rsidR="008C2B84" w:rsidRDefault="008C2B84" w:rsidP="00C02150">
      <w:pPr>
        <w:pStyle w:val="Questiona"/>
        <w:ind w:left="675" w:hanging="675"/>
        <w:rPr>
          <w:rFonts w:ascii="Times New Roman" w:hAnsi="Times New Roman"/>
          <w:sz w:val="24"/>
        </w:rPr>
      </w:pPr>
      <w:r>
        <w:rPr>
          <w:rFonts w:ascii="Times New Roman" w:hAnsi="Times New Roman"/>
          <w:sz w:val="24"/>
        </w:rPr>
        <w:tab/>
        <w:t>d)</w:t>
      </w:r>
      <w:r>
        <w:rPr>
          <w:rFonts w:ascii="Times New Roman" w:hAnsi="Times New Roman"/>
          <w:sz w:val="24"/>
        </w:rPr>
        <w:tab/>
      </w:r>
      <w:r>
        <w:rPr>
          <w:rFonts w:ascii="Times New Roman" w:hAnsi="Times New Roman"/>
          <w:b/>
          <w:sz w:val="24"/>
        </w:rPr>
        <w:t xml:space="preserve">Compare </w:t>
      </w:r>
      <w:r w:rsidR="009A7CCB">
        <w:rPr>
          <w:rFonts w:ascii="Times New Roman" w:hAnsi="Times New Roman"/>
          <w:sz w:val="24"/>
        </w:rPr>
        <w:t>the percentage of nitrogen inhaled with the percentage of oxygen inhaled</w:t>
      </w:r>
      <w:r w:rsidR="00B86F23">
        <w:rPr>
          <w:rFonts w:ascii="Times New Roman" w:hAnsi="Times New Roman"/>
          <w:sz w:val="24"/>
        </w:rPr>
        <w:t>.</w:t>
      </w:r>
      <w:r w:rsidR="009A7CCB">
        <w:rPr>
          <w:rFonts w:ascii="Times New Roman" w:hAnsi="Times New Roman"/>
          <w:sz w:val="24"/>
        </w:rPr>
        <w:t xml:space="preserve"> </w:t>
      </w:r>
      <w:r>
        <w:rPr>
          <w:rFonts w:ascii="Times New Roman" w:hAnsi="Times New Roman"/>
          <w:sz w:val="24"/>
        </w:rPr>
        <w:t xml:space="preserve">  </w:t>
      </w:r>
    </w:p>
    <w:p w14:paraId="58882A36" w14:textId="77777777" w:rsidR="008C2B84" w:rsidRDefault="008C2B84" w:rsidP="00C02150">
      <w:pPr>
        <w:pStyle w:val="Questiona"/>
        <w:ind w:left="675" w:hanging="675"/>
        <w:rPr>
          <w:rFonts w:ascii="Times New Roman" w:hAnsi="Times New Roman"/>
          <w:sz w:val="24"/>
        </w:rPr>
      </w:pPr>
    </w:p>
    <w:p w14:paraId="1538C2C7" w14:textId="4F4CCF43" w:rsidR="009A7CCB" w:rsidRPr="009A3BF3" w:rsidRDefault="00CF3D86" w:rsidP="00B47D08">
      <w:pPr>
        <w:pStyle w:val="Questiona"/>
        <w:ind w:left="0" w:firstLine="0"/>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8C2B84">
        <w:rPr>
          <w:rFonts w:ascii="Times New Roman" w:hAnsi="Times New Roman"/>
          <w:sz w:val="24"/>
        </w:rPr>
        <w:t>_________</w:t>
      </w:r>
      <w:r w:rsidR="009A3BF3">
        <w:rPr>
          <w:rFonts w:ascii="Times New Roman" w:hAnsi="Times New Roman"/>
          <w:sz w:val="24"/>
        </w:rPr>
        <w:t xml:space="preserve"> </w:t>
      </w:r>
      <w:r w:rsidR="009A3BF3">
        <w:rPr>
          <w:rFonts w:ascii="Times New Roman" w:hAnsi="Times New Roman"/>
          <w:b/>
          <w:sz w:val="24"/>
        </w:rPr>
        <w:t>Nitrogen 78%, Oxygen 21%</w:t>
      </w:r>
      <w:r w:rsidR="00A56BA8">
        <w:rPr>
          <w:rFonts w:ascii="Times New Roman" w:hAnsi="Times New Roman"/>
          <w:b/>
          <w:sz w:val="24"/>
        </w:rPr>
        <w:t>. Nitrogen nearly 4 times higher.</w:t>
      </w:r>
    </w:p>
    <w:p w14:paraId="465C782B" w14:textId="7FDED942" w:rsidR="008C2B84" w:rsidRDefault="00677DB4" w:rsidP="00C02150">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 mark</w:t>
      </w:r>
      <w:r w:rsidR="008C2B84">
        <w:rPr>
          <w:rFonts w:ascii="Times New Roman" w:hAnsi="Times New Roman"/>
          <w:sz w:val="24"/>
        </w:rPr>
        <w:t>)</w:t>
      </w:r>
    </w:p>
    <w:p w14:paraId="647ADB4B" w14:textId="77777777" w:rsidR="008C2B84" w:rsidRDefault="008C2B84" w:rsidP="00C02150">
      <w:pPr>
        <w:pStyle w:val="Questiona"/>
        <w:ind w:left="675" w:hanging="675"/>
        <w:rPr>
          <w:rFonts w:ascii="Times New Roman" w:hAnsi="Times New Roman"/>
          <w:sz w:val="24"/>
        </w:rPr>
      </w:pPr>
    </w:p>
    <w:p w14:paraId="6DAB4F5B" w14:textId="5659FF22" w:rsidR="00CD2247" w:rsidRPr="00932317" w:rsidRDefault="008F579E" w:rsidP="008F579E">
      <w:pPr>
        <w:pStyle w:val="Questiona"/>
        <w:ind w:left="1440" w:hanging="1440"/>
        <w:rPr>
          <w:rFonts w:ascii="Times New Roman" w:hAnsi="Times New Roman"/>
          <w:sz w:val="24"/>
        </w:rPr>
      </w:pPr>
      <w:r>
        <w:rPr>
          <w:rFonts w:ascii="Times New Roman" w:hAnsi="Times New Roman"/>
          <w:sz w:val="24"/>
        </w:rPr>
        <w:tab/>
      </w:r>
      <w:r w:rsidR="00BE4C37">
        <w:rPr>
          <w:rFonts w:ascii="Times New Roman" w:hAnsi="Times New Roman"/>
          <w:sz w:val="24"/>
        </w:rPr>
        <w:t xml:space="preserve">e) </w:t>
      </w:r>
      <w:r w:rsidR="00BE4C37">
        <w:rPr>
          <w:rFonts w:ascii="Times New Roman" w:hAnsi="Times New Roman"/>
          <w:sz w:val="24"/>
        </w:rPr>
        <w:tab/>
      </w:r>
      <w:r w:rsidR="00932317">
        <w:rPr>
          <w:rFonts w:ascii="Times New Roman" w:hAnsi="Times New Roman"/>
          <w:b/>
          <w:sz w:val="24"/>
        </w:rPr>
        <w:t xml:space="preserve">Calculate </w:t>
      </w:r>
      <w:r w:rsidR="00932317">
        <w:rPr>
          <w:rFonts w:ascii="Times New Roman" w:hAnsi="Times New Roman"/>
          <w:sz w:val="24"/>
        </w:rPr>
        <w:t>how much the percentage of carbon dioxide increases</w:t>
      </w:r>
      <w:r w:rsidR="00B86F23">
        <w:rPr>
          <w:rFonts w:ascii="Times New Roman" w:hAnsi="Times New Roman"/>
          <w:sz w:val="24"/>
        </w:rPr>
        <w:t>.</w:t>
      </w:r>
    </w:p>
    <w:p w14:paraId="4492B9C7" w14:textId="2E602681" w:rsidR="00442ED9" w:rsidRPr="009F7091" w:rsidRDefault="00A56BA8" w:rsidP="00CD2247">
      <w:pPr>
        <w:pStyle w:val="Questiona"/>
        <w:ind w:left="1440" w:firstLine="0"/>
        <w:rPr>
          <w:rFonts w:ascii="Times New Roman" w:hAnsi="Times New Roman"/>
          <w:b/>
          <w:sz w:val="24"/>
        </w:rPr>
      </w:pPr>
      <w:r>
        <w:rPr>
          <w:rFonts w:ascii="Times New Roman" w:hAnsi="Times New Roman"/>
          <w:sz w:val="24"/>
        </w:rPr>
        <w:t>________</w:t>
      </w:r>
      <w:r w:rsidR="009F7091">
        <w:rPr>
          <w:rFonts w:ascii="Times New Roman" w:hAnsi="Times New Roman"/>
          <w:sz w:val="24"/>
        </w:rPr>
        <w:t xml:space="preserve"> </w:t>
      </w:r>
      <w:r w:rsidR="009C6AE8">
        <w:rPr>
          <w:rFonts w:ascii="Times New Roman" w:hAnsi="Times New Roman"/>
          <w:sz w:val="24"/>
        </w:rPr>
        <w:t xml:space="preserve">by </w:t>
      </w:r>
      <w:r w:rsidR="009F7091">
        <w:rPr>
          <w:rFonts w:ascii="Times New Roman" w:hAnsi="Times New Roman"/>
          <w:b/>
          <w:sz w:val="24"/>
        </w:rPr>
        <w:t>3.96</w:t>
      </w:r>
      <w:r w:rsidR="009C6AE8">
        <w:rPr>
          <w:rFonts w:ascii="Times New Roman" w:hAnsi="Times New Roman"/>
          <w:b/>
          <w:sz w:val="24"/>
        </w:rPr>
        <w:t xml:space="preserve"> or 100 times</w:t>
      </w:r>
    </w:p>
    <w:p w14:paraId="7DE6A516" w14:textId="51AFF790" w:rsidR="00442ED9" w:rsidRDefault="00BE4C37" w:rsidP="00BE4C37">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442ED9">
        <w:rPr>
          <w:rFonts w:ascii="Times New Roman" w:hAnsi="Times New Roman"/>
          <w:sz w:val="24"/>
        </w:rPr>
        <w:t xml:space="preserve">  </w:t>
      </w:r>
      <w:r w:rsidR="00442ED9">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442ED9">
        <w:rPr>
          <w:rFonts w:ascii="Times New Roman" w:hAnsi="Times New Roman"/>
          <w:sz w:val="24"/>
        </w:rPr>
        <w:t>(1 mark)</w:t>
      </w:r>
    </w:p>
    <w:p w14:paraId="5A7BFDBE" w14:textId="77777777" w:rsidR="00017F2B" w:rsidRPr="00442ED9" w:rsidRDefault="00017F2B" w:rsidP="00BE4C37">
      <w:pPr>
        <w:pStyle w:val="Questiona"/>
        <w:ind w:left="0" w:firstLine="0"/>
        <w:rPr>
          <w:rFonts w:ascii="Times New Roman" w:hAnsi="Times New Roman"/>
          <w:sz w:val="24"/>
        </w:rPr>
      </w:pPr>
    </w:p>
    <w:p w14:paraId="583BA5A2" w14:textId="46C2AA03" w:rsidR="009753D8" w:rsidRPr="008F579E" w:rsidRDefault="00442ED9" w:rsidP="008A7DDB">
      <w:pPr>
        <w:pStyle w:val="Questiona"/>
        <w:ind w:left="1440" w:hanging="1440"/>
        <w:rPr>
          <w:rFonts w:ascii="Times New Roman" w:hAnsi="Times New Roman"/>
          <w:sz w:val="24"/>
        </w:rPr>
      </w:pPr>
      <w:r>
        <w:rPr>
          <w:rFonts w:ascii="Times New Roman" w:hAnsi="Times New Roman"/>
          <w:sz w:val="24"/>
        </w:rPr>
        <w:tab/>
        <w:t>f</w:t>
      </w:r>
      <w:r w:rsidR="008F579E">
        <w:rPr>
          <w:rFonts w:ascii="Times New Roman" w:hAnsi="Times New Roman"/>
          <w:sz w:val="24"/>
        </w:rPr>
        <w:t>)</w:t>
      </w:r>
      <w:r w:rsidR="008F579E">
        <w:rPr>
          <w:rFonts w:ascii="Times New Roman" w:hAnsi="Times New Roman"/>
          <w:sz w:val="24"/>
        </w:rPr>
        <w:tab/>
      </w:r>
      <w:r w:rsidR="008F579E">
        <w:rPr>
          <w:rFonts w:ascii="Times New Roman" w:hAnsi="Times New Roman"/>
          <w:b/>
          <w:sz w:val="24"/>
        </w:rPr>
        <w:t xml:space="preserve">Explain </w:t>
      </w:r>
      <w:r w:rsidR="009A7CCB">
        <w:rPr>
          <w:rFonts w:ascii="Times New Roman" w:hAnsi="Times New Roman"/>
          <w:sz w:val="24"/>
        </w:rPr>
        <w:t>why the percentage of nitrogen does not change</w:t>
      </w:r>
      <w:r w:rsidR="00913793">
        <w:rPr>
          <w:rFonts w:ascii="Times New Roman" w:hAnsi="Times New Roman"/>
          <w:sz w:val="24"/>
        </w:rPr>
        <w:t>.</w:t>
      </w:r>
    </w:p>
    <w:p w14:paraId="1AF57AC5" w14:textId="77777777" w:rsidR="002D7B21" w:rsidRDefault="00014A83" w:rsidP="002D7B21">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
    <w:p w14:paraId="6DFAA75D" w14:textId="773147EE" w:rsidR="002809AF" w:rsidRDefault="002D7B21" w:rsidP="002D7B21">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4"/>
        </w:rPr>
        <w:t>The human body does not use the nitrogen in the air so it is removed again</w:t>
      </w:r>
      <w:r w:rsidR="00D95707">
        <w:rPr>
          <w:rFonts w:ascii="Times New Roman" w:hAnsi="Times New Roman"/>
          <w:b/>
          <w:sz w:val="24"/>
        </w:rPr>
        <w:t>.</w:t>
      </w:r>
      <w:r w:rsidR="002809AF">
        <w:rPr>
          <w:rFonts w:ascii="Times New Roman" w:hAnsi="Times New Roman"/>
          <w:sz w:val="24"/>
        </w:rPr>
        <w:t xml:space="preserve"> </w:t>
      </w:r>
    </w:p>
    <w:p w14:paraId="7020F52C" w14:textId="4D522CD1" w:rsidR="009753D8" w:rsidRDefault="009753D8" w:rsidP="00385F21">
      <w:pPr>
        <w:pStyle w:val="Questiona"/>
        <w:ind w:left="0" w:firstLine="0"/>
        <w:rPr>
          <w:rFonts w:ascii="Times New Roman" w:hAnsi="Times New Roman"/>
          <w:sz w:val="24"/>
        </w:rPr>
      </w:pPr>
      <w:r>
        <w:rPr>
          <w:rFonts w:ascii="Times New Roman" w:hAnsi="Times New Roman"/>
          <w:sz w:val="24"/>
        </w:rPr>
        <w:t xml:space="preserve"> </w:t>
      </w:r>
    </w:p>
    <w:p w14:paraId="3B6A9D9C" w14:textId="77777777" w:rsidR="009753D8" w:rsidRDefault="00B35AC3" w:rsidP="009753D8">
      <w:pPr>
        <w:pStyle w:val="Questiona"/>
        <w:ind w:left="1440" w:hanging="144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w:t>
      </w:r>
      <w:r w:rsidR="009753D8">
        <w:rPr>
          <w:rFonts w:ascii="Times New Roman" w:hAnsi="Times New Roman"/>
          <w:sz w:val="24"/>
        </w:rPr>
        <w:t xml:space="preserve"> mark)</w:t>
      </w:r>
    </w:p>
    <w:p w14:paraId="2120F112" w14:textId="77777777" w:rsidR="000E2D18" w:rsidRDefault="000E2D18" w:rsidP="009753D8">
      <w:pPr>
        <w:pStyle w:val="Questiona"/>
        <w:ind w:left="1440" w:hanging="1440"/>
        <w:rPr>
          <w:rFonts w:ascii="Times New Roman" w:hAnsi="Times New Roman"/>
          <w:sz w:val="24"/>
        </w:rPr>
      </w:pPr>
    </w:p>
    <w:p w14:paraId="38A179DC" w14:textId="77777777" w:rsidR="00D95707" w:rsidRDefault="00D95707" w:rsidP="009753D8">
      <w:pPr>
        <w:pStyle w:val="Questiona"/>
        <w:ind w:left="1440" w:hanging="1440"/>
        <w:rPr>
          <w:rFonts w:ascii="Times New Roman" w:hAnsi="Times New Roman"/>
          <w:sz w:val="24"/>
        </w:rPr>
      </w:pPr>
    </w:p>
    <w:p w14:paraId="25CCC544" w14:textId="77777777" w:rsidR="00D95707" w:rsidRDefault="00D95707" w:rsidP="009753D8">
      <w:pPr>
        <w:pStyle w:val="Questiona"/>
        <w:ind w:left="1440" w:hanging="1440"/>
        <w:rPr>
          <w:rFonts w:ascii="Times New Roman" w:hAnsi="Times New Roman"/>
          <w:sz w:val="24"/>
        </w:rPr>
      </w:pPr>
    </w:p>
    <w:p w14:paraId="3BB87B19" w14:textId="77777777" w:rsidR="00D95707" w:rsidRDefault="00D95707" w:rsidP="009753D8">
      <w:pPr>
        <w:pStyle w:val="Questiona"/>
        <w:ind w:left="1440" w:hanging="1440"/>
        <w:rPr>
          <w:rFonts w:ascii="Times New Roman" w:hAnsi="Times New Roman"/>
          <w:sz w:val="24"/>
        </w:rPr>
      </w:pPr>
    </w:p>
    <w:p w14:paraId="2F574D2B" w14:textId="77777777" w:rsidR="00D95707" w:rsidRDefault="00D95707" w:rsidP="009753D8">
      <w:pPr>
        <w:pStyle w:val="Questiona"/>
        <w:ind w:left="1440" w:hanging="1440"/>
        <w:rPr>
          <w:rFonts w:ascii="Times New Roman" w:hAnsi="Times New Roman"/>
          <w:sz w:val="24"/>
        </w:rPr>
      </w:pPr>
    </w:p>
    <w:p w14:paraId="4338315B" w14:textId="77777777" w:rsidR="00D95707" w:rsidRDefault="00D95707" w:rsidP="009753D8">
      <w:pPr>
        <w:pStyle w:val="Questiona"/>
        <w:ind w:left="1440" w:hanging="1440"/>
        <w:rPr>
          <w:rFonts w:ascii="Times New Roman" w:hAnsi="Times New Roman"/>
          <w:sz w:val="24"/>
        </w:rPr>
      </w:pPr>
    </w:p>
    <w:p w14:paraId="5DCA3584" w14:textId="77777777" w:rsidR="00D95707" w:rsidRDefault="00D95707" w:rsidP="009753D8">
      <w:pPr>
        <w:pStyle w:val="Questiona"/>
        <w:ind w:left="1440" w:hanging="1440"/>
        <w:rPr>
          <w:rFonts w:ascii="Times New Roman" w:hAnsi="Times New Roman"/>
          <w:sz w:val="24"/>
        </w:rPr>
      </w:pPr>
    </w:p>
    <w:p w14:paraId="3173F168" w14:textId="77777777" w:rsidR="00D95707" w:rsidRDefault="00D95707" w:rsidP="009753D8">
      <w:pPr>
        <w:pStyle w:val="Questiona"/>
        <w:ind w:left="1440" w:hanging="1440"/>
        <w:rPr>
          <w:rFonts w:ascii="Times New Roman" w:hAnsi="Times New Roman"/>
          <w:sz w:val="24"/>
        </w:rPr>
      </w:pPr>
    </w:p>
    <w:p w14:paraId="07CCF378" w14:textId="754B4F16" w:rsidR="000E2D18" w:rsidRDefault="00E57BED" w:rsidP="009753D8">
      <w:pPr>
        <w:pStyle w:val="Questiona"/>
        <w:ind w:left="1440" w:hanging="1440"/>
        <w:rPr>
          <w:rFonts w:ascii="Times New Roman" w:hAnsi="Times New Roman"/>
          <w:sz w:val="24"/>
        </w:rPr>
      </w:pPr>
      <w:r>
        <w:rPr>
          <w:rFonts w:ascii="Times New Roman" w:hAnsi="Times New Roman"/>
          <w:sz w:val="24"/>
        </w:rPr>
        <w:t>10</w:t>
      </w:r>
      <w:r w:rsidR="000E2D18">
        <w:rPr>
          <w:rFonts w:ascii="Times New Roman" w:hAnsi="Times New Roman"/>
          <w:sz w:val="24"/>
        </w:rPr>
        <w:t>.</w:t>
      </w:r>
      <w:r w:rsidR="000E2D18">
        <w:rPr>
          <w:rFonts w:ascii="Times New Roman" w:hAnsi="Times New Roman"/>
          <w:sz w:val="24"/>
        </w:rPr>
        <w:tab/>
      </w:r>
      <w:r w:rsidR="0069497A">
        <w:rPr>
          <w:rFonts w:ascii="Times New Roman" w:hAnsi="Times New Roman"/>
          <w:b/>
          <w:sz w:val="24"/>
        </w:rPr>
        <w:t>Calculate</w:t>
      </w:r>
      <w:r w:rsidR="000E2D18">
        <w:rPr>
          <w:rFonts w:ascii="Times New Roman" w:hAnsi="Times New Roman"/>
          <w:b/>
          <w:sz w:val="24"/>
        </w:rPr>
        <w:t xml:space="preserve"> </w:t>
      </w:r>
      <w:r w:rsidR="000E2D18">
        <w:rPr>
          <w:rFonts w:ascii="Times New Roman" w:hAnsi="Times New Roman"/>
          <w:sz w:val="24"/>
        </w:rPr>
        <w:t>the following:</w:t>
      </w:r>
    </w:p>
    <w:p w14:paraId="6525FC32" w14:textId="77777777" w:rsidR="0069497A" w:rsidRDefault="0069497A" w:rsidP="009753D8">
      <w:pPr>
        <w:pStyle w:val="Questiona"/>
        <w:ind w:left="1440" w:hanging="1440"/>
        <w:rPr>
          <w:rFonts w:ascii="Times New Roman" w:hAnsi="Times New Roman"/>
          <w:sz w:val="24"/>
        </w:rPr>
      </w:pPr>
    </w:p>
    <w:tbl>
      <w:tblPr>
        <w:tblStyle w:val="TableGrid"/>
        <w:tblW w:w="0" w:type="auto"/>
        <w:tblInd w:w="1440" w:type="dxa"/>
        <w:tblLook w:val="04A0" w:firstRow="1" w:lastRow="0" w:firstColumn="1" w:lastColumn="0" w:noHBand="0" w:noVBand="1"/>
      </w:tblPr>
      <w:tblGrid>
        <w:gridCol w:w="2761"/>
        <w:gridCol w:w="2826"/>
        <w:gridCol w:w="2935"/>
      </w:tblGrid>
      <w:tr w:rsidR="0069497A" w14:paraId="5211D896" w14:textId="77777777" w:rsidTr="0069497A">
        <w:tc>
          <w:tcPr>
            <w:tcW w:w="3320" w:type="dxa"/>
          </w:tcPr>
          <w:p w14:paraId="58F73E0D" w14:textId="3B3AFC91" w:rsidR="0069497A" w:rsidRDefault="0069497A" w:rsidP="0069497A">
            <w:pPr>
              <w:pStyle w:val="Questiona"/>
              <w:ind w:left="0" w:firstLine="0"/>
              <w:jc w:val="center"/>
              <w:rPr>
                <w:rFonts w:ascii="Times New Roman" w:hAnsi="Times New Roman"/>
                <w:sz w:val="24"/>
              </w:rPr>
            </w:pPr>
            <w:r>
              <w:rPr>
                <w:rFonts w:ascii="Times New Roman" w:hAnsi="Times New Roman"/>
                <w:sz w:val="24"/>
              </w:rPr>
              <w:lastRenderedPageBreak/>
              <w:t>Ocular lens</w:t>
            </w:r>
          </w:p>
        </w:tc>
        <w:tc>
          <w:tcPr>
            <w:tcW w:w="3321" w:type="dxa"/>
          </w:tcPr>
          <w:p w14:paraId="2014696B" w14:textId="60F8205D" w:rsidR="0069497A" w:rsidRDefault="0069497A" w:rsidP="005E0518">
            <w:pPr>
              <w:pStyle w:val="Questiona"/>
              <w:ind w:left="0" w:firstLine="0"/>
              <w:jc w:val="center"/>
              <w:rPr>
                <w:rFonts w:ascii="Times New Roman" w:hAnsi="Times New Roman"/>
                <w:sz w:val="24"/>
              </w:rPr>
            </w:pPr>
            <w:r>
              <w:rPr>
                <w:rFonts w:ascii="Times New Roman" w:hAnsi="Times New Roman"/>
                <w:sz w:val="24"/>
              </w:rPr>
              <w:t>Objective lens</w:t>
            </w:r>
          </w:p>
        </w:tc>
        <w:tc>
          <w:tcPr>
            <w:tcW w:w="3321" w:type="dxa"/>
          </w:tcPr>
          <w:p w14:paraId="4A1CE88A" w14:textId="453A47BA" w:rsidR="0069497A" w:rsidRPr="00D95707" w:rsidRDefault="0069497A" w:rsidP="00D95707">
            <w:pPr>
              <w:pStyle w:val="Questiona"/>
              <w:ind w:left="0" w:firstLine="0"/>
              <w:jc w:val="center"/>
              <w:rPr>
                <w:rFonts w:ascii="Times New Roman" w:hAnsi="Times New Roman"/>
                <w:b/>
                <w:sz w:val="24"/>
              </w:rPr>
            </w:pPr>
            <w:r w:rsidRPr="00D95707">
              <w:rPr>
                <w:rFonts w:ascii="Times New Roman" w:hAnsi="Times New Roman"/>
                <w:b/>
                <w:sz w:val="24"/>
              </w:rPr>
              <w:t>Total magnification</w:t>
            </w:r>
          </w:p>
        </w:tc>
      </w:tr>
      <w:tr w:rsidR="0069497A" w14:paraId="4A520A6D" w14:textId="77777777" w:rsidTr="0069497A">
        <w:tc>
          <w:tcPr>
            <w:tcW w:w="3320" w:type="dxa"/>
          </w:tcPr>
          <w:p w14:paraId="7592CD6D" w14:textId="67DE7965" w:rsidR="0069497A" w:rsidRDefault="0069497A" w:rsidP="0069497A">
            <w:pPr>
              <w:pStyle w:val="Questiona"/>
              <w:ind w:left="0" w:firstLine="0"/>
              <w:jc w:val="center"/>
              <w:rPr>
                <w:rFonts w:ascii="Times New Roman" w:hAnsi="Times New Roman"/>
                <w:sz w:val="24"/>
              </w:rPr>
            </w:pPr>
            <w:r>
              <w:rPr>
                <w:rFonts w:ascii="Times New Roman" w:hAnsi="Times New Roman"/>
                <w:sz w:val="24"/>
              </w:rPr>
              <w:t>x4</w:t>
            </w:r>
          </w:p>
        </w:tc>
        <w:tc>
          <w:tcPr>
            <w:tcW w:w="3321" w:type="dxa"/>
          </w:tcPr>
          <w:p w14:paraId="1BDFC3F0" w14:textId="0E70969E" w:rsidR="0069497A" w:rsidRDefault="005E0518" w:rsidP="005E0518">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726C930B" w14:textId="4800DE33" w:rsidR="0069497A" w:rsidRPr="00D95707" w:rsidRDefault="00D95707" w:rsidP="00D95707">
            <w:pPr>
              <w:pStyle w:val="Questiona"/>
              <w:ind w:left="0" w:firstLine="0"/>
              <w:jc w:val="center"/>
              <w:rPr>
                <w:rFonts w:ascii="Times New Roman" w:hAnsi="Times New Roman"/>
                <w:b/>
                <w:sz w:val="24"/>
              </w:rPr>
            </w:pPr>
            <w:r>
              <w:rPr>
                <w:rFonts w:ascii="Times New Roman" w:hAnsi="Times New Roman"/>
                <w:b/>
                <w:sz w:val="24"/>
              </w:rPr>
              <w:t>40x</w:t>
            </w:r>
          </w:p>
        </w:tc>
      </w:tr>
      <w:tr w:rsidR="0069497A" w14:paraId="262381E5" w14:textId="77777777" w:rsidTr="0069497A">
        <w:tc>
          <w:tcPr>
            <w:tcW w:w="3320" w:type="dxa"/>
          </w:tcPr>
          <w:p w14:paraId="69DA1A16" w14:textId="6F655A4F" w:rsidR="0069497A" w:rsidRDefault="0069497A" w:rsidP="0069497A">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6F27A46B" w14:textId="043E6C69" w:rsidR="0069497A" w:rsidRDefault="005E0518" w:rsidP="005E0518">
            <w:pPr>
              <w:pStyle w:val="Questiona"/>
              <w:ind w:left="0" w:firstLine="0"/>
              <w:jc w:val="center"/>
              <w:rPr>
                <w:rFonts w:ascii="Times New Roman" w:hAnsi="Times New Roman"/>
                <w:sz w:val="24"/>
              </w:rPr>
            </w:pPr>
            <w:r>
              <w:rPr>
                <w:rFonts w:ascii="Times New Roman" w:hAnsi="Times New Roman"/>
                <w:sz w:val="24"/>
              </w:rPr>
              <w:t>x100</w:t>
            </w:r>
          </w:p>
        </w:tc>
        <w:tc>
          <w:tcPr>
            <w:tcW w:w="3321" w:type="dxa"/>
          </w:tcPr>
          <w:p w14:paraId="5EDB8253" w14:textId="645925F0" w:rsidR="0069497A" w:rsidRPr="00D95707" w:rsidRDefault="00D95707" w:rsidP="00D95707">
            <w:pPr>
              <w:pStyle w:val="Questiona"/>
              <w:ind w:left="0" w:firstLine="0"/>
              <w:jc w:val="center"/>
              <w:rPr>
                <w:rFonts w:ascii="Times New Roman" w:hAnsi="Times New Roman"/>
                <w:b/>
                <w:sz w:val="24"/>
              </w:rPr>
            </w:pPr>
            <w:r>
              <w:rPr>
                <w:rFonts w:ascii="Times New Roman" w:hAnsi="Times New Roman"/>
                <w:b/>
                <w:sz w:val="24"/>
              </w:rPr>
              <w:t>1000x</w:t>
            </w:r>
          </w:p>
        </w:tc>
      </w:tr>
      <w:tr w:rsidR="0069497A" w14:paraId="196D077F" w14:textId="77777777" w:rsidTr="0069497A">
        <w:tc>
          <w:tcPr>
            <w:tcW w:w="3320" w:type="dxa"/>
          </w:tcPr>
          <w:p w14:paraId="11AEE642" w14:textId="1E46841C" w:rsidR="0069497A" w:rsidRDefault="0069497A" w:rsidP="0069497A">
            <w:pPr>
              <w:pStyle w:val="Questiona"/>
              <w:ind w:left="0" w:firstLine="0"/>
              <w:jc w:val="center"/>
              <w:rPr>
                <w:rFonts w:ascii="Times New Roman" w:hAnsi="Times New Roman"/>
                <w:sz w:val="24"/>
              </w:rPr>
            </w:pPr>
            <w:r>
              <w:rPr>
                <w:rFonts w:ascii="Times New Roman" w:hAnsi="Times New Roman"/>
                <w:sz w:val="24"/>
              </w:rPr>
              <w:t>x4</w:t>
            </w:r>
          </w:p>
        </w:tc>
        <w:tc>
          <w:tcPr>
            <w:tcW w:w="3321" w:type="dxa"/>
          </w:tcPr>
          <w:p w14:paraId="7DC43DCD" w14:textId="72955480" w:rsidR="0069497A" w:rsidRDefault="005E0518" w:rsidP="005E0518">
            <w:pPr>
              <w:pStyle w:val="Questiona"/>
              <w:ind w:left="0" w:firstLine="0"/>
              <w:jc w:val="center"/>
              <w:rPr>
                <w:rFonts w:ascii="Times New Roman" w:hAnsi="Times New Roman"/>
                <w:sz w:val="24"/>
              </w:rPr>
            </w:pPr>
            <w:r>
              <w:rPr>
                <w:rFonts w:ascii="Times New Roman" w:hAnsi="Times New Roman"/>
                <w:sz w:val="24"/>
              </w:rPr>
              <w:t>x40</w:t>
            </w:r>
          </w:p>
        </w:tc>
        <w:tc>
          <w:tcPr>
            <w:tcW w:w="3321" w:type="dxa"/>
          </w:tcPr>
          <w:p w14:paraId="6C83DAC7" w14:textId="4B11591B" w:rsidR="0069497A" w:rsidRPr="00D95707" w:rsidRDefault="00D95707" w:rsidP="00D95707">
            <w:pPr>
              <w:pStyle w:val="Questiona"/>
              <w:ind w:left="0" w:firstLine="0"/>
              <w:jc w:val="center"/>
              <w:rPr>
                <w:rFonts w:ascii="Times New Roman" w:hAnsi="Times New Roman"/>
                <w:b/>
                <w:sz w:val="24"/>
              </w:rPr>
            </w:pPr>
            <w:r>
              <w:rPr>
                <w:rFonts w:ascii="Times New Roman" w:hAnsi="Times New Roman"/>
                <w:b/>
                <w:sz w:val="24"/>
              </w:rPr>
              <w:t>160x</w:t>
            </w:r>
          </w:p>
        </w:tc>
      </w:tr>
      <w:tr w:rsidR="0069497A" w14:paraId="02F20A59" w14:textId="77777777" w:rsidTr="0069497A">
        <w:tc>
          <w:tcPr>
            <w:tcW w:w="3320" w:type="dxa"/>
          </w:tcPr>
          <w:p w14:paraId="06C548B7" w14:textId="13D25BCB" w:rsidR="0069497A" w:rsidRDefault="0069497A" w:rsidP="0069497A">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59834316" w14:textId="06F3FC58" w:rsidR="0069497A" w:rsidRDefault="005E0518" w:rsidP="005E0518">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1BB17C16" w14:textId="73943061" w:rsidR="0069497A" w:rsidRPr="00D95707" w:rsidRDefault="00D95707" w:rsidP="00D95707">
            <w:pPr>
              <w:pStyle w:val="Questiona"/>
              <w:ind w:left="0" w:firstLine="0"/>
              <w:jc w:val="center"/>
              <w:rPr>
                <w:rFonts w:ascii="Times New Roman" w:hAnsi="Times New Roman"/>
                <w:b/>
                <w:sz w:val="24"/>
              </w:rPr>
            </w:pPr>
            <w:r>
              <w:rPr>
                <w:rFonts w:ascii="Times New Roman" w:hAnsi="Times New Roman"/>
                <w:b/>
                <w:sz w:val="24"/>
              </w:rPr>
              <w:t>100x</w:t>
            </w:r>
          </w:p>
        </w:tc>
      </w:tr>
    </w:tbl>
    <w:p w14:paraId="7D48F815" w14:textId="69D51FD0" w:rsidR="0069497A" w:rsidRDefault="00043951" w:rsidP="009753D8">
      <w:pPr>
        <w:pStyle w:val="Questiona"/>
        <w:ind w:left="1440" w:hanging="144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 marks)</w:t>
      </w:r>
    </w:p>
    <w:p w14:paraId="2224050F" w14:textId="77777777" w:rsidR="0069497A" w:rsidRDefault="0069497A" w:rsidP="00EA6D47">
      <w:pPr>
        <w:pStyle w:val="Questiona"/>
        <w:ind w:left="0" w:firstLine="0"/>
        <w:rPr>
          <w:rFonts w:ascii="Times New Roman" w:hAnsi="Times New Roman"/>
          <w:sz w:val="24"/>
        </w:rPr>
      </w:pPr>
    </w:p>
    <w:p w14:paraId="5AE2DB27" w14:textId="77777777" w:rsidR="0069497A" w:rsidRDefault="0069497A" w:rsidP="009753D8">
      <w:pPr>
        <w:pStyle w:val="Questiona"/>
        <w:ind w:left="1440" w:hanging="1440"/>
        <w:rPr>
          <w:rFonts w:ascii="Times New Roman" w:hAnsi="Times New Roman"/>
          <w:sz w:val="24"/>
        </w:rPr>
      </w:pPr>
    </w:p>
    <w:p w14:paraId="4BFE44AE" w14:textId="30C37140" w:rsidR="0069497A" w:rsidRPr="00232DE8" w:rsidRDefault="00232DE8" w:rsidP="009753D8">
      <w:pPr>
        <w:pStyle w:val="Questiona"/>
        <w:ind w:left="1440" w:hanging="1440"/>
        <w:rPr>
          <w:rFonts w:ascii="Times New Roman" w:hAnsi="Times New Roman"/>
          <w:sz w:val="24"/>
        </w:rPr>
      </w:pPr>
      <w:r>
        <w:rPr>
          <w:rFonts w:ascii="Times New Roman" w:hAnsi="Times New Roman"/>
          <w:sz w:val="24"/>
        </w:rPr>
        <w:t>11.</w:t>
      </w:r>
      <w:r>
        <w:rPr>
          <w:rFonts w:ascii="Times New Roman" w:hAnsi="Times New Roman"/>
          <w:sz w:val="24"/>
        </w:rPr>
        <w:tab/>
      </w:r>
      <w:r>
        <w:rPr>
          <w:rFonts w:ascii="Times New Roman" w:hAnsi="Times New Roman"/>
          <w:b/>
          <w:sz w:val="24"/>
        </w:rPr>
        <w:t xml:space="preserve">Define </w:t>
      </w:r>
      <w:r>
        <w:rPr>
          <w:rFonts w:ascii="Times New Roman" w:hAnsi="Times New Roman"/>
          <w:sz w:val="24"/>
        </w:rPr>
        <w:t>the following:</w:t>
      </w:r>
    </w:p>
    <w:p w14:paraId="749D950F" w14:textId="77777777" w:rsidR="0069497A" w:rsidRDefault="0069497A" w:rsidP="009753D8">
      <w:pPr>
        <w:pStyle w:val="Questiona"/>
        <w:ind w:left="1440" w:hanging="1440"/>
        <w:rPr>
          <w:rFonts w:ascii="Times New Roman" w:hAnsi="Times New Roman"/>
          <w:sz w:val="24"/>
        </w:rPr>
      </w:pPr>
    </w:p>
    <w:p w14:paraId="2B1EFBE5" w14:textId="77777777" w:rsidR="000E2D18" w:rsidRDefault="000E2D18" w:rsidP="009753D8">
      <w:pPr>
        <w:pStyle w:val="Questiona"/>
        <w:ind w:left="1440" w:hanging="1440"/>
        <w:rPr>
          <w:rFonts w:ascii="Times New Roman" w:hAnsi="Times New Roman"/>
          <w:sz w:val="24"/>
        </w:rPr>
      </w:pPr>
    </w:p>
    <w:p w14:paraId="7BAD7125" w14:textId="0D9BB4B4" w:rsidR="000E2D18" w:rsidRDefault="00EF162A" w:rsidP="009753D8">
      <w:pPr>
        <w:pStyle w:val="Questiona"/>
        <w:ind w:left="1440" w:hanging="1440"/>
        <w:rPr>
          <w:rFonts w:ascii="Times New Roman" w:hAnsi="Times New Roman"/>
          <w:sz w:val="24"/>
        </w:rPr>
      </w:pPr>
      <w:r>
        <w:rPr>
          <w:rFonts w:ascii="Times New Roman" w:hAnsi="Times New Roman"/>
          <w:sz w:val="24"/>
        </w:rPr>
        <w:tab/>
        <w:t>i)</w:t>
      </w:r>
      <w:r>
        <w:rPr>
          <w:rFonts w:ascii="Times New Roman" w:hAnsi="Times New Roman"/>
          <w:sz w:val="24"/>
        </w:rPr>
        <w:tab/>
      </w:r>
      <w:r w:rsidR="00EA7821">
        <w:rPr>
          <w:rFonts w:ascii="Times New Roman" w:hAnsi="Times New Roman"/>
          <w:sz w:val="24"/>
        </w:rPr>
        <w:t>Nerve cell</w:t>
      </w:r>
      <w:r w:rsidR="008A17F7">
        <w:rPr>
          <w:rFonts w:ascii="Times New Roman" w:hAnsi="Times New Roman"/>
          <w:sz w:val="24"/>
        </w:rPr>
        <w:t xml:space="preserve"> </w:t>
      </w:r>
      <w:r w:rsidR="00EA7821">
        <w:rPr>
          <w:rFonts w:ascii="Times New Roman" w:hAnsi="Times New Roman"/>
          <w:sz w:val="24"/>
        </w:rPr>
        <w:t>___</w:t>
      </w:r>
      <w:r w:rsidR="00980592">
        <w:rPr>
          <w:rFonts w:ascii="Times New Roman" w:hAnsi="Times New Roman"/>
          <w:sz w:val="24"/>
        </w:rPr>
        <w:t xml:space="preserve">______ </w:t>
      </w:r>
      <w:r w:rsidR="008C504E">
        <w:rPr>
          <w:rFonts w:ascii="Times New Roman" w:hAnsi="Times New Roman"/>
          <w:b/>
          <w:sz w:val="24"/>
        </w:rPr>
        <w:t>a cell that carries information from the brain.</w:t>
      </w:r>
      <w:r w:rsidR="000E2D18">
        <w:rPr>
          <w:rFonts w:ascii="Times New Roman" w:hAnsi="Times New Roman"/>
          <w:sz w:val="24"/>
        </w:rPr>
        <w:t xml:space="preserve"> </w:t>
      </w:r>
    </w:p>
    <w:p w14:paraId="47DA8490" w14:textId="77777777" w:rsidR="000E2D18" w:rsidRDefault="000E2D18" w:rsidP="009753D8">
      <w:pPr>
        <w:pStyle w:val="Questiona"/>
        <w:ind w:left="1440" w:hanging="1440"/>
        <w:rPr>
          <w:rFonts w:ascii="Times New Roman" w:hAnsi="Times New Roman"/>
          <w:sz w:val="24"/>
        </w:rPr>
      </w:pPr>
    </w:p>
    <w:p w14:paraId="62CAC2CF" w14:textId="721DC807" w:rsidR="000E2D18" w:rsidRDefault="000E2D18" w:rsidP="009753D8">
      <w:pPr>
        <w:pStyle w:val="Questiona"/>
        <w:ind w:left="1440" w:hanging="1440"/>
        <w:rPr>
          <w:rFonts w:ascii="Times New Roman" w:hAnsi="Times New Roman"/>
          <w:sz w:val="24"/>
        </w:rPr>
      </w:pPr>
      <w:r>
        <w:rPr>
          <w:rFonts w:ascii="Times New Roman" w:hAnsi="Times New Roman"/>
          <w:sz w:val="24"/>
        </w:rPr>
        <w:tab/>
      </w:r>
    </w:p>
    <w:p w14:paraId="005EC576" w14:textId="5A7A5A01" w:rsidR="000E2D18" w:rsidRPr="008C504E" w:rsidRDefault="000E2D18" w:rsidP="009753D8">
      <w:pPr>
        <w:pStyle w:val="Questiona"/>
        <w:ind w:left="1440" w:hanging="1440"/>
        <w:rPr>
          <w:rFonts w:ascii="Times New Roman" w:hAnsi="Times New Roman"/>
          <w:b/>
          <w:sz w:val="24"/>
        </w:rPr>
      </w:pPr>
      <w:r>
        <w:rPr>
          <w:rFonts w:ascii="Times New Roman" w:hAnsi="Times New Roman"/>
          <w:sz w:val="24"/>
        </w:rPr>
        <w:tab/>
        <w:t>ii)</w:t>
      </w:r>
      <w:r>
        <w:rPr>
          <w:rFonts w:ascii="Times New Roman" w:hAnsi="Times New Roman"/>
          <w:sz w:val="24"/>
        </w:rPr>
        <w:tab/>
      </w:r>
      <w:r w:rsidR="001730F2">
        <w:rPr>
          <w:rFonts w:ascii="Times New Roman" w:hAnsi="Times New Roman"/>
          <w:sz w:val="24"/>
        </w:rPr>
        <w:t xml:space="preserve"> </w:t>
      </w:r>
      <w:r w:rsidR="00EA7821">
        <w:rPr>
          <w:rFonts w:ascii="Times New Roman" w:hAnsi="Times New Roman"/>
          <w:sz w:val="24"/>
        </w:rPr>
        <w:t>Specialised cells _</w:t>
      </w:r>
      <w:r w:rsidR="001730F2">
        <w:rPr>
          <w:rFonts w:ascii="Times New Roman" w:hAnsi="Times New Roman"/>
          <w:sz w:val="24"/>
        </w:rPr>
        <w:t>____</w:t>
      </w:r>
      <w:r w:rsidR="008C504E">
        <w:rPr>
          <w:rFonts w:ascii="Times New Roman" w:hAnsi="Times New Roman"/>
          <w:sz w:val="24"/>
        </w:rPr>
        <w:t xml:space="preserve">___ </w:t>
      </w:r>
      <w:r w:rsidR="008C504E">
        <w:rPr>
          <w:rFonts w:ascii="Times New Roman" w:hAnsi="Times New Roman"/>
          <w:b/>
          <w:sz w:val="24"/>
        </w:rPr>
        <w:t>cells that have a special job to do in the body.</w:t>
      </w:r>
    </w:p>
    <w:p w14:paraId="575B4AA0" w14:textId="77777777" w:rsidR="009B506B" w:rsidRDefault="009B506B" w:rsidP="009753D8">
      <w:pPr>
        <w:pStyle w:val="Questiona"/>
        <w:ind w:left="1440" w:hanging="1440"/>
        <w:rPr>
          <w:rFonts w:ascii="Times New Roman" w:hAnsi="Times New Roman"/>
          <w:sz w:val="24"/>
        </w:rPr>
      </w:pPr>
    </w:p>
    <w:p w14:paraId="0D48247D" w14:textId="7B8FA7DB" w:rsidR="009B506B" w:rsidRDefault="009B506B" w:rsidP="00980592">
      <w:pPr>
        <w:pStyle w:val="Questiona"/>
        <w:ind w:left="1440" w:hanging="1440"/>
        <w:rPr>
          <w:rFonts w:ascii="Times New Roman" w:hAnsi="Times New Roman"/>
          <w:sz w:val="24"/>
        </w:rPr>
      </w:pPr>
      <w:r>
        <w:rPr>
          <w:rFonts w:ascii="Times New Roman" w:hAnsi="Times New Roman"/>
          <w:sz w:val="24"/>
        </w:rPr>
        <w:tab/>
        <w:t xml:space="preserve"> </w:t>
      </w:r>
    </w:p>
    <w:p w14:paraId="54AF6ADA" w14:textId="3F3CAC9D" w:rsidR="00C02150" w:rsidRDefault="002D232A" w:rsidP="002D232A">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C55F58">
        <w:rPr>
          <w:rFonts w:ascii="Times New Roman" w:hAnsi="Times New Roman"/>
          <w:sz w:val="24"/>
        </w:rPr>
        <w:t>(2</w:t>
      </w:r>
      <w:r w:rsidR="009B506B">
        <w:rPr>
          <w:rFonts w:ascii="Times New Roman" w:hAnsi="Times New Roman"/>
          <w:sz w:val="24"/>
        </w:rPr>
        <w:t xml:space="preserve"> marks)</w:t>
      </w:r>
    </w:p>
    <w:p w14:paraId="5B59D80B" w14:textId="77777777" w:rsidR="002D232A" w:rsidRPr="00C02150" w:rsidRDefault="002D232A" w:rsidP="002D232A">
      <w:pPr>
        <w:pStyle w:val="Questiona"/>
        <w:ind w:left="0" w:firstLine="0"/>
        <w:rPr>
          <w:rFonts w:ascii="Times New Roman" w:hAnsi="Times New Roman"/>
          <w:sz w:val="24"/>
        </w:rPr>
      </w:pPr>
    </w:p>
    <w:p w14:paraId="68A30948" w14:textId="2D66B28E" w:rsidR="007B7A13" w:rsidRDefault="007B7A13" w:rsidP="00C55F58">
      <w:pPr>
        <w:pStyle w:val="Questiona"/>
        <w:ind w:left="0" w:firstLine="0"/>
        <w:rPr>
          <w:rFonts w:ascii="Times New Roman" w:hAnsi="Times New Roman"/>
          <w:sz w:val="24"/>
        </w:rPr>
      </w:pPr>
    </w:p>
    <w:p w14:paraId="130263E9" w14:textId="77777777" w:rsidR="00AF1426" w:rsidRDefault="00AF1426" w:rsidP="00FA61C0">
      <w:pPr>
        <w:pStyle w:val="Questiona"/>
        <w:ind w:left="675" w:hanging="675"/>
        <w:rPr>
          <w:rFonts w:ascii="Times New Roman" w:hAnsi="Times New Roman"/>
          <w:sz w:val="24"/>
        </w:rPr>
      </w:pPr>
    </w:p>
    <w:p w14:paraId="19BB83B9" w14:textId="6F27A8F9" w:rsidR="00A66CCC" w:rsidRPr="00D832B8" w:rsidRDefault="00EF7099" w:rsidP="00FA61C0">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51A7F210" w14:textId="098251C0" w:rsidR="007B7A13" w:rsidRDefault="007B7A13" w:rsidP="00FA61C0">
      <w:pPr>
        <w:pStyle w:val="Questiona"/>
        <w:ind w:left="675" w:hanging="675"/>
        <w:rPr>
          <w:rFonts w:ascii="Times New Roman" w:hAnsi="Times New Roman"/>
          <w:sz w:val="24"/>
        </w:rPr>
      </w:pPr>
    </w:p>
    <w:p w14:paraId="32FE20A9" w14:textId="77777777" w:rsidR="007B7A13" w:rsidRDefault="007B7A13" w:rsidP="00FA61C0">
      <w:pPr>
        <w:pStyle w:val="Questiona"/>
        <w:ind w:left="675" w:hanging="675"/>
        <w:rPr>
          <w:rFonts w:ascii="Times New Roman" w:hAnsi="Times New Roman"/>
          <w:sz w:val="24"/>
        </w:rPr>
      </w:pPr>
    </w:p>
    <w:p w14:paraId="5A37CCDC" w14:textId="77777777" w:rsidR="007B7A13" w:rsidRDefault="007B7A13" w:rsidP="00FA61C0">
      <w:pPr>
        <w:pStyle w:val="Questiona"/>
        <w:ind w:left="675" w:hanging="675"/>
        <w:rPr>
          <w:rFonts w:ascii="Times New Roman" w:hAnsi="Times New Roman"/>
          <w:sz w:val="24"/>
        </w:rPr>
      </w:pPr>
    </w:p>
    <w:p w14:paraId="29BAE91E" w14:textId="77777777" w:rsidR="007B7A13" w:rsidRDefault="007B7A13" w:rsidP="00FA61C0">
      <w:pPr>
        <w:pStyle w:val="Questiona"/>
        <w:ind w:left="675" w:hanging="675"/>
        <w:rPr>
          <w:rFonts w:ascii="Times New Roman" w:hAnsi="Times New Roman"/>
          <w:sz w:val="24"/>
        </w:rPr>
      </w:pPr>
    </w:p>
    <w:p w14:paraId="028DEB89" w14:textId="77777777" w:rsidR="007B7A13" w:rsidRDefault="007B7A13" w:rsidP="00FA61C0">
      <w:pPr>
        <w:pStyle w:val="Questiona"/>
        <w:ind w:left="675" w:hanging="675"/>
        <w:rPr>
          <w:rFonts w:ascii="Times New Roman" w:hAnsi="Times New Roman"/>
          <w:sz w:val="24"/>
        </w:rPr>
      </w:pPr>
    </w:p>
    <w:p w14:paraId="19918CC3" w14:textId="77777777" w:rsidR="007B7A13" w:rsidRDefault="007B7A13" w:rsidP="00FA61C0">
      <w:pPr>
        <w:pStyle w:val="Questiona"/>
        <w:ind w:left="675" w:hanging="675"/>
        <w:rPr>
          <w:rFonts w:ascii="Times New Roman" w:hAnsi="Times New Roman"/>
          <w:sz w:val="24"/>
        </w:rPr>
      </w:pPr>
    </w:p>
    <w:p w14:paraId="7FD1CBD6" w14:textId="7DF727A8" w:rsidR="007B7A13" w:rsidRDefault="007B7A13" w:rsidP="00C91765">
      <w:pPr>
        <w:pStyle w:val="Questiona"/>
        <w:ind w:left="0" w:firstLine="0"/>
        <w:rPr>
          <w:rFonts w:ascii="Times New Roman" w:hAnsi="Times New Roman"/>
          <w:sz w:val="24"/>
        </w:rPr>
      </w:pPr>
    </w:p>
    <w:p w14:paraId="7CC17E28" w14:textId="77777777" w:rsidR="00D832B8" w:rsidRDefault="00D832B8" w:rsidP="00C91765">
      <w:pPr>
        <w:pStyle w:val="Questiona"/>
        <w:ind w:left="0" w:firstLine="0"/>
        <w:rPr>
          <w:rFonts w:ascii="Times New Roman" w:hAnsi="Times New Roman"/>
          <w:sz w:val="24"/>
        </w:rPr>
      </w:pPr>
    </w:p>
    <w:p w14:paraId="2611BB72" w14:textId="77777777" w:rsidR="00D832B8" w:rsidRDefault="00D832B8" w:rsidP="00C91765">
      <w:pPr>
        <w:pStyle w:val="Questiona"/>
        <w:ind w:left="0" w:firstLine="0"/>
        <w:rPr>
          <w:rFonts w:ascii="Times New Roman" w:hAnsi="Times New Roman"/>
          <w:sz w:val="24"/>
        </w:rPr>
      </w:pPr>
    </w:p>
    <w:p w14:paraId="1150C215" w14:textId="77777777" w:rsidR="00D832B8" w:rsidRDefault="00D832B8" w:rsidP="00C91765">
      <w:pPr>
        <w:pStyle w:val="Questiona"/>
        <w:ind w:left="0" w:firstLine="0"/>
        <w:rPr>
          <w:rFonts w:ascii="Times New Roman" w:hAnsi="Times New Roman"/>
          <w:sz w:val="24"/>
        </w:rPr>
      </w:pPr>
    </w:p>
    <w:p w14:paraId="623265E9" w14:textId="77777777" w:rsidR="00D832B8" w:rsidRDefault="00D832B8" w:rsidP="00C91765">
      <w:pPr>
        <w:pStyle w:val="Questiona"/>
        <w:ind w:left="0" w:firstLine="0"/>
        <w:rPr>
          <w:rFonts w:ascii="Times New Roman" w:hAnsi="Times New Roman"/>
          <w:sz w:val="24"/>
        </w:rPr>
      </w:pPr>
    </w:p>
    <w:p w14:paraId="427C8405" w14:textId="77777777" w:rsidR="00D832B8" w:rsidRDefault="00D832B8" w:rsidP="00C91765">
      <w:pPr>
        <w:pStyle w:val="Questiona"/>
        <w:ind w:left="0" w:firstLine="0"/>
        <w:rPr>
          <w:rFonts w:ascii="Times New Roman" w:hAnsi="Times New Roman"/>
          <w:sz w:val="24"/>
        </w:rPr>
      </w:pPr>
    </w:p>
    <w:p w14:paraId="3DE18EA1" w14:textId="77777777" w:rsidR="00D832B8" w:rsidRDefault="00D832B8" w:rsidP="00C91765">
      <w:pPr>
        <w:pStyle w:val="Questiona"/>
        <w:ind w:left="0" w:firstLine="0"/>
        <w:rPr>
          <w:rFonts w:ascii="Times New Roman" w:hAnsi="Times New Roman"/>
          <w:sz w:val="24"/>
        </w:rPr>
      </w:pPr>
    </w:p>
    <w:p w14:paraId="11299606" w14:textId="77777777" w:rsidR="00D832B8" w:rsidRDefault="00D832B8" w:rsidP="00C91765">
      <w:pPr>
        <w:pStyle w:val="Questiona"/>
        <w:ind w:left="0" w:firstLine="0"/>
        <w:rPr>
          <w:rFonts w:ascii="Times New Roman" w:hAnsi="Times New Roman"/>
          <w:sz w:val="24"/>
        </w:rPr>
      </w:pPr>
    </w:p>
    <w:p w14:paraId="036D2E5D" w14:textId="77777777" w:rsidR="00D832B8" w:rsidRDefault="00D832B8" w:rsidP="00C91765">
      <w:pPr>
        <w:pStyle w:val="Questiona"/>
        <w:ind w:left="0" w:firstLine="0"/>
        <w:rPr>
          <w:rFonts w:ascii="Times New Roman" w:hAnsi="Times New Roman"/>
          <w:sz w:val="24"/>
        </w:rPr>
      </w:pPr>
    </w:p>
    <w:p w14:paraId="0E985285" w14:textId="77777777" w:rsidR="00D832B8" w:rsidRDefault="00D832B8" w:rsidP="00C91765">
      <w:pPr>
        <w:pStyle w:val="Questiona"/>
        <w:ind w:left="0" w:firstLine="0"/>
        <w:rPr>
          <w:rFonts w:ascii="Times New Roman" w:hAnsi="Times New Roman"/>
          <w:sz w:val="24"/>
        </w:rPr>
      </w:pPr>
    </w:p>
    <w:p w14:paraId="04A27CA8" w14:textId="77777777" w:rsidR="00D832B8" w:rsidRDefault="00D832B8" w:rsidP="00C91765">
      <w:pPr>
        <w:pStyle w:val="Questiona"/>
        <w:ind w:left="0" w:firstLine="0"/>
        <w:rPr>
          <w:rFonts w:ascii="Times New Roman" w:hAnsi="Times New Roman"/>
          <w:sz w:val="24"/>
        </w:rPr>
      </w:pPr>
    </w:p>
    <w:p w14:paraId="6894DF51" w14:textId="77777777" w:rsidR="00D832B8" w:rsidRDefault="00D832B8" w:rsidP="00C91765">
      <w:pPr>
        <w:pStyle w:val="Questiona"/>
        <w:ind w:left="0" w:firstLine="0"/>
        <w:rPr>
          <w:rFonts w:ascii="Times New Roman" w:hAnsi="Times New Roman"/>
          <w:sz w:val="24"/>
        </w:rPr>
      </w:pPr>
    </w:p>
    <w:p w14:paraId="32481FA9" w14:textId="77777777" w:rsidR="00D832B8" w:rsidRDefault="00D832B8" w:rsidP="00C91765">
      <w:pPr>
        <w:pStyle w:val="Questiona"/>
        <w:ind w:left="0" w:firstLine="0"/>
        <w:rPr>
          <w:rFonts w:ascii="Times New Roman" w:hAnsi="Times New Roman"/>
          <w:sz w:val="24"/>
        </w:rPr>
      </w:pPr>
    </w:p>
    <w:p w14:paraId="13F36C31" w14:textId="77777777" w:rsidR="00D832B8" w:rsidRDefault="00D832B8" w:rsidP="00C91765">
      <w:pPr>
        <w:pStyle w:val="Questiona"/>
        <w:ind w:left="0" w:firstLine="0"/>
        <w:rPr>
          <w:rFonts w:ascii="Times New Roman" w:hAnsi="Times New Roman"/>
          <w:sz w:val="24"/>
        </w:rPr>
      </w:pPr>
    </w:p>
    <w:p w14:paraId="7C8A4673" w14:textId="77777777" w:rsidR="00D832B8" w:rsidRDefault="00D832B8" w:rsidP="00C91765">
      <w:pPr>
        <w:pStyle w:val="Questiona"/>
        <w:ind w:left="0" w:firstLine="0"/>
        <w:rPr>
          <w:rFonts w:ascii="Times New Roman" w:hAnsi="Times New Roman"/>
          <w:sz w:val="24"/>
        </w:rPr>
      </w:pPr>
    </w:p>
    <w:p w14:paraId="5FBDA1E3" w14:textId="77777777" w:rsidR="00D832B8" w:rsidRDefault="00D832B8" w:rsidP="00C91765">
      <w:pPr>
        <w:pStyle w:val="Questiona"/>
        <w:ind w:left="0" w:firstLine="0"/>
        <w:rPr>
          <w:rFonts w:ascii="Times New Roman" w:hAnsi="Times New Roman"/>
          <w:sz w:val="24"/>
        </w:rPr>
      </w:pPr>
    </w:p>
    <w:p w14:paraId="08F861E7" w14:textId="77777777" w:rsidR="00D832B8" w:rsidRDefault="00D832B8" w:rsidP="00C91765">
      <w:pPr>
        <w:pStyle w:val="Questiona"/>
        <w:ind w:left="0" w:firstLine="0"/>
        <w:rPr>
          <w:rFonts w:ascii="Times New Roman" w:hAnsi="Times New Roman"/>
          <w:sz w:val="24"/>
        </w:rPr>
      </w:pPr>
    </w:p>
    <w:p w14:paraId="3BD085A1" w14:textId="77777777" w:rsidR="00D832B8" w:rsidRDefault="00D832B8" w:rsidP="00C91765">
      <w:pPr>
        <w:pStyle w:val="Questiona"/>
        <w:ind w:left="0" w:firstLine="0"/>
        <w:rPr>
          <w:rFonts w:ascii="Times New Roman" w:hAnsi="Times New Roman"/>
          <w:sz w:val="24"/>
        </w:rPr>
      </w:pPr>
    </w:p>
    <w:p w14:paraId="49A3397E" w14:textId="77777777" w:rsidR="00D832B8" w:rsidRDefault="00D832B8" w:rsidP="00C91765">
      <w:pPr>
        <w:pStyle w:val="Questiona"/>
        <w:ind w:left="0" w:firstLine="0"/>
        <w:rPr>
          <w:rFonts w:ascii="Times New Roman" w:hAnsi="Times New Roman"/>
          <w:sz w:val="24"/>
        </w:rPr>
      </w:pPr>
    </w:p>
    <w:p w14:paraId="15E185F8" w14:textId="77777777" w:rsidR="00D832B8" w:rsidRDefault="00D832B8" w:rsidP="00C91765">
      <w:pPr>
        <w:pStyle w:val="Questiona"/>
        <w:ind w:left="0" w:firstLine="0"/>
        <w:rPr>
          <w:rFonts w:ascii="Times New Roman" w:hAnsi="Times New Roman"/>
          <w:sz w:val="24"/>
        </w:rPr>
      </w:pPr>
    </w:p>
    <w:p w14:paraId="07DD43DA" w14:textId="77777777" w:rsidR="00D832B8" w:rsidRDefault="00D832B8" w:rsidP="00C91765">
      <w:pPr>
        <w:pStyle w:val="Questiona"/>
        <w:ind w:left="0" w:firstLine="0"/>
        <w:rPr>
          <w:rFonts w:ascii="Times New Roman" w:hAnsi="Times New Roman"/>
          <w:sz w:val="24"/>
        </w:rPr>
      </w:pPr>
    </w:p>
    <w:p w14:paraId="4E80C3FB" w14:textId="77777777" w:rsidR="00D832B8" w:rsidRDefault="00D832B8" w:rsidP="00C91765">
      <w:pPr>
        <w:pStyle w:val="Questiona"/>
        <w:ind w:left="0" w:firstLine="0"/>
        <w:rPr>
          <w:rFonts w:ascii="Times New Roman" w:hAnsi="Times New Roman"/>
          <w:sz w:val="24"/>
        </w:rPr>
      </w:pPr>
    </w:p>
    <w:p w14:paraId="3CEB6075" w14:textId="77777777" w:rsidR="00D832B8" w:rsidRDefault="00D832B8" w:rsidP="00C91765">
      <w:pPr>
        <w:pStyle w:val="Questiona"/>
        <w:ind w:left="0" w:firstLine="0"/>
        <w:rPr>
          <w:rFonts w:ascii="Times New Roman" w:hAnsi="Times New Roman"/>
          <w:sz w:val="24"/>
        </w:rPr>
      </w:pPr>
    </w:p>
    <w:p w14:paraId="2CE02E0A" w14:textId="77777777" w:rsidR="00D832B8" w:rsidRDefault="00D832B8" w:rsidP="00C91765">
      <w:pPr>
        <w:pStyle w:val="Questiona"/>
        <w:ind w:left="0" w:firstLine="0"/>
        <w:rPr>
          <w:rFonts w:ascii="Times New Roman" w:hAnsi="Times New Roman"/>
          <w:sz w:val="24"/>
        </w:rPr>
      </w:pPr>
    </w:p>
    <w:p w14:paraId="2F52FEB0" w14:textId="77777777" w:rsidR="00D832B8" w:rsidRDefault="00D832B8" w:rsidP="00C91765">
      <w:pPr>
        <w:pStyle w:val="Questiona"/>
        <w:ind w:left="0" w:firstLine="0"/>
        <w:rPr>
          <w:rFonts w:ascii="Times New Roman" w:hAnsi="Times New Roman"/>
          <w:sz w:val="24"/>
        </w:rPr>
      </w:pPr>
    </w:p>
    <w:p w14:paraId="1E01839A" w14:textId="77777777" w:rsidR="00D832B8" w:rsidRDefault="00D832B8" w:rsidP="00C91765">
      <w:pPr>
        <w:pStyle w:val="Questiona"/>
        <w:ind w:left="0" w:firstLine="0"/>
        <w:rPr>
          <w:rFonts w:ascii="Times New Roman" w:hAnsi="Times New Roman"/>
          <w:sz w:val="24"/>
        </w:rPr>
      </w:pPr>
    </w:p>
    <w:p w14:paraId="3B22605F" w14:textId="77777777" w:rsidR="00D832B8" w:rsidRDefault="00D832B8" w:rsidP="00C91765">
      <w:pPr>
        <w:pStyle w:val="Questiona"/>
        <w:ind w:left="0" w:firstLine="0"/>
        <w:rPr>
          <w:rFonts w:ascii="Times New Roman" w:hAnsi="Times New Roman"/>
          <w:sz w:val="24"/>
        </w:rPr>
      </w:pPr>
    </w:p>
    <w:p w14:paraId="106198FC" w14:textId="0005BA06" w:rsidR="00D832B8" w:rsidRPr="003B3047" w:rsidRDefault="002D232A" w:rsidP="00C91765">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sectPr w:rsidR="00D832B8" w:rsidRPr="003B3047" w:rsidSect="0099776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293"/>
    <w:multiLevelType w:val="hybridMultilevel"/>
    <w:tmpl w:val="A2DECDF0"/>
    <w:lvl w:ilvl="0" w:tplc="C80E34EC">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
    <w:nsid w:val="0CEB4265"/>
    <w:multiLevelType w:val="hybridMultilevel"/>
    <w:tmpl w:val="D9A08646"/>
    <w:lvl w:ilvl="0" w:tplc="7CE83AC4">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
    <w:nsid w:val="0D397437"/>
    <w:multiLevelType w:val="hybridMultilevel"/>
    <w:tmpl w:val="CF98739C"/>
    <w:lvl w:ilvl="0" w:tplc="CA4AF356">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3">
    <w:nsid w:val="11B17093"/>
    <w:multiLevelType w:val="hybridMultilevel"/>
    <w:tmpl w:val="AC04CAB8"/>
    <w:lvl w:ilvl="0" w:tplc="E8CC90BA">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4">
    <w:nsid w:val="11D82DD0"/>
    <w:multiLevelType w:val="hybridMultilevel"/>
    <w:tmpl w:val="C86A0E3E"/>
    <w:lvl w:ilvl="0" w:tplc="76622236">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5">
    <w:nsid w:val="144E2067"/>
    <w:multiLevelType w:val="hybridMultilevel"/>
    <w:tmpl w:val="BBE6D8C0"/>
    <w:lvl w:ilvl="0" w:tplc="4740D48C">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6">
    <w:nsid w:val="1AFD1091"/>
    <w:multiLevelType w:val="hybridMultilevel"/>
    <w:tmpl w:val="8EC45766"/>
    <w:lvl w:ilvl="0" w:tplc="2362B3FE">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7">
    <w:nsid w:val="215E5A60"/>
    <w:multiLevelType w:val="hybridMultilevel"/>
    <w:tmpl w:val="1F44E5D4"/>
    <w:lvl w:ilvl="0" w:tplc="0C09000F">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5961385"/>
    <w:multiLevelType w:val="hybridMultilevel"/>
    <w:tmpl w:val="861664BE"/>
    <w:lvl w:ilvl="0" w:tplc="E1749F08">
      <w:start w:val="1"/>
      <w:numFmt w:val="upperLetter"/>
      <w:lvlText w:val="%1."/>
      <w:lvlJc w:val="left"/>
      <w:pPr>
        <w:ind w:left="1440" w:hanging="555"/>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9">
    <w:nsid w:val="284B0E5E"/>
    <w:multiLevelType w:val="hybridMultilevel"/>
    <w:tmpl w:val="1CA2D834"/>
    <w:lvl w:ilvl="0" w:tplc="F5207BE2">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0">
    <w:nsid w:val="2D777916"/>
    <w:multiLevelType w:val="hybridMultilevel"/>
    <w:tmpl w:val="41244BB4"/>
    <w:lvl w:ilvl="0" w:tplc="C11CEE22">
      <w:start w:val="2"/>
      <w:numFmt w:val="lowerLetter"/>
      <w:lvlText w:val="%1)"/>
      <w:lvlJc w:val="left"/>
      <w:pPr>
        <w:ind w:left="1047" w:hanging="360"/>
      </w:pPr>
      <w:rPr>
        <w:rFonts w:hint="default"/>
        <w:b w:val="0"/>
      </w:rPr>
    </w:lvl>
    <w:lvl w:ilvl="1" w:tplc="04090019">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abstractNum w:abstractNumId="11">
    <w:nsid w:val="373E1589"/>
    <w:multiLevelType w:val="hybridMultilevel"/>
    <w:tmpl w:val="26D05CEE"/>
    <w:lvl w:ilvl="0" w:tplc="5D087258">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2">
    <w:nsid w:val="409857F8"/>
    <w:multiLevelType w:val="hybridMultilevel"/>
    <w:tmpl w:val="48AA2902"/>
    <w:lvl w:ilvl="0" w:tplc="857079C8">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3">
    <w:nsid w:val="414941D3"/>
    <w:multiLevelType w:val="hybridMultilevel"/>
    <w:tmpl w:val="5E623E10"/>
    <w:lvl w:ilvl="0" w:tplc="FCD0486A">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4">
    <w:nsid w:val="4342042A"/>
    <w:multiLevelType w:val="hybridMultilevel"/>
    <w:tmpl w:val="2AE2A5FC"/>
    <w:lvl w:ilvl="0" w:tplc="A440D4E6">
      <w:start w:val="1"/>
      <w:numFmt w:val="decimal"/>
      <w:lvlText w:val="%1."/>
      <w:lvlJc w:val="left"/>
      <w:pPr>
        <w:ind w:left="885" w:hanging="525"/>
      </w:pPr>
      <w:rPr>
        <w:rFonts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5A17BBD"/>
    <w:multiLevelType w:val="hybridMultilevel"/>
    <w:tmpl w:val="3E243B72"/>
    <w:lvl w:ilvl="0" w:tplc="F822D4CC">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6">
    <w:nsid w:val="4E7C2B07"/>
    <w:multiLevelType w:val="hybridMultilevel"/>
    <w:tmpl w:val="884A13D6"/>
    <w:lvl w:ilvl="0" w:tplc="42E0082A">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7">
    <w:nsid w:val="50047D8C"/>
    <w:multiLevelType w:val="hybridMultilevel"/>
    <w:tmpl w:val="ACE0BCF2"/>
    <w:lvl w:ilvl="0" w:tplc="590A2CB0">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8">
    <w:nsid w:val="53622F84"/>
    <w:multiLevelType w:val="hybridMultilevel"/>
    <w:tmpl w:val="3C8E8F00"/>
    <w:lvl w:ilvl="0" w:tplc="8D3EF860">
      <w:start w:val="1"/>
      <w:numFmt w:val="upperLetter"/>
      <w:lvlText w:val="%1."/>
      <w:lvlJc w:val="left"/>
      <w:pPr>
        <w:ind w:left="1245" w:hanging="360"/>
      </w:pPr>
      <w:rPr>
        <w:rFonts w:ascii="Cambria" w:hAnsi="Cambria" w:cstheme="minorBidi" w:hint="default"/>
        <w:sz w:val="22"/>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9">
    <w:nsid w:val="54F86AC7"/>
    <w:multiLevelType w:val="hybridMultilevel"/>
    <w:tmpl w:val="15C2F336"/>
    <w:lvl w:ilvl="0" w:tplc="62502C0C">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0">
    <w:nsid w:val="55F84359"/>
    <w:multiLevelType w:val="hybridMultilevel"/>
    <w:tmpl w:val="758C20C6"/>
    <w:lvl w:ilvl="0" w:tplc="5912829E">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1">
    <w:nsid w:val="5D610F9F"/>
    <w:multiLevelType w:val="hybridMultilevel"/>
    <w:tmpl w:val="18C2230E"/>
    <w:lvl w:ilvl="0" w:tplc="151E9156">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2">
    <w:nsid w:val="5E74517C"/>
    <w:multiLevelType w:val="hybridMultilevel"/>
    <w:tmpl w:val="06E4D72E"/>
    <w:lvl w:ilvl="0" w:tplc="482ABF94">
      <w:start w:val="1"/>
      <w:numFmt w:val="upperLetter"/>
      <w:lvlText w:val="%1."/>
      <w:lvlJc w:val="left"/>
      <w:pPr>
        <w:ind w:left="1605" w:hanging="360"/>
      </w:pPr>
      <w:rPr>
        <w:rFonts w:hint="default"/>
      </w:rPr>
    </w:lvl>
    <w:lvl w:ilvl="1" w:tplc="0C090019" w:tentative="1">
      <w:start w:val="1"/>
      <w:numFmt w:val="lowerLetter"/>
      <w:lvlText w:val="%2."/>
      <w:lvlJc w:val="left"/>
      <w:pPr>
        <w:ind w:left="2325" w:hanging="360"/>
      </w:pPr>
    </w:lvl>
    <w:lvl w:ilvl="2" w:tplc="0C09001B" w:tentative="1">
      <w:start w:val="1"/>
      <w:numFmt w:val="lowerRoman"/>
      <w:lvlText w:val="%3."/>
      <w:lvlJc w:val="right"/>
      <w:pPr>
        <w:ind w:left="3045" w:hanging="180"/>
      </w:pPr>
    </w:lvl>
    <w:lvl w:ilvl="3" w:tplc="0C09000F" w:tentative="1">
      <w:start w:val="1"/>
      <w:numFmt w:val="decimal"/>
      <w:lvlText w:val="%4."/>
      <w:lvlJc w:val="left"/>
      <w:pPr>
        <w:ind w:left="3765" w:hanging="360"/>
      </w:pPr>
    </w:lvl>
    <w:lvl w:ilvl="4" w:tplc="0C090019" w:tentative="1">
      <w:start w:val="1"/>
      <w:numFmt w:val="lowerLetter"/>
      <w:lvlText w:val="%5."/>
      <w:lvlJc w:val="left"/>
      <w:pPr>
        <w:ind w:left="4485" w:hanging="360"/>
      </w:pPr>
    </w:lvl>
    <w:lvl w:ilvl="5" w:tplc="0C09001B" w:tentative="1">
      <w:start w:val="1"/>
      <w:numFmt w:val="lowerRoman"/>
      <w:lvlText w:val="%6."/>
      <w:lvlJc w:val="right"/>
      <w:pPr>
        <w:ind w:left="5205" w:hanging="180"/>
      </w:pPr>
    </w:lvl>
    <w:lvl w:ilvl="6" w:tplc="0C09000F" w:tentative="1">
      <w:start w:val="1"/>
      <w:numFmt w:val="decimal"/>
      <w:lvlText w:val="%7."/>
      <w:lvlJc w:val="left"/>
      <w:pPr>
        <w:ind w:left="5925" w:hanging="360"/>
      </w:pPr>
    </w:lvl>
    <w:lvl w:ilvl="7" w:tplc="0C090019" w:tentative="1">
      <w:start w:val="1"/>
      <w:numFmt w:val="lowerLetter"/>
      <w:lvlText w:val="%8."/>
      <w:lvlJc w:val="left"/>
      <w:pPr>
        <w:ind w:left="6645" w:hanging="360"/>
      </w:pPr>
    </w:lvl>
    <w:lvl w:ilvl="8" w:tplc="0C09001B" w:tentative="1">
      <w:start w:val="1"/>
      <w:numFmt w:val="lowerRoman"/>
      <w:lvlText w:val="%9."/>
      <w:lvlJc w:val="right"/>
      <w:pPr>
        <w:ind w:left="7365" w:hanging="180"/>
      </w:pPr>
    </w:lvl>
  </w:abstractNum>
  <w:abstractNum w:abstractNumId="23">
    <w:nsid w:val="61067719"/>
    <w:multiLevelType w:val="hybridMultilevel"/>
    <w:tmpl w:val="7612F2B0"/>
    <w:lvl w:ilvl="0" w:tplc="5D168CA8">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4">
    <w:nsid w:val="76323EAA"/>
    <w:multiLevelType w:val="hybridMultilevel"/>
    <w:tmpl w:val="7988D3CC"/>
    <w:lvl w:ilvl="0" w:tplc="563A707A">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5">
    <w:nsid w:val="784C5FFC"/>
    <w:multiLevelType w:val="hybridMultilevel"/>
    <w:tmpl w:val="E6BC73CC"/>
    <w:lvl w:ilvl="0" w:tplc="10C81390">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6">
    <w:nsid w:val="78B92AB8"/>
    <w:multiLevelType w:val="hybridMultilevel"/>
    <w:tmpl w:val="4BF41E38"/>
    <w:lvl w:ilvl="0" w:tplc="1B8E7378">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7">
    <w:nsid w:val="7B1B7CD2"/>
    <w:multiLevelType w:val="hybridMultilevel"/>
    <w:tmpl w:val="E090A1DE"/>
    <w:lvl w:ilvl="0" w:tplc="3AC8946E">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num w:numId="1">
    <w:abstractNumId w:val="9"/>
  </w:num>
  <w:num w:numId="2">
    <w:abstractNumId w:val="23"/>
  </w:num>
  <w:num w:numId="3">
    <w:abstractNumId w:val="11"/>
  </w:num>
  <w:num w:numId="4">
    <w:abstractNumId w:val="24"/>
  </w:num>
  <w:num w:numId="5">
    <w:abstractNumId w:val="19"/>
  </w:num>
  <w:num w:numId="6">
    <w:abstractNumId w:val="10"/>
  </w:num>
  <w:num w:numId="7">
    <w:abstractNumId w:val="14"/>
  </w:num>
  <w:num w:numId="8">
    <w:abstractNumId w:val="16"/>
  </w:num>
  <w:num w:numId="9">
    <w:abstractNumId w:val="21"/>
  </w:num>
  <w:num w:numId="10">
    <w:abstractNumId w:val="25"/>
  </w:num>
  <w:num w:numId="11">
    <w:abstractNumId w:val="15"/>
  </w:num>
  <w:num w:numId="12">
    <w:abstractNumId w:val="12"/>
  </w:num>
  <w:num w:numId="13">
    <w:abstractNumId w:val="0"/>
  </w:num>
  <w:num w:numId="14">
    <w:abstractNumId w:val="2"/>
  </w:num>
  <w:num w:numId="15">
    <w:abstractNumId w:val="8"/>
  </w:num>
  <w:num w:numId="16">
    <w:abstractNumId w:val="4"/>
  </w:num>
  <w:num w:numId="17">
    <w:abstractNumId w:val="1"/>
  </w:num>
  <w:num w:numId="18">
    <w:abstractNumId w:val="18"/>
  </w:num>
  <w:num w:numId="19">
    <w:abstractNumId w:val="13"/>
  </w:num>
  <w:num w:numId="20">
    <w:abstractNumId w:val="27"/>
  </w:num>
  <w:num w:numId="21">
    <w:abstractNumId w:val="5"/>
  </w:num>
  <w:num w:numId="22">
    <w:abstractNumId w:val="17"/>
  </w:num>
  <w:num w:numId="23">
    <w:abstractNumId w:val="3"/>
  </w:num>
  <w:num w:numId="24">
    <w:abstractNumId w:val="26"/>
  </w:num>
  <w:num w:numId="25">
    <w:abstractNumId w:val="6"/>
  </w:num>
  <w:num w:numId="26">
    <w:abstractNumId w:val="22"/>
  </w:num>
  <w:num w:numId="27">
    <w:abstractNumId w:val="2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6F"/>
    <w:rsid w:val="000107BA"/>
    <w:rsid w:val="00013AC4"/>
    <w:rsid w:val="00014A83"/>
    <w:rsid w:val="00016E8E"/>
    <w:rsid w:val="00017F2B"/>
    <w:rsid w:val="000211F2"/>
    <w:rsid w:val="000216FE"/>
    <w:rsid w:val="00022417"/>
    <w:rsid w:val="0002343F"/>
    <w:rsid w:val="00023B6F"/>
    <w:rsid w:val="00030AD8"/>
    <w:rsid w:val="00032B4A"/>
    <w:rsid w:val="00037708"/>
    <w:rsid w:val="00041D30"/>
    <w:rsid w:val="00043951"/>
    <w:rsid w:val="000445F5"/>
    <w:rsid w:val="0005169E"/>
    <w:rsid w:val="00067224"/>
    <w:rsid w:val="000731DC"/>
    <w:rsid w:val="00077323"/>
    <w:rsid w:val="0008092F"/>
    <w:rsid w:val="00081E8A"/>
    <w:rsid w:val="00082FED"/>
    <w:rsid w:val="000928E2"/>
    <w:rsid w:val="00097F0F"/>
    <w:rsid w:val="000A3ADA"/>
    <w:rsid w:val="000A7169"/>
    <w:rsid w:val="000D00BC"/>
    <w:rsid w:val="000D00D5"/>
    <w:rsid w:val="000E2D18"/>
    <w:rsid w:val="000F3101"/>
    <w:rsid w:val="00102DC8"/>
    <w:rsid w:val="00103C7C"/>
    <w:rsid w:val="00105C0A"/>
    <w:rsid w:val="00106668"/>
    <w:rsid w:val="00116D8C"/>
    <w:rsid w:val="00120045"/>
    <w:rsid w:val="00123FBB"/>
    <w:rsid w:val="00127DEB"/>
    <w:rsid w:val="00132921"/>
    <w:rsid w:val="00133DF2"/>
    <w:rsid w:val="00136C3A"/>
    <w:rsid w:val="00137673"/>
    <w:rsid w:val="00137EAE"/>
    <w:rsid w:val="00143C1B"/>
    <w:rsid w:val="00150A36"/>
    <w:rsid w:val="00155121"/>
    <w:rsid w:val="001567A1"/>
    <w:rsid w:val="0016054B"/>
    <w:rsid w:val="00163F31"/>
    <w:rsid w:val="001658C4"/>
    <w:rsid w:val="00172F28"/>
    <w:rsid w:val="001730F2"/>
    <w:rsid w:val="001919AF"/>
    <w:rsid w:val="00194144"/>
    <w:rsid w:val="00194218"/>
    <w:rsid w:val="001942B5"/>
    <w:rsid w:val="001A2A06"/>
    <w:rsid w:val="001A320D"/>
    <w:rsid w:val="001B0EEC"/>
    <w:rsid w:val="001B34E6"/>
    <w:rsid w:val="001D6808"/>
    <w:rsid w:val="001E0056"/>
    <w:rsid w:val="001E5230"/>
    <w:rsid w:val="001E7AC9"/>
    <w:rsid w:val="001E7EC2"/>
    <w:rsid w:val="001F0E90"/>
    <w:rsid w:val="001F3046"/>
    <w:rsid w:val="001F7774"/>
    <w:rsid w:val="00201B82"/>
    <w:rsid w:val="002105B7"/>
    <w:rsid w:val="00215C2D"/>
    <w:rsid w:val="00217F8E"/>
    <w:rsid w:val="00220832"/>
    <w:rsid w:val="00222795"/>
    <w:rsid w:val="00230B4F"/>
    <w:rsid w:val="00232DE8"/>
    <w:rsid w:val="0023391B"/>
    <w:rsid w:val="0023416E"/>
    <w:rsid w:val="002402FF"/>
    <w:rsid w:val="002417A9"/>
    <w:rsid w:val="002576F2"/>
    <w:rsid w:val="0026272A"/>
    <w:rsid w:val="00266845"/>
    <w:rsid w:val="002779EB"/>
    <w:rsid w:val="002809AF"/>
    <w:rsid w:val="00280A4C"/>
    <w:rsid w:val="002827DD"/>
    <w:rsid w:val="0028531D"/>
    <w:rsid w:val="00293FC3"/>
    <w:rsid w:val="002A020F"/>
    <w:rsid w:val="002A2F5A"/>
    <w:rsid w:val="002A3219"/>
    <w:rsid w:val="002A4B0D"/>
    <w:rsid w:val="002A709A"/>
    <w:rsid w:val="002B057F"/>
    <w:rsid w:val="002B3E7A"/>
    <w:rsid w:val="002B7382"/>
    <w:rsid w:val="002B7A22"/>
    <w:rsid w:val="002C305A"/>
    <w:rsid w:val="002D232A"/>
    <w:rsid w:val="002D73C7"/>
    <w:rsid w:val="002D7B21"/>
    <w:rsid w:val="002E787E"/>
    <w:rsid w:val="002F3B3B"/>
    <w:rsid w:val="003002AA"/>
    <w:rsid w:val="00304815"/>
    <w:rsid w:val="00305E5E"/>
    <w:rsid w:val="00310579"/>
    <w:rsid w:val="00320CA7"/>
    <w:rsid w:val="00325924"/>
    <w:rsid w:val="00337435"/>
    <w:rsid w:val="00344D13"/>
    <w:rsid w:val="00356B2B"/>
    <w:rsid w:val="0036012C"/>
    <w:rsid w:val="00365977"/>
    <w:rsid w:val="00366A69"/>
    <w:rsid w:val="00381806"/>
    <w:rsid w:val="00385F21"/>
    <w:rsid w:val="00395FB6"/>
    <w:rsid w:val="003A5CD8"/>
    <w:rsid w:val="003B3047"/>
    <w:rsid w:val="003B3D44"/>
    <w:rsid w:val="003B5886"/>
    <w:rsid w:val="003B5F21"/>
    <w:rsid w:val="003C6425"/>
    <w:rsid w:val="003C72A3"/>
    <w:rsid w:val="003C7F2A"/>
    <w:rsid w:val="003D160D"/>
    <w:rsid w:val="003E7DC7"/>
    <w:rsid w:val="003F20CA"/>
    <w:rsid w:val="003F250A"/>
    <w:rsid w:val="003F44FE"/>
    <w:rsid w:val="003F4728"/>
    <w:rsid w:val="003F51EC"/>
    <w:rsid w:val="003F78F8"/>
    <w:rsid w:val="0040308F"/>
    <w:rsid w:val="00404D1F"/>
    <w:rsid w:val="004116BA"/>
    <w:rsid w:val="00412BD5"/>
    <w:rsid w:val="0041319A"/>
    <w:rsid w:val="00420508"/>
    <w:rsid w:val="00424868"/>
    <w:rsid w:val="00424A5C"/>
    <w:rsid w:val="00432C1A"/>
    <w:rsid w:val="0043777B"/>
    <w:rsid w:val="00442ED9"/>
    <w:rsid w:val="00454B83"/>
    <w:rsid w:val="00456A08"/>
    <w:rsid w:val="004650D8"/>
    <w:rsid w:val="00486881"/>
    <w:rsid w:val="00491F1E"/>
    <w:rsid w:val="00493484"/>
    <w:rsid w:val="00497070"/>
    <w:rsid w:val="004A388B"/>
    <w:rsid w:val="004B0076"/>
    <w:rsid w:val="004B0738"/>
    <w:rsid w:val="004B0863"/>
    <w:rsid w:val="004B3FE2"/>
    <w:rsid w:val="004C1D3D"/>
    <w:rsid w:val="004C478D"/>
    <w:rsid w:val="004D3864"/>
    <w:rsid w:val="004D55FD"/>
    <w:rsid w:val="004D6B3F"/>
    <w:rsid w:val="004D6BAF"/>
    <w:rsid w:val="004E17F6"/>
    <w:rsid w:val="004F52B1"/>
    <w:rsid w:val="00500B45"/>
    <w:rsid w:val="00501FEF"/>
    <w:rsid w:val="005051C8"/>
    <w:rsid w:val="005107C1"/>
    <w:rsid w:val="00517B95"/>
    <w:rsid w:val="005217C8"/>
    <w:rsid w:val="00523A28"/>
    <w:rsid w:val="00523AB3"/>
    <w:rsid w:val="00536647"/>
    <w:rsid w:val="00545593"/>
    <w:rsid w:val="005568E7"/>
    <w:rsid w:val="005571E9"/>
    <w:rsid w:val="00563E02"/>
    <w:rsid w:val="00575086"/>
    <w:rsid w:val="00575E7B"/>
    <w:rsid w:val="0058171E"/>
    <w:rsid w:val="005857DD"/>
    <w:rsid w:val="005A0B1E"/>
    <w:rsid w:val="005A4FA9"/>
    <w:rsid w:val="005A529D"/>
    <w:rsid w:val="005B02B5"/>
    <w:rsid w:val="005B087E"/>
    <w:rsid w:val="005B21CB"/>
    <w:rsid w:val="005B722F"/>
    <w:rsid w:val="005C313D"/>
    <w:rsid w:val="005C38A1"/>
    <w:rsid w:val="005C50F2"/>
    <w:rsid w:val="005D0DD8"/>
    <w:rsid w:val="005D24C7"/>
    <w:rsid w:val="005E0518"/>
    <w:rsid w:val="005E1C11"/>
    <w:rsid w:val="005E6B1F"/>
    <w:rsid w:val="005E72A2"/>
    <w:rsid w:val="005F266F"/>
    <w:rsid w:val="00615A6C"/>
    <w:rsid w:val="006165A1"/>
    <w:rsid w:val="00623971"/>
    <w:rsid w:val="00631196"/>
    <w:rsid w:val="0065022D"/>
    <w:rsid w:val="0065710C"/>
    <w:rsid w:val="0066566C"/>
    <w:rsid w:val="00673A05"/>
    <w:rsid w:val="00677DB4"/>
    <w:rsid w:val="006868DD"/>
    <w:rsid w:val="0069497A"/>
    <w:rsid w:val="00694C2C"/>
    <w:rsid w:val="006A2D0B"/>
    <w:rsid w:val="006A5EF8"/>
    <w:rsid w:val="006A6C96"/>
    <w:rsid w:val="006B1F8B"/>
    <w:rsid w:val="006B2444"/>
    <w:rsid w:val="006C4ADC"/>
    <w:rsid w:val="006D657A"/>
    <w:rsid w:val="006E0D3B"/>
    <w:rsid w:val="006F32F0"/>
    <w:rsid w:val="006F414D"/>
    <w:rsid w:val="006F58FB"/>
    <w:rsid w:val="006F6587"/>
    <w:rsid w:val="007069B1"/>
    <w:rsid w:val="007077F7"/>
    <w:rsid w:val="00711510"/>
    <w:rsid w:val="00714593"/>
    <w:rsid w:val="00716F5D"/>
    <w:rsid w:val="007307CC"/>
    <w:rsid w:val="00733CF2"/>
    <w:rsid w:val="007416D9"/>
    <w:rsid w:val="00747DCB"/>
    <w:rsid w:val="00755CB8"/>
    <w:rsid w:val="0076399C"/>
    <w:rsid w:val="007703EF"/>
    <w:rsid w:val="00784282"/>
    <w:rsid w:val="007B2732"/>
    <w:rsid w:val="007B7A13"/>
    <w:rsid w:val="007C1BC3"/>
    <w:rsid w:val="007C5150"/>
    <w:rsid w:val="007D3CD3"/>
    <w:rsid w:val="007D7D1C"/>
    <w:rsid w:val="007E0C23"/>
    <w:rsid w:val="007E0DE6"/>
    <w:rsid w:val="007E1D88"/>
    <w:rsid w:val="007E4044"/>
    <w:rsid w:val="007E635E"/>
    <w:rsid w:val="007E6AAF"/>
    <w:rsid w:val="007F243C"/>
    <w:rsid w:val="007F2CB2"/>
    <w:rsid w:val="0080454D"/>
    <w:rsid w:val="00814431"/>
    <w:rsid w:val="008172A6"/>
    <w:rsid w:val="008200D2"/>
    <w:rsid w:val="0082264D"/>
    <w:rsid w:val="008235DC"/>
    <w:rsid w:val="0082390E"/>
    <w:rsid w:val="008354F9"/>
    <w:rsid w:val="00835D82"/>
    <w:rsid w:val="0084034A"/>
    <w:rsid w:val="00843F39"/>
    <w:rsid w:val="00861B30"/>
    <w:rsid w:val="00863EF8"/>
    <w:rsid w:val="00876CB1"/>
    <w:rsid w:val="00881F4B"/>
    <w:rsid w:val="008842DF"/>
    <w:rsid w:val="008860F0"/>
    <w:rsid w:val="008948DC"/>
    <w:rsid w:val="00895EAF"/>
    <w:rsid w:val="008966EA"/>
    <w:rsid w:val="008A1031"/>
    <w:rsid w:val="008A152A"/>
    <w:rsid w:val="008A17F7"/>
    <w:rsid w:val="008A1F6B"/>
    <w:rsid w:val="008A48A1"/>
    <w:rsid w:val="008A7546"/>
    <w:rsid w:val="008A7DDB"/>
    <w:rsid w:val="008B7E70"/>
    <w:rsid w:val="008C2B84"/>
    <w:rsid w:val="008C42C4"/>
    <w:rsid w:val="008C4894"/>
    <w:rsid w:val="008C504E"/>
    <w:rsid w:val="008D43BB"/>
    <w:rsid w:val="008D6A8D"/>
    <w:rsid w:val="008E32E2"/>
    <w:rsid w:val="008F0C4E"/>
    <w:rsid w:val="008F2881"/>
    <w:rsid w:val="008F579E"/>
    <w:rsid w:val="00913793"/>
    <w:rsid w:val="00914F56"/>
    <w:rsid w:val="00915A05"/>
    <w:rsid w:val="00932317"/>
    <w:rsid w:val="009400D5"/>
    <w:rsid w:val="00941D4A"/>
    <w:rsid w:val="0094563E"/>
    <w:rsid w:val="00961116"/>
    <w:rsid w:val="009718B3"/>
    <w:rsid w:val="009753D8"/>
    <w:rsid w:val="00980592"/>
    <w:rsid w:val="00981E52"/>
    <w:rsid w:val="0099491C"/>
    <w:rsid w:val="00995570"/>
    <w:rsid w:val="0099776F"/>
    <w:rsid w:val="009A3BF3"/>
    <w:rsid w:val="009A7839"/>
    <w:rsid w:val="009A7CCB"/>
    <w:rsid w:val="009B506B"/>
    <w:rsid w:val="009C6AE8"/>
    <w:rsid w:val="009D6DDF"/>
    <w:rsid w:val="009F246E"/>
    <w:rsid w:val="009F3F7A"/>
    <w:rsid w:val="009F7091"/>
    <w:rsid w:val="00A0434B"/>
    <w:rsid w:val="00A136EB"/>
    <w:rsid w:val="00A13DC3"/>
    <w:rsid w:val="00A15518"/>
    <w:rsid w:val="00A30AEA"/>
    <w:rsid w:val="00A36F38"/>
    <w:rsid w:val="00A41D53"/>
    <w:rsid w:val="00A50B91"/>
    <w:rsid w:val="00A54A49"/>
    <w:rsid w:val="00A56BA8"/>
    <w:rsid w:val="00A57B41"/>
    <w:rsid w:val="00A61685"/>
    <w:rsid w:val="00A61C96"/>
    <w:rsid w:val="00A66CCC"/>
    <w:rsid w:val="00A749FB"/>
    <w:rsid w:val="00A752F9"/>
    <w:rsid w:val="00A8055A"/>
    <w:rsid w:val="00A807B0"/>
    <w:rsid w:val="00A81329"/>
    <w:rsid w:val="00A830F9"/>
    <w:rsid w:val="00A8417E"/>
    <w:rsid w:val="00A852AF"/>
    <w:rsid w:val="00A86CD5"/>
    <w:rsid w:val="00A90DE1"/>
    <w:rsid w:val="00A92862"/>
    <w:rsid w:val="00AC76B2"/>
    <w:rsid w:val="00AD1938"/>
    <w:rsid w:val="00AD6B36"/>
    <w:rsid w:val="00AE2C73"/>
    <w:rsid w:val="00AF1426"/>
    <w:rsid w:val="00AF2947"/>
    <w:rsid w:val="00AF5550"/>
    <w:rsid w:val="00B056B9"/>
    <w:rsid w:val="00B0633E"/>
    <w:rsid w:val="00B1704F"/>
    <w:rsid w:val="00B328CC"/>
    <w:rsid w:val="00B35AC3"/>
    <w:rsid w:val="00B3643B"/>
    <w:rsid w:val="00B44187"/>
    <w:rsid w:val="00B445C6"/>
    <w:rsid w:val="00B45D8E"/>
    <w:rsid w:val="00B47D08"/>
    <w:rsid w:val="00B51384"/>
    <w:rsid w:val="00B57FAA"/>
    <w:rsid w:val="00B63299"/>
    <w:rsid w:val="00B67115"/>
    <w:rsid w:val="00B86F23"/>
    <w:rsid w:val="00B93361"/>
    <w:rsid w:val="00BA313C"/>
    <w:rsid w:val="00BA593E"/>
    <w:rsid w:val="00BB72A2"/>
    <w:rsid w:val="00BC110C"/>
    <w:rsid w:val="00BC1979"/>
    <w:rsid w:val="00BC6C5C"/>
    <w:rsid w:val="00BC7D38"/>
    <w:rsid w:val="00BD5F1F"/>
    <w:rsid w:val="00BD7878"/>
    <w:rsid w:val="00BE2680"/>
    <w:rsid w:val="00BE342C"/>
    <w:rsid w:val="00BE4C37"/>
    <w:rsid w:val="00C02150"/>
    <w:rsid w:val="00C03E18"/>
    <w:rsid w:val="00C04B99"/>
    <w:rsid w:val="00C0543E"/>
    <w:rsid w:val="00C105C6"/>
    <w:rsid w:val="00C14711"/>
    <w:rsid w:val="00C154D6"/>
    <w:rsid w:val="00C233C9"/>
    <w:rsid w:val="00C305BA"/>
    <w:rsid w:val="00C31623"/>
    <w:rsid w:val="00C36BD8"/>
    <w:rsid w:val="00C37AF4"/>
    <w:rsid w:val="00C41BA7"/>
    <w:rsid w:val="00C45725"/>
    <w:rsid w:val="00C51DC3"/>
    <w:rsid w:val="00C55F58"/>
    <w:rsid w:val="00C6010F"/>
    <w:rsid w:val="00C613E2"/>
    <w:rsid w:val="00C6654B"/>
    <w:rsid w:val="00C73915"/>
    <w:rsid w:val="00C865FD"/>
    <w:rsid w:val="00C91765"/>
    <w:rsid w:val="00C91B72"/>
    <w:rsid w:val="00C937F0"/>
    <w:rsid w:val="00C96583"/>
    <w:rsid w:val="00CA50F1"/>
    <w:rsid w:val="00CC71DE"/>
    <w:rsid w:val="00CD02F2"/>
    <w:rsid w:val="00CD163B"/>
    <w:rsid w:val="00CD2247"/>
    <w:rsid w:val="00CD71BA"/>
    <w:rsid w:val="00CE2562"/>
    <w:rsid w:val="00CF0FDD"/>
    <w:rsid w:val="00CF3D86"/>
    <w:rsid w:val="00CF6919"/>
    <w:rsid w:val="00D015BE"/>
    <w:rsid w:val="00D1785C"/>
    <w:rsid w:val="00D221EF"/>
    <w:rsid w:val="00D26FCE"/>
    <w:rsid w:val="00D31290"/>
    <w:rsid w:val="00D33F05"/>
    <w:rsid w:val="00D36D42"/>
    <w:rsid w:val="00D40777"/>
    <w:rsid w:val="00D429A8"/>
    <w:rsid w:val="00D429DD"/>
    <w:rsid w:val="00D60DC0"/>
    <w:rsid w:val="00D73E86"/>
    <w:rsid w:val="00D7574E"/>
    <w:rsid w:val="00D77D87"/>
    <w:rsid w:val="00D83029"/>
    <w:rsid w:val="00D832B8"/>
    <w:rsid w:val="00D835DB"/>
    <w:rsid w:val="00D83C57"/>
    <w:rsid w:val="00D863A5"/>
    <w:rsid w:val="00D94935"/>
    <w:rsid w:val="00D95707"/>
    <w:rsid w:val="00D95C28"/>
    <w:rsid w:val="00D9777B"/>
    <w:rsid w:val="00DA5D3A"/>
    <w:rsid w:val="00DA7749"/>
    <w:rsid w:val="00DB08E9"/>
    <w:rsid w:val="00DB1BF4"/>
    <w:rsid w:val="00DB425C"/>
    <w:rsid w:val="00DC71F0"/>
    <w:rsid w:val="00DE0863"/>
    <w:rsid w:val="00DE117A"/>
    <w:rsid w:val="00DE128B"/>
    <w:rsid w:val="00E05C67"/>
    <w:rsid w:val="00E14AB0"/>
    <w:rsid w:val="00E17224"/>
    <w:rsid w:val="00E2314F"/>
    <w:rsid w:val="00E23DC2"/>
    <w:rsid w:val="00E2557E"/>
    <w:rsid w:val="00E265AE"/>
    <w:rsid w:val="00E26D17"/>
    <w:rsid w:val="00E44C6B"/>
    <w:rsid w:val="00E45674"/>
    <w:rsid w:val="00E462CA"/>
    <w:rsid w:val="00E57BED"/>
    <w:rsid w:val="00E76AD1"/>
    <w:rsid w:val="00E80475"/>
    <w:rsid w:val="00E80605"/>
    <w:rsid w:val="00E95D32"/>
    <w:rsid w:val="00EA00EF"/>
    <w:rsid w:val="00EA05BB"/>
    <w:rsid w:val="00EA6D47"/>
    <w:rsid w:val="00EA71EB"/>
    <w:rsid w:val="00EA7821"/>
    <w:rsid w:val="00EB0091"/>
    <w:rsid w:val="00EB2FD9"/>
    <w:rsid w:val="00ED0AC6"/>
    <w:rsid w:val="00ED3D56"/>
    <w:rsid w:val="00ED471F"/>
    <w:rsid w:val="00EE4A9D"/>
    <w:rsid w:val="00EE60B3"/>
    <w:rsid w:val="00EF162A"/>
    <w:rsid w:val="00EF397A"/>
    <w:rsid w:val="00EF519D"/>
    <w:rsid w:val="00EF7099"/>
    <w:rsid w:val="00F04004"/>
    <w:rsid w:val="00F05720"/>
    <w:rsid w:val="00F12F1D"/>
    <w:rsid w:val="00F24489"/>
    <w:rsid w:val="00F2490D"/>
    <w:rsid w:val="00F24A1A"/>
    <w:rsid w:val="00F31844"/>
    <w:rsid w:val="00F365F9"/>
    <w:rsid w:val="00F43732"/>
    <w:rsid w:val="00F448CC"/>
    <w:rsid w:val="00F44F2C"/>
    <w:rsid w:val="00F450B4"/>
    <w:rsid w:val="00F45106"/>
    <w:rsid w:val="00F45B4A"/>
    <w:rsid w:val="00F46496"/>
    <w:rsid w:val="00F47765"/>
    <w:rsid w:val="00F51BC0"/>
    <w:rsid w:val="00F57001"/>
    <w:rsid w:val="00F57D95"/>
    <w:rsid w:val="00F625CE"/>
    <w:rsid w:val="00F71867"/>
    <w:rsid w:val="00F71E59"/>
    <w:rsid w:val="00F776E6"/>
    <w:rsid w:val="00FA0EFB"/>
    <w:rsid w:val="00FA61C0"/>
    <w:rsid w:val="00FC1187"/>
    <w:rsid w:val="00FC6D89"/>
    <w:rsid w:val="00FD284C"/>
    <w:rsid w:val="00FD3613"/>
    <w:rsid w:val="00FD6F78"/>
    <w:rsid w:val="00FE060D"/>
    <w:rsid w:val="00FE4F14"/>
    <w:rsid w:val="00FF1BF3"/>
    <w:rsid w:val="00FF1F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D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1">
    <w:name w:val="Question 1"/>
    <w:basedOn w:val="Normal"/>
    <w:rsid w:val="0099776F"/>
    <w:pPr>
      <w:widowControl w:val="0"/>
      <w:tabs>
        <w:tab w:val="left" w:pos="2620"/>
        <w:tab w:val="right" w:pos="10375"/>
      </w:tabs>
      <w:suppressAutoHyphens/>
      <w:autoSpaceDE w:val="0"/>
      <w:autoSpaceDN w:val="0"/>
      <w:adjustRightInd w:val="0"/>
      <w:spacing w:before="300" w:after="60" w:line="240" w:lineRule="auto"/>
      <w:ind w:left="567" w:hanging="567"/>
      <w:textAlignment w:val="center"/>
    </w:pPr>
    <w:rPr>
      <w:rFonts w:ascii="Arial" w:eastAsia="Times New Roman" w:hAnsi="Arial" w:cs="Times New Roman"/>
      <w:color w:val="000000"/>
    </w:rPr>
  </w:style>
  <w:style w:type="paragraph" w:customStyle="1" w:styleId="Questiona">
    <w:name w:val="Question a"/>
    <w:basedOn w:val="Question1"/>
    <w:rsid w:val="0099776F"/>
    <w:pPr>
      <w:tabs>
        <w:tab w:val="clear" w:pos="2620"/>
        <w:tab w:val="clear" w:pos="10375"/>
        <w:tab w:val="left" w:pos="680"/>
      </w:tabs>
      <w:spacing w:before="40" w:after="40"/>
      <w:ind w:left="1021" w:hanging="454"/>
    </w:pPr>
  </w:style>
  <w:style w:type="paragraph" w:styleId="BalloonText">
    <w:name w:val="Balloon Text"/>
    <w:basedOn w:val="Normal"/>
    <w:link w:val="BalloonTextChar"/>
    <w:uiPriority w:val="99"/>
    <w:semiHidden/>
    <w:unhideWhenUsed/>
    <w:rsid w:val="0099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6F"/>
    <w:rPr>
      <w:rFonts w:ascii="Tahoma" w:hAnsi="Tahoma" w:cs="Tahoma"/>
      <w:sz w:val="16"/>
      <w:szCs w:val="16"/>
    </w:rPr>
  </w:style>
  <w:style w:type="table" w:styleId="TableGrid">
    <w:name w:val="Table Grid"/>
    <w:basedOn w:val="TableNormal"/>
    <w:rsid w:val="002A2F5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E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1">
    <w:name w:val="Question 1"/>
    <w:basedOn w:val="Normal"/>
    <w:rsid w:val="0099776F"/>
    <w:pPr>
      <w:widowControl w:val="0"/>
      <w:tabs>
        <w:tab w:val="left" w:pos="2620"/>
        <w:tab w:val="right" w:pos="10375"/>
      </w:tabs>
      <w:suppressAutoHyphens/>
      <w:autoSpaceDE w:val="0"/>
      <w:autoSpaceDN w:val="0"/>
      <w:adjustRightInd w:val="0"/>
      <w:spacing w:before="300" w:after="60" w:line="240" w:lineRule="auto"/>
      <w:ind w:left="567" w:hanging="567"/>
      <w:textAlignment w:val="center"/>
    </w:pPr>
    <w:rPr>
      <w:rFonts w:ascii="Arial" w:eastAsia="Times New Roman" w:hAnsi="Arial" w:cs="Times New Roman"/>
      <w:color w:val="000000"/>
    </w:rPr>
  </w:style>
  <w:style w:type="paragraph" w:customStyle="1" w:styleId="Questiona">
    <w:name w:val="Question a"/>
    <w:basedOn w:val="Question1"/>
    <w:rsid w:val="0099776F"/>
    <w:pPr>
      <w:tabs>
        <w:tab w:val="clear" w:pos="2620"/>
        <w:tab w:val="clear" w:pos="10375"/>
        <w:tab w:val="left" w:pos="680"/>
      </w:tabs>
      <w:spacing w:before="40" w:after="40"/>
      <w:ind w:left="1021" w:hanging="454"/>
    </w:pPr>
  </w:style>
  <w:style w:type="paragraph" w:styleId="BalloonText">
    <w:name w:val="Balloon Text"/>
    <w:basedOn w:val="Normal"/>
    <w:link w:val="BalloonTextChar"/>
    <w:uiPriority w:val="99"/>
    <w:semiHidden/>
    <w:unhideWhenUsed/>
    <w:rsid w:val="0099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6F"/>
    <w:rPr>
      <w:rFonts w:ascii="Tahoma" w:hAnsi="Tahoma" w:cs="Tahoma"/>
      <w:sz w:val="16"/>
      <w:szCs w:val="16"/>
    </w:rPr>
  </w:style>
  <w:style w:type="table" w:styleId="TableGrid">
    <w:name w:val="Table Grid"/>
    <w:basedOn w:val="TableNormal"/>
    <w:rsid w:val="002A2F5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416272">
      <w:bodyDiv w:val="1"/>
      <w:marLeft w:val="0"/>
      <w:marRight w:val="0"/>
      <w:marTop w:val="0"/>
      <w:marBottom w:val="0"/>
      <w:divBdr>
        <w:top w:val="none" w:sz="0" w:space="0" w:color="auto"/>
        <w:left w:val="none" w:sz="0" w:space="0" w:color="auto"/>
        <w:bottom w:val="none" w:sz="0" w:space="0" w:color="auto"/>
        <w:right w:val="none" w:sz="0" w:space="0" w:color="auto"/>
      </w:divBdr>
      <w:divsChild>
        <w:div w:id="1356464922">
          <w:marLeft w:val="0"/>
          <w:marRight w:val="0"/>
          <w:marTop w:val="0"/>
          <w:marBottom w:val="0"/>
          <w:divBdr>
            <w:top w:val="none" w:sz="0" w:space="0" w:color="auto"/>
            <w:left w:val="none" w:sz="0" w:space="0" w:color="auto"/>
            <w:bottom w:val="none" w:sz="0" w:space="0" w:color="auto"/>
            <w:right w:val="none" w:sz="0" w:space="0" w:color="auto"/>
          </w:divBdr>
          <w:divsChild>
            <w:div w:id="647173177">
              <w:marLeft w:val="0"/>
              <w:marRight w:val="0"/>
              <w:marTop w:val="0"/>
              <w:marBottom w:val="0"/>
              <w:divBdr>
                <w:top w:val="none" w:sz="0" w:space="0" w:color="auto"/>
                <w:left w:val="none" w:sz="0" w:space="0" w:color="auto"/>
                <w:bottom w:val="none" w:sz="0" w:space="0" w:color="auto"/>
                <w:right w:val="none" w:sz="0" w:space="0" w:color="auto"/>
              </w:divBdr>
              <w:divsChild>
                <w:div w:id="905723632">
                  <w:marLeft w:val="0"/>
                  <w:marRight w:val="0"/>
                  <w:marTop w:val="195"/>
                  <w:marBottom w:val="0"/>
                  <w:divBdr>
                    <w:top w:val="none" w:sz="0" w:space="0" w:color="auto"/>
                    <w:left w:val="none" w:sz="0" w:space="0" w:color="auto"/>
                    <w:bottom w:val="none" w:sz="0" w:space="0" w:color="auto"/>
                    <w:right w:val="none" w:sz="0" w:space="0" w:color="auto"/>
                  </w:divBdr>
                  <w:divsChild>
                    <w:div w:id="1977296099">
                      <w:marLeft w:val="0"/>
                      <w:marRight w:val="0"/>
                      <w:marTop w:val="0"/>
                      <w:marBottom w:val="180"/>
                      <w:divBdr>
                        <w:top w:val="none" w:sz="0" w:space="0" w:color="auto"/>
                        <w:left w:val="none" w:sz="0" w:space="0" w:color="auto"/>
                        <w:bottom w:val="none" w:sz="0" w:space="0" w:color="auto"/>
                        <w:right w:val="none" w:sz="0" w:space="0" w:color="auto"/>
                      </w:divBdr>
                      <w:divsChild>
                        <w:div w:id="915676262">
                          <w:marLeft w:val="0"/>
                          <w:marRight w:val="0"/>
                          <w:marTop w:val="0"/>
                          <w:marBottom w:val="0"/>
                          <w:divBdr>
                            <w:top w:val="none" w:sz="0" w:space="0" w:color="auto"/>
                            <w:left w:val="none" w:sz="0" w:space="0" w:color="auto"/>
                            <w:bottom w:val="none" w:sz="0" w:space="0" w:color="auto"/>
                            <w:right w:val="none" w:sz="0" w:space="0" w:color="auto"/>
                          </w:divBdr>
                          <w:divsChild>
                            <w:div w:id="1383749049">
                              <w:marLeft w:val="0"/>
                              <w:marRight w:val="0"/>
                              <w:marTop w:val="0"/>
                              <w:marBottom w:val="0"/>
                              <w:divBdr>
                                <w:top w:val="none" w:sz="0" w:space="0" w:color="auto"/>
                                <w:left w:val="none" w:sz="0" w:space="0" w:color="auto"/>
                                <w:bottom w:val="none" w:sz="0" w:space="0" w:color="auto"/>
                                <w:right w:val="none" w:sz="0" w:space="0" w:color="auto"/>
                              </w:divBdr>
                              <w:divsChild>
                                <w:div w:id="1879588880">
                                  <w:marLeft w:val="0"/>
                                  <w:marRight w:val="0"/>
                                  <w:marTop w:val="0"/>
                                  <w:marBottom w:val="0"/>
                                  <w:divBdr>
                                    <w:top w:val="none" w:sz="0" w:space="0" w:color="auto"/>
                                    <w:left w:val="none" w:sz="0" w:space="0" w:color="auto"/>
                                    <w:bottom w:val="none" w:sz="0" w:space="0" w:color="auto"/>
                                    <w:right w:val="none" w:sz="0" w:space="0" w:color="auto"/>
                                  </w:divBdr>
                                  <w:divsChild>
                                    <w:div w:id="531454698">
                                      <w:marLeft w:val="0"/>
                                      <w:marRight w:val="0"/>
                                      <w:marTop w:val="0"/>
                                      <w:marBottom w:val="0"/>
                                      <w:divBdr>
                                        <w:top w:val="none" w:sz="0" w:space="0" w:color="auto"/>
                                        <w:left w:val="none" w:sz="0" w:space="0" w:color="auto"/>
                                        <w:bottom w:val="none" w:sz="0" w:space="0" w:color="auto"/>
                                        <w:right w:val="none" w:sz="0" w:space="0" w:color="auto"/>
                                      </w:divBdr>
                                      <w:divsChild>
                                        <w:div w:id="19089150">
                                          <w:marLeft w:val="0"/>
                                          <w:marRight w:val="0"/>
                                          <w:marTop w:val="0"/>
                                          <w:marBottom w:val="0"/>
                                          <w:divBdr>
                                            <w:top w:val="none" w:sz="0" w:space="0" w:color="auto"/>
                                            <w:left w:val="none" w:sz="0" w:space="0" w:color="auto"/>
                                            <w:bottom w:val="none" w:sz="0" w:space="0" w:color="auto"/>
                                            <w:right w:val="none" w:sz="0" w:space="0" w:color="auto"/>
                                          </w:divBdr>
                                          <w:divsChild>
                                            <w:div w:id="356083426">
                                              <w:marLeft w:val="0"/>
                                              <w:marRight w:val="0"/>
                                              <w:marTop w:val="0"/>
                                              <w:marBottom w:val="0"/>
                                              <w:divBdr>
                                                <w:top w:val="none" w:sz="0" w:space="0" w:color="auto"/>
                                                <w:left w:val="none" w:sz="0" w:space="0" w:color="auto"/>
                                                <w:bottom w:val="none" w:sz="0" w:space="0" w:color="auto"/>
                                                <w:right w:val="none" w:sz="0" w:space="0" w:color="auto"/>
                                              </w:divBdr>
                                              <w:divsChild>
                                                <w:div w:id="21264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C443F935</Template>
  <TotalTime>63</TotalTime>
  <Pages>9</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POWELL Larissa</cp:lastModifiedBy>
  <cp:revision>28</cp:revision>
  <cp:lastPrinted>2014-12-01T06:34:00Z</cp:lastPrinted>
  <dcterms:created xsi:type="dcterms:W3CDTF">2015-11-19T10:28:00Z</dcterms:created>
  <dcterms:modified xsi:type="dcterms:W3CDTF">2015-11-20T02:19:00Z</dcterms:modified>
</cp:coreProperties>
</file>