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719" w:rsidRPr="00104053" w:rsidRDefault="000179D6" w:rsidP="00104053">
      <w:pPr>
        <w:jc w:val="center"/>
        <w:rPr>
          <w:rFonts w:ascii="Calibri" w:hAnsi="Calibri" w:cs="Calibri"/>
          <w:b/>
          <w:sz w:val="32"/>
          <w:szCs w:val="24"/>
        </w:rPr>
      </w:pPr>
      <w:r w:rsidRPr="00104053">
        <w:rPr>
          <w:rFonts w:ascii="Calibri" w:hAnsi="Calibri" w:cs="Calibri"/>
          <w:b/>
          <w:sz w:val="32"/>
          <w:szCs w:val="24"/>
        </w:rPr>
        <w:t>Biological Systems Presentation</w:t>
      </w:r>
    </w:p>
    <w:p w:rsidR="000179D6" w:rsidRDefault="0010405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</w:t>
      </w:r>
      <w:proofErr w:type="gramStart"/>
      <w:r>
        <w:rPr>
          <w:rFonts w:ascii="Calibri" w:hAnsi="Calibri" w:cs="Calibri"/>
          <w:sz w:val="24"/>
          <w:szCs w:val="24"/>
        </w:rPr>
        <w:t>:_</w:t>
      </w:r>
      <w:proofErr w:type="gramEnd"/>
      <w:r>
        <w:rPr>
          <w:rFonts w:ascii="Calibri" w:hAnsi="Calibri" w:cs="Calibri"/>
          <w:sz w:val="24"/>
          <w:szCs w:val="24"/>
        </w:rPr>
        <w:t>_______________________________________</w:t>
      </w:r>
    </w:p>
    <w:p w:rsidR="00104053" w:rsidRPr="00104053" w:rsidRDefault="00104053">
      <w:pPr>
        <w:rPr>
          <w:rFonts w:ascii="Calibri" w:hAnsi="Calibri" w:cs="Calibri"/>
          <w:sz w:val="24"/>
          <w:szCs w:val="24"/>
        </w:rPr>
      </w:pPr>
    </w:p>
    <w:p w:rsidR="009432A1" w:rsidRPr="001C3991" w:rsidRDefault="001C3991">
      <w:pPr>
        <w:rPr>
          <w:rFonts w:ascii="Calibri" w:hAnsi="Calibri" w:cs="Calibri"/>
          <w:sz w:val="32"/>
          <w:szCs w:val="24"/>
        </w:rPr>
      </w:pPr>
      <w:r w:rsidRPr="001C3991"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0950CDAA" wp14:editId="7BEEB8AA">
            <wp:simplePos x="0" y="0"/>
            <wp:positionH relativeFrom="column">
              <wp:posOffset>4134543</wp:posOffset>
            </wp:positionH>
            <wp:positionV relativeFrom="paragraph">
              <wp:posOffset>605790</wp:posOffset>
            </wp:positionV>
            <wp:extent cx="3036570" cy="1623695"/>
            <wp:effectExtent l="0" t="0" r="0" b="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9D6" w:rsidRPr="001C3991">
        <w:rPr>
          <w:rFonts w:ascii="Calibri" w:hAnsi="Calibri" w:cs="Calibri"/>
          <w:sz w:val="32"/>
          <w:szCs w:val="24"/>
        </w:rPr>
        <w:t xml:space="preserve">Task: </w:t>
      </w:r>
      <w:r w:rsidR="00104053" w:rsidRPr="001C3991">
        <w:rPr>
          <w:rFonts w:ascii="Calibri" w:hAnsi="Calibri" w:cs="Calibri"/>
          <w:sz w:val="32"/>
          <w:szCs w:val="24"/>
        </w:rPr>
        <w:t xml:space="preserve">  </w:t>
      </w:r>
      <w:r w:rsidR="000179D6" w:rsidRPr="001C3991">
        <w:rPr>
          <w:rFonts w:ascii="Calibri" w:hAnsi="Calibri" w:cs="Calibri"/>
          <w:sz w:val="32"/>
          <w:szCs w:val="24"/>
        </w:rPr>
        <w:t xml:space="preserve">In small groups, you are to </w:t>
      </w:r>
      <w:r w:rsidR="009432A1" w:rsidRPr="001C3991">
        <w:rPr>
          <w:rFonts w:ascii="Calibri" w:hAnsi="Calibri" w:cs="Calibri"/>
          <w:sz w:val="32"/>
          <w:szCs w:val="24"/>
        </w:rPr>
        <w:t xml:space="preserve">compare and contrast how body systems work in humans compared to </w:t>
      </w:r>
      <w:r w:rsidR="00F23A29" w:rsidRPr="001C3991">
        <w:rPr>
          <w:rFonts w:ascii="Calibri" w:hAnsi="Calibri" w:cs="Calibri"/>
          <w:sz w:val="32"/>
          <w:szCs w:val="24"/>
        </w:rPr>
        <w:t>other</w:t>
      </w:r>
      <w:r w:rsidR="009432A1" w:rsidRPr="001C3991">
        <w:rPr>
          <w:rFonts w:ascii="Calibri" w:hAnsi="Calibri" w:cs="Calibri"/>
          <w:sz w:val="32"/>
          <w:szCs w:val="24"/>
        </w:rPr>
        <w:t xml:space="preserve"> living organisms (plant or animal). </w:t>
      </w:r>
    </w:p>
    <w:p w:rsidR="009432A1" w:rsidRPr="001C3991" w:rsidRDefault="009432A1">
      <w:pPr>
        <w:rPr>
          <w:rFonts w:ascii="Calibri" w:hAnsi="Calibri" w:cs="Calibri"/>
          <w:sz w:val="28"/>
          <w:szCs w:val="24"/>
        </w:rPr>
      </w:pPr>
      <w:r w:rsidRPr="001C3991">
        <w:rPr>
          <w:rFonts w:ascii="Calibri" w:hAnsi="Calibri" w:cs="Calibri"/>
          <w:sz w:val="28"/>
          <w:szCs w:val="24"/>
        </w:rPr>
        <w:t>C</w:t>
      </w:r>
      <w:r w:rsidR="000179D6" w:rsidRPr="001C3991">
        <w:rPr>
          <w:rFonts w:ascii="Calibri" w:hAnsi="Calibri" w:cs="Calibri"/>
          <w:sz w:val="28"/>
          <w:szCs w:val="24"/>
        </w:rPr>
        <w:t xml:space="preserve">hoose </w:t>
      </w:r>
      <w:r w:rsidRPr="001C3991">
        <w:rPr>
          <w:rFonts w:ascii="Calibri" w:hAnsi="Calibri" w:cs="Calibri"/>
          <w:b/>
          <w:sz w:val="28"/>
          <w:szCs w:val="24"/>
          <w:u w:val="single"/>
        </w:rPr>
        <w:t>two</w:t>
      </w:r>
      <w:r w:rsidRPr="001C3991">
        <w:rPr>
          <w:rFonts w:ascii="Calibri" w:hAnsi="Calibri" w:cs="Calibri"/>
          <w:sz w:val="28"/>
          <w:szCs w:val="24"/>
        </w:rPr>
        <w:t xml:space="preserve"> of the following body systems to focus on:</w:t>
      </w:r>
    </w:p>
    <w:p w:rsidR="009432A1" w:rsidRPr="001C3991" w:rsidRDefault="009432A1" w:rsidP="009432A1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4"/>
        </w:rPr>
      </w:pPr>
      <w:r w:rsidRPr="001C3991">
        <w:rPr>
          <w:rFonts w:ascii="Calibri" w:hAnsi="Calibri" w:cs="Calibri"/>
          <w:sz w:val="28"/>
          <w:szCs w:val="24"/>
        </w:rPr>
        <w:t>Circulatory system</w:t>
      </w:r>
      <w:r w:rsidR="001C3991" w:rsidRPr="001C3991">
        <w:rPr>
          <w:noProof/>
        </w:rPr>
        <w:t xml:space="preserve"> </w:t>
      </w:r>
    </w:p>
    <w:p w:rsidR="009432A1" w:rsidRPr="001C3991" w:rsidRDefault="009432A1" w:rsidP="009432A1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4"/>
        </w:rPr>
      </w:pPr>
      <w:r w:rsidRPr="001C3991">
        <w:rPr>
          <w:rFonts w:ascii="Calibri" w:hAnsi="Calibri" w:cs="Calibri"/>
          <w:sz w:val="28"/>
          <w:szCs w:val="24"/>
        </w:rPr>
        <w:t>Respiratory system</w:t>
      </w:r>
    </w:p>
    <w:p w:rsidR="009432A1" w:rsidRPr="001C3991" w:rsidRDefault="009432A1" w:rsidP="009432A1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4"/>
        </w:rPr>
      </w:pPr>
      <w:r w:rsidRPr="001C3991">
        <w:rPr>
          <w:rFonts w:ascii="Calibri" w:hAnsi="Calibri" w:cs="Calibri"/>
          <w:sz w:val="28"/>
          <w:szCs w:val="24"/>
        </w:rPr>
        <w:t>Reproductive system</w:t>
      </w:r>
    </w:p>
    <w:p w:rsidR="009432A1" w:rsidRPr="001C3991" w:rsidRDefault="009432A1">
      <w:pPr>
        <w:rPr>
          <w:rFonts w:ascii="Calibri" w:hAnsi="Calibri" w:cs="Calibri"/>
          <w:sz w:val="28"/>
          <w:szCs w:val="24"/>
        </w:rPr>
      </w:pPr>
    </w:p>
    <w:p w:rsidR="009432A1" w:rsidRPr="001C3991" w:rsidRDefault="009432A1">
      <w:pPr>
        <w:rPr>
          <w:rFonts w:ascii="Calibri" w:hAnsi="Calibri" w:cs="Calibri"/>
          <w:sz w:val="28"/>
          <w:szCs w:val="24"/>
        </w:rPr>
      </w:pPr>
      <w:r w:rsidRPr="001C3991">
        <w:rPr>
          <w:rFonts w:ascii="Calibri" w:hAnsi="Calibri" w:cs="Calibri"/>
          <w:sz w:val="28"/>
          <w:szCs w:val="24"/>
        </w:rPr>
        <w:t>Research the similarities and differences between these two systems in different organisms of your choice, and compare these to what you have learnt in class about the human body systems.</w:t>
      </w:r>
      <w:r w:rsidR="00047EB2" w:rsidRPr="001C3991">
        <w:rPr>
          <w:rFonts w:ascii="Calibri" w:hAnsi="Calibri" w:cs="Calibri"/>
          <w:sz w:val="28"/>
          <w:szCs w:val="24"/>
        </w:rPr>
        <w:t xml:space="preserve"> </w:t>
      </w:r>
      <w:r w:rsidR="00047EB2" w:rsidRPr="001C3991">
        <w:rPr>
          <w:rFonts w:ascii="Calibri" w:hAnsi="Calibri" w:cs="Calibri"/>
          <w:b/>
          <w:sz w:val="28"/>
          <w:szCs w:val="24"/>
          <w:u w:val="single"/>
        </w:rPr>
        <w:t>Include the following key</w:t>
      </w:r>
      <w:bookmarkStart w:id="0" w:name="_GoBack"/>
      <w:bookmarkEnd w:id="0"/>
      <w:r w:rsidR="00047EB2" w:rsidRPr="001C3991">
        <w:rPr>
          <w:rFonts w:ascii="Calibri" w:hAnsi="Calibri" w:cs="Calibri"/>
          <w:b/>
          <w:sz w:val="28"/>
          <w:szCs w:val="24"/>
          <w:u w:val="single"/>
        </w:rPr>
        <w:t xml:space="preserve"> points</w:t>
      </w:r>
      <w:r w:rsidR="00047EB2" w:rsidRPr="001C3991">
        <w:rPr>
          <w:rFonts w:ascii="Calibri" w:hAnsi="Calibri" w:cs="Calibri"/>
          <w:sz w:val="28"/>
          <w:szCs w:val="24"/>
        </w:rPr>
        <w:t>:</w:t>
      </w:r>
    </w:p>
    <w:p w:rsidR="00047EB2" w:rsidRPr="001C3991" w:rsidRDefault="00047EB2" w:rsidP="00047EB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4"/>
        </w:rPr>
      </w:pPr>
      <w:r w:rsidRPr="001C3991">
        <w:rPr>
          <w:rFonts w:ascii="Calibri" w:hAnsi="Calibri" w:cs="Calibri"/>
          <w:sz w:val="28"/>
          <w:szCs w:val="24"/>
        </w:rPr>
        <w:t>Organs which make up the systems</w:t>
      </w:r>
    </w:p>
    <w:p w:rsidR="00047EB2" w:rsidRPr="001C3991" w:rsidRDefault="00047EB2" w:rsidP="00047EB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4"/>
        </w:rPr>
      </w:pPr>
      <w:r w:rsidRPr="001C3991">
        <w:rPr>
          <w:rFonts w:ascii="Calibri" w:hAnsi="Calibri" w:cs="Calibri"/>
          <w:sz w:val="28"/>
          <w:szCs w:val="24"/>
        </w:rPr>
        <w:t>The effectiveness and reliability of these differences in helping the organism to survive and/or reproduce</w:t>
      </w:r>
    </w:p>
    <w:p w:rsidR="00047EB2" w:rsidRPr="001C3991" w:rsidRDefault="00047EB2" w:rsidP="00047EB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4"/>
        </w:rPr>
      </w:pPr>
      <w:r w:rsidRPr="001C3991">
        <w:rPr>
          <w:rFonts w:ascii="Calibri" w:hAnsi="Calibri" w:cs="Calibri"/>
          <w:sz w:val="28"/>
          <w:szCs w:val="24"/>
        </w:rPr>
        <w:t>Compare the efficiency of other organisms’ body systems to that of the human body</w:t>
      </w:r>
    </w:p>
    <w:p w:rsidR="000179D6" w:rsidRPr="001C3991" w:rsidRDefault="000179D6">
      <w:pPr>
        <w:rPr>
          <w:rFonts w:ascii="Calibri" w:hAnsi="Calibri" w:cs="Calibri"/>
          <w:sz w:val="28"/>
          <w:szCs w:val="24"/>
        </w:rPr>
      </w:pPr>
      <w:r w:rsidRPr="001C3991">
        <w:rPr>
          <w:rFonts w:ascii="Calibri" w:hAnsi="Calibri" w:cs="Calibri"/>
          <w:sz w:val="28"/>
          <w:szCs w:val="24"/>
        </w:rPr>
        <w:t xml:space="preserve">You must prepare a </w:t>
      </w:r>
      <w:r w:rsidRPr="001C3991">
        <w:rPr>
          <w:rFonts w:ascii="Calibri" w:hAnsi="Calibri" w:cs="Calibri"/>
          <w:b/>
          <w:sz w:val="28"/>
          <w:szCs w:val="24"/>
        </w:rPr>
        <w:t xml:space="preserve">PowerPoint presentation </w:t>
      </w:r>
      <w:r w:rsidRPr="001C3991">
        <w:rPr>
          <w:rFonts w:ascii="Calibri" w:hAnsi="Calibri" w:cs="Calibri"/>
          <w:b/>
          <w:sz w:val="28"/>
          <w:szCs w:val="24"/>
          <w:u w:val="single"/>
        </w:rPr>
        <w:t>and speech</w:t>
      </w:r>
      <w:r w:rsidRPr="001C3991">
        <w:rPr>
          <w:rFonts w:ascii="Calibri" w:hAnsi="Calibri" w:cs="Calibri"/>
          <w:sz w:val="28"/>
          <w:szCs w:val="24"/>
        </w:rPr>
        <w:t xml:space="preserve"> to deliver to the class. Your presentation must be NO MORE THAN 5 MINUTES in length. It should be engaging, informative and easy to understand. It should be a maximum of 6 slides, not including the cover slide. </w:t>
      </w:r>
    </w:p>
    <w:p w:rsidR="009432A1" w:rsidRPr="001C3991" w:rsidRDefault="000179D6">
      <w:pPr>
        <w:rPr>
          <w:rFonts w:ascii="Calibri" w:hAnsi="Calibri" w:cs="Calibri"/>
          <w:sz w:val="28"/>
          <w:szCs w:val="24"/>
        </w:rPr>
      </w:pPr>
      <w:r w:rsidRPr="001C3991">
        <w:rPr>
          <w:rFonts w:ascii="Calibri" w:hAnsi="Calibri" w:cs="Calibri"/>
          <w:sz w:val="28"/>
          <w:szCs w:val="24"/>
        </w:rPr>
        <w:t xml:space="preserve">You will be marked on both the content and quality of your presentation. </w:t>
      </w:r>
    </w:p>
    <w:p w:rsidR="009432A1" w:rsidRDefault="001C3991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FA6459" wp14:editId="79E871BC">
            <wp:simplePos x="0" y="0"/>
            <wp:positionH relativeFrom="column">
              <wp:posOffset>133350</wp:posOffset>
            </wp:positionH>
            <wp:positionV relativeFrom="paragraph">
              <wp:posOffset>169545</wp:posOffset>
            </wp:positionV>
            <wp:extent cx="2552700" cy="2105025"/>
            <wp:effectExtent l="0" t="0" r="0" b="9525"/>
            <wp:wrapNone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37"/>
                    <a:stretch/>
                  </pic:blipFill>
                  <pic:spPr bwMode="auto">
                    <a:xfrm>
                      <a:off x="0" y="0"/>
                      <a:ext cx="2552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42654E" wp14:editId="00351E42">
            <wp:simplePos x="0" y="0"/>
            <wp:positionH relativeFrom="column">
              <wp:posOffset>3714750</wp:posOffset>
            </wp:positionH>
            <wp:positionV relativeFrom="paragraph">
              <wp:posOffset>109855</wp:posOffset>
            </wp:positionV>
            <wp:extent cx="3924300" cy="2611755"/>
            <wp:effectExtent l="0" t="0" r="0" b="0"/>
            <wp:wrapNone/>
            <wp:docPr id="1" name="Picture 1" descr="Image result for BODY SYSTEMS anim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DY SYSTEMS anima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2A1">
        <w:rPr>
          <w:rFonts w:ascii="Calibri" w:hAnsi="Calibri" w:cs="Calibri"/>
          <w:sz w:val="24"/>
          <w:szCs w:val="24"/>
        </w:rPr>
        <w:br w:type="page"/>
      </w:r>
    </w:p>
    <w:p w:rsidR="001C3991" w:rsidRDefault="001C3991" w:rsidP="001C3991">
      <w:pPr>
        <w:jc w:val="center"/>
        <w:rPr>
          <w:rFonts w:ascii="Calibri" w:hAnsi="Calibri" w:cs="Calibri"/>
          <w:b/>
          <w:sz w:val="32"/>
          <w:szCs w:val="24"/>
        </w:rPr>
      </w:pPr>
      <w:r w:rsidRPr="00104053">
        <w:rPr>
          <w:rFonts w:ascii="Calibri" w:hAnsi="Calibri" w:cs="Calibri"/>
          <w:b/>
          <w:sz w:val="32"/>
          <w:szCs w:val="24"/>
        </w:rPr>
        <w:lastRenderedPageBreak/>
        <w:t>Biological Systems Presentation</w:t>
      </w:r>
    </w:p>
    <w:p w:rsidR="001C3991" w:rsidRPr="00104053" w:rsidRDefault="001C3991" w:rsidP="001C3991">
      <w:pPr>
        <w:jc w:val="center"/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t>MARKING KEY</w:t>
      </w:r>
    </w:p>
    <w:p w:rsidR="000179D6" w:rsidRPr="00104053" w:rsidRDefault="000179D6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2976"/>
        <w:gridCol w:w="2835"/>
      </w:tblGrid>
      <w:tr w:rsidR="000179D6" w:rsidRPr="001C3991" w:rsidTr="001C3991">
        <w:trPr>
          <w:trHeight w:val="260"/>
        </w:trPr>
        <w:tc>
          <w:tcPr>
            <w:tcW w:w="5070" w:type="dxa"/>
            <w:shd w:val="clear" w:color="auto" w:fill="D9D9D9" w:themeFill="background1" w:themeFillShade="D9"/>
          </w:tcPr>
          <w:p w:rsidR="000179D6" w:rsidRPr="001C3991" w:rsidRDefault="000179D6" w:rsidP="00104053">
            <w:pPr>
              <w:spacing w:line="276" w:lineRule="auto"/>
              <w:rPr>
                <w:rFonts w:ascii="Calibri" w:hAnsi="Calibri" w:cs="Calibri"/>
                <w:b/>
                <w:sz w:val="32"/>
                <w:szCs w:val="24"/>
              </w:rPr>
            </w:pPr>
            <w:r w:rsidRPr="001C3991">
              <w:rPr>
                <w:rFonts w:ascii="Calibri" w:hAnsi="Calibri" w:cs="Calibri"/>
                <w:b/>
                <w:sz w:val="32"/>
                <w:szCs w:val="24"/>
              </w:rPr>
              <w:t>CONTENT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Possible marks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Your mark</w:t>
            </w:r>
          </w:p>
        </w:tc>
      </w:tr>
      <w:tr w:rsidR="000179D6" w:rsidRPr="001C3991" w:rsidTr="00104053">
        <w:trPr>
          <w:trHeight w:val="280"/>
        </w:trPr>
        <w:tc>
          <w:tcPr>
            <w:tcW w:w="5070" w:type="dxa"/>
          </w:tcPr>
          <w:p w:rsidR="000179D6" w:rsidRPr="001C3991" w:rsidRDefault="000179D6" w:rsidP="00047EB2">
            <w:pPr>
              <w:spacing w:line="276" w:lineRule="auto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 xml:space="preserve">States </w:t>
            </w:r>
            <w:r w:rsidR="00047EB2" w:rsidRPr="001C3991">
              <w:rPr>
                <w:rFonts w:ascii="Calibri" w:hAnsi="Calibri" w:cs="Calibri"/>
                <w:sz w:val="32"/>
                <w:szCs w:val="24"/>
              </w:rPr>
              <w:t>similarities between systems in different organisms</w:t>
            </w:r>
          </w:p>
        </w:tc>
        <w:tc>
          <w:tcPr>
            <w:tcW w:w="2976" w:type="dxa"/>
          </w:tcPr>
          <w:p w:rsidR="000179D6" w:rsidRPr="001C3991" w:rsidRDefault="00047EB2" w:rsidP="00047EB2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2 per system(Max. of 4)</w:t>
            </w:r>
          </w:p>
        </w:tc>
        <w:tc>
          <w:tcPr>
            <w:tcW w:w="2835" w:type="dxa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  <w:tr w:rsidR="000179D6" w:rsidRPr="001C3991" w:rsidTr="00104053">
        <w:trPr>
          <w:trHeight w:val="800"/>
        </w:trPr>
        <w:tc>
          <w:tcPr>
            <w:tcW w:w="5070" w:type="dxa"/>
          </w:tcPr>
          <w:p w:rsidR="000179D6" w:rsidRPr="001C3991" w:rsidRDefault="00047EB2" w:rsidP="00104053">
            <w:pPr>
              <w:spacing w:line="276" w:lineRule="auto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States differences between systems in different organisms</w:t>
            </w:r>
          </w:p>
        </w:tc>
        <w:tc>
          <w:tcPr>
            <w:tcW w:w="2976" w:type="dxa"/>
          </w:tcPr>
          <w:p w:rsidR="000179D6" w:rsidRPr="001C3991" w:rsidRDefault="00047EB2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2 per system(Max. of 4)</w:t>
            </w:r>
          </w:p>
        </w:tc>
        <w:tc>
          <w:tcPr>
            <w:tcW w:w="2835" w:type="dxa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  <w:tr w:rsidR="00047EB2" w:rsidRPr="001C3991" w:rsidTr="00104053">
        <w:trPr>
          <w:trHeight w:val="800"/>
        </w:trPr>
        <w:tc>
          <w:tcPr>
            <w:tcW w:w="5070" w:type="dxa"/>
          </w:tcPr>
          <w:p w:rsidR="00047EB2" w:rsidRPr="001C3991" w:rsidRDefault="00047EB2" w:rsidP="00104053">
            <w:pPr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Compares the efficiency of the systems between different organisms</w:t>
            </w:r>
          </w:p>
        </w:tc>
        <w:tc>
          <w:tcPr>
            <w:tcW w:w="2976" w:type="dxa"/>
          </w:tcPr>
          <w:p w:rsidR="00047EB2" w:rsidRPr="001C3991" w:rsidRDefault="00047EB2" w:rsidP="00104053">
            <w:pPr>
              <w:jc w:val="center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4</w:t>
            </w:r>
          </w:p>
        </w:tc>
        <w:tc>
          <w:tcPr>
            <w:tcW w:w="2835" w:type="dxa"/>
          </w:tcPr>
          <w:p w:rsidR="00047EB2" w:rsidRPr="001C3991" w:rsidRDefault="00047EB2" w:rsidP="00104053">
            <w:pPr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  <w:tr w:rsidR="000179D6" w:rsidRPr="001C3991" w:rsidTr="00104053">
        <w:trPr>
          <w:trHeight w:val="541"/>
        </w:trPr>
        <w:tc>
          <w:tcPr>
            <w:tcW w:w="5070" w:type="dxa"/>
          </w:tcPr>
          <w:p w:rsidR="000179D6" w:rsidRPr="001C3991" w:rsidRDefault="000179D6" w:rsidP="00104053">
            <w:pPr>
              <w:spacing w:line="276" w:lineRule="auto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Uses diagrams/ photos to support explanation</w:t>
            </w:r>
          </w:p>
        </w:tc>
        <w:tc>
          <w:tcPr>
            <w:tcW w:w="2976" w:type="dxa"/>
          </w:tcPr>
          <w:p w:rsidR="000179D6" w:rsidRPr="001C3991" w:rsidRDefault="00047EB2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3</w:t>
            </w:r>
          </w:p>
        </w:tc>
        <w:tc>
          <w:tcPr>
            <w:tcW w:w="2835" w:type="dxa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  <w:tr w:rsidR="000179D6" w:rsidRPr="001C3991" w:rsidTr="001C3991">
        <w:trPr>
          <w:trHeight w:val="260"/>
        </w:trPr>
        <w:tc>
          <w:tcPr>
            <w:tcW w:w="5070" w:type="dxa"/>
            <w:shd w:val="clear" w:color="auto" w:fill="D9D9D9" w:themeFill="background1" w:themeFillShade="D9"/>
          </w:tcPr>
          <w:p w:rsidR="000179D6" w:rsidRPr="001C3991" w:rsidRDefault="000179D6" w:rsidP="00104053">
            <w:pPr>
              <w:spacing w:line="276" w:lineRule="auto"/>
              <w:rPr>
                <w:rFonts w:ascii="Calibri" w:hAnsi="Calibri" w:cs="Calibri"/>
                <w:b/>
                <w:sz w:val="32"/>
                <w:szCs w:val="24"/>
              </w:rPr>
            </w:pPr>
            <w:r w:rsidRPr="001C3991">
              <w:rPr>
                <w:rFonts w:ascii="Calibri" w:hAnsi="Calibri" w:cs="Calibri"/>
                <w:b/>
                <w:sz w:val="32"/>
                <w:szCs w:val="24"/>
              </w:rPr>
              <w:t>PRESENTATION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  <w:tr w:rsidR="000179D6" w:rsidRPr="001C3991" w:rsidTr="00104053">
        <w:trPr>
          <w:trHeight w:val="280"/>
        </w:trPr>
        <w:tc>
          <w:tcPr>
            <w:tcW w:w="5070" w:type="dxa"/>
          </w:tcPr>
          <w:p w:rsidR="000179D6" w:rsidRPr="001C3991" w:rsidRDefault="000179D6" w:rsidP="00104053">
            <w:pPr>
              <w:spacing w:line="276" w:lineRule="auto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Correct spelling and grammar</w:t>
            </w:r>
          </w:p>
        </w:tc>
        <w:tc>
          <w:tcPr>
            <w:tcW w:w="2976" w:type="dxa"/>
          </w:tcPr>
          <w:p w:rsidR="000179D6" w:rsidRPr="001C3991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  <w:tr w:rsidR="000179D6" w:rsidRPr="001C3991" w:rsidTr="00104053">
        <w:trPr>
          <w:trHeight w:val="260"/>
        </w:trPr>
        <w:tc>
          <w:tcPr>
            <w:tcW w:w="5070" w:type="dxa"/>
          </w:tcPr>
          <w:p w:rsidR="000179D6" w:rsidRPr="001C3991" w:rsidRDefault="000179D6" w:rsidP="00104053">
            <w:pPr>
              <w:spacing w:line="276" w:lineRule="auto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Clear, easy to read font</w:t>
            </w:r>
          </w:p>
        </w:tc>
        <w:tc>
          <w:tcPr>
            <w:tcW w:w="2976" w:type="dxa"/>
          </w:tcPr>
          <w:p w:rsidR="000179D6" w:rsidRPr="001C3991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  <w:tr w:rsidR="000179D6" w:rsidRPr="001C3991" w:rsidTr="00104053">
        <w:trPr>
          <w:trHeight w:val="541"/>
        </w:trPr>
        <w:tc>
          <w:tcPr>
            <w:tcW w:w="5070" w:type="dxa"/>
          </w:tcPr>
          <w:p w:rsidR="000179D6" w:rsidRPr="001C3991" w:rsidRDefault="000179D6" w:rsidP="00104053">
            <w:pPr>
              <w:spacing w:line="276" w:lineRule="auto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Minimal text (no large paragraphs)</w:t>
            </w:r>
          </w:p>
        </w:tc>
        <w:tc>
          <w:tcPr>
            <w:tcW w:w="2976" w:type="dxa"/>
          </w:tcPr>
          <w:p w:rsidR="000179D6" w:rsidRPr="001C3991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  <w:tr w:rsidR="000179D6" w:rsidRPr="001C3991" w:rsidTr="00104053">
        <w:trPr>
          <w:trHeight w:val="541"/>
        </w:trPr>
        <w:tc>
          <w:tcPr>
            <w:tcW w:w="5070" w:type="dxa"/>
          </w:tcPr>
          <w:p w:rsidR="000179D6" w:rsidRPr="001C3991" w:rsidRDefault="000179D6" w:rsidP="00104053">
            <w:pPr>
              <w:spacing w:line="276" w:lineRule="auto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Uses simple language (in own words)</w:t>
            </w:r>
          </w:p>
        </w:tc>
        <w:tc>
          <w:tcPr>
            <w:tcW w:w="2976" w:type="dxa"/>
          </w:tcPr>
          <w:p w:rsidR="000179D6" w:rsidRPr="001C3991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  <w:tr w:rsidR="000179D6" w:rsidRPr="001C3991" w:rsidTr="00104053">
        <w:trPr>
          <w:trHeight w:val="260"/>
        </w:trPr>
        <w:tc>
          <w:tcPr>
            <w:tcW w:w="5070" w:type="dxa"/>
          </w:tcPr>
          <w:p w:rsidR="000179D6" w:rsidRPr="001C3991" w:rsidRDefault="000179D6" w:rsidP="00104053">
            <w:pPr>
              <w:spacing w:line="276" w:lineRule="auto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Adhered to 5 minute time limit</w:t>
            </w:r>
          </w:p>
        </w:tc>
        <w:tc>
          <w:tcPr>
            <w:tcW w:w="2976" w:type="dxa"/>
          </w:tcPr>
          <w:p w:rsidR="000179D6" w:rsidRPr="001C3991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  <w:tr w:rsidR="000179D6" w:rsidRPr="001C3991" w:rsidTr="00104053">
        <w:trPr>
          <w:trHeight w:val="260"/>
        </w:trPr>
        <w:tc>
          <w:tcPr>
            <w:tcW w:w="5070" w:type="dxa"/>
          </w:tcPr>
          <w:p w:rsidR="000179D6" w:rsidRPr="001C3991" w:rsidRDefault="00104053" w:rsidP="00104053">
            <w:pPr>
              <w:spacing w:line="276" w:lineRule="auto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Visually engaging presentation</w:t>
            </w:r>
          </w:p>
        </w:tc>
        <w:tc>
          <w:tcPr>
            <w:tcW w:w="2976" w:type="dxa"/>
          </w:tcPr>
          <w:p w:rsidR="000179D6" w:rsidRPr="001C3991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  <w:tr w:rsidR="000179D6" w:rsidRPr="001C3991" w:rsidTr="001C3991">
        <w:trPr>
          <w:trHeight w:val="280"/>
        </w:trPr>
        <w:tc>
          <w:tcPr>
            <w:tcW w:w="5070" w:type="dxa"/>
            <w:shd w:val="clear" w:color="auto" w:fill="D9D9D9" w:themeFill="background1" w:themeFillShade="D9"/>
          </w:tcPr>
          <w:p w:rsidR="000179D6" w:rsidRPr="001C3991" w:rsidRDefault="00104053" w:rsidP="00104053">
            <w:pPr>
              <w:spacing w:line="276" w:lineRule="auto"/>
              <w:rPr>
                <w:rFonts w:ascii="Calibri" w:hAnsi="Calibri" w:cs="Calibri"/>
                <w:b/>
                <w:sz w:val="32"/>
                <w:szCs w:val="24"/>
              </w:rPr>
            </w:pPr>
            <w:r w:rsidRPr="001C3991">
              <w:rPr>
                <w:rFonts w:ascii="Calibri" w:hAnsi="Calibri" w:cs="Calibri"/>
                <w:b/>
                <w:sz w:val="32"/>
                <w:szCs w:val="24"/>
              </w:rPr>
              <w:t>ORACY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  <w:tr w:rsidR="000179D6" w:rsidRPr="001C3991" w:rsidTr="00104053">
        <w:trPr>
          <w:trHeight w:val="260"/>
        </w:trPr>
        <w:tc>
          <w:tcPr>
            <w:tcW w:w="5070" w:type="dxa"/>
          </w:tcPr>
          <w:p w:rsidR="000179D6" w:rsidRPr="001C3991" w:rsidRDefault="00104053" w:rsidP="00104053">
            <w:pPr>
              <w:spacing w:line="276" w:lineRule="auto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Spoke clearly</w:t>
            </w:r>
          </w:p>
        </w:tc>
        <w:tc>
          <w:tcPr>
            <w:tcW w:w="2976" w:type="dxa"/>
          </w:tcPr>
          <w:p w:rsidR="000179D6" w:rsidRPr="001C3991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  <w:tr w:rsidR="000179D6" w:rsidRPr="001C3991" w:rsidTr="00104053">
        <w:trPr>
          <w:trHeight w:val="260"/>
        </w:trPr>
        <w:tc>
          <w:tcPr>
            <w:tcW w:w="5070" w:type="dxa"/>
          </w:tcPr>
          <w:p w:rsidR="000179D6" w:rsidRPr="001C3991" w:rsidRDefault="00104053" w:rsidP="00104053">
            <w:pPr>
              <w:spacing w:line="276" w:lineRule="auto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Good pace, easy to follow</w:t>
            </w:r>
          </w:p>
        </w:tc>
        <w:tc>
          <w:tcPr>
            <w:tcW w:w="2976" w:type="dxa"/>
          </w:tcPr>
          <w:p w:rsidR="000179D6" w:rsidRPr="001C3991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  <w:tr w:rsidR="000179D6" w:rsidRPr="001C3991" w:rsidTr="00104053">
        <w:trPr>
          <w:trHeight w:val="541"/>
        </w:trPr>
        <w:tc>
          <w:tcPr>
            <w:tcW w:w="5070" w:type="dxa"/>
          </w:tcPr>
          <w:p w:rsidR="000179D6" w:rsidRPr="001C3991" w:rsidRDefault="00104053" w:rsidP="00104053">
            <w:pPr>
              <w:spacing w:line="276" w:lineRule="auto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 xml:space="preserve">Words </w:t>
            </w:r>
            <w:r w:rsidRPr="001C3991">
              <w:rPr>
                <w:rFonts w:ascii="Calibri" w:hAnsi="Calibri" w:cs="Calibri"/>
                <w:b/>
                <w:sz w:val="32"/>
                <w:szCs w:val="24"/>
              </w:rPr>
              <w:t>supported</w:t>
            </w:r>
            <w:r w:rsidRPr="001C3991">
              <w:rPr>
                <w:rFonts w:ascii="Calibri" w:hAnsi="Calibri" w:cs="Calibri"/>
                <w:sz w:val="32"/>
                <w:szCs w:val="24"/>
              </w:rPr>
              <w:t xml:space="preserve"> slides, did not read directly off slides</w:t>
            </w:r>
          </w:p>
        </w:tc>
        <w:tc>
          <w:tcPr>
            <w:tcW w:w="2976" w:type="dxa"/>
          </w:tcPr>
          <w:p w:rsidR="000179D6" w:rsidRPr="001C3991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  <w:tr w:rsidR="000179D6" w:rsidRPr="001C3991" w:rsidTr="00104053">
        <w:trPr>
          <w:trHeight w:val="260"/>
        </w:trPr>
        <w:tc>
          <w:tcPr>
            <w:tcW w:w="5070" w:type="dxa"/>
          </w:tcPr>
          <w:p w:rsidR="000179D6" w:rsidRPr="001C3991" w:rsidRDefault="00104053" w:rsidP="00104053">
            <w:pPr>
              <w:spacing w:line="276" w:lineRule="auto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Good eye contact and gestures</w:t>
            </w:r>
          </w:p>
        </w:tc>
        <w:tc>
          <w:tcPr>
            <w:tcW w:w="2976" w:type="dxa"/>
          </w:tcPr>
          <w:p w:rsidR="000179D6" w:rsidRPr="001C3991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  <w:r w:rsidRPr="001C3991">
              <w:rPr>
                <w:rFonts w:ascii="Calibri" w:hAnsi="Calibri" w:cs="Calibri"/>
                <w:sz w:val="32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  <w:tr w:rsidR="000179D6" w:rsidRPr="001C3991" w:rsidTr="00104053">
        <w:trPr>
          <w:trHeight w:val="280"/>
        </w:trPr>
        <w:tc>
          <w:tcPr>
            <w:tcW w:w="5070" w:type="dxa"/>
          </w:tcPr>
          <w:p w:rsidR="000179D6" w:rsidRPr="001C3991" w:rsidRDefault="000179D6" w:rsidP="00104053">
            <w:pPr>
              <w:spacing w:line="276" w:lineRule="auto"/>
              <w:rPr>
                <w:rFonts w:ascii="Calibri" w:hAnsi="Calibri" w:cs="Calibri"/>
                <w:sz w:val="32"/>
                <w:szCs w:val="24"/>
              </w:rPr>
            </w:pPr>
          </w:p>
        </w:tc>
        <w:tc>
          <w:tcPr>
            <w:tcW w:w="2976" w:type="dxa"/>
          </w:tcPr>
          <w:p w:rsidR="000179D6" w:rsidRPr="001C3991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b/>
                <w:sz w:val="32"/>
                <w:szCs w:val="24"/>
              </w:rPr>
            </w:pPr>
            <w:r w:rsidRPr="001C3991">
              <w:rPr>
                <w:rFonts w:ascii="Calibri" w:hAnsi="Calibri" w:cs="Calibri"/>
                <w:b/>
                <w:sz w:val="32"/>
                <w:szCs w:val="24"/>
              </w:rPr>
              <w:t>25</w:t>
            </w:r>
          </w:p>
        </w:tc>
        <w:tc>
          <w:tcPr>
            <w:tcW w:w="2835" w:type="dxa"/>
          </w:tcPr>
          <w:p w:rsidR="000179D6" w:rsidRPr="001C3991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32"/>
                <w:szCs w:val="24"/>
              </w:rPr>
            </w:pPr>
          </w:p>
        </w:tc>
      </w:tr>
    </w:tbl>
    <w:p w:rsidR="000179D6" w:rsidRPr="00104053" w:rsidRDefault="000179D6">
      <w:pPr>
        <w:rPr>
          <w:rFonts w:ascii="Calibri" w:hAnsi="Calibri" w:cs="Calibri"/>
          <w:sz w:val="24"/>
          <w:szCs w:val="24"/>
        </w:rPr>
      </w:pPr>
    </w:p>
    <w:sectPr w:rsidR="000179D6" w:rsidRPr="00104053" w:rsidSect="00104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46D4B"/>
    <w:multiLevelType w:val="hybridMultilevel"/>
    <w:tmpl w:val="2F9CC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2562D"/>
    <w:multiLevelType w:val="hybridMultilevel"/>
    <w:tmpl w:val="8DFCA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9D6"/>
    <w:rsid w:val="0000120D"/>
    <w:rsid w:val="000043FD"/>
    <w:rsid w:val="00006D47"/>
    <w:rsid w:val="00010E71"/>
    <w:rsid w:val="000117B6"/>
    <w:rsid w:val="000122E7"/>
    <w:rsid w:val="000158AC"/>
    <w:rsid w:val="00016137"/>
    <w:rsid w:val="000163F4"/>
    <w:rsid w:val="0001712B"/>
    <w:rsid w:val="000179D6"/>
    <w:rsid w:val="000208B0"/>
    <w:rsid w:val="00021B51"/>
    <w:rsid w:val="000234DC"/>
    <w:rsid w:val="00023D73"/>
    <w:rsid w:val="00031188"/>
    <w:rsid w:val="00032972"/>
    <w:rsid w:val="000343BA"/>
    <w:rsid w:val="000405CE"/>
    <w:rsid w:val="00041225"/>
    <w:rsid w:val="000420F3"/>
    <w:rsid w:val="00045DE2"/>
    <w:rsid w:val="00047EB2"/>
    <w:rsid w:val="000535E9"/>
    <w:rsid w:val="00062C25"/>
    <w:rsid w:val="000646B5"/>
    <w:rsid w:val="00064A74"/>
    <w:rsid w:val="000753A8"/>
    <w:rsid w:val="00076E02"/>
    <w:rsid w:val="00077C36"/>
    <w:rsid w:val="00082B94"/>
    <w:rsid w:val="00083164"/>
    <w:rsid w:val="00084CB6"/>
    <w:rsid w:val="00086424"/>
    <w:rsid w:val="00092E39"/>
    <w:rsid w:val="0009366C"/>
    <w:rsid w:val="000939FF"/>
    <w:rsid w:val="00093B0F"/>
    <w:rsid w:val="00096125"/>
    <w:rsid w:val="000A421D"/>
    <w:rsid w:val="000B1264"/>
    <w:rsid w:val="000B4344"/>
    <w:rsid w:val="000B49E9"/>
    <w:rsid w:val="000B4E9A"/>
    <w:rsid w:val="000B64F7"/>
    <w:rsid w:val="000C09FC"/>
    <w:rsid w:val="000C2B66"/>
    <w:rsid w:val="000C57D0"/>
    <w:rsid w:val="000D0E1E"/>
    <w:rsid w:val="000D1B56"/>
    <w:rsid w:val="000D38FE"/>
    <w:rsid w:val="000D40C3"/>
    <w:rsid w:val="000D5C4D"/>
    <w:rsid w:val="000D78D1"/>
    <w:rsid w:val="000E00EA"/>
    <w:rsid w:val="000E3952"/>
    <w:rsid w:val="000E5EFB"/>
    <w:rsid w:val="000E723C"/>
    <w:rsid w:val="000E7671"/>
    <w:rsid w:val="000F0F7E"/>
    <w:rsid w:val="000F24CC"/>
    <w:rsid w:val="00104053"/>
    <w:rsid w:val="0011066C"/>
    <w:rsid w:val="001156B2"/>
    <w:rsid w:val="00117D4F"/>
    <w:rsid w:val="00120224"/>
    <w:rsid w:val="00124C17"/>
    <w:rsid w:val="00132064"/>
    <w:rsid w:val="00132BD8"/>
    <w:rsid w:val="00143EF2"/>
    <w:rsid w:val="00144CA6"/>
    <w:rsid w:val="00146F48"/>
    <w:rsid w:val="00151BD4"/>
    <w:rsid w:val="0015300F"/>
    <w:rsid w:val="0015481F"/>
    <w:rsid w:val="00156FC8"/>
    <w:rsid w:val="001576E4"/>
    <w:rsid w:val="00160FF2"/>
    <w:rsid w:val="00163CD8"/>
    <w:rsid w:val="00164817"/>
    <w:rsid w:val="00167A86"/>
    <w:rsid w:val="00180F1D"/>
    <w:rsid w:val="00183621"/>
    <w:rsid w:val="0018447A"/>
    <w:rsid w:val="00185EC0"/>
    <w:rsid w:val="001868AC"/>
    <w:rsid w:val="00187ACB"/>
    <w:rsid w:val="00191AB4"/>
    <w:rsid w:val="001921D5"/>
    <w:rsid w:val="00193ABC"/>
    <w:rsid w:val="00196336"/>
    <w:rsid w:val="00197335"/>
    <w:rsid w:val="001A4F74"/>
    <w:rsid w:val="001A561C"/>
    <w:rsid w:val="001A662D"/>
    <w:rsid w:val="001A7262"/>
    <w:rsid w:val="001A752E"/>
    <w:rsid w:val="001B03A1"/>
    <w:rsid w:val="001C022F"/>
    <w:rsid w:val="001C3991"/>
    <w:rsid w:val="001D09F8"/>
    <w:rsid w:val="001D270A"/>
    <w:rsid w:val="001D5AC3"/>
    <w:rsid w:val="001E3EB9"/>
    <w:rsid w:val="001E4D93"/>
    <w:rsid w:val="001E4E04"/>
    <w:rsid w:val="001E51B4"/>
    <w:rsid w:val="001E548A"/>
    <w:rsid w:val="001E5AEE"/>
    <w:rsid w:val="00200A45"/>
    <w:rsid w:val="002077D7"/>
    <w:rsid w:val="00207F79"/>
    <w:rsid w:val="002129B5"/>
    <w:rsid w:val="002149E9"/>
    <w:rsid w:val="00221142"/>
    <w:rsid w:val="00222E2F"/>
    <w:rsid w:val="00223E92"/>
    <w:rsid w:val="00226947"/>
    <w:rsid w:val="00227817"/>
    <w:rsid w:val="002315E1"/>
    <w:rsid w:val="00236C41"/>
    <w:rsid w:val="0023763C"/>
    <w:rsid w:val="00244405"/>
    <w:rsid w:val="00245A85"/>
    <w:rsid w:val="00246155"/>
    <w:rsid w:val="0025095B"/>
    <w:rsid w:val="00266228"/>
    <w:rsid w:val="00267868"/>
    <w:rsid w:val="002743B9"/>
    <w:rsid w:val="00275197"/>
    <w:rsid w:val="0027661D"/>
    <w:rsid w:val="00277B0A"/>
    <w:rsid w:val="00277F00"/>
    <w:rsid w:val="00282200"/>
    <w:rsid w:val="00282B98"/>
    <w:rsid w:val="00282F18"/>
    <w:rsid w:val="00284932"/>
    <w:rsid w:val="0028682C"/>
    <w:rsid w:val="00294C73"/>
    <w:rsid w:val="002A507A"/>
    <w:rsid w:val="002A55E2"/>
    <w:rsid w:val="002A5D36"/>
    <w:rsid w:val="002A779E"/>
    <w:rsid w:val="002B0ED2"/>
    <w:rsid w:val="002B64CF"/>
    <w:rsid w:val="002B6FEA"/>
    <w:rsid w:val="002C19D8"/>
    <w:rsid w:val="002C1A6A"/>
    <w:rsid w:val="002C7E71"/>
    <w:rsid w:val="002D255C"/>
    <w:rsid w:val="002D5AF2"/>
    <w:rsid w:val="002D7009"/>
    <w:rsid w:val="002E09F3"/>
    <w:rsid w:val="002E0C65"/>
    <w:rsid w:val="002E1737"/>
    <w:rsid w:val="002E2BC8"/>
    <w:rsid w:val="002E50F4"/>
    <w:rsid w:val="002E641F"/>
    <w:rsid w:val="002E6765"/>
    <w:rsid w:val="002F0836"/>
    <w:rsid w:val="003015CC"/>
    <w:rsid w:val="003065B1"/>
    <w:rsid w:val="00306E76"/>
    <w:rsid w:val="003229D5"/>
    <w:rsid w:val="00325360"/>
    <w:rsid w:val="00325A47"/>
    <w:rsid w:val="00332AC4"/>
    <w:rsid w:val="00336071"/>
    <w:rsid w:val="003368D6"/>
    <w:rsid w:val="003402D1"/>
    <w:rsid w:val="003404F8"/>
    <w:rsid w:val="003416E4"/>
    <w:rsid w:val="00347951"/>
    <w:rsid w:val="00347BFD"/>
    <w:rsid w:val="003549BE"/>
    <w:rsid w:val="0035584C"/>
    <w:rsid w:val="003604FD"/>
    <w:rsid w:val="003613D7"/>
    <w:rsid w:val="00364F5A"/>
    <w:rsid w:val="0036643E"/>
    <w:rsid w:val="0037213C"/>
    <w:rsid w:val="003761B6"/>
    <w:rsid w:val="00381F01"/>
    <w:rsid w:val="00382D40"/>
    <w:rsid w:val="00386912"/>
    <w:rsid w:val="00387500"/>
    <w:rsid w:val="00392AC6"/>
    <w:rsid w:val="00393126"/>
    <w:rsid w:val="00395DEB"/>
    <w:rsid w:val="00396075"/>
    <w:rsid w:val="003A34F9"/>
    <w:rsid w:val="003A4E81"/>
    <w:rsid w:val="003B24B7"/>
    <w:rsid w:val="003B71D2"/>
    <w:rsid w:val="003C0E07"/>
    <w:rsid w:val="003C2A15"/>
    <w:rsid w:val="003C4369"/>
    <w:rsid w:val="003C70A8"/>
    <w:rsid w:val="003D406A"/>
    <w:rsid w:val="003D6A0D"/>
    <w:rsid w:val="003D716C"/>
    <w:rsid w:val="003D7FEC"/>
    <w:rsid w:val="003E1BEE"/>
    <w:rsid w:val="003F17BF"/>
    <w:rsid w:val="003F234E"/>
    <w:rsid w:val="003F2E66"/>
    <w:rsid w:val="003F3A5D"/>
    <w:rsid w:val="003F633D"/>
    <w:rsid w:val="00403984"/>
    <w:rsid w:val="00404D24"/>
    <w:rsid w:val="0041603B"/>
    <w:rsid w:val="00416E94"/>
    <w:rsid w:val="0042079A"/>
    <w:rsid w:val="004208D2"/>
    <w:rsid w:val="0042121A"/>
    <w:rsid w:val="0042714D"/>
    <w:rsid w:val="00431324"/>
    <w:rsid w:val="004331BA"/>
    <w:rsid w:val="00435A77"/>
    <w:rsid w:val="00442FDF"/>
    <w:rsid w:val="00443921"/>
    <w:rsid w:val="00444261"/>
    <w:rsid w:val="00445E27"/>
    <w:rsid w:val="00447918"/>
    <w:rsid w:val="00450F61"/>
    <w:rsid w:val="004510FA"/>
    <w:rsid w:val="004514BC"/>
    <w:rsid w:val="00453F5E"/>
    <w:rsid w:val="00457226"/>
    <w:rsid w:val="00462FE0"/>
    <w:rsid w:val="00465040"/>
    <w:rsid w:val="00475F3C"/>
    <w:rsid w:val="00477F9B"/>
    <w:rsid w:val="00482889"/>
    <w:rsid w:val="00482E9D"/>
    <w:rsid w:val="00483C68"/>
    <w:rsid w:val="004867C6"/>
    <w:rsid w:val="0049202F"/>
    <w:rsid w:val="004954F5"/>
    <w:rsid w:val="004A2145"/>
    <w:rsid w:val="004A3AC0"/>
    <w:rsid w:val="004A68DD"/>
    <w:rsid w:val="004A7139"/>
    <w:rsid w:val="004A7452"/>
    <w:rsid w:val="004B47DC"/>
    <w:rsid w:val="004C3FBC"/>
    <w:rsid w:val="004D1456"/>
    <w:rsid w:val="004D2E03"/>
    <w:rsid w:val="004D4F10"/>
    <w:rsid w:val="004D6E1A"/>
    <w:rsid w:val="004D7333"/>
    <w:rsid w:val="004E2BD8"/>
    <w:rsid w:val="004E2D1E"/>
    <w:rsid w:val="004E302C"/>
    <w:rsid w:val="004E4B7B"/>
    <w:rsid w:val="004E510E"/>
    <w:rsid w:val="004F0022"/>
    <w:rsid w:val="004F03FC"/>
    <w:rsid w:val="004F14C1"/>
    <w:rsid w:val="004F49AB"/>
    <w:rsid w:val="004F5AA2"/>
    <w:rsid w:val="00511412"/>
    <w:rsid w:val="00512CF7"/>
    <w:rsid w:val="0051531C"/>
    <w:rsid w:val="00517D25"/>
    <w:rsid w:val="00522F3D"/>
    <w:rsid w:val="005239C8"/>
    <w:rsid w:val="00524EF1"/>
    <w:rsid w:val="005271CD"/>
    <w:rsid w:val="005339EA"/>
    <w:rsid w:val="0053727D"/>
    <w:rsid w:val="005413A2"/>
    <w:rsid w:val="00550A20"/>
    <w:rsid w:val="00561422"/>
    <w:rsid w:val="00563326"/>
    <w:rsid w:val="005640EC"/>
    <w:rsid w:val="005653D0"/>
    <w:rsid w:val="0057468D"/>
    <w:rsid w:val="005750EC"/>
    <w:rsid w:val="00577416"/>
    <w:rsid w:val="00582B5D"/>
    <w:rsid w:val="00583104"/>
    <w:rsid w:val="00592317"/>
    <w:rsid w:val="0059290E"/>
    <w:rsid w:val="00597BD0"/>
    <w:rsid w:val="005A0D87"/>
    <w:rsid w:val="005A5ADF"/>
    <w:rsid w:val="005A5E73"/>
    <w:rsid w:val="005B1BB5"/>
    <w:rsid w:val="005B2A8E"/>
    <w:rsid w:val="005B2FDB"/>
    <w:rsid w:val="005B58DA"/>
    <w:rsid w:val="005B5B1A"/>
    <w:rsid w:val="005C0340"/>
    <w:rsid w:val="005D2340"/>
    <w:rsid w:val="005D460C"/>
    <w:rsid w:val="005E1234"/>
    <w:rsid w:val="005E46FD"/>
    <w:rsid w:val="005E4AE9"/>
    <w:rsid w:val="005E717B"/>
    <w:rsid w:val="005F025F"/>
    <w:rsid w:val="005F0BB1"/>
    <w:rsid w:val="005F1200"/>
    <w:rsid w:val="005F17CB"/>
    <w:rsid w:val="005F7824"/>
    <w:rsid w:val="005F7F99"/>
    <w:rsid w:val="0060028B"/>
    <w:rsid w:val="006003C9"/>
    <w:rsid w:val="0060166C"/>
    <w:rsid w:val="0060229B"/>
    <w:rsid w:val="00605882"/>
    <w:rsid w:val="00607803"/>
    <w:rsid w:val="00610D30"/>
    <w:rsid w:val="00611144"/>
    <w:rsid w:val="00611A49"/>
    <w:rsid w:val="006130FA"/>
    <w:rsid w:val="00613263"/>
    <w:rsid w:val="00613F5E"/>
    <w:rsid w:val="00616984"/>
    <w:rsid w:val="00617D4E"/>
    <w:rsid w:val="00627FF3"/>
    <w:rsid w:val="00631236"/>
    <w:rsid w:val="00631560"/>
    <w:rsid w:val="0063657A"/>
    <w:rsid w:val="00640C84"/>
    <w:rsid w:val="006420EE"/>
    <w:rsid w:val="006447F9"/>
    <w:rsid w:val="00646C81"/>
    <w:rsid w:val="00646D40"/>
    <w:rsid w:val="00651C89"/>
    <w:rsid w:val="006550B0"/>
    <w:rsid w:val="00655360"/>
    <w:rsid w:val="00661C14"/>
    <w:rsid w:val="006651CF"/>
    <w:rsid w:val="006725A8"/>
    <w:rsid w:val="00682E8A"/>
    <w:rsid w:val="006846C2"/>
    <w:rsid w:val="0068487B"/>
    <w:rsid w:val="00685724"/>
    <w:rsid w:val="0069037D"/>
    <w:rsid w:val="0069318E"/>
    <w:rsid w:val="006945B8"/>
    <w:rsid w:val="00697B41"/>
    <w:rsid w:val="006A5A30"/>
    <w:rsid w:val="006B264D"/>
    <w:rsid w:val="006B6F51"/>
    <w:rsid w:val="006C1055"/>
    <w:rsid w:val="006C3739"/>
    <w:rsid w:val="006C3794"/>
    <w:rsid w:val="006D3136"/>
    <w:rsid w:val="006D4A71"/>
    <w:rsid w:val="006D6E57"/>
    <w:rsid w:val="006D7835"/>
    <w:rsid w:val="006E6963"/>
    <w:rsid w:val="006F578C"/>
    <w:rsid w:val="006F6F3C"/>
    <w:rsid w:val="006F71E0"/>
    <w:rsid w:val="007036A2"/>
    <w:rsid w:val="00706FE7"/>
    <w:rsid w:val="00713D19"/>
    <w:rsid w:val="007159BE"/>
    <w:rsid w:val="00720536"/>
    <w:rsid w:val="00736A57"/>
    <w:rsid w:val="00743268"/>
    <w:rsid w:val="007533B1"/>
    <w:rsid w:val="0076038F"/>
    <w:rsid w:val="00760AD4"/>
    <w:rsid w:val="0076189D"/>
    <w:rsid w:val="007645A7"/>
    <w:rsid w:val="0077142E"/>
    <w:rsid w:val="00773892"/>
    <w:rsid w:val="00777012"/>
    <w:rsid w:val="00786993"/>
    <w:rsid w:val="00787300"/>
    <w:rsid w:val="0079293D"/>
    <w:rsid w:val="00792C3C"/>
    <w:rsid w:val="00795732"/>
    <w:rsid w:val="00795A34"/>
    <w:rsid w:val="007A77FC"/>
    <w:rsid w:val="007A7A43"/>
    <w:rsid w:val="007B3F34"/>
    <w:rsid w:val="007B74DB"/>
    <w:rsid w:val="007C0249"/>
    <w:rsid w:val="007C1AC5"/>
    <w:rsid w:val="007C268E"/>
    <w:rsid w:val="007C5A90"/>
    <w:rsid w:val="007D0D1C"/>
    <w:rsid w:val="007D36AD"/>
    <w:rsid w:val="007D4352"/>
    <w:rsid w:val="007D5AEB"/>
    <w:rsid w:val="007E08B7"/>
    <w:rsid w:val="007E2E17"/>
    <w:rsid w:val="007E3277"/>
    <w:rsid w:val="007E4129"/>
    <w:rsid w:val="007F040A"/>
    <w:rsid w:val="007F4A42"/>
    <w:rsid w:val="0080191E"/>
    <w:rsid w:val="008027A9"/>
    <w:rsid w:val="0081460B"/>
    <w:rsid w:val="00814719"/>
    <w:rsid w:val="008157CD"/>
    <w:rsid w:val="008179CC"/>
    <w:rsid w:val="00824856"/>
    <w:rsid w:val="00826004"/>
    <w:rsid w:val="00831183"/>
    <w:rsid w:val="008316D0"/>
    <w:rsid w:val="00831A3B"/>
    <w:rsid w:val="008320D3"/>
    <w:rsid w:val="0083241A"/>
    <w:rsid w:val="00833091"/>
    <w:rsid w:val="0083546C"/>
    <w:rsid w:val="00843F82"/>
    <w:rsid w:val="0085072E"/>
    <w:rsid w:val="008531B3"/>
    <w:rsid w:val="00855C96"/>
    <w:rsid w:val="00855FAE"/>
    <w:rsid w:val="0085722A"/>
    <w:rsid w:val="00860BE5"/>
    <w:rsid w:val="00861D89"/>
    <w:rsid w:val="0086277C"/>
    <w:rsid w:val="00865054"/>
    <w:rsid w:val="008700A1"/>
    <w:rsid w:val="008736B0"/>
    <w:rsid w:val="00876F6F"/>
    <w:rsid w:val="00880221"/>
    <w:rsid w:val="008815E3"/>
    <w:rsid w:val="0088225C"/>
    <w:rsid w:val="0088247C"/>
    <w:rsid w:val="00886943"/>
    <w:rsid w:val="00895BAC"/>
    <w:rsid w:val="008A1FF0"/>
    <w:rsid w:val="008A272D"/>
    <w:rsid w:val="008B3968"/>
    <w:rsid w:val="008B4DAB"/>
    <w:rsid w:val="008B5DBB"/>
    <w:rsid w:val="008C072B"/>
    <w:rsid w:val="008C4501"/>
    <w:rsid w:val="008D3F97"/>
    <w:rsid w:val="008D59D5"/>
    <w:rsid w:val="008E1368"/>
    <w:rsid w:val="008F0EDF"/>
    <w:rsid w:val="008F0EED"/>
    <w:rsid w:val="008F12DE"/>
    <w:rsid w:val="008F6F45"/>
    <w:rsid w:val="00902E21"/>
    <w:rsid w:val="009040D3"/>
    <w:rsid w:val="009052E1"/>
    <w:rsid w:val="00906C9D"/>
    <w:rsid w:val="0091087D"/>
    <w:rsid w:val="0091421C"/>
    <w:rsid w:val="00916F2E"/>
    <w:rsid w:val="00917A87"/>
    <w:rsid w:val="00922215"/>
    <w:rsid w:val="00937B31"/>
    <w:rsid w:val="009432A1"/>
    <w:rsid w:val="00943412"/>
    <w:rsid w:val="009458AD"/>
    <w:rsid w:val="00945B4A"/>
    <w:rsid w:val="00945C72"/>
    <w:rsid w:val="0094709D"/>
    <w:rsid w:val="00947F0F"/>
    <w:rsid w:val="00953CF5"/>
    <w:rsid w:val="00964AD2"/>
    <w:rsid w:val="00965D05"/>
    <w:rsid w:val="009765AB"/>
    <w:rsid w:val="00986E46"/>
    <w:rsid w:val="009900C5"/>
    <w:rsid w:val="00991D37"/>
    <w:rsid w:val="00991D81"/>
    <w:rsid w:val="0099250E"/>
    <w:rsid w:val="009951E1"/>
    <w:rsid w:val="009A2E59"/>
    <w:rsid w:val="009A32E2"/>
    <w:rsid w:val="009A5084"/>
    <w:rsid w:val="009A6781"/>
    <w:rsid w:val="009B3105"/>
    <w:rsid w:val="009B6DA6"/>
    <w:rsid w:val="009C1684"/>
    <w:rsid w:val="009C34FE"/>
    <w:rsid w:val="009C4927"/>
    <w:rsid w:val="009D52FC"/>
    <w:rsid w:val="009D7C1D"/>
    <w:rsid w:val="009E5B72"/>
    <w:rsid w:val="009F0124"/>
    <w:rsid w:val="009F0CB1"/>
    <w:rsid w:val="009F215F"/>
    <w:rsid w:val="009F2307"/>
    <w:rsid w:val="009F312D"/>
    <w:rsid w:val="009F41B9"/>
    <w:rsid w:val="00A00107"/>
    <w:rsid w:val="00A002B7"/>
    <w:rsid w:val="00A0613C"/>
    <w:rsid w:val="00A07FE5"/>
    <w:rsid w:val="00A112D2"/>
    <w:rsid w:val="00A119B2"/>
    <w:rsid w:val="00A124D9"/>
    <w:rsid w:val="00A20DB9"/>
    <w:rsid w:val="00A242C3"/>
    <w:rsid w:val="00A30092"/>
    <w:rsid w:val="00A3206B"/>
    <w:rsid w:val="00A335B3"/>
    <w:rsid w:val="00A33767"/>
    <w:rsid w:val="00A33FC1"/>
    <w:rsid w:val="00A371B3"/>
    <w:rsid w:val="00A413A8"/>
    <w:rsid w:val="00A421C2"/>
    <w:rsid w:val="00A44E0F"/>
    <w:rsid w:val="00A47867"/>
    <w:rsid w:val="00A5277A"/>
    <w:rsid w:val="00A5512E"/>
    <w:rsid w:val="00A633C7"/>
    <w:rsid w:val="00A763CC"/>
    <w:rsid w:val="00A8267A"/>
    <w:rsid w:val="00A85C3A"/>
    <w:rsid w:val="00A92824"/>
    <w:rsid w:val="00A942F5"/>
    <w:rsid w:val="00A95C78"/>
    <w:rsid w:val="00A95FFB"/>
    <w:rsid w:val="00A969D1"/>
    <w:rsid w:val="00AA1F24"/>
    <w:rsid w:val="00AA3F27"/>
    <w:rsid w:val="00AA73E6"/>
    <w:rsid w:val="00AB121D"/>
    <w:rsid w:val="00AB17D4"/>
    <w:rsid w:val="00AB3CC2"/>
    <w:rsid w:val="00AB3F0B"/>
    <w:rsid w:val="00AC1212"/>
    <w:rsid w:val="00AC2DB4"/>
    <w:rsid w:val="00AC3151"/>
    <w:rsid w:val="00AC3BDA"/>
    <w:rsid w:val="00AC59F0"/>
    <w:rsid w:val="00AC6768"/>
    <w:rsid w:val="00AC73CC"/>
    <w:rsid w:val="00AD5F83"/>
    <w:rsid w:val="00AE03D6"/>
    <w:rsid w:val="00AF011B"/>
    <w:rsid w:val="00AF0171"/>
    <w:rsid w:val="00AF1625"/>
    <w:rsid w:val="00AF619F"/>
    <w:rsid w:val="00B0086E"/>
    <w:rsid w:val="00B00A50"/>
    <w:rsid w:val="00B02E7D"/>
    <w:rsid w:val="00B030F7"/>
    <w:rsid w:val="00B03121"/>
    <w:rsid w:val="00B03200"/>
    <w:rsid w:val="00B10E53"/>
    <w:rsid w:val="00B15A9B"/>
    <w:rsid w:val="00B24CC4"/>
    <w:rsid w:val="00B24E1C"/>
    <w:rsid w:val="00B31601"/>
    <w:rsid w:val="00B35328"/>
    <w:rsid w:val="00B43D09"/>
    <w:rsid w:val="00B45132"/>
    <w:rsid w:val="00B53922"/>
    <w:rsid w:val="00B55A05"/>
    <w:rsid w:val="00B60EAC"/>
    <w:rsid w:val="00B61195"/>
    <w:rsid w:val="00B61BAB"/>
    <w:rsid w:val="00B63470"/>
    <w:rsid w:val="00B64C2F"/>
    <w:rsid w:val="00B661B9"/>
    <w:rsid w:val="00B72983"/>
    <w:rsid w:val="00B76B29"/>
    <w:rsid w:val="00B76C54"/>
    <w:rsid w:val="00B823C8"/>
    <w:rsid w:val="00B85435"/>
    <w:rsid w:val="00B86231"/>
    <w:rsid w:val="00B8639D"/>
    <w:rsid w:val="00B86933"/>
    <w:rsid w:val="00B86D5F"/>
    <w:rsid w:val="00B91725"/>
    <w:rsid w:val="00B93F06"/>
    <w:rsid w:val="00B94422"/>
    <w:rsid w:val="00B97869"/>
    <w:rsid w:val="00BA0D77"/>
    <w:rsid w:val="00BA2A78"/>
    <w:rsid w:val="00BA3846"/>
    <w:rsid w:val="00BA3A0C"/>
    <w:rsid w:val="00BA770D"/>
    <w:rsid w:val="00BB1170"/>
    <w:rsid w:val="00BB68A8"/>
    <w:rsid w:val="00BC7A83"/>
    <w:rsid w:val="00BD3005"/>
    <w:rsid w:val="00BD3C3C"/>
    <w:rsid w:val="00BD57F7"/>
    <w:rsid w:val="00BE0432"/>
    <w:rsid w:val="00BF396A"/>
    <w:rsid w:val="00BF3E1D"/>
    <w:rsid w:val="00C020AB"/>
    <w:rsid w:val="00C02CA4"/>
    <w:rsid w:val="00C05C45"/>
    <w:rsid w:val="00C06829"/>
    <w:rsid w:val="00C069E0"/>
    <w:rsid w:val="00C10A1F"/>
    <w:rsid w:val="00C1186B"/>
    <w:rsid w:val="00C1362A"/>
    <w:rsid w:val="00C13AF4"/>
    <w:rsid w:val="00C22BA6"/>
    <w:rsid w:val="00C23B37"/>
    <w:rsid w:val="00C25670"/>
    <w:rsid w:val="00C268FD"/>
    <w:rsid w:val="00C2691B"/>
    <w:rsid w:val="00C31DAC"/>
    <w:rsid w:val="00C37325"/>
    <w:rsid w:val="00C51E08"/>
    <w:rsid w:val="00C53503"/>
    <w:rsid w:val="00C6425F"/>
    <w:rsid w:val="00C767C8"/>
    <w:rsid w:val="00C803CA"/>
    <w:rsid w:val="00C8680E"/>
    <w:rsid w:val="00C94B74"/>
    <w:rsid w:val="00CA3D64"/>
    <w:rsid w:val="00CB1FF0"/>
    <w:rsid w:val="00CB2239"/>
    <w:rsid w:val="00CB5C47"/>
    <w:rsid w:val="00CC0AF5"/>
    <w:rsid w:val="00CC1BC6"/>
    <w:rsid w:val="00CC36B0"/>
    <w:rsid w:val="00CC5BED"/>
    <w:rsid w:val="00CC5F76"/>
    <w:rsid w:val="00CC63FD"/>
    <w:rsid w:val="00CD00FD"/>
    <w:rsid w:val="00CD39CE"/>
    <w:rsid w:val="00CD496B"/>
    <w:rsid w:val="00CE028F"/>
    <w:rsid w:val="00CE05D3"/>
    <w:rsid w:val="00CE61F0"/>
    <w:rsid w:val="00CF099F"/>
    <w:rsid w:val="00CF15F4"/>
    <w:rsid w:val="00CF49EE"/>
    <w:rsid w:val="00D0405C"/>
    <w:rsid w:val="00D05514"/>
    <w:rsid w:val="00D05D92"/>
    <w:rsid w:val="00D06390"/>
    <w:rsid w:val="00D10953"/>
    <w:rsid w:val="00D11B5C"/>
    <w:rsid w:val="00D1231C"/>
    <w:rsid w:val="00D20873"/>
    <w:rsid w:val="00D2109E"/>
    <w:rsid w:val="00D2625A"/>
    <w:rsid w:val="00D27974"/>
    <w:rsid w:val="00D36388"/>
    <w:rsid w:val="00D36BD9"/>
    <w:rsid w:val="00D50F98"/>
    <w:rsid w:val="00D54B1C"/>
    <w:rsid w:val="00D55C9B"/>
    <w:rsid w:val="00D55F0C"/>
    <w:rsid w:val="00D568CC"/>
    <w:rsid w:val="00D661F0"/>
    <w:rsid w:val="00D731E5"/>
    <w:rsid w:val="00D74AFD"/>
    <w:rsid w:val="00D765B8"/>
    <w:rsid w:val="00D808E2"/>
    <w:rsid w:val="00D84FFA"/>
    <w:rsid w:val="00D86D80"/>
    <w:rsid w:val="00D9424C"/>
    <w:rsid w:val="00D94B79"/>
    <w:rsid w:val="00D954EA"/>
    <w:rsid w:val="00D97CF4"/>
    <w:rsid w:val="00DA3EE4"/>
    <w:rsid w:val="00DA4857"/>
    <w:rsid w:val="00DA7DFB"/>
    <w:rsid w:val="00DB63D5"/>
    <w:rsid w:val="00DC0AFD"/>
    <w:rsid w:val="00DC0EC0"/>
    <w:rsid w:val="00DC21FB"/>
    <w:rsid w:val="00DC59BB"/>
    <w:rsid w:val="00DD3CD5"/>
    <w:rsid w:val="00DD4631"/>
    <w:rsid w:val="00DD6159"/>
    <w:rsid w:val="00DD6ED1"/>
    <w:rsid w:val="00DD7464"/>
    <w:rsid w:val="00DE2ABF"/>
    <w:rsid w:val="00DF0506"/>
    <w:rsid w:val="00DF6DAA"/>
    <w:rsid w:val="00E00A73"/>
    <w:rsid w:val="00E0234C"/>
    <w:rsid w:val="00E11679"/>
    <w:rsid w:val="00E1236A"/>
    <w:rsid w:val="00E142F1"/>
    <w:rsid w:val="00E231D8"/>
    <w:rsid w:val="00E2554C"/>
    <w:rsid w:val="00E36606"/>
    <w:rsid w:val="00E50AF5"/>
    <w:rsid w:val="00E51E63"/>
    <w:rsid w:val="00E53532"/>
    <w:rsid w:val="00E53BE9"/>
    <w:rsid w:val="00E54050"/>
    <w:rsid w:val="00E56B1B"/>
    <w:rsid w:val="00E64A59"/>
    <w:rsid w:val="00E71DC6"/>
    <w:rsid w:val="00E7287E"/>
    <w:rsid w:val="00E73351"/>
    <w:rsid w:val="00E73D94"/>
    <w:rsid w:val="00E76852"/>
    <w:rsid w:val="00E76D11"/>
    <w:rsid w:val="00E847B9"/>
    <w:rsid w:val="00E94640"/>
    <w:rsid w:val="00E9488C"/>
    <w:rsid w:val="00EB1BA3"/>
    <w:rsid w:val="00EB22C7"/>
    <w:rsid w:val="00EB3C54"/>
    <w:rsid w:val="00EB70C3"/>
    <w:rsid w:val="00EB7FDC"/>
    <w:rsid w:val="00EC52CC"/>
    <w:rsid w:val="00ED01BD"/>
    <w:rsid w:val="00ED06F9"/>
    <w:rsid w:val="00ED089D"/>
    <w:rsid w:val="00ED4DD5"/>
    <w:rsid w:val="00ED5318"/>
    <w:rsid w:val="00EE2715"/>
    <w:rsid w:val="00EE3F2D"/>
    <w:rsid w:val="00EE6A07"/>
    <w:rsid w:val="00EF3BDE"/>
    <w:rsid w:val="00EF596A"/>
    <w:rsid w:val="00F003C0"/>
    <w:rsid w:val="00F003CB"/>
    <w:rsid w:val="00F02D0E"/>
    <w:rsid w:val="00F05E4E"/>
    <w:rsid w:val="00F07468"/>
    <w:rsid w:val="00F1188E"/>
    <w:rsid w:val="00F12EE7"/>
    <w:rsid w:val="00F169C8"/>
    <w:rsid w:val="00F23A29"/>
    <w:rsid w:val="00F24ECC"/>
    <w:rsid w:val="00F27C68"/>
    <w:rsid w:val="00F34195"/>
    <w:rsid w:val="00F401AB"/>
    <w:rsid w:val="00F4055C"/>
    <w:rsid w:val="00F42AE0"/>
    <w:rsid w:val="00F444ED"/>
    <w:rsid w:val="00F44C93"/>
    <w:rsid w:val="00F50EE3"/>
    <w:rsid w:val="00F54C07"/>
    <w:rsid w:val="00F56FF0"/>
    <w:rsid w:val="00F574AE"/>
    <w:rsid w:val="00F642E9"/>
    <w:rsid w:val="00F6712F"/>
    <w:rsid w:val="00F67140"/>
    <w:rsid w:val="00F673F3"/>
    <w:rsid w:val="00F67F3A"/>
    <w:rsid w:val="00F70857"/>
    <w:rsid w:val="00F72CC4"/>
    <w:rsid w:val="00F745CB"/>
    <w:rsid w:val="00F806BE"/>
    <w:rsid w:val="00F87794"/>
    <w:rsid w:val="00F92C91"/>
    <w:rsid w:val="00F92D9C"/>
    <w:rsid w:val="00F96224"/>
    <w:rsid w:val="00F96713"/>
    <w:rsid w:val="00FA0F29"/>
    <w:rsid w:val="00FB0272"/>
    <w:rsid w:val="00FB109D"/>
    <w:rsid w:val="00FB2D7F"/>
    <w:rsid w:val="00FC03C9"/>
    <w:rsid w:val="00FC5E9F"/>
    <w:rsid w:val="00FC7324"/>
    <w:rsid w:val="00FD0CF4"/>
    <w:rsid w:val="00FD2740"/>
    <w:rsid w:val="00FD2BAF"/>
    <w:rsid w:val="00FD2D6A"/>
    <w:rsid w:val="00FD3949"/>
    <w:rsid w:val="00FE74DF"/>
    <w:rsid w:val="00FF2516"/>
    <w:rsid w:val="00FF2BDA"/>
    <w:rsid w:val="00FF63C1"/>
    <w:rsid w:val="00FF67D1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32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9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32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DA91B997</Template>
  <TotalTime>8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RAUH Natasha</cp:lastModifiedBy>
  <cp:revision>4</cp:revision>
  <dcterms:created xsi:type="dcterms:W3CDTF">2017-07-20T08:30:00Z</dcterms:created>
  <dcterms:modified xsi:type="dcterms:W3CDTF">2017-07-25T06:00:00Z</dcterms:modified>
</cp:coreProperties>
</file>