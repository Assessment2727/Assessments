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14" w:rsidRDefault="00533E14" w:rsidP="00CA2B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E00E65" wp14:editId="55951587">
            <wp:simplePos x="0" y="0"/>
            <wp:positionH relativeFrom="column">
              <wp:posOffset>1403350</wp:posOffset>
            </wp:positionH>
            <wp:positionV relativeFrom="paragraph">
              <wp:posOffset>-451485</wp:posOffset>
            </wp:positionV>
            <wp:extent cx="2792730" cy="6419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full colour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E14" w:rsidRDefault="00533E14" w:rsidP="00CA2B23">
      <w:pPr>
        <w:rPr>
          <w:sz w:val="28"/>
          <w:szCs w:val="28"/>
        </w:rPr>
      </w:pPr>
    </w:p>
    <w:p w:rsidR="00CB5A4C" w:rsidRDefault="00CA2B23" w:rsidP="00CA2B23">
      <w:r w:rsidRPr="007A611B">
        <w:rPr>
          <w:b/>
        </w:rPr>
        <w:t>Year 8 Microscope Assessment</w:t>
      </w:r>
      <w:r w:rsidRPr="00885AAE">
        <w:tab/>
      </w:r>
      <w:r w:rsidRPr="00885AAE">
        <w:tab/>
      </w:r>
      <w:r w:rsidRPr="00885AAE">
        <w:tab/>
        <w:t>Name: _________________</w:t>
      </w:r>
    </w:p>
    <w:p w:rsidR="001B6B71" w:rsidRPr="00885AAE" w:rsidRDefault="001B6B71" w:rsidP="00CA2B23"/>
    <w:p w:rsidR="00CA2B23" w:rsidRDefault="00CA2B23" w:rsidP="00CA2B23"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</w:r>
      <w:r w:rsidRPr="00885AAE">
        <w:tab/>
        <w:t>Form:  ______________</w:t>
      </w:r>
    </w:p>
    <w:p w:rsidR="001B6B71" w:rsidRPr="00885AAE" w:rsidRDefault="001B6B71" w:rsidP="00CA2B23"/>
    <w:p w:rsidR="00533E14" w:rsidRPr="00885AAE" w:rsidRDefault="00533E14" w:rsidP="00CA2B23">
      <w:pPr>
        <w:rPr>
          <w:b/>
        </w:rPr>
      </w:pP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Pr="00885AAE">
        <w:rPr>
          <w:b/>
        </w:rPr>
        <w:tab/>
      </w:r>
      <w:r w:rsidR="001B1CEC">
        <w:rPr>
          <w:b/>
        </w:rPr>
        <w:t>Total Marks: ___________/ 23</w:t>
      </w:r>
    </w:p>
    <w:p w:rsidR="00CA2B23" w:rsidRPr="00885AAE" w:rsidRDefault="00CA2B23" w:rsidP="00CA2B23">
      <w:r w:rsidRPr="00885AAE">
        <w:rPr>
          <w:b/>
        </w:rPr>
        <w:t>Attempt all</w:t>
      </w:r>
      <w:r w:rsidRPr="00885AAE">
        <w:t xml:space="preserve"> of the following questions.</w:t>
      </w:r>
    </w:p>
    <w:p w:rsidR="00CA2B23" w:rsidRPr="00885AAE" w:rsidRDefault="00CA2B23" w:rsidP="00CA2B23"/>
    <w:p w:rsidR="00CA2B23" w:rsidRPr="00885AAE" w:rsidRDefault="00CA2B23" w:rsidP="00CA2B23">
      <w:pPr>
        <w:pStyle w:val="ListParagraph"/>
        <w:numPr>
          <w:ilvl w:val="0"/>
          <w:numId w:val="1"/>
        </w:numPr>
      </w:pPr>
      <w:r w:rsidRPr="00885AAE">
        <w:t>Provide information of 2 people that contributed to the development of the microscope by completing the table below:</w:t>
      </w:r>
      <w:r w:rsidR="001B1CEC">
        <w:t xml:space="preserve"> (6</w:t>
      </w:r>
      <w:r w:rsidR="00A3033E" w:rsidRPr="00885AAE">
        <w:t xml:space="preserve"> marks)</w:t>
      </w:r>
    </w:p>
    <w:p w:rsidR="00CA2B23" w:rsidRPr="00885AAE" w:rsidRDefault="00CA2B23" w:rsidP="00CA2B23">
      <w:pPr>
        <w:pStyle w:val="ListParagraph"/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3545"/>
        <w:gridCol w:w="1842"/>
        <w:gridCol w:w="4678"/>
      </w:tblGrid>
      <w:tr w:rsidR="00A3033E" w:rsidRPr="00885AAE" w:rsidTr="00A3033E">
        <w:tc>
          <w:tcPr>
            <w:tcW w:w="3545" w:type="dxa"/>
          </w:tcPr>
          <w:p w:rsidR="00CA2B23" w:rsidRPr="00885AAE" w:rsidRDefault="00CA2B23" w:rsidP="00CA2B23">
            <w:pPr>
              <w:pStyle w:val="ListParagraph"/>
              <w:ind w:left="0"/>
            </w:pPr>
            <w:r w:rsidRPr="00885AAE">
              <w:t>Person</w:t>
            </w:r>
            <w:r w:rsidR="00A3033E" w:rsidRPr="00885AAE">
              <w:t xml:space="preserve"> (1 x 2)</w:t>
            </w:r>
          </w:p>
        </w:tc>
        <w:tc>
          <w:tcPr>
            <w:tcW w:w="1842" w:type="dxa"/>
          </w:tcPr>
          <w:p w:rsidR="00CA2B23" w:rsidRPr="00885AAE" w:rsidRDefault="00CA2B23" w:rsidP="00CA2B23">
            <w:pPr>
              <w:pStyle w:val="ListParagraph"/>
              <w:ind w:left="0"/>
            </w:pPr>
            <w:r w:rsidRPr="00885AAE">
              <w:t>Date</w:t>
            </w:r>
            <w:r w:rsidR="001B1CEC">
              <w:t xml:space="preserve"> (1</w:t>
            </w:r>
            <w:r w:rsidR="00A3033E" w:rsidRPr="00885AAE">
              <w:t xml:space="preserve"> x 2)</w:t>
            </w:r>
          </w:p>
        </w:tc>
        <w:tc>
          <w:tcPr>
            <w:tcW w:w="4678" w:type="dxa"/>
          </w:tcPr>
          <w:p w:rsidR="00CA2B23" w:rsidRPr="00885AAE" w:rsidRDefault="00CA2B23" w:rsidP="00CA2B23">
            <w:pPr>
              <w:pStyle w:val="ListParagraph"/>
              <w:ind w:left="0"/>
            </w:pPr>
            <w:r w:rsidRPr="00885AAE">
              <w:t>Contribution</w:t>
            </w:r>
            <w:r w:rsidR="00A3033E" w:rsidRPr="00885AAE">
              <w:t xml:space="preserve"> (1 x 2</w:t>
            </w:r>
            <w:r w:rsidR="001B1CEC">
              <w:t>)</w:t>
            </w:r>
          </w:p>
        </w:tc>
      </w:tr>
      <w:tr w:rsidR="00A3033E" w:rsidRPr="00885AAE" w:rsidTr="00A3033E">
        <w:tc>
          <w:tcPr>
            <w:tcW w:w="3545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  <w:p w:rsidR="00CA2B23" w:rsidRPr="00885AAE" w:rsidRDefault="00CA2B23" w:rsidP="00CA2B23">
            <w:pPr>
              <w:pStyle w:val="ListParagraph"/>
              <w:ind w:left="0"/>
            </w:pPr>
          </w:p>
          <w:p w:rsidR="00885AAE" w:rsidRDefault="00885AAE" w:rsidP="00CA2B23">
            <w:pPr>
              <w:pStyle w:val="ListParagraph"/>
              <w:ind w:left="0"/>
            </w:pPr>
          </w:p>
          <w:p w:rsidR="001B6B71" w:rsidRPr="00885AAE" w:rsidRDefault="001B6B71" w:rsidP="00CA2B23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</w:tc>
        <w:tc>
          <w:tcPr>
            <w:tcW w:w="4678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</w:tc>
      </w:tr>
      <w:tr w:rsidR="00A3033E" w:rsidRPr="00885AAE" w:rsidTr="00A3033E">
        <w:tc>
          <w:tcPr>
            <w:tcW w:w="3545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  <w:p w:rsidR="00CA2B23" w:rsidRPr="00885AAE" w:rsidRDefault="00CA2B23" w:rsidP="00CA2B23">
            <w:pPr>
              <w:pStyle w:val="ListParagraph"/>
              <w:ind w:left="0"/>
            </w:pPr>
          </w:p>
          <w:p w:rsidR="00885AAE" w:rsidRDefault="00885AAE" w:rsidP="00CA2B23">
            <w:pPr>
              <w:pStyle w:val="ListParagraph"/>
              <w:ind w:left="0"/>
            </w:pPr>
          </w:p>
          <w:p w:rsidR="001B6B71" w:rsidRPr="00885AAE" w:rsidRDefault="001B6B71" w:rsidP="00CA2B23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</w:tc>
        <w:tc>
          <w:tcPr>
            <w:tcW w:w="4678" w:type="dxa"/>
          </w:tcPr>
          <w:p w:rsidR="00CA2B23" w:rsidRPr="00885AAE" w:rsidRDefault="00CA2B23" w:rsidP="00CA2B23">
            <w:pPr>
              <w:pStyle w:val="ListParagraph"/>
              <w:ind w:left="0"/>
            </w:pPr>
          </w:p>
          <w:p w:rsidR="00885AAE" w:rsidRPr="00885AAE" w:rsidRDefault="00885AAE" w:rsidP="00CA2B23">
            <w:pPr>
              <w:pStyle w:val="ListParagraph"/>
              <w:ind w:left="0"/>
            </w:pPr>
          </w:p>
        </w:tc>
      </w:tr>
    </w:tbl>
    <w:p w:rsidR="00CA2B23" w:rsidRPr="00885AAE" w:rsidRDefault="00CA2B23" w:rsidP="00CA2B23"/>
    <w:p w:rsidR="00CA2B23" w:rsidRPr="00885AAE" w:rsidRDefault="00E66529" w:rsidP="00E66529">
      <w:pPr>
        <w:pStyle w:val="ListParagraph"/>
        <w:numPr>
          <w:ilvl w:val="0"/>
          <w:numId w:val="1"/>
        </w:numPr>
      </w:pPr>
      <w:r w:rsidRPr="00885AAE">
        <w:t>Outline the main difference between how the light microscope and the electron microscope work.</w:t>
      </w:r>
      <w:r w:rsidR="00A3033E" w:rsidRPr="00885AAE">
        <w:t xml:space="preserve"> (2 marks)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1B6B71" w:rsidRDefault="001B6B71" w:rsidP="00E66529"/>
    <w:p w:rsidR="001B6B71" w:rsidRPr="00885AAE" w:rsidRDefault="001B6B71" w:rsidP="00E66529">
      <w:r>
        <w:t>___________________________________________________________________________</w:t>
      </w:r>
    </w:p>
    <w:p w:rsidR="00E66529" w:rsidRPr="00885AAE" w:rsidRDefault="00E66529" w:rsidP="00E66529"/>
    <w:p w:rsidR="00E66529" w:rsidRPr="00885AAE" w:rsidRDefault="00E66529" w:rsidP="00E66529">
      <w:pPr>
        <w:pStyle w:val="ListParagraph"/>
        <w:numPr>
          <w:ilvl w:val="0"/>
          <w:numId w:val="1"/>
        </w:numPr>
      </w:pPr>
      <w:r w:rsidRPr="00885AAE">
        <w:t>Explain the main difference between the TEM (Transmission) and the SEM (Scanning electron microscope).</w:t>
      </w:r>
      <w:r w:rsidR="00A3033E" w:rsidRPr="00885AAE">
        <w:t xml:space="preserve"> (2 marks)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1B6B71" w:rsidRDefault="001B6B71" w:rsidP="00E66529"/>
    <w:p w:rsidR="001B6B71" w:rsidRPr="00885AAE" w:rsidRDefault="001B6B71" w:rsidP="00E66529">
      <w:r>
        <w:t>___________________________________________________________________________</w:t>
      </w:r>
    </w:p>
    <w:p w:rsidR="001B6B71" w:rsidRDefault="001B6B71" w:rsidP="001B6B71"/>
    <w:p w:rsidR="00E66529" w:rsidRPr="00885AAE" w:rsidRDefault="001B6B71" w:rsidP="001B6B7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E66529" w:rsidRPr="00885AAE">
        <w:t>Provide any two reasons why microscopes are useful:</w:t>
      </w:r>
      <w:r w:rsidR="00A3033E" w:rsidRPr="00885AAE">
        <w:t xml:space="preserve">  (2 marks)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A3033E" w:rsidRPr="00885AAE" w:rsidRDefault="00E66529" w:rsidP="001B6B71">
      <w:pPr>
        <w:pStyle w:val="ListParagraph"/>
        <w:numPr>
          <w:ilvl w:val="0"/>
          <w:numId w:val="1"/>
        </w:numPr>
      </w:pPr>
      <w:r w:rsidRPr="00885AAE">
        <w:t>List any 3 safety rules to be considered when using a microscope</w:t>
      </w:r>
      <w:r w:rsidR="001B6B71">
        <w:t xml:space="preserve">.   </w:t>
      </w:r>
      <w:r w:rsidR="00A3033E" w:rsidRPr="00885AAE">
        <w:t>(3 marks)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</w:t>
      </w:r>
      <w:r w:rsidR="00885AAE">
        <w:t>________________</w:t>
      </w:r>
      <w:r w:rsidRPr="00885AAE">
        <w:t>_</w:t>
      </w:r>
    </w:p>
    <w:p w:rsidR="00E66529" w:rsidRPr="00885AAE" w:rsidRDefault="00E66529" w:rsidP="00E66529"/>
    <w:p w:rsidR="00E66529" w:rsidRPr="00885AAE" w:rsidRDefault="00E66529" w:rsidP="00E66529">
      <w:pPr>
        <w:pStyle w:val="ListParagraph"/>
        <w:numPr>
          <w:ilvl w:val="0"/>
          <w:numId w:val="1"/>
        </w:numPr>
      </w:pPr>
      <w:r w:rsidRPr="00885AAE">
        <w:t>Describe what happens to an image when viewed under a microscope.</w:t>
      </w:r>
      <w:r w:rsidR="00A3033E" w:rsidRPr="00885AAE">
        <w:t xml:space="preserve"> </w:t>
      </w:r>
      <w:r w:rsidR="001B6B71">
        <w:t xml:space="preserve"> </w:t>
      </w:r>
      <w:r w:rsidR="00A3033E" w:rsidRPr="00885AAE">
        <w:t>(2 marks)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885AAE" w:rsidRDefault="00E66529" w:rsidP="00E66529">
      <w:r w:rsidRPr="00885AAE">
        <w:t>___________________________________________________________</w:t>
      </w:r>
      <w:r w:rsidR="00885AAE">
        <w:t>________________</w:t>
      </w:r>
    </w:p>
    <w:p w:rsidR="00E66529" w:rsidRPr="00885AAE" w:rsidRDefault="00E66529" w:rsidP="00E66529"/>
    <w:p w:rsidR="00E66529" w:rsidRPr="007A611B" w:rsidRDefault="001B1CEC" w:rsidP="001B1CEC">
      <w:pPr>
        <w:pStyle w:val="ListParagraph"/>
        <w:numPr>
          <w:ilvl w:val="0"/>
          <w:numId w:val="1"/>
        </w:numPr>
      </w:pPr>
      <w:r w:rsidRPr="007A611B">
        <w:t>Complete the following table for a standard light microscope : (6 marks)</w:t>
      </w:r>
    </w:p>
    <w:p w:rsidR="001B1CEC" w:rsidRPr="007A611B" w:rsidRDefault="001B1CEC" w:rsidP="001B1CEC">
      <w:pPr>
        <w:pStyle w:val="ListParagraph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98"/>
        <w:gridCol w:w="2841"/>
        <w:gridCol w:w="2913"/>
      </w:tblGrid>
      <w:tr w:rsidR="001B1CEC" w:rsidRPr="007A611B" w:rsidTr="001B1CEC">
        <w:tc>
          <w:tcPr>
            <w:tcW w:w="2998" w:type="dxa"/>
          </w:tcPr>
          <w:p w:rsidR="001B1CEC" w:rsidRPr="007A611B" w:rsidRDefault="000B2269" w:rsidP="001B1CEC">
            <w:pPr>
              <w:pStyle w:val="ListParagraph"/>
              <w:ind w:left="0"/>
            </w:pPr>
            <w:r>
              <w:t>Eye Piece/ Oc</w:t>
            </w:r>
            <w:bookmarkStart w:id="0" w:name="_GoBack"/>
            <w:bookmarkEnd w:id="0"/>
            <w:r w:rsidR="001B1CEC" w:rsidRPr="007A611B">
              <w:t>ular lens</w:t>
            </w:r>
          </w:p>
        </w:tc>
        <w:tc>
          <w:tcPr>
            <w:tcW w:w="2841" w:type="dxa"/>
          </w:tcPr>
          <w:p w:rsidR="001B1CEC" w:rsidRPr="007A611B" w:rsidRDefault="001B1CEC" w:rsidP="001B1CEC">
            <w:pPr>
              <w:pStyle w:val="ListParagraph"/>
              <w:ind w:left="0"/>
            </w:pPr>
            <w:r w:rsidRPr="007A611B">
              <w:t>Objective lens</w:t>
            </w:r>
          </w:p>
        </w:tc>
        <w:tc>
          <w:tcPr>
            <w:tcW w:w="2913" w:type="dxa"/>
          </w:tcPr>
          <w:p w:rsidR="001B1CEC" w:rsidRPr="007A611B" w:rsidRDefault="001B1CEC" w:rsidP="001B1CEC">
            <w:pPr>
              <w:pStyle w:val="ListParagraph"/>
              <w:ind w:left="0"/>
            </w:pPr>
            <w:r w:rsidRPr="007A611B">
              <w:t>Total Magnification</w:t>
            </w:r>
          </w:p>
        </w:tc>
      </w:tr>
      <w:tr w:rsidR="001B1CEC" w:rsidRPr="007A611B" w:rsidTr="001B1CEC">
        <w:tc>
          <w:tcPr>
            <w:tcW w:w="2998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841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913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</w:tr>
      <w:tr w:rsidR="001B1CEC" w:rsidRPr="007A611B" w:rsidTr="001B1CEC">
        <w:tc>
          <w:tcPr>
            <w:tcW w:w="2998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841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913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</w:tr>
      <w:tr w:rsidR="001B1CEC" w:rsidRPr="007A611B" w:rsidTr="001B1CEC">
        <w:tc>
          <w:tcPr>
            <w:tcW w:w="2998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841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  <w:tc>
          <w:tcPr>
            <w:tcW w:w="2913" w:type="dxa"/>
          </w:tcPr>
          <w:p w:rsidR="001B1CEC" w:rsidRPr="007A611B" w:rsidRDefault="001B1CEC" w:rsidP="001B1CEC">
            <w:pPr>
              <w:pStyle w:val="ListParagraph"/>
              <w:ind w:left="0"/>
            </w:pPr>
          </w:p>
        </w:tc>
      </w:tr>
    </w:tbl>
    <w:p w:rsidR="001B1CEC" w:rsidRPr="007A611B" w:rsidRDefault="001B1CEC" w:rsidP="001B1CEC">
      <w:pPr>
        <w:pStyle w:val="ListParagraph"/>
      </w:pPr>
    </w:p>
    <w:p w:rsidR="00E66529" w:rsidRPr="007A611B" w:rsidRDefault="00E66529" w:rsidP="00E66529"/>
    <w:p w:rsidR="00E66529" w:rsidRPr="00E66529" w:rsidRDefault="00E66529" w:rsidP="00E66529">
      <w:pPr>
        <w:rPr>
          <w:sz w:val="28"/>
          <w:szCs w:val="28"/>
        </w:rPr>
      </w:pPr>
    </w:p>
    <w:sectPr w:rsidR="00E66529" w:rsidRPr="00E66529" w:rsidSect="00533E1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3C7A"/>
    <w:multiLevelType w:val="hybridMultilevel"/>
    <w:tmpl w:val="7B6ECE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7150"/>
    <w:multiLevelType w:val="hybridMultilevel"/>
    <w:tmpl w:val="C3542496"/>
    <w:lvl w:ilvl="0" w:tplc="A0F45A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7552"/>
    <w:multiLevelType w:val="hybridMultilevel"/>
    <w:tmpl w:val="C0FAF1BC"/>
    <w:lvl w:ilvl="0" w:tplc="BBFC2D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23"/>
    <w:rsid w:val="000B2269"/>
    <w:rsid w:val="001B1CEC"/>
    <w:rsid w:val="001B6B71"/>
    <w:rsid w:val="00533E14"/>
    <w:rsid w:val="007A611B"/>
    <w:rsid w:val="00823B8A"/>
    <w:rsid w:val="00885AAE"/>
    <w:rsid w:val="00A3033E"/>
    <w:rsid w:val="00BF1C98"/>
    <w:rsid w:val="00CA2B23"/>
    <w:rsid w:val="00CB5A4C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47642130</Template>
  <TotalTime>14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WILLIAMS Daphne</cp:lastModifiedBy>
  <cp:revision>4</cp:revision>
  <cp:lastPrinted>2016-02-12T06:21:00Z</cp:lastPrinted>
  <dcterms:created xsi:type="dcterms:W3CDTF">2016-02-12T06:19:00Z</dcterms:created>
  <dcterms:modified xsi:type="dcterms:W3CDTF">2016-02-19T00:30:00Z</dcterms:modified>
</cp:coreProperties>
</file>