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A17F5" w14:textId="77777777" w:rsidR="001F4876" w:rsidRPr="00900D9E" w:rsidRDefault="001F4876" w:rsidP="001F487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D67A7C" wp14:editId="2225B5E0">
            <wp:extent cx="2449195" cy="3232785"/>
            <wp:effectExtent l="0" t="0" r="8255" b="5715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0CD1" w14:textId="77777777" w:rsidR="001F4876" w:rsidRPr="00900D9E" w:rsidRDefault="001F4876" w:rsidP="001F4876">
      <w:pPr>
        <w:rPr>
          <w:rFonts w:ascii="Calibri" w:hAnsi="Calibri"/>
        </w:rPr>
      </w:pPr>
    </w:p>
    <w:p w14:paraId="2B86563D" w14:textId="77777777" w:rsidR="001F4876" w:rsidRPr="00900D9E" w:rsidRDefault="001F4876" w:rsidP="001F4876">
      <w:pPr>
        <w:rPr>
          <w:rFonts w:ascii="Calibri" w:hAnsi="Calibri"/>
        </w:rPr>
      </w:pPr>
    </w:p>
    <w:p w14:paraId="5BA7315C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YEAR: 8</w:t>
      </w:r>
    </w:p>
    <w:p w14:paraId="381D7009" w14:textId="562F2C71" w:rsidR="001F4876" w:rsidRPr="002A29EC" w:rsidRDefault="00946E4C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2018</w:t>
      </w:r>
      <w:bookmarkStart w:id="0" w:name="_GoBack"/>
      <w:bookmarkEnd w:id="0"/>
    </w:p>
    <w:p w14:paraId="5C5FEC6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SUBJECT: Science</w:t>
      </w:r>
    </w:p>
    <w:p w14:paraId="66FCEAC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0FC8D44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2685644B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  <w:r w:rsidRPr="002A29EC">
        <w:rPr>
          <w:rFonts w:asciiTheme="minorHAnsi" w:hAnsiTheme="minorHAnsi" w:cstheme="minorHAnsi"/>
          <w:b/>
          <w:sz w:val="32"/>
          <w:szCs w:val="32"/>
        </w:rPr>
        <w:t>Test: Microscopes</w:t>
      </w:r>
    </w:p>
    <w:p w14:paraId="66654E50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577A2E53" w14:textId="6079A968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TIME:  </w:t>
      </w:r>
      <w:r w:rsidR="002A29EC">
        <w:rPr>
          <w:rFonts w:asciiTheme="minorHAnsi" w:hAnsiTheme="minorHAnsi" w:cstheme="minorHAnsi"/>
          <w:b/>
          <w:sz w:val="28"/>
          <w:szCs w:val="28"/>
        </w:rPr>
        <w:t>5</w:t>
      </w:r>
      <w:r w:rsidR="006D5022">
        <w:rPr>
          <w:rFonts w:asciiTheme="minorHAnsi" w:hAnsiTheme="minorHAnsi" w:cstheme="minorHAnsi"/>
          <w:b/>
          <w:sz w:val="28"/>
          <w:szCs w:val="28"/>
        </w:rPr>
        <w:t>5</w:t>
      </w:r>
      <w:r w:rsidR="005B567D" w:rsidRPr="002A29E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A29EC">
        <w:rPr>
          <w:rFonts w:asciiTheme="minorHAnsi" w:hAnsiTheme="minorHAnsi" w:cstheme="minorHAnsi"/>
          <w:b/>
          <w:sz w:val="28"/>
          <w:szCs w:val="28"/>
        </w:rPr>
        <w:t>minutes</w:t>
      </w:r>
    </w:p>
    <w:p w14:paraId="05500923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6A7B352A" w14:textId="7E8E682B" w:rsidR="001F4876" w:rsidRPr="002A29EC" w:rsidRDefault="002361D9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QUESTIONS:   </w:t>
      </w:r>
      <w:r w:rsidR="002A29EC">
        <w:rPr>
          <w:rFonts w:asciiTheme="minorHAnsi" w:hAnsiTheme="minorHAnsi" w:cstheme="minorHAnsi"/>
          <w:b/>
          <w:sz w:val="28"/>
          <w:szCs w:val="28"/>
        </w:rPr>
        <w:t xml:space="preserve">     S</w:t>
      </w:r>
      <w:r w:rsidRPr="002A29EC">
        <w:rPr>
          <w:rFonts w:asciiTheme="minorHAnsi" w:hAnsiTheme="minorHAnsi" w:cstheme="minorHAnsi"/>
          <w:b/>
          <w:sz w:val="28"/>
          <w:szCs w:val="28"/>
        </w:rPr>
        <w:t>ection A: 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 xml:space="preserve"> Multiple Choice </w:t>
      </w:r>
      <w:r w:rsidR="002A29EC">
        <w:rPr>
          <w:rFonts w:asciiTheme="minorHAnsi" w:hAnsiTheme="minorHAnsi" w:cstheme="minorHAnsi"/>
          <w:b/>
          <w:sz w:val="28"/>
          <w:szCs w:val="28"/>
        </w:rPr>
        <w:tab/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(</w:t>
      </w:r>
      <w:r w:rsidRPr="002A29EC">
        <w:rPr>
          <w:rFonts w:asciiTheme="minorHAnsi" w:hAnsiTheme="minorHAnsi" w:cstheme="minorHAnsi"/>
          <w:b/>
          <w:sz w:val="28"/>
          <w:szCs w:val="28"/>
        </w:rPr>
        <w:t>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marks)</w:t>
      </w:r>
    </w:p>
    <w:p w14:paraId="13B387F8" w14:textId="127C4C1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B: </w:t>
      </w:r>
      <w:r w:rsidR="002A29EC">
        <w:rPr>
          <w:rFonts w:asciiTheme="minorHAnsi" w:hAnsiTheme="minorHAnsi" w:cstheme="minorHAnsi"/>
          <w:b/>
          <w:sz w:val="28"/>
          <w:szCs w:val="28"/>
        </w:rPr>
        <w:t>4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Short Answer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>(</w:t>
      </w:r>
      <w:r w:rsidR="002A29EC">
        <w:rPr>
          <w:rFonts w:asciiTheme="minorHAnsi" w:hAnsiTheme="minorHAnsi" w:cstheme="minorHAnsi"/>
          <w:b/>
          <w:sz w:val="28"/>
          <w:szCs w:val="28"/>
        </w:rPr>
        <w:t>18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6973E44C" w14:textId="74FA08E9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C: </w:t>
      </w:r>
      <w:r w:rsidR="002A29EC">
        <w:rPr>
          <w:rFonts w:asciiTheme="minorHAnsi" w:hAnsiTheme="minorHAnsi" w:cstheme="minorHAnsi"/>
          <w:b/>
          <w:sz w:val="28"/>
          <w:szCs w:val="28"/>
        </w:rPr>
        <w:t>2</w:t>
      </w:r>
      <w:r w:rsidR="00DE6735">
        <w:rPr>
          <w:rFonts w:asciiTheme="minorHAnsi" w:hAnsiTheme="minorHAnsi" w:cstheme="minorHAnsi"/>
          <w:b/>
          <w:sz w:val="28"/>
          <w:szCs w:val="28"/>
        </w:rPr>
        <w:t xml:space="preserve"> Extended</w:t>
      </w:r>
      <w:r w:rsidR="00313DF7">
        <w:rPr>
          <w:rFonts w:asciiTheme="minorHAnsi" w:hAnsiTheme="minorHAnsi" w:cstheme="minorHAnsi"/>
          <w:b/>
          <w:sz w:val="28"/>
          <w:szCs w:val="28"/>
        </w:rPr>
        <w:t xml:space="preserve"> Answer</w:t>
      </w:r>
      <w:r w:rsidR="00313DF7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>(</w:t>
      </w:r>
      <w:r w:rsidR="00536C6C" w:rsidRPr="002A29EC">
        <w:rPr>
          <w:rFonts w:asciiTheme="minorHAnsi" w:hAnsiTheme="minorHAnsi" w:cstheme="minorHAnsi"/>
          <w:b/>
          <w:sz w:val="28"/>
          <w:szCs w:val="28"/>
        </w:rPr>
        <w:t>10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1E0A2216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05CA5DBE" w14:textId="508F61CF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TOTAL MARKS: </w:t>
      </w:r>
      <w:proofErr w:type="gramStart"/>
      <w:r w:rsidR="002A29EC">
        <w:rPr>
          <w:rFonts w:asciiTheme="minorHAnsi" w:hAnsiTheme="minorHAnsi" w:cstheme="minorHAnsi"/>
          <w:b/>
          <w:sz w:val="28"/>
          <w:szCs w:val="28"/>
        </w:rPr>
        <w:t>42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 marks</w:t>
      </w:r>
      <w:proofErr w:type="gramEnd"/>
    </w:p>
    <w:p w14:paraId="3F7AFAE5" w14:textId="77777777" w:rsidR="00CB5A4C" w:rsidRPr="002A29EC" w:rsidRDefault="00CB5A4C">
      <w:pPr>
        <w:rPr>
          <w:rFonts w:asciiTheme="minorHAnsi" w:hAnsiTheme="minorHAnsi" w:cstheme="minorHAnsi"/>
        </w:rPr>
      </w:pPr>
    </w:p>
    <w:p w14:paraId="6BF7F7DC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2EC9681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695695C6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39BCAEA3" w14:textId="77777777" w:rsidR="001F4876" w:rsidRDefault="001F4876"/>
    <w:p w14:paraId="168477A9" w14:textId="77777777" w:rsidR="001F4876" w:rsidRDefault="001F4876"/>
    <w:p w14:paraId="72EF5D11" w14:textId="77777777" w:rsidR="001F4876" w:rsidRDefault="001F4876"/>
    <w:p w14:paraId="63D24ABD" w14:textId="77777777" w:rsidR="001F4876" w:rsidRDefault="001F4876"/>
    <w:p w14:paraId="158A0E5A" w14:textId="77777777" w:rsidR="001F4876" w:rsidRDefault="001F4876"/>
    <w:p w14:paraId="6C55566E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0E19B98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0A1AE3C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2A29EC">
        <w:rPr>
          <w:rFonts w:asciiTheme="minorHAnsi" w:hAnsiTheme="minorHAnsi" w:cstheme="minorHAnsi"/>
          <w:b/>
          <w:sz w:val="28"/>
          <w:szCs w:val="28"/>
          <w:lang w:val="en-US"/>
        </w:rPr>
        <w:t>PLEASE DO NOT WRITE ON THIS BOOKLET</w:t>
      </w:r>
    </w:p>
    <w:p w14:paraId="44A0D655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07B942A5" w14:textId="7CA62774" w:rsidR="001F4876" w:rsidRPr="002A29EC" w:rsidRDefault="002A29EC" w:rsidP="001F4876">
      <w:pPr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b/>
          <w:u w:val="single"/>
          <w:lang w:val="en-US"/>
        </w:rPr>
        <w:t xml:space="preserve">SECTION A: </w:t>
      </w:r>
      <w:r w:rsidR="001F4876" w:rsidRPr="002A29EC">
        <w:rPr>
          <w:rFonts w:asciiTheme="minorHAnsi" w:hAnsiTheme="minorHAnsi" w:cstheme="minorHAnsi"/>
          <w:b/>
          <w:u w:val="single"/>
          <w:lang w:val="en-US"/>
        </w:rPr>
        <w:t>Multiple Choice Questions</w:t>
      </w:r>
      <w:r w:rsidR="001F4876" w:rsidRPr="002A29EC">
        <w:rPr>
          <w:rFonts w:asciiTheme="minorHAnsi" w:hAnsiTheme="minorHAnsi" w:cstheme="minorHAnsi"/>
          <w:lang w:val="en-US"/>
        </w:rPr>
        <w:br/>
      </w:r>
      <w:proofErr w:type="gramStart"/>
      <w:r w:rsidR="001F4876" w:rsidRPr="002A29EC">
        <w:rPr>
          <w:rFonts w:asciiTheme="minorHAnsi" w:hAnsiTheme="minorHAnsi" w:cstheme="minorHAnsi"/>
          <w:i/>
          <w:lang w:val="en-US"/>
        </w:rPr>
        <w:t>This</w:t>
      </w:r>
      <w:proofErr w:type="gramEnd"/>
      <w:r w:rsidR="001F4876" w:rsidRPr="002A29EC">
        <w:rPr>
          <w:rFonts w:asciiTheme="minorHAnsi" w:hAnsiTheme="minorHAnsi" w:cstheme="minorHAnsi"/>
          <w:i/>
          <w:lang w:val="en-US"/>
        </w:rPr>
        <w:t xml:space="preserve"> section has </w:t>
      </w:r>
      <w:r w:rsidRPr="002A29EC">
        <w:rPr>
          <w:rFonts w:asciiTheme="minorHAnsi" w:hAnsiTheme="minorHAnsi" w:cstheme="minorHAnsi"/>
          <w:i/>
          <w:lang w:val="en-US"/>
        </w:rPr>
        <w:t>12</w:t>
      </w:r>
      <w:r w:rsidR="001F4876" w:rsidRPr="002A29EC">
        <w:rPr>
          <w:rFonts w:asciiTheme="minorHAnsi" w:hAnsiTheme="minorHAnsi" w:cstheme="minorHAnsi"/>
          <w:i/>
          <w:lang w:val="en-US"/>
        </w:rPr>
        <w:t xml:space="preserve"> questions. Answer all questions on the separate multiple-choice answer sheet provided. </w:t>
      </w:r>
    </w:p>
    <w:p w14:paraId="693E5B6D" w14:textId="77777777" w:rsidR="00521595" w:rsidRPr="002A29EC" w:rsidRDefault="00521595" w:rsidP="001F4876">
      <w:pPr>
        <w:rPr>
          <w:rFonts w:asciiTheme="minorHAnsi" w:hAnsiTheme="minorHAnsi" w:cstheme="minorHAnsi"/>
        </w:rPr>
      </w:pPr>
    </w:p>
    <w:p w14:paraId="18465A3D" w14:textId="77777777" w:rsidR="006514D8" w:rsidRPr="002A29EC" w:rsidRDefault="00E21971" w:rsidP="00796966">
      <w:pPr>
        <w:pStyle w:val="ListParagraph"/>
        <w:numPr>
          <w:ilvl w:val="0"/>
          <w:numId w:val="15"/>
        </w:numPr>
        <w:ind w:left="993" w:hanging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smallest unit of life is</w:t>
      </w:r>
      <w:proofErr w:type="gramStart"/>
      <w:r w:rsidRPr="002A29EC">
        <w:rPr>
          <w:rFonts w:asciiTheme="minorHAnsi" w:hAnsiTheme="minorHAnsi" w:cstheme="minorHAnsi"/>
        </w:rPr>
        <w:t>..</w:t>
      </w:r>
      <w:proofErr w:type="gramEnd"/>
    </w:p>
    <w:p w14:paraId="5E009061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cell</w:t>
      </w:r>
    </w:p>
    <w:p w14:paraId="56AFB83F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tissue</w:t>
      </w:r>
    </w:p>
    <w:p w14:paraId="2E3C2F04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atom</w:t>
      </w:r>
    </w:p>
    <w:p w14:paraId="55E47608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organ</w:t>
      </w:r>
    </w:p>
    <w:p w14:paraId="3890F8FC" w14:textId="77777777" w:rsidR="00521595" w:rsidRPr="002A29EC" w:rsidRDefault="00521595" w:rsidP="00796966">
      <w:pPr>
        <w:ind w:left="426" w:hanging="66"/>
        <w:rPr>
          <w:rFonts w:asciiTheme="minorHAnsi" w:hAnsiTheme="minorHAnsi" w:cstheme="minorHAnsi"/>
        </w:rPr>
      </w:pPr>
    </w:p>
    <w:p w14:paraId="2CAC9A7D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magnification of the microscope tells you</w:t>
      </w:r>
    </w:p>
    <w:p w14:paraId="74AF7710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big the lenses in the microscope are</w:t>
      </w:r>
    </w:p>
    <w:p w14:paraId="0A778FDC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b)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smaller the image is than the real object</w:t>
      </w:r>
    </w:p>
    <w:p w14:paraId="27D6A5E4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bigger the image is than the real object</w:t>
      </w:r>
    </w:p>
    <w:p w14:paraId="70A6F3CB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light is passing through the object</w:t>
      </w:r>
    </w:p>
    <w:p w14:paraId="4FE39607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</w:p>
    <w:p w14:paraId="68FF57F1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Which of the following is the smallest unit of length?</w:t>
      </w:r>
    </w:p>
    <w:p w14:paraId="26DDAABE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a)</w:t>
      </w:r>
      <w:r w:rsidRPr="002A29EC">
        <w:rPr>
          <w:rFonts w:asciiTheme="minorHAnsi" w:hAnsiTheme="minorHAnsi" w:cstheme="minorHAnsi"/>
          <w:lang w:val="en-US"/>
        </w:rPr>
        <w:tab/>
      </w:r>
      <w:r w:rsidR="00E21971" w:rsidRPr="002A29EC">
        <w:rPr>
          <w:rFonts w:asciiTheme="minorHAnsi" w:hAnsiTheme="minorHAnsi" w:cstheme="minorHAnsi"/>
          <w:lang w:val="en-US"/>
        </w:rPr>
        <w:t>Microm</w:t>
      </w:r>
      <w:r w:rsidRPr="002A29EC">
        <w:rPr>
          <w:rFonts w:asciiTheme="minorHAnsi" w:hAnsiTheme="minorHAnsi" w:cstheme="minorHAnsi"/>
          <w:lang w:val="en-US"/>
        </w:rPr>
        <w:t>eters</w:t>
      </w:r>
    </w:p>
    <w:p w14:paraId="20EC0DF9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b)</w:t>
      </w:r>
      <w:r w:rsidRPr="002A29EC">
        <w:rPr>
          <w:rFonts w:asciiTheme="minorHAnsi" w:hAnsiTheme="minorHAnsi" w:cstheme="minorHAnsi"/>
          <w:lang w:val="en-US"/>
        </w:rPr>
        <w:tab/>
        <w:t>Kilometers</w:t>
      </w:r>
    </w:p>
    <w:p w14:paraId="1AE0BFDC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c)</w:t>
      </w:r>
      <w:r w:rsidRPr="002A29EC">
        <w:rPr>
          <w:rFonts w:asciiTheme="minorHAnsi" w:hAnsiTheme="minorHAnsi" w:cstheme="minorHAnsi"/>
          <w:lang w:val="en-US"/>
        </w:rPr>
        <w:tab/>
        <w:t>Millimeters</w:t>
      </w:r>
    </w:p>
    <w:p w14:paraId="3B2D0974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d)</w:t>
      </w:r>
      <w:r w:rsidRPr="002A29EC">
        <w:rPr>
          <w:rFonts w:asciiTheme="minorHAnsi" w:hAnsiTheme="minorHAnsi" w:cstheme="minorHAnsi"/>
          <w:lang w:val="en-US"/>
        </w:rPr>
        <w:tab/>
        <w:t>Centimeters</w:t>
      </w:r>
    </w:p>
    <w:p w14:paraId="49D07943" w14:textId="77777777" w:rsidR="001F4876" w:rsidRPr="002A29EC" w:rsidRDefault="001F4876" w:rsidP="00796966">
      <w:pPr>
        <w:ind w:left="1134" w:hanging="66"/>
        <w:rPr>
          <w:rFonts w:asciiTheme="minorHAnsi" w:hAnsiTheme="minorHAnsi" w:cstheme="minorHAnsi"/>
        </w:rPr>
      </w:pPr>
    </w:p>
    <w:p w14:paraId="5DC8DC2D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micrometre (</w:t>
      </w:r>
      <w:r w:rsidRPr="002A29EC">
        <w:rPr>
          <w:rFonts w:asciiTheme="minorHAnsi" w:hAnsiTheme="minorHAnsi" w:cstheme="minorHAnsi"/>
        </w:rPr>
        <w:sym w:font="Symbol" w:char="F06D"/>
      </w:r>
      <w:r w:rsidRPr="002A29EC">
        <w:rPr>
          <w:rFonts w:asciiTheme="minorHAnsi" w:hAnsiTheme="minorHAnsi" w:cstheme="minorHAnsi"/>
        </w:rPr>
        <w:t>m) is:</w:t>
      </w:r>
    </w:p>
    <w:p w14:paraId="7DB38635" w14:textId="77777777" w:rsidR="001F4876" w:rsidRPr="002A29EC" w:rsidRDefault="00796966" w:rsidP="00796966">
      <w:pPr>
        <w:pStyle w:val="ListParagraph"/>
        <w:ind w:left="993"/>
        <w:rPr>
          <w:rFonts w:asciiTheme="minorHAnsi" w:hAnsiTheme="minorHAnsi" w:cstheme="minorHAnsi"/>
          <w:highlight w:val="yellow"/>
        </w:rPr>
      </w:pPr>
      <w:r w:rsidRPr="002A29EC">
        <w:rPr>
          <w:rFonts w:asciiTheme="minorHAnsi" w:hAnsiTheme="minorHAnsi" w:cstheme="minorHAnsi"/>
        </w:rPr>
        <w:t>a)</w:t>
      </w:r>
      <w:r w:rsidR="001F4876" w:rsidRPr="002A29EC">
        <w:rPr>
          <w:rFonts w:asciiTheme="minorHAnsi" w:hAnsiTheme="minorHAnsi" w:cstheme="minorHAnsi"/>
        </w:rPr>
        <w:t xml:space="preserve"> on</w:t>
      </w:r>
      <w:r w:rsidRPr="002A29EC">
        <w:rPr>
          <w:rFonts w:asciiTheme="minorHAnsi" w:hAnsiTheme="minorHAnsi" w:cstheme="minorHAnsi"/>
        </w:rPr>
        <w:t xml:space="preserve">e-thousandth of a millimetre </w:t>
      </w:r>
      <w:r w:rsidRPr="002A29EC">
        <w:rPr>
          <w:rFonts w:asciiTheme="minorHAnsi" w:hAnsiTheme="minorHAnsi" w:cstheme="minorHAnsi"/>
        </w:rPr>
        <w:br/>
        <w:t>b)</w:t>
      </w:r>
      <w:r w:rsidR="001F4876" w:rsidRPr="002A29EC">
        <w:rPr>
          <w:rFonts w:asciiTheme="minorHAnsi" w:hAnsiTheme="minorHAnsi" w:cstheme="minorHAnsi"/>
        </w:rPr>
        <w:t xml:space="preserve"> one-hundredth of a millimetre </w:t>
      </w:r>
      <w:r w:rsidR="001F4876" w:rsidRPr="002A29EC">
        <w:rPr>
          <w:rFonts w:asciiTheme="minorHAnsi" w:hAnsiTheme="minorHAnsi" w:cstheme="minorHAnsi"/>
        </w:rPr>
        <w:br/>
        <w:t>c) one-thousandth of a centimetre</w:t>
      </w:r>
      <w:r w:rsidR="001F4876" w:rsidRPr="002A29EC">
        <w:rPr>
          <w:rFonts w:asciiTheme="minorHAnsi" w:hAnsiTheme="minorHAnsi" w:cstheme="minorHAnsi"/>
        </w:rPr>
        <w:br/>
        <w:t>d) one-hundredth of a centimetre</w:t>
      </w:r>
    </w:p>
    <w:p w14:paraId="6B30939E" w14:textId="77777777" w:rsidR="001F4876" w:rsidRPr="002A29EC" w:rsidRDefault="001F4876" w:rsidP="00796966">
      <w:pPr>
        <w:ind w:left="426" w:hanging="66"/>
        <w:rPr>
          <w:rFonts w:asciiTheme="minorHAnsi" w:hAnsiTheme="minorHAnsi" w:cstheme="minorHAnsi"/>
        </w:rPr>
      </w:pPr>
    </w:p>
    <w:p w14:paraId="419BF1AF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Which cell structure allows substances to enter and leave the cell?</w:t>
      </w:r>
    </w:p>
    <w:p w14:paraId="1693A5F6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="00E21971" w:rsidRPr="002A29EC">
        <w:rPr>
          <w:rFonts w:asciiTheme="minorHAnsi" w:hAnsiTheme="minorHAnsi" w:cstheme="minorHAnsi"/>
        </w:rPr>
        <w:t>cytoplasm</w:t>
      </w:r>
      <w:proofErr w:type="gramEnd"/>
    </w:p>
    <w:p w14:paraId="39528A9C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b) </w:t>
      </w:r>
      <w:proofErr w:type="gramStart"/>
      <w:r w:rsidR="00E21971" w:rsidRPr="002A29EC">
        <w:rPr>
          <w:rFonts w:asciiTheme="minorHAnsi" w:hAnsiTheme="minorHAnsi" w:cstheme="minorHAnsi"/>
        </w:rPr>
        <w:t>cell</w:t>
      </w:r>
      <w:proofErr w:type="gramEnd"/>
      <w:r w:rsidR="00E21971" w:rsidRPr="002A29EC">
        <w:rPr>
          <w:rFonts w:asciiTheme="minorHAnsi" w:hAnsiTheme="minorHAnsi" w:cstheme="minorHAnsi"/>
        </w:rPr>
        <w:t xml:space="preserve"> membrane</w:t>
      </w:r>
    </w:p>
    <w:p w14:paraId="2E9C5E03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c) </w:t>
      </w:r>
      <w:proofErr w:type="gramStart"/>
      <w:r w:rsidR="00E21971" w:rsidRPr="002A29EC">
        <w:rPr>
          <w:rFonts w:asciiTheme="minorHAnsi" w:hAnsiTheme="minorHAnsi" w:cstheme="minorHAnsi"/>
        </w:rPr>
        <w:t>nucleus</w:t>
      </w:r>
      <w:proofErr w:type="gramEnd"/>
    </w:p>
    <w:p w14:paraId="3FCF5CAD" w14:textId="77777777" w:rsidR="00521595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="00E21971" w:rsidRPr="002A29EC">
        <w:rPr>
          <w:rFonts w:asciiTheme="minorHAnsi" w:hAnsiTheme="minorHAnsi" w:cstheme="minorHAnsi"/>
        </w:rPr>
        <w:t>vacuole</w:t>
      </w:r>
      <w:proofErr w:type="gramEnd"/>
    </w:p>
    <w:p w14:paraId="11232C8C" w14:textId="77777777" w:rsidR="006514D8" w:rsidRPr="002A29EC" w:rsidRDefault="006514D8" w:rsidP="00796966">
      <w:pPr>
        <w:ind w:left="426" w:hanging="66"/>
        <w:rPr>
          <w:rFonts w:asciiTheme="minorHAnsi" w:hAnsiTheme="minorHAnsi" w:cstheme="minorHAnsi"/>
        </w:rPr>
      </w:pPr>
    </w:p>
    <w:p w14:paraId="0D70A638" w14:textId="77777777" w:rsidR="00521595" w:rsidRPr="002A29EC" w:rsidRDefault="00E21971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main benefit of staining is…</w:t>
      </w:r>
    </w:p>
    <w:p w14:paraId="35A55E07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Increasing the size of cells, making them easier to see</w:t>
      </w:r>
    </w:p>
    <w:p w14:paraId="2415086A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Slows down movement of living cells, making them easier to see</w:t>
      </w:r>
    </w:p>
    <w:p w14:paraId="55F08420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Improves the contrast, making the cell and its features stand out more</w:t>
      </w:r>
    </w:p>
    <w:p w14:paraId="0709B39E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Improve the colour, making it more interesting</w:t>
      </w:r>
    </w:p>
    <w:p w14:paraId="1A3C6EC5" w14:textId="77777777" w:rsidR="00521595" w:rsidRDefault="00521595" w:rsidP="006514D8">
      <w:pPr>
        <w:ind w:left="993" w:hanging="709"/>
        <w:rPr>
          <w:rFonts w:asciiTheme="minorHAnsi" w:hAnsiTheme="minorHAnsi" w:cstheme="minorHAnsi"/>
        </w:rPr>
      </w:pPr>
    </w:p>
    <w:p w14:paraId="7705FA5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3B623EC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30F9B08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8BB5EF8" w14:textId="77777777" w:rsidR="002A29EC" w:rsidRP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1B724227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lastRenderedPageBreak/>
        <w:t>When carrying a microscope, what is the safest part to hold?</w:t>
      </w:r>
    </w:p>
    <w:p w14:paraId="096089B2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stage</w:t>
      </w:r>
    </w:p>
    <w:p w14:paraId="578F15A1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arm</w:t>
      </w:r>
    </w:p>
    <w:p w14:paraId="273DA286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mirror</w:t>
      </w:r>
    </w:p>
    <w:p w14:paraId="0290AAC7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tube</w:t>
      </w:r>
    </w:p>
    <w:p w14:paraId="02F43B5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6E94F7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Which of the following is </w:t>
      </w:r>
      <w:r w:rsidRPr="002A29EC">
        <w:rPr>
          <w:rFonts w:asciiTheme="minorHAnsi" w:hAnsiTheme="minorHAnsi" w:cstheme="minorHAnsi"/>
          <w:b/>
        </w:rPr>
        <w:t>NOT</w:t>
      </w:r>
      <w:r w:rsidRPr="002A29EC">
        <w:rPr>
          <w:rFonts w:asciiTheme="minorHAnsi" w:hAnsiTheme="minorHAnsi" w:cstheme="minorHAnsi"/>
        </w:rPr>
        <w:t xml:space="preserve"> a part of animal cells?</w:t>
      </w:r>
    </w:p>
    <w:p w14:paraId="63EFC4B2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0059D33C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cell wall</w:t>
      </w:r>
    </w:p>
    <w:p w14:paraId="11094DDC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2CFCB915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cell membrane</w:t>
      </w:r>
    </w:p>
    <w:p w14:paraId="7655196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39BC4801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definition of a unicellular organism?</w:t>
      </w:r>
    </w:p>
    <w:p w14:paraId="07232236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living thing</w:t>
      </w:r>
    </w:p>
    <w:p w14:paraId="69E42EE8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single celled living thing</w:t>
      </w:r>
    </w:p>
    <w:p w14:paraId="71E86A72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more than one cell living thing</w:t>
      </w:r>
    </w:p>
    <w:p w14:paraId="7C489464" w14:textId="77777777" w:rsidR="001F4876" w:rsidRPr="002A29EC" w:rsidRDefault="00536C6C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non-</w:t>
      </w:r>
      <w:r w:rsidR="001F4876" w:rsidRPr="002A29EC">
        <w:rPr>
          <w:rFonts w:asciiTheme="minorHAnsi" w:hAnsiTheme="minorHAnsi" w:cstheme="minorHAnsi"/>
        </w:rPr>
        <w:t>living thing</w:t>
      </w:r>
    </w:p>
    <w:p w14:paraId="0771BFA3" w14:textId="77777777" w:rsidR="002361D9" w:rsidRPr="002A29EC" w:rsidRDefault="002361D9" w:rsidP="006514D8">
      <w:pPr>
        <w:ind w:left="993" w:hanging="709"/>
        <w:rPr>
          <w:rFonts w:asciiTheme="minorHAnsi" w:hAnsiTheme="minorHAnsi" w:cstheme="minorHAnsi"/>
        </w:rPr>
      </w:pPr>
    </w:p>
    <w:p w14:paraId="31D174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purpose of the cell wall in plant cells?</w:t>
      </w:r>
    </w:p>
    <w:p w14:paraId="4B7708D6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 nutrients in and out of the cell</w:t>
      </w:r>
    </w:p>
    <w:p w14:paraId="309AE5B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hold the organelles of the cell</w:t>
      </w:r>
    </w:p>
    <w:p w14:paraId="416B6D81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provide structure and support to the cell</w:t>
      </w:r>
    </w:p>
    <w:p w14:paraId="5154C76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allows the cell to photosynthesise</w:t>
      </w:r>
    </w:p>
    <w:p w14:paraId="3C729695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130795A4" w14:textId="32A13A43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does a plant cell have that a</w:t>
      </w:r>
      <w:r w:rsidR="002908EB" w:rsidRPr="002A29EC">
        <w:rPr>
          <w:rFonts w:asciiTheme="minorHAnsi" w:hAnsiTheme="minorHAnsi" w:cstheme="minorHAnsi"/>
        </w:rPr>
        <w:t>n</w:t>
      </w:r>
      <w:r w:rsidRPr="002A29EC">
        <w:rPr>
          <w:rFonts w:asciiTheme="minorHAnsi" w:hAnsiTheme="minorHAnsi" w:cstheme="minorHAnsi"/>
        </w:rPr>
        <w:t xml:space="preserve"> </w:t>
      </w:r>
      <w:r w:rsidR="004312A5" w:rsidRPr="002A29EC">
        <w:rPr>
          <w:rFonts w:asciiTheme="minorHAnsi" w:hAnsiTheme="minorHAnsi" w:cstheme="minorHAnsi"/>
        </w:rPr>
        <w:t>animal</w:t>
      </w:r>
      <w:r w:rsidRPr="002A29EC">
        <w:rPr>
          <w:rFonts w:asciiTheme="minorHAnsi" w:hAnsiTheme="minorHAnsi" w:cstheme="minorHAnsi"/>
        </w:rPr>
        <w:t xml:space="preserve"> cell does not?</w:t>
      </w:r>
    </w:p>
    <w:p w14:paraId="2504814F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38E1672D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chloroplast</w:t>
      </w:r>
    </w:p>
    <w:p w14:paraId="3A3FFB05" w14:textId="77777777" w:rsidR="001F4876" w:rsidRPr="002A29EC" w:rsidRDefault="004312A5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438DC835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cell </w:t>
      </w:r>
      <w:r w:rsidR="004312A5" w:rsidRPr="002A29EC">
        <w:rPr>
          <w:rFonts w:asciiTheme="minorHAnsi" w:hAnsiTheme="minorHAnsi" w:cstheme="minorHAnsi"/>
        </w:rPr>
        <w:t>membrane</w:t>
      </w:r>
    </w:p>
    <w:p w14:paraId="3146677B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74FCA56F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Mitochondria, ribosomes, lysosomes and endoplasmic reticulum are </w:t>
      </w:r>
      <w:r w:rsidR="002361D9" w:rsidRPr="002A29EC">
        <w:rPr>
          <w:rFonts w:asciiTheme="minorHAnsi" w:hAnsiTheme="minorHAnsi" w:cstheme="minorHAnsi"/>
          <w:lang w:val="en-US"/>
        </w:rPr>
        <w:t xml:space="preserve"> </w:t>
      </w:r>
      <w:r w:rsidRPr="002A29EC">
        <w:rPr>
          <w:rFonts w:asciiTheme="minorHAnsi" w:hAnsiTheme="minorHAnsi" w:cstheme="minorHAnsi"/>
          <w:lang w:val="en-US"/>
        </w:rPr>
        <w:t>examples of</w:t>
      </w:r>
    </w:p>
    <w:p w14:paraId="1B6385AB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a)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organelles</w:t>
      </w:r>
      <w:proofErr w:type="gramEnd"/>
    </w:p>
    <w:p w14:paraId="540BABCA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b)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chloroplast</w:t>
      </w:r>
      <w:proofErr w:type="gramEnd"/>
    </w:p>
    <w:p w14:paraId="5ECA46D6" w14:textId="77777777" w:rsidR="0015783E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c)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muscles</w:t>
      </w:r>
      <w:proofErr w:type="gramEnd"/>
    </w:p>
    <w:p w14:paraId="110C7382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d)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nuclear</w:t>
      </w:r>
      <w:proofErr w:type="gramEnd"/>
      <w:r w:rsidR="001F4876" w:rsidRPr="002A29EC">
        <w:rPr>
          <w:rFonts w:asciiTheme="minorHAnsi" w:hAnsiTheme="minorHAnsi" w:cstheme="minorHAnsi"/>
          <w:lang w:val="en-US"/>
        </w:rPr>
        <w:t xml:space="preserve"> membrane</w:t>
      </w:r>
    </w:p>
    <w:p w14:paraId="25B80E0E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21000209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85AC9AC" w14:textId="77777777" w:rsidR="00796966" w:rsidRPr="002A29EC" w:rsidRDefault="00796966" w:rsidP="001F4876"/>
    <w:p w14:paraId="6DF77A03" w14:textId="77777777" w:rsidR="00796966" w:rsidRPr="002A29EC" w:rsidRDefault="00796966" w:rsidP="001F4876"/>
    <w:p w14:paraId="4A10BD93" w14:textId="77777777" w:rsidR="00796966" w:rsidRPr="002A29EC" w:rsidRDefault="00796966" w:rsidP="001F4876"/>
    <w:p w14:paraId="7F458D3C" w14:textId="77777777" w:rsidR="00796966" w:rsidRDefault="00796966" w:rsidP="001F4876"/>
    <w:p w14:paraId="2A483906" w14:textId="77777777" w:rsidR="00796966" w:rsidRDefault="00796966" w:rsidP="001F4876"/>
    <w:p w14:paraId="34CE2E17" w14:textId="77777777" w:rsidR="002A29EC" w:rsidRDefault="002A29EC" w:rsidP="001F4876"/>
    <w:p w14:paraId="64CAFA8D" w14:textId="77777777" w:rsidR="002A29EC" w:rsidRDefault="002A29EC" w:rsidP="001F4876"/>
    <w:p w14:paraId="59FAD707" w14:textId="77777777" w:rsidR="002A29EC" w:rsidRDefault="002A29EC" w:rsidP="001F4876"/>
    <w:p w14:paraId="0717FF4A" w14:textId="77777777" w:rsidR="002A29EC" w:rsidRDefault="002A29EC" w:rsidP="001F4876"/>
    <w:p w14:paraId="3EA961E5" w14:textId="77777777" w:rsidR="002A29EC" w:rsidRDefault="002A29EC" w:rsidP="001F4876"/>
    <w:p w14:paraId="031D67E2" w14:textId="77777777" w:rsidR="002A29EC" w:rsidRDefault="002A29EC" w:rsidP="001F4876"/>
    <w:p w14:paraId="2FC06955" w14:textId="22B709F6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lastRenderedPageBreak/>
        <w:t>Safety Bay Senior High School</w:t>
      </w:r>
    </w:p>
    <w:p w14:paraId="0395A6AB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t>Science 8 – Microscope Test</w:t>
      </w:r>
    </w:p>
    <w:p w14:paraId="1F2797DC" w14:textId="77777777" w:rsidR="001F4876" w:rsidRPr="002A29EC" w:rsidRDefault="001F4876" w:rsidP="001F4876">
      <w:pPr>
        <w:jc w:val="center"/>
        <w:rPr>
          <w:rFonts w:asciiTheme="minorHAnsi" w:hAnsiTheme="minorHAnsi" w:cstheme="minorHAnsi"/>
        </w:rPr>
      </w:pPr>
    </w:p>
    <w:p w14:paraId="4CF98D11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CA59D38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Name: _______________________________________________</w:t>
      </w:r>
    </w:p>
    <w:p w14:paraId="188D313B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7BA66DA3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br/>
        <w:t>Section A: Multiple Choice Answers</w:t>
      </w:r>
      <w:r w:rsidRPr="002A29EC">
        <w:rPr>
          <w:rFonts w:asciiTheme="minorHAnsi" w:hAnsiTheme="minorHAnsi" w:cstheme="minorHAnsi"/>
        </w:rPr>
        <w:br/>
      </w:r>
    </w:p>
    <w:p w14:paraId="3AC8F1D0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49F18C1B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Put a cross (X) through the correct answer.</w:t>
      </w:r>
    </w:p>
    <w:p w14:paraId="5298D5F4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C54CBEE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6C203E9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C0D9ACB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0F82E4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3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C14D733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4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690A53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5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1EA877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6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0131985A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7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6AE743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8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4DADFCD6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9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C97749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10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19F1E152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F5DCA4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C26B8B2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748884DD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345E0A65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ab/>
      </w:r>
    </w:p>
    <w:p w14:paraId="16C1A521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Marks</w:t>
      </w:r>
    </w:p>
    <w:p w14:paraId="1DE88DB3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7D90D408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Section A: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 Section B: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Section C:</w:t>
      </w:r>
    </w:p>
    <w:p w14:paraId="3823261A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sz w:val="28"/>
          <w:szCs w:val="28"/>
        </w:rPr>
        <w:t>Multiple Choice</w:t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Short Answers</w:t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Long Answer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Total</w:t>
      </w:r>
    </w:p>
    <w:p w14:paraId="37797C34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F0926" wp14:editId="0ACEC82E">
                <wp:simplePos x="0" y="0"/>
                <wp:positionH relativeFrom="column">
                  <wp:posOffset>4486275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AA1F" w14:textId="77777777" w:rsidR="00796966" w:rsidRDefault="00796966" w:rsidP="001F4876"/>
                          <w:p w14:paraId="05E841DB" w14:textId="77777777" w:rsidR="00796966" w:rsidRDefault="00796966" w:rsidP="001F4876"/>
                          <w:p w14:paraId="3A3312D3" w14:textId="77777777" w:rsidR="00796966" w:rsidRDefault="00796966" w:rsidP="001F4876"/>
                          <w:p w14:paraId="5465FF32" w14:textId="6A2B880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/4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3.2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6ThY8OAAAAAKAQAADwAAAAAAAAAAAAAAAAB7BAAAZHJzL2Rvd25y&#10;ZXYueG1sUEsFBgAAAAAEAAQA8wAAAIgFAAAAAA==&#10;">
                <v:textbox>
                  <w:txbxContent>
                    <w:p w14:paraId="2701AA1F" w14:textId="77777777" w:rsidR="00796966" w:rsidRDefault="00796966" w:rsidP="001F4876"/>
                    <w:p w14:paraId="05E841DB" w14:textId="77777777" w:rsidR="00796966" w:rsidRDefault="00796966" w:rsidP="001F4876"/>
                    <w:p w14:paraId="3A3312D3" w14:textId="77777777" w:rsidR="00796966" w:rsidRDefault="00796966" w:rsidP="001F4876"/>
                    <w:p w14:paraId="5465FF32" w14:textId="6A2B880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/4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24A3A" wp14:editId="394671C8">
                <wp:simplePos x="0" y="0"/>
                <wp:positionH relativeFrom="column">
                  <wp:posOffset>1495425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549D" w14:textId="77777777" w:rsidR="00796966" w:rsidRDefault="00796966" w:rsidP="001F4876"/>
                          <w:p w14:paraId="12D9EF24" w14:textId="77777777" w:rsidR="00796966" w:rsidRDefault="00796966" w:rsidP="001F4876"/>
                          <w:p w14:paraId="4DB80554" w14:textId="77777777" w:rsidR="00796966" w:rsidRDefault="00796966" w:rsidP="001F4876"/>
                          <w:p w14:paraId="27B14BC6" w14:textId="7B628369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17.75pt;margin-top:12.0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7qJAIAAFY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">
                <v:textbox>
                  <w:txbxContent>
                    <w:p w14:paraId="47AB549D" w14:textId="77777777" w:rsidR="00796966" w:rsidRDefault="00796966" w:rsidP="001F4876"/>
                    <w:p w14:paraId="12D9EF24" w14:textId="77777777" w:rsidR="00796966" w:rsidRDefault="00796966" w:rsidP="001F4876"/>
                    <w:p w14:paraId="4DB80554" w14:textId="77777777" w:rsidR="00796966" w:rsidRDefault="00796966" w:rsidP="001F4876"/>
                    <w:p w14:paraId="27B14BC6" w14:textId="7B628369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7CFE9" wp14:editId="1B3FF7B6">
                <wp:simplePos x="0" y="0"/>
                <wp:positionH relativeFrom="column">
                  <wp:posOffset>2847975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8B20" w14:textId="77777777" w:rsidR="00796966" w:rsidRDefault="00796966" w:rsidP="001F4876"/>
                          <w:p w14:paraId="04232691" w14:textId="77777777" w:rsidR="00796966" w:rsidRDefault="00796966" w:rsidP="001F4876"/>
                          <w:p w14:paraId="538B3748" w14:textId="77777777" w:rsidR="00796966" w:rsidRDefault="00796966" w:rsidP="001F4876"/>
                          <w:p w14:paraId="1ED49E40" w14:textId="7777777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24.25pt;margin-top:12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GZ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m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">
                <v:textbox>
                  <w:txbxContent>
                    <w:p w14:paraId="47618B20" w14:textId="77777777" w:rsidR="00796966" w:rsidRDefault="00796966" w:rsidP="001F4876"/>
                    <w:p w14:paraId="04232691" w14:textId="77777777" w:rsidR="00796966" w:rsidRDefault="00796966" w:rsidP="001F4876"/>
                    <w:p w14:paraId="538B3748" w14:textId="77777777" w:rsidR="00796966" w:rsidRDefault="00796966" w:rsidP="001F4876"/>
                    <w:p w14:paraId="1ED49E40" w14:textId="7777777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C156" wp14:editId="511BA6E8">
                <wp:simplePos x="0" y="0"/>
                <wp:positionH relativeFrom="column">
                  <wp:posOffset>114300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832E" w14:textId="77777777" w:rsidR="00796966" w:rsidRDefault="00796966" w:rsidP="001F4876"/>
                          <w:p w14:paraId="6BBD6C8D" w14:textId="77777777" w:rsidR="00796966" w:rsidRDefault="00796966" w:rsidP="001F4876"/>
                          <w:p w14:paraId="5CFA4C31" w14:textId="77777777" w:rsidR="00796966" w:rsidRDefault="00796966" w:rsidP="001F4876"/>
                          <w:p w14:paraId="0949CE18" w14:textId="77777777" w:rsidR="00796966" w:rsidRPr="009E1021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">
                <v:textbox>
                  <w:txbxContent>
                    <w:p w14:paraId="50A8832E" w14:textId="77777777" w:rsidR="00796966" w:rsidRDefault="00796966" w:rsidP="001F4876"/>
                    <w:p w14:paraId="6BBD6C8D" w14:textId="77777777" w:rsidR="00796966" w:rsidRDefault="00796966" w:rsidP="001F4876"/>
                    <w:p w14:paraId="5CFA4C31" w14:textId="77777777" w:rsidR="00796966" w:rsidRDefault="00796966" w:rsidP="001F4876"/>
                    <w:p w14:paraId="0949CE18" w14:textId="77777777" w:rsidR="00796966" w:rsidRPr="009E1021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4A9E98AD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154111F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512197CB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0C9362B" w14:textId="77777777" w:rsidR="001F4876" w:rsidRPr="002A29EC" w:rsidRDefault="001F4876" w:rsidP="001F4876">
      <w:pPr>
        <w:rPr>
          <w:rFonts w:asciiTheme="minorHAnsi" w:hAnsiTheme="minorHAnsi" w:cstheme="minorHAnsi"/>
          <w:b/>
        </w:rPr>
      </w:pPr>
    </w:p>
    <w:p w14:paraId="122FC6EC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DEF0128" w14:textId="77777777" w:rsidR="00BA0FD6" w:rsidRDefault="00BA0FD6" w:rsidP="001F4876"/>
    <w:p w14:paraId="650C48ED" w14:textId="77777777" w:rsidR="00BA0FD6" w:rsidRDefault="00BA0FD6" w:rsidP="001F4876"/>
    <w:p w14:paraId="23568D6E" w14:textId="77777777" w:rsidR="00796966" w:rsidRDefault="00796966" w:rsidP="001F4876"/>
    <w:p w14:paraId="16AF588A" w14:textId="77777777" w:rsidR="0015783E" w:rsidRPr="002A29EC" w:rsidRDefault="0015783E" w:rsidP="001F4876">
      <w:pPr>
        <w:rPr>
          <w:rFonts w:ascii="Arial" w:hAnsi="Arial" w:cs="Arial"/>
          <w:b/>
          <w:u w:val="single"/>
        </w:rPr>
      </w:pPr>
      <w:r w:rsidRPr="002A29EC">
        <w:rPr>
          <w:rFonts w:ascii="Arial" w:hAnsi="Arial" w:cs="Arial"/>
          <w:b/>
          <w:u w:val="single"/>
        </w:rPr>
        <w:t>Short Answer Section</w:t>
      </w:r>
    </w:p>
    <w:p w14:paraId="5FE456D6" w14:textId="77777777" w:rsidR="00BA0FD6" w:rsidRPr="004312A5" w:rsidRDefault="00BA0FD6" w:rsidP="001F4876">
      <w:pPr>
        <w:rPr>
          <w:rFonts w:ascii="Arial" w:hAnsi="Arial" w:cs="Arial"/>
        </w:rPr>
      </w:pPr>
    </w:p>
    <w:p w14:paraId="55E42C21" w14:textId="77777777" w:rsidR="001F4876" w:rsidRPr="004312A5" w:rsidRDefault="001F4876" w:rsidP="001F4876">
      <w:pPr>
        <w:rPr>
          <w:rFonts w:ascii="Arial" w:hAnsi="Arial" w:cs="Arial"/>
        </w:rPr>
      </w:pPr>
      <w:r w:rsidRPr="004312A5">
        <w:rPr>
          <w:rFonts w:ascii="Arial" w:hAnsi="Arial" w:cs="Arial"/>
        </w:rPr>
        <w:tab/>
      </w:r>
    </w:p>
    <w:p w14:paraId="4D314425" w14:textId="307C32CD" w:rsidR="00BA0FD6" w:rsidRPr="004312A5" w:rsidRDefault="00D14BD5" w:rsidP="00BA0FD6">
      <w:pPr>
        <w:rPr>
          <w:rFonts w:ascii="Arial" w:hAnsi="Arial" w:cs="Arial"/>
          <w:lang w:val="en-US"/>
        </w:rPr>
      </w:pPr>
      <w:r w:rsidRPr="004312A5">
        <w:rPr>
          <w:rFonts w:ascii="Arial" w:hAnsi="Arial" w:cs="Arial"/>
          <w:lang w:val="en-US"/>
        </w:rPr>
        <w:t xml:space="preserve">13) </w:t>
      </w:r>
      <w:r w:rsidR="00BA0FD6" w:rsidRPr="004312A5">
        <w:rPr>
          <w:rFonts w:ascii="Arial" w:hAnsi="Arial" w:cs="Arial"/>
          <w:lang w:val="en-US"/>
        </w:rPr>
        <w:t xml:space="preserve">Label and </w:t>
      </w:r>
      <w:r w:rsidR="008B2DE1">
        <w:rPr>
          <w:rFonts w:ascii="Arial" w:hAnsi="Arial" w:cs="Arial"/>
          <w:lang w:val="en-US"/>
        </w:rPr>
        <w:t>describe the function of each part in the boxes below</w:t>
      </w:r>
      <w:r w:rsidR="00BA0FD6" w:rsidRPr="004312A5">
        <w:rPr>
          <w:rFonts w:ascii="Arial" w:hAnsi="Arial" w:cs="Arial"/>
          <w:lang w:val="en-US"/>
        </w:rPr>
        <w:t xml:space="preserve">. </w:t>
      </w:r>
      <w:r w:rsidR="0015783E" w:rsidRPr="004312A5">
        <w:rPr>
          <w:rFonts w:ascii="Arial" w:hAnsi="Arial" w:cs="Arial"/>
          <w:lang w:val="en-US"/>
        </w:rPr>
        <w:t xml:space="preserve"> </w:t>
      </w:r>
      <w:r w:rsidR="00BA0FD6" w:rsidRPr="004312A5">
        <w:rPr>
          <w:rFonts w:ascii="Arial" w:hAnsi="Arial" w:cs="Arial"/>
          <w:lang w:val="en-US"/>
        </w:rPr>
        <w:t>(7 marks)</w:t>
      </w:r>
    </w:p>
    <w:p w14:paraId="76101A67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62D1CEE3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25FAC2D8" w14:textId="77777777" w:rsidR="001F4876" w:rsidRPr="004312A5" w:rsidRDefault="00BA0FD6" w:rsidP="00BA0FD6">
      <w:pPr>
        <w:rPr>
          <w:rFonts w:ascii="Arial" w:hAnsi="Arial" w:cs="Arial"/>
        </w:rPr>
      </w:pPr>
      <w:r w:rsidRPr="004312A5">
        <w:rPr>
          <w:rFonts w:ascii="Arial" w:hAnsi="Arial" w:cs="Arial"/>
          <w:noProof/>
          <w:highlight w:val="yellow"/>
        </w:rPr>
        <w:drawing>
          <wp:inline distT="0" distB="0" distL="0" distR="0" wp14:anchorId="2CDEE1A2" wp14:editId="7D82D2AC">
            <wp:extent cx="5267325" cy="6191250"/>
            <wp:effectExtent l="0" t="0" r="9525" b="0"/>
            <wp:docPr id="19" name="Picture 19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co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8CEC" w14:textId="77777777" w:rsidR="0015783E" w:rsidRPr="004312A5" w:rsidRDefault="0015783E" w:rsidP="001F4876">
      <w:pPr>
        <w:rPr>
          <w:rFonts w:ascii="Arial" w:hAnsi="Arial" w:cs="Arial"/>
        </w:rPr>
      </w:pPr>
    </w:p>
    <w:p w14:paraId="5C57F2E7" w14:textId="77777777" w:rsidR="0015783E" w:rsidRPr="004312A5" w:rsidRDefault="0015783E" w:rsidP="001F4876">
      <w:pPr>
        <w:rPr>
          <w:rFonts w:ascii="Arial" w:hAnsi="Arial" w:cs="Arial"/>
        </w:rPr>
      </w:pPr>
    </w:p>
    <w:p w14:paraId="350E7876" w14:textId="77777777" w:rsidR="0015783E" w:rsidRPr="004312A5" w:rsidRDefault="0015783E" w:rsidP="001F4876">
      <w:pPr>
        <w:rPr>
          <w:rFonts w:ascii="Arial" w:hAnsi="Arial" w:cs="Arial"/>
        </w:rPr>
      </w:pPr>
    </w:p>
    <w:p w14:paraId="073019F7" w14:textId="77777777" w:rsidR="0015783E" w:rsidRPr="004312A5" w:rsidRDefault="0015783E" w:rsidP="001F4876">
      <w:pPr>
        <w:rPr>
          <w:rFonts w:ascii="Arial" w:hAnsi="Arial" w:cs="Arial"/>
        </w:rPr>
      </w:pPr>
    </w:p>
    <w:p w14:paraId="5B60DD10" w14:textId="77777777" w:rsidR="0015783E" w:rsidRPr="004312A5" w:rsidRDefault="0015783E" w:rsidP="001F4876">
      <w:pPr>
        <w:rPr>
          <w:rFonts w:ascii="Arial" w:hAnsi="Arial" w:cs="Arial"/>
        </w:rPr>
      </w:pPr>
    </w:p>
    <w:p w14:paraId="2E0DA1D4" w14:textId="77777777" w:rsidR="0015783E" w:rsidRPr="004312A5" w:rsidRDefault="0015783E" w:rsidP="001F4876">
      <w:pPr>
        <w:rPr>
          <w:rFonts w:ascii="Arial" w:hAnsi="Arial" w:cs="Arial"/>
        </w:rPr>
      </w:pPr>
    </w:p>
    <w:p w14:paraId="5C0614E3" w14:textId="77777777" w:rsidR="0015783E" w:rsidRPr="004312A5" w:rsidRDefault="0015783E" w:rsidP="001F4876">
      <w:pPr>
        <w:rPr>
          <w:rFonts w:ascii="Arial" w:hAnsi="Arial" w:cs="Arial"/>
        </w:rPr>
      </w:pPr>
    </w:p>
    <w:p w14:paraId="705C1E41" w14:textId="77777777" w:rsidR="0015783E" w:rsidRPr="004312A5" w:rsidRDefault="0015783E" w:rsidP="001F4876">
      <w:pPr>
        <w:rPr>
          <w:rFonts w:ascii="Arial" w:hAnsi="Arial" w:cs="Arial"/>
        </w:rPr>
      </w:pPr>
    </w:p>
    <w:p w14:paraId="6ED6BC05" w14:textId="02E650A7" w:rsidR="0015783E" w:rsidRPr="002850F7" w:rsidRDefault="002850F7" w:rsidP="002850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14. </w:t>
      </w:r>
      <w:r w:rsidR="0015783E" w:rsidRPr="002850F7">
        <w:rPr>
          <w:rFonts w:ascii="Arial" w:hAnsi="Arial" w:cs="Arial"/>
        </w:rPr>
        <w:t>Complete the following:</w:t>
      </w:r>
      <w:r w:rsidR="005E1C0D" w:rsidRPr="002850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C0D" w:rsidRPr="002850F7">
        <w:rPr>
          <w:rFonts w:ascii="Arial" w:hAnsi="Arial" w:cs="Arial"/>
        </w:rPr>
        <w:t>(</w:t>
      </w:r>
      <w:r w:rsidR="008B2DE1">
        <w:rPr>
          <w:rFonts w:ascii="Arial" w:hAnsi="Arial" w:cs="Arial"/>
        </w:rPr>
        <w:t>2</w:t>
      </w:r>
      <w:r w:rsidR="005E1C0D" w:rsidRPr="002850F7">
        <w:rPr>
          <w:rFonts w:ascii="Arial" w:hAnsi="Arial" w:cs="Arial"/>
        </w:rPr>
        <w:t xml:space="preserve"> marks)</w:t>
      </w:r>
    </w:p>
    <w:p w14:paraId="3EF7EC2D" w14:textId="77777777" w:rsidR="0015783E" w:rsidRPr="004312A5" w:rsidRDefault="0015783E" w:rsidP="0015783E">
      <w:pPr>
        <w:pStyle w:val="ListParagraph"/>
        <w:rPr>
          <w:rFonts w:ascii="Arial" w:hAnsi="Arial" w:cs="Arial"/>
        </w:rPr>
      </w:pPr>
    </w:p>
    <w:p w14:paraId="1DB55D23" w14:textId="77777777" w:rsidR="001F4876" w:rsidRPr="004312A5" w:rsidRDefault="001F4876" w:rsidP="001F4876">
      <w:pPr>
        <w:rPr>
          <w:rFonts w:ascii="Arial" w:hAnsi="Arial" w:cs="Arial"/>
        </w:rPr>
      </w:pPr>
    </w:p>
    <w:p w14:paraId="51C2C8E7" w14:textId="17D1E63B" w:rsidR="001F4876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F4876" w:rsidRPr="004312A5">
        <w:rPr>
          <w:rFonts w:ascii="Arial" w:hAnsi="Arial" w:cs="Arial"/>
        </w:rPr>
        <w:t>) Name two microscope parts that magnify the slide</w:t>
      </w:r>
      <w:r w:rsidR="001F4876" w:rsidRPr="004312A5">
        <w:rPr>
          <w:rFonts w:ascii="Arial" w:hAnsi="Arial" w:cs="Arial"/>
        </w:rPr>
        <w:br/>
      </w:r>
      <w:r w:rsidR="001F4876" w:rsidRPr="004312A5">
        <w:rPr>
          <w:rFonts w:ascii="Arial" w:hAnsi="Arial" w:cs="Arial"/>
        </w:rPr>
        <w:br/>
        <w:t>______________________________________________________________</w:t>
      </w:r>
      <w:r w:rsidR="001F4876" w:rsidRPr="004312A5">
        <w:rPr>
          <w:rFonts w:ascii="Arial" w:hAnsi="Arial" w:cs="Arial"/>
        </w:rPr>
        <w:br/>
      </w:r>
      <w:r w:rsidR="001F4876" w:rsidRPr="004312A5">
        <w:rPr>
          <w:rFonts w:ascii="Arial" w:hAnsi="Arial" w:cs="Arial"/>
        </w:rPr>
        <w:br/>
      </w:r>
      <w:r>
        <w:rPr>
          <w:rFonts w:ascii="Arial" w:hAnsi="Arial" w:cs="Arial"/>
        </w:rPr>
        <w:t>b</w:t>
      </w:r>
      <w:r w:rsidR="001F4876" w:rsidRPr="004312A5">
        <w:rPr>
          <w:rFonts w:ascii="Arial" w:hAnsi="Arial" w:cs="Arial"/>
        </w:rPr>
        <w:t xml:space="preserve">) Name two microscope parts </w:t>
      </w:r>
      <w:r w:rsidR="00E323FF" w:rsidRPr="004312A5">
        <w:rPr>
          <w:rFonts w:ascii="Arial" w:hAnsi="Arial" w:cs="Arial"/>
        </w:rPr>
        <w:t>that allows a slide to be focus</w:t>
      </w:r>
      <w:r w:rsidR="001F4876" w:rsidRPr="004312A5">
        <w:rPr>
          <w:rFonts w:ascii="Arial" w:hAnsi="Arial" w:cs="Arial"/>
        </w:rPr>
        <w:t>ed</w:t>
      </w:r>
      <w:r w:rsidR="001F4876" w:rsidRPr="004312A5">
        <w:rPr>
          <w:rFonts w:ascii="Arial" w:hAnsi="Arial" w:cs="Arial"/>
        </w:rPr>
        <w:br/>
        <w:t>______________________________________________________________</w:t>
      </w:r>
    </w:p>
    <w:p w14:paraId="38A220CF" w14:textId="77777777" w:rsidR="001F4876" w:rsidRPr="004312A5" w:rsidRDefault="001F4876" w:rsidP="001F4876">
      <w:pPr>
        <w:rPr>
          <w:rFonts w:ascii="Arial" w:hAnsi="Arial" w:cs="Arial"/>
        </w:rPr>
      </w:pPr>
    </w:p>
    <w:p w14:paraId="3ED16557" w14:textId="77777777" w:rsidR="001F4876" w:rsidRPr="004312A5" w:rsidRDefault="001F4876" w:rsidP="001F4876">
      <w:pPr>
        <w:rPr>
          <w:rFonts w:ascii="Arial" w:hAnsi="Arial" w:cs="Arial"/>
        </w:rPr>
      </w:pPr>
    </w:p>
    <w:p w14:paraId="022980AB" w14:textId="77777777" w:rsidR="001F4876" w:rsidRPr="004312A5" w:rsidRDefault="001F4876" w:rsidP="001F4876">
      <w:pPr>
        <w:rPr>
          <w:rFonts w:ascii="Arial" w:hAnsi="Arial" w:cs="Arial"/>
        </w:rPr>
      </w:pPr>
    </w:p>
    <w:p w14:paraId="0D39CD3B" w14:textId="0ADE861A" w:rsidR="001F4876" w:rsidRPr="004312A5" w:rsidRDefault="002850F7" w:rsidP="00285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1F4876" w:rsidRPr="004312A5">
        <w:rPr>
          <w:rFonts w:ascii="Arial" w:hAnsi="Arial" w:cs="Arial"/>
        </w:rPr>
        <w:t>Use the diagram to complete the following questions</w:t>
      </w:r>
      <w:r w:rsidR="002A29EC">
        <w:rPr>
          <w:rFonts w:ascii="Arial" w:hAnsi="Arial" w:cs="Arial"/>
        </w:rPr>
        <w:br/>
      </w:r>
    </w:p>
    <w:p w14:paraId="7D83113F" w14:textId="77777777" w:rsidR="001F4876" w:rsidRPr="004312A5" w:rsidRDefault="00E21971" w:rsidP="00CB60D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Label the diagram using the following;</w:t>
      </w:r>
      <w:r w:rsidRPr="004312A5">
        <w:rPr>
          <w:rFonts w:ascii="Arial" w:hAnsi="Arial" w:cs="Arial"/>
        </w:rPr>
        <w:tab/>
        <w:t xml:space="preserve">        </w:t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  <w:t xml:space="preserve"> (5 marks)     </w:t>
      </w:r>
    </w:p>
    <w:p w14:paraId="2839934B" w14:textId="26D7B5AF" w:rsidR="00E21971" w:rsidRPr="004312A5" w:rsidRDefault="008B2DE1" w:rsidP="00E21971">
      <w:pPr>
        <w:pStyle w:val="ListParagraph"/>
        <w:ind w:left="108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ribosomes</w:t>
      </w:r>
      <w:proofErr w:type="gramEnd"/>
      <w:r w:rsidR="00E21971" w:rsidRPr="004312A5">
        <w:rPr>
          <w:rFonts w:ascii="Arial" w:hAnsi="Arial" w:cs="Arial"/>
          <w:b/>
        </w:rPr>
        <w:t>, mitochondria, nucleus, cell membrane, cytoplasm</w:t>
      </w:r>
    </w:p>
    <w:p w14:paraId="43D460B7" w14:textId="77777777" w:rsidR="00E21971" w:rsidRPr="004312A5" w:rsidRDefault="00E21971" w:rsidP="00E21971">
      <w:pPr>
        <w:ind w:left="720"/>
        <w:rPr>
          <w:rFonts w:ascii="Arial" w:hAnsi="Arial" w:cs="Arial"/>
        </w:rPr>
      </w:pPr>
    </w:p>
    <w:p w14:paraId="458F165C" w14:textId="167C3227" w:rsidR="001F4876" w:rsidRPr="004312A5" w:rsidRDefault="008B2DE1" w:rsidP="008B2DE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CCD2C" wp14:editId="4EBF0F7E">
                <wp:simplePos x="0" y="0"/>
                <wp:positionH relativeFrom="column">
                  <wp:posOffset>-23677</wp:posOffset>
                </wp:positionH>
                <wp:positionV relativeFrom="paragraph">
                  <wp:posOffset>929277</wp:posOffset>
                </wp:positionV>
                <wp:extent cx="1129937" cy="496388"/>
                <wp:effectExtent l="0" t="0" r="1333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.85pt;margin-top:73.15pt;width:88.9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F25FB" wp14:editId="725DE08B">
                <wp:simplePos x="0" y="0"/>
                <wp:positionH relativeFrom="column">
                  <wp:posOffset>916849</wp:posOffset>
                </wp:positionH>
                <wp:positionV relativeFrom="paragraph">
                  <wp:posOffset>99786</wp:posOffset>
                </wp:positionV>
                <wp:extent cx="1129937" cy="496388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72.2pt;margin-top:7.85pt;width:88.95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292C9" wp14:editId="16C9731E">
                <wp:simplePos x="0" y="0"/>
                <wp:positionH relativeFrom="column">
                  <wp:posOffset>-422094</wp:posOffset>
                </wp:positionH>
                <wp:positionV relativeFrom="paragraph">
                  <wp:posOffset>2666003</wp:posOffset>
                </wp:positionV>
                <wp:extent cx="1129937" cy="496388"/>
                <wp:effectExtent l="0" t="0" r="1333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33.25pt;margin-top:209.9pt;width:88.95pt;height:3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A604C" wp14:editId="72F569D9">
                <wp:simplePos x="0" y="0"/>
                <wp:positionH relativeFrom="column">
                  <wp:posOffset>4737100</wp:posOffset>
                </wp:positionH>
                <wp:positionV relativeFrom="paragraph">
                  <wp:posOffset>2391410</wp:posOffset>
                </wp:positionV>
                <wp:extent cx="1129665" cy="495935"/>
                <wp:effectExtent l="0" t="0" r="133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73pt;margin-top:188.3pt;width:88.95pt;height:3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3F111" wp14:editId="55B0897C">
                <wp:simplePos x="0" y="0"/>
                <wp:positionH relativeFrom="column">
                  <wp:posOffset>5166360</wp:posOffset>
                </wp:positionH>
                <wp:positionV relativeFrom="paragraph">
                  <wp:posOffset>333103</wp:posOffset>
                </wp:positionV>
                <wp:extent cx="1129937" cy="496388"/>
                <wp:effectExtent l="0" t="0" r="1333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06.8pt;margin-top:26.25pt;width:88.95pt;height: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BBB5A" wp14:editId="46E6309E">
                <wp:simplePos x="0" y="0"/>
                <wp:positionH relativeFrom="column">
                  <wp:posOffset>705394</wp:posOffset>
                </wp:positionH>
                <wp:positionV relativeFrom="paragraph">
                  <wp:posOffset>2357664</wp:posOffset>
                </wp:positionV>
                <wp:extent cx="1332413" cy="516165"/>
                <wp:effectExtent l="57150" t="76200" r="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413" cy="516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5.55pt;margin-top:185.65pt;width:104.9pt;height:40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3A48E" wp14:editId="3467A1EB">
                <wp:simplePos x="0" y="0"/>
                <wp:positionH relativeFrom="column">
                  <wp:posOffset>1103811</wp:posOffset>
                </wp:positionH>
                <wp:positionV relativeFrom="paragraph">
                  <wp:posOffset>1038497</wp:posOffset>
                </wp:positionV>
                <wp:extent cx="1645921" cy="45539"/>
                <wp:effectExtent l="0" t="95250" r="0" b="164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1" cy="45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6.9pt;margin-top:81.75pt;width:129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C6B7E" wp14:editId="06A06EF1">
                <wp:simplePos x="0" y="0"/>
                <wp:positionH relativeFrom="column">
                  <wp:posOffset>2043793</wp:posOffset>
                </wp:positionH>
                <wp:positionV relativeFrom="paragraph">
                  <wp:posOffset>332830</wp:posOffset>
                </wp:positionV>
                <wp:extent cx="999310" cy="117747"/>
                <wp:effectExtent l="57150" t="114300" r="0" b="1111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310" cy="117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0.95pt;margin-top:26.2pt;width:78.7pt;height: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8D32E" wp14:editId="056F008C">
                <wp:simplePos x="0" y="0"/>
                <wp:positionH relativeFrom="column">
                  <wp:posOffset>2926081</wp:posOffset>
                </wp:positionH>
                <wp:positionV relativeFrom="paragraph">
                  <wp:posOffset>2507887</wp:posOffset>
                </wp:positionV>
                <wp:extent cx="1809205" cy="143873"/>
                <wp:effectExtent l="0" t="114300" r="57785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05" cy="143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0.4pt;margin-top:197.45pt;width:142.45pt;height:11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EBCF4" wp14:editId="655042FC">
                <wp:simplePos x="0" y="0"/>
                <wp:positionH relativeFrom="column">
                  <wp:posOffset>4362813</wp:posOffset>
                </wp:positionH>
                <wp:positionV relativeFrom="paragraph">
                  <wp:posOffset>593906</wp:posOffset>
                </wp:positionV>
                <wp:extent cx="803366" cy="189411"/>
                <wp:effectExtent l="57150" t="38100" r="53975" b="1346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366" cy="189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3.55pt;margin-top:46.75pt;width:63.25pt;height:14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FD384" wp14:editId="4E8C2F0A">
            <wp:extent cx="3455035" cy="3429000"/>
            <wp:effectExtent l="0" t="0" r="0" b="0"/>
            <wp:docPr id="2" name="Picture 2" descr="Image result for un labelled anima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 labelled animal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5003" w14:textId="242A6766" w:rsidR="001F4876" w:rsidRDefault="001F4876" w:rsidP="001F4876">
      <w:pPr>
        <w:rPr>
          <w:rFonts w:ascii="Arial" w:hAnsi="Arial" w:cs="Arial"/>
        </w:rPr>
      </w:pPr>
    </w:p>
    <w:p w14:paraId="74550446" w14:textId="77777777" w:rsidR="000E01A7" w:rsidRPr="004312A5" w:rsidRDefault="000E01A7" w:rsidP="001F4876">
      <w:pPr>
        <w:rPr>
          <w:rFonts w:ascii="Arial" w:hAnsi="Arial" w:cs="Arial"/>
        </w:rPr>
      </w:pPr>
    </w:p>
    <w:p w14:paraId="1E46855B" w14:textId="6381DCBF" w:rsidR="001F4876" w:rsidRPr="004312A5" w:rsidRDefault="001F4876" w:rsidP="002A3B4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Is the diagram of a plant or animal ce</w:t>
      </w:r>
      <w:r w:rsidR="002850F7">
        <w:rPr>
          <w:rFonts w:ascii="Arial" w:hAnsi="Arial" w:cs="Arial"/>
        </w:rPr>
        <w:t>ll? Explain?</w:t>
      </w:r>
      <w:r w:rsidR="002850F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5E1C0D" w:rsidRPr="004312A5">
        <w:rPr>
          <w:rFonts w:ascii="Arial" w:hAnsi="Arial" w:cs="Arial"/>
        </w:rPr>
        <w:t xml:space="preserve">(2 </w:t>
      </w:r>
      <w:r w:rsidRPr="004312A5">
        <w:rPr>
          <w:rFonts w:ascii="Arial" w:hAnsi="Arial" w:cs="Arial"/>
        </w:rPr>
        <w:t>marks)</w:t>
      </w:r>
    </w:p>
    <w:p w14:paraId="1276BF84" w14:textId="77777777" w:rsidR="001F4876" w:rsidRPr="004312A5" w:rsidRDefault="001F4876" w:rsidP="001F4876">
      <w:pPr>
        <w:spacing w:line="360" w:lineRule="auto"/>
        <w:rPr>
          <w:rFonts w:ascii="Arial" w:hAnsi="Arial" w:cs="Arial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="0015783E" w:rsidRPr="004312A5">
        <w:rPr>
          <w:rFonts w:ascii="Arial" w:hAnsi="Arial" w:cs="Arial"/>
          <w:u w:val="single"/>
        </w:rPr>
        <w:t>____________</w:t>
      </w:r>
    </w:p>
    <w:p w14:paraId="709DDB0E" w14:textId="77777777" w:rsidR="001F4876" w:rsidRPr="004312A5" w:rsidRDefault="001F4876" w:rsidP="001F4876">
      <w:pPr>
        <w:spacing w:line="360" w:lineRule="auto"/>
        <w:rPr>
          <w:rFonts w:ascii="Arial" w:hAnsi="Arial" w:cs="Arial"/>
        </w:rPr>
      </w:pPr>
    </w:p>
    <w:p w14:paraId="28E3258C" w14:textId="77777777" w:rsidR="008B2DE1" w:rsidRDefault="008B2DE1" w:rsidP="001F4876">
      <w:pPr>
        <w:rPr>
          <w:rFonts w:ascii="Arial" w:hAnsi="Arial" w:cs="Arial"/>
        </w:rPr>
      </w:pPr>
    </w:p>
    <w:p w14:paraId="15CB535D" w14:textId="77777777" w:rsidR="002A29EC" w:rsidRDefault="002A29EC" w:rsidP="001F4876">
      <w:pPr>
        <w:rPr>
          <w:rFonts w:ascii="Arial" w:hAnsi="Arial" w:cs="Arial"/>
        </w:rPr>
      </w:pPr>
    </w:p>
    <w:p w14:paraId="2D2421E2" w14:textId="77777777" w:rsidR="008B2DE1" w:rsidRDefault="008B2DE1" w:rsidP="001F4876">
      <w:pPr>
        <w:rPr>
          <w:rFonts w:ascii="Arial" w:hAnsi="Arial" w:cs="Arial"/>
        </w:rPr>
      </w:pPr>
    </w:p>
    <w:p w14:paraId="72E99973" w14:textId="4F26559E" w:rsidR="001F4876" w:rsidRPr="004312A5" w:rsidRDefault="002850F7" w:rsidP="001F48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16. </w:t>
      </w:r>
      <w:r w:rsidR="008B2DE1">
        <w:rPr>
          <w:rFonts w:ascii="Arial" w:hAnsi="Arial" w:cs="Arial"/>
        </w:rPr>
        <w:t>Describe</w:t>
      </w:r>
      <w:r w:rsidR="002A3B4C" w:rsidRPr="004312A5">
        <w:rPr>
          <w:rFonts w:ascii="Arial" w:hAnsi="Arial" w:cs="Arial"/>
        </w:rPr>
        <w:t xml:space="preserve"> the function of the following organelles: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2A3B4C" w:rsidRPr="004312A5">
        <w:rPr>
          <w:rFonts w:ascii="Arial" w:hAnsi="Arial" w:cs="Arial"/>
        </w:rPr>
        <w:t>(</w:t>
      </w:r>
      <w:r w:rsidR="004312A5" w:rsidRPr="004312A5">
        <w:rPr>
          <w:rFonts w:ascii="Arial" w:hAnsi="Arial" w:cs="Arial"/>
        </w:rPr>
        <w:t>2</w:t>
      </w:r>
      <w:r w:rsidR="002A3B4C" w:rsidRPr="004312A5">
        <w:rPr>
          <w:rFonts w:ascii="Arial" w:hAnsi="Arial" w:cs="Arial"/>
        </w:rPr>
        <w:t xml:space="preserve"> marks)</w:t>
      </w:r>
    </w:p>
    <w:p w14:paraId="06B0CA3D" w14:textId="77777777" w:rsidR="002A3B4C" w:rsidRPr="004312A5" w:rsidRDefault="002A3B4C" w:rsidP="001F4876">
      <w:pPr>
        <w:rPr>
          <w:rFonts w:ascii="Arial" w:hAnsi="Arial" w:cs="Arial"/>
        </w:rPr>
      </w:pPr>
    </w:p>
    <w:p w14:paraId="474B4A92" w14:textId="60AB9FA1" w:rsidR="002A3B4C" w:rsidRPr="004312A5" w:rsidRDefault="000E01A7" w:rsidP="002A29EC">
      <w:pPr>
        <w:rPr>
          <w:rFonts w:ascii="Arial" w:hAnsi="Arial" w:cs="Arial"/>
        </w:rPr>
      </w:pPr>
      <w:r>
        <w:rPr>
          <w:rFonts w:ascii="Arial" w:hAnsi="Arial" w:cs="Arial"/>
        </w:rPr>
        <w:t>Ribosomes</w:t>
      </w:r>
    </w:p>
    <w:p w14:paraId="183B05B9" w14:textId="77777777" w:rsidR="000E01A7" w:rsidRPr="004312A5" w:rsidRDefault="000E01A7" w:rsidP="000E01A7">
      <w:pPr>
        <w:spacing w:line="360" w:lineRule="auto"/>
        <w:rPr>
          <w:rFonts w:ascii="Arial" w:hAnsi="Arial" w:cs="Arial"/>
          <w:b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338A024" w14:textId="1F6097BA" w:rsidR="002A3B4C" w:rsidRPr="004312A5" w:rsidRDefault="002850F7" w:rsidP="002A29E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E01A7">
        <w:rPr>
          <w:rFonts w:ascii="Arial" w:hAnsi="Arial" w:cs="Arial"/>
        </w:rPr>
        <w:t>Chloroplasts</w:t>
      </w:r>
    </w:p>
    <w:p w14:paraId="0E64819D" w14:textId="783C6BE0" w:rsidR="005E1C0D" w:rsidRPr="004312A5" w:rsidRDefault="002850F7" w:rsidP="0015783E">
      <w:pPr>
        <w:spacing w:line="360" w:lineRule="auto"/>
        <w:rPr>
          <w:rFonts w:ascii="Arial" w:hAnsi="Arial" w:cs="Arial"/>
          <w:b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0CD132A" w14:textId="77777777" w:rsidR="005E1C0D" w:rsidRPr="004312A5" w:rsidRDefault="00E323FF" w:rsidP="00E323FF">
      <w:pPr>
        <w:pStyle w:val="ListParagraph"/>
        <w:spacing w:line="360" w:lineRule="auto"/>
        <w:ind w:left="786"/>
        <w:rPr>
          <w:rFonts w:ascii="Arial" w:hAnsi="Arial" w:cs="Arial"/>
          <w:b/>
        </w:rPr>
      </w:pPr>
      <w:r w:rsidRPr="004312A5">
        <w:rPr>
          <w:rFonts w:ascii="Arial" w:hAnsi="Arial" w:cs="Arial"/>
          <w:b/>
        </w:rPr>
        <w:t xml:space="preserve"> </w:t>
      </w:r>
    </w:p>
    <w:p w14:paraId="166515C4" w14:textId="1D5596A3" w:rsidR="001F4876" w:rsidRPr="004312A5" w:rsidRDefault="001F4876" w:rsidP="0015783E">
      <w:pPr>
        <w:spacing w:line="360" w:lineRule="auto"/>
        <w:rPr>
          <w:rFonts w:ascii="Arial" w:hAnsi="Arial" w:cs="Arial"/>
        </w:rPr>
      </w:pPr>
      <w:r w:rsidRPr="004312A5">
        <w:rPr>
          <w:rFonts w:ascii="Arial" w:hAnsi="Arial" w:cs="Arial"/>
          <w:b/>
        </w:rPr>
        <w:t xml:space="preserve">SECTION THREE: </w:t>
      </w:r>
      <w:r w:rsidR="002C013E">
        <w:rPr>
          <w:rFonts w:ascii="Arial" w:hAnsi="Arial" w:cs="Arial"/>
          <w:b/>
        </w:rPr>
        <w:t>Extended</w:t>
      </w:r>
      <w:r w:rsidRPr="004312A5">
        <w:rPr>
          <w:rFonts w:ascii="Arial" w:hAnsi="Arial" w:cs="Arial"/>
          <w:b/>
        </w:rPr>
        <w:t xml:space="preserve"> Answer</w:t>
      </w:r>
    </w:p>
    <w:p w14:paraId="1A3BDD67" w14:textId="407038F6" w:rsidR="001F4876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0E01A7">
        <w:rPr>
          <w:rFonts w:ascii="Arial" w:hAnsi="Arial" w:cs="Arial"/>
        </w:rPr>
        <w:t>Describe</w:t>
      </w:r>
      <w:r w:rsidR="001F4876" w:rsidRPr="004312A5">
        <w:rPr>
          <w:rFonts w:ascii="Arial" w:hAnsi="Arial" w:cs="Arial"/>
        </w:rPr>
        <w:t xml:space="preserve"> </w:t>
      </w:r>
      <w:r w:rsidR="002A3B4C" w:rsidRPr="004312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similarities and </w:t>
      </w:r>
      <w:r w:rsidR="002A3B4C" w:rsidRPr="004312A5">
        <w:rPr>
          <w:rFonts w:ascii="Arial" w:hAnsi="Arial" w:cs="Arial"/>
        </w:rPr>
        <w:t>difference</w:t>
      </w:r>
      <w:r>
        <w:rPr>
          <w:rFonts w:ascii="Arial" w:hAnsi="Arial" w:cs="Arial"/>
        </w:rPr>
        <w:t>s</w:t>
      </w:r>
      <w:r w:rsidR="002A3B4C" w:rsidRPr="004312A5">
        <w:rPr>
          <w:rFonts w:ascii="Arial" w:hAnsi="Arial" w:cs="Arial"/>
        </w:rPr>
        <w:t xml:space="preserve"> between animal and plant cells</w:t>
      </w:r>
      <w:r w:rsidR="000E01A7">
        <w:rPr>
          <w:rFonts w:ascii="Arial" w:hAnsi="Arial" w:cs="Arial"/>
          <w:color w:val="0000FF"/>
        </w:rPr>
        <w:tab/>
      </w:r>
      <w:r w:rsidR="000E01A7">
        <w:rPr>
          <w:rFonts w:ascii="Arial" w:hAnsi="Arial" w:cs="Arial"/>
          <w:color w:val="0000FF"/>
        </w:rPr>
        <w:tab/>
      </w:r>
      <w:r w:rsidR="002A3B4C" w:rsidRPr="004312A5">
        <w:rPr>
          <w:rFonts w:ascii="Arial" w:hAnsi="Arial" w:cs="Arial"/>
          <w:color w:val="0000FF"/>
        </w:rPr>
        <w:t xml:space="preserve">      </w:t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1F4876" w:rsidRPr="004312A5">
        <w:rPr>
          <w:rFonts w:ascii="Arial" w:hAnsi="Arial" w:cs="Arial"/>
        </w:rPr>
        <w:t>(</w:t>
      </w:r>
      <w:r w:rsidR="002A3B4C" w:rsidRPr="004312A5">
        <w:rPr>
          <w:rFonts w:ascii="Arial" w:hAnsi="Arial" w:cs="Arial"/>
        </w:rPr>
        <w:t xml:space="preserve">6 </w:t>
      </w:r>
      <w:r w:rsidR="001F4876" w:rsidRPr="004312A5">
        <w:rPr>
          <w:rFonts w:ascii="Arial" w:hAnsi="Arial" w:cs="Arial"/>
        </w:rPr>
        <w:t>marks)</w:t>
      </w:r>
    </w:p>
    <w:p w14:paraId="05A96A4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F5DC4B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B503B1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FF75A9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F5C058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84D4411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7391E3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548D5E2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64217E5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09B690A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51944A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156A9D79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627E6C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3CC2BA4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AB30EE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24F1247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2E7CF24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0A676863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C1C593C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6982046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351AF03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7EAFE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82EC154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4BB84E3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8E5DC58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48F3ACC" w14:textId="1A8FD356" w:rsidR="008B2DE1" w:rsidRPr="004312A5" w:rsidRDefault="008B2DE1" w:rsidP="008B2DE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CF9579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67A63C57" w14:textId="77777777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F65B955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2C83E904" w14:textId="77777777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D7C8D82" w14:textId="77777777" w:rsidR="008B2DE1" w:rsidRPr="004312A5" w:rsidRDefault="008B2DE1" w:rsidP="008B2DE1">
      <w:pPr>
        <w:rPr>
          <w:rFonts w:ascii="Arial" w:hAnsi="Arial" w:cs="Arial"/>
          <w:u w:val="single"/>
        </w:rPr>
      </w:pPr>
    </w:p>
    <w:p w14:paraId="5B8F1119" w14:textId="01F1358A" w:rsidR="008B2DE1" w:rsidRPr="004312A5" w:rsidRDefault="008B2DE1" w:rsidP="008B2DE1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5542FAA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0597AF78" w14:textId="1119C1BF" w:rsidR="00A14D0E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18. </w:t>
      </w:r>
      <w:r w:rsidR="004312A5" w:rsidRPr="004312A5">
        <w:rPr>
          <w:rFonts w:ascii="Arial" w:hAnsi="Arial" w:cs="Arial"/>
        </w:rPr>
        <w:t xml:space="preserve">Suggest why the cells in a multicellular organism are not all the same. </w:t>
      </w:r>
      <w:r w:rsidR="000E01A7">
        <w:rPr>
          <w:rFonts w:ascii="Arial" w:hAnsi="Arial" w:cs="Arial"/>
        </w:rPr>
        <w:br/>
      </w:r>
      <w:r w:rsidR="004312A5" w:rsidRPr="004312A5">
        <w:rPr>
          <w:rFonts w:ascii="Arial" w:hAnsi="Arial" w:cs="Arial"/>
        </w:rPr>
        <w:t>Give ex</w:t>
      </w:r>
      <w:r w:rsidR="000E01A7">
        <w:rPr>
          <w:rFonts w:ascii="Arial" w:hAnsi="Arial" w:cs="Arial"/>
        </w:rPr>
        <w:t xml:space="preserve">amples in your answer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4312A5" w:rsidRPr="004312A5">
        <w:rPr>
          <w:rFonts w:ascii="Arial" w:hAnsi="Arial" w:cs="Arial"/>
        </w:rPr>
        <w:t>(4 marks)</w:t>
      </w:r>
    </w:p>
    <w:p w14:paraId="2733424C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4831DD2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51BF4A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C86868E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FE50380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FC4208A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2211C35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0B440170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AF7D38B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207B5BA2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7770B0D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6CEFCA3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62D6750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56E13EE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1A3711C4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DB14A9E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25887501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7EFD6686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5A53279A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432321C7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35D3992C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p w14:paraId="11A80A93" w14:textId="77777777" w:rsidR="00A14D0E" w:rsidRPr="004312A5" w:rsidRDefault="001F4876" w:rsidP="001F4876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76AA57DB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7FF95E12" w14:textId="77777777" w:rsidR="00A14D0E" w:rsidRPr="002A29EC" w:rsidRDefault="001F4876" w:rsidP="001F4876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1C9ADFF0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7C8DB65A" w14:textId="75CDE395" w:rsidR="001F4876" w:rsidRPr="002A29EC" w:rsidRDefault="001F4876" w:rsidP="001F4876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>___________________________</w:t>
      </w:r>
    </w:p>
    <w:p w14:paraId="6399956D" w14:textId="77777777" w:rsidR="00A14D0E" w:rsidRPr="002A29EC" w:rsidRDefault="00A14D0E" w:rsidP="001F4876">
      <w:pPr>
        <w:rPr>
          <w:rFonts w:ascii="Arial" w:hAnsi="Arial" w:cs="Arial"/>
          <w:u w:val="single"/>
        </w:rPr>
      </w:pPr>
    </w:p>
    <w:p w14:paraId="160664D2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0E568730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288CE713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408984F1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76BDDE80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6D0DC33E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44080D58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03F4D17F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6215B785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762E66F8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6D312962" w14:textId="77777777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</w:p>
    <w:p w14:paraId="120D8705" w14:textId="77777777" w:rsidR="00A14D0E" w:rsidRPr="002A29EC" w:rsidRDefault="00A14D0E" w:rsidP="00A14D0E">
      <w:pPr>
        <w:rPr>
          <w:rFonts w:ascii="Arial" w:hAnsi="Arial" w:cs="Arial"/>
          <w:u w:val="single"/>
        </w:rPr>
      </w:pPr>
    </w:p>
    <w:p w14:paraId="2C018C61" w14:textId="7444B4F1" w:rsidR="00A14D0E" w:rsidRPr="002A29EC" w:rsidRDefault="00A14D0E" w:rsidP="00A14D0E">
      <w:pPr>
        <w:rPr>
          <w:rFonts w:ascii="Arial" w:hAnsi="Arial" w:cs="Arial"/>
          <w:u w:val="single"/>
        </w:rPr>
      </w:pP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P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ab/>
      </w:r>
      <w:r w:rsidR="002A29EC">
        <w:rPr>
          <w:rFonts w:ascii="Arial" w:hAnsi="Arial" w:cs="Arial"/>
          <w:u w:val="single"/>
        </w:rPr>
        <w:tab/>
        <w:t>___________________________</w:t>
      </w:r>
    </w:p>
    <w:p w14:paraId="52733C9B" w14:textId="77777777" w:rsidR="00A14D0E" w:rsidRPr="004312A5" w:rsidRDefault="00A14D0E" w:rsidP="00A14D0E">
      <w:pPr>
        <w:rPr>
          <w:rFonts w:ascii="Arial" w:hAnsi="Arial" w:cs="Arial"/>
          <w:u w:val="single"/>
        </w:rPr>
      </w:pPr>
    </w:p>
    <w:p w14:paraId="29E8D835" w14:textId="77777777" w:rsidR="00A14D0E" w:rsidRPr="004312A5" w:rsidRDefault="00A14D0E" w:rsidP="00A14D0E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64BB312F" w14:textId="77777777" w:rsidR="00A14D0E" w:rsidRPr="004312A5" w:rsidRDefault="00A14D0E" w:rsidP="00A14D0E">
      <w:pPr>
        <w:rPr>
          <w:rFonts w:ascii="Arial" w:hAnsi="Arial" w:cs="Arial"/>
          <w:u w:val="single"/>
        </w:rPr>
      </w:pPr>
    </w:p>
    <w:p w14:paraId="7C5AC04C" w14:textId="77777777" w:rsidR="00A14D0E" w:rsidRPr="004312A5" w:rsidRDefault="00A14D0E" w:rsidP="00A14D0E">
      <w:pPr>
        <w:rPr>
          <w:rFonts w:ascii="Arial" w:hAnsi="Arial" w:cs="Arial"/>
          <w:u w:val="single"/>
        </w:rPr>
      </w:pP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  <w:r w:rsidRPr="004312A5">
        <w:rPr>
          <w:rFonts w:ascii="Arial" w:hAnsi="Arial" w:cs="Arial"/>
          <w:u w:val="single"/>
        </w:rPr>
        <w:tab/>
      </w:r>
    </w:p>
    <w:p w14:paraId="409016D9" w14:textId="77777777" w:rsidR="00A14D0E" w:rsidRDefault="00A14D0E" w:rsidP="00A14D0E">
      <w:pPr>
        <w:rPr>
          <w:rFonts w:ascii="Calibri" w:hAnsi="Calibri" w:cs="Arial"/>
          <w:u w:val="single"/>
        </w:rPr>
      </w:pPr>
    </w:p>
    <w:p w14:paraId="72C96AC1" w14:textId="77777777" w:rsidR="00A14D0E" w:rsidRDefault="00A14D0E" w:rsidP="00A14D0E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14:paraId="3C706B70" w14:textId="48BB2539" w:rsidR="00A14D0E" w:rsidRPr="000E01A7" w:rsidRDefault="00A14D0E">
      <w:pPr>
        <w:rPr>
          <w:rFonts w:ascii="Calibri" w:hAnsi="Calibri" w:cs="Arial"/>
          <w:u w:val="single"/>
        </w:rPr>
      </w:pPr>
    </w:p>
    <w:sectPr w:rsidR="00A14D0E" w:rsidRPr="000E01A7" w:rsidSect="0015783E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84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5CA1890"/>
    <w:multiLevelType w:val="hybridMultilevel"/>
    <w:tmpl w:val="F1D07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2519"/>
    <w:multiLevelType w:val="hybridMultilevel"/>
    <w:tmpl w:val="E62A8E20"/>
    <w:lvl w:ilvl="0" w:tplc="0422E302">
      <w:start w:val="1"/>
      <w:numFmt w:val="decimal"/>
      <w:lvlText w:val="%1)"/>
      <w:lvlJc w:val="left"/>
      <w:pPr>
        <w:ind w:left="3621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 w:tentative="1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>
    <w:nsid w:val="353D22E5"/>
    <w:multiLevelType w:val="hybridMultilevel"/>
    <w:tmpl w:val="F8C67964"/>
    <w:lvl w:ilvl="0" w:tplc="B4E8C44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D7C8A"/>
    <w:multiLevelType w:val="hybridMultilevel"/>
    <w:tmpl w:val="F6B4FE7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D140F6"/>
    <w:multiLevelType w:val="hybridMultilevel"/>
    <w:tmpl w:val="E19CD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B0314"/>
    <w:multiLevelType w:val="hybridMultilevel"/>
    <w:tmpl w:val="C4B02F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2312E"/>
    <w:multiLevelType w:val="hybridMultilevel"/>
    <w:tmpl w:val="3304A674"/>
    <w:lvl w:ilvl="0" w:tplc="0C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25C19"/>
    <w:multiLevelType w:val="hybridMultilevel"/>
    <w:tmpl w:val="D4AC8A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857A7E"/>
    <w:multiLevelType w:val="hybridMultilevel"/>
    <w:tmpl w:val="42B0D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A262DA"/>
    <w:multiLevelType w:val="hybridMultilevel"/>
    <w:tmpl w:val="561871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57F35"/>
    <w:multiLevelType w:val="hybridMultilevel"/>
    <w:tmpl w:val="D9CA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33F44"/>
    <w:multiLevelType w:val="hybridMultilevel"/>
    <w:tmpl w:val="25BAB8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163EA"/>
    <w:multiLevelType w:val="hybridMultilevel"/>
    <w:tmpl w:val="145AFD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034AE"/>
    <w:multiLevelType w:val="hybridMultilevel"/>
    <w:tmpl w:val="53AEA9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E5D2C"/>
    <w:multiLevelType w:val="hybridMultilevel"/>
    <w:tmpl w:val="37169DEC"/>
    <w:lvl w:ilvl="0" w:tplc="04090017">
      <w:start w:val="1"/>
      <w:numFmt w:val="lowerLetter"/>
      <w:lvlText w:val="%1)"/>
      <w:lvlJc w:val="left"/>
      <w:pPr>
        <w:ind w:left="621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6">
    <w:nsid w:val="6B41684F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E66089B"/>
    <w:multiLevelType w:val="hybridMultilevel"/>
    <w:tmpl w:val="C7D021CA"/>
    <w:lvl w:ilvl="0" w:tplc="D158A4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C706C"/>
    <w:multiLevelType w:val="hybridMultilevel"/>
    <w:tmpl w:val="CBC60218"/>
    <w:lvl w:ilvl="0" w:tplc="6510B0E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A4EA8"/>
    <w:multiLevelType w:val="hybridMultilevel"/>
    <w:tmpl w:val="EBE6604C"/>
    <w:lvl w:ilvl="0" w:tplc="BF9EA90C">
      <w:start w:val="1"/>
      <w:numFmt w:val="lowerLetter"/>
      <w:lvlText w:val="%1)"/>
      <w:lvlJc w:val="left"/>
      <w:pPr>
        <w:ind w:left="15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0">
    <w:nsid w:val="7DBB40EA"/>
    <w:multiLevelType w:val="hybridMultilevel"/>
    <w:tmpl w:val="3EBAF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9"/>
  </w:num>
  <w:num w:numId="5">
    <w:abstractNumId w:val="20"/>
  </w:num>
  <w:num w:numId="6">
    <w:abstractNumId w:val="19"/>
  </w:num>
  <w:num w:numId="7">
    <w:abstractNumId w:val="1"/>
  </w:num>
  <w:num w:numId="8">
    <w:abstractNumId w:val="5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3"/>
  </w:num>
  <w:num w:numId="17">
    <w:abstractNumId w:val="4"/>
  </w:num>
  <w:num w:numId="18">
    <w:abstractNumId w:val="10"/>
  </w:num>
  <w:num w:numId="19">
    <w:abstractNumId w:val="7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76"/>
    <w:rsid w:val="000E01A7"/>
    <w:rsid w:val="0015783E"/>
    <w:rsid w:val="001F4876"/>
    <w:rsid w:val="002361D9"/>
    <w:rsid w:val="002850F7"/>
    <w:rsid w:val="002908EB"/>
    <w:rsid w:val="002A29EC"/>
    <w:rsid w:val="002A3B4C"/>
    <w:rsid w:val="002C013E"/>
    <w:rsid w:val="00313DF7"/>
    <w:rsid w:val="004312A5"/>
    <w:rsid w:val="00521595"/>
    <w:rsid w:val="00536C6C"/>
    <w:rsid w:val="005B567D"/>
    <w:rsid w:val="005E1C0D"/>
    <w:rsid w:val="006514D8"/>
    <w:rsid w:val="006D5022"/>
    <w:rsid w:val="00796966"/>
    <w:rsid w:val="008B2DE1"/>
    <w:rsid w:val="00946E4C"/>
    <w:rsid w:val="00A14D0E"/>
    <w:rsid w:val="00BA0FD6"/>
    <w:rsid w:val="00BF1C98"/>
    <w:rsid w:val="00C54427"/>
    <w:rsid w:val="00CB5A4C"/>
    <w:rsid w:val="00D14BD5"/>
    <w:rsid w:val="00DE6735"/>
    <w:rsid w:val="00E21971"/>
    <w:rsid w:val="00E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7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F67D5-3CD7-4FDE-A98E-170C3060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C3FF689E</Template>
  <TotalTime>2</TotalTime>
  <Pages>8</Pages>
  <Words>631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FARM Malcolm</cp:lastModifiedBy>
  <cp:revision>7</cp:revision>
  <cp:lastPrinted>2016-03-02T23:46:00Z</cp:lastPrinted>
  <dcterms:created xsi:type="dcterms:W3CDTF">2018-06-25T06:15:00Z</dcterms:created>
  <dcterms:modified xsi:type="dcterms:W3CDTF">2018-06-26T05:03:00Z</dcterms:modified>
</cp:coreProperties>
</file>