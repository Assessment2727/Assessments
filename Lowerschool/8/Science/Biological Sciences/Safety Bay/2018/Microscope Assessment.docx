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14" w:rsidRDefault="00533E14" w:rsidP="00CA2B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E00E65" wp14:editId="55951587">
            <wp:simplePos x="0" y="0"/>
            <wp:positionH relativeFrom="column">
              <wp:posOffset>1403350</wp:posOffset>
            </wp:positionH>
            <wp:positionV relativeFrom="paragraph">
              <wp:posOffset>-451485</wp:posOffset>
            </wp:positionV>
            <wp:extent cx="2792730" cy="6419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full colour posi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E14" w:rsidRDefault="00533E14" w:rsidP="00CA2B23">
      <w:pPr>
        <w:rPr>
          <w:sz w:val="28"/>
          <w:szCs w:val="28"/>
        </w:rPr>
      </w:pPr>
    </w:p>
    <w:p w:rsidR="00CB5A4C" w:rsidRPr="00D25675" w:rsidRDefault="00CA2B23" w:rsidP="00CA2B23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  <w:b/>
        </w:rPr>
        <w:t>Year 8 Microscope Assessment</w:t>
      </w:r>
      <w:r w:rsidRPr="00D25675">
        <w:rPr>
          <w:rFonts w:asciiTheme="minorHAnsi" w:hAnsiTheme="minorHAnsi" w:cstheme="minorHAnsi"/>
        </w:rPr>
        <w:tab/>
      </w:r>
      <w:r w:rsidRPr="00885AAE">
        <w:tab/>
      </w:r>
      <w:r w:rsidRPr="00885AAE">
        <w:tab/>
      </w:r>
      <w:r w:rsidRPr="00D25675">
        <w:rPr>
          <w:rFonts w:asciiTheme="minorHAnsi" w:hAnsiTheme="minorHAnsi" w:cstheme="minorHAnsi"/>
        </w:rPr>
        <w:t>Name: _________________</w:t>
      </w:r>
    </w:p>
    <w:p w:rsidR="001B6B71" w:rsidRPr="00D25675" w:rsidRDefault="001B6B71" w:rsidP="00CA2B23">
      <w:pPr>
        <w:rPr>
          <w:rFonts w:asciiTheme="minorHAnsi" w:hAnsiTheme="minorHAnsi" w:cstheme="minorHAnsi"/>
        </w:rPr>
      </w:pPr>
    </w:p>
    <w:p w:rsidR="007411EA" w:rsidRPr="00D25675" w:rsidRDefault="00CA2B23" w:rsidP="00CA2B23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</w:p>
    <w:p w:rsidR="001B6B71" w:rsidRPr="00D25675" w:rsidRDefault="001B6B71" w:rsidP="00CA2B23">
      <w:pPr>
        <w:rPr>
          <w:rFonts w:asciiTheme="minorHAnsi" w:hAnsiTheme="minorHAnsi" w:cstheme="minorHAnsi"/>
        </w:rPr>
      </w:pPr>
    </w:p>
    <w:p w:rsidR="00533E14" w:rsidRPr="00D25675" w:rsidRDefault="00533E14" w:rsidP="00CA2B23">
      <w:pPr>
        <w:rPr>
          <w:rFonts w:asciiTheme="minorHAnsi" w:hAnsiTheme="minorHAnsi" w:cstheme="minorHAnsi"/>
          <w:b/>
        </w:rPr>
      </w:pP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="005206B2">
        <w:rPr>
          <w:rFonts w:asciiTheme="minorHAnsi" w:hAnsiTheme="minorHAnsi" w:cstheme="minorHAnsi"/>
          <w:b/>
        </w:rPr>
        <w:t>Total Marks: ___________/</w:t>
      </w:r>
      <w:r w:rsidR="001B1CEC" w:rsidRPr="00D25675">
        <w:rPr>
          <w:rFonts w:asciiTheme="minorHAnsi" w:hAnsiTheme="minorHAnsi" w:cstheme="minorHAnsi"/>
          <w:b/>
        </w:rPr>
        <w:t>2</w:t>
      </w:r>
      <w:r w:rsidR="009B232A">
        <w:rPr>
          <w:rFonts w:asciiTheme="minorHAnsi" w:hAnsiTheme="minorHAnsi" w:cstheme="minorHAnsi"/>
          <w:b/>
        </w:rPr>
        <w:t>3</w:t>
      </w:r>
    </w:p>
    <w:p w:rsidR="00CA2B23" w:rsidRPr="00D25675" w:rsidRDefault="00CA2B23" w:rsidP="00CA2B23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  <w:b/>
        </w:rPr>
        <w:t>Attempt all</w:t>
      </w:r>
      <w:r w:rsidRPr="00D25675">
        <w:rPr>
          <w:rFonts w:asciiTheme="minorHAnsi" w:hAnsiTheme="minorHAnsi" w:cstheme="minorHAnsi"/>
        </w:rPr>
        <w:t xml:space="preserve"> of the following questions.</w:t>
      </w:r>
    </w:p>
    <w:p w:rsidR="00CA2B23" w:rsidRPr="00D25675" w:rsidRDefault="00CA2B23" w:rsidP="00CA2B23">
      <w:pPr>
        <w:rPr>
          <w:rFonts w:asciiTheme="minorHAnsi" w:hAnsiTheme="minorHAnsi" w:cstheme="minorHAnsi"/>
        </w:rPr>
      </w:pPr>
    </w:p>
    <w:p w:rsidR="00CA2B23" w:rsidRPr="00D25675" w:rsidRDefault="00CA2B23" w:rsidP="00CA2B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Provide information of 2 people that contributed to the development of the microscope by completing the table below:</w:t>
      </w:r>
      <w:r w:rsidR="001B1CEC" w:rsidRPr="00D25675">
        <w:rPr>
          <w:rFonts w:asciiTheme="minorHAnsi" w:hAnsiTheme="minorHAnsi" w:cstheme="minorHAnsi"/>
        </w:rPr>
        <w:t xml:space="preserve"> </w:t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1B1CEC" w:rsidRPr="00D25675">
        <w:rPr>
          <w:rFonts w:asciiTheme="minorHAnsi" w:hAnsiTheme="minorHAnsi" w:cstheme="minorHAnsi"/>
          <w:i/>
        </w:rPr>
        <w:t>(6</w:t>
      </w:r>
      <w:r w:rsidR="00A3033E" w:rsidRPr="00D25675">
        <w:rPr>
          <w:rFonts w:asciiTheme="minorHAnsi" w:hAnsiTheme="minorHAnsi" w:cstheme="minorHAnsi"/>
          <w:i/>
        </w:rPr>
        <w:t xml:space="preserve"> marks)</w:t>
      </w:r>
    </w:p>
    <w:p w:rsidR="00CA2B23" w:rsidRPr="00D25675" w:rsidRDefault="00CA2B23" w:rsidP="00CA2B2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9738" w:type="dxa"/>
        <w:tblInd w:w="-317" w:type="dxa"/>
        <w:tblLook w:val="04A0" w:firstRow="1" w:lastRow="0" w:firstColumn="1" w:lastColumn="0" w:noHBand="0" w:noVBand="1"/>
      </w:tblPr>
      <w:tblGrid>
        <w:gridCol w:w="3430"/>
        <w:gridCol w:w="1782"/>
        <w:gridCol w:w="4526"/>
      </w:tblGrid>
      <w:tr w:rsidR="00A3033E" w:rsidRPr="00D25675" w:rsidTr="00C004A0">
        <w:trPr>
          <w:trHeight w:val="285"/>
        </w:trPr>
        <w:tc>
          <w:tcPr>
            <w:tcW w:w="3430" w:type="dxa"/>
          </w:tcPr>
          <w:p w:rsidR="00CA2B23" w:rsidRPr="00D25675" w:rsidRDefault="00CA2B23" w:rsidP="00C004A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Person</w:t>
            </w:r>
            <w:r w:rsidR="00A3033E" w:rsidRPr="00D2567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82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Date</w:t>
            </w:r>
            <w:r w:rsidR="001B1CEC" w:rsidRPr="00D2567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6" w:type="dxa"/>
          </w:tcPr>
          <w:p w:rsidR="00CA2B23" w:rsidRPr="00D25675" w:rsidRDefault="00CA2B23" w:rsidP="00C004A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Contribution</w:t>
            </w:r>
            <w:r w:rsidR="00C004A0">
              <w:rPr>
                <w:rFonts w:asciiTheme="minorHAnsi" w:hAnsiTheme="minorHAnsi" w:cstheme="minorHAnsi"/>
              </w:rPr>
              <w:t>-what did they do?</w:t>
            </w:r>
          </w:p>
        </w:tc>
      </w:tr>
      <w:tr w:rsidR="00A3033E" w:rsidRPr="00D25675" w:rsidTr="00C004A0">
        <w:trPr>
          <w:trHeight w:val="1211"/>
        </w:trPr>
        <w:tc>
          <w:tcPr>
            <w:tcW w:w="3430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885AAE" w:rsidRPr="00D25675" w:rsidRDefault="00885AAE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1B6B71" w:rsidRPr="00D25675" w:rsidRDefault="001B6B71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526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A3033E" w:rsidRPr="00D25675" w:rsidTr="00C004A0">
        <w:trPr>
          <w:trHeight w:val="1229"/>
        </w:trPr>
        <w:tc>
          <w:tcPr>
            <w:tcW w:w="3430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885AAE" w:rsidRPr="00D25675" w:rsidRDefault="00885AAE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1B6B71" w:rsidRPr="00D25675" w:rsidRDefault="001B6B71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526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885AAE" w:rsidRPr="00D25675" w:rsidRDefault="00885AAE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:rsidR="00CA2B23" w:rsidRPr="00D25675" w:rsidRDefault="00CA2B23" w:rsidP="00CA2B23">
      <w:pPr>
        <w:rPr>
          <w:rFonts w:asciiTheme="minorHAnsi" w:hAnsiTheme="minorHAnsi" w:cstheme="minorHAnsi"/>
        </w:rPr>
      </w:pPr>
    </w:p>
    <w:p w:rsidR="00CA2B23" w:rsidRPr="00D25675" w:rsidRDefault="00E66529" w:rsidP="00E665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Outline the main difference between how the light microscope and the electron microscope work.</w:t>
      </w:r>
      <w:r w:rsidR="00A3033E" w:rsidRPr="00D25675">
        <w:rPr>
          <w:rFonts w:asciiTheme="minorHAnsi" w:hAnsiTheme="minorHAnsi" w:cstheme="minorHAnsi"/>
        </w:rPr>
        <w:t xml:space="preserve"> </w:t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(2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  <w:r w:rsidR="00C004A0">
        <w:rPr>
          <w:rFonts w:asciiTheme="minorHAnsi" w:hAnsiTheme="minorHAnsi" w:cstheme="minorHAnsi"/>
        </w:rPr>
        <w:br/>
      </w:r>
    </w:p>
    <w:p w:rsidR="001B6B71" w:rsidRPr="00D25675" w:rsidRDefault="001B6B71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Explain the main difference between the TEM (Transmission) and the SEM</w:t>
      </w:r>
      <w:r w:rsidR="009B232A">
        <w:rPr>
          <w:rFonts w:asciiTheme="minorHAnsi" w:hAnsiTheme="minorHAnsi" w:cstheme="minorHAnsi"/>
        </w:rPr>
        <w:t xml:space="preserve"> (Scanning electron microscope) when looking at cells.</w:t>
      </w:r>
      <w:r w:rsidR="009B232A">
        <w:rPr>
          <w:rFonts w:asciiTheme="minorHAnsi" w:hAnsiTheme="minorHAnsi" w:cstheme="minorHAnsi"/>
        </w:rPr>
        <w:tab/>
      </w:r>
      <w:r w:rsidR="009B232A">
        <w:rPr>
          <w:rFonts w:asciiTheme="minorHAnsi" w:hAnsiTheme="minorHAnsi" w:cstheme="minorHAnsi"/>
        </w:rPr>
        <w:tab/>
      </w:r>
      <w:r w:rsidR="009B232A">
        <w:rPr>
          <w:rFonts w:asciiTheme="minorHAnsi" w:hAnsiTheme="minorHAnsi" w:cstheme="minorHAnsi"/>
        </w:rPr>
        <w:tab/>
      </w:r>
      <w:r w:rsidR="009B232A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 xml:space="preserve"> (2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1B6B71" w:rsidRPr="00D25675" w:rsidRDefault="00E66529" w:rsidP="001B6B71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  <w:r w:rsidR="00C004A0">
        <w:rPr>
          <w:rFonts w:asciiTheme="minorHAnsi" w:hAnsiTheme="minorHAnsi" w:cstheme="minorHAnsi"/>
        </w:rPr>
        <w:br/>
      </w:r>
    </w:p>
    <w:p w:rsidR="00E66529" w:rsidRPr="00D25675" w:rsidRDefault="001B6B71" w:rsidP="001B6B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lastRenderedPageBreak/>
        <w:t xml:space="preserve"> </w:t>
      </w:r>
      <w:r w:rsidR="002D6A5A">
        <w:rPr>
          <w:rFonts w:asciiTheme="minorHAnsi" w:hAnsiTheme="minorHAnsi" w:cstheme="minorHAnsi"/>
        </w:rPr>
        <w:t xml:space="preserve">Provide </w:t>
      </w:r>
      <w:r w:rsidR="00E66529" w:rsidRPr="00D25675">
        <w:rPr>
          <w:rFonts w:asciiTheme="minorHAnsi" w:hAnsiTheme="minorHAnsi" w:cstheme="minorHAnsi"/>
        </w:rPr>
        <w:t>two rea</w:t>
      </w:r>
      <w:r w:rsidR="00C004A0">
        <w:rPr>
          <w:rFonts w:asciiTheme="minorHAnsi" w:hAnsiTheme="minorHAnsi" w:cstheme="minorHAnsi"/>
        </w:rPr>
        <w:t>sons why microscopes are useful.</w:t>
      </w:r>
      <w:r w:rsidR="00A3033E" w:rsidRPr="00D25675">
        <w:rPr>
          <w:rFonts w:asciiTheme="minorHAnsi" w:hAnsiTheme="minorHAnsi" w:cstheme="minorHAnsi"/>
        </w:rPr>
        <w:t xml:space="preserve">  </w:t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(2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</w:t>
      </w:r>
      <w:bookmarkStart w:id="0" w:name="_GoBack"/>
      <w:bookmarkEnd w:id="0"/>
      <w:r w:rsidRPr="00D25675">
        <w:rPr>
          <w:rFonts w:asciiTheme="minorHAnsi" w:hAnsiTheme="minorHAnsi" w:cstheme="minorHAnsi"/>
        </w:rPr>
        <w:t>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A3033E" w:rsidRPr="00D25675" w:rsidRDefault="00E66529" w:rsidP="001B6B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List any 3 safety rules to be considered when using a microscope</w:t>
      </w:r>
      <w:r w:rsidR="001B6B71" w:rsidRPr="00D25675">
        <w:rPr>
          <w:rFonts w:asciiTheme="minorHAnsi" w:hAnsiTheme="minorHAnsi" w:cstheme="minorHAnsi"/>
        </w:rPr>
        <w:t xml:space="preserve">.   </w:t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(3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  <w:r w:rsidRPr="00D25675">
        <w:rPr>
          <w:rFonts w:asciiTheme="minorHAnsi" w:hAnsiTheme="minorHAnsi" w:cstheme="minorHAnsi"/>
        </w:rPr>
        <w:t>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Describe what happens to an image when viewed under a microscope.</w:t>
      </w:r>
      <w:r w:rsidR="00A3033E" w:rsidRPr="00D25675">
        <w:rPr>
          <w:rFonts w:asciiTheme="minorHAnsi" w:hAnsiTheme="minorHAnsi" w:cstheme="minorHAnsi"/>
        </w:rPr>
        <w:t xml:space="preserve"> </w:t>
      </w:r>
      <w:r w:rsidR="001B6B71" w:rsidRPr="00D25675">
        <w:rPr>
          <w:rFonts w:asciiTheme="minorHAnsi" w:hAnsiTheme="minorHAnsi" w:cstheme="minorHAnsi"/>
        </w:rPr>
        <w:t xml:space="preserve"> </w:t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</w:t>
      </w:r>
      <w:r w:rsidR="009B232A">
        <w:rPr>
          <w:rFonts w:asciiTheme="minorHAnsi" w:hAnsiTheme="minorHAnsi" w:cstheme="minorHAnsi"/>
          <w:i/>
        </w:rPr>
        <w:t>2</w:t>
      </w:r>
      <w:r w:rsidR="00C004A0">
        <w:rPr>
          <w:rFonts w:asciiTheme="minorHAnsi" w:hAnsiTheme="minorHAnsi" w:cstheme="minorHAnsi"/>
          <w:i/>
        </w:rPr>
        <w:t xml:space="preserve"> mark</w:t>
      </w:r>
      <w:r w:rsidR="009B232A">
        <w:rPr>
          <w:rFonts w:asciiTheme="minorHAnsi" w:hAnsiTheme="minorHAnsi" w:cstheme="minorHAnsi"/>
          <w:i/>
        </w:rPr>
        <w:t>s</w:t>
      </w:r>
      <w:r w:rsidR="00A3033E" w:rsidRPr="00D25675">
        <w:rPr>
          <w:rFonts w:asciiTheme="minorHAnsi" w:hAnsiTheme="minorHAnsi" w:cstheme="minorHAnsi"/>
          <w:i/>
        </w:rPr>
        <w:t>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___________________________________________________________</w:t>
      </w:r>
      <w:r w:rsidR="00885AAE" w:rsidRPr="00D25675">
        <w:rPr>
          <w:rFonts w:asciiTheme="minorHAnsi" w:hAnsiTheme="minorHAnsi" w:cstheme="minorHAnsi"/>
        </w:rPr>
        <w:t>________________</w:t>
      </w:r>
      <w:r w:rsidR="00E40D56">
        <w:rPr>
          <w:rFonts w:asciiTheme="minorHAnsi" w:hAnsiTheme="minorHAnsi" w:cstheme="minorHAnsi"/>
        </w:rPr>
        <w:br/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1B1CEC" w:rsidP="001B1C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 xml:space="preserve">Complete the following table for a standard light microscope : </w:t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  <w:i/>
        </w:rPr>
        <w:t>(6 marks)</w:t>
      </w:r>
    </w:p>
    <w:p w:rsidR="001B1CEC" w:rsidRPr="00D25675" w:rsidRDefault="001B1CEC" w:rsidP="001B1CEC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98"/>
        <w:gridCol w:w="2841"/>
        <w:gridCol w:w="2913"/>
      </w:tblGrid>
      <w:tr w:rsidR="001B1CEC" w:rsidRPr="00D25675" w:rsidTr="001B1CEC">
        <w:tc>
          <w:tcPr>
            <w:tcW w:w="2998" w:type="dxa"/>
          </w:tcPr>
          <w:p w:rsidR="001B1CEC" w:rsidRPr="00D25675" w:rsidRDefault="000B2269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Eye Piece/ Oc</w:t>
            </w:r>
            <w:r w:rsidR="001B1CEC" w:rsidRPr="00D25675">
              <w:rPr>
                <w:rFonts w:asciiTheme="minorHAnsi" w:hAnsiTheme="minorHAnsi" w:cstheme="minorHAnsi"/>
              </w:rPr>
              <w:t>ular lens</w:t>
            </w:r>
          </w:p>
        </w:tc>
        <w:tc>
          <w:tcPr>
            <w:tcW w:w="2841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Objective lens</w:t>
            </w:r>
          </w:p>
        </w:tc>
        <w:tc>
          <w:tcPr>
            <w:tcW w:w="2913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Total Magnification</w:t>
            </w:r>
          </w:p>
        </w:tc>
      </w:tr>
      <w:tr w:rsidR="001B1CEC" w:rsidRPr="00D25675" w:rsidTr="001B1CEC">
        <w:tc>
          <w:tcPr>
            <w:tcW w:w="2998" w:type="dxa"/>
          </w:tcPr>
          <w:p w:rsidR="001B1CEC" w:rsidRPr="00D25675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10 x</w:t>
            </w:r>
          </w:p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41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13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1B1CEC" w:rsidRPr="00D25675" w:rsidTr="001B1CEC">
        <w:tc>
          <w:tcPr>
            <w:tcW w:w="2998" w:type="dxa"/>
          </w:tcPr>
          <w:p w:rsidR="00E40D56" w:rsidRPr="00D25675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10 x</w:t>
            </w:r>
          </w:p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41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13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1B1CEC" w:rsidRPr="00D25675" w:rsidTr="001B1CEC">
        <w:tc>
          <w:tcPr>
            <w:tcW w:w="2998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1B1CEC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x</w:t>
            </w:r>
          </w:p>
          <w:p w:rsidR="00E40D56" w:rsidRPr="00D25675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1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13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:rsidR="001B1CEC" w:rsidRPr="00D25675" w:rsidRDefault="001B1CEC" w:rsidP="001B1CEC">
      <w:pPr>
        <w:pStyle w:val="ListParagraph"/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  <w:sz w:val="28"/>
          <w:szCs w:val="28"/>
        </w:rPr>
      </w:pPr>
    </w:p>
    <w:sectPr w:rsidR="00E66529" w:rsidRPr="00D25675" w:rsidSect="00533E1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3C7A"/>
    <w:multiLevelType w:val="hybridMultilevel"/>
    <w:tmpl w:val="7B6ECE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87150"/>
    <w:multiLevelType w:val="hybridMultilevel"/>
    <w:tmpl w:val="C3542496"/>
    <w:lvl w:ilvl="0" w:tplc="A0F45A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7552"/>
    <w:multiLevelType w:val="hybridMultilevel"/>
    <w:tmpl w:val="C0FAF1BC"/>
    <w:lvl w:ilvl="0" w:tplc="BBFC2D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23"/>
    <w:rsid w:val="000B2269"/>
    <w:rsid w:val="001B1CEC"/>
    <w:rsid w:val="001B6B71"/>
    <w:rsid w:val="002D6A5A"/>
    <w:rsid w:val="005206B2"/>
    <w:rsid w:val="00533E14"/>
    <w:rsid w:val="007411EA"/>
    <w:rsid w:val="007A611B"/>
    <w:rsid w:val="00823B8A"/>
    <w:rsid w:val="00885AAE"/>
    <w:rsid w:val="009B232A"/>
    <w:rsid w:val="00A3033E"/>
    <w:rsid w:val="00BF1C98"/>
    <w:rsid w:val="00C004A0"/>
    <w:rsid w:val="00CA2B23"/>
    <w:rsid w:val="00CB5A4C"/>
    <w:rsid w:val="00D25675"/>
    <w:rsid w:val="00E40D56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23"/>
    <w:pPr>
      <w:ind w:left="720"/>
      <w:contextualSpacing/>
    </w:pPr>
  </w:style>
  <w:style w:type="table" w:styleId="TableGrid">
    <w:name w:val="Table Grid"/>
    <w:basedOn w:val="TableNormal"/>
    <w:rsid w:val="00CA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6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23"/>
    <w:pPr>
      <w:ind w:left="720"/>
      <w:contextualSpacing/>
    </w:pPr>
  </w:style>
  <w:style w:type="table" w:styleId="TableGrid">
    <w:name w:val="Table Grid"/>
    <w:basedOn w:val="TableNormal"/>
    <w:rsid w:val="00CA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6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E7950AFC</Template>
  <TotalTime>29</TotalTime>
  <Pages>2</Pages>
  <Words>170</Words>
  <Characters>2664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BRUNS Emma</cp:lastModifiedBy>
  <cp:revision>12</cp:revision>
  <cp:lastPrinted>2018-06-13T21:55:00Z</cp:lastPrinted>
  <dcterms:created xsi:type="dcterms:W3CDTF">2016-02-12T06:19:00Z</dcterms:created>
  <dcterms:modified xsi:type="dcterms:W3CDTF">2018-06-27T00:40:00Z</dcterms:modified>
</cp:coreProperties>
</file>