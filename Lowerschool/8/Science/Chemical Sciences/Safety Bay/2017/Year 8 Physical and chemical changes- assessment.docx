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08" w:rsidRDefault="00281608" w:rsidP="002816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4943D8" wp14:editId="78BC7D3F">
            <wp:simplePos x="0" y="0"/>
            <wp:positionH relativeFrom="column">
              <wp:posOffset>1403350</wp:posOffset>
            </wp:positionH>
            <wp:positionV relativeFrom="paragraph">
              <wp:posOffset>-451485</wp:posOffset>
            </wp:positionV>
            <wp:extent cx="2792730" cy="6419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 full colour positiv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608" w:rsidRDefault="00281608" w:rsidP="00281608">
      <w:pPr>
        <w:rPr>
          <w:sz w:val="28"/>
          <w:szCs w:val="28"/>
        </w:rPr>
      </w:pPr>
    </w:p>
    <w:p w:rsidR="00281608" w:rsidRDefault="00281608" w:rsidP="00281608">
      <w:r w:rsidRPr="007A611B">
        <w:rPr>
          <w:b/>
        </w:rPr>
        <w:t xml:space="preserve">Year 8 </w:t>
      </w:r>
      <w:r>
        <w:rPr>
          <w:b/>
        </w:rPr>
        <w:t>Physical &amp; chemical changes</w:t>
      </w:r>
      <w:r w:rsidRPr="007A611B">
        <w:rPr>
          <w:b/>
        </w:rPr>
        <w:t xml:space="preserve"> Assessment</w:t>
      </w:r>
      <w:r>
        <w:tab/>
        <w:t xml:space="preserve">    </w:t>
      </w:r>
      <w:r w:rsidRPr="00885AAE">
        <w:t>Name: _________________</w:t>
      </w:r>
    </w:p>
    <w:p w:rsidR="00281608" w:rsidRPr="00885AAE" w:rsidRDefault="00281608" w:rsidP="00281608"/>
    <w:p w:rsidR="00281608" w:rsidRDefault="00281608" w:rsidP="00281608">
      <w:r w:rsidRPr="00885AAE">
        <w:tab/>
      </w:r>
      <w:r w:rsidRPr="00885AAE">
        <w:tab/>
      </w:r>
      <w:r w:rsidRPr="00885AAE">
        <w:tab/>
      </w:r>
      <w:r w:rsidRPr="00885AAE">
        <w:tab/>
      </w:r>
      <w:r w:rsidRPr="00885AAE">
        <w:tab/>
      </w:r>
      <w:r w:rsidRPr="00885AAE">
        <w:tab/>
      </w:r>
      <w:r w:rsidRPr="00885AAE">
        <w:tab/>
      </w:r>
      <w:r>
        <w:t xml:space="preserve">     </w:t>
      </w:r>
      <w:r w:rsidRPr="00885AAE">
        <w:t>Form:  ______________</w:t>
      </w:r>
    </w:p>
    <w:p w:rsidR="00281608" w:rsidRPr="00885AAE" w:rsidRDefault="00281608" w:rsidP="00281608"/>
    <w:p w:rsidR="00281608" w:rsidRPr="00885AAE" w:rsidRDefault="00281608" w:rsidP="00281608">
      <w:pPr>
        <w:rPr>
          <w:b/>
        </w:rPr>
      </w:pP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>
        <w:rPr>
          <w:b/>
        </w:rPr>
        <w:t xml:space="preserve">     Total Mark: ___________/ </w:t>
      </w:r>
      <w:r w:rsidR="001E44AC">
        <w:rPr>
          <w:b/>
        </w:rPr>
        <w:t>30</w:t>
      </w:r>
    </w:p>
    <w:p w:rsidR="00281608" w:rsidRDefault="00281608" w:rsidP="00281608"/>
    <w:p w:rsidR="00281608" w:rsidRDefault="00281608" w:rsidP="00281608"/>
    <w:p w:rsidR="00281608" w:rsidRDefault="00281608" w:rsidP="00281608">
      <w:pPr>
        <w:rPr>
          <w:b/>
        </w:rPr>
      </w:pPr>
      <w:r w:rsidRPr="00281608">
        <w:rPr>
          <w:b/>
        </w:rPr>
        <w:t xml:space="preserve">Answer all of the following questions: </w:t>
      </w:r>
    </w:p>
    <w:p w:rsidR="00281608" w:rsidRPr="00281608" w:rsidRDefault="00281608" w:rsidP="00281608"/>
    <w:p w:rsidR="00281608" w:rsidRDefault="00281608" w:rsidP="00281608">
      <w:r>
        <w:t xml:space="preserve">1. </w:t>
      </w:r>
      <w:proofErr w:type="gramStart"/>
      <w:r>
        <w:t>a</w:t>
      </w:r>
      <w:proofErr w:type="gramEnd"/>
      <w:r>
        <w:t>) A physical change occurs when ___________________________________________</w:t>
      </w:r>
      <w:r w:rsidR="004D34AC">
        <w:t>__</w:t>
      </w:r>
    </w:p>
    <w:p w:rsidR="00281608" w:rsidRDefault="00281608" w:rsidP="00281608">
      <w:pPr>
        <w:pStyle w:val="ListParagraph"/>
      </w:pPr>
    </w:p>
    <w:p w:rsidR="00281608" w:rsidRDefault="00281608" w:rsidP="00281608">
      <w:r>
        <w:t xml:space="preserve">       _______________________________________________________________________</w:t>
      </w:r>
    </w:p>
    <w:p w:rsidR="00281608" w:rsidRPr="00281608" w:rsidRDefault="00281608" w:rsidP="00281608"/>
    <w:p w:rsidR="00281608" w:rsidRDefault="00281608" w:rsidP="00281608"/>
    <w:p w:rsidR="00281608" w:rsidRDefault="00281608" w:rsidP="00281608">
      <w:r>
        <w:t xml:space="preserve">    b)</w:t>
      </w:r>
      <w:r w:rsidR="00722C99">
        <w:t xml:space="preserve"> </w:t>
      </w:r>
      <w:r>
        <w:t>A chemical change occurs when __________________________________________</w:t>
      </w:r>
      <w:r w:rsidR="004D34AC">
        <w:t>__</w:t>
      </w:r>
    </w:p>
    <w:p w:rsidR="00281608" w:rsidRDefault="00281608" w:rsidP="00281608"/>
    <w:p w:rsidR="00281608" w:rsidRDefault="00281608" w:rsidP="00281608">
      <w:r>
        <w:t xml:space="preserve">      ________________________________________________________________________</w:t>
      </w:r>
    </w:p>
    <w:p w:rsidR="00281608" w:rsidRPr="00281608" w:rsidRDefault="00281608" w:rsidP="00281608">
      <w:pPr>
        <w:tabs>
          <w:tab w:val="left" w:pos="6985"/>
        </w:tabs>
      </w:pPr>
      <w:r>
        <w:tab/>
        <w:t xml:space="preserve">              </w:t>
      </w:r>
      <w:r w:rsidR="00A76725">
        <w:t xml:space="preserve">    </w:t>
      </w:r>
      <w:r>
        <w:t>(2 marks)</w:t>
      </w:r>
    </w:p>
    <w:p w:rsidR="00281608" w:rsidRDefault="00281608" w:rsidP="00281608"/>
    <w:p w:rsidR="00281608" w:rsidRDefault="00281608" w:rsidP="00281608"/>
    <w:p w:rsidR="00281608" w:rsidRDefault="00281608" w:rsidP="00281608">
      <w:r>
        <w:t>2.</w:t>
      </w:r>
      <w:r w:rsidR="00A63FA3">
        <w:t xml:space="preserve"> (A)</w:t>
      </w:r>
      <w:r>
        <w:t xml:space="preserve"> </w:t>
      </w:r>
      <w:r w:rsidRPr="00281608">
        <w:t>Identify each of the following as a Physical or Chemical change</w:t>
      </w:r>
      <w:r>
        <w:t>.</w:t>
      </w:r>
    </w:p>
    <w:p w:rsidR="00281608" w:rsidRDefault="00281608" w:rsidP="00281608">
      <w:r>
        <w:t xml:space="preserve">  </w:t>
      </w:r>
    </w:p>
    <w:p w:rsidR="00281608" w:rsidRPr="00281608" w:rsidRDefault="00281608" w:rsidP="00281608">
      <w:r>
        <w:t xml:space="preserve">     Put a </w:t>
      </w:r>
      <w:r w:rsidRPr="00281608">
        <w:rPr>
          <w:b/>
        </w:rPr>
        <w:t>P</w:t>
      </w:r>
      <w:r>
        <w:rPr>
          <w:b/>
        </w:rPr>
        <w:t xml:space="preserve"> </w:t>
      </w:r>
      <w:r w:rsidRPr="00281608">
        <w:t>next</w:t>
      </w:r>
      <w:r>
        <w:rPr>
          <w:b/>
        </w:rPr>
        <w:t xml:space="preserve"> to Physical Changes</w:t>
      </w:r>
      <w:r>
        <w:rPr>
          <w:b/>
        </w:rPr>
        <w:tab/>
      </w:r>
      <w:r>
        <w:t xml:space="preserve">                </w:t>
      </w:r>
      <w:r w:rsidR="004D34AC">
        <w:t xml:space="preserve">      </w:t>
      </w:r>
      <w:r>
        <w:t xml:space="preserve"> Put a </w:t>
      </w:r>
      <w:r>
        <w:rPr>
          <w:b/>
        </w:rPr>
        <w:t xml:space="preserve">C </w:t>
      </w:r>
      <w:r w:rsidRPr="00281608">
        <w:t>next</w:t>
      </w:r>
      <w:r>
        <w:rPr>
          <w:b/>
        </w:rPr>
        <w:t xml:space="preserve"> </w:t>
      </w:r>
      <w:r w:rsidR="004D34AC">
        <w:rPr>
          <w:b/>
        </w:rPr>
        <w:t xml:space="preserve">to </w:t>
      </w:r>
      <w:r>
        <w:rPr>
          <w:b/>
        </w:rPr>
        <w:t>Chemical Changes</w:t>
      </w:r>
    </w:p>
    <w:p w:rsidR="00281608" w:rsidRDefault="00281608" w:rsidP="00281608">
      <w:pPr>
        <w:tabs>
          <w:tab w:val="left" w:pos="5090"/>
        </w:tabs>
      </w:pPr>
    </w:p>
    <w:p w:rsidR="00281608" w:rsidRDefault="00281608" w:rsidP="00281608"/>
    <w:p w:rsidR="00281608" w:rsidRDefault="00281608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>A piece of wood burns to form ash</w:t>
      </w:r>
      <w:r>
        <w:tab/>
        <w:t>___________________</w:t>
      </w:r>
    </w:p>
    <w:p w:rsidR="00281608" w:rsidRDefault="00281608" w:rsidP="00281608">
      <w:pPr>
        <w:tabs>
          <w:tab w:val="left" w:pos="5291"/>
        </w:tabs>
      </w:pPr>
      <w:r>
        <w:t xml:space="preserve">   </w:t>
      </w:r>
    </w:p>
    <w:p w:rsidR="00281608" w:rsidRDefault="00281608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>Water evaporates into steam                                 ___________________</w:t>
      </w:r>
    </w:p>
    <w:p w:rsidR="00281608" w:rsidRDefault="00281608" w:rsidP="00281608">
      <w:pPr>
        <w:pStyle w:val="ListParagraph"/>
      </w:pPr>
    </w:p>
    <w:p w:rsidR="00281608" w:rsidRDefault="00281608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>A piece of cork is cut in half                                 ___________________</w:t>
      </w:r>
    </w:p>
    <w:p w:rsidR="00281608" w:rsidRDefault="00281608" w:rsidP="00281608">
      <w:pPr>
        <w:pStyle w:val="ListParagraph"/>
      </w:pPr>
    </w:p>
    <w:p w:rsidR="00281608" w:rsidRDefault="00281608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>A bicycle chain rusts                                             ___________________</w:t>
      </w:r>
    </w:p>
    <w:p w:rsidR="00722C99" w:rsidRDefault="00722C99" w:rsidP="00722C99">
      <w:pPr>
        <w:pStyle w:val="ListParagraph"/>
      </w:pPr>
    </w:p>
    <w:p w:rsidR="00722C99" w:rsidRDefault="00722C99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>Food is digested in the stomach                            ___________________</w:t>
      </w:r>
    </w:p>
    <w:p w:rsidR="00722C99" w:rsidRDefault="00722C99" w:rsidP="00722C99">
      <w:pPr>
        <w:pStyle w:val="ListParagraph"/>
      </w:pPr>
    </w:p>
    <w:p w:rsidR="00722C99" w:rsidRDefault="00722C99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>A popsicle melts                                                    ___________________</w:t>
      </w:r>
    </w:p>
    <w:p w:rsidR="00722C99" w:rsidRDefault="00722C99" w:rsidP="00722C99">
      <w:pPr>
        <w:pStyle w:val="ListParagraph"/>
      </w:pPr>
    </w:p>
    <w:p w:rsidR="00722C99" w:rsidRDefault="00722C99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>A tire inflated with air                                            ___________________</w:t>
      </w:r>
    </w:p>
    <w:p w:rsidR="00722C99" w:rsidRDefault="00722C99" w:rsidP="00722C99">
      <w:pPr>
        <w:pStyle w:val="ListParagraph"/>
      </w:pPr>
    </w:p>
    <w:p w:rsidR="00722C99" w:rsidRDefault="00722C99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Milk sours </w:t>
      </w:r>
      <w:r>
        <w:tab/>
        <w:t xml:space="preserve">  ___________________</w:t>
      </w:r>
    </w:p>
    <w:p w:rsidR="00722C99" w:rsidRDefault="00722C99" w:rsidP="00722C99">
      <w:pPr>
        <w:pStyle w:val="ListParagraph"/>
      </w:pPr>
    </w:p>
    <w:p w:rsidR="00722C99" w:rsidRDefault="00722C99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Turning brownie mix to brownies </w:t>
      </w:r>
      <w:r>
        <w:tab/>
        <w:t xml:space="preserve">  ___________________</w:t>
      </w:r>
    </w:p>
    <w:p w:rsidR="005E18F7" w:rsidRDefault="005E18F7" w:rsidP="005E18F7">
      <w:pPr>
        <w:pStyle w:val="ListParagraph"/>
      </w:pPr>
    </w:p>
    <w:p w:rsidR="005E18F7" w:rsidRDefault="005E18F7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Hydrochloric acid reacts with zinc  </w:t>
      </w:r>
      <w:r>
        <w:tab/>
        <w:t xml:space="preserve"> ___________________</w:t>
      </w:r>
    </w:p>
    <w:p w:rsidR="004D34AC" w:rsidRDefault="004D34AC" w:rsidP="004D34AC">
      <w:pPr>
        <w:pStyle w:val="ListParagraph"/>
      </w:pPr>
    </w:p>
    <w:p w:rsidR="004D34AC" w:rsidRDefault="00A76725" w:rsidP="00A76725">
      <w:pPr>
        <w:pStyle w:val="ListParagraph"/>
        <w:tabs>
          <w:tab w:val="left" w:pos="7669"/>
        </w:tabs>
        <w:ind w:left="600"/>
      </w:pPr>
      <w:r>
        <w:tab/>
        <w:t xml:space="preserve">       (5 marks)</w:t>
      </w:r>
    </w:p>
    <w:p w:rsidR="007668AE" w:rsidRDefault="007668AE" w:rsidP="004D34AC">
      <w:pPr>
        <w:pStyle w:val="ListParagraph"/>
        <w:tabs>
          <w:tab w:val="left" w:pos="5291"/>
        </w:tabs>
        <w:ind w:left="600"/>
      </w:pPr>
    </w:p>
    <w:p w:rsidR="001D0976" w:rsidRDefault="001D0976" w:rsidP="001D0976">
      <w:pPr>
        <w:tabs>
          <w:tab w:val="left" w:pos="5291"/>
        </w:tabs>
      </w:pPr>
      <w:r>
        <w:t xml:space="preserve">   </w:t>
      </w:r>
    </w:p>
    <w:p w:rsidR="004D34AC" w:rsidRDefault="001D0976" w:rsidP="001D0976">
      <w:pPr>
        <w:tabs>
          <w:tab w:val="left" w:pos="5291"/>
        </w:tabs>
      </w:pPr>
      <w:r>
        <w:lastRenderedPageBreak/>
        <w:t xml:space="preserve">  </w:t>
      </w:r>
      <w:r w:rsidR="00A63FA3">
        <w:t xml:space="preserve">(B) </w:t>
      </w:r>
      <w:r w:rsidR="004D34AC">
        <w:t xml:space="preserve">Choose </w:t>
      </w:r>
      <w:r w:rsidR="004D34AC" w:rsidRPr="001D0976">
        <w:rPr>
          <w:b/>
        </w:rPr>
        <w:t xml:space="preserve">2 </w:t>
      </w:r>
      <w:r w:rsidR="004D34AC">
        <w:t xml:space="preserve">of the above examples and </w:t>
      </w:r>
      <w:r w:rsidR="004D34AC" w:rsidRPr="001D0976">
        <w:rPr>
          <w:b/>
        </w:rPr>
        <w:t>explain</w:t>
      </w:r>
      <w:r w:rsidR="004D34AC">
        <w:t xml:space="preserve"> why you choose chemical or physical. </w:t>
      </w:r>
      <w:r>
        <w:t xml:space="preserve">  </w:t>
      </w:r>
    </w:p>
    <w:p w:rsidR="001D0976" w:rsidRDefault="001D0976" w:rsidP="001D0976">
      <w:pPr>
        <w:tabs>
          <w:tab w:val="left" w:pos="5291"/>
        </w:tabs>
      </w:pPr>
      <w:r>
        <w:t xml:space="preserve">        </w:t>
      </w:r>
      <w:r w:rsidRPr="001D0976">
        <w:rPr>
          <w:b/>
        </w:rPr>
        <w:t>Please choose one of each type of change.</w:t>
      </w:r>
      <w:r>
        <w:t xml:space="preserve"> </w:t>
      </w:r>
    </w:p>
    <w:p w:rsidR="001D0976" w:rsidRDefault="001D0976" w:rsidP="001D0976">
      <w:pPr>
        <w:tabs>
          <w:tab w:val="left" w:pos="5291"/>
        </w:tabs>
      </w:pPr>
    </w:p>
    <w:p w:rsidR="004D34AC" w:rsidRDefault="004D34AC" w:rsidP="004D34AC">
      <w:pPr>
        <w:pStyle w:val="ListParagraph"/>
        <w:tabs>
          <w:tab w:val="left" w:pos="5291"/>
        </w:tabs>
        <w:ind w:left="600"/>
      </w:pPr>
    </w:p>
    <w:p w:rsidR="004D34AC" w:rsidRDefault="004D34AC" w:rsidP="004D34AC">
      <w:pPr>
        <w:pStyle w:val="ListParagraph"/>
        <w:tabs>
          <w:tab w:val="left" w:pos="5291"/>
        </w:tabs>
        <w:ind w:left="600"/>
      </w:pPr>
      <w:r>
        <w:t>Physical change explanation: ______________________________________________</w:t>
      </w:r>
    </w:p>
    <w:p w:rsidR="004D34AC" w:rsidRDefault="004D34AC" w:rsidP="004D34AC"/>
    <w:p w:rsidR="00A76725" w:rsidRDefault="004D34AC" w:rsidP="004D34AC">
      <w:pPr>
        <w:ind w:firstLine="720"/>
      </w:pPr>
      <w:r>
        <w:t>______________________________________________</w:t>
      </w:r>
      <w:r w:rsidR="00A76725">
        <w:t>_______________________</w:t>
      </w:r>
    </w:p>
    <w:p w:rsidR="00A76725" w:rsidRDefault="00A76725" w:rsidP="00A76725"/>
    <w:p w:rsidR="00A76725" w:rsidRDefault="00A76725" w:rsidP="00A76725">
      <w:pPr>
        <w:ind w:firstLine="720"/>
      </w:pPr>
      <w:r>
        <w:t>_____________________________________________________________________</w:t>
      </w:r>
    </w:p>
    <w:p w:rsidR="00A76725" w:rsidRDefault="00A76725" w:rsidP="00A76725"/>
    <w:p w:rsidR="00A76725" w:rsidRDefault="00A76725" w:rsidP="00A76725">
      <w:pPr>
        <w:ind w:firstLine="720"/>
      </w:pPr>
      <w:r>
        <w:t>_____________________________________________________________________</w:t>
      </w:r>
    </w:p>
    <w:p w:rsidR="00A76725" w:rsidRDefault="00A76725" w:rsidP="00A76725"/>
    <w:p w:rsidR="00A76725" w:rsidRDefault="00A76725" w:rsidP="00A76725">
      <w:pPr>
        <w:ind w:firstLine="720"/>
      </w:pPr>
      <w:r>
        <w:t>_____________________________________________________________________</w:t>
      </w:r>
    </w:p>
    <w:p w:rsidR="00A76725" w:rsidRPr="00A76725" w:rsidRDefault="00A76725" w:rsidP="00A76725"/>
    <w:p w:rsidR="00A76725" w:rsidRDefault="00A63FA3" w:rsidP="00A63FA3">
      <w:pPr>
        <w:tabs>
          <w:tab w:val="left" w:pos="7652"/>
        </w:tabs>
      </w:pPr>
      <w:r>
        <w:tab/>
        <w:t xml:space="preserve">       (</w:t>
      </w:r>
      <w:r w:rsidR="0044218B">
        <w:t>2</w:t>
      </w:r>
      <w:r>
        <w:t xml:space="preserve"> mark</w:t>
      </w:r>
      <w:r w:rsidR="0044218B">
        <w:t>s</w:t>
      </w:r>
      <w:r>
        <w:t>)</w:t>
      </w:r>
    </w:p>
    <w:p w:rsidR="00A76725" w:rsidRDefault="001D0976" w:rsidP="001D0976">
      <w:r>
        <w:t xml:space="preserve">         </w:t>
      </w:r>
      <w:r w:rsidR="00A76725">
        <w:t>Chemical change explanation: ____________________________________________</w:t>
      </w:r>
      <w:r>
        <w:t>_</w:t>
      </w:r>
    </w:p>
    <w:p w:rsidR="00A76725" w:rsidRDefault="00A76725" w:rsidP="00A76725"/>
    <w:p w:rsidR="00A76725" w:rsidRDefault="00A76725" w:rsidP="00A76725">
      <w:pPr>
        <w:ind w:firstLine="720"/>
      </w:pPr>
      <w:r>
        <w:t>_____________________________________________________________________</w:t>
      </w:r>
    </w:p>
    <w:p w:rsidR="00A76725" w:rsidRDefault="00A76725" w:rsidP="00A76725"/>
    <w:p w:rsidR="00A63FA3" w:rsidRDefault="00A76725" w:rsidP="00A76725">
      <w:pPr>
        <w:ind w:firstLine="720"/>
      </w:pPr>
      <w:r>
        <w:t>_____________________________________________________________________</w:t>
      </w:r>
    </w:p>
    <w:p w:rsidR="00A63FA3" w:rsidRDefault="00A63FA3" w:rsidP="00A63FA3"/>
    <w:p w:rsidR="00A63FA3" w:rsidRDefault="00A63FA3" w:rsidP="00A63FA3">
      <w:pPr>
        <w:ind w:firstLine="720"/>
      </w:pPr>
      <w:r>
        <w:t>_____________________________________________________________________</w:t>
      </w:r>
    </w:p>
    <w:p w:rsidR="00A63FA3" w:rsidRDefault="00A63FA3" w:rsidP="00A63FA3"/>
    <w:p w:rsidR="00A63FA3" w:rsidRDefault="00A63FA3" w:rsidP="00A63FA3">
      <w:pPr>
        <w:ind w:firstLine="720"/>
      </w:pPr>
      <w:r>
        <w:t>_____________________________________________________________________</w:t>
      </w:r>
    </w:p>
    <w:p w:rsidR="00A63FA3" w:rsidRDefault="00A63FA3" w:rsidP="00A63FA3">
      <w:pPr>
        <w:tabs>
          <w:tab w:val="left" w:pos="8087"/>
        </w:tabs>
      </w:pPr>
      <w:r>
        <w:tab/>
      </w:r>
    </w:p>
    <w:p w:rsidR="0044218B" w:rsidRDefault="00A63FA3" w:rsidP="00A63FA3">
      <w:pPr>
        <w:tabs>
          <w:tab w:val="left" w:pos="8087"/>
        </w:tabs>
      </w:pPr>
      <w:r>
        <w:tab/>
        <w:t>(</w:t>
      </w:r>
      <w:r w:rsidR="0044218B">
        <w:t xml:space="preserve">2 </w:t>
      </w:r>
      <w:r>
        <w:t>mark</w:t>
      </w:r>
      <w:r w:rsidR="0044218B">
        <w:t>s</w:t>
      </w:r>
      <w:r>
        <w:t xml:space="preserve">) </w:t>
      </w:r>
    </w:p>
    <w:p w:rsidR="0044218B" w:rsidRPr="0044218B" w:rsidRDefault="0044218B" w:rsidP="0044218B"/>
    <w:p w:rsidR="00864A64" w:rsidRDefault="00864A64" w:rsidP="00864A64"/>
    <w:p w:rsidR="00864A64" w:rsidRDefault="001D0976" w:rsidP="00864A64">
      <w:pPr>
        <w:spacing w:line="480" w:lineRule="auto"/>
      </w:pPr>
      <w:r>
        <w:t xml:space="preserve">        </w:t>
      </w:r>
      <w:r w:rsidR="00864A64">
        <w:t xml:space="preserve">3. Identify three signs that </w:t>
      </w:r>
      <w:r w:rsidR="004A5D56">
        <w:t>a chemical change has occurred.</w:t>
      </w:r>
    </w:p>
    <w:p w:rsidR="001D0976" w:rsidRDefault="001D0976" w:rsidP="00864A64">
      <w:pPr>
        <w:spacing w:line="480" w:lineRule="auto"/>
      </w:pPr>
      <w:r>
        <w:t xml:space="preserve">        _______________________________________________________________________</w:t>
      </w:r>
    </w:p>
    <w:p w:rsidR="00864A64" w:rsidRDefault="001D0976" w:rsidP="00864A64">
      <w:pPr>
        <w:spacing w:line="480" w:lineRule="auto"/>
      </w:pPr>
      <w:r>
        <w:t xml:space="preserve">        _______________________________________________________________________</w:t>
      </w:r>
    </w:p>
    <w:p w:rsidR="001D0976" w:rsidRDefault="001D0976" w:rsidP="001D0976">
      <w:pPr>
        <w:spacing w:line="480" w:lineRule="auto"/>
      </w:pPr>
      <w:r>
        <w:t xml:space="preserve">        ______________________________________________________________________</w:t>
      </w:r>
    </w:p>
    <w:p w:rsidR="001D0976" w:rsidRDefault="001D0976" w:rsidP="001D0976">
      <w:pPr>
        <w:spacing w:line="480" w:lineRule="auto"/>
      </w:pPr>
      <w:r>
        <w:t xml:space="preserve">        _______________________________________________________________________</w:t>
      </w:r>
    </w:p>
    <w:p w:rsidR="00864A64" w:rsidRPr="00864A64" w:rsidRDefault="001D0976" w:rsidP="001D0976">
      <w:pPr>
        <w:tabs>
          <w:tab w:val="left" w:pos="510"/>
          <w:tab w:val="right" w:pos="9026"/>
        </w:tabs>
        <w:spacing w:line="480" w:lineRule="auto"/>
      </w:pPr>
      <w:r>
        <w:tab/>
      </w:r>
      <w:r>
        <w:tab/>
      </w:r>
      <w:r w:rsidR="00864A64" w:rsidRPr="00864A64">
        <w:t>(3 marks)</w:t>
      </w:r>
    </w:p>
    <w:p w:rsidR="00864A64" w:rsidRDefault="00864A64" w:rsidP="0044218B"/>
    <w:p w:rsidR="00864A64" w:rsidRDefault="00864A64" w:rsidP="0044218B"/>
    <w:p w:rsidR="00864A64" w:rsidRDefault="00864A64" w:rsidP="0044218B"/>
    <w:p w:rsidR="00864A64" w:rsidRDefault="00864A64" w:rsidP="0044218B"/>
    <w:p w:rsidR="00864A64" w:rsidRDefault="00864A64" w:rsidP="0044218B"/>
    <w:p w:rsidR="007668AE" w:rsidRDefault="007668AE" w:rsidP="0044218B"/>
    <w:p w:rsidR="00864A64" w:rsidRDefault="00864A64" w:rsidP="0044218B"/>
    <w:p w:rsidR="00864A64" w:rsidRDefault="00864A64" w:rsidP="0044218B"/>
    <w:p w:rsidR="001D0976" w:rsidRDefault="001D0976" w:rsidP="0044218B"/>
    <w:p w:rsidR="00AC5F74" w:rsidRDefault="00AC5F74" w:rsidP="0044218B">
      <w:r>
        <w:lastRenderedPageBreak/>
        <w:t>4. Read each scenario. Decide whether a physical or chemical change has occurred and give evidence for your decision.</w:t>
      </w:r>
    </w:p>
    <w:p w:rsidR="00AC5F74" w:rsidRPr="0044218B" w:rsidRDefault="00AC5F74" w:rsidP="0044218B"/>
    <w:tbl>
      <w:tblPr>
        <w:tblStyle w:val="TableGrid"/>
        <w:tblW w:w="9883" w:type="dxa"/>
        <w:tblInd w:w="-310" w:type="dxa"/>
        <w:tblLook w:val="04A0" w:firstRow="1" w:lastRow="0" w:firstColumn="1" w:lastColumn="0" w:noHBand="0" w:noVBand="1"/>
      </w:tblPr>
      <w:tblGrid>
        <w:gridCol w:w="401"/>
        <w:gridCol w:w="4475"/>
        <w:gridCol w:w="1272"/>
        <w:gridCol w:w="3735"/>
      </w:tblGrid>
      <w:tr w:rsidR="00864A64" w:rsidTr="00864A64">
        <w:trPr>
          <w:trHeight w:val="1186"/>
        </w:trPr>
        <w:tc>
          <w:tcPr>
            <w:tcW w:w="401" w:type="dxa"/>
          </w:tcPr>
          <w:p w:rsidR="00864A64" w:rsidRDefault="00864A64" w:rsidP="0044218B"/>
        </w:tc>
        <w:tc>
          <w:tcPr>
            <w:tcW w:w="4475" w:type="dxa"/>
          </w:tcPr>
          <w:p w:rsidR="00864A64" w:rsidRPr="00864A64" w:rsidRDefault="00864A64" w:rsidP="00864A64">
            <w:pPr>
              <w:jc w:val="center"/>
              <w:rPr>
                <w:b/>
              </w:rPr>
            </w:pPr>
            <w:r w:rsidRPr="00864A64">
              <w:rPr>
                <w:b/>
              </w:rPr>
              <w:t>Scenario</w:t>
            </w:r>
          </w:p>
        </w:tc>
        <w:tc>
          <w:tcPr>
            <w:tcW w:w="1272" w:type="dxa"/>
          </w:tcPr>
          <w:p w:rsidR="00864A64" w:rsidRPr="00864A64" w:rsidRDefault="00864A64" w:rsidP="00864A64">
            <w:pPr>
              <w:jc w:val="center"/>
              <w:rPr>
                <w:b/>
              </w:rPr>
            </w:pPr>
            <w:r w:rsidRPr="00864A64">
              <w:rPr>
                <w:b/>
              </w:rPr>
              <w:t>Physical or Chemical Change?</w:t>
            </w:r>
          </w:p>
        </w:tc>
        <w:tc>
          <w:tcPr>
            <w:tcW w:w="3735" w:type="dxa"/>
          </w:tcPr>
          <w:p w:rsidR="00864A64" w:rsidRDefault="00864A64" w:rsidP="00864A64">
            <w:pPr>
              <w:jc w:val="center"/>
              <w:rPr>
                <w:b/>
              </w:rPr>
            </w:pPr>
            <w:r w:rsidRPr="00864A64">
              <w:rPr>
                <w:b/>
              </w:rPr>
              <w:t>Evidence….</w:t>
            </w:r>
          </w:p>
          <w:p w:rsidR="00D0266A" w:rsidRDefault="00D0266A" w:rsidP="00864A64">
            <w:pPr>
              <w:jc w:val="center"/>
              <w:rPr>
                <w:b/>
              </w:rPr>
            </w:pPr>
            <w:r>
              <w:rPr>
                <w:b/>
              </w:rPr>
              <w:t>1 piece – ½ mark</w:t>
            </w:r>
          </w:p>
          <w:p w:rsidR="00D0266A" w:rsidRPr="00864A64" w:rsidRDefault="00D0266A" w:rsidP="00864A64">
            <w:pPr>
              <w:jc w:val="center"/>
              <w:rPr>
                <w:b/>
              </w:rPr>
            </w:pPr>
            <w:r>
              <w:rPr>
                <w:b/>
              </w:rPr>
              <w:t>2 pieces – 1 mark</w:t>
            </w:r>
            <w:bookmarkStart w:id="0" w:name="_GoBack"/>
            <w:bookmarkEnd w:id="0"/>
          </w:p>
        </w:tc>
      </w:tr>
      <w:tr w:rsidR="00864A64" w:rsidTr="00864A64">
        <w:trPr>
          <w:trHeight w:val="1495"/>
        </w:trPr>
        <w:tc>
          <w:tcPr>
            <w:tcW w:w="401" w:type="dxa"/>
          </w:tcPr>
          <w:p w:rsidR="00864A64" w:rsidRDefault="00864A64" w:rsidP="00864A64">
            <w:r>
              <w:t>1</w:t>
            </w:r>
          </w:p>
        </w:tc>
        <w:tc>
          <w:tcPr>
            <w:tcW w:w="4475" w:type="dxa"/>
          </w:tcPr>
          <w:p w:rsidR="00864A64" w:rsidRDefault="00864A64" w:rsidP="00864A64">
            <w:r>
              <w:t>Your friend decides to toast a piece of</w:t>
            </w:r>
          </w:p>
          <w:p w:rsidR="00864A64" w:rsidRDefault="00864A64" w:rsidP="00864A64">
            <w:r>
              <w:t>bread, but leaves it in the toaster too long.</w:t>
            </w:r>
          </w:p>
          <w:p w:rsidR="00864A64" w:rsidRDefault="00864A64" w:rsidP="007668AE">
            <w:r>
              <w:t>The bread is black and the kitchen i</w:t>
            </w:r>
            <w:r w:rsidR="007668AE">
              <w:t xml:space="preserve">s </w:t>
            </w:r>
            <w:r>
              <w:t>full of smoke.</w:t>
            </w:r>
          </w:p>
        </w:tc>
        <w:tc>
          <w:tcPr>
            <w:tcW w:w="1272" w:type="dxa"/>
          </w:tcPr>
          <w:p w:rsidR="00864A64" w:rsidRDefault="00864A64" w:rsidP="0044218B"/>
        </w:tc>
        <w:tc>
          <w:tcPr>
            <w:tcW w:w="3735" w:type="dxa"/>
          </w:tcPr>
          <w:p w:rsidR="00864A64" w:rsidRDefault="00864A64" w:rsidP="0044218B"/>
        </w:tc>
      </w:tr>
      <w:tr w:rsidR="00864A64" w:rsidTr="00864A64">
        <w:trPr>
          <w:trHeight w:val="1160"/>
        </w:trPr>
        <w:tc>
          <w:tcPr>
            <w:tcW w:w="401" w:type="dxa"/>
          </w:tcPr>
          <w:p w:rsidR="00864A64" w:rsidRDefault="00864A64" w:rsidP="00864A64">
            <w:r>
              <w:t>2</w:t>
            </w:r>
          </w:p>
        </w:tc>
        <w:tc>
          <w:tcPr>
            <w:tcW w:w="4475" w:type="dxa"/>
          </w:tcPr>
          <w:p w:rsidR="00864A64" w:rsidRDefault="00864A64" w:rsidP="0044218B">
            <w:r>
              <w:t xml:space="preserve">You blow </w:t>
            </w:r>
            <w:r w:rsidR="00E2687A">
              <w:t xml:space="preserve">to </w:t>
            </w:r>
            <w:r>
              <w:t>dry your wet hair.</w:t>
            </w:r>
          </w:p>
        </w:tc>
        <w:tc>
          <w:tcPr>
            <w:tcW w:w="1272" w:type="dxa"/>
          </w:tcPr>
          <w:p w:rsidR="00864A64" w:rsidRDefault="00864A64" w:rsidP="0044218B"/>
        </w:tc>
        <w:tc>
          <w:tcPr>
            <w:tcW w:w="3735" w:type="dxa"/>
          </w:tcPr>
          <w:p w:rsidR="00864A64" w:rsidRDefault="00864A64" w:rsidP="0044218B"/>
        </w:tc>
      </w:tr>
      <w:tr w:rsidR="00864A64" w:rsidTr="00864A64">
        <w:trPr>
          <w:trHeight w:val="893"/>
        </w:trPr>
        <w:tc>
          <w:tcPr>
            <w:tcW w:w="401" w:type="dxa"/>
          </w:tcPr>
          <w:p w:rsidR="00864A64" w:rsidRDefault="00AC5F74" w:rsidP="0044218B">
            <w:r>
              <w:t>3</w:t>
            </w:r>
          </w:p>
        </w:tc>
        <w:tc>
          <w:tcPr>
            <w:tcW w:w="4475" w:type="dxa"/>
          </w:tcPr>
          <w:p w:rsidR="00864A64" w:rsidRDefault="00864A64" w:rsidP="0044218B">
            <w:r>
              <w:t>You forgot to dry the bread knife when you washed it and reddish brown spots appeared on it</w:t>
            </w:r>
            <w:r w:rsidR="007668AE">
              <w:t>.</w:t>
            </w:r>
          </w:p>
        </w:tc>
        <w:tc>
          <w:tcPr>
            <w:tcW w:w="1272" w:type="dxa"/>
          </w:tcPr>
          <w:p w:rsidR="00864A64" w:rsidRDefault="00864A64" w:rsidP="0044218B"/>
        </w:tc>
        <w:tc>
          <w:tcPr>
            <w:tcW w:w="3735" w:type="dxa"/>
          </w:tcPr>
          <w:p w:rsidR="00864A64" w:rsidRDefault="00864A64" w:rsidP="0044218B"/>
        </w:tc>
      </w:tr>
      <w:tr w:rsidR="00864A64" w:rsidTr="00864A64">
        <w:trPr>
          <w:trHeight w:val="1340"/>
        </w:trPr>
        <w:tc>
          <w:tcPr>
            <w:tcW w:w="401" w:type="dxa"/>
          </w:tcPr>
          <w:p w:rsidR="00864A64" w:rsidRDefault="00AC5F74" w:rsidP="0044218B">
            <w:r>
              <w:t>4</w:t>
            </w:r>
          </w:p>
        </w:tc>
        <w:tc>
          <w:tcPr>
            <w:tcW w:w="4475" w:type="dxa"/>
          </w:tcPr>
          <w:p w:rsidR="00864A64" w:rsidRDefault="00864A64" w:rsidP="0044218B">
            <w:r>
              <w:t>A straight piece of wire is coiled to form a spring.</w:t>
            </w:r>
          </w:p>
        </w:tc>
        <w:tc>
          <w:tcPr>
            <w:tcW w:w="1272" w:type="dxa"/>
          </w:tcPr>
          <w:p w:rsidR="00864A64" w:rsidRDefault="00864A64" w:rsidP="0044218B"/>
        </w:tc>
        <w:tc>
          <w:tcPr>
            <w:tcW w:w="3735" w:type="dxa"/>
          </w:tcPr>
          <w:p w:rsidR="00864A64" w:rsidRDefault="00864A64" w:rsidP="0044218B"/>
        </w:tc>
      </w:tr>
      <w:tr w:rsidR="00864A64" w:rsidTr="00864A64">
        <w:trPr>
          <w:trHeight w:val="1495"/>
        </w:trPr>
        <w:tc>
          <w:tcPr>
            <w:tcW w:w="401" w:type="dxa"/>
          </w:tcPr>
          <w:p w:rsidR="00864A64" w:rsidRDefault="00AC5F74" w:rsidP="0044218B">
            <w:r>
              <w:t>5</w:t>
            </w:r>
          </w:p>
        </w:tc>
        <w:tc>
          <w:tcPr>
            <w:tcW w:w="4475" w:type="dxa"/>
          </w:tcPr>
          <w:p w:rsidR="00864A64" w:rsidRDefault="00864A64" w:rsidP="0044218B">
            <w:r>
              <w:t>In baking biscuits and other quick breads, the baking powder reacts to release carbon dioxide bubbles. The carbon dioxide bubbles cause the dough to rise.</w:t>
            </w:r>
          </w:p>
        </w:tc>
        <w:tc>
          <w:tcPr>
            <w:tcW w:w="1272" w:type="dxa"/>
          </w:tcPr>
          <w:p w:rsidR="00864A64" w:rsidRDefault="00864A64" w:rsidP="0044218B"/>
        </w:tc>
        <w:tc>
          <w:tcPr>
            <w:tcW w:w="3735" w:type="dxa"/>
          </w:tcPr>
          <w:p w:rsidR="00864A64" w:rsidRDefault="00864A64" w:rsidP="0044218B"/>
        </w:tc>
      </w:tr>
      <w:tr w:rsidR="00864A64" w:rsidTr="00864A64">
        <w:trPr>
          <w:trHeight w:val="1367"/>
        </w:trPr>
        <w:tc>
          <w:tcPr>
            <w:tcW w:w="401" w:type="dxa"/>
          </w:tcPr>
          <w:p w:rsidR="00864A64" w:rsidRDefault="00AC5F74" w:rsidP="0044218B">
            <w:r>
              <w:t>6</w:t>
            </w:r>
          </w:p>
        </w:tc>
        <w:tc>
          <w:tcPr>
            <w:tcW w:w="4475" w:type="dxa"/>
          </w:tcPr>
          <w:p w:rsidR="00864A64" w:rsidRDefault="00864A64" w:rsidP="0044218B">
            <w:r>
              <w:t>Food colour is dropped into water to give it colour</w:t>
            </w:r>
            <w:r w:rsidR="007668AE">
              <w:t>.</w:t>
            </w:r>
          </w:p>
        </w:tc>
        <w:tc>
          <w:tcPr>
            <w:tcW w:w="1272" w:type="dxa"/>
          </w:tcPr>
          <w:p w:rsidR="00864A64" w:rsidRDefault="00864A64" w:rsidP="0044218B"/>
        </w:tc>
        <w:tc>
          <w:tcPr>
            <w:tcW w:w="3735" w:type="dxa"/>
          </w:tcPr>
          <w:p w:rsidR="00864A64" w:rsidRDefault="00864A64" w:rsidP="0044218B"/>
        </w:tc>
      </w:tr>
      <w:tr w:rsidR="00864A64" w:rsidTr="00864A64">
        <w:trPr>
          <w:trHeight w:val="893"/>
        </w:trPr>
        <w:tc>
          <w:tcPr>
            <w:tcW w:w="401" w:type="dxa"/>
          </w:tcPr>
          <w:p w:rsidR="00864A64" w:rsidRDefault="00AC5F74" w:rsidP="0044218B">
            <w:r>
              <w:t>7</w:t>
            </w:r>
          </w:p>
        </w:tc>
        <w:tc>
          <w:tcPr>
            <w:tcW w:w="4475" w:type="dxa"/>
          </w:tcPr>
          <w:p w:rsidR="00864A64" w:rsidRDefault="00864A64" w:rsidP="0044218B">
            <w:r>
              <w:t>You take out your best silver spoons and notice that they are very dull and have some black spots.</w:t>
            </w:r>
          </w:p>
        </w:tc>
        <w:tc>
          <w:tcPr>
            <w:tcW w:w="1272" w:type="dxa"/>
          </w:tcPr>
          <w:p w:rsidR="00864A64" w:rsidRDefault="00864A64" w:rsidP="0044218B"/>
        </w:tc>
        <w:tc>
          <w:tcPr>
            <w:tcW w:w="3735" w:type="dxa"/>
          </w:tcPr>
          <w:p w:rsidR="00864A64" w:rsidRDefault="00864A64" w:rsidP="0044218B"/>
        </w:tc>
      </w:tr>
      <w:tr w:rsidR="00864A64" w:rsidTr="00864A64">
        <w:trPr>
          <w:trHeight w:val="1070"/>
        </w:trPr>
        <w:tc>
          <w:tcPr>
            <w:tcW w:w="401" w:type="dxa"/>
          </w:tcPr>
          <w:p w:rsidR="00864A64" w:rsidRDefault="00AC5F74" w:rsidP="0044218B">
            <w:r>
              <w:t>8</w:t>
            </w:r>
          </w:p>
        </w:tc>
        <w:tc>
          <w:tcPr>
            <w:tcW w:w="4475" w:type="dxa"/>
          </w:tcPr>
          <w:p w:rsidR="00864A64" w:rsidRDefault="00864A64" w:rsidP="0044218B">
            <w:r>
              <w:t>In a fireworks show, the fireworks explode giving off heat and light.</w:t>
            </w:r>
          </w:p>
        </w:tc>
        <w:tc>
          <w:tcPr>
            <w:tcW w:w="1272" w:type="dxa"/>
          </w:tcPr>
          <w:p w:rsidR="00864A64" w:rsidRDefault="00864A64" w:rsidP="0044218B"/>
        </w:tc>
        <w:tc>
          <w:tcPr>
            <w:tcW w:w="3735" w:type="dxa"/>
          </w:tcPr>
          <w:p w:rsidR="00864A64" w:rsidRDefault="00864A64" w:rsidP="0044218B"/>
        </w:tc>
      </w:tr>
    </w:tbl>
    <w:p w:rsidR="00864A64" w:rsidRDefault="00864A64" w:rsidP="0044218B"/>
    <w:p w:rsidR="00AC5F74" w:rsidRDefault="007668AE" w:rsidP="007668AE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5F74">
        <w:t>(16 marks)</w:t>
      </w:r>
    </w:p>
    <w:p w:rsidR="00864A64" w:rsidRDefault="005E2E42" w:rsidP="0044218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159385</wp:posOffset>
            </wp:positionV>
            <wp:extent cx="10668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2" name="Picture 2" descr="http://previews.123rf.com/images/lhfgraphics/lhfgraphics1212/lhfgraphics121200059/16929412-Doodle-style-The-End-sketch-with-cartoon-mushroom-cloud-and-text-message-in-format-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eviews.123rf.com/images/lhfgraphics/lhfgraphics1212/lhfgraphics121200059/16929412-Doodle-style-The-End-sketch-with-cartoon-mushroom-cloud-and-text-message-in-format-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34608"/>
    <w:multiLevelType w:val="hybridMultilevel"/>
    <w:tmpl w:val="E3C81D68"/>
    <w:lvl w:ilvl="0" w:tplc="39FE49C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395940FC"/>
    <w:multiLevelType w:val="hybridMultilevel"/>
    <w:tmpl w:val="0EB6B9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30DBD"/>
    <w:multiLevelType w:val="hybridMultilevel"/>
    <w:tmpl w:val="B200439E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08"/>
    <w:rsid w:val="00140731"/>
    <w:rsid w:val="00191067"/>
    <w:rsid w:val="001C13DF"/>
    <w:rsid w:val="001D0976"/>
    <w:rsid w:val="001E44AC"/>
    <w:rsid w:val="001F4800"/>
    <w:rsid w:val="00281608"/>
    <w:rsid w:val="002A6877"/>
    <w:rsid w:val="003D201F"/>
    <w:rsid w:val="003E46F4"/>
    <w:rsid w:val="0044218B"/>
    <w:rsid w:val="004A5D56"/>
    <w:rsid w:val="004D34AC"/>
    <w:rsid w:val="005E18F7"/>
    <w:rsid w:val="005E2E42"/>
    <w:rsid w:val="00722C99"/>
    <w:rsid w:val="007668AE"/>
    <w:rsid w:val="007A15D6"/>
    <w:rsid w:val="007B3185"/>
    <w:rsid w:val="00835CFB"/>
    <w:rsid w:val="00864A64"/>
    <w:rsid w:val="00887E0F"/>
    <w:rsid w:val="009476D8"/>
    <w:rsid w:val="00973947"/>
    <w:rsid w:val="00A20DCD"/>
    <w:rsid w:val="00A63FA3"/>
    <w:rsid w:val="00A76725"/>
    <w:rsid w:val="00AC5F74"/>
    <w:rsid w:val="00B6309C"/>
    <w:rsid w:val="00B70211"/>
    <w:rsid w:val="00C74357"/>
    <w:rsid w:val="00D0266A"/>
    <w:rsid w:val="00DC5C90"/>
    <w:rsid w:val="00DE09FE"/>
    <w:rsid w:val="00E2687A"/>
    <w:rsid w:val="00F966DF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60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608"/>
    <w:pPr>
      <w:ind w:left="720"/>
      <w:contextualSpacing/>
    </w:pPr>
  </w:style>
  <w:style w:type="table" w:styleId="TableGrid">
    <w:name w:val="Table Grid"/>
    <w:basedOn w:val="TableNormal"/>
    <w:uiPriority w:val="59"/>
    <w:rsid w:val="00864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60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608"/>
    <w:pPr>
      <w:ind w:left="720"/>
      <w:contextualSpacing/>
    </w:pPr>
  </w:style>
  <w:style w:type="table" w:styleId="TableGrid">
    <w:name w:val="Table Grid"/>
    <w:basedOn w:val="TableNormal"/>
    <w:uiPriority w:val="59"/>
    <w:rsid w:val="00864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3009578B</Template>
  <TotalTime>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WHITE Elaine</cp:lastModifiedBy>
  <cp:revision>2</cp:revision>
  <dcterms:created xsi:type="dcterms:W3CDTF">2017-06-25T23:27:00Z</dcterms:created>
  <dcterms:modified xsi:type="dcterms:W3CDTF">2017-06-25T23:27:00Z</dcterms:modified>
</cp:coreProperties>
</file>