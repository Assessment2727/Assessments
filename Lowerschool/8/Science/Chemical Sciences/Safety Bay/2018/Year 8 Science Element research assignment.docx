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E36" w:rsidRPr="00B653A3" w:rsidRDefault="009515F0" w:rsidP="001B2E36">
      <w:pPr>
        <w:pStyle w:val="NormalWeb"/>
        <w:jc w:val="center"/>
        <w:outlineLvl w:val="1"/>
        <w:rPr>
          <w:rFonts w:asciiTheme="minorHAnsi" w:hAnsiTheme="minorHAnsi" w:cs="Arial"/>
          <w:b/>
          <w:sz w:val="32"/>
          <w:szCs w:val="32"/>
          <w:u w:val="single"/>
        </w:rPr>
      </w:pPr>
      <w:r w:rsidRPr="00B653A3">
        <w:rPr>
          <w:rFonts w:asciiTheme="minorHAnsi" w:hAnsiTheme="minorHAnsi" w:cs="Arial"/>
          <w:b/>
          <w:sz w:val="32"/>
          <w:szCs w:val="32"/>
          <w:u w:val="single"/>
        </w:rPr>
        <w:t xml:space="preserve">Year 8 Science: </w:t>
      </w:r>
      <w:r w:rsidR="001B2E36" w:rsidRPr="00B653A3">
        <w:rPr>
          <w:rFonts w:asciiTheme="minorHAnsi" w:hAnsiTheme="minorHAnsi" w:cs="Arial"/>
          <w:b/>
          <w:sz w:val="32"/>
          <w:szCs w:val="32"/>
          <w:u w:val="single"/>
        </w:rPr>
        <w:t xml:space="preserve">Element </w:t>
      </w:r>
      <w:r w:rsidRPr="00B653A3">
        <w:rPr>
          <w:rFonts w:asciiTheme="minorHAnsi" w:hAnsiTheme="minorHAnsi" w:cs="Arial"/>
          <w:b/>
          <w:sz w:val="32"/>
          <w:szCs w:val="32"/>
          <w:u w:val="single"/>
        </w:rPr>
        <w:t>Research</w:t>
      </w:r>
      <w:r w:rsidR="001B2E36" w:rsidRPr="00B653A3">
        <w:rPr>
          <w:rFonts w:asciiTheme="minorHAnsi" w:hAnsiTheme="minorHAnsi" w:cs="Arial"/>
          <w:b/>
          <w:sz w:val="32"/>
          <w:szCs w:val="32"/>
          <w:u w:val="single"/>
        </w:rPr>
        <w:t xml:space="preserve"> Assignment</w:t>
      </w:r>
    </w:p>
    <w:p w:rsidR="009515F0" w:rsidRDefault="009515F0" w:rsidP="001B2E36">
      <w:pPr>
        <w:pStyle w:val="NormalWeb"/>
        <w:jc w:val="center"/>
        <w:outlineLvl w:val="1"/>
        <w:rPr>
          <w:rFonts w:asciiTheme="minorHAnsi" w:hAnsiTheme="minorHAnsi" w:cs="Arial"/>
          <w:b/>
          <w:sz w:val="28"/>
          <w:szCs w:val="28"/>
        </w:rPr>
      </w:pPr>
    </w:p>
    <w:p w:rsidR="001B2E36" w:rsidRPr="001B2E36" w:rsidRDefault="001B2E36" w:rsidP="001B2E36">
      <w:pPr>
        <w:pStyle w:val="NormalWeb"/>
        <w:outlineLvl w:val="1"/>
        <w:rPr>
          <w:rFonts w:asciiTheme="minorHAnsi" w:hAnsiTheme="minorHAnsi" w:cs="Arial"/>
          <w:b/>
          <w:sz w:val="22"/>
          <w:szCs w:val="22"/>
        </w:rPr>
      </w:pPr>
      <w:r w:rsidRPr="001B2E36">
        <w:rPr>
          <w:rFonts w:asciiTheme="minorHAnsi" w:hAnsiTheme="minorHAnsi" w:cs="Arial"/>
          <w:b/>
          <w:sz w:val="22"/>
          <w:szCs w:val="22"/>
        </w:rPr>
        <w:t>Student name: ______________</w:t>
      </w:r>
      <w:r w:rsidRPr="001B2E36">
        <w:rPr>
          <w:rFonts w:asciiTheme="minorHAnsi" w:hAnsiTheme="minorHAnsi" w:cs="Arial"/>
          <w:b/>
          <w:sz w:val="22"/>
          <w:szCs w:val="22"/>
        </w:rPr>
        <w:tab/>
        <w:t xml:space="preserve">                             Element’s name______________</w:t>
      </w:r>
    </w:p>
    <w:p w:rsidR="001B2E36" w:rsidRPr="001B2E36" w:rsidRDefault="001B2E36" w:rsidP="001B2E36">
      <w:pPr>
        <w:jc w:val="center"/>
        <w:rPr>
          <w:b/>
          <w:u w:val="single"/>
        </w:rPr>
      </w:pPr>
    </w:p>
    <w:p w:rsidR="001B2E36" w:rsidRDefault="009515F0" w:rsidP="001B2E36">
      <w:pPr>
        <w:rPr>
          <w:b/>
        </w:rPr>
      </w:pPr>
      <w:r>
        <w:rPr>
          <w:b/>
        </w:rPr>
        <w:t>Your task is to s</w:t>
      </w:r>
      <w:r w:rsidR="001B2E36" w:rsidRPr="001B2E36">
        <w:rPr>
          <w:b/>
        </w:rPr>
        <w:t xml:space="preserve">elect one of the elements </w:t>
      </w:r>
      <w:r w:rsidR="00AA3D8C">
        <w:rPr>
          <w:b/>
        </w:rPr>
        <w:t xml:space="preserve">on the periodic table, and present an informative POSTER, that covers the following: </w:t>
      </w:r>
    </w:p>
    <w:p w:rsidR="001B2E36" w:rsidRDefault="009515F0" w:rsidP="001B2E36">
      <w:pPr>
        <w:numPr>
          <w:ilvl w:val="0"/>
          <w:numId w:val="1"/>
        </w:numPr>
        <w:spacing w:after="0" w:line="240" w:lineRule="auto"/>
        <w:jc w:val="both"/>
      </w:pPr>
      <w:r>
        <w:t>Name of the element</w:t>
      </w:r>
    </w:p>
    <w:p w:rsidR="001B2E36" w:rsidRDefault="009515F0" w:rsidP="001B2E36">
      <w:pPr>
        <w:numPr>
          <w:ilvl w:val="0"/>
          <w:numId w:val="1"/>
        </w:numPr>
        <w:spacing w:after="0" w:line="240" w:lineRule="auto"/>
        <w:jc w:val="both"/>
      </w:pPr>
      <w:r>
        <w:t>Element symbol</w:t>
      </w:r>
    </w:p>
    <w:p w:rsidR="001B2E36" w:rsidRDefault="009515F0" w:rsidP="001B2E36">
      <w:pPr>
        <w:numPr>
          <w:ilvl w:val="0"/>
          <w:numId w:val="1"/>
        </w:numPr>
        <w:spacing w:after="0" w:line="240" w:lineRule="auto"/>
        <w:jc w:val="both"/>
      </w:pPr>
      <w:r>
        <w:t>Atomic number of the element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Two or more </w:t>
      </w:r>
      <w:r w:rsidRPr="00AA3D8C">
        <w:rPr>
          <w:u w:val="single"/>
        </w:rPr>
        <w:t>physical</w:t>
      </w:r>
      <w:r>
        <w:t xml:space="preserve"> properties it possesses</w:t>
      </w:r>
      <w:bookmarkStart w:id="0" w:name="_GoBack"/>
      <w:bookmarkEnd w:id="0"/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Two or more </w:t>
      </w:r>
      <w:r w:rsidRPr="00AA3D8C">
        <w:rPr>
          <w:u w:val="single"/>
        </w:rPr>
        <w:t>chemical</w:t>
      </w:r>
      <w:r>
        <w:t xml:space="preserve"> properties it possesses</w:t>
      </w:r>
    </w:p>
    <w:p w:rsidR="001B2E36" w:rsidRPr="00192CB6" w:rsidRDefault="001B2E36" w:rsidP="001B2E36">
      <w:pPr>
        <w:numPr>
          <w:ilvl w:val="0"/>
          <w:numId w:val="1"/>
        </w:numPr>
        <w:spacing w:after="0" w:line="240" w:lineRule="auto"/>
        <w:jc w:val="both"/>
      </w:pPr>
      <w:r w:rsidRPr="00192CB6">
        <w:t>When the element was discovered</w:t>
      </w:r>
      <w:r w:rsidR="00A66A49">
        <w:t xml:space="preserve"> or created</w:t>
      </w:r>
      <w:r w:rsidRPr="00192CB6">
        <w:t xml:space="preserve"> (if known)</w:t>
      </w:r>
      <w:r>
        <w:t>.</w:t>
      </w:r>
    </w:p>
    <w:p w:rsidR="001B2E36" w:rsidRDefault="001B2E36" w:rsidP="001B2E36">
      <w:pPr>
        <w:numPr>
          <w:ilvl w:val="0"/>
          <w:numId w:val="1"/>
        </w:numPr>
        <w:spacing w:after="0" w:line="240" w:lineRule="auto"/>
        <w:jc w:val="both"/>
      </w:pPr>
      <w:r w:rsidRPr="00192CB6">
        <w:t xml:space="preserve">Who discovered the element </w:t>
      </w:r>
      <w:r>
        <w:t xml:space="preserve"> </w:t>
      </w:r>
      <w:r w:rsidRPr="00192CB6">
        <w:t>(if known)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>Where it may be found</w:t>
      </w:r>
    </w:p>
    <w:p w:rsidR="001B2E36" w:rsidRDefault="00AA3D8C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Is it found as a pure substance or do we need to extract it? How? </w:t>
      </w:r>
    </w:p>
    <w:p w:rsidR="001B2E36" w:rsidRDefault="001B2E36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Some common historical uses of this element </w:t>
      </w:r>
    </w:p>
    <w:p w:rsidR="00AA3D8C" w:rsidRDefault="001B2E36" w:rsidP="001B2E36">
      <w:pPr>
        <w:numPr>
          <w:ilvl w:val="0"/>
          <w:numId w:val="1"/>
        </w:numPr>
        <w:spacing w:after="0" w:line="240" w:lineRule="auto"/>
        <w:jc w:val="both"/>
      </w:pPr>
      <w:r>
        <w:t xml:space="preserve">Some common modern uses for this element </w:t>
      </w:r>
    </w:p>
    <w:p w:rsidR="001B2E36" w:rsidRDefault="00875E77" w:rsidP="00AA3D8C">
      <w:pPr>
        <w:spacing w:after="0" w:line="240" w:lineRule="auto"/>
        <w:ind w:left="1080"/>
        <w:jc w:val="both"/>
      </w:pPr>
      <w:r>
        <w:t xml:space="preserve"> </w:t>
      </w:r>
      <w:r w:rsidR="001B2E36">
        <w:t>(</w:t>
      </w:r>
      <w:r w:rsidR="001B2E36" w:rsidRPr="006F5EEC">
        <w:t>The uses may be of the element when it is in its pure form or when it’s combined with other elements</w:t>
      </w:r>
      <w:r w:rsidR="009515F0">
        <w:t>)</w:t>
      </w:r>
    </w:p>
    <w:p w:rsidR="009515F0" w:rsidRDefault="00B653A3" w:rsidP="009515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Bibliography</w:t>
      </w:r>
      <w:r w:rsidR="00AA3D8C">
        <w:t xml:space="preserve"> (at least THREE sources)</w:t>
      </w:r>
    </w:p>
    <w:p w:rsidR="009438C4" w:rsidRDefault="009438C4" w:rsidP="009438C4">
      <w:pPr>
        <w:autoSpaceDE w:val="0"/>
        <w:autoSpaceDN w:val="0"/>
        <w:adjustRightInd w:val="0"/>
        <w:spacing w:after="0" w:line="240" w:lineRule="auto"/>
      </w:pPr>
    </w:p>
    <w:p w:rsidR="001B2E36" w:rsidRDefault="001B2E36" w:rsidP="009515F0">
      <w:pPr>
        <w:spacing w:after="0" w:line="240" w:lineRule="auto"/>
        <w:ind w:left="1080"/>
        <w:jc w:val="both"/>
      </w:pPr>
    </w:p>
    <w:p w:rsidR="00B653A3" w:rsidRDefault="00B653A3" w:rsidP="00AA3D8C">
      <w:r>
        <w:t>You will have</w:t>
      </w:r>
      <w:r w:rsidR="009515F0">
        <w:t xml:space="preserve"> </w:t>
      </w:r>
      <w:r w:rsidRPr="00AA3D8C">
        <w:rPr>
          <w:b/>
          <w:u w:val="single"/>
        </w:rPr>
        <w:t>2</w:t>
      </w:r>
      <w:r w:rsidR="009515F0" w:rsidRPr="00AA3D8C">
        <w:rPr>
          <w:b/>
          <w:u w:val="single"/>
        </w:rPr>
        <w:t xml:space="preserve"> </w:t>
      </w:r>
      <w:r w:rsidRPr="00AA3D8C">
        <w:rPr>
          <w:b/>
          <w:u w:val="single"/>
        </w:rPr>
        <w:t>sessions</w:t>
      </w:r>
      <w:r>
        <w:t xml:space="preserve"> of in-class time to research and commence the final copy of the assignment.  </w:t>
      </w:r>
    </w:p>
    <w:p w:rsidR="00AA3D8C" w:rsidRDefault="00AA3D8C" w:rsidP="00AA3D8C">
      <w:r>
        <w:t xml:space="preserve">The rest of this assignment must be completed in your own time. </w:t>
      </w:r>
    </w:p>
    <w:p w:rsidR="00B653A3" w:rsidRDefault="00B653A3" w:rsidP="00B653A3">
      <w:pPr>
        <w:pStyle w:val="ListParagraph"/>
      </w:pPr>
    </w:p>
    <w:p w:rsidR="00B653A3" w:rsidRDefault="00B653A3" w:rsidP="00B653A3">
      <w:r w:rsidRPr="00B653A3">
        <w:rPr>
          <w:b/>
        </w:rPr>
        <w:t>Remember you are not allowed to copy your research notes directly from the internet or book as this is plagiarism</w:t>
      </w:r>
      <w:r>
        <w:t xml:space="preserve"> (stealing someone else’s work). To help prevent this you may want to write your notes in dot points in the </w:t>
      </w:r>
      <w:r w:rsidR="00AA3D8C">
        <w:t>worksheet</w:t>
      </w:r>
      <w:r>
        <w:t xml:space="preserve"> provided.</w:t>
      </w:r>
    </w:p>
    <w:p w:rsidR="00AA3D8C" w:rsidRDefault="00AA3D8C" w:rsidP="00B653A3"/>
    <w:p w:rsidR="00AA3D8C" w:rsidRDefault="00AA3D8C" w:rsidP="00B653A3"/>
    <w:p w:rsidR="00B653A3" w:rsidRPr="00B653A3" w:rsidRDefault="00B653A3" w:rsidP="001B2E36">
      <w:pPr>
        <w:rPr>
          <w:b/>
        </w:rPr>
      </w:pPr>
      <w:r w:rsidRPr="00B653A3">
        <w:rPr>
          <w:b/>
        </w:rPr>
        <w:t>Due date: ________________________</w:t>
      </w:r>
    </w:p>
    <w:p w:rsidR="00B653A3" w:rsidRDefault="00B653A3" w:rsidP="001B2E36"/>
    <w:p w:rsidR="00DB094E" w:rsidRDefault="00DD5410" w:rsidP="001B2E36">
      <w:pPr>
        <w:rPr>
          <w:b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44B19F5" wp14:editId="102FADA4">
            <wp:simplePos x="0" y="0"/>
            <wp:positionH relativeFrom="margin">
              <wp:posOffset>4283710</wp:posOffset>
            </wp:positionH>
            <wp:positionV relativeFrom="paragraph">
              <wp:posOffset>474345</wp:posOffset>
            </wp:positionV>
            <wp:extent cx="1638300" cy="1638300"/>
            <wp:effectExtent l="0" t="0" r="0" b="0"/>
            <wp:wrapNone/>
            <wp:docPr id="5" name="Picture 5" descr="Image result for heavy metal elements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eavy metal elements carto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E77"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53F2298C" wp14:editId="0C30B98D">
            <wp:simplePos x="0" y="0"/>
            <wp:positionH relativeFrom="margin">
              <wp:align>center</wp:align>
            </wp:positionH>
            <wp:positionV relativeFrom="paragraph">
              <wp:posOffset>398145</wp:posOffset>
            </wp:positionV>
            <wp:extent cx="2247900" cy="1645920"/>
            <wp:effectExtent l="0" t="0" r="0" b="0"/>
            <wp:wrapNone/>
            <wp:docPr id="3" name="Picture 3" descr="Two of my favorite things: the Avengers and Chem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o of my favorite things: the Avengers and Chemist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52"/>
                    <a:stretch/>
                  </pic:blipFill>
                  <pic:spPr bwMode="auto">
                    <a:xfrm>
                      <a:off x="0" y="0"/>
                      <a:ext cx="22479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3A3" w:rsidRPr="00B653A3">
        <w:rPr>
          <w:b/>
          <w:i/>
        </w:rPr>
        <w:t>Your final copy of the assignment must be submitted in person to your teacher on or before the due date.</w:t>
      </w:r>
    </w:p>
    <w:p w:rsidR="00AA3D8C" w:rsidRDefault="00875E77" w:rsidP="001B2E36">
      <w:pPr>
        <w:rPr>
          <w:b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67D61C91" wp14:editId="1C12D4BF">
            <wp:simplePos x="0" y="0"/>
            <wp:positionH relativeFrom="margin">
              <wp:posOffset>-76200</wp:posOffset>
            </wp:positionH>
            <wp:positionV relativeFrom="paragraph">
              <wp:posOffset>245110</wp:posOffset>
            </wp:positionV>
            <wp:extent cx="1482090" cy="1135380"/>
            <wp:effectExtent l="0" t="0" r="0" b="0"/>
            <wp:wrapNone/>
            <wp:docPr id="2" name="Picture 2" descr="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: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3D8C" w:rsidRDefault="00AA3D8C" w:rsidP="001B2E36">
      <w:pPr>
        <w:rPr>
          <w:b/>
          <w:i/>
        </w:rPr>
      </w:pPr>
    </w:p>
    <w:p w:rsidR="00B653A3" w:rsidRDefault="00B653A3" w:rsidP="00DB094E">
      <w:pPr>
        <w:jc w:val="center"/>
      </w:pPr>
    </w:p>
    <w:p w:rsidR="00F527E8" w:rsidRDefault="00DD5410" w:rsidP="00F527E8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32560" cy="1059180"/>
            <wp:effectExtent l="0" t="0" r="0" b="0"/>
            <wp:wrapTopAndBottom/>
            <wp:docPr id="6" name="Picture 6" descr="https://images.clipartof.com/thumbnails/1336507-Lineart-Clipart-Of-A-Cartoon-Black-And-White-School-Girl-Studying-The-Periodic-Table-Of-Elements-Royalty-Free-Outline-Vector-Illu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clipartof.com/thumbnails/1336507-Lineart-Clipart-Of-A-Cartoon-Black-And-White-School-Girl-Studying-The-Periodic-Table-Of-Elements-Royalty-Free-Outline-Vector-Illustr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25"/>
                    <a:stretch/>
                  </pic:blipFill>
                  <pic:spPr bwMode="auto">
                    <a:xfrm>
                      <a:off x="0" y="0"/>
                      <a:ext cx="14325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E8">
        <w:rPr>
          <w:b/>
          <w:sz w:val="28"/>
          <w:szCs w:val="28"/>
          <w:u w:val="single"/>
        </w:rPr>
        <w:t xml:space="preserve">Element </w:t>
      </w:r>
      <w:r w:rsidR="00F527E8" w:rsidRPr="00F527E8">
        <w:rPr>
          <w:b/>
          <w:sz w:val="28"/>
          <w:szCs w:val="28"/>
          <w:u w:val="single"/>
        </w:rPr>
        <w:t>Research Assignment – Marking Key/ Rubric</w:t>
      </w:r>
    </w:p>
    <w:p w:rsidR="00F527E8" w:rsidRDefault="00F527E8" w:rsidP="00F527E8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____________________________________</w:t>
      </w:r>
    </w:p>
    <w:tbl>
      <w:tblPr>
        <w:tblStyle w:val="TableGrid"/>
        <w:tblW w:w="9890" w:type="dxa"/>
        <w:tblLook w:val="04A0" w:firstRow="1" w:lastRow="0" w:firstColumn="1" w:lastColumn="0" w:noHBand="0" w:noVBand="1"/>
      </w:tblPr>
      <w:tblGrid>
        <w:gridCol w:w="2943"/>
        <w:gridCol w:w="2977"/>
        <w:gridCol w:w="1985"/>
        <w:gridCol w:w="1985"/>
      </w:tblGrid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Assessments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Total Mark</w:t>
            </w:r>
          </w:p>
          <w:p w:rsidR="00AA3D8C" w:rsidRPr="002B714D" w:rsidRDefault="00AA3D8C" w:rsidP="00C54434">
            <w:pPr>
              <w:jc w:val="center"/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Available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b/>
                <w:sz w:val="24"/>
                <w:szCs w:val="24"/>
              </w:rPr>
            </w:pPr>
            <w:r w:rsidRPr="002B714D">
              <w:rPr>
                <w:b/>
                <w:sz w:val="24"/>
                <w:szCs w:val="24"/>
              </w:rPr>
              <w:t>Your Mark</w:t>
            </w: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Name of the element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Element symbol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Atomic number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9D4542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Physical properties 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property,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AC57A9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Chemical properties 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property,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Discovery date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 who discovered it</w:t>
            </w:r>
          </w:p>
        </w:tc>
        <w:tc>
          <w:tcPr>
            <w:tcW w:w="2977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F527E8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Where </w:t>
            </w:r>
            <w:r>
              <w:rPr>
                <w:sz w:val="24"/>
                <w:szCs w:val="24"/>
              </w:rPr>
              <w:t xml:space="preserve">can it </w:t>
            </w:r>
            <w:r w:rsidRPr="002B714D">
              <w:rPr>
                <w:sz w:val="24"/>
                <w:szCs w:val="24"/>
              </w:rPr>
              <w:t>be found?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How we can </w:t>
            </w:r>
            <w:proofErr w:type="gramStart"/>
            <w:r w:rsidRPr="002B714D">
              <w:rPr>
                <w:sz w:val="24"/>
                <w:szCs w:val="24"/>
              </w:rPr>
              <w:t>extracted</w:t>
            </w:r>
            <w:proofErr w:type="gramEnd"/>
            <w:r w:rsidRPr="002B714D">
              <w:rPr>
                <w:sz w:val="24"/>
                <w:szCs w:val="24"/>
              </w:rPr>
              <w:t xml:space="preserve"> from where it is found?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>Brief description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AC57A9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Common historical uses 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use,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 w:rsidRPr="002B714D">
              <w:rPr>
                <w:sz w:val="24"/>
                <w:szCs w:val="24"/>
              </w:rPr>
              <w:t xml:space="preserve">Common modern uses </w:t>
            </w:r>
          </w:p>
        </w:tc>
        <w:tc>
          <w:tcPr>
            <w:tcW w:w="2977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mark per use, max 2 marks</w:t>
            </w:r>
          </w:p>
        </w:tc>
        <w:tc>
          <w:tcPr>
            <w:tcW w:w="1985" w:type="dxa"/>
          </w:tcPr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2B714D" w:rsidTr="00AA3D8C">
        <w:tc>
          <w:tcPr>
            <w:tcW w:w="2943" w:type="dxa"/>
          </w:tcPr>
          <w:p w:rsidR="00AA3D8C" w:rsidRPr="002B714D" w:rsidRDefault="00AA3D8C" w:rsidP="00AC57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Bibliography</w:t>
            </w:r>
            <w:r w:rsidRPr="002B714D">
              <w:rPr>
                <w:sz w:val="24"/>
                <w:szCs w:val="24"/>
              </w:rPr>
              <w:t>:</w:t>
            </w:r>
          </w:p>
          <w:p w:rsidR="00AA3D8C" w:rsidRPr="002B714D" w:rsidRDefault="00A66A49" w:rsidP="002B71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AA3D8C" w:rsidRPr="002B714D">
              <w:rPr>
                <w:sz w:val="24"/>
                <w:szCs w:val="24"/>
              </w:rPr>
              <w:t xml:space="preserve">minimum </w:t>
            </w:r>
            <w:r w:rsidR="00AA3D8C" w:rsidRPr="002B714D">
              <w:rPr>
                <w:b/>
                <w:sz w:val="24"/>
                <w:szCs w:val="24"/>
              </w:rPr>
              <w:t xml:space="preserve">3 </w:t>
            </w:r>
            <w:r w:rsidR="00AA3D8C" w:rsidRPr="002B714D">
              <w:rPr>
                <w:sz w:val="24"/>
                <w:szCs w:val="24"/>
              </w:rPr>
              <w:t>websites</w:t>
            </w:r>
            <w:r w:rsidR="00AA3D8C">
              <w:rPr>
                <w:sz w:val="24"/>
                <w:szCs w:val="24"/>
              </w:rPr>
              <w:t xml:space="preserve"> or books</w:t>
            </w:r>
            <w:r w:rsidR="00AA3D8C" w:rsidRPr="002B714D">
              <w:rPr>
                <w:sz w:val="24"/>
                <w:szCs w:val="24"/>
              </w:rPr>
              <w:t>)</w:t>
            </w:r>
          </w:p>
          <w:p w:rsidR="00AA3D8C" w:rsidRPr="002B714D" w:rsidRDefault="00AA3D8C" w:rsidP="00AC57A9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AA3D8C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websites/ books</w:t>
            </w:r>
          </w:p>
          <w:p w:rsidR="00AA3D8C" w:rsidRPr="002B714D" w:rsidRDefault="00AA3D8C" w:rsidP="00CE6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style</w:t>
            </w:r>
          </w:p>
        </w:tc>
        <w:tc>
          <w:tcPr>
            <w:tcW w:w="1985" w:type="dxa"/>
          </w:tcPr>
          <w:p w:rsidR="00AA3D8C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AA3D8C" w:rsidRPr="002B714D" w:rsidRDefault="00AA3D8C" w:rsidP="00C544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AA3D8C" w:rsidRPr="002B714D" w:rsidRDefault="00AA3D8C" w:rsidP="00CE63CF">
            <w:pPr>
              <w:rPr>
                <w:sz w:val="24"/>
                <w:szCs w:val="24"/>
              </w:rPr>
            </w:pPr>
          </w:p>
        </w:tc>
      </w:tr>
      <w:tr w:rsidR="00AA3D8C" w:rsidRPr="00A5683E" w:rsidTr="00AA3D8C">
        <w:tc>
          <w:tcPr>
            <w:tcW w:w="2943" w:type="dxa"/>
          </w:tcPr>
          <w:p w:rsidR="00AA3D8C" w:rsidRPr="00A5683E" w:rsidRDefault="00AA3D8C" w:rsidP="00CE63CF">
            <w:pPr>
              <w:rPr>
                <w:b/>
                <w:sz w:val="24"/>
                <w:szCs w:val="24"/>
              </w:rPr>
            </w:pPr>
            <w:r w:rsidRPr="00A5683E">
              <w:rPr>
                <w:b/>
                <w:sz w:val="24"/>
                <w:szCs w:val="24"/>
              </w:rPr>
              <w:t>Total Mark</w:t>
            </w:r>
          </w:p>
        </w:tc>
        <w:tc>
          <w:tcPr>
            <w:tcW w:w="2977" w:type="dxa"/>
          </w:tcPr>
          <w:p w:rsidR="00AA3D8C" w:rsidRPr="00A5683E" w:rsidRDefault="00AA3D8C" w:rsidP="00CE63CF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AA3D8C" w:rsidRPr="00A5683E" w:rsidRDefault="00AA3D8C" w:rsidP="00C544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985" w:type="dxa"/>
          </w:tcPr>
          <w:p w:rsidR="00AA3D8C" w:rsidRPr="00A5683E" w:rsidRDefault="00AA3D8C" w:rsidP="00CE63CF">
            <w:pPr>
              <w:rPr>
                <w:b/>
                <w:sz w:val="24"/>
                <w:szCs w:val="24"/>
              </w:rPr>
            </w:pPr>
          </w:p>
        </w:tc>
      </w:tr>
    </w:tbl>
    <w:p w:rsidR="002B714D" w:rsidRPr="002B714D" w:rsidRDefault="002B714D" w:rsidP="002B714D">
      <w:pPr>
        <w:rPr>
          <w:sz w:val="24"/>
          <w:szCs w:val="24"/>
        </w:rPr>
      </w:pPr>
    </w:p>
    <w:p w:rsidR="002B714D" w:rsidRPr="002B714D" w:rsidRDefault="002B714D" w:rsidP="002B714D">
      <w:pPr>
        <w:rPr>
          <w:sz w:val="24"/>
          <w:szCs w:val="24"/>
        </w:rPr>
      </w:pPr>
      <w:r w:rsidRPr="002B714D">
        <w:rPr>
          <w:sz w:val="24"/>
          <w:szCs w:val="24"/>
        </w:rPr>
        <w:t>Comment</w:t>
      </w:r>
      <w:proofErr w:type="gramStart"/>
      <w:r w:rsidRPr="002B714D">
        <w:rPr>
          <w:sz w:val="24"/>
          <w:szCs w:val="24"/>
        </w:rPr>
        <w:t>:_</w:t>
      </w:r>
      <w:proofErr w:type="gramEnd"/>
      <w:r w:rsidRPr="002B714D">
        <w:rPr>
          <w:sz w:val="24"/>
          <w:szCs w:val="24"/>
        </w:rPr>
        <w:t>_________________________________________________________________________________________________________________________</w:t>
      </w:r>
      <w:r>
        <w:rPr>
          <w:sz w:val="24"/>
          <w:szCs w:val="24"/>
        </w:rPr>
        <w:t>___________________</w:t>
      </w:r>
    </w:p>
    <w:p w:rsidR="002B714D" w:rsidRPr="002B714D" w:rsidRDefault="002B714D" w:rsidP="002B714D">
      <w:pPr>
        <w:rPr>
          <w:sz w:val="24"/>
          <w:szCs w:val="24"/>
        </w:rPr>
      </w:pPr>
      <w:r w:rsidRPr="002B714D">
        <w:rPr>
          <w:sz w:val="24"/>
          <w:szCs w:val="24"/>
        </w:rPr>
        <w:t xml:space="preserve">       </w:t>
      </w:r>
    </w:p>
    <w:p w:rsidR="002B714D" w:rsidRPr="002B714D" w:rsidRDefault="002B714D" w:rsidP="002B714D">
      <w:pPr>
        <w:rPr>
          <w:sz w:val="24"/>
          <w:szCs w:val="24"/>
        </w:rPr>
      </w:pPr>
    </w:p>
    <w:p w:rsidR="002B714D" w:rsidRDefault="002B714D" w:rsidP="00F527E8">
      <w:pPr>
        <w:rPr>
          <w:sz w:val="28"/>
          <w:szCs w:val="28"/>
        </w:rPr>
      </w:pPr>
    </w:p>
    <w:p w:rsidR="00F527E8" w:rsidRPr="00F527E8" w:rsidRDefault="00F527E8" w:rsidP="00F527E8">
      <w:pPr>
        <w:rPr>
          <w:sz w:val="28"/>
          <w:szCs w:val="28"/>
        </w:rPr>
      </w:pPr>
    </w:p>
    <w:sectPr w:rsidR="00F527E8" w:rsidRPr="00F527E8" w:rsidSect="00DD5410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F0D"/>
    <w:multiLevelType w:val="hybridMultilevel"/>
    <w:tmpl w:val="F74CB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02C13"/>
    <w:multiLevelType w:val="hybridMultilevel"/>
    <w:tmpl w:val="08700F74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2E36"/>
    <w:rsid w:val="0003298F"/>
    <w:rsid w:val="001B2E36"/>
    <w:rsid w:val="002B714D"/>
    <w:rsid w:val="002F04A5"/>
    <w:rsid w:val="00436D66"/>
    <w:rsid w:val="005949C6"/>
    <w:rsid w:val="00875E77"/>
    <w:rsid w:val="009438C4"/>
    <w:rsid w:val="009515F0"/>
    <w:rsid w:val="009D4542"/>
    <w:rsid w:val="00A5683E"/>
    <w:rsid w:val="00A66A49"/>
    <w:rsid w:val="00AA3D8C"/>
    <w:rsid w:val="00AC57A9"/>
    <w:rsid w:val="00B653A3"/>
    <w:rsid w:val="00BC2DAF"/>
    <w:rsid w:val="00C1270C"/>
    <w:rsid w:val="00C70C6F"/>
    <w:rsid w:val="00D62AFD"/>
    <w:rsid w:val="00DB094E"/>
    <w:rsid w:val="00DD5410"/>
    <w:rsid w:val="00E92510"/>
    <w:rsid w:val="00F527E8"/>
    <w:rsid w:val="00F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1B2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65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1B2E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65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9B04AC6C</Template>
  <TotalTime>41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GROZNICA Zoran</cp:lastModifiedBy>
  <cp:revision>5</cp:revision>
  <cp:lastPrinted>2016-05-18T07:09:00Z</cp:lastPrinted>
  <dcterms:created xsi:type="dcterms:W3CDTF">2016-05-18T07:09:00Z</dcterms:created>
  <dcterms:modified xsi:type="dcterms:W3CDTF">2018-03-26T22:58:00Z</dcterms:modified>
</cp:coreProperties>
</file>