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90" w:rsidRPr="007140CD" w:rsidRDefault="00015085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Task 6 Chemistry</w:t>
      </w:r>
      <w:r w:rsidR="007140CD" w:rsidRPr="007140CD">
        <w:rPr>
          <w:rFonts w:ascii="Arial" w:hAnsi="Arial" w:cs="Arial"/>
          <w:b/>
          <w:u w:val="single"/>
        </w:rPr>
        <w:t xml:space="preserve"> 1 Test Answer Sheet</w:t>
      </w:r>
      <w:r>
        <w:rPr>
          <w:rFonts w:ascii="Arial" w:hAnsi="Arial" w:cs="Arial"/>
        </w:rPr>
        <w:tab/>
      </w:r>
      <w:r w:rsidR="007140CD" w:rsidRPr="007140CD">
        <w:rPr>
          <w:rFonts w:ascii="Arial" w:hAnsi="Arial" w:cs="Arial"/>
        </w:rPr>
        <w:t>Name: _______________</w:t>
      </w:r>
      <w:r w:rsidR="005F65EA">
        <w:rPr>
          <w:rFonts w:ascii="Arial" w:hAnsi="Arial" w:cs="Arial"/>
        </w:rPr>
        <w:t>___</w:t>
      </w:r>
    </w:p>
    <w:p w:rsidR="007140CD" w:rsidRPr="007140CD" w:rsidRDefault="007140CD">
      <w:pPr>
        <w:rPr>
          <w:rFonts w:ascii="Arial" w:hAnsi="Arial" w:cs="Arial"/>
        </w:rPr>
      </w:pPr>
    </w:p>
    <w:p w:rsidR="007140CD" w:rsidRDefault="00C913E9">
      <w:pPr>
        <w:rPr>
          <w:rFonts w:ascii="Arial" w:hAnsi="Arial" w:cs="Arial"/>
        </w:rPr>
      </w:pPr>
      <w:r>
        <w:rPr>
          <w:rFonts w:ascii="Arial" w:hAnsi="Arial" w:cs="Arial"/>
        </w:rPr>
        <w:t>Section 1: Multi</w:t>
      </w:r>
      <w:r w:rsidR="005F65EA">
        <w:rPr>
          <w:rFonts w:ascii="Arial" w:hAnsi="Arial" w:cs="Arial"/>
        </w:rPr>
        <w:t>ple c</w:t>
      </w:r>
      <w:r>
        <w:rPr>
          <w:rFonts w:ascii="Arial" w:hAnsi="Arial" w:cs="Arial"/>
        </w:rPr>
        <w:t>hoice</w:t>
      </w:r>
      <w:r w:rsidR="007140CD">
        <w:rPr>
          <w:rFonts w:ascii="Arial" w:hAnsi="Arial" w:cs="Arial"/>
        </w:rPr>
        <w:t>:</w:t>
      </w:r>
    </w:p>
    <w:p w:rsidR="007140CD" w:rsidRDefault="007140CD">
      <w:pPr>
        <w:rPr>
          <w:rFonts w:ascii="Arial" w:hAnsi="Arial" w:cs="Arial"/>
        </w:rPr>
      </w:pPr>
    </w:p>
    <w:p w:rsidR="007140CD" w:rsidRDefault="00256056">
      <w:pPr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7140CD">
        <w:rPr>
          <w:rFonts w:ascii="Arial" w:hAnsi="Arial" w:cs="Arial"/>
        </w:rPr>
        <w:t xml:space="preserve"> Questions – place a cross (X) on your selection</w:t>
      </w:r>
    </w:p>
    <w:p w:rsidR="007140CD" w:rsidRDefault="007140CD">
      <w:pPr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11.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pStyle w:val="ListParagraph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12.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13.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14.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15.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B01D2D" w:rsidP="00F80EA6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Multiple choice mark: _____ / 15</w:t>
      </w:r>
      <w:r w:rsidR="007140CD" w:rsidRPr="007140CD">
        <w:rPr>
          <w:rFonts w:ascii="Arial" w:hAnsi="Arial" w:cs="Arial"/>
        </w:rPr>
        <w:t xml:space="preserve"> marks</w:t>
      </w:r>
    </w:p>
    <w:p w:rsidR="007140CD" w:rsidRDefault="007140CD" w:rsidP="007140CD">
      <w:pPr>
        <w:rPr>
          <w:rFonts w:ascii="Arial" w:hAnsi="Arial" w:cs="Arial"/>
        </w:rPr>
      </w:pPr>
    </w:p>
    <w:p w:rsidR="007140CD" w:rsidRDefault="00C913E9" w:rsidP="007140CD">
      <w:pPr>
        <w:rPr>
          <w:rFonts w:ascii="Arial" w:hAnsi="Arial" w:cs="Arial"/>
        </w:rPr>
      </w:pPr>
      <w:r>
        <w:rPr>
          <w:rFonts w:ascii="Arial" w:hAnsi="Arial" w:cs="Arial"/>
        </w:rPr>
        <w:t>Section 2: Written section</w:t>
      </w:r>
    </w:p>
    <w:p w:rsidR="00156F14" w:rsidRDefault="00156F14" w:rsidP="00156F14">
      <w:pPr>
        <w:rPr>
          <w:rFonts w:ascii="Arial" w:hAnsi="Arial" w:cs="Arial"/>
        </w:rPr>
      </w:pPr>
    </w:p>
    <w:p w:rsidR="00156F14" w:rsidRPr="00156F14" w:rsidRDefault="00B01D2D" w:rsidP="00156F1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D4BAA" wp14:editId="351C857C">
                <wp:simplePos x="0" y="0"/>
                <wp:positionH relativeFrom="column">
                  <wp:posOffset>3514436</wp:posOffset>
                </wp:positionH>
                <wp:positionV relativeFrom="paragraph">
                  <wp:posOffset>24361</wp:posOffset>
                </wp:positionV>
                <wp:extent cx="1321723" cy="1080654"/>
                <wp:effectExtent l="0" t="0" r="1206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23" cy="1080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0021C" id="Rectangle 5" o:spid="_x0000_s1026" style="position:absolute;margin-left:276.75pt;margin-top:1.9pt;width:104.05pt;height:8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" fillcolor="white [3212]" strokecolor="#548dd4 [1951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8BCB3" wp14:editId="5ACBD8CC">
                <wp:simplePos x="0" y="0"/>
                <wp:positionH relativeFrom="column">
                  <wp:posOffset>2042795</wp:posOffset>
                </wp:positionH>
                <wp:positionV relativeFrom="paragraph">
                  <wp:posOffset>24130</wp:posOffset>
                </wp:positionV>
                <wp:extent cx="1321435" cy="1080135"/>
                <wp:effectExtent l="0" t="0" r="120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080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C4629" id="Rectangle 4" o:spid="_x0000_s1026" style="position:absolute;margin-left:160.85pt;margin-top:1.9pt;width:104.05pt;height:8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" fillcolor="white [3212]" strokecolor="#548dd4 [1951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154A" wp14:editId="35AA61EB">
                <wp:simplePos x="0" y="0"/>
                <wp:positionH relativeFrom="column">
                  <wp:posOffset>569422</wp:posOffset>
                </wp:positionH>
                <wp:positionV relativeFrom="paragraph">
                  <wp:posOffset>22110</wp:posOffset>
                </wp:positionV>
                <wp:extent cx="1321723" cy="1080654"/>
                <wp:effectExtent l="0" t="0" r="120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23" cy="1080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2406E" id="Rectangle 3" o:spid="_x0000_s1026" style="position:absolute;margin-left:44.85pt;margin-top:1.75pt;width:104.05pt;height: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" fillcolor="white [3212]" strokecolor="#548dd4 [1951]" strokeweight="2pt"/>
            </w:pict>
          </mc:Fallback>
        </mc:AlternateContent>
      </w:r>
      <w:r>
        <w:rPr>
          <w:rFonts w:ascii="Arial" w:hAnsi="Arial" w:cs="Arial"/>
        </w:rPr>
        <w:t xml:space="preserve">                                    </w:t>
      </w: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Pr="00156F14" w:rsidRDefault="00156F14" w:rsidP="00156F14">
      <w:pPr>
        <w:rPr>
          <w:rFonts w:ascii="Arial" w:hAnsi="Arial" w:cs="Arial"/>
        </w:rPr>
      </w:pPr>
    </w:p>
    <w:p w:rsidR="00B01D2D" w:rsidRDefault="00F80EA6" w:rsidP="00156F14">
      <w:pPr>
        <w:pStyle w:val="ListParagraph"/>
        <w:rPr>
          <w:rFonts w:ascii="Arial" w:hAnsi="Arial" w:cs="Arial"/>
        </w:rPr>
      </w:pPr>
      <w:r w:rsidRPr="00156F14">
        <w:rPr>
          <w:rFonts w:ascii="Arial" w:hAnsi="Arial" w:cs="Arial"/>
        </w:rPr>
        <w:tab/>
      </w:r>
      <w:r w:rsidR="00B01D2D">
        <w:rPr>
          <w:rFonts w:ascii="Arial" w:hAnsi="Arial" w:cs="Arial"/>
        </w:rPr>
        <w:t xml:space="preserve">   Solid</w:t>
      </w:r>
      <w:r w:rsidR="00B01D2D">
        <w:rPr>
          <w:rFonts w:ascii="Arial" w:hAnsi="Arial" w:cs="Arial"/>
        </w:rPr>
        <w:tab/>
      </w:r>
      <w:r w:rsidR="00B01D2D">
        <w:rPr>
          <w:rFonts w:ascii="Arial" w:hAnsi="Arial" w:cs="Arial"/>
        </w:rPr>
        <w:tab/>
        <w:t xml:space="preserve">    Liquid       </w:t>
      </w:r>
      <w:r w:rsidR="00B01D2D">
        <w:rPr>
          <w:rFonts w:ascii="Arial" w:hAnsi="Arial" w:cs="Arial"/>
        </w:rPr>
        <w:tab/>
      </w:r>
      <w:r w:rsidR="00B01D2D">
        <w:rPr>
          <w:rFonts w:ascii="Arial" w:hAnsi="Arial" w:cs="Arial"/>
        </w:rPr>
        <w:tab/>
        <w:t xml:space="preserve">       Gas</w:t>
      </w:r>
    </w:p>
    <w:p w:rsidR="00B01D2D" w:rsidRDefault="00B01D2D" w:rsidP="00156F14">
      <w:pPr>
        <w:pStyle w:val="ListParagraph"/>
        <w:rPr>
          <w:rFonts w:ascii="Arial" w:hAnsi="Arial" w:cs="Arial"/>
        </w:rPr>
      </w:pPr>
    </w:p>
    <w:p w:rsidR="00F80EA6" w:rsidRPr="00156F14" w:rsidRDefault="00F80EA6" w:rsidP="00B01D2D">
      <w:pPr>
        <w:pStyle w:val="ListParagraph"/>
        <w:ind w:left="4320" w:firstLine="720"/>
        <w:rPr>
          <w:rFonts w:ascii="Arial" w:hAnsi="Arial" w:cs="Arial"/>
        </w:rPr>
      </w:pPr>
      <w:r w:rsidRPr="00156F14">
        <w:rPr>
          <w:rFonts w:ascii="Arial" w:hAnsi="Arial" w:cs="Arial"/>
        </w:rPr>
        <w:t xml:space="preserve">1 mark each – </w:t>
      </w:r>
    </w:p>
    <w:p w:rsidR="00F80EA6" w:rsidRDefault="00F80EA6" w:rsidP="00F80EA6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  <w:t>M</w:t>
      </w:r>
      <w:r w:rsidRPr="00F80EA6">
        <w:rPr>
          <w:rFonts w:ascii="Arial" w:hAnsi="Arial" w:cs="Arial"/>
        </w:rPr>
        <w:t xml:space="preserve">ark achieved: </w:t>
      </w:r>
      <w:r>
        <w:rPr>
          <w:rFonts w:ascii="Arial" w:hAnsi="Arial" w:cs="Arial"/>
        </w:rPr>
        <w:t>__</w:t>
      </w:r>
      <w:r w:rsidR="00B01D2D">
        <w:rPr>
          <w:rFonts w:ascii="Arial" w:hAnsi="Arial" w:cs="Arial"/>
        </w:rPr>
        <w:t xml:space="preserve"> / 3</w:t>
      </w:r>
      <w:r w:rsidRPr="00F80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marks</w:t>
      </w:r>
    </w:p>
    <w:p w:rsidR="00F80EA6" w:rsidRDefault="00F80EA6" w:rsidP="00F80EA6">
      <w:pPr>
        <w:rPr>
          <w:rFonts w:ascii="Arial" w:hAnsi="Arial" w:cs="Arial"/>
        </w:rPr>
      </w:pPr>
    </w:p>
    <w:p w:rsidR="00B01D2D" w:rsidRDefault="00B01D2D" w:rsidP="00B01D2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 achieved: __ / 1 mark</w:t>
      </w:r>
    </w:p>
    <w:p w:rsidR="00B01D2D" w:rsidRDefault="00F84319" w:rsidP="00F843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a)  ____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</w:p>
    <w:p w:rsid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</w:p>
    <w:p w:rsidR="00F84319" w:rsidRP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½ mark each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2 marks</w:t>
      </w:r>
    </w:p>
    <w:p w:rsidR="00F84319" w:rsidRP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d)  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C7D0F" w:rsidRDefault="003C7D0F" w:rsidP="00F84319">
      <w:pPr>
        <w:rPr>
          <w:rFonts w:ascii="Arial" w:hAnsi="Arial" w:cs="Arial"/>
        </w:rPr>
      </w:pPr>
    </w:p>
    <w:p w:rsidR="009B1664" w:rsidRDefault="009B1664" w:rsidP="009B166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a)  ____</w:t>
      </w:r>
      <w:r w:rsidR="00207228">
        <w:rPr>
          <w:rFonts w:ascii="Arial" w:hAnsi="Arial" w:cs="Arial"/>
        </w:rPr>
        <w:t>______________________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</w:p>
    <w:p w:rsidR="009B1664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</w:t>
      </w:r>
      <w:r w:rsidR="00207228">
        <w:rPr>
          <w:rFonts w:ascii="Arial" w:hAnsi="Arial" w:cs="Arial"/>
        </w:rPr>
        <w:t>______________________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</w:p>
    <w:p w:rsidR="009B1664" w:rsidRPr="00F84319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</w:t>
      </w:r>
      <w:r w:rsidR="00207228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  <w:t>½ mark each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2 marks</w:t>
      </w:r>
    </w:p>
    <w:p w:rsidR="009B1664" w:rsidRPr="00F84319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d)  ____</w:t>
      </w:r>
      <w:r w:rsidR="00207228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84319" w:rsidRDefault="00F84319" w:rsidP="009B1664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a)  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Pr="00F84319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mark each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7612">
        <w:rPr>
          <w:rFonts w:ascii="Arial" w:hAnsi="Arial" w:cs="Arial"/>
        </w:rPr>
        <w:t>Marks achieved: __ / 3</w:t>
      </w:r>
      <w:r>
        <w:rPr>
          <w:rFonts w:ascii="Arial" w:hAnsi="Arial" w:cs="Arial"/>
        </w:rPr>
        <w:t xml:space="preserve"> marks</w:t>
      </w:r>
    </w:p>
    <w:p w:rsidR="00207228" w:rsidRPr="00F84319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07228" w:rsidRDefault="00207228" w:rsidP="00207228">
      <w:pPr>
        <w:rPr>
          <w:rFonts w:ascii="Arial" w:hAnsi="Arial" w:cs="Arial"/>
        </w:rPr>
      </w:pPr>
    </w:p>
    <w:p w:rsidR="008C7612" w:rsidRDefault="008C7612" w:rsidP="008C76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 </w:t>
      </w:r>
      <w:r>
        <w:rPr>
          <w:rFonts w:ascii="Arial" w:hAnsi="Arial" w:cs="Arial"/>
          <w:b/>
        </w:rPr>
        <w:t>Complete the following table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 marks)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70"/>
        <w:gridCol w:w="2764"/>
        <w:gridCol w:w="2762"/>
      </w:tblGrid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Formula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elements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each type of atom in each molecule</w:t>
            </w: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</w:t>
            </w: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- 1 atom</w:t>
            </w: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-  4 atom</w:t>
            </w: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12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NaHCO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</w:tbl>
    <w:p w:rsidR="00207228" w:rsidRPr="008C7612" w:rsidRDefault="00207228" w:rsidP="008C7612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Pr="008C7612" w:rsidRDefault="008C7612" w:rsidP="008C761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7228" w:rsidRPr="008C7612">
        <w:rPr>
          <w:rFonts w:ascii="Arial" w:hAnsi="Arial" w:cs="Arial"/>
        </w:rPr>
        <w:tab/>
        <w:t>1 mark each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  <w:t>Marks achieved: __ / 7</w:t>
      </w:r>
      <w:r>
        <w:rPr>
          <w:rFonts w:ascii="Arial" w:hAnsi="Arial" w:cs="Arial"/>
        </w:rPr>
        <w:t xml:space="preserve"> marks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Pr="00F84319" w:rsidRDefault="008C7612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rPr>
          <w:rFonts w:ascii="Arial" w:hAnsi="Arial" w:cs="Arial"/>
        </w:rPr>
      </w:pPr>
    </w:p>
    <w:p w:rsidR="00207228" w:rsidRPr="00496225" w:rsidRDefault="00496225" w:rsidP="0049622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07228" w:rsidRPr="00496225"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8C7612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1</w:t>
      </w:r>
      <w:r w:rsidR="00207228">
        <w:rPr>
          <w:rFonts w:ascii="Arial" w:hAnsi="Arial" w:cs="Arial"/>
        </w:rPr>
        <w:t xml:space="preserve"> marks</w:t>
      </w:r>
    </w:p>
    <w:p w:rsidR="00207228" w:rsidRDefault="00207228" w:rsidP="00207228">
      <w:pPr>
        <w:rPr>
          <w:rFonts w:ascii="Arial" w:hAnsi="Arial" w:cs="Arial"/>
        </w:rPr>
      </w:pPr>
    </w:p>
    <w:p w:rsidR="00207228" w:rsidRPr="00496225" w:rsidRDefault="00496225" w:rsidP="0049622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207228" w:rsidRPr="00496225"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8C7612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1</w:t>
      </w:r>
      <w:r w:rsidR="00207228">
        <w:rPr>
          <w:rFonts w:ascii="Arial" w:hAnsi="Arial" w:cs="Arial"/>
        </w:rPr>
        <w:t xml:space="preserve"> marks</w:t>
      </w:r>
    </w:p>
    <w:p w:rsidR="005F65EA" w:rsidRPr="004916B6" w:rsidRDefault="00566A38" w:rsidP="00CE3540">
      <w:pPr>
        <w:pStyle w:val="ListParagraph"/>
        <w:jc w:val="center"/>
        <w:rPr>
          <w:rFonts w:ascii="Arial" w:hAnsi="Arial" w:cs="Arial"/>
        </w:rPr>
      </w:pPr>
      <w:r w:rsidRPr="00566A38">
        <w:rPr>
          <w:rFonts w:ascii="Arial" w:hAnsi="Arial" w:cs="Arial"/>
          <w:b/>
        </w:rPr>
        <w:t>END OF TEST</w:t>
      </w:r>
      <w:r w:rsidR="00D43F7B">
        <w:rPr>
          <w:rFonts w:ascii="Arial" w:hAnsi="Arial" w:cs="Arial"/>
        </w:rPr>
        <w:tab/>
        <w:t>TOTAL TEST MARK: ______ / 35</w:t>
      </w:r>
      <w:r w:rsidR="005F65EA">
        <w:rPr>
          <w:rFonts w:ascii="Arial" w:hAnsi="Arial" w:cs="Arial"/>
        </w:rPr>
        <w:t xml:space="preserve"> MARKS</w:t>
      </w:r>
    </w:p>
    <w:sectPr w:rsidR="005F65EA" w:rsidRPr="004916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01"/>
    <w:multiLevelType w:val="hybridMultilevel"/>
    <w:tmpl w:val="7382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00A5"/>
    <w:multiLevelType w:val="hybridMultilevel"/>
    <w:tmpl w:val="FA682816"/>
    <w:lvl w:ilvl="0" w:tplc="BCA22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44B98"/>
    <w:multiLevelType w:val="hybridMultilevel"/>
    <w:tmpl w:val="D94A6DD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63E04"/>
    <w:multiLevelType w:val="hybridMultilevel"/>
    <w:tmpl w:val="0ED66E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5A2"/>
    <w:multiLevelType w:val="hybridMultilevel"/>
    <w:tmpl w:val="924CFD44"/>
    <w:lvl w:ilvl="0" w:tplc="0C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1E05F7E"/>
    <w:multiLevelType w:val="hybridMultilevel"/>
    <w:tmpl w:val="8812C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0149C"/>
    <w:multiLevelType w:val="hybridMultilevel"/>
    <w:tmpl w:val="C16842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2218"/>
    <w:multiLevelType w:val="hybridMultilevel"/>
    <w:tmpl w:val="713EB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CD"/>
    <w:rsid w:val="00015085"/>
    <w:rsid w:val="00156A78"/>
    <w:rsid w:val="00156F14"/>
    <w:rsid w:val="00207228"/>
    <w:rsid w:val="00256056"/>
    <w:rsid w:val="003C7D0F"/>
    <w:rsid w:val="004916B6"/>
    <w:rsid w:val="00496225"/>
    <w:rsid w:val="00566A38"/>
    <w:rsid w:val="005A6690"/>
    <w:rsid w:val="005F65EA"/>
    <w:rsid w:val="007140CD"/>
    <w:rsid w:val="0084396F"/>
    <w:rsid w:val="008C7612"/>
    <w:rsid w:val="009B1664"/>
    <w:rsid w:val="00B01D2D"/>
    <w:rsid w:val="00C850EA"/>
    <w:rsid w:val="00C913E9"/>
    <w:rsid w:val="00CE3540"/>
    <w:rsid w:val="00D43F7B"/>
    <w:rsid w:val="00D51E61"/>
    <w:rsid w:val="00DB7E73"/>
    <w:rsid w:val="00F80EA6"/>
    <w:rsid w:val="00F8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92CC00-8F4F-404E-99C0-0B865685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D"/>
    <w:pPr>
      <w:ind w:left="720"/>
      <w:contextualSpacing/>
    </w:pPr>
  </w:style>
  <w:style w:type="table" w:styleId="TableGrid">
    <w:name w:val="Table Grid"/>
    <w:basedOn w:val="TableNormal"/>
    <w:rsid w:val="008C7612"/>
    <w:rPr>
      <w:rFonts w:eastAsia="Times New Roman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51E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1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42A62AF3</Template>
  <TotalTime>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CLARK Maxine [Narrogin Senior High School]</cp:lastModifiedBy>
  <cp:revision>2</cp:revision>
  <cp:lastPrinted>2019-05-10T00:40:00Z</cp:lastPrinted>
  <dcterms:created xsi:type="dcterms:W3CDTF">2019-05-10T00:40:00Z</dcterms:created>
  <dcterms:modified xsi:type="dcterms:W3CDTF">2019-05-10T00:40:00Z</dcterms:modified>
</cp:coreProperties>
</file>