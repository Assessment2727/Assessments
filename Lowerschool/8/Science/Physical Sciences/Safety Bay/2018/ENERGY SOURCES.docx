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A9F" w:rsidRDefault="00EF4E8E" w:rsidP="00EF4E8E">
      <w:pPr>
        <w:pStyle w:val="Heading1"/>
      </w:pPr>
      <w:r>
        <w:t>ENERGY SOURCES</w:t>
      </w:r>
    </w:p>
    <w:p w:rsidR="00EF4E8E" w:rsidRDefault="00EF4E8E" w:rsidP="00EF4E8E"/>
    <w:p w:rsidR="00EF4E8E" w:rsidRDefault="00EF4E8E" w:rsidP="00EF4E8E"/>
    <w:p w:rsidR="00EF4E8E" w:rsidRPr="00EF4E8E" w:rsidRDefault="00EF4E8E" w:rsidP="00EF4E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order to produce electricity, the energy source can come from a variety of places. In this period you are to research the renewable resources and the non-renewable resources we use to make electricity. </w:t>
      </w:r>
    </w:p>
    <w:p w:rsidR="00EF4E8E" w:rsidRDefault="00EF4E8E" w:rsidP="00EF4E8E"/>
    <w:p w:rsidR="00EF4E8E" w:rsidRDefault="00EF4E8E" w:rsidP="00EF4E8E"/>
    <w:p w:rsidR="00EF4E8E" w:rsidRDefault="00EF4E8E" w:rsidP="00EF4E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Research </w:t>
      </w:r>
    </w:p>
    <w:p w:rsidR="00EF4E8E" w:rsidRDefault="00EF4E8E" w:rsidP="00EF4E8E">
      <w:pPr>
        <w:rPr>
          <w:rFonts w:ascii="Arial" w:hAnsi="Arial" w:cs="Arial"/>
        </w:rPr>
      </w:pPr>
    </w:p>
    <w:p w:rsidR="00EF4E8E" w:rsidRDefault="00EF4E8E" w:rsidP="00EF4E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a renewable resource?</w:t>
      </w:r>
    </w:p>
    <w:p w:rsidR="00EF4E8E" w:rsidRDefault="00EF4E8E" w:rsidP="00EF4E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a non-renewable resource?</w:t>
      </w:r>
    </w:p>
    <w:p w:rsidR="00EF4E8E" w:rsidRDefault="00EF4E8E" w:rsidP="00EF4E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5 renewable resources and briefly describe them</w:t>
      </w:r>
    </w:p>
    <w:p w:rsidR="00EF4E8E" w:rsidRDefault="00EF4E8E" w:rsidP="00EF4E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3 non-renewable resources and briefly describe them</w:t>
      </w:r>
    </w:p>
    <w:p w:rsidR="00EF4E8E" w:rsidRDefault="00EF4E8E" w:rsidP="00EF4E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are the advantages and disadvantages of renewable resources?</w:t>
      </w:r>
    </w:p>
    <w:p w:rsidR="00EF4E8E" w:rsidRDefault="00EF4E8E" w:rsidP="00EF4E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 Australia what is the resource we use the most?</w:t>
      </w:r>
    </w:p>
    <w:p w:rsidR="00EF4E8E" w:rsidRDefault="00EF4E8E" w:rsidP="00EF4E8E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EF4E8E" w:rsidRDefault="00D54630" w:rsidP="00EF4E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Present the information as a </w:t>
      </w:r>
      <w:proofErr w:type="spellStart"/>
      <w:proofErr w:type="gramStart"/>
      <w:r>
        <w:rPr>
          <w:rFonts w:ascii="Arial" w:hAnsi="Arial" w:cs="Arial"/>
        </w:rPr>
        <w:t>powerpoint</w:t>
      </w:r>
      <w:proofErr w:type="spellEnd"/>
      <w:proofErr w:type="gramEnd"/>
      <w:r>
        <w:rPr>
          <w:rFonts w:ascii="Arial" w:hAnsi="Arial" w:cs="Arial"/>
        </w:rPr>
        <w:t xml:space="preserve"> and hand it in to the teacher</w:t>
      </w:r>
      <w:r w:rsidR="00EF4E8E">
        <w:rPr>
          <w:rFonts w:ascii="Arial" w:hAnsi="Arial" w:cs="Arial"/>
        </w:rPr>
        <w:t>.  Do not forget to include the Bibliography.</w:t>
      </w:r>
    </w:p>
    <w:p w:rsidR="00EF4E8E" w:rsidRDefault="00EF4E8E" w:rsidP="00EF4E8E">
      <w:pPr>
        <w:rPr>
          <w:rFonts w:ascii="Arial" w:hAnsi="Arial" w:cs="Arial"/>
        </w:rPr>
      </w:pPr>
    </w:p>
    <w:p w:rsidR="00EF4E8E" w:rsidRDefault="00EF4E8E" w:rsidP="00EF4E8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86050" cy="3309907"/>
            <wp:effectExtent l="0" t="0" r="0" b="5080"/>
            <wp:docPr id="1" name="Picture 1" descr="C:\Program Files (x86)\Microsoft Office\MEDIA\CAGCAT10\j029770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97707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0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086" w:rsidRDefault="00EF5086" w:rsidP="00EF4E8E">
      <w:pPr>
        <w:rPr>
          <w:rFonts w:ascii="Arial" w:hAnsi="Arial" w:cs="Arial"/>
        </w:rPr>
      </w:pPr>
    </w:p>
    <w:p w:rsidR="00EF5086" w:rsidRDefault="00EF5086" w:rsidP="00EF4E8E">
      <w:pPr>
        <w:rPr>
          <w:rFonts w:ascii="Arial" w:hAnsi="Arial" w:cs="Arial"/>
        </w:rPr>
      </w:pPr>
    </w:p>
    <w:p w:rsidR="00EF5086" w:rsidRDefault="00EF5086" w:rsidP="00EF4E8E">
      <w:pPr>
        <w:rPr>
          <w:rFonts w:ascii="Arial" w:hAnsi="Arial" w:cs="Arial"/>
        </w:rPr>
      </w:pPr>
    </w:p>
    <w:p w:rsidR="00EF5086" w:rsidRDefault="00EF5086" w:rsidP="00EF4E8E">
      <w:pPr>
        <w:rPr>
          <w:rFonts w:ascii="Arial" w:hAnsi="Arial" w:cs="Arial"/>
        </w:rPr>
      </w:pPr>
    </w:p>
    <w:p w:rsidR="00EF5086" w:rsidRDefault="00EF5086" w:rsidP="00EF4E8E">
      <w:pPr>
        <w:rPr>
          <w:rFonts w:ascii="Arial" w:hAnsi="Arial" w:cs="Arial"/>
        </w:rPr>
      </w:pPr>
    </w:p>
    <w:p w:rsidR="00EF5086" w:rsidRDefault="00EF5086" w:rsidP="00EF4E8E">
      <w:pPr>
        <w:rPr>
          <w:rFonts w:ascii="Arial" w:hAnsi="Arial" w:cs="Arial"/>
        </w:rPr>
      </w:pPr>
    </w:p>
    <w:p w:rsidR="00EF5086" w:rsidRPr="00EF5086" w:rsidRDefault="00EF5086" w:rsidP="00EF5086">
      <w:pPr>
        <w:jc w:val="center"/>
        <w:rPr>
          <w:rFonts w:ascii="Arial" w:hAnsi="Arial" w:cs="Arial"/>
          <w:b/>
          <w:sz w:val="36"/>
          <w:szCs w:val="36"/>
        </w:rPr>
      </w:pPr>
      <w:r w:rsidRPr="00EF5086">
        <w:rPr>
          <w:rFonts w:ascii="Arial" w:hAnsi="Arial" w:cs="Arial"/>
          <w:b/>
          <w:sz w:val="36"/>
          <w:szCs w:val="36"/>
        </w:rPr>
        <w:lastRenderedPageBreak/>
        <w:t>Marking Rubric</w:t>
      </w:r>
    </w:p>
    <w:p w:rsidR="00EF5086" w:rsidRPr="00EF5086" w:rsidRDefault="00EF5086" w:rsidP="00EF5086">
      <w:pPr>
        <w:rPr>
          <w:rFonts w:ascii="Arial" w:hAnsi="Arial" w:cs="Arial"/>
          <w:b/>
          <w:sz w:val="36"/>
          <w:szCs w:val="36"/>
        </w:rPr>
      </w:pPr>
    </w:p>
    <w:p w:rsidR="00EF5086" w:rsidRDefault="00EF5086" w:rsidP="00EF508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2035"/>
      </w:tblGrid>
      <w:tr w:rsidR="00EF5086" w:rsidTr="00EF5086">
        <w:tc>
          <w:tcPr>
            <w:tcW w:w="6487" w:type="dxa"/>
          </w:tcPr>
          <w:p w:rsidR="00EF5086" w:rsidRPr="00EF5086" w:rsidRDefault="00EF5086" w:rsidP="00EF508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F5086">
              <w:rPr>
                <w:rFonts w:ascii="Arial" w:hAnsi="Arial" w:cs="Arial"/>
                <w:b/>
                <w:sz w:val="28"/>
                <w:szCs w:val="28"/>
              </w:rPr>
              <w:t>Content</w:t>
            </w:r>
          </w:p>
        </w:tc>
        <w:tc>
          <w:tcPr>
            <w:tcW w:w="2035" w:type="dxa"/>
          </w:tcPr>
          <w:p w:rsidR="00EF5086" w:rsidRPr="00EF5086" w:rsidRDefault="00EF5086" w:rsidP="00EF508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F5086"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</w:tr>
      <w:tr w:rsidR="00EF5086" w:rsidTr="00EF5086">
        <w:tc>
          <w:tcPr>
            <w:tcW w:w="6487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Presentation</w:t>
            </w:r>
          </w:p>
        </w:tc>
        <w:tc>
          <w:tcPr>
            <w:tcW w:w="2035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F5086" w:rsidTr="00EF5086">
        <w:tc>
          <w:tcPr>
            <w:tcW w:w="6487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a renewable resource?</w:t>
            </w:r>
          </w:p>
        </w:tc>
        <w:tc>
          <w:tcPr>
            <w:tcW w:w="2035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5086" w:rsidTr="00EF5086">
        <w:tc>
          <w:tcPr>
            <w:tcW w:w="6487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is a non-renewable resource?</w:t>
            </w:r>
          </w:p>
        </w:tc>
        <w:tc>
          <w:tcPr>
            <w:tcW w:w="2035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5086" w:rsidTr="00EF5086">
        <w:tc>
          <w:tcPr>
            <w:tcW w:w="6487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Renewable resources</w:t>
            </w:r>
          </w:p>
        </w:tc>
        <w:tc>
          <w:tcPr>
            <w:tcW w:w="2035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each  / 5 total</w:t>
            </w:r>
          </w:p>
        </w:tc>
      </w:tr>
      <w:tr w:rsidR="00EF5086" w:rsidTr="00EF5086">
        <w:tc>
          <w:tcPr>
            <w:tcW w:w="6487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Non-renewable resources</w:t>
            </w:r>
          </w:p>
        </w:tc>
        <w:tc>
          <w:tcPr>
            <w:tcW w:w="2035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each / 3 total</w:t>
            </w:r>
          </w:p>
        </w:tc>
      </w:tr>
      <w:tr w:rsidR="00EF5086" w:rsidTr="00EF5086">
        <w:tc>
          <w:tcPr>
            <w:tcW w:w="6487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Advantages</w:t>
            </w:r>
          </w:p>
        </w:tc>
        <w:tc>
          <w:tcPr>
            <w:tcW w:w="2035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</w:tr>
      <w:tr w:rsidR="00EF5086" w:rsidTr="00EF5086">
        <w:tc>
          <w:tcPr>
            <w:tcW w:w="6487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Disadvantages</w:t>
            </w:r>
          </w:p>
        </w:tc>
        <w:tc>
          <w:tcPr>
            <w:tcW w:w="2035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5086" w:rsidTr="00EF5086">
        <w:tc>
          <w:tcPr>
            <w:tcW w:w="6487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What resource is used in Australia?</w:t>
            </w:r>
          </w:p>
        </w:tc>
        <w:tc>
          <w:tcPr>
            <w:tcW w:w="2035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F5086" w:rsidTr="00EF5086">
        <w:tc>
          <w:tcPr>
            <w:tcW w:w="6487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Bibliography</w:t>
            </w:r>
          </w:p>
        </w:tc>
        <w:tc>
          <w:tcPr>
            <w:tcW w:w="2035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E63ED7" w:rsidTr="00EF5086">
        <w:tc>
          <w:tcPr>
            <w:tcW w:w="6487" w:type="dxa"/>
          </w:tcPr>
          <w:p w:rsidR="00E63ED7" w:rsidRPr="00E63ED7" w:rsidRDefault="00E63ED7" w:rsidP="00EF508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2035" w:type="dxa"/>
          </w:tcPr>
          <w:p w:rsidR="00E63ED7" w:rsidRPr="00E63ED7" w:rsidRDefault="00E63ED7" w:rsidP="00EF508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/ 17</w:t>
            </w:r>
            <w:bookmarkStart w:id="0" w:name="_GoBack"/>
            <w:bookmarkEnd w:id="0"/>
          </w:p>
        </w:tc>
      </w:tr>
    </w:tbl>
    <w:p w:rsidR="00EF5086" w:rsidRDefault="00EF5086" w:rsidP="00EF50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F5086" w:rsidRDefault="00EF5086" w:rsidP="00EF5086">
      <w:pPr>
        <w:rPr>
          <w:rFonts w:ascii="Arial" w:hAnsi="Arial" w:cs="Arial"/>
        </w:rPr>
      </w:pPr>
    </w:p>
    <w:p w:rsidR="00EF5086" w:rsidRDefault="00EF5086" w:rsidP="00EF5086">
      <w:pPr>
        <w:rPr>
          <w:rFonts w:ascii="Arial" w:hAnsi="Arial" w:cs="Arial"/>
          <w:b/>
        </w:rPr>
      </w:pPr>
      <w:r w:rsidRPr="00EF5086">
        <w:rPr>
          <w:rFonts w:ascii="Arial" w:hAnsi="Arial" w:cs="Arial"/>
          <w:b/>
        </w:rPr>
        <w:t>Mark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550"/>
        <w:gridCol w:w="5137"/>
      </w:tblGrid>
      <w:tr w:rsidR="00EF5086" w:rsidTr="00E63ED7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EF5086" w:rsidRPr="00EF5086" w:rsidRDefault="00EF5086" w:rsidP="00EF5086">
            <w:pPr>
              <w:rPr>
                <w:rFonts w:ascii="Arial" w:hAnsi="Arial" w:cs="Arial"/>
                <w:b/>
              </w:rPr>
            </w:pPr>
            <w:r w:rsidRPr="00EF5086">
              <w:rPr>
                <w:rFonts w:ascii="Arial" w:hAnsi="Arial" w:cs="Arial"/>
                <w:b/>
              </w:rPr>
              <w:t>Presentation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  <w:right w:val="single" w:sz="4" w:space="0" w:color="auto"/>
            </w:tcBorders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effort</w:t>
            </w:r>
          </w:p>
        </w:tc>
      </w:tr>
      <w:tr w:rsidR="00EF5086" w:rsidTr="00E63ED7">
        <w:tc>
          <w:tcPr>
            <w:tcW w:w="2835" w:type="dxa"/>
            <w:vMerge/>
            <w:tcBorders>
              <w:left w:val="single" w:sz="4" w:space="0" w:color="auto"/>
            </w:tcBorders>
          </w:tcPr>
          <w:p w:rsidR="00EF5086" w:rsidRDefault="00EF5086" w:rsidP="00EF5086">
            <w:pPr>
              <w:rPr>
                <w:rFonts w:ascii="Arial" w:hAnsi="Arial" w:cs="Arial"/>
              </w:rPr>
            </w:pPr>
          </w:p>
        </w:tc>
        <w:tc>
          <w:tcPr>
            <w:tcW w:w="550" w:type="dxa"/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137" w:type="dxa"/>
            <w:tcBorders>
              <w:right w:val="single" w:sz="4" w:space="0" w:color="auto"/>
            </w:tcBorders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Little Effort</w:t>
            </w:r>
          </w:p>
        </w:tc>
      </w:tr>
      <w:tr w:rsidR="00EF5086" w:rsidTr="00E63ED7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:rsidR="00EF5086" w:rsidRDefault="00EF5086" w:rsidP="00EF5086">
            <w:pPr>
              <w:rPr>
                <w:rFonts w:ascii="Arial" w:hAnsi="Arial" w:cs="Arial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37" w:type="dxa"/>
            <w:tcBorders>
              <w:bottom w:val="single" w:sz="4" w:space="0" w:color="auto"/>
              <w:right w:val="single" w:sz="4" w:space="0" w:color="auto"/>
            </w:tcBorders>
          </w:tcPr>
          <w:p w:rsidR="00EF5086" w:rsidRDefault="00EF5086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effort</w:t>
            </w:r>
          </w:p>
        </w:tc>
      </w:tr>
      <w:tr w:rsidR="00E63ED7" w:rsidTr="00E63ED7">
        <w:tc>
          <w:tcPr>
            <w:tcW w:w="2835" w:type="dxa"/>
            <w:vMerge w:val="restart"/>
            <w:tcBorders>
              <w:top w:val="single" w:sz="4" w:space="0" w:color="auto"/>
            </w:tcBorders>
          </w:tcPr>
          <w:p w:rsidR="00E63ED7" w:rsidRPr="00EF5086" w:rsidRDefault="00E63ED7" w:rsidP="00EF508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Questions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E63ED7" w:rsidRPr="00EF5086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137" w:type="dxa"/>
            <w:tcBorders>
              <w:top w:val="single" w:sz="4" w:space="0" w:color="auto"/>
            </w:tcBorders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mentioned</w:t>
            </w:r>
          </w:p>
        </w:tc>
      </w:tr>
      <w:tr w:rsidR="00E63ED7" w:rsidTr="00E63ED7">
        <w:tc>
          <w:tcPr>
            <w:tcW w:w="2835" w:type="dxa"/>
            <w:vMerge/>
          </w:tcPr>
          <w:p w:rsidR="00E63ED7" w:rsidRDefault="00E63ED7" w:rsidP="00EF5086">
            <w:pPr>
              <w:rPr>
                <w:rFonts w:ascii="Arial" w:hAnsi="Arial" w:cs="Arial"/>
              </w:rPr>
            </w:pPr>
          </w:p>
        </w:tc>
        <w:tc>
          <w:tcPr>
            <w:tcW w:w="550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5137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Mentioned with no description</w:t>
            </w:r>
          </w:p>
        </w:tc>
      </w:tr>
      <w:tr w:rsidR="00E63ED7" w:rsidTr="00E63ED7">
        <w:tc>
          <w:tcPr>
            <w:tcW w:w="2835" w:type="dxa"/>
            <w:vMerge/>
          </w:tcPr>
          <w:p w:rsidR="00E63ED7" w:rsidRDefault="00E63ED7" w:rsidP="00EF5086">
            <w:pPr>
              <w:rPr>
                <w:rFonts w:ascii="Arial" w:hAnsi="Arial" w:cs="Arial"/>
              </w:rPr>
            </w:pPr>
          </w:p>
        </w:tc>
        <w:tc>
          <w:tcPr>
            <w:tcW w:w="550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137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Mentioned with description</w:t>
            </w:r>
          </w:p>
        </w:tc>
      </w:tr>
      <w:tr w:rsidR="00E63ED7" w:rsidTr="00E63ED7">
        <w:tc>
          <w:tcPr>
            <w:tcW w:w="2835" w:type="dxa"/>
            <w:vMerge w:val="restart"/>
          </w:tcPr>
          <w:p w:rsidR="00E63ED7" w:rsidRPr="00E63ED7" w:rsidRDefault="00E63ED7" w:rsidP="00EF508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550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5137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mentioned</w:t>
            </w:r>
          </w:p>
        </w:tc>
      </w:tr>
      <w:tr w:rsidR="00E63ED7" w:rsidTr="00E63ED7">
        <w:tc>
          <w:tcPr>
            <w:tcW w:w="2835" w:type="dxa"/>
            <w:vMerge/>
          </w:tcPr>
          <w:p w:rsidR="00E63ED7" w:rsidRDefault="00E63ED7" w:rsidP="00EF5086">
            <w:pPr>
              <w:rPr>
                <w:rFonts w:ascii="Arial" w:hAnsi="Arial" w:cs="Arial"/>
              </w:rPr>
            </w:pPr>
          </w:p>
        </w:tc>
        <w:tc>
          <w:tcPr>
            <w:tcW w:w="550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137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Mentioned but incorrect format</w:t>
            </w:r>
          </w:p>
        </w:tc>
      </w:tr>
      <w:tr w:rsidR="00E63ED7" w:rsidTr="00E63ED7">
        <w:tc>
          <w:tcPr>
            <w:tcW w:w="2835" w:type="dxa"/>
            <w:vMerge/>
          </w:tcPr>
          <w:p w:rsidR="00E63ED7" w:rsidRDefault="00E63ED7" w:rsidP="00EF5086">
            <w:pPr>
              <w:rPr>
                <w:rFonts w:ascii="Arial" w:hAnsi="Arial" w:cs="Arial"/>
              </w:rPr>
            </w:pPr>
          </w:p>
        </w:tc>
        <w:tc>
          <w:tcPr>
            <w:tcW w:w="550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137" w:type="dxa"/>
          </w:tcPr>
          <w:p w:rsidR="00E63ED7" w:rsidRDefault="00E63ED7" w:rsidP="00EF5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Mentioned in correct format</w:t>
            </w:r>
          </w:p>
        </w:tc>
      </w:tr>
    </w:tbl>
    <w:p w:rsidR="00EF5086" w:rsidRPr="00EF5086" w:rsidRDefault="00EF5086" w:rsidP="00EF5086">
      <w:pPr>
        <w:rPr>
          <w:rFonts w:ascii="Arial" w:hAnsi="Arial" w:cs="Arial"/>
        </w:rPr>
      </w:pPr>
    </w:p>
    <w:sectPr w:rsidR="00EF5086" w:rsidRPr="00EF50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41F82"/>
    <w:multiLevelType w:val="hybridMultilevel"/>
    <w:tmpl w:val="CDDE47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8E"/>
    <w:rsid w:val="009D6A9F"/>
    <w:rsid w:val="00D54630"/>
    <w:rsid w:val="00E63ED7"/>
    <w:rsid w:val="00EF4E8E"/>
    <w:rsid w:val="00E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4E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4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4E8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4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4E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F5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4E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4E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F4E8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EF4E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4E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F50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9AFA7134</Template>
  <TotalTime>69</TotalTime>
  <Pages>2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 Malcolm</dc:creator>
  <cp:lastModifiedBy>FARM Malcolm</cp:lastModifiedBy>
  <cp:revision>3</cp:revision>
  <cp:lastPrinted>2016-03-18T03:42:00Z</cp:lastPrinted>
  <dcterms:created xsi:type="dcterms:W3CDTF">2016-03-18T03:34:00Z</dcterms:created>
  <dcterms:modified xsi:type="dcterms:W3CDTF">2017-03-09T00:54:00Z</dcterms:modified>
</cp:coreProperties>
</file>