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6F" w:rsidRPr="00442B6F" w:rsidRDefault="00AD29A1" w:rsidP="00AD29A1">
      <w:pPr>
        <w:jc w:val="center"/>
        <w:rPr>
          <w:b/>
          <w:sz w:val="32"/>
          <w:szCs w:val="32"/>
        </w:rPr>
      </w:pPr>
      <w:r w:rsidRPr="00442B6F">
        <w:rPr>
          <w:b/>
          <w:sz w:val="32"/>
          <w:szCs w:val="32"/>
        </w:rPr>
        <w:t>Pizza Muffins</w:t>
      </w:r>
      <w:r w:rsidR="00442B6F" w:rsidRPr="00442B6F">
        <w:rPr>
          <w:b/>
          <w:sz w:val="32"/>
          <w:szCs w:val="32"/>
        </w:rPr>
        <w:t xml:space="preserve"> </w:t>
      </w:r>
      <w:proofErr w:type="spellStart"/>
      <w:r w:rsidR="00442B6F" w:rsidRPr="00442B6F">
        <w:rPr>
          <w:b/>
          <w:sz w:val="32"/>
          <w:szCs w:val="32"/>
        </w:rPr>
        <w:t>Yr</w:t>
      </w:r>
      <w:proofErr w:type="spellEnd"/>
      <w:r w:rsidR="00442B6F" w:rsidRPr="00442B6F">
        <w:rPr>
          <w:b/>
          <w:sz w:val="32"/>
          <w:szCs w:val="32"/>
        </w:rPr>
        <w:t xml:space="preserve"> 8 2018</w:t>
      </w:r>
    </w:p>
    <w:p w:rsidR="00AD29A1" w:rsidRPr="00FA05DF" w:rsidRDefault="00AD29A1" w:rsidP="00AD29A1">
      <w:pPr>
        <w:outlineLvl w:val="0"/>
        <w:rPr>
          <w:rFonts w:ascii="Comic Sans MS" w:hAnsi="Comic Sans MS"/>
          <w:b/>
        </w:rPr>
      </w:pPr>
      <w:r w:rsidRPr="00FA05DF">
        <w:rPr>
          <w:rFonts w:ascii="Comic Sans MS" w:hAnsi="Comic Sans MS"/>
          <w:b/>
        </w:rPr>
        <w:t>Ingredients</w:t>
      </w:r>
      <w:bookmarkStart w:id="0" w:name="_GoBack"/>
      <w:bookmarkEnd w:id="0"/>
    </w:p>
    <w:p w:rsidR="00442B6F" w:rsidRPr="00442B6F" w:rsidRDefault="00AD29A1" w:rsidP="00AD29A1">
      <w:pPr>
        <w:rPr>
          <w:rFonts w:ascii="Comic Sans MS" w:hAnsi="Comic Sans MS"/>
          <w:b/>
        </w:rPr>
      </w:pPr>
      <w:r w:rsidRPr="00442B6F">
        <w:rPr>
          <w:rFonts w:ascii="Comic Sans MS" w:hAnsi="Comic Sans MS"/>
          <w:b/>
          <w:u w:val="single"/>
        </w:rPr>
        <w:t>Wet ingredients</w:t>
      </w:r>
      <w:r w:rsidRPr="00442B6F">
        <w:rPr>
          <w:rFonts w:ascii="Comic Sans MS" w:hAnsi="Comic Sans MS"/>
          <w:b/>
        </w:rPr>
        <w:t xml:space="preserve">                     </w:t>
      </w:r>
      <w:r w:rsidRPr="00442B6F">
        <w:rPr>
          <w:rFonts w:ascii="Comic Sans MS" w:hAnsi="Comic Sans MS"/>
          <w:b/>
          <w:u w:val="single"/>
        </w:rPr>
        <w:t>Dry Ingredients</w:t>
      </w:r>
    </w:p>
    <w:p w:rsidR="00AD29A1" w:rsidRPr="00442B6F" w:rsidRDefault="00442B6F" w:rsidP="00AD29A1">
      <w:pPr>
        <w:rPr>
          <w:rFonts w:ascii="Comic Sans MS" w:hAnsi="Comic Sans MS"/>
          <w:b/>
          <w:u w:val="single"/>
        </w:rPr>
      </w:pPr>
      <w:r w:rsidRPr="00442B6F">
        <w:rPr>
          <w:rFonts w:ascii="Comic Sans MS" w:hAnsi="Comic Sans MS"/>
        </w:rPr>
        <w:t>3t oil</w:t>
      </w:r>
      <w:r w:rsidR="00AD29A1" w:rsidRPr="00FA05DF">
        <w:rPr>
          <w:rFonts w:ascii="Comic Sans MS" w:hAnsi="Comic Sans MS"/>
        </w:rPr>
        <w:t xml:space="preserve">                            </w:t>
      </w:r>
      <w:r>
        <w:rPr>
          <w:rFonts w:ascii="Comic Sans MS" w:hAnsi="Comic Sans MS"/>
        </w:rPr>
        <w:t xml:space="preserve">                   </w:t>
      </w:r>
      <w:r w:rsidR="00AD29A1" w:rsidRPr="00FA05DF">
        <w:rPr>
          <w:rFonts w:ascii="Comic Sans MS" w:hAnsi="Comic Sans MS"/>
        </w:rPr>
        <w:t xml:space="preserve"> 1 C plain flour</w:t>
      </w:r>
    </w:p>
    <w:p w:rsidR="00AD29A1" w:rsidRPr="00FA05DF" w:rsidRDefault="00442B6F" w:rsidP="00AD29A1">
      <w:pPr>
        <w:rPr>
          <w:rFonts w:ascii="Comic Sans MS" w:hAnsi="Comic Sans MS"/>
        </w:rPr>
      </w:pPr>
      <w:r>
        <w:rPr>
          <w:rFonts w:ascii="Comic Sans MS" w:hAnsi="Comic Sans MS"/>
        </w:rPr>
        <w:t>1</w:t>
      </w:r>
      <w:r w:rsidR="00AD29A1" w:rsidRPr="00FA05DF">
        <w:rPr>
          <w:rFonts w:ascii="Comic Sans MS" w:hAnsi="Comic Sans MS"/>
        </w:rPr>
        <w:t xml:space="preserve"> large eggs          </w:t>
      </w:r>
      <w:r>
        <w:rPr>
          <w:rFonts w:ascii="Comic Sans MS" w:hAnsi="Comic Sans MS"/>
        </w:rPr>
        <w:t xml:space="preserve">                             2</w:t>
      </w:r>
      <w:r w:rsidR="00AD29A1" w:rsidRPr="00FA05DF">
        <w:rPr>
          <w:rFonts w:ascii="Comic Sans MS" w:hAnsi="Comic Sans MS"/>
        </w:rPr>
        <w:t xml:space="preserve"> t baking powder </w:t>
      </w:r>
    </w:p>
    <w:p w:rsidR="00AD29A1" w:rsidRPr="00FA05DF" w:rsidRDefault="00442B6F" w:rsidP="00AD29A1">
      <w:pPr>
        <w:rPr>
          <w:rFonts w:ascii="Comic Sans MS" w:hAnsi="Comic Sans MS"/>
        </w:rPr>
      </w:pPr>
      <w:r>
        <w:rPr>
          <w:rFonts w:ascii="Comic Sans MS" w:hAnsi="Comic Sans MS"/>
        </w:rPr>
        <w:t>1/2</w:t>
      </w:r>
      <w:r w:rsidR="00AD29A1" w:rsidRPr="00FA05DF">
        <w:rPr>
          <w:rFonts w:ascii="Comic Sans MS" w:hAnsi="Comic Sans MS"/>
        </w:rPr>
        <w:t xml:space="preserve"> C natural yoghurt</w:t>
      </w:r>
      <w:r>
        <w:rPr>
          <w:rFonts w:ascii="Comic Sans MS" w:hAnsi="Comic Sans MS"/>
        </w:rPr>
        <w:t xml:space="preserve">                        </w:t>
      </w:r>
    </w:p>
    <w:p w:rsidR="00AD29A1" w:rsidRDefault="00AD29A1" w:rsidP="00AD29A1">
      <w:pPr>
        <w:rPr>
          <w:rFonts w:ascii="Comic Sans MS" w:hAnsi="Comic Sans MS"/>
          <w:b/>
          <w:u w:val="single"/>
        </w:rPr>
      </w:pPr>
      <w:r w:rsidRPr="00AD29A1">
        <w:rPr>
          <w:rFonts w:ascii="Comic Sans MS" w:hAnsi="Comic Sans MS"/>
          <w:b/>
          <w:u w:val="single"/>
        </w:rPr>
        <w:t xml:space="preserve">Flavourings </w:t>
      </w:r>
    </w:p>
    <w:p w:rsidR="00AD29A1" w:rsidRPr="00442B6F" w:rsidRDefault="00442B6F" w:rsidP="00AD29A1">
      <w:pPr>
        <w:numPr>
          <w:ilvl w:val="0"/>
          <w:numId w:val="2"/>
        </w:numPr>
        <w:spacing w:after="0" w:line="240" w:lineRule="auto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60gms </w:t>
      </w:r>
      <w:r w:rsidR="00AD29A1" w:rsidRPr="00FA05DF">
        <w:rPr>
          <w:rFonts w:ascii="Comic Sans MS" w:hAnsi="Comic Sans MS"/>
        </w:rPr>
        <w:t>cheese</w:t>
      </w:r>
      <w:r>
        <w:rPr>
          <w:rFonts w:ascii="Comic Sans MS" w:hAnsi="Comic Sans MS"/>
        </w:rPr>
        <w:t xml:space="preserve"> </w:t>
      </w:r>
      <w:r w:rsidRPr="00442B6F">
        <w:rPr>
          <w:rFonts w:ascii="Comic Sans MS" w:hAnsi="Comic Sans MS"/>
          <w:b/>
        </w:rPr>
        <w:t>grated</w:t>
      </w:r>
    </w:p>
    <w:p w:rsidR="00AD29A1" w:rsidRPr="00442B6F" w:rsidRDefault="00442B6F" w:rsidP="00442B6F">
      <w:pPr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2 slices </w:t>
      </w:r>
      <w:r w:rsidR="00AD29A1" w:rsidRPr="00442B6F">
        <w:rPr>
          <w:rFonts w:ascii="Comic Sans MS" w:hAnsi="Comic Sans MS"/>
        </w:rPr>
        <w:t>ham</w:t>
      </w:r>
      <w:r>
        <w:rPr>
          <w:rFonts w:ascii="Comic Sans MS" w:hAnsi="Comic Sans MS"/>
        </w:rPr>
        <w:t xml:space="preserve"> </w:t>
      </w:r>
      <w:r w:rsidRPr="00442B6F">
        <w:rPr>
          <w:rFonts w:ascii="Comic Sans MS" w:hAnsi="Comic Sans MS"/>
          <w:b/>
        </w:rPr>
        <w:t>chopped</w:t>
      </w:r>
    </w:p>
    <w:p w:rsidR="00AD29A1" w:rsidRDefault="00442B6F" w:rsidP="00AD29A1">
      <w:pPr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1T</w:t>
      </w:r>
      <w:r w:rsidR="00AD29A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crushed pineapple</w:t>
      </w:r>
    </w:p>
    <w:p w:rsidR="00442B6F" w:rsidRPr="00FA05DF" w:rsidRDefault="00442B6F" w:rsidP="00AD29A1">
      <w:pPr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1T sundried tomatoes </w:t>
      </w:r>
      <w:r w:rsidRPr="00442B6F">
        <w:rPr>
          <w:rFonts w:ascii="Comic Sans MS" w:hAnsi="Comic Sans MS"/>
          <w:b/>
        </w:rPr>
        <w:t>chopped</w:t>
      </w:r>
    </w:p>
    <w:p w:rsidR="00AD29A1" w:rsidRPr="00AD29A1" w:rsidRDefault="00AD29A1" w:rsidP="00AD29A1">
      <w:pPr>
        <w:rPr>
          <w:rFonts w:ascii="Comic Sans MS" w:hAnsi="Comic Sans MS"/>
        </w:rPr>
      </w:pPr>
    </w:p>
    <w:p w:rsidR="00AD29A1" w:rsidRPr="00FA05DF" w:rsidRDefault="00AD29A1" w:rsidP="00AD29A1">
      <w:pPr>
        <w:outlineLvl w:val="0"/>
        <w:rPr>
          <w:rFonts w:ascii="Comic Sans MS" w:hAnsi="Comic Sans MS"/>
          <w:u w:val="single"/>
        </w:rPr>
      </w:pPr>
      <w:r w:rsidRPr="00FA05DF">
        <w:rPr>
          <w:rFonts w:ascii="Comic Sans MS" w:hAnsi="Comic Sans MS"/>
          <w:u w:val="single"/>
        </w:rPr>
        <w:t>Method</w:t>
      </w:r>
    </w:p>
    <w:p w:rsidR="00AD29A1" w:rsidRPr="00FA05DF" w:rsidRDefault="00AD29A1" w:rsidP="00AD29A1">
      <w:pPr>
        <w:outlineLvl w:val="0"/>
        <w:rPr>
          <w:rFonts w:ascii="Comic Sans MS" w:hAnsi="Comic Sans MS"/>
        </w:rPr>
      </w:pPr>
      <w:r w:rsidRPr="00FA05DF">
        <w:rPr>
          <w:rFonts w:ascii="Comic Sans MS" w:hAnsi="Comic Sans MS"/>
        </w:rPr>
        <w:t>Preheat oven to 180° C</w:t>
      </w:r>
    </w:p>
    <w:p w:rsidR="00AD29A1" w:rsidRPr="00FA05DF" w:rsidRDefault="00442B6F" w:rsidP="00AD29A1">
      <w:pPr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Prepare</w:t>
      </w:r>
      <w:r w:rsidR="00AD29A1" w:rsidRPr="00FA05DF">
        <w:rPr>
          <w:rFonts w:ascii="Comic Sans MS" w:hAnsi="Comic Sans MS"/>
        </w:rPr>
        <w:t xml:space="preserve"> savoury </w:t>
      </w:r>
      <w:r>
        <w:rPr>
          <w:rFonts w:ascii="Comic Sans MS" w:hAnsi="Comic Sans MS"/>
        </w:rPr>
        <w:t>flavourings as indicated</w:t>
      </w:r>
    </w:p>
    <w:p w:rsidR="00AD29A1" w:rsidRPr="00FA05DF" w:rsidRDefault="00AD29A1" w:rsidP="00AD29A1">
      <w:pPr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FA05DF">
        <w:rPr>
          <w:rFonts w:ascii="Comic Sans MS" w:hAnsi="Comic Sans MS"/>
        </w:rPr>
        <w:t>Combine wet ingredients together</w:t>
      </w:r>
    </w:p>
    <w:p w:rsidR="00AD29A1" w:rsidRPr="00FA05DF" w:rsidRDefault="00AD29A1" w:rsidP="00AD29A1">
      <w:pPr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FA05DF">
        <w:rPr>
          <w:rFonts w:ascii="Comic Sans MS" w:hAnsi="Comic Sans MS"/>
        </w:rPr>
        <w:t>Combine dry ingredients</w:t>
      </w:r>
    </w:p>
    <w:p w:rsidR="00AD29A1" w:rsidRPr="00FA05DF" w:rsidRDefault="00AD29A1" w:rsidP="00AD29A1">
      <w:pPr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FA05DF">
        <w:rPr>
          <w:rFonts w:ascii="Comic Sans MS" w:hAnsi="Comic Sans MS"/>
        </w:rPr>
        <w:t>Fold together and ad</w:t>
      </w:r>
      <w:r>
        <w:rPr>
          <w:rFonts w:ascii="Comic Sans MS" w:hAnsi="Comic Sans MS"/>
        </w:rPr>
        <w:t>d</w:t>
      </w:r>
      <w:r w:rsidRPr="00FA05DF">
        <w:rPr>
          <w:rFonts w:ascii="Comic Sans MS" w:hAnsi="Comic Sans MS"/>
        </w:rPr>
        <w:t xml:space="preserve"> flavourings</w:t>
      </w:r>
    </w:p>
    <w:p w:rsidR="00AD29A1" w:rsidRPr="00FA05DF" w:rsidRDefault="00AD29A1" w:rsidP="00AD29A1">
      <w:pPr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FA05DF">
        <w:rPr>
          <w:rFonts w:ascii="Comic Sans MS" w:hAnsi="Comic Sans MS"/>
        </w:rPr>
        <w:t>prepare muffin tins- put in papers or grease</w:t>
      </w:r>
    </w:p>
    <w:p w:rsidR="00AD29A1" w:rsidRPr="00FA05DF" w:rsidRDefault="00AD29A1" w:rsidP="00AD29A1">
      <w:pPr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FA05DF">
        <w:rPr>
          <w:rFonts w:ascii="Comic Sans MS" w:hAnsi="Comic Sans MS"/>
        </w:rPr>
        <w:t>Spoon mixture evenly into muffin tins and bake for 20 minutes in moderate oven until firm and golden.</w:t>
      </w:r>
    </w:p>
    <w:p w:rsidR="00AD29A1" w:rsidRDefault="00AD29A1"/>
    <w:sectPr w:rsidR="00AD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9014C"/>
    <w:multiLevelType w:val="hybridMultilevel"/>
    <w:tmpl w:val="3B70B0D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061ED5"/>
    <w:multiLevelType w:val="hybridMultilevel"/>
    <w:tmpl w:val="14EE63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A1"/>
    <w:rsid w:val="00002CF3"/>
    <w:rsid w:val="000324F0"/>
    <w:rsid w:val="002E67FE"/>
    <w:rsid w:val="00442B6F"/>
    <w:rsid w:val="005C34C5"/>
    <w:rsid w:val="006E7E5F"/>
    <w:rsid w:val="00707DC5"/>
    <w:rsid w:val="007C0E1D"/>
    <w:rsid w:val="0084182E"/>
    <w:rsid w:val="00872287"/>
    <w:rsid w:val="008C3002"/>
    <w:rsid w:val="00983650"/>
    <w:rsid w:val="009E6055"/>
    <w:rsid w:val="00A66538"/>
    <w:rsid w:val="00AA04FF"/>
    <w:rsid w:val="00AD29A1"/>
    <w:rsid w:val="00C60ACA"/>
    <w:rsid w:val="00CA06CD"/>
    <w:rsid w:val="00E324B7"/>
    <w:rsid w:val="00E81150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CCEE"/>
  <w15:docId w15:val="{847887DE-2D09-4895-B7C7-DD109CFF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60639EC5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CASTALDINI Ruth</dc:creator>
  <cp:lastModifiedBy>SIVYER Helen [Narrogin Senior High School]</cp:lastModifiedBy>
  <cp:revision>2</cp:revision>
  <cp:lastPrinted>2018-10-18T02:49:00Z</cp:lastPrinted>
  <dcterms:created xsi:type="dcterms:W3CDTF">2018-10-18T03:21:00Z</dcterms:created>
  <dcterms:modified xsi:type="dcterms:W3CDTF">2018-10-18T03:21:00Z</dcterms:modified>
</cp:coreProperties>
</file>