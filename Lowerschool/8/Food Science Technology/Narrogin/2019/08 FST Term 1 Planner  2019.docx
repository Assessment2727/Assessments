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8F" w:rsidRDefault="00C54F8F" w:rsidP="00C54F8F">
      <w:pPr>
        <w:jc w:val="center"/>
        <w:rPr>
          <w:b/>
          <w:sz w:val="36"/>
        </w:rPr>
      </w:pPr>
      <w:r>
        <w:rPr>
          <w:b/>
          <w:sz w:val="36"/>
        </w:rPr>
        <w:t>TECHNOLOGY &amp; ENTERPRISE LEARNING AREA</w:t>
      </w:r>
    </w:p>
    <w:p w:rsidR="00C54F8F" w:rsidRDefault="00C54F8F" w:rsidP="00C54F8F">
      <w:pPr>
        <w:jc w:val="center"/>
        <w:rPr>
          <w:b/>
        </w:rPr>
      </w:pP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>DEPARTMENT: Home Economics                     SUBJECT:  Healthy Breakfast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  <w:rPr>
          <w:b/>
        </w:rPr>
      </w:pPr>
      <w:r>
        <w:rPr>
          <w:b/>
        </w:rPr>
        <w:t xml:space="preserve">                                                                                                   Year 8 - Term 1, </w:t>
      </w:r>
      <w:r w:rsidR="009373BE">
        <w:rPr>
          <w:b/>
        </w:rPr>
        <w:t>2020</w:t>
      </w:r>
    </w:p>
    <w:p w:rsidR="00C54F8F" w:rsidRDefault="00C54F8F" w:rsidP="00C54F8F">
      <w:pPr>
        <w:tabs>
          <w:tab w:val="left" w:leader="underscore" w:pos="5400"/>
          <w:tab w:val="left" w:pos="6120"/>
          <w:tab w:val="left" w:leader="underscore" w:pos="10440"/>
        </w:tabs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4824"/>
        <w:gridCol w:w="4968"/>
      </w:tblGrid>
      <w:tr w:rsidR="00C54F8F" w:rsidRPr="0077333B" w:rsidTr="007505B2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proofErr w:type="spellStart"/>
            <w:r w:rsidRPr="0077333B">
              <w:rPr>
                <w:b/>
                <w:color w:val="FFFFFF"/>
              </w:rPr>
              <w:t>W</w:t>
            </w:r>
            <w:r>
              <w:rPr>
                <w:b/>
                <w:color w:val="FFFFFF"/>
              </w:rPr>
              <w:t>k</w:t>
            </w:r>
            <w:proofErr w:type="spellEnd"/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1 </w:t>
            </w:r>
          </w:p>
        </w:tc>
        <w:tc>
          <w:tcPr>
            <w:tcW w:w="4968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000000"/>
          </w:tcPr>
          <w:p w:rsidR="00C54F8F" w:rsidRPr="0077333B" w:rsidRDefault="00C54F8F" w:rsidP="007505B2">
            <w:pPr>
              <w:spacing w:before="120" w:after="120"/>
              <w:jc w:val="center"/>
              <w:rPr>
                <w:b/>
                <w:color w:val="FFFFFF"/>
              </w:rPr>
            </w:pPr>
            <w:r w:rsidRPr="0077333B">
              <w:rPr>
                <w:b/>
                <w:color w:val="FFFFFF"/>
              </w:rPr>
              <w:t xml:space="preserve">Lesson 2 </w:t>
            </w:r>
          </w:p>
        </w:tc>
      </w:tr>
      <w:tr w:rsidR="00C54F8F" w:rsidRPr="00102B1D" w:rsidTr="007505B2">
        <w:trPr>
          <w:trHeight w:val="844"/>
        </w:trPr>
        <w:tc>
          <w:tcPr>
            <w:tcW w:w="864" w:type="dxa"/>
            <w:tcBorders>
              <w:top w:val="nil"/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1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FST Course Structure-Introduction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How you’ll be assessed- outcomes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Centre rules, </w:t>
            </w:r>
            <w:r w:rsidRPr="00C54F8F">
              <w:rPr>
                <w:rFonts w:cs="Arial"/>
                <w:i/>
                <w:sz w:val="20"/>
              </w:rPr>
              <w:t xml:space="preserve">brainstorm and complete worksheet </w:t>
            </w:r>
            <w:r w:rsidRPr="00C54F8F">
              <w:rPr>
                <w:rFonts w:cs="Arial"/>
                <w:sz w:val="20"/>
              </w:rPr>
              <w:t>(p2)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Self-evaluation after cooking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Accidents that could happen/safety rules, Locate fire extinguisher, path for evacuation (p 5,6</w:t>
            </w:r>
            <w:r>
              <w:rPr>
                <w:rFonts w:cs="Arial"/>
                <w:sz w:val="20"/>
              </w:rPr>
              <w:t>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  <w:tc>
          <w:tcPr>
            <w:tcW w:w="4968" w:type="dxa"/>
            <w:tcBorders>
              <w:top w:val="nil"/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Treasure Hunt (p1)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Equipment sheet(p12), 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  <w:r w:rsidRPr="00C54F8F">
              <w:rPr>
                <w:rFonts w:cs="Arial"/>
                <w:sz w:val="20"/>
              </w:rPr>
              <w:t>Safety in the Kitchen- Video (17 minutes)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2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top w:val="single" w:sz="6" w:space="0" w:color="auto"/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Hygiene revision (p4)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Measuring revision (p 15-17)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Washing up (p10)</w:t>
            </w:r>
            <w:bookmarkStart w:id="0" w:name="_GoBack"/>
            <w:bookmarkEnd w:id="0"/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Read through Rules for Success (p11)</w:t>
            </w:r>
          </w:p>
          <w:p w:rsidR="00C54F8F" w:rsidRPr="00C54F8F" w:rsidRDefault="00C54F8F" w:rsidP="007505B2">
            <w:pPr>
              <w:rPr>
                <w:rFonts w:cs="Arial"/>
                <w:b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Fruit kebabs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Terms- chop, dice, slice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Fruit, healthy Snacks.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</w:t>
            </w:r>
            <w:proofErr w:type="gramStart"/>
            <w:r w:rsidRPr="00C54F8F">
              <w:rPr>
                <w:rFonts w:cs="Arial"/>
                <w:sz w:val="20"/>
              </w:rPr>
              <w:t>healthy?(</w:t>
            </w:r>
            <w:proofErr w:type="gramEnd"/>
            <w:r w:rsidRPr="00C54F8F">
              <w:rPr>
                <w:rFonts w:cs="Arial"/>
                <w:sz w:val="20"/>
              </w:rPr>
              <w:t>p18)</w:t>
            </w:r>
          </w:p>
          <w:p w:rsid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Cooking terms </w:t>
            </w:r>
            <w:r w:rsidRPr="00C54F8F">
              <w:rPr>
                <w:rFonts w:cs="Arial"/>
                <w:i/>
                <w:sz w:val="20"/>
              </w:rPr>
              <w:t>(if time)</w:t>
            </w:r>
            <w:r w:rsidRPr="00C54F8F">
              <w:rPr>
                <w:rFonts w:cs="Arial"/>
                <w:sz w:val="20"/>
              </w:rPr>
              <w:t xml:space="preserve"> (p13)</w:t>
            </w:r>
          </w:p>
          <w:p w:rsidR="00C54F8F" w:rsidRPr="00C54F8F" w:rsidRDefault="00C54F8F" w:rsidP="00C54F8F">
            <w:pPr>
              <w:rPr>
                <w:rFonts w:cs="Arial"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3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What is a balanced diet? 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ADG video. Complete worksheets on ADG: Food Guidance Systems (p19)</w:t>
            </w: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E657C7" w:rsidRDefault="00E657C7" w:rsidP="00E657C7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</w:t>
            </w:r>
            <w:r w:rsidRPr="00E657C7">
              <w:rPr>
                <w:rFonts w:cs="Arial"/>
                <w:b/>
                <w:sz w:val="20"/>
              </w:rPr>
              <w:t>astings</w:t>
            </w:r>
            <w:r w:rsidR="005128B0">
              <w:rPr>
                <w:rFonts w:cs="Arial"/>
                <w:b/>
                <w:sz w:val="20"/>
              </w:rPr>
              <w:t xml:space="preserve"> 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4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Hand out Breakfast Task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marking system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Technology process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Begin investigation (Q1-4)</w:t>
            </w:r>
          </w:p>
          <w:p w:rsidR="00C54F8F" w:rsidRPr="00C54F8F" w:rsidRDefault="00B96E09" w:rsidP="007505B2">
            <w:pPr>
              <w:rPr>
                <w:rFonts w:cs="Arial"/>
                <w:szCs w:val="24"/>
              </w:rPr>
            </w:pPr>
            <w:r w:rsidRPr="00B96E09">
              <w:rPr>
                <w:rFonts w:cs="Arial"/>
                <w:b/>
                <w:i/>
                <w:sz w:val="20"/>
              </w:rPr>
              <w:t>NB: Summer Carnival on Friday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7505B2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Scrambled eggs on toast</w:t>
            </w:r>
            <w:r w:rsidR="00B96E09">
              <w:rPr>
                <w:rFonts w:cs="Arial"/>
                <w:b/>
                <w:szCs w:val="24"/>
              </w:rPr>
              <w:t xml:space="preserve"> OR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Poached eggs on toast</w:t>
            </w: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Default="00B96E09" w:rsidP="007505B2">
            <w:pPr>
              <w:rPr>
                <w:rFonts w:cs="Arial"/>
                <w:b/>
                <w:szCs w:val="24"/>
              </w:rPr>
            </w:pPr>
          </w:p>
          <w:p w:rsidR="00B96E09" w:rsidRPr="00C54F8F" w:rsidRDefault="00B96E09" w:rsidP="007505B2">
            <w:pPr>
              <w:rPr>
                <w:rFonts w:cs="Arial"/>
                <w:b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5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Breakfast Task: Investigation (Q5-7)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  <w:r w:rsidRPr="00B96E09">
              <w:rPr>
                <w:rFonts w:cs="Arial"/>
                <w:i/>
                <w:sz w:val="20"/>
              </w:rPr>
              <w:t>Preparing Food Safely (if time) (p6)</w:t>
            </w:r>
          </w:p>
          <w:p w:rsidR="00C54F8F" w:rsidRPr="00B96E09" w:rsidRDefault="00C54F8F" w:rsidP="00C54F8F">
            <w:pPr>
              <w:rPr>
                <w:rFonts w:cs="Arial"/>
                <w:i/>
                <w:sz w:val="20"/>
              </w:rPr>
            </w:pPr>
          </w:p>
          <w:p w:rsidR="00C54F8F" w:rsidRPr="00B96E09" w:rsidRDefault="00C54F8F" w:rsidP="00C54F8F">
            <w:pPr>
              <w:rPr>
                <w:rFonts w:cs="Arial"/>
                <w:i/>
                <w:szCs w:val="24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B96E09" w:rsidRPr="00C54F8F" w:rsidRDefault="00B96E09" w:rsidP="00B96E09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>: Damper</w:t>
            </w: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Aboriginal and Australian </w:t>
            </w:r>
            <w:proofErr w:type="gramStart"/>
            <w:r w:rsidRPr="00C54F8F">
              <w:rPr>
                <w:rFonts w:cs="Arial"/>
                <w:sz w:val="20"/>
              </w:rPr>
              <w:t>bush</w:t>
            </w:r>
            <w:proofErr w:type="gramEnd"/>
            <w:r w:rsidRPr="00C54F8F">
              <w:rPr>
                <w:rFonts w:cs="Arial"/>
                <w:sz w:val="20"/>
              </w:rPr>
              <w:t xml:space="preserve"> Food</w:t>
            </w:r>
          </w:p>
          <w:p w:rsidR="00B96E09" w:rsidRDefault="00B96E09" w:rsidP="007505B2">
            <w:pPr>
              <w:rPr>
                <w:rFonts w:cs="Arial"/>
                <w:b/>
                <w:i/>
                <w:szCs w:val="24"/>
              </w:rPr>
            </w:pPr>
            <w:r w:rsidRPr="00C54F8F">
              <w:rPr>
                <w:rFonts w:cs="Arial"/>
                <w:sz w:val="20"/>
              </w:rPr>
              <w:t>Dem rubbing in method</w:t>
            </w:r>
          </w:p>
          <w:p w:rsidR="00C54F8F" w:rsidRPr="00B96E09" w:rsidRDefault="00C54F8F" w:rsidP="007505B2">
            <w:pPr>
              <w:rPr>
                <w:rFonts w:cs="Arial"/>
                <w:b/>
                <w:i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C54F8F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6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Healthy Diet Pyramid- video on Food Pyramid (p20)</w:t>
            </w:r>
          </w:p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Breakfast Task: Devise (Q8-9)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Give out Diet Diary (Homework for next lesson)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Default="00C54F8F" w:rsidP="00C54F8F">
            <w:pPr>
              <w:rPr>
                <w:rFonts w:cs="Arial"/>
                <w:b/>
                <w:sz w:val="20"/>
              </w:rPr>
            </w:pPr>
            <w:proofErr w:type="spellStart"/>
            <w:r w:rsidRPr="00C54F8F">
              <w:rPr>
                <w:rFonts w:cs="Arial"/>
                <w:b/>
                <w:sz w:val="20"/>
              </w:rPr>
              <w:t>Prac</w:t>
            </w:r>
            <w:proofErr w:type="spellEnd"/>
            <w:r w:rsidRPr="00C54F8F">
              <w:rPr>
                <w:rFonts w:cs="Arial"/>
                <w:b/>
                <w:sz w:val="20"/>
              </w:rPr>
              <w:t>: Muesli</w:t>
            </w:r>
          </w:p>
          <w:p w:rsidR="00C54F8F" w:rsidRPr="00C54F8F" w:rsidRDefault="00C54F8F" w:rsidP="00C54F8F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with Breakfast task: Devise (Q8-9)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 w:rsidRPr="00102B1D">
              <w:rPr>
                <w:rFonts w:ascii="Arial Narrow" w:hAnsi="Arial Narrow"/>
                <w:sz w:val="38"/>
              </w:rPr>
              <w:t>7</w:t>
            </w:r>
          </w:p>
          <w:p w:rsidR="00C54F8F" w:rsidRPr="00102B1D" w:rsidRDefault="00C54F8F" w:rsidP="007505B2">
            <w:pPr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Recall of Diet Diary Homework 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 xml:space="preserve">Analysis of </w:t>
            </w:r>
            <w:proofErr w:type="gramStart"/>
            <w:r w:rsidRPr="00C54F8F">
              <w:rPr>
                <w:rFonts w:cs="Arial"/>
                <w:sz w:val="20"/>
              </w:rPr>
              <w:t>24 hour</w:t>
            </w:r>
            <w:proofErr w:type="gramEnd"/>
            <w:r w:rsidRPr="00C54F8F">
              <w:rPr>
                <w:rFonts w:cs="Arial"/>
                <w:sz w:val="20"/>
              </w:rPr>
              <w:t xml:space="preserve"> food diary (p21)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Discuss common foods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Where ingredients fit into the HDP.</w:t>
            </w:r>
          </w:p>
          <w:p w:rsidR="00C54F8F" w:rsidRPr="00C54F8F" w:rsidRDefault="00C54F8F" w:rsidP="007505B2">
            <w:pPr>
              <w:rPr>
                <w:rFonts w:cs="Arial"/>
                <w:sz w:val="20"/>
              </w:rPr>
            </w:pPr>
          </w:p>
          <w:p w:rsidR="00C54F8F" w:rsidRPr="00C54F8F" w:rsidRDefault="00C54F8F" w:rsidP="007505B2">
            <w:pPr>
              <w:rPr>
                <w:rFonts w:cs="Arial"/>
                <w:sz w:val="22"/>
                <w:szCs w:val="22"/>
              </w:rPr>
            </w:pPr>
            <w:r w:rsidRPr="00C54F8F">
              <w:rPr>
                <w:rFonts w:cs="Arial"/>
                <w:b/>
                <w:sz w:val="22"/>
                <w:szCs w:val="22"/>
              </w:rPr>
              <w:t>Collect food orders</w:t>
            </w:r>
          </w:p>
        </w:tc>
        <w:tc>
          <w:tcPr>
            <w:tcW w:w="4968" w:type="dxa"/>
            <w:tcBorders>
              <w:left w:val="nil"/>
            </w:tcBorders>
          </w:tcPr>
          <w:p w:rsidR="00B96E09" w:rsidRDefault="00B96E09" w:rsidP="00B96E09">
            <w:pPr>
              <w:rPr>
                <w:rFonts w:cs="Arial"/>
                <w:b/>
                <w:i/>
                <w:szCs w:val="24"/>
              </w:rPr>
            </w:pPr>
            <w:proofErr w:type="spellStart"/>
            <w:r w:rsidRPr="00B96E09">
              <w:rPr>
                <w:rFonts w:cs="Arial"/>
                <w:b/>
                <w:i/>
                <w:szCs w:val="24"/>
              </w:rPr>
              <w:t>Prac</w:t>
            </w:r>
            <w:proofErr w:type="spellEnd"/>
            <w:r w:rsidRPr="00B96E09">
              <w:rPr>
                <w:rFonts w:cs="Arial"/>
                <w:b/>
                <w:i/>
                <w:szCs w:val="24"/>
              </w:rPr>
              <w:t xml:space="preserve">: </w:t>
            </w:r>
            <w:r>
              <w:rPr>
                <w:rFonts w:cs="Arial"/>
                <w:b/>
                <w:i/>
                <w:szCs w:val="24"/>
              </w:rPr>
              <w:t xml:space="preserve">Pizza </w:t>
            </w:r>
            <w:r w:rsidR="00E657C7">
              <w:rPr>
                <w:rFonts w:cs="Arial"/>
                <w:b/>
                <w:i/>
                <w:szCs w:val="24"/>
              </w:rPr>
              <w:t>subs</w:t>
            </w:r>
          </w:p>
          <w:p w:rsidR="00C54F8F" w:rsidRPr="00C54F8F" w:rsidRDefault="00C54F8F" w:rsidP="00E657C7">
            <w:pPr>
              <w:rPr>
                <w:rFonts w:cs="Arial"/>
                <w:szCs w:val="24"/>
              </w:rPr>
            </w:pP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8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Explain how to produce and write a time plan. Look at sample in books</w:t>
            </w:r>
          </w:p>
          <w:p w:rsidR="00C54F8F" w:rsidRDefault="00C54F8F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Continue work on Breakfast Task: Devise (Q10)</w:t>
            </w:r>
          </w:p>
          <w:p w:rsidR="00B96E09" w:rsidRPr="00C54F8F" w:rsidRDefault="00E657C7" w:rsidP="007505B2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Electric Frypan worksheet</w:t>
            </w:r>
          </w:p>
          <w:p w:rsidR="00C54F8F" w:rsidRPr="00C54F8F" w:rsidRDefault="00C54F8F" w:rsidP="007505B2">
            <w:pPr>
              <w:rPr>
                <w:rFonts w:cs="Arial"/>
                <w:b/>
                <w:sz w:val="20"/>
              </w:rPr>
            </w:pPr>
          </w:p>
          <w:p w:rsidR="00C54F8F" w:rsidRPr="00C54F8F" w:rsidRDefault="00C54F8F" w:rsidP="00B96E09">
            <w:pPr>
              <w:rPr>
                <w:rFonts w:cs="Arial"/>
                <w:b/>
                <w:sz w:val="20"/>
              </w:rPr>
            </w:pP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B96E09">
            <w:pPr>
              <w:rPr>
                <w:rFonts w:cs="Arial"/>
                <w:b/>
                <w:szCs w:val="24"/>
              </w:rPr>
            </w:pPr>
            <w:proofErr w:type="spellStart"/>
            <w:r w:rsidRPr="00C54F8F">
              <w:rPr>
                <w:rFonts w:cs="Arial"/>
                <w:b/>
                <w:szCs w:val="24"/>
              </w:rPr>
              <w:t>Prac</w:t>
            </w:r>
            <w:proofErr w:type="spellEnd"/>
            <w:r w:rsidRPr="00C54F8F">
              <w:rPr>
                <w:rFonts w:cs="Arial"/>
                <w:b/>
                <w:szCs w:val="24"/>
              </w:rPr>
              <w:t xml:space="preserve">: </w:t>
            </w:r>
            <w:r w:rsidR="00B96E09">
              <w:rPr>
                <w:rFonts w:cs="Arial"/>
                <w:b/>
                <w:szCs w:val="24"/>
              </w:rPr>
              <w:t>Pikelets</w:t>
            </w:r>
          </w:p>
        </w:tc>
      </w:tr>
      <w:tr w:rsidR="00C54F8F" w:rsidRPr="00102B1D" w:rsidTr="007505B2">
        <w:tc>
          <w:tcPr>
            <w:tcW w:w="864" w:type="dxa"/>
            <w:tcBorders>
              <w:right w:val="single" w:sz="12" w:space="0" w:color="auto"/>
            </w:tcBorders>
          </w:tcPr>
          <w:p w:rsidR="00C54F8F" w:rsidRPr="00102B1D" w:rsidRDefault="00C54F8F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9</w:t>
            </w:r>
          </w:p>
        </w:tc>
        <w:tc>
          <w:tcPr>
            <w:tcW w:w="4824" w:type="dxa"/>
            <w:tcBorders>
              <w:left w:val="nil"/>
              <w:right w:val="single" w:sz="12" w:space="0" w:color="auto"/>
            </w:tcBorders>
          </w:tcPr>
          <w:p w:rsidR="00C54F8F" w:rsidRPr="00C54F8F" w:rsidRDefault="00C54F8F" w:rsidP="007505B2">
            <w:pPr>
              <w:jc w:val="center"/>
              <w:rPr>
                <w:rFonts w:cs="Arial"/>
                <w:b/>
              </w:rPr>
            </w:pPr>
            <w:r w:rsidRPr="00C54F8F">
              <w:rPr>
                <w:rFonts w:cs="Arial"/>
                <w:b/>
              </w:rPr>
              <w:t xml:space="preserve">Design Brief: </w:t>
            </w:r>
            <w:r w:rsidRPr="00C54F8F">
              <w:rPr>
                <w:rFonts w:cs="Arial"/>
                <w:sz w:val="20"/>
              </w:rPr>
              <w:t>Breakfast Task</w:t>
            </w:r>
          </w:p>
        </w:tc>
        <w:tc>
          <w:tcPr>
            <w:tcW w:w="4968" w:type="dxa"/>
            <w:tcBorders>
              <w:left w:val="nil"/>
            </w:tcBorders>
          </w:tcPr>
          <w:p w:rsidR="00C54F8F" w:rsidRPr="00C54F8F" w:rsidRDefault="00C54F8F" w:rsidP="00C54F8F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Complete evaluation.</w:t>
            </w:r>
          </w:p>
          <w:p w:rsidR="00C54F8F" w:rsidRDefault="00C54F8F" w:rsidP="00B96E09">
            <w:pPr>
              <w:rPr>
                <w:rFonts w:cs="Arial"/>
                <w:sz w:val="20"/>
              </w:rPr>
            </w:pPr>
          </w:p>
          <w:p w:rsidR="00B96E09" w:rsidRPr="00C54F8F" w:rsidRDefault="00B96E09" w:rsidP="00B96E09">
            <w:pPr>
              <w:rPr>
                <w:rFonts w:cs="Arial"/>
                <w:sz w:val="20"/>
              </w:rPr>
            </w:pPr>
          </w:p>
        </w:tc>
      </w:tr>
      <w:tr w:rsidR="00C54F8F" w:rsidRPr="00102B1D" w:rsidTr="0018254A">
        <w:tc>
          <w:tcPr>
            <w:tcW w:w="864" w:type="dxa"/>
            <w:tcBorders>
              <w:right w:val="single" w:sz="12" w:space="0" w:color="auto"/>
            </w:tcBorders>
          </w:tcPr>
          <w:p w:rsidR="00C54F8F" w:rsidRDefault="00E657C7" w:rsidP="007505B2">
            <w:pPr>
              <w:jc w:val="center"/>
              <w:rPr>
                <w:rFonts w:ascii="Arial Narrow" w:hAnsi="Arial Narrow"/>
                <w:sz w:val="38"/>
              </w:rPr>
            </w:pPr>
            <w:r>
              <w:rPr>
                <w:rFonts w:ascii="Arial Narrow" w:hAnsi="Arial Narrow"/>
                <w:sz w:val="38"/>
              </w:rPr>
              <w:t>10</w:t>
            </w:r>
          </w:p>
          <w:p w:rsidR="00C54F8F" w:rsidRPr="00102B1D" w:rsidRDefault="009B6A97" w:rsidP="009B6A97">
            <w:pPr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&amp;</w:t>
            </w:r>
            <w:r w:rsidRPr="009B6A97">
              <w:rPr>
                <w:rFonts w:ascii="Arial Narrow" w:hAnsi="Arial Narrow"/>
                <w:szCs w:val="24"/>
              </w:rPr>
              <w:t>11</w:t>
            </w:r>
          </w:p>
        </w:tc>
        <w:tc>
          <w:tcPr>
            <w:tcW w:w="9792" w:type="dxa"/>
            <w:gridSpan w:val="2"/>
            <w:tcBorders>
              <w:left w:val="nil"/>
            </w:tcBorders>
          </w:tcPr>
          <w:p w:rsidR="00C54F8F" w:rsidRPr="00C54F8F" w:rsidRDefault="00C54F8F" w:rsidP="00C54F8F">
            <w:pPr>
              <w:jc w:val="center"/>
              <w:rPr>
                <w:rFonts w:cs="Arial"/>
                <w:sz w:val="20"/>
              </w:rPr>
            </w:pPr>
          </w:p>
          <w:p w:rsidR="00C54F8F" w:rsidRPr="00C54F8F" w:rsidRDefault="00C54F8F" w:rsidP="00C54F8F">
            <w:pPr>
              <w:jc w:val="center"/>
              <w:rPr>
                <w:rFonts w:cs="Arial"/>
                <w:sz w:val="20"/>
              </w:rPr>
            </w:pPr>
            <w:r w:rsidRPr="00C54F8F">
              <w:rPr>
                <w:rFonts w:cs="Arial"/>
                <w:sz w:val="20"/>
              </w:rPr>
              <w:t>Teacher choice – anything you may have missed during the term. Keep it simple.</w:t>
            </w:r>
            <w:r w:rsidR="00E657C7">
              <w:rPr>
                <w:rFonts w:cs="Arial"/>
                <w:sz w:val="20"/>
              </w:rPr>
              <w:t xml:space="preserve"> </w:t>
            </w:r>
            <w:proofErr w:type="spellStart"/>
            <w:r w:rsidR="00E657C7">
              <w:rPr>
                <w:rFonts w:cs="Arial"/>
                <w:sz w:val="20"/>
              </w:rPr>
              <w:t>Eg</w:t>
            </w:r>
            <w:proofErr w:type="spellEnd"/>
            <w:r w:rsidR="00E657C7">
              <w:rPr>
                <w:rFonts w:cs="Arial"/>
                <w:sz w:val="20"/>
              </w:rPr>
              <w:t xml:space="preserve"> Pizza Subs</w:t>
            </w:r>
          </w:p>
          <w:p w:rsidR="00C54F8F" w:rsidRPr="00C54F8F" w:rsidRDefault="00C54F8F" w:rsidP="005128B0">
            <w:pPr>
              <w:rPr>
                <w:rFonts w:cs="Arial"/>
                <w:sz w:val="20"/>
              </w:rPr>
            </w:pPr>
            <w:r w:rsidRPr="00C54F8F">
              <w:rPr>
                <w:rFonts w:cs="Arial"/>
                <w:i/>
                <w:sz w:val="20"/>
              </w:rPr>
              <w:t>NB: Some classes may still have their Design Brief to complete at the beginning of this week.</w:t>
            </w:r>
            <w:r w:rsidR="009B6A97">
              <w:rPr>
                <w:rFonts w:cs="Arial"/>
                <w:i/>
                <w:sz w:val="20"/>
              </w:rPr>
              <w:t xml:space="preserve"> </w:t>
            </w:r>
            <w:r w:rsidR="005128B0">
              <w:rPr>
                <w:rFonts w:cs="Arial"/>
                <w:i/>
                <w:sz w:val="20"/>
              </w:rPr>
              <w:t>Some classes may need to have catch up classes due to the Easter Break.</w:t>
            </w:r>
          </w:p>
        </w:tc>
      </w:tr>
    </w:tbl>
    <w:p w:rsidR="00C54F8F" w:rsidRDefault="00C54F8F" w:rsidP="00C54F8F">
      <w:pPr>
        <w:rPr>
          <w:b/>
          <w:sz w:val="36"/>
        </w:rPr>
      </w:pPr>
    </w:p>
    <w:sectPr w:rsidR="00C54F8F" w:rsidSect="00C54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8F"/>
    <w:rsid w:val="00193608"/>
    <w:rsid w:val="0040283E"/>
    <w:rsid w:val="005128B0"/>
    <w:rsid w:val="0056183A"/>
    <w:rsid w:val="006C4B56"/>
    <w:rsid w:val="00801586"/>
    <w:rsid w:val="008D0026"/>
    <w:rsid w:val="009373BE"/>
    <w:rsid w:val="00960B24"/>
    <w:rsid w:val="009819D0"/>
    <w:rsid w:val="009B6A97"/>
    <w:rsid w:val="00A35DBE"/>
    <w:rsid w:val="00B96E09"/>
    <w:rsid w:val="00C002DE"/>
    <w:rsid w:val="00C54F8F"/>
    <w:rsid w:val="00E657C7"/>
    <w:rsid w:val="00FB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58A556-34C6-4F10-9251-A7B8B7CC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F8F"/>
    <w:rPr>
      <w:rFonts w:ascii="Arial" w:hAnsi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19A1CA96</Template>
  <TotalTime>2</TotalTime>
  <Pages>1</Pages>
  <Words>308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Leah</dc:creator>
  <cp:lastModifiedBy>SHEPHERD Jennifer [Narrogin Senior High School]</cp:lastModifiedBy>
  <cp:revision>2</cp:revision>
  <cp:lastPrinted>2017-12-12T01:31:00Z</cp:lastPrinted>
  <dcterms:created xsi:type="dcterms:W3CDTF">2020-04-09T04:59:00Z</dcterms:created>
  <dcterms:modified xsi:type="dcterms:W3CDTF">2020-04-09T04:59:00Z</dcterms:modified>
</cp:coreProperties>
</file>