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F8F" w:rsidRDefault="00C54F8F" w:rsidP="00C54F8F">
      <w:pPr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TECHNOLOGY &amp; ENTERPRISE LEARNING AREA</w:t>
      </w:r>
    </w:p>
    <w:p w:rsidR="00C54F8F" w:rsidRDefault="00C54F8F" w:rsidP="00C54F8F">
      <w:pPr>
        <w:jc w:val="center"/>
        <w:rPr>
          <w:b/>
        </w:rPr>
      </w:pPr>
    </w:p>
    <w:p w:rsidR="00C54F8F" w:rsidRDefault="00C54F8F" w:rsidP="00C54F8F">
      <w:pPr>
        <w:tabs>
          <w:tab w:val="left" w:leader="underscore" w:pos="5400"/>
          <w:tab w:val="left" w:pos="6120"/>
          <w:tab w:val="left" w:leader="underscore" w:pos="10440"/>
        </w:tabs>
        <w:rPr>
          <w:b/>
        </w:rPr>
      </w:pPr>
      <w:r>
        <w:rPr>
          <w:b/>
        </w:rPr>
        <w:t>DEPARTMENT: Home Economics                     SUBJECT:  Healthy Breakfast</w:t>
      </w:r>
    </w:p>
    <w:p w:rsidR="00C54F8F" w:rsidRDefault="00C54F8F" w:rsidP="00C54F8F">
      <w:pPr>
        <w:tabs>
          <w:tab w:val="left" w:leader="underscore" w:pos="5400"/>
          <w:tab w:val="left" w:pos="6120"/>
          <w:tab w:val="left" w:leader="underscore" w:pos="10440"/>
        </w:tabs>
        <w:rPr>
          <w:b/>
        </w:rPr>
      </w:pPr>
      <w:r>
        <w:rPr>
          <w:b/>
        </w:rPr>
        <w:t xml:space="preserve">                                                                                                   Year 8 - Term 1, </w:t>
      </w:r>
      <w:r w:rsidR="0056183A">
        <w:rPr>
          <w:b/>
        </w:rPr>
        <w:t>2019</w:t>
      </w:r>
    </w:p>
    <w:p w:rsidR="00C54F8F" w:rsidRDefault="00C54F8F" w:rsidP="00C54F8F">
      <w:pPr>
        <w:tabs>
          <w:tab w:val="left" w:leader="underscore" w:pos="5400"/>
          <w:tab w:val="left" w:pos="6120"/>
          <w:tab w:val="left" w:leader="underscore" w:pos="10440"/>
        </w:tabs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4824"/>
        <w:gridCol w:w="4968"/>
      </w:tblGrid>
      <w:tr w:rsidR="00C54F8F" w:rsidRPr="0077333B" w:rsidTr="007505B2">
        <w:tc>
          <w:tcPr>
            <w:tcW w:w="8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/>
          </w:tcPr>
          <w:p w:rsidR="00C54F8F" w:rsidRPr="0077333B" w:rsidRDefault="00C54F8F" w:rsidP="007505B2">
            <w:pPr>
              <w:spacing w:before="120" w:after="120"/>
              <w:jc w:val="center"/>
              <w:rPr>
                <w:b/>
                <w:color w:val="FFFFFF"/>
              </w:rPr>
            </w:pPr>
            <w:r w:rsidRPr="0077333B">
              <w:rPr>
                <w:b/>
                <w:color w:val="FFFFFF"/>
              </w:rPr>
              <w:t>W</w:t>
            </w:r>
            <w:r>
              <w:rPr>
                <w:b/>
                <w:color w:val="FFFFFF"/>
              </w:rPr>
              <w:t>k</w:t>
            </w:r>
          </w:p>
        </w:tc>
        <w:tc>
          <w:tcPr>
            <w:tcW w:w="482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0000"/>
          </w:tcPr>
          <w:p w:rsidR="00C54F8F" w:rsidRPr="0077333B" w:rsidRDefault="00C54F8F" w:rsidP="007505B2">
            <w:pPr>
              <w:spacing w:before="120" w:after="120"/>
              <w:jc w:val="center"/>
              <w:rPr>
                <w:b/>
                <w:color w:val="FFFFFF"/>
              </w:rPr>
            </w:pPr>
            <w:r w:rsidRPr="0077333B">
              <w:rPr>
                <w:b/>
                <w:color w:val="FFFFFF"/>
              </w:rPr>
              <w:t xml:space="preserve">Lesson 1 </w:t>
            </w:r>
          </w:p>
        </w:tc>
        <w:tc>
          <w:tcPr>
            <w:tcW w:w="4968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000000"/>
          </w:tcPr>
          <w:p w:rsidR="00C54F8F" w:rsidRPr="0077333B" w:rsidRDefault="00C54F8F" w:rsidP="007505B2">
            <w:pPr>
              <w:spacing w:before="120" w:after="120"/>
              <w:jc w:val="center"/>
              <w:rPr>
                <w:b/>
                <w:color w:val="FFFFFF"/>
              </w:rPr>
            </w:pPr>
            <w:r w:rsidRPr="0077333B">
              <w:rPr>
                <w:b/>
                <w:color w:val="FFFFFF"/>
              </w:rPr>
              <w:t xml:space="preserve">Lesson 2 </w:t>
            </w:r>
          </w:p>
        </w:tc>
      </w:tr>
      <w:tr w:rsidR="00C54F8F" w:rsidRPr="00102B1D" w:rsidTr="007505B2">
        <w:trPr>
          <w:trHeight w:val="844"/>
        </w:trPr>
        <w:tc>
          <w:tcPr>
            <w:tcW w:w="864" w:type="dxa"/>
            <w:tcBorders>
              <w:top w:val="nil"/>
              <w:right w:val="single" w:sz="12" w:space="0" w:color="auto"/>
            </w:tcBorders>
          </w:tcPr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1</w:t>
            </w: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FST Course Structure-Introduction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How you’ll be assessed- outcomes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Centre rules, </w:t>
            </w:r>
            <w:r w:rsidRPr="00C54F8F">
              <w:rPr>
                <w:rFonts w:cs="Arial"/>
                <w:i/>
                <w:sz w:val="20"/>
              </w:rPr>
              <w:t xml:space="preserve">brainstorm and complete worksheet </w:t>
            </w:r>
            <w:r w:rsidRPr="00C54F8F">
              <w:rPr>
                <w:rFonts w:cs="Arial"/>
                <w:sz w:val="20"/>
              </w:rPr>
              <w:t>(p2)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Self-evaluation after cooking</w:t>
            </w:r>
          </w:p>
          <w:p w:rsid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Accidents that could happen/safety rules, Locate fire extinguisher, path for evacuation (p 5,6</w:t>
            </w:r>
            <w:r>
              <w:rPr>
                <w:rFonts w:cs="Arial"/>
                <w:sz w:val="20"/>
              </w:rPr>
              <w:t>)</w:t>
            </w:r>
          </w:p>
          <w:p w:rsidR="00C54F8F" w:rsidRPr="00C54F8F" w:rsidRDefault="00C54F8F" w:rsidP="00C54F8F">
            <w:pPr>
              <w:rPr>
                <w:rFonts w:cs="Arial"/>
                <w:szCs w:val="24"/>
              </w:rPr>
            </w:pPr>
          </w:p>
        </w:tc>
        <w:tc>
          <w:tcPr>
            <w:tcW w:w="4968" w:type="dxa"/>
            <w:tcBorders>
              <w:top w:val="nil"/>
              <w:left w:val="nil"/>
            </w:tcBorders>
          </w:tcPr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Treasure Hunt (p1) 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Equipment sheet(p12), </w:t>
            </w:r>
          </w:p>
          <w:p w:rsidR="00C54F8F" w:rsidRPr="00C54F8F" w:rsidRDefault="00C54F8F" w:rsidP="00C54F8F">
            <w:pPr>
              <w:rPr>
                <w:rFonts w:cs="Arial"/>
                <w:szCs w:val="24"/>
              </w:rPr>
            </w:pPr>
            <w:r w:rsidRPr="00C54F8F">
              <w:rPr>
                <w:rFonts w:cs="Arial"/>
                <w:sz w:val="20"/>
              </w:rPr>
              <w:t>Safety in the Kitchen- Video (17 minutes)</w:t>
            </w:r>
          </w:p>
        </w:tc>
      </w:tr>
      <w:tr w:rsidR="00C54F8F" w:rsidRPr="00102B1D" w:rsidTr="007505B2"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2</w:t>
            </w: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top w:val="single" w:sz="6" w:space="0" w:color="auto"/>
              <w:left w:val="nil"/>
              <w:right w:val="single" w:sz="12" w:space="0" w:color="auto"/>
            </w:tcBorders>
          </w:tcPr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Hygiene revision (p4)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Measuring revision (p 15-17)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Washing up (p10)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Read through Rules for Success (p11)</w:t>
            </w:r>
          </w:p>
          <w:p w:rsidR="00C54F8F" w:rsidRPr="00C54F8F" w:rsidRDefault="00C54F8F" w:rsidP="007505B2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:rsidR="00C54F8F" w:rsidRPr="00C54F8F" w:rsidRDefault="00C54F8F" w:rsidP="00C54F8F">
            <w:pPr>
              <w:rPr>
                <w:rFonts w:cs="Arial"/>
                <w:b/>
                <w:sz w:val="20"/>
              </w:rPr>
            </w:pPr>
            <w:r w:rsidRPr="00C54F8F">
              <w:rPr>
                <w:rFonts w:cs="Arial"/>
                <w:b/>
                <w:sz w:val="20"/>
              </w:rPr>
              <w:t>Prac: Fruit kebabs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Terms- chop, dice, slice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Fruit, healthy Snacks. 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What is healthy?(p18)</w:t>
            </w:r>
          </w:p>
          <w:p w:rsid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Cooking terms </w:t>
            </w:r>
            <w:r w:rsidRPr="00C54F8F">
              <w:rPr>
                <w:rFonts w:cs="Arial"/>
                <w:i/>
                <w:sz w:val="20"/>
              </w:rPr>
              <w:t>(if time)</w:t>
            </w:r>
            <w:r w:rsidRPr="00C54F8F">
              <w:rPr>
                <w:rFonts w:cs="Arial"/>
                <w:sz w:val="20"/>
              </w:rPr>
              <w:t xml:space="preserve"> (p13)</w:t>
            </w:r>
          </w:p>
          <w:p w:rsidR="00C54F8F" w:rsidRPr="00C54F8F" w:rsidRDefault="00C54F8F" w:rsidP="00C54F8F">
            <w:pPr>
              <w:rPr>
                <w:rFonts w:cs="Arial"/>
                <w:szCs w:val="24"/>
              </w:rPr>
            </w:pPr>
          </w:p>
        </w:tc>
      </w:tr>
      <w:tr w:rsidR="00C54F8F" w:rsidRPr="00102B1D" w:rsidTr="007505B2"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3</w:t>
            </w: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What is a balanced diet? 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ADG video. Complete worksheets on ADG: Food Guidance Systems (p19)</w:t>
            </w:r>
          </w:p>
          <w:p w:rsidR="00C54F8F" w:rsidRPr="00C54F8F" w:rsidRDefault="00C54F8F" w:rsidP="00B96E09">
            <w:pPr>
              <w:rPr>
                <w:rFonts w:cs="Arial"/>
                <w:b/>
                <w:sz w:val="20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:rsidR="00C54F8F" w:rsidRPr="00E657C7" w:rsidRDefault="00E657C7" w:rsidP="00E657C7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</w:t>
            </w:r>
            <w:r w:rsidRPr="00E657C7">
              <w:rPr>
                <w:rFonts w:cs="Arial"/>
                <w:b/>
                <w:sz w:val="20"/>
              </w:rPr>
              <w:t>astings</w:t>
            </w:r>
            <w:r w:rsidR="005128B0">
              <w:rPr>
                <w:rFonts w:cs="Arial"/>
                <w:b/>
                <w:sz w:val="20"/>
              </w:rPr>
              <w:t xml:space="preserve"> </w:t>
            </w:r>
          </w:p>
        </w:tc>
      </w:tr>
      <w:tr w:rsidR="00C54F8F" w:rsidRPr="00102B1D" w:rsidTr="007505B2"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4</w:t>
            </w: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Hand out Breakfast Task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Explain marking system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Technology process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Begin investigation (Q1-4)</w:t>
            </w:r>
          </w:p>
          <w:p w:rsidR="00C54F8F" w:rsidRPr="00C54F8F" w:rsidRDefault="00B96E09" w:rsidP="007505B2">
            <w:pPr>
              <w:rPr>
                <w:rFonts w:cs="Arial"/>
                <w:szCs w:val="24"/>
              </w:rPr>
            </w:pPr>
            <w:r w:rsidRPr="00B96E09">
              <w:rPr>
                <w:rFonts w:cs="Arial"/>
                <w:b/>
                <w:i/>
                <w:sz w:val="20"/>
              </w:rPr>
              <w:t>NB: Summer Carnival on Friday</w:t>
            </w:r>
          </w:p>
        </w:tc>
        <w:tc>
          <w:tcPr>
            <w:tcW w:w="4968" w:type="dxa"/>
            <w:tcBorders>
              <w:left w:val="nil"/>
            </w:tcBorders>
          </w:tcPr>
          <w:p w:rsidR="00C54F8F" w:rsidRDefault="00C54F8F" w:rsidP="007505B2">
            <w:pPr>
              <w:rPr>
                <w:rFonts w:cs="Arial"/>
                <w:b/>
                <w:szCs w:val="24"/>
              </w:rPr>
            </w:pPr>
            <w:r w:rsidRPr="00C54F8F">
              <w:rPr>
                <w:rFonts w:cs="Arial"/>
                <w:b/>
                <w:szCs w:val="24"/>
              </w:rPr>
              <w:t>Prac: Scrambled eggs on toast</w:t>
            </w:r>
            <w:r w:rsidR="00B96E09">
              <w:rPr>
                <w:rFonts w:cs="Arial"/>
                <w:b/>
                <w:szCs w:val="24"/>
              </w:rPr>
              <w:t xml:space="preserve"> OR</w:t>
            </w:r>
          </w:p>
          <w:p w:rsidR="00B96E09" w:rsidRDefault="00B96E09" w:rsidP="007505B2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Poached eggs on toast</w:t>
            </w:r>
          </w:p>
          <w:p w:rsidR="00B96E09" w:rsidRDefault="00B96E09" w:rsidP="007505B2">
            <w:pPr>
              <w:rPr>
                <w:rFonts w:cs="Arial"/>
                <w:b/>
                <w:szCs w:val="24"/>
              </w:rPr>
            </w:pPr>
          </w:p>
          <w:p w:rsidR="00B96E09" w:rsidRDefault="00B96E09" w:rsidP="007505B2">
            <w:pPr>
              <w:rPr>
                <w:rFonts w:cs="Arial"/>
                <w:b/>
                <w:szCs w:val="24"/>
              </w:rPr>
            </w:pPr>
          </w:p>
          <w:p w:rsidR="00B96E09" w:rsidRPr="00C54F8F" w:rsidRDefault="00B96E09" w:rsidP="007505B2">
            <w:pPr>
              <w:rPr>
                <w:rFonts w:cs="Arial"/>
                <w:b/>
                <w:szCs w:val="24"/>
              </w:rPr>
            </w:pPr>
          </w:p>
        </w:tc>
      </w:tr>
      <w:tr w:rsidR="00C54F8F" w:rsidRPr="00102B1D" w:rsidTr="007505B2"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5</w:t>
            </w: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C54F8F" w:rsidRPr="00B96E09" w:rsidRDefault="00C54F8F" w:rsidP="00C54F8F">
            <w:pPr>
              <w:rPr>
                <w:rFonts w:cs="Arial"/>
                <w:i/>
                <w:sz w:val="20"/>
              </w:rPr>
            </w:pPr>
            <w:r w:rsidRPr="00B96E09">
              <w:rPr>
                <w:rFonts w:cs="Arial"/>
                <w:i/>
                <w:sz w:val="20"/>
              </w:rPr>
              <w:t>Breakfast Task: Investigation (Q5-7)</w:t>
            </w:r>
          </w:p>
          <w:p w:rsidR="00C54F8F" w:rsidRPr="00B96E09" w:rsidRDefault="00C54F8F" w:rsidP="00C54F8F">
            <w:pPr>
              <w:rPr>
                <w:rFonts w:cs="Arial"/>
                <w:i/>
                <w:sz w:val="20"/>
              </w:rPr>
            </w:pPr>
            <w:r w:rsidRPr="00B96E09">
              <w:rPr>
                <w:rFonts w:cs="Arial"/>
                <w:i/>
                <w:sz w:val="20"/>
              </w:rPr>
              <w:t>Preparing Food Safely (if time) (p6)</w:t>
            </w:r>
          </w:p>
          <w:p w:rsidR="00C54F8F" w:rsidRPr="00B96E09" w:rsidRDefault="00C54F8F" w:rsidP="00C54F8F">
            <w:pPr>
              <w:rPr>
                <w:rFonts w:cs="Arial"/>
                <w:i/>
                <w:sz w:val="20"/>
              </w:rPr>
            </w:pPr>
          </w:p>
          <w:p w:rsidR="00C54F8F" w:rsidRPr="00B96E09" w:rsidRDefault="00C54F8F" w:rsidP="00C54F8F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:rsidR="00B96E09" w:rsidRPr="00C54F8F" w:rsidRDefault="00B96E09" w:rsidP="00B96E09">
            <w:pPr>
              <w:rPr>
                <w:rFonts w:cs="Arial"/>
                <w:b/>
                <w:szCs w:val="24"/>
              </w:rPr>
            </w:pPr>
            <w:r w:rsidRPr="00C54F8F">
              <w:rPr>
                <w:rFonts w:cs="Arial"/>
                <w:b/>
                <w:szCs w:val="24"/>
              </w:rPr>
              <w:t>Prac: Damper</w:t>
            </w:r>
          </w:p>
          <w:p w:rsidR="00B96E09" w:rsidRPr="00C54F8F" w:rsidRDefault="00B96E09" w:rsidP="00B96E09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Aboriginal and Australian bush Food</w:t>
            </w:r>
          </w:p>
          <w:p w:rsidR="00B96E09" w:rsidRDefault="00B96E09" w:rsidP="007505B2">
            <w:pPr>
              <w:rPr>
                <w:rFonts w:cs="Arial"/>
                <w:b/>
                <w:i/>
                <w:szCs w:val="24"/>
              </w:rPr>
            </w:pPr>
            <w:r w:rsidRPr="00C54F8F">
              <w:rPr>
                <w:rFonts w:cs="Arial"/>
                <w:sz w:val="20"/>
              </w:rPr>
              <w:t>Dem rubbing in method</w:t>
            </w:r>
          </w:p>
          <w:p w:rsidR="00C54F8F" w:rsidRPr="00B96E09" w:rsidRDefault="00C54F8F" w:rsidP="007505B2">
            <w:pPr>
              <w:rPr>
                <w:rFonts w:cs="Arial"/>
                <w:b/>
                <w:i/>
                <w:szCs w:val="24"/>
              </w:rPr>
            </w:pPr>
          </w:p>
        </w:tc>
      </w:tr>
      <w:tr w:rsidR="00C54F8F" w:rsidRPr="00102B1D" w:rsidTr="007505B2"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C54F8F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6</w:t>
            </w: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Healthy Diet Pyramid- video on Food Pyramid (p20)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Breakfast Task: Devise (Q8-9)</w:t>
            </w:r>
          </w:p>
          <w:p w:rsidR="00C54F8F" w:rsidRDefault="00C54F8F" w:rsidP="007505B2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Give out Diet Diary (Homework for next lesson)</w:t>
            </w:r>
          </w:p>
          <w:p w:rsidR="00C54F8F" w:rsidRPr="00C54F8F" w:rsidRDefault="00C54F8F" w:rsidP="007505B2">
            <w:pPr>
              <w:rPr>
                <w:rFonts w:cs="Arial"/>
                <w:sz w:val="20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:rsidR="00C54F8F" w:rsidRDefault="00C54F8F" w:rsidP="00C54F8F">
            <w:pPr>
              <w:rPr>
                <w:rFonts w:cs="Arial"/>
                <w:b/>
                <w:sz w:val="20"/>
              </w:rPr>
            </w:pPr>
            <w:r w:rsidRPr="00C54F8F">
              <w:rPr>
                <w:rFonts w:cs="Arial"/>
                <w:b/>
                <w:sz w:val="20"/>
              </w:rPr>
              <w:t>Prac: Muesli</w:t>
            </w:r>
          </w:p>
          <w:p w:rsidR="00C54F8F" w:rsidRPr="00C54F8F" w:rsidRDefault="00C54F8F" w:rsidP="00C54F8F">
            <w:pPr>
              <w:rPr>
                <w:rFonts w:cs="Arial"/>
                <w:b/>
                <w:sz w:val="20"/>
              </w:rPr>
            </w:pPr>
          </w:p>
          <w:p w:rsidR="00C54F8F" w:rsidRPr="00C54F8F" w:rsidRDefault="00C54F8F" w:rsidP="007505B2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Continue with Breakfast task: Devise (Q8-9)</w:t>
            </w:r>
          </w:p>
        </w:tc>
      </w:tr>
      <w:tr w:rsidR="00C54F8F" w:rsidRPr="00102B1D" w:rsidTr="007505B2"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7</w:t>
            </w: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C54F8F" w:rsidRPr="00C54F8F" w:rsidRDefault="00C54F8F" w:rsidP="007505B2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Recall of Diet Diary Homework </w:t>
            </w:r>
          </w:p>
          <w:p w:rsidR="00C54F8F" w:rsidRPr="00C54F8F" w:rsidRDefault="00C54F8F" w:rsidP="007505B2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Analysis of 24 hour food diary (p21)</w:t>
            </w:r>
          </w:p>
          <w:p w:rsidR="00C54F8F" w:rsidRPr="00C54F8F" w:rsidRDefault="00C54F8F" w:rsidP="007505B2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Discuss common foods</w:t>
            </w:r>
          </w:p>
          <w:p w:rsidR="00C54F8F" w:rsidRPr="00C54F8F" w:rsidRDefault="00C54F8F" w:rsidP="007505B2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Where ingredients fit into the HDP.</w:t>
            </w:r>
          </w:p>
          <w:p w:rsidR="00C54F8F" w:rsidRPr="00C54F8F" w:rsidRDefault="00C54F8F" w:rsidP="007505B2">
            <w:pPr>
              <w:rPr>
                <w:rFonts w:cs="Arial"/>
                <w:sz w:val="20"/>
              </w:rPr>
            </w:pPr>
          </w:p>
          <w:p w:rsidR="00C54F8F" w:rsidRPr="00C54F8F" w:rsidRDefault="00C54F8F" w:rsidP="007505B2">
            <w:pPr>
              <w:rPr>
                <w:rFonts w:cs="Arial"/>
                <w:sz w:val="22"/>
                <w:szCs w:val="22"/>
              </w:rPr>
            </w:pPr>
            <w:r w:rsidRPr="00C54F8F">
              <w:rPr>
                <w:rFonts w:cs="Arial"/>
                <w:b/>
                <w:sz w:val="22"/>
                <w:szCs w:val="22"/>
              </w:rPr>
              <w:t>Collect food orders</w:t>
            </w:r>
          </w:p>
        </w:tc>
        <w:tc>
          <w:tcPr>
            <w:tcW w:w="4968" w:type="dxa"/>
            <w:tcBorders>
              <w:left w:val="nil"/>
            </w:tcBorders>
          </w:tcPr>
          <w:p w:rsidR="00B96E09" w:rsidRDefault="00B96E09" w:rsidP="00B96E09">
            <w:pPr>
              <w:rPr>
                <w:rFonts w:cs="Arial"/>
                <w:b/>
                <w:i/>
                <w:szCs w:val="24"/>
              </w:rPr>
            </w:pPr>
            <w:r w:rsidRPr="00B96E09">
              <w:rPr>
                <w:rFonts w:cs="Arial"/>
                <w:b/>
                <w:i/>
                <w:szCs w:val="24"/>
              </w:rPr>
              <w:t xml:space="preserve">Prac: </w:t>
            </w:r>
            <w:r>
              <w:rPr>
                <w:rFonts w:cs="Arial"/>
                <w:b/>
                <w:i/>
                <w:szCs w:val="24"/>
              </w:rPr>
              <w:t xml:space="preserve">Pizza </w:t>
            </w:r>
            <w:r w:rsidR="00E657C7">
              <w:rPr>
                <w:rFonts w:cs="Arial"/>
                <w:b/>
                <w:i/>
                <w:szCs w:val="24"/>
              </w:rPr>
              <w:t>subs</w:t>
            </w:r>
          </w:p>
          <w:p w:rsidR="00C54F8F" w:rsidRPr="00C54F8F" w:rsidRDefault="00C54F8F" w:rsidP="00E657C7">
            <w:pPr>
              <w:rPr>
                <w:rFonts w:cs="Arial"/>
                <w:szCs w:val="24"/>
              </w:rPr>
            </w:pPr>
          </w:p>
        </w:tc>
      </w:tr>
      <w:tr w:rsidR="00C54F8F" w:rsidRPr="00102B1D" w:rsidTr="007505B2"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8</w:t>
            </w: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C54F8F" w:rsidRPr="00C54F8F" w:rsidRDefault="00C54F8F" w:rsidP="007505B2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Explain how to produce and write a time plan. Look at sample in books</w:t>
            </w:r>
          </w:p>
          <w:p w:rsidR="00C54F8F" w:rsidRDefault="00C54F8F" w:rsidP="007505B2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Continue work on Breakfast Task: Devise (Q10)</w:t>
            </w:r>
          </w:p>
          <w:p w:rsidR="00B96E09" w:rsidRPr="00C54F8F" w:rsidRDefault="00E657C7" w:rsidP="007505B2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Electric Frypan worksheet</w:t>
            </w:r>
          </w:p>
          <w:p w:rsidR="00C54F8F" w:rsidRPr="00C54F8F" w:rsidRDefault="00C54F8F" w:rsidP="007505B2">
            <w:pPr>
              <w:rPr>
                <w:rFonts w:cs="Arial"/>
                <w:b/>
                <w:sz w:val="20"/>
              </w:rPr>
            </w:pPr>
          </w:p>
          <w:p w:rsidR="00C54F8F" w:rsidRPr="00C54F8F" w:rsidRDefault="00C54F8F" w:rsidP="00B96E09">
            <w:pPr>
              <w:rPr>
                <w:rFonts w:cs="Arial"/>
                <w:b/>
                <w:sz w:val="20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:rsidR="00C54F8F" w:rsidRPr="00C54F8F" w:rsidRDefault="00C54F8F" w:rsidP="00B96E09">
            <w:pPr>
              <w:rPr>
                <w:rFonts w:cs="Arial"/>
                <w:b/>
                <w:szCs w:val="24"/>
              </w:rPr>
            </w:pPr>
            <w:r w:rsidRPr="00C54F8F">
              <w:rPr>
                <w:rFonts w:cs="Arial"/>
                <w:b/>
                <w:szCs w:val="24"/>
              </w:rPr>
              <w:t xml:space="preserve">Prac: </w:t>
            </w:r>
            <w:r w:rsidR="00B96E09">
              <w:rPr>
                <w:rFonts w:cs="Arial"/>
                <w:b/>
                <w:szCs w:val="24"/>
              </w:rPr>
              <w:t>Pikelets</w:t>
            </w:r>
          </w:p>
        </w:tc>
      </w:tr>
      <w:tr w:rsidR="00C54F8F" w:rsidRPr="00102B1D" w:rsidTr="007505B2"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9</w:t>
            </w: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C54F8F" w:rsidRPr="00C54F8F" w:rsidRDefault="00C54F8F" w:rsidP="007505B2">
            <w:pPr>
              <w:jc w:val="center"/>
              <w:rPr>
                <w:rFonts w:cs="Arial"/>
                <w:b/>
              </w:rPr>
            </w:pPr>
            <w:r w:rsidRPr="00C54F8F">
              <w:rPr>
                <w:rFonts w:cs="Arial"/>
                <w:b/>
              </w:rPr>
              <w:t xml:space="preserve">Design Brief: </w:t>
            </w:r>
            <w:r w:rsidRPr="00C54F8F">
              <w:rPr>
                <w:rFonts w:cs="Arial"/>
                <w:sz w:val="20"/>
              </w:rPr>
              <w:t>Breakfast Task</w:t>
            </w:r>
          </w:p>
        </w:tc>
        <w:tc>
          <w:tcPr>
            <w:tcW w:w="4968" w:type="dxa"/>
            <w:tcBorders>
              <w:left w:val="nil"/>
            </w:tcBorders>
          </w:tcPr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Complete evaluation.</w:t>
            </w:r>
          </w:p>
          <w:p w:rsidR="00C54F8F" w:rsidRDefault="00C54F8F" w:rsidP="00B96E09">
            <w:pPr>
              <w:rPr>
                <w:rFonts w:cs="Arial"/>
                <w:sz w:val="20"/>
              </w:rPr>
            </w:pPr>
          </w:p>
          <w:p w:rsidR="00B96E09" w:rsidRPr="00C54F8F" w:rsidRDefault="00B96E09" w:rsidP="00B96E09">
            <w:pPr>
              <w:rPr>
                <w:rFonts w:cs="Arial"/>
                <w:sz w:val="20"/>
              </w:rPr>
            </w:pPr>
          </w:p>
        </w:tc>
      </w:tr>
      <w:tr w:rsidR="00C54F8F" w:rsidRPr="00102B1D" w:rsidTr="0018254A">
        <w:tc>
          <w:tcPr>
            <w:tcW w:w="864" w:type="dxa"/>
            <w:tcBorders>
              <w:right w:val="single" w:sz="12" w:space="0" w:color="auto"/>
            </w:tcBorders>
          </w:tcPr>
          <w:p w:rsidR="00C54F8F" w:rsidRDefault="00E657C7" w:rsidP="007505B2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10</w:t>
            </w:r>
          </w:p>
          <w:p w:rsidR="00C54F8F" w:rsidRPr="00102B1D" w:rsidRDefault="009B6A97" w:rsidP="009B6A97">
            <w:pPr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&amp;</w:t>
            </w:r>
            <w:r w:rsidRPr="009B6A97">
              <w:rPr>
                <w:rFonts w:ascii="Arial Narrow" w:hAnsi="Arial Narrow"/>
                <w:szCs w:val="24"/>
              </w:rPr>
              <w:t>11</w:t>
            </w:r>
          </w:p>
        </w:tc>
        <w:tc>
          <w:tcPr>
            <w:tcW w:w="9792" w:type="dxa"/>
            <w:gridSpan w:val="2"/>
            <w:tcBorders>
              <w:left w:val="nil"/>
            </w:tcBorders>
          </w:tcPr>
          <w:p w:rsidR="00C54F8F" w:rsidRPr="00C54F8F" w:rsidRDefault="00C54F8F" w:rsidP="00C54F8F">
            <w:pPr>
              <w:jc w:val="center"/>
              <w:rPr>
                <w:rFonts w:cs="Arial"/>
                <w:sz w:val="20"/>
              </w:rPr>
            </w:pPr>
          </w:p>
          <w:p w:rsidR="00C54F8F" w:rsidRPr="00C54F8F" w:rsidRDefault="00C54F8F" w:rsidP="00C54F8F">
            <w:pPr>
              <w:jc w:val="center"/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Teacher choice – anything you may have missed during the term. Keep it simple.</w:t>
            </w:r>
            <w:r w:rsidR="00E657C7">
              <w:rPr>
                <w:rFonts w:cs="Arial"/>
                <w:sz w:val="20"/>
              </w:rPr>
              <w:t xml:space="preserve"> Eg Pizza Subs</w:t>
            </w:r>
          </w:p>
          <w:p w:rsidR="00C54F8F" w:rsidRPr="00C54F8F" w:rsidRDefault="00C54F8F" w:rsidP="005128B0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i/>
                <w:sz w:val="20"/>
              </w:rPr>
              <w:t>NB: Some classes may still have their Design Brief to complete at the beginning of this week.</w:t>
            </w:r>
            <w:r w:rsidR="009B6A97">
              <w:rPr>
                <w:rFonts w:cs="Arial"/>
                <w:i/>
                <w:sz w:val="20"/>
              </w:rPr>
              <w:t xml:space="preserve"> </w:t>
            </w:r>
            <w:r w:rsidR="005128B0">
              <w:rPr>
                <w:rFonts w:cs="Arial"/>
                <w:i/>
                <w:sz w:val="20"/>
              </w:rPr>
              <w:t>Some classes may need to have catch up classes due to the Easter Break.</w:t>
            </w:r>
          </w:p>
        </w:tc>
      </w:tr>
    </w:tbl>
    <w:p w:rsidR="00C54F8F" w:rsidRDefault="00C54F8F" w:rsidP="00C54F8F">
      <w:pPr>
        <w:rPr>
          <w:b/>
          <w:sz w:val="36"/>
        </w:rPr>
      </w:pPr>
    </w:p>
    <w:sectPr w:rsidR="00C54F8F" w:rsidSect="00C54F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8F"/>
    <w:rsid w:val="0040283E"/>
    <w:rsid w:val="005128B0"/>
    <w:rsid w:val="0056183A"/>
    <w:rsid w:val="006C4B56"/>
    <w:rsid w:val="00801586"/>
    <w:rsid w:val="008D0026"/>
    <w:rsid w:val="00960B24"/>
    <w:rsid w:val="009819D0"/>
    <w:rsid w:val="009B6A97"/>
    <w:rsid w:val="00A35DBE"/>
    <w:rsid w:val="00B96E09"/>
    <w:rsid w:val="00C002DE"/>
    <w:rsid w:val="00C54F8F"/>
    <w:rsid w:val="00E657C7"/>
    <w:rsid w:val="00FB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4F8F"/>
    <w:rPr>
      <w:rFonts w:ascii="Arial" w:hAnsi="Arial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4F8F"/>
    <w:rPr>
      <w:rFonts w:ascii="Arial" w:hAnsi="Arial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C67307E6</Template>
  <TotalTime>0</TotalTime>
  <Pages>1</Pages>
  <Words>308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Leah</dc:creator>
  <cp:lastModifiedBy>PATTULLO Susan</cp:lastModifiedBy>
  <cp:revision>2</cp:revision>
  <cp:lastPrinted>2017-12-12T01:31:00Z</cp:lastPrinted>
  <dcterms:created xsi:type="dcterms:W3CDTF">2019-02-06T00:01:00Z</dcterms:created>
  <dcterms:modified xsi:type="dcterms:W3CDTF">2019-02-06T00:01:00Z</dcterms:modified>
</cp:coreProperties>
</file>