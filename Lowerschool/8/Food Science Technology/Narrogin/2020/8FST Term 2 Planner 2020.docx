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F8F" w:rsidRDefault="00C54F8F" w:rsidP="00C54F8F">
      <w:pPr>
        <w:jc w:val="center"/>
        <w:rPr>
          <w:b/>
          <w:sz w:val="36"/>
        </w:rPr>
      </w:pPr>
      <w:r>
        <w:rPr>
          <w:b/>
          <w:sz w:val="36"/>
        </w:rPr>
        <w:t>TECHNOLOGY &amp; ENTERPRISE LEARNING AREA</w:t>
      </w:r>
    </w:p>
    <w:p w:rsidR="00C54F8F" w:rsidRDefault="00C54F8F" w:rsidP="00C54F8F">
      <w:pPr>
        <w:jc w:val="center"/>
        <w:rPr>
          <w:b/>
        </w:rPr>
      </w:pP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DEPARTMENT: Home Economics                </w:t>
      </w:r>
      <w:r w:rsidR="00396942">
        <w:rPr>
          <w:b/>
        </w:rPr>
        <w:t xml:space="preserve">     SUBJECT:  Morning/Afternoon Tea</w:t>
      </w: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                                                                                  </w:t>
      </w:r>
      <w:r w:rsidR="00396942">
        <w:rPr>
          <w:b/>
        </w:rPr>
        <w:t xml:space="preserve">                 Year 8 - Term 2</w:t>
      </w:r>
      <w:r>
        <w:rPr>
          <w:b/>
        </w:rPr>
        <w:t xml:space="preserve">, </w:t>
      </w:r>
      <w:r w:rsidR="009D132F">
        <w:rPr>
          <w:b/>
        </w:rPr>
        <w:t>2020</w:t>
      </w: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4824"/>
        <w:gridCol w:w="4968"/>
      </w:tblGrid>
      <w:tr w:rsidR="00C54F8F" w:rsidRPr="0077333B" w:rsidTr="00F173B6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77333B" w:rsidRDefault="00C54F8F" w:rsidP="00F173B6">
            <w:pPr>
              <w:spacing w:before="120" w:after="120"/>
              <w:jc w:val="center"/>
              <w:rPr>
                <w:b/>
                <w:color w:val="FFFFFF"/>
              </w:rPr>
            </w:pPr>
            <w:proofErr w:type="spellStart"/>
            <w:r w:rsidRPr="0077333B">
              <w:rPr>
                <w:b/>
                <w:color w:val="FFFFFF"/>
              </w:rPr>
              <w:t>W</w:t>
            </w:r>
            <w:r>
              <w:rPr>
                <w:b/>
                <w:color w:val="FFFFFF"/>
              </w:rPr>
              <w:t>k</w:t>
            </w:r>
            <w:proofErr w:type="spellEnd"/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77333B" w:rsidRDefault="00C54F8F" w:rsidP="00F173B6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1 </w:t>
            </w:r>
          </w:p>
        </w:tc>
        <w:tc>
          <w:tcPr>
            <w:tcW w:w="496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000000"/>
          </w:tcPr>
          <w:p w:rsidR="00C54F8F" w:rsidRPr="0077333B" w:rsidRDefault="00C54F8F" w:rsidP="00F173B6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2 </w:t>
            </w:r>
          </w:p>
        </w:tc>
      </w:tr>
      <w:tr w:rsidR="00C54F8F" w:rsidRPr="00102B1D" w:rsidTr="00F173B6">
        <w:trPr>
          <w:trHeight w:val="844"/>
        </w:trPr>
        <w:tc>
          <w:tcPr>
            <w:tcW w:w="864" w:type="dxa"/>
            <w:tcBorders>
              <w:top w:val="nil"/>
              <w:right w:val="single" w:sz="12" w:space="0" w:color="auto"/>
            </w:tcBorders>
          </w:tcPr>
          <w:p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1</w:t>
            </w:r>
          </w:p>
          <w:p w:rsidR="00C54F8F" w:rsidRPr="00102B1D" w:rsidRDefault="00C54F8F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396942" w:rsidRPr="0007151A" w:rsidRDefault="00396942" w:rsidP="00C54F8F">
            <w:pPr>
              <w:rPr>
                <w:rFonts w:cs="Arial"/>
                <w:szCs w:val="24"/>
              </w:rPr>
            </w:pPr>
          </w:p>
          <w:p w:rsidR="00396942" w:rsidRPr="0007151A" w:rsidRDefault="00396942" w:rsidP="00C54F8F">
            <w:pPr>
              <w:rPr>
                <w:rFonts w:cs="Arial"/>
                <w:i/>
                <w:sz w:val="20"/>
              </w:rPr>
            </w:pPr>
          </w:p>
        </w:tc>
        <w:tc>
          <w:tcPr>
            <w:tcW w:w="4968" w:type="dxa"/>
            <w:tcBorders>
              <w:top w:val="nil"/>
              <w:left w:val="nil"/>
            </w:tcBorders>
          </w:tcPr>
          <w:p w:rsidR="0007151A" w:rsidRDefault="003528AB" w:rsidP="00C54F8F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Prac</w:t>
            </w:r>
            <w:proofErr w:type="spellEnd"/>
            <w:r>
              <w:rPr>
                <w:rFonts w:cs="Arial"/>
                <w:sz w:val="22"/>
                <w:szCs w:val="22"/>
              </w:rPr>
              <w:t>:</w:t>
            </w:r>
          </w:p>
          <w:p w:rsidR="003528AB" w:rsidRPr="002C138F" w:rsidRDefault="003528AB" w:rsidP="00C54F8F">
            <w:pPr>
              <w:rPr>
                <w:rFonts w:cs="Arial"/>
                <w:sz w:val="22"/>
                <w:szCs w:val="22"/>
              </w:rPr>
            </w:pPr>
          </w:p>
        </w:tc>
      </w:tr>
      <w:tr w:rsidR="00C54F8F" w:rsidRPr="00102B1D" w:rsidTr="007D2DFC">
        <w:trPr>
          <w:trHeight w:val="948"/>
        </w:trPr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2</w:t>
            </w:r>
          </w:p>
          <w:p w:rsidR="00C54F8F" w:rsidRPr="00102B1D" w:rsidRDefault="00C54F8F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6" w:space="0" w:color="auto"/>
              <w:left w:val="nil"/>
              <w:right w:val="single" w:sz="12" w:space="0" w:color="auto"/>
            </w:tcBorders>
          </w:tcPr>
          <w:p w:rsidR="00211D03" w:rsidRDefault="005B7A2A" w:rsidP="00F173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Morning Tea Task</w:t>
            </w:r>
            <w:r w:rsidR="003614DA">
              <w:rPr>
                <w:rFonts w:cs="Arial"/>
                <w:szCs w:val="24"/>
              </w:rPr>
              <w:t xml:space="preserve">- </w:t>
            </w:r>
            <w:r w:rsidR="00247125">
              <w:rPr>
                <w:rFonts w:cs="Arial"/>
                <w:szCs w:val="24"/>
              </w:rPr>
              <w:t>Introduce</w:t>
            </w:r>
          </w:p>
          <w:p w:rsidR="00247125" w:rsidRDefault="00247125" w:rsidP="00F173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Start looking for suitable recipes</w:t>
            </w:r>
          </w:p>
          <w:p w:rsidR="00211D03" w:rsidRPr="00E15CA8" w:rsidRDefault="00211D03" w:rsidP="00F173B6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54F8F" w:rsidRPr="0007151A" w:rsidRDefault="00396942" w:rsidP="00C54F8F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3614DA" w:rsidRPr="0007151A" w:rsidRDefault="009D132F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Scones</w:t>
            </w:r>
          </w:p>
        </w:tc>
      </w:tr>
      <w:tr w:rsidR="00211D03" w:rsidRPr="00102B1D" w:rsidTr="00F173B6"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3</w:t>
            </w: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211D03" w:rsidRDefault="00247125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Continue on task</w:t>
            </w:r>
          </w:p>
          <w:p w:rsidR="00247125" w:rsidRDefault="00247125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 food orders if possible</w:t>
            </w:r>
          </w:p>
          <w:p w:rsidR="00211D03" w:rsidRPr="0045207A" w:rsidRDefault="00211D03" w:rsidP="00247125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211D03" w:rsidRPr="0007151A" w:rsidRDefault="00211D03" w:rsidP="00F173B6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9D132F" w:rsidRDefault="009D132F" w:rsidP="009D132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Sausage Rolls</w:t>
            </w:r>
          </w:p>
          <w:p w:rsidR="00211D03" w:rsidRPr="0007151A" w:rsidRDefault="00211D03" w:rsidP="009D132F">
            <w:pPr>
              <w:rPr>
                <w:rFonts w:cs="Arial"/>
                <w:szCs w:val="24"/>
              </w:rPr>
            </w:pPr>
          </w:p>
        </w:tc>
      </w:tr>
      <w:tr w:rsidR="00211D03" w:rsidRPr="00102B1D" w:rsidTr="009D132F">
        <w:trPr>
          <w:trHeight w:val="1279"/>
        </w:trPr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4</w:t>
            </w: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211D03" w:rsidRDefault="00247125" w:rsidP="009D132F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Finish time plans</w:t>
            </w:r>
          </w:p>
          <w:p w:rsidR="00247125" w:rsidRDefault="00247125" w:rsidP="00247125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Go through expectations, manners, serving </w:t>
            </w:r>
            <w:proofErr w:type="spellStart"/>
            <w:r>
              <w:rPr>
                <w:rFonts w:cs="Arial"/>
                <w:szCs w:val="24"/>
              </w:rPr>
              <w:t>etc</w:t>
            </w:r>
            <w:proofErr w:type="spellEnd"/>
            <w:r>
              <w:rPr>
                <w:rFonts w:cs="Arial"/>
                <w:szCs w:val="24"/>
              </w:rPr>
              <w:t xml:space="preserve"> for morning tea</w:t>
            </w:r>
          </w:p>
          <w:p w:rsidR="00247125" w:rsidRDefault="00247125" w:rsidP="00247125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Practice making tea and coffee if possible</w:t>
            </w:r>
          </w:p>
          <w:p w:rsidR="00247125" w:rsidRPr="002C138F" w:rsidRDefault="00247125" w:rsidP="009D132F">
            <w:pPr>
              <w:rPr>
                <w:rFonts w:cs="Arial"/>
                <w:b/>
                <w:i/>
                <w:sz w:val="22"/>
                <w:szCs w:val="22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211D03" w:rsidRPr="0007151A" w:rsidRDefault="009D132F" w:rsidP="003614DA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Mini Quiche with Bread Cases</w:t>
            </w:r>
          </w:p>
        </w:tc>
      </w:tr>
      <w:tr w:rsidR="00211D03" w:rsidRPr="00102B1D" w:rsidTr="00211D03">
        <w:trPr>
          <w:trHeight w:val="944"/>
        </w:trPr>
        <w:tc>
          <w:tcPr>
            <w:tcW w:w="864" w:type="dxa"/>
            <w:tcBorders>
              <w:right w:val="single" w:sz="12" w:space="0" w:color="auto"/>
            </w:tcBorders>
          </w:tcPr>
          <w:p w:rsidR="00211D03" w:rsidRPr="00211D03" w:rsidRDefault="00211D03" w:rsidP="00211D03">
            <w:pPr>
              <w:jc w:val="center"/>
              <w:rPr>
                <w:rFonts w:ascii="Arial Narrow" w:hAnsi="Arial Narrow"/>
                <w:sz w:val="20"/>
              </w:rPr>
            </w:pPr>
          </w:p>
          <w:p w:rsidR="00211D03" w:rsidRPr="00102B1D" w:rsidRDefault="00211D03" w:rsidP="00211D03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5</w:t>
            </w: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211D03" w:rsidRPr="0007151A" w:rsidRDefault="009D132F" w:rsidP="009D132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Design Brief</w:t>
            </w:r>
          </w:p>
        </w:tc>
        <w:tc>
          <w:tcPr>
            <w:tcW w:w="4968" w:type="dxa"/>
            <w:tcBorders>
              <w:left w:val="nil"/>
            </w:tcBorders>
          </w:tcPr>
          <w:p w:rsidR="00211D03" w:rsidRPr="00211D03" w:rsidRDefault="009D132F" w:rsidP="009D132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Morning /Afternoon Tea</w:t>
            </w:r>
          </w:p>
        </w:tc>
      </w:tr>
      <w:tr w:rsidR="00211D03" w:rsidRPr="00102B1D" w:rsidTr="003614DA">
        <w:trPr>
          <w:trHeight w:val="431"/>
        </w:trPr>
        <w:tc>
          <w:tcPr>
            <w:tcW w:w="10656" w:type="dxa"/>
            <w:gridSpan w:val="3"/>
          </w:tcPr>
          <w:p w:rsidR="00211D03" w:rsidRPr="0007151A" w:rsidRDefault="00211D03" w:rsidP="00F173B6">
            <w:pPr>
              <w:rPr>
                <w:rFonts w:cs="Arial"/>
                <w:b/>
                <w:szCs w:val="24"/>
              </w:rPr>
            </w:pPr>
          </w:p>
        </w:tc>
      </w:tr>
      <w:tr w:rsidR="00211D03" w:rsidRPr="00102B1D" w:rsidTr="00F173B6"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C54F8F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6</w:t>
            </w: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2B7443" w:rsidRDefault="009D132F" w:rsidP="002B7443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Evaluation</w:t>
            </w:r>
          </w:p>
          <w:p w:rsidR="002B7443" w:rsidRDefault="002B7443" w:rsidP="002B7443">
            <w:pPr>
              <w:rPr>
                <w:rFonts w:cs="Arial"/>
                <w:i/>
                <w:szCs w:val="24"/>
              </w:rPr>
            </w:pPr>
          </w:p>
          <w:p w:rsidR="00247125" w:rsidRPr="0007151A" w:rsidRDefault="00247125" w:rsidP="002B7443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Finish any missed questions</w:t>
            </w:r>
            <w:bookmarkStart w:id="0" w:name="_GoBack"/>
            <w:bookmarkEnd w:id="0"/>
          </w:p>
        </w:tc>
        <w:tc>
          <w:tcPr>
            <w:tcW w:w="4968" w:type="dxa"/>
            <w:tcBorders>
              <w:left w:val="nil"/>
            </w:tcBorders>
          </w:tcPr>
          <w:p w:rsidR="00211D03" w:rsidRPr="0007151A" w:rsidRDefault="00211D03" w:rsidP="00F173B6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211D03" w:rsidRPr="0007151A" w:rsidRDefault="00211D03" w:rsidP="00F173B6">
            <w:pPr>
              <w:rPr>
                <w:rFonts w:cs="Arial"/>
                <w:szCs w:val="24"/>
              </w:rPr>
            </w:pPr>
            <w:r w:rsidRPr="0007151A">
              <w:rPr>
                <w:rFonts w:cs="Arial"/>
                <w:szCs w:val="24"/>
              </w:rPr>
              <w:t>Cornflake Biscuits</w:t>
            </w:r>
          </w:p>
        </w:tc>
      </w:tr>
      <w:tr w:rsidR="00211D03" w:rsidRPr="00102B1D" w:rsidTr="00F173B6"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7</w:t>
            </w: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211D03" w:rsidRPr="0007151A" w:rsidRDefault="002B7443" w:rsidP="00211D03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Missed work from book- not all classes have completed AHEG or Healthy Eating Plate</w:t>
            </w:r>
          </w:p>
        </w:tc>
        <w:tc>
          <w:tcPr>
            <w:tcW w:w="4968" w:type="dxa"/>
            <w:tcBorders>
              <w:left w:val="nil"/>
            </w:tcBorders>
          </w:tcPr>
          <w:p w:rsidR="00211D03" w:rsidRDefault="00211D03" w:rsidP="00F173B6">
            <w:pPr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Prac</w:t>
            </w:r>
            <w:proofErr w:type="spellEnd"/>
            <w:r>
              <w:rPr>
                <w:rFonts w:cs="Arial"/>
                <w:b/>
                <w:szCs w:val="24"/>
              </w:rPr>
              <w:t>:</w:t>
            </w:r>
          </w:p>
          <w:p w:rsidR="00211D03" w:rsidRPr="00211D03" w:rsidRDefault="003614DA" w:rsidP="00F173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Apple Crumble and custard</w:t>
            </w:r>
          </w:p>
        </w:tc>
      </w:tr>
      <w:tr w:rsidR="00211D03" w:rsidRPr="00102B1D" w:rsidTr="00F173B6"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8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211D03" w:rsidRDefault="00211D03" w:rsidP="00F173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Nutritive value of desserts.</w:t>
            </w:r>
          </w:p>
          <w:p w:rsidR="00211D03" w:rsidRPr="002C138F" w:rsidRDefault="00211D03" w:rsidP="00211D03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211D03" w:rsidRPr="0007151A" w:rsidRDefault="00211D03" w:rsidP="002C138F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211D03" w:rsidRDefault="003614DA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Coconut lemon Fingers</w:t>
            </w:r>
          </w:p>
          <w:p w:rsidR="00211D03" w:rsidRPr="0007151A" w:rsidRDefault="00211D03" w:rsidP="002C138F">
            <w:pPr>
              <w:rPr>
                <w:rFonts w:cs="Arial"/>
                <w:szCs w:val="24"/>
              </w:rPr>
            </w:pPr>
          </w:p>
        </w:tc>
      </w:tr>
      <w:tr w:rsidR="00211D03" w:rsidRPr="00102B1D" w:rsidTr="00F173B6"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9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211D03" w:rsidRDefault="00211D03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Meal planning</w:t>
            </w:r>
          </w:p>
          <w:p w:rsidR="00211D03" w:rsidRDefault="00211D03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Shopping and storage of food</w:t>
            </w:r>
          </w:p>
          <w:p w:rsidR="00211D03" w:rsidRDefault="00211D03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Functions of food – Why do we eat?</w:t>
            </w:r>
          </w:p>
          <w:p w:rsidR="00211D03" w:rsidRPr="002C138F" w:rsidRDefault="00211D03" w:rsidP="002C138F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211D03" w:rsidRPr="0007151A" w:rsidRDefault="00211D03" w:rsidP="002C138F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211D03" w:rsidRPr="0007151A" w:rsidRDefault="003614DA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Choc Bix Slice</w:t>
            </w:r>
          </w:p>
        </w:tc>
      </w:tr>
      <w:tr w:rsidR="00211D03" w:rsidRPr="00102B1D" w:rsidTr="00F173B6">
        <w:tc>
          <w:tcPr>
            <w:tcW w:w="864" w:type="dxa"/>
            <w:tcBorders>
              <w:right w:val="single" w:sz="12" w:space="0" w:color="auto"/>
            </w:tcBorders>
          </w:tcPr>
          <w:p w:rsidR="00211D03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211D03" w:rsidRPr="007D2DFC" w:rsidRDefault="00211D03" w:rsidP="008B3D53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211D03" w:rsidRPr="0007151A" w:rsidRDefault="00211D03" w:rsidP="00C54F8F">
            <w:pPr>
              <w:rPr>
                <w:rFonts w:cs="Arial"/>
                <w:szCs w:val="24"/>
              </w:rPr>
            </w:pPr>
          </w:p>
        </w:tc>
      </w:tr>
    </w:tbl>
    <w:p w:rsidR="00960B24" w:rsidRDefault="00960B24"/>
    <w:sectPr w:rsidR="00960B24" w:rsidSect="00C54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8F"/>
    <w:rsid w:val="0007151A"/>
    <w:rsid w:val="00211D03"/>
    <w:rsid w:val="00247125"/>
    <w:rsid w:val="002B7443"/>
    <w:rsid w:val="002C138F"/>
    <w:rsid w:val="003528AB"/>
    <w:rsid w:val="003614DA"/>
    <w:rsid w:val="003875F3"/>
    <w:rsid w:val="00396942"/>
    <w:rsid w:val="0045207A"/>
    <w:rsid w:val="005B7A2A"/>
    <w:rsid w:val="006B24CF"/>
    <w:rsid w:val="00784C0A"/>
    <w:rsid w:val="007D2DFC"/>
    <w:rsid w:val="008B3D53"/>
    <w:rsid w:val="00960B24"/>
    <w:rsid w:val="009D132F"/>
    <w:rsid w:val="00C54F8F"/>
    <w:rsid w:val="00CB476F"/>
    <w:rsid w:val="00E15CA8"/>
    <w:rsid w:val="00F173B6"/>
    <w:rsid w:val="00F43AE2"/>
    <w:rsid w:val="00F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4F8F"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4F8F"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A2CA977D</Template>
  <TotalTime>101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Leah</dc:creator>
  <cp:lastModifiedBy>PATTULLO Susan</cp:lastModifiedBy>
  <cp:revision>4</cp:revision>
  <cp:lastPrinted>2017-03-21T02:34:00Z</cp:lastPrinted>
  <dcterms:created xsi:type="dcterms:W3CDTF">2020-04-29T02:43:00Z</dcterms:created>
  <dcterms:modified xsi:type="dcterms:W3CDTF">2020-04-29T04:26:00Z</dcterms:modified>
</cp:coreProperties>
</file>