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13" w:rsidRPr="00C20313" w:rsidRDefault="00C20313" w:rsidP="00C20313">
      <w:pPr>
        <w:pStyle w:val="ListParagraph"/>
        <w:numPr>
          <w:ilvl w:val="0"/>
          <w:numId w:val="1"/>
        </w:numPr>
        <w:jc w:val="right"/>
        <w:rPr>
          <w:color w:val="2DA2BF"/>
          <w:sz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E55CF7" wp14:editId="722C5C13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2073275" cy="1762125"/>
            <wp:effectExtent l="0" t="0" r="3175" b="9525"/>
            <wp:wrapTight wrapText="bothSides">
              <wp:wrapPolygon edited="0">
                <wp:start x="0" y="0"/>
                <wp:lineTo x="0" y="21483"/>
                <wp:lineTo x="21435" y="21483"/>
                <wp:lineTo x="21435" y="0"/>
                <wp:lineTo x="0" y="0"/>
              </wp:wrapPolygon>
            </wp:wrapTight>
            <wp:docPr id="4" name="Picture 2" descr="http://radiofreethinker.files.wordpress.com/2012/09/holbein-death.png?w=300&amp;h=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radiofreethinker.files.wordpress.com/2012/09/holbein-death.png?w=300&amp;h=2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762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313">
        <w:rPr>
          <w:rFonts w:ascii="Comic Sans MS" w:eastAsiaTheme="minorEastAsia" w:hAnsi="Comic Sans MS" w:cstheme="minorBidi"/>
          <w:color w:val="000000" w:themeColor="text1"/>
          <w:kern w:val="24"/>
          <w:sz w:val="28"/>
          <w:szCs w:val="54"/>
        </w:rPr>
        <w:t>To be able to investigate the causes and cures of the Black Death</w:t>
      </w:r>
    </w:p>
    <w:p w:rsidR="00C20313" w:rsidRPr="00C20313" w:rsidRDefault="00C20313" w:rsidP="00C20313">
      <w:pPr>
        <w:pStyle w:val="ListParagraph"/>
        <w:numPr>
          <w:ilvl w:val="0"/>
          <w:numId w:val="2"/>
        </w:numPr>
        <w:jc w:val="right"/>
        <w:rPr>
          <w:color w:val="2DA2BF"/>
        </w:rPr>
      </w:pPr>
      <w:r w:rsidRPr="00C20313">
        <w:rPr>
          <w:rFonts w:ascii="Comic Sans MS" w:eastAsiaTheme="minorEastAsia" w:hAnsi="Comic Sans MS" w:cstheme="minorBidi"/>
          <w:color w:val="7030A0"/>
          <w:kern w:val="24"/>
          <w:u w:val="single"/>
        </w:rPr>
        <w:t>Key Words</w:t>
      </w:r>
    </w:p>
    <w:p w:rsidR="00C20313" w:rsidRPr="00C20313" w:rsidRDefault="00C20313" w:rsidP="00C20313">
      <w:pPr>
        <w:pStyle w:val="ListParagraph"/>
        <w:numPr>
          <w:ilvl w:val="0"/>
          <w:numId w:val="2"/>
        </w:numPr>
        <w:jc w:val="right"/>
        <w:rPr>
          <w:color w:val="2DA2BF"/>
        </w:rPr>
      </w:pPr>
      <w:r w:rsidRPr="00C20313">
        <w:rPr>
          <w:rFonts w:ascii="Comic Sans MS" w:eastAsiaTheme="minorEastAsia" w:hAnsi="Comic Sans MS" w:cstheme="minorBidi"/>
          <w:color w:val="7030A0"/>
          <w:kern w:val="24"/>
        </w:rPr>
        <w:t>Symptoms</w:t>
      </w:r>
    </w:p>
    <w:p w:rsidR="00C20313" w:rsidRPr="00C20313" w:rsidRDefault="00C20313" w:rsidP="00C20313">
      <w:pPr>
        <w:pStyle w:val="ListParagraph"/>
        <w:numPr>
          <w:ilvl w:val="0"/>
          <w:numId w:val="2"/>
        </w:numPr>
        <w:jc w:val="right"/>
        <w:rPr>
          <w:color w:val="2DA2BF"/>
        </w:rPr>
      </w:pPr>
      <w:r w:rsidRPr="00C20313">
        <w:rPr>
          <w:rFonts w:ascii="Comic Sans MS" w:eastAsiaTheme="minorEastAsia" w:hAnsi="Comic Sans MS" w:cstheme="minorBidi"/>
          <w:color w:val="7030A0"/>
          <w:kern w:val="24"/>
        </w:rPr>
        <w:t xml:space="preserve">Buboes </w:t>
      </w:r>
    </w:p>
    <w:p w:rsidR="00C20313" w:rsidRPr="00C20313" w:rsidRDefault="00C20313" w:rsidP="00C20313">
      <w:pPr>
        <w:pStyle w:val="ListParagraph"/>
        <w:numPr>
          <w:ilvl w:val="0"/>
          <w:numId w:val="2"/>
        </w:numPr>
        <w:jc w:val="right"/>
        <w:rPr>
          <w:color w:val="2DA2BF"/>
        </w:rPr>
      </w:pPr>
      <w:r w:rsidRPr="00C20313">
        <w:rPr>
          <w:rFonts w:ascii="Comic Sans MS" w:eastAsiaTheme="minorEastAsia" w:hAnsi="Comic Sans MS" w:cstheme="minorBidi"/>
          <w:color w:val="7030A0"/>
          <w:kern w:val="24"/>
        </w:rPr>
        <w:t xml:space="preserve">Causes </w:t>
      </w:r>
    </w:p>
    <w:p w:rsidR="00C20313" w:rsidRPr="00C20313" w:rsidRDefault="00C20313" w:rsidP="00C20313">
      <w:pPr>
        <w:pStyle w:val="ListParagraph"/>
        <w:numPr>
          <w:ilvl w:val="0"/>
          <w:numId w:val="2"/>
        </w:numPr>
        <w:jc w:val="right"/>
        <w:rPr>
          <w:color w:val="2DA2BF"/>
        </w:rPr>
      </w:pPr>
      <w:r w:rsidRPr="00C20313">
        <w:rPr>
          <w:rFonts w:ascii="Comic Sans MS" w:eastAsiaTheme="minorEastAsia" w:hAnsi="Comic Sans MS" w:cstheme="minorBidi"/>
          <w:color w:val="7030A0"/>
          <w:kern w:val="24"/>
        </w:rPr>
        <w:t>Cures</w:t>
      </w:r>
    </w:p>
    <w:p w:rsidR="00C20313" w:rsidRPr="00C20313" w:rsidRDefault="00C20313" w:rsidP="00C20313">
      <w:pPr>
        <w:pStyle w:val="ListParagraph"/>
        <w:numPr>
          <w:ilvl w:val="0"/>
          <w:numId w:val="2"/>
        </w:numPr>
        <w:jc w:val="right"/>
        <w:rPr>
          <w:color w:val="2DA2BF"/>
        </w:rPr>
      </w:pPr>
      <w:r w:rsidRPr="00C20313">
        <w:rPr>
          <w:rFonts w:ascii="Comic Sans MS" w:eastAsiaTheme="minorEastAsia" w:hAnsi="Comic Sans MS" w:cstheme="minorBidi"/>
          <w:color w:val="7030A0"/>
          <w:kern w:val="24"/>
        </w:rPr>
        <w:t>Prevent</w:t>
      </w:r>
    </w:p>
    <w:p w:rsidR="00435582" w:rsidRPr="00C20313" w:rsidRDefault="00C20313">
      <w:pPr>
        <w:rPr>
          <w:sz w:val="56"/>
          <w:u w:val="single"/>
        </w:rPr>
      </w:pPr>
      <w:r w:rsidRPr="00C20313">
        <w:rPr>
          <w:sz w:val="56"/>
          <w:u w:val="single"/>
        </w:rPr>
        <w:t>The Black Death</w:t>
      </w:r>
    </w:p>
    <w:p w:rsidR="00C20313" w:rsidRPr="00C20313" w:rsidRDefault="00C20313" w:rsidP="00C20313">
      <w:pPr>
        <w:jc w:val="center"/>
        <w:rPr>
          <w:sz w:val="32"/>
        </w:rPr>
      </w:pPr>
      <w:r w:rsidRPr="00C20313">
        <w:rPr>
          <w:sz w:val="32"/>
        </w:rPr>
        <w:t>Why did the Black Death spread so easily across Britain?</w:t>
      </w:r>
    </w:p>
    <w:p w:rsidR="00C20313" w:rsidRDefault="00C20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308344</wp:posOffset>
                </wp:positionH>
                <wp:positionV relativeFrom="paragraph">
                  <wp:posOffset>84307</wp:posOffset>
                </wp:positionV>
                <wp:extent cx="6379535" cy="1765005"/>
                <wp:effectExtent l="0" t="0" r="21590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5" cy="1765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Firstly the Black Death spread so easily across Britain because medieval people believed that the Black Death was caused by………………………………………………………………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This was not very good because 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 xml:space="preserve">…………………………………………………………………………………………………………………………………………………… </w:t>
                            </w:r>
                            <w:r>
                              <w:t>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4.3pt;margin-top:6.65pt;width:502.35pt;height:1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" fillcolor="white [3201]" strokecolor="#f79646 [3209]" strokeweight="2pt">
                <v:textbox>
                  <w:txbxContent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Firstly the Black Death spread so easily across Britain because medieval people believed that the Black Death was caused by………………………………………………………………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This was not very good because 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 xml:space="preserve">…………………………………………………………………………………………………………………………………………………… </w:t>
                      </w:r>
                      <w:r>
                        <w:t>……………………………………………………………………………………………………………………………………………………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……………………………………………………………………………………………………………………………………………………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20313" w:rsidRDefault="00C20313"/>
    <w:p w:rsidR="00C20313" w:rsidRDefault="00C20313"/>
    <w:p w:rsidR="00C20313" w:rsidRDefault="00C20313"/>
    <w:p w:rsidR="00C20313" w:rsidRDefault="00C20313"/>
    <w:p w:rsidR="00C20313" w:rsidRDefault="00C20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5E2F9" wp14:editId="2D8141E6">
                <wp:simplePos x="0" y="0"/>
                <wp:positionH relativeFrom="column">
                  <wp:posOffset>310958</wp:posOffset>
                </wp:positionH>
                <wp:positionV relativeFrom="paragraph">
                  <wp:posOffset>91440</wp:posOffset>
                </wp:positionV>
                <wp:extent cx="6379210" cy="1764665"/>
                <wp:effectExtent l="0" t="0" r="21590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210" cy="176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 xml:space="preserve">Secondly </w:t>
                            </w:r>
                            <w:r>
                              <w:t xml:space="preserve">the Black Death spread so easily across Britain because medieval people believed that the Black Death </w:t>
                            </w:r>
                            <w:r>
                              <w:t xml:space="preserve">could be cured </w:t>
                            </w:r>
                            <w:r>
                              <w:t>by………………………………………………………………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This was not very good because 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24.5pt;margin-top:7.2pt;width:502.3pt;height:13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" fillcolor="white [3201]" strokecolor="#f79646 [3209]" strokeweight="2pt">
                <v:textbox>
                  <w:txbxContent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 xml:space="preserve">Secondly </w:t>
                      </w:r>
                      <w:r>
                        <w:t xml:space="preserve">the Black Death spread so easily across Britain because medieval people believed that the Black Death </w:t>
                      </w:r>
                      <w:r>
                        <w:t xml:space="preserve">could be cured </w:t>
                      </w:r>
                      <w:r>
                        <w:t>by………………………………………………………………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This was not very good because 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……………………………………………………………………………………………………………………………………………………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20313" w:rsidRDefault="00C20313"/>
    <w:p w:rsidR="00C20313" w:rsidRDefault="00C20313"/>
    <w:p w:rsidR="00C20313" w:rsidRDefault="00C20313"/>
    <w:p w:rsidR="00C20313" w:rsidRDefault="00C20313"/>
    <w:p w:rsidR="00C20313" w:rsidRDefault="00C20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8B873" wp14:editId="64B8F901">
                <wp:simplePos x="0" y="0"/>
                <wp:positionH relativeFrom="column">
                  <wp:posOffset>313527</wp:posOffset>
                </wp:positionH>
                <wp:positionV relativeFrom="paragraph">
                  <wp:posOffset>162132</wp:posOffset>
                </wp:positionV>
                <wp:extent cx="6379210" cy="1764665"/>
                <wp:effectExtent l="0" t="0" r="21590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210" cy="176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 xml:space="preserve">Overall I think that the Black Death spread so easily because </w:t>
                            </w:r>
                            <w:r>
                              <w:t>…………………………………………………………………</w:t>
                            </w:r>
                            <w:r>
                              <w:t>………………………………………………………………………………..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contextualSpacing/>
                              <w:jc w:val="center"/>
                            </w:pPr>
                            <w:r>
                              <w:t>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20313" w:rsidRDefault="00C20313" w:rsidP="00C20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24.7pt;margin-top:12.75pt;width:502.3pt;height:138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" fillcolor="white [3201]" strokecolor="#f79646 [3209]" strokeweight="2pt">
                <v:textbox>
                  <w:txbxContent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 xml:space="preserve">Overall I think that the Black Death spread so easily because </w:t>
                      </w:r>
                      <w:r>
                        <w:t>…………………………………………………………………</w:t>
                      </w:r>
                      <w:r>
                        <w:t>………………………………………………………………………………..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contextualSpacing/>
                        <w:jc w:val="center"/>
                      </w:pPr>
                      <w:r>
                        <w:t>……………………………………………………………………………………………………………………………………………………</w:t>
                      </w:r>
                    </w:p>
                    <w:p w:rsidR="00C20313" w:rsidRDefault="00C20313" w:rsidP="00C203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20313" w:rsidRDefault="00C20313"/>
    <w:p w:rsidR="00C20313" w:rsidRDefault="00C20313"/>
    <w:p w:rsidR="00C20313" w:rsidRDefault="00C20313"/>
    <w:p w:rsidR="00C20313" w:rsidRDefault="00C20313"/>
    <w:p w:rsidR="00C20313" w:rsidRDefault="00C20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52D6D" wp14:editId="6C2C62AC">
                <wp:simplePos x="0" y="0"/>
                <wp:positionH relativeFrom="column">
                  <wp:posOffset>5049520</wp:posOffset>
                </wp:positionH>
                <wp:positionV relativeFrom="paragraph">
                  <wp:posOffset>219075</wp:posOffset>
                </wp:positionV>
                <wp:extent cx="1764665" cy="1169035"/>
                <wp:effectExtent l="209550" t="495300" r="26035" b="1206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169035"/>
                        </a:xfrm>
                        <a:prstGeom prst="wedgeRoundRectCallout">
                          <a:avLst>
                            <a:gd name="adj1" fmla="val -61504"/>
                            <a:gd name="adj2" fmla="val -92226"/>
                            <a:gd name="adj3" fmla="val 16667"/>
                          </a:avLst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0313" w:rsidRDefault="00C20313" w:rsidP="00C20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HELP!!!</w:t>
                            </w:r>
                          </w:p>
                          <w:p w:rsidR="00C20313" w:rsidRPr="00C20313" w:rsidRDefault="00C20313" w:rsidP="00C20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Would ALL the cures have worked?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9" type="#_x0000_t62" style="position:absolute;margin-left:397.6pt;margin-top:17.25pt;width:138.95pt;height: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" adj="-2485,-9121" fillcolor="#d9d9d9" strokecolor="#385d8a" strokeweight="2pt">
                <v:textbox>
                  <w:txbxContent>
                    <w:p w:rsidR="00C20313" w:rsidRDefault="00C20313" w:rsidP="00C203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HELP!!!</w:t>
                      </w:r>
                    </w:p>
                    <w:p w:rsidR="00C20313" w:rsidRPr="00C20313" w:rsidRDefault="00C20313" w:rsidP="00C203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Would ALL the cures have worked?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80474" wp14:editId="4F6FBBD1">
                <wp:simplePos x="0" y="0"/>
                <wp:positionH relativeFrom="column">
                  <wp:posOffset>307975</wp:posOffset>
                </wp:positionH>
                <wp:positionV relativeFrom="paragraph">
                  <wp:posOffset>166370</wp:posOffset>
                </wp:positionV>
                <wp:extent cx="1764665" cy="1169035"/>
                <wp:effectExtent l="0" t="381000" r="445135" b="1206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169035"/>
                        </a:xfrm>
                        <a:prstGeom prst="wedgeRoundRectCallout">
                          <a:avLst>
                            <a:gd name="adj1" fmla="val 72859"/>
                            <a:gd name="adj2" fmla="val -8222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313" w:rsidRDefault="00C20313" w:rsidP="00C20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HELP!!!</w:t>
                            </w:r>
                          </w:p>
                          <w:p w:rsidR="00C20313" w:rsidRPr="00C20313" w:rsidRDefault="00C20313" w:rsidP="00C20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0313">
                              <w:rPr>
                                <w:color w:val="000000" w:themeColor="text1"/>
                              </w:rPr>
                              <w:t xml:space="preserve">What did people </w:t>
                            </w:r>
                            <w:r>
                              <w:rPr>
                                <w:color w:val="000000" w:themeColor="text1"/>
                              </w:rPr>
                              <w:t>believe at the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" o:spid="_x0000_s1030" type="#_x0000_t62" style="position:absolute;margin-left:24.25pt;margin-top:13.1pt;width:138.95pt;height:9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" adj="26538,-6960" fillcolor="#d8d8d8 [2732]" strokecolor="#243f60 [1604]" strokeweight="2pt">
                <v:textbox>
                  <w:txbxContent>
                    <w:p w:rsidR="00C20313" w:rsidRDefault="00C20313" w:rsidP="00C203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HELP!!!</w:t>
                      </w:r>
                    </w:p>
                    <w:p w:rsidR="00C20313" w:rsidRPr="00C20313" w:rsidRDefault="00C20313" w:rsidP="00C203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0313">
                        <w:rPr>
                          <w:color w:val="000000" w:themeColor="text1"/>
                        </w:rPr>
                        <w:t xml:space="preserve">What did people </w:t>
                      </w:r>
                      <w:r>
                        <w:rPr>
                          <w:color w:val="000000" w:themeColor="text1"/>
                        </w:rPr>
                        <w:t>believe at the time?</w:t>
                      </w:r>
                    </w:p>
                  </w:txbxContent>
                </v:textbox>
              </v:shape>
            </w:pict>
          </mc:Fallback>
        </mc:AlternateContent>
      </w:r>
    </w:p>
    <w:p w:rsidR="00C20313" w:rsidRDefault="00C20313">
      <w:bookmarkStart w:id="0" w:name="_GoBack"/>
      <w:bookmarkEnd w:id="0"/>
    </w:p>
    <w:sectPr w:rsidR="00C20313" w:rsidSect="00C20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0952"/>
    <w:multiLevelType w:val="hybridMultilevel"/>
    <w:tmpl w:val="9B86F04C"/>
    <w:lvl w:ilvl="0" w:tplc="19648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0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EB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65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C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2E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AB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EC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2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000076C"/>
    <w:multiLevelType w:val="hybridMultilevel"/>
    <w:tmpl w:val="D3481010"/>
    <w:lvl w:ilvl="0" w:tplc="B638E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C0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0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A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C6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42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8E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EF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E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04"/>
    <w:rsid w:val="000C1304"/>
    <w:rsid w:val="00266836"/>
    <w:rsid w:val="003821B8"/>
    <w:rsid w:val="00674706"/>
    <w:rsid w:val="00C20313"/>
    <w:rsid w:val="00E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3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3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618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424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551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967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002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487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367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7C6100DD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>St Josephs Catholic High School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Hughes</dc:creator>
  <cp:keywords/>
  <dc:description/>
  <cp:lastModifiedBy>Gareth Hughes</cp:lastModifiedBy>
  <cp:revision>2</cp:revision>
  <dcterms:created xsi:type="dcterms:W3CDTF">2013-05-16T10:42:00Z</dcterms:created>
  <dcterms:modified xsi:type="dcterms:W3CDTF">2013-05-16T10:50:00Z</dcterms:modified>
</cp:coreProperties>
</file>