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B4" w:rsidRPr="00FA34B8" w:rsidRDefault="00FA34B8">
      <w:pPr>
        <w:rPr>
          <w:rFonts w:ascii="Comic Sans MS" w:hAnsi="Comic Sans MS"/>
          <w:i/>
          <w:sz w:val="20"/>
          <w:szCs w:val="20"/>
        </w:rPr>
      </w:pPr>
      <w:r w:rsidRPr="00FA34B8">
        <w:rPr>
          <w:rFonts w:ascii="Comic Sans MS" w:hAnsi="Comic Sans MS"/>
          <w:i/>
          <w:sz w:val="20"/>
          <w:szCs w:val="20"/>
        </w:rPr>
        <w:t>NAME: __________________________________</w:t>
      </w:r>
    </w:p>
    <w:p w:rsidR="00FA34B8" w:rsidRPr="00FA34B8" w:rsidRDefault="00FA34B8" w:rsidP="00FA34B8">
      <w:pPr>
        <w:jc w:val="center"/>
        <w:rPr>
          <w:rFonts w:ascii="Comic Sans MS" w:hAnsi="Comic Sans MS"/>
          <w:b/>
          <w:i/>
          <w:sz w:val="28"/>
          <w:szCs w:val="28"/>
        </w:rPr>
      </w:pPr>
      <w:r w:rsidRPr="00FA34B8">
        <w:rPr>
          <w:rFonts w:ascii="Comic Sans MS" w:hAnsi="Comic Sans MS"/>
          <w:b/>
          <w:i/>
          <w:sz w:val="28"/>
          <w:szCs w:val="28"/>
          <w:u w:val="single"/>
        </w:rPr>
        <w:t>Black Death Research</w:t>
      </w:r>
      <w:r w:rsidRPr="00FA34B8">
        <w:rPr>
          <w:rFonts w:ascii="Comic Sans MS" w:hAnsi="Comic Sans MS"/>
          <w:b/>
          <w:i/>
          <w:sz w:val="28"/>
          <w:szCs w:val="28"/>
        </w:rPr>
        <w:t xml:space="preserve"> -  Focus Questions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>1. When did the Black Death epidemics take place?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>2. What were the causes of the disease?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>3. What were the signs or the symptoms of the disease?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>4. What were the perspectives of the different levels of society at the time and how did individuals and communities react to the disease?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lastRenderedPageBreak/>
        <w:t>5. What were the social impacts/effects of the Black Death?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 xml:space="preserve">6. What were the economic impacts/effects of the Black Death? 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 xml:space="preserve"> 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>7. What were the political impacts/effects of the Black Death?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>8. As the conditions progressed, how did communities alter the way they saw and reacted to the disease?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lastRenderedPageBreak/>
        <w:t>9. How could the disease have been mitigated?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 xml:space="preserve">10. What is the Black Death’s legacy?  </w:t>
      </w:r>
    </w:p>
    <w:p w:rsidR="00FA34B8" w:rsidRPr="00FA34B8" w:rsidRDefault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>11</w:t>
      </w:r>
      <w:r w:rsidRPr="00FA34B8">
        <w:rPr>
          <w:rFonts w:ascii="Comic Sans MS" w:hAnsi="Comic Sans MS"/>
          <w:i/>
          <w:sz w:val="24"/>
          <w:szCs w:val="24"/>
        </w:rPr>
        <w:t xml:space="preserve">. What </w:t>
      </w:r>
      <w:r w:rsidRPr="00FA34B8">
        <w:rPr>
          <w:rFonts w:ascii="Comic Sans MS" w:hAnsi="Comic Sans MS"/>
          <w:i/>
          <w:sz w:val="24"/>
          <w:szCs w:val="24"/>
        </w:rPr>
        <w:t>remains unanswered for you</w:t>
      </w:r>
      <w:r w:rsidRPr="00FA34B8">
        <w:rPr>
          <w:rFonts w:ascii="Comic Sans MS" w:hAnsi="Comic Sans MS"/>
          <w:i/>
          <w:sz w:val="24"/>
          <w:szCs w:val="24"/>
        </w:rPr>
        <w:t xml:space="preserve">?  </w:t>
      </w: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Pr="00FA34B8" w:rsidRDefault="00FA34B8" w:rsidP="00FA34B8">
      <w:pPr>
        <w:rPr>
          <w:rFonts w:ascii="Comic Sans MS" w:hAnsi="Comic Sans MS"/>
          <w:i/>
          <w:sz w:val="24"/>
          <w:szCs w:val="24"/>
        </w:rPr>
      </w:pPr>
    </w:p>
    <w:p w:rsidR="00FA34B8" w:rsidRDefault="00FA34B8" w:rsidP="00FA34B8">
      <w:pPr>
        <w:tabs>
          <w:tab w:val="left" w:pos="3381"/>
        </w:tabs>
        <w:rPr>
          <w:rFonts w:ascii="Comic Sans MS" w:hAnsi="Comic Sans MS"/>
          <w:i/>
          <w:sz w:val="24"/>
          <w:szCs w:val="24"/>
        </w:rPr>
      </w:pPr>
      <w:r w:rsidRPr="00FA34B8">
        <w:rPr>
          <w:rFonts w:ascii="Comic Sans MS" w:hAnsi="Comic Sans MS"/>
          <w:i/>
          <w:sz w:val="24"/>
          <w:szCs w:val="24"/>
        </w:rPr>
        <w:tab/>
      </w:r>
    </w:p>
    <w:p w:rsidR="00FA34B8" w:rsidRDefault="00FA34B8" w:rsidP="00FA34B8">
      <w:pPr>
        <w:tabs>
          <w:tab w:val="left" w:pos="3381"/>
        </w:tabs>
        <w:jc w:val="center"/>
        <w:rPr>
          <w:rFonts w:ascii="Comic Sans MS" w:hAnsi="Comic Sans MS"/>
          <w:i/>
          <w:sz w:val="20"/>
          <w:szCs w:val="20"/>
        </w:rPr>
      </w:pPr>
      <w:r>
        <w:rPr>
          <w:rFonts w:ascii="Comic Sans MS" w:hAnsi="Comic Sans MS"/>
          <w:i/>
          <w:sz w:val="20"/>
          <w:szCs w:val="20"/>
        </w:rPr>
        <w:t>Additional space for notes overleaf</w:t>
      </w:r>
    </w:p>
    <w:p w:rsidR="00FA34B8" w:rsidRPr="00FA34B8" w:rsidRDefault="00FA34B8" w:rsidP="00FA34B8">
      <w:pPr>
        <w:tabs>
          <w:tab w:val="left" w:pos="3381"/>
        </w:tabs>
        <w:jc w:val="center"/>
        <w:rPr>
          <w:rFonts w:ascii="Comic Sans MS" w:hAnsi="Comic Sans MS"/>
          <w:i/>
          <w:sz w:val="20"/>
          <w:szCs w:val="20"/>
        </w:rPr>
      </w:pPr>
      <w:bookmarkStart w:id="0" w:name="_GoBack"/>
      <w:bookmarkEnd w:id="0"/>
    </w:p>
    <w:sectPr w:rsidR="00FA34B8" w:rsidRPr="00FA34B8" w:rsidSect="00FA3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4B8" w:rsidRDefault="00FA34B8" w:rsidP="00FA34B8">
      <w:pPr>
        <w:spacing w:after="0" w:line="240" w:lineRule="auto"/>
      </w:pPr>
      <w:r>
        <w:separator/>
      </w:r>
    </w:p>
  </w:endnote>
  <w:endnote w:type="continuationSeparator" w:id="0">
    <w:p w:rsidR="00FA34B8" w:rsidRDefault="00FA34B8" w:rsidP="00FA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4B8" w:rsidRDefault="00FA34B8" w:rsidP="00FA34B8">
      <w:pPr>
        <w:spacing w:after="0" w:line="240" w:lineRule="auto"/>
      </w:pPr>
      <w:r>
        <w:separator/>
      </w:r>
    </w:p>
  </w:footnote>
  <w:footnote w:type="continuationSeparator" w:id="0">
    <w:p w:rsidR="00FA34B8" w:rsidRDefault="00FA34B8" w:rsidP="00FA3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B8"/>
    <w:rsid w:val="00672418"/>
    <w:rsid w:val="00E7134B"/>
    <w:rsid w:val="00FA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BD81"/>
  <w15:chartTrackingRefBased/>
  <w15:docId w15:val="{0D9649F4-A2BF-4ACA-AC6C-6C1148C4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B8"/>
  </w:style>
  <w:style w:type="paragraph" w:styleId="Footer">
    <w:name w:val="footer"/>
    <w:basedOn w:val="Normal"/>
    <w:link w:val="FooterChar"/>
    <w:uiPriority w:val="99"/>
    <w:unhideWhenUsed/>
    <w:rsid w:val="00FA3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39EDD481</Template>
  <TotalTime>10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Barrie [Narrogin Senior High School]</dc:creator>
  <cp:keywords/>
  <dc:description/>
  <cp:lastModifiedBy>STEWART Barrie [Narrogin Senior High School]</cp:lastModifiedBy>
  <cp:revision>1</cp:revision>
  <dcterms:created xsi:type="dcterms:W3CDTF">2018-08-29T23:10:00Z</dcterms:created>
  <dcterms:modified xsi:type="dcterms:W3CDTF">2018-08-29T23:20:00Z</dcterms:modified>
</cp:coreProperties>
</file>