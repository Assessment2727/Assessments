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B8081E" w14:textId="77777777" w:rsidR="000E788D" w:rsidRDefault="000E788D" w:rsidP="000E788D">
      <w:pPr>
        <w:ind w:left="1440"/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D4B9E3" wp14:editId="7AEBEDE9">
                <wp:simplePos x="0" y="0"/>
                <wp:positionH relativeFrom="column">
                  <wp:posOffset>4509449</wp:posOffset>
                </wp:positionH>
                <wp:positionV relativeFrom="paragraph">
                  <wp:posOffset>-8142</wp:posOffset>
                </wp:positionV>
                <wp:extent cx="1009346" cy="685800"/>
                <wp:effectExtent l="0" t="0" r="1968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346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40C77" w14:textId="77777777" w:rsidR="00B11F0E" w:rsidRPr="00434C41" w:rsidRDefault="00B11F0E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607F1422" w14:textId="75012A73" w:rsidR="00B11F0E" w:rsidRPr="00B11F0E" w:rsidRDefault="00B11F0E" w:rsidP="0057703E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55.05pt;margin-top:-.65pt;width:79.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">
                <v:textbox>
                  <w:txbxContent>
                    <w:p w14:paraId="70A40C77" w14:textId="77777777" w:rsidR="00B11F0E" w:rsidRPr="00434C41" w:rsidRDefault="00B11F0E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607F1422" w14:textId="75012A73" w:rsidR="00B11F0E" w:rsidRPr="00B11F0E" w:rsidRDefault="00B11F0E" w:rsidP="0057703E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</w:t>
                      </w:r>
                      <w:r>
                        <w:rPr>
                          <w:rFonts w:ascii="Arial" w:hAnsi="Arial" w:cs="Arial"/>
                          <w:color w:val="FF0000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813098B" wp14:editId="1D61E3C1">
            <wp:simplePos x="0" y="0"/>
            <wp:positionH relativeFrom="column">
              <wp:posOffset>-572770</wp:posOffset>
            </wp:positionH>
            <wp:positionV relativeFrom="paragraph">
              <wp:posOffset>-6985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788D">
        <w:rPr>
          <w:rFonts w:ascii="Calibri" w:hAnsi="Calibri" w:cs="Calibri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6B16D0" wp14:editId="5A571023">
                <wp:simplePos x="0" y="0"/>
                <wp:positionH relativeFrom="column">
                  <wp:posOffset>807522</wp:posOffset>
                </wp:positionH>
                <wp:positionV relativeFrom="paragraph">
                  <wp:posOffset>-188224</wp:posOffset>
                </wp:positionV>
                <wp:extent cx="3040083" cy="380010"/>
                <wp:effectExtent l="0" t="0" r="27305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0083" cy="380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694C7" w14:textId="29728CF0" w:rsidR="00B11F0E" w:rsidRPr="006B2B82" w:rsidRDefault="00B11F0E" w:rsidP="000E788D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6B2B82">
                              <w:rPr>
                                <w:rFonts w:ascii="Comic Sans MS" w:hAnsi="Comic Sans MS"/>
                              </w:rPr>
                              <w:t>Target: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___/41 or ____ %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3"/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4"/>
                            </w:r>
                          </w:p>
                          <w:p w14:paraId="00366B7E" w14:textId="77777777" w:rsidR="00B11F0E" w:rsidRDefault="00B11F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63.6pt;margin-top:-14.8pt;width:239.4pt;height:2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">
                <v:textbox>
                  <w:txbxContent>
                    <w:p w14:paraId="207694C7" w14:textId="29728CF0" w:rsidR="00B11F0E" w:rsidRPr="006B2B82" w:rsidRDefault="00B11F0E" w:rsidP="000E788D">
                      <w:pPr>
                        <w:rPr>
                          <w:rFonts w:ascii="Comic Sans MS" w:hAnsi="Comic Sans MS"/>
                        </w:rPr>
                      </w:pPr>
                      <w:r w:rsidRPr="006B2B82">
                        <w:rPr>
                          <w:rFonts w:ascii="Comic Sans MS" w:hAnsi="Comic Sans MS"/>
                        </w:rPr>
                        <w:t>Target:</w:t>
                      </w:r>
                      <w:r>
                        <w:rPr>
                          <w:rFonts w:ascii="Comic Sans MS" w:hAnsi="Comic Sans MS"/>
                        </w:rPr>
                        <w:t xml:space="preserve"> ___/41 or ____ %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3"/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4"/>
                      </w:r>
                    </w:p>
                    <w:p w14:paraId="00366B7E" w14:textId="77777777" w:rsidR="00B11F0E" w:rsidRDefault="00B11F0E"/>
                  </w:txbxContent>
                </v:textbox>
              </v:shape>
            </w:pict>
          </mc:Fallback>
        </mc:AlternateContent>
      </w:r>
    </w:p>
    <w:p w14:paraId="171C0EFD" w14:textId="77777777" w:rsidR="000E788D" w:rsidRDefault="000E788D" w:rsidP="000E788D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13021A" wp14:editId="49449528">
                <wp:simplePos x="0" y="0"/>
                <wp:positionH relativeFrom="column">
                  <wp:posOffset>6162675</wp:posOffset>
                </wp:positionH>
                <wp:positionV relativeFrom="paragraph">
                  <wp:posOffset>948690</wp:posOffset>
                </wp:positionV>
                <wp:extent cx="827405" cy="685800"/>
                <wp:effectExtent l="13335" t="9525" r="6985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C0C59" w14:textId="77777777" w:rsidR="00B11F0E" w:rsidRPr="00434C41" w:rsidRDefault="00B11F0E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16629E15" w14:textId="77777777" w:rsidR="00B11F0E" w:rsidRPr="00434C41" w:rsidRDefault="00B11F0E" w:rsidP="0057703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485.25pt;margin-top:74.7pt;width:65.15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">
                <v:textbox>
                  <w:txbxContent>
                    <w:p w14:paraId="4FAC0C59" w14:textId="77777777" w:rsidR="00B11F0E" w:rsidRPr="00434C41" w:rsidRDefault="00B11F0E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16629E15" w14:textId="77777777" w:rsidR="00B11F0E" w:rsidRPr="00434C41" w:rsidRDefault="00B11F0E" w:rsidP="0057703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</w:p>
    <w:p w14:paraId="2A77BA35" w14:textId="77777777" w:rsidR="000E788D" w:rsidRDefault="000E788D" w:rsidP="000E788D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1B0715" wp14:editId="12EB8B85">
                <wp:simplePos x="0" y="0"/>
                <wp:positionH relativeFrom="column">
                  <wp:posOffset>6162675</wp:posOffset>
                </wp:positionH>
                <wp:positionV relativeFrom="paragraph">
                  <wp:posOffset>948690</wp:posOffset>
                </wp:positionV>
                <wp:extent cx="827405" cy="685800"/>
                <wp:effectExtent l="13335" t="9525" r="6985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1F34B" w14:textId="77777777" w:rsidR="00B11F0E" w:rsidRPr="00434C41" w:rsidRDefault="00B11F0E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701F38EB" w14:textId="77777777" w:rsidR="00B11F0E" w:rsidRPr="00434C41" w:rsidRDefault="00B11F0E" w:rsidP="0057703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485.25pt;margin-top:74.7pt;width:65.1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">
                <v:textbox>
                  <w:txbxContent>
                    <w:p w14:paraId="0F41F34B" w14:textId="77777777" w:rsidR="00B11F0E" w:rsidRPr="00434C41" w:rsidRDefault="00B11F0E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701F38EB" w14:textId="77777777" w:rsidR="00B11F0E" w:rsidRPr="00434C41" w:rsidRDefault="00B11F0E" w:rsidP="0057703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</w:p>
    <w:p w14:paraId="4E2F42DE" w14:textId="77777777" w:rsidR="000E788D" w:rsidRPr="000E788D" w:rsidRDefault="00B956AD" w:rsidP="000E788D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Year 8 HASS</w:t>
      </w:r>
      <w:r w:rsidR="000E788D" w:rsidRPr="000E788D">
        <w:rPr>
          <w:rFonts w:ascii="Arial" w:hAnsi="Arial" w:cs="Arial"/>
          <w:sz w:val="28"/>
          <w:szCs w:val="28"/>
        </w:rPr>
        <w:t xml:space="preserve">- Geography </w:t>
      </w:r>
      <w:r w:rsidR="000E788D" w:rsidRPr="000E788D">
        <w:rPr>
          <w:rFonts w:ascii="Arial" w:hAnsi="Arial" w:cs="Arial"/>
          <w:sz w:val="28"/>
          <w:szCs w:val="28"/>
        </w:rPr>
        <w:tab/>
      </w:r>
      <w:r w:rsidR="000E788D" w:rsidRPr="000E788D">
        <w:rPr>
          <w:rFonts w:ascii="Arial" w:hAnsi="Arial" w:cs="Arial"/>
          <w:sz w:val="28"/>
          <w:szCs w:val="28"/>
        </w:rPr>
        <w:tab/>
        <w:t xml:space="preserve">   </w:t>
      </w:r>
      <w:r w:rsidR="000E788D" w:rsidRPr="000E788D">
        <w:rPr>
          <w:rFonts w:ascii="Arial" w:hAnsi="Arial" w:cs="Arial"/>
          <w:sz w:val="28"/>
          <w:szCs w:val="28"/>
        </w:rPr>
        <w:tab/>
        <w:t xml:space="preserve"> </w:t>
      </w:r>
    </w:p>
    <w:p w14:paraId="062520A9" w14:textId="77777777" w:rsidR="000E788D" w:rsidRPr="000E788D" w:rsidRDefault="00580029" w:rsidP="000E788D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Task 7</w:t>
      </w:r>
      <w:r w:rsidR="000E788D" w:rsidRPr="000E788D">
        <w:rPr>
          <w:rFonts w:ascii="Arial" w:hAnsi="Arial" w:cs="Arial"/>
          <w:b/>
          <w:i/>
          <w:sz w:val="28"/>
          <w:szCs w:val="28"/>
        </w:rPr>
        <w:t xml:space="preserve">: In Class Short Answer Response </w:t>
      </w:r>
      <w:r w:rsidR="000E788D">
        <w:rPr>
          <w:rFonts w:ascii="Arial" w:hAnsi="Arial" w:cs="Arial"/>
          <w:b/>
          <w:i/>
          <w:sz w:val="28"/>
          <w:szCs w:val="28"/>
        </w:rPr>
        <w:t>(</w:t>
      </w:r>
      <w:r>
        <w:rPr>
          <w:rFonts w:ascii="Arial" w:hAnsi="Arial" w:cs="Arial"/>
          <w:b/>
          <w:i/>
          <w:sz w:val="28"/>
          <w:szCs w:val="28"/>
        </w:rPr>
        <w:t>1</w:t>
      </w:r>
      <w:r w:rsidR="000E788D">
        <w:rPr>
          <w:rFonts w:ascii="Arial" w:hAnsi="Arial" w:cs="Arial"/>
          <w:b/>
          <w:i/>
          <w:sz w:val="28"/>
          <w:szCs w:val="28"/>
        </w:rPr>
        <w:t xml:space="preserve">5% weighting) </w:t>
      </w:r>
    </w:p>
    <w:p w14:paraId="596296FC" w14:textId="77777777" w:rsidR="000E788D" w:rsidRPr="000E788D" w:rsidRDefault="00580029" w:rsidP="000E788D">
      <w:pPr>
        <w:pBdr>
          <w:bottom w:val="single" w:sz="4" w:space="1" w:color="auto"/>
        </w:pBd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Markets in Australia</w:t>
      </w:r>
    </w:p>
    <w:p w14:paraId="3647261A" w14:textId="77777777" w:rsidR="000E788D" w:rsidRDefault="000E788D" w:rsidP="000E788D">
      <w:pPr>
        <w:pBdr>
          <w:bottom w:val="single" w:sz="4" w:space="1" w:color="auto"/>
        </w:pBdr>
        <w:rPr>
          <w:rFonts w:ascii="Calibri" w:hAnsi="Calibri" w:cs="Calibri"/>
          <w:b/>
          <w:i/>
          <w:sz w:val="32"/>
          <w:szCs w:val="32"/>
        </w:rPr>
      </w:pPr>
    </w:p>
    <w:p w14:paraId="628D8424" w14:textId="77777777" w:rsidR="000E788D" w:rsidRDefault="00DA377E" w:rsidP="000E788D">
      <w:pPr>
        <w:pBdr>
          <w:bottom w:val="single" w:sz="4" w:space="1" w:color="auto"/>
        </w:pBdr>
        <w:rPr>
          <w:rFonts w:ascii="Calibri" w:hAnsi="Calibri" w:cs="Calibri"/>
          <w:b/>
          <w:i/>
          <w:sz w:val="32"/>
          <w:szCs w:val="32"/>
        </w:rPr>
      </w:pPr>
      <w:r>
        <w:rPr>
          <w:rFonts w:ascii="Comic Sans MS" w:hAnsi="Comic Sans MS"/>
        </w:rPr>
        <w:t>Name</w:t>
      </w:r>
      <w:proofErr w:type="gramStart"/>
      <w:r w:rsidR="000E788D">
        <w:rPr>
          <w:rFonts w:ascii="Comic Sans MS" w:hAnsi="Comic Sans MS"/>
        </w:rPr>
        <w:t>:_</w:t>
      </w:r>
      <w:proofErr w:type="gramEnd"/>
      <w:r w:rsidR="000E788D">
        <w:rPr>
          <w:rFonts w:ascii="Comic Sans MS" w:hAnsi="Comic Sans MS"/>
        </w:rPr>
        <w:t>_______________________</w:t>
      </w:r>
      <w:r w:rsidR="000E788D" w:rsidRPr="006B2B82">
        <w:rPr>
          <w:rFonts w:ascii="Comic Sans MS" w:hAnsi="Comic Sans MS"/>
        </w:rPr>
        <w:t xml:space="preserve"> </w:t>
      </w:r>
      <w:r w:rsidR="000E788D">
        <w:rPr>
          <w:rFonts w:ascii="Comic Sans MS" w:hAnsi="Comic Sans MS"/>
        </w:rPr>
        <w:tab/>
        <w:t>Teacher: ___________________</w:t>
      </w:r>
    </w:p>
    <w:p w14:paraId="6A134AF8" w14:textId="77777777" w:rsidR="000E788D" w:rsidRDefault="000E788D" w:rsidP="000E788D">
      <w:pPr>
        <w:pBdr>
          <w:bottom w:val="single" w:sz="4" w:space="1" w:color="auto"/>
        </w:pBdr>
        <w:rPr>
          <w:rFonts w:ascii="Calibri" w:hAnsi="Calibri" w:cs="Calibri"/>
          <w:b/>
          <w:i/>
          <w:sz w:val="32"/>
          <w:szCs w:val="32"/>
        </w:rPr>
      </w:pPr>
    </w:p>
    <w:p w14:paraId="012FE989" w14:textId="754B628E" w:rsidR="000E788D" w:rsidRDefault="000E788D" w:rsidP="000E788D">
      <w:pPr>
        <w:pBdr>
          <w:bottom w:val="single" w:sz="4" w:space="1" w:color="auto"/>
        </w:pBdr>
        <w:ind w:firstLine="720"/>
        <w:rPr>
          <w:rFonts w:ascii="Arial" w:hAnsi="Arial" w:cs="Arial"/>
          <w:b/>
          <w:sz w:val="28"/>
          <w:szCs w:val="28"/>
        </w:rPr>
      </w:pPr>
      <w:r w:rsidRPr="000E788D">
        <w:rPr>
          <w:rFonts w:ascii="Arial" w:hAnsi="Arial" w:cs="Arial"/>
          <w:b/>
          <w:sz w:val="28"/>
          <w:szCs w:val="28"/>
        </w:rPr>
        <w:t>Tim</w:t>
      </w:r>
      <w:r w:rsidR="00BF5692">
        <w:rPr>
          <w:rFonts w:ascii="Arial" w:hAnsi="Arial" w:cs="Arial"/>
          <w:b/>
          <w:sz w:val="28"/>
          <w:szCs w:val="28"/>
        </w:rPr>
        <w:t xml:space="preserve">e: 5 minutes reading time and </w:t>
      </w:r>
      <w:r w:rsidR="00C24D36">
        <w:rPr>
          <w:rFonts w:ascii="Arial" w:hAnsi="Arial" w:cs="Arial"/>
          <w:b/>
          <w:sz w:val="28"/>
          <w:szCs w:val="28"/>
        </w:rPr>
        <w:t>40</w:t>
      </w:r>
      <w:r w:rsidR="00B45847">
        <w:rPr>
          <w:rFonts w:ascii="Arial" w:hAnsi="Arial" w:cs="Arial"/>
          <w:b/>
          <w:sz w:val="28"/>
          <w:szCs w:val="28"/>
        </w:rPr>
        <w:t xml:space="preserve"> </w:t>
      </w:r>
      <w:r w:rsidRPr="000E788D">
        <w:rPr>
          <w:rFonts w:ascii="Arial" w:hAnsi="Arial" w:cs="Arial"/>
          <w:b/>
          <w:sz w:val="28"/>
          <w:szCs w:val="28"/>
        </w:rPr>
        <w:t xml:space="preserve">minutes working time. </w:t>
      </w:r>
    </w:p>
    <w:p w14:paraId="261ECD4A" w14:textId="77777777" w:rsidR="000E788D" w:rsidRPr="000E788D" w:rsidRDefault="000E788D" w:rsidP="000E788D">
      <w:pPr>
        <w:rPr>
          <w:rFonts w:ascii="Arial" w:hAnsi="Arial" w:cs="Arial"/>
          <w:sz w:val="28"/>
          <w:szCs w:val="28"/>
        </w:rPr>
      </w:pPr>
    </w:p>
    <w:p w14:paraId="06B66348" w14:textId="77777777" w:rsidR="000E788D" w:rsidRPr="00C126EE" w:rsidRDefault="000E788D" w:rsidP="000E788D">
      <w:pPr>
        <w:rPr>
          <w:rFonts w:ascii="Arial" w:hAnsi="Arial" w:cs="Arial"/>
          <w:b/>
        </w:rPr>
      </w:pPr>
      <w:r w:rsidRPr="00C126EE">
        <w:rPr>
          <w:rFonts w:ascii="Arial" w:hAnsi="Arial" w:cs="Arial"/>
          <w:b/>
          <w:u w:val="single"/>
        </w:rPr>
        <w:t xml:space="preserve">Section One: </w:t>
      </w:r>
      <w:r w:rsidR="00441EBE">
        <w:rPr>
          <w:rFonts w:ascii="Arial" w:hAnsi="Arial" w:cs="Arial"/>
          <w:b/>
        </w:rPr>
        <w:t xml:space="preserve">Multiple </w:t>
      </w:r>
      <w:r w:rsidRPr="00C126EE">
        <w:rPr>
          <w:rFonts w:ascii="Arial" w:hAnsi="Arial" w:cs="Arial"/>
          <w:b/>
        </w:rPr>
        <w:t xml:space="preserve">Choice </w:t>
      </w:r>
    </w:p>
    <w:p w14:paraId="1E0B8681" w14:textId="77777777" w:rsidR="00C126EE" w:rsidRPr="005F2CC7" w:rsidRDefault="00C126EE" w:rsidP="00C126EE">
      <w:pPr>
        <w:jc w:val="both"/>
        <w:rPr>
          <w:rFonts w:ascii="Arial" w:hAnsi="Arial" w:cs="Arial"/>
        </w:rPr>
      </w:pPr>
      <w:r w:rsidRPr="005F2CC7">
        <w:rPr>
          <w:rFonts w:ascii="Arial" w:hAnsi="Arial" w:cs="Arial"/>
        </w:rPr>
        <w:t xml:space="preserve">Read each key term, or statement, and circle only one option from A-D with a pencil as your response. </w:t>
      </w:r>
    </w:p>
    <w:p w14:paraId="3B33CDAE" w14:textId="12E6E8F9" w:rsidR="000E788D" w:rsidRPr="0045022B" w:rsidRDefault="0045022B" w:rsidP="000E788D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="00C24D36">
        <w:rPr>
          <w:rFonts w:ascii="Arial" w:hAnsi="Arial" w:cs="Arial"/>
          <w:b/>
        </w:rPr>
        <w:t>(10</w:t>
      </w:r>
      <w:r w:rsidRPr="0045022B">
        <w:rPr>
          <w:rFonts w:ascii="Arial" w:hAnsi="Arial" w:cs="Arial"/>
          <w:b/>
        </w:rPr>
        <w:t xml:space="preserve"> marks) </w:t>
      </w:r>
    </w:p>
    <w:p w14:paraId="4D6660FE" w14:textId="77777777" w:rsidR="00580029" w:rsidRDefault="00580029" w:rsidP="00580029">
      <w:pPr>
        <w:pStyle w:val="Pactivityhangingindent1"/>
        <w:numPr>
          <w:ilvl w:val="0"/>
          <w:numId w:val="16"/>
        </w:numPr>
        <w:spacing w:line="240" w:lineRule="auto"/>
      </w:pPr>
      <w:r>
        <w:t>Australia has a mixed market economy. This is best described as an economy that allows:</w:t>
      </w:r>
    </w:p>
    <w:p w14:paraId="6BA3CB16" w14:textId="77777777" w:rsidR="00580029" w:rsidRDefault="00580029" w:rsidP="00F85D91">
      <w:pPr>
        <w:pStyle w:val="Pactivityhangingindent2"/>
        <w:spacing w:line="240" w:lineRule="auto"/>
        <w:ind w:left="397" w:firstLine="0"/>
      </w:pPr>
      <w:r>
        <w:rPr>
          <w:b/>
        </w:rPr>
        <w:t xml:space="preserve"> </w:t>
      </w:r>
      <w:proofErr w:type="gramStart"/>
      <w:r w:rsidRPr="00FB00F5">
        <w:rPr>
          <w:b/>
        </w:rPr>
        <w:t>A</w:t>
      </w:r>
      <w:r w:rsidRPr="00FB00F5">
        <w:rPr>
          <w:b/>
        </w:rPr>
        <w:tab/>
      </w:r>
      <w:r>
        <w:t>buyers</w:t>
      </w:r>
      <w:proofErr w:type="gramEnd"/>
      <w:r>
        <w:t xml:space="preserve"> to provide demands freely while the economy is partly controlled by government through spending and taxation.</w:t>
      </w:r>
    </w:p>
    <w:p w14:paraId="05B2EA88" w14:textId="77777777" w:rsidR="00580029" w:rsidRDefault="00580029" w:rsidP="00F85D91">
      <w:pPr>
        <w:pStyle w:val="Pactivityhangingindent2"/>
        <w:spacing w:line="240" w:lineRule="auto"/>
      </w:pPr>
      <w:r w:rsidRPr="00FB00F5">
        <w:rPr>
          <w:b/>
        </w:rPr>
        <w:t>B</w:t>
      </w:r>
      <w:r w:rsidRPr="00FB00F5">
        <w:rPr>
          <w:b/>
        </w:rPr>
        <w:tab/>
      </w:r>
      <w:r>
        <w:t>sellers to use the market freely while buyers consume goods and services.</w:t>
      </w:r>
    </w:p>
    <w:p w14:paraId="3BDC074C" w14:textId="77777777" w:rsidR="00580029" w:rsidRPr="00A61868" w:rsidRDefault="00580029" w:rsidP="00F85D91">
      <w:pPr>
        <w:pStyle w:val="Pactivityhangingindent2"/>
        <w:spacing w:line="240" w:lineRule="auto"/>
      </w:pPr>
      <w:r w:rsidRPr="00A61868">
        <w:rPr>
          <w:b/>
        </w:rPr>
        <w:t>C</w:t>
      </w:r>
      <w:r w:rsidRPr="00A61868">
        <w:tab/>
      </w:r>
      <w:r w:rsidRPr="004B08CD">
        <w:rPr>
          <w:highlight w:val="yellow"/>
        </w:rPr>
        <w:t>buyers and sellers to trade freely while the government takes part in economic activity.</w:t>
      </w:r>
    </w:p>
    <w:p w14:paraId="0310C8AD" w14:textId="77777777" w:rsidR="00580029" w:rsidRDefault="00580029" w:rsidP="00F85D91">
      <w:pPr>
        <w:pStyle w:val="Pactivityhangingindent2"/>
        <w:spacing w:line="240" w:lineRule="auto"/>
      </w:pPr>
      <w:r w:rsidRPr="00FB00F5">
        <w:rPr>
          <w:b/>
        </w:rPr>
        <w:t>D</w:t>
      </w:r>
      <w:r w:rsidRPr="00FB00F5">
        <w:rPr>
          <w:b/>
        </w:rPr>
        <w:tab/>
      </w:r>
      <w:r>
        <w:t>government control of the economy while allowing sellers to produce goods and services.</w:t>
      </w:r>
    </w:p>
    <w:p w14:paraId="35EF5510" w14:textId="77777777" w:rsidR="00580029" w:rsidRDefault="00580029" w:rsidP="00580029">
      <w:pPr>
        <w:pStyle w:val="Pactivityhangingindent2"/>
        <w:spacing w:line="240" w:lineRule="auto"/>
      </w:pPr>
    </w:p>
    <w:p w14:paraId="399F13D8" w14:textId="77777777" w:rsidR="00580029" w:rsidRDefault="00580029" w:rsidP="00580029">
      <w:pPr>
        <w:pStyle w:val="Pactivityhangingindent1"/>
        <w:numPr>
          <w:ilvl w:val="0"/>
          <w:numId w:val="16"/>
        </w:numPr>
        <w:spacing w:line="240" w:lineRule="auto"/>
      </w:pPr>
      <w:r>
        <w:t>For the buyer, changing seasons requires a change in choices. This contributes to:</w:t>
      </w:r>
    </w:p>
    <w:p w14:paraId="26C90576" w14:textId="77777777" w:rsidR="00580029" w:rsidRDefault="00580029" w:rsidP="00580029">
      <w:pPr>
        <w:pStyle w:val="Pactivityhangingindent2"/>
        <w:spacing w:line="240" w:lineRule="auto"/>
      </w:pPr>
      <w:proofErr w:type="gramStart"/>
      <w:r w:rsidRPr="00FB00F5">
        <w:rPr>
          <w:b/>
        </w:rPr>
        <w:t>A</w:t>
      </w:r>
      <w:r w:rsidRPr="00FB00F5">
        <w:rPr>
          <w:b/>
        </w:rPr>
        <w:tab/>
      </w:r>
      <w:r>
        <w:t>the</w:t>
      </w:r>
      <w:proofErr w:type="gramEnd"/>
      <w:r>
        <w:t xml:space="preserve"> supply force.</w:t>
      </w:r>
    </w:p>
    <w:p w14:paraId="08E337FE" w14:textId="77777777" w:rsidR="00580029" w:rsidRPr="00A61868" w:rsidRDefault="00580029" w:rsidP="00580029">
      <w:pPr>
        <w:pStyle w:val="Pactivityhangingindent2"/>
        <w:spacing w:line="240" w:lineRule="auto"/>
      </w:pPr>
      <w:r w:rsidRPr="00A61868">
        <w:rPr>
          <w:b/>
        </w:rPr>
        <w:t>B</w:t>
      </w:r>
      <w:r w:rsidRPr="00A61868">
        <w:tab/>
      </w:r>
      <w:r w:rsidRPr="004B08CD">
        <w:rPr>
          <w:highlight w:val="yellow"/>
        </w:rPr>
        <w:t>the demand force.</w:t>
      </w:r>
    </w:p>
    <w:p w14:paraId="0FE7C0A0" w14:textId="77777777" w:rsidR="00580029" w:rsidRDefault="00580029" w:rsidP="00580029">
      <w:pPr>
        <w:pStyle w:val="Pactivityhangingindent2"/>
        <w:spacing w:line="240" w:lineRule="auto"/>
      </w:pPr>
      <w:r w:rsidRPr="00FB00F5">
        <w:rPr>
          <w:b/>
        </w:rPr>
        <w:t>C</w:t>
      </w:r>
      <w:r w:rsidRPr="00FB00F5">
        <w:rPr>
          <w:b/>
        </w:rPr>
        <w:tab/>
      </w:r>
      <w:r>
        <w:t>the law of demand.</w:t>
      </w:r>
    </w:p>
    <w:p w14:paraId="40BD68E4" w14:textId="561BA1AF" w:rsidR="00580029" w:rsidRDefault="00580029" w:rsidP="00F85D91">
      <w:pPr>
        <w:pStyle w:val="Pactivityhangingindent2"/>
        <w:spacing w:line="240" w:lineRule="auto"/>
      </w:pPr>
      <w:r w:rsidRPr="00FB00F5">
        <w:rPr>
          <w:b/>
        </w:rPr>
        <w:t>D</w:t>
      </w:r>
      <w:r w:rsidRPr="00FB00F5">
        <w:rPr>
          <w:b/>
        </w:rPr>
        <w:tab/>
      </w:r>
      <w:r>
        <w:t>market equilibrium.</w:t>
      </w:r>
    </w:p>
    <w:p w14:paraId="7D169F8C" w14:textId="77777777" w:rsidR="00F85D91" w:rsidRDefault="00F85D91" w:rsidP="00F85D91">
      <w:pPr>
        <w:pStyle w:val="Pactivityhangingindent2"/>
        <w:spacing w:line="240" w:lineRule="auto"/>
      </w:pPr>
    </w:p>
    <w:p w14:paraId="3D6DCA6B" w14:textId="77777777" w:rsidR="00580029" w:rsidRDefault="00580029" w:rsidP="00580029">
      <w:pPr>
        <w:pStyle w:val="Pactivityhangingindent1"/>
        <w:numPr>
          <w:ilvl w:val="0"/>
          <w:numId w:val="16"/>
        </w:numPr>
        <w:spacing w:line="240" w:lineRule="auto"/>
      </w:pPr>
      <w:r>
        <w:t>For the seller, new technologies make production methods more efficient. This contributes to:</w:t>
      </w:r>
    </w:p>
    <w:p w14:paraId="37FB51AC" w14:textId="77777777" w:rsidR="00580029" w:rsidRPr="00A61868" w:rsidRDefault="00580029" w:rsidP="00580029">
      <w:pPr>
        <w:pStyle w:val="Pactivityhangingindent2"/>
        <w:spacing w:line="240" w:lineRule="auto"/>
      </w:pPr>
      <w:proofErr w:type="gramStart"/>
      <w:r w:rsidRPr="00A61868">
        <w:rPr>
          <w:b/>
        </w:rPr>
        <w:t>A</w:t>
      </w:r>
      <w:r w:rsidRPr="00A61868">
        <w:tab/>
      </w:r>
      <w:r w:rsidRPr="004B08CD">
        <w:rPr>
          <w:highlight w:val="yellow"/>
        </w:rPr>
        <w:t>the</w:t>
      </w:r>
      <w:proofErr w:type="gramEnd"/>
      <w:r w:rsidRPr="004B08CD">
        <w:rPr>
          <w:highlight w:val="yellow"/>
        </w:rPr>
        <w:t xml:space="preserve"> supply force.</w:t>
      </w:r>
    </w:p>
    <w:p w14:paraId="3F79156A" w14:textId="77777777" w:rsidR="00580029" w:rsidRDefault="00580029" w:rsidP="00580029">
      <w:pPr>
        <w:pStyle w:val="Pactivityhangingindent2"/>
        <w:spacing w:line="240" w:lineRule="auto"/>
      </w:pPr>
      <w:r w:rsidRPr="00FB00F5">
        <w:rPr>
          <w:b/>
        </w:rPr>
        <w:t>B</w:t>
      </w:r>
      <w:r w:rsidRPr="00FB00F5">
        <w:rPr>
          <w:b/>
        </w:rPr>
        <w:tab/>
      </w:r>
      <w:r>
        <w:t>the demand force.</w:t>
      </w:r>
    </w:p>
    <w:p w14:paraId="23376CDC" w14:textId="77777777" w:rsidR="00580029" w:rsidRDefault="00580029" w:rsidP="00580029">
      <w:pPr>
        <w:pStyle w:val="Pactivityhangingindent2"/>
        <w:spacing w:line="240" w:lineRule="auto"/>
      </w:pPr>
      <w:r w:rsidRPr="00FB00F5">
        <w:rPr>
          <w:b/>
        </w:rPr>
        <w:t>C</w:t>
      </w:r>
      <w:r w:rsidRPr="00FB00F5">
        <w:rPr>
          <w:b/>
        </w:rPr>
        <w:tab/>
      </w:r>
      <w:r>
        <w:t>the law of demand.</w:t>
      </w:r>
    </w:p>
    <w:p w14:paraId="2057F63C" w14:textId="77777777" w:rsidR="00580029" w:rsidRDefault="00580029" w:rsidP="00580029">
      <w:pPr>
        <w:pStyle w:val="Pactivityhangingindent2"/>
        <w:spacing w:line="240" w:lineRule="auto"/>
      </w:pPr>
      <w:r w:rsidRPr="00FB00F5">
        <w:rPr>
          <w:b/>
        </w:rPr>
        <w:t>D</w:t>
      </w:r>
      <w:r w:rsidRPr="00FB00F5">
        <w:rPr>
          <w:b/>
        </w:rPr>
        <w:tab/>
      </w:r>
      <w:r>
        <w:t>market equilibrium.</w:t>
      </w:r>
    </w:p>
    <w:p w14:paraId="698E2C1E" w14:textId="26AB4D24" w:rsidR="00580029" w:rsidRDefault="003F19C5" w:rsidP="00580029">
      <w:pPr>
        <w:pStyle w:val="Pactivityhangingindent1"/>
        <w:pageBreakBefore/>
        <w:numPr>
          <w:ilvl w:val="0"/>
          <w:numId w:val="16"/>
        </w:numPr>
        <w:spacing w:before="100" w:after="100" w:line="240" w:lineRule="auto"/>
      </w:pPr>
      <w:r>
        <w:lastRenderedPageBreak/>
        <w:t>A person who demands goods and services to satisfy their needs and wants are referred to as a</w:t>
      </w:r>
      <w:r w:rsidR="00580029">
        <w:t>:</w:t>
      </w:r>
    </w:p>
    <w:p w14:paraId="0E3F7050" w14:textId="69BC8DD0" w:rsidR="00580029" w:rsidRPr="003F19C5" w:rsidRDefault="00580029" w:rsidP="00580029">
      <w:pPr>
        <w:pStyle w:val="Pactivityhangingindent2"/>
        <w:spacing w:before="100" w:after="100" w:line="240" w:lineRule="auto"/>
      </w:pPr>
      <w:r w:rsidRPr="00FB00F5">
        <w:rPr>
          <w:b/>
        </w:rPr>
        <w:t>A</w:t>
      </w:r>
      <w:r w:rsidRPr="00FB00F5">
        <w:rPr>
          <w:b/>
        </w:rPr>
        <w:tab/>
      </w:r>
      <w:r w:rsidR="003F19C5">
        <w:t xml:space="preserve">Producer </w:t>
      </w:r>
    </w:p>
    <w:p w14:paraId="32C478BE" w14:textId="72ECB9B2" w:rsidR="00580029" w:rsidRPr="00A61868" w:rsidRDefault="00580029" w:rsidP="00580029">
      <w:pPr>
        <w:pStyle w:val="Pactivityhangingindent2"/>
        <w:spacing w:before="100" w:after="100" w:line="240" w:lineRule="auto"/>
      </w:pPr>
      <w:r w:rsidRPr="00A61868">
        <w:rPr>
          <w:b/>
        </w:rPr>
        <w:t>B</w:t>
      </w:r>
      <w:r w:rsidR="003F19C5">
        <w:tab/>
      </w:r>
      <w:r w:rsidR="003F19C5" w:rsidRPr="004B08CD">
        <w:rPr>
          <w:highlight w:val="yellow"/>
        </w:rPr>
        <w:t>Consumer</w:t>
      </w:r>
    </w:p>
    <w:p w14:paraId="3658D609" w14:textId="5F72EE52" w:rsidR="00580029" w:rsidRPr="003F19C5" w:rsidRDefault="00580029" w:rsidP="00580029">
      <w:pPr>
        <w:pStyle w:val="Pactivityhangingindent2"/>
        <w:spacing w:before="100" w:after="100" w:line="240" w:lineRule="auto"/>
      </w:pPr>
      <w:r w:rsidRPr="00FB00F5">
        <w:rPr>
          <w:b/>
        </w:rPr>
        <w:t>C</w:t>
      </w:r>
      <w:r w:rsidRPr="00FB00F5">
        <w:rPr>
          <w:b/>
        </w:rPr>
        <w:tab/>
      </w:r>
      <w:r w:rsidR="003F19C5">
        <w:t>Employee</w:t>
      </w:r>
    </w:p>
    <w:p w14:paraId="72761FC9" w14:textId="22CB7EA9" w:rsidR="00580029" w:rsidRDefault="00580029" w:rsidP="00EA0C83">
      <w:pPr>
        <w:pStyle w:val="Pactivityhangingindent2"/>
        <w:spacing w:before="100" w:after="100" w:line="240" w:lineRule="auto"/>
      </w:pPr>
      <w:r w:rsidRPr="00FB00F5">
        <w:rPr>
          <w:b/>
        </w:rPr>
        <w:t>D</w:t>
      </w:r>
      <w:r w:rsidRPr="00FB00F5">
        <w:rPr>
          <w:b/>
        </w:rPr>
        <w:tab/>
      </w:r>
      <w:r w:rsidR="003F19C5">
        <w:t xml:space="preserve">Entrepreneur </w:t>
      </w:r>
    </w:p>
    <w:p w14:paraId="73C6E5AB" w14:textId="77777777" w:rsidR="00EA0C83" w:rsidRDefault="00EA0C83" w:rsidP="00EA0C83">
      <w:pPr>
        <w:pStyle w:val="Pactivityhangingindent2"/>
        <w:spacing w:before="100" w:after="100" w:line="240" w:lineRule="auto"/>
      </w:pPr>
    </w:p>
    <w:p w14:paraId="3065CDE1" w14:textId="5C1A95AB" w:rsidR="00EA0C83" w:rsidRDefault="00EA0C83" w:rsidP="00EA0C83">
      <w:pPr>
        <w:pStyle w:val="Pactivityhangingindent2"/>
        <w:numPr>
          <w:ilvl w:val="0"/>
          <w:numId w:val="16"/>
        </w:numPr>
        <w:spacing w:before="100" w:after="100" w:line="240" w:lineRule="auto"/>
      </w:pPr>
      <w:r>
        <w:t>The concept of Scarcity refers to:</w:t>
      </w:r>
    </w:p>
    <w:p w14:paraId="5C7577BA" w14:textId="217F03C6" w:rsidR="00EA0C83" w:rsidRPr="004B08CD" w:rsidRDefault="00EA0C83" w:rsidP="00A80B95">
      <w:pPr>
        <w:pStyle w:val="ListParagraph"/>
        <w:numPr>
          <w:ilvl w:val="0"/>
          <w:numId w:val="25"/>
        </w:numPr>
        <w:spacing w:line="276" w:lineRule="auto"/>
        <w:rPr>
          <w:rFonts w:ascii="Arial" w:hAnsi="Arial" w:cs="Arial"/>
          <w:highlight w:val="yellow"/>
        </w:rPr>
      </w:pPr>
      <w:r w:rsidRPr="004B08CD">
        <w:rPr>
          <w:rFonts w:ascii="Arial" w:hAnsi="Arial" w:cs="Arial"/>
          <w:highlight w:val="yellow"/>
        </w:rPr>
        <w:t>Our unlimited wants have to be satisfied with limited scarce resources.</w:t>
      </w:r>
    </w:p>
    <w:p w14:paraId="5DA2EA08" w14:textId="77777777" w:rsidR="00EA0C83" w:rsidRDefault="00EA0C83" w:rsidP="00A80B95">
      <w:pPr>
        <w:pStyle w:val="ListParagraph"/>
        <w:numPr>
          <w:ilvl w:val="0"/>
          <w:numId w:val="25"/>
        </w:numPr>
        <w:spacing w:line="276" w:lineRule="auto"/>
        <w:rPr>
          <w:rFonts w:ascii="Arial" w:hAnsi="Arial" w:cs="Arial"/>
        </w:rPr>
      </w:pPr>
      <w:r w:rsidRPr="00205DB6">
        <w:rPr>
          <w:rFonts w:ascii="Arial" w:hAnsi="Arial" w:cs="Arial"/>
        </w:rPr>
        <w:t xml:space="preserve">Our limited wants have to be satisfied with unlimited resources. </w:t>
      </w:r>
    </w:p>
    <w:p w14:paraId="15AC2ACA" w14:textId="638AE062" w:rsidR="00EA0C83" w:rsidRPr="004F65DF" w:rsidRDefault="00EA0C83" w:rsidP="00EA0C83">
      <w:pPr>
        <w:pStyle w:val="Pactivityhangingindent2"/>
        <w:numPr>
          <w:ilvl w:val="0"/>
          <w:numId w:val="25"/>
        </w:numPr>
        <w:spacing w:before="100" w:after="100" w:line="240" w:lineRule="auto"/>
      </w:pPr>
      <w:r w:rsidRPr="004F65DF">
        <w:rPr>
          <w:rFonts w:cs="Arial"/>
        </w:rPr>
        <w:t xml:space="preserve">Our unlimited needs have to be satisfied with limited scarce resources.          </w:t>
      </w:r>
    </w:p>
    <w:p w14:paraId="3D4680E8" w14:textId="1676B859" w:rsidR="00EA0C83" w:rsidRPr="00EA0C83" w:rsidRDefault="00EA0C83" w:rsidP="00EA0C83">
      <w:pPr>
        <w:pStyle w:val="Pactivityhangingindent2"/>
        <w:numPr>
          <w:ilvl w:val="0"/>
          <w:numId w:val="25"/>
        </w:numPr>
        <w:spacing w:before="100" w:after="100" w:line="240" w:lineRule="auto"/>
      </w:pPr>
      <w:r w:rsidRPr="00205DB6">
        <w:rPr>
          <w:rFonts w:cs="Arial"/>
        </w:rPr>
        <w:t>Our unlimited wants have to be sat</w:t>
      </w:r>
      <w:r>
        <w:rPr>
          <w:rFonts w:cs="Arial"/>
        </w:rPr>
        <w:t>isfied with unlimited resources.</w:t>
      </w:r>
    </w:p>
    <w:p w14:paraId="61CEF654" w14:textId="77777777" w:rsidR="00EA0C83" w:rsidRDefault="00EA0C83" w:rsidP="00EA0C83">
      <w:pPr>
        <w:pStyle w:val="Pactivityhangingindent2"/>
        <w:spacing w:before="100" w:after="100" w:line="240" w:lineRule="auto"/>
        <w:ind w:left="1080" w:firstLine="0"/>
      </w:pPr>
    </w:p>
    <w:p w14:paraId="00CF1438" w14:textId="68AAB7A2" w:rsidR="003F19C5" w:rsidRPr="003F19C5" w:rsidRDefault="003F19C5" w:rsidP="003F19C5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3F19C5">
        <w:rPr>
          <w:rFonts w:ascii="Arial" w:hAnsi="Arial" w:cs="Arial"/>
        </w:rPr>
        <w:t>A need is best defined as:</w:t>
      </w:r>
    </w:p>
    <w:p w14:paraId="45BE3A5B" w14:textId="77777777" w:rsidR="003F19C5" w:rsidRDefault="003F19C5" w:rsidP="003F19C5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</w:t>
      </w:r>
      <w:r w:rsidRPr="003F19C5">
        <w:rPr>
          <w:rFonts w:ascii="Arial" w:hAnsi="Arial" w:cs="Arial"/>
        </w:rPr>
        <w:t xml:space="preserve"> object or service that will make your life</w:t>
      </w:r>
      <w:r>
        <w:rPr>
          <w:rFonts w:ascii="Arial" w:hAnsi="Arial" w:cs="Arial"/>
        </w:rPr>
        <w:t xml:space="preserve"> better. </w:t>
      </w:r>
    </w:p>
    <w:p w14:paraId="1156B64C" w14:textId="20C0774F" w:rsidR="003F19C5" w:rsidRPr="004F65DF" w:rsidRDefault="003F19C5" w:rsidP="003F19C5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highlight w:val="yellow"/>
        </w:rPr>
      </w:pPr>
      <w:r w:rsidRPr="004F65DF">
        <w:rPr>
          <w:rFonts w:ascii="Arial" w:hAnsi="Arial" w:cs="Arial"/>
          <w:highlight w:val="yellow"/>
        </w:rPr>
        <w:t>An object or service that you cannot live without</w:t>
      </w:r>
      <w:r w:rsidR="00EA0C83" w:rsidRPr="004F65DF">
        <w:rPr>
          <w:rFonts w:ascii="Arial" w:hAnsi="Arial" w:cs="Arial"/>
          <w:highlight w:val="yellow"/>
        </w:rPr>
        <w:t>.</w:t>
      </w:r>
    </w:p>
    <w:p w14:paraId="25E9F5FF" w14:textId="12ADC3E7" w:rsidR="003F19C5" w:rsidRDefault="003F19C5" w:rsidP="003F19C5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</w:rPr>
      </w:pPr>
      <w:r w:rsidRPr="003F19C5">
        <w:rPr>
          <w:rFonts w:ascii="Arial" w:hAnsi="Arial" w:cs="Arial"/>
        </w:rPr>
        <w:t>Something that makes another good</w:t>
      </w:r>
      <w:r w:rsidR="00EA0C83">
        <w:rPr>
          <w:rFonts w:ascii="Arial" w:hAnsi="Arial" w:cs="Arial"/>
        </w:rPr>
        <w:t>.</w:t>
      </w:r>
    </w:p>
    <w:p w14:paraId="211D1EA7" w14:textId="6B6B7004" w:rsidR="00C24D36" w:rsidRDefault="003F19C5" w:rsidP="00C24D36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</w:rPr>
      </w:pPr>
      <w:r w:rsidRPr="003F19C5">
        <w:rPr>
          <w:rFonts w:ascii="Arial" w:hAnsi="Arial" w:cs="Arial"/>
        </w:rPr>
        <w:t>None of the above</w:t>
      </w:r>
      <w:r w:rsidR="00EA0C83">
        <w:rPr>
          <w:rFonts w:ascii="Arial" w:hAnsi="Arial" w:cs="Arial"/>
        </w:rPr>
        <w:t>.</w:t>
      </w:r>
    </w:p>
    <w:p w14:paraId="13B547EF" w14:textId="77777777" w:rsidR="00C24D36" w:rsidRPr="00C24D36" w:rsidRDefault="00C24D36" w:rsidP="00C24D36">
      <w:pPr>
        <w:pStyle w:val="ListParagraph"/>
        <w:spacing w:line="360" w:lineRule="auto"/>
        <w:rPr>
          <w:rFonts w:ascii="Arial" w:hAnsi="Arial" w:cs="Arial"/>
        </w:rPr>
      </w:pPr>
    </w:p>
    <w:p w14:paraId="4B698EF0" w14:textId="4CABE17B" w:rsidR="00580029" w:rsidRDefault="00EA0C83" w:rsidP="00EA0C83">
      <w:pPr>
        <w:pStyle w:val="Pactivityhangingindent1"/>
        <w:numPr>
          <w:ilvl w:val="0"/>
          <w:numId w:val="16"/>
        </w:numPr>
        <w:spacing w:before="100" w:after="100" w:line="240" w:lineRule="auto"/>
      </w:pPr>
      <w:r>
        <w:t>Demand is the quantity which buyers….;</w:t>
      </w:r>
    </w:p>
    <w:p w14:paraId="138411CF" w14:textId="54CD99FA" w:rsidR="00EA0C83" w:rsidRPr="00EA0C83" w:rsidRDefault="00EA0C83" w:rsidP="00EA0C83">
      <w:pPr>
        <w:pStyle w:val="Pactivityhangingindent1"/>
        <w:numPr>
          <w:ilvl w:val="0"/>
          <w:numId w:val="26"/>
        </w:numPr>
        <w:spacing w:before="100" w:after="100" w:line="240" w:lineRule="auto"/>
      </w:pPr>
      <w:r>
        <w:t>Are willing to</w:t>
      </w:r>
      <w:r w:rsidRPr="00D925B2">
        <w:rPr>
          <w:rFonts w:cs="Arial"/>
        </w:rPr>
        <w:t xml:space="preserve"> offer for purchase at any given price</w:t>
      </w:r>
    </w:p>
    <w:p w14:paraId="6E98DDF0" w14:textId="5BDC7D31" w:rsidR="00EA0C83" w:rsidRPr="00EA0C83" w:rsidRDefault="00EA0C83" w:rsidP="00EA0C83">
      <w:pPr>
        <w:pStyle w:val="Pactivityhangingindent1"/>
        <w:numPr>
          <w:ilvl w:val="0"/>
          <w:numId w:val="26"/>
        </w:numPr>
        <w:spacing w:before="100" w:after="100" w:line="240" w:lineRule="auto"/>
      </w:pPr>
      <w:r>
        <w:rPr>
          <w:rFonts w:cs="Arial"/>
        </w:rPr>
        <w:t>W</w:t>
      </w:r>
      <w:r w:rsidRPr="00D925B2">
        <w:rPr>
          <w:rFonts w:cs="Arial"/>
        </w:rPr>
        <w:t>ill purchase in response to a change in their disposable income</w:t>
      </w:r>
    </w:p>
    <w:p w14:paraId="34BB9D6A" w14:textId="2ADA3A5F" w:rsidR="00EA0C83" w:rsidRPr="007C79DD" w:rsidRDefault="00EA0C83" w:rsidP="00EA0C83">
      <w:pPr>
        <w:pStyle w:val="Pactivityhangingindent1"/>
        <w:numPr>
          <w:ilvl w:val="0"/>
          <w:numId w:val="26"/>
        </w:numPr>
        <w:spacing w:before="100" w:after="100" w:line="240" w:lineRule="auto"/>
        <w:rPr>
          <w:highlight w:val="yellow"/>
        </w:rPr>
      </w:pPr>
      <w:r w:rsidRPr="007C79DD">
        <w:rPr>
          <w:rFonts w:cs="Arial"/>
          <w:highlight w:val="yellow"/>
        </w:rPr>
        <w:t>Are willing to purchase at any given price at a given period of time</w:t>
      </w:r>
    </w:p>
    <w:p w14:paraId="10FE27FB" w14:textId="73AC6E44" w:rsidR="00EA0C83" w:rsidRDefault="00EA0C83" w:rsidP="00EA0C83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Pr="00EA0C83">
        <w:rPr>
          <w:rFonts w:ascii="Arial" w:hAnsi="Arial" w:cs="Arial"/>
        </w:rPr>
        <w:t>ill require firms to produce in order to satisfy consumers</w:t>
      </w:r>
    </w:p>
    <w:p w14:paraId="390F2F26" w14:textId="77777777" w:rsidR="00EA0C83" w:rsidRPr="00EA0C83" w:rsidRDefault="00EA0C83" w:rsidP="00EA0C83">
      <w:pPr>
        <w:pStyle w:val="ListParagraph"/>
        <w:ind w:left="785"/>
        <w:rPr>
          <w:rFonts w:ascii="Arial" w:hAnsi="Arial" w:cs="Arial"/>
        </w:rPr>
      </w:pPr>
    </w:p>
    <w:p w14:paraId="2B9D6D52" w14:textId="77777777" w:rsidR="00580029" w:rsidRDefault="00580029" w:rsidP="00580029">
      <w:pPr>
        <w:pStyle w:val="Pactivityhangingindent1"/>
        <w:numPr>
          <w:ilvl w:val="0"/>
          <w:numId w:val="16"/>
        </w:numPr>
        <w:spacing w:before="100" w:after="100" w:line="240" w:lineRule="auto"/>
      </w:pPr>
      <w:r>
        <w:t>Which of following is NOT an example of public goods?</w:t>
      </w:r>
    </w:p>
    <w:p w14:paraId="5177BE5A" w14:textId="77777777" w:rsidR="00580029" w:rsidRDefault="00580029" w:rsidP="00580029">
      <w:pPr>
        <w:pStyle w:val="Pactivityhangingindent2"/>
        <w:spacing w:before="100" w:after="100" w:line="240" w:lineRule="auto"/>
      </w:pPr>
      <w:proofErr w:type="gramStart"/>
      <w:r w:rsidRPr="00FB00F5">
        <w:rPr>
          <w:b/>
        </w:rPr>
        <w:t>A</w:t>
      </w:r>
      <w:r w:rsidRPr="00FB00F5">
        <w:rPr>
          <w:b/>
        </w:rPr>
        <w:tab/>
      </w:r>
      <w:r>
        <w:t>footpaths</w:t>
      </w:r>
      <w:proofErr w:type="gramEnd"/>
    </w:p>
    <w:p w14:paraId="79CE5B2F" w14:textId="77777777" w:rsidR="00580029" w:rsidRDefault="00580029" w:rsidP="00580029">
      <w:pPr>
        <w:pStyle w:val="Pactivityhangingindent2"/>
        <w:spacing w:before="100" w:after="100" w:line="240" w:lineRule="auto"/>
      </w:pPr>
      <w:r w:rsidRPr="00FB00F5">
        <w:rPr>
          <w:b/>
        </w:rPr>
        <w:t>B</w:t>
      </w:r>
      <w:r w:rsidRPr="00FB00F5">
        <w:rPr>
          <w:b/>
        </w:rPr>
        <w:tab/>
      </w:r>
      <w:r>
        <w:t>lighthouses</w:t>
      </w:r>
    </w:p>
    <w:p w14:paraId="7C8D07C4" w14:textId="77777777" w:rsidR="00580029" w:rsidRPr="00A61868" w:rsidRDefault="00580029" w:rsidP="00580029">
      <w:pPr>
        <w:pStyle w:val="Pactivityhangingindent2"/>
        <w:spacing w:before="100" w:after="100" w:line="240" w:lineRule="auto"/>
      </w:pPr>
      <w:r w:rsidRPr="00A61868">
        <w:rPr>
          <w:b/>
        </w:rPr>
        <w:t>C</w:t>
      </w:r>
      <w:r w:rsidRPr="00A61868">
        <w:tab/>
        <w:t>healthcare</w:t>
      </w:r>
    </w:p>
    <w:p w14:paraId="7B72BA65" w14:textId="19E6EFAC" w:rsidR="00580029" w:rsidRDefault="00580029" w:rsidP="00F85D91">
      <w:pPr>
        <w:pStyle w:val="Pactivityhangingindent2"/>
        <w:spacing w:before="100" w:after="100" w:line="240" w:lineRule="auto"/>
      </w:pPr>
      <w:r w:rsidRPr="00FB00F5">
        <w:rPr>
          <w:b/>
        </w:rPr>
        <w:t>D</w:t>
      </w:r>
      <w:r w:rsidRPr="00FB00F5">
        <w:rPr>
          <w:b/>
        </w:rPr>
        <w:tab/>
      </w:r>
      <w:r w:rsidRPr="007C79DD">
        <w:rPr>
          <w:highlight w:val="yellow"/>
        </w:rPr>
        <w:t>the police force</w:t>
      </w:r>
    </w:p>
    <w:p w14:paraId="7B65A920" w14:textId="77777777" w:rsidR="00580029" w:rsidRDefault="00580029" w:rsidP="00580029">
      <w:pPr>
        <w:pStyle w:val="Pactivityhangingindent2"/>
        <w:spacing w:before="100" w:after="100" w:line="240" w:lineRule="auto"/>
      </w:pPr>
    </w:p>
    <w:p w14:paraId="06163B52" w14:textId="77777777" w:rsidR="00580029" w:rsidRDefault="00580029" w:rsidP="00580029">
      <w:pPr>
        <w:pStyle w:val="Pactivityhangingindent1"/>
        <w:keepNext/>
        <w:numPr>
          <w:ilvl w:val="0"/>
          <w:numId w:val="16"/>
        </w:numPr>
        <w:spacing w:line="240" w:lineRule="auto"/>
      </w:pPr>
      <w:r>
        <w:t>The government provides public goods because:</w:t>
      </w:r>
    </w:p>
    <w:p w14:paraId="1DEE74A9" w14:textId="77777777" w:rsidR="00580029" w:rsidRPr="00A61868" w:rsidRDefault="00580029" w:rsidP="00580029">
      <w:pPr>
        <w:pStyle w:val="Pactivityhangingindent2"/>
        <w:spacing w:line="240" w:lineRule="auto"/>
      </w:pPr>
      <w:proofErr w:type="gramStart"/>
      <w:r w:rsidRPr="00A61868">
        <w:rPr>
          <w:b/>
        </w:rPr>
        <w:t>A</w:t>
      </w:r>
      <w:r w:rsidRPr="00A61868">
        <w:tab/>
      </w:r>
      <w:r w:rsidRPr="007C79DD">
        <w:rPr>
          <w:highlight w:val="yellow"/>
        </w:rPr>
        <w:t>the</w:t>
      </w:r>
      <w:proofErr w:type="gramEnd"/>
      <w:r w:rsidRPr="007C79DD">
        <w:rPr>
          <w:highlight w:val="yellow"/>
        </w:rPr>
        <w:t xml:space="preserve"> markets cannot make a profit on them.</w:t>
      </w:r>
    </w:p>
    <w:p w14:paraId="5FFE2FE4" w14:textId="77777777" w:rsidR="00580029" w:rsidRDefault="00580029" w:rsidP="00580029">
      <w:pPr>
        <w:pStyle w:val="Pactivityhangingindent2"/>
        <w:spacing w:line="240" w:lineRule="auto"/>
      </w:pPr>
      <w:r w:rsidRPr="00FB00F5">
        <w:rPr>
          <w:b/>
        </w:rPr>
        <w:t>B</w:t>
      </w:r>
      <w:r w:rsidRPr="00FB00F5">
        <w:rPr>
          <w:b/>
        </w:rPr>
        <w:tab/>
      </w:r>
      <w:r>
        <w:t>many people want to use them.</w:t>
      </w:r>
    </w:p>
    <w:p w14:paraId="35801605" w14:textId="77777777" w:rsidR="00580029" w:rsidRDefault="00580029" w:rsidP="00580029">
      <w:pPr>
        <w:pStyle w:val="Pactivityhangingindent2"/>
        <w:spacing w:line="240" w:lineRule="auto"/>
      </w:pPr>
      <w:r w:rsidRPr="00FB00F5">
        <w:rPr>
          <w:b/>
        </w:rPr>
        <w:t>C</w:t>
      </w:r>
      <w:r w:rsidRPr="00FB00F5">
        <w:rPr>
          <w:b/>
        </w:rPr>
        <w:tab/>
      </w:r>
      <w:r>
        <w:t>the market demands them.</w:t>
      </w:r>
    </w:p>
    <w:p w14:paraId="0DD98FA4" w14:textId="77777777" w:rsidR="00580029" w:rsidRDefault="00580029" w:rsidP="00580029">
      <w:pPr>
        <w:pStyle w:val="Pactivityhangingindent2"/>
        <w:spacing w:line="240" w:lineRule="auto"/>
      </w:pPr>
      <w:r w:rsidRPr="00FB00F5">
        <w:rPr>
          <w:b/>
        </w:rPr>
        <w:t>D</w:t>
      </w:r>
      <w:r w:rsidRPr="00FB00F5">
        <w:rPr>
          <w:b/>
        </w:rPr>
        <w:tab/>
      </w:r>
      <w:r>
        <w:t>they need to make a profit.</w:t>
      </w:r>
    </w:p>
    <w:p w14:paraId="6E68478A" w14:textId="77777777" w:rsidR="00580029" w:rsidRDefault="00580029" w:rsidP="00580029">
      <w:pPr>
        <w:pStyle w:val="Pactivityhangingindent2"/>
      </w:pPr>
    </w:p>
    <w:p w14:paraId="2C9566AE" w14:textId="77777777" w:rsidR="00C24D36" w:rsidRDefault="00C24D36" w:rsidP="00580029">
      <w:pPr>
        <w:pStyle w:val="Pactivityhangingindent2"/>
      </w:pPr>
    </w:p>
    <w:p w14:paraId="7A90E64B" w14:textId="77777777" w:rsidR="00C24D36" w:rsidRDefault="00C24D36" w:rsidP="00580029">
      <w:pPr>
        <w:pStyle w:val="Pactivityhangingindent2"/>
      </w:pPr>
    </w:p>
    <w:p w14:paraId="318D657B" w14:textId="295EC92D" w:rsidR="00580029" w:rsidRDefault="00827AB5" w:rsidP="00580029">
      <w:pPr>
        <w:pStyle w:val="Pactivityhangingindent1"/>
        <w:numPr>
          <w:ilvl w:val="0"/>
          <w:numId w:val="16"/>
        </w:numPr>
        <w:spacing w:line="240" w:lineRule="auto"/>
      </w:pPr>
      <w:r>
        <w:t xml:space="preserve"> </w:t>
      </w:r>
      <w:r w:rsidR="00580029">
        <w:t>The Australian Broadcasting Corporation and Australia Post are owned by:</w:t>
      </w:r>
    </w:p>
    <w:p w14:paraId="187AEC57" w14:textId="77777777" w:rsidR="00580029" w:rsidRDefault="00580029" w:rsidP="00580029">
      <w:pPr>
        <w:pStyle w:val="Pactivityhangingindent2"/>
        <w:spacing w:line="240" w:lineRule="auto"/>
      </w:pPr>
      <w:proofErr w:type="gramStart"/>
      <w:r w:rsidRPr="00FB00F5">
        <w:rPr>
          <w:b/>
        </w:rPr>
        <w:t>A</w:t>
      </w:r>
      <w:r w:rsidRPr="00FB00F5">
        <w:rPr>
          <w:b/>
        </w:rPr>
        <w:tab/>
      </w:r>
      <w:r>
        <w:t>producers</w:t>
      </w:r>
      <w:proofErr w:type="gramEnd"/>
      <w:r>
        <w:t>.</w:t>
      </w:r>
    </w:p>
    <w:p w14:paraId="3EC9721D" w14:textId="77777777" w:rsidR="00580029" w:rsidRPr="00A61868" w:rsidRDefault="00580029" w:rsidP="00580029">
      <w:pPr>
        <w:pStyle w:val="Pactivityhangingindent2"/>
        <w:spacing w:line="240" w:lineRule="auto"/>
      </w:pPr>
      <w:r w:rsidRPr="00A61868">
        <w:rPr>
          <w:b/>
        </w:rPr>
        <w:t>B</w:t>
      </w:r>
      <w:r w:rsidRPr="00A61868">
        <w:tab/>
      </w:r>
      <w:r w:rsidRPr="007C79DD">
        <w:rPr>
          <w:highlight w:val="yellow"/>
        </w:rPr>
        <w:t>the federal government.</w:t>
      </w:r>
    </w:p>
    <w:p w14:paraId="512B9854" w14:textId="77777777" w:rsidR="00580029" w:rsidRDefault="00580029" w:rsidP="00580029">
      <w:pPr>
        <w:pStyle w:val="Pactivityhangingindent2"/>
        <w:spacing w:line="240" w:lineRule="auto"/>
      </w:pPr>
      <w:r w:rsidRPr="00FB00F5">
        <w:rPr>
          <w:b/>
        </w:rPr>
        <w:t>C</w:t>
      </w:r>
      <w:r w:rsidRPr="00FB00F5">
        <w:rPr>
          <w:b/>
        </w:rPr>
        <w:tab/>
      </w:r>
      <w:r>
        <w:t>the state government.</w:t>
      </w:r>
    </w:p>
    <w:p w14:paraId="107FA789" w14:textId="77777777" w:rsidR="00580029" w:rsidRDefault="00580029" w:rsidP="00580029">
      <w:pPr>
        <w:pStyle w:val="Pactivityhangingindent2"/>
        <w:spacing w:line="240" w:lineRule="auto"/>
      </w:pPr>
      <w:r w:rsidRPr="00FB00F5">
        <w:rPr>
          <w:b/>
        </w:rPr>
        <w:t>D</w:t>
      </w:r>
      <w:r w:rsidRPr="00FB00F5">
        <w:rPr>
          <w:b/>
        </w:rPr>
        <w:tab/>
      </w:r>
      <w:r>
        <w:t>consumers.</w:t>
      </w:r>
    </w:p>
    <w:p w14:paraId="0C4ADE28" w14:textId="77777777" w:rsidR="00580029" w:rsidRDefault="00580029" w:rsidP="00580029">
      <w:pPr>
        <w:pStyle w:val="Pactivityhangingindent2"/>
        <w:spacing w:line="240" w:lineRule="auto"/>
      </w:pPr>
    </w:p>
    <w:p w14:paraId="2F395E87" w14:textId="77777777" w:rsidR="00535555" w:rsidRPr="00B60F3F" w:rsidRDefault="00580029" w:rsidP="00B60F3F">
      <w:pPr>
        <w:pStyle w:val="Pactivityhangingindent2"/>
        <w:spacing w:line="240" w:lineRule="auto"/>
      </w:pPr>
      <w:r>
        <w:rPr>
          <w:rFonts w:cs="Arial"/>
          <w:b/>
          <w:u w:val="single"/>
        </w:rPr>
        <w:t xml:space="preserve">Section Two: Short Answer Response </w:t>
      </w:r>
    </w:p>
    <w:p w14:paraId="46EC2B26" w14:textId="77777777" w:rsidR="00535555" w:rsidRPr="00535555" w:rsidRDefault="00535555" w:rsidP="00535555">
      <w:pPr>
        <w:rPr>
          <w:rFonts w:ascii="Arial" w:hAnsi="Arial" w:cs="Arial"/>
        </w:rPr>
      </w:pPr>
    </w:p>
    <w:p w14:paraId="6D401CEE" w14:textId="77777777" w:rsidR="0045022B" w:rsidRDefault="00E10310" w:rsidP="00E10310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Define the term “Market”. Use examples to support your definition </w:t>
      </w:r>
    </w:p>
    <w:p w14:paraId="4FA2C547" w14:textId="77777777" w:rsidR="00E10310" w:rsidRDefault="00E10310" w:rsidP="00E10310">
      <w:pPr>
        <w:pStyle w:val="ListParagraph"/>
        <w:spacing w:line="360" w:lineRule="auto"/>
        <w:ind w:left="7200" w:firstLine="720"/>
        <w:rPr>
          <w:rFonts w:ascii="Arial" w:hAnsi="Arial" w:cs="Arial"/>
          <w:b/>
        </w:rPr>
      </w:pPr>
      <w:r w:rsidRPr="00E10310">
        <w:rPr>
          <w:rFonts w:ascii="Arial" w:hAnsi="Arial" w:cs="Arial"/>
          <w:b/>
        </w:rPr>
        <w:t xml:space="preserve">(3 marks) </w:t>
      </w:r>
    </w:p>
    <w:p w14:paraId="20338397" w14:textId="153C5B74" w:rsidR="00E10310" w:rsidRPr="004E49F9" w:rsidRDefault="007C79DD" w:rsidP="007C79DD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i/>
          <w:color w:val="FF0000"/>
          <w:u w:val="single"/>
        </w:rPr>
      </w:pPr>
      <w:r w:rsidRPr="004E49F9">
        <w:rPr>
          <w:rFonts w:ascii="Arial" w:hAnsi="Arial" w:cs="Arial"/>
          <w:i/>
          <w:color w:val="FF0000"/>
        </w:rPr>
        <w:t xml:space="preserve">A market is any situation where people exchange goods and services. 2 marks </w:t>
      </w:r>
    </w:p>
    <w:p w14:paraId="55400CEA" w14:textId="11C3A2A7" w:rsidR="007C79DD" w:rsidRPr="004E49F9" w:rsidRDefault="007C79DD" w:rsidP="007C79DD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i/>
          <w:color w:val="FF0000"/>
          <w:u w:val="single"/>
        </w:rPr>
      </w:pPr>
      <w:r w:rsidRPr="004E49F9">
        <w:rPr>
          <w:rFonts w:ascii="Arial" w:hAnsi="Arial" w:cs="Arial"/>
          <w:i/>
          <w:color w:val="FF0000"/>
        </w:rPr>
        <w:t>Any appropriate example. 1 mark</w:t>
      </w:r>
    </w:p>
    <w:p w14:paraId="734BF7C4" w14:textId="77777777" w:rsidR="00E10310" w:rsidRPr="00521518" w:rsidRDefault="00521518" w:rsidP="00521518">
      <w:pPr>
        <w:pStyle w:val="ListParagraph"/>
        <w:numPr>
          <w:ilvl w:val="0"/>
          <w:numId w:val="18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Outline the difference between “</w:t>
      </w:r>
      <w:r w:rsidR="00A31AF9">
        <w:rPr>
          <w:rFonts w:ascii="Arial" w:hAnsi="Arial" w:cs="Arial"/>
        </w:rPr>
        <w:t>goods</w:t>
      </w:r>
      <w:r>
        <w:rPr>
          <w:rFonts w:ascii="Arial" w:hAnsi="Arial" w:cs="Arial"/>
        </w:rPr>
        <w:t>” and “</w:t>
      </w:r>
      <w:r w:rsidR="00A31AF9">
        <w:rPr>
          <w:rFonts w:ascii="Arial" w:hAnsi="Arial" w:cs="Arial"/>
        </w:rPr>
        <w:t>services</w:t>
      </w:r>
      <w:r>
        <w:rPr>
          <w:rFonts w:ascii="Arial" w:hAnsi="Arial" w:cs="Arial"/>
        </w:rPr>
        <w:t xml:space="preserve">”. Use examples to support your answer. </w:t>
      </w:r>
    </w:p>
    <w:p w14:paraId="446D1815" w14:textId="6846B85F" w:rsidR="00521518" w:rsidRPr="00521518" w:rsidRDefault="00521518" w:rsidP="004E49F9">
      <w:pPr>
        <w:pStyle w:val="ListParagraph"/>
        <w:numPr>
          <w:ilvl w:val="0"/>
          <w:numId w:val="29"/>
        </w:numPr>
        <w:rPr>
          <w:rFonts w:ascii="Arial" w:hAnsi="Arial" w:cs="Arial"/>
          <w:b/>
          <w:u w:val="single"/>
        </w:rPr>
      </w:pPr>
      <w:r w:rsidRPr="00521518">
        <w:rPr>
          <w:rFonts w:ascii="Arial" w:hAnsi="Arial" w:cs="Arial"/>
          <w:b/>
        </w:rPr>
        <w:t xml:space="preserve">marks) </w:t>
      </w:r>
    </w:p>
    <w:p w14:paraId="28BD38E0" w14:textId="77777777" w:rsidR="004E49F9" w:rsidRPr="004E49F9" w:rsidRDefault="007C79DD" w:rsidP="004E49F9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FF0000"/>
          <w:u w:val="single"/>
        </w:rPr>
      </w:pPr>
      <w:r w:rsidRPr="004E49F9">
        <w:rPr>
          <w:rFonts w:ascii="Arial" w:hAnsi="Arial" w:cs="Arial"/>
          <w:color w:val="FF0000"/>
        </w:rPr>
        <w:t>Goods are tangible items that are b</w:t>
      </w:r>
      <w:r w:rsidR="004E49F9" w:rsidRPr="004E49F9">
        <w:rPr>
          <w:rFonts w:ascii="Arial" w:hAnsi="Arial" w:cs="Arial"/>
          <w:color w:val="FF0000"/>
        </w:rPr>
        <w:t xml:space="preserve">ought to satisfy a need or want. </w:t>
      </w:r>
      <w:r w:rsidR="004E49F9" w:rsidRPr="004E49F9">
        <w:rPr>
          <w:rFonts w:ascii="Arial" w:hAnsi="Arial" w:cs="Arial"/>
          <w:i/>
          <w:color w:val="FF0000"/>
        </w:rPr>
        <w:t>1 mar</w:t>
      </w:r>
      <w:r w:rsidR="004E49F9">
        <w:rPr>
          <w:rFonts w:ascii="Arial" w:hAnsi="Arial" w:cs="Arial"/>
          <w:i/>
          <w:color w:val="FF0000"/>
        </w:rPr>
        <w:t>k</w:t>
      </w:r>
    </w:p>
    <w:p w14:paraId="1856DC8C" w14:textId="7E3BAB9C" w:rsidR="004E49F9" w:rsidRPr="004E49F9" w:rsidRDefault="004E49F9" w:rsidP="004E49F9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FF0000"/>
          <w:u w:val="single"/>
        </w:rPr>
      </w:pPr>
      <w:r w:rsidRPr="004E49F9">
        <w:rPr>
          <w:rFonts w:ascii="Arial" w:hAnsi="Arial" w:cs="Arial"/>
          <w:i/>
          <w:color w:val="FF0000"/>
        </w:rPr>
        <w:t>Any appropriate example. 1 mark</w:t>
      </w:r>
    </w:p>
    <w:p w14:paraId="1ECC05EF" w14:textId="18CBD6A7" w:rsidR="004E49F9" w:rsidRPr="004E49F9" w:rsidRDefault="004E49F9" w:rsidP="004E49F9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FF0000"/>
          <w:u w:val="single"/>
        </w:rPr>
      </w:pPr>
      <w:r w:rsidRPr="004E49F9">
        <w:rPr>
          <w:rFonts w:ascii="Arial" w:hAnsi="Arial" w:cs="Arial"/>
          <w:i/>
          <w:color w:val="FF0000"/>
        </w:rPr>
        <w:t>Services are intangible items that are bought to satisfy a need or want. 1</w:t>
      </w:r>
      <w:r>
        <w:rPr>
          <w:rFonts w:ascii="Arial" w:hAnsi="Arial" w:cs="Arial"/>
          <w:color w:val="FF0000"/>
        </w:rPr>
        <w:t xml:space="preserve"> mark </w:t>
      </w:r>
    </w:p>
    <w:p w14:paraId="1B1EB549" w14:textId="77777777" w:rsidR="004E49F9" w:rsidRPr="004E49F9" w:rsidRDefault="004E49F9" w:rsidP="004E49F9">
      <w:pPr>
        <w:pStyle w:val="ListParagraph"/>
        <w:numPr>
          <w:ilvl w:val="0"/>
          <w:numId w:val="28"/>
        </w:numPr>
        <w:rPr>
          <w:rFonts w:ascii="Arial" w:hAnsi="Arial" w:cs="Arial"/>
          <w:color w:val="FF0000"/>
        </w:rPr>
      </w:pPr>
      <w:r w:rsidRPr="004E49F9">
        <w:rPr>
          <w:rFonts w:ascii="Arial" w:hAnsi="Arial" w:cs="Arial"/>
          <w:color w:val="FF0000"/>
        </w:rPr>
        <w:t>Any appropriate example. 1 mark</w:t>
      </w:r>
    </w:p>
    <w:p w14:paraId="0D86BEAD" w14:textId="77777777" w:rsidR="004E49F9" w:rsidRPr="004E49F9" w:rsidRDefault="004E49F9" w:rsidP="004E49F9">
      <w:pPr>
        <w:spacing w:line="360" w:lineRule="auto"/>
        <w:rPr>
          <w:rFonts w:ascii="Arial" w:hAnsi="Arial" w:cs="Arial"/>
          <w:u w:val="single"/>
        </w:rPr>
      </w:pPr>
    </w:p>
    <w:p w14:paraId="266A4959" w14:textId="4EF38F17" w:rsidR="00821287" w:rsidRPr="004E49F9" w:rsidRDefault="00821287" w:rsidP="004E49F9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u w:val="single"/>
        </w:rPr>
      </w:pPr>
      <w:r w:rsidRPr="004E49F9">
        <w:rPr>
          <w:rFonts w:ascii="Arial" w:hAnsi="Arial" w:cs="Arial"/>
        </w:rPr>
        <w:t>List the factors of production (</w:t>
      </w:r>
      <w:r w:rsidRPr="004E49F9">
        <w:rPr>
          <w:rFonts w:ascii="Arial" w:hAnsi="Arial" w:cs="Arial"/>
          <w:i/>
        </w:rPr>
        <w:t>One has been completed for you</w:t>
      </w:r>
      <w:r w:rsidRPr="004E49F9">
        <w:rPr>
          <w:rFonts w:ascii="Arial" w:hAnsi="Arial" w:cs="Arial"/>
        </w:rPr>
        <w:t xml:space="preserve">) </w:t>
      </w:r>
    </w:p>
    <w:p w14:paraId="3F845992" w14:textId="536D09F5" w:rsidR="00C24D36" w:rsidRPr="00C24D36" w:rsidRDefault="00C24D36" w:rsidP="00C24D36">
      <w:pPr>
        <w:pStyle w:val="ListParagraph"/>
        <w:spacing w:line="360" w:lineRule="auto"/>
        <w:ind w:left="7920"/>
        <w:rPr>
          <w:rFonts w:ascii="Arial" w:hAnsi="Arial" w:cs="Arial"/>
          <w:b/>
          <w:u w:val="single"/>
        </w:rPr>
      </w:pPr>
      <w:r w:rsidRPr="00C24D36">
        <w:rPr>
          <w:rFonts w:ascii="Arial" w:hAnsi="Arial" w:cs="Arial"/>
          <w:b/>
        </w:rPr>
        <w:t>(3 marks)</w:t>
      </w:r>
    </w:p>
    <w:p w14:paraId="5E7C0356" w14:textId="4E8FEF7F" w:rsidR="00821287" w:rsidRPr="004E49F9" w:rsidRDefault="00821287" w:rsidP="00521518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t xml:space="preserve">   </w:t>
      </w:r>
      <w:r w:rsidRPr="00821287">
        <w:rPr>
          <w:rFonts w:ascii="Arial" w:hAnsi="Arial" w:cs="Arial"/>
          <w:i/>
          <w:u w:val="single"/>
        </w:rPr>
        <w:t>Land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02E3B521" w14:textId="7C4D0AF1" w:rsidR="004E49F9" w:rsidRPr="004E49F9" w:rsidRDefault="004E49F9" w:rsidP="00521518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i/>
          <w:u w:val="single"/>
        </w:rPr>
      </w:pPr>
      <w:r>
        <w:rPr>
          <w:rFonts w:ascii="Arial" w:hAnsi="Arial" w:cs="Arial"/>
          <w:color w:val="FF0000"/>
        </w:rPr>
        <w:t xml:space="preserve">Labour </w:t>
      </w:r>
    </w:p>
    <w:p w14:paraId="74A86C3B" w14:textId="36FFCBE9" w:rsidR="004E49F9" w:rsidRPr="004E49F9" w:rsidRDefault="004E49F9" w:rsidP="00521518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i/>
          <w:u w:val="single"/>
        </w:rPr>
      </w:pPr>
      <w:r>
        <w:rPr>
          <w:rFonts w:ascii="Arial" w:hAnsi="Arial" w:cs="Arial"/>
          <w:color w:val="FF0000"/>
        </w:rPr>
        <w:t xml:space="preserve">Capital </w:t>
      </w:r>
    </w:p>
    <w:p w14:paraId="32A9CBE5" w14:textId="0E3E7A92" w:rsidR="004E49F9" w:rsidRPr="004E49F9" w:rsidRDefault="004E49F9" w:rsidP="00521518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i/>
          <w:u w:val="single"/>
        </w:rPr>
      </w:pPr>
      <w:r>
        <w:rPr>
          <w:rFonts w:ascii="Arial" w:hAnsi="Arial" w:cs="Arial"/>
          <w:color w:val="FF0000"/>
        </w:rPr>
        <w:t xml:space="preserve">Enterprise </w:t>
      </w:r>
    </w:p>
    <w:p w14:paraId="5698E384" w14:textId="77777777" w:rsidR="00821287" w:rsidRDefault="00821287" w:rsidP="00521518">
      <w:pPr>
        <w:spacing w:line="360" w:lineRule="auto"/>
        <w:rPr>
          <w:rFonts w:ascii="Arial" w:hAnsi="Arial" w:cs="Arial"/>
          <w:u w:val="single"/>
        </w:rPr>
      </w:pPr>
    </w:p>
    <w:p w14:paraId="425D20A9" w14:textId="77777777" w:rsidR="00821287" w:rsidRDefault="00821287" w:rsidP="00521518">
      <w:pPr>
        <w:spacing w:line="360" w:lineRule="auto"/>
        <w:rPr>
          <w:rFonts w:ascii="Arial" w:hAnsi="Arial" w:cs="Arial"/>
          <w:u w:val="single"/>
        </w:rPr>
      </w:pPr>
    </w:p>
    <w:p w14:paraId="4B8565D6" w14:textId="77777777" w:rsidR="00F85D91" w:rsidRDefault="00F85D91" w:rsidP="00521518">
      <w:pPr>
        <w:spacing w:line="360" w:lineRule="auto"/>
        <w:rPr>
          <w:rFonts w:ascii="Arial" w:hAnsi="Arial" w:cs="Arial"/>
          <w:u w:val="single"/>
        </w:rPr>
      </w:pPr>
    </w:p>
    <w:p w14:paraId="10AC3884" w14:textId="77777777" w:rsidR="004E49F9" w:rsidRDefault="004E49F9" w:rsidP="00521518">
      <w:pPr>
        <w:spacing w:line="360" w:lineRule="auto"/>
        <w:rPr>
          <w:rFonts w:ascii="Arial" w:hAnsi="Arial" w:cs="Arial"/>
          <w:u w:val="single"/>
        </w:rPr>
      </w:pPr>
    </w:p>
    <w:p w14:paraId="3A00CE09" w14:textId="77777777" w:rsidR="004E49F9" w:rsidRDefault="004E49F9" w:rsidP="00521518">
      <w:pPr>
        <w:spacing w:line="360" w:lineRule="auto"/>
        <w:rPr>
          <w:rFonts w:ascii="Arial" w:hAnsi="Arial" w:cs="Arial"/>
          <w:u w:val="single"/>
        </w:rPr>
      </w:pPr>
    </w:p>
    <w:p w14:paraId="4BECFDF2" w14:textId="77777777" w:rsidR="004E49F9" w:rsidRDefault="004E49F9" w:rsidP="00521518">
      <w:pPr>
        <w:spacing w:line="360" w:lineRule="auto"/>
        <w:rPr>
          <w:rFonts w:ascii="Arial" w:hAnsi="Arial" w:cs="Arial"/>
          <w:u w:val="single"/>
        </w:rPr>
      </w:pPr>
    </w:p>
    <w:p w14:paraId="5DD6FC1D" w14:textId="77777777" w:rsidR="004E49F9" w:rsidRDefault="004E49F9" w:rsidP="00521518">
      <w:pPr>
        <w:spacing w:line="360" w:lineRule="auto"/>
        <w:rPr>
          <w:rFonts w:ascii="Arial" w:hAnsi="Arial" w:cs="Arial"/>
          <w:u w:val="single"/>
        </w:rPr>
      </w:pPr>
    </w:p>
    <w:p w14:paraId="1B92BE27" w14:textId="77777777" w:rsidR="004E49F9" w:rsidRDefault="004E49F9" w:rsidP="00521518">
      <w:pPr>
        <w:spacing w:line="360" w:lineRule="auto"/>
        <w:rPr>
          <w:rFonts w:ascii="Arial" w:hAnsi="Arial" w:cs="Arial"/>
          <w:u w:val="single"/>
        </w:rPr>
      </w:pPr>
    </w:p>
    <w:p w14:paraId="57A0A01A" w14:textId="77777777" w:rsidR="00F85D91" w:rsidRDefault="00F85D91" w:rsidP="00521518">
      <w:pPr>
        <w:spacing w:line="360" w:lineRule="auto"/>
        <w:rPr>
          <w:rFonts w:ascii="Arial" w:hAnsi="Arial" w:cs="Arial"/>
          <w:u w:val="single"/>
        </w:rPr>
      </w:pPr>
    </w:p>
    <w:p w14:paraId="482AEBB9" w14:textId="77777777" w:rsidR="00F85D91" w:rsidRDefault="00F85D91" w:rsidP="00521518">
      <w:pPr>
        <w:spacing w:line="360" w:lineRule="auto"/>
        <w:rPr>
          <w:rFonts w:ascii="Arial" w:hAnsi="Arial" w:cs="Arial"/>
          <w:u w:val="single"/>
        </w:rPr>
      </w:pPr>
    </w:p>
    <w:p w14:paraId="31A1EFB9" w14:textId="77777777" w:rsidR="00F85D91" w:rsidRDefault="00F85D91" w:rsidP="00521518">
      <w:pPr>
        <w:spacing w:line="360" w:lineRule="auto"/>
        <w:rPr>
          <w:rFonts w:ascii="Arial" w:hAnsi="Arial" w:cs="Arial"/>
          <w:u w:val="single"/>
        </w:rPr>
      </w:pPr>
    </w:p>
    <w:p w14:paraId="2C766C0B" w14:textId="77777777" w:rsidR="00F85D91" w:rsidRDefault="00F85D91" w:rsidP="00521518">
      <w:pPr>
        <w:spacing w:line="360" w:lineRule="auto"/>
        <w:rPr>
          <w:rFonts w:ascii="Arial" w:hAnsi="Arial" w:cs="Arial"/>
          <w:u w:val="single"/>
        </w:rPr>
      </w:pPr>
    </w:p>
    <w:p w14:paraId="09BAC7D8" w14:textId="3F3D2C92" w:rsidR="00821287" w:rsidRDefault="00821287" w:rsidP="004E49F9">
      <w:pPr>
        <w:pStyle w:val="ListParagraph"/>
        <w:numPr>
          <w:ilvl w:val="0"/>
          <w:numId w:val="18"/>
        </w:numPr>
        <w:tabs>
          <w:tab w:val="left" w:pos="426"/>
          <w:tab w:val="left" w:pos="835"/>
        </w:tabs>
        <w:rPr>
          <w:rFonts w:ascii="Arial" w:hAnsi="Arial" w:cs="Arial"/>
        </w:rPr>
      </w:pPr>
      <w:r w:rsidRPr="00821287">
        <w:rPr>
          <w:rFonts w:ascii="Arial" w:hAnsi="Arial" w:cs="Arial"/>
        </w:rPr>
        <w:t>Use the circular flow of income model below and a</w:t>
      </w:r>
      <w:r>
        <w:rPr>
          <w:rFonts w:ascii="Arial" w:hAnsi="Arial" w:cs="Arial"/>
        </w:rPr>
        <w:t>nswer the question that follows</w:t>
      </w:r>
      <w:r w:rsidR="00F85D91">
        <w:rPr>
          <w:rFonts w:ascii="Arial" w:hAnsi="Arial" w:cs="Arial"/>
        </w:rPr>
        <w:t>;</w:t>
      </w:r>
    </w:p>
    <w:p w14:paraId="631EE8E2" w14:textId="4B07CF8D" w:rsidR="00F85D91" w:rsidRPr="00A67D71" w:rsidRDefault="00A67D71" w:rsidP="00F85D91">
      <w:pPr>
        <w:pStyle w:val="ListParagraph"/>
        <w:tabs>
          <w:tab w:val="left" w:pos="426"/>
          <w:tab w:val="left" w:pos="835"/>
        </w:tabs>
        <w:rPr>
          <w:rFonts w:ascii="Arial" w:hAnsi="Arial" w:cs="Arial"/>
          <w:b/>
          <w:color w:val="FF000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85D91" w:rsidRPr="00F85D91">
        <w:rPr>
          <w:rFonts w:ascii="Arial" w:hAnsi="Arial" w:cs="Arial"/>
          <w:b/>
        </w:rPr>
        <w:t xml:space="preserve">(6 </w:t>
      </w:r>
      <w:r>
        <w:rPr>
          <w:rFonts w:ascii="Arial" w:hAnsi="Arial" w:cs="Arial"/>
          <w:b/>
        </w:rPr>
        <w:t>marks)-</w:t>
      </w:r>
      <w:r>
        <w:rPr>
          <w:rFonts w:ascii="Arial" w:hAnsi="Arial" w:cs="Arial"/>
          <w:b/>
          <w:color w:val="FF0000"/>
        </w:rPr>
        <w:t xml:space="preserve">Should be 8 marks </w:t>
      </w:r>
    </w:p>
    <w:p w14:paraId="0B277498" w14:textId="77777777" w:rsidR="00A67D71" w:rsidRPr="00F85D91" w:rsidRDefault="00A67D71" w:rsidP="00F85D91">
      <w:pPr>
        <w:pStyle w:val="ListParagraph"/>
        <w:tabs>
          <w:tab w:val="left" w:pos="426"/>
          <w:tab w:val="left" w:pos="835"/>
        </w:tabs>
        <w:rPr>
          <w:rFonts w:ascii="Arial" w:hAnsi="Arial" w:cs="Arial"/>
          <w:b/>
        </w:rPr>
      </w:pPr>
    </w:p>
    <w:p w14:paraId="14F925EF" w14:textId="77777777" w:rsidR="000A47A9" w:rsidRDefault="000A47A9" w:rsidP="000A47A9">
      <w:pPr>
        <w:pStyle w:val="ListParagraph"/>
        <w:tabs>
          <w:tab w:val="left" w:pos="2132"/>
        </w:tabs>
        <w:rPr>
          <w:rFonts w:ascii="Arial" w:hAnsi="Arial" w:cs="Arial"/>
        </w:rPr>
      </w:pPr>
    </w:p>
    <w:p w14:paraId="3530F500" w14:textId="77777777" w:rsidR="000A47A9" w:rsidRDefault="000A47A9" w:rsidP="000A47A9">
      <w:pPr>
        <w:pStyle w:val="ListParagraph"/>
        <w:tabs>
          <w:tab w:val="left" w:pos="2132"/>
        </w:tabs>
        <w:rPr>
          <w:rFonts w:ascii="Arial" w:hAnsi="Arial" w:cs="Arial"/>
        </w:rPr>
      </w:pPr>
      <w:r w:rsidRPr="00256EE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BC50888" wp14:editId="70E51A8D">
                <wp:simplePos x="0" y="0"/>
                <wp:positionH relativeFrom="column">
                  <wp:posOffset>3673475</wp:posOffset>
                </wp:positionH>
                <wp:positionV relativeFrom="paragraph">
                  <wp:posOffset>111760</wp:posOffset>
                </wp:positionV>
                <wp:extent cx="2406650" cy="2377440"/>
                <wp:effectExtent l="0" t="0" r="12700" b="22860"/>
                <wp:wrapSquare wrapText="bothSides"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5F638" w14:textId="77777777" w:rsidR="00B11F0E" w:rsidRDefault="00B11F0E" w:rsidP="000A47A9">
                            <w:pPr>
                              <w:spacing w:line="360" w:lineRule="auto"/>
                            </w:pPr>
                            <w:r>
                              <w:t>Identify what is represented at</w:t>
                            </w:r>
                          </w:p>
                          <w:p w14:paraId="0E238449" w14:textId="435DC851" w:rsidR="00B11F0E" w:rsidRPr="004E49F9" w:rsidRDefault="00B11F0E" w:rsidP="000A47A9">
                            <w:pPr>
                              <w:spacing w:line="360" w:lineRule="auto"/>
                              <w:rPr>
                                <w:color w:val="FF0000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color w:val="FF0000"/>
                              </w:rPr>
                              <w:t xml:space="preserve"> Consumer </w:t>
                            </w:r>
                          </w:p>
                          <w:p w14:paraId="03969201" w14:textId="24118F71" w:rsidR="00B11F0E" w:rsidRPr="004E49F9" w:rsidRDefault="00B11F0E" w:rsidP="000A47A9">
                            <w:pPr>
                              <w:spacing w:line="360" w:lineRule="auto"/>
                              <w:rPr>
                                <w:color w:val="FF0000"/>
                                <w:u w:val="single"/>
                              </w:rPr>
                            </w:pPr>
                            <w:r>
                              <w:t xml:space="preserve">B </w:t>
                            </w:r>
                            <w:r>
                              <w:rPr>
                                <w:color w:val="FF0000"/>
                              </w:rPr>
                              <w:t xml:space="preserve">Goods </w:t>
                            </w:r>
                          </w:p>
                          <w:p w14:paraId="426BEDA8" w14:textId="0551A7F3" w:rsidR="00B11F0E" w:rsidRPr="00A67D71" w:rsidRDefault="00B11F0E" w:rsidP="000A47A9">
                            <w:pPr>
                              <w:spacing w:line="360" w:lineRule="auto"/>
                              <w:rPr>
                                <w:color w:val="FF0000"/>
                                <w:u w:val="single"/>
                              </w:rPr>
                            </w:pPr>
                            <w:r>
                              <w:t xml:space="preserve">C </w:t>
                            </w:r>
                            <w:r>
                              <w:rPr>
                                <w:color w:val="FF0000"/>
                              </w:rPr>
                              <w:t xml:space="preserve">Services </w:t>
                            </w:r>
                          </w:p>
                          <w:p w14:paraId="41890FD6" w14:textId="54EFE333" w:rsidR="00B11F0E" w:rsidRPr="00A67D71" w:rsidRDefault="00B11F0E" w:rsidP="000A47A9">
                            <w:pPr>
                              <w:spacing w:line="360" w:lineRule="auto"/>
                              <w:rPr>
                                <w:color w:val="FF0000"/>
                                <w:u w:val="single"/>
                              </w:rPr>
                            </w:pPr>
                            <w:r>
                              <w:t xml:space="preserve">D </w:t>
                            </w:r>
                            <w:r>
                              <w:rPr>
                                <w:color w:val="FF0000"/>
                              </w:rPr>
                              <w:t xml:space="preserve">Government Sector </w:t>
                            </w:r>
                          </w:p>
                          <w:p w14:paraId="42315B5C" w14:textId="1D82C5D0" w:rsidR="00B11F0E" w:rsidRPr="00A67D71" w:rsidRDefault="00B11F0E" w:rsidP="000A47A9">
                            <w:pPr>
                              <w:spacing w:line="360" w:lineRule="auto"/>
                              <w:rPr>
                                <w:color w:val="FF0000"/>
                                <w:u w:val="single"/>
                              </w:rPr>
                            </w:pPr>
                            <w:r>
                              <w:t xml:space="preserve">E </w:t>
                            </w:r>
                            <w:r>
                              <w:rPr>
                                <w:color w:val="FF0000"/>
                              </w:rPr>
                              <w:t xml:space="preserve">Savings </w:t>
                            </w:r>
                          </w:p>
                          <w:p w14:paraId="7A8AB15C" w14:textId="3021B6B4" w:rsidR="00B11F0E" w:rsidRPr="00A67D71" w:rsidRDefault="00B11F0E" w:rsidP="000A47A9">
                            <w:pPr>
                              <w:spacing w:line="360" w:lineRule="auto"/>
                              <w:rPr>
                                <w:color w:val="FF0000"/>
                              </w:rPr>
                            </w:pPr>
                            <w:r>
                              <w:t xml:space="preserve">F </w:t>
                            </w:r>
                            <w:r>
                              <w:rPr>
                                <w:color w:val="FF0000"/>
                              </w:rPr>
                              <w:t xml:space="preserve">Investments </w:t>
                            </w:r>
                          </w:p>
                          <w:p w14:paraId="35C30791" w14:textId="186AD1C3" w:rsidR="00B11F0E" w:rsidRPr="00A67D71" w:rsidRDefault="00B11F0E" w:rsidP="000A47A9">
                            <w:pPr>
                              <w:spacing w:line="360" w:lineRule="auto"/>
                              <w:rPr>
                                <w:color w:val="FF0000"/>
                                <w:u w:val="single"/>
                              </w:rPr>
                            </w:pPr>
                            <w:r>
                              <w:t xml:space="preserve">G </w:t>
                            </w:r>
                            <w:r>
                              <w:rPr>
                                <w:color w:val="FF0000"/>
                              </w:rPr>
                              <w:t xml:space="preserve">Imports </w:t>
                            </w:r>
                          </w:p>
                          <w:p w14:paraId="160603CB" w14:textId="2C63C91F" w:rsidR="00B11F0E" w:rsidRPr="00A67D71" w:rsidRDefault="00B11F0E" w:rsidP="000A47A9">
                            <w:pPr>
                              <w:spacing w:line="360" w:lineRule="auto"/>
                              <w:rPr>
                                <w:color w:val="FF0000"/>
                                <w:u w:val="single"/>
                              </w:rPr>
                            </w:pPr>
                            <w:r>
                              <w:t xml:space="preserve">H </w:t>
                            </w:r>
                            <w:r>
                              <w:rPr>
                                <w:color w:val="FF0000"/>
                              </w:rPr>
                              <w:t xml:space="preserve">Exports </w:t>
                            </w:r>
                          </w:p>
                          <w:p w14:paraId="7FCC4C79" w14:textId="77777777" w:rsidR="00B11F0E" w:rsidRDefault="00B11F0E" w:rsidP="000A47A9">
                            <w:pPr>
                              <w:spacing w:line="36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89.25pt;margin-top:8.8pt;width:189.5pt;height:187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">
                <v:textbox>
                  <w:txbxContent>
                    <w:p w14:paraId="21E5F638" w14:textId="77777777" w:rsidR="00B11F0E" w:rsidRDefault="00B11F0E" w:rsidP="000A47A9">
                      <w:pPr>
                        <w:spacing w:line="360" w:lineRule="auto"/>
                      </w:pPr>
                      <w:r>
                        <w:t>Identify what is represented at</w:t>
                      </w:r>
                    </w:p>
                    <w:p w14:paraId="0E238449" w14:textId="435DC851" w:rsidR="00B11F0E" w:rsidRPr="004E49F9" w:rsidRDefault="00B11F0E" w:rsidP="000A47A9">
                      <w:pPr>
                        <w:spacing w:line="360" w:lineRule="auto"/>
                        <w:rPr>
                          <w:color w:val="FF0000"/>
                        </w:rPr>
                      </w:pPr>
                      <w:r>
                        <w:t>A</w:t>
                      </w:r>
                      <w:r>
                        <w:rPr>
                          <w:color w:val="FF0000"/>
                        </w:rPr>
                        <w:t xml:space="preserve"> Consumer </w:t>
                      </w:r>
                    </w:p>
                    <w:p w14:paraId="03969201" w14:textId="24118F71" w:rsidR="00B11F0E" w:rsidRPr="004E49F9" w:rsidRDefault="00B11F0E" w:rsidP="000A47A9">
                      <w:pPr>
                        <w:spacing w:line="360" w:lineRule="auto"/>
                        <w:rPr>
                          <w:color w:val="FF0000"/>
                          <w:u w:val="single"/>
                        </w:rPr>
                      </w:pPr>
                      <w:r>
                        <w:t xml:space="preserve">B </w:t>
                      </w:r>
                      <w:r>
                        <w:rPr>
                          <w:color w:val="FF0000"/>
                        </w:rPr>
                        <w:t xml:space="preserve">Goods </w:t>
                      </w:r>
                    </w:p>
                    <w:p w14:paraId="426BEDA8" w14:textId="0551A7F3" w:rsidR="00B11F0E" w:rsidRPr="00A67D71" w:rsidRDefault="00B11F0E" w:rsidP="000A47A9">
                      <w:pPr>
                        <w:spacing w:line="360" w:lineRule="auto"/>
                        <w:rPr>
                          <w:color w:val="FF0000"/>
                          <w:u w:val="single"/>
                        </w:rPr>
                      </w:pPr>
                      <w:r>
                        <w:t xml:space="preserve">C </w:t>
                      </w:r>
                      <w:r>
                        <w:rPr>
                          <w:color w:val="FF0000"/>
                        </w:rPr>
                        <w:t xml:space="preserve">Services </w:t>
                      </w:r>
                    </w:p>
                    <w:p w14:paraId="41890FD6" w14:textId="54EFE333" w:rsidR="00B11F0E" w:rsidRPr="00A67D71" w:rsidRDefault="00B11F0E" w:rsidP="000A47A9">
                      <w:pPr>
                        <w:spacing w:line="360" w:lineRule="auto"/>
                        <w:rPr>
                          <w:color w:val="FF0000"/>
                          <w:u w:val="single"/>
                        </w:rPr>
                      </w:pPr>
                      <w:r>
                        <w:t xml:space="preserve">D </w:t>
                      </w:r>
                      <w:r>
                        <w:rPr>
                          <w:color w:val="FF0000"/>
                        </w:rPr>
                        <w:t xml:space="preserve">Government Sector </w:t>
                      </w:r>
                    </w:p>
                    <w:p w14:paraId="42315B5C" w14:textId="1D82C5D0" w:rsidR="00B11F0E" w:rsidRPr="00A67D71" w:rsidRDefault="00B11F0E" w:rsidP="000A47A9">
                      <w:pPr>
                        <w:spacing w:line="360" w:lineRule="auto"/>
                        <w:rPr>
                          <w:color w:val="FF0000"/>
                          <w:u w:val="single"/>
                        </w:rPr>
                      </w:pPr>
                      <w:r>
                        <w:t xml:space="preserve">E </w:t>
                      </w:r>
                      <w:r>
                        <w:rPr>
                          <w:color w:val="FF0000"/>
                        </w:rPr>
                        <w:t xml:space="preserve">Savings </w:t>
                      </w:r>
                    </w:p>
                    <w:p w14:paraId="7A8AB15C" w14:textId="3021B6B4" w:rsidR="00B11F0E" w:rsidRPr="00A67D71" w:rsidRDefault="00B11F0E" w:rsidP="000A47A9">
                      <w:pPr>
                        <w:spacing w:line="360" w:lineRule="auto"/>
                        <w:rPr>
                          <w:color w:val="FF0000"/>
                        </w:rPr>
                      </w:pPr>
                      <w:r>
                        <w:t xml:space="preserve">F </w:t>
                      </w:r>
                      <w:r>
                        <w:rPr>
                          <w:color w:val="FF0000"/>
                        </w:rPr>
                        <w:t xml:space="preserve">Investments </w:t>
                      </w:r>
                    </w:p>
                    <w:p w14:paraId="35C30791" w14:textId="186AD1C3" w:rsidR="00B11F0E" w:rsidRPr="00A67D71" w:rsidRDefault="00B11F0E" w:rsidP="000A47A9">
                      <w:pPr>
                        <w:spacing w:line="360" w:lineRule="auto"/>
                        <w:rPr>
                          <w:color w:val="FF0000"/>
                          <w:u w:val="single"/>
                        </w:rPr>
                      </w:pPr>
                      <w:r>
                        <w:t xml:space="preserve">G </w:t>
                      </w:r>
                      <w:r>
                        <w:rPr>
                          <w:color w:val="FF0000"/>
                        </w:rPr>
                        <w:t xml:space="preserve">Imports </w:t>
                      </w:r>
                    </w:p>
                    <w:p w14:paraId="160603CB" w14:textId="2C63C91F" w:rsidR="00B11F0E" w:rsidRPr="00A67D71" w:rsidRDefault="00B11F0E" w:rsidP="000A47A9">
                      <w:pPr>
                        <w:spacing w:line="360" w:lineRule="auto"/>
                        <w:rPr>
                          <w:color w:val="FF0000"/>
                          <w:u w:val="single"/>
                        </w:rPr>
                      </w:pPr>
                      <w:r>
                        <w:t xml:space="preserve">H </w:t>
                      </w:r>
                      <w:r>
                        <w:rPr>
                          <w:color w:val="FF0000"/>
                        </w:rPr>
                        <w:t xml:space="preserve">Exports </w:t>
                      </w:r>
                    </w:p>
                    <w:p w14:paraId="7FCC4C79" w14:textId="77777777" w:rsidR="00B11F0E" w:rsidRDefault="00B11F0E" w:rsidP="000A47A9">
                      <w:pPr>
                        <w:spacing w:line="360" w:lineRule="auto"/>
                      </w:pP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388890" wp14:editId="33DBC106">
                <wp:simplePos x="0" y="0"/>
                <wp:positionH relativeFrom="column">
                  <wp:posOffset>2329180</wp:posOffset>
                </wp:positionH>
                <wp:positionV relativeFrom="paragraph">
                  <wp:posOffset>111760</wp:posOffset>
                </wp:positionV>
                <wp:extent cx="436880" cy="0"/>
                <wp:effectExtent l="0" t="0" r="20320" b="1905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8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1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4pt,8.8pt" to="217.8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" strokecolor="#4a7ebb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088CC50" wp14:editId="6B12D753">
                <wp:simplePos x="0" y="0"/>
                <wp:positionH relativeFrom="column">
                  <wp:posOffset>2766170</wp:posOffset>
                </wp:positionH>
                <wp:positionV relativeFrom="paragraph">
                  <wp:posOffset>111760</wp:posOffset>
                </wp:positionV>
                <wp:extent cx="0" cy="397510"/>
                <wp:effectExtent l="0" t="0" r="19050" b="21590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2" o:spid="_x0000_s1026" style="position:absolute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8pt,8.8pt" to="217.8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" strokecolor="#4a7ebb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DB892E" wp14:editId="1D2A977C">
                <wp:simplePos x="0" y="0"/>
                <wp:positionH relativeFrom="column">
                  <wp:posOffset>-127635</wp:posOffset>
                </wp:positionH>
                <wp:positionV relativeFrom="paragraph">
                  <wp:posOffset>111760</wp:posOffset>
                </wp:positionV>
                <wp:extent cx="285750" cy="0"/>
                <wp:effectExtent l="0" t="0" r="19050" b="1905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3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05pt,8.8pt" to="12.4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" strokecolor="#4a7ebb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02277F" wp14:editId="1BB1F680">
                <wp:simplePos x="0" y="0"/>
                <wp:positionH relativeFrom="column">
                  <wp:posOffset>-128270</wp:posOffset>
                </wp:positionH>
                <wp:positionV relativeFrom="paragraph">
                  <wp:posOffset>111760</wp:posOffset>
                </wp:positionV>
                <wp:extent cx="0" cy="397510"/>
                <wp:effectExtent l="95250" t="0" r="114300" b="5969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1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4" o:spid="_x0000_s1026" type="#_x0000_t32" style="position:absolute;margin-left:-10.1pt;margin-top:8.8pt;width:0;height:31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" strokecolor="#4a7ebb">
                <v:stroke endarrow="open"/>
              </v:shape>
            </w:pict>
          </mc:Fallback>
        </mc:AlternateContent>
      </w:r>
      <w:r w:rsidRPr="008A067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4A4B4B" wp14:editId="5E3737F6">
                <wp:simplePos x="0" y="0"/>
                <wp:positionH relativeFrom="column">
                  <wp:posOffset>159027</wp:posOffset>
                </wp:positionH>
                <wp:positionV relativeFrom="paragraph">
                  <wp:posOffset>994</wp:posOffset>
                </wp:positionV>
                <wp:extent cx="2170706" cy="230588"/>
                <wp:effectExtent l="0" t="0" r="20320" b="17145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706" cy="2305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EB3F8" w14:textId="77777777" w:rsidR="00B11F0E" w:rsidRPr="008A067D" w:rsidRDefault="00B11F0E" w:rsidP="000A47A9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A067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Income rewards from factors of production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2.5pt;margin-top:.1pt;width:170.9pt;height:18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">
                <v:textbox>
                  <w:txbxContent>
                    <w:p w14:paraId="5B9EB3F8" w14:textId="77777777" w:rsidR="00B11F0E" w:rsidRPr="008A067D" w:rsidRDefault="00B11F0E" w:rsidP="000A47A9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A067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Income rewards from factors of production </w:t>
                      </w:r>
                    </w:p>
                  </w:txbxContent>
                </v:textbox>
              </v:shape>
            </w:pict>
          </mc:Fallback>
        </mc:AlternateContent>
      </w:r>
    </w:p>
    <w:p w14:paraId="3233DD2A" w14:textId="77777777" w:rsidR="000A47A9" w:rsidRDefault="000A47A9" w:rsidP="000A47A9">
      <w:pPr>
        <w:pStyle w:val="ListParagraph"/>
        <w:tabs>
          <w:tab w:val="left" w:pos="6899"/>
        </w:tabs>
        <w:rPr>
          <w:rFonts w:ascii="Arial" w:hAnsi="Arial" w:cs="Arial"/>
        </w:rPr>
      </w:pPr>
      <w:r w:rsidRPr="000052B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076ACFA8" wp14:editId="27AD1A1A">
                <wp:simplePos x="0" y="0"/>
                <wp:positionH relativeFrom="column">
                  <wp:posOffset>1057109</wp:posOffset>
                </wp:positionH>
                <wp:positionV relativeFrom="paragraph">
                  <wp:posOffset>137795</wp:posOffset>
                </wp:positionV>
                <wp:extent cx="262393" cy="227412"/>
                <wp:effectExtent l="0" t="0" r="23495" b="20320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393" cy="2274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DBECF" w14:textId="77777777" w:rsidR="00B11F0E" w:rsidRPr="00595E61" w:rsidRDefault="00B11F0E" w:rsidP="000A47A9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595E61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83.25pt;margin-top:10.85pt;width:20.65pt;height:17.9pt;z-index:-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">
                <v:textbox>
                  <w:txbxContent>
                    <w:p w14:paraId="100DBECF" w14:textId="77777777" w:rsidR="00B11F0E" w:rsidRPr="00595E61" w:rsidRDefault="00B11F0E" w:rsidP="000A47A9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595E61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ab/>
      </w:r>
    </w:p>
    <w:p w14:paraId="0AB857C6" w14:textId="77777777" w:rsidR="000A47A9" w:rsidRDefault="000A47A9" w:rsidP="000A47A9">
      <w:pPr>
        <w:pStyle w:val="ListParagraph"/>
        <w:tabs>
          <w:tab w:val="left" w:pos="2132"/>
        </w:tabs>
        <w:rPr>
          <w:rFonts w:ascii="Arial" w:hAnsi="Arial" w:cs="Arial"/>
        </w:rPr>
      </w:pPr>
      <w:r w:rsidRPr="008A067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6CF2885" wp14:editId="44523E53">
                <wp:simplePos x="0" y="0"/>
                <wp:positionH relativeFrom="column">
                  <wp:posOffset>-461645</wp:posOffset>
                </wp:positionH>
                <wp:positionV relativeFrom="paragraph">
                  <wp:posOffset>158750</wp:posOffset>
                </wp:positionV>
                <wp:extent cx="937895" cy="222250"/>
                <wp:effectExtent l="0" t="0" r="14605" b="2540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9F330" w14:textId="77777777" w:rsidR="00B11F0E" w:rsidRPr="000052B2" w:rsidRDefault="00B11F0E" w:rsidP="000A47A9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0052B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36.35pt;margin-top:12.5pt;width:73.85pt;height:17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">
                <v:textbox>
                  <w:txbxContent>
                    <w:p w14:paraId="7AE9F330" w14:textId="77777777" w:rsidR="00B11F0E" w:rsidRPr="000052B2" w:rsidRDefault="00B11F0E" w:rsidP="000A47A9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</w:t>
                      </w:r>
                      <w:r w:rsidRPr="000052B2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</w:p>
    <w:p w14:paraId="5D0BED4B" w14:textId="77777777" w:rsidR="000A47A9" w:rsidRDefault="000A47A9" w:rsidP="000A47A9">
      <w:pPr>
        <w:pStyle w:val="ListParagraph"/>
        <w:tabs>
          <w:tab w:val="left" w:pos="2132"/>
        </w:tabs>
        <w:rPr>
          <w:rFonts w:ascii="Arial" w:hAnsi="Arial" w:cs="Arial"/>
        </w:rPr>
      </w:pPr>
      <w:r w:rsidRPr="000052B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222DBEFC" wp14:editId="5004924D">
                <wp:simplePos x="0" y="0"/>
                <wp:positionH relativeFrom="column">
                  <wp:posOffset>1057275</wp:posOffset>
                </wp:positionH>
                <wp:positionV relativeFrom="paragraph">
                  <wp:posOffset>142875</wp:posOffset>
                </wp:positionV>
                <wp:extent cx="262255" cy="214630"/>
                <wp:effectExtent l="0" t="0" r="23495" b="13970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21839" w14:textId="77777777" w:rsidR="00B11F0E" w:rsidRPr="00595E61" w:rsidRDefault="00B11F0E" w:rsidP="000A47A9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83.25pt;margin-top:11.25pt;width:20.65pt;height:16.9pt;z-index:-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">
                <v:textbox>
                  <w:txbxContent>
                    <w:p w14:paraId="75821839" w14:textId="77777777" w:rsidR="00B11F0E" w:rsidRPr="00595E61" w:rsidRDefault="00B11F0E" w:rsidP="000A47A9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6D7C1F" wp14:editId="353F9D89">
                <wp:simplePos x="0" y="0"/>
                <wp:positionH relativeFrom="column">
                  <wp:posOffset>572135</wp:posOffset>
                </wp:positionH>
                <wp:positionV relativeFrom="paragraph">
                  <wp:posOffset>125095</wp:posOffset>
                </wp:positionV>
                <wp:extent cx="1343025" cy="0"/>
                <wp:effectExtent l="38100" t="76200" r="0" b="11430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9" o:spid="_x0000_s1026" type="#_x0000_t32" style="position:absolute;margin-left:45.05pt;margin-top:9.85pt;width:105.75pt;height:0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" strokecolor="#4a7ebb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8B564D" wp14:editId="507AB764">
                <wp:simplePos x="0" y="0"/>
                <wp:positionH relativeFrom="column">
                  <wp:posOffset>588397</wp:posOffset>
                </wp:positionH>
                <wp:positionV relativeFrom="paragraph">
                  <wp:posOffset>7951</wp:posOffset>
                </wp:positionV>
                <wp:extent cx="1327867" cy="7952"/>
                <wp:effectExtent l="0" t="76200" r="5715" b="106680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867" cy="795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20" o:spid="_x0000_s1026" type="#_x0000_t32" style="position:absolute;margin-left:46.35pt;margin-top:.65pt;width:104.55pt;height:.6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" strokecolor="#4a7ebb">
                <v:stroke endarrow="open"/>
              </v:shape>
            </w:pict>
          </mc:Fallback>
        </mc:AlternateContent>
      </w:r>
      <w:r w:rsidRPr="008A067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EDA54FE" wp14:editId="68FB49B2">
                <wp:simplePos x="0" y="0"/>
                <wp:positionH relativeFrom="column">
                  <wp:posOffset>2052320</wp:posOffset>
                </wp:positionH>
                <wp:positionV relativeFrom="paragraph">
                  <wp:posOffset>5080</wp:posOffset>
                </wp:positionV>
                <wp:extent cx="937895" cy="190500"/>
                <wp:effectExtent l="0" t="0" r="14605" b="19050"/>
                <wp:wrapNone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2D677" w14:textId="77777777" w:rsidR="00B11F0E" w:rsidRPr="008A067D" w:rsidRDefault="00B11F0E" w:rsidP="000A47A9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A067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Producer Sector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61.6pt;margin-top:.4pt;width:73.85pt;height: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">
                <v:textbox>
                  <w:txbxContent>
                    <w:p w14:paraId="5892D677" w14:textId="77777777" w:rsidR="00B11F0E" w:rsidRPr="008A067D" w:rsidRDefault="00B11F0E" w:rsidP="000A47A9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A067D">
                        <w:rPr>
                          <w:rFonts w:ascii="Arial" w:hAnsi="Arial" w:cs="Arial"/>
                          <w:sz w:val="16"/>
                          <w:szCs w:val="16"/>
                        </w:rPr>
                        <w:t>Producer Sector</w:t>
                      </w:r>
                    </w:p>
                  </w:txbxContent>
                </v:textbox>
              </v:shape>
            </w:pict>
          </mc:Fallback>
        </mc:AlternateContent>
      </w:r>
    </w:p>
    <w:p w14:paraId="2D9B3016" w14:textId="77777777" w:rsidR="000A47A9" w:rsidRDefault="000A47A9" w:rsidP="000A47A9">
      <w:pPr>
        <w:pStyle w:val="ListParagraph"/>
        <w:tabs>
          <w:tab w:val="left" w:pos="2132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471F10" wp14:editId="427F63C8">
                <wp:simplePos x="0" y="0"/>
                <wp:positionH relativeFrom="column">
                  <wp:posOffset>2775005</wp:posOffset>
                </wp:positionH>
                <wp:positionV relativeFrom="paragraph">
                  <wp:posOffset>23523</wp:posOffset>
                </wp:positionV>
                <wp:extent cx="0" cy="1677366"/>
                <wp:effectExtent l="95250" t="38100" r="57150" b="18415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7736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2" o:spid="_x0000_s1026" type="#_x0000_t32" style="position:absolute;margin-left:218.5pt;margin-top:1.85pt;width:0;height:132.1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" strokecolor="#4a7ebb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23C7A0" wp14:editId="73AE020A">
                <wp:simplePos x="0" y="0"/>
                <wp:positionH relativeFrom="column">
                  <wp:posOffset>-127221</wp:posOffset>
                </wp:positionH>
                <wp:positionV relativeFrom="paragraph">
                  <wp:posOffset>31474</wp:posOffset>
                </wp:positionV>
                <wp:extent cx="0" cy="1669774"/>
                <wp:effectExtent l="0" t="0" r="19050" b="26035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9774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3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pt,2.5pt" to="-10pt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" strokecolor="#4a7ebb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5912D52" wp14:editId="5D848E03">
                <wp:simplePos x="0" y="0"/>
                <wp:positionH relativeFrom="column">
                  <wp:posOffset>2655736</wp:posOffset>
                </wp:positionH>
                <wp:positionV relativeFrom="paragraph">
                  <wp:posOffset>23191</wp:posOffset>
                </wp:positionV>
                <wp:extent cx="0" cy="1033809"/>
                <wp:effectExtent l="95250" t="38100" r="57150" b="13970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380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4" o:spid="_x0000_s1026" type="#_x0000_t32" style="position:absolute;margin-left:209.1pt;margin-top:1.85pt;width:0;height:81.4pt;flip:y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" strokecolor="#4a7ebb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148E03B" wp14:editId="23CF1ACA">
                <wp:simplePos x="0" y="0"/>
                <wp:positionH relativeFrom="column">
                  <wp:posOffset>7951</wp:posOffset>
                </wp:positionH>
                <wp:positionV relativeFrom="paragraph">
                  <wp:posOffset>31474</wp:posOffset>
                </wp:positionV>
                <wp:extent cx="0" cy="1025718"/>
                <wp:effectExtent l="0" t="0" r="19050" b="22225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5718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5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2.5pt" to=".6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" strokecolor="#4a7ebb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438BAD" wp14:editId="495252F3">
                <wp:simplePos x="0" y="0"/>
                <wp:positionH relativeFrom="column">
                  <wp:posOffset>2448781</wp:posOffset>
                </wp:positionH>
                <wp:positionV relativeFrom="paragraph">
                  <wp:posOffset>23524</wp:posOffset>
                </wp:positionV>
                <wp:extent cx="221" cy="683259"/>
                <wp:effectExtent l="95250" t="38100" r="57150" b="22225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" cy="68325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6" o:spid="_x0000_s1026" type="#_x0000_t32" style="position:absolute;margin-left:192.8pt;margin-top:1.85pt;width:0;height:53.8pt;flip:y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" strokecolor="#4a7ebb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6450BB7" wp14:editId="51DF6AB5">
                <wp:simplePos x="0" y="0"/>
                <wp:positionH relativeFrom="column">
                  <wp:posOffset>94615</wp:posOffset>
                </wp:positionH>
                <wp:positionV relativeFrom="paragraph">
                  <wp:posOffset>23495</wp:posOffset>
                </wp:positionV>
                <wp:extent cx="0" cy="683260"/>
                <wp:effectExtent l="0" t="0" r="19050" b="2159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2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7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1.85pt" to="7.4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" strokecolor="#4a7ebb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30D8BEE" wp14:editId="39BDEBB3">
                <wp:simplePos x="0" y="0"/>
                <wp:positionH relativeFrom="column">
                  <wp:posOffset>2329732</wp:posOffset>
                </wp:positionH>
                <wp:positionV relativeFrom="paragraph">
                  <wp:posOffset>23523</wp:posOffset>
                </wp:positionV>
                <wp:extent cx="0" cy="326003"/>
                <wp:effectExtent l="0" t="0" r="19050" b="17145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00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8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3.45pt,1.85pt" to="183.4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" strokecolor="#4a7ebb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07FB62" wp14:editId="3B43C8C7">
                <wp:simplePos x="0" y="0"/>
                <wp:positionH relativeFrom="column">
                  <wp:posOffset>206734</wp:posOffset>
                </wp:positionH>
                <wp:positionV relativeFrom="paragraph">
                  <wp:posOffset>31474</wp:posOffset>
                </wp:positionV>
                <wp:extent cx="0" cy="318052"/>
                <wp:effectExtent l="0" t="0" r="19050" b="25400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05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9" o:spid="_x0000_s1026" style="position:absolute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3pt,2.5pt" to="16.3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" strokecolor="#4a7ebb"/>
            </w:pict>
          </mc:Fallback>
        </mc:AlternateContent>
      </w:r>
    </w:p>
    <w:p w14:paraId="35908DAA" w14:textId="77777777" w:rsidR="000A47A9" w:rsidRDefault="000A47A9" w:rsidP="000A47A9">
      <w:pPr>
        <w:pStyle w:val="ListParagraph"/>
        <w:tabs>
          <w:tab w:val="left" w:pos="2132"/>
        </w:tabs>
        <w:rPr>
          <w:rFonts w:ascii="Arial" w:hAnsi="Arial" w:cs="Arial"/>
        </w:rPr>
      </w:pPr>
      <w:r w:rsidRPr="008E5E7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27A3C88" wp14:editId="1670F6C4">
                <wp:simplePos x="0" y="0"/>
                <wp:positionH relativeFrom="column">
                  <wp:posOffset>755374</wp:posOffset>
                </wp:positionH>
                <wp:positionV relativeFrom="paragraph">
                  <wp:posOffset>54997</wp:posOffset>
                </wp:positionV>
                <wp:extent cx="946205" cy="1403985"/>
                <wp:effectExtent l="0" t="0" r="25400" b="11430"/>
                <wp:wrapNone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2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049C2" w14:textId="77777777" w:rsidR="00B11F0E" w:rsidRPr="008E5E7E" w:rsidRDefault="00B11F0E" w:rsidP="000A47A9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E5E7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Resources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59.5pt;margin-top:4.35pt;width:74.5pt;height:110.55pt;z-index:2517442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">
                <v:textbox style="mso-fit-shape-to-text:t">
                  <w:txbxContent>
                    <w:p w14:paraId="1F6049C2" w14:textId="77777777" w:rsidR="00B11F0E" w:rsidRPr="008E5E7E" w:rsidRDefault="00B11F0E" w:rsidP="000A47A9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E5E7E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Resources </w:t>
                      </w:r>
                    </w:p>
                  </w:txbxContent>
                </v:textbox>
              </v:shape>
            </w:pict>
          </mc:Fallback>
        </mc:AlternateContent>
      </w:r>
    </w:p>
    <w:p w14:paraId="05978C27" w14:textId="77777777" w:rsidR="000A47A9" w:rsidRDefault="000A47A9" w:rsidP="000A47A9">
      <w:pPr>
        <w:pStyle w:val="ListParagraph"/>
        <w:tabs>
          <w:tab w:val="left" w:pos="2132"/>
        </w:tabs>
        <w:rPr>
          <w:rFonts w:ascii="Arial" w:hAnsi="Arial" w:cs="Arial"/>
        </w:rPr>
      </w:pPr>
      <w:r w:rsidRPr="008E5E7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06B76A04" wp14:editId="456AC065">
                <wp:simplePos x="0" y="0"/>
                <wp:positionH relativeFrom="column">
                  <wp:posOffset>159026</wp:posOffset>
                </wp:positionH>
                <wp:positionV relativeFrom="paragraph">
                  <wp:posOffset>165983</wp:posOffset>
                </wp:positionV>
                <wp:extent cx="596265" cy="1403985"/>
                <wp:effectExtent l="0" t="0" r="0" b="2540"/>
                <wp:wrapNone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30948" w14:textId="77777777" w:rsidR="00B11F0E" w:rsidRPr="008E5E7E" w:rsidRDefault="00B11F0E" w:rsidP="000A47A9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8E5E7E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Taxation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2.5pt;margin-top:13.05pt;width:46.95pt;height:110.55pt;z-index:-251570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" stroked="f">
                <v:textbox style="mso-fit-shape-to-text:t">
                  <w:txbxContent>
                    <w:p w14:paraId="5E730948" w14:textId="77777777" w:rsidR="00B11F0E" w:rsidRPr="008E5E7E" w:rsidRDefault="00B11F0E" w:rsidP="000A47A9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8E5E7E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Taxation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63AB39" wp14:editId="29AC7CF4">
                <wp:simplePos x="0" y="0"/>
                <wp:positionH relativeFrom="column">
                  <wp:posOffset>1701579</wp:posOffset>
                </wp:positionH>
                <wp:positionV relativeFrom="paragraph">
                  <wp:posOffset>-1546</wp:posOffset>
                </wp:positionV>
                <wp:extent cx="628153" cy="0"/>
                <wp:effectExtent l="0" t="0" r="19685" b="19050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153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2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pt,-.1pt" to="183.4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" strokecolor="#4a7ebb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9426EE9" wp14:editId="64A5CB6A">
                <wp:simplePos x="0" y="0"/>
                <wp:positionH relativeFrom="column">
                  <wp:posOffset>206375</wp:posOffset>
                </wp:positionH>
                <wp:positionV relativeFrom="paragraph">
                  <wp:posOffset>-1270</wp:posOffset>
                </wp:positionV>
                <wp:extent cx="548640" cy="0"/>
                <wp:effectExtent l="0" t="0" r="22860" b="19050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3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5pt,-.1pt" to="59.4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" strokecolor="#4a7ebb"/>
            </w:pict>
          </mc:Fallback>
        </mc:AlternateContent>
      </w:r>
    </w:p>
    <w:p w14:paraId="21E85C08" w14:textId="77777777" w:rsidR="000A47A9" w:rsidRDefault="000A47A9" w:rsidP="000A47A9">
      <w:pPr>
        <w:pStyle w:val="ListParagraph"/>
        <w:tabs>
          <w:tab w:val="left" w:pos="3443"/>
        </w:tabs>
        <w:rPr>
          <w:rFonts w:ascii="Arial" w:hAnsi="Arial" w:cs="Arial"/>
        </w:rPr>
      </w:pPr>
      <w:r w:rsidRPr="000052B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47799B7E" wp14:editId="1F4EFF87">
                <wp:simplePos x="0" y="0"/>
                <wp:positionH relativeFrom="column">
                  <wp:posOffset>1865630</wp:posOffset>
                </wp:positionH>
                <wp:positionV relativeFrom="paragraph">
                  <wp:posOffset>17780</wp:posOffset>
                </wp:positionV>
                <wp:extent cx="580390" cy="179705"/>
                <wp:effectExtent l="0" t="0" r="0" b="0"/>
                <wp:wrapNone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8CCBE" w14:textId="77777777" w:rsidR="00B11F0E" w:rsidRPr="000052B2" w:rsidRDefault="00B11F0E" w:rsidP="000A47A9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Spending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46.9pt;margin-top:1.4pt;width:45.7pt;height:14.15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" stroked="f">
                <v:textbox>
                  <w:txbxContent>
                    <w:p w14:paraId="4508CCBE" w14:textId="77777777" w:rsidR="00B11F0E" w:rsidRPr="000052B2" w:rsidRDefault="00B11F0E" w:rsidP="000A47A9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Spending</w:t>
                      </w:r>
                    </w:p>
                  </w:txbxContent>
                </v:textbox>
              </v:shape>
            </w:pict>
          </mc:Fallback>
        </mc:AlternateContent>
      </w:r>
      <w:r w:rsidRPr="008E5E7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AD8DD9" wp14:editId="01279354">
                <wp:simplePos x="0" y="0"/>
                <wp:positionH relativeFrom="column">
                  <wp:posOffset>827405</wp:posOffset>
                </wp:positionH>
                <wp:positionV relativeFrom="paragraph">
                  <wp:posOffset>65405</wp:posOffset>
                </wp:positionV>
                <wp:extent cx="946150" cy="1403985"/>
                <wp:effectExtent l="0" t="0" r="25400" b="11430"/>
                <wp:wrapNone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60837" w14:textId="77777777" w:rsidR="00B11F0E" w:rsidRPr="00256EE8" w:rsidRDefault="00B11F0E" w:rsidP="000A47A9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 w:rsidRPr="00256EE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65.15pt;margin-top:5.15pt;width:74.5pt;height:110.55pt;z-index:2517452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">
                <v:textbox style="mso-fit-shape-to-text:t">
                  <w:txbxContent>
                    <w:p w14:paraId="04760837" w14:textId="77777777" w:rsidR="00B11F0E" w:rsidRPr="00256EE8" w:rsidRDefault="00B11F0E" w:rsidP="000A47A9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      </w:t>
                      </w:r>
                      <w:r w:rsidRPr="00256EE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ab/>
      </w:r>
    </w:p>
    <w:p w14:paraId="6A1F6AA8" w14:textId="77777777" w:rsidR="000A47A9" w:rsidRDefault="000A47A9" w:rsidP="000A47A9">
      <w:pPr>
        <w:pStyle w:val="ListParagraph"/>
        <w:tabs>
          <w:tab w:val="left" w:pos="2132"/>
        </w:tabs>
        <w:rPr>
          <w:rFonts w:ascii="Arial" w:hAnsi="Arial" w:cs="Arial"/>
        </w:rPr>
      </w:pPr>
      <w:r w:rsidRPr="00256EE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664BBAA8" wp14:editId="0244A144">
                <wp:simplePos x="0" y="0"/>
                <wp:positionH relativeFrom="column">
                  <wp:posOffset>1979930</wp:posOffset>
                </wp:positionH>
                <wp:positionV relativeFrom="paragraph">
                  <wp:posOffset>99060</wp:posOffset>
                </wp:positionV>
                <wp:extent cx="262255" cy="227330"/>
                <wp:effectExtent l="0" t="0" r="23495" b="20320"/>
                <wp:wrapNone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2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21C8E" w14:textId="77777777" w:rsidR="00B11F0E" w:rsidRPr="00595E61" w:rsidRDefault="00B11F0E" w:rsidP="000A47A9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55.9pt;margin-top:7.8pt;width:20.65pt;height:17.9pt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">
                <v:textbox>
                  <w:txbxContent>
                    <w:p w14:paraId="2BB21C8E" w14:textId="77777777" w:rsidR="00B11F0E" w:rsidRPr="00595E61" w:rsidRDefault="00B11F0E" w:rsidP="000A47A9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256EE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1DEB71AA" wp14:editId="6C7456EE">
                <wp:simplePos x="0" y="0"/>
                <wp:positionH relativeFrom="column">
                  <wp:posOffset>269875</wp:posOffset>
                </wp:positionH>
                <wp:positionV relativeFrom="paragraph">
                  <wp:posOffset>101600</wp:posOffset>
                </wp:positionV>
                <wp:extent cx="262255" cy="227330"/>
                <wp:effectExtent l="0" t="0" r="23495" b="20320"/>
                <wp:wrapNone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2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A0016" w14:textId="77777777" w:rsidR="00B11F0E" w:rsidRPr="00595E61" w:rsidRDefault="00B11F0E" w:rsidP="000A47A9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21.25pt;margin-top:8pt;width:20.65pt;height:17.9pt;z-index:-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">
                <v:textbox>
                  <w:txbxContent>
                    <w:p w14:paraId="362A0016" w14:textId="77777777" w:rsidR="00B11F0E" w:rsidRPr="00595E61" w:rsidRDefault="00B11F0E" w:rsidP="000A47A9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37E6F1" wp14:editId="69A37667">
                <wp:simplePos x="0" y="0"/>
                <wp:positionH relativeFrom="column">
                  <wp:posOffset>1804946</wp:posOffset>
                </wp:positionH>
                <wp:positionV relativeFrom="paragraph">
                  <wp:posOffset>6295</wp:posOffset>
                </wp:positionV>
                <wp:extent cx="643835" cy="0"/>
                <wp:effectExtent l="0" t="0" r="23495" b="19050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83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8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1pt,.5pt" to="192.8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" strokecolor="#4a7ebb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F0238DE" wp14:editId="534C6242">
                <wp:simplePos x="0" y="0"/>
                <wp:positionH relativeFrom="column">
                  <wp:posOffset>94118</wp:posOffset>
                </wp:positionH>
                <wp:positionV relativeFrom="paragraph">
                  <wp:posOffset>4445</wp:posOffset>
                </wp:positionV>
                <wp:extent cx="731520" cy="0"/>
                <wp:effectExtent l="0" t="76200" r="11430" b="114300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9" o:spid="_x0000_s1026" type="#_x0000_t32" style="position:absolute;margin-left:7.4pt;margin-top:.35pt;width:57.6pt;height:0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" strokecolor="#4a7ebb">
                <v:stroke endarrow="open"/>
              </v:shape>
            </w:pict>
          </mc:Fallback>
        </mc:AlternateContent>
      </w:r>
    </w:p>
    <w:p w14:paraId="524BA15F" w14:textId="77777777" w:rsidR="000A47A9" w:rsidRPr="000052B2" w:rsidRDefault="000A47A9" w:rsidP="000A47A9">
      <w:pPr>
        <w:pStyle w:val="ListParagraph"/>
        <w:tabs>
          <w:tab w:val="left" w:pos="2132"/>
        </w:tabs>
        <w:rPr>
          <w:rFonts w:ascii="Arial" w:hAnsi="Arial" w:cs="Arial"/>
          <w:b/>
        </w:rPr>
      </w:pPr>
      <w:r w:rsidRPr="000052B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34624E00" wp14:editId="3A572F8A">
                <wp:simplePos x="0" y="0"/>
                <wp:positionH relativeFrom="column">
                  <wp:posOffset>93345</wp:posOffset>
                </wp:positionH>
                <wp:positionV relativeFrom="paragraph">
                  <wp:posOffset>29900</wp:posOffset>
                </wp:positionV>
                <wp:extent cx="580390" cy="179705"/>
                <wp:effectExtent l="0" t="0" r="0" b="0"/>
                <wp:wrapNone/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3D4D9" w14:textId="77777777" w:rsidR="00B11F0E" w:rsidRPr="000052B2" w:rsidRDefault="00B11F0E" w:rsidP="000A47A9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7.35pt;margin-top:2.35pt;width:45.7pt;height:14.15p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" stroked="f">
                <v:textbox>
                  <w:txbxContent>
                    <w:p w14:paraId="5B23D4D9" w14:textId="77777777" w:rsidR="00B11F0E" w:rsidRPr="000052B2" w:rsidRDefault="00B11F0E" w:rsidP="000A47A9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E5E7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C79D4C" wp14:editId="2DEA301F">
                <wp:simplePos x="0" y="0"/>
                <wp:positionH relativeFrom="column">
                  <wp:posOffset>828040</wp:posOffset>
                </wp:positionH>
                <wp:positionV relativeFrom="paragraph">
                  <wp:posOffset>23081</wp:posOffset>
                </wp:positionV>
                <wp:extent cx="946150" cy="1403985"/>
                <wp:effectExtent l="0" t="0" r="25400" b="27940"/>
                <wp:wrapNone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763EE" w14:textId="77777777" w:rsidR="00B11F0E" w:rsidRPr="008E5E7E" w:rsidRDefault="00B11F0E" w:rsidP="000A47A9">
                            <w:pPr>
                              <w:ind w:left="135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Financial     institutions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65.2pt;margin-top:1.8pt;width:74.5pt;height:110.55pt;z-index:2517504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">
                <v:textbox style="mso-fit-shape-to-text:t">
                  <w:txbxContent>
                    <w:p w14:paraId="667763EE" w14:textId="77777777" w:rsidR="00B11F0E" w:rsidRPr="008E5E7E" w:rsidRDefault="00B11F0E" w:rsidP="000A47A9">
                      <w:pPr>
                        <w:ind w:left="135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Financial     institutions </w:t>
                      </w:r>
                    </w:p>
                  </w:txbxContent>
                </v:textbox>
              </v:shape>
            </w:pict>
          </mc:Fallback>
        </mc:AlternateContent>
      </w:r>
    </w:p>
    <w:p w14:paraId="3A7A9A65" w14:textId="77777777" w:rsidR="000A47A9" w:rsidRPr="000052B2" w:rsidRDefault="000A47A9" w:rsidP="000A47A9">
      <w:pPr>
        <w:pStyle w:val="ListParagraph"/>
        <w:tabs>
          <w:tab w:val="left" w:pos="1715"/>
        </w:tabs>
        <w:rPr>
          <w:rFonts w:ascii="Arial" w:hAnsi="Arial" w:cs="Arial"/>
          <w:b/>
        </w:rPr>
      </w:pPr>
      <w:r w:rsidRPr="000052B2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C44E1FE" wp14:editId="499E80C0">
                <wp:simplePos x="0" y="0"/>
                <wp:positionH relativeFrom="column">
                  <wp:posOffset>1773142</wp:posOffset>
                </wp:positionH>
                <wp:positionV relativeFrom="paragraph">
                  <wp:posOffset>5439</wp:posOffset>
                </wp:positionV>
                <wp:extent cx="882594" cy="193"/>
                <wp:effectExtent l="0" t="0" r="13335" b="19050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594" cy="19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2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6pt,.45pt" to="209.1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" strokecolor="#4a7ebb"/>
            </w:pict>
          </mc:Fallback>
        </mc:AlternateContent>
      </w:r>
      <w:r w:rsidRPr="000052B2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0BE176C" wp14:editId="7795639F">
                <wp:simplePos x="0" y="0"/>
                <wp:positionH relativeFrom="column">
                  <wp:posOffset>7951</wp:posOffset>
                </wp:positionH>
                <wp:positionV relativeFrom="paragraph">
                  <wp:posOffset>5439</wp:posOffset>
                </wp:positionV>
                <wp:extent cx="818985" cy="0"/>
                <wp:effectExtent l="0" t="76200" r="19685" b="114300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98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3" o:spid="_x0000_s1026" type="#_x0000_t32" style="position:absolute;margin-left:.65pt;margin-top:.45pt;width:64.5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" strokecolor="#4a7ebb">
                <v:stroke endarrow="open"/>
              </v:shape>
            </w:pict>
          </mc:Fallback>
        </mc:AlternateContent>
      </w:r>
      <w:r w:rsidRPr="000052B2">
        <w:rPr>
          <w:rFonts w:ascii="Arial" w:hAnsi="Arial" w:cs="Arial"/>
          <w:b/>
        </w:rPr>
        <w:tab/>
      </w:r>
    </w:p>
    <w:p w14:paraId="0C81E937" w14:textId="77777777" w:rsidR="000A47A9" w:rsidRDefault="000A47A9" w:rsidP="000A47A9">
      <w:pPr>
        <w:pStyle w:val="ListParagraph"/>
        <w:tabs>
          <w:tab w:val="left" w:pos="2132"/>
        </w:tabs>
        <w:rPr>
          <w:rFonts w:ascii="Arial" w:hAnsi="Arial" w:cs="Arial"/>
        </w:rPr>
      </w:pPr>
    </w:p>
    <w:p w14:paraId="6EDC9242" w14:textId="77777777" w:rsidR="000A47A9" w:rsidRPr="00256EE8" w:rsidRDefault="000A47A9" w:rsidP="000A47A9">
      <w:pPr>
        <w:tabs>
          <w:tab w:val="left" w:pos="3406"/>
        </w:tabs>
        <w:rPr>
          <w:rFonts w:ascii="Arial" w:hAnsi="Arial" w:cs="Arial"/>
        </w:rPr>
      </w:pPr>
      <w:r w:rsidRPr="00256EE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391BBF5A" wp14:editId="7888AB72">
                <wp:simplePos x="0" y="0"/>
                <wp:positionH relativeFrom="column">
                  <wp:posOffset>1981200</wp:posOffset>
                </wp:positionH>
                <wp:positionV relativeFrom="paragraph">
                  <wp:posOffset>50800</wp:posOffset>
                </wp:positionV>
                <wp:extent cx="262255" cy="227330"/>
                <wp:effectExtent l="0" t="0" r="23495" b="20320"/>
                <wp:wrapNone/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2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0FF44" w14:textId="77777777" w:rsidR="00B11F0E" w:rsidRPr="00595E61" w:rsidRDefault="00B11F0E" w:rsidP="000A47A9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56pt;margin-top:4pt;width:20.65pt;height:17.9pt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">
                <v:textbox>
                  <w:txbxContent>
                    <w:p w14:paraId="2520FF44" w14:textId="77777777" w:rsidR="00B11F0E" w:rsidRPr="00595E61" w:rsidRDefault="00B11F0E" w:rsidP="000A47A9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Pr="00256EE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2E2626C2" wp14:editId="08A99B00">
                <wp:simplePos x="0" y="0"/>
                <wp:positionH relativeFrom="column">
                  <wp:posOffset>271145</wp:posOffset>
                </wp:positionH>
                <wp:positionV relativeFrom="paragraph">
                  <wp:posOffset>53340</wp:posOffset>
                </wp:positionV>
                <wp:extent cx="262255" cy="227330"/>
                <wp:effectExtent l="0" t="0" r="23495" b="20320"/>
                <wp:wrapNone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2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B5DF3" w14:textId="77777777" w:rsidR="00B11F0E" w:rsidRPr="00595E61" w:rsidRDefault="00B11F0E" w:rsidP="000A47A9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1.35pt;margin-top:4.2pt;width:20.65pt;height:17.9pt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">
                <v:textbox>
                  <w:txbxContent>
                    <w:p w14:paraId="1F7B5DF3" w14:textId="77777777" w:rsidR="00B11F0E" w:rsidRPr="00595E61" w:rsidRDefault="00B11F0E" w:rsidP="000A47A9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8E5E7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DABFD27" wp14:editId="7A1BBD2C">
                <wp:simplePos x="0" y="0"/>
                <wp:positionH relativeFrom="column">
                  <wp:posOffset>828205</wp:posOffset>
                </wp:positionH>
                <wp:positionV relativeFrom="paragraph">
                  <wp:posOffset>125647</wp:posOffset>
                </wp:positionV>
                <wp:extent cx="946150" cy="1403985"/>
                <wp:effectExtent l="0" t="0" r="25400" b="27940"/>
                <wp:wrapNone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4A70E" w14:textId="77777777" w:rsidR="00B11F0E" w:rsidRDefault="00B11F0E" w:rsidP="000A47A9">
                            <w:pPr>
                              <w:ind w:left="135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Other </w:t>
                            </w:r>
                          </w:p>
                          <w:p w14:paraId="6589B05B" w14:textId="77777777" w:rsidR="00B11F0E" w:rsidRPr="008E5E7E" w:rsidRDefault="00B11F0E" w:rsidP="000A47A9">
                            <w:pPr>
                              <w:ind w:left="135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Countries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65.2pt;margin-top:9.9pt;width:74.5pt;height:110.55pt;z-index:2517555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">
                <v:textbox style="mso-fit-shape-to-text:t">
                  <w:txbxContent>
                    <w:p w14:paraId="7804A70E" w14:textId="77777777" w:rsidR="00B11F0E" w:rsidRDefault="00B11F0E" w:rsidP="000A47A9">
                      <w:pPr>
                        <w:ind w:left="135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Other </w:t>
                      </w:r>
                    </w:p>
                    <w:p w14:paraId="6589B05B" w14:textId="77777777" w:rsidR="00B11F0E" w:rsidRPr="008E5E7E" w:rsidRDefault="00B11F0E" w:rsidP="000A47A9">
                      <w:pPr>
                        <w:ind w:left="135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Countries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ab/>
      </w:r>
    </w:p>
    <w:p w14:paraId="1EE3DF6C" w14:textId="77777777" w:rsidR="000A47A9" w:rsidRDefault="000A47A9" w:rsidP="000A47A9">
      <w:pPr>
        <w:pStyle w:val="ListParagraph"/>
        <w:tabs>
          <w:tab w:val="left" w:pos="1503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5353281" wp14:editId="34DF3988">
                <wp:simplePos x="0" y="0"/>
                <wp:positionH relativeFrom="column">
                  <wp:posOffset>1773141</wp:posOffset>
                </wp:positionH>
                <wp:positionV relativeFrom="paragraph">
                  <wp:posOffset>123218</wp:posOffset>
                </wp:positionV>
                <wp:extent cx="993471" cy="690"/>
                <wp:effectExtent l="0" t="0" r="16510" b="37465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3471" cy="6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47" o:spid="_x0000_s1026" style="position:absolute;flip:y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6pt,9.7pt" to="217.8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" strokecolor="#4a7ebb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2AEF8DC" wp14:editId="3D8E03B0">
                <wp:simplePos x="0" y="0"/>
                <wp:positionH relativeFrom="column">
                  <wp:posOffset>-127222</wp:posOffset>
                </wp:positionH>
                <wp:positionV relativeFrom="paragraph">
                  <wp:posOffset>123549</wp:posOffset>
                </wp:positionV>
                <wp:extent cx="954157" cy="0"/>
                <wp:effectExtent l="0" t="76200" r="17780" b="114300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57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8" o:spid="_x0000_s1026" type="#_x0000_t32" style="position:absolute;margin-left:-10pt;margin-top:9.75pt;width:75.1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" strokecolor="#4a7ebb">
                <v:stroke endarrow="open"/>
              </v:shape>
            </w:pict>
          </mc:Fallback>
        </mc:AlternateContent>
      </w:r>
      <w:r>
        <w:rPr>
          <w:rFonts w:ascii="Arial" w:hAnsi="Arial" w:cs="Arial"/>
        </w:rPr>
        <w:tab/>
      </w:r>
    </w:p>
    <w:p w14:paraId="26FEE5DD" w14:textId="77777777" w:rsidR="000A47A9" w:rsidRDefault="000A47A9" w:rsidP="000A47A9">
      <w:pPr>
        <w:pStyle w:val="ListParagraph"/>
        <w:tabs>
          <w:tab w:val="left" w:pos="2132"/>
        </w:tabs>
        <w:rPr>
          <w:rFonts w:ascii="Arial" w:hAnsi="Arial" w:cs="Arial"/>
        </w:rPr>
      </w:pPr>
    </w:p>
    <w:p w14:paraId="5D9151C7" w14:textId="6C983F70" w:rsidR="00B60F3F" w:rsidRPr="000A47A9" w:rsidRDefault="00B60F3F" w:rsidP="000A47A9">
      <w:pPr>
        <w:tabs>
          <w:tab w:val="left" w:pos="595"/>
          <w:tab w:val="left" w:pos="1071"/>
          <w:tab w:val="right" w:pos="9401"/>
        </w:tabs>
        <w:rPr>
          <w:rFonts w:ascii="Arial" w:hAnsi="Arial" w:cs="Arial"/>
        </w:rPr>
      </w:pPr>
    </w:p>
    <w:p w14:paraId="2BDCD226" w14:textId="77777777" w:rsidR="0045022B" w:rsidRPr="0045022B" w:rsidRDefault="0045022B" w:rsidP="0045022B">
      <w:pPr>
        <w:rPr>
          <w:rFonts w:ascii="Arial" w:hAnsi="Arial" w:cs="Arial"/>
        </w:rPr>
      </w:pPr>
    </w:p>
    <w:p w14:paraId="5176D724" w14:textId="77777777" w:rsidR="00B60F3F" w:rsidRPr="00B60F3F" w:rsidRDefault="00B60F3F" w:rsidP="004E49F9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B60F3F">
        <w:rPr>
          <w:rFonts w:ascii="Arial" w:hAnsi="Arial" w:cs="Arial"/>
        </w:rPr>
        <w:t xml:space="preserve">In the table below write the name of the commonwealth owned business and the good or service which it provides. </w:t>
      </w:r>
    </w:p>
    <w:p w14:paraId="57286A07" w14:textId="16BF563E" w:rsidR="00821287" w:rsidRPr="00C24D36" w:rsidRDefault="00C24D36" w:rsidP="00C24D36">
      <w:pPr>
        <w:ind w:left="7920"/>
        <w:rPr>
          <w:rFonts w:ascii="Arial" w:hAnsi="Arial" w:cs="Arial"/>
          <w:b/>
        </w:rPr>
      </w:pPr>
      <w:r w:rsidRPr="00C24D36">
        <w:rPr>
          <w:rFonts w:ascii="Arial" w:hAnsi="Arial" w:cs="Arial"/>
          <w:b/>
        </w:rPr>
        <w:t>(9 marks)</w:t>
      </w:r>
    </w:p>
    <w:p w14:paraId="4478623D" w14:textId="77777777" w:rsidR="00821287" w:rsidRDefault="00821287" w:rsidP="00B60F3F">
      <w:pPr>
        <w:rPr>
          <w:rFonts w:ascii="Arial" w:hAnsi="Arial" w:cs="Arial"/>
        </w:rPr>
      </w:pPr>
    </w:p>
    <w:tbl>
      <w:tblPr>
        <w:tblStyle w:val="TableGrid"/>
        <w:tblW w:w="10692" w:type="dxa"/>
        <w:tblInd w:w="-603" w:type="dxa"/>
        <w:tblLook w:val="04A0" w:firstRow="1" w:lastRow="0" w:firstColumn="1" w:lastColumn="0" w:noHBand="0" w:noVBand="1"/>
      </w:tblPr>
      <w:tblGrid>
        <w:gridCol w:w="2659"/>
        <w:gridCol w:w="3063"/>
        <w:gridCol w:w="4970"/>
      </w:tblGrid>
      <w:tr w:rsidR="00B60F3F" w14:paraId="465BF899" w14:textId="77777777" w:rsidTr="00677BB5">
        <w:trPr>
          <w:trHeight w:val="284"/>
        </w:trPr>
        <w:tc>
          <w:tcPr>
            <w:tcW w:w="2659" w:type="dxa"/>
          </w:tcPr>
          <w:p w14:paraId="595D93E0" w14:textId="77777777" w:rsidR="00B60F3F" w:rsidRDefault="00B60F3F" w:rsidP="00677B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</w:tc>
        <w:tc>
          <w:tcPr>
            <w:tcW w:w="3063" w:type="dxa"/>
          </w:tcPr>
          <w:p w14:paraId="75FEF0C8" w14:textId="77777777" w:rsidR="00B60F3F" w:rsidRDefault="00B60F3F" w:rsidP="00677B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commonwealth business enterprise</w:t>
            </w:r>
          </w:p>
        </w:tc>
        <w:tc>
          <w:tcPr>
            <w:tcW w:w="4970" w:type="dxa"/>
          </w:tcPr>
          <w:p w14:paraId="506824E3" w14:textId="499C92FA" w:rsidR="00B60F3F" w:rsidRDefault="00B60F3F" w:rsidP="00677B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Good</w:t>
            </w:r>
            <w:r w:rsidR="00C24D36">
              <w:rPr>
                <w:rFonts w:ascii="Arial" w:hAnsi="Arial" w:cs="Arial"/>
              </w:rPr>
              <w:t xml:space="preserve">s or Services </w:t>
            </w:r>
            <w:r>
              <w:rPr>
                <w:rFonts w:ascii="Arial" w:hAnsi="Arial" w:cs="Arial"/>
              </w:rPr>
              <w:t>which the business provides</w:t>
            </w:r>
          </w:p>
        </w:tc>
      </w:tr>
      <w:tr w:rsidR="00B60F3F" w14:paraId="2D04FEC9" w14:textId="77777777" w:rsidTr="00677BB5">
        <w:trPr>
          <w:trHeight w:val="2103"/>
        </w:trPr>
        <w:tc>
          <w:tcPr>
            <w:tcW w:w="2659" w:type="dxa"/>
          </w:tcPr>
          <w:p w14:paraId="515CE125" w14:textId="77777777" w:rsidR="00B60F3F" w:rsidRDefault="00B60F3F" w:rsidP="00677BB5">
            <w:pPr>
              <w:rPr>
                <w:rFonts w:ascii="Arial" w:hAnsi="Arial" w:cs="Arial"/>
              </w:rPr>
            </w:pPr>
          </w:p>
          <w:p w14:paraId="733620EE" w14:textId="77777777" w:rsidR="00B60F3F" w:rsidRDefault="00B60F3F" w:rsidP="00677BB5">
            <w:pPr>
              <w:rPr>
                <w:rFonts w:ascii="Arial" w:hAnsi="Arial" w:cs="Arial"/>
              </w:rPr>
            </w:pPr>
            <w:r>
              <w:rPr>
                <w:rFonts w:ascii="Helvetica" w:eastAsiaTheme="minorHAnsi" w:hAnsi="Helvetica" w:cs="Helvetica"/>
                <w:noProof/>
              </w:rPr>
              <w:drawing>
                <wp:inline distT="0" distB="0" distL="0" distR="0" wp14:anchorId="36E188DC" wp14:editId="054C28FB">
                  <wp:extent cx="1051427" cy="105142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111" cy="1068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9A3827" w14:textId="77777777" w:rsidR="00B60F3F" w:rsidRDefault="00B60F3F" w:rsidP="00677BB5">
            <w:pPr>
              <w:rPr>
                <w:rFonts w:ascii="Arial" w:hAnsi="Arial" w:cs="Arial"/>
              </w:rPr>
            </w:pPr>
          </w:p>
        </w:tc>
        <w:tc>
          <w:tcPr>
            <w:tcW w:w="3063" w:type="dxa"/>
          </w:tcPr>
          <w:p w14:paraId="7D692D5F" w14:textId="1F98333E" w:rsidR="00B60F3F" w:rsidRPr="00A67D71" w:rsidRDefault="00A67D71" w:rsidP="00A67D71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i/>
              </w:rPr>
            </w:pPr>
            <w:r w:rsidRPr="00A67D71">
              <w:rPr>
                <w:rFonts w:ascii="Arial" w:hAnsi="Arial" w:cs="Arial"/>
                <w:i/>
                <w:color w:val="FF0000"/>
              </w:rPr>
              <w:t xml:space="preserve">Australia Post </w:t>
            </w:r>
            <w:r w:rsidR="00B11F0E">
              <w:rPr>
                <w:rFonts w:ascii="Arial" w:hAnsi="Arial" w:cs="Arial"/>
                <w:i/>
                <w:color w:val="FF0000"/>
              </w:rPr>
              <w:t>1mark</w:t>
            </w:r>
          </w:p>
        </w:tc>
        <w:tc>
          <w:tcPr>
            <w:tcW w:w="4970" w:type="dxa"/>
          </w:tcPr>
          <w:p w14:paraId="46FE836E" w14:textId="657AA48E" w:rsidR="00A67D71" w:rsidRPr="00A67D71" w:rsidRDefault="00A67D71" w:rsidP="00A67D71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i/>
              </w:rPr>
            </w:pPr>
            <w:r w:rsidRPr="00A67D71">
              <w:rPr>
                <w:rFonts w:ascii="Arial" w:hAnsi="Arial" w:cs="Arial"/>
                <w:i/>
                <w:color w:val="FF0000"/>
              </w:rPr>
              <w:t xml:space="preserve">Provides reliable and affordable postal, retail, financial and travel services 2 marks </w:t>
            </w:r>
          </w:p>
        </w:tc>
      </w:tr>
      <w:tr w:rsidR="00B60F3F" w14:paraId="265F363E" w14:textId="77777777" w:rsidTr="00677BB5">
        <w:trPr>
          <w:trHeight w:val="256"/>
        </w:trPr>
        <w:tc>
          <w:tcPr>
            <w:tcW w:w="2659" w:type="dxa"/>
          </w:tcPr>
          <w:p w14:paraId="33AF271B" w14:textId="77777777" w:rsidR="00B60F3F" w:rsidRDefault="00B60F3F" w:rsidP="00677BB5">
            <w:pPr>
              <w:rPr>
                <w:rFonts w:ascii="Arial" w:hAnsi="Arial" w:cs="Arial"/>
              </w:rPr>
            </w:pPr>
          </w:p>
          <w:p w14:paraId="617C1897" w14:textId="77777777" w:rsidR="00B60F3F" w:rsidRDefault="00B60F3F" w:rsidP="00677BB5">
            <w:pPr>
              <w:rPr>
                <w:rFonts w:ascii="Arial" w:hAnsi="Arial" w:cs="Arial"/>
              </w:rPr>
            </w:pPr>
          </w:p>
          <w:p w14:paraId="70C83444" w14:textId="77777777" w:rsidR="00B60F3F" w:rsidRDefault="00B60F3F" w:rsidP="00677BB5">
            <w:pPr>
              <w:rPr>
                <w:rFonts w:ascii="Arial" w:hAnsi="Arial" w:cs="Arial"/>
              </w:rPr>
            </w:pPr>
            <w:r>
              <w:rPr>
                <w:rFonts w:ascii="Helvetica" w:eastAsiaTheme="minorHAnsi" w:hAnsi="Helvetica" w:cs="Helvetica"/>
                <w:noProof/>
              </w:rPr>
              <w:drawing>
                <wp:inline distT="0" distB="0" distL="0" distR="0" wp14:anchorId="55CCDC7B" wp14:editId="2F333679">
                  <wp:extent cx="1508627" cy="51223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0458" cy="523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8A059F" w14:textId="77777777" w:rsidR="00B60F3F" w:rsidRDefault="00B60F3F" w:rsidP="00677BB5">
            <w:pPr>
              <w:rPr>
                <w:rFonts w:ascii="Arial" w:hAnsi="Arial" w:cs="Arial"/>
              </w:rPr>
            </w:pPr>
          </w:p>
          <w:p w14:paraId="0906746A" w14:textId="77777777" w:rsidR="00B60F3F" w:rsidRDefault="00B60F3F" w:rsidP="00677BB5">
            <w:pPr>
              <w:rPr>
                <w:rFonts w:ascii="Arial" w:hAnsi="Arial" w:cs="Arial"/>
              </w:rPr>
            </w:pPr>
          </w:p>
          <w:p w14:paraId="57ACBD34" w14:textId="77777777" w:rsidR="00B60F3F" w:rsidRDefault="00B60F3F" w:rsidP="00677BB5">
            <w:pPr>
              <w:rPr>
                <w:rFonts w:ascii="Arial" w:hAnsi="Arial" w:cs="Arial"/>
              </w:rPr>
            </w:pPr>
          </w:p>
        </w:tc>
        <w:tc>
          <w:tcPr>
            <w:tcW w:w="3063" w:type="dxa"/>
          </w:tcPr>
          <w:p w14:paraId="1A808D11" w14:textId="50B08982" w:rsidR="00B60F3F" w:rsidRPr="00B11F0E" w:rsidRDefault="00A67D71" w:rsidP="00A67D71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i/>
              </w:rPr>
            </w:pPr>
            <w:r w:rsidRPr="00B11F0E">
              <w:rPr>
                <w:rFonts w:ascii="Arial" w:hAnsi="Arial" w:cs="Arial"/>
                <w:i/>
                <w:color w:val="FF0000"/>
              </w:rPr>
              <w:t xml:space="preserve">Water Corporation of Western Australia </w:t>
            </w:r>
            <w:r w:rsidR="00B11F0E" w:rsidRPr="00B11F0E">
              <w:rPr>
                <w:rFonts w:ascii="Arial" w:hAnsi="Arial" w:cs="Arial"/>
                <w:i/>
                <w:color w:val="FF0000"/>
              </w:rPr>
              <w:t>1 mark</w:t>
            </w:r>
          </w:p>
          <w:p w14:paraId="18E364A9" w14:textId="156D2234" w:rsidR="00B11F0E" w:rsidRPr="00A67D71" w:rsidRDefault="00B11F0E" w:rsidP="00B11F0E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4970" w:type="dxa"/>
          </w:tcPr>
          <w:p w14:paraId="66996908" w14:textId="3C441258" w:rsidR="00B60F3F" w:rsidRPr="00A67D71" w:rsidRDefault="00B11F0E" w:rsidP="00B11F0E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B11F0E">
              <w:rPr>
                <w:rFonts w:ascii="Arial" w:hAnsi="Arial" w:cs="Arial"/>
                <w:color w:val="FF0000"/>
              </w:rPr>
              <w:t xml:space="preserve">Principal supplier of water, wastewater and drainage services throughout </w:t>
            </w:r>
            <w:r w:rsidRPr="00B11F0E">
              <w:rPr>
                <w:rFonts w:ascii="Arial" w:hAnsi="Arial" w:cs="Arial"/>
                <w:i/>
                <w:color w:val="FF0000"/>
              </w:rPr>
              <w:t>2 marks</w:t>
            </w:r>
          </w:p>
        </w:tc>
      </w:tr>
      <w:tr w:rsidR="00B60F3F" w14:paraId="28A21D2B" w14:textId="77777777" w:rsidTr="00677BB5">
        <w:trPr>
          <w:trHeight w:val="2240"/>
        </w:trPr>
        <w:tc>
          <w:tcPr>
            <w:tcW w:w="2659" w:type="dxa"/>
          </w:tcPr>
          <w:p w14:paraId="2DB0B64D" w14:textId="77777777" w:rsidR="00B60F3F" w:rsidRDefault="00B60F3F" w:rsidP="00677BB5">
            <w:pPr>
              <w:rPr>
                <w:rFonts w:ascii="Arial" w:hAnsi="Arial" w:cs="Arial"/>
              </w:rPr>
            </w:pPr>
          </w:p>
          <w:p w14:paraId="6F4E7047" w14:textId="77777777" w:rsidR="00B60F3F" w:rsidRDefault="00B60F3F" w:rsidP="00677BB5">
            <w:pPr>
              <w:rPr>
                <w:rFonts w:ascii="Arial" w:hAnsi="Arial" w:cs="Arial"/>
              </w:rPr>
            </w:pPr>
            <w:r>
              <w:rPr>
                <w:rFonts w:ascii="Helvetica" w:eastAsiaTheme="minorHAnsi" w:hAnsi="Helvetica" w:cs="Helvetica"/>
                <w:noProof/>
              </w:rPr>
              <w:drawing>
                <wp:inline distT="0" distB="0" distL="0" distR="0" wp14:anchorId="5ABD86FD" wp14:editId="33F0793E">
                  <wp:extent cx="1051427" cy="105142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546" cy="1080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36387F" w14:textId="77777777" w:rsidR="00B60F3F" w:rsidRDefault="00B60F3F" w:rsidP="00677BB5">
            <w:pPr>
              <w:rPr>
                <w:rFonts w:ascii="Arial" w:hAnsi="Arial" w:cs="Arial"/>
              </w:rPr>
            </w:pPr>
          </w:p>
        </w:tc>
        <w:tc>
          <w:tcPr>
            <w:tcW w:w="3063" w:type="dxa"/>
          </w:tcPr>
          <w:p w14:paraId="4E223EC5" w14:textId="273B494B" w:rsidR="00B60F3F" w:rsidRPr="00B11F0E" w:rsidRDefault="00B11F0E" w:rsidP="00B11F0E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i/>
              </w:rPr>
            </w:pPr>
            <w:r w:rsidRPr="00B11F0E">
              <w:rPr>
                <w:rFonts w:ascii="Arial" w:hAnsi="Arial" w:cs="Arial"/>
                <w:i/>
                <w:color w:val="FF0000"/>
              </w:rPr>
              <w:t>National Broadband Network 1 mark</w:t>
            </w:r>
          </w:p>
        </w:tc>
        <w:tc>
          <w:tcPr>
            <w:tcW w:w="4970" w:type="dxa"/>
          </w:tcPr>
          <w:p w14:paraId="12CEF538" w14:textId="6CD4E17E" w:rsidR="00B60F3F" w:rsidRPr="00B11F0E" w:rsidRDefault="00B11F0E" w:rsidP="00B11F0E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FF0000"/>
              </w:rPr>
              <w:t xml:space="preserve">Design, build and operate Australia’s high speed network. </w:t>
            </w:r>
            <w:r w:rsidRPr="00B11F0E">
              <w:rPr>
                <w:rFonts w:ascii="Arial" w:hAnsi="Arial" w:cs="Arial"/>
                <w:i/>
                <w:color w:val="FF0000"/>
              </w:rPr>
              <w:t>2 marks</w:t>
            </w:r>
          </w:p>
        </w:tc>
      </w:tr>
    </w:tbl>
    <w:p w14:paraId="6E45BA75" w14:textId="77777777" w:rsidR="0045022B" w:rsidRDefault="0045022B" w:rsidP="00821287">
      <w:pPr>
        <w:tabs>
          <w:tab w:val="left" w:pos="2132"/>
        </w:tabs>
        <w:rPr>
          <w:rFonts w:ascii="Arial" w:hAnsi="Arial" w:cs="Arial"/>
        </w:rPr>
      </w:pPr>
    </w:p>
    <w:p w14:paraId="300A4946" w14:textId="77777777" w:rsidR="008C6E08" w:rsidRDefault="008C6E08" w:rsidP="00821287">
      <w:pPr>
        <w:tabs>
          <w:tab w:val="left" w:pos="2132"/>
        </w:tabs>
        <w:rPr>
          <w:rFonts w:ascii="Arial" w:hAnsi="Arial" w:cs="Arial"/>
        </w:rPr>
      </w:pPr>
    </w:p>
    <w:p w14:paraId="15A9DCDF" w14:textId="77777777" w:rsidR="008C6E08" w:rsidRDefault="008C6E08" w:rsidP="00821287">
      <w:pPr>
        <w:tabs>
          <w:tab w:val="left" w:pos="2132"/>
        </w:tabs>
        <w:rPr>
          <w:rFonts w:ascii="Arial" w:hAnsi="Arial" w:cs="Arial"/>
        </w:rPr>
      </w:pPr>
    </w:p>
    <w:p w14:paraId="308B13B4" w14:textId="77777777" w:rsidR="008C6E08" w:rsidRPr="00821287" w:rsidRDefault="008C6E08" w:rsidP="00821287">
      <w:pPr>
        <w:tabs>
          <w:tab w:val="left" w:pos="2132"/>
        </w:tabs>
        <w:rPr>
          <w:rFonts w:ascii="Arial" w:hAnsi="Arial" w:cs="Arial"/>
        </w:rPr>
      </w:pPr>
    </w:p>
    <w:p w14:paraId="76F89B4E" w14:textId="60FE5B28" w:rsidR="00F85D91" w:rsidRDefault="00F85D91" w:rsidP="004E49F9">
      <w:pPr>
        <w:pStyle w:val="ListParagraph"/>
        <w:numPr>
          <w:ilvl w:val="0"/>
          <w:numId w:val="18"/>
        </w:numPr>
        <w:tabs>
          <w:tab w:val="left" w:pos="2132"/>
        </w:tabs>
        <w:rPr>
          <w:rFonts w:ascii="Arial" w:hAnsi="Arial" w:cs="Arial"/>
        </w:rPr>
      </w:pPr>
      <w:r>
        <w:rPr>
          <w:rFonts w:ascii="Arial" w:hAnsi="Arial" w:cs="Arial"/>
        </w:rPr>
        <w:t>Explain three factors that influence demand and three factors that influence supply</w:t>
      </w:r>
    </w:p>
    <w:p w14:paraId="040F116B" w14:textId="04DB4314" w:rsidR="0045022B" w:rsidRDefault="00F85D91" w:rsidP="00F85D91">
      <w:pPr>
        <w:pStyle w:val="ListParagraph"/>
        <w:tabs>
          <w:tab w:val="left" w:pos="2132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85D91">
        <w:rPr>
          <w:rFonts w:ascii="Arial" w:hAnsi="Arial" w:cs="Arial"/>
          <w:b/>
        </w:rPr>
        <w:t xml:space="preserve">(6 marks) </w:t>
      </w:r>
    </w:p>
    <w:p w14:paraId="23AF9674" w14:textId="511FF907" w:rsidR="00B11F0E" w:rsidRPr="00F85D91" w:rsidRDefault="0036174F" w:rsidP="00B11F0E">
      <w:pPr>
        <w:pStyle w:val="ListParagraph"/>
        <w:numPr>
          <w:ilvl w:val="0"/>
          <w:numId w:val="34"/>
        </w:numPr>
        <w:tabs>
          <w:tab w:val="left" w:pos="2132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color w:val="FF0000"/>
        </w:rPr>
        <w:t xml:space="preserve">Full sentence answer- 1 mark </w:t>
      </w:r>
    </w:p>
    <w:p w14:paraId="3DDBA053" w14:textId="77777777" w:rsidR="00B11F0E" w:rsidRDefault="00B11F0E" w:rsidP="00F85D91">
      <w:pPr>
        <w:tabs>
          <w:tab w:val="left" w:pos="2132"/>
        </w:tabs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Demand Forces </w:t>
      </w:r>
    </w:p>
    <w:p w14:paraId="340248E0" w14:textId="7165E4BD" w:rsidR="00F85D91" w:rsidRPr="00B11F0E" w:rsidRDefault="00B11F0E" w:rsidP="00B11F0E">
      <w:pPr>
        <w:pStyle w:val="ListParagraph"/>
        <w:numPr>
          <w:ilvl w:val="0"/>
          <w:numId w:val="33"/>
        </w:numPr>
        <w:tabs>
          <w:tab w:val="left" w:pos="2132"/>
        </w:tabs>
        <w:rPr>
          <w:rFonts w:ascii="Arial" w:hAnsi="Arial" w:cs="Arial"/>
        </w:rPr>
      </w:pPr>
      <w:r>
        <w:rPr>
          <w:rFonts w:ascii="Arial" w:hAnsi="Arial" w:cs="Arial"/>
          <w:color w:val="FF0000"/>
        </w:rPr>
        <w:t xml:space="preserve">Prices move up or down. </w:t>
      </w:r>
    </w:p>
    <w:p w14:paraId="7135DFB9" w14:textId="09CC2DAE" w:rsidR="00B11F0E" w:rsidRPr="00B11F0E" w:rsidRDefault="00B11F0E" w:rsidP="00B11F0E">
      <w:pPr>
        <w:pStyle w:val="ListParagraph"/>
        <w:numPr>
          <w:ilvl w:val="0"/>
          <w:numId w:val="33"/>
        </w:numPr>
        <w:tabs>
          <w:tab w:val="left" w:pos="2132"/>
        </w:tabs>
        <w:rPr>
          <w:rFonts w:ascii="Arial" w:hAnsi="Arial" w:cs="Arial"/>
        </w:rPr>
      </w:pPr>
      <w:r>
        <w:rPr>
          <w:rFonts w:ascii="Arial" w:hAnsi="Arial" w:cs="Arial"/>
          <w:color w:val="FF0000"/>
        </w:rPr>
        <w:t xml:space="preserve">Fads and Fashions. </w:t>
      </w:r>
    </w:p>
    <w:p w14:paraId="48C67B0F" w14:textId="1D3AA437" w:rsidR="00B11F0E" w:rsidRPr="00B11F0E" w:rsidRDefault="00B11F0E" w:rsidP="00B11F0E">
      <w:pPr>
        <w:pStyle w:val="ListParagraph"/>
        <w:numPr>
          <w:ilvl w:val="0"/>
          <w:numId w:val="33"/>
        </w:numPr>
        <w:tabs>
          <w:tab w:val="left" w:pos="2132"/>
        </w:tabs>
        <w:rPr>
          <w:rFonts w:ascii="Arial" w:hAnsi="Arial" w:cs="Arial"/>
        </w:rPr>
      </w:pPr>
      <w:r>
        <w:rPr>
          <w:rFonts w:ascii="Arial" w:hAnsi="Arial" w:cs="Arial"/>
          <w:color w:val="FF0000"/>
        </w:rPr>
        <w:t xml:space="preserve">Technology develops providing new and better products. </w:t>
      </w:r>
    </w:p>
    <w:p w14:paraId="016BBCE7" w14:textId="297061BA" w:rsidR="00B11F0E" w:rsidRPr="00B11F0E" w:rsidRDefault="00B11F0E" w:rsidP="00B11F0E">
      <w:pPr>
        <w:pStyle w:val="ListParagraph"/>
        <w:numPr>
          <w:ilvl w:val="0"/>
          <w:numId w:val="33"/>
        </w:numPr>
        <w:tabs>
          <w:tab w:val="left" w:pos="2132"/>
        </w:tabs>
        <w:rPr>
          <w:rFonts w:ascii="Arial" w:hAnsi="Arial" w:cs="Arial"/>
        </w:rPr>
      </w:pPr>
      <w:r>
        <w:rPr>
          <w:rFonts w:ascii="Arial" w:hAnsi="Arial" w:cs="Arial"/>
          <w:color w:val="FF0000"/>
        </w:rPr>
        <w:t xml:space="preserve">Changing seasons create seasonal demand </w:t>
      </w:r>
    </w:p>
    <w:p w14:paraId="5761F536" w14:textId="459AEC11" w:rsidR="00B11F0E" w:rsidRPr="00B11F0E" w:rsidRDefault="00B11F0E" w:rsidP="00B11F0E">
      <w:pPr>
        <w:pStyle w:val="ListParagraph"/>
        <w:numPr>
          <w:ilvl w:val="0"/>
          <w:numId w:val="33"/>
        </w:numPr>
        <w:tabs>
          <w:tab w:val="left" w:pos="2132"/>
        </w:tabs>
        <w:rPr>
          <w:rFonts w:ascii="Arial" w:hAnsi="Arial" w:cs="Arial"/>
        </w:rPr>
      </w:pPr>
      <w:r>
        <w:rPr>
          <w:rFonts w:ascii="Arial" w:hAnsi="Arial" w:cs="Arial"/>
          <w:color w:val="FF0000"/>
        </w:rPr>
        <w:t xml:space="preserve">Public holidays, school holidays, major sporting events and special times of the year. </w:t>
      </w:r>
    </w:p>
    <w:p w14:paraId="0BC83658" w14:textId="581189D4" w:rsidR="00B11F0E" w:rsidRPr="0036174F" w:rsidRDefault="00B11F0E" w:rsidP="00B11F0E">
      <w:pPr>
        <w:pStyle w:val="ListParagraph"/>
        <w:numPr>
          <w:ilvl w:val="0"/>
          <w:numId w:val="33"/>
        </w:numPr>
        <w:tabs>
          <w:tab w:val="left" w:pos="2132"/>
        </w:tabs>
        <w:rPr>
          <w:rFonts w:ascii="Arial" w:hAnsi="Arial" w:cs="Arial"/>
        </w:rPr>
      </w:pPr>
      <w:r>
        <w:rPr>
          <w:rFonts w:ascii="Arial" w:hAnsi="Arial" w:cs="Arial"/>
          <w:color w:val="FF0000"/>
        </w:rPr>
        <w:t xml:space="preserve">Level of </w:t>
      </w:r>
      <w:r w:rsidR="0036174F">
        <w:rPr>
          <w:rFonts w:ascii="Arial" w:hAnsi="Arial" w:cs="Arial"/>
          <w:color w:val="FF0000"/>
        </w:rPr>
        <w:t xml:space="preserve">activity in the economy affects people’s jobs and incomes. </w:t>
      </w:r>
    </w:p>
    <w:p w14:paraId="0256D40C" w14:textId="77777777" w:rsidR="0036174F" w:rsidRDefault="0036174F" w:rsidP="0036174F">
      <w:pPr>
        <w:tabs>
          <w:tab w:val="left" w:pos="2132"/>
        </w:tabs>
        <w:rPr>
          <w:rFonts w:ascii="Arial" w:hAnsi="Arial" w:cs="Arial"/>
        </w:rPr>
      </w:pPr>
    </w:p>
    <w:p w14:paraId="73974E15" w14:textId="318EA91D" w:rsidR="0036174F" w:rsidRDefault="0036174F" w:rsidP="0036174F">
      <w:pPr>
        <w:tabs>
          <w:tab w:val="left" w:pos="2132"/>
        </w:tabs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Supply Forces </w:t>
      </w:r>
    </w:p>
    <w:p w14:paraId="240FE416" w14:textId="77777777" w:rsidR="0036174F" w:rsidRDefault="0036174F" w:rsidP="0036174F">
      <w:pPr>
        <w:pStyle w:val="ListParagraph"/>
        <w:numPr>
          <w:ilvl w:val="0"/>
          <w:numId w:val="36"/>
        </w:numPr>
        <w:tabs>
          <w:tab w:val="left" w:pos="2132"/>
        </w:tabs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New technologies and methods of production making production more efficient and less expensive. </w:t>
      </w:r>
    </w:p>
    <w:p w14:paraId="2C3ABA8E" w14:textId="77777777" w:rsidR="0036174F" w:rsidRDefault="0036174F" w:rsidP="0036174F">
      <w:pPr>
        <w:pStyle w:val="ListParagraph"/>
        <w:numPr>
          <w:ilvl w:val="0"/>
          <w:numId w:val="36"/>
        </w:numPr>
        <w:tabs>
          <w:tab w:val="left" w:pos="2132"/>
        </w:tabs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A change in the cost of one or more of the factors of production </w:t>
      </w:r>
    </w:p>
    <w:p w14:paraId="5E568221" w14:textId="77777777" w:rsidR="0036174F" w:rsidRDefault="0036174F" w:rsidP="0036174F">
      <w:pPr>
        <w:pStyle w:val="ListParagraph"/>
        <w:numPr>
          <w:ilvl w:val="0"/>
          <w:numId w:val="36"/>
        </w:numPr>
        <w:tabs>
          <w:tab w:val="left" w:pos="2132"/>
        </w:tabs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A change in the number of suppliers competing in the market. </w:t>
      </w:r>
    </w:p>
    <w:p w14:paraId="48FA9C9E" w14:textId="030A436C" w:rsidR="0036174F" w:rsidRPr="0036174F" w:rsidRDefault="0036174F" w:rsidP="0036174F">
      <w:pPr>
        <w:pStyle w:val="ListParagraph"/>
        <w:numPr>
          <w:ilvl w:val="0"/>
          <w:numId w:val="36"/>
        </w:numPr>
        <w:tabs>
          <w:tab w:val="left" w:pos="2132"/>
        </w:tabs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Natural disasters such as cyclones, bushfires, floods and droughts may affect the supply of farming, mining and fishing products. </w:t>
      </w:r>
      <w:bookmarkStart w:id="0" w:name="_GoBack"/>
      <w:bookmarkEnd w:id="0"/>
      <w:r>
        <w:rPr>
          <w:rFonts w:ascii="Arial" w:hAnsi="Arial" w:cs="Arial"/>
          <w:color w:val="FF0000"/>
        </w:rPr>
        <w:t xml:space="preserve"> </w:t>
      </w:r>
    </w:p>
    <w:p w14:paraId="6408EDE2" w14:textId="77777777" w:rsidR="00B11F0E" w:rsidRDefault="00B11F0E" w:rsidP="00B11F0E">
      <w:pPr>
        <w:tabs>
          <w:tab w:val="left" w:pos="2132"/>
        </w:tabs>
        <w:rPr>
          <w:rFonts w:ascii="Arial" w:hAnsi="Arial" w:cs="Arial"/>
        </w:rPr>
      </w:pPr>
    </w:p>
    <w:p w14:paraId="6641F7B1" w14:textId="77777777" w:rsidR="00B11F0E" w:rsidRPr="00B11F0E" w:rsidRDefault="00B11F0E" w:rsidP="00B11F0E">
      <w:pPr>
        <w:tabs>
          <w:tab w:val="left" w:pos="2132"/>
        </w:tabs>
        <w:rPr>
          <w:rFonts w:ascii="Arial" w:hAnsi="Arial" w:cs="Arial"/>
        </w:rPr>
      </w:pPr>
    </w:p>
    <w:p w14:paraId="511BF389" w14:textId="77777777" w:rsidR="0045022B" w:rsidRDefault="0045022B" w:rsidP="0045022B">
      <w:pPr>
        <w:tabs>
          <w:tab w:val="left" w:pos="2132"/>
        </w:tabs>
        <w:rPr>
          <w:rFonts w:ascii="Arial" w:hAnsi="Arial" w:cs="Arial"/>
        </w:rPr>
      </w:pPr>
    </w:p>
    <w:p w14:paraId="385ABB6B" w14:textId="77777777" w:rsidR="0045022B" w:rsidRPr="0045022B" w:rsidRDefault="0045022B" w:rsidP="0045022B">
      <w:pPr>
        <w:pBdr>
          <w:top w:val="single" w:sz="4" w:space="1" w:color="auto"/>
          <w:bottom w:val="single" w:sz="4" w:space="1" w:color="auto"/>
        </w:pBdr>
        <w:tabs>
          <w:tab w:val="left" w:pos="2132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</w:t>
      </w:r>
      <w:r w:rsidRPr="0045022B">
        <w:rPr>
          <w:rFonts w:ascii="Arial" w:hAnsi="Arial" w:cs="Arial"/>
          <w:b/>
        </w:rPr>
        <w:t xml:space="preserve">END OF TEST </w:t>
      </w:r>
    </w:p>
    <w:sectPr w:rsidR="0045022B" w:rsidRPr="0045022B" w:rsidSect="00D24D8E">
      <w:pgSz w:w="11906" w:h="16838"/>
      <w:pgMar w:top="851" w:right="991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ras Demi ITC">
    <w:altName w:val="Segoe Script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E6E72"/>
    <w:multiLevelType w:val="hybridMultilevel"/>
    <w:tmpl w:val="AF420F32"/>
    <w:lvl w:ilvl="0" w:tplc="5D226A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B221AE"/>
    <w:multiLevelType w:val="hybridMultilevel"/>
    <w:tmpl w:val="95B01E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D146F"/>
    <w:multiLevelType w:val="multilevel"/>
    <w:tmpl w:val="719E1E5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D0E86"/>
    <w:multiLevelType w:val="hybridMultilevel"/>
    <w:tmpl w:val="9420F928"/>
    <w:lvl w:ilvl="0" w:tplc="171E46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154F7B"/>
    <w:multiLevelType w:val="hybridMultilevel"/>
    <w:tmpl w:val="C9BE3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64CA3"/>
    <w:multiLevelType w:val="hybridMultilevel"/>
    <w:tmpl w:val="E67CCF66"/>
    <w:lvl w:ilvl="0" w:tplc="6526DB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4350EC"/>
    <w:multiLevelType w:val="hybridMultilevel"/>
    <w:tmpl w:val="7A3CB3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ED1EAE"/>
    <w:multiLevelType w:val="hybridMultilevel"/>
    <w:tmpl w:val="5AB08276"/>
    <w:lvl w:ilvl="0" w:tplc="3FDAF9E2">
      <w:start w:val="1"/>
      <w:numFmt w:val="upperLetter"/>
      <w:lvlText w:val="%1"/>
      <w:lvlJc w:val="left"/>
      <w:pPr>
        <w:ind w:left="643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>
    <w:nsid w:val="1BC16FBC"/>
    <w:multiLevelType w:val="hybridMultilevel"/>
    <w:tmpl w:val="BFF0E5D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EA14045"/>
    <w:multiLevelType w:val="hybridMultilevel"/>
    <w:tmpl w:val="CCE28538"/>
    <w:lvl w:ilvl="0" w:tplc="CE96ED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644" w:hanging="360"/>
      </w:pPr>
    </w:lvl>
    <w:lvl w:ilvl="4" w:tplc="675812E2">
      <w:start w:val="1"/>
      <w:numFmt w:val="lowerRoman"/>
      <w:lvlText w:val="%5)"/>
      <w:lvlJc w:val="left"/>
      <w:pPr>
        <w:ind w:left="1146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86" w:hanging="360"/>
      </w:pPr>
      <w:rPr>
        <w:rFonts w:hint="default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AE5844"/>
    <w:multiLevelType w:val="hybridMultilevel"/>
    <w:tmpl w:val="36F00D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C771C3"/>
    <w:multiLevelType w:val="hybridMultilevel"/>
    <w:tmpl w:val="2A7C56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AB2C64"/>
    <w:multiLevelType w:val="hybridMultilevel"/>
    <w:tmpl w:val="2C8C5C10"/>
    <w:lvl w:ilvl="0" w:tplc="3FDAF9E2">
      <w:start w:val="1"/>
      <w:numFmt w:val="upperLetter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F27398"/>
    <w:multiLevelType w:val="hybridMultilevel"/>
    <w:tmpl w:val="50EE1C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072103"/>
    <w:multiLevelType w:val="hybridMultilevel"/>
    <w:tmpl w:val="2D8A83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A718DC"/>
    <w:multiLevelType w:val="hybridMultilevel"/>
    <w:tmpl w:val="AD38E050"/>
    <w:lvl w:ilvl="0" w:tplc="3FDAF9E2">
      <w:start w:val="1"/>
      <w:numFmt w:val="upperLetter"/>
      <w:lvlText w:val="%1"/>
      <w:lvlJc w:val="left"/>
      <w:pPr>
        <w:ind w:left="785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>
    <w:nsid w:val="3AA32C7B"/>
    <w:multiLevelType w:val="hybridMultilevel"/>
    <w:tmpl w:val="37E263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6B2BEC"/>
    <w:multiLevelType w:val="hybridMultilevel"/>
    <w:tmpl w:val="12BC39C8"/>
    <w:lvl w:ilvl="0" w:tplc="E70E80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C6107AF"/>
    <w:multiLevelType w:val="hybridMultilevel"/>
    <w:tmpl w:val="97DE8D88"/>
    <w:lvl w:ilvl="0" w:tplc="F6D4BE22">
      <w:start w:val="1"/>
      <w:numFmt w:val="upperLetter"/>
      <w:lvlText w:val="%1."/>
      <w:lvlJc w:val="left"/>
      <w:pPr>
        <w:ind w:left="1145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>
    <w:nsid w:val="3CF9575A"/>
    <w:multiLevelType w:val="hybridMultilevel"/>
    <w:tmpl w:val="2F428360"/>
    <w:lvl w:ilvl="0" w:tplc="1BA011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27135F2"/>
    <w:multiLevelType w:val="hybridMultilevel"/>
    <w:tmpl w:val="8B84DA0C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1">
    <w:nsid w:val="4B1E095C"/>
    <w:multiLevelType w:val="hybridMultilevel"/>
    <w:tmpl w:val="88E42056"/>
    <w:lvl w:ilvl="0" w:tplc="0C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2">
    <w:nsid w:val="51561C38"/>
    <w:multiLevelType w:val="hybridMultilevel"/>
    <w:tmpl w:val="C44AC19A"/>
    <w:lvl w:ilvl="0" w:tplc="DF0C91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3E0834"/>
    <w:multiLevelType w:val="hybridMultilevel"/>
    <w:tmpl w:val="D930A2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9372E9"/>
    <w:multiLevelType w:val="hybridMultilevel"/>
    <w:tmpl w:val="AC04B656"/>
    <w:lvl w:ilvl="0" w:tplc="22FA5A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D985EE1"/>
    <w:multiLevelType w:val="hybridMultilevel"/>
    <w:tmpl w:val="44027C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491016"/>
    <w:multiLevelType w:val="hybridMultilevel"/>
    <w:tmpl w:val="F85EC1C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3184A6D"/>
    <w:multiLevelType w:val="hybridMultilevel"/>
    <w:tmpl w:val="06D0AD8C"/>
    <w:lvl w:ilvl="0" w:tplc="901633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CE2D5B"/>
    <w:multiLevelType w:val="hybridMultilevel"/>
    <w:tmpl w:val="80DE3824"/>
    <w:lvl w:ilvl="0" w:tplc="EF02A1D8">
      <w:start w:val="1"/>
      <w:numFmt w:val="decimal"/>
      <w:lvlText w:val="%1."/>
      <w:lvlJc w:val="left"/>
      <w:pPr>
        <w:ind w:left="432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152" w:hanging="360"/>
      </w:pPr>
    </w:lvl>
    <w:lvl w:ilvl="2" w:tplc="0C09001B" w:tentative="1">
      <w:start w:val="1"/>
      <w:numFmt w:val="lowerRoman"/>
      <w:lvlText w:val="%3."/>
      <w:lvlJc w:val="right"/>
      <w:pPr>
        <w:ind w:left="1872" w:hanging="180"/>
      </w:pPr>
    </w:lvl>
    <w:lvl w:ilvl="3" w:tplc="0C09000F" w:tentative="1">
      <w:start w:val="1"/>
      <w:numFmt w:val="decimal"/>
      <w:lvlText w:val="%4."/>
      <w:lvlJc w:val="left"/>
      <w:pPr>
        <w:ind w:left="2592" w:hanging="360"/>
      </w:pPr>
    </w:lvl>
    <w:lvl w:ilvl="4" w:tplc="0C090019" w:tentative="1">
      <w:start w:val="1"/>
      <w:numFmt w:val="lowerLetter"/>
      <w:lvlText w:val="%5."/>
      <w:lvlJc w:val="left"/>
      <w:pPr>
        <w:ind w:left="3312" w:hanging="360"/>
      </w:pPr>
    </w:lvl>
    <w:lvl w:ilvl="5" w:tplc="0C09001B" w:tentative="1">
      <w:start w:val="1"/>
      <w:numFmt w:val="lowerRoman"/>
      <w:lvlText w:val="%6."/>
      <w:lvlJc w:val="right"/>
      <w:pPr>
        <w:ind w:left="4032" w:hanging="180"/>
      </w:pPr>
    </w:lvl>
    <w:lvl w:ilvl="6" w:tplc="0C09000F" w:tentative="1">
      <w:start w:val="1"/>
      <w:numFmt w:val="decimal"/>
      <w:lvlText w:val="%7."/>
      <w:lvlJc w:val="left"/>
      <w:pPr>
        <w:ind w:left="4752" w:hanging="360"/>
      </w:pPr>
    </w:lvl>
    <w:lvl w:ilvl="7" w:tplc="0C090019" w:tentative="1">
      <w:start w:val="1"/>
      <w:numFmt w:val="lowerLetter"/>
      <w:lvlText w:val="%8."/>
      <w:lvlJc w:val="left"/>
      <w:pPr>
        <w:ind w:left="5472" w:hanging="360"/>
      </w:pPr>
    </w:lvl>
    <w:lvl w:ilvl="8" w:tplc="0C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9">
    <w:nsid w:val="6E157335"/>
    <w:multiLevelType w:val="hybridMultilevel"/>
    <w:tmpl w:val="17C432E8"/>
    <w:lvl w:ilvl="0" w:tplc="75A485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12737C5"/>
    <w:multiLevelType w:val="hybridMultilevel"/>
    <w:tmpl w:val="78D4CD46"/>
    <w:lvl w:ilvl="0" w:tplc="0C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31">
    <w:nsid w:val="77315DFC"/>
    <w:multiLevelType w:val="hybridMultilevel"/>
    <w:tmpl w:val="7C02BD48"/>
    <w:lvl w:ilvl="0" w:tplc="CDEA44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BE67887"/>
    <w:multiLevelType w:val="hybridMultilevel"/>
    <w:tmpl w:val="F3C806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1B599B"/>
    <w:multiLevelType w:val="hybridMultilevel"/>
    <w:tmpl w:val="B1B4D0A0"/>
    <w:lvl w:ilvl="0" w:tplc="2BD6FA8E">
      <w:start w:val="4"/>
      <w:numFmt w:val="decimal"/>
      <w:lvlText w:val="(%1"/>
      <w:lvlJc w:val="left"/>
      <w:pPr>
        <w:ind w:left="8280" w:hanging="360"/>
      </w:pPr>
      <w:rPr>
        <w:rFonts w:hint="default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9000" w:hanging="360"/>
      </w:pPr>
    </w:lvl>
    <w:lvl w:ilvl="2" w:tplc="0C09001B" w:tentative="1">
      <w:start w:val="1"/>
      <w:numFmt w:val="lowerRoman"/>
      <w:lvlText w:val="%3."/>
      <w:lvlJc w:val="right"/>
      <w:pPr>
        <w:ind w:left="9720" w:hanging="180"/>
      </w:pPr>
    </w:lvl>
    <w:lvl w:ilvl="3" w:tplc="0C09000F" w:tentative="1">
      <w:start w:val="1"/>
      <w:numFmt w:val="decimal"/>
      <w:lvlText w:val="%4."/>
      <w:lvlJc w:val="left"/>
      <w:pPr>
        <w:ind w:left="10440" w:hanging="360"/>
      </w:pPr>
    </w:lvl>
    <w:lvl w:ilvl="4" w:tplc="0C090019" w:tentative="1">
      <w:start w:val="1"/>
      <w:numFmt w:val="lowerLetter"/>
      <w:lvlText w:val="%5."/>
      <w:lvlJc w:val="left"/>
      <w:pPr>
        <w:ind w:left="11160" w:hanging="360"/>
      </w:pPr>
    </w:lvl>
    <w:lvl w:ilvl="5" w:tplc="0C09001B" w:tentative="1">
      <w:start w:val="1"/>
      <w:numFmt w:val="lowerRoman"/>
      <w:lvlText w:val="%6."/>
      <w:lvlJc w:val="right"/>
      <w:pPr>
        <w:ind w:left="11880" w:hanging="180"/>
      </w:pPr>
    </w:lvl>
    <w:lvl w:ilvl="6" w:tplc="0C09000F" w:tentative="1">
      <w:start w:val="1"/>
      <w:numFmt w:val="decimal"/>
      <w:lvlText w:val="%7."/>
      <w:lvlJc w:val="left"/>
      <w:pPr>
        <w:ind w:left="12600" w:hanging="360"/>
      </w:pPr>
    </w:lvl>
    <w:lvl w:ilvl="7" w:tplc="0C090019" w:tentative="1">
      <w:start w:val="1"/>
      <w:numFmt w:val="lowerLetter"/>
      <w:lvlText w:val="%8."/>
      <w:lvlJc w:val="left"/>
      <w:pPr>
        <w:ind w:left="13320" w:hanging="360"/>
      </w:pPr>
    </w:lvl>
    <w:lvl w:ilvl="8" w:tplc="0C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34">
    <w:nsid w:val="7DF74209"/>
    <w:multiLevelType w:val="hybridMultilevel"/>
    <w:tmpl w:val="37E263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2242C2"/>
    <w:multiLevelType w:val="hybridMultilevel"/>
    <w:tmpl w:val="A98002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4"/>
  </w:num>
  <w:num w:numId="3">
    <w:abstractNumId w:val="29"/>
  </w:num>
  <w:num w:numId="4">
    <w:abstractNumId w:val="17"/>
  </w:num>
  <w:num w:numId="5">
    <w:abstractNumId w:val="0"/>
  </w:num>
  <w:num w:numId="6">
    <w:abstractNumId w:val="5"/>
  </w:num>
  <w:num w:numId="7">
    <w:abstractNumId w:val="31"/>
  </w:num>
  <w:num w:numId="8">
    <w:abstractNumId w:val="19"/>
  </w:num>
  <w:num w:numId="9">
    <w:abstractNumId w:val="11"/>
  </w:num>
  <w:num w:numId="10">
    <w:abstractNumId w:val="10"/>
  </w:num>
  <w:num w:numId="11">
    <w:abstractNumId w:val="4"/>
  </w:num>
  <w:num w:numId="12">
    <w:abstractNumId w:val="27"/>
  </w:num>
  <w:num w:numId="13">
    <w:abstractNumId w:val="26"/>
  </w:num>
  <w:num w:numId="14">
    <w:abstractNumId w:val="3"/>
  </w:num>
  <w:num w:numId="15">
    <w:abstractNumId w:val="30"/>
  </w:num>
  <w:num w:numId="16">
    <w:abstractNumId w:val="32"/>
  </w:num>
  <w:num w:numId="17">
    <w:abstractNumId w:val="23"/>
  </w:num>
  <w:num w:numId="18">
    <w:abstractNumId w:val="34"/>
  </w:num>
  <w:num w:numId="19">
    <w:abstractNumId w:val="16"/>
  </w:num>
  <w:num w:numId="20">
    <w:abstractNumId w:val="20"/>
  </w:num>
  <w:num w:numId="21">
    <w:abstractNumId w:val="18"/>
  </w:num>
  <w:num w:numId="22">
    <w:abstractNumId w:val="28"/>
  </w:num>
  <w:num w:numId="23">
    <w:abstractNumId w:val="12"/>
  </w:num>
  <w:num w:numId="24">
    <w:abstractNumId w:val="2"/>
  </w:num>
  <w:num w:numId="25">
    <w:abstractNumId w:val="7"/>
  </w:num>
  <w:num w:numId="26">
    <w:abstractNumId w:val="15"/>
  </w:num>
  <w:num w:numId="27">
    <w:abstractNumId w:val="25"/>
  </w:num>
  <w:num w:numId="28">
    <w:abstractNumId w:val="6"/>
  </w:num>
  <w:num w:numId="29">
    <w:abstractNumId w:val="33"/>
  </w:num>
  <w:num w:numId="30">
    <w:abstractNumId w:val="1"/>
  </w:num>
  <w:num w:numId="31">
    <w:abstractNumId w:val="14"/>
  </w:num>
  <w:num w:numId="32">
    <w:abstractNumId w:val="13"/>
  </w:num>
  <w:num w:numId="33">
    <w:abstractNumId w:val="21"/>
  </w:num>
  <w:num w:numId="34">
    <w:abstractNumId w:val="8"/>
  </w:num>
  <w:num w:numId="35">
    <w:abstractNumId w:val="35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88D"/>
    <w:rsid w:val="000052B2"/>
    <w:rsid w:val="00091F5E"/>
    <w:rsid w:val="000A47A9"/>
    <w:rsid w:val="000E5698"/>
    <w:rsid w:val="000E788D"/>
    <w:rsid w:val="00112656"/>
    <w:rsid w:val="00125544"/>
    <w:rsid w:val="00256EE8"/>
    <w:rsid w:val="0036174F"/>
    <w:rsid w:val="0039473E"/>
    <w:rsid w:val="003E7381"/>
    <w:rsid w:val="003F19C5"/>
    <w:rsid w:val="00441EBE"/>
    <w:rsid w:val="0045022B"/>
    <w:rsid w:val="00496727"/>
    <w:rsid w:val="004B08CD"/>
    <w:rsid w:val="004E49F9"/>
    <w:rsid w:val="004F65DF"/>
    <w:rsid w:val="00521518"/>
    <w:rsid w:val="00535555"/>
    <w:rsid w:val="0057703E"/>
    <w:rsid w:val="00580029"/>
    <w:rsid w:val="00595E61"/>
    <w:rsid w:val="00677BB5"/>
    <w:rsid w:val="00720A80"/>
    <w:rsid w:val="007710E0"/>
    <w:rsid w:val="007B3555"/>
    <w:rsid w:val="007C79DD"/>
    <w:rsid w:val="008138AA"/>
    <w:rsid w:val="00821287"/>
    <w:rsid w:val="00827AB5"/>
    <w:rsid w:val="008A067D"/>
    <w:rsid w:val="008B0568"/>
    <w:rsid w:val="008C6E08"/>
    <w:rsid w:val="008E4AA5"/>
    <w:rsid w:val="008E5E7E"/>
    <w:rsid w:val="00946B88"/>
    <w:rsid w:val="00A31AF9"/>
    <w:rsid w:val="00A67D71"/>
    <w:rsid w:val="00A80B95"/>
    <w:rsid w:val="00B11F0E"/>
    <w:rsid w:val="00B45847"/>
    <w:rsid w:val="00B57A9F"/>
    <w:rsid w:val="00B60F3F"/>
    <w:rsid w:val="00B956AD"/>
    <w:rsid w:val="00BF5692"/>
    <w:rsid w:val="00C11806"/>
    <w:rsid w:val="00C126EE"/>
    <w:rsid w:val="00C24D36"/>
    <w:rsid w:val="00D16D80"/>
    <w:rsid w:val="00D24D8E"/>
    <w:rsid w:val="00DA377E"/>
    <w:rsid w:val="00DF27ED"/>
    <w:rsid w:val="00E0551E"/>
    <w:rsid w:val="00E10310"/>
    <w:rsid w:val="00E412CA"/>
    <w:rsid w:val="00E43BA0"/>
    <w:rsid w:val="00EA0C83"/>
    <w:rsid w:val="00F72062"/>
    <w:rsid w:val="00F8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347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E788D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0E788D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qFormat/>
    <w:rsid w:val="008E4AA5"/>
    <w:pPr>
      <w:ind w:left="720"/>
      <w:contextualSpacing/>
    </w:pPr>
  </w:style>
  <w:style w:type="table" w:styleId="TableGrid">
    <w:name w:val="Table Grid"/>
    <w:basedOn w:val="TableNormal"/>
    <w:uiPriority w:val="59"/>
    <w:rsid w:val="00E43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ctivityhangingindent1">
    <w:name w:val="P: activity hanging indent 1"/>
    <w:rsid w:val="00580029"/>
    <w:pPr>
      <w:tabs>
        <w:tab w:val="right" w:pos="8789"/>
      </w:tabs>
      <w:spacing w:before="120" w:after="120" w:line="400" w:lineRule="exact"/>
      <w:ind w:left="397" w:hanging="397"/>
    </w:pPr>
    <w:rPr>
      <w:rFonts w:ascii="Arial" w:eastAsia="Times New Roman" w:hAnsi="Arial" w:cs="Times New Roman"/>
      <w:sz w:val="24"/>
      <w:szCs w:val="20"/>
      <w:lang w:eastAsia="en-AU"/>
    </w:rPr>
  </w:style>
  <w:style w:type="paragraph" w:customStyle="1" w:styleId="Pactivityhangingindent2">
    <w:name w:val="P: activity hanging indent 2"/>
    <w:rsid w:val="00580029"/>
    <w:pPr>
      <w:tabs>
        <w:tab w:val="right" w:pos="8789"/>
      </w:tabs>
      <w:spacing w:before="120" w:after="120" w:line="400" w:lineRule="exact"/>
      <w:ind w:left="794" w:hanging="397"/>
    </w:pPr>
    <w:rPr>
      <w:rFonts w:ascii="Arial" w:eastAsia="Times New Roman" w:hAnsi="Arial" w:cs="Times New Roman"/>
      <w:sz w:val="24"/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E788D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0E788D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qFormat/>
    <w:rsid w:val="008E4AA5"/>
    <w:pPr>
      <w:ind w:left="720"/>
      <w:contextualSpacing/>
    </w:pPr>
  </w:style>
  <w:style w:type="table" w:styleId="TableGrid">
    <w:name w:val="Table Grid"/>
    <w:basedOn w:val="TableNormal"/>
    <w:uiPriority w:val="59"/>
    <w:rsid w:val="00E43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ctivityhangingindent1">
    <w:name w:val="P: activity hanging indent 1"/>
    <w:rsid w:val="00580029"/>
    <w:pPr>
      <w:tabs>
        <w:tab w:val="right" w:pos="8789"/>
      </w:tabs>
      <w:spacing w:before="120" w:after="120" w:line="400" w:lineRule="exact"/>
      <w:ind w:left="397" w:hanging="397"/>
    </w:pPr>
    <w:rPr>
      <w:rFonts w:ascii="Arial" w:eastAsia="Times New Roman" w:hAnsi="Arial" w:cs="Times New Roman"/>
      <w:sz w:val="24"/>
      <w:szCs w:val="20"/>
      <w:lang w:eastAsia="en-AU"/>
    </w:rPr>
  </w:style>
  <w:style w:type="paragraph" w:customStyle="1" w:styleId="Pactivityhangingindent2">
    <w:name w:val="P: activity hanging indent 2"/>
    <w:rsid w:val="00580029"/>
    <w:pPr>
      <w:tabs>
        <w:tab w:val="right" w:pos="8789"/>
      </w:tabs>
      <w:spacing w:before="120" w:after="120" w:line="400" w:lineRule="exact"/>
      <w:ind w:left="794" w:hanging="397"/>
    </w:pPr>
    <w:rPr>
      <w:rFonts w:ascii="Arial" w:eastAsia="Times New Roman" w:hAnsi="Arial" w:cs="Times New Roman"/>
      <w:sz w:val="24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3474E-54CA-430F-A858-E58E22328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3A1C9FF5</Template>
  <TotalTime>4</TotalTime>
  <Pages>5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 Adam</dc:creator>
  <cp:lastModifiedBy>HARRIS Adam</cp:lastModifiedBy>
  <cp:revision>2</cp:revision>
  <cp:lastPrinted>2017-11-13T23:53:00Z</cp:lastPrinted>
  <dcterms:created xsi:type="dcterms:W3CDTF">2017-11-17T07:53:00Z</dcterms:created>
  <dcterms:modified xsi:type="dcterms:W3CDTF">2017-11-17T07:53:00Z</dcterms:modified>
</cp:coreProperties>
</file>