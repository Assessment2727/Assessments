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5A73C" w14:textId="77777777" w:rsidR="000E788D" w:rsidRDefault="000E788D" w:rsidP="000E788D">
      <w:pPr>
        <w:ind w:left="1440"/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9A3462" wp14:editId="5FD877DB">
                <wp:simplePos x="0" y="0"/>
                <wp:positionH relativeFrom="column">
                  <wp:posOffset>4509449</wp:posOffset>
                </wp:positionH>
                <wp:positionV relativeFrom="paragraph">
                  <wp:posOffset>-8142</wp:posOffset>
                </wp:positionV>
                <wp:extent cx="1009346" cy="685800"/>
                <wp:effectExtent l="0" t="0" r="1968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346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045A1" w14:textId="77777777" w:rsidR="00B475FC" w:rsidRPr="00434C41" w:rsidRDefault="00B475F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118C1286" w14:textId="0E91FA09" w:rsidR="00B475FC" w:rsidRPr="00434C41" w:rsidRDefault="00C50B2F" w:rsidP="0057703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55.05pt;margin-top:-.65pt;width:79.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">
                <v:textbox>
                  <w:txbxContent>
                    <w:p w14:paraId="3B5045A1" w14:textId="77777777" w:rsidR="00B475FC" w:rsidRPr="00434C41" w:rsidRDefault="00B475FC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118C1286" w14:textId="0E91FA09" w:rsidR="00B475FC" w:rsidRPr="00434C41" w:rsidRDefault="00C50B2F" w:rsidP="0057703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E7AE7C0" wp14:editId="1C196667">
            <wp:simplePos x="0" y="0"/>
            <wp:positionH relativeFrom="column">
              <wp:posOffset>-572770</wp:posOffset>
            </wp:positionH>
            <wp:positionV relativeFrom="paragraph">
              <wp:posOffset>-6985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788D">
        <w:rPr>
          <w:rFonts w:ascii="Calibri" w:hAnsi="Calibri" w:cs="Calibri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A32FF" wp14:editId="0C030F3F">
                <wp:simplePos x="0" y="0"/>
                <wp:positionH relativeFrom="column">
                  <wp:posOffset>807522</wp:posOffset>
                </wp:positionH>
                <wp:positionV relativeFrom="paragraph">
                  <wp:posOffset>-188224</wp:posOffset>
                </wp:positionV>
                <wp:extent cx="3040083" cy="380010"/>
                <wp:effectExtent l="0" t="0" r="27305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083" cy="380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A2B54" w14:textId="77777777" w:rsidR="00B475FC" w:rsidRPr="006B2B82" w:rsidRDefault="00B475FC" w:rsidP="000E788D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6B2B82">
                              <w:rPr>
                                <w:rFonts w:ascii="Comic Sans MS" w:hAnsi="Comic Sans MS"/>
                              </w:rPr>
                              <w:t>Target: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___/ or ____ %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3"/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4"/>
                            </w:r>
                          </w:p>
                          <w:p w14:paraId="199D27B6" w14:textId="77777777" w:rsidR="00B475FC" w:rsidRDefault="00B475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63.6pt;margin-top:-14.8pt;width:239.4pt;height:2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">
                <v:textbox>
                  <w:txbxContent>
                    <w:p w14:paraId="733A2B54" w14:textId="77777777" w:rsidR="00B475FC" w:rsidRPr="006B2B82" w:rsidRDefault="00B475FC" w:rsidP="000E788D">
                      <w:pPr>
                        <w:rPr>
                          <w:rFonts w:ascii="Comic Sans MS" w:hAnsi="Comic Sans MS"/>
                        </w:rPr>
                      </w:pPr>
                      <w:r w:rsidRPr="006B2B82">
                        <w:rPr>
                          <w:rFonts w:ascii="Comic Sans MS" w:hAnsi="Comic Sans MS"/>
                        </w:rPr>
                        <w:t>Target:</w:t>
                      </w:r>
                      <w:r>
                        <w:rPr>
                          <w:rFonts w:ascii="Comic Sans MS" w:hAnsi="Comic Sans MS"/>
                        </w:rPr>
                        <w:t xml:space="preserve"> ___/ or ____ %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3"/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4"/>
                      </w:r>
                    </w:p>
                    <w:p w14:paraId="199D27B6" w14:textId="77777777" w:rsidR="00B475FC" w:rsidRDefault="00B475FC"/>
                  </w:txbxContent>
                </v:textbox>
              </v:shape>
            </w:pict>
          </mc:Fallback>
        </mc:AlternateContent>
      </w:r>
    </w:p>
    <w:p w14:paraId="55AD7F43" w14:textId="77777777" w:rsidR="000E788D" w:rsidRDefault="000E788D" w:rsidP="000E788D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6C969C" wp14:editId="1CDADDC1">
                <wp:simplePos x="0" y="0"/>
                <wp:positionH relativeFrom="column">
                  <wp:posOffset>6162675</wp:posOffset>
                </wp:positionH>
                <wp:positionV relativeFrom="paragraph">
                  <wp:posOffset>948690</wp:posOffset>
                </wp:positionV>
                <wp:extent cx="827405" cy="685800"/>
                <wp:effectExtent l="13335" t="9525" r="6985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538CA" w14:textId="77777777" w:rsidR="00B475FC" w:rsidRPr="00434C41" w:rsidRDefault="00B475F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26207247" w14:textId="77777777" w:rsidR="00B475FC" w:rsidRPr="00434C41" w:rsidRDefault="00B475FC" w:rsidP="0057703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485.25pt;margin-top:74.7pt;width:65.15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">
                <v:textbox>
                  <w:txbxContent>
                    <w:p w14:paraId="21C538CA" w14:textId="77777777" w:rsidR="00B475FC" w:rsidRPr="00434C41" w:rsidRDefault="00B475FC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26207247" w14:textId="77777777" w:rsidR="00B475FC" w:rsidRPr="00434C41" w:rsidRDefault="00B475FC" w:rsidP="0057703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</w:p>
    <w:p w14:paraId="7BF81EB4" w14:textId="77777777" w:rsidR="000E788D" w:rsidRDefault="000E788D" w:rsidP="000E788D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79EAFD" wp14:editId="4738B664">
                <wp:simplePos x="0" y="0"/>
                <wp:positionH relativeFrom="column">
                  <wp:posOffset>6162675</wp:posOffset>
                </wp:positionH>
                <wp:positionV relativeFrom="paragraph">
                  <wp:posOffset>948690</wp:posOffset>
                </wp:positionV>
                <wp:extent cx="827405" cy="685800"/>
                <wp:effectExtent l="13335" t="9525" r="6985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6F0D8" w14:textId="77777777" w:rsidR="00B475FC" w:rsidRPr="00434C41" w:rsidRDefault="00B475F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08426A56" w14:textId="77777777" w:rsidR="00B475FC" w:rsidRPr="00434C41" w:rsidRDefault="00B475FC" w:rsidP="0057703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485.25pt;margin-top:74.7pt;width:65.1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">
                <v:textbox>
                  <w:txbxContent>
                    <w:p w14:paraId="5FB6F0D8" w14:textId="77777777" w:rsidR="00B475FC" w:rsidRPr="00434C41" w:rsidRDefault="00B475FC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08426A56" w14:textId="77777777" w:rsidR="00B475FC" w:rsidRPr="00434C41" w:rsidRDefault="00B475FC" w:rsidP="0057703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</w:p>
    <w:p w14:paraId="78BED8C5" w14:textId="77777777" w:rsidR="000E788D" w:rsidRPr="000E788D" w:rsidRDefault="00B956AD" w:rsidP="000E788D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Year 8 HASS</w:t>
      </w:r>
      <w:r w:rsidR="000E788D" w:rsidRPr="000E788D">
        <w:rPr>
          <w:rFonts w:ascii="Arial" w:hAnsi="Arial" w:cs="Arial"/>
          <w:sz w:val="28"/>
          <w:szCs w:val="28"/>
        </w:rPr>
        <w:t xml:space="preserve">- Geography </w:t>
      </w:r>
      <w:r w:rsidR="000E788D" w:rsidRPr="000E788D">
        <w:rPr>
          <w:rFonts w:ascii="Arial" w:hAnsi="Arial" w:cs="Arial"/>
          <w:sz w:val="28"/>
          <w:szCs w:val="28"/>
        </w:rPr>
        <w:tab/>
      </w:r>
      <w:r w:rsidR="000E788D" w:rsidRPr="000E788D">
        <w:rPr>
          <w:rFonts w:ascii="Arial" w:hAnsi="Arial" w:cs="Arial"/>
          <w:sz w:val="28"/>
          <w:szCs w:val="28"/>
        </w:rPr>
        <w:tab/>
        <w:t xml:space="preserve">   </w:t>
      </w:r>
      <w:r w:rsidR="000E788D" w:rsidRPr="000E788D">
        <w:rPr>
          <w:rFonts w:ascii="Arial" w:hAnsi="Arial" w:cs="Arial"/>
          <w:sz w:val="28"/>
          <w:szCs w:val="28"/>
        </w:rPr>
        <w:tab/>
        <w:t xml:space="preserve"> </w:t>
      </w:r>
    </w:p>
    <w:p w14:paraId="4C8F07A9" w14:textId="164424E2" w:rsidR="000E788D" w:rsidRPr="000E788D" w:rsidRDefault="000700FD" w:rsidP="00FC05C9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Task 5</w:t>
      </w:r>
      <w:r w:rsidR="00B96EDD">
        <w:rPr>
          <w:rFonts w:ascii="Arial" w:hAnsi="Arial" w:cs="Arial"/>
          <w:b/>
          <w:i/>
          <w:sz w:val="28"/>
          <w:szCs w:val="28"/>
        </w:rPr>
        <w:t xml:space="preserve"> (PART B): In-Class Short Answer Response (10%) </w:t>
      </w:r>
    </w:p>
    <w:p w14:paraId="2625AF3E" w14:textId="77777777" w:rsidR="000E788D" w:rsidRDefault="000E788D" w:rsidP="000E788D">
      <w:pPr>
        <w:pBdr>
          <w:bottom w:val="single" w:sz="4" w:space="1" w:color="auto"/>
        </w:pBdr>
        <w:rPr>
          <w:rFonts w:ascii="Calibri" w:hAnsi="Calibri" w:cs="Calibri"/>
          <w:b/>
          <w:i/>
          <w:sz w:val="32"/>
          <w:szCs w:val="32"/>
        </w:rPr>
      </w:pPr>
      <w:bookmarkStart w:id="0" w:name="_GoBack"/>
      <w:bookmarkEnd w:id="0"/>
    </w:p>
    <w:p w14:paraId="0EC0B6FE" w14:textId="77777777" w:rsidR="000E788D" w:rsidRDefault="00DA377E" w:rsidP="000E788D">
      <w:pPr>
        <w:pBdr>
          <w:bottom w:val="single" w:sz="4" w:space="1" w:color="auto"/>
        </w:pBdr>
        <w:rPr>
          <w:rFonts w:ascii="Calibri" w:hAnsi="Calibri" w:cs="Calibri"/>
          <w:b/>
          <w:i/>
          <w:sz w:val="32"/>
          <w:szCs w:val="32"/>
        </w:rPr>
      </w:pPr>
      <w:r>
        <w:rPr>
          <w:rFonts w:ascii="Comic Sans MS" w:hAnsi="Comic Sans MS"/>
        </w:rPr>
        <w:t>Name</w:t>
      </w:r>
      <w:proofErr w:type="gramStart"/>
      <w:r w:rsidR="000E788D">
        <w:rPr>
          <w:rFonts w:ascii="Comic Sans MS" w:hAnsi="Comic Sans MS"/>
        </w:rPr>
        <w:t>:_</w:t>
      </w:r>
      <w:proofErr w:type="gramEnd"/>
      <w:r w:rsidR="000E788D">
        <w:rPr>
          <w:rFonts w:ascii="Comic Sans MS" w:hAnsi="Comic Sans MS"/>
        </w:rPr>
        <w:t>_______________________</w:t>
      </w:r>
      <w:r w:rsidR="000E788D" w:rsidRPr="006B2B82">
        <w:rPr>
          <w:rFonts w:ascii="Comic Sans MS" w:hAnsi="Comic Sans MS"/>
        </w:rPr>
        <w:t xml:space="preserve"> </w:t>
      </w:r>
      <w:r w:rsidR="000E788D">
        <w:rPr>
          <w:rFonts w:ascii="Comic Sans MS" w:hAnsi="Comic Sans MS"/>
        </w:rPr>
        <w:tab/>
        <w:t>Teacher: ___________________</w:t>
      </w:r>
    </w:p>
    <w:p w14:paraId="1238DD1B" w14:textId="77777777" w:rsidR="000E788D" w:rsidRDefault="000E788D" w:rsidP="000E788D">
      <w:pPr>
        <w:pBdr>
          <w:bottom w:val="single" w:sz="4" w:space="1" w:color="auto"/>
        </w:pBdr>
        <w:rPr>
          <w:rFonts w:ascii="Calibri" w:hAnsi="Calibri" w:cs="Calibri"/>
          <w:b/>
          <w:i/>
          <w:sz w:val="32"/>
          <w:szCs w:val="32"/>
        </w:rPr>
      </w:pPr>
    </w:p>
    <w:p w14:paraId="2A871C71" w14:textId="7CD2A44F" w:rsidR="000E788D" w:rsidRDefault="000E788D" w:rsidP="000E788D">
      <w:pPr>
        <w:pBdr>
          <w:bottom w:val="single" w:sz="4" w:space="1" w:color="auto"/>
        </w:pBdr>
        <w:ind w:firstLine="720"/>
        <w:rPr>
          <w:rFonts w:ascii="Arial" w:hAnsi="Arial" w:cs="Arial"/>
          <w:b/>
          <w:sz w:val="28"/>
          <w:szCs w:val="28"/>
        </w:rPr>
      </w:pPr>
      <w:r w:rsidRPr="000E788D">
        <w:rPr>
          <w:rFonts w:ascii="Arial" w:hAnsi="Arial" w:cs="Arial"/>
          <w:b/>
          <w:sz w:val="28"/>
          <w:szCs w:val="28"/>
        </w:rPr>
        <w:t>Tim</w:t>
      </w:r>
      <w:r w:rsidR="00BF5692">
        <w:rPr>
          <w:rFonts w:ascii="Arial" w:hAnsi="Arial" w:cs="Arial"/>
          <w:b/>
          <w:sz w:val="28"/>
          <w:szCs w:val="28"/>
        </w:rPr>
        <w:t>e: 5 minutes reading time and</w:t>
      </w:r>
      <w:r w:rsidR="0075336C">
        <w:rPr>
          <w:rFonts w:ascii="Arial" w:hAnsi="Arial" w:cs="Arial"/>
          <w:b/>
          <w:sz w:val="28"/>
          <w:szCs w:val="28"/>
        </w:rPr>
        <w:t xml:space="preserve"> 40</w:t>
      </w:r>
      <w:r w:rsidR="00BF5692">
        <w:rPr>
          <w:rFonts w:ascii="Arial" w:hAnsi="Arial" w:cs="Arial"/>
          <w:b/>
          <w:sz w:val="28"/>
          <w:szCs w:val="28"/>
        </w:rPr>
        <w:t xml:space="preserve"> </w:t>
      </w:r>
      <w:r w:rsidRPr="000E788D">
        <w:rPr>
          <w:rFonts w:ascii="Arial" w:hAnsi="Arial" w:cs="Arial"/>
          <w:b/>
          <w:sz w:val="28"/>
          <w:szCs w:val="28"/>
        </w:rPr>
        <w:t xml:space="preserve">minutes working time. </w:t>
      </w:r>
    </w:p>
    <w:p w14:paraId="1C5AE768" w14:textId="77777777" w:rsidR="00FC05C9" w:rsidRPr="00FC05C9" w:rsidRDefault="00FC05C9" w:rsidP="00FC05C9">
      <w:pPr>
        <w:spacing w:before="100" w:beforeAutospacing="1" w:after="100" w:afterAutospacing="1"/>
        <w:jc w:val="both"/>
        <w:rPr>
          <w:rFonts w:ascii="Verdana" w:hAnsi="Verdana" w:cs="Arial"/>
          <w:b/>
          <w:bCs/>
          <w:i/>
          <w:color w:val="231F20"/>
          <w:sz w:val="22"/>
          <w:szCs w:val="22"/>
          <w:lang w:val="en"/>
        </w:rPr>
      </w:pPr>
      <w:r w:rsidRPr="00FC05C9">
        <w:rPr>
          <w:rFonts w:ascii="Verdana" w:eastAsiaTheme="minorHAnsi" w:hAnsi="Verdana" w:cs="Arial"/>
          <w:i/>
          <w:sz w:val="22"/>
          <w:szCs w:val="22"/>
          <w:lang w:eastAsia="en-US"/>
        </w:rPr>
        <w:t>Carefully read each task below and respond using full sentences and correct grammar. Responses that provide full explanations and examples where required will gain a greater amount of the marks offered.</w:t>
      </w:r>
      <w:r>
        <w:rPr>
          <w:rFonts w:ascii="Verdana" w:eastAsiaTheme="minorHAnsi" w:hAnsi="Verdana" w:cs="Arial"/>
          <w:i/>
          <w:sz w:val="22"/>
          <w:szCs w:val="22"/>
          <w:lang w:eastAsia="en-US"/>
        </w:rPr>
        <w:t xml:space="preserve"> Make sure to read the action words carefully and consider what action the question is intending you to take. </w:t>
      </w:r>
    </w:p>
    <w:p w14:paraId="0B7C8A70" w14:textId="18415BC9" w:rsidR="0075336C" w:rsidRDefault="0075336C" w:rsidP="00FC05C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75336C">
        <w:rPr>
          <w:rFonts w:ascii="Arial" w:hAnsi="Arial" w:cs="Arial"/>
          <w:b/>
        </w:rPr>
        <w:t>Define</w:t>
      </w:r>
      <w:r>
        <w:rPr>
          <w:rFonts w:ascii="Arial" w:hAnsi="Arial" w:cs="Arial"/>
        </w:rPr>
        <w:t xml:space="preserve"> the</w:t>
      </w:r>
      <w:r w:rsidR="00AF0D4C">
        <w:rPr>
          <w:rFonts w:ascii="Arial" w:hAnsi="Arial" w:cs="Arial"/>
        </w:rPr>
        <w:t xml:space="preserve"> term “Megacity”</w:t>
      </w:r>
      <w:r w:rsidR="004C685F">
        <w:rPr>
          <w:rFonts w:ascii="Arial" w:hAnsi="Arial" w:cs="Arial"/>
        </w:rPr>
        <w:t xml:space="preserve"> and provide an example to support your definition</w:t>
      </w:r>
      <w:r>
        <w:rPr>
          <w:rFonts w:ascii="Arial" w:hAnsi="Arial" w:cs="Arial"/>
        </w:rPr>
        <w:t xml:space="preserve">. </w:t>
      </w:r>
      <w:r w:rsidR="004C685F">
        <w:rPr>
          <w:rFonts w:ascii="Arial" w:hAnsi="Arial" w:cs="Arial"/>
        </w:rPr>
        <w:tab/>
      </w:r>
      <w:r w:rsidR="004C685F">
        <w:rPr>
          <w:rFonts w:ascii="Arial" w:hAnsi="Arial" w:cs="Arial"/>
        </w:rPr>
        <w:tab/>
      </w:r>
      <w:r w:rsidR="004C685F">
        <w:rPr>
          <w:rFonts w:ascii="Arial" w:hAnsi="Arial" w:cs="Arial"/>
        </w:rPr>
        <w:tab/>
      </w:r>
      <w:r w:rsidR="004C685F">
        <w:rPr>
          <w:rFonts w:ascii="Arial" w:hAnsi="Arial" w:cs="Arial"/>
        </w:rPr>
        <w:tab/>
      </w:r>
      <w:r w:rsidR="004C685F">
        <w:rPr>
          <w:rFonts w:ascii="Arial" w:hAnsi="Arial" w:cs="Arial"/>
        </w:rPr>
        <w:tab/>
      </w:r>
      <w:r w:rsidR="004C685F">
        <w:rPr>
          <w:rFonts w:ascii="Arial" w:hAnsi="Arial" w:cs="Arial"/>
        </w:rPr>
        <w:tab/>
      </w:r>
      <w:r w:rsidR="004C685F">
        <w:rPr>
          <w:rFonts w:ascii="Arial" w:hAnsi="Arial" w:cs="Arial"/>
        </w:rPr>
        <w:tab/>
      </w:r>
      <w:r w:rsidR="004C685F">
        <w:rPr>
          <w:rFonts w:ascii="Arial" w:hAnsi="Arial" w:cs="Arial"/>
        </w:rPr>
        <w:tab/>
      </w:r>
      <w:r w:rsidR="004C685F">
        <w:rPr>
          <w:rFonts w:ascii="Arial" w:hAnsi="Arial" w:cs="Arial"/>
        </w:rPr>
        <w:tab/>
      </w:r>
      <w:r w:rsidR="004C685F">
        <w:rPr>
          <w:rFonts w:ascii="Arial" w:hAnsi="Arial" w:cs="Arial"/>
        </w:rPr>
        <w:tab/>
      </w:r>
      <w:r w:rsidR="004C685F">
        <w:rPr>
          <w:rFonts w:ascii="Arial" w:hAnsi="Arial" w:cs="Arial"/>
        </w:rPr>
        <w:tab/>
        <w:t>(3</w:t>
      </w:r>
      <w:r w:rsidR="001C014C">
        <w:rPr>
          <w:rFonts w:ascii="Arial" w:hAnsi="Arial" w:cs="Arial"/>
        </w:rPr>
        <w:t xml:space="preserve"> marks) </w:t>
      </w:r>
    </w:p>
    <w:p w14:paraId="4CC28455" w14:textId="77777777" w:rsidR="001C014C" w:rsidRDefault="001C014C" w:rsidP="001C014C">
      <w:pPr>
        <w:pStyle w:val="ListParagraph"/>
        <w:rPr>
          <w:rFonts w:ascii="Arial" w:hAnsi="Arial" w:cs="Arial"/>
        </w:rPr>
      </w:pPr>
    </w:p>
    <w:p w14:paraId="1111B1ED" w14:textId="1E6AF6A1" w:rsidR="00D4548C" w:rsidRDefault="0075336C" w:rsidP="004C685F">
      <w:pPr>
        <w:spacing w:line="360" w:lineRule="auto"/>
        <w:ind w:left="36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="00D4548C">
        <w:rPr>
          <w:rFonts w:ascii="Arial" w:hAnsi="Arial" w:cs="Arial"/>
          <w:u w:val="single"/>
        </w:rPr>
        <w:tab/>
      </w:r>
      <w:r w:rsidR="00D4548C">
        <w:rPr>
          <w:rFonts w:ascii="Arial" w:hAnsi="Arial" w:cs="Arial"/>
          <w:u w:val="single"/>
        </w:rPr>
        <w:tab/>
      </w:r>
      <w:r w:rsidR="00D4548C">
        <w:rPr>
          <w:rFonts w:ascii="Arial" w:hAnsi="Arial" w:cs="Arial"/>
          <w:u w:val="single"/>
        </w:rPr>
        <w:tab/>
      </w:r>
      <w:r w:rsidR="00D4548C">
        <w:rPr>
          <w:rFonts w:ascii="Arial" w:hAnsi="Arial" w:cs="Arial"/>
          <w:u w:val="single"/>
        </w:rPr>
        <w:tab/>
      </w:r>
      <w:r w:rsidR="00D4548C">
        <w:rPr>
          <w:rFonts w:ascii="Arial" w:hAnsi="Arial" w:cs="Arial"/>
          <w:u w:val="single"/>
        </w:rPr>
        <w:tab/>
      </w:r>
      <w:r w:rsidR="00D4548C">
        <w:rPr>
          <w:rFonts w:ascii="Arial" w:hAnsi="Arial" w:cs="Arial"/>
          <w:u w:val="single"/>
        </w:rPr>
        <w:tab/>
      </w:r>
      <w:r w:rsidR="00D4548C">
        <w:rPr>
          <w:rFonts w:ascii="Arial" w:hAnsi="Arial" w:cs="Arial"/>
          <w:u w:val="single"/>
        </w:rPr>
        <w:tab/>
      </w:r>
      <w:r w:rsidR="00D4548C">
        <w:rPr>
          <w:rFonts w:ascii="Arial" w:hAnsi="Arial" w:cs="Arial"/>
          <w:u w:val="single"/>
        </w:rPr>
        <w:tab/>
      </w:r>
      <w:r w:rsidR="00D4548C">
        <w:rPr>
          <w:rFonts w:ascii="Arial" w:hAnsi="Arial" w:cs="Arial"/>
          <w:u w:val="single"/>
        </w:rPr>
        <w:tab/>
      </w:r>
      <w:r w:rsidR="00D4548C">
        <w:rPr>
          <w:rFonts w:ascii="Arial" w:hAnsi="Arial" w:cs="Arial"/>
          <w:u w:val="single"/>
        </w:rPr>
        <w:tab/>
      </w:r>
      <w:r w:rsidR="00D4548C">
        <w:rPr>
          <w:rFonts w:ascii="Arial" w:hAnsi="Arial" w:cs="Arial"/>
          <w:u w:val="single"/>
        </w:rPr>
        <w:tab/>
      </w:r>
      <w:r w:rsidR="00D4548C">
        <w:rPr>
          <w:rFonts w:ascii="Arial" w:hAnsi="Arial" w:cs="Arial"/>
          <w:u w:val="single"/>
        </w:rPr>
        <w:tab/>
      </w:r>
      <w:r w:rsidR="00D4548C">
        <w:rPr>
          <w:rFonts w:ascii="Arial" w:hAnsi="Arial" w:cs="Arial"/>
          <w:u w:val="single"/>
        </w:rPr>
        <w:tab/>
      </w:r>
    </w:p>
    <w:p w14:paraId="77F68B02" w14:textId="77777777" w:rsidR="0075336C" w:rsidRPr="0075336C" w:rsidRDefault="0075336C" w:rsidP="0075336C">
      <w:pPr>
        <w:spacing w:line="360" w:lineRule="auto"/>
        <w:ind w:left="360"/>
        <w:rPr>
          <w:rFonts w:ascii="Arial" w:hAnsi="Arial" w:cs="Arial"/>
          <w:u w:val="single"/>
        </w:rPr>
      </w:pPr>
    </w:p>
    <w:p w14:paraId="3750083C" w14:textId="14B428F6" w:rsidR="00D37D84" w:rsidRDefault="00D37D84" w:rsidP="00FC05C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Next to each of the Megacities below, </w:t>
      </w:r>
      <w:r w:rsidRPr="00AF0D4C">
        <w:rPr>
          <w:rFonts w:ascii="Arial" w:hAnsi="Arial" w:cs="Arial"/>
          <w:b/>
        </w:rPr>
        <w:t>list</w:t>
      </w:r>
      <w:r>
        <w:rPr>
          <w:rFonts w:ascii="Arial" w:hAnsi="Arial" w:cs="Arial"/>
        </w:rPr>
        <w:t xml:space="preserve"> the country that the Megacity is found in;</w:t>
      </w:r>
      <w:r w:rsidR="001C014C">
        <w:rPr>
          <w:rFonts w:ascii="Arial" w:hAnsi="Arial" w:cs="Arial"/>
        </w:rPr>
        <w:tab/>
      </w:r>
    </w:p>
    <w:p w14:paraId="1E235F5B" w14:textId="5E9431DE" w:rsidR="00D37D84" w:rsidRDefault="001C014C" w:rsidP="001C014C">
      <w:pPr>
        <w:ind w:left="7920"/>
        <w:rPr>
          <w:rFonts w:ascii="Arial" w:hAnsi="Arial" w:cs="Arial"/>
        </w:rPr>
      </w:pPr>
      <w:r>
        <w:rPr>
          <w:rFonts w:ascii="Arial" w:hAnsi="Arial" w:cs="Arial"/>
        </w:rPr>
        <w:t xml:space="preserve">(5 marks) </w:t>
      </w:r>
    </w:p>
    <w:p w14:paraId="26CF1986" w14:textId="77777777" w:rsidR="00B475FC" w:rsidRDefault="00B475FC" w:rsidP="00D37D84">
      <w:pPr>
        <w:ind w:left="360"/>
        <w:rPr>
          <w:rFonts w:ascii="Arial" w:hAnsi="Arial" w:cs="Arial"/>
          <w:b/>
        </w:rPr>
      </w:pPr>
    </w:p>
    <w:p w14:paraId="235339B1" w14:textId="71440266" w:rsidR="00B475FC" w:rsidRDefault="00D37D84" w:rsidP="00B475FC">
      <w:pPr>
        <w:ind w:left="360"/>
        <w:rPr>
          <w:rFonts w:ascii="Arial" w:hAnsi="Arial" w:cs="Arial"/>
          <w:u w:val="single"/>
        </w:rPr>
      </w:pPr>
      <w:r w:rsidRPr="00804564">
        <w:rPr>
          <w:rFonts w:ascii="Arial" w:hAnsi="Arial" w:cs="Arial"/>
          <w:b/>
        </w:rPr>
        <w:t>Tokyo:</w:t>
      </w:r>
      <w:r w:rsidRPr="00804564">
        <w:rPr>
          <w:rFonts w:ascii="Arial" w:hAnsi="Arial" w:cs="Arial"/>
          <w:b/>
          <w:u w:val="single"/>
        </w:rPr>
        <w:tab/>
      </w:r>
      <w:r w:rsidRPr="00804564">
        <w:rPr>
          <w:rFonts w:ascii="Arial" w:hAnsi="Arial" w:cs="Arial"/>
          <w:b/>
          <w:u w:val="single"/>
        </w:rPr>
        <w:tab/>
      </w:r>
      <w:r w:rsidRPr="00804564">
        <w:rPr>
          <w:rFonts w:ascii="Arial" w:hAnsi="Arial" w:cs="Arial"/>
          <w:b/>
          <w:u w:val="single"/>
        </w:rPr>
        <w:tab/>
      </w:r>
      <w:r w:rsidRPr="00804564">
        <w:rPr>
          <w:rFonts w:ascii="Arial" w:hAnsi="Arial" w:cs="Arial"/>
          <w:b/>
          <w:u w:val="single"/>
        </w:rPr>
        <w:tab/>
      </w:r>
      <w:r w:rsidRPr="00804564">
        <w:rPr>
          <w:rFonts w:ascii="Arial" w:hAnsi="Arial" w:cs="Arial"/>
          <w:b/>
          <w:u w:val="single"/>
        </w:rPr>
        <w:tab/>
      </w:r>
      <w:r w:rsidR="00B475FC">
        <w:rPr>
          <w:rFonts w:ascii="Arial" w:hAnsi="Arial" w:cs="Arial"/>
          <w:b/>
          <w:u w:val="single"/>
        </w:rPr>
        <w:t xml:space="preserve"> </w:t>
      </w:r>
      <w:r w:rsidR="00B475FC">
        <w:rPr>
          <w:rFonts w:ascii="Arial" w:hAnsi="Arial" w:cs="Arial"/>
        </w:rPr>
        <w:t xml:space="preserve">     </w:t>
      </w:r>
      <w:r w:rsidR="00B475FC" w:rsidRPr="00D71225">
        <w:rPr>
          <w:rFonts w:ascii="Arial" w:hAnsi="Arial" w:cs="Arial"/>
          <w:b/>
        </w:rPr>
        <w:t>Dhaka</w:t>
      </w:r>
      <w:r w:rsidR="00B475FC">
        <w:rPr>
          <w:rFonts w:ascii="Arial" w:hAnsi="Arial" w:cs="Arial"/>
        </w:rPr>
        <w:t>:</w:t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</w:p>
    <w:p w14:paraId="0CDA2DE2" w14:textId="77777777" w:rsidR="004C685F" w:rsidRDefault="004C685F" w:rsidP="00B475FC">
      <w:pPr>
        <w:rPr>
          <w:rFonts w:ascii="Arial" w:hAnsi="Arial" w:cs="Arial"/>
          <w:u w:val="single"/>
        </w:rPr>
      </w:pPr>
    </w:p>
    <w:p w14:paraId="1A0F5A24" w14:textId="77777777" w:rsidR="004C685F" w:rsidRDefault="004C685F" w:rsidP="00B475FC">
      <w:pPr>
        <w:rPr>
          <w:rFonts w:ascii="Arial" w:hAnsi="Arial" w:cs="Arial"/>
          <w:u w:val="single"/>
        </w:rPr>
      </w:pPr>
    </w:p>
    <w:p w14:paraId="55AB53D0" w14:textId="28BB4907" w:rsidR="00B475FC" w:rsidRPr="00D37D84" w:rsidRDefault="004C685F" w:rsidP="00B475FC">
      <w:pPr>
        <w:ind w:left="360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 xml:space="preserve">Shanghai: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</w:rPr>
        <w:t xml:space="preserve">        </w:t>
      </w:r>
      <w:r w:rsidR="00B475FC" w:rsidRPr="00D71225">
        <w:rPr>
          <w:rFonts w:ascii="Arial" w:hAnsi="Arial" w:cs="Arial"/>
          <w:b/>
        </w:rPr>
        <w:t>London</w:t>
      </w:r>
      <w:r w:rsidR="00B475FC">
        <w:rPr>
          <w:rFonts w:ascii="Arial" w:hAnsi="Arial" w:cs="Arial"/>
        </w:rPr>
        <w:t>:</w:t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</w:p>
    <w:p w14:paraId="70956F7D" w14:textId="738AF3F5" w:rsidR="00D37D84" w:rsidRDefault="00D37D84" w:rsidP="00B475FC">
      <w:pPr>
        <w:rPr>
          <w:rFonts w:ascii="Arial" w:hAnsi="Arial" w:cs="Arial"/>
          <w:u w:val="single"/>
        </w:rPr>
      </w:pPr>
    </w:p>
    <w:p w14:paraId="2FE2F73C" w14:textId="77777777" w:rsidR="00D37D84" w:rsidRDefault="00D37D84" w:rsidP="00D37D84">
      <w:pPr>
        <w:ind w:left="360"/>
        <w:rPr>
          <w:rFonts w:ascii="Arial" w:hAnsi="Arial" w:cs="Arial"/>
          <w:u w:val="single"/>
        </w:rPr>
      </w:pPr>
    </w:p>
    <w:p w14:paraId="602C3442" w14:textId="301D6A7C" w:rsidR="004C685F" w:rsidRPr="00B475FC" w:rsidRDefault="00B475FC" w:rsidP="00B475FC">
      <w:pPr>
        <w:ind w:left="360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Mexico City</w:t>
      </w:r>
      <w:r w:rsidR="00D37D84">
        <w:rPr>
          <w:rFonts w:ascii="Arial" w:hAnsi="Arial" w:cs="Arial"/>
        </w:rPr>
        <w:t>:</w:t>
      </w:r>
      <w:r w:rsidR="00D37D84">
        <w:rPr>
          <w:rFonts w:ascii="Arial" w:hAnsi="Arial" w:cs="Arial"/>
          <w:u w:val="single"/>
        </w:rPr>
        <w:tab/>
      </w:r>
      <w:r w:rsidR="00D37D84">
        <w:rPr>
          <w:rFonts w:ascii="Arial" w:hAnsi="Arial" w:cs="Arial"/>
          <w:u w:val="single"/>
        </w:rPr>
        <w:tab/>
      </w:r>
      <w:r w:rsidR="00D37D84">
        <w:rPr>
          <w:rFonts w:ascii="Arial" w:hAnsi="Arial" w:cs="Arial"/>
          <w:u w:val="single"/>
        </w:rPr>
        <w:tab/>
      </w:r>
      <w:r w:rsidR="00D37D84">
        <w:rPr>
          <w:rFonts w:ascii="Arial" w:hAnsi="Arial" w:cs="Arial"/>
          <w:u w:val="single"/>
        </w:rPr>
        <w:tab/>
      </w:r>
      <w:r w:rsidR="00D37D84">
        <w:rPr>
          <w:rFonts w:ascii="Arial" w:hAnsi="Arial" w:cs="Arial"/>
          <w:u w:val="single"/>
        </w:rPr>
        <w:tab/>
      </w:r>
    </w:p>
    <w:p w14:paraId="1ADDBE71" w14:textId="77777777" w:rsidR="004C685F" w:rsidRDefault="004C685F" w:rsidP="00D37D84">
      <w:pPr>
        <w:ind w:left="360"/>
        <w:rPr>
          <w:rFonts w:ascii="Arial" w:hAnsi="Arial" w:cs="Arial"/>
        </w:rPr>
      </w:pPr>
    </w:p>
    <w:p w14:paraId="47DFAF32" w14:textId="77777777" w:rsidR="004C685F" w:rsidRDefault="004C685F" w:rsidP="00D37D84">
      <w:pPr>
        <w:ind w:left="360"/>
        <w:rPr>
          <w:rFonts w:ascii="Arial" w:hAnsi="Arial" w:cs="Arial"/>
        </w:rPr>
      </w:pPr>
    </w:p>
    <w:p w14:paraId="666C37C7" w14:textId="3A80FE9A" w:rsidR="009E0B22" w:rsidRDefault="004C685F" w:rsidP="00FC05C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According to the DVD state the approximate</w:t>
      </w:r>
      <w:r w:rsidR="009E0B22">
        <w:rPr>
          <w:rFonts w:ascii="Arial" w:hAnsi="Arial" w:cs="Arial"/>
        </w:rPr>
        <w:t xml:space="preserve"> population for the following cities in the space provided; </w:t>
      </w:r>
    </w:p>
    <w:p w14:paraId="60A4B392" w14:textId="41D40FC2" w:rsidR="009E0B22" w:rsidRPr="001C014C" w:rsidRDefault="001C014C" w:rsidP="001C014C">
      <w:pPr>
        <w:ind w:left="7920"/>
        <w:rPr>
          <w:rFonts w:ascii="Arial" w:hAnsi="Arial" w:cs="Arial"/>
        </w:rPr>
      </w:pPr>
      <w:r w:rsidRPr="001C014C">
        <w:rPr>
          <w:rFonts w:ascii="Arial" w:hAnsi="Arial" w:cs="Arial"/>
        </w:rPr>
        <w:t>(</w:t>
      </w:r>
      <w:r w:rsidR="007A47D6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marks) </w:t>
      </w:r>
    </w:p>
    <w:p w14:paraId="24868A6C" w14:textId="77777777" w:rsidR="009E0B22" w:rsidRDefault="009E0B22" w:rsidP="007A47D6">
      <w:pPr>
        <w:rPr>
          <w:rFonts w:ascii="Arial" w:hAnsi="Arial" w:cs="Arial"/>
          <w:u w:val="single"/>
        </w:rPr>
      </w:pPr>
    </w:p>
    <w:p w14:paraId="587910EC" w14:textId="77777777" w:rsidR="009E0B22" w:rsidRDefault="009E0B22" w:rsidP="009E0B22">
      <w:pPr>
        <w:ind w:left="360"/>
        <w:rPr>
          <w:rFonts w:ascii="Arial" w:hAnsi="Arial" w:cs="Arial"/>
          <w:u w:val="single"/>
        </w:rPr>
      </w:pPr>
    </w:p>
    <w:p w14:paraId="378B16B6" w14:textId="77777777" w:rsidR="009E0B22" w:rsidRDefault="009E0B22" w:rsidP="009E0B22">
      <w:pPr>
        <w:ind w:left="360"/>
        <w:rPr>
          <w:rFonts w:ascii="Arial" w:hAnsi="Arial" w:cs="Arial"/>
          <w:u w:val="single"/>
        </w:rPr>
      </w:pPr>
      <w:r w:rsidRPr="005A0F32">
        <w:rPr>
          <w:rFonts w:ascii="Arial" w:hAnsi="Arial" w:cs="Arial"/>
          <w:b/>
        </w:rPr>
        <w:t>Dhaka</w:t>
      </w:r>
      <w:r>
        <w:rPr>
          <w:rFonts w:ascii="Arial" w:hAnsi="Arial" w:cs="Arial"/>
        </w:rPr>
        <w:t>: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6DF309F3" w14:textId="77777777" w:rsidR="009E0B22" w:rsidRDefault="009E0B22" w:rsidP="009E0B22">
      <w:pPr>
        <w:ind w:left="360"/>
        <w:rPr>
          <w:rFonts w:ascii="Arial" w:hAnsi="Arial" w:cs="Arial"/>
          <w:u w:val="single"/>
        </w:rPr>
      </w:pPr>
    </w:p>
    <w:p w14:paraId="1FD19435" w14:textId="77777777" w:rsidR="009E0B22" w:rsidRDefault="009E0B22" w:rsidP="009E0B22">
      <w:pPr>
        <w:ind w:left="360"/>
        <w:rPr>
          <w:rFonts w:ascii="Arial" w:hAnsi="Arial" w:cs="Arial"/>
          <w:u w:val="single"/>
        </w:rPr>
      </w:pPr>
    </w:p>
    <w:p w14:paraId="462F8281" w14:textId="77777777" w:rsidR="000700FD" w:rsidRDefault="009E0B22" w:rsidP="009E0B22">
      <w:pPr>
        <w:ind w:left="360"/>
        <w:rPr>
          <w:rFonts w:ascii="Arial" w:hAnsi="Arial" w:cs="Arial"/>
          <w:u w:val="single"/>
        </w:rPr>
      </w:pPr>
      <w:r w:rsidRPr="005A0F32">
        <w:rPr>
          <w:rFonts w:ascii="Arial" w:hAnsi="Arial" w:cs="Arial"/>
          <w:b/>
        </w:rPr>
        <w:t>Mexico City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13D94DF7" w14:textId="77777777" w:rsidR="00B475FC" w:rsidRDefault="00B475FC" w:rsidP="009E0B22">
      <w:pPr>
        <w:ind w:left="360"/>
        <w:rPr>
          <w:rFonts w:ascii="Arial" w:hAnsi="Arial" w:cs="Arial"/>
          <w:u w:val="single"/>
        </w:rPr>
      </w:pPr>
    </w:p>
    <w:p w14:paraId="4035531A" w14:textId="77777777" w:rsidR="00B475FC" w:rsidRDefault="00B475FC" w:rsidP="009E0B22">
      <w:pPr>
        <w:ind w:left="360"/>
        <w:rPr>
          <w:rFonts w:ascii="Arial" w:hAnsi="Arial" w:cs="Arial"/>
          <w:u w:val="single"/>
        </w:rPr>
      </w:pPr>
    </w:p>
    <w:p w14:paraId="1290C38A" w14:textId="5D91F545" w:rsidR="00B475FC" w:rsidRPr="00B475FC" w:rsidRDefault="00B475FC" w:rsidP="009E0B22">
      <w:pPr>
        <w:ind w:left="36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 xml:space="preserve">Tokyo: </w:t>
      </w:r>
      <w:r>
        <w:rPr>
          <w:rFonts w:ascii="Arial" w:hAnsi="Arial" w:cs="Arial"/>
          <w:b/>
          <w:u w:val="single"/>
        </w:rPr>
        <w:tab/>
      </w:r>
      <w:r>
        <w:rPr>
          <w:rFonts w:ascii="Arial" w:hAnsi="Arial" w:cs="Arial"/>
          <w:b/>
          <w:u w:val="single"/>
        </w:rPr>
        <w:tab/>
      </w:r>
      <w:r>
        <w:rPr>
          <w:rFonts w:ascii="Arial" w:hAnsi="Arial" w:cs="Arial"/>
          <w:b/>
          <w:u w:val="single"/>
        </w:rPr>
        <w:tab/>
      </w:r>
      <w:r>
        <w:rPr>
          <w:rFonts w:ascii="Arial" w:hAnsi="Arial" w:cs="Arial"/>
          <w:b/>
          <w:u w:val="single"/>
        </w:rPr>
        <w:tab/>
      </w:r>
      <w:r>
        <w:rPr>
          <w:rFonts w:ascii="Arial" w:hAnsi="Arial" w:cs="Arial"/>
          <w:b/>
          <w:u w:val="single"/>
        </w:rPr>
        <w:tab/>
      </w:r>
    </w:p>
    <w:p w14:paraId="291EFCDD" w14:textId="77777777" w:rsidR="004C685F" w:rsidRDefault="004C685F" w:rsidP="009E0B22">
      <w:pPr>
        <w:ind w:left="360"/>
        <w:rPr>
          <w:rFonts w:ascii="Arial" w:hAnsi="Arial" w:cs="Arial"/>
          <w:u w:val="single"/>
        </w:rPr>
      </w:pPr>
    </w:p>
    <w:p w14:paraId="652D734C" w14:textId="7F69DFB7" w:rsidR="008528D6" w:rsidRDefault="008528D6" w:rsidP="00B475FC">
      <w:pPr>
        <w:rPr>
          <w:rFonts w:ascii="Arial" w:hAnsi="Arial" w:cs="Arial"/>
          <w:u w:val="single"/>
        </w:rPr>
      </w:pPr>
    </w:p>
    <w:p w14:paraId="011343A7" w14:textId="77777777" w:rsidR="0075336C" w:rsidRPr="000700FD" w:rsidRDefault="0075336C" w:rsidP="009E0B22">
      <w:pPr>
        <w:ind w:left="360"/>
        <w:rPr>
          <w:rFonts w:ascii="Arial" w:hAnsi="Arial" w:cs="Arial"/>
          <w:u w:val="single"/>
        </w:rPr>
      </w:pPr>
    </w:p>
    <w:p w14:paraId="79B2D74A" w14:textId="5B17133E" w:rsidR="00D37D84" w:rsidRDefault="0075336C" w:rsidP="001C014C">
      <w:pPr>
        <w:pStyle w:val="ListParagraph"/>
        <w:numPr>
          <w:ilvl w:val="0"/>
          <w:numId w:val="16"/>
        </w:numPr>
        <w:tabs>
          <w:tab w:val="left" w:pos="2132"/>
        </w:tabs>
        <w:rPr>
          <w:rFonts w:ascii="Arial" w:hAnsi="Arial" w:cs="Arial"/>
        </w:rPr>
      </w:pPr>
      <w:r w:rsidRPr="00AF0D4C">
        <w:rPr>
          <w:rFonts w:ascii="Arial" w:hAnsi="Arial" w:cs="Arial"/>
          <w:b/>
        </w:rPr>
        <w:t>Define</w:t>
      </w:r>
      <w:r>
        <w:rPr>
          <w:rFonts w:ascii="Arial" w:hAnsi="Arial" w:cs="Arial"/>
        </w:rPr>
        <w:t xml:space="preserve"> urbanisation. Use examples to support your definition. </w:t>
      </w:r>
    </w:p>
    <w:p w14:paraId="3AD6B7A6" w14:textId="463610AA" w:rsidR="001C014C" w:rsidRPr="001C014C" w:rsidRDefault="001C014C" w:rsidP="001C014C">
      <w:pPr>
        <w:pStyle w:val="ListParagraph"/>
        <w:tabs>
          <w:tab w:val="left" w:pos="213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1C014C">
        <w:rPr>
          <w:rFonts w:ascii="Arial" w:hAnsi="Arial" w:cs="Arial"/>
        </w:rPr>
        <w:t xml:space="preserve">(3 marks) </w:t>
      </w:r>
    </w:p>
    <w:p w14:paraId="24AB142B" w14:textId="407A5ECA" w:rsidR="0075336C" w:rsidRPr="0075336C" w:rsidRDefault="0075336C" w:rsidP="001C014C">
      <w:pPr>
        <w:tabs>
          <w:tab w:val="left" w:pos="2132"/>
        </w:tabs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13921CAA" w14:textId="77777777" w:rsidR="0075336C" w:rsidRDefault="0075336C" w:rsidP="0045022B">
      <w:pPr>
        <w:tabs>
          <w:tab w:val="left" w:pos="2132"/>
        </w:tabs>
        <w:rPr>
          <w:rFonts w:ascii="Arial" w:hAnsi="Arial" w:cs="Arial"/>
        </w:rPr>
      </w:pPr>
    </w:p>
    <w:p w14:paraId="4E6BE782" w14:textId="6AAAD4F2" w:rsidR="00DB1241" w:rsidRDefault="00DB1241" w:rsidP="00DB1241">
      <w:pPr>
        <w:pStyle w:val="ListParagraph"/>
        <w:numPr>
          <w:ilvl w:val="0"/>
          <w:numId w:val="16"/>
        </w:numPr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</w:rPr>
        <w:t>Urbanisation occurs due to</w:t>
      </w:r>
      <w:r w:rsidR="00AD0A94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 number of </w:t>
      </w:r>
      <w:r w:rsidR="001C014C" w:rsidRPr="001C014C">
        <w:rPr>
          <w:rFonts w:ascii="Arial" w:hAnsi="Arial" w:cs="Arial"/>
          <w:b/>
        </w:rPr>
        <w:t>“</w:t>
      </w:r>
      <w:r w:rsidRPr="001C014C">
        <w:rPr>
          <w:rFonts w:ascii="Arial" w:hAnsi="Arial" w:cs="Arial"/>
          <w:b/>
        </w:rPr>
        <w:t>push</w:t>
      </w:r>
      <w:r>
        <w:rPr>
          <w:rFonts w:ascii="Arial" w:hAnsi="Arial" w:cs="Arial"/>
          <w:b/>
        </w:rPr>
        <w:t xml:space="preserve"> </w:t>
      </w:r>
      <w:r w:rsidRPr="00DB1241">
        <w:rPr>
          <w:rFonts w:ascii="Arial" w:hAnsi="Arial" w:cs="Arial"/>
        </w:rPr>
        <w:t xml:space="preserve">and </w:t>
      </w:r>
      <w:r w:rsidRPr="00DB1241">
        <w:rPr>
          <w:rFonts w:ascii="Arial" w:hAnsi="Arial" w:cs="Arial"/>
          <w:b/>
        </w:rPr>
        <w:t>pull factors</w:t>
      </w:r>
      <w:r w:rsidR="001C014C">
        <w:rPr>
          <w:rFonts w:ascii="Arial" w:hAnsi="Arial" w:cs="Arial"/>
          <w:b/>
        </w:rPr>
        <w:t>”</w:t>
      </w:r>
      <w:r w:rsidR="00AF0D4C">
        <w:rPr>
          <w:rFonts w:ascii="Arial" w:hAnsi="Arial" w:cs="Arial"/>
        </w:rPr>
        <w:t xml:space="preserve">. </w:t>
      </w:r>
      <w:r w:rsidR="00AF0D4C" w:rsidRPr="00AF0D4C">
        <w:rPr>
          <w:rFonts w:ascii="Arial" w:hAnsi="Arial" w:cs="Arial"/>
          <w:b/>
        </w:rPr>
        <w:t>E</w:t>
      </w:r>
      <w:r w:rsidRPr="00AF0D4C">
        <w:rPr>
          <w:rFonts w:ascii="Arial" w:hAnsi="Arial" w:cs="Arial"/>
          <w:b/>
        </w:rPr>
        <w:t>xplain</w:t>
      </w:r>
      <w:r w:rsidR="00AF0D4C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</w:t>
      </w:r>
      <w:r w:rsidR="001C014C" w:rsidRPr="001C014C">
        <w:rPr>
          <w:rFonts w:ascii="Arial" w:hAnsi="Arial" w:cs="Arial"/>
          <w:b/>
        </w:rPr>
        <w:t>“</w:t>
      </w:r>
      <w:r w:rsidRPr="00DB1241">
        <w:rPr>
          <w:rFonts w:ascii="Arial" w:hAnsi="Arial" w:cs="Arial"/>
          <w:b/>
        </w:rPr>
        <w:t xml:space="preserve">push </w:t>
      </w:r>
      <w:r w:rsidRPr="00DB1241">
        <w:rPr>
          <w:rFonts w:ascii="Arial" w:hAnsi="Arial" w:cs="Arial"/>
        </w:rPr>
        <w:t xml:space="preserve">and </w:t>
      </w:r>
      <w:r w:rsidRPr="00DB1241">
        <w:rPr>
          <w:rFonts w:ascii="Arial" w:hAnsi="Arial" w:cs="Arial"/>
          <w:b/>
        </w:rPr>
        <w:t>pull factors</w:t>
      </w:r>
      <w:r w:rsidR="001C014C">
        <w:rPr>
          <w:rFonts w:ascii="Arial" w:hAnsi="Arial" w:cs="Arial"/>
          <w:b/>
        </w:rPr>
        <w:t>”</w:t>
      </w:r>
      <w:r w:rsidR="00AF0D4C">
        <w:rPr>
          <w:rFonts w:ascii="Arial" w:hAnsi="Arial" w:cs="Arial"/>
          <w:b/>
        </w:rPr>
        <w:t xml:space="preserve"> </w:t>
      </w:r>
      <w:r w:rsidR="00AF0D4C">
        <w:rPr>
          <w:rFonts w:ascii="Arial" w:hAnsi="Arial" w:cs="Arial"/>
        </w:rPr>
        <w:t>of Urbanisation</w:t>
      </w:r>
      <w:r>
        <w:rPr>
          <w:rFonts w:ascii="Arial" w:hAnsi="Arial" w:cs="Arial"/>
        </w:rPr>
        <w:t xml:space="preserve"> and provide examples from the Megacity documentary. </w:t>
      </w:r>
    </w:p>
    <w:p w14:paraId="33181E97" w14:textId="0C198959" w:rsidR="001C014C" w:rsidRDefault="00B475FC" w:rsidP="001C014C">
      <w:pPr>
        <w:pStyle w:val="ListParagraph"/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(6</w:t>
      </w:r>
      <w:r w:rsidR="001C014C">
        <w:rPr>
          <w:rFonts w:ascii="Arial" w:hAnsi="Arial" w:cs="Arial"/>
        </w:rPr>
        <w:t xml:space="preserve"> marks) </w:t>
      </w:r>
      <w:r w:rsidR="001C014C">
        <w:rPr>
          <w:rFonts w:ascii="Arial" w:hAnsi="Arial" w:cs="Arial"/>
        </w:rPr>
        <w:tab/>
      </w:r>
      <w:r w:rsidR="001C014C">
        <w:rPr>
          <w:rFonts w:ascii="Arial" w:hAnsi="Arial" w:cs="Arial"/>
        </w:rPr>
        <w:tab/>
      </w:r>
    </w:p>
    <w:p w14:paraId="32ABD4AA" w14:textId="2AFD652C" w:rsidR="00B475FC" w:rsidRDefault="00DB1241" w:rsidP="00DB1241">
      <w:pPr>
        <w:tabs>
          <w:tab w:val="left" w:pos="2132"/>
        </w:tabs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="00D4548C">
        <w:rPr>
          <w:rFonts w:ascii="Arial" w:hAnsi="Arial" w:cs="Arial"/>
          <w:u w:val="single"/>
        </w:rPr>
        <w:tab/>
      </w:r>
      <w:r w:rsidR="00D4548C">
        <w:rPr>
          <w:rFonts w:ascii="Arial" w:hAnsi="Arial" w:cs="Arial"/>
          <w:u w:val="single"/>
        </w:rPr>
        <w:tab/>
      </w:r>
      <w:r w:rsidR="00D4548C">
        <w:rPr>
          <w:rFonts w:ascii="Arial" w:hAnsi="Arial" w:cs="Arial"/>
          <w:u w:val="single"/>
        </w:rPr>
        <w:tab/>
      </w:r>
      <w:r w:rsidR="00D4548C">
        <w:rPr>
          <w:rFonts w:ascii="Arial" w:hAnsi="Arial" w:cs="Arial"/>
          <w:u w:val="single"/>
        </w:rPr>
        <w:tab/>
      </w:r>
      <w:r w:rsidR="00D4548C">
        <w:rPr>
          <w:rFonts w:ascii="Arial" w:hAnsi="Arial" w:cs="Arial"/>
          <w:u w:val="single"/>
        </w:rPr>
        <w:tab/>
      </w:r>
      <w:r w:rsidR="00D4548C">
        <w:rPr>
          <w:rFonts w:ascii="Arial" w:hAnsi="Arial" w:cs="Arial"/>
          <w:u w:val="single"/>
        </w:rPr>
        <w:tab/>
      </w:r>
      <w:r w:rsidR="00D4548C">
        <w:rPr>
          <w:rFonts w:ascii="Arial" w:hAnsi="Arial" w:cs="Arial"/>
          <w:u w:val="single"/>
        </w:rPr>
        <w:tab/>
      </w:r>
      <w:r w:rsidR="00D4548C">
        <w:rPr>
          <w:rFonts w:ascii="Arial" w:hAnsi="Arial" w:cs="Arial"/>
          <w:u w:val="single"/>
        </w:rPr>
        <w:tab/>
      </w:r>
      <w:r w:rsidR="00D4548C">
        <w:rPr>
          <w:rFonts w:ascii="Arial" w:hAnsi="Arial" w:cs="Arial"/>
          <w:u w:val="single"/>
        </w:rPr>
        <w:tab/>
      </w:r>
      <w:r w:rsidR="00D4548C">
        <w:rPr>
          <w:rFonts w:ascii="Arial" w:hAnsi="Arial" w:cs="Arial"/>
          <w:u w:val="single"/>
        </w:rPr>
        <w:tab/>
      </w:r>
      <w:r w:rsidR="00D4548C">
        <w:rPr>
          <w:rFonts w:ascii="Arial" w:hAnsi="Arial" w:cs="Arial"/>
          <w:u w:val="single"/>
        </w:rPr>
        <w:tab/>
      </w:r>
      <w:r w:rsidR="00D4548C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</w:p>
    <w:p w14:paraId="7725ED64" w14:textId="77777777" w:rsidR="00B475FC" w:rsidRPr="00DB1241" w:rsidRDefault="00B475FC" w:rsidP="00DB1241">
      <w:pPr>
        <w:tabs>
          <w:tab w:val="left" w:pos="2132"/>
        </w:tabs>
        <w:spacing w:line="360" w:lineRule="auto"/>
        <w:rPr>
          <w:rFonts w:ascii="Arial" w:hAnsi="Arial" w:cs="Arial"/>
          <w:u w:val="single"/>
        </w:rPr>
      </w:pPr>
    </w:p>
    <w:p w14:paraId="5C9567A4" w14:textId="7DC476F0" w:rsidR="008528D6" w:rsidRDefault="0075336C" w:rsidP="008528D6">
      <w:pPr>
        <w:pStyle w:val="ListParagraph"/>
        <w:numPr>
          <w:ilvl w:val="0"/>
          <w:numId w:val="16"/>
        </w:numPr>
        <w:tabs>
          <w:tab w:val="left" w:pos="2132"/>
        </w:tabs>
        <w:rPr>
          <w:rFonts w:ascii="Arial" w:hAnsi="Arial" w:cs="Arial"/>
        </w:rPr>
      </w:pPr>
      <w:r w:rsidRPr="00AF0D4C">
        <w:rPr>
          <w:rFonts w:ascii="Arial" w:hAnsi="Arial" w:cs="Arial"/>
          <w:b/>
        </w:rPr>
        <w:t>Outline</w:t>
      </w:r>
      <w:r>
        <w:rPr>
          <w:rFonts w:ascii="Arial" w:hAnsi="Arial" w:cs="Arial"/>
        </w:rPr>
        <w:t xml:space="preserve"> a positive and a negative of living in Mexico City. </w:t>
      </w:r>
    </w:p>
    <w:p w14:paraId="6AB5D74A" w14:textId="6A7AD38B" w:rsidR="008528D6" w:rsidRDefault="00B475FC" w:rsidP="008528D6">
      <w:pPr>
        <w:pStyle w:val="ListParagraph"/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</w:t>
      </w:r>
      <w:r w:rsidR="001C014C">
        <w:rPr>
          <w:rFonts w:ascii="Arial" w:hAnsi="Arial" w:cs="Arial"/>
        </w:rPr>
        <w:t xml:space="preserve"> marks) </w:t>
      </w:r>
    </w:p>
    <w:p w14:paraId="787B2219" w14:textId="77777777" w:rsidR="00B475FC" w:rsidRDefault="00B475FC" w:rsidP="008528D6">
      <w:pPr>
        <w:pStyle w:val="ListParagraph"/>
        <w:tabs>
          <w:tab w:val="left" w:pos="2132"/>
        </w:tabs>
        <w:rPr>
          <w:rFonts w:ascii="Arial" w:hAnsi="Arial" w:cs="Arial"/>
        </w:rPr>
      </w:pPr>
    </w:p>
    <w:p w14:paraId="38A71A6D" w14:textId="177115D8" w:rsidR="008528D6" w:rsidRDefault="0075336C" w:rsidP="0075336C">
      <w:pPr>
        <w:tabs>
          <w:tab w:val="left" w:pos="2132"/>
        </w:tabs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  <w:r w:rsidR="00C50B2F">
        <w:rPr>
          <w:rFonts w:ascii="Arial" w:hAnsi="Arial" w:cs="Arial"/>
          <w:u w:val="single"/>
        </w:rPr>
        <w:tab/>
      </w:r>
    </w:p>
    <w:p w14:paraId="578DD6B4" w14:textId="77777777" w:rsidR="0075336C" w:rsidRDefault="0075336C" w:rsidP="0075336C">
      <w:pPr>
        <w:tabs>
          <w:tab w:val="left" w:pos="2132"/>
        </w:tabs>
        <w:spacing w:line="360" w:lineRule="auto"/>
        <w:rPr>
          <w:rFonts w:ascii="Arial" w:hAnsi="Arial" w:cs="Arial"/>
          <w:u w:val="single"/>
        </w:rPr>
      </w:pPr>
    </w:p>
    <w:p w14:paraId="172BDCE5" w14:textId="77777777" w:rsidR="00B475FC" w:rsidRPr="0075336C" w:rsidRDefault="00B475FC" w:rsidP="0075336C">
      <w:pPr>
        <w:tabs>
          <w:tab w:val="left" w:pos="2132"/>
        </w:tabs>
        <w:spacing w:line="360" w:lineRule="auto"/>
        <w:rPr>
          <w:rFonts w:ascii="Arial" w:hAnsi="Arial" w:cs="Arial"/>
          <w:u w:val="single"/>
        </w:rPr>
      </w:pPr>
    </w:p>
    <w:p w14:paraId="7DADA508" w14:textId="6782EF2D" w:rsidR="000700FD" w:rsidRDefault="000700FD" w:rsidP="009E0B22">
      <w:pPr>
        <w:pStyle w:val="ListParagraph"/>
        <w:numPr>
          <w:ilvl w:val="0"/>
          <w:numId w:val="16"/>
        </w:numPr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With reference to one megacity mentioned in the “</w:t>
      </w:r>
      <w:r>
        <w:rPr>
          <w:rFonts w:ascii="Arial" w:hAnsi="Arial" w:cs="Arial"/>
          <w:i/>
        </w:rPr>
        <w:t xml:space="preserve">Megacities: Living in the city” </w:t>
      </w:r>
      <w:r w:rsidR="003445FC">
        <w:rPr>
          <w:rFonts w:ascii="Arial" w:hAnsi="Arial" w:cs="Arial"/>
        </w:rPr>
        <w:t xml:space="preserve">documentary, </w:t>
      </w:r>
      <w:r w:rsidR="003445FC" w:rsidRPr="00AF0D4C">
        <w:rPr>
          <w:rFonts w:ascii="Arial" w:hAnsi="Arial" w:cs="Arial"/>
          <w:b/>
        </w:rPr>
        <w:t>explain</w:t>
      </w:r>
      <w:r w:rsidR="00AD0A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economic opportunities that exist in Megacities. </w:t>
      </w:r>
    </w:p>
    <w:p w14:paraId="09A11128" w14:textId="77777777" w:rsidR="008528D6" w:rsidRDefault="008528D6" w:rsidP="008528D6">
      <w:pPr>
        <w:pStyle w:val="ListParagraph"/>
        <w:tabs>
          <w:tab w:val="left" w:pos="2132"/>
        </w:tabs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(Hint: A good response will make reference to jobs that exist in the city and will make reference to one of the Megacities mentioned in the documentary) </w:t>
      </w:r>
    </w:p>
    <w:p w14:paraId="031BD8B8" w14:textId="77777777" w:rsidR="008528D6" w:rsidRDefault="008528D6" w:rsidP="008528D6">
      <w:pPr>
        <w:pStyle w:val="ListParagraph"/>
        <w:tabs>
          <w:tab w:val="left" w:pos="2132"/>
        </w:tabs>
        <w:rPr>
          <w:rFonts w:ascii="Arial" w:hAnsi="Arial" w:cs="Arial"/>
          <w:i/>
        </w:rPr>
      </w:pPr>
    </w:p>
    <w:p w14:paraId="6A00693A" w14:textId="135BDFDC" w:rsidR="00637608" w:rsidRPr="00637608" w:rsidRDefault="00637608" w:rsidP="008528D6">
      <w:pPr>
        <w:pStyle w:val="ListParagraph"/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(5 marks) </w:t>
      </w:r>
    </w:p>
    <w:p w14:paraId="240D232F" w14:textId="4918C5A2" w:rsidR="00B475FC" w:rsidRDefault="000700FD" w:rsidP="00B475FC">
      <w:pPr>
        <w:tabs>
          <w:tab w:val="left" w:pos="2132"/>
        </w:tabs>
        <w:spacing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</w:p>
    <w:p w14:paraId="08C5F7F0" w14:textId="77777777" w:rsidR="00B475FC" w:rsidRDefault="00B475FC" w:rsidP="00B475FC">
      <w:pPr>
        <w:tabs>
          <w:tab w:val="left" w:pos="2132"/>
        </w:tabs>
        <w:spacing w:line="276" w:lineRule="auto"/>
        <w:rPr>
          <w:rFonts w:ascii="Arial" w:hAnsi="Arial" w:cs="Arial"/>
          <w:u w:val="single"/>
        </w:rPr>
      </w:pPr>
    </w:p>
    <w:p w14:paraId="7CB09AC2" w14:textId="77340C9C" w:rsidR="00852F01" w:rsidRDefault="00852F01" w:rsidP="00B475FC">
      <w:pPr>
        <w:pStyle w:val="ListParagraph"/>
        <w:numPr>
          <w:ilvl w:val="0"/>
          <w:numId w:val="16"/>
        </w:numPr>
        <w:tabs>
          <w:tab w:val="left" w:pos="2132"/>
        </w:tabs>
        <w:spacing w:line="276" w:lineRule="auto"/>
        <w:rPr>
          <w:rFonts w:ascii="Arial" w:hAnsi="Arial" w:cs="Arial"/>
        </w:rPr>
      </w:pPr>
      <w:r w:rsidRPr="00852F01">
        <w:rPr>
          <w:rFonts w:ascii="Arial" w:hAnsi="Arial" w:cs="Arial"/>
          <w:b/>
        </w:rPr>
        <w:t>Explain</w:t>
      </w:r>
      <w:r>
        <w:rPr>
          <w:rFonts w:ascii="Arial" w:hAnsi="Arial" w:cs="Arial"/>
        </w:rPr>
        <w:t xml:space="preserve"> how Dhaka could be considered a more liveable city than Tokyo. </w:t>
      </w:r>
    </w:p>
    <w:p w14:paraId="30FEC0FA" w14:textId="561F15EF" w:rsidR="00852F01" w:rsidRDefault="00852F01" w:rsidP="00852F01">
      <w:pPr>
        <w:tabs>
          <w:tab w:val="left" w:pos="2132"/>
        </w:tabs>
        <w:ind w:left="360"/>
        <w:rPr>
          <w:rFonts w:ascii="Arial" w:hAnsi="Arial" w:cs="Arial"/>
        </w:rPr>
      </w:pPr>
      <w:r w:rsidRPr="00852F01">
        <w:rPr>
          <w:rFonts w:ascii="Arial" w:hAnsi="Arial" w:cs="Arial"/>
          <w:b/>
          <w:i/>
          <w:sz w:val="22"/>
          <w:szCs w:val="22"/>
        </w:rPr>
        <w:t xml:space="preserve">(Hint: </w:t>
      </w:r>
      <w:r w:rsidRPr="00852F01">
        <w:rPr>
          <w:rFonts w:ascii="Arial" w:hAnsi="Arial" w:cs="Arial"/>
          <w:i/>
          <w:sz w:val="22"/>
          <w:szCs w:val="22"/>
        </w:rPr>
        <w:t xml:space="preserve">A good answer will include evidence from the documentary on features that would make Tokyo undesirable to live in) </w:t>
      </w:r>
      <w:r w:rsidR="00D4548C">
        <w:rPr>
          <w:rFonts w:ascii="Arial" w:hAnsi="Arial" w:cs="Arial"/>
          <w:i/>
          <w:sz w:val="22"/>
          <w:szCs w:val="22"/>
        </w:rPr>
        <w:tab/>
      </w:r>
      <w:r w:rsidR="00D4548C">
        <w:rPr>
          <w:rFonts w:ascii="Arial" w:hAnsi="Arial" w:cs="Arial"/>
          <w:i/>
          <w:sz w:val="22"/>
          <w:szCs w:val="22"/>
        </w:rPr>
        <w:tab/>
      </w:r>
      <w:r w:rsidR="00D4548C">
        <w:rPr>
          <w:rFonts w:ascii="Arial" w:hAnsi="Arial" w:cs="Arial"/>
          <w:i/>
          <w:sz w:val="22"/>
          <w:szCs w:val="22"/>
        </w:rPr>
        <w:tab/>
      </w:r>
      <w:r w:rsidR="00D4548C">
        <w:rPr>
          <w:rFonts w:ascii="Arial" w:hAnsi="Arial" w:cs="Arial"/>
          <w:i/>
          <w:sz w:val="22"/>
          <w:szCs w:val="22"/>
        </w:rPr>
        <w:tab/>
      </w:r>
      <w:r w:rsidR="00D4548C">
        <w:rPr>
          <w:rFonts w:ascii="Arial" w:hAnsi="Arial" w:cs="Arial"/>
          <w:i/>
          <w:sz w:val="22"/>
          <w:szCs w:val="22"/>
        </w:rPr>
        <w:tab/>
      </w:r>
      <w:r w:rsidR="00D4548C">
        <w:rPr>
          <w:rFonts w:ascii="Arial" w:hAnsi="Arial" w:cs="Arial"/>
          <w:i/>
          <w:sz w:val="22"/>
          <w:szCs w:val="22"/>
        </w:rPr>
        <w:tab/>
      </w:r>
      <w:r w:rsidR="00C50B2F">
        <w:rPr>
          <w:rFonts w:ascii="Arial" w:hAnsi="Arial" w:cs="Arial"/>
          <w:i/>
          <w:sz w:val="22"/>
          <w:szCs w:val="22"/>
        </w:rPr>
        <w:tab/>
      </w:r>
      <w:r w:rsidR="00D4548C">
        <w:rPr>
          <w:rFonts w:ascii="Arial" w:hAnsi="Arial" w:cs="Arial"/>
        </w:rPr>
        <w:t xml:space="preserve">(4 marks) </w:t>
      </w:r>
    </w:p>
    <w:p w14:paraId="0928F6A1" w14:textId="77777777" w:rsidR="00D4548C" w:rsidRPr="00D4548C" w:rsidRDefault="00D4548C" w:rsidP="00852F01">
      <w:pPr>
        <w:tabs>
          <w:tab w:val="left" w:pos="2132"/>
        </w:tabs>
        <w:ind w:left="360"/>
        <w:rPr>
          <w:rFonts w:ascii="Arial" w:hAnsi="Arial" w:cs="Arial"/>
        </w:rPr>
      </w:pPr>
    </w:p>
    <w:p w14:paraId="5E55AC43" w14:textId="0B31702C" w:rsidR="00852F01" w:rsidRDefault="00852F01" w:rsidP="00852F01">
      <w:pPr>
        <w:tabs>
          <w:tab w:val="left" w:pos="2132"/>
        </w:tabs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  <w:r w:rsidR="00B475FC">
        <w:rPr>
          <w:rFonts w:ascii="Arial" w:hAnsi="Arial" w:cs="Arial"/>
          <w:u w:val="single"/>
        </w:rPr>
        <w:tab/>
      </w:r>
    </w:p>
    <w:p w14:paraId="56607A3B" w14:textId="09F97145" w:rsidR="008C78C3" w:rsidRDefault="00AD0A94" w:rsidP="008528D6">
      <w:pPr>
        <w:tabs>
          <w:tab w:val="left" w:pos="2132"/>
        </w:tabs>
        <w:rPr>
          <w:rFonts w:ascii="Arial" w:hAnsi="Arial" w:cs="Arial"/>
          <w:b/>
        </w:rPr>
        <w:sectPr w:rsidR="008C78C3" w:rsidSect="00B475FC">
          <w:pgSz w:w="11906" w:h="16838"/>
          <w:pgMar w:top="680" w:right="709" w:bottom="680" w:left="1440" w:header="709" w:footer="709" w:gutter="0"/>
          <w:cols w:space="708"/>
          <w:docGrid w:linePitch="360"/>
        </w:sect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4E3E0D8A" w14:textId="3FE7B5F8" w:rsidR="008528D6" w:rsidRPr="001C014C" w:rsidRDefault="00DC23D7" w:rsidP="00D37D84">
      <w:pPr>
        <w:pStyle w:val="ListParagraph"/>
        <w:numPr>
          <w:ilvl w:val="0"/>
          <w:numId w:val="16"/>
        </w:numPr>
        <w:tabs>
          <w:tab w:val="left" w:pos="2132"/>
        </w:tabs>
        <w:rPr>
          <w:rFonts w:ascii="Arial" w:hAnsi="Arial" w:cs="Arial"/>
          <w:b/>
        </w:rPr>
      </w:pPr>
      <w:r w:rsidRPr="00AD0A94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7CA434" wp14:editId="3227ED38">
                <wp:simplePos x="0" y="0"/>
                <wp:positionH relativeFrom="column">
                  <wp:posOffset>6298565</wp:posOffset>
                </wp:positionH>
                <wp:positionV relativeFrom="paragraph">
                  <wp:posOffset>1619885</wp:posOffset>
                </wp:positionV>
                <wp:extent cx="2153920" cy="3557270"/>
                <wp:effectExtent l="0" t="0" r="0" b="508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3920" cy="355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23859" w14:textId="77777777" w:rsidR="00B475FC" w:rsidRDefault="00B475FC" w:rsidP="00DC23D7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0" w:firstLine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644893C8" w14:textId="77777777" w:rsidR="00B475FC" w:rsidRDefault="00B475FC" w:rsidP="00AD0A9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5589606B" w14:textId="77777777" w:rsidR="00B475FC" w:rsidRDefault="00B475FC" w:rsidP="00AD0A9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F5A5D9C" w14:textId="77777777" w:rsidR="00B475FC" w:rsidRDefault="00B475FC" w:rsidP="00AD0A9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58C61079" w14:textId="77777777" w:rsidR="00B475FC" w:rsidRDefault="00B475FC" w:rsidP="00AD0A9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172D3E3" w14:textId="77777777" w:rsidR="00B475FC" w:rsidRDefault="00B475FC" w:rsidP="00DC23D7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0" w:firstLine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6D3794D0" w14:textId="77777777" w:rsidR="00B475FC" w:rsidRDefault="00B475FC" w:rsidP="00AD0A9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854D83E" w14:textId="77777777" w:rsidR="00B475FC" w:rsidRDefault="00B475FC" w:rsidP="00AD0A9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244C08A" w14:textId="77777777" w:rsidR="00B475FC" w:rsidRDefault="00B475FC" w:rsidP="00AD0A9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9F86C8F" w14:textId="77777777" w:rsidR="00B475FC" w:rsidRDefault="00B475FC" w:rsidP="00AD0A9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A697FF8" w14:textId="77777777" w:rsidR="00B475FC" w:rsidRPr="00AD0A94" w:rsidRDefault="00B475FC" w:rsidP="00DC23D7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0" w:firstLine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95.95pt;margin-top:127.55pt;width:169.6pt;height:280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" stroked="f">
                <v:textbox>
                  <w:txbxContent>
                    <w:p w14:paraId="63523859" w14:textId="77777777" w:rsidR="00B475FC" w:rsidRDefault="00B475FC" w:rsidP="00DC23D7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0" w:firstLine="0"/>
                        <w:rPr>
                          <w:sz w:val="36"/>
                          <w:szCs w:val="36"/>
                        </w:rPr>
                      </w:pPr>
                    </w:p>
                    <w:p w14:paraId="644893C8" w14:textId="77777777" w:rsidR="00B475FC" w:rsidRDefault="00B475FC" w:rsidP="00AD0A94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5589606B" w14:textId="77777777" w:rsidR="00B475FC" w:rsidRDefault="00B475FC" w:rsidP="00AD0A94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4F5A5D9C" w14:textId="77777777" w:rsidR="00B475FC" w:rsidRDefault="00B475FC" w:rsidP="00AD0A94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58C61079" w14:textId="77777777" w:rsidR="00B475FC" w:rsidRDefault="00B475FC" w:rsidP="00AD0A94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4172D3E3" w14:textId="77777777" w:rsidR="00B475FC" w:rsidRDefault="00B475FC" w:rsidP="00DC23D7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0" w:firstLine="0"/>
                        <w:rPr>
                          <w:sz w:val="36"/>
                          <w:szCs w:val="36"/>
                        </w:rPr>
                      </w:pPr>
                    </w:p>
                    <w:p w14:paraId="6D3794D0" w14:textId="77777777" w:rsidR="00B475FC" w:rsidRDefault="00B475FC" w:rsidP="00AD0A94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0854D83E" w14:textId="77777777" w:rsidR="00B475FC" w:rsidRDefault="00B475FC" w:rsidP="00AD0A94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1244C08A" w14:textId="77777777" w:rsidR="00B475FC" w:rsidRDefault="00B475FC" w:rsidP="00AD0A94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39F86C8F" w14:textId="77777777" w:rsidR="00B475FC" w:rsidRDefault="00B475FC" w:rsidP="00AD0A94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0A697FF8" w14:textId="77777777" w:rsidR="00B475FC" w:rsidRPr="00AD0A94" w:rsidRDefault="00B475FC" w:rsidP="00DC23D7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0" w:firstLine="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7D84">
        <w:rPr>
          <w:rFonts w:ascii="Arial" w:hAnsi="Arial" w:cs="Arial"/>
        </w:rPr>
        <w:t xml:space="preserve">Complete the Venn diagram below by comparing two cities that were explored in the Megacities documentary. </w:t>
      </w:r>
      <w:r w:rsidR="003445FC">
        <w:rPr>
          <w:rFonts w:ascii="Arial" w:hAnsi="Arial" w:cs="Arial"/>
        </w:rPr>
        <w:t xml:space="preserve"> Some possible areas to compare and contrast could be; </w:t>
      </w:r>
      <w:r w:rsidR="003445FC">
        <w:rPr>
          <w:rFonts w:ascii="Arial" w:hAnsi="Arial" w:cs="Arial"/>
          <w:b/>
        </w:rPr>
        <w:t>economic activity</w:t>
      </w:r>
      <w:r w:rsidR="003445FC">
        <w:rPr>
          <w:rFonts w:ascii="Arial" w:hAnsi="Arial" w:cs="Arial"/>
        </w:rPr>
        <w:t xml:space="preserve">, </w:t>
      </w:r>
      <w:r w:rsidR="00AF0D4C" w:rsidRPr="00AF0D4C">
        <w:rPr>
          <w:rFonts w:ascii="Arial" w:hAnsi="Arial" w:cs="Arial"/>
          <w:b/>
        </w:rPr>
        <w:t>standard of living</w:t>
      </w:r>
      <w:r w:rsidR="00AF0D4C">
        <w:rPr>
          <w:rFonts w:ascii="Arial" w:hAnsi="Arial" w:cs="Arial"/>
        </w:rPr>
        <w:t xml:space="preserve"> or </w:t>
      </w:r>
      <w:r w:rsidR="00AF0D4C" w:rsidRPr="00AF0D4C">
        <w:rPr>
          <w:rFonts w:ascii="Arial" w:hAnsi="Arial" w:cs="Arial"/>
          <w:b/>
        </w:rPr>
        <w:t>population density</w:t>
      </w:r>
      <w:r w:rsidR="00AF0D4C">
        <w:rPr>
          <w:rFonts w:ascii="Arial" w:hAnsi="Arial" w:cs="Arial"/>
        </w:rPr>
        <w:t xml:space="preserve">.   </w:t>
      </w:r>
    </w:p>
    <w:p w14:paraId="6F23D725" w14:textId="2B9A14B9" w:rsidR="001C014C" w:rsidRPr="00D4548C" w:rsidRDefault="001C014C" w:rsidP="001C014C">
      <w:pPr>
        <w:tabs>
          <w:tab w:val="left" w:pos="2132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D4548C">
        <w:rPr>
          <w:rFonts w:ascii="Arial" w:hAnsi="Arial" w:cs="Arial"/>
        </w:rPr>
        <w:t xml:space="preserve">(10 marks) </w:t>
      </w:r>
    </w:p>
    <w:p w14:paraId="064439F6" w14:textId="5D9989D6" w:rsidR="001C014C" w:rsidRPr="001C014C" w:rsidRDefault="001C014C" w:rsidP="001C014C">
      <w:pPr>
        <w:tabs>
          <w:tab w:val="left" w:pos="2132"/>
        </w:tabs>
        <w:rPr>
          <w:rFonts w:ascii="Arial" w:hAnsi="Arial" w:cs="Arial"/>
          <w:b/>
        </w:rPr>
      </w:pPr>
      <w:r w:rsidRPr="00D37D8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5A2CC7" wp14:editId="3FB11CB0">
                <wp:simplePos x="0" y="0"/>
                <wp:positionH relativeFrom="column">
                  <wp:posOffset>974038</wp:posOffset>
                </wp:positionH>
                <wp:positionV relativeFrom="paragraph">
                  <wp:posOffset>127749</wp:posOffset>
                </wp:positionV>
                <wp:extent cx="3369310" cy="387985"/>
                <wp:effectExtent l="0" t="0" r="254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931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3C7C0" w14:textId="2D618150" w:rsidR="00B475FC" w:rsidRPr="003445FC" w:rsidRDefault="00B475F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445FC">
                              <w:rPr>
                                <w:rFonts w:ascii="Arial" w:hAnsi="Arial" w:cs="Arial"/>
                              </w:rPr>
                              <w:t xml:space="preserve">Megacity 1: </w:t>
                            </w:r>
                            <w:r w:rsidRPr="003445FC">
                              <w:rPr>
                                <w:rFonts w:ascii="Arial" w:hAnsi="Arial" w:cs="Arial"/>
                                <w:u w:val="single"/>
                              </w:rPr>
                              <w:tab/>
                            </w:r>
                            <w:r w:rsidRPr="003445FC">
                              <w:rPr>
                                <w:rFonts w:ascii="Arial" w:hAnsi="Arial" w:cs="Arial"/>
                                <w:u w:val="single"/>
                              </w:rPr>
                              <w:tab/>
                            </w:r>
                            <w:r w:rsidRPr="003445FC">
                              <w:rPr>
                                <w:rFonts w:ascii="Arial" w:hAnsi="Arial" w:cs="Arial"/>
                                <w:u w:val="single"/>
                              </w:rPr>
                              <w:tab/>
                            </w:r>
                            <w:r w:rsidRPr="003445FC">
                              <w:rPr>
                                <w:rFonts w:ascii="Arial" w:hAnsi="Arial" w:cs="Arial"/>
                                <w:u w:val="single"/>
                              </w:rPr>
                              <w:tab/>
                            </w:r>
                            <w:r w:rsidRPr="003445FC">
                              <w:rPr>
                                <w:rFonts w:ascii="Arial" w:hAnsi="Arial" w:cs="Arial"/>
                                <w:u w:val="single"/>
                              </w:rPr>
                              <w:tab/>
                              <w:t xml:space="preserve"> </w:t>
                            </w:r>
                            <w:r w:rsidRPr="003445FC">
                              <w:rPr>
                                <w:rFonts w:ascii="Arial" w:hAnsi="Arial" w:cs="Arial"/>
                              </w:rPr>
                              <w:t xml:space="preserve"> [1] </w:t>
                            </w:r>
                            <w:r w:rsidRPr="003445FC">
                              <w:rPr>
                                <w:rFonts w:ascii="Arial" w:hAnsi="Arial" w:cs="Arial"/>
                                <w:u w:val="single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76.7pt;margin-top:10.05pt;width:265.3pt;height:3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" stroked="f">
                <v:textbox>
                  <w:txbxContent>
                    <w:p w14:paraId="6353C7C0" w14:textId="2D618150" w:rsidR="00B475FC" w:rsidRPr="003445FC" w:rsidRDefault="00B475FC">
                      <w:pPr>
                        <w:rPr>
                          <w:rFonts w:ascii="Arial" w:hAnsi="Arial" w:cs="Arial"/>
                        </w:rPr>
                      </w:pPr>
                      <w:r w:rsidRPr="003445FC">
                        <w:rPr>
                          <w:rFonts w:ascii="Arial" w:hAnsi="Arial" w:cs="Arial"/>
                        </w:rPr>
                        <w:t xml:space="preserve">Megacity 1: </w:t>
                      </w:r>
                      <w:r w:rsidRPr="003445FC">
                        <w:rPr>
                          <w:rFonts w:ascii="Arial" w:hAnsi="Arial" w:cs="Arial"/>
                          <w:u w:val="single"/>
                        </w:rPr>
                        <w:tab/>
                      </w:r>
                      <w:r w:rsidRPr="003445FC">
                        <w:rPr>
                          <w:rFonts w:ascii="Arial" w:hAnsi="Arial" w:cs="Arial"/>
                          <w:u w:val="single"/>
                        </w:rPr>
                        <w:tab/>
                      </w:r>
                      <w:r w:rsidRPr="003445FC">
                        <w:rPr>
                          <w:rFonts w:ascii="Arial" w:hAnsi="Arial" w:cs="Arial"/>
                          <w:u w:val="single"/>
                        </w:rPr>
                        <w:tab/>
                      </w:r>
                      <w:r w:rsidRPr="003445FC">
                        <w:rPr>
                          <w:rFonts w:ascii="Arial" w:hAnsi="Arial" w:cs="Arial"/>
                          <w:u w:val="single"/>
                        </w:rPr>
                        <w:tab/>
                      </w:r>
                      <w:r w:rsidRPr="003445FC">
                        <w:rPr>
                          <w:rFonts w:ascii="Arial" w:hAnsi="Arial" w:cs="Arial"/>
                          <w:u w:val="single"/>
                        </w:rPr>
                        <w:tab/>
                        <w:t xml:space="preserve"> </w:t>
                      </w:r>
                      <w:r w:rsidRPr="003445FC">
                        <w:rPr>
                          <w:rFonts w:ascii="Arial" w:hAnsi="Arial" w:cs="Arial"/>
                        </w:rPr>
                        <w:t xml:space="preserve"> [1] </w:t>
                      </w:r>
                      <w:r w:rsidRPr="003445FC">
                        <w:rPr>
                          <w:rFonts w:ascii="Arial" w:hAnsi="Arial" w:cs="Arial"/>
                          <w:u w:val="single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Pr="00D37D8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3E1A32" wp14:editId="6649D19F">
                <wp:simplePos x="0" y="0"/>
                <wp:positionH relativeFrom="column">
                  <wp:posOffset>5446395</wp:posOffset>
                </wp:positionH>
                <wp:positionV relativeFrom="paragraph">
                  <wp:posOffset>129540</wp:posOffset>
                </wp:positionV>
                <wp:extent cx="3732530" cy="387985"/>
                <wp:effectExtent l="0" t="0" r="127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253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3DFCB" w14:textId="6D1DEA66" w:rsidR="00B475FC" w:rsidRPr="003445FC" w:rsidRDefault="00B475FC" w:rsidP="00D37D8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445FC">
                              <w:rPr>
                                <w:rFonts w:ascii="Arial" w:hAnsi="Arial" w:cs="Arial"/>
                              </w:rPr>
                              <w:t xml:space="preserve">Megacity 2: </w:t>
                            </w:r>
                            <w:r w:rsidRPr="003445FC">
                              <w:rPr>
                                <w:rFonts w:ascii="Arial" w:hAnsi="Arial" w:cs="Arial"/>
                                <w:u w:val="single"/>
                              </w:rPr>
                              <w:tab/>
                            </w:r>
                            <w:r w:rsidRPr="003445FC">
                              <w:rPr>
                                <w:rFonts w:ascii="Arial" w:hAnsi="Arial" w:cs="Arial"/>
                                <w:u w:val="single"/>
                              </w:rPr>
                              <w:tab/>
                            </w:r>
                            <w:r w:rsidRPr="003445FC">
                              <w:rPr>
                                <w:rFonts w:ascii="Arial" w:hAnsi="Arial" w:cs="Arial"/>
                                <w:u w:val="single"/>
                              </w:rPr>
                              <w:tab/>
                            </w:r>
                            <w:r w:rsidRPr="003445FC">
                              <w:rPr>
                                <w:rFonts w:ascii="Arial" w:hAnsi="Arial" w:cs="Arial"/>
                                <w:u w:val="single"/>
                              </w:rPr>
                              <w:tab/>
                            </w:r>
                            <w:r w:rsidRPr="003445FC">
                              <w:rPr>
                                <w:rFonts w:ascii="Arial" w:hAnsi="Arial" w:cs="Arial"/>
                                <w:u w:val="single"/>
                              </w:rPr>
                              <w:tab/>
                            </w:r>
                            <w:r w:rsidRPr="003445FC">
                              <w:rPr>
                                <w:rFonts w:ascii="Arial" w:hAnsi="Arial" w:cs="Arial"/>
                              </w:rPr>
                              <w:t xml:space="preserve"> [1] </w:t>
                            </w:r>
                            <w:r w:rsidRPr="003445FC">
                              <w:rPr>
                                <w:rFonts w:ascii="Arial" w:hAnsi="Arial" w:cs="Arial"/>
                                <w:u w:val="single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28.85pt;margin-top:10.2pt;width:293.9pt;height:30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" stroked="f">
                <v:textbox>
                  <w:txbxContent>
                    <w:p w14:paraId="09E3DFCB" w14:textId="6D1DEA66" w:rsidR="00B475FC" w:rsidRPr="003445FC" w:rsidRDefault="00B475FC" w:rsidP="00D37D84">
                      <w:pPr>
                        <w:rPr>
                          <w:rFonts w:ascii="Arial" w:hAnsi="Arial" w:cs="Arial"/>
                        </w:rPr>
                      </w:pPr>
                      <w:r w:rsidRPr="003445FC">
                        <w:rPr>
                          <w:rFonts w:ascii="Arial" w:hAnsi="Arial" w:cs="Arial"/>
                        </w:rPr>
                        <w:t xml:space="preserve">Megacity 2: </w:t>
                      </w:r>
                      <w:r w:rsidRPr="003445FC">
                        <w:rPr>
                          <w:rFonts w:ascii="Arial" w:hAnsi="Arial" w:cs="Arial"/>
                          <w:u w:val="single"/>
                        </w:rPr>
                        <w:tab/>
                      </w:r>
                      <w:r w:rsidRPr="003445FC">
                        <w:rPr>
                          <w:rFonts w:ascii="Arial" w:hAnsi="Arial" w:cs="Arial"/>
                          <w:u w:val="single"/>
                        </w:rPr>
                        <w:tab/>
                      </w:r>
                      <w:r w:rsidRPr="003445FC">
                        <w:rPr>
                          <w:rFonts w:ascii="Arial" w:hAnsi="Arial" w:cs="Arial"/>
                          <w:u w:val="single"/>
                        </w:rPr>
                        <w:tab/>
                      </w:r>
                      <w:r w:rsidRPr="003445FC">
                        <w:rPr>
                          <w:rFonts w:ascii="Arial" w:hAnsi="Arial" w:cs="Arial"/>
                          <w:u w:val="single"/>
                        </w:rPr>
                        <w:tab/>
                      </w:r>
                      <w:r w:rsidRPr="003445FC">
                        <w:rPr>
                          <w:rFonts w:ascii="Arial" w:hAnsi="Arial" w:cs="Arial"/>
                          <w:u w:val="single"/>
                        </w:rPr>
                        <w:tab/>
                      </w:r>
                      <w:r w:rsidRPr="003445FC">
                        <w:rPr>
                          <w:rFonts w:ascii="Arial" w:hAnsi="Arial" w:cs="Arial"/>
                        </w:rPr>
                        <w:t xml:space="preserve"> [1] </w:t>
                      </w:r>
                      <w:r w:rsidRPr="003445FC">
                        <w:rPr>
                          <w:rFonts w:ascii="Arial" w:hAnsi="Arial" w:cs="Arial"/>
                          <w:u w:val="single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Pr="00AD0A9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A17989" wp14:editId="09A4E24D">
                <wp:simplePos x="0" y="0"/>
                <wp:positionH relativeFrom="column">
                  <wp:posOffset>4105275</wp:posOffset>
                </wp:positionH>
                <wp:positionV relativeFrom="paragraph">
                  <wp:posOffset>1970223</wp:posOffset>
                </wp:positionV>
                <wp:extent cx="951865" cy="2028825"/>
                <wp:effectExtent l="0" t="0" r="635" b="952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865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231B4" w14:textId="28958985" w:rsidR="00B475FC" w:rsidRPr="003445FC" w:rsidRDefault="00B475FC" w:rsidP="003445FC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0" w:firstLine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970A59D" w14:textId="77777777" w:rsidR="00B475FC" w:rsidRDefault="00B475FC" w:rsidP="00AD0A9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618E3720" w14:textId="77777777" w:rsidR="00B475FC" w:rsidRDefault="00B475FC" w:rsidP="00AD0A9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7E59E38" w14:textId="77777777" w:rsidR="00B475FC" w:rsidRDefault="00B475FC" w:rsidP="00AD0A9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302C04F" w14:textId="77777777" w:rsidR="00B475FC" w:rsidRDefault="00B475FC" w:rsidP="00AD0A9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EF38AC9" w14:textId="77777777" w:rsidR="00B475FC" w:rsidRDefault="00B475FC" w:rsidP="003445FC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hanging="72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501FFC96" w14:textId="77777777" w:rsidR="00B475FC" w:rsidRDefault="00B475FC" w:rsidP="00AD0A9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629EFD7" w14:textId="77777777" w:rsidR="00B475FC" w:rsidRDefault="00B475FC" w:rsidP="00AD0A9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AAF100E" w14:textId="77777777" w:rsidR="00B475FC" w:rsidRPr="00AD0A94" w:rsidRDefault="00B475FC" w:rsidP="00AD0A9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23.25pt;margin-top:155.15pt;width:74.95pt;height:15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" stroked="f">
                <v:textbox>
                  <w:txbxContent>
                    <w:p w14:paraId="12F231B4" w14:textId="28958985" w:rsidR="00B475FC" w:rsidRPr="003445FC" w:rsidRDefault="00B475FC" w:rsidP="003445FC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0" w:firstLine="0"/>
                        <w:rPr>
                          <w:sz w:val="36"/>
                          <w:szCs w:val="36"/>
                        </w:rPr>
                      </w:pPr>
                    </w:p>
                    <w:p w14:paraId="2970A59D" w14:textId="77777777" w:rsidR="00B475FC" w:rsidRDefault="00B475FC" w:rsidP="00AD0A94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618E3720" w14:textId="77777777" w:rsidR="00B475FC" w:rsidRDefault="00B475FC" w:rsidP="00AD0A94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27E59E38" w14:textId="77777777" w:rsidR="00B475FC" w:rsidRDefault="00B475FC" w:rsidP="00AD0A94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1302C04F" w14:textId="77777777" w:rsidR="00B475FC" w:rsidRDefault="00B475FC" w:rsidP="00AD0A94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2EF38AC9" w14:textId="77777777" w:rsidR="00B475FC" w:rsidRDefault="00B475FC" w:rsidP="003445FC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hanging="720"/>
                        <w:rPr>
                          <w:sz w:val="36"/>
                          <w:szCs w:val="36"/>
                        </w:rPr>
                      </w:pPr>
                    </w:p>
                    <w:p w14:paraId="501FFC96" w14:textId="77777777" w:rsidR="00B475FC" w:rsidRDefault="00B475FC" w:rsidP="00AD0A94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7629EFD7" w14:textId="77777777" w:rsidR="00B475FC" w:rsidRDefault="00B475FC" w:rsidP="00AD0A94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3AAF100E" w14:textId="77777777" w:rsidR="00B475FC" w:rsidRPr="00AD0A94" w:rsidRDefault="00B475FC" w:rsidP="00AD0A94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D0A9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AB0DDF" wp14:editId="33658370">
                <wp:simplePos x="0" y="0"/>
                <wp:positionH relativeFrom="column">
                  <wp:posOffset>1136015</wp:posOffset>
                </wp:positionH>
                <wp:positionV relativeFrom="paragraph">
                  <wp:posOffset>1318260</wp:posOffset>
                </wp:positionV>
                <wp:extent cx="1440180" cy="3244215"/>
                <wp:effectExtent l="0" t="0" r="762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3244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FF4B0" w14:textId="6BD15463" w:rsidR="00B475FC" w:rsidRDefault="00B475FC" w:rsidP="00E613BF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0" w:firstLine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BBA9F47" w14:textId="77777777" w:rsidR="00B475FC" w:rsidRDefault="00B475FC" w:rsidP="00AD0A9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59A2C0B7" w14:textId="77777777" w:rsidR="00B475FC" w:rsidRDefault="00B475FC" w:rsidP="00AD0A9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53C801AC" w14:textId="77777777" w:rsidR="00B475FC" w:rsidRDefault="00B475FC" w:rsidP="00AD0A9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C91DA18" w14:textId="77777777" w:rsidR="00B475FC" w:rsidRDefault="00B475FC" w:rsidP="00AD0A9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66AC6809" w14:textId="4EA00449" w:rsidR="00B475FC" w:rsidRDefault="00B475FC" w:rsidP="00E613BF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0" w:firstLine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5ADB82B" w14:textId="77777777" w:rsidR="00B475FC" w:rsidRDefault="00B475FC" w:rsidP="00AD0A9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43FC3FE" w14:textId="77777777" w:rsidR="00B475FC" w:rsidRDefault="00B475FC" w:rsidP="00AD0A9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D4ECE4D" w14:textId="77777777" w:rsidR="00B475FC" w:rsidRDefault="00B475FC" w:rsidP="00AD0A9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268A682" w14:textId="77777777" w:rsidR="00B475FC" w:rsidRDefault="00B475FC" w:rsidP="00AD0A9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34B4246" w14:textId="77777777" w:rsidR="00B475FC" w:rsidRPr="00AD0A94" w:rsidRDefault="00B475FC" w:rsidP="00E613BF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0" w:firstLine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89.45pt;margin-top:103.8pt;width:113.4pt;height:255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" stroked="f">
                <v:textbox>
                  <w:txbxContent>
                    <w:p w14:paraId="7ACFF4B0" w14:textId="6BD15463" w:rsidR="00B475FC" w:rsidRDefault="00B475FC" w:rsidP="00E613BF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0" w:firstLine="0"/>
                        <w:rPr>
                          <w:sz w:val="36"/>
                          <w:szCs w:val="36"/>
                        </w:rPr>
                      </w:pPr>
                    </w:p>
                    <w:p w14:paraId="7BBA9F47" w14:textId="77777777" w:rsidR="00B475FC" w:rsidRDefault="00B475FC" w:rsidP="00AD0A94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59A2C0B7" w14:textId="77777777" w:rsidR="00B475FC" w:rsidRDefault="00B475FC" w:rsidP="00AD0A94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53C801AC" w14:textId="77777777" w:rsidR="00B475FC" w:rsidRDefault="00B475FC" w:rsidP="00AD0A94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4C91DA18" w14:textId="77777777" w:rsidR="00B475FC" w:rsidRDefault="00B475FC" w:rsidP="00AD0A94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66AC6809" w14:textId="4EA00449" w:rsidR="00B475FC" w:rsidRDefault="00B475FC" w:rsidP="00E613BF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0" w:firstLine="0"/>
                        <w:rPr>
                          <w:sz w:val="36"/>
                          <w:szCs w:val="36"/>
                        </w:rPr>
                      </w:pPr>
                    </w:p>
                    <w:p w14:paraId="25ADB82B" w14:textId="77777777" w:rsidR="00B475FC" w:rsidRDefault="00B475FC" w:rsidP="00AD0A94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743FC3FE" w14:textId="77777777" w:rsidR="00B475FC" w:rsidRDefault="00B475FC" w:rsidP="00AD0A94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4D4ECE4D" w14:textId="77777777" w:rsidR="00B475FC" w:rsidRDefault="00B475FC" w:rsidP="00AD0A94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1268A682" w14:textId="77777777" w:rsidR="00B475FC" w:rsidRDefault="00B475FC" w:rsidP="00AD0A94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234B4246" w14:textId="77777777" w:rsidR="00B475FC" w:rsidRPr="00AD0A94" w:rsidRDefault="00B475FC" w:rsidP="00E613BF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0" w:firstLine="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eastAsiaTheme="minorHAnsi" w:hAnsi="Helvetica" w:cs="Helvetica"/>
          <w:noProof/>
        </w:rPr>
        <w:drawing>
          <wp:anchor distT="0" distB="0" distL="114300" distR="114300" simplePos="0" relativeHeight="251664384" behindDoc="0" locked="0" layoutInCell="1" allowOverlap="1" wp14:anchorId="65B9E2EF" wp14:editId="57B0D3E1">
            <wp:simplePos x="0" y="0"/>
            <wp:positionH relativeFrom="column">
              <wp:posOffset>248285</wp:posOffset>
            </wp:positionH>
            <wp:positionV relativeFrom="paragraph">
              <wp:posOffset>516255</wp:posOffset>
            </wp:positionV>
            <wp:extent cx="9394190" cy="494728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4190" cy="494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C014C" w:rsidRPr="001C014C" w:rsidSect="001C014C">
      <w:pgSz w:w="16838" w:h="11906" w:orient="landscape"/>
      <w:pgMar w:top="851" w:right="851" w:bottom="992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ras Demi ITC">
    <w:altName w:val="Segoe Script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62F0"/>
    <w:multiLevelType w:val="hybridMultilevel"/>
    <w:tmpl w:val="C82CDE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2E6E72"/>
    <w:multiLevelType w:val="hybridMultilevel"/>
    <w:tmpl w:val="AF420F32"/>
    <w:lvl w:ilvl="0" w:tplc="5D226A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0D0E86"/>
    <w:multiLevelType w:val="hybridMultilevel"/>
    <w:tmpl w:val="9420F928"/>
    <w:lvl w:ilvl="0" w:tplc="171E46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54F7B"/>
    <w:multiLevelType w:val="hybridMultilevel"/>
    <w:tmpl w:val="C9BE3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64CA3"/>
    <w:multiLevelType w:val="hybridMultilevel"/>
    <w:tmpl w:val="E67CCF66"/>
    <w:lvl w:ilvl="0" w:tplc="6526DB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A14045"/>
    <w:multiLevelType w:val="hybridMultilevel"/>
    <w:tmpl w:val="CCE28538"/>
    <w:lvl w:ilvl="0" w:tplc="CE96ED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E5844"/>
    <w:multiLevelType w:val="hybridMultilevel"/>
    <w:tmpl w:val="36F00D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C771C3"/>
    <w:multiLevelType w:val="hybridMultilevel"/>
    <w:tmpl w:val="2A7C56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7E1BCF"/>
    <w:multiLevelType w:val="hybridMultilevel"/>
    <w:tmpl w:val="3274D2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E4079A"/>
    <w:multiLevelType w:val="hybridMultilevel"/>
    <w:tmpl w:val="9EB615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6B2BEC"/>
    <w:multiLevelType w:val="hybridMultilevel"/>
    <w:tmpl w:val="12BC39C8"/>
    <w:lvl w:ilvl="0" w:tplc="E70E80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CF9575A"/>
    <w:multiLevelType w:val="hybridMultilevel"/>
    <w:tmpl w:val="2F428360"/>
    <w:lvl w:ilvl="0" w:tplc="1BA011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1BD2129"/>
    <w:multiLevelType w:val="hybridMultilevel"/>
    <w:tmpl w:val="A57616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80D6B79"/>
    <w:multiLevelType w:val="hybridMultilevel"/>
    <w:tmpl w:val="AAFAE3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BD38F8"/>
    <w:multiLevelType w:val="hybridMultilevel"/>
    <w:tmpl w:val="8F30A3A8"/>
    <w:lvl w:ilvl="0" w:tplc="2D2EAA66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color w:val="231F2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9372E9"/>
    <w:multiLevelType w:val="hybridMultilevel"/>
    <w:tmpl w:val="AC04B656"/>
    <w:lvl w:ilvl="0" w:tplc="22FA5A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0491016"/>
    <w:multiLevelType w:val="hybridMultilevel"/>
    <w:tmpl w:val="F85EC1C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3184A6D"/>
    <w:multiLevelType w:val="hybridMultilevel"/>
    <w:tmpl w:val="06D0AD8C"/>
    <w:lvl w:ilvl="0" w:tplc="901633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4D454D"/>
    <w:multiLevelType w:val="hybridMultilevel"/>
    <w:tmpl w:val="DEAAB02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E157335"/>
    <w:multiLevelType w:val="hybridMultilevel"/>
    <w:tmpl w:val="17C432E8"/>
    <w:lvl w:ilvl="0" w:tplc="75A485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12737C5"/>
    <w:multiLevelType w:val="hybridMultilevel"/>
    <w:tmpl w:val="78D4CD46"/>
    <w:lvl w:ilvl="0" w:tplc="0C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1">
    <w:nsid w:val="77315DFC"/>
    <w:multiLevelType w:val="hybridMultilevel"/>
    <w:tmpl w:val="7C02BD48"/>
    <w:lvl w:ilvl="0" w:tplc="CDEA44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5"/>
  </w:num>
  <w:num w:numId="3">
    <w:abstractNumId w:val="19"/>
  </w:num>
  <w:num w:numId="4">
    <w:abstractNumId w:val="10"/>
  </w:num>
  <w:num w:numId="5">
    <w:abstractNumId w:val="1"/>
  </w:num>
  <w:num w:numId="6">
    <w:abstractNumId w:val="4"/>
  </w:num>
  <w:num w:numId="7">
    <w:abstractNumId w:val="21"/>
  </w:num>
  <w:num w:numId="8">
    <w:abstractNumId w:val="11"/>
  </w:num>
  <w:num w:numId="9">
    <w:abstractNumId w:val="7"/>
  </w:num>
  <w:num w:numId="10">
    <w:abstractNumId w:val="6"/>
  </w:num>
  <w:num w:numId="11">
    <w:abstractNumId w:val="3"/>
  </w:num>
  <w:num w:numId="12">
    <w:abstractNumId w:val="17"/>
  </w:num>
  <w:num w:numId="13">
    <w:abstractNumId w:val="16"/>
  </w:num>
  <w:num w:numId="14">
    <w:abstractNumId w:val="2"/>
  </w:num>
  <w:num w:numId="15">
    <w:abstractNumId w:val="20"/>
  </w:num>
  <w:num w:numId="16">
    <w:abstractNumId w:val="14"/>
  </w:num>
  <w:num w:numId="17">
    <w:abstractNumId w:val="12"/>
  </w:num>
  <w:num w:numId="18">
    <w:abstractNumId w:val="0"/>
  </w:num>
  <w:num w:numId="19">
    <w:abstractNumId w:val="13"/>
  </w:num>
  <w:num w:numId="20">
    <w:abstractNumId w:val="9"/>
  </w:num>
  <w:num w:numId="21">
    <w:abstractNumId w:val="18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88D"/>
    <w:rsid w:val="000700FD"/>
    <w:rsid w:val="000E788D"/>
    <w:rsid w:val="00112656"/>
    <w:rsid w:val="001A095E"/>
    <w:rsid w:val="001C014C"/>
    <w:rsid w:val="003445FC"/>
    <w:rsid w:val="003632B7"/>
    <w:rsid w:val="00391030"/>
    <w:rsid w:val="0039473E"/>
    <w:rsid w:val="003E7381"/>
    <w:rsid w:val="00441EBE"/>
    <w:rsid w:val="0045022B"/>
    <w:rsid w:val="004614BE"/>
    <w:rsid w:val="00496727"/>
    <w:rsid w:val="004C685F"/>
    <w:rsid w:val="0057703E"/>
    <w:rsid w:val="005A0F32"/>
    <w:rsid w:val="00637608"/>
    <w:rsid w:val="006814BC"/>
    <w:rsid w:val="00720A80"/>
    <w:rsid w:val="0075336C"/>
    <w:rsid w:val="007A47D6"/>
    <w:rsid w:val="007B3555"/>
    <w:rsid w:val="00804564"/>
    <w:rsid w:val="008138AA"/>
    <w:rsid w:val="008528D6"/>
    <w:rsid w:val="00852F01"/>
    <w:rsid w:val="008C78C3"/>
    <w:rsid w:val="008E4AA5"/>
    <w:rsid w:val="009E0B22"/>
    <w:rsid w:val="00AD0A94"/>
    <w:rsid w:val="00AF0D4C"/>
    <w:rsid w:val="00B45847"/>
    <w:rsid w:val="00B475FC"/>
    <w:rsid w:val="00B57A9F"/>
    <w:rsid w:val="00B956AD"/>
    <w:rsid w:val="00B96EDD"/>
    <w:rsid w:val="00BF5692"/>
    <w:rsid w:val="00C11806"/>
    <w:rsid w:val="00C126EE"/>
    <w:rsid w:val="00C50B2F"/>
    <w:rsid w:val="00D16D80"/>
    <w:rsid w:val="00D24D8E"/>
    <w:rsid w:val="00D37D84"/>
    <w:rsid w:val="00D4548C"/>
    <w:rsid w:val="00D71225"/>
    <w:rsid w:val="00DA377E"/>
    <w:rsid w:val="00DB1241"/>
    <w:rsid w:val="00DC23D7"/>
    <w:rsid w:val="00DF27ED"/>
    <w:rsid w:val="00E0551E"/>
    <w:rsid w:val="00E43BA0"/>
    <w:rsid w:val="00E613BF"/>
    <w:rsid w:val="00EE6CBE"/>
    <w:rsid w:val="00FC05C9"/>
    <w:rsid w:val="00FF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F7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D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788D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0E788D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AA5"/>
    <w:pPr>
      <w:ind w:left="720"/>
      <w:contextualSpacing/>
    </w:pPr>
  </w:style>
  <w:style w:type="table" w:styleId="TableGrid">
    <w:name w:val="Table Grid"/>
    <w:basedOn w:val="TableNormal"/>
    <w:uiPriority w:val="59"/>
    <w:rsid w:val="00E43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D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788D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0E788D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AA5"/>
    <w:pPr>
      <w:ind w:left="720"/>
      <w:contextualSpacing/>
    </w:pPr>
  </w:style>
  <w:style w:type="table" w:styleId="TableGrid">
    <w:name w:val="Table Grid"/>
    <w:basedOn w:val="TableNormal"/>
    <w:uiPriority w:val="59"/>
    <w:rsid w:val="00E43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F6BCC-9AF5-4021-85F5-73C6C0CCE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58C806ED</Template>
  <TotalTime>2</TotalTime>
  <Pages>4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 Adam</dc:creator>
  <cp:lastModifiedBy>HARRIS Adam</cp:lastModifiedBy>
  <cp:revision>2</cp:revision>
  <cp:lastPrinted>2017-09-07T06:17:00Z</cp:lastPrinted>
  <dcterms:created xsi:type="dcterms:W3CDTF">2017-09-10T07:01:00Z</dcterms:created>
  <dcterms:modified xsi:type="dcterms:W3CDTF">2017-09-10T07:01:00Z</dcterms:modified>
</cp:coreProperties>
</file>