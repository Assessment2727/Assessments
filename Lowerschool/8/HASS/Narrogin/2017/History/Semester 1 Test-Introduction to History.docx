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3583E" w14:textId="77777777" w:rsidR="0095601E" w:rsidRPr="00C41369" w:rsidRDefault="00A4181E" w:rsidP="0095601E">
      <w:pPr>
        <w:spacing w:line="360" w:lineRule="auto"/>
        <w:ind w:firstLine="720"/>
        <w:rPr>
          <w:rFonts w:ascii="Arial" w:hAnsi="Arial" w:cs="Arial"/>
          <w:b/>
          <w:sz w:val="28"/>
          <w:szCs w:val="28"/>
          <w:u w:val="single"/>
        </w:rPr>
      </w:pPr>
      <w:r w:rsidRPr="00C4136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82338E1" wp14:editId="39D8B32D">
            <wp:simplePos x="0" y="0"/>
            <wp:positionH relativeFrom="column">
              <wp:posOffset>81280</wp:posOffset>
            </wp:positionH>
            <wp:positionV relativeFrom="paragraph">
              <wp:posOffset>-218440</wp:posOffset>
            </wp:positionV>
            <wp:extent cx="866775" cy="866775"/>
            <wp:effectExtent l="0" t="0" r="9525" b="9525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1" name="Picture 1" descr="Copy of 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py of Official logo smal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939" w:rsidRPr="00C41369">
        <w:rPr>
          <w:rFonts w:ascii="Arial" w:hAnsi="Arial" w:cs="Arial"/>
          <w:b/>
          <w:sz w:val="28"/>
          <w:szCs w:val="28"/>
        </w:rPr>
        <w:t xml:space="preserve">YEAR 8 </w:t>
      </w:r>
      <w:r w:rsidR="0095601E" w:rsidRPr="00C41369">
        <w:rPr>
          <w:rFonts w:ascii="Arial" w:hAnsi="Arial" w:cs="Arial"/>
          <w:b/>
          <w:sz w:val="28"/>
          <w:szCs w:val="28"/>
        </w:rPr>
        <w:t xml:space="preserve">Humanities and Social Sciences </w:t>
      </w:r>
    </w:p>
    <w:p w14:paraId="28FD037D" w14:textId="77777777" w:rsidR="004B7939" w:rsidRDefault="0095601E" w:rsidP="009560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4B7939" w:rsidRPr="00D76C6E">
        <w:rPr>
          <w:rFonts w:ascii="Arial" w:hAnsi="Arial" w:cs="Arial"/>
          <w:b/>
        </w:rPr>
        <w:t>ASSESSMENT</w:t>
      </w:r>
      <w:r>
        <w:rPr>
          <w:rFonts w:ascii="Arial" w:hAnsi="Arial" w:cs="Arial"/>
          <w:b/>
        </w:rPr>
        <w:t xml:space="preserve"> 1: INTRODUCTION</w:t>
      </w:r>
      <w:r w:rsidR="004B7939" w:rsidRPr="00D76C6E">
        <w:rPr>
          <w:rFonts w:ascii="Arial" w:hAnsi="Arial" w:cs="Arial"/>
          <w:b/>
        </w:rPr>
        <w:t xml:space="preserve"> TO HISTORY</w:t>
      </w:r>
    </w:p>
    <w:p w14:paraId="0D7B9866" w14:textId="77777777" w:rsidR="00D76C6E" w:rsidRPr="00D76C6E" w:rsidRDefault="00D76C6E" w:rsidP="00D76C6E">
      <w:pPr>
        <w:spacing w:line="360" w:lineRule="auto"/>
        <w:jc w:val="center"/>
        <w:rPr>
          <w:rFonts w:ascii="Arial" w:hAnsi="Arial" w:cs="Arial"/>
          <w:b/>
        </w:rPr>
      </w:pPr>
    </w:p>
    <w:p w14:paraId="59922731" w14:textId="5A2D0AAB" w:rsidR="0095601E" w:rsidRPr="00C41369" w:rsidRDefault="0095601E" w:rsidP="0095601E">
      <w:pPr>
        <w:rPr>
          <w:rFonts w:ascii="Arial" w:hAnsi="Arial" w:cs="Arial"/>
          <w:u w:val="single"/>
        </w:rPr>
      </w:pPr>
      <w:r w:rsidRPr="00D8627D">
        <w:rPr>
          <w:rFonts w:ascii="Arial" w:hAnsi="Arial" w:cs="Arial"/>
        </w:rPr>
        <w:t>Name</w:t>
      </w:r>
      <w:r>
        <w:rPr>
          <w:rFonts w:ascii="Arial" w:hAnsi="Arial" w:cs="Arial"/>
        </w:rPr>
        <w:t xml:space="preserve">: </w:t>
      </w:r>
      <w:r w:rsidRPr="00D8627D">
        <w:rPr>
          <w:rFonts w:ascii="Arial" w:hAnsi="Arial" w:cs="Arial"/>
        </w:rPr>
        <w:t>____________</w:t>
      </w:r>
      <w:r>
        <w:rPr>
          <w:rFonts w:ascii="Arial" w:hAnsi="Arial" w:cs="Arial"/>
        </w:rPr>
        <w:t xml:space="preserve">__________________            </w:t>
      </w:r>
      <w:r w:rsidRPr="00D8627D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: </w:t>
      </w:r>
      <w:r w:rsidR="00C41369">
        <w:rPr>
          <w:rFonts w:ascii="Arial" w:hAnsi="Arial" w:cs="Arial"/>
          <w:u w:val="single"/>
        </w:rPr>
        <w:tab/>
      </w:r>
      <w:r w:rsidR="00C41369">
        <w:rPr>
          <w:rFonts w:ascii="Arial" w:hAnsi="Arial" w:cs="Arial"/>
          <w:u w:val="single"/>
        </w:rPr>
        <w:tab/>
      </w:r>
      <w:r w:rsidR="00C41369">
        <w:rPr>
          <w:rFonts w:ascii="Arial" w:hAnsi="Arial" w:cs="Arial"/>
          <w:u w:val="single"/>
        </w:rPr>
        <w:tab/>
      </w:r>
    </w:p>
    <w:tbl>
      <w:tblPr>
        <w:tblpPr w:leftFromText="180" w:rightFromText="180" w:vertAnchor="text" w:horzAnchor="page" w:tblpX="7738" w:tblpY="175"/>
        <w:tblW w:w="3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5"/>
        <w:gridCol w:w="728"/>
        <w:gridCol w:w="1249"/>
      </w:tblGrid>
      <w:tr w:rsidR="00CD4020" w14:paraId="03D6564D" w14:textId="77777777" w:rsidTr="00CD4020">
        <w:trPr>
          <w:trHeight w:val="592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C788C" w14:textId="77777777" w:rsidR="00CD4020" w:rsidRDefault="00CD4020" w:rsidP="00CD40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marks</w:t>
            </w:r>
          </w:p>
          <w:p w14:paraId="74395701" w14:textId="77777777" w:rsidR="00CD4020" w:rsidRDefault="00CD4020" w:rsidP="00CD40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B61A" w14:textId="77777777" w:rsidR="00CD4020" w:rsidRDefault="00CD4020" w:rsidP="00CD4020">
            <w:pPr>
              <w:rPr>
                <w:rFonts w:ascii="Arial" w:hAnsi="Arial" w:cs="Arial"/>
                <w:b/>
              </w:rPr>
            </w:pPr>
          </w:p>
          <w:p w14:paraId="6015DD48" w14:textId="77777777" w:rsidR="00CD4020" w:rsidRDefault="00CD4020" w:rsidP="00CD40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70B31" w14:textId="77777777" w:rsidR="00CD4020" w:rsidRDefault="00CD4020" w:rsidP="00CD4020">
            <w:pPr>
              <w:rPr>
                <w:rFonts w:ascii="Arial" w:hAnsi="Arial" w:cs="Arial"/>
                <w:b/>
              </w:rPr>
            </w:pPr>
          </w:p>
          <w:p w14:paraId="71D53030" w14:textId="77777777" w:rsidR="00CD4020" w:rsidRDefault="00CD4020" w:rsidP="00CD40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Weight</w:t>
            </w:r>
          </w:p>
          <w:p w14:paraId="1AA69607" w14:textId="77777777" w:rsidR="00CD4020" w:rsidRDefault="00CD4020" w:rsidP="00CD40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5%</w:t>
            </w:r>
          </w:p>
        </w:tc>
      </w:tr>
      <w:tr w:rsidR="00CD4020" w14:paraId="13E18756" w14:textId="77777777" w:rsidTr="00CD4020">
        <w:trPr>
          <w:trHeight w:val="528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6D96" w14:textId="77777777" w:rsidR="00CD4020" w:rsidRDefault="00CD4020" w:rsidP="00CD4020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F45F" w14:textId="77777777" w:rsidR="00CD4020" w:rsidRDefault="00CD4020" w:rsidP="00CD4020">
            <w:pPr>
              <w:rPr>
                <w:rFonts w:ascii="Arial" w:hAnsi="Arial" w:cs="Arial"/>
                <w:b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084DB65" w14:textId="77777777" w:rsidR="00CD4020" w:rsidRDefault="00CD4020" w:rsidP="00CD4020">
            <w:pPr>
              <w:rPr>
                <w:rFonts w:ascii="Arial" w:hAnsi="Arial" w:cs="Arial"/>
                <w:b/>
              </w:rPr>
            </w:pPr>
          </w:p>
        </w:tc>
      </w:tr>
    </w:tbl>
    <w:p w14:paraId="56F66E19" w14:textId="77777777" w:rsidR="00D76C6E" w:rsidRDefault="00D76C6E" w:rsidP="00DE5A3A">
      <w:pPr>
        <w:spacing w:line="360" w:lineRule="auto"/>
        <w:jc w:val="center"/>
        <w:rPr>
          <w:rFonts w:ascii="Arial" w:hAnsi="Arial" w:cs="Arial"/>
          <w:b/>
        </w:rPr>
      </w:pPr>
    </w:p>
    <w:p w14:paraId="176368D3" w14:textId="77777777" w:rsidR="004D74DD" w:rsidRPr="00DE5A3A" w:rsidRDefault="004D74DD" w:rsidP="00DE5A3A">
      <w:pPr>
        <w:spacing w:line="360" w:lineRule="auto"/>
        <w:jc w:val="center"/>
        <w:rPr>
          <w:rFonts w:ascii="Arial" w:hAnsi="Arial" w:cs="Arial"/>
          <w:b/>
        </w:rPr>
      </w:pPr>
    </w:p>
    <w:p w14:paraId="46EA931E" w14:textId="77777777" w:rsidR="004B7939" w:rsidRPr="0095601E" w:rsidRDefault="004B7939" w:rsidP="009560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Pr="00D8627D">
        <w:rPr>
          <w:rFonts w:ascii="Arial" w:hAnsi="Arial" w:cs="Arial"/>
          <w:b/>
        </w:rPr>
        <w:t xml:space="preserve">ttempt all questions on this sheet. Please complete </w:t>
      </w:r>
      <w:r w:rsidR="00824050">
        <w:rPr>
          <w:rFonts w:ascii="Arial" w:hAnsi="Arial" w:cs="Arial"/>
          <w:b/>
        </w:rPr>
        <w:t xml:space="preserve">the </w:t>
      </w:r>
      <w:r w:rsidR="00F750B0">
        <w:rPr>
          <w:rFonts w:ascii="Arial" w:hAnsi="Arial" w:cs="Arial"/>
          <w:b/>
        </w:rPr>
        <w:t xml:space="preserve">multiple choice section using a </w:t>
      </w:r>
      <w:r w:rsidRPr="00D8627D">
        <w:rPr>
          <w:rFonts w:ascii="Arial" w:hAnsi="Arial" w:cs="Arial"/>
          <w:b/>
        </w:rPr>
        <w:t>pen</w:t>
      </w:r>
      <w:r w:rsidR="00F750B0">
        <w:rPr>
          <w:rFonts w:ascii="Arial" w:hAnsi="Arial" w:cs="Arial"/>
          <w:b/>
        </w:rPr>
        <w:t>cil</w:t>
      </w:r>
      <w:r w:rsidRPr="00D8627D">
        <w:rPr>
          <w:rFonts w:ascii="Arial" w:hAnsi="Arial" w:cs="Arial"/>
          <w:b/>
        </w:rPr>
        <w:t>!!</w:t>
      </w:r>
    </w:p>
    <w:p w14:paraId="301ABE2A" w14:textId="77777777" w:rsidR="00E54D40" w:rsidRDefault="00E54D40" w:rsidP="0095601E">
      <w:pPr>
        <w:pBdr>
          <w:bottom w:val="single" w:sz="4" w:space="1" w:color="auto"/>
        </w:pBdr>
        <w:rPr>
          <w:rFonts w:ascii="Arial" w:eastAsia="MS Mincho" w:hAnsi="Arial" w:cs="Arial"/>
          <w:i/>
          <w:sz w:val="20"/>
          <w:szCs w:val="20"/>
          <w:lang w:eastAsia="en-US"/>
        </w:rPr>
      </w:pPr>
    </w:p>
    <w:p w14:paraId="4D7DEFC2" w14:textId="77777777" w:rsidR="004D74DD" w:rsidRDefault="004D74DD" w:rsidP="0095601E">
      <w:pPr>
        <w:pBdr>
          <w:bottom w:val="single" w:sz="4" w:space="1" w:color="auto"/>
        </w:pBdr>
        <w:rPr>
          <w:rFonts w:ascii="Arial" w:eastAsia="MS Mincho" w:hAnsi="Arial" w:cs="Arial"/>
          <w:i/>
          <w:sz w:val="20"/>
          <w:szCs w:val="20"/>
          <w:lang w:eastAsia="en-US"/>
        </w:rPr>
      </w:pPr>
    </w:p>
    <w:p w14:paraId="0CFE2A0D" w14:textId="77777777" w:rsidR="00E54D40" w:rsidRPr="0011493B" w:rsidRDefault="00E54D40" w:rsidP="00E54D40">
      <w:pPr>
        <w:rPr>
          <w:rFonts w:ascii="Arial" w:eastAsia="MS Mincho" w:hAnsi="Arial" w:cs="Arial"/>
          <w:i/>
          <w:sz w:val="20"/>
          <w:szCs w:val="20"/>
          <w:lang w:eastAsia="en-US"/>
        </w:rPr>
      </w:pPr>
      <w:r w:rsidRPr="0011493B">
        <w:rPr>
          <w:rFonts w:ascii="Arial" w:eastAsia="MS Mincho" w:hAnsi="Arial" w:cs="Arial"/>
          <w:i/>
          <w:sz w:val="20"/>
          <w:szCs w:val="20"/>
          <w:lang w:eastAsia="en-US"/>
        </w:rPr>
        <w:t xml:space="preserve">Read through each question and possible answers. </w:t>
      </w:r>
      <w:r w:rsidRPr="0011493B">
        <w:rPr>
          <w:rFonts w:ascii="Arial" w:eastAsia="MS Mincho" w:hAnsi="Arial" w:cs="Arial"/>
          <w:b/>
          <w:i/>
          <w:sz w:val="20"/>
          <w:szCs w:val="20"/>
          <w:lang w:eastAsia="en-US"/>
        </w:rPr>
        <w:t xml:space="preserve">Shade </w:t>
      </w:r>
      <w:r w:rsidRPr="0011493B">
        <w:rPr>
          <w:rFonts w:ascii="Arial" w:eastAsia="MS Mincho" w:hAnsi="Arial" w:cs="Arial"/>
          <w:i/>
          <w:sz w:val="20"/>
          <w:szCs w:val="20"/>
          <w:lang w:eastAsia="en-US"/>
        </w:rPr>
        <w:t>in the square that corresponds to your answer. For example:</w:t>
      </w:r>
    </w:p>
    <w:p w14:paraId="0D9FF191" w14:textId="77777777" w:rsidR="00E54D40" w:rsidRPr="006F624A" w:rsidRDefault="00E54D40" w:rsidP="00E54D40">
      <w:pPr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59A98E" wp14:editId="63CA7F74">
                <wp:simplePos x="0" y="0"/>
                <wp:positionH relativeFrom="column">
                  <wp:posOffset>2400300</wp:posOffset>
                </wp:positionH>
                <wp:positionV relativeFrom="paragraph">
                  <wp:posOffset>71120</wp:posOffset>
                </wp:positionV>
                <wp:extent cx="1143000" cy="1257300"/>
                <wp:effectExtent l="0" t="0" r="1905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3000" cy="1257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FD7057F" w14:textId="77777777" w:rsidR="00FF7AA5" w:rsidRDefault="00FF7AA5" w:rsidP="00E54D40"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THE CORRECT ANSWER I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S YEAR 8</w:t>
                            </w:r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. YOU WILL 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SHADE THIS </w:t>
                            </w:r>
                            <w:r w:rsidRPr="00551906"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>BOX</w:t>
                            </w:r>
                            <w:r>
                              <w:rPr>
                                <w:rFonts w:ascii="Comic Sans MS" w:hAnsi="Comic Sans MS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Wingdings" w:hAnsi="Wingdings"/>
                                <w:color w:val="000000"/>
                              </w:rPr>
                              <w:t>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9pt;margin-top:5.6pt;width:90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" filled="f" strokecolor="windowText">
                <v:path arrowok="t"/>
                <v:textbox>
                  <w:txbxContent>
                    <w:p w14:paraId="6FD7057F" w14:textId="77777777" w:rsidR="00FF7AA5" w:rsidRDefault="00FF7AA5" w:rsidP="00E54D40"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>THE CORRECT ANSWER I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>S YEAR 8</w:t>
                      </w:r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. YOU WILL 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SHADE THIS </w:t>
                      </w:r>
                      <w:r w:rsidRPr="00551906">
                        <w:rPr>
                          <w:rFonts w:ascii="Comic Sans MS" w:hAnsi="Comic Sans MS"/>
                          <w:sz w:val="16"/>
                          <w:szCs w:val="16"/>
                        </w:rPr>
                        <w:t>BOX</w:t>
                      </w:r>
                      <w:r>
                        <w:rPr>
                          <w:rFonts w:ascii="Comic Sans MS" w:hAnsi="Comic Sans MS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Wingdings" w:hAnsi="Wingdings"/>
                          <w:color w:val="000000"/>
                        </w:rPr>
                        <w:t>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030E08" w14:textId="77777777" w:rsidR="00E54D40" w:rsidRPr="006F624A" w:rsidRDefault="00E54D40" w:rsidP="00E54D40">
      <w:pPr>
        <w:numPr>
          <w:ilvl w:val="0"/>
          <w:numId w:val="3"/>
        </w:numPr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A88814B" wp14:editId="11D519A1">
                <wp:simplePos x="0" y="0"/>
                <wp:positionH relativeFrom="column">
                  <wp:posOffset>3429000</wp:posOffset>
                </wp:positionH>
                <wp:positionV relativeFrom="paragraph">
                  <wp:posOffset>6350</wp:posOffset>
                </wp:positionV>
                <wp:extent cx="2400300" cy="1600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003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E6B47A1" w14:textId="77777777" w:rsidR="00FF7AA5" w:rsidRPr="00CD0E92" w:rsidRDefault="00FF7AA5" w:rsidP="00E54D40">
                            <w:pPr>
                              <w:pStyle w:val="ColorfulList-Accent11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CD0E92">
                              <w:rPr>
                                <w:rFonts w:ascii="Arial" w:hAnsi="Arial" w:cs="Arial"/>
                              </w:rPr>
                              <w:t>What year are you in?</w:t>
                            </w:r>
                          </w:p>
                          <w:p w14:paraId="74A7D8BB" w14:textId="77777777" w:rsidR="00FF7AA5" w:rsidRPr="00CD0E92" w:rsidRDefault="00FF7AA5" w:rsidP="00E54D40">
                            <w:pPr>
                              <w:pStyle w:val="ColorfulList-Accent11"/>
                              <w:ind w:left="108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63277D7" w14:textId="77777777" w:rsidR="00FF7AA5" w:rsidRPr="00CD0E92" w:rsidRDefault="00FF7AA5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7</w:t>
                            </w:r>
                          </w:p>
                          <w:p w14:paraId="392C6153" w14:textId="77777777" w:rsidR="00FF7AA5" w:rsidRPr="00CD0E92" w:rsidRDefault="00FF7AA5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8</w:t>
                            </w:r>
                          </w:p>
                          <w:p w14:paraId="769E8E68" w14:textId="77777777" w:rsidR="00FF7AA5" w:rsidRPr="00CD0E92" w:rsidRDefault="00FF7AA5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eastAsia="MS Gothic" w:hAnsi="Arial" w:cs="Arial"/>
                                <w:color w:val="000000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>Year 9</w:t>
                            </w:r>
                          </w:p>
                          <w:p w14:paraId="3BCA2325" w14:textId="77777777" w:rsidR="00FF7AA5" w:rsidRPr="00CD0E92" w:rsidRDefault="00FF7AA5" w:rsidP="00E54D40">
                            <w:pPr>
                              <w:pStyle w:val="ColorfulList-Accent11"/>
                              <w:ind w:left="1440"/>
                              <w:rPr>
                                <w:rFonts w:ascii="Arial" w:hAnsi="Arial" w:cs="Arial"/>
                              </w:rPr>
                            </w:pPr>
                            <w:r w:rsidRPr="00CD0E92">
                              <w:rPr>
                                <w:rFonts w:ascii="MS Gothic" w:eastAsia="MS Gothic" w:hAnsi="MS Gothic" w:cs="MS Gothic" w:hint="eastAsia"/>
                                <w:color w:val="000000"/>
                              </w:rPr>
                              <w:t>☐</w:t>
                            </w:r>
                            <w:r w:rsidRPr="00CD0E92"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ab/>
                              <w:t xml:space="preserve">Year </w:t>
                            </w:r>
                            <w:r>
                              <w:rPr>
                                <w:rFonts w:ascii="Arial" w:eastAsia="MS Gothic" w:hAnsi="Arial" w:cs="Arial"/>
                                <w:color w:val="000000"/>
                              </w:rPr>
                              <w:t>10</w:t>
                            </w:r>
                          </w:p>
                          <w:p w14:paraId="54B3038E" w14:textId="77777777" w:rsidR="00FF7AA5" w:rsidRDefault="00FF7AA5" w:rsidP="00E54D40"/>
                          <w:p w14:paraId="729C3281" w14:textId="77777777" w:rsidR="00FF7AA5" w:rsidRDefault="00FF7AA5" w:rsidP="00E54D40"/>
                          <w:p w14:paraId="6D4A697C" w14:textId="77777777" w:rsidR="00FF7AA5" w:rsidRDefault="00FF7AA5" w:rsidP="00E54D40"/>
                          <w:p w14:paraId="5ABDA62B" w14:textId="77777777" w:rsidR="00FF7AA5" w:rsidRDefault="00FF7AA5" w:rsidP="00E54D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70pt;margin-top:.5pt;width:189pt;height:12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" filled="f" stroked="f">
                <v:path arrowok="t"/>
                <v:textbox>
                  <w:txbxContent>
                    <w:p w14:paraId="7E6B47A1" w14:textId="77777777" w:rsidR="00FF7AA5" w:rsidRPr="00CD0E92" w:rsidRDefault="00FF7AA5" w:rsidP="00E54D40">
                      <w:pPr>
                        <w:pStyle w:val="ColorfulList-Accent11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CD0E92">
                        <w:rPr>
                          <w:rFonts w:ascii="Arial" w:hAnsi="Arial" w:cs="Arial"/>
                        </w:rPr>
                        <w:t>What year are you in?</w:t>
                      </w:r>
                    </w:p>
                    <w:p w14:paraId="74A7D8BB" w14:textId="77777777" w:rsidR="00FF7AA5" w:rsidRPr="00CD0E92" w:rsidRDefault="00FF7AA5" w:rsidP="00E54D40">
                      <w:pPr>
                        <w:pStyle w:val="ColorfulList-Accent11"/>
                        <w:ind w:left="1080"/>
                        <w:rPr>
                          <w:rFonts w:ascii="Arial" w:hAnsi="Arial" w:cs="Arial"/>
                        </w:rPr>
                      </w:pPr>
                    </w:p>
                    <w:p w14:paraId="663277D7" w14:textId="77777777" w:rsidR="00FF7AA5" w:rsidRPr="00CD0E92" w:rsidRDefault="00FF7AA5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7</w:t>
                      </w:r>
                    </w:p>
                    <w:p w14:paraId="392C6153" w14:textId="77777777" w:rsidR="00FF7AA5" w:rsidRPr="00CD0E92" w:rsidRDefault="00FF7AA5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8</w:t>
                      </w:r>
                    </w:p>
                    <w:p w14:paraId="769E8E68" w14:textId="77777777" w:rsidR="00FF7AA5" w:rsidRPr="00CD0E92" w:rsidRDefault="00FF7AA5" w:rsidP="00E54D40">
                      <w:pPr>
                        <w:pStyle w:val="ColorfulList-Accent11"/>
                        <w:ind w:left="1440"/>
                        <w:rPr>
                          <w:rFonts w:ascii="Arial" w:eastAsia="MS Gothic" w:hAnsi="Arial" w:cs="Arial"/>
                          <w:color w:val="000000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>Year 9</w:t>
                      </w:r>
                    </w:p>
                    <w:p w14:paraId="3BCA2325" w14:textId="77777777" w:rsidR="00FF7AA5" w:rsidRPr="00CD0E92" w:rsidRDefault="00FF7AA5" w:rsidP="00E54D40">
                      <w:pPr>
                        <w:pStyle w:val="ColorfulList-Accent11"/>
                        <w:ind w:left="1440"/>
                        <w:rPr>
                          <w:rFonts w:ascii="Arial" w:hAnsi="Arial" w:cs="Arial"/>
                        </w:rPr>
                      </w:pPr>
                      <w:r w:rsidRPr="00CD0E92">
                        <w:rPr>
                          <w:rFonts w:ascii="MS Gothic" w:eastAsia="MS Gothic" w:hAnsi="MS Gothic" w:cs="MS Gothic" w:hint="eastAsia"/>
                          <w:color w:val="000000"/>
                        </w:rPr>
                        <w:t>☐</w:t>
                      </w:r>
                      <w:r w:rsidRPr="00CD0E92">
                        <w:rPr>
                          <w:rFonts w:ascii="Arial" w:eastAsia="MS Gothic" w:hAnsi="Arial" w:cs="Arial"/>
                          <w:color w:val="000000"/>
                        </w:rPr>
                        <w:tab/>
                        <w:t xml:space="preserve">Year </w:t>
                      </w:r>
                      <w:r>
                        <w:rPr>
                          <w:rFonts w:ascii="Arial" w:eastAsia="MS Gothic" w:hAnsi="Arial" w:cs="Arial"/>
                          <w:color w:val="000000"/>
                        </w:rPr>
                        <w:t>10</w:t>
                      </w:r>
                    </w:p>
                    <w:p w14:paraId="54B3038E" w14:textId="77777777" w:rsidR="00FF7AA5" w:rsidRDefault="00FF7AA5" w:rsidP="00E54D40"/>
                    <w:p w14:paraId="729C3281" w14:textId="77777777" w:rsidR="00FF7AA5" w:rsidRDefault="00FF7AA5" w:rsidP="00E54D40"/>
                    <w:p w14:paraId="6D4A697C" w14:textId="77777777" w:rsidR="00FF7AA5" w:rsidRDefault="00FF7AA5" w:rsidP="00E54D40"/>
                    <w:p w14:paraId="5ABDA62B" w14:textId="77777777" w:rsidR="00FF7AA5" w:rsidRDefault="00FF7AA5" w:rsidP="00E54D40"/>
                  </w:txbxContent>
                </v:textbox>
              </v:shape>
            </w:pict>
          </mc:Fallback>
        </mc:AlternateContent>
      </w:r>
      <w:r w:rsidRPr="006F624A">
        <w:rPr>
          <w:rFonts w:ascii="Arial" w:eastAsia="MS Mincho" w:hAnsi="Arial" w:cs="Arial"/>
          <w:lang w:eastAsia="en-US"/>
        </w:rPr>
        <w:t>What year are you in?</w:t>
      </w:r>
    </w:p>
    <w:p w14:paraId="2C3E3840" w14:textId="77777777" w:rsidR="00E54D40" w:rsidRPr="006F624A" w:rsidRDefault="00E54D40" w:rsidP="00E54D40">
      <w:pPr>
        <w:ind w:left="1080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</w:p>
    <w:p w14:paraId="6A00C5F1" w14:textId="77777777"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4E0DF" wp14:editId="6873AB5E">
                <wp:simplePos x="0" y="0"/>
                <wp:positionH relativeFrom="column">
                  <wp:posOffset>2628900</wp:posOffset>
                </wp:positionH>
                <wp:positionV relativeFrom="paragraph">
                  <wp:posOffset>142240</wp:posOffset>
                </wp:positionV>
                <wp:extent cx="1714500" cy="342900"/>
                <wp:effectExtent l="9525" t="19685" r="19050" b="27940"/>
                <wp:wrapThrough wrapText="bothSides">
                  <wp:wrapPolygon edited="0">
                    <wp:start x="19200" y="0"/>
                    <wp:lineTo x="960" y="4200"/>
                    <wp:lineTo x="-480" y="5400"/>
                    <wp:lineTo x="-360" y="20400"/>
                    <wp:lineTo x="15360" y="24000"/>
                    <wp:lineTo x="19080" y="24000"/>
                    <wp:lineTo x="20280" y="24000"/>
                    <wp:lineTo x="20400" y="24000"/>
                    <wp:lineTo x="21960" y="15000"/>
                    <wp:lineTo x="22080" y="12600"/>
                    <wp:lineTo x="21960" y="9600"/>
                    <wp:lineTo x="21840" y="8400"/>
                    <wp:lineTo x="19920" y="0"/>
                    <wp:lineTo x="19680" y="0"/>
                    <wp:lineTo x="19200" y="0"/>
                  </wp:wrapPolygon>
                </wp:wrapThrough>
                <wp:docPr id="3" name="Right Arrow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42900"/>
                        </a:xfrm>
                        <a:prstGeom prst="rightArrow">
                          <a:avLst>
                            <a:gd name="adj1" fmla="val 50000"/>
                            <a:gd name="adj2" fmla="val 50000"/>
                          </a:avLst>
                        </a:prstGeom>
                        <a:gradFill rotWithShape="1">
                          <a:gsLst>
                            <a:gs pos="0">
                              <a:srgbClr val="9BC1FF"/>
                            </a:gs>
                            <a:gs pos="100000">
                              <a:srgbClr val="3F80CD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4A7EB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207pt;margin-top:11.2pt;width:13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" adj="19440" fillcolor="#9bc1ff" strokecolor="#4a7ebb">
                <v:fill color2="#3f80cd" rotate="t" focus="100%" type="gradient">
                  <o:fill v:ext="view" type="gradientUnscaled"/>
                </v:fill>
                <v:shadow on="t" opacity="22936f" origin=",.5" offset="0,.63889mm"/>
                <w10:wrap type="through"/>
              </v:shape>
            </w:pict>
          </mc:Fallback>
        </mc:AlternateContent>
      </w: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10</w:t>
      </w:r>
    </w:p>
    <w:p w14:paraId="3AB68E76" w14:textId="77777777"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Mincho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2259E" wp14:editId="73E9EA86">
                <wp:simplePos x="0" y="0"/>
                <wp:positionH relativeFrom="column">
                  <wp:posOffset>4457700</wp:posOffset>
                </wp:positionH>
                <wp:positionV relativeFrom="paragraph">
                  <wp:posOffset>73660</wp:posOffset>
                </wp:positionV>
                <wp:extent cx="114300" cy="114300"/>
                <wp:effectExtent l="9525" t="6350" r="9525" b="22225"/>
                <wp:wrapThrough wrapText="bothSides">
                  <wp:wrapPolygon edited="0">
                    <wp:start x="-5400" y="0"/>
                    <wp:lineTo x="-7200" y="28800"/>
                    <wp:lineTo x="30600" y="28800"/>
                    <wp:lineTo x="28800" y="0"/>
                    <wp:lineTo x="-5400" y="0"/>
                  </wp:wrapPolygon>
                </wp:wrapThrough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BCBCBC"/>
                            </a:gs>
                            <a:gs pos="100000">
                              <a:srgbClr val="000000"/>
                            </a:gs>
                          </a:gsLst>
                          <a:lin ang="5400000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26" style="position:absolute;margin-left:351pt;margin-top:5.8pt;width:9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" fillcolor="#bcbcbc">
                <v:fill color2="black" rotate="t" focus="100%" type="gradient">
                  <o:fill v:ext="view" type="gradientUnscaled"/>
                </v:fill>
                <v:shadow on="t" opacity="22936f" origin=",.5" offset="0,.63889mm"/>
                <w10:wrap type="through"/>
              </v:rect>
            </w:pict>
          </mc:Fallback>
        </mc:AlternateContent>
      </w: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7</w:t>
      </w:r>
    </w:p>
    <w:p w14:paraId="08840B87" w14:textId="77777777" w:rsidR="00E54D40" w:rsidRPr="006F624A" w:rsidRDefault="00E54D40" w:rsidP="00E54D40">
      <w:pPr>
        <w:ind w:left="1440"/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>
        <w:rPr>
          <w:rFonts w:ascii="Arial" w:eastAsia="MS Gothic" w:hAnsi="Arial" w:cs="Arial"/>
          <w:color w:val="000000"/>
          <w:lang w:eastAsia="en-US"/>
        </w:rPr>
        <w:tab/>
        <w:t>Year 8</w:t>
      </w:r>
    </w:p>
    <w:p w14:paraId="4CBAF888" w14:textId="77777777" w:rsidR="00E54D40" w:rsidRPr="006F624A" w:rsidRDefault="00E54D40" w:rsidP="00E54D40">
      <w:pPr>
        <w:ind w:left="1440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MS Gothic" w:eastAsia="MS Gothic" w:hAnsi="MS Gothic" w:cs="MS Gothic" w:hint="eastAsia"/>
          <w:color w:val="000000"/>
          <w:lang w:eastAsia="en-US"/>
        </w:rPr>
        <w:t>☐</w:t>
      </w:r>
      <w:r w:rsidRPr="006F624A">
        <w:rPr>
          <w:rFonts w:ascii="Arial" w:eastAsia="MS Gothic" w:hAnsi="Arial" w:cs="Arial"/>
          <w:color w:val="000000"/>
          <w:lang w:eastAsia="en-US"/>
        </w:rPr>
        <w:tab/>
        <w:t xml:space="preserve">Year </w:t>
      </w:r>
      <w:r>
        <w:rPr>
          <w:rFonts w:ascii="Arial" w:eastAsia="MS Gothic" w:hAnsi="Arial" w:cs="Arial"/>
          <w:color w:val="000000"/>
          <w:lang w:eastAsia="en-US"/>
        </w:rPr>
        <w:t>9</w:t>
      </w:r>
    </w:p>
    <w:p w14:paraId="3BDD65FA" w14:textId="77777777" w:rsidR="00E54D40" w:rsidRDefault="00E54D40" w:rsidP="00E54D40">
      <w:pPr>
        <w:rPr>
          <w:rFonts w:ascii="Arial" w:eastAsia="MS Mincho" w:hAnsi="Arial" w:cs="Arial"/>
          <w:lang w:eastAsia="en-US"/>
        </w:rPr>
      </w:pPr>
    </w:p>
    <w:p w14:paraId="379E093A" w14:textId="65E51CF4" w:rsidR="0095601E" w:rsidRPr="003E1B5B" w:rsidRDefault="003E1B5B" w:rsidP="0095601E">
      <w:pPr>
        <w:pBdr>
          <w:top w:val="single" w:sz="4" w:space="1" w:color="auto"/>
        </w:pBdr>
        <w:rPr>
          <w:rFonts w:ascii="Arial" w:eastAsia="MS Mincho" w:hAnsi="Arial" w:cs="Arial"/>
          <w:sz w:val="28"/>
          <w:szCs w:val="28"/>
          <w:lang w:eastAsia="en-US"/>
        </w:rPr>
      </w:pPr>
      <w:r w:rsidRPr="003E1B5B">
        <w:rPr>
          <w:rFonts w:ascii="Arial" w:eastAsia="MS Mincho" w:hAnsi="Arial" w:cs="Arial"/>
          <w:b/>
          <w:sz w:val="28"/>
          <w:szCs w:val="28"/>
          <w:u w:val="single"/>
          <w:lang w:eastAsia="en-US"/>
        </w:rPr>
        <w:t>Part One:</w:t>
      </w:r>
      <w:r w:rsidRPr="003E1B5B">
        <w:rPr>
          <w:rFonts w:ascii="Arial" w:eastAsia="MS Mincho" w:hAnsi="Arial" w:cs="Arial"/>
          <w:sz w:val="28"/>
          <w:szCs w:val="28"/>
          <w:lang w:eastAsia="en-US"/>
        </w:rPr>
        <w:t xml:space="preserve"> Multiple Choice </w:t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ab/>
      </w:r>
      <w:r w:rsidR="00A22C09" w:rsidRPr="00A22C09">
        <w:rPr>
          <w:rFonts w:ascii="Arial" w:eastAsia="MS Mincho" w:hAnsi="Arial" w:cs="Arial"/>
          <w:b/>
          <w:lang w:eastAsia="en-US"/>
        </w:rPr>
        <w:t>(11 marks)</w:t>
      </w:r>
      <w:r w:rsidR="00A22C09">
        <w:rPr>
          <w:rFonts w:ascii="Arial" w:eastAsia="MS Mincho" w:hAnsi="Arial" w:cs="Arial"/>
          <w:sz w:val="28"/>
          <w:szCs w:val="28"/>
          <w:lang w:eastAsia="en-US"/>
        </w:rPr>
        <w:t xml:space="preserve"> </w:t>
      </w:r>
    </w:p>
    <w:p w14:paraId="44D4D501" w14:textId="77777777" w:rsidR="003E1B5B" w:rsidRPr="003E1B5B" w:rsidRDefault="003E1B5B" w:rsidP="0095601E">
      <w:pPr>
        <w:pBdr>
          <w:top w:val="single" w:sz="4" w:space="1" w:color="auto"/>
        </w:pBdr>
        <w:rPr>
          <w:rFonts w:ascii="Arial" w:eastAsia="MS Mincho" w:hAnsi="Arial" w:cs="Arial"/>
          <w:b/>
          <w:lang w:eastAsia="en-US"/>
        </w:rPr>
      </w:pPr>
    </w:p>
    <w:p w14:paraId="5286F03D" w14:textId="6E48638B" w:rsidR="00C41369" w:rsidRDefault="00C41369" w:rsidP="00A22C09">
      <w:pPr>
        <w:numPr>
          <w:ilvl w:val="0"/>
          <w:numId w:val="4"/>
        </w:numPr>
        <w:ind w:left="851" w:hanging="851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Historical </w:t>
      </w:r>
      <w:r w:rsidRPr="00C41369">
        <w:rPr>
          <w:rFonts w:ascii="Arial" w:eastAsia="MS Gothic" w:hAnsi="Arial" w:cs="Arial"/>
          <w:b/>
          <w:color w:val="000000"/>
          <w:lang w:eastAsia="en-US"/>
        </w:rPr>
        <w:t>Evidence</w:t>
      </w:r>
      <w:r>
        <w:rPr>
          <w:rFonts w:ascii="Arial" w:eastAsia="MS Gothic" w:hAnsi="Arial" w:cs="Arial"/>
          <w:color w:val="000000"/>
          <w:lang w:eastAsia="en-US"/>
        </w:rPr>
        <w:t xml:space="preserve"> is best defined as: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  <w:t xml:space="preserve">(1 mark) </w:t>
      </w:r>
    </w:p>
    <w:p w14:paraId="5BB12C5C" w14:textId="77777777" w:rsidR="00EB4EBB" w:rsidRDefault="00EB4EBB" w:rsidP="00EB4EBB">
      <w:pPr>
        <w:ind w:left="1080"/>
        <w:contextualSpacing/>
        <w:rPr>
          <w:rFonts w:ascii="Arial" w:eastAsia="MS Gothic" w:hAnsi="Arial" w:cs="Arial"/>
          <w:color w:val="000000"/>
          <w:lang w:eastAsia="en-US"/>
        </w:rPr>
      </w:pPr>
    </w:p>
    <w:p w14:paraId="0A014889" w14:textId="1D9BE4B3" w:rsidR="00C41369" w:rsidRPr="00EB4EBB" w:rsidRDefault="00EB4EBB" w:rsidP="00C41369">
      <w:pPr>
        <w:pStyle w:val="ListParagraph"/>
        <w:numPr>
          <w:ilvl w:val="0"/>
          <w:numId w:val="10"/>
        </w:numPr>
        <w:ind w:left="851" w:hanging="709"/>
        <w:rPr>
          <w:rFonts w:ascii="Arial" w:eastAsia="MS Gothic" w:hAnsi="Arial" w:cs="Arial"/>
          <w:color w:val="000000"/>
          <w:lang w:eastAsia="en-US"/>
        </w:rPr>
      </w:pPr>
      <w:r w:rsidRPr="00EB4EBB">
        <w:rPr>
          <w:rFonts w:ascii="Arial" w:hAnsi="Arial" w:cs="Arial"/>
          <w:color w:val="1A1A1A"/>
          <w:lang w:val="en-US"/>
        </w:rPr>
        <w:t>The available body of facts or information indicating whether a belief or proposition is true or valid.</w:t>
      </w:r>
    </w:p>
    <w:p w14:paraId="00A169DE" w14:textId="30780D27" w:rsidR="00EB4EBB" w:rsidRPr="00EB4EBB" w:rsidRDefault="00EB4EBB" w:rsidP="00C41369">
      <w:pPr>
        <w:pStyle w:val="ListParagraph"/>
        <w:numPr>
          <w:ilvl w:val="0"/>
          <w:numId w:val="10"/>
        </w:numPr>
        <w:ind w:left="851" w:hanging="709"/>
        <w:rPr>
          <w:rFonts w:ascii="Arial" w:eastAsia="MS Gothic" w:hAnsi="Arial" w:cs="Arial"/>
          <w:color w:val="000000"/>
          <w:lang w:eastAsia="en-US"/>
        </w:rPr>
      </w:pPr>
      <w:r w:rsidRPr="00EB4EBB">
        <w:rPr>
          <w:rFonts w:ascii="Arial" w:eastAsia="MS Gothic" w:hAnsi="Arial" w:cs="Arial"/>
          <w:color w:val="000000"/>
          <w:lang w:eastAsia="en-US"/>
        </w:rPr>
        <w:t xml:space="preserve">The importance that is assigned to events that occurred in the past. </w:t>
      </w:r>
    </w:p>
    <w:p w14:paraId="4DF7A4BF" w14:textId="0D91EC79" w:rsidR="00EB4EBB" w:rsidRDefault="00EB4EBB" w:rsidP="00C41369">
      <w:pPr>
        <w:pStyle w:val="ListParagraph"/>
        <w:numPr>
          <w:ilvl w:val="0"/>
          <w:numId w:val="10"/>
        </w:numPr>
        <w:ind w:left="851" w:hanging="709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Relevant information obtained from </w:t>
      </w:r>
      <w:r w:rsidR="00E45223">
        <w:rPr>
          <w:rFonts w:ascii="Arial" w:eastAsia="MS Gothic" w:hAnsi="Arial" w:cs="Arial"/>
          <w:color w:val="000000"/>
          <w:lang w:eastAsia="en-US"/>
        </w:rPr>
        <w:t>a source</w:t>
      </w:r>
      <w:r>
        <w:rPr>
          <w:rFonts w:ascii="Arial" w:eastAsia="MS Gothic" w:hAnsi="Arial" w:cs="Arial"/>
          <w:color w:val="000000"/>
          <w:lang w:eastAsia="en-US"/>
        </w:rPr>
        <w:t xml:space="preserve"> that is useful for a particular inquiry. </w:t>
      </w:r>
    </w:p>
    <w:p w14:paraId="2E5C7D88" w14:textId="77777777" w:rsidR="00EB4EBB" w:rsidRPr="00EB4EBB" w:rsidRDefault="00EB4EBB" w:rsidP="00EB4EBB">
      <w:pPr>
        <w:rPr>
          <w:rFonts w:ascii="Arial" w:eastAsia="MS Gothic" w:hAnsi="Arial" w:cs="Arial"/>
          <w:color w:val="000000"/>
          <w:lang w:eastAsia="en-US"/>
        </w:rPr>
      </w:pPr>
    </w:p>
    <w:p w14:paraId="33FC6686" w14:textId="4F4301D7" w:rsidR="00E54D40" w:rsidRPr="006F624A" w:rsidRDefault="003E1B5B" w:rsidP="00A22C09">
      <w:pPr>
        <w:numPr>
          <w:ilvl w:val="0"/>
          <w:numId w:val="4"/>
        </w:numPr>
        <w:ind w:left="851" w:hanging="851"/>
        <w:contextualSpacing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Historical </w:t>
      </w:r>
      <w:r w:rsidRPr="00C41369">
        <w:rPr>
          <w:rFonts w:ascii="Arial" w:eastAsia="MS Gothic" w:hAnsi="Arial" w:cs="Arial"/>
          <w:b/>
          <w:color w:val="000000"/>
          <w:lang w:eastAsia="en-US"/>
        </w:rPr>
        <w:t>Empathy</w:t>
      </w:r>
      <w:r w:rsidR="00E54D40" w:rsidRPr="006F624A">
        <w:rPr>
          <w:rFonts w:ascii="Arial" w:eastAsia="MS Gothic" w:hAnsi="Arial" w:cs="Arial"/>
          <w:color w:val="000000"/>
          <w:lang w:eastAsia="en-US"/>
        </w:rPr>
        <w:t xml:space="preserve"> is</w:t>
      </w:r>
      <w:r w:rsidR="00C41369">
        <w:rPr>
          <w:rFonts w:ascii="Arial" w:eastAsia="MS Gothic" w:hAnsi="Arial" w:cs="Arial"/>
          <w:color w:val="000000"/>
          <w:lang w:eastAsia="en-US"/>
        </w:rPr>
        <w:t xml:space="preserve"> best defined as</w:t>
      </w:r>
      <w:r w:rsidR="00E54D40" w:rsidRPr="006F624A">
        <w:rPr>
          <w:rFonts w:ascii="Arial" w:eastAsia="MS Gothic" w:hAnsi="Arial" w:cs="Arial"/>
          <w:color w:val="000000"/>
          <w:lang w:eastAsia="en-US"/>
        </w:rPr>
        <w:t>:</w:t>
      </w:r>
      <w:r w:rsidR="00C41369">
        <w:rPr>
          <w:rFonts w:ascii="Arial" w:eastAsia="MS Gothic" w:hAnsi="Arial" w:cs="Arial"/>
          <w:color w:val="000000"/>
          <w:lang w:eastAsia="en-US"/>
        </w:rPr>
        <w:tab/>
      </w:r>
      <w:r w:rsidR="00C41369">
        <w:rPr>
          <w:rFonts w:ascii="Arial" w:eastAsia="MS Gothic" w:hAnsi="Arial" w:cs="Arial"/>
          <w:color w:val="000000"/>
          <w:lang w:eastAsia="en-US"/>
        </w:rPr>
        <w:tab/>
      </w:r>
      <w:r w:rsidR="00C41369">
        <w:rPr>
          <w:rFonts w:ascii="Arial" w:eastAsia="MS Gothic" w:hAnsi="Arial" w:cs="Arial"/>
          <w:color w:val="000000"/>
          <w:lang w:eastAsia="en-US"/>
        </w:rPr>
        <w:tab/>
      </w:r>
      <w:r w:rsidR="00E54D40" w:rsidRPr="006F624A">
        <w:rPr>
          <w:rFonts w:ascii="Arial" w:eastAsia="MS Mincho" w:hAnsi="Arial" w:cs="Arial"/>
          <w:lang w:eastAsia="en-US"/>
        </w:rPr>
        <w:t>(1 mark)</w:t>
      </w:r>
    </w:p>
    <w:p w14:paraId="74F5F061" w14:textId="77777777" w:rsidR="00E54D40" w:rsidRPr="006F624A" w:rsidRDefault="00E54D40" w:rsidP="00E54D40">
      <w:pPr>
        <w:ind w:left="1080"/>
        <w:contextualSpacing/>
        <w:rPr>
          <w:rFonts w:ascii="Arial" w:eastAsia="MS Gothic" w:hAnsi="Arial" w:cs="Arial"/>
          <w:color w:val="000000"/>
          <w:lang w:eastAsia="en-US"/>
        </w:rPr>
      </w:pPr>
    </w:p>
    <w:p w14:paraId="1A13A0F1" w14:textId="11418181" w:rsidR="006C239A" w:rsidRDefault="00C41369" w:rsidP="006C239A">
      <w:pPr>
        <w:pStyle w:val="ListParagraph"/>
        <w:numPr>
          <w:ilvl w:val="0"/>
          <w:numId w:val="9"/>
        </w:numPr>
        <w:ind w:left="851" w:hanging="709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Understanding the feelings of another person. </w:t>
      </w:r>
    </w:p>
    <w:p w14:paraId="7E120002" w14:textId="36F8E99A" w:rsidR="006C239A" w:rsidRDefault="003E1B5B" w:rsidP="006C239A">
      <w:pPr>
        <w:pStyle w:val="ListParagraph"/>
        <w:numPr>
          <w:ilvl w:val="0"/>
          <w:numId w:val="9"/>
        </w:numPr>
        <w:ind w:left="851" w:hanging="709"/>
        <w:rPr>
          <w:rFonts w:ascii="Arial" w:eastAsia="MS Gothic" w:hAnsi="Arial" w:cs="Arial"/>
          <w:color w:val="000000"/>
          <w:lang w:eastAsia="en-US"/>
        </w:rPr>
      </w:pPr>
      <w:r w:rsidRPr="006C239A">
        <w:rPr>
          <w:rFonts w:ascii="Arial" w:eastAsia="MS Gothic" w:hAnsi="Arial" w:cs="Arial"/>
          <w:color w:val="000000"/>
          <w:lang w:eastAsia="en-US"/>
        </w:rPr>
        <w:t xml:space="preserve">Trying to see and understand events from the perspective </w:t>
      </w:r>
      <w:r w:rsidR="00C41369">
        <w:rPr>
          <w:rFonts w:ascii="Arial" w:eastAsia="MS Gothic" w:hAnsi="Arial" w:cs="Arial"/>
          <w:color w:val="000000"/>
          <w:lang w:eastAsia="en-US"/>
        </w:rPr>
        <w:t xml:space="preserve">of people living in another time or place. </w:t>
      </w:r>
    </w:p>
    <w:p w14:paraId="4ED8873A" w14:textId="69EA6893" w:rsidR="00C41369" w:rsidRDefault="00C41369" w:rsidP="00C41369">
      <w:pPr>
        <w:pStyle w:val="ListParagraph"/>
        <w:numPr>
          <w:ilvl w:val="0"/>
          <w:numId w:val="9"/>
        </w:numPr>
        <w:ind w:left="851" w:hanging="709"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lang w:eastAsia="en-US"/>
        </w:rPr>
        <w:t xml:space="preserve">Another </w:t>
      </w:r>
      <w:r w:rsidR="00EB4EBB">
        <w:rPr>
          <w:rFonts w:ascii="Arial" w:eastAsia="MS Mincho" w:hAnsi="Arial" w:cs="Arial"/>
          <w:lang w:eastAsia="en-US"/>
        </w:rPr>
        <w:t>person’s</w:t>
      </w:r>
      <w:r>
        <w:rPr>
          <w:rFonts w:ascii="Arial" w:eastAsia="MS Mincho" w:hAnsi="Arial" w:cs="Arial"/>
          <w:lang w:eastAsia="en-US"/>
        </w:rPr>
        <w:t xml:space="preserve"> point of view on a particular event. </w:t>
      </w:r>
    </w:p>
    <w:p w14:paraId="2F18B0A7" w14:textId="147EDC14" w:rsidR="00E54D40" w:rsidRPr="00C41369" w:rsidRDefault="00C41369" w:rsidP="00C41369">
      <w:pPr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lang w:eastAsia="en-US"/>
        </w:rPr>
        <w:t xml:space="preserve"> </w:t>
      </w:r>
      <w:r w:rsidRPr="00C41369">
        <w:rPr>
          <w:rFonts w:ascii="Arial" w:eastAsia="MS Mincho" w:hAnsi="Arial" w:cs="Arial"/>
          <w:lang w:eastAsia="en-US"/>
        </w:rPr>
        <w:t xml:space="preserve"> </w:t>
      </w:r>
      <w:r w:rsidR="00E54D40" w:rsidRPr="00C41369">
        <w:rPr>
          <w:rFonts w:ascii="Arial" w:eastAsia="MS Mincho" w:hAnsi="Arial" w:cs="Arial"/>
          <w:lang w:eastAsia="en-US"/>
        </w:rPr>
        <w:tab/>
      </w:r>
      <w:r w:rsidR="00E54D40" w:rsidRPr="00C41369">
        <w:rPr>
          <w:rFonts w:ascii="Arial" w:eastAsia="MS Mincho" w:hAnsi="Arial" w:cs="Arial"/>
          <w:lang w:eastAsia="en-US"/>
        </w:rPr>
        <w:tab/>
      </w:r>
      <w:r w:rsidR="00E54D40" w:rsidRPr="00C41369">
        <w:rPr>
          <w:rFonts w:ascii="Arial" w:eastAsia="MS Mincho" w:hAnsi="Arial" w:cs="Arial"/>
          <w:lang w:eastAsia="en-US"/>
        </w:rPr>
        <w:tab/>
      </w:r>
    </w:p>
    <w:p w14:paraId="613DD108" w14:textId="77777777" w:rsidR="00E54D40" w:rsidRPr="006F624A" w:rsidRDefault="00E54D40" w:rsidP="00E54D40">
      <w:pPr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</w:p>
    <w:p w14:paraId="19D0AFE7" w14:textId="77777777" w:rsidR="00EB4EBB" w:rsidRDefault="00E54D40" w:rsidP="00A22C09">
      <w:pPr>
        <w:numPr>
          <w:ilvl w:val="0"/>
          <w:numId w:val="4"/>
        </w:numPr>
        <w:ind w:left="851" w:hanging="851"/>
        <w:contextualSpacing/>
        <w:rPr>
          <w:rFonts w:ascii="Arial" w:eastAsia="MS Mincho" w:hAnsi="Arial" w:cs="Arial"/>
          <w:lang w:eastAsia="en-US"/>
        </w:rPr>
      </w:pPr>
      <w:r w:rsidRPr="006F624A">
        <w:rPr>
          <w:rFonts w:ascii="Arial" w:eastAsia="MS Mincho" w:hAnsi="Arial" w:cs="Arial"/>
          <w:lang w:eastAsia="en-US"/>
        </w:rPr>
        <w:t>A ‘</w:t>
      </w:r>
      <w:r w:rsidRPr="006F624A">
        <w:rPr>
          <w:rFonts w:ascii="Arial" w:eastAsia="MS Mincho" w:hAnsi="Arial" w:cs="Arial"/>
          <w:b/>
          <w:lang w:eastAsia="en-US"/>
        </w:rPr>
        <w:t>primary source</w:t>
      </w:r>
      <w:r w:rsidRPr="006F624A">
        <w:rPr>
          <w:rFonts w:ascii="Arial" w:eastAsia="MS Mincho" w:hAnsi="Arial" w:cs="Arial"/>
          <w:lang w:eastAsia="en-US"/>
        </w:rPr>
        <w:t>’ is:</w:t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ab/>
        <w:t>(1 mark)</w:t>
      </w:r>
    </w:p>
    <w:p w14:paraId="58B427FF" w14:textId="77777777" w:rsidR="00E45223" w:rsidRDefault="00E45223" w:rsidP="00E45223">
      <w:pPr>
        <w:ind w:left="1080"/>
        <w:contextualSpacing/>
        <w:rPr>
          <w:rFonts w:ascii="Arial" w:eastAsia="MS Mincho" w:hAnsi="Arial" w:cs="Arial"/>
          <w:lang w:eastAsia="en-US"/>
        </w:rPr>
      </w:pPr>
    </w:p>
    <w:p w14:paraId="3E069396" w14:textId="4B1E5BAC" w:rsidR="00E45223" w:rsidRPr="00E45223" w:rsidRDefault="00E45223" w:rsidP="00E54D40">
      <w:pPr>
        <w:pStyle w:val="ListParagraph"/>
        <w:numPr>
          <w:ilvl w:val="0"/>
          <w:numId w:val="11"/>
        </w:numPr>
        <w:ind w:left="851" w:hanging="709"/>
        <w:rPr>
          <w:rFonts w:ascii="Arial" w:eastAsia="MS Mincho" w:hAnsi="Arial" w:cs="Arial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An object from the past that contains any of the</w:t>
      </w:r>
      <w:r w:rsidR="00E54D40" w:rsidRPr="00EB4EBB">
        <w:rPr>
          <w:rFonts w:ascii="Arial" w:eastAsia="MS Gothic" w:hAnsi="Arial" w:cs="Arial"/>
          <w:color w:val="000000"/>
          <w:lang w:eastAsia="en-US"/>
        </w:rPr>
        <w:t xml:space="preserve"> primary </w:t>
      </w:r>
      <w:r>
        <w:rPr>
          <w:rFonts w:ascii="Arial" w:eastAsia="MS Gothic" w:hAnsi="Arial" w:cs="Arial"/>
          <w:color w:val="000000"/>
          <w:lang w:eastAsia="en-US"/>
        </w:rPr>
        <w:t>colours.</w:t>
      </w:r>
    </w:p>
    <w:p w14:paraId="70185336" w14:textId="66AFC341" w:rsidR="00E45223" w:rsidRPr="00E45223" w:rsidRDefault="00E54D40" w:rsidP="00E54D40">
      <w:pPr>
        <w:pStyle w:val="ListParagraph"/>
        <w:numPr>
          <w:ilvl w:val="0"/>
          <w:numId w:val="11"/>
        </w:numPr>
        <w:ind w:left="851" w:hanging="709"/>
        <w:rPr>
          <w:rFonts w:ascii="Arial" w:eastAsia="MS Mincho" w:hAnsi="Arial" w:cs="Arial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>Any evidence that was created during the time period of study</w:t>
      </w:r>
      <w:r w:rsidR="00E45223">
        <w:rPr>
          <w:rFonts w:ascii="Arial" w:eastAsia="MS Gothic" w:hAnsi="Arial" w:cs="Arial"/>
          <w:color w:val="000000"/>
          <w:lang w:eastAsia="en-US"/>
        </w:rPr>
        <w:t>.</w:t>
      </w:r>
    </w:p>
    <w:p w14:paraId="7DE02992" w14:textId="7FE2726C" w:rsidR="00E54D40" w:rsidRPr="00E45223" w:rsidRDefault="00E54D40" w:rsidP="00E54D40">
      <w:pPr>
        <w:pStyle w:val="ListParagraph"/>
        <w:numPr>
          <w:ilvl w:val="0"/>
          <w:numId w:val="11"/>
        </w:numPr>
        <w:ind w:left="851" w:hanging="709"/>
        <w:rPr>
          <w:rFonts w:ascii="Arial" w:eastAsia="MS Mincho" w:hAnsi="Arial" w:cs="Arial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>Any evidence that gives us insight in to the time period of study</w:t>
      </w:r>
      <w:r w:rsidR="00E45223">
        <w:rPr>
          <w:rFonts w:ascii="Arial" w:eastAsia="MS Gothic" w:hAnsi="Arial" w:cs="Arial"/>
          <w:color w:val="000000"/>
          <w:lang w:eastAsia="en-US"/>
        </w:rPr>
        <w:t>.</w:t>
      </w:r>
    </w:p>
    <w:p w14:paraId="1BA7AFEA" w14:textId="77777777" w:rsidR="00E54D40" w:rsidRPr="006F624A" w:rsidRDefault="00E54D40" w:rsidP="00E54D40">
      <w:pPr>
        <w:contextualSpacing/>
        <w:rPr>
          <w:rFonts w:ascii="Arial" w:eastAsia="MS Gothic" w:hAnsi="Arial" w:cs="Arial"/>
          <w:color w:val="000000"/>
          <w:lang w:eastAsia="en-US"/>
        </w:rPr>
      </w:pPr>
    </w:p>
    <w:p w14:paraId="6774EDE4" w14:textId="77777777" w:rsidR="00E45223" w:rsidRDefault="00E54D40" w:rsidP="00A22C09">
      <w:pPr>
        <w:numPr>
          <w:ilvl w:val="0"/>
          <w:numId w:val="4"/>
        </w:numPr>
        <w:ind w:left="851" w:hanging="851"/>
        <w:contextualSpacing/>
        <w:rPr>
          <w:rFonts w:ascii="Arial" w:eastAsia="MS Mincho" w:hAnsi="Arial" w:cs="Arial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A ‘</w:t>
      </w:r>
      <w:r w:rsidRPr="007E14EC">
        <w:rPr>
          <w:rFonts w:ascii="Arial" w:eastAsia="MS Gothic" w:hAnsi="Arial" w:cs="Arial"/>
          <w:b/>
          <w:color w:val="000000"/>
          <w:lang w:eastAsia="en-US"/>
        </w:rPr>
        <w:t>secondary</w:t>
      </w:r>
      <w:r w:rsidRPr="006F624A">
        <w:rPr>
          <w:rFonts w:ascii="Arial" w:eastAsia="MS Mincho" w:hAnsi="Arial" w:cs="Arial"/>
          <w:b/>
          <w:lang w:eastAsia="en-US"/>
        </w:rPr>
        <w:t xml:space="preserve"> source</w:t>
      </w:r>
      <w:r w:rsidRPr="006F624A">
        <w:rPr>
          <w:rFonts w:ascii="Arial" w:eastAsia="MS Mincho" w:hAnsi="Arial" w:cs="Arial"/>
          <w:lang w:eastAsia="en-US"/>
        </w:rPr>
        <w:t>’ is:</w:t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>
        <w:rPr>
          <w:rFonts w:ascii="Arial" w:eastAsia="MS Mincho" w:hAnsi="Arial" w:cs="Arial"/>
          <w:lang w:eastAsia="en-US"/>
        </w:rPr>
        <w:tab/>
      </w:r>
      <w:r w:rsidRPr="006F624A">
        <w:rPr>
          <w:rFonts w:ascii="Arial" w:eastAsia="MS Mincho" w:hAnsi="Arial" w:cs="Arial"/>
          <w:lang w:eastAsia="en-US"/>
        </w:rPr>
        <w:t>(1 mark)</w:t>
      </w:r>
    </w:p>
    <w:p w14:paraId="5405A451" w14:textId="77777777" w:rsidR="00E45223" w:rsidRDefault="00E45223" w:rsidP="00E45223">
      <w:pPr>
        <w:ind w:left="1080"/>
        <w:contextualSpacing/>
        <w:rPr>
          <w:rFonts w:ascii="Arial" w:eastAsia="MS Mincho" w:hAnsi="Arial" w:cs="Arial"/>
          <w:lang w:eastAsia="en-US"/>
        </w:rPr>
      </w:pPr>
    </w:p>
    <w:p w14:paraId="03E33150" w14:textId="77777777" w:rsidR="00E45223" w:rsidRPr="00E45223" w:rsidRDefault="00E45223" w:rsidP="00E54D40">
      <w:pPr>
        <w:pStyle w:val="ListParagraph"/>
        <w:numPr>
          <w:ilvl w:val="0"/>
          <w:numId w:val="12"/>
        </w:numPr>
        <w:ind w:left="851" w:hanging="709"/>
        <w:rPr>
          <w:rFonts w:ascii="Arial" w:eastAsia="MS Mincho" w:hAnsi="Arial" w:cs="Arial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>An object from the past that contains any of the secondary colours.</w:t>
      </w:r>
    </w:p>
    <w:p w14:paraId="46C927D6" w14:textId="77777777" w:rsidR="00E45223" w:rsidRPr="00E45223" w:rsidRDefault="00E54D40" w:rsidP="00E54D40">
      <w:pPr>
        <w:pStyle w:val="ListParagraph"/>
        <w:numPr>
          <w:ilvl w:val="0"/>
          <w:numId w:val="12"/>
        </w:numPr>
        <w:ind w:left="851" w:hanging="709"/>
        <w:rPr>
          <w:rFonts w:ascii="Arial" w:eastAsia="MS Mincho" w:hAnsi="Arial" w:cs="Arial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>Any evidence that was created during the time period of study</w:t>
      </w:r>
      <w:r w:rsidR="00E45223" w:rsidRPr="00E45223">
        <w:rPr>
          <w:rFonts w:ascii="Arial" w:eastAsia="MS Gothic" w:hAnsi="Arial" w:cs="Arial"/>
          <w:color w:val="000000"/>
          <w:lang w:eastAsia="en-US"/>
        </w:rPr>
        <w:t>.</w:t>
      </w:r>
    </w:p>
    <w:p w14:paraId="2869D114" w14:textId="6BB6B2FF" w:rsidR="00DE5A3A" w:rsidRPr="004D74DD" w:rsidRDefault="00E54D40" w:rsidP="00E54D40">
      <w:pPr>
        <w:pStyle w:val="ListParagraph"/>
        <w:numPr>
          <w:ilvl w:val="0"/>
          <w:numId w:val="12"/>
        </w:numPr>
        <w:ind w:left="851" w:hanging="709"/>
        <w:rPr>
          <w:rFonts w:ascii="Arial" w:eastAsia="MS Mincho" w:hAnsi="Arial" w:cs="Arial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 xml:space="preserve"> Any evidence that gives us insight in to the time period of study</w:t>
      </w:r>
      <w:r w:rsidR="00E45223" w:rsidRPr="00E45223">
        <w:rPr>
          <w:rFonts w:ascii="Arial" w:eastAsia="MS Gothic" w:hAnsi="Arial" w:cs="Arial"/>
          <w:color w:val="000000"/>
          <w:lang w:eastAsia="en-US"/>
        </w:rPr>
        <w:t>.</w:t>
      </w:r>
    </w:p>
    <w:p w14:paraId="7959173A" w14:textId="77777777" w:rsidR="004D74DD" w:rsidRDefault="004D74DD" w:rsidP="004D74DD">
      <w:pPr>
        <w:pStyle w:val="ListParagraph"/>
        <w:ind w:left="851"/>
        <w:rPr>
          <w:rFonts w:ascii="Arial" w:eastAsia="MS Mincho" w:hAnsi="Arial" w:cs="Arial"/>
          <w:lang w:eastAsia="en-US"/>
        </w:rPr>
      </w:pPr>
    </w:p>
    <w:p w14:paraId="185BBA09" w14:textId="77777777" w:rsidR="004D74DD" w:rsidRDefault="004D74DD" w:rsidP="004D74DD">
      <w:pPr>
        <w:pStyle w:val="ListParagraph"/>
        <w:ind w:left="851"/>
        <w:rPr>
          <w:rFonts w:ascii="Arial" w:eastAsia="MS Mincho" w:hAnsi="Arial" w:cs="Arial"/>
          <w:lang w:eastAsia="en-US"/>
        </w:rPr>
      </w:pPr>
    </w:p>
    <w:p w14:paraId="11FCAFC2" w14:textId="77777777" w:rsidR="004D74DD" w:rsidRDefault="004D74DD" w:rsidP="004D74DD">
      <w:pPr>
        <w:pStyle w:val="ListParagraph"/>
        <w:ind w:left="851"/>
        <w:rPr>
          <w:rFonts w:ascii="Arial" w:eastAsia="MS Mincho" w:hAnsi="Arial" w:cs="Arial"/>
          <w:lang w:eastAsia="en-US"/>
        </w:rPr>
      </w:pPr>
    </w:p>
    <w:p w14:paraId="25EF59B4" w14:textId="77777777" w:rsidR="004D74DD" w:rsidRPr="00197701" w:rsidRDefault="004D74DD" w:rsidP="004D74DD">
      <w:pPr>
        <w:pStyle w:val="ListParagraph"/>
        <w:ind w:left="851"/>
        <w:rPr>
          <w:rFonts w:ascii="Arial" w:eastAsia="MS Mincho" w:hAnsi="Arial" w:cs="Arial"/>
          <w:lang w:eastAsia="en-US"/>
        </w:rPr>
      </w:pPr>
    </w:p>
    <w:p w14:paraId="0530125C" w14:textId="3BA4B6D8" w:rsidR="00E54D40" w:rsidRPr="006F624A" w:rsidRDefault="00E54D40" w:rsidP="00E54D40">
      <w:pPr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14:paraId="69BC17E3" w14:textId="77777777" w:rsidR="00E45223" w:rsidRDefault="00E54D40" w:rsidP="00A22C09">
      <w:pPr>
        <w:numPr>
          <w:ilvl w:val="0"/>
          <w:numId w:val="5"/>
        </w:numPr>
        <w:ind w:left="709" w:hanging="720"/>
        <w:contextualSpacing/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b/>
          <w:color w:val="000000"/>
          <w:lang w:eastAsia="en-US"/>
        </w:rPr>
        <w:lastRenderedPageBreak/>
        <w:t>Perspective</w:t>
      </w:r>
      <w:r>
        <w:rPr>
          <w:rFonts w:ascii="Arial" w:eastAsia="MS Gothic" w:hAnsi="Arial" w:cs="Arial"/>
          <w:color w:val="000000"/>
          <w:lang w:eastAsia="en-US"/>
        </w:rPr>
        <w:t xml:space="preserve"> is best defined as:</w:t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 xml:space="preserve">           </w:t>
      </w:r>
      <w:r w:rsidR="00195120">
        <w:rPr>
          <w:rFonts w:ascii="Arial" w:eastAsia="MS Gothic" w:hAnsi="Arial" w:cs="Arial"/>
          <w:color w:val="000000"/>
          <w:lang w:eastAsia="en-US"/>
        </w:rPr>
        <w:t xml:space="preserve">   </w:t>
      </w:r>
      <w:r w:rsidRPr="006F624A">
        <w:rPr>
          <w:rFonts w:ascii="Arial" w:eastAsia="MS Mincho" w:hAnsi="Arial" w:cs="Arial"/>
          <w:lang w:eastAsia="en-US"/>
        </w:rPr>
        <w:t>(1 mark)</w:t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14:paraId="582DD676" w14:textId="77777777" w:rsidR="00E45223" w:rsidRPr="00E45223" w:rsidRDefault="00E54D40" w:rsidP="004D74DD">
      <w:pPr>
        <w:pStyle w:val="ListParagraph"/>
        <w:numPr>
          <w:ilvl w:val="0"/>
          <w:numId w:val="13"/>
        </w:numPr>
        <w:ind w:hanging="578"/>
        <w:rPr>
          <w:rFonts w:ascii="Arial" w:eastAsia="MS Gothic" w:hAnsi="Arial" w:cs="Arial"/>
          <w:color w:val="000000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 xml:space="preserve">A </w:t>
      </w:r>
      <w:r w:rsidR="00E45223" w:rsidRPr="00E45223">
        <w:rPr>
          <w:rFonts w:ascii="Arial" w:hAnsi="Arial" w:cs="Arial"/>
          <w:color w:val="1A1A1A"/>
          <w:sz w:val="26"/>
          <w:szCs w:val="26"/>
          <w:lang w:val="en-US"/>
        </w:rPr>
        <w:t>solid transparent plastic sheet</w:t>
      </w:r>
    </w:p>
    <w:p w14:paraId="7E102C43" w14:textId="77777777" w:rsidR="00E45223" w:rsidRDefault="00E54D40" w:rsidP="004D74DD">
      <w:pPr>
        <w:pStyle w:val="ListParagraph"/>
        <w:numPr>
          <w:ilvl w:val="0"/>
          <w:numId w:val="13"/>
        </w:numPr>
        <w:ind w:hanging="578"/>
        <w:rPr>
          <w:rFonts w:ascii="Arial" w:eastAsia="MS Gothic" w:hAnsi="Arial" w:cs="Arial"/>
          <w:color w:val="000000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>One’s viewpoint</w:t>
      </w:r>
    </w:p>
    <w:p w14:paraId="30AD5158" w14:textId="77777777" w:rsidR="009D4D92" w:rsidRDefault="00E54D40" w:rsidP="004D74DD">
      <w:pPr>
        <w:pStyle w:val="ListParagraph"/>
        <w:numPr>
          <w:ilvl w:val="0"/>
          <w:numId w:val="13"/>
        </w:numPr>
        <w:ind w:hanging="578"/>
        <w:rPr>
          <w:rFonts w:ascii="Arial" w:eastAsia="MS Gothic" w:hAnsi="Arial" w:cs="Arial"/>
          <w:color w:val="000000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 xml:space="preserve">The angle that we look at a photograph and drawing </w:t>
      </w:r>
    </w:p>
    <w:p w14:paraId="78957C58" w14:textId="3C9509B7" w:rsidR="00E54D40" w:rsidRPr="009D4D92" w:rsidRDefault="00E45223" w:rsidP="004D74DD">
      <w:pPr>
        <w:pStyle w:val="ListParagraph"/>
        <w:numPr>
          <w:ilvl w:val="0"/>
          <w:numId w:val="13"/>
        </w:numPr>
        <w:ind w:hanging="578"/>
        <w:rPr>
          <w:rFonts w:ascii="Arial" w:eastAsia="MS Gothic" w:hAnsi="Arial" w:cs="Arial"/>
          <w:color w:val="000000"/>
          <w:lang w:eastAsia="en-US"/>
        </w:rPr>
      </w:pPr>
      <w:r w:rsidRPr="00E45223">
        <w:rPr>
          <w:rFonts w:ascii="Arial" w:eastAsia="MS Gothic" w:hAnsi="Arial" w:cs="Arial"/>
          <w:color w:val="000000"/>
          <w:lang w:eastAsia="en-US"/>
        </w:rPr>
        <w:t xml:space="preserve">Trying to see and understand events from the perspective of people </w:t>
      </w:r>
      <w:r w:rsidR="00CD4020">
        <w:rPr>
          <w:rFonts w:ascii="Arial" w:eastAsia="MS Gothic" w:hAnsi="Arial" w:cs="Arial"/>
          <w:color w:val="000000"/>
          <w:lang w:eastAsia="en-US"/>
        </w:rPr>
        <w:t>living in another time or place</w:t>
      </w:r>
      <w:r w:rsidRPr="00E45223">
        <w:rPr>
          <w:rFonts w:ascii="Arial" w:eastAsia="MS Gothic" w:hAnsi="Arial" w:cs="Arial"/>
          <w:color w:val="000000"/>
          <w:lang w:eastAsia="en-US"/>
        </w:rPr>
        <w:t xml:space="preserve"> </w:t>
      </w:r>
    </w:p>
    <w:p w14:paraId="35193CD7" w14:textId="77777777" w:rsidR="005E22EE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  <w:r w:rsidRPr="006F624A">
        <w:rPr>
          <w:rFonts w:ascii="Arial" w:eastAsia="MS Gothic" w:hAnsi="Arial" w:cs="Arial"/>
          <w:color w:val="000000"/>
          <w:lang w:eastAsia="en-US"/>
        </w:rPr>
        <w:tab/>
      </w:r>
    </w:p>
    <w:p w14:paraId="617C59F1" w14:textId="1957C632" w:rsidR="00E54D40" w:rsidRPr="005E22EE" w:rsidRDefault="009D4D92" w:rsidP="00A22C09">
      <w:pPr>
        <w:pStyle w:val="ListParagraph"/>
        <w:numPr>
          <w:ilvl w:val="0"/>
          <w:numId w:val="5"/>
        </w:numPr>
        <w:tabs>
          <w:tab w:val="left" w:pos="2700"/>
        </w:tabs>
        <w:ind w:left="714" w:hanging="714"/>
        <w:rPr>
          <w:rFonts w:ascii="Arial" w:eastAsia="MS Mincho" w:hAnsi="Arial" w:cs="Arial"/>
          <w:lang w:eastAsia="en-US"/>
        </w:rPr>
      </w:pPr>
      <w:r w:rsidRPr="005E22EE">
        <w:rPr>
          <w:rFonts w:ascii="Arial" w:eastAsia="MS Gothic" w:hAnsi="Arial" w:cs="Arial"/>
          <w:color w:val="000000"/>
          <w:lang w:eastAsia="en-US"/>
        </w:rPr>
        <w:t xml:space="preserve"> </w:t>
      </w:r>
      <w:r w:rsidRPr="005E22EE">
        <w:rPr>
          <w:rFonts w:ascii="Arial" w:eastAsia="MS Gothic" w:hAnsi="Arial" w:cs="Arial"/>
          <w:b/>
          <w:color w:val="000000"/>
          <w:lang w:eastAsia="en-US"/>
        </w:rPr>
        <w:t>Bias</w:t>
      </w:r>
      <w:r w:rsidRPr="005E22EE">
        <w:rPr>
          <w:rFonts w:ascii="Arial" w:eastAsia="MS Gothic" w:hAnsi="Arial" w:cs="Arial"/>
          <w:color w:val="000000"/>
          <w:lang w:eastAsia="en-US"/>
        </w:rPr>
        <w:t xml:space="preserve"> is best defined as: </w:t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  <w:t xml:space="preserve">  </w:t>
      </w:r>
      <w:r w:rsidR="00E54D40" w:rsidRPr="005E22EE">
        <w:rPr>
          <w:rFonts w:ascii="Arial" w:eastAsia="MS Gothic" w:hAnsi="Arial" w:cs="Arial"/>
          <w:color w:val="000000"/>
          <w:lang w:eastAsia="en-US"/>
        </w:rPr>
        <w:t>(1 mark)</w:t>
      </w:r>
    </w:p>
    <w:p w14:paraId="7A9355E7" w14:textId="77777777" w:rsidR="00E54D40" w:rsidRDefault="00E54D40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14:paraId="7A6BE393" w14:textId="3E3DD494" w:rsidR="00E54D40" w:rsidRDefault="009D4D92" w:rsidP="004D74DD">
      <w:pPr>
        <w:pStyle w:val="ListParagraph"/>
        <w:numPr>
          <w:ilvl w:val="0"/>
          <w:numId w:val="1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The viewpoint of an individual which is different your own.</w:t>
      </w:r>
    </w:p>
    <w:p w14:paraId="1806832E" w14:textId="6CF42309" w:rsidR="00E54D40" w:rsidRDefault="00581AC6" w:rsidP="004D74DD">
      <w:pPr>
        <w:pStyle w:val="ListParagraph"/>
        <w:numPr>
          <w:ilvl w:val="0"/>
          <w:numId w:val="1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An unfair or unbalanced opinion that leans toward one particular viewpoint. </w:t>
      </w:r>
    </w:p>
    <w:p w14:paraId="4CE335A1" w14:textId="4575C148" w:rsidR="00E54D40" w:rsidRDefault="00581AC6" w:rsidP="004D74DD">
      <w:pPr>
        <w:pStyle w:val="ListParagraph"/>
        <w:numPr>
          <w:ilvl w:val="0"/>
          <w:numId w:val="1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To blatantly favour one particular individual. </w:t>
      </w:r>
    </w:p>
    <w:p w14:paraId="79BEFBEC" w14:textId="77777777" w:rsidR="005E22EE" w:rsidRDefault="00A96A78" w:rsidP="004D74DD">
      <w:pPr>
        <w:pStyle w:val="ListParagraph"/>
        <w:numPr>
          <w:ilvl w:val="0"/>
          <w:numId w:val="1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The unjust treatment of different categories of people. </w:t>
      </w:r>
    </w:p>
    <w:p w14:paraId="04FB06BE" w14:textId="77777777" w:rsidR="005E22EE" w:rsidRDefault="005E22EE" w:rsidP="005E22EE">
      <w:pPr>
        <w:pStyle w:val="ListParagraph"/>
        <w:tabs>
          <w:tab w:val="left" w:pos="2700"/>
        </w:tabs>
        <w:ind w:left="709"/>
        <w:rPr>
          <w:rFonts w:ascii="Arial" w:eastAsia="MS Gothic" w:hAnsi="Arial" w:cs="Arial"/>
          <w:color w:val="000000"/>
          <w:lang w:eastAsia="en-US"/>
        </w:rPr>
      </w:pPr>
    </w:p>
    <w:p w14:paraId="7D982854" w14:textId="614EFC06" w:rsidR="00A96A78" w:rsidRPr="005E22EE" w:rsidRDefault="005E22EE" w:rsidP="00A22C09">
      <w:pPr>
        <w:pStyle w:val="ListParagraph"/>
        <w:numPr>
          <w:ilvl w:val="0"/>
          <w:numId w:val="5"/>
        </w:numPr>
        <w:tabs>
          <w:tab w:val="left" w:pos="2700"/>
        </w:tabs>
        <w:ind w:left="709" w:hanging="709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 </w:t>
      </w:r>
      <w:r w:rsidR="00E54D40" w:rsidRPr="005E22EE">
        <w:rPr>
          <w:rFonts w:ascii="Arial" w:eastAsia="MS Gothic" w:hAnsi="Arial" w:cs="Arial"/>
          <w:color w:val="000000"/>
          <w:lang w:eastAsia="en-US"/>
        </w:rPr>
        <w:t>Which sentence is an</w:t>
      </w:r>
      <w:r w:rsidR="00A96A78" w:rsidRPr="005E22EE">
        <w:rPr>
          <w:rFonts w:ascii="Arial" w:eastAsia="MS Gothic" w:hAnsi="Arial" w:cs="Arial"/>
          <w:color w:val="000000"/>
          <w:lang w:eastAsia="en-US"/>
        </w:rPr>
        <w:t xml:space="preserve"> example of an </w:t>
      </w:r>
      <w:r w:rsidR="00E54D40" w:rsidRPr="005E22EE">
        <w:rPr>
          <w:rFonts w:ascii="Arial" w:eastAsia="MS Gothic" w:hAnsi="Arial" w:cs="Arial"/>
          <w:b/>
          <w:color w:val="000000"/>
          <w:lang w:eastAsia="en-US"/>
        </w:rPr>
        <w:t>opinion</w:t>
      </w:r>
      <w:r w:rsidR="00A96A78" w:rsidRPr="005E22EE">
        <w:rPr>
          <w:rFonts w:ascii="Arial" w:eastAsia="MS Gothic" w:hAnsi="Arial" w:cs="Arial"/>
          <w:color w:val="000000"/>
          <w:lang w:eastAsia="en-US"/>
        </w:rPr>
        <w:t>?</w:t>
      </w:r>
      <w:r w:rsidR="00A96A78" w:rsidRPr="005E22EE">
        <w:rPr>
          <w:rFonts w:ascii="Arial" w:eastAsia="MS Gothic" w:hAnsi="Arial" w:cs="Arial"/>
          <w:color w:val="000000"/>
          <w:lang w:eastAsia="en-US"/>
        </w:rPr>
        <w:tab/>
      </w:r>
      <w:r w:rsidR="00A96A78" w:rsidRPr="005E22EE">
        <w:rPr>
          <w:rFonts w:ascii="Arial" w:eastAsia="MS Gothic" w:hAnsi="Arial" w:cs="Arial"/>
          <w:color w:val="000000"/>
          <w:lang w:eastAsia="en-US"/>
        </w:rPr>
        <w:tab/>
      </w:r>
      <w:r w:rsidR="00A96A78" w:rsidRPr="005E22EE">
        <w:rPr>
          <w:rFonts w:ascii="Arial" w:eastAsia="MS Gothic" w:hAnsi="Arial" w:cs="Arial"/>
          <w:color w:val="000000"/>
          <w:lang w:eastAsia="en-US"/>
        </w:rPr>
        <w:tab/>
      </w:r>
      <w:r w:rsidR="00A26D71">
        <w:rPr>
          <w:rFonts w:ascii="Arial" w:eastAsia="MS Gothic" w:hAnsi="Arial" w:cs="Arial"/>
          <w:color w:val="000000"/>
          <w:lang w:eastAsia="en-US"/>
        </w:rPr>
        <w:t xml:space="preserve">  </w:t>
      </w:r>
      <w:r w:rsidR="00E54D40" w:rsidRPr="005E22EE">
        <w:rPr>
          <w:rFonts w:ascii="Arial" w:eastAsia="MS Gothic" w:hAnsi="Arial" w:cs="Arial"/>
          <w:color w:val="000000"/>
          <w:lang w:eastAsia="en-US"/>
        </w:rPr>
        <w:t>(1 mark)</w:t>
      </w:r>
    </w:p>
    <w:p w14:paraId="08CB9533" w14:textId="77777777" w:rsidR="00A96A78" w:rsidRDefault="00A96A78" w:rsidP="00E54D40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14:paraId="3FAEDA89" w14:textId="77777777" w:rsidR="00A96A78" w:rsidRDefault="00E54D40" w:rsidP="004D74DD">
      <w:pPr>
        <w:pStyle w:val="ListParagraph"/>
        <w:numPr>
          <w:ilvl w:val="0"/>
          <w:numId w:val="15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My running shoes don’t fit me anymore</w:t>
      </w:r>
    </w:p>
    <w:p w14:paraId="5D13A542" w14:textId="77777777" w:rsidR="00A96A78" w:rsidRDefault="00E54D40" w:rsidP="004D74DD">
      <w:pPr>
        <w:pStyle w:val="ListParagraph"/>
        <w:numPr>
          <w:ilvl w:val="0"/>
          <w:numId w:val="15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Four times five is twenty</w:t>
      </w:r>
    </w:p>
    <w:p w14:paraId="27F08791" w14:textId="4B842356" w:rsidR="00A96A78" w:rsidRDefault="00E54D40" w:rsidP="004D74DD">
      <w:pPr>
        <w:pStyle w:val="ListParagraph"/>
        <w:numPr>
          <w:ilvl w:val="0"/>
          <w:numId w:val="15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Th</w:t>
      </w:r>
      <w:r w:rsidR="00CD4020">
        <w:rPr>
          <w:rFonts w:ascii="Arial" w:eastAsia="MS Gothic" w:hAnsi="Arial" w:cs="Arial"/>
          <w:color w:val="000000"/>
          <w:lang w:eastAsia="en-US"/>
        </w:rPr>
        <w:t>ere are twelve months in a year</w:t>
      </w:r>
      <w:r w:rsidRPr="00A96A78">
        <w:rPr>
          <w:rFonts w:ascii="Arial" w:eastAsia="MS Gothic" w:hAnsi="Arial" w:cs="Arial"/>
          <w:color w:val="000000"/>
          <w:lang w:eastAsia="en-US"/>
        </w:rPr>
        <w:tab/>
      </w:r>
    </w:p>
    <w:p w14:paraId="67DF42DD" w14:textId="77777777" w:rsidR="005E22EE" w:rsidRDefault="005E22EE" w:rsidP="004D74DD">
      <w:pPr>
        <w:pStyle w:val="ListParagraph"/>
        <w:numPr>
          <w:ilvl w:val="0"/>
          <w:numId w:val="15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The radio is too loud.</w:t>
      </w:r>
    </w:p>
    <w:p w14:paraId="17C727B5" w14:textId="77777777" w:rsidR="005E22EE" w:rsidRDefault="005E22EE" w:rsidP="005E22EE">
      <w:pPr>
        <w:pStyle w:val="ListParagraph"/>
        <w:tabs>
          <w:tab w:val="left" w:pos="2700"/>
        </w:tabs>
        <w:ind w:left="709"/>
        <w:rPr>
          <w:rFonts w:ascii="Arial" w:eastAsia="MS Gothic" w:hAnsi="Arial" w:cs="Arial"/>
          <w:color w:val="000000"/>
          <w:lang w:eastAsia="en-US"/>
        </w:rPr>
      </w:pPr>
    </w:p>
    <w:p w14:paraId="5519B2F0" w14:textId="22AD1602" w:rsidR="00E54D40" w:rsidRPr="005E22EE" w:rsidRDefault="00A96A78" w:rsidP="00A22C09">
      <w:pPr>
        <w:pStyle w:val="ListParagraph"/>
        <w:numPr>
          <w:ilvl w:val="0"/>
          <w:numId w:val="5"/>
        </w:numPr>
        <w:tabs>
          <w:tab w:val="left" w:pos="2700"/>
        </w:tabs>
        <w:ind w:left="709" w:hanging="709"/>
        <w:rPr>
          <w:rFonts w:ascii="Arial" w:eastAsia="MS Gothic" w:hAnsi="Arial" w:cs="Arial"/>
          <w:color w:val="000000"/>
          <w:lang w:eastAsia="en-US"/>
        </w:rPr>
      </w:pPr>
      <w:r w:rsidRPr="005E22EE">
        <w:rPr>
          <w:rFonts w:ascii="Arial" w:eastAsia="MS Gothic" w:hAnsi="Arial" w:cs="Arial"/>
          <w:color w:val="000000"/>
          <w:lang w:eastAsia="en-US"/>
        </w:rPr>
        <w:t>Which sentence is an example of a</w:t>
      </w:r>
      <w:r w:rsidR="00E54D40" w:rsidRPr="005E22EE">
        <w:rPr>
          <w:rFonts w:ascii="Arial" w:eastAsia="MS Gothic" w:hAnsi="Arial" w:cs="Arial"/>
          <w:b/>
          <w:color w:val="000000"/>
          <w:lang w:eastAsia="en-US"/>
        </w:rPr>
        <w:t xml:space="preserve"> fact</w:t>
      </w:r>
      <w:r w:rsidR="00A26D71">
        <w:rPr>
          <w:rFonts w:ascii="Arial" w:eastAsia="MS Gothic" w:hAnsi="Arial" w:cs="Arial"/>
          <w:color w:val="000000"/>
          <w:lang w:eastAsia="en-US"/>
        </w:rPr>
        <w:t>?</w:t>
      </w:r>
      <w:r w:rsidR="00A26D71">
        <w:rPr>
          <w:rFonts w:ascii="Arial" w:eastAsia="MS Gothic" w:hAnsi="Arial" w:cs="Arial"/>
          <w:color w:val="000000"/>
          <w:lang w:eastAsia="en-US"/>
        </w:rPr>
        <w:tab/>
      </w:r>
      <w:r w:rsidR="00A26D71">
        <w:rPr>
          <w:rFonts w:ascii="Arial" w:eastAsia="MS Gothic" w:hAnsi="Arial" w:cs="Arial"/>
          <w:color w:val="000000"/>
          <w:lang w:eastAsia="en-US"/>
        </w:rPr>
        <w:tab/>
      </w:r>
      <w:r w:rsidR="00A26D71">
        <w:rPr>
          <w:rFonts w:ascii="Arial" w:eastAsia="MS Gothic" w:hAnsi="Arial" w:cs="Arial"/>
          <w:color w:val="000000"/>
          <w:lang w:eastAsia="en-US"/>
        </w:rPr>
        <w:tab/>
        <w:t xml:space="preserve">   </w:t>
      </w:r>
      <w:r w:rsidR="00E54D40" w:rsidRPr="005E22EE">
        <w:rPr>
          <w:rFonts w:ascii="Arial" w:eastAsia="MS Gothic" w:hAnsi="Arial" w:cs="Arial"/>
          <w:color w:val="000000"/>
          <w:lang w:eastAsia="en-US"/>
        </w:rPr>
        <w:t>(1 mark)</w:t>
      </w:r>
    </w:p>
    <w:p w14:paraId="6F5F192F" w14:textId="77777777" w:rsidR="00A96A78" w:rsidRDefault="00A96A78" w:rsidP="00A96A78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14:paraId="02F039A1" w14:textId="77777777" w:rsidR="00A96A78" w:rsidRDefault="00E54D40" w:rsidP="004D74DD">
      <w:pPr>
        <w:pStyle w:val="ListParagraph"/>
        <w:numPr>
          <w:ilvl w:val="0"/>
          <w:numId w:val="16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The eastern empire, called Byzantium, was destroyed by the Turks in   1453 AD.</w:t>
      </w:r>
    </w:p>
    <w:p w14:paraId="37E92235" w14:textId="77777777" w:rsidR="00A96A78" w:rsidRDefault="00E54D40" w:rsidP="004D74DD">
      <w:pPr>
        <w:pStyle w:val="ListParagraph"/>
        <w:numPr>
          <w:ilvl w:val="0"/>
          <w:numId w:val="16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The Barbarians were the best rulers during the Dark Ages.</w:t>
      </w:r>
    </w:p>
    <w:p w14:paraId="6F998C35" w14:textId="77777777" w:rsidR="00A96A78" w:rsidRDefault="00E54D40" w:rsidP="004D74DD">
      <w:pPr>
        <w:pStyle w:val="ListParagraph"/>
        <w:numPr>
          <w:ilvl w:val="0"/>
          <w:numId w:val="16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All peasants were poor, unhappy, cheaters and liars.</w:t>
      </w:r>
    </w:p>
    <w:p w14:paraId="66BBEAC7" w14:textId="77777777" w:rsidR="005E22EE" w:rsidRDefault="00E54D40" w:rsidP="004D74DD">
      <w:pPr>
        <w:pStyle w:val="ListParagraph"/>
        <w:numPr>
          <w:ilvl w:val="0"/>
          <w:numId w:val="16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The Ancient Egyptians were better than the Ancient Chinese.</w:t>
      </w:r>
      <w:r w:rsidRPr="00A96A78">
        <w:rPr>
          <w:rFonts w:ascii="Arial" w:eastAsia="MS Gothic" w:hAnsi="Arial" w:cs="Arial"/>
          <w:color w:val="000000"/>
          <w:lang w:eastAsia="en-US"/>
        </w:rPr>
        <w:tab/>
      </w:r>
    </w:p>
    <w:p w14:paraId="2087E0C8" w14:textId="77777777" w:rsidR="005E22EE" w:rsidRDefault="005E22EE" w:rsidP="005E22EE">
      <w:pPr>
        <w:pStyle w:val="ListParagraph"/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14:paraId="05D3EEDB" w14:textId="6A77AD6A" w:rsidR="00A96A78" w:rsidRPr="005E22EE" w:rsidRDefault="00E54D40" w:rsidP="00A22C09">
      <w:pPr>
        <w:pStyle w:val="ListParagraph"/>
        <w:numPr>
          <w:ilvl w:val="0"/>
          <w:numId w:val="5"/>
        </w:numPr>
        <w:tabs>
          <w:tab w:val="left" w:pos="2700"/>
        </w:tabs>
        <w:ind w:left="567" w:hanging="567"/>
        <w:rPr>
          <w:rFonts w:ascii="Arial" w:eastAsia="MS Gothic" w:hAnsi="Arial" w:cs="Arial"/>
          <w:color w:val="000000"/>
          <w:lang w:eastAsia="en-US"/>
        </w:rPr>
      </w:pPr>
      <w:r w:rsidRPr="005E22EE">
        <w:rPr>
          <w:rFonts w:ascii="Arial" w:eastAsia="MS Gothic" w:hAnsi="Arial" w:cs="Arial"/>
          <w:color w:val="000000"/>
          <w:lang w:eastAsia="en-US"/>
        </w:rPr>
        <w:t xml:space="preserve">  An example of a </w:t>
      </w:r>
      <w:r w:rsidRPr="005E22EE">
        <w:rPr>
          <w:rFonts w:ascii="Arial" w:eastAsia="MS Gothic" w:hAnsi="Arial" w:cs="Arial"/>
          <w:b/>
          <w:i/>
          <w:color w:val="000000"/>
          <w:lang w:eastAsia="en-US"/>
        </w:rPr>
        <w:t xml:space="preserve">primary source </w:t>
      </w:r>
      <w:r w:rsidRPr="005E22EE">
        <w:rPr>
          <w:rFonts w:ascii="Arial" w:eastAsia="MS Gothic" w:hAnsi="Arial" w:cs="Arial"/>
          <w:color w:val="000000"/>
          <w:lang w:eastAsia="en-US"/>
        </w:rPr>
        <w:t>would be…</w:t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Pr="005E22EE">
        <w:rPr>
          <w:rFonts w:ascii="Arial" w:eastAsia="MS Gothic" w:hAnsi="Arial" w:cs="Arial"/>
          <w:color w:val="000000"/>
          <w:lang w:eastAsia="en-US"/>
        </w:rPr>
        <w:tab/>
      </w:r>
      <w:r w:rsidR="00195120" w:rsidRPr="005E22EE">
        <w:rPr>
          <w:rFonts w:ascii="Arial" w:eastAsia="MS Gothic" w:hAnsi="Arial" w:cs="Arial"/>
          <w:color w:val="000000"/>
          <w:lang w:eastAsia="en-US"/>
        </w:rPr>
        <w:t xml:space="preserve">  </w:t>
      </w:r>
      <w:r w:rsidRPr="005E22EE">
        <w:rPr>
          <w:rFonts w:ascii="Arial" w:eastAsia="MS Gothic" w:hAnsi="Arial" w:cs="Arial"/>
          <w:color w:val="000000"/>
          <w:lang w:eastAsia="en-US"/>
        </w:rPr>
        <w:t>(1 mark)</w:t>
      </w:r>
      <w:r w:rsidRPr="005E22EE">
        <w:rPr>
          <w:rFonts w:ascii="Arial" w:eastAsia="MS Gothic" w:hAnsi="Arial" w:cs="Arial"/>
          <w:color w:val="000000"/>
          <w:lang w:eastAsia="en-US"/>
        </w:rPr>
        <w:br/>
      </w:r>
    </w:p>
    <w:p w14:paraId="49E349DF" w14:textId="77777777" w:rsidR="00A96A78" w:rsidRDefault="00E54D40" w:rsidP="004D74DD">
      <w:pPr>
        <w:pStyle w:val="ListParagraph"/>
        <w:numPr>
          <w:ilvl w:val="0"/>
          <w:numId w:val="18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Diary</w:t>
      </w:r>
    </w:p>
    <w:p w14:paraId="453D39C0" w14:textId="77777777" w:rsidR="00A96A78" w:rsidRDefault="00E54D40" w:rsidP="004D74DD">
      <w:pPr>
        <w:pStyle w:val="ListParagraph"/>
        <w:numPr>
          <w:ilvl w:val="0"/>
          <w:numId w:val="18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Historical documentary</w:t>
      </w:r>
    </w:p>
    <w:p w14:paraId="31094025" w14:textId="77777777" w:rsidR="00A96A78" w:rsidRDefault="00E54D40" w:rsidP="004D74DD">
      <w:pPr>
        <w:pStyle w:val="ListParagraph"/>
        <w:numPr>
          <w:ilvl w:val="0"/>
          <w:numId w:val="18"/>
        </w:numPr>
        <w:tabs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  <w:lang w:eastAsia="en-US"/>
        </w:rPr>
        <w:t>Encyclopaedia</w:t>
      </w:r>
    </w:p>
    <w:p w14:paraId="7044581C" w14:textId="4AEEA248" w:rsidR="00F750B0" w:rsidRPr="00A96A78" w:rsidRDefault="00E54D40" w:rsidP="004D74DD">
      <w:pPr>
        <w:pStyle w:val="ListParagraph"/>
        <w:numPr>
          <w:ilvl w:val="0"/>
          <w:numId w:val="18"/>
        </w:numPr>
        <w:tabs>
          <w:tab w:val="left" w:pos="0"/>
          <w:tab w:val="left" w:pos="2700"/>
        </w:tabs>
        <w:ind w:hanging="578"/>
        <w:rPr>
          <w:rFonts w:ascii="Arial" w:eastAsia="MS Gothic" w:hAnsi="Arial" w:cs="Arial"/>
          <w:color w:val="000000"/>
          <w:lang w:eastAsia="en-US"/>
        </w:rPr>
      </w:pPr>
      <w:r w:rsidRPr="00A96A78">
        <w:rPr>
          <w:rFonts w:ascii="Arial" w:eastAsia="MS Gothic" w:hAnsi="Arial" w:cs="Arial"/>
          <w:color w:val="000000"/>
        </w:rPr>
        <w:t>Text book</w:t>
      </w:r>
    </w:p>
    <w:p w14:paraId="08F52761" w14:textId="77777777" w:rsidR="00F750B0" w:rsidRPr="00F750B0" w:rsidRDefault="00F750B0" w:rsidP="00F750B0">
      <w:pPr>
        <w:pStyle w:val="ColorfulList-Accent11"/>
        <w:tabs>
          <w:tab w:val="left" w:pos="2700"/>
        </w:tabs>
        <w:ind w:left="0"/>
        <w:rPr>
          <w:rFonts w:ascii="Arial" w:eastAsia="MS Gothic" w:hAnsi="Arial" w:cs="Arial"/>
          <w:color w:val="000000"/>
        </w:rPr>
      </w:pPr>
    </w:p>
    <w:p w14:paraId="504BD4B6" w14:textId="211E77A9" w:rsidR="005E22EE" w:rsidRDefault="00F750B0" w:rsidP="00D458F1">
      <w:pPr>
        <w:tabs>
          <w:tab w:val="left" w:pos="2700"/>
        </w:tabs>
        <w:rPr>
          <w:rFonts w:ascii="Arial" w:eastAsia="MS Mincho" w:hAnsi="Arial" w:cs="Arial"/>
          <w:lang w:eastAsia="en-US"/>
        </w:rPr>
      </w:pP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  <w:r w:rsidRPr="00F750B0">
        <w:rPr>
          <w:rFonts w:ascii="Arial" w:eastAsia="MS Gothic" w:hAnsi="Arial" w:cs="Arial"/>
          <w:color w:val="000000"/>
          <w:lang w:eastAsia="en-US"/>
        </w:rPr>
        <w:tab/>
      </w:r>
    </w:p>
    <w:p w14:paraId="15BD7F5D" w14:textId="36AC7B70" w:rsidR="0098553A" w:rsidRPr="0098553A" w:rsidRDefault="00F750B0" w:rsidP="00A22C09">
      <w:pPr>
        <w:pStyle w:val="ListParagraph"/>
        <w:numPr>
          <w:ilvl w:val="0"/>
          <w:numId w:val="5"/>
        </w:numPr>
        <w:tabs>
          <w:tab w:val="left" w:pos="2700"/>
        </w:tabs>
        <w:ind w:left="709" w:hanging="709"/>
        <w:rPr>
          <w:rFonts w:ascii="Arial" w:eastAsia="MS Gothic" w:hAnsi="Arial" w:cs="Arial"/>
          <w:color w:val="000000"/>
          <w:lang w:eastAsia="en-US"/>
        </w:rPr>
      </w:pPr>
      <w:r w:rsidRPr="0098553A">
        <w:rPr>
          <w:rFonts w:ascii="Arial" w:eastAsia="MS Gothic" w:hAnsi="Arial" w:cs="Arial"/>
          <w:color w:val="000000"/>
          <w:lang w:eastAsia="en-US"/>
        </w:rPr>
        <w:t xml:space="preserve"> </w:t>
      </w:r>
      <w:r w:rsidR="0098553A" w:rsidRPr="0098553A">
        <w:rPr>
          <w:rFonts w:ascii="Arial" w:eastAsia="MS Gothic" w:hAnsi="Arial" w:cs="Arial"/>
          <w:color w:val="000000"/>
          <w:lang w:eastAsia="en-US"/>
        </w:rPr>
        <w:t>Within a conclusion you would discuss the ‘</w:t>
      </w:r>
      <w:r w:rsidR="0098553A" w:rsidRPr="0098553A">
        <w:rPr>
          <w:rFonts w:ascii="Arial" w:eastAsia="MS Gothic" w:hAnsi="Arial" w:cs="Arial"/>
          <w:b/>
          <w:color w:val="000000"/>
          <w:lang w:eastAsia="en-US"/>
        </w:rPr>
        <w:t>significance</w:t>
      </w:r>
      <w:r w:rsidR="0098553A" w:rsidRPr="0098553A">
        <w:rPr>
          <w:rFonts w:ascii="Arial" w:eastAsia="MS Gothic" w:hAnsi="Arial" w:cs="Arial"/>
          <w:color w:val="000000"/>
          <w:lang w:eastAsia="en-US"/>
        </w:rPr>
        <w:t>’ of your findings.</w:t>
      </w:r>
    </w:p>
    <w:p w14:paraId="21CBBF38" w14:textId="064BFD95" w:rsidR="0098553A" w:rsidRDefault="0098553A" w:rsidP="0098553A">
      <w:pPr>
        <w:tabs>
          <w:tab w:val="left" w:pos="2700"/>
        </w:tabs>
        <w:contextualSpacing/>
        <w:rPr>
          <w:rFonts w:ascii="Arial" w:eastAsia="MS Gothic" w:hAnsi="Arial" w:cs="Arial"/>
          <w:color w:val="000000"/>
          <w:lang w:eastAsia="en-US"/>
        </w:rPr>
      </w:pPr>
      <w:r w:rsidRPr="00F750B0">
        <w:rPr>
          <w:rFonts w:ascii="Arial" w:eastAsia="MS Gothic" w:hAnsi="Arial" w:cs="Arial"/>
          <w:color w:val="000000"/>
          <w:lang w:eastAsia="en-US"/>
        </w:rPr>
        <w:t xml:space="preserve">              Select another word below that also means significance.</w:t>
      </w:r>
      <w:r w:rsidR="00A26D71">
        <w:rPr>
          <w:rFonts w:ascii="Arial" w:eastAsia="MS Gothic" w:hAnsi="Arial" w:cs="Arial"/>
          <w:color w:val="000000"/>
          <w:lang w:eastAsia="en-US"/>
        </w:rPr>
        <w:tab/>
        <w:t xml:space="preserve">  </w:t>
      </w:r>
      <w:r w:rsidR="00A26D71" w:rsidRPr="005E22EE">
        <w:rPr>
          <w:rFonts w:ascii="Arial" w:eastAsia="MS Gothic" w:hAnsi="Arial" w:cs="Arial"/>
          <w:color w:val="000000"/>
          <w:lang w:eastAsia="en-US"/>
        </w:rPr>
        <w:t>(1 mark)</w:t>
      </w:r>
      <w:r w:rsidR="00A26D71">
        <w:rPr>
          <w:rFonts w:ascii="Arial" w:eastAsia="MS Gothic" w:hAnsi="Arial" w:cs="Arial"/>
          <w:color w:val="000000"/>
          <w:lang w:eastAsia="en-US"/>
        </w:rPr>
        <w:tab/>
      </w:r>
    </w:p>
    <w:p w14:paraId="0BF53730" w14:textId="77777777" w:rsidR="0098553A" w:rsidRPr="00F750B0" w:rsidRDefault="0098553A" w:rsidP="0098553A">
      <w:pPr>
        <w:tabs>
          <w:tab w:val="left" w:pos="2700"/>
        </w:tabs>
        <w:contextualSpacing/>
        <w:rPr>
          <w:rFonts w:ascii="Arial" w:eastAsia="MS Gothic" w:hAnsi="Arial" w:cs="Arial"/>
          <w:color w:val="000000"/>
          <w:lang w:eastAsia="en-US"/>
        </w:rPr>
      </w:pPr>
    </w:p>
    <w:p w14:paraId="25081116" w14:textId="5495CDDA" w:rsidR="0098553A" w:rsidRDefault="0098553A" w:rsidP="004D74DD">
      <w:pPr>
        <w:pStyle w:val="ListParagraph"/>
        <w:numPr>
          <w:ilvl w:val="0"/>
          <w:numId w:val="29"/>
        </w:numPr>
        <w:tabs>
          <w:tab w:val="left" w:pos="2700"/>
        </w:tabs>
        <w:ind w:hanging="638"/>
        <w:rPr>
          <w:rFonts w:ascii="Arial" w:eastAsia="MS Gothic" w:hAnsi="Arial" w:cs="Arial"/>
          <w:color w:val="000000"/>
          <w:lang w:eastAsia="en-US"/>
        </w:rPr>
      </w:pPr>
      <w:r w:rsidRPr="0098553A">
        <w:rPr>
          <w:rFonts w:ascii="Arial" w:eastAsia="MS Gothic" w:hAnsi="Arial" w:cs="Arial"/>
          <w:color w:val="000000"/>
          <w:lang w:eastAsia="en-US"/>
        </w:rPr>
        <w:t>W</w:t>
      </w:r>
      <w:r w:rsidRPr="0098553A">
        <w:rPr>
          <w:rFonts w:ascii="Arial" w:eastAsia="MS Gothic" w:hAnsi="Arial" w:cs="Arial"/>
          <w:color w:val="000000"/>
          <w:lang w:eastAsia="en-US"/>
        </w:rPr>
        <w:t>orthy</w:t>
      </w:r>
    </w:p>
    <w:p w14:paraId="550263DF" w14:textId="085F66B6" w:rsidR="0098553A" w:rsidRDefault="0098553A" w:rsidP="004D74DD">
      <w:pPr>
        <w:pStyle w:val="ListParagraph"/>
        <w:numPr>
          <w:ilvl w:val="0"/>
          <w:numId w:val="29"/>
        </w:numPr>
        <w:tabs>
          <w:tab w:val="left" w:pos="2700"/>
        </w:tabs>
        <w:ind w:hanging="638"/>
        <w:rPr>
          <w:rFonts w:ascii="Arial" w:eastAsia="MS Gothic" w:hAnsi="Arial" w:cs="Arial"/>
          <w:color w:val="000000"/>
          <w:lang w:eastAsia="en-US"/>
        </w:rPr>
      </w:pPr>
      <w:r w:rsidRPr="0098553A">
        <w:rPr>
          <w:rFonts w:ascii="Arial" w:eastAsia="MS Gothic" w:hAnsi="Arial" w:cs="Arial"/>
          <w:color w:val="000000"/>
          <w:lang w:eastAsia="en-US"/>
        </w:rPr>
        <w:t>U</w:t>
      </w:r>
      <w:r w:rsidRPr="0098553A">
        <w:rPr>
          <w:rFonts w:ascii="Arial" w:eastAsia="MS Gothic" w:hAnsi="Arial" w:cs="Arial"/>
          <w:color w:val="000000"/>
          <w:lang w:eastAsia="en-US"/>
        </w:rPr>
        <w:t>nworthy</w:t>
      </w:r>
    </w:p>
    <w:p w14:paraId="4E1343FD" w14:textId="77777777" w:rsidR="0098553A" w:rsidRDefault="0098553A" w:rsidP="004D74DD">
      <w:pPr>
        <w:pStyle w:val="ListParagraph"/>
        <w:numPr>
          <w:ilvl w:val="0"/>
          <w:numId w:val="29"/>
        </w:numPr>
        <w:tabs>
          <w:tab w:val="left" w:pos="2700"/>
        </w:tabs>
        <w:ind w:hanging="638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I</w:t>
      </w:r>
      <w:r w:rsidRPr="0098553A">
        <w:rPr>
          <w:rFonts w:ascii="Arial" w:eastAsia="MS Gothic" w:hAnsi="Arial" w:cs="Arial"/>
          <w:color w:val="000000"/>
          <w:lang w:eastAsia="en-US"/>
        </w:rPr>
        <w:t>mportance</w:t>
      </w:r>
    </w:p>
    <w:p w14:paraId="0D40B072" w14:textId="54241C52" w:rsidR="00D458F1" w:rsidRPr="0098553A" w:rsidRDefault="0098553A" w:rsidP="004D74DD">
      <w:pPr>
        <w:pStyle w:val="ListParagraph"/>
        <w:numPr>
          <w:ilvl w:val="0"/>
          <w:numId w:val="29"/>
        </w:numPr>
        <w:tabs>
          <w:tab w:val="left" w:pos="2700"/>
        </w:tabs>
        <w:ind w:hanging="638"/>
        <w:rPr>
          <w:rFonts w:ascii="Arial" w:eastAsia="MS Gothic" w:hAnsi="Arial" w:cs="Arial"/>
          <w:color w:val="000000"/>
          <w:lang w:eastAsia="en-US"/>
        </w:rPr>
      </w:pPr>
      <w:r w:rsidRPr="0098553A">
        <w:rPr>
          <w:rFonts w:ascii="Arial" w:eastAsia="MS Gothic" w:hAnsi="Arial" w:cs="Arial"/>
          <w:color w:val="000000"/>
          <w:lang w:eastAsia="en-US"/>
        </w:rPr>
        <w:t>Unimportant</w:t>
      </w:r>
      <w:r w:rsidRPr="0098553A">
        <w:rPr>
          <w:rFonts w:ascii="Arial" w:eastAsia="MS Gothic" w:hAnsi="Arial" w:cs="Arial"/>
          <w:color w:val="000000"/>
          <w:lang w:eastAsia="en-US"/>
        </w:rPr>
        <w:tab/>
      </w:r>
    </w:p>
    <w:p w14:paraId="057B7EDE" w14:textId="6CF67F66" w:rsidR="00D458F1" w:rsidRDefault="00D458F1" w:rsidP="00197701">
      <w:pPr>
        <w:tabs>
          <w:tab w:val="left" w:pos="2700"/>
        </w:tabs>
        <w:rPr>
          <w:rFonts w:ascii="Arial" w:eastAsia="MS Gothic" w:hAnsi="Arial" w:cs="Arial"/>
          <w:color w:val="000000"/>
          <w:lang w:eastAsia="en-US"/>
        </w:rPr>
      </w:pPr>
    </w:p>
    <w:p w14:paraId="7B6F198A" w14:textId="50BFD0E3" w:rsidR="00197701" w:rsidRDefault="00197701" w:rsidP="00A22C09">
      <w:pPr>
        <w:pStyle w:val="ListParagraph"/>
        <w:numPr>
          <w:ilvl w:val="0"/>
          <w:numId w:val="5"/>
        </w:numPr>
        <w:tabs>
          <w:tab w:val="left" w:pos="2700"/>
        </w:tabs>
        <w:ind w:left="709" w:hanging="709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>The time period that covers before history was recorder is known as the;</w:t>
      </w:r>
    </w:p>
    <w:p w14:paraId="749BB442" w14:textId="7221627B" w:rsidR="00197701" w:rsidRPr="00197701" w:rsidRDefault="00A26D71" w:rsidP="00197701">
      <w:pPr>
        <w:tabs>
          <w:tab w:val="left" w:pos="2700"/>
        </w:tabs>
        <w:spacing w:line="360" w:lineRule="auto"/>
        <w:ind w:left="-142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</w:r>
      <w:r>
        <w:rPr>
          <w:rFonts w:ascii="Arial" w:eastAsia="MS Gothic" w:hAnsi="Arial" w:cs="Arial"/>
          <w:color w:val="000000"/>
          <w:lang w:eastAsia="en-US"/>
        </w:rPr>
        <w:tab/>
        <w:t xml:space="preserve">  </w:t>
      </w:r>
      <w:r w:rsidRPr="005E22EE">
        <w:rPr>
          <w:rFonts w:ascii="Arial" w:eastAsia="MS Gothic" w:hAnsi="Arial" w:cs="Arial"/>
          <w:color w:val="000000"/>
          <w:lang w:eastAsia="en-US"/>
        </w:rPr>
        <w:t>(1 mark)</w:t>
      </w:r>
    </w:p>
    <w:p w14:paraId="6DBECDA2" w14:textId="62779ADA" w:rsidR="00D458F1" w:rsidRDefault="00197701" w:rsidP="004D74DD">
      <w:pPr>
        <w:pStyle w:val="ListParagraph"/>
        <w:numPr>
          <w:ilvl w:val="0"/>
          <w:numId w:val="3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Modern Era </w:t>
      </w:r>
    </w:p>
    <w:p w14:paraId="2EC8A53B" w14:textId="438FB0A9" w:rsidR="00197701" w:rsidRDefault="00197701" w:rsidP="004D74DD">
      <w:pPr>
        <w:pStyle w:val="ListParagraph"/>
        <w:numPr>
          <w:ilvl w:val="0"/>
          <w:numId w:val="3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Ancient Era </w:t>
      </w:r>
    </w:p>
    <w:p w14:paraId="217C95E8" w14:textId="11D6AA52" w:rsidR="00197701" w:rsidRDefault="00197701" w:rsidP="004D74DD">
      <w:pPr>
        <w:pStyle w:val="ListParagraph"/>
        <w:numPr>
          <w:ilvl w:val="0"/>
          <w:numId w:val="3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Medieval Era </w:t>
      </w:r>
    </w:p>
    <w:p w14:paraId="7A7912E4" w14:textId="7350B812" w:rsidR="00197701" w:rsidRPr="00197701" w:rsidRDefault="00197701" w:rsidP="004D74DD">
      <w:pPr>
        <w:pStyle w:val="ListParagraph"/>
        <w:numPr>
          <w:ilvl w:val="0"/>
          <w:numId w:val="34"/>
        </w:numPr>
        <w:tabs>
          <w:tab w:val="left" w:pos="2700"/>
        </w:tabs>
        <w:ind w:left="709" w:hanging="567"/>
        <w:rPr>
          <w:rFonts w:ascii="Arial" w:eastAsia="MS Gothic" w:hAnsi="Arial" w:cs="Arial"/>
          <w:color w:val="000000"/>
          <w:lang w:eastAsia="en-US"/>
        </w:rPr>
      </w:pPr>
      <w:r>
        <w:rPr>
          <w:rFonts w:ascii="Arial" w:eastAsia="MS Gothic" w:hAnsi="Arial" w:cs="Arial"/>
          <w:color w:val="000000"/>
          <w:lang w:eastAsia="en-US"/>
        </w:rPr>
        <w:t xml:space="preserve">Pre-historic Era </w:t>
      </w:r>
    </w:p>
    <w:p w14:paraId="28F95CF1" w14:textId="77777777" w:rsidR="00FF0826" w:rsidRDefault="00FF0826" w:rsidP="007E683E">
      <w:pPr>
        <w:jc w:val="both"/>
        <w:rPr>
          <w:rFonts w:ascii="Arial" w:eastAsia="MS Gothic" w:hAnsi="Arial" w:cs="Arial"/>
          <w:color w:val="000000"/>
          <w:lang w:eastAsia="en-US"/>
        </w:rPr>
      </w:pPr>
    </w:p>
    <w:p w14:paraId="7AB271C9" w14:textId="77777777" w:rsidR="00197701" w:rsidRDefault="00197701" w:rsidP="007E683E">
      <w:pPr>
        <w:jc w:val="both"/>
        <w:rPr>
          <w:rFonts w:ascii="Arial" w:hAnsi="Arial" w:cs="Arial"/>
          <w:b/>
        </w:rPr>
      </w:pPr>
    </w:p>
    <w:p w14:paraId="41A828D8" w14:textId="77777777" w:rsidR="00A26D71" w:rsidRDefault="00A26D71" w:rsidP="007E683E">
      <w:pPr>
        <w:jc w:val="both"/>
        <w:rPr>
          <w:rFonts w:ascii="Arial" w:hAnsi="Arial" w:cs="Arial"/>
          <w:b/>
        </w:rPr>
      </w:pPr>
    </w:p>
    <w:p w14:paraId="0D748B92" w14:textId="77777777" w:rsidR="00F750B0" w:rsidRPr="00F750B0" w:rsidRDefault="00F750B0" w:rsidP="00A26D71">
      <w:pPr>
        <w:tabs>
          <w:tab w:val="left" w:pos="2700"/>
        </w:tabs>
        <w:rPr>
          <w:rFonts w:ascii="Arial" w:eastAsia="MS Mincho" w:hAnsi="Arial" w:cs="Arial"/>
          <w:u w:val="single"/>
          <w:lang w:eastAsia="en-US"/>
        </w:rPr>
      </w:pPr>
    </w:p>
    <w:p w14:paraId="471275CA" w14:textId="0DD26560" w:rsidR="00D458F1" w:rsidRDefault="00D458F1" w:rsidP="00D458F1">
      <w:pPr>
        <w:pBdr>
          <w:top w:val="single" w:sz="4" w:space="1" w:color="auto"/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END OF PART ONE </w:t>
      </w:r>
    </w:p>
    <w:p w14:paraId="4B1B2366" w14:textId="064712DB" w:rsidR="00DB448C" w:rsidRDefault="005E22EE" w:rsidP="002C2936">
      <w:pPr>
        <w:spacing w:line="360" w:lineRule="auto"/>
        <w:rPr>
          <w:rFonts w:ascii="Arial" w:hAnsi="Arial" w:cs="Arial"/>
          <w:b/>
        </w:rPr>
      </w:pPr>
      <w:r>
        <w:rPr>
          <w:rFonts w:ascii="Arial" w:eastAsia="MS Mincho" w:hAnsi="Arial" w:cs="Arial"/>
          <w:b/>
          <w:sz w:val="28"/>
          <w:szCs w:val="28"/>
          <w:u w:val="single"/>
          <w:lang w:eastAsia="en-US"/>
        </w:rPr>
        <w:lastRenderedPageBreak/>
        <w:t>Part Two</w:t>
      </w:r>
      <w:r w:rsidRPr="003E1B5B">
        <w:rPr>
          <w:rFonts w:ascii="Arial" w:eastAsia="MS Mincho" w:hAnsi="Arial" w:cs="Arial"/>
          <w:b/>
          <w:sz w:val="28"/>
          <w:szCs w:val="28"/>
          <w:u w:val="single"/>
          <w:lang w:eastAsia="en-US"/>
        </w:rPr>
        <w:t>:</w:t>
      </w:r>
      <w:r w:rsidR="00DB448C">
        <w:rPr>
          <w:rFonts w:ascii="Arial" w:hAnsi="Arial" w:cs="Arial"/>
          <w:b/>
        </w:rPr>
        <w:tab/>
      </w:r>
      <w:r w:rsidR="00DE5A3A">
        <w:rPr>
          <w:rFonts w:ascii="Arial" w:hAnsi="Arial" w:cs="Arial"/>
          <w:b/>
        </w:rPr>
        <w:t xml:space="preserve"> </w:t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>
        <w:rPr>
          <w:rFonts w:ascii="Arial" w:hAnsi="Arial" w:cs="Arial"/>
          <w:b/>
        </w:rPr>
        <w:tab/>
      </w:r>
      <w:r w:rsidR="00A22C09" w:rsidRPr="00A22C09">
        <w:rPr>
          <w:rFonts w:ascii="Arial" w:eastAsia="MS Mincho" w:hAnsi="Arial" w:cs="Arial"/>
          <w:b/>
          <w:sz w:val="22"/>
          <w:szCs w:val="22"/>
          <w:lang w:eastAsia="en-US"/>
        </w:rPr>
        <w:t>(2</w:t>
      </w:r>
      <w:r w:rsidR="00A22C09" w:rsidRPr="00A22C09">
        <w:rPr>
          <w:rFonts w:ascii="Arial" w:eastAsia="MS Mincho" w:hAnsi="Arial" w:cs="Arial"/>
          <w:b/>
          <w:sz w:val="22"/>
          <w:szCs w:val="22"/>
          <w:lang w:eastAsia="en-US"/>
        </w:rPr>
        <w:t>1 marks)</w:t>
      </w:r>
    </w:p>
    <w:p w14:paraId="6B29E535" w14:textId="77777777" w:rsidR="00AA4C3B" w:rsidRDefault="002C2936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Complete this section using a blue or black </w:t>
      </w:r>
      <w:r w:rsidRPr="002C2936">
        <w:rPr>
          <w:rFonts w:ascii="Arial" w:hAnsi="Arial" w:cs="Arial"/>
          <w:b/>
        </w:rPr>
        <w:t>pen.</w:t>
      </w:r>
    </w:p>
    <w:p w14:paraId="414B0456" w14:textId="77777777" w:rsidR="002C2936" w:rsidRDefault="00DB448C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Answer the following questions in the space</w:t>
      </w:r>
      <w:r w:rsidR="002C2936">
        <w:rPr>
          <w:rFonts w:ascii="Arial" w:hAnsi="Arial" w:cs="Arial"/>
        </w:rPr>
        <w:t xml:space="preserve">s provided. </w:t>
      </w:r>
    </w:p>
    <w:p w14:paraId="75F2283D" w14:textId="77777777" w:rsidR="00DB448C" w:rsidRDefault="002C2936" w:rsidP="004B7939">
      <w:pPr>
        <w:spacing w:line="36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Remember to provide </w:t>
      </w:r>
      <w:r w:rsidR="00DB448C">
        <w:rPr>
          <w:rFonts w:ascii="Arial" w:hAnsi="Arial" w:cs="Arial"/>
        </w:rPr>
        <w:t>examples and explanations</w:t>
      </w:r>
      <w:r w:rsidR="00AA4C3B">
        <w:rPr>
          <w:rFonts w:ascii="Arial" w:hAnsi="Arial" w:cs="Arial"/>
        </w:rPr>
        <w:t xml:space="preserve"> </w:t>
      </w:r>
      <w:r w:rsidR="00DB448C">
        <w:rPr>
          <w:rFonts w:ascii="Arial" w:hAnsi="Arial" w:cs="Arial"/>
        </w:rPr>
        <w:t>wherever possible.</w:t>
      </w:r>
    </w:p>
    <w:p w14:paraId="65FE938F" w14:textId="77777777" w:rsidR="00AA4C3B" w:rsidRPr="00DB448C" w:rsidRDefault="00AA4C3B" w:rsidP="004B7939">
      <w:pPr>
        <w:spacing w:line="360" w:lineRule="auto"/>
        <w:ind w:left="720" w:hanging="720"/>
        <w:rPr>
          <w:rFonts w:ascii="Arial" w:hAnsi="Arial" w:cs="Arial"/>
        </w:rPr>
      </w:pPr>
    </w:p>
    <w:p w14:paraId="73CA8E73" w14:textId="1AB7757E" w:rsidR="004B7939" w:rsidRDefault="004B7939" w:rsidP="00CD402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5E22EE">
        <w:rPr>
          <w:rFonts w:ascii="Arial" w:hAnsi="Arial" w:cs="Arial"/>
        </w:rPr>
        <w:t xml:space="preserve">What is History?  </w:t>
      </w:r>
      <w:r w:rsidR="00195120" w:rsidRPr="005E22EE">
        <w:rPr>
          <w:rFonts w:ascii="Arial" w:hAnsi="Arial" w:cs="Arial"/>
        </w:rPr>
        <w:t xml:space="preserve">                                                                     </w:t>
      </w:r>
      <w:r w:rsidR="00A26D71">
        <w:rPr>
          <w:rFonts w:ascii="Arial" w:hAnsi="Arial" w:cs="Arial"/>
        </w:rPr>
        <w:tab/>
      </w:r>
      <w:r w:rsidR="00195120" w:rsidRPr="005E22EE">
        <w:rPr>
          <w:rFonts w:ascii="Arial" w:hAnsi="Arial" w:cs="Arial"/>
        </w:rPr>
        <w:t xml:space="preserve"> </w:t>
      </w:r>
      <w:r w:rsidRPr="005E22EE">
        <w:rPr>
          <w:rFonts w:ascii="Arial" w:hAnsi="Arial" w:cs="Arial"/>
        </w:rPr>
        <w:t xml:space="preserve">(1 mark) </w:t>
      </w:r>
    </w:p>
    <w:p w14:paraId="1F8A6830" w14:textId="4C302471" w:rsidR="005E22EE" w:rsidRDefault="005E22EE" w:rsidP="005E22EE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</w:p>
    <w:p w14:paraId="18A0638C" w14:textId="77777777" w:rsidR="005E22EE" w:rsidRDefault="005E22EE" w:rsidP="005E22EE">
      <w:pPr>
        <w:pStyle w:val="ListParagraph"/>
        <w:spacing w:line="360" w:lineRule="auto"/>
        <w:rPr>
          <w:rFonts w:ascii="Arial" w:hAnsi="Arial" w:cs="Arial"/>
          <w:u w:val="single"/>
        </w:rPr>
      </w:pPr>
    </w:p>
    <w:p w14:paraId="5CF5EBD7" w14:textId="4A9F72EC" w:rsidR="00D458F1" w:rsidRPr="005E22EE" w:rsidRDefault="00D458F1" w:rsidP="00CD402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5E22EE">
        <w:rPr>
          <w:rFonts w:ascii="Arial" w:hAnsi="Arial" w:cs="Arial"/>
        </w:rPr>
        <w:t xml:space="preserve"> Use the space below to list the 7 concepts of History. </w:t>
      </w:r>
      <w:r w:rsidRPr="005E22EE">
        <w:rPr>
          <w:rFonts w:ascii="Arial" w:hAnsi="Arial" w:cs="Arial"/>
        </w:rPr>
        <w:tab/>
      </w:r>
      <w:r w:rsidRPr="005E22EE">
        <w:rPr>
          <w:rFonts w:ascii="Arial" w:hAnsi="Arial" w:cs="Arial"/>
        </w:rPr>
        <w:tab/>
      </w:r>
      <w:r w:rsidR="005E22EE" w:rsidRPr="005E22EE">
        <w:rPr>
          <w:rFonts w:ascii="Arial" w:hAnsi="Arial" w:cs="Arial"/>
        </w:rPr>
        <w:t xml:space="preserve">(3 marks) </w:t>
      </w:r>
      <w:r w:rsidRPr="005E22EE">
        <w:rPr>
          <w:rFonts w:ascii="Arial" w:hAnsi="Arial" w:cs="Arial"/>
        </w:rPr>
        <w:t xml:space="preserve"> </w:t>
      </w:r>
    </w:p>
    <w:p w14:paraId="446CD650" w14:textId="0E87C49C" w:rsidR="00D458F1" w:rsidRDefault="00D458F1" w:rsidP="00D458F1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(One has already been done for you)  </w:t>
      </w:r>
    </w:p>
    <w:p w14:paraId="35DF6408" w14:textId="13B65747" w:rsidR="00D458F1" w:rsidRPr="005E22EE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i/>
          <w:u w:val="single"/>
        </w:rPr>
      </w:pPr>
      <w:r w:rsidRPr="005E22EE">
        <w:rPr>
          <w:rFonts w:ascii="Arial" w:hAnsi="Arial" w:cs="Arial"/>
          <w:i/>
          <w:u w:val="single"/>
        </w:rPr>
        <w:t>Evidence</w:t>
      </w:r>
      <w:r w:rsidRPr="005E22EE">
        <w:rPr>
          <w:rFonts w:ascii="Arial" w:hAnsi="Arial" w:cs="Arial"/>
          <w:i/>
          <w:u w:val="single"/>
        </w:rPr>
        <w:tab/>
      </w:r>
      <w:r w:rsidRPr="005E22EE">
        <w:rPr>
          <w:rFonts w:ascii="Arial" w:hAnsi="Arial" w:cs="Arial"/>
          <w:i/>
          <w:u w:val="single"/>
        </w:rPr>
        <w:tab/>
        <w:t xml:space="preserve"> </w:t>
      </w:r>
      <w:r w:rsidRPr="005E22EE">
        <w:rPr>
          <w:rFonts w:ascii="Arial" w:hAnsi="Arial" w:cs="Arial"/>
          <w:i/>
          <w:u w:val="single"/>
        </w:rPr>
        <w:tab/>
      </w:r>
    </w:p>
    <w:p w14:paraId="6C90C527" w14:textId="44893513" w:rsidR="00D458F1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233CD7D" w14:textId="5EC5F769" w:rsidR="00D458F1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A1E7D31" w14:textId="6BB16B5B" w:rsidR="00D458F1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3418BBC" w14:textId="107077B3" w:rsidR="00D458F1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B0695C8" w14:textId="45ACC865" w:rsidR="00D458F1" w:rsidRDefault="00D458F1" w:rsidP="00D458F1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8D85A5A" w14:textId="328990F8" w:rsidR="00582F04" w:rsidRPr="00E16278" w:rsidRDefault="00D458F1" w:rsidP="004C1049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F0EF102" w14:textId="77777777" w:rsidR="00D76C6E" w:rsidRPr="00A05E0E" w:rsidRDefault="00D76C6E" w:rsidP="004C1049">
      <w:pPr>
        <w:spacing w:line="360" w:lineRule="auto"/>
        <w:rPr>
          <w:rFonts w:ascii="Arial" w:hAnsi="Arial" w:cs="Arial"/>
        </w:rPr>
      </w:pPr>
    </w:p>
    <w:p w14:paraId="5514A8A9" w14:textId="1E669F89" w:rsidR="00172414" w:rsidRPr="0098553A" w:rsidRDefault="00172414" w:rsidP="00CD402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Explain what is meant by “</w:t>
      </w:r>
      <w:r w:rsidRPr="0098553A">
        <w:rPr>
          <w:rFonts w:ascii="Arial" w:hAnsi="Arial" w:cs="Arial"/>
        </w:rPr>
        <w:t>Chronological order</w:t>
      </w:r>
      <w:r>
        <w:rPr>
          <w:rFonts w:ascii="Arial" w:hAnsi="Arial" w:cs="Arial"/>
        </w:rPr>
        <w:t xml:space="preserve">” </w:t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  <w:t xml:space="preserve">(1 mark) </w:t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</w:p>
    <w:p w14:paraId="149733BD" w14:textId="71FAABAF" w:rsidR="00172414" w:rsidRPr="0098553A" w:rsidRDefault="00172414" w:rsidP="00172414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</w:p>
    <w:p w14:paraId="691E5F2B" w14:textId="77777777" w:rsidR="00172414" w:rsidRPr="0098553A" w:rsidRDefault="00172414" w:rsidP="00172414">
      <w:pPr>
        <w:spacing w:line="360" w:lineRule="auto"/>
        <w:rPr>
          <w:rFonts w:ascii="Arial" w:hAnsi="Arial" w:cs="Arial"/>
        </w:rPr>
      </w:pPr>
    </w:p>
    <w:p w14:paraId="4D35E1B7" w14:textId="3B25520E" w:rsidR="00172414" w:rsidRDefault="00172414" w:rsidP="00CD402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Below is a list of terms used to describe a period of time in </w:t>
      </w:r>
      <w:proofErr w:type="gramStart"/>
      <w:r>
        <w:rPr>
          <w:rFonts w:ascii="Arial" w:hAnsi="Arial" w:cs="Arial"/>
        </w:rPr>
        <w:t>years.</w:t>
      </w:r>
      <w:proofErr w:type="gramEnd"/>
      <w:r>
        <w:rPr>
          <w:rFonts w:ascii="Arial" w:hAnsi="Arial" w:cs="Arial"/>
        </w:rPr>
        <w:t xml:space="preserve"> Write how long each time period ranges from next to each term. </w:t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  <w:t xml:space="preserve">(3 marks) </w:t>
      </w:r>
    </w:p>
    <w:p w14:paraId="2721154E" w14:textId="77777777" w:rsidR="00172414" w:rsidRDefault="00172414" w:rsidP="00172414">
      <w:pPr>
        <w:rPr>
          <w:rFonts w:ascii="Arial" w:hAnsi="Arial" w:cs="Arial"/>
        </w:rPr>
      </w:pPr>
    </w:p>
    <w:p w14:paraId="3B3B136C" w14:textId="77777777" w:rsidR="00172414" w:rsidRPr="00BD7A04" w:rsidRDefault="00172414" w:rsidP="00172414">
      <w:pPr>
        <w:pStyle w:val="ListParagraph"/>
        <w:numPr>
          <w:ilvl w:val="0"/>
          <w:numId w:val="31"/>
        </w:numPr>
        <w:rPr>
          <w:rFonts w:ascii="Arial" w:hAnsi="Arial" w:cs="Arial"/>
        </w:rPr>
      </w:pPr>
      <w:r>
        <w:rPr>
          <w:rFonts w:ascii="Arial" w:hAnsi="Arial" w:cs="Arial"/>
        </w:rPr>
        <w:t>Decade: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</w:t>
      </w:r>
      <w:r w:rsidRPr="00BD7A04">
        <w:rPr>
          <w:rFonts w:ascii="Arial" w:hAnsi="Arial" w:cs="Arial"/>
        </w:rPr>
        <w:t>years</w:t>
      </w:r>
      <w:r>
        <w:rPr>
          <w:rFonts w:ascii="Arial" w:hAnsi="Arial" w:cs="Arial"/>
          <w:u w:val="single"/>
        </w:rPr>
        <w:t xml:space="preserve"> </w:t>
      </w:r>
    </w:p>
    <w:p w14:paraId="6464F804" w14:textId="77777777" w:rsidR="00172414" w:rsidRDefault="00172414" w:rsidP="0017241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108B8CDE" w14:textId="77777777" w:rsidR="00172414" w:rsidRPr="00BD7A04" w:rsidRDefault="00172414" w:rsidP="0017241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Millennium: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years </w:t>
      </w:r>
    </w:p>
    <w:p w14:paraId="54A7EB33" w14:textId="77777777" w:rsidR="00172414" w:rsidRPr="00BD7A04" w:rsidRDefault="00172414" w:rsidP="00172414">
      <w:pPr>
        <w:pStyle w:val="ListParagraph"/>
        <w:rPr>
          <w:rFonts w:ascii="Arial" w:hAnsi="Arial" w:cs="Arial"/>
          <w:b/>
        </w:rPr>
      </w:pPr>
    </w:p>
    <w:p w14:paraId="48F6F977" w14:textId="77777777" w:rsidR="00172414" w:rsidRPr="00BD7A04" w:rsidRDefault="00172414" w:rsidP="00172414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Century: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 years </w:t>
      </w:r>
    </w:p>
    <w:p w14:paraId="7179C814" w14:textId="77777777" w:rsidR="00172414" w:rsidRDefault="00172414" w:rsidP="00172414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400F9CA6" w14:textId="7D97B0F5" w:rsidR="00390043" w:rsidRDefault="00197701" w:rsidP="0019770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Explain the difference between a </w:t>
      </w:r>
      <w:r w:rsidRPr="00197701">
        <w:rPr>
          <w:rFonts w:ascii="Arial" w:hAnsi="Arial" w:cs="Arial"/>
          <w:b/>
        </w:rPr>
        <w:t>fact</w:t>
      </w:r>
      <w:r>
        <w:rPr>
          <w:rFonts w:ascii="Arial" w:hAnsi="Arial" w:cs="Arial"/>
        </w:rPr>
        <w:t xml:space="preserve"> and an </w:t>
      </w:r>
      <w:r w:rsidRPr="00197701">
        <w:rPr>
          <w:rFonts w:ascii="Arial" w:hAnsi="Arial" w:cs="Arial"/>
          <w:b/>
        </w:rPr>
        <w:t>opinion</w:t>
      </w:r>
      <w:r>
        <w:rPr>
          <w:rFonts w:ascii="Arial" w:hAnsi="Arial" w:cs="Arial"/>
        </w:rPr>
        <w:t xml:space="preserve">; </w:t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  <w:t xml:space="preserve">(2 marks) </w:t>
      </w:r>
    </w:p>
    <w:p w14:paraId="04BD489D" w14:textId="5AC32838" w:rsidR="00197701" w:rsidRPr="00197701" w:rsidRDefault="00197701" w:rsidP="00197701">
      <w:pPr>
        <w:pStyle w:val="ListParagraph"/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DD4B61E" w14:textId="34F73D44" w:rsidR="0098553A" w:rsidRDefault="0098553A" w:rsidP="00CD4020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Provide a definition and</w:t>
      </w:r>
      <w:r w:rsidRPr="0098553A">
        <w:rPr>
          <w:rFonts w:ascii="Arial" w:hAnsi="Arial" w:cs="Arial"/>
          <w:b/>
        </w:rPr>
        <w:t xml:space="preserve"> two</w:t>
      </w:r>
      <w:r>
        <w:rPr>
          <w:rFonts w:ascii="Arial" w:hAnsi="Arial" w:cs="Arial"/>
        </w:rPr>
        <w:t xml:space="preserve"> examples for the terms below:</w:t>
      </w:r>
      <w:r w:rsidR="00A26D71">
        <w:rPr>
          <w:rFonts w:ascii="Arial" w:hAnsi="Arial" w:cs="Arial"/>
        </w:rPr>
        <w:tab/>
        <w:t xml:space="preserve"> (4 marks) </w:t>
      </w:r>
      <w:r w:rsidR="00A26D71">
        <w:rPr>
          <w:rFonts w:ascii="Arial" w:hAnsi="Arial" w:cs="Arial"/>
        </w:rPr>
        <w:tab/>
      </w:r>
    </w:p>
    <w:p w14:paraId="7F5F6493" w14:textId="6BD1E5AF" w:rsidR="0098553A" w:rsidRPr="0098553A" w:rsidRDefault="0098553A" w:rsidP="0098553A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b/>
        </w:rPr>
      </w:pPr>
      <w:r w:rsidRPr="0098553A">
        <w:rPr>
          <w:rFonts w:ascii="Arial" w:hAnsi="Arial" w:cs="Arial"/>
          <w:b/>
        </w:rPr>
        <w:t xml:space="preserve">Primary Source: </w:t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</w:rPr>
        <w:t xml:space="preserve"> </w:t>
      </w:r>
    </w:p>
    <w:p w14:paraId="73128E4B" w14:textId="5747B4EF" w:rsidR="0098553A" w:rsidRPr="0098553A" w:rsidRDefault="0098553A" w:rsidP="0098553A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Definition:</w:t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  <w:t xml:space="preserve"> </w:t>
      </w:r>
    </w:p>
    <w:p w14:paraId="7428F01C" w14:textId="1931F4EA" w:rsidR="0098553A" w:rsidRDefault="0098553A" w:rsidP="00390043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</w:p>
    <w:p w14:paraId="3B1645B1" w14:textId="77777777" w:rsidR="00390043" w:rsidRDefault="00390043" w:rsidP="00390043">
      <w:pPr>
        <w:spacing w:line="360" w:lineRule="auto"/>
        <w:ind w:left="720"/>
        <w:rPr>
          <w:rFonts w:ascii="Arial" w:hAnsi="Arial" w:cs="Arial"/>
          <w:u w:val="single"/>
        </w:rPr>
      </w:pPr>
    </w:p>
    <w:p w14:paraId="619045AD" w14:textId="74F51E9F" w:rsidR="0098553A" w:rsidRDefault="0098553A" w:rsidP="0098553A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Examples: </w:t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  <w:r w:rsidR="00A26D71">
        <w:rPr>
          <w:rFonts w:ascii="Arial" w:hAnsi="Arial" w:cs="Arial"/>
        </w:rPr>
        <w:tab/>
      </w:r>
    </w:p>
    <w:p w14:paraId="7C50D16E" w14:textId="7A1B9C32" w:rsidR="0098553A" w:rsidRPr="0098553A" w:rsidRDefault="0098553A" w:rsidP="0098553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12FF720" w14:textId="1044293F" w:rsidR="0098553A" w:rsidRPr="0098553A" w:rsidRDefault="0098553A" w:rsidP="0098553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11A5C960" w14:textId="77777777" w:rsidR="0098553A" w:rsidRDefault="0098553A" w:rsidP="0098553A">
      <w:pPr>
        <w:spacing w:line="360" w:lineRule="auto"/>
        <w:rPr>
          <w:rFonts w:ascii="Arial" w:hAnsi="Arial" w:cs="Arial"/>
        </w:rPr>
      </w:pPr>
    </w:p>
    <w:p w14:paraId="202B20E6" w14:textId="6D4FD630" w:rsidR="0098553A" w:rsidRPr="0098553A" w:rsidRDefault="0098553A" w:rsidP="0098553A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Secondary Source: </w:t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  <w:b/>
        </w:rPr>
        <w:tab/>
      </w:r>
      <w:r w:rsidR="00A26D71">
        <w:rPr>
          <w:rFonts w:ascii="Arial" w:hAnsi="Arial" w:cs="Arial"/>
        </w:rPr>
        <w:t xml:space="preserve"> </w:t>
      </w:r>
    </w:p>
    <w:p w14:paraId="43E20F16" w14:textId="7AA4A5E1" w:rsidR="0098553A" w:rsidRPr="0098553A" w:rsidRDefault="0098553A" w:rsidP="0098553A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i/>
        </w:rPr>
        <w:t>Definition:</w:t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  <w:r w:rsidR="00A26D71">
        <w:rPr>
          <w:rFonts w:ascii="Arial" w:hAnsi="Arial" w:cs="Arial"/>
          <w:i/>
        </w:rPr>
        <w:tab/>
      </w:r>
    </w:p>
    <w:p w14:paraId="526989B2" w14:textId="20D00841" w:rsidR="0098553A" w:rsidRDefault="0098553A" w:rsidP="0098553A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  <w:r w:rsidR="00A26D71">
        <w:rPr>
          <w:rFonts w:ascii="Arial" w:hAnsi="Arial" w:cs="Arial"/>
          <w:u w:val="single"/>
        </w:rPr>
        <w:tab/>
      </w:r>
    </w:p>
    <w:p w14:paraId="35D44F2D" w14:textId="77777777" w:rsidR="0098553A" w:rsidRDefault="0098553A" w:rsidP="0098553A">
      <w:pPr>
        <w:spacing w:line="360" w:lineRule="auto"/>
        <w:ind w:left="720"/>
        <w:rPr>
          <w:rFonts w:ascii="Arial" w:hAnsi="Arial" w:cs="Arial"/>
          <w:u w:val="single"/>
        </w:rPr>
      </w:pPr>
    </w:p>
    <w:p w14:paraId="2CEE3F33" w14:textId="77777777" w:rsidR="0098553A" w:rsidRDefault="0098553A" w:rsidP="0098553A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Examples: </w:t>
      </w:r>
    </w:p>
    <w:p w14:paraId="4AFB56CD" w14:textId="77777777" w:rsidR="0098553A" w:rsidRPr="0098553A" w:rsidRDefault="0098553A" w:rsidP="0098553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273DD70F" w14:textId="77777777" w:rsidR="0098553A" w:rsidRPr="0098553A" w:rsidRDefault="0098553A" w:rsidP="0098553A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F29935B" w14:textId="77777777" w:rsidR="00BD7A04" w:rsidRDefault="00BD7A04" w:rsidP="00BD7A04">
      <w:pPr>
        <w:spacing w:line="360" w:lineRule="auto"/>
        <w:rPr>
          <w:rFonts w:ascii="Arial" w:hAnsi="Arial" w:cs="Arial"/>
        </w:rPr>
      </w:pPr>
    </w:p>
    <w:p w14:paraId="05CBF8B5" w14:textId="77777777" w:rsidR="00A26D71" w:rsidRDefault="00A26D71" w:rsidP="00BD7A04">
      <w:pPr>
        <w:spacing w:line="360" w:lineRule="auto"/>
        <w:rPr>
          <w:rFonts w:ascii="Arial" w:hAnsi="Arial" w:cs="Arial"/>
        </w:rPr>
      </w:pPr>
    </w:p>
    <w:p w14:paraId="7261DE10" w14:textId="1D2ADADE" w:rsidR="004B7939" w:rsidRDefault="00BD7A04" w:rsidP="00CD4020">
      <w:pPr>
        <w:pStyle w:val="ListParagraph"/>
        <w:numPr>
          <w:ilvl w:val="0"/>
          <w:numId w:val="25"/>
        </w:numPr>
        <w:rPr>
          <w:rFonts w:ascii="Arial" w:hAnsi="Arial" w:cs="Arial"/>
        </w:rPr>
      </w:pPr>
      <w:r w:rsidRPr="00172414">
        <w:rPr>
          <w:rFonts w:ascii="Arial" w:hAnsi="Arial" w:cs="Arial"/>
        </w:rPr>
        <w:t>Read through</w:t>
      </w:r>
      <w:r w:rsidR="00172414" w:rsidRPr="00172414">
        <w:rPr>
          <w:rFonts w:ascii="Arial" w:hAnsi="Arial" w:cs="Arial"/>
        </w:rPr>
        <w:t xml:space="preserve"> </w:t>
      </w:r>
      <w:r w:rsidR="00172414" w:rsidRPr="00172414">
        <w:rPr>
          <w:rFonts w:ascii="Arial" w:hAnsi="Arial" w:cs="Arial"/>
        </w:rPr>
        <w:t>each of the following sentences and then write the part of the sentence which answers the question</w:t>
      </w:r>
      <w:r w:rsidR="00172414">
        <w:rPr>
          <w:rFonts w:ascii="Arial" w:hAnsi="Arial" w:cs="Arial"/>
        </w:rPr>
        <w:t xml:space="preserve">. </w:t>
      </w:r>
    </w:p>
    <w:p w14:paraId="75E546FF" w14:textId="0BF61AAB" w:rsidR="004B7939" w:rsidRPr="00390043" w:rsidRDefault="00A26D71" w:rsidP="00A26D71">
      <w:pPr>
        <w:spacing w:line="360" w:lineRule="auto"/>
        <w:ind w:left="64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(2 marks) </w:t>
      </w:r>
    </w:p>
    <w:p w14:paraId="5C72209B" w14:textId="0F244A5E" w:rsidR="007B09E7" w:rsidRPr="00CD4020" w:rsidRDefault="00390043" w:rsidP="00CD4020">
      <w:pPr>
        <w:pStyle w:val="ListParagraph"/>
        <w:numPr>
          <w:ilvl w:val="0"/>
          <w:numId w:val="3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collapse of the Roman Empire led to significant political and social upheaval in Europe. </w:t>
      </w:r>
    </w:p>
    <w:p w14:paraId="6CAE4615" w14:textId="77777777" w:rsidR="00CD4020" w:rsidRPr="00390043" w:rsidRDefault="00CD4020" w:rsidP="00CD4020">
      <w:pPr>
        <w:pStyle w:val="ListParagraph"/>
        <w:rPr>
          <w:rFonts w:ascii="Arial" w:hAnsi="Arial" w:cs="Arial"/>
          <w:b/>
        </w:rPr>
      </w:pPr>
      <w:bookmarkStart w:id="0" w:name="_GoBack"/>
      <w:bookmarkEnd w:id="0"/>
    </w:p>
    <w:p w14:paraId="52AE98AF" w14:textId="245102A8" w:rsidR="00390043" w:rsidRDefault="00390043" w:rsidP="00390043">
      <w:pPr>
        <w:pStyle w:val="ListParagraph"/>
        <w:spacing w:line="36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Cause: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031EBE35" w14:textId="77777777" w:rsidR="00390043" w:rsidRDefault="00390043" w:rsidP="00390043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Effect: _____________________________________________________</w:t>
      </w:r>
    </w:p>
    <w:p w14:paraId="28D7A67C" w14:textId="77777777" w:rsidR="00A05E0E" w:rsidRPr="00390043" w:rsidRDefault="00A05E0E" w:rsidP="004B7939">
      <w:pPr>
        <w:spacing w:line="360" w:lineRule="auto"/>
        <w:rPr>
          <w:rFonts w:ascii="Arial" w:hAnsi="Arial" w:cs="Arial"/>
          <w:sz w:val="20"/>
          <w:szCs w:val="20"/>
        </w:rPr>
      </w:pPr>
    </w:p>
    <w:p w14:paraId="16DBE893" w14:textId="77777777" w:rsidR="00CD4020" w:rsidRDefault="00390043" w:rsidP="00CD4020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172414">
        <w:rPr>
          <w:rFonts w:ascii="Arial" w:hAnsi="Arial" w:cs="Arial"/>
        </w:rPr>
        <w:t xml:space="preserve">Constantine divided the Roman Empire into two because it was becoming too large to govern.   </w:t>
      </w:r>
    </w:p>
    <w:p w14:paraId="6A5FAB53" w14:textId="0D761B15" w:rsidR="00390043" w:rsidRPr="00172414" w:rsidRDefault="00390043" w:rsidP="00CD4020">
      <w:pPr>
        <w:pStyle w:val="ListParagraph"/>
        <w:rPr>
          <w:rFonts w:ascii="Arial" w:hAnsi="Arial" w:cs="Arial"/>
        </w:rPr>
      </w:pPr>
      <w:r w:rsidRPr="00172414">
        <w:rPr>
          <w:rFonts w:ascii="Arial" w:hAnsi="Arial" w:cs="Arial"/>
        </w:rPr>
        <w:t xml:space="preserve">                                        </w:t>
      </w:r>
      <w:r>
        <w:rPr>
          <w:rFonts w:ascii="Arial" w:hAnsi="Arial" w:cs="Arial"/>
        </w:rPr>
        <w:t xml:space="preserve">                            </w:t>
      </w:r>
    </w:p>
    <w:p w14:paraId="733C7008" w14:textId="350571D1" w:rsidR="00390043" w:rsidRDefault="00A26D71" w:rsidP="00CD4020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Cause:</w:t>
      </w:r>
      <w:r w:rsidR="00390043">
        <w:rPr>
          <w:rFonts w:ascii="Arial" w:hAnsi="Arial" w:cs="Arial"/>
        </w:rPr>
        <w:t xml:space="preserve"> _______________________</w:t>
      </w:r>
      <w:r w:rsidR="00390043">
        <w:rPr>
          <w:rFonts w:ascii="Arial" w:hAnsi="Arial" w:cs="Arial"/>
        </w:rPr>
        <w:t>_____________________________</w:t>
      </w:r>
    </w:p>
    <w:p w14:paraId="5D90802D" w14:textId="5E13EF87" w:rsidR="00197701" w:rsidRPr="00197701" w:rsidRDefault="00390043" w:rsidP="00197701">
      <w:pPr>
        <w:spacing w:line="360" w:lineRule="auto"/>
        <w:ind w:firstLine="720"/>
        <w:rPr>
          <w:rFonts w:ascii="Arial" w:hAnsi="Arial" w:cs="Arial"/>
          <w:u w:val="single"/>
        </w:rPr>
        <w:sectPr w:rsidR="00197701" w:rsidRPr="00197701" w:rsidSect="004D74DD">
          <w:pgSz w:w="11906" w:h="16838"/>
          <w:pgMar w:top="568" w:right="1558" w:bottom="709" w:left="426" w:header="709" w:footer="709" w:gutter="0"/>
          <w:cols w:space="708"/>
          <w:docGrid w:linePitch="360"/>
        </w:sectPr>
      </w:pPr>
      <w:r>
        <w:rPr>
          <w:rFonts w:ascii="Arial" w:hAnsi="Arial" w:cs="Arial"/>
        </w:rPr>
        <w:t>Effect: ________________________</w:t>
      </w:r>
      <w:r>
        <w:rPr>
          <w:rFonts w:ascii="Arial" w:hAnsi="Arial" w:cs="Arial"/>
        </w:rPr>
        <w:t>___________________</w:t>
      </w:r>
      <w:r w:rsidR="00197701">
        <w:rPr>
          <w:rFonts w:ascii="Arial" w:hAnsi="Arial" w:cs="Arial"/>
        </w:rPr>
        <w:t>_________</w:t>
      </w:r>
    </w:p>
    <w:p w14:paraId="4EA9453E" w14:textId="77777777" w:rsidR="00197701" w:rsidRPr="00FF0826" w:rsidRDefault="00197701" w:rsidP="00197701">
      <w:pPr>
        <w:spacing w:line="360" w:lineRule="auto"/>
        <w:rPr>
          <w:rFonts w:ascii="Arial" w:hAnsi="Arial" w:cs="Arial"/>
        </w:rPr>
      </w:pPr>
    </w:p>
    <w:p w14:paraId="28BD840C" w14:textId="77777777" w:rsidR="00A26D71" w:rsidRDefault="00197701" w:rsidP="00A26D7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</w:rPr>
      </w:pPr>
      <w:r w:rsidRPr="00A26D71">
        <w:rPr>
          <w:rFonts w:ascii="Arial" w:hAnsi="Arial" w:cs="Arial"/>
        </w:rPr>
        <w:t xml:space="preserve">Using the dates and events provided below create a timeline using the line provided, make sure your timeline contains the following: </w:t>
      </w:r>
    </w:p>
    <w:p w14:paraId="537C9A09" w14:textId="097F848C" w:rsidR="00197701" w:rsidRPr="00A26D71" w:rsidRDefault="00A26D71" w:rsidP="00A26D71">
      <w:pPr>
        <w:spacing w:line="360" w:lineRule="auto"/>
        <w:ind w:left="12240" w:firstLine="720"/>
        <w:rPr>
          <w:rFonts w:ascii="Arial" w:hAnsi="Arial" w:cs="Arial"/>
        </w:rPr>
      </w:pPr>
      <w:r w:rsidRPr="00A26D71">
        <w:rPr>
          <w:rFonts w:ascii="Arial" w:hAnsi="Arial" w:cs="Arial"/>
        </w:rPr>
        <w:t xml:space="preserve">(5 marks) </w:t>
      </w:r>
    </w:p>
    <w:tbl>
      <w:tblPr>
        <w:tblStyle w:val="TableGrid"/>
        <w:tblpPr w:leftFromText="180" w:rightFromText="180" w:vertAnchor="text" w:horzAnchor="margin" w:tblpXSpec="right" w:tblpY="104"/>
        <w:tblW w:w="0" w:type="auto"/>
        <w:tblLook w:val="04A0" w:firstRow="1" w:lastRow="0" w:firstColumn="1" w:lastColumn="0" w:noHBand="0" w:noVBand="1"/>
      </w:tblPr>
      <w:tblGrid>
        <w:gridCol w:w="1264"/>
        <w:gridCol w:w="7641"/>
      </w:tblGrid>
      <w:tr w:rsidR="00CD4020" w:rsidRPr="00A26D71" w14:paraId="07A7F62C" w14:textId="77777777" w:rsidTr="00CD4020">
        <w:trPr>
          <w:trHeight w:val="317"/>
        </w:trPr>
        <w:tc>
          <w:tcPr>
            <w:tcW w:w="1264" w:type="dxa"/>
          </w:tcPr>
          <w:p w14:paraId="09FF161C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  <w:b/>
              </w:rPr>
              <w:t xml:space="preserve">Date: </w:t>
            </w:r>
          </w:p>
        </w:tc>
        <w:tc>
          <w:tcPr>
            <w:tcW w:w="7641" w:type="dxa"/>
          </w:tcPr>
          <w:p w14:paraId="19FFDC02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  <w:b/>
              </w:rPr>
              <w:t xml:space="preserve">Event: </w:t>
            </w:r>
          </w:p>
        </w:tc>
      </w:tr>
      <w:tr w:rsidR="00CD4020" w:rsidRPr="00A26D71" w14:paraId="027F2396" w14:textId="77777777" w:rsidTr="00CD4020">
        <w:trPr>
          <w:trHeight w:val="322"/>
        </w:trPr>
        <w:tc>
          <w:tcPr>
            <w:tcW w:w="1264" w:type="dxa"/>
          </w:tcPr>
          <w:p w14:paraId="519BA75D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</w:rPr>
              <w:t xml:space="preserve">1095 </w:t>
            </w:r>
            <w:r w:rsidRPr="00A26D71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7641" w:type="dxa"/>
          </w:tcPr>
          <w:p w14:paraId="5B706929" w14:textId="77777777" w:rsidR="00CD4020" w:rsidRPr="00A26D71" w:rsidRDefault="00CD4020" w:rsidP="00CD4020">
            <w:pPr>
              <w:tabs>
                <w:tab w:val="left" w:pos="1451"/>
              </w:tabs>
              <w:rPr>
                <w:rFonts w:ascii="Arial" w:hAnsi="Arial" w:cs="Arial"/>
              </w:rPr>
            </w:pPr>
            <w:r w:rsidRPr="00A26D71">
              <w:rPr>
                <w:rFonts w:ascii="Arial" w:hAnsi="Arial" w:cs="Arial"/>
              </w:rPr>
              <w:t xml:space="preserve">Pope Urban II launches the first crusade </w:t>
            </w:r>
          </w:p>
        </w:tc>
      </w:tr>
      <w:tr w:rsidR="00CD4020" w:rsidRPr="00A26D71" w14:paraId="73EF44DE" w14:textId="77777777" w:rsidTr="00CD4020">
        <w:trPr>
          <w:trHeight w:val="241"/>
        </w:trPr>
        <w:tc>
          <w:tcPr>
            <w:tcW w:w="1264" w:type="dxa"/>
          </w:tcPr>
          <w:p w14:paraId="6284F53A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</w:rPr>
              <w:t xml:space="preserve">1500 </w:t>
            </w:r>
            <w:r w:rsidRPr="00A26D71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7641" w:type="dxa"/>
          </w:tcPr>
          <w:p w14:paraId="21C093B5" w14:textId="77777777" w:rsidR="00CD4020" w:rsidRPr="00A26D71" w:rsidRDefault="00CD4020" w:rsidP="00CD4020">
            <w:pPr>
              <w:tabs>
                <w:tab w:val="left" w:pos="1451"/>
              </w:tabs>
              <w:rPr>
                <w:rFonts w:ascii="Arial" w:hAnsi="Arial" w:cs="Arial"/>
              </w:rPr>
            </w:pPr>
            <w:r w:rsidRPr="00A26D71">
              <w:rPr>
                <w:rFonts w:ascii="Arial" w:hAnsi="Arial" w:cs="Arial"/>
              </w:rPr>
              <w:t xml:space="preserve">End of the medieval era </w:t>
            </w:r>
          </w:p>
        </w:tc>
      </w:tr>
      <w:tr w:rsidR="00CD4020" w:rsidRPr="00A26D71" w14:paraId="164CF38C" w14:textId="77777777" w:rsidTr="00CD4020">
        <w:trPr>
          <w:trHeight w:val="249"/>
        </w:trPr>
        <w:tc>
          <w:tcPr>
            <w:tcW w:w="1264" w:type="dxa"/>
          </w:tcPr>
          <w:p w14:paraId="3D31E8BE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</w:rPr>
              <w:t xml:space="preserve">800 </w:t>
            </w:r>
            <w:r w:rsidRPr="00A26D71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7641" w:type="dxa"/>
          </w:tcPr>
          <w:p w14:paraId="3EBA90AC" w14:textId="77777777" w:rsidR="00CD4020" w:rsidRPr="00A26D71" w:rsidRDefault="00CD4020" w:rsidP="00CD4020">
            <w:pPr>
              <w:rPr>
                <w:rFonts w:ascii="Arial" w:hAnsi="Arial" w:cs="Arial"/>
              </w:rPr>
            </w:pPr>
            <w:r w:rsidRPr="00A26D71">
              <w:rPr>
                <w:rFonts w:ascii="Arial" w:hAnsi="Arial" w:cs="Arial"/>
              </w:rPr>
              <w:t xml:space="preserve">The feudal system begins in the Frankish empire under </w:t>
            </w:r>
            <w:proofErr w:type="spellStart"/>
            <w:r w:rsidRPr="00A26D71">
              <w:rPr>
                <w:rFonts w:ascii="Arial" w:hAnsi="Arial" w:cs="Arial"/>
              </w:rPr>
              <w:t>Charlemange</w:t>
            </w:r>
            <w:proofErr w:type="spellEnd"/>
            <w:r w:rsidRPr="00A26D71">
              <w:rPr>
                <w:rFonts w:ascii="Arial" w:hAnsi="Arial" w:cs="Arial"/>
              </w:rPr>
              <w:t xml:space="preserve"> </w:t>
            </w:r>
          </w:p>
        </w:tc>
      </w:tr>
      <w:tr w:rsidR="00CD4020" w:rsidRPr="00A26D71" w14:paraId="67A93DF0" w14:textId="77777777" w:rsidTr="00CD4020">
        <w:trPr>
          <w:trHeight w:val="249"/>
        </w:trPr>
        <w:tc>
          <w:tcPr>
            <w:tcW w:w="1264" w:type="dxa"/>
          </w:tcPr>
          <w:p w14:paraId="21280C44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</w:rPr>
              <w:t xml:space="preserve">500 </w:t>
            </w:r>
            <w:r w:rsidRPr="00A26D71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7641" w:type="dxa"/>
          </w:tcPr>
          <w:p w14:paraId="186B4E58" w14:textId="77777777" w:rsidR="00CD4020" w:rsidRPr="00A26D71" w:rsidRDefault="00CD4020" w:rsidP="00CD4020">
            <w:pPr>
              <w:rPr>
                <w:rFonts w:ascii="Arial" w:hAnsi="Arial" w:cs="Arial"/>
              </w:rPr>
            </w:pPr>
            <w:r w:rsidRPr="00A26D71">
              <w:rPr>
                <w:rFonts w:ascii="Arial" w:hAnsi="Arial" w:cs="Arial"/>
              </w:rPr>
              <w:t xml:space="preserve">Beginning of the medieval era </w:t>
            </w:r>
          </w:p>
        </w:tc>
      </w:tr>
      <w:tr w:rsidR="00CD4020" w:rsidRPr="00A26D71" w14:paraId="083536FF" w14:textId="77777777" w:rsidTr="00CD4020">
        <w:trPr>
          <w:trHeight w:val="258"/>
        </w:trPr>
        <w:tc>
          <w:tcPr>
            <w:tcW w:w="1264" w:type="dxa"/>
          </w:tcPr>
          <w:p w14:paraId="62BA1453" w14:textId="77777777" w:rsidR="00CD4020" w:rsidRPr="00A26D71" w:rsidRDefault="00CD4020" w:rsidP="00CD4020">
            <w:pPr>
              <w:rPr>
                <w:rFonts w:ascii="Arial" w:hAnsi="Arial" w:cs="Arial"/>
                <w:b/>
              </w:rPr>
            </w:pPr>
            <w:r w:rsidRPr="00A26D71">
              <w:rPr>
                <w:rFonts w:ascii="Arial" w:hAnsi="Arial" w:cs="Arial"/>
              </w:rPr>
              <w:t xml:space="preserve">1347 </w:t>
            </w:r>
            <w:r w:rsidRPr="00A26D71">
              <w:rPr>
                <w:rFonts w:ascii="Arial" w:hAnsi="Arial" w:cs="Arial"/>
                <w:b/>
              </w:rPr>
              <w:t>AD</w:t>
            </w:r>
          </w:p>
        </w:tc>
        <w:tc>
          <w:tcPr>
            <w:tcW w:w="7641" w:type="dxa"/>
          </w:tcPr>
          <w:p w14:paraId="17AAA2D3" w14:textId="77777777" w:rsidR="00CD4020" w:rsidRPr="00A26D71" w:rsidRDefault="00CD4020" w:rsidP="00CD4020">
            <w:pPr>
              <w:rPr>
                <w:rFonts w:ascii="Arial" w:hAnsi="Arial" w:cs="Arial"/>
              </w:rPr>
            </w:pPr>
            <w:r w:rsidRPr="00A26D71">
              <w:rPr>
                <w:rFonts w:ascii="Arial" w:hAnsi="Arial" w:cs="Arial"/>
              </w:rPr>
              <w:t xml:space="preserve">The Black Death begins in Europe </w:t>
            </w:r>
          </w:p>
        </w:tc>
      </w:tr>
    </w:tbl>
    <w:p w14:paraId="2DE7890D" w14:textId="77777777" w:rsidR="00197701" w:rsidRPr="00A26D71" w:rsidRDefault="00197701" w:rsidP="00197701">
      <w:pPr>
        <w:pStyle w:val="ListParagraph"/>
        <w:numPr>
          <w:ilvl w:val="0"/>
          <w:numId w:val="33"/>
        </w:numPr>
        <w:rPr>
          <w:rFonts w:ascii="Arial" w:hAnsi="Arial" w:cs="Arial"/>
          <w:b/>
        </w:rPr>
      </w:pPr>
      <w:r w:rsidRPr="00A26D71">
        <w:rPr>
          <w:rFonts w:ascii="Arial" w:hAnsi="Arial" w:cs="Arial"/>
          <w:b/>
        </w:rPr>
        <w:t>A clear scale</w:t>
      </w:r>
    </w:p>
    <w:p w14:paraId="26818D11" w14:textId="77777777" w:rsidR="00197701" w:rsidRPr="00A26D71" w:rsidRDefault="00197701" w:rsidP="00197701">
      <w:pPr>
        <w:pStyle w:val="ListParagraph"/>
        <w:numPr>
          <w:ilvl w:val="0"/>
          <w:numId w:val="33"/>
        </w:numPr>
        <w:rPr>
          <w:rFonts w:ascii="Arial" w:hAnsi="Arial" w:cs="Arial"/>
          <w:b/>
        </w:rPr>
      </w:pPr>
      <w:r w:rsidRPr="00A26D71">
        <w:rPr>
          <w:rFonts w:ascii="Arial" w:hAnsi="Arial" w:cs="Arial"/>
          <w:b/>
        </w:rPr>
        <w:t xml:space="preserve">A title </w:t>
      </w:r>
    </w:p>
    <w:p w14:paraId="530D9ABE" w14:textId="77777777" w:rsidR="00197701" w:rsidRPr="00A26D71" w:rsidRDefault="00197701" w:rsidP="00197701">
      <w:pPr>
        <w:pStyle w:val="ListParagraph"/>
        <w:numPr>
          <w:ilvl w:val="0"/>
          <w:numId w:val="33"/>
        </w:numPr>
        <w:rPr>
          <w:rFonts w:ascii="Arial" w:hAnsi="Arial" w:cs="Arial"/>
          <w:b/>
        </w:rPr>
      </w:pPr>
      <w:r w:rsidRPr="00A26D71">
        <w:rPr>
          <w:rFonts w:ascii="Arial" w:hAnsi="Arial" w:cs="Arial"/>
          <w:b/>
        </w:rPr>
        <w:t xml:space="preserve">Dates and events  </w:t>
      </w:r>
    </w:p>
    <w:p w14:paraId="4BF6557F" w14:textId="77777777" w:rsidR="00197701" w:rsidRPr="00A26D71" w:rsidRDefault="00197701" w:rsidP="00197701">
      <w:pPr>
        <w:spacing w:line="360" w:lineRule="auto"/>
        <w:rPr>
          <w:rFonts w:ascii="Arial" w:hAnsi="Arial" w:cs="Arial"/>
        </w:rPr>
      </w:pPr>
    </w:p>
    <w:p w14:paraId="443AC73F" w14:textId="77777777" w:rsidR="00197701" w:rsidRPr="00A26D71" w:rsidRDefault="00197701" w:rsidP="00197701">
      <w:pPr>
        <w:spacing w:line="360" w:lineRule="auto"/>
        <w:rPr>
          <w:rFonts w:ascii="Arial" w:hAnsi="Arial" w:cs="Arial"/>
        </w:rPr>
      </w:pPr>
    </w:p>
    <w:p w14:paraId="1DFA9B1F" w14:textId="77777777" w:rsidR="00197701" w:rsidRPr="00A26D71" w:rsidRDefault="00197701" w:rsidP="00197701">
      <w:pPr>
        <w:spacing w:line="360" w:lineRule="auto"/>
        <w:rPr>
          <w:rFonts w:ascii="Arial" w:hAnsi="Arial" w:cs="Arial"/>
        </w:rPr>
      </w:pPr>
    </w:p>
    <w:p w14:paraId="321DC8EF" w14:textId="77777777" w:rsidR="00197701" w:rsidRPr="00A26D71" w:rsidRDefault="00197701" w:rsidP="00197701">
      <w:pPr>
        <w:spacing w:line="360" w:lineRule="auto"/>
        <w:rPr>
          <w:rFonts w:ascii="Arial" w:hAnsi="Arial" w:cs="Arial"/>
        </w:rPr>
      </w:pPr>
    </w:p>
    <w:p w14:paraId="44F09DEB" w14:textId="77777777" w:rsidR="00197701" w:rsidRPr="00A26D71" w:rsidRDefault="00197701" w:rsidP="00FF0826">
      <w:pPr>
        <w:spacing w:line="360" w:lineRule="auto"/>
        <w:rPr>
          <w:rFonts w:ascii="Arial" w:hAnsi="Arial" w:cs="Arial"/>
        </w:rPr>
      </w:pPr>
    </w:p>
    <w:p w14:paraId="1DCD1D61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60ECDE4A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7A18A4BB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1E7490B3" w14:textId="01F60321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78DFD2C1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3DA52B00" w14:textId="79A9123B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046F86A1" w14:textId="662D61B5" w:rsidR="00197701" w:rsidRDefault="00197701" w:rsidP="00FF0826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F5CC9E" wp14:editId="760A5BC1">
                <wp:simplePos x="0" y="0"/>
                <wp:positionH relativeFrom="column">
                  <wp:posOffset>-119380</wp:posOffset>
                </wp:positionH>
                <wp:positionV relativeFrom="paragraph">
                  <wp:posOffset>210820</wp:posOffset>
                </wp:positionV>
                <wp:extent cx="10113645" cy="0"/>
                <wp:effectExtent l="38100" t="76200" r="20955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3645" cy="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9.4pt;margin-top:16.6pt;width:796.35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" strokecolor="windowText" strokeweight="1.25pt">
                <v:stroke startarrow="open" endarrow="open"/>
              </v:shape>
            </w:pict>
          </mc:Fallback>
        </mc:AlternateContent>
      </w:r>
    </w:p>
    <w:p w14:paraId="458C89FB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3B964491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0ED1351D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0AEF4320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17EECED6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3F81A1AA" w14:textId="77777777" w:rsidR="00197701" w:rsidRDefault="00197701" w:rsidP="00FF0826">
      <w:pPr>
        <w:spacing w:line="360" w:lineRule="auto"/>
        <w:rPr>
          <w:rFonts w:ascii="Arial" w:hAnsi="Arial" w:cs="Arial"/>
        </w:rPr>
      </w:pPr>
    </w:p>
    <w:p w14:paraId="29151068" w14:textId="0AFFC3E8" w:rsidR="001C0A77" w:rsidRDefault="00A26D71" w:rsidP="004B793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0B4086" wp14:editId="10A989EF">
                <wp:simplePos x="0" y="0"/>
                <wp:positionH relativeFrom="column">
                  <wp:posOffset>3563620</wp:posOffset>
                </wp:positionH>
                <wp:positionV relativeFrom="paragraph">
                  <wp:posOffset>783590</wp:posOffset>
                </wp:positionV>
                <wp:extent cx="185255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5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3A0BF" w14:textId="38D58B5A" w:rsidR="00A26D71" w:rsidRPr="00A26D71" w:rsidRDefault="00A26D71" w:rsidP="00A26D71">
                            <w:pPr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rPr>
                                <w:b/>
                              </w:rPr>
                            </w:pPr>
                            <w:r>
                              <w:t xml:space="preserve">        </w:t>
                            </w:r>
                            <w:r w:rsidRPr="00A26D71">
                              <w:rPr>
                                <w:b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80.6pt;margin-top:61.7pt;width:145.8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" stroked="f">
                <v:textbox style="mso-fit-shape-to-text:t">
                  <w:txbxContent>
                    <w:p w14:paraId="6EB3A0BF" w14:textId="38D58B5A" w:rsidR="00A26D71" w:rsidRPr="00A26D71" w:rsidRDefault="00A26D71" w:rsidP="00A26D71">
                      <w:pPr>
                        <w:pBdr>
                          <w:top w:val="single" w:sz="4" w:space="1" w:color="auto"/>
                          <w:bottom w:val="single" w:sz="4" w:space="1" w:color="auto"/>
                        </w:pBdr>
                        <w:rPr>
                          <w:b/>
                        </w:rPr>
                      </w:pPr>
                      <w:r>
                        <w:t xml:space="preserve">        </w:t>
                      </w:r>
                      <w:r w:rsidRPr="00A26D71">
                        <w:rPr>
                          <w:b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C0A77" w:rsidSect="004D74DD">
      <w:pgSz w:w="16838" w:h="11906" w:orient="landscape"/>
      <w:pgMar w:top="426" w:right="568" w:bottom="155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ECDA78" w14:textId="77777777" w:rsidR="00A26D71" w:rsidRDefault="00A26D71" w:rsidP="00A26D71">
      <w:r>
        <w:separator/>
      </w:r>
    </w:p>
  </w:endnote>
  <w:endnote w:type="continuationSeparator" w:id="0">
    <w:p w14:paraId="257702B3" w14:textId="77777777" w:rsidR="00A26D71" w:rsidRDefault="00A26D71" w:rsidP="00A2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FE108" w14:textId="77777777" w:rsidR="00A26D71" w:rsidRDefault="00A26D71" w:rsidP="00A26D71">
      <w:r>
        <w:separator/>
      </w:r>
    </w:p>
  </w:footnote>
  <w:footnote w:type="continuationSeparator" w:id="0">
    <w:p w14:paraId="2B684CF1" w14:textId="77777777" w:rsidR="00A26D71" w:rsidRDefault="00A26D71" w:rsidP="00A26D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E743E"/>
    <w:multiLevelType w:val="hybridMultilevel"/>
    <w:tmpl w:val="79A66BDE"/>
    <w:lvl w:ilvl="0" w:tplc="B98000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75639"/>
    <w:multiLevelType w:val="hybridMultilevel"/>
    <w:tmpl w:val="2BC0D40C"/>
    <w:lvl w:ilvl="0" w:tplc="EBE68FB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521F52"/>
    <w:multiLevelType w:val="hybridMultilevel"/>
    <w:tmpl w:val="FCE21F68"/>
    <w:lvl w:ilvl="0" w:tplc="6100984A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C3C59"/>
    <w:multiLevelType w:val="hybridMultilevel"/>
    <w:tmpl w:val="0A6E953A"/>
    <w:lvl w:ilvl="0" w:tplc="1F5EB7C8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AD2534"/>
    <w:multiLevelType w:val="hybridMultilevel"/>
    <w:tmpl w:val="D56C28EA"/>
    <w:lvl w:ilvl="0" w:tplc="454022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9B2CB2"/>
    <w:multiLevelType w:val="hybridMultilevel"/>
    <w:tmpl w:val="08085392"/>
    <w:lvl w:ilvl="0" w:tplc="EBE68FB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735EF9"/>
    <w:multiLevelType w:val="hybridMultilevel"/>
    <w:tmpl w:val="82CAF192"/>
    <w:lvl w:ilvl="0" w:tplc="EBE68FB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21F35"/>
    <w:multiLevelType w:val="hybridMultilevel"/>
    <w:tmpl w:val="6644DF80"/>
    <w:lvl w:ilvl="0" w:tplc="226871B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C54EB4"/>
    <w:multiLevelType w:val="hybridMultilevel"/>
    <w:tmpl w:val="25AEFA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E7EEB"/>
    <w:multiLevelType w:val="hybridMultilevel"/>
    <w:tmpl w:val="A52040E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2E1A5A5F"/>
    <w:multiLevelType w:val="hybridMultilevel"/>
    <w:tmpl w:val="72E65E08"/>
    <w:lvl w:ilvl="0" w:tplc="EBE68FBA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E5537F5"/>
    <w:multiLevelType w:val="hybridMultilevel"/>
    <w:tmpl w:val="F15019BC"/>
    <w:lvl w:ilvl="0" w:tplc="EBE68FB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304692"/>
    <w:multiLevelType w:val="hybridMultilevel"/>
    <w:tmpl w:val="C076E466"/>
    <w:lvl w:ilvl="0" w:tplc="18A86D1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D4CCA"/>
    <w:multiLevelType w:val="hybridMultilevel"/>
    <w:tmpl w:val="738C4A2E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321F7CE4"/>
    <w:multiLevelType w:val="hybridMultilevel"/>
    <w:tmpl w:val="EF58BBC4"/>
    <w:lvl w:ilvl="0" w:tplc="EBE68FBA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344E4118"/>
    <w:multiLevelType w:val="hybridMultilevel"/>
    <w:tmpl w:val="BB3466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CF5094"/>
    <w:multiLevelType w:val="hybridMultilevel"/>
    <w:tmpl w:val="E8AEDDC8"/>
    <w:lvl w:ilvl="0" w:tplc="EBE68FBA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EC95685"/>
    <w:multiLevelType w:val="multilevel"/>
    <w:tmpl w:val="738C4A2E"/>
    <w:lvl w:ilvl="0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51F153F3"/>
    <w:multiLevelType w:val="hybridMultilevel"/>
    <w:tmpl w:val="35D82614"/>
    <w:lvl w:ilvl="0" w:tplc="47620340">
      <w:start w:val="1"/>
      <w:numFmt w:val="lowerLetter"/>
      <w:lvlText w:val="(%1)"/>
      <w:lvlJc w:val="left"/>
      <w:pPr>
        <w:ind w:left="644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946CEC"/>
    <w:multiLevelType w:val="hybridMultilevel"/>
    <w:tmpl w:val="DE3C32BA"/>
    <w:lvl w:ilvl="0" w:tplc="EBE68FBA">
      <w:start w:val="1"/>
      <w:numFmt w:val="bullet"/>
      <w:lvlText w:val=""/>
      <w:lvlJc w:val="left"/>
      <w:pPr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>
    <w:nsid w:val="560C5B8F"/>
    <w:multiLevelType w:val="hybridMultilevel"/>
    <w:tmpl w:val="73C84974"/>
    <w:lvl w:ilvl="0" w:tplc="EBE68FBA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72E50C5"/>
    <w:multiLevelType w:val="hybridMultilevel"/>
    <w:tmpl w:val="AB9C0882"/>
    <w:lvl w:ilvl="0" w:tplc="EBE68FB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126F9"/>
    <w:multiLevelType w:val="hybridMultilevel"/>
    <w:tmpl w:val="9258A322"/>
    <w:lvl w:ilvl="0" w:tplc="EBE68FBA">
      <w:start w:val="1"/>
      <w:numFmt w:val="bullet"/>
      <w:lvlText w:val="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5">
    <w:nsid w:val="59432FCB"/>
    <w:multiLevelType w:val="hybridMultilevel"/>
    <w:tmpl w:val="768AFDAC"/>
    <w:lvl w:ilvl="0" w:tplc="EBE68FBA">
      <w:start w:val="1"/>
      <w:numFmt w:val="bullet"/>
      <w:lvlText w:val="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2F32D2"/>
    <w:multiLevelType w:val="hybridMultilevel"/>
    <w:tmpl w:val="B9EE7C14"/>
    <w:lvl w:ilvl="0" w:tplc="EBE68FBA">
      <w:start w:val="1"/>
      <w:numFmt w:val="bullet"/>
      <w:lvlText w:val="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8">
    <w:nsid w:val="6F0F6D0E"/>
    <w:multiLevelType w:val="hybridMultilevel"/>
    <w:tmpl w:val="F3A48654"/>
    <w:lvl w:ilvl="0" w:tplc="EBE68FBA">
      <w:start w:val="1"/>
      <w:numFmt w:val="bullet"/>
      <w:lvlText w:val=""/>
      <w:lvlJc w:val="left"/>
      <w:pPr>
        <w:ind w:left="9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71924327"/>
    <w:multiLevelType w:val="multilevel"/>
    <w:tmpl w:val="738C4A2E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>
    <w:nsid w:val="73B81FB6"/>
    <w:multiLevelType w:val="hybridMultilevel"/>
    <w:tmpl w:val="C96EF674"/>
    <w:lvl w:ilvl="0" w:tplc="EBE68FB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48716D"/>
    <w:multiLevelType w:val="hybridMultilevel"/>
    <w:tmpl w:val="5BC2BD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7524E8"/>
    <w:multiLevelType w:val="hybridMultilevel"/>
    <w:tmpl w:val="09B811EA"/>
    <w:lvl w:ilvl="0" w:tplc="EBE68FB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A81CD2"/>
    <w:multiLevelType w:val="hybridMultilevel"/>
    <w:tmpl w:val="CC00AA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6"/>
  </w:num>
  <w:num w:numId="4">
    <w:abstractNumId w:val="17"/>
  </w:num>
  <w:num w:numId="5">
    <w:abstractNumId w:val="2"/>
  </w:num>
  <w:num w:numId="6">
    <w:abstractNumId w:val="14"/>
  </w:num>
  <w:num w:numId="7">
    <w:abstractNumId w:val="29"/>
  </w:num>
  <w:num w:numId="8">
    <w:abstractNumId w:val="19"/>
  </w:num>
  <w:num w:numId="9">
    <w:abstractNumId w:val="28"/>
  </w:num>
  <w:num w:numId="10">
    <w:abstractNumId w:val="25"/>
  </w:num>
  <w:num w:numId="11">
    <w:abstractNumId w:val="27"/>
  </w:num>
  <w:num w:numId="12">
    <w:abstractNumId w:val="24"/>
  </w:num>
  <w:num w:numId="13">
    <w:abstractNumId w:val="32"/>
  </w:num>
  <w:num w:numId="14">
    <w:abstractNumId w:val="18"/>
  </w:num>
  <w:num w:numId="15">
    <w:abstractNumId w:val="1"/>
  </w:num>
  <w:num w:numId="16">
    <w:abstractNumId w:val="12"/>
  </w:num>
  <w:num w:numId="17">
    <w:abstractNumId w:val="15"/>
  </w:num>
  <w:num w:numId="18">
    <w:abstractNumId w:val="23"/>
  </w:num>
  <w:num w:numId="19">
    <w:abstractNumId w:val="22"/>
  </w:num>
  <w:num w:numId="20">
    <w:abstractNumId w:val="31"/>
  </w:num>
  <w:num w:numId="21">
    <w:abstractNumId w:val="33"/>
  </w:num>
  <w:num w:numId="22">
    <w:abstractNumId w:val="8"/>
  </w:num>
  <w:num w:numId="23">
    <w:abstractNumId w:val="30"/>
  </w:num>
  <w:num w:numId="24">
    <w:abstractNumId w:val="5"/>
  </w:num>
  <w:num w:numId="25">
    <w:abstractNumId w:val="0"/>
  </w:num>
  <w:num w:numId="26">
    <w:abstractNumId w:val="4"/>
  </w:num>
  <w:num w:numId="27">
    <w:abstractNumId w:val="9"/>
  </w:num>
  <w:num w:numId="28">
    <w:abstractNumId w:val="3"/>
  </w:num>
  <w:num w:numId="29">
    <w:abstractNumId w:val="21"/>
  </w:num>
  <w:num w:numId="30">
    <w:abstractNumId w:val="11"/>
  </w:num>
  <w:num w:numId="31">
    <w:abstractNumId w:val="20"/>
  </w:num>
  <w:num w:numId="32">
    <w:abstractNumId w:val="7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39"/>
    <w:rsid w:val="00172414"/>
    <w:rsid w:val="00193EF8"/>
    <w:rsid w:val="00195120"/>
    <w:rsid w:val="00197701"/>
    <w:rsid w:val="001C0A77"/>
    <w:rsid w:val="002C2936"/>
    <w:rsid w:val="00390043"/>
    <w:rsid w:val="003D6DFD"/>
    <w:rsid w:val="003E1B5B"/>
    <w:rsid w:val="004B7939"/>
    <w:rsid w:val="004C1049"/>
    <w:rsid w:val="004D74DD"/>
    <w:rsid w:val="00581AC6"/>
    <w:rsid w:val="00582F04"/>
    <w:rsid w:val="005E22EE"/>
    <w:rsid w:val="006641C4"/>
    <w:rsid w:val="006C239A"/>
    <w:rsid w:val="006F37A3"/>
    <w:rsid w:val="007B09E7"/>
    <w:rsid w:val="007E683E"/>
    <w:rsid w:val="00824050"/>
    <w:rsid w:val="008A6CC4"/>
    <w:rsid w:val="0095601E"/>
    <w:rsid w:val="0098553A"/>
    <w:rsid w:val="009D4D92"/>
    <w:rsid w:val="00A05E0E"/>
    <w:rsid w:val="00A22C09"/>
    <w:rsid w:val="00A26D71"/>
    <w:rsid w:val="00A4181E"/>
    <w:rsid w:val="00A96A78"/>
    <w:rsid w:val="00AA4C3B"/>
    <w:rsid w:val="00BD7A04"/>
    <w:rsid w:val="00C41369"/>
    <w:rsid w:val="00C43EAC"/>
    <w:rsid w:val="00CD4020"/>
    <w:rsid w:val="00D209AB"/>
    <w:rsid w:val="00D458F1"/>
    <w:rsid w:val="00D76C6E"/>
    <w:rsid w:val="00DB448C"/>
    <w:rsid w:val="00DC41E6"/>
    <w:rsid w:val="00DE5A3A"/>
    <w:rsid w:val="00E16278"/>
    <w:rsid w:val="00E45223"/>
    <w:rsid w:val="00E519B3"/>
    <w:rsid w:val="00E54D40"/>
    <w:rsid w:val="00EB4EBB"/>
    <w:rsid w:val="00F750B0"/>
    <w:rsid w:val="00FF0826"/>
    <w:rsid w:val="00F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F6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0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54D40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rsid w:val="00FF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26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26D71"/>
    <w:rPr>
      <w:sz w:val="24"/>
      <w:szCs w:val="24"/>
    </w:rPr>
  </w:style>
  <w:style w:type="paragraph" w:styleId="Footer">
    <w:name w:val="footer"/>
    <w:basedOn w:val="Normal"/>
    <w:link w:val="FooterChar"/>
    <w:rsid w:val="00A26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6D71"/>
    <w:rPr>
      <w:sz w:val="24"/>
      <w:szCs w:val="24"/>
    </w:rPr>
  </w:style>
  <w:style w:type="paragraph" w:styleId="BalloonText">
    <w:name w:val="Balloon Text"/>
    <w:basedOn w:val="Normal"/>
    <w:link w:val="BalloonTextChar"/>
    <w:rsid w:val="00A26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B79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0E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E54D40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rsid w:val="00FF7A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A26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A26D71"/>
    <w:rPr>
      <w:sz w:val="24"/>
      <w:szCs w:val="24"/>
    </w:rPr>
  </w:style>
  <w:style w:type="paragraph" w:styleId="Footer">
    <w:name w:val="footer"/>
    <w:basedOn w:val="Normal"/>
    <w:link w:val="FooterChar"/>
    <w:rsid w:val="00A26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A26D71"/>
    <w:rPr>
      <w:sz w:val="24"/>
      <w:szCs w:val="24"/>
    </w:rPr>
  </w:style>
  <w:style w:type="paragraph" w:styleId="BalloonText">
    <w:name w:val="Balloon Text"/>
    <w:basedOn w:val="Normal"/>
    <w:link w:val="BalloonTextChar"/>
    <w:rsid w:val="00A26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D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0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9B9FF8-5F2D-44E7-B5C1-5B550BA0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394810B5</Template>
  <TotalTime>1</TotalTime>
  <Pages>5</Pages>
  <Words>820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GASS Gale</dc:creator>
  <cp:lastModifiedBy>HARRIS Adam</cp:lastModifiedBy>
  <cp:revision>2</cp:revision>
  <dcterms:created xsi:type="dcterms:W3CDTF">2017-02-12T08:14:00Z</dcterms:created>
  <dcterms:modified xsi:type="dcterms:W3CDTF">2017-02-12T08:14:00Z</dcterms:modified>
</cp:coreProperties>
</file>