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1562"/>
        <w:tblW w:w="15417" w:type="dxa"/>
        <w:tblLayout w:type="fixed"/>
        <w:tblLook w:val="04A0" w:firstRow="1" w:lastRow="0" w:firstColumn="1" w:lastColumn="0" w:noHBand="0" w:noVBand="1"/>
      </w:tblPr>
      <w:tblGrid>
        <w:gridCol w:w="948"/>
        <w:gridCol w:w="3271"/>
        <w:gridCol w:w="3827"/>
        <w:gridCol w:w="3828"/>
        <w:gridCol w:w="3543"/>
      </w:tblGrid>
      <w:tr w:rsidR="00421AA3" w14:paraId="36C5E35E" w14:textId="77777777" w:rsidTr="00A8326E">
        <w:trPr>
          <w:trHeight w:val="157"/>
        </w:trPr>
        <w:tc>
          <w:tcPr>
            <w:tcW w:w="948" w:type="dxa"/>
            <w:shd w:val="clear" w:color="auto" w:fill="FFFFFF" w:themeFill="background1"/>
          </w:tcPr>
          <w:p w14:paraId="588109CA" w14:textId="77777777" w:rsidR="00265FB3" w:rsidRPr="00333751" w:rsidRDefault="00265FB3" w:rsidP="00421AA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751">
              <w:rPr>
                <w:rFonts w:ascii="Arial" w:hAnsi="Arial" w:cs="Arial"/>
                <w:b/>
                <w:sz w:val="28"/>
                <w:szCs w:val="28"/>
              </w:rPr>
              <w:t>Week</w:t>
            </w:r>
          </w:p>
        </w:tc>
        <w:tc>
          <w:tcPr>
            <w:tcW w:w="327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6160FF" w14:textId="77777777" w:rsidR="00265FB3" w:rsidRPr="00333751" w:rsidRDefault="00265FB3" w:rsidP="00421AA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751">
              <w:rPr>
                <w:rFonts w:ascii="Arial" w:hAnsi="Arial" w:cs="Arial"/>
                <w:b/>
                <w:sz w:val="28"/>
                <w:szCs w:val="28"/>
              </w:rPr>
              <w:t>Lesson 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D315F0" w14:textId="77777777" w:rsidR="00265FB3" w:rsidRPr="00333751" w:rsidRDefault="00265FB3" w:rsidP="00421AA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751">
              <w:rPr>
                <w:rFonts w:ascii="Arial" w:hAnsi="Arial" w:cs="Arial"/>
                <w:b/>
                <w:sz w:val="28"/>
                <w:szCs w:val="28"/>
              </w:rPr>
              <w:t>Lesson 2</w:t>
            </w:r>
          </w:p>
        </w:tc>
        <w:tc>
          <w:tcPr>
            <w:tcW w:w="3828" w:type="dxa"/>
            <w:shd w:val="clear" w:color="auto" w:fill="FFFFFF" w:themeFill="background1"/>
          </w:tcPr>
          <w:p w14:paraId="57FD8954" w14:textId="77777777" w:rsidR="00265FB3" w:rsidRPr="00333751" w:rsidRDefault="00265FB3" w:rsidP="00421AA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751">
              <w:rPr>
                <w:rFonts w:ascii="Arial" w:hAnsi="Arial" w:cs="Arial"/>
                <w:b/>
                <w:sz w:val="28"/>
                <w:szCs w:val="28"/>
              </w:rPr>
              <w:t>Lesson 3</w:t>
            </w:r>
          </w:p>
        </w:tc>
        <w:tc>
          <w:tcPr>
            <w:tcW w:w="3543" w:type="dxa"/>
            <w:shd w:val="clear" w:color="auto" w:fill="FFFFFF" w:themeFill="background1"/>
          </w:tcPr>
          <w:p w14:paraId="348A3FFF" w14:textId="77777777" w:rsidR="00265FB3" w:rsidRPr="00333751" w:rsidRDefault="00265FB3" w:rsidP="00421AA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751">
              <w:rPr>
                <w:rFonts w:ascii="Arial" w:hAnsi="Arial" w:cs="Arial"/>
                <w:b/>
                <w:sz w:val="28"/>
                <w:szCs w:val="28"/>
              </w:rPr>
              <w:t>Lesson 4</w:t>
            </w:r>
          </w:p>
        </w:tc>
      </w:tr>
      <w:tr w:rsidR="00421AA3" w14:paraId="1DAEDC25" w14:textId="77777777" w:rsidTr="00A8326E">
        <w:trPr>
          <w:trHeight w:val="157"/>
        </w:trPr>
        <w:tc>
          <w:tcPr>
            <w:tcW w:w="948" w:type="dxa"/>
          </w:tcPr>
          <w:p w14:paraId="60B05CCC" w14:textId="77777777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8E4DB2B" w14:textId="1F94401D" w:rsidR="00265FB3" w:rsidRPr="009E367A" w:rsidRDefault="00265FB3" w:rsidP="00421AA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-391"/>
              <w:rPr>
                <w:rFonts w:ascii="Arial" w:hAnsi="Arial" w:cs="Arial"/>
                <w:sz w:val="22"/>
                <w:szCs w:val="22"/>
              </w:rPr>
            </w:pPr>
            <w:r w:rsidRPr="009E367A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2EB8F164" w14:textId="77777777" w:rsidR="00265FB3" w:rsidRPr="009E367A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114AF8" w14:textId="77777777" w:rsidR="00265FB3" w:rsidRPr="009E367A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75C411" w14:textId="77777777" w:rsidR="00265FB3" w:rsidRPr="009E367A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8" w:type="dxa"/>
          </w:tcPr>
          <w:p w14:paraId="6E7F0E55" w14:textId="4375D263" w:rsidR="00173CD0" w:rsidRDefault="00FF04C6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0CFB91A8" wp14:editId="243FC698">
                  <wp:simplePos x="0" y="0"/>
                  <wp:positionH relativeFrom="column">
                    <wp:posOffset>3676015</wp:posOffset>
                  </wp:positionH>
                  <wp:positionV relativeFrom="paragraph">
                    <wp:posOffset>-1005189</wp:posOffset>
                  </wp:positionV>
                  <wp:extent cx="768985" cy="787384"/>
                  <wp:effectExtent l="0" t="0" r="0" b="0"/>
                  <wp:wrapNone/>
                  <wp:docPr id="1" name="Picture 1" descr="Image result for narrogin senior high schoo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narrogin senior high schoo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78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04C6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18F2FB" wp14:editId="15D94069">
                      <wp:simplePos x="0" y="0"/>
                      <wp:positionH relativeFrom="column">
                        <wp:posOffset>-4420235</wp:posOffset>
                      </wp:positionH>
                      <wp:positionV relativeFrom="paragraph">
                        <wp:posOffset>-998855</wp:posOffset>
                      </wp:positionV>
                      <wp:extent cx="7962900" cy="657225"/>
                      <wp:effectExtent l="0" t="0" r="0" b="95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629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FB1CE" w14:textId="61163F0C" w:rsidR="00D139CB" w:rsidRPr="00FF04C6" w:rsidRDefault="00D139CB">
                                  <w:pPr>
                                    <w:rPr>
                                      <w:rFonts w:ascii="Gill Sans Ultra Bold" w:hAnsi="Gill Sans Ultra Bold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Gill Sans Ultra Bold" w:hAnsi="Gill Sans Ultra Bold"/>
                                      <w:sz w:val="36"/>
                                      <w:szCs w:val="36"/>
                                    </w:rPr>
                                    <w:t>NSHS</w:t>
                                  </w:r>
                                  <w:r w:rsidRPr="00FF04C6">
                                    <w:rPr>
                                      <w:rFonts w:ascii="Gill Sans Ultra Bold" w:hAnsi="Gill Sans Ultra Bold"/>
                                      <w:sz w:val="36"/>
                                      <w:szCs w:val="36"/>
                                    </w:rPr>
                                    <w:t xml:space="preserve"> Year 8 2017 Term 2: Civics and Citizenship Program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48.05pt;margin-top:-78.65pt;width:627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SnHwIAAB0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" stroked="f">
                      <v:textbox>
                        <w:txbxContent>
                          <w:p w14:paraId="6E0FB1CE" w14:textId="61163F0C" w:rsidR="00D139CB" w:rsidRPr="00FF04C6" w:rsidRDefault="00D139CB">
                            <w:pPr>
                              <w:rPr>
                                <w:rFonts w:ascii="Gill Sans Ultra Bold" w:hAnsi="Gill Sans Ultra 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Ultra Bold" w:hAnsi="Gill Sans Ultra Bold"/>
                                <w:sz w:val="36"/>
                                <w:szCs w:val="36"/>
                              </w:rPr>
                              <w:t>NSHS</w:t>
                            </w:r>
                            <w:r w:rsidRPr="00FF04C6">
                              <w:rPr>
                                <w:rFonts w:ascii="Gill Sans Ultra Bold" w:hAnsi="Gill Sans Ultra Bold"/>
                                <w:sz w:val="36"/>
                                <w:szCs w:val="36"/>
                              </w:rPr>
                              <w:t xml:space="preserve"> Year 8 2017 Term 2: Civics and Citizenship Program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3CD0" w:rsidRPr="00173CD0">
              <w:rPr>
                <w:rFonts w:ascii="Arial" w:hAnsi="Arial" w:cs="Arial"/>
                <w:b/>
                <w:sz w:val="22"/>
                <w:szCs w:val="22"/>
                <w:u w:val="thick"/>
              </w:rPr>
              <w:t>Assessment</w:t>
            </w:r>
            <w:r w:rsidR="00173CD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0096D111" w14:textId="1ED92463" w:rsidR="00173CD0" w:rsidRDefault="00173CD0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(History Catch-up)</w:t>
            </w:r>
          </w:p>
          <w:p w14:paraId="137BED09" w14:textId="687C38AA" w:rsidR="00265FB3" w:rsidRPr="00173CD0" w:rsidRDefault="00173CD0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In-Class Validation </w:t>
            </w:r>
          </w:p>
          <w:p w14:paraId="1441358F" w14:textId="77777777" w:rsidR="00265FB3" w:rsidRPr="00FF749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B066C6" w14:textId="0A06D714" w:rsidR="00265FB3" w:rsidRPr="00FF749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6379C5" w14:textId="77777777" w:rsidR="00265FB3" w:rsidRPr="00FF749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434B1D" w14:textId="459D4927" w:rsidR="00265FB3" w:rsidRPr="00FF749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57B7D" w14:textId="77777777" w:rsidR="00265FB3" w:rsidRPr="00FF749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7F5016" w14:textId="77777777" w:rsidR="00265FB3" w:rsidRPr="00FF749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30487D" w14:textId="77777777" w:rsid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59BDD9" w14:textId="77777777" w:rsid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F5B340" w14:textId="4CC7AD9C" w:rsidR="00265FB3" w:rsidRPr="00265FB3" w:rsidRDefault="00265FB3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65FB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543" w:type="dxa"/>
          </w:tcPr>
          <w:p w14:paraId="1D397BDB" w14:textId="415139A7" w:rsidR="00330ADA" w:rsidRPr="00330ADA" w:rsidRDefault="00330ADA" w:rsidP="00421AA3">
            <w:pPr>
              <w:widowControl w:val="0"/>
              <w:autoSpaceDE w:val="0"/>
              <w:autoSpaceDN w:val="0"/>
              <w:adjustRightInd w:val="0"/>
              <w:spacing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Rights and Freedoms</w:t>
            </w:r>
          </w:p>
          <w:p w14:paraId="45D5D492" w14:textId="7F4AD2D3" w:rsidR="00D26D9D" w:rsidRDefault="00D26D9D" w:rsidP="00421AA3">
            <w:pPr>
              <w:widowControl w:val="0"/>
              <w:autoSpaceDE w:val="0"/>
              <w:autoSpaceDN w:val="0"/>
              <w:adjustRightInd w:val="0"/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and discuss:</w:t>
            </w:r>
          </w:p>
          <w:p w14:paraId="59B54885" w14:textId="77777777" w:rsidR="00D26D9D" w:rsidRDefault="00D26D9D" w:rsidP="00421AA3">
            <w:pPr>
              <w:widowControl w:val="0"/>
              <w:autoSpaceDE w:val="0"/>
              <w:autoSpaceDN w:val="0"/>
              <w:adjustRightInd w:val="0"/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-Rights </w:t>
            </w:r>
          </w:p>
          <w:p w14:paraId="51FDB6A2" w14:textId="742F5B62" w:rsidR="00D26D9D" w:rsidRDefault="00D26D9D" w:rsidP="00421AA3">
            <w:pPr>
              <w:widowControl w:val="0"/>
              <w:autoSpaceDE w:val="0"/>
              <w:autoSpaceDN w:val="0"/>
              <w:adjustRightInd w:val="0"/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-Freedoms </w:t>
            </w:r>
          </w:p>
          <w:p w14:paraId="66DDA57A" w14:textId="77777777" w:rsidR="00D26D9D" w:rsidRDefault="00D26D9D" w:rsidP="00421AA3">
            <w:pPr>
              <w:widowControl w:val="0"/>
              <w:autoSpaceDE w:val="0"/>
              <w:autoSpaceDN w:val="0"/>
              <w:adjustRightInd w:val="0"/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36193818" w14:textId="1CFEB726" w:rsidR="00173CD0" w:rsidRDefault="00D26D9D" w:rsidP="00421AA3">
            <w:pPr>
              <w:widowControl w:val="0"/>
              <w:autoSpaceDE w:val="0"/>
              <w:autoSpaceDN w:val="0"/>
              <w:adjustRightInd w:val="0"/>
              <w:spacing w:line="0" w:lineRule="atLeast"/>
              <w:ind w:right="-3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Brainstorm rights w</w:t>
            </w:r>
            <w:r w:rsidR="00173CD0" w:rsidRPr="003C6FD9">
              <w:rPr>
                <w:rFonts w:ascii="Arial" w:hAnsi="Arial" w:cs="Arial"/>
                <w:sz w:val="22"/>
                <w:szCs w:val="22"/>
              </w:rPr>
              <w:t>ithin family and school and ways that rights are restricted.</w:t>
            </w:r>
          </w:p>
          <w:p w14:paraId="0D84A1E5" w14:textId="77777777" w:rsidR="00D26D9D" w:rsidRDefault="00D26D9D" w:rsidP="00421AA3">
            <w:pPr>
              <w:widowControl w:val="0"/>
              <w:autoSpaceDE w:val="0"/>
              <w:autoSpaceDN w:val="0"/>
              <w:adjustRightInd w:val="0"/>
              <w:spacing w:line="360" w:lineRule="atLeast"/>
              <w:ind w:right="-391"/>
              <w:rPr>
                <w:rFonts w:ascii="Arial" w:hAnsi="Arial" w:cs="Arial"/>
                <w:sz w:val="22"/>
                <w:szCs w:val="22"/>
              </w:rPr>
            </w:pPr>
          </w:p>
          <w:p w14:paraId="0089BA9A" w14:textId="77777777" w:rsidR="00173CD0" w:rsidRPr="003C6FD9" w:rsidRDefault="00173CD0" w:rsidP="00421AA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Students come up with three rights and freedoms that Australian have. And then think of any limits or restrictions that could be placed on these rights</w:t>
            </w:r>
          </w:p>
          <w:p w14:paraId="12123DC0" w14:textId="77777777" w:rsidR="00265FB3" w:rsidRPr="003C6FD9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65BA75" w14:textId="60D7AAFE" w:rsidR="00D33249" w:rsidRPr="003C6FD9" w:rsidRDefault="00D33249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b/>
                <w:sz w:val="22"/>
                <w:szCs w:val="22"/>
              </w:rPr>
              <w:t>Handout Visual Representation task</w:t>
            </w:r>
          </w:p>
        </w:tc>
      </w:tr>
      <w:tr w:rsidR="00421AA3" w14:paraId="101227D7" w14:textId="77777777" w:rsidTr="00A8326E">
        <w:trPr>
          <w:trHeight w:val="1976"/>
        </w:trPr>
        <w:tc>
          <w:tcPr>
            <w:tcW w:w="948" w:type="dxa"/>
          </w:tcPr>
          <w:p w14:paraId="58402F69" w14:textId="0D544031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71" w:type="dxa"/>
          </w:tcPr>
          <w:p w14:paraId="36218E45" w14:textId="405BCFA3" w:rsidR="00330ADA" w:rsidRPr="00330ADA" w:rsidRDefault="00330ADA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The Constitution </w:t>
            </w:r>
          </w:p>
          <w:p w14:paraId="3BF678EC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Define: </w:t>
            </w:r>
          </w:p>
          <w:p w14:paraId="7989BA4A" w14:textId="77777777" w:rsidR="00173CD0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-Democracy</w:t>
            </w:r>
          </w:p>
          <w:p w14:paraId="4ADC2E60" w14:textId="7BEBF615" w:rsidR="00D139CB" w:rsidRPr="003C6FD9" w:rsidRDefault="00D139CB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-Constitution</w:t>
            </w:r>
          </w:p>
          <w:p w14:paraId="33BCB0CE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D7957E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What is a constitution?</w:t>
            </w:r>
          </w:p>
          <w:p w14:paraId="318EE7A1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Examine sporting constitutions and evaluate the purpose of the sporting constitution. </w:t>
            </w:r>
          </w:p>
          <w:p w14:paraId="5258D1B2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717B12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What is the Australian constitution </w:t>
            </w:r>
          </w:p>
          <w:p w14:paraId="008B407A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35411D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ABC Splash Video </w:t>
            </w:r>
          </w:p>
          <w:p w14:paraId="0B0FE99B" w14:textId="77777777" w:rsidR="00173CD0" w:rsidRPr="003C6FD9" w:rsidRDefault="00D139CB" w:rsidP="00421AA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173CD0" w:rsidRPr="003C6FD9">
                <w:rPr>
                  <w:rStyle w:val="Hyperlink"/>
                  <w:rFonts w:ascii="Arial" w:hAnsi="Arial" w:cs="Arial"/>
                  <w:sz w:val="22"/>
                  <w:szCs w:val="22"/>
                </w:rPr>
                <w:t>http://splash.abc.net.au/home</w:t>
              </w:r>
            </w:hyperlink>
          </w:p>
          <w:p w14:paraId="7C8185E5" w14:textId="77777777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#!/media/1976003/the-</w:t>
            </w:r>
            <w:proofErr w:type="spellStart"/>
            <w:r w:rsidRPr="003C6FD9">
              <w:rPr>
                <w:rFonts w:ascii="Arial" w:hAnsi="Arial" w:cs="Arial"/>
                <w:sz w:val="22"/>
                <w:szCs w:val="22"/>
              </w:rPr>
              <w:t>australian</w:t>
            </w:r>
            <w:proofErr w:type="spellEnd"/>
            <w:r w:rsidRPr="003C6FD9">
              <w:rPr>
                <w:rFonts w:ascii="Arial" w:hAnsi="Arial" w:cs="Arial"/>
                <w:sz w:val="22"/>
                <w:szCs w:val="22"/>
              </w:rPr>
              <w:t>-constitution</w:t>
            </w:r>
          </w:p>
          <w:p w14:paraId="0FFA90F0" w14:textId="77777777" w:rsidR="00173CD0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20D5C8" w14:textId="77777777" w:rsidR="00421AA3" w:rsidRDefault="00421AA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5BCE" w14:textId="77777777" w:rsidR="00421AA3" w:rsidRPr="003C6FD9" w:rsidRDefault="00421AA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970CA6" w14:textId="5230D1A6" w:rsidR="00173CD0" w:rsidRPr="003C6FD9" w:rsidRDefault="00173CD0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The 5 </w:t>
            </w:r>
            <w:r w:rsidR="00D139CB">
              <w:rPr>
                <w:rFonts w:ascii="Arial" w:hAnsi="Arial" w:cs="Arial"/>
                <w:sz w:val="22"/>
                <w:szCs w:val="22"/>
              </w:rPr>
              <w:t>rights featured in</w:t>
            </w:r>
            <w:bookmarkStart w:id="0" w:name="_GoBack"/>
            <w:bookmarkEnd w:id="0"/>
            <w:r w:rsidRPr="003C6FD9">
              <w:rPr>
                <w:rFonts w:ascii="Arial" w:hAnsi="Arial" w:cs="Arial"/>
                <w:sz w:val="22"/>
                <w:szCs w:val="22"/>
              </w:rPr>
              <w:t xml:space="preserve"> constitution. </w:t>
            </w:r>
          </w:p>
          <w:p w14:paraId="2FCCFE65" w14:textId="77777777" w:rsidR="00173CD0" w:rsidRPr="003C6FD9" w:rsidRDefault="00173CD0" w:rsidP="00421AA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Religion </w:t>
            </w:r>
          </w:p>
          <w:p w14:paraId="6648241C" w14:textId="77777777" w:rsidR="00173CD0" w:rsidRPr="003C6FD9" w:rsidRDefault="00173CD0" w:rsidP="00421AA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Trial by jury </w:t>
            </w:r>
          </w:p>
          <w:p w14:paraId="789E2195" w14:textId="77777777" w:rsidR="00173CD0" w:rsidRPr="003C6FD9" w:rsidRDefault="00173CD0" w:rsidP="00421AA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Compensation </w:t>
            </w:r>
          </w:p>
          <w:p w14:paraId="657B420B" w14:textId="1C0A1BE0" w:rsidR="00173CD0" w:rsidRPr="003C6FD9" w:rsidRDefault="00D139CB" w:rsidP="00D139C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173CD0" w:rsidRPr="003C6FD9">
              <w:rPr>
                <w:rFonts w:ascii="Arial" w:hAnsi="Arial" w:cs="Arial"/>
                <w:sz w:val="22"/>
                <w:szCs w:val="22"/>
              </w:rPr>
              <w:t xml:space="preserve">or acquired property </w:t>
            </w:r>
          </w:p>
          <w:p w14:paraId="44A19602" w14:textId="77777777" w:rsidR="00173CD0" w:rsidRPr="003C6FD9" w:rsidRDefault="00173CD0" w:rsidP="00421AA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Residential non-discrimination </w:t>
            </w:r>
          </w:p>
          <w:p w14:paraId="20ECC1C3" w14:textId="185768AE" w:rsidR="00E77471" w:rsidRPr="00421AA3" w:rsidRDefault="00173CD0" w:rsidP="00421AA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Interstate trade and commerce</w:t>
            </w:r>
          </w:p>
        </w:tc>
        <w:tc>
          <w:tcPr>
            <w:tcW w:w="3827" w:type="dxa"/>
          </w:tcPr>
          <w:p w14:paraId="2EC0E0FE" w14:textId="77777777" w:rsidR="00DE06E6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MUSEUM DISPLAY </w:t>
            </w:r>
          </w:p>
          <w:p w14:paraId="3884470B" w14:textId="77777777" w:rsidR="00DE06E6" w:rsidRPr="003C6FD9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 CLASS Research</w:t>
            </w:r>
          </w:p>
          <w:p w14:paraId="668E5FB1" w14:textId="14543A26" w:rsidR="00E77471" w:rsidRPr="003C6FD9" w:rsidRDefault="00E77471" w:rsidP="00421A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8" w:type="dxa"/>
          </w:tcPr>
          <w:p w14:paraId="7883FD3E" w14:textId="77777777" w:rsidR="00DE06E6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MUSEUM DISPLAY </w:t>
            </w:r>
          </w:p>
          <w:p w14:paraId="7A9726AF" w14:textId="77777777" w:rsidR="00DE06E6" w:rsidRPr="003C6FD9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 CLASS Research</w:t>
            </w:r>
          </w:p>
          <w:p w14:paraId="691C89D7" w14:textId="77777777" w:rsidR="00E77471" w:rsidRDefault="00E77471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63182" w14:textId="77777777" w:rsidR="00DE06E6" w:rsidRDefault="00DE06E6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577DDB" w14:textId="77777777" w:rsidR="00DE06E6" w:rsidRPr="003C6FD9" w:rsidRDefault="00DE06E6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9EBF26" w14:textId="77777777" w:rsidR="00265FB3" w:rsidRPr="003C6FD9" w:rsidRDefault="00265FB3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C6FD9">
              <w:rPr>
                <w:rFonts w:ascii="Arial" w:hAnsi="Arial" w:cs="Arial"/>
                <w:b/>
                <w:sz w:val="22"/>
                <w:szCs w:val="22"/>
              </w:rPr>
              <w:t xml:space="preserve">Handout homework inquiry task </w:t>
            </w:r>
          </w:p>
        </w:tc>
        <w:tc>
          <w:tcPr>
            <w:tcW w:w="3543" w:type="dxa"/>
          </w:tcPr>
          <w:p w14:paraId="04845AE8" w14:textId="77777777" w:rsidR="00100B7E" w:rsidRDefault="00492DA6" w:rsidP="00492DA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MUSEUM DISPLAY </w:t>
            </w:r>
          </w:p>
          <w:p w14:paraId="2917C5F6" w14:textId="2B014567" w:rsidR="00DE06E6" w:rsidRDefault="00492DA6" w:rsidP="00492D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In CLASS Research </w:t>
            </w:r>
          </w:p>
          <w:p w14:paraId="33702BB8" w14:textId="77777777" w:rsidR="00DE06E6" w:rsidRP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D04D38" w14:textId="3A555750" w:rsidR="00492DA6" w:rsidRP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Inquiry should be completed any unfinished work is to be completed at home. </w:t>
            </w:r>
          </w:p>
        </w:tc>
      </w:tr>
      <w:tr w:rsidR="00421AA3" w14:paraId="24CBE2B3" w14:textId="77777777" w:rsidTr="00A8326E">
        <w:trPr>
          <w:trHeight w:val="157"/>
        </w:trPr>
        <w:tc>
          <w:tcPr>
            <w:tcW w:w="948" w:type="dxa"/>
          </w:tcPr>
          <w:p w14:paraId="238F22CC" w14:textId="64A01A05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271" w:type="dxa"/>
          </w:tcPr>
          <w:p w14:paraId="6024C71D" w14:textId="77777777" w:rsidR="00DE06E6" w:rsidRPr="00330ADA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Freedoms </w:t>
            </w:r>
          </w:p>
          <w:p w14:paraId="7DF77A86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Freedom of Speech </w:t>
            </w:r>
          </w:p>
          <w:p w14:paraId="1A246277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Why freedom of speech is important in supporting democracy within Australia</w:t>
            </w:r>
          </w:p>
          <w:p w14:paraId="00E22568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Examples of where freedom of speech has not been granted </w:t>
            </w:r>
          </w:p>
          <w:p w14:paraId="7EC1C6C4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F3520D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Limits on the Freedom of Speech </w:t>
            </w:r>
          </w:p>
          <w:p w14:paraId="504D69DE" w14:textId="139FA3E7" w:rsidR="00DE06E6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-The purpose of laws against obscenity</w:t>
            </w:r>
          </w:p>
          <w:p w14:paraId="44E35445" w14:textId="77777777" w:rsidR="00DE06E6" w:rsidRDefault="00DE06E6" w:rsidP="00492D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536AEB8" w14:textId="5C502543" w:rsidR="00265FB3" w:rsidRPr="003C6FD9" w:rsidRDefault="00265FB3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7" w:type="dxa"/>
          </w:tcPr>
          <w:p w14:paraId="5D11DD24" w14:textId="77777777" w:rsidR="00DE06E6" w:rsidRPr="00330ADA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Freedoms (</w:t>
            </w:r>
            <w:proofErr w:type="gramStart"/>
            <w:r w:rsidRPr="00330ADA">
              <w:rPr>
                <w:rFonts w:ascii="Arial" w:hAnsi="Arial" w:cs="Arial"/>
                <w:b/>
                <w:sz w:val="22"/>
                <w:szCs w:val="22"/>
              </w:rPr>
              <w:t>cont..)</w:t>
            </w:r>
            <w:proofErr w:type="gramEnd"/>
          </w:p>
          <w:p w14:paraId="115DA285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Freedom of Association </w:t>
            </w:r>
          </w:p>
          <w:p w14:paraId="50308622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Freedom of Assembly </w:t>
            </w:r>
          </w:p>
          <w:p w14:paraId="70969A91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Freedom of Movement </w:t>
            </w:r>
          </w:p>
          <w:p w14:paraId="5CB4B32C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Freedom of Conscience</w:t>
            </w:r>
          </w:p>
          <w:p w14:paraId="5DD9B50A" w14:textId="2469C178" w:rsidR="00C6736A" w:rsidRPr="003C6FD9" w:rsidRDefault="00C6736A" w:rsidP="00DE06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8" w:type="dxa"/>
          </w:tcPr>
          <w:p w14:paraId="3E9573F4" w14:textId="664354B6" w:rsidR="00DE06E6" w:rsidRPr="00330ADA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Participating in Australia’s democracy </w:t>
            </w:r>
          </w:p>
          <w:p w14:paraId="068E2665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How to get involved in Australia’s parliament </w:t>
            </w:r>
          </w:p>
          <w:p w14:paraId="1663A080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-Voting</w:t>
            </w:r>
          </w:p>
          <w:p w14:paraId="0710FDA2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-Members of parliament </w:t>
            </w:r>
          </w:p>
          <w:p w14:paraId="31DEECFF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-Petitions </w:t>
            </w:r>
          </w:p>
          <w:p w14:paraId="5036AE81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-Committees</w:t>
            </w:r>
          </w:p>
          <w:p w14:paraId="5CD169B9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-Public meetings and protests</w:t>
            </w:r>
          </w:p>
          <w:p w14:paraId="68D1B665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-Observing Parliament</w:t>
            </w:r>
          </w:p>
          <w:p w14:paraId="04032591" w14:textId="0E60A2F5" w:rsidR="00E33D7C" w:rsidRPr="003C6FD9" w:rsidRDefault="00E33D7C" w:rsidP="00DE06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CDA4105" w14:textId="77777777" w:rsidR="00DE06E6" w:rsidRPr="00330ADA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The electoral system</w:t>
            </w:r>
          </w:p>
          <w:p w14:paraId="1BFD4378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3C6FD9">
              <w:rPr>
                <w:rFonts w:ascii="Arial" w:hAnsi="Arial" w:cs="Arial"/>
                <w:sz w:val="22"/>
                <w:szCs w:val="22"/>
              </w:rPr>
              <w:t xml:space="preserve">Why do we vote?   </w:t>
            </w:r>
          </w:p>
          <w:p w14:paraId="5E122696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-Who can vote? </w:t>
            </w:r>
          </w:p>
          <w:p w14:paraId="795F3A15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-Arguments for and against compulsory voting </w:t>
            </w:r>
          </w:p>
          <w:p w14:paraId="55441F8E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7B6207" w14:textId="77777777" w:rsidR="00DE06E6" w:rsidRPr="003C6FD9" w:rsidRDefault="00DE06E6" w:rsidP="00DE06E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6C7F68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Assessment: </w:t>
            </w:r>
            <w:r w:rsidRPr="003C6FD9">
              <w:rPr>
                <w:rFonts w:ascii="Arial" w:hAnsi="Arial" w:cs="Arial"/>
                <w:b/>
                <w:sz w:val="22"/>
                <w:szCs w:val="22"/>
              </w:rPr>
              <w:t>Submit homework inquiry task</w:t>
            </w:r>
          </w:p>
          <w:p w14:paraId="07C4D27E" w14:textId="6533284E" w:rsidR="00265FB3" w:rsidRPr="009E367A" w:rsidRDefault="00265FB3" w:rsidP="00492D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1AA3" w14:paraId="57DDC694" w14:textId="77777777" w:rsidTr="00A8326E">
        <w:trPr>
          <w:trHeight w:val="1411"/>
        </w:trPr>
        <w:tc>
          <w:tcPr>
            <w:tcW w:w="948" w:type="dxa"/>
          </w:tcPr>
          <w:p w14:paraId="3CC4A5F9" w14:textId="47CDA143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71" w:type="dxa"/>
          </w:tcPr>
          <w:p w14:paraId="63412767" w14:textId="77777777" w:rsidR="00DE06E6" w:rsidRPr="00330ADA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The electoral system (</w:t>
            </w:r>
            <w:proofErr w:type="gramStart"/>
            <w:r w:rsidRPr="00330ADA">
              <w:rPr>
                <w:rFonts w:ascii="Arial" w:hAnsi="Arial" w:cs="Arial"/>
                <w:b/>
                <w:sz w:val="22"/>
                <w:szCs w:val="22"/>
              </w:rPr>
              <w:t>cont..)</w:t>
            </w:r>
            <w:proofErr w:type="gramEnd"/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559197B2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Representatives; </w:t>
            </w:r>
          </w:p>
          <w:p w14:paraId="4D757C7A" w14:textId="77777777" w:rsidR="00DE06E6" w:rsidRPr="003C6FD9" w:rsidRDefault="00DE06E6" w:rsidP="00DE06E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Commonwealth Parliament </w:t>
            </w:r>
          </w:p>
          <w:p w14:paraId="2F3534FB" w14:textId="77777777" w:rsidR="00DE06E6" w:rsidRPr="003C6FD9" w:rsidRDefault="00DE06E6" w:rsidP="00DE06E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State parliament </w:t>
            </w:r>
          </w:p>
          <w:p w14:paraId="273E40CD" w14:textId="77777777" w:rsidR="00DE06E6" w:rsidRPr="003C6FD9" w:rsidRDefault="00DE06E6" w:rsidP="00DE06E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Local councils </w:t>
            </w:r>
          </w:p>
          <w:p w14:paraId="1A48B41E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32ACDA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Commonwealth Parliament </w:t>
            </w:r>
          </w:p>
          <w:p w14:paraId="1D1E0BC0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09012D" w14:textId="24B59573" w:rsidR="007C3A34" w:rsidRPr="003C6FD9" w:rsidRDefault="00DE06E6" w:rsidP="00DE06E6">
            <w:pPr>
              <w:ind w:left="-709"/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State Parliament</w:t>
            </w:r>
          </w:p>
        </w:tc>
        <w:tc>
          <w:tcPr>
            <w:tcW w:w="3827" w:type="dxa"/>
          </w:tcPr>
          <w:p w14:paraId="7773460B" w14:textId="6E862333" w:rsidR="00DE06E6" w:rsidRPr="00DE06E6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E06E6">
              <w:rPr>
                <w:rFonts w:ascii="Arial" w:hAnsi="Arial" w:cs="Arial"/>
                <w:b/>
                <w:sz w:val="22"/>
                <w:szCs w:val="22"/>
              </w:rPr>
              <w:t xml:space="preserve">Lesson to work on Museum Display </w:t>
            </w:r>
          </w:p>
          <w:p w14:paraId="39A1B60B" w14:textId="27D5AA26" w:rsidR="00DE06E6" w:rsidRPr="003C6FD9" w:rsidRDefault="00DE06E6" w:rsidP="00DE06E6">
            <w:pPr>
              <w:ind w:left="-709"/>
              <w:rPr>
                <w:rFonts w:ascii="Arial" w:hAnsi="Arial" w:cs="Arial"/>
                <w:sz w:val="22"/>
                <w:szCs w:val="22"/>
              </w:rPr>
            </w:pPr>
          </w:p>
          <w:p w14:paraId="25ECA907" w14:textId="2790C197" w:rsidR="00265FB3" w:rsidRPr="003C6FD9" w:rsidRDefault="00265FB3" w:rsidP="00492D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8" w:type="dxa"/>
          </w:tcPr>
          <w:p w14:paraId="0F33FCDD" w14:textId="669CC725" w:rsidR="00DE06E6" w:rsidRPr="00421AA3" w:rsidRDefault="00DE06E6" w:rsidP="00DE06E6">
            <w:pPr>
              <w:ind w:left="-709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</w:t>
            </w:r>
            <w:r w:rsidRPr="00421AA3">
              <w:rPr>
                <w:rFonts w:ascii="Arial" w:hAnsi="Arial" w:cs="Arial"/>
                <w:b/>
                <w:sz w:val="22"/>
                <w:szCs w:val="22"/>
              </w:rPr>
              <w:t>The role of the local member of</w:t>
            </w:r>
          </w:p>
          <w:p w14:paraId="587872E4" w14:textId="77777777" w:rsidR="00DE06E6" w:rsidRPr="00421AA3" w:rsidRDefault="00DE06E6" w:rsidP="00DE06E6">
            <w:pPr>
              <w:ind w:left="-709"/>
              <w:rPr>
                <w:rFonts w:ascii="Arial" w:hAnsi="Arial" w:cs="Arial"/>
                <w:b/>
                <w:sz w:val="22"/>
                <w:szCs w:val="22"/>
              </w:rPr>
            </w:pPr>
            <w:r w:rsidRPr="00421AA3">
              <w:rPr>
                <w:rFonts w:ascii="Arial" w:hAnsi="Arial" w:cs="Arial"/>
                <w:b/>
                <w:sz w:val="22"/>
                <w:szCs w:val="22"/>
              </w:rPr>
              <w:t xml:space="preserve">             Parliament </w:t>
            </w:r>
          </w:p>
          <w:p w14:paraId="031D3C7A" w14:textId="1FDC6F0B" w:rsidR="00265FB3" w:rsidRPr="003C6FD9" w:rsidRDefault="00DE06E6" w:rsidP="00DE06E6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Devise questions for member of parliament</w:t>
            </w:r>
          </w:p>
        </w:tc>
        <w:tc>
          <w:tcPr>
            <w:tcW w:w="3543" w:type="dxa"/>
          </w:tcPr>
          <w:p w14:paraId="4E9BBDFF" w14:textId="77777777" w:rsidR="00492DA6" w:rsidRPr="00421AA3" w:rsidRDefault="00492DA6" w:rsidP="00492DA6">
            <w:pPr>
              <w:tabs>
                <w:tab w:val="left" w:pos="960"/>
              </w:tabs>
              <w:rPr>
                <w:rFonts w:ascii="Arial" w:hAnsi="Arial" w:cs="Arial"/>
                <w:b/>
                <w:sz w:val="22"/>
                <w:szCs w:val="22"/>
                <w:u w:val="thick"/>
              </w:rPr>
            </w:pPr>
            <w:r w:rsidRPr="00421AA3">
              <w:rPr>
                <w:rFonts w:ascii="Arial" w:hAnsi="Arial" w:cs="Arial"/>
                <w:b/>
                <w:sz w:val="22"/>
                <w:szCs w:val="22"/>
                <w:u w:val="thick"/>
              </w:rPr>
              <w:t xml:space="preserve">Assessment: </w:t>
            </w:r>
          </w:p>
          <w:p w14:paraId="556E268B" w14:textId="47D4B188" w:rsidR="00265FB3" w:rsidRPr="007F32F5" w:rsidRDefault="00492DA6" w:rsidP="00492DA6">
            <w:pPr>
              <w:rPr>
                <w:rFonts w:ascii="Arial" w:hAnsi="Arial" w:cs="Arial"/>
              </w:rPr>
            </w:pPr>
            <w:r w:rsidRPr="003C6FD9">
              <w:rPr>
                <w:rFonts w:ascii="Arial" w:hAnsi="Arial" w:cs="Arial"/>
                <w:b/>
                <w:sz w:val="22"/>
                <w:szCs w:val="22"/>
              </w:rPr>
              <w:t>In class response</w:t>
            </w:r>
          </w:p>
        </w:tc>
      </w:tr>
      <w:tr w:rsidR="00421AA3" w14:paraId="15ADAE1D" w14:textId="77777777" w:rsidTr="00A8326E">
        <w:trPr>
          <w:trHeight w:val="1264"/>
        </w:trPr>
        <w:tc>
          <w:tcPr>
            <w:tcW w:w="948" w:type="dxa"/>
          </w:tcPr>
          <w:p w14:paraId="7218032A" w14:textId="7DCE18AB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271" w:type="dxa"/>
          </w:tcPr>
          <w:p w14:paraId="0711B4F2" w14:textId="77777777" w:rsidR="00DE06E6" w:rsidRPr="00330ADA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Lobby groups </w:t>
            </w:r>
          </w:p>
          <w:p w14:paraId="4D574DAD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-Code of conduct </w:t>
            </w:r>
          </w:p>
          <w:p w14:paraId="294BD4AB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-Pressure groups </w:t>
            </w:r>
          </w:p>
          <w:p w14:paraId="5D2A7066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-Environmental groups </w:t>
            </w:r>
          </w:p>
          <w:p w14:paraId="4026CF73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-Employer groups </w:t>
            </w:r>
          </w:p>
          <w:p w14:paraId="1E3E5593" w14:textId="4C42F79C" w:rsidR="003C479C" w:rsidRPr="003C6FD9" w:rsidRDefault="003C479C" w:rsidP="00DE06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</w:tcPr>
          <w:p w14:paraId="4E0EAECE" w14:textId="77777777" w:rsidR="00DE06E6" w:rsidRPr="00330ADA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Rules and Laws </w:t>
            </w:r>
          </w:p>
          <w:p w14:paraId="2454F772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What are rules? </w:t>
            </w:r>
          </w:p>
          <w:p w14:paraId="6AA58563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What are laws? </w:t>
            </w:r>
          </w:p>
          <w:p w14:paraId="6AFB10E9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 xml:space="preserve">Why do we need laws? </w:t>
            </w:r>
          </w:p>
          <w:p w14:paraId="7DD33A4C" w14:textId="32B7BE5C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65B0DB" w14:textId="77A30C3E" w:rsidR="002109F0" w:rsidRPr="003C6FD9" w:rsidRDefault="002109F0" w:rsidP="00421A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8" w:type="dxa"/>
          </w:tcPr>
          <w:p w14:paraId="52A1946E" w14:textId="77777777" w:rsidR="00DE06E6" w:rsidRPr="00330ADA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Laws across the world </w:t>
            </w:r>
          </w:p>
          <w:p w14:paraId="1BC82172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-Singapore </w:t>
            </w:r>
          </w:p>
          <w:p w14:paraId="67B7D1F3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Denamark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1FE58AE" w14:textId="77777777" w:rsidR="00DE06E6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-Canada </w:t>
            </w:r>
          </w:p>
          <w:p w14:paraId="659CD949" w14:textId="77777777" w:rsidR="00DE06E6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3DEEC" w14:textId="4D48A9B3" w:rsidR="00D26D9D" w:rsidRPr="003C6FD9" w:rsidRDefault="00DE06E6" w:rsidP="00DE06E6">
            <w:pPr>
              <w:rPr>
                <w:rFonts w:ascii="Arial" w:hAnsi="Arial" w:cs="Arial"/>
                <w:sz w:val="22"/>
                <w:szCs w:val="22"/>
              </w:rPr>
            </w:pPr>
            <w:r w:rsidRPr="003C6FD9">
              <w:rPr>
                <w:rFonts w:ascii="Arial" w:hAnsi="Arial" w:cs="Arial"/>
                <w:sz w:val="22"/>
                <w:szCs w:val="22"/>
              </w:rPr>
              <w:t>Stupid Law’s activity</w:t>
            </w:r>
          </w:p>
        </w:tc>
        <w:tc>
          <w:tcPr>
            <w:tcW w:w="3543" w:type="dxa"/>
          </w:tcPr>
          <w:p w14:paraId="4B069FD7" w14:textId="77777777" w:rsidR="00DE06E6" w:rsidRPr="00DE06E6" w:rsidRDefault="00DE06E6" w:rsidP="00DE06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E06E6">
              <w:rPr>
                <w:rFonts w:ascii="Arial" w:hAnsi="Arial" w:cs="Arial"/>
                <w:b/>
                <w:sz w:val="22"/>
                <w:szCs w:val="22"/>
              </w:rPr>
              <w:t xml:space="preserve">Lesson to work on Museum Display </w:t>
            </w:r>
          </w:p>
          <w:p w14:paraId="718BA7B5" w14:textId="7703738C" w:rsidR="00265FB3" w:rsidRPr="00265FB3" w:rsidRDefault="00265FB3" w:rsidP="00DE06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AA3" w14:paraId="04346347" w14:textId="77777777" w:rsidTr="00A8326E">
        <w:trPr>
          <w:trHeight w:val="1583"/>
        </w:trPr>
        <w:tc>
          <w:tcPr>
            <w:tcW w:w="948" w:type="dxa"/>
          </w:tcPr>
          <w:p w14:paraId="42FD3C77" w14:textId="050E399C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71" w:type="dxa"/>
          </w:tcPr>
          <w:p w14:paraId="3DB14415" w14:textId="77777777" w:rsidR="00FF04C6" w:rsidRPr="00DE06E6" w:rsidRDefault="00FF04C6" w:rsidP="00FF04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E06E6">
              <w:rPr>
                <w:rFonts w:ascii="Arial" w:hAnsi="Arial" w:cs="Arial"/>
                <w:b/>
                <w:sz w:val="22"/>
                <w:szCs w:val="22"/>
              </w:rPr>
              <w:t xml:space="preserve">Lesson to work on Museum Display </w:t>
            </w:r>
          </w:p>
          <w:p w14:paraId="574BFC52" w14:textId="5FD13691" w:rsidR="00E14B93" w:rsidRPr="00265FB3" w:rsidRDefault="00E14B93" w:rsidP="00DE06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</w:tcPr>
          <w:p w14:paraId="539C6C9F" w14:textId="345253BF" w:rsidR="00173CD0" w:rsidRDefault="00DE06E6" w:rsidP="00421AA3">
            <w:pPr>
              <w:rPr>
                <w:rFonts w:ascii="Arial" w:hAnsi="Arial" w:cs="Arial"/>
                <w:b/>
                <w:sz w:val="22"/>
                <w:szCs w:val="22"/>
                <w:u w:val="thick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thick"/>
              </w:rPr>
              <w:t xml:space="preserve">Assessment: Hand in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u w:val="thick"/>
              </w:rPr>
              <w:t>Musem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u w:val="thick"/>
              </w:rPr>
              <w:t xml:space="preserve"> display </w:t>
            </w:r>
          </w:p>
          <w:p w14:paraId="71E76535" w14:textId="77777777" w:rsidR="004809C3" w:rsidRDefault="004809C3" w:rsidP="00421AA3">
            <w:pPr>
              <w:rPr>
                <w:rFonts w:ascii="Arial" w:hAnsi="Arial" w:cs="Arial"/>
                <w:b/>
                <w:sz w:val="22"/>
                <w:szCs w:val="22"/>
                <w:u w:val="thick"/>
              </w:rPr>
            </w:pPr>
          </w:p>
          <w:p w14:paraId="11C6EEB5" w14:textId="4DC3BC85" w:rsidR="00265FB3" w:rsidRPr="00173CD0" w:rsidRDefault="003C479C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73CD0">
              <w:rPr>
                <w:rFonts w:ascii="Arial" w:hAnsi="Arial" w:cs="Arial"/>
                <w:b/>
                <w:sz w:val="22"/>
                <w:szCs w:val="22"/>
                <w:u w:val="thick"/>
              </w:rPr>
              <w:t>Assessment: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77471" w:rsidRPr="003C479C">
              <w:rPr>
                <w:rFonts w:ascii="Arial" w:hAnsi="Arial" w:cs="Arial"/>
                <w:b/>
                <w:sz w:val="22"/>
                <w:szCs w:val="22"/>
              </w:rPr>
              <w:t xml:space="preserve">In class validation </w:t>
            </w:r>
          </w:p>
        </w:tc>
        <w:tc>
          <w:tcPr>
            <w:tcW w:w="3828" w:type="dxa"/>
          </w:tcPr>
          <w:p w14:paraId="14CFBD7D" w14:textId="77777777" w:rsidR="00FF04C6" w:rsidRPr="00330ADA" w:rsidRDefault="00FF04C6" w:rsidP="00FF04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Common Law</w:t>
            </w:r>
          </w:p>
          <w:p w14:paraId="00A5150B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Define: </w:t>
            </w:r>
          </w:p>
          <w:p w14:paraId="5824F60D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-Common Law </w:t>
            </w:r>
          </w:p>
          <w:p w14:paraId="1D002D43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-Precedent </w:t>
            </w:r>
          </w:p>
          <w:p w14:paraId="2AD52ECB" w14:textId="77777777" w:rsidR="00FF04C6" w:rsidRPr="0005313F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E50D1E" w14:textId="3BEF20FC" w:rsidR="00265FB3" w:rsidRPr="00265FB3" w:rsidRDefault="00FF04C6" w:rsidP="00FF04C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 of Common Law </w:t>
            </w:r>
            <w:r w:rsidR="0005313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543" w:type="dxa"/>
          </w:tcPr>
          <w:p w14:paraId="3E9DA04A" w14:textId="32AD0C83" w:rsidR="00FF04C6" w:rsidRPr="00330ADA" w:rsidRDefault="004809C3" w:rsidP="00FF04C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04C6" w:rsidRPr="00330ADA">
              <w:rPr>
                <w:rFonts w:ascii="Arial" w:hAnsi="Arial" w:cs="Arial"/>
                <w:b/>
                <w:sz w:val="22"/>
                <w:szCs w:val="22"/>
              </w:rPr>
              <w:t xml:space="preserve"> Statute Law </w:t>
            </w:r>
          </w:p>
          <w:p w14:paraId="401B172B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and discuss: </w:t>
            </w:r>
          </w:p>
          <w:p w14:paraId="6A54A6C2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-Legislation </w:t>
            </w:r>
          </w:p>
          <w:p w14:paraId="4C8E4E05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-Act </w:t>
            </w:r>
          </w:p>
          <w:p w14:paraId="0A540517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-Bill </w:t>
            </w:r>
          </w:p>
          <w:p w14:paraId="4A0D8858" w14:textId="5453ECB7" w:rsidR="004809C3" w:rsidRPr="00E14B93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-Crown opposition</w:t>
            </w:r>
          </w:p>
        </w:tc>
      </w:tr>
      <w:tr w:rsidR="00421AA3" w14:paraId="003BB780" w14:textId="77777777" w:rsidTr="00A8326E">
        <w:trPr>
          <w:trHeight w:val="283"/>
        </w:trPr>
        <w:tc>
          <w:tcPr>
            <w:tcW w:w="948" w:type="dxa"/>
          </w:tcPr>
          <w:p w14:paraId="68D13CF5" w14:textId="22585E45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71" w:type="dxa"/>
          </w:tcPr>
          <w:p w14:paraId="3E1C7C9D" w14:textId="6A7E91B2" w:rsidR="00265FB3" w:rsidRPr="00E77471" w:rsidRDefault="00265FB3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77471">
              <w:rPr>
                <w:rFonts w:ascii="Arial" w:hAnsi="Arial" w:cs="Arial"/>
                <w:b/>
                <w:sz w:val="22"/>
                <w:szCs w:val="22"/>
              </w:rPr>
              <w:t xml:space="preserve">PUBLIC HOLIDAY </w:t>
            </w:r>
          </w:p>
        </w:tc>
        <w:tc>
          <w:tcPr>
            <w:tcW w:w="3827" w:type="dxa"/>
          </w:tcPr>
          <w:p w14:paraId="380BC9FC" w14:textId="77777777" w:rsidR="00FF04C6" w:rsidRPr="00330ADA" w:rsidRDefault="00FF04C6" w:rsidP="00FF04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Class Role-play: </w:t>
            </w:r>
          </w:p>
          <w:p w14:paraId="316FCAF6" w14:textId="3750AA54" w:rsidR="00D33249" w:rsidRPr="00D33249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Passing a bill</w:t>
            </w:r>
          </w:p>
        </w:tc>
        <w:tc>
          <w:tcPr>
            <w:tcW w:w="3828" w:type="dxa"/>
          </w:tcPr>
          <w:p w14:paraId="3209430A" w14:textId="75F0919C" w:rsidR="00FF04C6" w:rsidRPr="00330ADA" w:rsidRDefault="00D33249" w:rsidP="00FF04C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04C6" w:rsidRPr="00330ADA">
              <w:rPr>
                <w:rFonts w:ascii="Arial" w:hAnsi="Arial" w:cs="Arial"/>
                <w:b/>
                <w:sz w:val="22"/>
                <w:szCs w:val="22"/>
              </w:rPr>
              <w:t xml:space="preserve"> Civil Law: </w:t>
            </w:r>
          </w:p>
          <w:p w14:paraId="285D9F3D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-What is Civil Law? </w:t>
            </w:r>
          </w:p>
          <w:p w14:paraId="2AB2C160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and discuss: </w:t>
            </w:r>
          </w:p>
          <w:p w14:paraId="26B14E07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-Negligence </w:t>
            </w:r>
          </w:p>
          <w:p w14:paraId="2C6C4C1C" w14:textId="7B0B2753" w:rsidR="00D33249" w:rsidRPr="00D33249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-Trespass</w:t>
            </w:r>
          </w:p>
        </w:tc>
        <w:tc>
          <w:tcPr>
            <w:tcW w:w="3543" w:type="dxa"/>
          </w:tcPr>
          <w:p w14:paraId="36F8632F" w14:textId="380CE4C1" w:rsidR="00FF04C6" w:rsidRPr="00330ADA" w:rsidRDefault="003D722D" w:rsidP="00FF04C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04C6" w:rsidRPr="00330ADA">
              <w:rPr>
                <w:rFonts w:ascii="Arial" w:hAnsi="Arial" w:cs="Arial"/>
                <w:b/>
                <w:sz w:val="22"/>
                <w:szCs w:val="22"/>
              </w:rPr>
              <w:t xml:space="preserve"> Civil Law (</w:t>
            </w:r>
            <w:proofErr w:type="gramStart"/>
            <w:r w:rsidR="00FF04C6" w:rsidRPr="00330ADA">
              <w:rPr>
                <w:rFonts w:ascii="Arial" w:hAnsi="Arial" w:cs="Arial"/>
                <w:b/>
                <w:sz w:val="22"/>
                <w:szCs w:val="22"/>
              </w:rPr>
              <w:t>cont..)</w:t>
            </w:r>
            <w:proofErr w:type="gramEnd"/>
            <w:r w:rsidR="00FF04C6" w:rsidRPr="00330A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7201D89D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and discuss: </w:t>
            </w:r>
          </w:p>
          <w:p w14:paraId="4BDFF75F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-Defamation </w:t>
            </w:r>
          </w:p>
          <w:p w14:paraId="6A21C669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-Nuisance </w:t>
            </w:r>
          </w:p>
          <w:p w14:paraId="2CC58E40" w14:textId="77777777" w:rsidR="00FF04C6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-Liable </w:t>
            </w:r>
          </w:p>
          <w:p w14:paraId="51B0A1CB" w14:textId="31EEFA81" w:rsidR="003D722D" w:rsidRPr="00265FB3" w:rsidRDefault="00FF04C6" w:rsidP="00FF04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-Plaintiff</w:t>
            </w:r>
          </w:p>
        </w:tc>
      </w:tr>
      <w:tr w:rsidR="00421AA3" w14:paraId="105389F3" w14:textId="77777777" w:rsidTr="00A8326E">
        <w:trPr>
          <w:trHeight w:val="306"/>
        </w:trPr>
        <w:tc>
          <w:tcPr>
            <w:tcW w:w="948" w:type="dxa"/>
          </w:tcPr>
          <w:p w14:paraId="0DFB594F" w14:textId="64286CA2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71" w:type="dxa"/>
          </w:tcPr>
          <w:p w14:paraId="43B9F4D3" w14:textId="77777777" w:rsidR="003D722D" w:rsidRPr="00330ADA" w:rsidRDefault="003D722D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Criminal Law: </w:t>
            </w:r>
          </w:p>
          <w:p w14:paraId="4FF21A18" w14:textId="77777777" w:rsid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-What is Criminal Law </w:t>
            </w:r>
          </w:p>
          <w:p w14:paraId="15DFE396" w14:textId="77777777" w:rsid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-Examples </w:t>
            </w:r>
          </w:p>
          <w:p w14:paraId="492AB54D" w14:textId="77777777" w:rsid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7A3394" w14:textId="77777777" w:rsid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and discuss: </w:t>
            </w:r>
          </w:p>
          <w:p w14:paraId="191957C3" w14:textId="77777777" w:rsid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-Prosecute </w:t>
            </w:r>
          </w:p>
          <w:p w14:paraId="5D0FD70D" w14:textId="7C4880A5" w:rsidR="00265FB3" w:rsidRP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-Burden of Proof</w:t>
            </w:r>
          </w:p>
        </w:tc>
        <w:tc>
          <w:tcPr>
            <w:tcW w:w="3827" w:type="dxa"/>
          </w:tcPr>
          <w:p w14:paraId="11ADC487" w14:textId="77777777" w:rsidR="00265FB3" w:rsidRPr="00330ADA" w:rsidRDefault="003D722D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Criminal Law (</w:t>
            </w:r>
            <w:proofErr w:type="gramStart"/>
            <w:r w:rsidRPr="00330ADA">
              <w:rPr>
                <w:rFonts w:ascii="Arial" w:hAnsi="Arial" w:cs="Arial"/>
                <w:b/>
                <w:sz w:val="22"/>
                <w:szCs w:val="22"/>
              </w:rPr>
              <w:t>cont..)</w:t>
            </w:r>
            <w:proofErr w:type="gramEnd"/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F186ACD" w14:textId="77777777" w:rsid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Define and discuss: </w:t>
            </w:r>
          </w:p>
          <w:p w14:paraId="17C115D7" w14:textId="77777777" w:rsid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-Indictable offences</w:t>
            </w:r>
          </w:p>
          <w:p w14:paraId="375331B2" w14:textId="0D22E328" w:rsidR="003D722D" w:rsidRPr="003D722D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-Summary offences </w:t>
            </w:r>
          </w:p>
        </w:tc>
        <w:tc>
          <w:tcPr>
            <w:tcW w:w="3828" w:type="dxa"/>
          </w:tcPr>
          <w:p w14:paraId="154ED1FC" w14:textId="77777777" w:rsidR="00D33249" w:rsidRPr="00330ADA" w:rsidRDefault="00D33249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Customary Law</w:t>
            </w:r>
          </w:p>
          <w:p w14:paraId="0DA63C5B" w14:textId="0BDA6A52" w:rsidR="00265FB3" w:rsidRPr="00DA282B" w:rsidRDefault="00D33249" w:rsidP="00421A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-Influence of dreamtime stories on customary law</w:t>
            </w:r>
          </w:p>
        </w:tc>
        <w:tc>
          <w:tcPr>
            <w:tcW w:w="3543" w:type="dxa"/>
          </w:tcPr>
          <w:p w14:paraId="47BA9454" w14:textId="77777777" w:rsidR="00265FB3" w:rsidRPr="003D722D" w:rsidRDefault="00D33249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722D">
              <w:rPr>
                <w:rFonts w:ascii="Arial" w:hAnsi="Arial" w:cs="Arial"/>
                <w:b/>
                <w:sz w:val="22"/>
                <w:szCs w:val="22"/>
              </w:rPr>
              <w:t xml:space="preserve">Case Study: </w:t>
            </w:r>
          </w:p>
          <w:p w14:paraId="1260BE28" w14:textId="77777777" w:rsidR="003D722D" w:rsidRPr="003D722D" w:rsidRDefault="003D722D" w:rsidP="00421A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3D722D">
              <w:rPr>
                <w:rFonts w:ascii="Arial" w:hAnsi="Arial" w:cs="Arial"/>
                <w:b/>
                <w:sz w:val="22"/>
                <w:szCs w:val="22"/>
              </w:rPr>
              <w:t xml:space="preserve">Wilson </w:t>
            </w:r>
            <w:proofErr w:type="spellStart"/>
            <w:r w:rsidRPr="003D722D">
              <w:rPr>
                <w:rFonts w:ascii="Arial" w:hAnsi="Arial" w:cs="Arial"/>
                <w:b/>
                <w:sz w:val="22"/>
                <w:szCs w:val="22"/>
              </w:rPr>
              <w:t>Jagamara</w:t>
            </w:r>
            <w:proofErr w:type="spellEnd"/>
            <w:r w:rsidRPr="003D722D">
              <w:rPr>
                <w:rFonts w:ascii="Arial" w:hAnsi="Arial" w:cs="Arial"/>
                <w:b/>
                <w:sz w:val="22"/>
                <w:szCs w:val="22"/>
              </w:rPr>
              <w:t xml:space="preserve"> Walker </w:t>
            </w:r>
          </w:p>
          <w:p w14:paraId="3D66157F" w14:textId="17DD744C" w:rsidR="003D722D" w:rsidRPr="00265FB3" w:rsidRDefault="003D722D" w:rsidP="00421AA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AA3" w14:paraId="67B3081C" w14:textId="77777777" w:rsidTr="00A8326E">
        <w:trPr>
          <w:trHeight w:val="1229"/>
        </w:trPr>
        <w:tc>
          <w:tcPr>
            <w:tcW w:w="948" w:type="dxa"/>
          </w:tcPr>
          <w:p w14:paraId="6FDFD676" w14:textId="656FA24F" w:rsidR="00265FB3" w:rsidRPr="00106ACE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71" w:type="dxa"/>
          </w:tcPr>
          <w:p w14:paraId="4DC7C660" w14:textId="342E8FDA" w:rsidR="00E14B93" w:rsidRDefault="00265FB3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65F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14B93" w:rsidRPr="00E14B93">
              <w:rPr>
                <w:rFonts w:ascii="Arial" w:hAnsi="Arial" w:cs="Arial"/>
                <w:b/>
                <w:sz w:val="22"/>
                <w:szCs w:val="22"/>
              </w:rPr>
              <w:t xml:space="preserve"> National Identity </w:t>
            </w:r>
          </w:p>
          <w:p w14:paraId="04121F8E" w14:textId="77777777" w:rsidR="00E14B93" w:rsidRDefault="00E14B93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Australia’s identity </w:t>
            </w:r>
          </w:p>
          <w:p w14:paraId="44E93D57" w14:textId="2A620BF8" w:rsidR="00265FB3" w:rsidRPr="00265FB3" w:rsidRDefault="00E14B93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impact national identity has on society</w:t>
            </w:r>
          </w:p>
        </w:tc>
        <w:tc>
          <w:tcPr>
            <w:tcW w:w="3827" w:type="dxa"/>
          </w:tcPr>
          <w:p w14:paraId="39571F6D" w14:textId="60A6B50F" w:rsidR="00330ADA" w:rsidRPr="00330ADA" w:rsidRDefault="00330ADA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National Identity (</w:t>
            </w:r>
            <w:proofErr w:type="gramStart"/>
            <w:r w:rsidRPr="00330ADA">
              <w:rPr>
                <w:rFonts w:ascii="Arial" w:hAnsi="Arial" w:cs="Arial"/>
                <w:b/>
                <w:sz w:val="22"/>
                <w:szCs w:val="22"/>
              </w:rPr>
              <w:t>cont..)</w:t>
            </w:r>
            <w:proofErr w:type="gramEnd"/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42E31031" w14:textId="2D84B9A4" w:rsidR="00265FB3" w:rsidRPr="00E33D7C" w:rsidRDefault="00E33D7C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Importance of Anzac Day in national identity </w:t>
            </w:r>
          </w:p>
          <w:p w14:paraId="1BF0FC9F" w14:textId="77777777" w:rsidR="00265FB3" w:rsidRP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3333F7" w14:textId="77777777" w:rsidR="00265FB3" w:rsidRP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8" w:type="dxa"/>
          </w:tcPr>
          <w:p w14:paraId="585D6637" w14:textId="01A052CD" w:rsidR="00D34603" w:rsidRPr="00330ADA" w:rsidRDefault="00D34603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>Early conflict between Europ</w:t>
            </w:r>
            <w:r w:rsidR="00DA282B" w:rsidRPr="00330ADA">
              <w:rPr>
                <w:rFonts w:ascii="Arial" w:hAnsi="Arial" w:cs="Arial"/>
                <w:b/>
                <w:sz w:val="22"/>
                <w:szCs w:val="22"/>
              </w:rPr>
              <w:t>eans and Indigenous Australians</w:t>
            </w:r>
          </w:p>
        </w:tc>
        <w:tc>
          <w:tcPr>
            <w:tcW w:w="3543" w:type="dxa"/>
          </w:tcPr>
          <w:p w14:paraId="4FA63502" w14:textId="77777777" w:rsidR="00D34603" w:rsidRPr="00330ADA" w:rsidRDefault="00D34603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The stolen generation </w:t>
            </w:r>
          </w:p>
          <w:p w14:paraId="0763671B" w14:textId="77777777" w:rsidR="00265FB3" w:rsidRP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7726EB" w14:textId="77777777" w:rsidR="00265FB3" w:rsidRP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1CAA02" w14:textId="77777777" w:rsidR="00265FB3" w:rsidRP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AA3" w14:paraId="4B8E6E15" w14:textId="77777777" w:rsidTr="00A8326E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948" w:type="dxa"/>
          </w:tcPr>
          <w:p w14:paraId="5A4AFDE6" w14:textId="41AD1AFF" w:rsidR="00265FB3" w:rsidRPr="00B45A55" w:rsidRDefault="00265FB3" w:rsidP="0042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71" w:type="dxa"/>
          </w:tcPr>
          <w:p w14:paraId="0A5FF3CD" w14:textId="1C224FFC" w:rsidR="00265FB3" w:rsidRPr="00330ADA" w:rsidRDefault="00D34603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Path to reconciliation </w:t>
            </w:r>
          </w:p>
          <w:p w14:paraId="1E18B26D" w14:textId="77777777" w:rsidR="00265FB3" w:rsidRP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81C6DB" w14:textId="77777777" w:rsidR="00265FB3" w:rsidRP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</w:tcPr>
          <w:p w14:paraId="71B68F6E" w14:textId="364D0D1A" w:rsidR="00265FB3" w:rsidRPr="00330ADA" w:rsidRDefault="00E14B93" w:rsidP="00421A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DA">
              <w:rPr>
                <w:rFonts w:ascii="Arial" w:hAnsi="Arial" w:cs="Arial"/>
                <w:b/>
                <w:sz w:val="22"/>
                <w:szCs w:val="22"/>
              </w:rPr>
              <w:t xml:space="preserve">Migrant experiences </w:t>
            </w:r>
          </w:p>
          <w:p w14:paraId="03A960EE" w14:textId="5E4B0F43" w:rsidR="00265FB3" w:rsidRPr="00265FB3" w:rsidRDefault="00D34603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-Australia’s development of Multiculturalism </w:t>
            </w:r>
          </w:p>
        </w:tc>
        <w:tc>
          <w:tcPr>
            <w:tcW w:w="3828" w:type="dxa"/>
          </w:tcPr>
          <w:p w14:paraId="3D3029E7" w14:textId="77777777" w:rsidR="00265FB3" w:rsidRDefault="00D34603" w:rsidP="00421AA3">
            <w:pPr>
              <w:rPr>
                <w:rFonts w:ascii="Arial" w:hAnsi="Arial" w:cs="Arial"/>
                <w:sz w:val="22"/>
                <w:szCs w:val="22"/>
              </w:rPr>
            </w:pPr>
            <w:r w:rsidRPr="00DA282B">
              <w:rPr>
                <w:rFonts w:ascii="Arial" w:hAnsi="Arial" w:cs="Arial"/>
                <w:b/>
                <w:sz w:val="22"/>
                <w:szCs w:val="22"/>
              </w:rPr>
              <w:t>Case study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13F84894" w14:textId="6A974B96" w:rsidR="00D34603" w:rsidRPr="00265FB3" w:rsidRDefault="00D34603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and Lucy’s story</w:t>
            </w:r>
          </w:p>
        </w:tc>
        <w:tc>
          <w:tcPr>
            <w:tcW w:w="3543" w:type="dxa"/>
          </w:tcPr>
          <w:p w14:paraId="493B9C19" w14:textId="5094CABD" w:rsidR="00D34603" w:rsidRDefault="00D34603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Revision;</w:t>
            </w:r>
          </w:p>
          <w:p w14:paraId="53F76640" w14:textId="41DFF728" w:rsidR="00D34603" w:rsidRPr="00265FB3" w:rsidRDefault="00D34603" w:rsidP="00421A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Kahoot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A282B">
              <w:rPr>
                <w:rFonts w:ascii="Arial" w:hAnsi="Arial" w:cs="Arial"/>
                <w:sz w:val="22"/>
                <w:szCs w:val="22"/>
              </w:rPr>
              <w:t xml:space="preserve">or in class quiz </w:t>
            </w:r>
          </w:p>
          <w:p w14:paraId="5A961AC9" w14:textId="77777777" w:rsidR="00265FB3" w:rsidRPr="00265FB3" w:rsidRDefault="00265FB3" w:rsidP="00421AA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8C2545" w14:textId="63C129B0" w:rsidR="00072D56" w:rsidRDefault="00072D56">
      <w:pPr>
        <w:rPr>
          <w:rFonts w:ascii="Arial" w:hAnsi="Arial" w:cs="Arial"/>
        </w:rPr>
      </w:pPr>
    </w:p>
    <w:p w14:paraId="379D6B32" w14:textId="78DBED7A" w:rsidR="00957E93" w:rsidRPr="006A6600" w:rsidRDefault="00957E93">
      <w:pPr>
        <w:rPr>
          <w:rFonts w:ascii="Arial" w:hAnsi="Arial" w:cs="Arial"/>
        </w:rPr>
      </w:pPr>
    </w:p>
    <w:sectPr w:rsidR="00957E93" w:rsidRPr="006A6600" w:rsidSect="00421AA3">
      <w:pgSz w:w="16840" w:h="11900" w:orient="landscape"/>
      <w:pgMar w:top="1021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50578" w14:textId="77777777" w:rsidR="00D139CB" w:rsidRDefault="00D139CB" w:rsidP="00106ACE">
      <w:r>
        <w:separator/>
      </w:r>
    </w:p>
  </w:endnote>
  <w:endnote w:type="continuationSeparator" w:id="0">
    <w:p w14:paraId="7E00C825" w14:textId="77777777" w:rsidR="00D139CB" w:rsidRDefault="00D139CB" w:rsidP="0010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E9A43" w14:textId="77777777" w:rsidR="00D139CB" w:rsidRDefault="00D139CB" w:rsidP="00106ACE">
      <w:r>
        <w:separator/>
      </w:r>
    </w:p>
  </w:footnote>
  <w:footnote w:type="continuationSeparator" w:id="0">
    <w:p w14:paraId="59D3C32E" w14:textId="77777777" w:rsidR="00D139CB" w:rsidRDefault="00D139CB" w:rsidP="0010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347"/>
    <w:multiLevelType w:val="hybridMultilevel"/>
    <w:tmpl w:val="F7D4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24F02"/>
    <w:multiLevelType w:val="hybridMultilevel"/>
    <w:tmpl w:val="832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C2E07"/>
    <w:multiLevelType w:val="hybridMultilevel"/>
    <w:tmpl w:val="2312D914"/>
    <w:lvl w:ilvl="0" w:tplc="438A619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537A"/>
    <w:multiLevelType w:val="hybridMultilevel"/>
    <w:tmpl w:val="C0CC0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5257E"/>
    <w:multiLevelType w:val="hybridMultilevel"/>
    <w:tmpl w:val="24D8F3A8"/>
    <w:lvl w:ilvl="0" w:tplc="438A6196">
      <w:start w:val="4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0D65A45"/>
    <w:multiLevelType w:val="hybridMultilevel"/>
    <w:tmpl w:val="9CBEA9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856EB"/>
    <w:multiLevelType w:val="hybridMultilevel"/>
    <w:tmpl w:val="9326B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B0533"/>
    <w:multiLevelType w:val="hybridMultilevel"/>
    <w:tmpl w:val="625A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71701"/>
    <w:multiLevelType w:val="hybridMultilevel"/>
    <w:tmpl w:val="5B0A1A20"/>
    <w:lvl w:ilvl="0" w:tplc="804458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A5F34"/>
    <w:multiLevelType w:val="hybridMultilevel"/>
    <w:tmpl w:val="2DC0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D2EF3"/>
    <w:multiLevelType w:val="hybridMultilevel"/>
    <w:tmpl w:val="AB5089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A7162FC"/>
    <w:multiLevelType w:val="hybridMultilevel"/>
    <w:tmpl w:val="4C466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FE722D"/>
    <w:multiLevelType w:val="hybridMultilevel"/>
    <w:tmpl w:val="1400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13B90"/>
    <w:multiLevelType w:val="hybridMultilevel"/>
    <w:tmpl w:val="7434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7359B"/>
    <w:multiLevelType w:val="hybridMultilevel"/>
    <w:tmpl w:val="5B0A1A20"/>
    <w:lvl w:ilvl="0" w:tplc="804458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1"/>
  </w:num>
  <w:num w:numId="6">
    <w:abstractNumId w:val="12"/>
  </w:num>
  <w:num w:numId="7">
    <w:abstractNumId w:val="9"/>
  </w:num>
  <w:num w:numId="8">
    <w:abstractNumId w:val="7"/>
  </w:num>
  <w:num w:numId="9">
    <w:abstractNumId w:val="13"/>
  </w:num>
  <w:num w:numId="10">
    <w:abstractNumId w:val="5"/>
  </w:num>
  <w:num w:numId="11">
    <w:abstractNumId w:val="3"/>
  </w:num>
  <w:num w:numId="12">
    <w:abstractNumId w:val="6"/>
  </w:num>
  <w:num w:numId="13">
    <w:abstractNumId w:val="1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CE"/>
    <w:rsid w:val="00021645"/>
    <w:rsid w:val="00027BC9"/>
    <w:rsid w:val="00030AB5"/>
    <w:rsid w:val="0005313F"/>
    <w:rsid w:val="00053AE1"/>
    <w:rsid w:val="00072D56"/>
    <w:rsid w:val="000B1C93"/>
    <w:rsid w:val="000C6A7C"/>
    <w:rsid w:val="000E0276"/>
    <w:rsid w:val="000F1B4C"/>
    <w:rsid w:val="00100B7E"/>
    <w:rsid w:val="00106ACE"/>
    <w:rsid w:val="00114210"/>
    <w:rsid w:val="0014063E"/>
    <w:rsid w:val="00173CD0"/>
    <w:rsid w:val="00187551"/>
    <w:rsid w:val="001C2898"/>
    <w:rsid w:val="001D58CA"/>
    <w:rsid w:val="001E5236"/>
    <w:rsid w:val="001F0588"/>
    <w:rsid w:val="00206B1F"/>
    <w:rsid w:val="002109F0"/>
    <w:rsid w:val="00247CE5"/>
    <w:rsid w:val="00256497"/>
    <w:rsid w:val="00265FB3"/>
    <w:rsid w:val="002863E0"/>
    <w:rsid w:val="00296760"/>
    <w:rsid w:val="002F09C0"/>
    <w:rsid w:val="00316890"/>
    <w:rsid w:val="003251E6"/>
    <w:rsid w:val="00330ADA"/>
    <w:rsid w:val="00333751"/>
    <w:rsid w:val="00333C2D"/>
    <w:rsid w:val="0034581A"/>
    <w:rsid w:val="003522DD"/>
    <w:rsid w:val="00354C35"/>
    <w:rsid w:val="003B0339"/>
    <w:rsid w:val="003C479C"/>
    <w:rsid w:val="003C4F88"/>
    <w:rsid w:val="003C6FD9"/>
    <w:rsid w:val="003D61E5"/>
    <w:rsid w:val="003D722D"/>
    <w:rsid w:val="003E1469"/>
    <w:rsid w:val="0040085C"/>
    <w:rsid w:val="00400D62"/>
    <w:rsid w:val="00410377"/>
    <w:rsid w:val="00421AA3"/>
    <w:rsid w:val="00422192"/>
    <w:rsid w:val="004477BA"/>
    <w:rsid w:val="004809C3"/>
    <w:rsid w:val="00492191"/>
    <w:rsid w:val="00492DA6"/>
    <w:rsid w:val="00497742"/>
    <w:rsid w:val="004A58E6"/>
    <w:rsid w:val="004A6454"/>
    <w:rsid w:val="004B26D7"/>
    <w:rsid w:val="004B3317"/>
    <w:rsid w:val="004B7D8B"/>
    <w:rsid w:val="0051282E"/>
    <w:rsid w:val="005560F7"/>
    <w:rsid w:val="00560602"/>
    <w:rsid w:val="005617E7"/>
    <w:rsid w:val="00561E79"/>
    <w:rsid w:val="0056370C"/>
    <w:rsid w:val="005652FD"/>
    <w:rsid w:val="005A687A"/>
    <w:rsid w:val="005E0128"/>
    <w:rsid w:val="006315AC"/>
    <w:rsid w:val="00634629"/>
    <w:rsid w:val="00675B0D"/>
    <w:rsid w:val="0068490C"/>
    <w:rsid w:val="00684DA4"/>
    <w:rsid w:val="006970E6"/>
    <w:rsid w:val="006A6600"/>
    <w:rsid w:val="006B3ACC"/>
    <w:rsid w:val="006B49B2"/>
    <w:rsid w:val="006D40A6"/>
    <w:rsid w:val="007151DA"/>
    <w:rsid w:val="007625AC"/>
    <w:rsid w:val="00766D13"/>
    <w:rsid w:val="007729B9"/>
    <w:rsid w:val="007A3EA0"/>
    <w:rsid w:val="007B6D96"/>
    <w:rsid w:val="007C3A34"/>
    <w:rsid w:val="007D1C1D"/>
    <w:rsid w:val="007D3E9B"/>
    <w:rsid w:val="007F32F5"/>
    <w:rsid w:val="0082670D"/>
    <w:rsid w:val="00836680"/>
    <w:rsid w:val="00852062"/>
    <w:rsid w:val="00865BA5"/>
    <w:rsid w:val="00873D66"/>
    <w:rsid w:val="00894F7A"/>
    <w:rsid w:val="008A2A7B"/>
    <w:rsid w:val="008B7EA9"/>
    <w:rsid w:val="008D2DE7"/>
    <w:rsid w:val="00904C94"/>
    <w:rsid w:val="00933BB2"/>
    <w:rsid w:val="00940526"/>
    <w:rsid w:val="009432B4"/>
    <w:rsid w:val="00946E02"/>
    <w:rsid w:val="00953ADE"/>
    <w:rsid w:val="00954679"/>
    <w:rsid w:val="00957E93"/>
    <w:rsid w:val="009660EC"/>
    <w:rsid w:val="00976A30"/>
    <w:rsid w:val="009848F1"/>
    <w:rsid w:val="009A3FBE"/>
    <w:rsid w:val="009B5EAA"/>
    <w:rsid w:val="009B7DEA"/>
    <w:rsid w:val="009E367A"/>
    <w:rsid w:val="00A21E0A"/>
    <w:rsid w:val="00A432EB"/>
    <w:rsid w:val="00A65A78"/>
    <w:rsid w:val="00A8326E"/>
    <w:rsid w:val="00A922AC"/>
    <w:rsid w:val="00A93463"/>
    <w:rsid w:val="00A950BB"/>
    <w:rsid w:val="00AC0126"/>
    <w:rsid w:val="00AC3898"/>
    <w:rsid w:val="00AC4AEA"/>
    <w:rsid w:val="00AD44EE"/>
    <w:rsid w:val="00AF7EC9"/>
    <w:rsid w:val="00B00B97"/>
    <w:rsid w:val="00B13F78"/>
    <w:rsid w:val="00B34088"/>
    <w:rsid w:val="00B3789C"/>
    <w:rsid w:val="00B45A55"/>
    <w:rsid w:val="00B521D0"/>
    <w:rsid w:val="00B73561"/>
    <w:rsid w:val="00B864DE"/>
    <w:rsid w:val="00B95D30"/>
    <w:rsid w:val="00BC4C3A"/>
    <w:rsid w:val="00BC5A1D"/>
    <w:rsid w:val="00BF778F"/>
    <w:rsid w:val="00C007C4"/>
    <w:rsid w:val="00C076A0"/>
    <w:rsid w:val="00C13545"/>
    <w:rsid w:val="00C50153"/>
    <w:rsid w:val="00C64FAD"/>
    <w:rsid w:val="00C6736A"/>
    <w:rsid w:val="00CB3D38"/>
    <w:rsid w:val="00CC2E13"/>
    <w:rsid w:val="00CC3F32"/>
    <w:rsid w:val="00D110AE"/>
    <w:rsid w:val="00D139CB"/>
    <w:rsid w:val="00D26D9D"/>
    <w:rsid w:val="00D33249"/>
    <w:rsid w:val="00D34603"/>
    <w:rsid w:val="00D44DC2"/>
    <w:rsid w:val="00D751E6"/>
    <w:rsid w:val="00DA282B"/>
    <w:rsid w:val="00DA3C98"/>
    <w:rsid w:val="00DE06E6"/>
    <w:rsid w:val="00E0677B"/>
    <w:rsid w:val="00E07527"/>
    <w:rsid w:val="00E14B93"/>
    <w:rsid w:val="00E14CB4"/>
    <w:rsid w:val="00E24DF2"/>
    <w:rsid w:val="00E33D7C"/>
    <w:rsid w:val="00E65F1A"/>
    <w:rsid w:val="00E72258"/>
    <w:rsid w:val="00E77471"/>
    <w:rsid w:val="00E915E7"/>
    <w:rsid w:val="00EC0102"/>
    <w:rsid w:val="00EE5DE1"/>
    <w:rsid w:val="00EF1C60"/>
    <w:rsid w:val="00EF6332"/>
    <w:rsid w:val="00EF6CBC"/>
    <w:rsid w:val="00F40772"/>
    <w:rsid w:val="00F6388A"/>
    <w:rsid w:val="00F9743D"/>
    <w:rsid w:val="00FB4407"/>
    <w:rsid w:val="00FF04C6"/>
    <w:rsid w:val="00FF0A08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1D2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ACE"/>
  </w:style>
  <w:style w:type="paragraph" w:styleId="Footer">
    <w:name w:val="footer"/>
    <w:basedOn w:val="Normal"/>
    <w:link w:val="FooterChar"/>
    <w:uiPriority w:val="99"/>
    <w:unhideWhenUsed/>
    <w:rsid w:val="00106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ACE"/>
  </w:style>
  <w:style w:type="table" w:styleId="TableGrid">
    <w:name w:val="Table Grid"/>
    <w:basedOn w:val="TableNormal"/>
    <w:uiPriority w:val="59"/>
    <w:rsid w:val="00106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1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4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28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ACE"/>
  </w:style>
  <w:style w:type="paragraph" w:styleId="Footer">
    <w:name w:val="footer"/>
    <w:basedOn w:val="Normal"/>
    <w:link w:val="FooterChar"/>
    <w:uiPriority w:val="99"/>
    <w:unhideWhenUsed/>
    <w:rsid w:val="00106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ACE"/>
  </w:style>
  <w:style w:type="table" w:styleId="TableGrid">
    <w:name w:val="Table Grid"/>
    <w:basedOn w:val="TableNormal"/>
    <w:uiPriority w:val="59"/>
    <w:rsid w:val="00106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1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4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28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plash.abc.net.au/hom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A87105-DB67-4F0E-8208-999B3581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871967D0</Template>
  <TotalTime>14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Harris</dc:creator>
  <cp:lastModifiedBy>HARRIS Adam</cp:lastModifiedBy>
  <cp:revision>3</cp:revision>
  <cp:lastPrinted>2017-04-30T04:53:00Z</cp:lastPrinted>
  <dcterms:created xsi:type="dcterms:W3CDTF">2017-04-30T04:59:00Z</dcterms:created>
  <dcterms:modified xsi:type="dcterms:W3CDTF">2017-04-30T07:20:00Z</dcterms:modified>
</cp:coreProperties>
</file>