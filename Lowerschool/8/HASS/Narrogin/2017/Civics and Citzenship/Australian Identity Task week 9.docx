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D56" w:rsidRDefault="00F16EB9">
      <w:bookmarkStart w:id="0" w:name="_GoBack"/>
      <w:bookmarkEnd w:id="0"/>
      <w:r>
        <w:t xml:space="preserve">Name: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</w:p>
    <w:p w:rsidR="00EA5F5D" w:rsidRDefault="00EA5F5D"/>
    <w:p w:rsidR="00F16EB9" w:rsidRPr="00EA5F5D" w:rsidRDefault="00EA5F5D">
      <w:pPr>
        <w:rPr>
          <w:rFonts w:ascii="Comic Sans MS" w:hAnsi="Comic Sans MS"/>
          <w:b/>
          <w:sz w:val="32"/>
          <w:szCs w:val="32"/>
        </w:rPr>
      </w:pPr>
      <w:r w:rsidRPr="00EA5F5D">
        <w:rPr>
          <w:rFonts w:ascii="Comic Sans MS" w:hAnsi="Comic Sans MS"/>
          <w:b/>
          <w:sz w:val="40"/>
          <w:szCs w:val="40"/>
        </w:rPr>
        <w:t>YEAR 8 HASS</w:t>
      </w:r>
      <w:r>
        <w:rPr>
          <w:rFonts w:ascii="Comic Sans MS" w:hAnsi="Comic Sans MS"/>
          <w:b/>
          <w:sz w:val="40"/>
          <w:szCs w:val="40"/>
        </w:rPr>
        <w:t>:</w:t>
      </w:r>
      <w:r w:rsidRPr="00EA5F5D">
        <w:rPr>
          <w:rFonts w:ascii="Comic Sans MS" w:hAnsi="Comic Sans MS"/>
          <w:b/>
          <w:sz w:val="40"/>
          <w:szCs w:val="40"/>
        </w:rPr>
        <w:t xml:space="preserve"> CIVICS AND CITIZENSHIP </w:t>
      </w:r>
      <w:r w:rsidR="00F16EB9" w:rsidRPr="00EA5F5D">
        <w:rPr>
          <w:rFonts w:ascii="Comic Sans MS" w:hAnsi="Comic Sans MS"/>
          <w:b/>
          <w:noProof/>
          <w:sz w:val="32"/>
          <w:szCs w:val="32"/>
          <w:lang w:eastAsia="en-AU"/>
        </w:rPr>
        <w:drawing>
          <wp:anchor distT="0" distB="0" distL="114300" distR="114300" simplePos="0" relativeHeight="251658240" behindDoc="0" locked="0" layoutInCell="1" allowOverlap="1" wp14:anchorId="1BCC4476" wp14:editId="066B1CB7">
            <wp:simplePos x="0" y="0"/>
            <wp:positionH relativeFrom="column">
              <wp:posOffset>3771900</wp:posOffset>
            </wp:positionH>
            <wp:positionV relativeFrom="paragraph">
              <wp:posOffset>164465</wp:posOffset>
            </wp:positionV>
            <wp:extent cx="2182495" cy="122745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EB9" w:rsidRDefault="00F16EB9">
      <w:pPr>
        <w:rPr>
          <w:rFonts w:ascii="Comic Sans MS" w:hAnsi="Comic Sans MS"/>
          <w:b/>
          <w:sz w:val="32"/>
          <w:szCs w:val="32"/>
        </w:rPr>
      </w:pPr>
      <w:r w:rsidRPr="00F16EB9">
        <w:rPr>
          <w:rFonts w:ascii="Comic Sans MS" w:hAnsi="Comic Sans MS"/>
          <w:b/>
          <w:sz w:val="32"/>
          <w:szCs w:val="32"/>
        </w:rPr>
        <w:t>Being Australian Poster: Task</w:t>
      </w:r>
    </w:p>
    <w:p w:rsidR="00F16EB9" w:rsidRDefault="00F16EB9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Your task is to create a poster that demonstrates what it means to be Australian. Your poster must include:</w:t>
      </w:r>
    </w:p>
    <w:p w:rsidR="00F16EB9" w:rsidRDefault="00F16EB9" w:rsidP="00F16EB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At least 4 images that you identify with being Australian. </w:t>
      </w:r>
    </w:p>
    <w:p w:rsidR="00EA5F5D" w:rsidRDefault="00EA5F5D" w:rsidP="00F16EB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 brainstorm of aspects associated with being Australian. Examples of aspects are cultural (eg. food, sport and religion), natural, environmental, historical and political. </w:t>
      </w:r>
    </w:p>
    <w:p w:rsidR="00F16EB9" w:rsidRDefault="00F16EB9" w:rsidP="00F16EB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 quote from a significant Australian on what it means to them to be Australian. </w:t>
      </w:r>
    </w:p>
    <w:p w:rsidR="00F16EB9" w:rsidRDefault="00EA5F5D" w:rsidP="00F16EB9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 paragraph explaining what it means to </w:t>
      </w:r>
      <w:r>
        <w:rPr>
          <w:rFonts w:ascii="Comic Sans MS" w:hAnsi="Comic Sans MS"/>
          <w:sz w:val="32"/>
          <w:szCs w:val="32"/>
          <w:u w:val="single"/>
        </w:rPr>
        <w:t xml:space="preserve">you </w:t>
      </w:r>
      <w:r>
        <w:rPr>
          <w:rFonts w:ascii="Comic Sans MS" w:hAnsi="Comic Sans MS"/>
          <w:sz w:val="32"/>
          <w:szCs w:val="32"/>
        </w:rPr>
        <w:t xml:space="preserve">to be Australian. </w:t>
      </w:r>
    </w:p>
    <w:p w:rsidR="00EA5F5D" w:rsidRDefault="00EA5F5D" w:rsidP="00EA5F5D">
      <w:pPr>
        <w:rPr>
          <w:rFonts w:ascii="Comic Sans MS" w:hAnsi="Comic Sans MS"/>
          <w:sz w:val="32"/>
          <w:szCs w:val="32"/>
        </w:rPr>
      </w:pPr>
    </w:p>
    <w:p w:rsidR="00EA5F5D" w:rsidRPr="00EA5F5D" w:rsidRDefault="00EA5F5D" w:rsidP="00EA5F5D">
      <w:pPr>
        <w:rPr>
          <w:rFonts w:ascii="Comic Sans MS" w:hAnsi="Comic Sans MS"/>
          <w:sz w:val="32"/>
          <w:szCs w:val="32"/>
        </w:rPr>
      </w:pPr>
    </w:p>
    <w:p w:rsidR="00F16EB9" w:rsidRDefault="00EA5F5D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Although this is a poster task it can still be presented in a variety of different methods such as:</w:t>
      </w:r>
    </w:p>
    <w:p w:rsidR="00EA5F5D" w:rsidRDefault="00EA5F5D" w:rsidP="00EA5F5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A3 poster </w:t>
      </w:r>
    </w:p>
    <w:p w:rsidR="00EA5F5D" w:rsidRDefault="00EA5F5D" w:rsidP="00EA5F5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Glogster </w:t>
      </w:r>
    </w:p>
    <w:p w:rsidR="00EA5F5D" w:rsidRDefault="00EA5F5D" w:rsidP="00EA5F5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Prezi </w:t>
      </w:r>
    </w:p>
    <w:p w:rsidR="00EA5F5D" w:rsidRDefault="00EA5F5D" w:rsidP="00EA5F5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PowerPoint presentation</w:t>
      </w:r>
    </w:p>
    <w:p w:rsidR="00EA5F5D" w:rsidRDefault="00EA5F5D" w:rsidP="00EA5F5D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Microsoft Word Document </w:t>
      </w:r>
    </w:p>
    <w:p w:rsidR="00EA5F5D" w:rsidRDefault="00EA5F5D" w:rsidP="00EA5F5D">
      <w:pPr>
        <w:rPr>
          <w:rFonts w:ascii="Comic Sans MS" w:hAnsi="Comic Sans MS"/>
          <w:sz w:val="32"/>
          <w:szCs w:val="32"/>
        </w:rPr>
      </w:pPr>
    </w:p>
    <w:p w:rsidR="00EA5F5D" w:rsidRDefault="00EA5F5D" w:rsidP="00EA5F5D">
      <w:pPr>
        <w:rPr>
          <w:rFonts w:ascii="Comic Sans MS" w:hAnsi="Comic Sans MS"/>
          <w:sz w:val="32"/>
          <w:szCs w:val="32"/>
        </w:rPr>
      </w:pPr>
    </w:p>
    <w:p w:rsidR="00EA5F5D" w:rsidRPr="00EA5F5D" w:rsidRDefault="00EA5F5D" w:rsidP="00EA5F5D">
      <w:pPr>
        <w:rPr>
          <w:rFonts w:ascii="Comic Sans MS" w:hAnsi="Comic Sans MS"/>
          <w:b/>
          <w:sz w:val="32"/>
          <w:szCs w:val="32"/>
        </w:rPr>
      </w:pPr>
      <w:r w:rsidRPr="00EA5F5D">
        <w:rPr>
          <w:rFonts w:ascii="Comic Sans MS" w:hAnsi="Comic Sans MS"/>
          <w:b/>
          <w:sz w:val="32"/>
          <w:szCs w:val="32"/>
        </w:rPr>
        <w:t>Due: Week 10, Term 2</w:t>
      </w:r>
    </w:p>
    <w:p w:rsidR="00EA5F5D" w:rsidRPr="00F16EB9" w:rsidRDefault="00EA5F5D">
      <w:pPr>
        <w:rPr>
          <w:rFonts w:ascii="Comic Sans MS" w:hAnsi="Comic Sans MS"/>
          <w:sz w:val="32"/>
          <w:szCs w:val="32"/>
        </w:rPr>
      </w:pPr>
    </w:p>
    <w:p w:rsidR="00F16EB9" w:rsidRDefault="00F16EB9">
      <w:pPr>
        <w:rPr>
          <w:rFonts w:ascii="Comic Sans MS" w:hAnsi="Comic Sans MS"/>
        </w:rPr>
      </w:pPr>
    </w:p>
    <w:p w:rsidR="00F16EB9" w:rsidRPr="00F16EB9" w:rsidRDefault="00F16EB9">
      <w:pPr>
        <w:rPr>
          <w:rFonts w:ascii="Comic Sans MS" w:hAnsi="Comic Sans MS"/>
        </w:rPr>
      </w:pPr>
    </w:p>
    <w:p w:rsidR="00F16EB9" w:rsidRDefault="00F16EB9"/>
    <w:sectPr w:rsidR="00F16EB9" w:rsidSect="00F16EB9">
      <w:pgSz w:w="11900" w:h="16840"/>
      <w:pgMar w:top="568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CF6"/>
    <w:multiLevelType w:val="hybridMultilevel"/>
    <w:tmpl w:val="0C2E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669E4"/>
    <w:multiLevelType w:val="hybridMultilevel"/>
    <w:tmpl w:val="20EC59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B9"/>
    <w:rsid w:val="00072D56"/>
    <w:rsid w:val="0060109B"/>
    <w:rsid w:val="00CF4D4C"/>
    <w:rsid w:val="00EA5F5D"/>
    <w:rsid w:val="00F1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E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EB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EB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C24C6729</Template>
  <TotalTime>2</TotalTime>
  <Pages>1</Pages>
  <Words>117</Words>
  <Characters>667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Harris</dc:creator>
  <cp:lastModifiedBy>GOODWIN Nina</cp:lastModifiedBy>
  <cp:revision>2</cp:revision>
  <dcterms:created xsi:type="dcterms:W3CDTF">2017-06-22T04:23:00Z</dcterms:created>
  <dcterms:modified xsi:type="dcterms:W3CDTF">2017-06-22T04:23:00Z</dcterms:modified>
</cp:coreProperties>
</file>