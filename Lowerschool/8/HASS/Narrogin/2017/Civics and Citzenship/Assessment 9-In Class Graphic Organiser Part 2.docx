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A6E" w:rsidRDefault="0021793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627608" wp14:editId="1056FD08">
                <wp:simplePos x="0" y="0"/>
                <wp:positionH relativeFrom="column">
                  <wp:posOffset>-123825</wp:posOffset>
                </wp:positionH>
                <wp:positionV relativeFrom="paragraph">
                  <wp:posOffset>11430</wp:posOffset>
                </wp:positionV>
                <wp:extent cx="5810250" cy="4286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933" w:rsidRPr="00217933" w:rsidRDefault="00217933" w:rsidP="00217933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17933">
                              <w:rPr>
                                <w:rFonts w:ascii="Arial" w:hAnsi="Arial" w:cs="Arial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Date:</w:t>
                            </w: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ab/>
                            </w:r>
                            <w:r w:rsidRPr="00217933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75pt;margin-top:.9pt;width:457.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" stroked="f">
                <v:textbox>
                  <w:txbxContent>
                    <w:p w:rsidR="00217933" w:rsidRPr="00217933" w:rsidRDefault="00217933" w:rsidP="00217933">
                      <w:pPr>
                        <w:spacing w:line="360" w:lineRule="auto"/>
                        <w:rPr>
                          <w:rFonts w:ascii="Arial" w:hAnsi="Arial" w:cs="Arial"/>
                          <w:b/>
                        </w:rPr>
                      </w:pPr>
                      <w:r w:rsidRPr="00217933">
                        <w:rPr>
                          <w:rFonts w:ascii="Arial" w:hAnsi="Arial" w:cs="Arial"/>
                          <w:b/>
                        </w:rPr>
                        <w:t>Name:</w:t>
                      </w: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  <w:t>Date:</w:t>
                      </w: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ab/>
                      </w:r>
                      <w:r w:rsidRPr="00217933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D251C7" w:rsidRDefault="008D477C">
      <w:r w:rsidRPr="00C84E7E">
        <w:rPr>
          <w:rFonts w:ascii="Arial" w:hAnsi="Arial" w:cs="Arial"/>
          <w:b/>
          <w:noProof/>
          <w:sz w:val="28"/>
          <w:szCs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2B9A8F" wp14:editId="6FD54134">
                <wp:simplePos x="0" y="0"/>
                <wp:positionH relativeFrom="column">
                  <wp:posOffset>-332105</wp:posOffset>
                </wp:positionH>
                <wp:positionV relativeFrom="paragraph">
                  <wp:posOffset>118086</wp:posOffset>
                </wp:positionV>
                <wp:extent cx="2944495" cy="344170"/>
                <wp:effectExtent l="0" t="0" r="8255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E7E" w:rsidRDefault="008D477C">
                            <w:r w:rsidRPr="00C84E7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In Class Validation: Part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6.15pt;margin-top:9.3pt;width:231.85pt;height:27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" stroked="f">
                <v:textbox>
                  <w:txbxContent>
                    <w:p w:rsidR="00C84E7E" w:rsidRDefault="008D477C">
                      <w:r w:rsidRPr="00C84E7E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In Class Validation: Part 2</w:t>
                      </w:r>
                    </w:p>
                  </w:txbxContent>
                </v:textbox>
              </v:shape>
            </w:pict>
          </mc:Fallback>
        </mc:AlternateContent>
      </w:r>
      <w:r w:rsidR="00410C30" w:rsidRPr="00410C30">
        <w:rPr>
          <w:rFonts w:ascii="Arial" w:hAnsi="Arial" w:cs="Arial"/>
          <w:b/>
          <w:noProof/>
          <w:sz w:val="24"/>
          <w:szCs w:val="24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DDBA96" wp14:editId="184BE0CA">
                <wp:simplePos x="0" y="0"/>
                <wp:positionH relativeFrom="column">
                  <wp:posOffset>2642845</wp:posOffset>
                </wp:positionH>
                <wp:positionV relativeFrom="paragraph">
                  <wp:posOffset>27940</wp:posOffset>
                </wp:positionV>
                <wp:extent cx="3438525" cy="476250"/>
                <wp:effectExtent l="0" t="0" r="2857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C30" w:rsidRPr="00C84E7E" w:rsidRDefault="00410C30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C84E7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Score:</w:t>
                            </w:r>
                            <w:r w:rsidRPr="00C84E7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84E7E" w:rsidRPr="00C84E7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C84E7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</w:t>
                            </w:r>
                            <w:r w:rsidR="00C84E7E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/17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8.1pt;margin-top:2.2pt;width:270.7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">
                <v:textbox>
                  <w:txbxContent>
                    <w:p w:rsidR="00410C30" w:rsidRPr="00C84E7E" w:rsidRDefault="00410C30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  <w:u w:val="single"/>
                        </w:rPr>
                      </w:pPr>
                      <w:r w:rsidRPr="00C84E7E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>Score:</w:t>
                      </w:r>
                      <w:r w:rsidRPr="00C84E7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84E7E" w:rsidRPr="00C84E7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 </w:t>
                      </w:r>
                      <w:r w:rsidR="00C84E7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                                        </w:t>
                      </w:r>
                      <w:r w:rsidR="00C84E7E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/17  </w:t>
                      </w:r>
                    </w:p>
                  </w:txbxContent>
                </v:textbox>
              </v:shape>
            </w:pict>
          </mc:Fallback>
        </mc:AlternateContent>
      </w:r>
    </w:p>
    <w:p w:rsidR="00410C30" w:rsidRPr="00C84E7E" w:rsidRDefault="00217933" w:rsidP="00B73A6E">
      <w:pPr>
        <w:rPr>
          <w:rFonts w:ascii="Arial" w:hAnsi="Arial" w:cs="Arial"/>
          <w:b/>
          <w:sz w:val="28"/>
          <w:szCs w:val="28"/>
          <w:u w:val="single"/>
        </w:rPr>
      </w:pPr>
      <w:r w:rsidRPr="00C84E7E">
        <w:rPr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96F82" wp14:editId="4BB78CCB">
                <wp:simplePos x="0" y="0"/>
                <wp:positionH relativeFrom="column">
                  <wp:posOffset>-333376</wp:posOffset>
                </wp:positionH>
                <wp:positionV relativeFrom="paragraph">
                  <wp:posOffset>279400</wp:posOffset>
                </wp:positionV>
                <wp:extent cx="6410325" cy="1514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151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26.25pt;margin-top:22pt;width:504.75pt;height:11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" filled="f" strokecolor="#243f60 [1604]" strokeweight="2pt"/>
            </w:pict>
          </mc:Fallback>
        </mc:AlternateContent>
      </w:r>
    </w:p>
    <w:p w:rsidR="00217933" w:rsidRDefault="00217933" w:rsidP="00410C30">
      <w:pPr>
        <w:ind w:left="-426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Background:</w:t>
      </w:r>
      <w:r>
        <w:rPr>
          <w:rFonts w:ascii="Arial" w:hAnsi="Arial" w:cs="Arial"/>
          <w:sz w:val="24"/>
          <w:szCs w:val="24"/>
        </w:rPr>
        <w:t xml:space="preserve"> </w:t>
      </w:r>
    </w:p>
    <w:p w:rsidR="00B73A6E" w:rsidRPr="00217933" w:rsidRDefault="00217933" w:rsidP="00410C30">
      <w:pPr>
        <w:ind w:left="-284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Who: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10C3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Where: </w:t>
      </w:r>
    </w:p>
    <w:p w:rsidR="00217933" w:rsidRDefault="00217933" w:rsidP="00410C30">
      <w:pPr>
        <w:ind w:left="-284" w:right="-472"/>
        <w:rPr>
          <w:rFonts w:ascii="Arial" w:hAnsi="Arial" w:cs="Arial"/>
          <w:sz w:val="24"/>
          <w:szCs w:val="24"/>
        </w:rPr>
      </w:pPr>
    </w:p>
    <w:p w:rsidR="00217933" w:rsidRPr="00217933" w:rsidRDefault="00217933" w:rsidP="00410C30">
      <w:pPr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10C30">
        <w:rPr>
          <w:rFonts w:ascii="Arial" w:hAnsi="Arial" w:cs="Arial"/>
          <w:sz w:val="24"/>
          <w:szCs w:val="24"/>
        </w:rPr>
        <w:tab/>
      </w:r>
      <w:r w:rsidR="00410C3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What: </w:t>
      </w:r>
    </w:p>
    <w:p w:rsidR="00B73A6E" w:rsidRDefault="00217933" w:rsidP="00B73A6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CC28A6" wp14:editId="48402632">
                <wp:simplePos x="0" y="0"/>
                <wp:positionH relativeFrom="column">
                  <wp:posOffset>2457450</wp:posOffset>
                </wp:positionH>
                <wp:positionV relativeFrom="paragraph">
                  <wp:posOffset>154940</wp:posOffset>
                </wp:positionV>
                <wp:extent cx="533400" cy="714375"/>
                <wp:effectExtent l="19050" t="0" r="19050" b="4762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193.5pt;margin-top:12.2pt;width:42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" adj="13536" fillcolor="#4f81bd [3204]" strokecolor="#243f60 [1604]" strokeweight="2pt"/>
            </w:pict>
          </mc:Fallback>
        </mc:AlternateContent>
      </w:r>
    </w:p>
    <w:p w:rsidR="00B73A6E" w:rsidRDefault="00B73A6E" w:rsidP="00B73A6E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:rsidR="00B73A6E" w:rsidRDefault="00410C30" w:rsidP="00B73A6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85657" wp14:editId="6D952FFA">
                <wp:simplePos x="0" y="0"/>
                <wp:positionH relativeFrom="column">
                  <wp:posOffset>-333376</wp:posOffset>
                </wp:positionH>
                <wp:positionV relativeFrom="paragraph">
                  <wp:posOffset>237490</wp:posOffset>
                </wp:positionV>
                <wp:extent cx="6410325" cy="1514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15144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-26.25pt;margin-top:18.7pt;width:504.75pt;height:11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" filled="f" strokecolor="#385d8a" strokeweight="2pt"/>
            </w:pict>
          </mc:Fallback>
        </mc:AlternateContent>
      </w:r>
    </w:p>
    <w:p w:rsidR="00410C30" w:rsidRPr="006B747E" w:rsidRDefault="00410C30" w:rsidP="00410C30">
      <w:pPr>
        <w:ind w:left="-284"/>
        <w:rPr>
          <w:rFonts w:ascii="Arial" w:hAnsi="Arial" w:cs="Arial"/>
          <w:b/>
          <w:sz w:val="24"/>
          <w:szCs w:val="24"/>
          <w:u w:val="single"/>
        </w:rPr>
      </w:pPr>
      <w:r w:rsidRPr="006B747E">
        <w:rPr>
          <w:rFonts w:ascii="Arial" w:hAnsi="Arial" w:cs="Arial"/>
          <w:b/>
          <w:sz w:val="24"/>
          <w:szCs w:val="24"/>
          <w:u w:val="single"/>
        </w:rPr>
        <w:t xml:space="preserve">Issue: </w:t>
      </w:r>
    </w:p>
    <w:p w:rsidR="00217933" w:rsidRPr="00410C30" w:rsidRDefault="00217933" w:rsidP="00410C30">
      <w:pPr>
        <w:ind w:lef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Who: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10C3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Where: </w:t>
      </w:r>
    </w:p>
    <w:p w:rsidR="00217933" w:rsidRDefault="00217933" w:rsidP="00410C30">
      <w:pPr>
        <w:ind w:left="-284"/>
        <w:rPr>
          <w:rFonts w:ascii="Arial" w:hAnsi="Arial" w:cs="Arial"/>
          <w:sz w:val="24"/>
          <w:szCs w:val="24"/>
        </w:rPr>
      </w:pPr>
    </w:p>
    <w:p w:rsidR="00217933" w:rsidRPr="00217933" w:rsidRDefault="00217933" w:rsidP="00410C30">
      <w:pPr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10C30">
        <w:rPr>
          <w:rFonts w:ascii="Arial" w:hAnsi="Arial" w:cs="Arial"/>
          <w:sz w:val="24"/>
          <w:szCs w:val="24"/>
        </w:rPr>
        <w:tab/>
      </w:r>
      <w:r w:rsidR="00410C3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What: </w:t>
      </w:r>
    </w:p>
    <w:p w:rsidR="00B73A6E" w:rsidRDefault="00410C30" w:rsidP="00B73A6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2083B5" wp14:editId="656992B0">
                <wp:simplePos x="0" y="0"/>
                <wp:positionH relativeFrom="column">
                  <wp:posOffset>2457450</wp:posOffset>
                </wp:positionH>
                <wp:positionV relativeFrom="paragraph">
                  <wp:posOffset>111083</wp:posOffset>
                </wp:positionV>
                <wp:extent cx="533400" cy="714375"/>
                <wp:effectExtent l="19050" t="0" r="19050" b="4762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714375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" o:spid="_x0000_s1026" type="#_x0000_t67" style="position:absolute;margin-left:193.5pt;margin-top:8.75pt;width:42pt;height:5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" adj="13536" fillcolor="#4f81bd" strokecolor="#385d8a" strokeweight="2pt"/>
            </w:pict>
          </mc:Fallback>
        </mc:AlternateContent>
      </w:r>
    </w:p>
    <w:p w:rsidR="00B73A6E" w:rsidRDefault="00B73A6E" w:rsidP="00B73A6E">
      <w:pPr>
        <w:rPr>
          <w:rFonts w:ascii="Arial" w:hAnsi="Arial" w:cs="Arial"/>
          <w:b/>
          <w:sz w:val="24"/>
          <w:szCs w:val="24"/>
          <w:u w:val="single"/>
        </w:rPr>
      </w:pPr>
    </w:p>
    <w:p w:rsidR="00B73A6E" w:rsidRDefault="00410C30" w:rsidP="00B73A6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E7AF8" wp14:editId="62905DF3">
                <wp:simplePos x="0" y="0"/>
                <wp:positionH relativeFrom="column">
                  <wp:posOffset>-332740</wp:posOffset>
                </wp:positionH>
                <wp:positionV relativeFrom="paragraph">
                  <wp:posOffset>168283</wp:posOffset>
                </wp:positionV>
                <wp:extent cx="6410325" cy="15144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15144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-26.2pt;margin-top:13.25pt;width:504.75pt;height:11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" filled="f" strokecolor="#385d8a" strokeweight="2pt"/>
            </w:pict>
          </mc:Fallback>
        </mc:AlternateContent>
      </w:r>
    </w:p>
    <w:p w:rsidR="00B73A6E" w:rsidRDefault="006B747E" w:rsidP="00410C30">
      <w:pPr>
        <w:ind w:left="-284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Method of Protest: </w:t>
      </w:r>
    </w:p>
    <w:p w:rsidR="00217933" w:rsidRPr="00217933" w:rsidRDefault="00217933" w:rsidP="00410C30">
      <w:pPr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Who: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10C3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Where: </w:t>
      </w:r>
    </w:p>
    <w:p w:rsidR="00217933" w:rsidRDefault="00217933" w:rsidP="00410C30">
      <w:pPr>
        <w:ind w:left="-284"/>
        <w:rPr>
          <w:rFonts w:ascii="Arial" w:hAnsi="Arial" w:cs="Arial"/>
          <w:sz w:val="24"/>
          <w:szCs w:val="24"/>
        </w:rPr>
      </w:pPr>
    </w:p>
    <w:p w:rsidR="00217933" w:rsidRPr="00217933" w:rsidRDefault="00217933" w:rsidP="00410C30">
      <w:pPr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10C30">
        <w:rPr>
          <w:rFonts w:ascii="Arial" w:hAnsi="Arial" w:cs="Arial"/>
          <w:sz w:val="24"/>
          <w:szCs w:val="24"/>
        </w:rPr>
        <w:tab/>
      </w:r>
      <w:r w:rsidR="00410C3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What: </w:t>
      </w:r>
    </w:p>
    <w:p w:rsidR="00B73A6E" w:rsidRDefault="006B747E" w:rsidP="00B73A6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92E128" wp14:editId="73D4943E">
                <wp:simplePos x="0" y="0"/>
                <wp:positionH relativeFrom="column">
                  <wp:posOffset>2457450</wp:posOffset>
                </wp:positionH>
                <wp:positionV relativeFrom="paragraph">
                  <wp:posOffset>42116</wp:posOffset>
                </wp:positionV>
                <wp:extent cx="533400" cy="714375"/>
                <wp:effectExtent l="19050" t="0" r="19050" b="476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714375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0" o:spid="_x0000_s1026" type="#_x0000_t67" style="position:absolute;margin-left:193.5pt;margin-top:3.3pt;width:42pt;height:5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" adj="13536" fillcolor="#4f81bd" strokecolor="#385d8a" strokeweight="2pt"/>
            </w:pict>
          </mc:Fallback>
        </mc:AlternateContent>
      </w:r>
    </w:p>
    <w:p w:rsidR="00B73A6E" w:rsidRDefault="00B73A6E" w:rsidP="00B73A6E">
      <w:pPr>
        <w:rPr>
          <w:rFonts w:ascii="Arial" w:hAnsi="Arial" w:cs="Arial"/>
          <w:b/>
          <w:sz w:val="24"/>
          <w:szCs w:val="24"/>
          <w:u w:val="single"/>
        </w:rPr>
      </w:pPr>
    </w:p>
    <w:p w:rsidR="00C84E7E" w:rsidRDefault="00C84E7E" w:rsidP="006B747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40B2D" wp14:editId="0C9DB84F">
                <wp:simplePos x="0" y="0"/>
                <wp:positionH relativeFrom="column">
                  <wp:posOffset>-335074</wp:posOffset>
                </wp:positionH>
                <wp:positionV relativeFrom="paragraph">
                  <wp:posOffset>117360</wp:posOffset>
                </wp:positionV>
                <wp:extent cx="6410325" cy="2363189"/>
                <wp:effectExtent l="0" t="0" r="2857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2363189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26.4pt;margin-top:9.25pt;width:504.75pt;height:18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" filled="f" strokecolor="#385d8a" strokeweight="2pt"/>
            </w:pict>
          </mc:Fallback>
        </mc:AlternateContent>
      </w:r>
      <w:r w:rsidRPr="006B747E">
        <w:rPr>
          <w:rFonts w:ascii="Arial" w:hAnsi="Arial" w:cs="Arial"/>
          <w:b/>
          <w:noProof/>
          <w:sz w:val="24"/>
          <w:szCs w:val="24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8C9320" wp14:editId="0EF507AC">
                <wp:simplePos x="0" y="0"/>
                <wp:positionH relativeFrom="column">
                  <wp:posOffset>-237490</wp:posOffset>
                </wp:positionH>
                <wp:positionV relativeFrom="paragraph">
                  <wp:posOffset>191827</wp:posOffset>
                </wp:positionV>
                <wp:extent cx="1104265" cy="308610"/>
                <wp:effectExtent l="0" t="0" r="635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47E" w:rsidRPr="006B747E" w:rsidRDefault="006B747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B747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Result: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8.7pt;margin-top:15.1pt;width:86.95pt;height:2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" stroked="f">
                <v:textbox>
                  <w:txbxContent>
                    <w:p w:rsidR="006B747E" w:rsidRPr="006B747E" w:rsidRDefault="006B747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6B747E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 xml:space="preserve">Result: </w:t>
                      </w:r>
                    </w:p>
                  </w:txbxContent>
                </v:textbox>
              </v:shape>
            </w:pict>
          </mc:Fallback>
        </mc:AlternateContent>
      </w:r>
    </w:p>
    <w:p w:rsidR="006B747E" w:rsidRDefault="006B747E" w:rsidP="006B747E">
      <w:pPr>
        <w:rPr>
          <w:rFonts w:ascii="Arial" w:hAnsi="Arial" w:cs="Arial"/>
          <w:b/>
          <w:sz w:val="24"/>
          <w:szCs w:val="24"/>
          <w:u w:val="single"/>
        </w:rPr>
      </w:pPr>
    </w:p>
    <w:p w:rsidR="006B747E" w:rsidRDefault="006B747E" w:rsidP="00C84E7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</w:p>
    <w:p w:rsidR="006B747E" w:rsidRDefault="006B747E" w:rsidP="00C84E7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</w:p>
    <w:p w:rsidR="006B747E" w:rsidRDefault="006B747E" w:rsidP="00C84E7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</w:p>
    <w:p w:rsidR="006B747E" w:rsidRDefault="006B747E" w:rsidP="00C84E7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</w:p>
    <w:p w:rsidR="006B747E" w:rsidRPr="006B747E" w:rsidRDefault="006B747E" w:rsidP="006B747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sectPr w:rsidR="006B747E" w:rsidRPr="006B747E" w:rsidSect="00B73A6E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40067"/>
    <w:multiLevelType w:val="hybridMultilevel"/>
    <w:tmpl w:val="5E9A9CE8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A6E"/>
    <w:rsid w:val="00217933"/>
    <w:rsid w:val="00410C30"/>
    <w:rsid w:val="006B747E"/>
    <w:rsid w:val="008D477C"/>
    <w:rsid w:val="00B73A6E"/>
    <w:rsid w:val="00C84E7E"/>
    <w:rsid w:val="00D251C7"/>
    <w:rsid w:val="00E0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A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74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A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7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5D53D208</Template>
  <TotalTime>41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HARRIS Adam</cp:lastModifiedBy>
  <cp:revision>1</cp:revision>
  <cp:lastPrinted>2017-05-31T11:11:00Z</cp:lastPrinted>
  <dcterms:created xsi:type="dcterms:W3CDTF">2017-05-31T10:05:00Z</dcterms:created>
  <dcterms:modified xsi:type="dcterms:W3CDTF">2017-05-31T11:20:00Z</dcterms:modified>
</cp:coreProperties>
</file>