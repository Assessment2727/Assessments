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8D" w:rsidRDefault="00DE6CFA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4CE4D0" wp14:editId="73F2F6C5">
                <wp:simplePos x="0" y="0"/>
                <wp:positionH relativeFrom="column">
                  <wp:posOffset>4686300</wp:posOffset>
                </wp:positionH>
                <wp:positionV relativeFrom="paragraph">
                  <wp:posOffset>-138430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71600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1C6" w:rsidRDefault="001B71C6" w:rsidP="000F5C8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10.9pt;width:10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1B71C6" w:rsidRDefault="001B71C6" w:rsidP="000F5C8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Z34vDAAAA2gAAAA8AAABkcnMvZG93bnJldi54bWxEj0FrwkAUhO+F/oflFbzVTSu1Et2EIggB&#10;D602oMdH9pnEZt+G7Bq3/75bEDwOM/MNs8qD6cRIg2stK3iZJiCIK6tbrhWU35vnBQjnkTV2lknB&#10;LznIs8eHFabaXnlH497XIkLYpaig8b5PpXRVQwbd1PbE0TvZwaCPcqilHvAa4aaTr0kylwZbjgsN&#10;9rRuqPrZX4yCtX3/etvuihDk2J7L4vNw1FtWavIUPpYgPAV/D9/ahVYwg/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nfi8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0F5C8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6869C" wp14:editId="7887080D">
                <wp:simplePos x="0" y="0"/>
                <wp:positionH relativeFrom="column">
                  <wp:posOffset>-247650</wp:posOffset>
                </wp:positionH>
                <wp:positionV relativeFrom="paragraph">
                  <wp:posOffset>-382905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71C6" w:rsidRPr="000F5C8D" w:rsidRDefault="001B71C6" w:rsidP="000F5C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23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1B71C6" w:rsidRPr="000F5C8D" w:rsidRDefault="001B71C6" w:rsidP="000F5C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19.5pt;margin-top:-30.15pt;width:381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KKzdsjfAAAACgEA&#10;AA8AAAAAAAAAAAAAAAAA0QQAAGRycy9kb3ducmV2LnhtbFBLBQYAAAAABAAEAPMAAADdBQAAAAA=&#10;" fillcolor="window" strokecolor="#f79646" strokeweight="2pt">
                <v:textbox>
                  <w:txbxContent>
                    <w:p w:rsidR="001B71C6" w:rsidRPr="000F5C8D" w:rsidRDefault="001B71C6" w:rsidP="000F5C8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23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1B71C6" w:rsidRPr="000F5C8D" w:rsidRDefault="001B71C6" w:rsidP="000F5C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CD2108" w:rsidRPr="000F5C8D" w:rsidRDefault="000F5C8D" w:rsidP="000F5C8D">
      <w:pPr>
        <w:outlineLvl w:val="0"/>
        <w:rPr>
          <w:rFonts w:ascii="Arial" w:hAnsi="Arial" w:cs="Arial"/>
          <w:b/>
          <w:sz w:val="32"/>
          <w:szCs w:val="32"/>
        </w:rPr>
      </w:pPr>
      <w:r w:rsidRPr="000F5C8D"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 w:rsidRPr="000F5C8D">
        <w:rPr>
          <w:rFonts w:ascii="Arial" w:hAnsi="Arial" w:cs="Arial"/>
          <w:b/>
          <w:sz w:val="28"/>
          <w:szCs w:val="28"/>
        </w:rPr>
        <w:t xml:space="preserve">   </w:t>
      </w:r>
      <w:r w:rsidRPr="000F5C8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    </w:t>
      </w:r>
      <w:r w:rsidRPr="000F5C8D">
        <w:rPr>
          <w:rFonts w:ascii="Arial" w:hAnsi="Arial" w:cs="Arial"/>
          <w:b/>
          <w:sz w:val="28"/>
          <w:szCs w:val="28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0F5C8D" w:rsidRPr="000F5C8D" w:rsidRDefault="00617C02" w:rsidP="00CD2108">
      <w:pPr>
        <w:outlineLvl w:val="0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8</w:t>
      </w:r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="000F5C8D" w:rsidRPr="000F5C8D">
        <w:rPr>
          <w:rFonts w:ascii="Arial" w:hAnsi="Arial" w:cs="Arial"/>
          <w:sz w:val="32"/>
          <w:szCs w:val="32"/>
          <w:u w:val="single"/>
        </w:rPr>
        <w:t>Humanites</w:t>
      </w:r>
      <w:proofErr w:type="spellEnd"/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&amp; Social Sciences:</w:t>
      </w:r>
    </w:p>
    <w:tbl>
      <w:tblPr>
        <w:tblpPr w:leftFromText="180" w:rightFromText="180" w:bottomFromText="200" w:vertAnchor="text" w:horzAnchor="margin" w:tblpXSpec="right" w:tblpYSpec="center"/>
        <w:tblW w:w="3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812"/>
        <w:gridCol w:w="1392"/>
      </w:tblGrid>
      <w:tr w:rsidR="00CD2108" w:rsidRPr="00CD2108" w:rsidTr="00CD2108">
        <w:trPr>
          <w:trHeight w:val="81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  <w:r w:rsidRPr="00CD2108">
              <w:rPr>
                <w:rFonts w:ascii="Arial" w:hAnsi="Arial" w:cs="Arial"/>
              </w:rPr>
              <w:t>Total marks</w:t>
            </w:r>
          </w:p>
          <w:p w:rsidR="00CD2108" w:rsidRPr="004E2C5F" w:rsidRDefault="004E2C5F" w:rsidP="00CD210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E2C5F"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  <w:r w:rsidR="00CD2108" w:rsidRPr="004E2C5F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Pr="004E2C5F">
              <w:rPr>
                <w:rFonts w:ascii="Arial" w:hAnsi="Arial" w:cs="Arial"/>
                <w:b/>
                <w:sz w:val="28"/>
                <w:szCs w:val="28"/>
              </w:rPr>
              <w:t>23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Weight</w:t>
            </w: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5%</w:t>
            </w:r>
          </w:p>
        </w:tc>
      </w:tr>
      <w:tr w:rsidR="00CD2108" w:rsidRPr="00CD2108" w:rsidTr="00CD2108">
        <w:trPr>
          <w:trHeight w:val="72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0F5C8D" w:rsidRPr="000F5C8D" w:rsidRDefault="000F5C8D" w:rsidP="00CD2108">
      <w:pPr>
        <w:outlineLvl w:val="0"/>
        <w:rPr>
          <w:rFonts w:ascii="Arial" w:hAnsi="Arial" w:cs="Arial"/>
          <w:i/>
          <w:sz w:val="32"/>
          <w:szCs w:val="32"/>
          <w:u w:val="single"/>
        </w:rPr>
      </w:pPr>
      <w:r w:rsidRPr="000F5C8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CD2108" w:rsidRDefault="001B71C6" w:rsidP="00CD2108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Task 7</w:t>
      </w:r>
      <w:r w:rsidR="00CD2108">
        <w:rPr>
          <w:rFonts w:ascii="Arial" w:hAnsi="Arial" w:cs="Arial"/>
          <w:b/>
        </w:rPr>
        <w:t xml:space="preserve">- </w:t>
      </w:r>
      <w:r w:rsidR="00CD2108">
        <w:rPr>
          <w:rFonts w:ascii="Arial" w:hAnsi="Arial" w:cs="Arial"/>
          <w:b/>
          <w:sz w:val="32"/>
          <w:szCs w:val="32"/>
        </w:rPr>
        <w:t xml:space="preserve">Types of Laws </w:t>
      </w:r>
    </w:p>
    <w:p w:rsidR="002E5CA8" w:rsidRPr="00CD2108" w:rsidRDefault="00CD2108" w:rsidP="00CD2108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In-C</w:t>
      </w:r>
      <w:r w:rsidRPr="00CD2108">
        <w:rPr>
          <w:rFonts w:ascii="Arial" w:hAnsi="Arial" w:cs="Arial"/>
          <w:b/>
          <w:sz w:val="32"/>
          <w:szCs w:val="32"/>
        </w:rPr>
        <w:t>lass Validation</w:t>
      </w:r>
      <w:r>
        <w:rPr>
          <w:rFonts w:ascii="Arial" w:hAnsi="Arial" w:cs="Arial"/>
          <w:b/>
        </w:rPr>
        <w:t xml:space="preserve"> </w:t>
      </w:r>
    </w:p>
    <w:p w:rsidR="00CD2108" w:rsidRDefault="00CD2108" w:rsidP="008B36E8">
      <w:pPr>
        <w:outlineLvl w:val="0"/>
        <w:rPr>
          <w:rFonts w:ascii="Arial" w:hAnsi="Arial" w:cs="Arial"/>
          <w:b/>
        </w:rPr>
      </w:pPr>
    </w:p>
    <w:p w:rsidR="00CD2108" w:rsidRDefault="00CD2108" w:rsidP="00CD2108">
      <w:pPr>
        <w:outlineLvl w:val="0"/>
        <w:rPr>
          <w:rFonts w:ascii="Arial" w:eastAsia="Times New Roman" w:hAnsi="Arial" w:cs="Arial"/>
          <w:b/>
          <w:lang w:eastAsia="en-AU"/>
        </w:rPr>
      </w:pPr>
      <w:r w:rsidRPr="00912BCE">
        <w:rPr>
          <w:rFonts w:ascii="Arial" w:eastAsia="Times New Roman" w:hAnsi="Arial" w:cs="Arial"/>
          <w:b/>
          <w:lang w:eastAsia="en-AU"/>
        </w:rPr>
        <w:t xml:space="preserve">READING TIME – 5 Minutes    </w:t>
      </w:r>
    </w:p>
    <w:p w:rsidR="00CD2108" w:rsidRPr="002F63E3" w:rsidRDefault="004E2C5F" w:rsidP="00CD2108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WORKING TIME – 4</w:t>
      </w:r>
      <w:r w:rsidR="009E6921">
        <w:rPr>
          <w:rFonts w:ascii="Arial" w:eastAsia="Times New Roman" w:hAnsi="Arial" w:cs="Arial"/>
          <w:b/>
          <w:lang w:eastAsia="en-AU"/>
        </w:rPr>
        <w:t>0</w:t>
      </w:r>
      <w:r w:rsidR="00CD2108" w:rsidRPr="00912BCE">
        <w:rPr>
          <w:rFonts w:ascii="Arial" w:eastAsia="Times New Roman" w:hAnsi="Arial" w:cs="Arial"/>
          <w:b/>
          <w:lang w:eastAsia="en-AU"/>
        </w:rPr>
        <w:t xml:space="preserve"> Minutes</w:t>
      </w:r>
    </w:p>
    <w:p w:rsidR="00CD2108" w:rsidRPr="002F63E3" w:rsidRDefault="00CD2108" w:rsidP="00CD2108">
      <w:pPr>
        <w:rPr>
          <w:rFonts w:ascii="Arial" w:hAnsi="Arial" w:cs="Arial"/>
        </w:rPr>
      </w:pPr>
      <w:r w:rsidRPr="00912BCE">
        <w:rPr>
          <w:rFonts w:ascii="Arial" w:hAnsi="Arial" w:cs="Arial"/>
          <w:b/>
        </w:rPr>
        <w:t>Instructions:</w:t>
      </w:r>
    </w:p>
    <w:p w:rsidR="00CD2108" w:rsidRPr="00912BCE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Attempt all questions</w:t>
      </w:r>
    </w:p>
    <w:p w:rsidR="00CD2108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No talking – raise your hand to ask a question.</w:t>
      </w:r>
    </w:p>
    <w:p w:rsidR="00901272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CD2108">
        <w:rPr>
          <w:rFonts w:ascii="Arial" w:hAnsi="Arial" w:cs="Arial"/>
          <w:i/>
        </w:rPr>
        <w:t>Make sure you write your name at the top and also set a target</w:t>
      </w:r>
    </w:p>
    <w:p w:rsidR="00CD2108" w:rsidRPr="00CD2108" w:rsidRDefault="00CD2108" w:rsidP="00CD2108">
      <w:pPr>
        <w:ind w:left="1080"/>
        <w:rPr>
          <w:rFonts w:ascii="Arial" w:hAnsi="Arial" w:cs="Arial"/>
          <w:i/>
        </w:rPr>
      </w:pPr>
    </w:p>
    <w:p w:rsidR="005145D1" w:rsidRPr="00526C3C" w:rsidRDefault="005145D1" w:rsidP="00526C3C">
      <w:pPr>
        <w:pStyle w:val="ListParagraph"/>
        <w:numPr>
          <w:ilvl w:val="0"/>
          <w:numId w:val="17"/>
        </w:numPr>
        <w:pBdr>
          <w:top w:val="single" w:sz="4" w:space="1" w:color="auto"/>
        </w:pBd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Match the law terms on the left </w:t>
      </w:r>
      <w:r w:rsidR="00C57BAC">
        <w:rPr>
          <w:rFonts w:ascii="Arial" w:hAnsi="Arial" w:cs="Arial"/>
        </w:rPr>
        <w:t xml:space="preserve">with definitions provided on the </w:t>
      </w:r>
      <w:r w:rsidR="009E6921">
        <w:rPr>
          <w:rFonts w:ascii="Arial" w:hAnsi="Arial" w:cs="Arial"/>
        </w:rPr>
        <w:t>right by wri</w:t>
      </w:r>
      <w:r w:rsidR="00526C3C">
        <w:rPr>
          <w:rFonts w:ascii="Arial" w:hAnsi="Arial" w:cs="Arial"/>
        </w:rPr>
        <w:t>ting the letter of the term that matches the definition in the Answer box. An example has been completed</w:t>
      </w:r>
      <w:r w:rsidR="00F07936">
        <w:rPr>
          <w:rFonts w:ascii="Arial" w:hAnsi="Arial" w:cs="Arial"/>
        </w:rPr>
        <w:t xml:space="preserve"> for you</w:t>
      </w:r>
      <w:r w:rsidR="00526C3C">
        <w:rPr>
          <w:rFonts w:ascii="Arial" w:hAnsi="Arial" w:cs="Arial"/>
        </w:rPr>
        <w:t xml:space="preserve">.  </w:t>
      </w:r>
      <w:r w:rsidR="00DE6CFA">
        <w:rPr>
          <w:rFonts w:ascii="Arial" w:hAnsi="Arial" w:cs="Arial"/>
        </w:rPr>
        <w:tab/>
      </w:r>
      <w:r w:rsidR="00DE6CFA">
        <w:rPr>
          <w:rFonts w:ascii="Arial" w:hAnsi="Arial" w:cs="Arial"/>
        </w:rPr>
        <w:tab/>
      </w:r>
      <w:r w:rsidR="00DE6CFA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DE6CFA" w:rsidRPr="00526C3C">
        <w:rPr>
          <w:rFonts w:ascii="Arial" w:hAnsi="Arial" w:cs="Arial"/>
          <w:b/>
        </w:rPr>
        <w:t>(5 marks)</w:t>
      </w:r>
      <w:r w:rsidR="00DE6CFA" w:rsidRPr="00526C3C">
        <w:rPr>
          <w:rFonts w:ascii="Arial" w:hAnsi="Arial" w:cs="Arial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42"/>
        <w:tblW w:w="10314" w:type="dxa"/>
        <w:tblLook w:val="04A0" w:firstRow="1" w:lastRow="0" w:firstColumn="1" w:lastColumn="0" w:noHBand="0" w:noVBand="1"/>
      </w:tblPr>
      <w:tblGrid>
        <w:gridCol w:w="2895"/>
        <w:gridCol w:w="757"/>
        <w:gridCol w:w="5103"/>
        <w:gridCol w:w="1559"/>
      </w:tblGrid>
      <w:tr w:rsidR="00526C3C" w:rsidTr="00526C3C">
        <w:trPr>
          <w:trHeight w:val="439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Term: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Definition: </w:t>
            </w:r>
          </w:p>
        </w:tc>
        <w:tc>
          <w:tcPr>
            <w:tcW w:w="1559" w:type="dxa"/>
            <w:shd w:val="clear" w:color="auto" w:fill="auto"/>
          </w:tcPr>
          <w:p w:rsidR="00526C3C" w:rsidRPr="009E6921" w:rsidRDefault="00526C3C" w:rsidP="00526C3C">
            <w:pPr>
              <w:spacing w:after="200"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Answer: 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526C3C" w:rsidP="00526C3C">
            <w:pPr>
              <w:pStyle w:val="ListParagraph"/>
              <w:numPr>
                <w:ilvl w:val="0"/>
                <w:numId w:val="23"/>
              </w:numPr>
              <w:tabs>
                <w:tab w:val="left" w:pos="630"/>
              </w:tabs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9E6921">
              <w:rPr>
                <w:rFonts w:ascii="Arial" w:hAnsi="Arial" w:cs="Arial"/>
              </w:rPr>
              <w:t xml:space="preserve">Defendant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tabs>
                <w:tab w:val="left" w:pos="63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526C3C" w:rsidRDefault="00526C3C" w:rsidP="00526C3C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26C3C">
              <w:rPr>
                <w:rFonts w:ascii="Arial" w:hAnsi="Arial" w:cs="Arial"/>
              </w:rPr>
              <w:t xml:space="preserve">Serious offences that require a full trial with a jury. </w:t>
            </w:r>
            <w:r w:rsidRPr="00526C3C">
              <w:rPr>
                <w:rFonts w:ascii="Arial" w:eastAsia="Times New Roman" w:hAnsi="Arial" w:cs="Arial"/>
                <w:color w:val="222222"/>
                <w:lang w:eastAsia="en-AU"/>
              </w:rPr>
              <w:t>Examples are armed robbery, murder and serious drug offences.</w:t>
            </w:r>
          </w:p>
          <w:p w:rsidR="00526C3C" w:rsidRPr="005145D1" w:rsidRDefault="00526C3C" w:rsidP="00526C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526C3C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9E6921">
              <w:rPr>
                <w:rFonts w:ascii="Arial" w:hAnsi="Arial" w:cs="Arial"/>
              </w:rPr>
              <w:t xml:space="preserve">Burden of Proof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Default="00526C3C" w:rsidP="00526C3C">
            <w:pPr>
              <w:rPr>
                <w:rFonts w:ascii="Arial" w:hAnsi="Arial" w:cs="Arial"/>
                <w:color w:val="3C3C3C"/>
              </w:rPr>
            </w:pPr>
            <w:r>
              <w:rPr>
                <w:rFonts w:ascii="Arial" w:hAnsi="Arial" w:cs="Arial"/>
                <w:color w:val="3C3C3C"/>
              </w:rPr>
              <w:t xml:space="preserve">2. </w:t>
            </w:r>
            <w:r w:rsidRPr="00313964">
              <w:rPr>
                <w:rFonts w:ascii="Arial" w:hAnsi="Arial" w:cs="Arial"/>
                <w:color w:val="3C3C3C"/>
              </w:rPr>
              <w:t>The level of certainty and the degree of evidence necessary to establish proof in a criminal or civil proceeding</w:t>
            </w:r>
            <w:r>
              <w:rPr>
                <w:rFonts w:ascii="Arial" w:hAnsi="Arial" w:cs="Arial"/>
                <w:color w:val="3C3C3C"/>
              </w:rPr>
              <w:t>.</w:t>
            </w:r>
          </w:p>
          <w:p w:rsidR="00526C3C" w:rsidRPr="00313964" w:rsidRDefault="00526C3C" w:rsidP="00526C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526C3C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9E6921">
              <w:rPr>
                <w:rFonts w:ascii="Arial" w:hAnsi="Arial" w:cs="Arial"/>
              </w:rPr>
              <w:t xml:space="preserve">Indictable offence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Default="00526C3C" w:rsidP="00526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In a civil case the party who has accused another party of wrong doing.  </w:t>
            </w:r>
          </w:p>
          <w:p w:rsidR="00526C3C" w:rsidRPr="005145D1" w:rsidRDefault="00526C3C" w:rsidP="00526C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526C3C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9E6921">
              <w:rPr>
                <w:rFonts w:ascii="Arial" w:hAnsi="Arial" w:cs="Arial"/>
              </w:rPr>
              <w:t xml:space="preserve">Plaintiff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Default="00526C3C" w:rsidP="00526C3C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4. T</w:t>
            </w:r>
            <w:r w:rsidRPr="005145D1">
              <w:rPr>
                <w:rFonts w:ascii="Arial" w:eastAsia="Times New Roman" w:hAnsi="Arial" w:cs="Arial"/>
                <w:color w:val="222222"/>
                <w:lang w:eastAsia="en-AU"/>
              </w:rPr>
              <w:t xml:space="preserve">he </w:t>
            </w:r>
            <w:r>
              <w:rPr>
                <w:rFonts w:ascii="Arial" w:eastAsia="Times New Roman" w:hAnsi="Arial" w:cs="Arial"/>
                <w:color w:val="222222"/>
                <w:lang w:eastAsia="en-AU"/>
              </w:rPr>
              <w:t xml:space="preserve">legal principal that the prosecution must prove that the accused is guilty of the crime. </w:t>
            </w:r>
          </w:p>
          <w:p w:rsidR="00526C3C" w:rsidRPr="00313964" w:rsidRDefault="00526C3C" w:rsidP="00526C3C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rPr>
          <w:trHeight w:val="1406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526C3C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9E6921">
              <w:rPr>
                <w:rFonts w:ascii="Arial" w:hAnsi="Arial" w:cs="Arial"/>
              </w:rPr>
              <w:t xml:space="preserve">Standard of Proof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An act or practice </w:t>
            </w:r>
            <w:r w:rsidRPr="007936BB">
              <w:rPr>
                <w:rFonts w:ascii="Arial" w:hAnsi="Arial" w:cs="Arial"/>
              </w:rPr>
              <w:t>that invades or interferes with another's rights or interests by being offensive, an</w:t>
            </w:r>
            <w:r>
              <w:rPr>
                <w:rFonts w:ascii="Arial" w:hAnsi="Arial" w:cs="Arial"/>
              </w:rPr>
              <w:t>noying, dangerous or obstructive.</w:t>
            </w: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526C3C" w:rsidP="00526C3C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 w:rsidRPr="009E6921">
              <w:rPr>
                <w:rFonts w:ascii="Arial" w:hAnsi="Arial" w:cs="Arial"/>
              </w:rPr>
              <w:t>Nuisance</w:t>
            </w:r>
          </w:p>
          <w:p w:rsidR="00526C3C" w:rsidRDefault="00526C3C" w:rsidP="00526C3C">
            <w:pPr>
              <w:ind w:left="284" w:hanging="142"/>
              <w:rPr>
                <w:rFonts w:ascii="Arial" w:hAnsi="Arial" w:cs="Arial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  <w:p w:rsidR="00526C3C" w:rsidRDefault="00526C3C" w:rsidP="00526C3C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7936BB" w:rsidRDefault="00526C3C" w:rsidP="00526C3C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 xml:space="preserve">6. The party accused of wrongdoing. </w:t>
            </w:r>
          </w:p>
        </w:tc>
        <w:tc>
          <w:tcPr>
            <w:tcW w:w="1559" w:type="dxa"/>
            <w:shd w:val="clear" w:color="auto" w:fill="auto"/>
          </w:tcPr>
          <w:p w:rsidR="00526C3C" w:rsidRPr="009E6921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9E6921">
              <w:rPr>
                <w:rFonts w:ascii="Arial" w:hAnsi="Arial" w:cs="Arial"/>
                <w:b/>
                <w:sz w:val="32"/>
                <w:szCs w:val="32"/>
              </w:rPr>
              <w:t>A</w:t>
            </w:r>
          </w:p>
        </w:tc>
      </w:tr>
    </w:tbl>
    <w:p w:rsidR="00526C3C" w:rsidRDefault="00526C3C" w:rsidP="005145D1">
      <w:pPr>
        <w:rPr>
          <w:rFonts w:ascii="Arial" w:hAnsi="Arial" w:cs="Arial"/>
        </w:rPr>
      </w:pPr>
    </w:p>
    <w:p w:rsidR="00526C3C" w:rsidRDefault="00526C3C" w:rsidP="005145D1">
      <w:pPr>
        <w:rPr>
          <w:rFonts w:ascii="Arial" w:hAnsi="Arial" w:cs="Arial"/>
        </w:rPr>
      </w:pPr>
    </w:p>
    <w:p w:rsidR="00526C3C" w:rsidRPr="005145D1" w:rsidRDefault="00526C3C" w:rsidP="005145D1">
      <w:pPr>
        <w:rPr>
          <w:rFonts w:ascii="Arial" w:hAnsi="Arial" w:cs="Arial"/>
        </w:rPr>
      </w:pPr>
    </w:p>
    <w:p w:rsidR="00404EA4" w:rsidRDefault="00404EA4" w:rsidP="002E5CA8">
      <w:pPr>
        <w:pStyle w:val="ListParagraph"/>
        <w:numPr>
          <w:ilvl w:val="0"/>
          <w:numId w:val="17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Read </w:t>
      </w:r>
      <w:r w:rsidRPr="0017348A">
        <w:rPr>
          <w:rFonts w:ascii="Arial" w:hAnsi="Arial" w:cs="Arial"/>
          <w:b/>
        </w:rPr>
        <w:t>Case 1</w:t>
      </w:r>
      <w:r>
        <w:rPr>
          <w:rFonts w:ascii="Arial" w:hAnsi="Arial" w:cs="Arial"/>
        </w:rPr>
        <w:t xml:space="preserve"> and then answer the questions below; </w:t>
      </w:r>
    </w:p>
    <w:p w:rsidR="00404EA4" w:rsidRDefault="00404EA4" w:rsidP="00404EA4">
      <w:pPr>
        <w:rPr>
          <w:rFonts w:ascii="Arial" w:hAnsi="Arial" w:cs="Arial"/>
        </w:rPr>
      </w:pPr>
    </w:p>
    <w:p w:rsidR="00404EA4" w:rsidRPr="00404EA4" w:rsidRDefault="00404EA4" w:rsidP="00404EA4">
      <w:pPr>
        <w:rPr>
          <w:rFonts w:ascii="Arial" w:hAnsi="Arial" w:cs="Arial"/>
          <w:u w:val="single"/>
        </w:rPr>
      </w:pPr>
      <w:r w:rsidRPr="00DE6CFA">
        <w:rPr>
          <w:b/>
          <w:noProof/>
          <w:sz w:val="28"/>
          <w:szCs w:val="28"/>
          <w:u w:val="single"/>
          <w:lang w:eastAsia="en-AU"/>
        </w:rPr>
        <w:drawing>
          <wp:anchor distT="0" distB="0" distL="114300" distR="114300" simplePos="0" relativeHeight="251662336" behindDoc="0" locked="0" layoutInCell="1" allowOverlap="1" wp14:anchorId="77231F80" wp14:editId="197C57DB">
            <wp:simplePos x="0" y="0"/>
            <wp:positionH relativeFrom="column">
              <wp:posOffset>-171450</wp:posOffset>
            </wp:positionH>
            <wp:positionV relativeFrom="paragraph">
              <wp:posOffset>253365</wp:posOffset>
            </wp:positionV>
            <wp:extent cx="6134100" cy="1035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48A" w:rsidRPr="0017348A">
        <w:rPr>
          <w:rFonts w:ascii="Arial" w:hAnsi="Arial" w:cs="Arial"/>
          <w:b/>
          <w:u w:val="single"/>
        </w:rPr>
        <w:t>Case 1</w:t>
      </w:r>
      <w:r>
        <w:rPr>
          <w:rFonts w:ascii="Arial" w:hAnsi="Arial" w:cs="Arial"/>
          <w:u w:val="single"/>
        </w:rPr>
        <w:t>:</w:t>
      </w:r>
    </w:p>
    <w:p w:rsidR="00901272" w:rsidRDefault="00901272" w:rsidP="00404EA4">
      <w:pPr>
        <w:rPr>
          <w:rFonts w:ascii="Arial" w:hAnsi="Arial" w:cs="Arial"/>
        </w:rPr>
      </w:pPr>
    </w:p>
    <w:p w:rsidR="00404EA4" w:rsidRPr="00404EA4" w:rsidRDefault="0017348A" w:rsidP="0017348A">
      <w:pPr>
        <w:pStyle w:val="ListParagraph"/>
        <w:numPr>
          <w:ilvl w:val="0"/>
          <w:numId w:val="20"/>
        </w:numPr>
        <w:ind w:left="567" w:hanging="567"/>
        <w:rPr>
          <w:rFonts w:ascii="Arial" w:hAnsi="Arial" w:cs="Arial"/>
        </w:rPr>
      </w:pPr>
      <w:r w:rsidRPr="00DE6CFA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whether Case 1 is a </w:t>
      </w:r>
      <w:r w:rsidRPr="0017348A">
        <w:rPr>
          <w:rFonts w:ascii="Arial" w:hAnsi="Arial" w:cs="Arial"/>
          <w:b/>
        </w:rPr>
        <w:t>Criminal Law</w:t>
      </w:r>
      <w:r>
        <w:rPr>
          <w:rFonts w:ascii="Arial" w:hAnsi="Arial" w:cs="Arial"/>
        </w:rPr>
        <w:t xml:space="preserve"> or a </w:t>
      </w:r>
      <w:r w:rsidRPr="0017348A">
        <w:rPr>
          <w:rFonts w:ascii="Arial" w:hAnsi="Arial" w:cs="Arial"/>
          <w:b/>
        </w:rPr>
        <w:t>Civil Law</w:t>
      </w:r>
      <w:r>
        <w:rPr>
          <w:rFonts w:ascii="Arial" w:hAnsi="Arial" w:cs="Arial"/>
        </w:rPr>
        <w:t xml:space="preserve">. </w:t>
      </w:r>
    </w:p>
    <w:p w:rsidR="00404EA4" w:rsidRPr="00901272" w:rsidRDefault="00901272" w:rsidP="00901272">
      <w:pPr>
        <w:ind w:left="7200"/>
        <w:rPr>
          <w:rFonts w:ascii="Arial" w:hAnsi="Arial" w:cs="Arial"/>
          <w:b/>
        </w:rPr>
      </w:pPr>
      <w:r w:rsidRPr="00901272">
        <w:rPr>
          <w:rFonts w:ascii="Arial" w:hAnsi="Arial" w:cs="Arial"/>
          <w:b/>
        </w:rPr>
        <w:t xml:space="preserve">(1 mark) </w:t>
      </w:r>
    </w:p>
    <w:p w:rsidR="00901272" w:rsidRDefault="00901272" w:rsidP="00901272">
      <w:pPr>
        <w:ind w:left="7200"/>
        <w:rPr>
          <w:rFonts w:ascii="Arial" w:hAnsi="Arial" w:cs="Arial"/>
        </w:rPr>
      </w:pPr>
    </w:p>
    <w:p w:rsidR="00404EA4" w:rsidRPr="0017348A" w:rsidRDefault="0017348A" w:rsidP="0017348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404EA4" w:rsidRDefault="00404EA4" w:rsidP="00404EA4">
      <w:pPr>
        <w:rPr>
          <w:rFonts w:ascii="Arial" w:hAnsi="Arial" w:cs="Arial"/>
        </w:rPr>
      </w:pPr>
    </w:p>
    <w:p w:rsidR="005B1C7E" w:rsidRDefault="00901272" w:rsidP="00901272">
      <w:pPr>
        <w:pStyle w:val="ListParagraph"/>
        <w:numPr>
          <w:ilvl w:val="0"/>
          <w:numId w:val="20"/>
        </w:numPr>
        <w:tabs>
          <w:tab w:val="left" w:pos="567"/>
        </w:tabs>
        <w:ind w:left="567" w:hanging="567"/>
        <w:rPr>
          <w:rFonts w:ascii="Arial" w:hAnsi="Arial" w:cs="Arial"/>
        </w:rPr>
      </w:pPr>
      <w:r w:rsidRPr="00901272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the “</w:t>
      </w:r>
      <w:r w:rsidRPr="00901272">
        <w:rPr>
          <w:rFonts w:ascii="Arial" w:hAnsi="Arial" w:cs="Arial"/>
        </w:rPr>
        <w:t>Plaintiff</w:t>
      </w:r>
      <w:r>
        <w:rPr>
          <w:rFonts w:ascii="Arial" w:hAnsi="Arial" w:cs="Arial"/>
        </w:rPr>
        <w:t xml:space="preserve">” in Case 1. </w:t>
      </w:r>
    </w:p>
    <w:p w:rsidR="00901272" w:rsidRPr="00901272" w:rsidRDefault="00901272" w:rsidP="00901272">
      <w:pPr>
        <w:tabs>
          <w:tab w:val="left" w:pos="567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01272">
        <w:rPr>
          <w:rFonts w:ascii="Arial" w:hAnsi="Arial" w:cs="Arial"/>
          <w:b/>
        </w:rPr>
        <w:t>(1 mark)</w:t>
      </w:r>
    </w:p>
    <w:p w:rsidR="00901272" w:rsidRDefault="00901272" w:rsidP="00901272">
      <w:pPr>
        <w:tabs>
          <w:tab w:val="left" w:pos="567"/>
        </w:tabs>
        <w:rPr>
          <w:rFonts w:ascii="Arial" w:hAnsi="Arial" w:cs="Arial"/>
        </w:rPr>
      </w:pPr>
    </w:p>
    <w:p w:rsidR="00901272" w:rsidRDefault="00901272" w:rsidP="0090127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901272" w:rsidRDefault="00901272" w:rsidP="00901272">
      <w:pPr>
        <w:rPr>
          <w:rFonts w:ascii="Arial" w:hAnsi="Arial" w:cs="Arial"/>
          <w:u w:val="single"/>
        </w:rPr>
      </w:pPr>
    </w:p>
    <w:p w:rsidR="00901272" w:rsidRDefault="00901272" w:rsidP="00901272">
      <w:pPr>
        <w:pStyle w:val="ListParagraph"/>
        <w:numPr>
          <w:ilvl w:val="0"/>
          <w:numId w:val="20"/>
        </w:numPr>
        <w:ind w:left="567" w:hanging="567"/>
        <w:rPr>
          <w:rFonts w:ascii="Arial" w:hAnsi="Arial" w:cs="Arial"/>
        </w:rPr>
      </w:pPr>
      <w:r w:rsidRPr="00901272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the “Defendant” in Case 1</w:t>
      </w:r>
    </w:p>
    <w:p w:rsidR="00901272" w:rsidRDefault="00901272" w:rsidP="00901272">
      <w:pPr>
        <w:pStyle w:val="ListParagraph"/>
        <w:ind w:left="7200"/>
        <w:rPr>
          <w:rFonts w:ascii="Arial" w:hAnsi="Arial" w:cs="Arial"/>
          <w:b/>
        </w:rPr>
      </w:pPr>
      <w:r w:rsidRPr="00901272">
        <w:rPr>
          <w:rFonts w:ascii="Arial" w:hAnsi="Arial" w:cs="Arial"/>
          <w:b/>
        </w:rPr>
        <w:t>(1 mark)</w:t>
      </w:r>
    </w:p>
    <w:p w:rsidR="00901272" w:rsidRPr="00901272" w:rsidRDefault="00901272" w:rsidP="00901272">
      <w:pPr>
        <w:pStyle w:val="ListParagraph"/>
        <w:ind w:left="7200"/>
        <w:rPr>
          <w:rFonts w:ascii="Arial" w:hAnsi="Arial" w:cs="Arial"/>
          <w:b/>
        </w:rPr>
      </w:pPr>
    </w:p>
    <w:p w:rsidR="00901272" w:rsidRDefault="00901272" w:rsidP="0090127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901272" w:rsidRPr="00901272" w:rsidRDefault="00901272" w:rsidP="00901272">
      <w:pPr>
        <w:tabs>
          <w:tab w:val="left" w:pos="567"/>
        </w:tabs>
        <w:rPr>
          <w:rFonts w:ascii="Arial" w:hAnsi="Arial" w:cs="Arial"/>
        </w:rPr>
      </w:pPr>
    </w:p>
    <w:p w:rsidR="0017348A" w:rsidRDefault="0017348A" w:rsidP="0017348A">
      <w:pPr>
        <w:pStyle w:val="ListParagraph"/>
        <w:numPr>
          <w:ilvl w:val="0"/>
          <w:numId w:val="20"/>
        </w:numPr>
        <w:ind w:left="567" w:hanging="567"/>
        <w:rPr>
          <w:rFonts w:ascii="Arial" w:hAnsi="Arial" w:cs="Arial"/>
        </w:rPr>
      </w:pPr>
      <w:r w:rsidRPr="0017348A">
        <w:rPr>
          <w:rFonts w:ascii="Arial" w:hAnsi="Arial" w:cs="Arial"/>
          <w:b/>
        </w:rPr>
        <w:t>Define</w:t>
      </w:r>
      <w:r w:rsidRPr="0017348A">
        <w:rPr>
          <w:rFonts w:ascii="Arial" w:hAnsi="Arial" w:cs="Arial"/>
        </w:rPr>
        <w:t xml:space="preserve"> the term negligence</w:t>
      </w:r>
      <w:r>
        <w:rPr>
          <w:rFonts w:ascii="Arial" w:hAnsi="Arial" w:cs="Arial"/>
        </w:rPr>
        <w:t xml:space="preserve">. Use an example to support your definition. </w:t>
      </w:r>
    </w:p>
    <w:p w:rsidR="0017348A" w:rsidRDefault="00CD2108" w:rsidP="00901272">
      <w:pPr>
        <w:pStyle w:val="ListParagraph"/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(3</w:t>
      </w:r>
      <w:r w:rsidR="00901272" w:rsidRPr="00901272">
        <w:rPr>
          <w:rFonts w:ascii="Arial" w:hAnsi="Arial" w:cs="Arial"/>
          <w:b/>
        </w:rPr>
        <w:t xml:space="preserve"> marks)</w:t>
      </w:r>
    </w:p>
    <w:p w:rsidR="00901272" w:rsidRPr="00901272" w:rsidRDefault="00901272" w:rsidP="00901272">
      <w:pPr>
        <w:pStyle w:val="ListParagraph"/>
        <w:ind w:left="7200"/>
        <w:rPr>
          <w:rFonts w:ascii="Arial" w:hAnsi="Arial" w:cs="Arial"/>
          <w:b/>
        </w:rPr>
      </w:pPr>
    </w:p>
    <w:p w:rsidR="00404EA4" w:rsidRDefault="0017348A" w:rsidP="0017348A">
      <w:pPr>
        <w:spacing w:line="360" w:lineRule="auto"/>
        <w:rPr>
          <w:rFonts w:ascii="Arial" w:hAnsi="Arial" w:cs="Arial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  <w:r w:rsidR="00CD2108">
        <w:rPr>
          <w:u w:val="single"/>
        </w:rPr>
        <w:tab/>
      </w:r>
    </w:p>
    <w:p w:rsidR="00404EA4" w:rsidRDefault="00404EA4" w:rsidP="00404EA4">
      <w:pPr>
        <w:rPr>
          <w:rFonts w:ascii="Arial" w:hAnsi="Arial" w:cs="Arial"/>
        </w:rPr>
      </w:pPr>
    </w:p>
    <w:p w:rsidR="0017348A" w:rsidRDefault="00DE6CFA" w:rsidP="005B1C7E">
      <w:pPr>
        <w:pStyle w:val="ListParagraph"/>
        <w:numPr>
          <w:ilvl w:val="0"/>
          <w:numId w:val="20"/>
        </w:numPr>
        <w:ind w:left="567" w:hanging="567"/>
        <w:rPr>
          <w:rFonts w:ascii="Arial" w:hAnsi="Arial" w:cs="Arial"/>
        </w:rPr>
      </w:pPr>
      <w:r w:rsidRPr="00DE6CFA">
        <w:rPr>
          <w:rFonts w:ascii="Arial" w:hAnsi="Arial" w:cs="Arial"/>
          <w:b/>
        </w:rPr>
        <w:t>Justify</w:t>
      </w:r>
      <w:r>
        <w:rPr>
          <w:rFonts w:ascii="Arial" w:hAnsi="Arial" w:cs="Arial"/>
        </w:rPr>
        <w:t xml:space="preserve"> why the Supreme Court made the ruling that KFC had displayed negligence. </w:t>
      </w:r>
    </w:p>
    <w:p w:rsidR="00DE6CFA" w:rsidRDefault="004E2C5F" w:rsidP="00901272">
      <w:pPr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(4</w:t>
      </w:r>
      <w:r w:rsidR="00901272" w:rsidRPr="00901272">
        <w:rPr>
          <w:rFonts w:ascii="Arial" w:hAnsi="Arial" w:cs="Arial"/>
          <w:b/>
        </w:rPr>
        <w:t xml:space="preserve"> marks) </w:t>
      </w:r>
    </w:p>
    <w:p w:rsidR="00901272" w:rsidRPr="00901272" w:rsidRDefault="00901272" w:rsidP="00901272">
      <w:pPr>
        <w:ind w:left="7200"/>
        <w:rPr>
          <w:rFonts w:ascii="Arial" w:hAnsi="Arial" w:cs="Arial"/>
          <w:b/>
        </w:rPr>
      </w:pPr>
    </w:p>
    <w:p w:rsidR="00901272" w:rsidRDefault="00DE6CFA" w:rsidP="004E2C5F">
      <w:pPr>
        <w:spacing w:line="360" w:lineRule="auto"/>
        <w:rPr>
          <w:rFonts w:ascii="Arial" w:hAnsi="Arial" w:cs="Arial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</w:p>
    <w:p w:rsidR="005B1C7E" w:rsidRPr="00901272" w:rsidRDefault="005B1C7E" w:rsidP="00901272">
      <w:pPr>
        <w:pStyle w:val="ListParagraph"/>
        <w:numPr>
          <w:ilvl w:val="0"/>
          <w:numId w:val="17"/>
        </w:numPr>
        <w:ind w:left="567" w:hanging="567"/>
        <w:rPr>
          <w:rFonts w:ascii="Arial" w:hAnsi="Arial" w:cs="Arial"/>
        </w:rPr>
      </w:pPr>
      <w:r w:rsidRPr="00901272">
        <w:rPr>
          <w:rFonts w:ascii="Arial" w:hAnsi="Arial" w:cs="Arial"/>
          <w:b/>
        </w:rPr>
        <w:lastRenderedPageBreak/>
        <w:t>Define</w:t>
      </w:r>
      <w:r w:rsidRPr="00901272">
        <w:rPr>
          <w:rFonts w:ascii="Arial" w:hAnsi="Arial" w:cs="Arial"/>
        </w:rPr>
        <w:t xml:space="preserve"> the term “Customary Law”. Provide an example to support your definition. </w:t>
      </w:r>
      <w:bookmarkStart w:id="0" w:name="_GoBack"/>
      <w:bookmarkEnd w:id="0"/>
    </w:p>
    <w:p w:rsidR="005B1C7E" w:rsidRDefault="004E2C5F" w:rsidP="00901272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(3</w:t>
      </w:r>
      <w:r w:rsidR="00901272" w:rsidRPr="00901272">
        <w:rPr>
          <w:rFonts w:ascii="Arial" w:hAnsi="Arial" w:cs="Arial"/>
          <w:b/>
        </w:rPr>
        <w:t xml:space="preserve"> marks)</w:t>
      </w:r>
    </w:p>
    <w:p w:rsidR="00901272" w:rsidRPr="00901272" w:rsidRDefault="00901272" w:rsidP="00901272">
      <w:pPr>
        <w:ind w:left="6480" w:firstLine="720"/>
        <w:rPr>
          <w:rFonts w:ascii="Arial" w:hAnsi="Arial" w:cs="Arial"/>
          <w:b/>
        </w:rPr>
      </w:pPr>
    </w:p>
    <w:p w:rsidR="005B1C7E" w:rsidRDefault="005B1C7E" w:rsidP="005B1C7E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</w:p>
    <w:p w:rsidR="0017348A" w:rsidRPr="0017348A" w:rsidRDefault="00CD2108" w:rsidP="001734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01272" w:rsidRDefault="0017348A" w:rsidP="002E5CA8">
      <w:pPr>
        <w:pStyle w:val="ListParagraph"/>
        <w:numPr>
          <w:ilvl w:val="0"/>
          <w:numId w:val="17"/>
        </w:numPr>
        <w:ind w:left="567" w:hanging="567"/>
        <w:rPr>
          <w:rFonts w:ascii="Arial" w:hAnsi="Arial" w:cs="Arial"/>
        </w:rPr>
      </w:pPr>
      <w:r w:rsidRPr="0017348A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</w:t>
      </w:r>
      <w:r w:rsidR="002E5CA8" w:rsidRPr="002E5CA8">
        <w:rPr>
          <w:rFonts w:ascii="Arial" w:hAnsi="Arial" w:cs="Arial"/>
        </w:rPr>
        <w:t>the difference</w:t>
      </w:r>
      <w:r w:rsidR="008C10CA">
        <w:rPr>
          <w:rFonts w:ascii="Arial" w:hAnsi="Arial" w:cs="Arial"/>
        </w:rPr>
        <w:t xml:space="preserve"> between </w:t>
      </w:r>
      <w:r w:rsidR="008C10CA" w:rsidRPr="008C10CA">
        <w:rPr>
          <w:rFonts w:ascii="Arial" w:hAnsi="Arial" w:cs="Arial"/>
          <w:b/>
        </w:rPr>
        <w:t>Criminal Law</w:t>
      </w:r>
      <w:r w:rsidR="008C10CA">
        <w:rPr>
          <w:rFonts w:ascii="Arial" w:hAnsi="Arial" w:cs="Arial"/>
        </w:rPr>
        <w:t xml:space="preserve"> and </w:t>
      </w:r>
      <w:r w:rsidR="008C10CA" w:rsidRPr="008C10CA">
        <w:rPr>
          <w:rFonts w:ascii="Arial" w:hAnsi="Arial" w:cs="Arial"/>
          <w:b/>
        </w:rPr>
        <w:t>Civil L</w:t>
      </w:r>
      <w:r w:rsidRPr="008C10CA">
        <w:rPr>
          <w:rFonts w:ascii="Arial" w:hAnsi="Arial" w:cs="Arial"/>
          <w:b/>
        </w:rPr>
        <w:t>aw</w:t>
      </w:r>
      <w:r w:rsidR="002E5CA8" w:rsidRPr="002E5CA8">
        <w:rPr>
          <w:rFonts w:ascii="Arial" w:hAnsi="Arial" w:cs="Arial"/>
        </w:rPr>
        <w:t xml:space="preserve"> (Make sure you mention the aim of each and give an example of each in your answer)</w:t>
      </w:r>
      <w:r w:rsidR="00DE6CFA">
        <w:rPr>
          <w:rFonts w:ascii="Arial" w:hAnsi="Arial" w:cs="Arial"/>
        </w:rPr>
        <w:tab/>
      </w:r>
      <w:r w:rsidR="00DE6CFA">
        <w:rPr>
          <w:rFonts w:ascii="Arial" w:hAnsi="Arial" w:cs="Arial"/>
        </w:rPr>
        <w:tab/>
      </w:r>
    </w:p>
    <w:p w:rsidR="002E5CA8" w:rsidRPr="00901272" w:rsidRDefault="004E2C5F" w:rsidP="00901272">
      <w:pPr>
        <w:pStyle w:val="ListParagraph"/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(5</w:t>
      </w:r>
      <w:r w:rsidR="00DE6CFA" w:rsidRPr="00901272">
        <w:rPr>
          <w:rFonts w:ascii="Arial" w:hAnsi="Arial" w:cs="Arial"/>
          <w:b/>
        </w:rPr>
        <w:t xml:space="preserve"> marks) </w:t>
      </w:r>
    </w:p>
    <w:p w:rsidR="002E5CA8" w:rsidRDefault="002E5CA8" w:rsidP="002E5CA8">
      <w:pPr>
        <w:pStyle w:val="ListParagraph"/>
        <w:ind w:left="567"/>
      </w:pPr>
    </w:p>
    <w:p w:rsidR="002E5CA8" w:rsidRDefault="002E5CA8" w:rsidP="002E5CA8">
      <w:pPr>
        <w:tabs>
          <w:tab w:val="left" w:pos="1020"/>
        </w:tabs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DE6CFA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4E2C5F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  <w:r w:rsidR="001B71C6">
        <w:rPr>
          <w:u w:val="single"/>
        </w:rPr>
        <w:tab/>
      </w:r>
    </w:p>
    <w:p w:rsidR="00901272" w:rsidRDefault="00901272" w:rsidP="005B1C7E">
      <w:pPr>
        <w:rPr>
          <w:rFonts w:ascii="Arial" w:hAnsi="Arial" w:cs="Arial"/>
        </w:rPr>
      </w:pPr>
    </w:p>
    <w:p w:rsidR="00901272" w:rsidRPr="00901272" w:rsidRDefault="00901272" w:rsidP="00901272">
      <w:pPr>
        <w:rPr>
          <w:rFonts w:ascii="Arial" w:hAnsi="Arial" w:cs="Arial"/>
        </w:rPr>
      </w:pPr>
    </w:p>
    <w:p w:rsidR="00901272" w:rsidRPr="00901272" w:rsidRDefault="00901272" w:rsidP="00901272">
      <w:pPr>
        <w:rPr>
          <w:rFonts w:ascii="Arial" w:hAnsi="Arial" w:cs="Arial"/>
        </w:rPr>
      </w:pPr>
    </w:p>
    <w:p w:rsidR="00901272" w:rsidRPr="00901272" w:rsidRDefault="00901272" w:rsidP="00901272">
      <w:pPr>
        <w:rPr>
          <w:rFonts w:ascii="Arial" w:hAnsi="Arial" w:cs="Arial"/>
        </w:rPr>
      </w:pPr>
    </w:p>
    <w:p w:rsidR="00901272" w:rsidRPr="00901272" w:rsidRDefault="00901272" w:rsidP="00901272">
      <w:pPr>
        <w:rPr>
          <w:rFonts w:ascii="Arial" w:hAnsi="Arial" w:cs="Arial"/>
        </w:rPr>
      </w:pPr>
    </w:p>
    <w:p w:rsidR="00901272" w:rsidRDefault="00901272" w:rsidP="00901272">
      <w:pPr>
        <w:rPr>
          <w:rFonts w:ascii="Arial" w:hAnsi="Arial" w:cs="Arial"/>
        </w:rPr>
      </w:pPr>
    </w:p>
    <w:p w:rsidR="00901272" w:rsidRDefault="00901272" w:rsidP="00901272">
      <w:pPr>
        <w:rPr>
          <w:rFonts w:ascii="Arial" w:hAnsi="Arial" w:cs="Arial"/>
        </w:rPr>
      </w:pPr>
    </w:p>
    <w:p w:rsidR="00901272" w:rsidRDefault="00901272" w:rsidP="00901272">
      <w:pPr>
        <w:rPr>
          <w:rFonts w:ascii="Arial" w:hAnsi="Arial" w:cs="Arial"/>
        </w:rPr>
      </w:pPr>
    </w:p>
    <w:p w:rsidR="00DE6CFA" w:rsidRPr="00901272" w:rsidRDefault="00901272" w:rsidP="00901272">
      <w:pPr>
        <w:pBdr>
          <w:top w:val="single" w:sz="4" w:space="1" w:color="auto"/>
          <w:bottom w:val="single" w:sz="4" w:space="1" w:color="auto"/>
        </w:pBdr>
        <w:tabs>
          <w:tab w:val="left" w:pos="390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</w:t>
      </w:r>
      <w:r w:rsidRPr="00901272">
        <w:rPr>
          <w:rFonts w:ascii="Arial" w:hAnsi="Arial" w:cs="Arial"/>
          <w:b/>
        </w:rPr>
        <w:t xml:space="preserve">END OF VALIDATION </w:t>
      </w:r>
      <w:r>
        <w:rPr>
          <w:rFonts w:ascii="Arial" w:hAnsi="Arial" w:cs="Arial"/>
          <w:b/>
        </w:rPr>
        <w:t>TEST</w:t>
      </w:r>
    </w:p>
    <w:sectPr w:rsidR="00DE6CFA" w:rsidRPr="00901272" w:rsidSect="0017348A">
      <w:footerReference w:type="default" r:id="rId12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1C6" w:rsidRDefault="001B71C6" w:rsidP="00564A70">
      <w:r>
        <w:separator/>
      </w:r>
    </w:p>
  </w:endnote>
  <w:endnote w:type="continuationSeparator" w:id="0">
    <w:p w:rsidR="001B71C6" w:rsidRDefault="001B71C6" w:rsidP="0056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1C6" w:rsidRDefault="001B71C6">
    <w:pPr>
      <w:pStyle w:val="Footer"/>
      <w:jc w:val="center"/>
    </w:pPr>
  </w:p>
  <w:p w:rsidR="001B71C6" w:rsidRDefault="001B7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1C6" w:rsidRDefault="001B71C6" w:rsidP="00564A70">
      <w:r>
        <w:separator/>
      </w:r>
    </w:p>
  </w:footnote>
  <w:footnote w:type="continuationSeparator" w:id="0">
    <w:p w:rsidR="001B71C6" w:rsidRDefault="001B71C6" w:rsidP="0056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57439"/>
    <w:multiLevelType w:val="hybridMultilevel"/>
    <w:tmpl w:val="607256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6A61"/>
    <w:multiLevelType w:val="hybridMultilevel"/>
    <w:tmpl w:val="FC86649C"/>
    <w:lvl w:ilvl="0" w:tplc="A36252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272A5"/>
    <w:multiLevelType w:val="hybridMultilevel"/>
    <w:tmpl w:val="335488B0"/>
    <w:lvl w:ilvl="0" w:tplc="A0345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22EA3"/>
    <w:multiLevelType w:val="hybridMultilevel"/>
    <w:tmpl w:val="34224CE6"/>
    <w:lvl w:ilvl="0" w:tplc="61A46CA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2249D"/>
    <w:multiLevelType w:val="multilevel"/>
    <w:tmpl w:val="B5FA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E37A2"/>
    <w:multiLevelType w:val="hybridMultilevel"/>
    <w:tmpl w:val="4F805270"/>
    <w:lvl w:ilvl="0" w:tplc="B70A9D04">
      <w:start w:val="7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617A8"/>
    <w:multiLevelType w:val="hybridMultilevel"/>
    <w:tmpl w:val="C04E2306"/>
    <w:lvl w:ilvl="0" w:tplc="0BA8A328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D729E"/>
    <w:multiLevelType w:val="hybridMultilevel"/>
    <w:tmpl w:val="5A7A6BD0"/>
    <w:lvl w:ilvl="0" w:tplc="5686C586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>
    <w:nsid w:val="2E9263C9"/>
    <w:multiLevelType w:val="hybridMultilevel"/>
    <w:tmpl w:val="ACDE658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121490"/>
    <w:multiLevelType w:val="hybridMultilevel"/>
    <w:tmpl w:val="69AEB5D6"/>
    <w:lvl w:ilvl="0" w:tplc="4D94822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832BB"/>
    <w:multiLevelType w:val="hybridMultilevel"/>
    <w:tmpl w:val="FE186514"/>
    <w:lvl w:ilvl="0" w:tplc="59987B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A577D"/>
    <w:multiLevelType w:val="hybridMultilevel"/>
    <w:tmpl w:val="587CFB36"/>
    <w:lvl w:ilvl="0" w:tplc="FBB63C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700B7"/>
    <w:multiLevelType w:val="hybridMultilevel"/>
    <w:tmpl w:val="4B183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77D94"/>
    <w:multiLevelType w:val="hybridMultilevel"/>
    <w:tmpl w:val="15D043BC"/>
    <w:lvl w:ilvl="0" w:tplc="1BF03A04">
      <w:start w:val="1"/>
      <w:numFmt w:val="decimal"/>
      <w:lvlText w:val="(%1"/>
      <w:lvlJc w:val="left"/>
      <w:pPr>
        <w:ind w:left="77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469" w:hanging="360"/>
      </w:pPr>
    </w:lvl>
    <w:lvl w:ilvl="2" w:tplc="0C09001B" w:tentative="1">
      <w:start w:val="1"/>
      <w:numFmt w:val="lowerRoman"/>
      <w:lvlText w:val="%3."/>
      <w:lvlJc w:val="right"/>
      <w:pPr>
        <w:ind w:left="9189" w:hanging="180"/>
      </w:pPr>
    </w:lvl>
    <w:lvl w:ilvl="3" w:tplc="0C09000F" w:tentative="1">
      <w:start w:val="1"/>
      <w:numFmt w:val="decimal"/>
      <w:lvlText w:val="%4."/>
      <w:lvlJc w:val="left"/>
      <w:pPr>
        <w:ind w:left="9909" w:hanging="360"/>
      </w:pPr>
    </w:lvl>
    <w:lvl w:ilvl="4" w:tplc="0C090019" w:tentative="1">
      <w:start w:val="1"/>
      <w:numFmt w:val="lowerLetter"/>
      <w:lvlText w:val="%5."/>
      <w:lvlJc w:val="left"/>
      <w:pPr>
        <w:ind w:left="10629" w:hanging="360"/>
      </w:pPr>
    </w:lvl>
    <w:lvl w:ilvl="5" w:tplc="0C09001B" w:tentative="1">
      <w:start w:val="1"/>
      <w:numFmt w:val="lowerRoman"/>
      <w:lvlText w:val="%6."/>
      <w:lvlJc w:val="right"/>
      <w:pPr>
        <w:ind w:left="11349" w:hanging="180"/>
      </w:pPr>
    </w:lvl>
    <w:lvl w:ilvl="6" w:tplc="0C09000F" w:tentative="1">
      <w:start w:val="1"/>
      <w:numFmt w:val="decimal"/>
      <w:lvlText w:val="%7."/>
      <w:lvlJc w:val="left"/>
      <w:pPr>
        <w:ind w:left="12069" w:hanging="360"/>
      </w:pPr>
    </w:lvl>
    <w:lvl w:ilvl="7" w:tplc="0C090019" w:tentative="1">
      <w:start w:val="1"/>
      <w:numFmt w:val="lowerLetter"/>
      <w:lvlText w:val="%8."/>
      <w:lvlJc w:val="left"/>
      <w:pPr>
        <w:ind w:left="12789" w:hanging="360"/>
      </w:pPr>
    </w:lvl>
    <w:lvl w:ilvl="8" w:tplc="0C09001B" w:tentative="1">
      <w:start w:val="1"/>
      <w:numFmt w:val="lowerRoman"/>
      <w:lvlText w:val="%9."/>
      <w:lvlJc w:val="right"/>
      <w:pPr>
        <w:ind w:left="13509" w:hanging="180"/>
      </w:pPr>
    </w:lvl>
  </w:abstractNum>
  <w:abstractNum w:abstractNumId="19">
    <w:nsid w:val="61CD3D59"/>
    <w:multiLevelType w:val="hybridMultilevel"/>
    <w:tmpl w:val="EA9E3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9C6CB7"/>
    <w:multiLevelType w:val="hybridMultilevel"/>
    <w:tmpl w:val="1D8AA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21F27"/>
    <w:multiLevelType w:val="multilevel"/>
    <w:tmpl w:val="86C0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8D13B1"/>
    <w:multiLevelType w:val="hybridMultilevel"/>
    <w:tmpl w:val="B126B3D4"/>
    <w:lvl w:ilvl="0" w:tplc="AE822D6A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12"/>
  </w:num>
  <w:num w:numId="3">
    <w:abstractNumId w:val="22"/>
  </w:num>
  <w:num w:numId="4">
    <w:abstractNumId w:val="17"/>
  </w:num>
  <w:num w:numId="5">
    <w:abstractNumId w:val="20"/>
  </w:num>
  <w:num w:numId="6">
    <w:abstractNumId w:val="15"/>
  </w:num>
  <w:num w:numId="7">
    <w:abstractNumId w:val="14"/>
  </w:num>
  <w:num w:numId="8">
    <w:abstractNumId w:val="0"/>
  </w:num>
  <w:num w:numId="9">
    <w:abstractNumId w:val="3"/>
  </w:num>
  <w:num w:numId="10">
    <w:abstractNumId w:val="23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9"/>
  </w:num>
  <w:num w:numId="16">
    <w:abstractNumId w:val="16"/>
  </w:num>
  <w:num w:numId="17">
    <w:abstractNumId w:val="2"/>
  </w:num>
  <w:num w:numId="18">
    <w:abstractNumId w:val="6"/>
  </w:num>
  <w:num w:numId="19">
    <w:abstractNumId w:val="21"/>
  </w:num>
  <w:num w:numId="20">
    <w:abstractNumId w:val="13"/>
  </w:num>
  <w:num w:numId="21">
    <w:abstractNumId w:val="4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8D"/>
    <w:rsid w:val="0000056F"/>
    <w:rsid w:val="00012C2E"/>
    <w:rsid w:val="00040164"/>
    <w:rsid w:val="0004477B"/>
    <w:rsid w:val="000458FE"/>
    <w:rsid w:val="00053482"/>
    <w:rsid w:val="0007739A"/>
    <w:rsid w:val="000E1308"/>
    <w:rsid w:val="000F5C8D"/>
    <w:rsid w:val="000F63E0"/>
    <w:rsid w:val="00107D9F"/>
    <w:rsid w:val="00146EE3"/>
    <w:rsid w:val="001500F6"/>
    <w:rsid w:val="00157C71"/>
    <w:rsid w:val="00160A74"/>
    <w:rsid w:val="0017348A"/>
    <w:rsid w:val="0018289F"/>
    <w:rsid w:val="001A1FC1"/>
    <w:rsid w:val="001B5A2F"/>
    <w:rsid w:val="001B71C6"/>
    <w:rsid w:val="001F65F5"/>
    <w:rsid w:val="00202516"/>
    <w:rsid w:val="00204861"/>
    <w:rsid w:val="0022305E"/>
    <w:rsid w:val="00244E9C"/>
    <w:rsid w:val="00244F1C"/>
    <w:rsid w:val="00245688"/>
    <w:rsid w:val="002C0B75"/>
    <w:rsid w:val="002C6CEA"/>
    <w:rsid w:val="002D42F0"/>
    <w:rsid w:val="002E2B3D"/>
    <w:rsid w:val="002E5CA8"/>
    <w:rsid w:val="002F29A3"/>
    <w:rsid w:val="00313964"/>
    <w:rsid w:val="00335331"/>
    <w:rsid w:val="00335D19"/>
    <w:rsid w:val="0036255B"/>
    <w:rsid w:val="0037354C"/>
    <w:rsid w:val="003A42AC"/>
    <w:rsid w:val="003B1C6E"/>
    <w:rsid w:val="003B2C49"/>
    <w:rsid w:val="003F4EFA"/>
    <w:rsid w:val="00404EA4"/>
    <w:rsid w:val="004068E0"/>
    <w:rsid w:val="00432D13"/>
    <w:rsid w:val="00446AB0"/>
    <w:rsid w:val="00447F9F"/>
    <w:rsid w:val="00467D41"/>
    <w:rsid w:val="00471F01"/>
    <w:rsid w:val="004D717A"/>
    <w:rsid w:val="004E2C5F"/>
    <w:rsid w:val="005145D1"/>
    <w:rsid w:val="00517851"/>
    <w:rsid w:val="00525FC5"/>
    <w:rsid w:val="00526C3C"/>
    <w:rsid w:val="00537C74"/>
    <w:rsid w:val="005507EC"/>
    <w:rsid w:val="005522BB"/>
    <w:rsid w:val="00564A70"/>
    <w:rsid w:val="0056632C"/>
    <w:rsid w:val="005703C8"/>
    <w:rsid w:val="0059052C"/>
    <w:rsid w:val="005A00AC"/>
    <w:rsid w:val="005A2B27"/>
    <w:rsid w:val="005B1C7E"/>
    <w:rsid w:val="005D499F"/>
    <w:rsid w:val="005E12DD"/>
    <w:rsid w:val="005E2933"/>
    <w:rsid w:val="005E3E50"/>
    <w:rsid w:val="005E697F"/>
    <w:rsid w:val="005F31DD"/>
    <w:rsid w:val="00617C02"/>
    <w:rsid w:val="00634F79"/>
    <w:rsid w:val="00646531"/>
    <w:rsid w:val="006C441D"/>
    <w:rsid w:val="006D19ED"/>
    <w:rsid w:val="006D256F"/>
    <w:rsid w:val="006E44CF"/>
    <w:rsid w:val="006E5777"/>
    <w:rsid w:val="00700F1A"/>
    <w:rsid w:val="00705988"/>
    <w:rsid w:val="00707FB4"/>
    <w:rsid w:val="00712B7D"/>
    <w:rsid w:val="00715692"/>
    <w:rsid w:val="00720363"/>
    <w:rsid w:val="0072400A"/>
    <w:rsid w:val="007422B1"/>
    <w:rsid w:val="00746E9D"/>
    <w:rsid w:val="0077742E"/>
    <w:rsid w:val="007936BB"/>
    <w:rsid w:val="007B3D56"/>
    <w:rsid w:val="007C6708"/>
    <w:rsid w:val="007F0A87"/>
    <w:rsid w:val="007F0C37"/>
    <w:rsid w:val="00803B26"/>
    <w:rsid w:val="00821A91"/>
    <w:rsid w:val="00870864"/>
    <w:rsid w:val="00884C28"/>
    <w:rsid w:val="008A7EAC"/>
    <w:rsid w:val="008B36E8"/>
    <w:rsid w:val="008C10CA"/>
    <w:rsid w:val="008C43B2"/>
    <w:rsid w:val="008E3C93"/>
    <w:rsid w:val="00901272"/>
    <w:rsid w:val="00904B39"/>
    <w:rsid w:val="009220BB"/>
    <w:rsid w:val="00947DF2"/>
    <w:rsid w:val="0095296E"/>
    <w:rsid w:val="009E6921"/>
    <w:rsid w:val="009F67C2"/>
    <w:rsid w:val="00A304EC"/>
    <w:rsid w:val="00A34B83"/>
    <w:rsid w:val="00A459E4"/>
    <w:rsid w:val="00A651C7"/>
    <w:rsid w:val="00A80FE0"/>
    <w:rsid w:val="00AB0D3C"/>
    <w:rsid w:val="00AB348F"/>
    <w:rsid w:val="00AB6493"/>
    <w:rsid w:val="00AD0C03"/>
    <w:rsid w:val="00AD52C4"/>
    <w:rsid w:val="00AD7FF5"/>
    <w:rsid w:val="00AF6539"/>
    <w:rsid w:val="00B20B1C"/>
    <w:rsid w:val="00B371A1"/>
    <w:rsid w:val="00B56140"/>
    <w:rsid w:val="00BC2127"/>
    <w:rsid w:val="00BC561D"/>
    <w:rsid w:val="00BD1D21"/>
    <w:rsid w:val="00BF4504"/>
    <w:rsid w:val="00C23E26"/>
    <w:rsid w:val="00C573DF"/>
    <w:rsid w:val="00C57BAC"/>
    <w:rsid w:val="00C64920"/>
    <w:rsid w:val="00C951ED"/>
    <w:rsid w:val="00CA758A"/>
    <w:rsid w:val="00CB412B"/>
    <w:rsid w:val="00CC4A00"/>
    <w:rsid w:val="00CD2108"/>
    <w:rsid w:val="00CF2D60"/>
    <w:rsid w:val="00D364CA"/>
    <w:rsid w:val="00D433A7"/>
    <w:rsid w:val="00DB002E"/>
    <w:rsid w:val="00DE6CFA"/>
    <w:rsid w:val="00E2672F"/>
    <w:rsid w:val="00E33917"/>
    <w:rsid w:val="00E63E62"/>
    <w:rsid w:val="00E97C36"/>
    <w:rsid w:val="00EA3D5B"/>
    <w:rsid w:val="00EA65CB"/>
    <w:rsid w:val="00EB7E3E"/>
    <w:rsid w:val="00ED4F8D"/>
    <w:rsid w:val="00F07936"/>
    <w:rsid w:val="00F223CC"/>
    <w:rsid w:val="00F32EBD"/>
    <w:rsid w:val="00F374FF"/>
    <w:rsid w:val="00FA41B8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236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0832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0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3480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6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5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1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89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6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99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50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66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959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7431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4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254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68990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9674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371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34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3868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27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3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42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95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5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5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62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96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95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437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5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1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686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374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115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08554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1902708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2455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18B9A-6F57-41BE-97A1-3929A0EE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3C3C8108</Template>
  <TotalTime>4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HARRIS Adam</cp:lastModifiedBy>
  <cp:revision>3</cp:revision>
  <cp:lastPrinted>2017-05-30T04:14:00Z</cp:lastPrinted>
  <dcterms:created xsi:type="dcterms:W3CDTF">2017-05-25T09:36:00Z</dcterms:created>
  <dcterms:modified xsi:type="dcterms:W3CDTF">2017-05-30T04:36:00Z</dcterms:modified>
</cp:coreProperties>
</file>