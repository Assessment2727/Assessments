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3C" w:rsidRDefault="00550647" w:rsidP="00550647">
      <w:pPr>
        <w:spacing w:after="0" w:line="240" w:lineRule="auto"/>
        <w:jc w:val="center"/>
        <w:rPr>
          <w:rFonts w:ascii="Arial" w:eastAsia="MS Mincho" w:hAnsi="Arial" w:cs="Arial"/>
          <w:sz w:val="36"/>
          <w:szCs w:val="36"/>
        </w:rPr>
      </w:pPr>
      <w:r w:rsidRPr="007606E8">
        <w:rPr>
          <w:noProof/>
          <w:sz w:val="30"/>
          <w:szCs w:val="30"/>
          <w:u w:val="single"/>
          <w:lang w:eastAsia="en-AU"/>
        </w:rPr>
        <w:drawing>
          <wp:anchor distT="0" distB="0" distL="114300" distR="114300" simplePos="0" relativeHeight="251658240" behindDoc="0" locked="0" layoutInCell="1" allowOverlap="1" wp14:anchorId="202DEFB6" wp14:editId="1D51ED57">
            <wp:simplePos x="0" y="0"/>
            <wp:positionH relativeFrom="column">
              <wp:posOffset>-609600</wp:posOffset>
            </wp:positionH>
            <wp:positionV relativeFrom="paragraph">
              <wp:posOffset>-646430</wp:posOffset>
            </wp:positionV>
            <wp:extent cx="1285875" cy="1285875"/>
            <wp:effectExtent l="0" t="0" r="9525" b="9525"/>
            <wp:wrapNone/>
            <wp:docPr id="1" name="Picture 1" descr="S:\CurricShared\Get Work\narrogin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CurricShared\Get Work\narrogin_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A3C">
        <w:rPr>
          <w:rFonts w:ascii="Arial" w:eastAsia="MS Mincho" w:hAnsi="Arial" w:cs="Arial"/>
          <w:sz w:val="36"/>
          <w:szCs w:val="36"/>
        </w:rPr>
        <w:t>NAME: __________________________</w:t>
      </w:r>
    </w:p>
    <w:p w:rsidR="00D04A3C" w:rsidRDefault="00550647" w:rsidP="00550647">
      <w:pPr>
        <w:spacing w:after="0" w:line="240" w:lineRule="auto"/>
        <w:jc w:val="center"/>
        <w:rPr>
          <w:rFonts w:ascii="Arial" w:eastAsia="MS Mincho" w:hAnsi="Arial" w:cs="Arial"/>
          <w:sz w:val="40"/>
          <w:szCs w:val="40"/>
        </w:rPr>
      </w:pPr>
      <w:r>
        <w:rPr>
          <w:rFonts w:ascii="Arial" w:eastAsia="MS Mincho" w:hAnsi="Arial" w:cs="Arial"/>
          <w:sz w:val="40"/>
          <w:szCs w:val="40"/>
        </w:rPr>
        <w:t xml:space="preserve">    </w:t>
      </w:r>
    </w:p>
    <w:p w:rsidR="00550647" w:rsidRPr="00550647" w:rsidRDefault="00550647" w:rsidP="00550647">
      <w:pPr>
        <w:spacing w:after="0" w:line="240" w:lineRule="auto"/>
        <w:jc w:val="center"/>
        <w:rPr>
          <w:rFonts w:ascii="Arial" w:eastAsia="MS Mincho" w:hAnsi="Arial" w:cs="Arial"/>
          <w:sz w:val="18"/>
          <w:szCs w:val="18"/>
        </w:rPr>
      </w:pPr>
      <w:r>
        <w:rPr>
          <w:rFonts w:ascii="Arial" w:eastAsia="MS Mincho" w:hAnsi="Arial" w:cs="Arial"/>
          <w:sz w:val="40"/>
          <w:szCs w:val="40"/>
        </w:rPr>
        <w:t xml:space="preserve">  </w:t>
      </w:r>
      <w:r w:rsidRPr="00550647">
        <w:rPr>
          <w:rFonts w:ascii="Arial" w:eastAsia="MS Mincho" w:hAnsi="Arial" w:cs="Arial"/>
          <w:sz w:val="32"/>
          <w:szCs w:val="32"/>
        </w:rPr>
        <w:t>My Target</w:t>
      </w:r>
      <w:r w:rsidRPr="00550647">
        <w:rPr>
          <w:rFonts w:ascii="Arial" w:eastAsia="MS Mincho" w:hAnsi="Arial" w:cs="Arial"/>
          <w:sz w:val="24"/>
          <w:szCs w:val="24"/>
        </w:rPr>
        <w:t xml:space="preserve">:    </w:t>
      </w:r>
      <w:r w:rsidR="00315C59">
        <w:rPr>
          <w:rFonts w:ascii="Arial" w:eastAsia="MS Mincho" w:hAnsi="Arial" w:cs="Arial"/>
          <w:sz w:val="18"/>
          <w:szCs w:val="18"/>
        </w:rPr>
        <w:t xml:space="preserve">____ / </w:t>
      </w:r>
      <w:proofErr w:type="gramStart"/>
      <w:r w:rsidR="00315C59">
        <w:rPr>
          <w:rFonts w:ascii="Arial" w:eastAsia="MS Mincho" w:hAnsi="Arial" w:cs="Arial"/>
          <w:sz w:val="18"/>
          <w:szCs w:val="18"/>
        </w:rPr>
        <w:t>5</w:t>
      </w:r>
      <w:r w:rsidRPr="00550647">
        <w:rPr>
          <w:rFonts w:ascii="Arial" w:eastAsia="MS Mincho" w:hAnsi="Arial" w:cs="Arial"/>
          <w:sz w:val="18"/>
          <w:szCs w:val="18"/>
        </w:rPr>
        <w:t>0  or</w:t>
      </w:r>
      <w:proofErr w:type="gramEnd"/>
      <w:r w:rsidRPr="00550647">
        <w:rPr>
          <w:rFonts w:ascii="Arial" w:eastAsia="MS Mincho" w:hAnsi="Arial" w:cs="Arial"/>
          <w:sz w:val="18"/>
          <w:szCs w:val="18"/>
        </w:rPr>
        <w:t xml:space="preserve"> ______ %   Complete on the day of the test     </w:t>
      </w:r>
    </w:p>
    <w:p w:rsidR="00550647" w:rsidRPr="00550647" w:rsidRDefault="00550647" w:rsidP="00550647">
      <w:pPr>
        <w:spacing w:after="0" w:line="240" w:lineRule="auto"/>
        <w:jc w:val="center"/>
        <w:rPr>
          <w:rFonts w:ascii="Arial" w:eastAsia="MS Mincho" w:hAnsi="Arial" w:cs="Arial"/>
          <w:sz w:val="24"/>
          <w:szCs w:val="24"/>
        </w:rPr>
      </w:pPr>
      <w:r w:rsidRPr="00550647">
        <w:rPr>
          <w:rFonts w:ascii="Arial" w:eastAsia="MS Mincho" w:hAnsi="Arial" w:cs="Arial"/>
          <w:sz w:val="48"/>
          <w:szCs w:val="48"/>
        </w:rPr>
        <w:sym w:font="Wingdings 2" w:char="F03C"/>
      </w:r>
      <w:r w:rsidRPr="00550647">
        <w:rPr>
          <w:rFonts w:ascii="Arial" w:eastAsia="MS Mincho" w:hAnsi="Arial" w:cs="Arial"/>
          <w:sz w:val="48"/>
          <w:szCs w:val="48"/>
        </w:rPr>
        <w:t xml:space="preserve">   </w:t>
      </w:r>
      <w:r w:rsidRPr="00550647">
        <w:rPr>
          <w:rFonts w:ascii="Arial" w:eastAsia="MS Mincho" w:hAnsi="Arial" w:cs="Arial"/>
          <w:sz w:val="48"/>
          <w:szCs w:val="48"/>
        </w:rPr>
        <w:sym w:font="Wingdings 2" w:char="F03D"/>
      </w:r>
      <w:r w:rsidRPr="00550647">
        <w:rPr>
          <w:rFonts w:ascii="Arial" w:eastAsia="MS Mincho" w:hAnsi="Arial" w:cs="Arial"/>
          <w:sz w:val="18"/>
          <w:szCs w:val="18"/>
        </w:rPr>
        <w:t xml:space="preserve">     (</w:t>
      </w:r>
      <w:r w:rsidRPr="00550647">
        <w:rPr>
          <w:rFonts w:ascii="Arial" w:eastAsia="MS Mincho" w:hAnsi="Arial" w:cs="Arial"/>
          <w:sz w:val="16"/>
          <w:szCs w:val="16"/>
        </w:rPr>
        <w:t>Circle when your test is handed back)</w:t>
      </w:r>
    </w:p>
    <w:p w:rsidR="00550647" w:rsidRDefault="00550647" w:rsidP="00EB227D">
      <w:pPr>
        <w:spacing w:line="240" w:lineRule="auto"/>
        <w:jc w:val="center"/>
        <w:rPr>
          <w:sz w:val="30"/>
          <w:szCs w:val="30"/>
          <w:u w:val="single"/>
        </w:rPr>
      </w:pPr>
    </w:p>
    <w:p w:rsidR="00EB227D" w:rsidRPr="00550647" w:rsidRDefault="00EB227D" w:rsidP="00EB227D">
      <w:pPr>
        <w:spacing w:line="240" w:lineRule="auto"/>
        <w:jc w:val="center"/>
        <w:rPr>
          <w:sz w:val="28"/>
          <w:szCs w:val="28"/>
          <w:u w:val="single"/>
        </w:rPr>
      </w:pPr>
      <w:r w:rsidRPr="00550647">
        <w:rPr>
          <w:sz w:val="28"/>
          <w:szCs w:val="28"/>
          <w:u w:val="single"/>
        </w:rPr>
        <w:t>THE CONSUMER IN THE ECONOMY</w:t>
      </w:r>
    </w:p>
    <w:p w:rsidR="00EB227D" w:rsidRPr="00550647" w:rsidRDefault="00EB227D" w:rsidP="00EB227D">
      <w:pPr>
        <w:spacing w:line="240" w:lineRule="auto"/>
        <w:jc w:val="center"/>
        <w:rPr>
          <w:sz w:val="28"/>
          <w:szCs w:val="28"/>
          <w:u w:val="single"/>
        </w:rPr>
      </w:pPr>
      <w:r w:rsidRPr="00550647">
        <w:rPr>
          <w:sz w:val="28"/>
          <w:szCs w:val="28"/>
          <w:u w:val="single"/>
        </w:rPr>
        <w:t>Year 8 End of Unit</w:t>
      </w:r>
      <w:r w:rsidR="00315C59">
        <w:rPr>
          <w:sz w:val="28"/>
          <w:szCs w:val="28"/>
          <w:u w:val="single"/>
        </w:rPr>
        <w:t xml:space="preserve"> Test</w:t>
      </w:r>
    </w:p>
    <w:p w:rsidR="00EB227D" w:rsidRDefault="00EB227D" w:rsidP="00EB227D">
      <w:pPr>
        <w:spacing w:line="240" w:lineRule="auto"/>
        <w:jc w:val="right"/>
      </w:pPr>
      <w:r>
        <w:t>Total</w:t>
      </w:r>
      <w:r w:rsidR="00CD4D21">
        <w:t xml:space="preserve">     </w:t>
      </w:r>
      <w:r>
        <w:t xml:space="preserve">       </w:t>
      </w:r>
      <w:r w:rsidR="00315C59">
        <w:t>/5</w:t>
      </w:r>
      <w:r>
        <w:t>0</w:t>
      </w:r>
    </w:p>
    <w:p w:rsidR="00D04A3C" w:rsidRDefault="00D04A3C" w:rsidP="00EB227D">
      <w:pPr>
        <w:spacing w:line="240" w:lineRule="auto"/>
        <w:jc w:val="right"/>
      </w:pPr>
    </w:p>
    <w:p w:rsidR="00EB227D" w:rsidRDefault="00EB227D" w:rsidP="00EB227D">
      <w:pPr>
        <w:spacing w:line="240" w:lineRule="auto"/>
        <w:jc w:val="right"/>
      </w:pPr>
      <w:r>
        <w:t>Weighing</w:t>
      </w:r>
      <w:r w:rsidR="00CD4D21">
        <w:t xml:space="preserve">   </w:t>
      </w:r>
      <w:r>
        <w:t xml:space="preserve">    %</w:t>
      </w:r>
    </w:p>
    <w:p w:rsidR="00EB227D" w:rsidRPr="00D04A3C" w:rsidRDefault="00BD7C13" w:rsidP="00BD7C13">
      <w:pPr>
        <w:spacing w:line="240" w:lineRule="auto"/>
        <w:rPr>
          <w:b/>
        </w:rPr>
      </w:pPr>
      <w:r w:rsidRPr="00D04A3C">
        <w:rPr>
          <w:b/>
        </w:rPr>
        <w:t>PART A Multiple Choice (14)</w:t>
      </w:r>
    </w:p>
    <w:p w:rsidR="0009749C" w:rsidRPr="0009749C" w:rsidRDefault="00EB227D" w:rsidP="00550647">
      <w:pPr>
        <w:spacing w:line="240" w:lineRule="auto"/>
        <w:jc w:val="center"/>
        <w:rPr>
          <w:b/>
        </w:rPr>
      </w:pPr>
      <w:r w:rsidRPr="00EB227D">
        <w:rPr>
          <w:b/>
        </w:rPr>
        <w:t xml:space="preserve">Answer the following multiple choice questions </w:t>
      </w:r>
      <w:r w:rsidR="00BF491A">
        <w:rPr>
          <w:b/>
        </w:rPr>
        <w:t>by circling the co</w:t>
      </w:r>
      <w:bookmarkStart w:id="0" w:name="_GoBack"/>
      <w:bookmarkEnd w:id="0"/>
      <w:r w:rsidR="00BF491A">
        <w:rPr>
          <w:b/>
        </w:rPr>
        <w:t>rrect answer</w:t>
      </w:r>
    </w:p>
    <w:p w:rsidR="00EB227D" w:rsidRDefault="00EB227D" w:rsidP="00EB227D">
      <w:pPr>
        <w:pStyle w:val="ListParagraph"/>
        <w:numPr>
          <w:ilvl w:val="0"/>
          <w:numId w:val="1"/>
        </w:numPr>
        <w:spacing w:after="0" w:line="240" w:lineRule="auto"/>
      </w:pPr>
      <w:r>
        <w:t>An economy is…</w:t>
      </w:r>
    </w:p>
    <w:p w:rsidR="00EB227D" w:rsidRDefault="00EB227D" w:rsidP="00EB227D">
      <w:pPr>
        <w:pStyle w:val="ListParagraph"/>
        <w:numPr>
          <w:ilvl w:val="0"/>
          <w:numId w:val="2"/>
        </w:numPr>
        <w:spacing w:after="0" w:line="240" w:lineRule="auto"/>
      </w:pPr>
      <w:r>
        <w:t>the organisation of money</w:t>
      </w:r>
    </w:p>
    <w:p w:rsidR="00EB227D" w:rsidRDefault="00EB227D" w:rsidP="00EB227D">
      <w:pPr>
        <w:pStyle w:val="ListParagraph"/>
        <w:numPr>
          <w:ilvl w:val="0"/>
          <w:numId w:val="2"/>
        </w:numPr>
        <w:spacing w:after="0" w:line="240" w:lineRule="auto"/>
      </w:pPr>
      <w:r>
        <w:t>ways people spend money</w:t>
      </w:r>
    </w:p>
    <w:p w:rsidR="00EB227D" w:rsidRDefault="00EB227D" w:rsidP="00EB227D">
      <w:pPr>
        <w:pStyle w:val="ListParagraph"/>
        <w:numPr>
          <w:ilvl w:val="0"/>
          <w:numId w:val="2"/>
        </w:numPr>
        <w:spacing w:after="0" w:line="240" w:lineRule="auto"/>
      </w:pPr>
      <w:r>
        <w:t>the organisation of people to satisfy needs and wants</w:t>
      </w:r>
    </w:p>
    <w:p w:rsidR="00EB227D" w:rsidRDefault="00EB227D" w:rsidP="00EB227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organisation of resources to satisfy needs and wants </w:t>
      </w:r>
    </w:p>
    <w:p w:rsidR="00EB227D" w:rsidRDefault="00EB227D" w:rsidP="00EB227D">
      <w:pPr>
        <w:spacing w:after="0" w:line="240" w:lineRule="auto"/>
        <w:ind w:left="360"/>
      </w:pPr>
    </w:p>
    <w:p w:rsidR="00EB227D" w:rsidRDefault="00EB227D" w:rsidP="00EB227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Consumers are </w:t>
      </w:r>
      <w:proofErr w:type="gramStart"/>
      <w:r>
        <w:t xml:space="preserve">people </w:t>
      </w:r>
      <w:r w:rsidR="005A1DC1">
        <w:t xml:space="preserve"> </w:t>
      </w:r>
      <w:r>
        <w:t>who</w:t>
      </w:r>
      <w:proofErr w:type="gramEnd"/>
      <w:r>
        <w:t>…</w:t>
      </w:r>
    </w:p>
    <w:p w:rsidR="00EB227D" w:rsidRDefault="00EB227D" w:rsidP="00EB227D">
      <w:pPr>
        <w:pStyle w:val="ListParagraph"/>
        <w:numPr>
          <w:ilvl w:val="0"/>
          <w:numId w:val="3"/>
        </w:numPr>
        <w:spacing w:after="0" w:line="240" w:lineRule="auto"/>
      </w:pPr>
      <w:r>
        <w:t>eat everything they see</w:t>
      </w:r>
    </w:p>
    <w:p w:rsidR="00EB227D" w:rsidRDefault="00EB227D" w:rsidP="00EB227D">
      <w:pPr>
        <w:pStyle w:val="ListParagraph"/>
        <w:numPr>
          <w:ilvl w:val="0"/>
          <w:numId w:val="3"/>
        </w:numPr>
        <w:spacing w:after="0" w:line="240" w:lineRule="auto"/>
      </w:pPr>
      <w:r>
        <w:t>use goods and services to satisfy their wants</w:t>
      </w:r>
    </w:p>
    <w:p w:rsidR="00EB227D" w:rsidRDefault="00EB227D" w:rsidP="00EB227D">
      <w:pPr>
        <w:pStyle w:val="ListParagraph"/>
        <w:numPr>
          <w:ilvl w:val="0"/>
          <w:numId w:val="3"/>
        </w:numPr>
        <w:spacing w:after="0" w:line="240" w:lineRule="auto"/>
      </w:pPr>
      <w:r>
        <w:t>use money to satisfy their wants</w:t>
      </w:r>
    </w:p>
    <w:p w:rsidR="00EB227D" w:rsidRDefault="00EB227D" w:rsidP="00EB227D">
      <w:pPr>
        <w:pStyle w:val="ListParagraph"/>
        <w:numPr>
          <w:ilvl w:val="0"/>
          <w:numId w:val="3"/>
        </w:numPr>
        <w:spacing w:after="0" w:line="240" w:lineRule="auto"/>
      </w:pPr>
      <w:r>
        <w:t>use the economy to satisfy their needs</w:t>
      </w:r>
    </w:p>
    <w:p w:rsidR="00EB227D" w:rsidRDefault="00EB227D" w:rsidP="00EB227D">
      <w:pPr>
        <w:spacing w:after="0" w:line="240" w:lineRule="auto"/>
        <w:ind w:left="360"/>
      </w:pPr>
    </w:p>
    <w:p w:rsidR="00EB227D" w:rsidRDefault="00EB227D" w:rsidP="00EB227D">
      <w:pPr>
        <w:pStyle w:val="ListParagraph"/>
        <w:numPr>
          <w:ilvl w:val="0"/>
          <w:numId w:val="1"/>
        </w:numPr>
        <w:spacing w:after="0" w:line="240" w:lineRule="auto"/>
      </w:pPr>
      <w:r>
        <w:t>When people earn income from buildings, land or property, this is called</w:t>
      </w:r>
    </w:p>
    <w:p w:rsidR="00EB227D" w:rsidRDefault="00CD4D21" w:rsidP="00EB227D">
      <w:pPr>
        <w:pStyle w:val="ListParagraph"/>
        <w:numPr>
          <w:ilvl w:val="0"/>
          <w:numId w:val="4"/>
        </w:numPr>
        <w:spacing w:after="0" w:line="240" w:lineRule="auto"/>
      </w:pPr>
      <w:r>
        <w:t>interest</w:t>
      </w:r>
    </w:p>
    <w:p w:rsidR="00CD4D21" w:rsidRDefault="00CD4D21" w:rsidP="00EB227D">
      <w:pPr>
        <w:pStyle w:val="ListParagraph"/>
        <w:numPr>
          <w:ilvl w:val="0"/>
          <w:numId w:val="4"/>
        </w:numPr>
        <w:spacing w:after="0" w:line="240" w:lineRule="auto"/>
      </w:pPr>
      <w:r>
        <w:t>profit</w:t>
      </w:r>
    </w:p>
    <w:p w:rsidR="00CD4D21" w:rsidRDefault="00CD4D21" w:rsidP="00EB227D">
      <w:pPr>
        <w:pStyle w:val="ListParagraph"/>
        <w:numPr>
          <w:ilvl w:val="0"/>
          <w:numId w:val="4"/>
        </w:numPr>
        <w:spacing w:after="0" w:line="240" w:lineRule="auto"/>
      </w:pPr>
      <w:r>
        <w:t>fee</w:t>
      </w:r>
    </w:p>
    <w:p w:rsidR="00CD4D21" w:rsidRDefault="00CD4D21" w:rsidP="00EB227D">
      <w:pPr>
        <w:pStyle w:val="ListParagraph"/>
        <w:numPr>
          <w:ilvl w:val="0"/>
          <w:numId w:val="4"/>
        </w:numPr>
        <w:spacing w:after="0" w:line="240" w:lineRule="auto"/>
      </w:pPr>
      <w:r>
        <w:t>rent</w:t>
      </w:r>
    </w:p>
    <w:p w:rsidR="006D449A" w:rsidRDefault="006D449A" w:rsidP="000B1EDE">
      <w:pPr>
        <w:spacing w:after="0" w:line="240" w:lineRule="auto"/>
      </w:pPr>
    </w:p>
    <w:p w:rsidR="006D449A" w:rsidRDefault="006D449A" w:rsidP="006D449A">
      <w:pPr>
        <w:pStyle w:val="ListParagraph"/>
        <w:numPr>
          <w:ilvl w:val="0"/>
          <w:numId w:val="1"/>
        </w:numPr>
        <w:spacing w:after="0" w:line="240" w:lineRule="auto"/>
      </w:pPr>
      <w:r>
        <w:t>What is a profit?</w:t>
      </w:r>
    </w:p>
    <w:p w:rsidR="006D449A" w:rsidRDefault="006D449A" w:rsidP="006D449A">
      <w:pPr>
        <w:pStyle w:val="ListParagraph"/>
        <w:numPr>
          <w:ilvl w:val="0"/>
          <w:numId w:val="10"/>
        </w:numPr>
        <w:spacing w:after="0" w:line="240" w:lineRule="auto"/>
      </w:pPr>
      <w:r>
        <w:t>The income earned from a business</w:t>
      </w:r>
    </w:p>
    <w:p w:rsidR="006D449A" w:rsidRDefault="006D449A" w:rsidP="006D449A">
      <w:pPr>
        <w:pStyle w:val="ListParagraph"/>
        <w:numPr>
          <w:ilvl w:val="0"/>
          <w:numId w:val="10"/>
        </w:numPr>
        <w:spacing w:after="0" w:line="240" w:lineRule="auto"/>
      </w:pPr>
      <w:r>
        <w:t>Money paid to employees</w:t>
      </w:r>
    </w:p>
    <w:p w:rsidR="006D449A" w:rsidRDefault="006D449A" w:rsidP="006D449A">
      <w:pPr>
        <w:pStyle w:val="ListParagraph"/>
        <w:numPr>
          <w:ilvl w:val="0"/>
          <w:numId w:val="10"/>
        </w:numPr>
        <w:spacing w:after="0" w:line="240" w:lineRule="auto"/>
      </w:pPr>
      <w:r>
        <w:t>Using money saved to make more money</w:t>
      </w:r>
    </w:p>
    <w:p w:rsidR="006D449A" w:rsidRDefault="006D449A" w:rsidP="006D449A">
      <w:pPr>
        <w:pStyle w:val="ListParagraph"/>
        <w:numPr>
          <w:ilvl w:val="0"/>
          <w:numId w:val="10"/>
        </w:numPr>
        <w:spacing w:after="0" w:line="240" w:lineRule="auto"/>
      </w:pPr>
      <w:r>
        <w:t>Money paid to the government</w:t>
      </w:r>
    </w:p>
    <w:p w:rsidR="006D449A" w:rsidRDefault="006D449A" w:rsidP="006D449A">
      <w:pPr>
        <w:spacing w:after="0" w:line="240" w:lineRule="auto"/>
        <w:ind w:left="360"/>
      </w:pPr>
    </w:p>
    <w:p w:rsidR="006D449A" w:rsidRDefault="006D449A" w:rsidP="006D449A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are the advantages of saving?</w:t>
      </w:r>
    </w:p>
    <w:p w:rsidR="006D449A" w:rsidRDefault="006D449A" w:rsidP="006D449A">
      <w:pPr>
        <w:pStyle w:val="ListParagraph"/>
        <w:numPr>
          <w:ilvl w:val="0"/>
          <w:numId w:val="11"/>
        </w:numPr>
        <w:spacing w:after="0" w:line="240" w:lineRule="auto"/>
      </w:pPr>
      <w:r>
        <w:t>To have both a cheque and a savings account</w:t>
      </w:r>
    </w:p>
    <w:p w:rsidR="006D449A" w:rsidRDefault="007606E8" w:rsidP="006D449A">
      <w:pPr>
        <w:pStyle w:val="ListParagraph"/>
        <w:numPr>
          <w:ilvl w:val="0"/>
          <w:numId w:val="11"/>
        </w:numPr>
        <w:spacing w:after="0" w:line="240" w:lineRule="auto"/>
      </w:pPr>
      <w:r>
        <w:t>To</w:t>
      </w:r>
      <w:r w:rsidR="006D449A">
        <w:t xml:space="preserve"> earn interest and to purchase bargains when they appear</w:t>
      </w:r>
    </w:p>
    <w:p w:rsidR="006D449A" w:rsidRDefault="006D449A" w:rsidP="006D449A">
      <w:pPr>
        <w:pStyle w:val="ListParagraph"/>
        <w:numPr>
          <w:ilvl w:val="0"/>
          <w:numId w:val="11"/>
        </w:numPr>
        <w:spacing w:after="0" w:line="240" w:lineRule="auto"/>
      </w:pPr>
      <w:r>
        <w:t>To buy what you want immediately and to pay less tax</w:t>
      </w:r>
    </w:p>
    <w:p w:rsidR="006D449A" w:rsidRDefault="006D449A" w:rsidP="006D449A">
      <w:pPr>
        <w:pStyle w:val="ListParagraph"/>
        <w:numPr>
          <w:ilvl w:val="0"/>
          <w:numId w:val="11"/>
        </w:numPr>
        <w:spacing w:after="0" w:line="240" w:lineRule="auto"/>
      </w:pPr>
      <w:r>
        <w:t>All of the above</w:t>
      </w:r>
    </w:p>
    <w:p w:rsidR="006D449A" w:rsidRDefault="00B23625" w:rsidP="006D449A">
      <w:pPr>
        <w:spacing w:after="0" w:line="240" w:lineRule="auto"/>
        <w:ind w:left="360"/>
      </w:pPr>
      <w:r>
        <w:t xml:space="preserve">                                                                         P1</w:t>
      </w:r>
    </w:p>
    <w:p w:rsidR="006D449A" w:rsidRDefault="006D449A" w:rsidP="006D449A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is tax?</w:t>
      </w:r>
    </w:p>
    <w:p w:rsidR="006D449A" w:rsidRDefault="006D449A" w:rsidP="006D449A">
      <w:pPr>
        <w:pStyle w:val="ListParagraph"/>
        <w:numPr>
          <w:ilvl w:val="0"/>
          <w:numId w:val="13"/>
        </w:numPr>
        <w:spacing w:after="0" w:line="240" w:lineRule="auto"/>
      </w:pPr>
      <w:r>
        <w:t>Paying money to people for their work</w:t>
      </w:r>
    </w:p>
    <w:p w:rsidR="006D449A" w:rsidRDefault="006D449A" w:rsidP="006D449A">
      <w:pPr>
        <w:pStyle w:val="ListParagraph"/>
        <w:numPr>
          <w:ilvl w:val="0"/>
          <w:numId w:val="13"/>
        </w:numPr>
        <w:spacing w:after="0" w:line="240" w:lineRule="auto"/>
      </w:pPr>
      <w:r>
        <w:t>Paying part of an income to the government</w:t>
      </w:r>
    </w:p>
    <w:p w:rsidR="006D449A" w:rsidRDefault="006D449A" w:rsidP="006D449A">
      <w:pPr>
        <w:pStyle w:val="ListParagraph"/>
        <w:numPr>
          <w:ilvl w:val="0"/>
          <w:numId w:val="13"/>
        </w:numPr>
        <w:spacing w:after="0" w:line="240" w:lineRule="auto"/>
      </w:pPr>
      <w:r>
        <w:t>Paying part of an income to the bank</w:t>
      </w:r>
    </w:p>
    <w:p w:rsidR="006B3483" w:rsidRDefault="006D449A" w:rsidP="00550647">
      <w:pPr>
        <w:pStyle w:val="ListParagraph"/>
        <w:numPr>
          <w:ilvl w:val="0"/>
          <w:numId w:val="13"/>
        </w:numPr>
        <w:spacing w:after="0" w:line="240" w:lineRule="auto"/>
      </w:pPr>
      <w:r>
        <w:t>Paying part of an income to the company you work for</w:t>
      </w:r>
    </w:p>
    <w:p w:rsidR="00346470" w:rsidRDefault="00346470" w:rsidP="00346470">
      <w:pPr>
        <w:spacing w:after="0" w:line="240" w:lineRule="auto"/>
      </w:pPr>
    </w:p>
    <w:p w:rsidR="006B3483" w:rsidRDefault="006B3483" w:rsidP="006B3483">
      <w:pPr>
        <w:pStyle w:val="ListParagraph"/>
        <w:numPr>
          <w:ilvl w:val="0"/>
          <w:numId w:val="1"/>
        </w:numPr>
        <w:spacing w:after="0" w:line="240" w:lineRule="auto"/>
      </w:pPr>
      <w:r>
        <w:t>Some people receive an income from the Government because</w:t>
      </w:r>
    </w:p>
    <w:p w:rsidR="006B3483" w:rsidRDefault="006B3483" w:rsidP="006B3483">
      <w:pPr>
        <w:pStyle w:val="ListParagraph"/>
        <w:numPr>
          <w:ilvl w:val="0"/>
          <w:numId w:val="17"/>
        </w:numPr>
        <w:spacing w:after="0" w:line="240" w:lineRule="auto"/>
      </w:pPr>
      <w:r>
        <w:t>They are too lazy to work</w:t>
      </w:r>
    </w:p>
    <w:p w:rsidR="006B3483" w:rsidRDefault="006B3483" w:rsidP="006B3483">
      <w:pPr>
        <w:pStyle w:val="ListParagraph"/>
        <w:numPr>
          <w:ilvl w:val="0"/>
          <w:numId w:val="17"/>
        </w:numPr>
        <w:spacing w:after="0" w:line="240" w:lineRule="auto"/>
      </w:pPr>
      <w:r>
        <w:t>They aren’t able to contribute to production</w:t>
      </w:r>
    </w:p>
    <w:p w:rsidR="006B3483" w:rsidRDefault="007606E8" w:rsidP="006B3483">
      <w:pPr>
        <w:pStyle w:val="ListParagraph"/>
        <w:numPr>
          <w:ilvl w:val="0"/>
          <w:numId w:val="17"/>
        </w:numPr>
        <w:spacing w:after="0" w:line="240" w:lineRule="auto"/>
      </w:pPr>
      <w:r>
        <w:t>They can get more money than</w:t>
      </w:r>
      <w:r w:rsidR="006B3483">
        <w:t xml:space="preserve"> if they had a job</w:t>
      </w:r>
    </w:p>
    <w:p w:rsidR="006B3483" w:rsidRDefault="006B3483" w:rsidP="006B3483">
      <w:pPr>
        <w:pStyle w:val="ListParagraph"/>
        <w:numPr>
          <w:ilvl w:val="0"/>
          <w:numId w:val="17"/>
        </w:numPr>
        <w:spacing w:after="0" w:line="240" w:lineRule="auto"/>
      </w:pPr>
      <w:r>
        <w:t>All of the above</w:t>
      </w:r>
    </w:p>
    <w:p w:rsidR="006B3483" w:rsidRDefault="006B3483" w:rsidP="006B3483">
      <w:pPr>
        <w:spacing w:after="0" w:line="240" w:lineRule="auto"/>
        <w:ind w:left="360"/>
      </w:pPr>
    </w:p>
    <w:p w:rsidR="006B3483" w:rsidRDefault="00D24F86" w:rsidP="006B3483">
      <w:pPr>
        <w:pStyle w:val="ListParagraph"/>
        <w:numPr>
          <w:ilvl w:val="0"/>
          <w:numId w:val="1"/>
        </w:numPr>
        <w:spacing w:after="0" w:line="240" w:lineRule="auto"/>
      </w:pPr>
      <w:r>
        <w:t>Goods which do not satisfy people’s needs and wants directly but are used to produce other goods and services are called</w:t>
      </w:r>
    </w:p>
    <w:p w:rsidR="00D24F86" w:rsidRDefault="00D24F86" w:rsidP="00D24F86">
      <w:pPr>
        <w:pStyle w:val="ListParagraph"/>
        <w:numPr>
          <w:ilvl w:val="0"/>
          <w:numId w:val="18"/>
        </w:numPr>
        <w:spacing w:after="0" w:line="240" w:lineRule="auto"/>
      </w:pPr>
      <w:r>
        <w:t>wants</w:t>
      </w:r>
    </w:p>
    <w:p w:rsidR="00D24F86" w:rsidRDefault="00D24F86" w:rsidP="00D24F86">
      <w:pPr>
        <w:pStyle w:val="ListParagraph"/>
        <w:numPr>
          <w:ilvl w:val="0"/>
          <w:numId w:val="18"/>
        </w:numPr>
        <w:spacing w:after="0" w:line="240" w:lineRule="auto"/>
      </w:pPr>
      <w:r>
        <w:t>consumer goods</w:t>
      </w:r>
    </w:p>
    <w:p w:rsidR="00D24F86" w:rsidRDefault="00D24F86" w:rsidP="00D24F86">
      <w:pPr>
        <w:pStyle w:val="ListParagraph"/>
        <w:numPr>
          <w:ilvl w:val="0"/>
          <w:numId w:val="18"/>
        </w:numPr>
        <w:spacing w:after="0" w:line="240" w:lineRule="auto"/>
      </w:pPr>
      <w:r>
        <w:t>needed goods</w:t>
      </w:r>
    </w:p>
    <w:p w:rsidR="00D24F86" w:rsidRDefault="00D24F86" w:rsidP="00D24F8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capital goods </w:t>
      </w:r>
    </w:p>
    <w:p w:rsidR="00D24F86" w:rsidRDefault="00D24F86" w:rsidP="00D24F86">
      <w:pPr>
        <w:spacing w:after="0" w:line="240" w:lineRule="auto"/>
        <w:ind w:left="360"/>
      </w:pPr>
    </w:p>
    <w:p w:rsidR="00D24F86" w:rsidRDefault="00D24F86" w:rsidP="00D24F86">
      <w:pPr>
        <w:pStyle w:val="ListParagraph"/>
        <w:numPr>
          <w:ilvl w:val="0"/>
          <w:numId w:val="1"/>
        </w:numPr>
        <w:spacing w:after="0" w:line="240" w:lineRule="auto"/>
      </w:pPr>
      <w:r>
        <w:t>Consumers are</w:t>
      </w:r>
    </w:p>
    <w:p w:rsidR="00D24F86" w:rsidRDefault="00D24F86" w:rsidP="00D24F86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communists </w:t>
      </w:r>
    </w:p>
    <w:p w:rsidR="00D24F86" w:rsidRDefault="00D24F86" w:rsidP="00D24F86">
      <w:pPr>
        <w:pStyle w:val="ListParagraph"/>
        <w:numPr>
          <w:ilvl w:val="0"/>
          <w:numId w:val="19"/>
        </w:numPr>
        <w:spacing w:after="0" w:line="240" w:lineRule="auto"/>
      </w:pPr>
      <w:r>
        <w:t>people who use goods and services</w:t>
      </w:r>
    </w:p>
    <w:p w:rsidR="00D24F86" w:rsidRDefault="00D24F86" w:rsidP="00D24F86">
      <w:pPr>
        <w:pStyle w:val="ListParagraph"/>
        <w:numPr>
          <w:ilvl w:val="0"/>
          <w:numId w:val="19"/>
        </w:numPr>
        <w:spacing w:after="0" w:line="240" w:lineRule="auto"/>
      </w:pPr>
      <w:r>
        <w:t>only people with earned incomes</w:t>
      </w:r>
    </w:p>
    <w:p w:rsidR="00D24F86" w:rsidRDefault="00D24F86" w:rsidP="00D24F86">
      <w:pPr>
        <w:pStyle w:val="ListParagraph"/>
        <w:numPr>
          <w:ilvl w:val="0"/>
          <w:numId w:val="19"/>
        </w:numPr>
        <w:spacing w:after="0" w:line="240" w:lineRule="auto"/>
      </w:pPr>
      <w:r>
        <w:t>people who make sure that the public gets a fair deal in supermarkets</w:t>
      </w:r>
    </w:p>
    <w:p w:rsidR="00D24F86" w:rsidRDefault="00D24F86" w:rsidP="00D24F86">
      <w:pPr>
        <w:spacing w:after="0" w:line="240" w:lineRule="auto"/>
        <w:ind w:left="360"/>
      </w:pPr>
    </w:p>
    <w:p w:rsidR="00D24F86" w:rsidRDefault="00D24F86" w:rsidP="00D24F86">
      <w:pPr>
        <w:pStyle w:val="ListParagraph"/>
        <w:numPr>
          <w:ilvl w:val="0"/>
          <w:numId w:val="1"/>
        </w:numPr>
        <w:spacing w:after="0" w:line="240" w:lineRule="auto"/>
      </w:pPr>
      <w:r>
        <w:t>The four factors of production are</w:t>
      </w:r>
    </w:p>
    <w:p w:rsidR="00D24F86" w:rsidRDefault="00D24F86" w:rsidP="00D24F86">
      <w:pPr>
        <w:pStyle w:val="ListParagraph"/>
        <w:numPr>
          <w:ilvl w:val="0"/>
          <w:numId w:val="20"/>
        </w:numPr>
        <w:spacing w:after="0" w:line="240" w:lineRule="auto"/>
      </w:pPr>
      <w:r>
        <w:t>land, labour, capital and government</w:t>
      </w:r>
    </w:p>
    <w:p w:rsidR="00D24F86" w:rsidRDefault="00D24F86" w:rsidP="00D24F86">
      <w:pPr>
        <w:pStyle w:val="ListParagraph"/>
        <w:numPr>
          <w:ilvl w:val="0"/>
          <w:numId w:val="20"/>
        </w:numPr>
        <w:spacing w:after="0" w:line="240" w:lineRule="auto"/>
      </w:pPr>
      <w:r>
        <w:t>capital, enterprise, labour and taxation</w:t>
      </w:r>
    </w:p>
    <w:p w:rsidR="00D24F86" w:rsidRDefault="00D24F86" w:rsidP="00D24F86">
      <w:pPr>
        <w:pStyle w:val="ListParagraph"/>
        <w:numPr>
          <w:ilvl w:val="0"/>
          <w:numId w:val="20"/>
        </w:numPr>
        <w:spacing w:after="0" w:line="240" w:lineRule="auto"/>
      </w:pPr>
      <w:r>
        <w:t>land, enterprise, capital and labour</w:t>
      </w:r>
    </w:p>
    <w:p w:rsidR="00D24F86" w:rsidRDefault="00D24F86" w:rsidP="00D24F86">
      <w:pPr>
        <w:pStyle w:val="ListParagraph"/>
        <w:numPr>
          <w:ilvl w:val="0"/>
          <w:numId w:val="20"/>
        </w:numPr>
        <w:spacing w:after="0" w:line="240" w:lineRule="auto"/>
      </w:pPr>
      <w:r>
        <w:t>land, capital, government and taxation</w:t>
      </w:r>
    </w:p>
    <w:p w:rsidR="00D24F86" w:rsidRDefault="00D24F86" w:rsidP="00D24F86">
      <w:pPr>
        <w:spacing w:after="0" w:line="240" w:lineRule="auto"/>
        <w:ind w:left="360"/>
      </w:pPr>
    </w:p>
    <w:p w:rsidR="00D24F86" w:rsidRDefault="00D24F86" w:rsidP="00D24F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Savings are </w:t>
      </w:r>
      <w:r w:rsidRPr="00D24F86">
        <w:rPr>
          <w:u w:val="single"/>
        </w:rPr>
        <w:t>best</w:t>
      </w:r>
      <w:r>
        <w:rPr>
          <w:u w:val="single"/>
        </w:rPr>
        <w:t xml:space="preserve"> </w:t>
      </w:r>
      <w:r>
        <w:t>defined as</w:t>
      </w:r>
    </w:p>
    <w:p w:rsidR="00D24F86" w:rsidRDefault="00D24F86" w:rsidP="00D24F86">
      <w:pPr>
        <w:pStyle w:val="ListParagraph"/>
        <w:numPr>
          <w:ilvl w:val="0"/>
          <w:numId w:val="21"/>
        </w:numPr>
        <w:spacing w:after="0" w:line="240" w:lineRule="auto"/>
      </w:pPr>
      <w:r>
        <w:t>the bits that are left over</w:t>
      </w:r>
    </w:p>
    <w:p w:rsidR="00D24F86" w:rsidRDefault="00D24F86" w:rsidP="00D24F86">
      <w:pPr>
        <w:pStyle w:val="ListParagraph"/>
        <w:numPr>
          <w:ilvl w:val="0"/>
          <w:numId w:val="21"/>
        </w:numPr>
        <w:spacing w:after="0" w:line="240" w:lineRule="auto"/>
      </w:pPr>
      <w:r>
        <w:t>that part of a person’s income that is consumed</w:t>
      </w:r>
    </w:p>
    <w:p w:rsidR="00D24F86" w:rsidRDefault="00D24F86" w:rsidP="00D24F86">
      <w:pPr>
        <w:pStyle w:val="ListParagraph"/>
        <w:numPr>
          <w:ilvl w:val="0"/>
          <w:numId w:val="21"/>
        </w:numPr>
        <w:spacing w:after="0" w:line="240" w:lineRule="auto"/>
      </w:pPr>
      <w:r>
        <w:t>what you have got in the bank</w:t>
      </w:r>
    </w:p>
    <w:p w:rsidR="00D24F86" w:rsidRDefault="00D24F86" w:rsidP="00D24F86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that part of a person’s income that is not consumed </w:t>
      </w:r>
    </w:p>
    <w:p w:rsidR="00D24F86" w:rsidRDefault="00D24F86" w:rsidP="00D24F86">
      <w:pPr>
        <w:spacing w:after="0" w:line="240" w:lineRule="auto"/>
        <w:ind w:left="360"/>
      </w:pPr>
    </w:p>
    <w:p w:rsidR="00D24F86" w:rsidRDefault="00D24F86" w:rsidP="00D24F86">
      <w:pPr>
        <w:spacing w:after="0" w:line="240" w:lineRule="auto"/>
        <w:ind w:left="360"/>
      </w:pPr>
    </w:p>
    <w:p w:rsidR="00D24F86" w:rsidRDefault="00D24F86" w:rsidP="00D24F86">
      <w:pPr>
        <w:pStyle w:val="ListParagraph"/>
        <w:numPr>
          <w:ilvl w:val="0"/>
          <w:numId w:val="1"/>
        </w:numPr>
        <w:spacing w:after="0" w:line="240" w:lineRule="auto"/>
      </w:pPr>
      <w:r>
        <w:t>People receive interest as a return on their investment of</w:t>
      </w:r>
    </w:p>
    <w:p w:rsidR="00D24F86" w:rsidRDefault="00D24F86" w:rsidP="00D24F86">
      <w:pPr>
        <w:pStyle w:val="ListParagraph"/>
        <w:numPr>
          <w:ilvl w:val="0"/>
          <w:numId w:val="23"/>
        </w:numPr>
        <w:spacing w:after="0" w:line="240" w:lineRule="auto"/>
      </w:pPr>
      <w:r>
        <w:t>land</w:t>
      </w:r>
    </w:p>
    <w:p w:rsidR="00D24F86" w:rsidRDefault="00D24F86" w:rsidP="00D24F86">
      <w:pPr>
        <w:pStyle w:val="ListParagraph"/>
        <w:numPr>
          <w:ilvl w:val="0"/>
          <w:numId w:val="23"/>
        </w:numPr>
        <w:spacing w:after="0" w:line="240" w:lineRule="auto"/>
      </w:pPr>
      <w:r>
        <w:t>labour</w:t>
      </w:r>
    </w:p>
    <w:p w:rsidR="00D24F86" w:rsidRDefault="00D24F86" w:rsidP="00D24F86">
      <w:pPr>
        <w:pStyle w:val="ListParagraph"/>
        <w:numPr>
          <w:ilvl w:val="0"/>
          <w:numId w:val="23"/>
        </w:numPr>
        <w:spacing w:after="0" w:line="240" w:lineRule="auto"/>
      </w:pPr>
      <w:r>
        <w:t>capital</w:t>
      </w:r>
    </w:p>
    <w:p w:rsidR="00D24F86" w:rsidRDefault="00D24F86" w:rsidP="00D24F86">
      <w:pPr>
        <w:pStyle w:val="ListParagraph"/>
        <w:numPr>
          <w:ilvl w:val="0"/>
          <w:numId w:val="23"/>
        </w:numPr>
        <w:spacing w:after="0" w:line="240" w:lineRule="auto"/>
      </w:pPr>
      <w:r>
        <w:t>enterprise</w:t>
      </w:r>
    </w:p>
    <w:p w:rsidR="00D24F86" w:rsidRDefault="00D24F86" w:rsidP="00D24F86">
      <w:pPr>
        <w:spacing w:after="0" w:line="240" w:lineRule="auto"/>
      </w:pPr>
    </w:p>
    <w:p w:rsidR="00D24F86" w:rsidRDefault="00D24F86" w:rsidP="00D24F86">
      <w:pPr>
        <w:spacing w:after="0" w:line="240" w:lineRule="auto"/>
      </w:pPr>
    </w:p>
    <w:p w:rsidR="00D24F86" w:rsidRDefault="00D24F86" w:rsidP="00D24F86">
      <w:pPr>
        <w:pStyle w:val="ListParagraph"/>
        <w:numPr>
          <w:ilvl w:val="0"/>
          <w:numId w:val="1"/>
        </w:numPr>
        <w:spacing w:after="0" w:line="240" w:lineRule="auto"/>
      </w:pPr>
      <w:r>
        <w:t>Dividends are</w:t>
      </w:r>
    </w:p>
    <w:p w:rsidR="00D24F86" w:rsidRDefault="00D24F86" w:rsidP="00D24F86">
      <w:pPr>
        <w:pStyle w:val="ListParagraph"/>
        <w:numPr>
          <w:ilvl w:val="0"/>
          <w:numId w:val="24"/>
        </w:numPr>
        <w:spacing w:after="0" w:line="240" w:lineRule="auto"/>
      </w:pPr>
      <w:r>
        <w:t>dead ends</w:t>
      </w:r>
    </w:p>
    <w:p w:rsidR="00D24F86" w:rsidRDefault="00D35862" w:rsidP="00D24F86">
      <w:pPr>
        <w:pStyle w:val="ListParagraph"/>
        <w:numPr>
          <w:ilvl w:val="0"/>
          <w:numId w:val="24"/>
        </w:numPr>
        <w:spacing w:after="0" w:line="240" w:lineRule="auto"/>
      </w:pPr>
      <w:r>
        <w:t>divided ends</w:t>
      </w:r>
    </w:p>
    <w:p w:rsidR="00D35862" w:rsidRDefault="00D35862" w:rsidP="00D24F86">
      <w:pPr>
        <w:pStyle w:val="ListParagraph"/>
        <w:numPr>
          <w:ilvl w:val="0"/>
          <w:numId w:val="24"/>
        </w:numPr>
        <w:spacing w:after="0" w:line="240" w:lineRule="auto"/>
      </w:pPr>
      <w:r>
        <w:t>the interest payments on savings</w:t>
      </w:r>
    </w:p>
    <w:p w:rsidR="000B1EDE" w:rsidRDefault="00D35862" w:rsidP="00550647">
      <w:pPr>
        <w:pStyle w:val="ListParagraph"/>
        <w:numPr>
          <w:ilvl w:val="0"/>
          <w:numId w:val="24"/>
        </w:numPr>
        <w:spacing w:after="0" w:line="240" w:lineRule="auto"/>
      </w:pPr>
      <w:r>
        <w:t>the proportion of a company’s profits, paid to shareholders</w:t>
      </w:r>
    </w:p>
    <w:p w:rsidR="000B1EDE" w:rsidRDefault="000B1EDE" w:rsidP="00D35862">
      <w:pPr>
        <w:spacing w:after="0" w:line="240" w:lineRule="auto"/>
        <w:ind w:left="360"/>
      </w:pPr>
    </w:p>
    <w:p w:rsidR="00550647" w:rsidRDefault="00B23625" w:rsidP="00D35862">
      <w:pPr>
        <w:spacing w:after="0" w:line="240" w:lineRule="auto"/>
        <w:ind w:left="360"/>
      </w:pPr>
      <w:r>
        <w:lastRenderedPageBreak/>
        <w:t xml:space="preserve">                                                                         p2</w:t>
      </w:r>
    </w:p>
    <w:p w:rsidR="00D35862" w:rsidRDefault="00D35862" w:rsidP="00D35862">
      <w:pPr>
        <w:pStyle w:val="ListParagraph"/>
        <w:numPr>
          <w:ilvl w:val="0"/>
          <w:numId w:val="1"/>
        </w:numPr>
        <w:spacing w:after="0" w:line="240" w:lineRule="auto"/>
      </w:pPr>
      <w:r>
        <w:t>The type of bank loan used to purchase homes, cottages and other buildings</w:t>
      </w:r>
    </w:p>
    <w:p w:rsidR="00D35862" w:rsidRDefault="00D35862" w:rsidP="00D35862">
      <w:pPr>
        <w:pStyle w:val="ListParagraph"/>
        <w:numPr>
          <w:ilvl w:val="0"/>
          <w:numId w:val="26"/>
        </w:numPr>
        <w:spacing w:after="0" w:line="240" w:lineRule="auto"/>
      </w:pPr>
      <w:r>
        <w:t>a demand loan</w:t>
      </w:r>
    </w:p>
    <w:p w:rsidR="00D35862" w:rsidRDefault="00D35862" w:rsidP="00D35862">
      <w:pPr>
        <w:pStyle w:val="ListParagraph"/>
        <w:numPr>
          <w:ilvl w:val="0"/>
          <w:numId w:val="26"/>
        </w:numPr>
        <w:spacing w:after="0" w:line="240" w:lineRule="auto"/>
      </w:pPr>
      <w:r>
        <w:t>an instalment loan</w:t>
      </w:r>
    </w:p>
    <w:p w:rsidR="00D35862" w:rsidRDefault="00D35862" w:rsidP="00D35862">
      <w:pPr>
        <w:pStyle w:val="ListParagraph"/>
        <w:numPr>
          <w:ilvl w:val="0"/>
          <w:numId w:val="26"/>
        </w:numPr>
        <w:spacing w:after="0" w:line="240" w:lineRule="auto"/>
      </w:pPr>
      <w:r>
        <w:t>an investment loan</w:t>
      </w:r>
    </w:p>
    <w:p w:rsidR="00D35862" w:rsidRDefault="00D35862" w:rsidP="00D35862">
      <w:pPr>
        <w:pStyle w:val="ListParagraph"/>
        <w:numPr>
          <w:ilvl w:val="0"/>
          <w:numId w:val="26"/>
        </w:numPr>
        <w:spacing w:after="0" w:line="240" w:lineRule="auto"/>
      </w:pPr>
      <w:r>
        <w:t>a mortgage loan</w:t>
      </w:r>
    </w:p>
    <w:p w:rsidR="00D35862" w:rsidRDefault="00D35862" w:rsidP="00D35862">
      <w:pPr>
        <w:spacing w:after="0" w:line="240" w:lineRule="auto"/>
        <w:ind w:left="360"/>
      </w:pPr>
    </w:p>
    <w:p w:rsidR="00BD4847" w:rsidRDefault="00BD4847" w:rsidP="00BD4847">
      <w:pPr>
        <w:spacing w:after="0" w:line="240" w:lineRule="auto"/>
        <w:jc w:val="center"/>
        <w:rPr>
          <w:b/>
          <w:u w:val="single"/>
        </w:rPr>
      </w:pPr>
    </w:p>
    <w:p w:rsidR="00BD4847" w:rsidRDefault="00BD4847" w:rsidP="00BD4847">
      <w:pPr>
        <w:spacing w:after="0" w:line="240" w:lineRule="auto"/>
        <w:jc w:val="center"/>
        <w:rPr>
          <w:b/>
          <w:u w:val="single"/>
        </w:rPr>
      </w:pPr>
    </w:p>
    <w:p w:rsidR="00BD4847" w:rsidRDefault="00C23540" w:rsidP="00BD7C1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PART B</w:t>
      </w:r>
      <w:r>
        <w:rPr>
          <w:b/>
        </w:rPr>
        <w:t xml:space="preserve">                       </w:t>
      </w:r>
      <w:r w:rsidR="00C97EB1">
        <w:rPr>
          <w:b/>
          <w:u w:val="single"/>
        </w:rPr>
        <w:t xml:space="preserve">   </w:t>
      </w:r>
      <w:r w:rsidR="005A1DC1">
        <w:rPr>
          <w:b/>
          <w:u w:val="single"/>
        </w:rPr>
        <w:t>/36</w:t>
      </w:r>
      <w:r w:rsidR="00C97EB1">
        <w:rPr>
          <w:b/>
          <w:u w:val="single"/>
        </w:rPr>
        <w:t xml:space="preserve">                                                                     </w:t>
      </w:r>
    </w:p>
    <w:p w:rsidR="00296D43" w:rsidRDefault="00296D43" w:rsidP="00296D43">
      <w:pPr>
        <w:spacing w:after="0" w:line="360" w:lineRule="auto"/>
        <w:jc w:val="center"/>
        <w:rPr>
          <w:b/>
          <w:u w:val="single"/>
        </w:rPr>
      </w:pPr>
    </w:p>
    <w:p w:rsidR="00296D43" w:rsidRPr="00296D43" w:rsidRDefault="00296D43" w:rsidP="00296D43">
      <w:pPr>
        <w:pStyle w:val="ListParagraph"/>
        <w:numPr>
          <w:ilvl w:val="0"/>
          <w:numId w:val="46"/>
        </w:numPr>
        <w:spacing w:after="0" w:line="360" w:lineRule="auto"/>
      </w:pPr>
      <w:r>
        <w:t>Differentiate between wants and needs.</w:t>
      </w:r>
      <w:r w:rsidR="00BD7C13">
        <w:t xml:space="preserve">                                                                              </w:t>
      </w:r>
      <w:r w:rsidR="00C97EB1">
        <w:t xml:space="preserve">  </w:t>
      </w:r>
      <w:r w:rsidR="00BD7C13">
        <w:t xml:space="preserve">   (3)</w:t>
      </w:r>
    </w:p>
    <w:p w:rsidR="006D449A" w:rsidRDefault="00296D43" w:rsidP="00296D43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6D43" w:rsidRDefault="00EF385E" w:rsidP="00296D43">
      <w:pPr>
        <w:pStyle w:val="ListParagraph"/>
        <w:numPr>
          <w:ilvl w:val="0"/>
          <w:numId w:val="46"/>
        </w:numPr>
        <w:spacing w:after="0" w:line="360" w:lineRule="auto"/>
      </w:pPr>
      <w:r>
        <w:t>Explain the term “</w:t>
      </w:r>
      <w:r w:rsidR="00296D43">
        <w:t>market</w:t>
      </w:r>
      <w:r>
        <w:t xml:space="preserve">”.  Include examples in your answer.                                             (3)                        </w:t>
      </w:r>
      <w:r w:rsidR="00BD7C13">
        <w:t xml:space="preserve">                                                            </w:t>
      </w:r>
      <w:r w:rsidR="00296D4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6D43" w:rsidRDefault="00296D43" w:rsidP="00296D43">
      <w:pPr>
        <w:pStyle w:val="ListParagraph"/>
        <w:numPr>
          <w:ilvl w:val="0"/>
          <w:numId w:val="46"/>
        </w:numPr>
        <w:spacing w:after="0" w:line="360" w:lineRule="auto"/>
      </w:pPr>
      <w:r>
        <w:t>Complete the five sector circular flow diagram below.</w:t>
      </w:r>
      <w:r w:rsidR="00BD7C13">
        <w:t xml:space="preserve">                                                              (5)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296D43" w:rsidTr="00296D43">
        <w:tc>
          <w:tcPr>
            <w:tcW w:w="9242" w:type="dxa"/>
          </w:tcPr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EF385E" w:rsidRDefault="00EF385E" w:rsidP="00296D43">
            <w:pPr>
              <w:pStyle w:val="ListParagraph"/>
              <w:spacing w:line="360" w:lineRule="auto"/>
              <w:ind w:left="0"/>
            </w:pPr>
          </w:p>
        </w:tc>
      </w:tr>
    </w:tbl>
    <w:p w:rsidR="00296D43" w:rsidRDefault="00296D43" w:rsidP="00296D43">
      <w:pPr>
        <w:pStyle w:val="ListParagraph"/>
        <w:numPr>
          <w:ilvl w:val="0"/>
          <w:numId w:val="46"/>
        </w:numPr>
        <w:spacing w:after="0" w:line="360" w:lineRule="auto"/>
      </w:pPr>
      <w:r>
        <w:lastRenderedPageBreak/>
        <w:t xml:space="preserve">Why is the </w:t>
      </w:r>
      <w:r w:rsidR="00B23625">
        <w:t>“</w:t>
      </w:r>
      <w:r>
        <w:t>government sector</w:t>
      </w:r>
      <w:r w:rsidR="00B23625">
        <w:t>”</w:t>
      </w:r>
      <w:r>
        <w:t xml:space="preserve"> an important part o</w:t>
      </w:r>
      <w:r w:rsidR="007E47D2">
        <w:t>f the market system and how doe</w:t>
      </w:r>
      <w:r>
        <w:t xml:space="preserve">s it operate? </w:t>
      </w:r>
      <w:r w:rsidR="00BD7C13">
        <w:t xml:space="preserve">           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97EB1">
        <w:t>_____________________________</w:t>
      </w:r>
      <w:r w:rsidR="00B23625">
        <w:t xml:space="preserve">   </w:t>
      </w:r>
      <w:r w:rsidR="00315C59">
        <w:t>(3</w:t>
      </w:r>
      <w:r w:rsidR="00C97EB1">
        <w:t>)</w:t>
      </w:r>
    </w:p>
    <w:p w:rsidR="00B23625" w:rsidRDefault="00B23625" w:rsidP="00B23625">
      <w:pPr>
        <w:pStyle w:val="ListParagraph"/>
        <w:spacing w:after="0" w:line="360" w:lineRule="auto"/>
      </w:pPr>
    </w:p>
    <w:p w:rsidR="00296D43" w:rsidRDefault="00296D43" w:rsidP="00296D43">
      <w:pPr>
        <w:pStyle w:val="ListParagraph"/>
        <w:numPr>
          <w:ilvl w:val="0"/>
          <w:numId w:val="46"/>
        </w:numPr>
        <w:spacing w:after="0" w:line="360" w:lineRule="auto"/>
      </w:pPr>
      <w:r>
        <w:t>Complete the table of advantages and disadvantages below</w:t>
      </w:r>
      <w:r w:rsidR="00C97EB1">
        <w:t xml:space="preserve">.                     </w:t>
      </w:r>
      <w:r w:rsidR="00315C59">
        <w:t xml:space="preserve">                                (6</w:t>
      </w:r>
      <w:r w:rsidR="00C97EB1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8"/>
        <w:gridCol w:w="2830"/>
        <w:gridCol w:w="2864"/>
      </w:tblGrid>
      <w:tr w:rsidR="00296D43" w:rsidTr="00296D43">
        <w:tc>
          <w:tcPr>
            <w:tcW w:w="3080" w:type="dxa"/>
          </w:tcPr>
          <w:p w:rsidR="00296D43" w:rsidRDefault="00296D43" w:rsidP="00296D43">
            <w:pPr>
              <w:pStyle w:val="ListParagraph"/>
              <w:spacing w:line="360" w:lineRule="auto"/>
              <w:ind w:left="0"/>
            </w:pPr>
            <w:r>
              <w:t>Business type</w:t>
            </w:r>
          </w:p>
        </w:tc>
        <w:tc>
          <w:tcPr>
            <w:tcW w:w="3081" w:type="dxa"/>
          </w:tcPr>
          <w:p w:rsidR="00296D43" w:rsidRDefault="00296D43" w:rsidP="00296D43">
            <w:pPr>
              <w:pStyle w:val="ListParagraph"/>
              <w:spacing w:line="360" w:lineRule="auto"/>
              <w:ind w:left="0"/>
            </w:pPr>
            <w:r>
              <w:t>Advantages</w:t>
            </w:r>
          </w:p>
        </w:tc>
        <w:tc>
          <w:tcPr>
            <w:tcW w:w="3081" w:type="dxa"/>
          </w:tcPr>
          <w:p w:rsidR="00296D43" w:rsidRDefault="00296D43" w:rsidP="00296D43">
            <w:pPr>
              <w:pStyle w:val="ListParagraph"/>
              <w:spacing w:line="360" w:lineRule="auto"/>
              <w:ind w:left="0"/>
            </w:pPr>
            <w:r>
              <w:t>Disadvantages</w:t>
            </w:r>
          </w:p>
        </w:tc>
      </w:tr>
      <w:tr w:rsidR="00296D43" w:rsidTr="00296D43">
        <w:tc>
          <w:tcPr>
            <w:tcW w:w="3080" w:type="dxa"/>
          </w:tcPr>
          <w:p w:rsidR="00296D43" w:rsidRDefault="00296D43" w:rsidP="00296D43">
            <w:pPr>
              <w:pStyle w:val="ListParagraph"/>
              <w:spacing w:line="360" w:lineRule="auto"/>
              <w:ind w:left="0"/>
            </w:pPr>
            <w:r>
              <w:t>Sole trader</w:t>
            </w:r>
          </w:p>
        </w:tc>
        <w:tc>
          <w:tcPr>
            <w:tcW w:w="3081" w:type="dxa"/>
          </w:tcPr>
          <w:p w:rsidR="00296D43" w:rsidRDefault="00296D43" w:rsidP="00296D43">
            <w:pPr>
              <w:pStyle w:val="ListParagraph"/>
              <w:spacing w:line="360" w:lineRule="auto"/>
              <w:ind w:left="0"/>
            </w:pPr>
            <w:r>
              <w:t>1</w:t>
            </w: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</w:tc>
        <w:tc>
          <w:tcPr>
            <w:tcW w:w="3081" w:type="dxa"/>
          </w:tcPr>
          <w:p w:rsidR="00296D43" w:rsidRDefault="00296D43" w:rsidP="00296D43">
            <w:pPr>
              <w:pStyle w:val="ListParagraph"/>
              <w:spacing w:line="360" w:lineRule="auto"/>
              <w:ind w:left="0"/>
            </w:pPr>
            <w:r>
              <w:t>1</w:t>
            </w: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</w:tc>
      </w:tr>
      <w:tr w:rsidR="00296D43" w:rsidTr="00296D43">
        <w:tc>
          <w:tcPr>
            <w:tcW w:w="3080" w:type="dxa"/>
          </w:tcPr>
          <w:p w:rsidR="00296D43" w:rsidRDefault="00296D43" w:rsidP="00296D43">
            <w:pPr>
              <w:pStyle w:val="ListParagraph"/>
              <w:spacing w:line="360" w:lineRule="auto"/>
              <w:ind w:left="0"/>
            </w:pPr>
            <w:r>
              <w:t>Partnership</w:t>
            </w:r>
          </w:p>
        </w:tc>
        <w:tc>
          <w:tcPr>
            <w:tcW w:w="3081" w:type="dxa"/>
          </w:tcPr>
          <w:p w:rsidR="00296D43" w:rsidRDefault="00296D43" w:rsidP="00296D43">
            <w:pPr>
              <w:pStyle w:val="ListParagraph"/>
              <w:spacing w:line="360" w:lineRule="auto"/>
              <w:ind w:left="0"/>
            </w:pPr>
            <w:r>
              <w:t>1.</w:t>
            </w: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</w:tc>
        <w:tc>
          <w:tcPr>
            <w:tcW w:w="3081" w:type="dxa"/>
          </w:tcPr>
          <w:p w:rsidR="00296D43" w:rsidRDefault="00296D43" w:rsidP="00296D43">
            <w:pPr>
              <w:pStyle w:val="ListParagraph"/>
              <w:spacing w:line="360" w:lineRule="auto"/>
              <w:ind w:left="0"/>
            </w:pPr>
            <w:r>
              <w:t>1</w:t>
            </w: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</w:tc>
      </w:tr>
      <w:tr w:rsidR="00296D43" w:rsidTr="00296D43">
        <w:tc>
          <w:tcPr>
            <w:tcW w:w="3080" w:type="dxa"/>
          </w:tcPr>
          <w:p w:rsidR="00296D43" w:rsidRDefault="00296D43" w:rsidP="00296D43">
            <w:pPr>
              <w:pStyle w:val="ListParagraph"/>
              <w:spacing w:line="360" w:lineRule="auto"/>
              <w:ind w:left="0"/>
            </w:pPr>
            <w:r>
              <w:t>franchise</w:t>
            </w:r>
          </w:p>
        </w:tc>
        <w:tc>
          <w:tcPr>
            <w:tcW w:w="3081" w:type="dxa"/>
          </w:tcPr>
          <w:p w:rsidR="00296D43" w:rsidRDefault="00296D43" w:rsidP="00296D43">
            <w:pPr>
              <w:pStyle w:val="ListParagraph"/>
              <w:spacing w:line="360" w:lineRule="auto"/>
              <w:ind w:left="0"/>
            </w:pPr>
            <w:r>
              <w:t>1.</w:t>
            </w: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</w:tc>
        <w:tc>
          <w:tcPr>
            <w:tcW w:w="3081" w:type="dxa"/>
          </w:tcPr>
          <w:p w:rsidR="00296D43" w:rsidRDefault="00296D43" w:rsidP="00296D43">
            <w:pPr>
              <w:pStyle w:val="ListParagraph"/>
              <w:spacing w:line="360" w:lineRule="auto"/>
              <w:ind w:left="0"/>
            </w:pPr>
            <w:r>
              <w:t>1</w:t>
            </w: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  <w:p w:rsidR="00296D43" w:rsidRDefault="00296D43" w:rsidP="00296D43">
            <w:pPr>
              <w:pStyle w:val="ListParagraph"/>
              <w:spacing w:line="360" w:lineRule="auto"/>
              <w:ind w:left="0"/>
            </w:pPr>
          </w:p>
        </w:tc>
      </w:tr>
    </w:tbl>
    <w:p w:rsidR="00296D43" w:rsidRDefault="00296D43" w:rsidP="00F31CC3">
      <w:pPr>
        <w:spacing w:after="0" w:line="360" w:lineRule="auto"/>
      </w:pPr>
    </w:p>
    <w:p w:rsidR="00B23625" w:rsidRDefault="00B23625" w:rsidP="00F31CC3">
      <w:pPr>
        <w:spacing w:after="0" w:line="360" w:lineRule="auto"/>
      </w:pPr>
    </w:p>
    <w:p w:rsidR="00F31CC3" w:rsidRDefault="007E47D2" w:rsidP="00F31CC3">
      <w:pPr>
        <w:pStyle w:val="ListParagraph"/>
        <w:numPr>
          <w:ilvl w:val="0"/>
          <w:numId w:val="46"/>
        </w:numPr>
        <w:spacing w:after="0" w:line="360" w:lineRule="auto"/>
      </w:pPr>
      <w:r>
        <w:t xml:space="preserve">Name &amp; explain </w:t>
      </w:r>
      <w:r w:rsidRPr="007E47D2">
        <w:rPr>
          <w:b/>
        </w:rPr>
        <w:t>three</w:t>
      </w:r>
      <w:r w:rsidR="00F31CC3" w:rsidRPr="007E47D2">
        <w:rPr>
          <w:b/>
        </w:rPr>
        <w:t xml:space="preserve"> </w:t>
      </w:r>
      <w:r w:rsidR="00F31CC3">
        <w:t>way</w:t>
      </w:r>
      <w:r>
        <w:t>s</w:t>
      </w:r>
      <w:r w:rsidR="00F31CC3">
        <w:t xml:space="preserve"> the rights of consumers</w:t>
      </w:r>
      <w:r>
        <w:t xml:space="preserve"> are protected</w:t>
      </w:r>
    </w:p>
    <w:p w:rsidR="00F31CC3" w:rsidRDefault="007E47D2" w:rsidP="00F31CC3">
      <w:pPr>
        <w:pStyle w:val="ListParagraph"/>
        <w:spacing w:after="0" w:line="360" w:lineRule="auto"/>
      </w:pPr>
      <w:r>
        <w:t xml:space="preserve">i) </w:t>
      </w:r>
      <w:r w:rsidR="00F31CC3">
        <w:t>Name: __________________</w:t>
      </w:r>
      <w:r>
        <w:t>_________________</w:t>
      </w:r>
      <w:r w:rsidR="00315C59">
        <w:t>____________ (1)</w:t>
      </w:r>
    </w:p>
    <w:p w:rsidR="00F31CC3" w:rsidRDefault="00F31CC3" w:rsidP="00F31CC3">
      <w:pPr>
        <w:pStyle w:val="ListParagraph"/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5C59">
        <w:t>_____________________________(2</w:t>
      </w:r>
      <w:r w:rsidR="00C97EB1">
        <w:t>)</w:t>
      </w:r>
    </w:p>
    <w:p w:rsidR="00B23625" w:rsidRDefault="00B23625" w:rsidP="00C50B81">
      <w:pPr>
        <w:pStyle w:val="ListParagraph"/>
        <w:spacing w:after="0" w:line="360" w:lineRule="auto"/>
      </w:pPr>
      <w:r>
        <w:lastRenderedPageBreak/>
        <w:t xml:space="preserve">                                                              P4</w:t>
      </w:r>
    </w:p>
    <w:p w:rsidR="00B23625" w:rsidRDefault="00B23625" w:rsidP="00C50B81">
      <w:pPr>
        <w:pStyle w:val="ListParagraph"/>
        <w:spacing w:after="0" w:line="360" w:lineRule="auto"/>
      </w:pPr>
    </w:p>
    <w:p w:rsidR="00C50B81" w:rsidRDefault="007E47D2" w:rsidP="00C50B81">
      <w:pPr>
        <w:pStyle w:val="ListParagraph"/>
        <w:spacing w:after="0" w:line="360" w:lineRule="auto"/>
      </w:pPr>
      <w:r>
        <w:t>i</w:t>
      </w:r>
      <w:r w:rsidR="00C50B81">
        <w:t>i)</w:t>
      </w:r>
      <w:r>
        <w:t xml:space="preserve"> Name: </w:t>
      </w:r>
      <w:r w:rsidR="00C50B81">
        <w:t>___________________</w:t>
      </w:r>
      <w:r>
        <w:t>________________</w:t>
      </w:r>
      <w:r w:rsidR="00315C59">
        <w:t>_____________ (1)</w:t>
      </w:r>
    </w:p>
    <w:p w:rsidR="00C50B81" w:rsidRDefault="00C50B81" w:rsidP="00C50B81">
      <w:pPr>
        <w:pStyle w:val="ListParagraph"/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5C59">
        <w:t>______________________________(2</w:t>
      </w:r>
      <w:r w:rsidR="00C97EB1">
        <w:t>)</w:t>
      </w:r>
    </w:p>
    <w:p w:rsidR="00C50B81" w:rsidRDefault="007E47D2" w:rsidP="00C50B81">
      <w:pPr>
        <w:pStyle w:val="ListParagraph"/>
        <w:spacing w:after="0" w:line="360" w:lineRule="auto"/>
      </w:pPr>
      <w:r>
        <w:t>i</w:t>
      </w:r>
      <w:r w:rsidR="00C50B81">
        <w:t xml:space="preserve">ii) </w:t>
      </w:r>
      <w:r>
        <w:t xml:space="preserve">Name: </w:t>
      </w:r>
      <w:r w:rsidR="00C50B81">
        <w:t>______________________</w:t>
      </w:r>
      <w:r>
        <w:t>___</w:t>
      </w:r>
      <w:r w:rsidR="00315C59">
        <w:t>______________________ (1)</w:t>
      </w:r>
    </w:p>
    <w:p w:rsidR="00C50B81" w:rsidRDefault="00C50B81" w:rsidP="00C50B81">
      <w:pPr>
        <w:pStyle w:val="ListParagraph"/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4600">
        <w:t>________________________________________</w:t>
      </w:r>
      <w:r w:rsidR="00315C59">
        <w:t>______________________________(2</w:t>
      </w:r>
      <w:r w:rsidR="00C97EB1">
        <w:t>)</w:t>
      </w:r>
    </w:p>
    <w:p w:rsidR="00296D43" w:rsidRDefault="007E47D2" w:rsidP="007E47D2">
      <w:pPr>
        <w:pStyle w:val="ListParagraph"/>
        <w:numPr>
          <w:ilvl w:val="0"/>
          <w:numId w:val="46"/>
        </w:numPr>
        <w:spacing w:after="0" w:line="360" w:lineRule="auto"/>
      </w:pPr>
      <w:r>
        <w:t>How many Industrial Revolutions have there been? ________________</w:t>
      </w:r>
      <w:r w:rsidR="00C97EB1">
        <w:t xml:space="preserve">                                 (1)</w:t>
      </w:r>
    </w:p>
    <w:p w:rsidR="007E47D2" w:rsidRDefault="007E47D2" w:rsidP="00B23625">
      <w:pPr>
        <w:pStyle w:val="ListParagraph"/>
        <w:numPr>
          <w:ilvl w:val="0"/>
          <w:numId w:val="46"/>
        </w:numPr>
        <w:spacing w:after="0" w:line="360" w:lineRule="auto"/>
      </w:pPr>
      <w:r>
        <w:t>Explain how technology has affected the way people work.</w:t>
      </w:r>
      <w:r w:rsidR="008B7B8C">
        <w:t xml:space="preserve"> </w:t>
      </w:r>
      <w:r>
        <w:t xml:space="preserve"> Provide ONE example to describe this. </w:t>
      </w:r>
      <w:r w:rsidR="00C97EB1">
        <w:t xml:space="preserve">         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A1D2C">
        <w:t>_____________________________</w:t>
      </w:r>
      <w:r w:rsidR="008B7B8C">
        <w:t>___________________________________________________________________________</w:t>
      </w:r>
      <w:r w:rsidR="008B7B8C">
        <w:lastRenderedPageBreak/>
        <w:t>__________________________________________</w:t>
      </w:r>
      <w:r w:rsidR="00B23625">
        <w:t>___________________________</w:t>
      </w:r>
      <w:r w:rsidR="008B7B8C">
        <w:t>___________________________________________</w:t>
      </w:r>
      <w:r w:rsidR="00B23625">
        <w:t>_______________________________</w:t>
      </w:r>
      <w:r w:rsidR="008B7B8C">
        <w:t>__________________________________________</w:t>
      </w:r>
      <w:r w:rsidR="00C97EB1">
        <w:t>______________________________</w:t>
      </w:r>
      <w:r w:rsidR="00B23625">
        <w:t>______________________________________________________________________________________________________________________________________________________________</w:t>
      </w:r>
      <w:r w:rsidR="00C97EB1">
        <w:t>(6)</w:t>
      </w:r>
    </w:p>
    <w:p w:rsidR="00BD4847" w:rsidRDefault="00BD4847" w:rsidP="00296D43">
      <w:pPr>
        <w:spacing w:after="0" w:line="360" w:lineRule="auto"/>
      </w:pPr>
    </w:p>
    <w:p w:rsidR="00BD4847" w:rsidRDefault="00BD4847" w:rsidP="00296D43">
      <w:pPr>
        <w:spacing w:after="0" w:line="360" w:lineRule="auto"/>
      </w:pPr>
    </w:p>
    <w:p w:rsidR="00BD4847" w:rsidRDefault="00BD4847" w:rsidP="00296D43">
      <w:pPr>
        <w:spacing w:after="0" w:line="360" w:lineRule="auto"/>
      </w:pPr>
    </w:p>
    <w:p w:rsidR="00BD4847" w:rsidRDefault="00BD4847" w:rsidP="00296D43">
      <w:pPr>
        <w:spacing w:after="0" w:line="360" w:lineRule="auto"/>
      </w:pPr>
    </w:p>
    <w:p w:rsidR="00BD4847" w:rsidRDefault="00BD4847" w:rsidP="00296D43">
      <w:pPr>
        <w:spacing w:after="0" w:line="360" w:lineRule="auto"/>
      </w:pPr>
    </w:p>
    <w:p w:rsidR="00BD4847" w:rsidRDefault="00BD4847" w:rsidP="00296D43">
      <w:pPr>
        <w:spacing w:after="0" w:line="360" w:lineRule="auto"/>
      </w:pPr>
    </w:p>
    <w:p w:rsidR="00BD4847" w:rsidRDefault="00BD4847" w:rsidP="00296D43">
      <w:pPr>
        <w:spacing w:after="0" w:line="360" w:lineRule="auto"/>
      </w:pPr>
    </w:p>
    <w:p w:rsidR="00BD4847" w:rsidRDefault="00BD4847" w:rsidP="00296D43">
      <w:pPr>
        <w:spacing w:after="0" w:line="360" w:lineRule="auto"/>
      </w:pPr>
    </w:p>
    <w:p w:rsidR="00BD4847" w:rsidRDefault="00BD4847" w:rsidP="00296D43">
      <w:pPr>
        <w:spacing w:after="0" w:line="360" w:lineRule="auto"/>
      </w:pPr>
    </w:p>
    <w:p w:rsidR="00BD4847" w:rsidRDefault="00BD4847" w:rsidP="00296D43">
      <w:pPr>
        <w:spacing w:after="0" w:line="360" w:lineRule="auto"/>
      </w:pPr>
    </w:p>
    <w:p w:rsidR="00BD4847" w:rsidRDefault="00BD4847" w:rsidP="006D449A">
      <w:pPr>
        <w:spacing w:after="0" w:line="240" w:lineRule="auto"/>
      </w:pPr>
    </w:p>
    <w:p w:rsidR="00BD4847" w:rsidRDefault="00BD4847" w:rsidP="006D449A">
      <w:pPr>
        <w:spacing w:after="0" w:line="240" w:lineRule="auto"/>
      </w:pPr>
    </w:p>
    <w:p w:rsidR="00BD4847" w:rsidRDefault="00BD4847" w:rsidP="006D449A">
      <w:pPr>
        <w:spacing w:after="0" w:line="240" w:lineRule="auto"/>
      </w:pPr>
    </w:p>
    <w:p w:rsidR="00BD4847" w:rsidRDefault="00BD4847" w:rsidP="006D449A">
      <w:pPr>
        <w:spacing w:after="0" w:line="240" w:lineRule="auto"/>
      </w:pPr>
    </w:p>
    <w:p w:rsidR="00BD4847" w:rsidRDefault="00BD4847" w:rsidP="006D449A">
      <w:pPr>
        <w:spacing w:after="0" w:line="240" w:lineRule="auto"/>
      </w:pPr>
    </w:p>
    <w:p w:rsidR="00755EEE" w:rsidRDefault="00755EEE" w:rsidP="00CE64F1">
      <w:pPr>
        <w:jc w:val="center"/>
        <w:rPr>
          <w:b/>
          <w:sz w:val="32"/>
        </w:rPr>
      </w:pPr>
    </w:p>
    <w:p w:rsidR="00755EEE" w:rsidRDefault="00755EEE" w:rsidP="00CE64F1">
      <w:pPr>
        <w:jc w:val="center"/>
        <w:rPr>
          <w:b/>
          <w:sz w:val="32"/>
        </w:rPr>
      </w:pPr>
    </w:p>
    <w:p w:rsidR="00755EEE" w:rsidRDefault="00755EEE" w:rsidP="00CE64F1">
      <w:pPr>
        <w:jc w:val="center"/>
        <w:rPr>
          <w:b/>
          <w:sz w:val="32"/>
        </w:rPr>
      </w:pPr>
    </w:p>
    <w:p w:rsidR="00755EEE" w:rsidRDefault="00755EEE" w:rsidP="00CE64F1">
      <w:pPr>
        <w:jc w:val="center"/>
        <w:rPr>
          <w:b/>
          <w:sz w:val="32"/>
        </w:rPr>
      </w:pPr>
    </w:p>
    <w:p w:rsidR="00755EEE" w:rsidRDefault="00755EEE" w:rsidP="00CE64F1">
      <w:pPr>
        <w:jc w:val="center"/>
        <w:rPr>
          <w:b/>
          <w:sz w:val="32"/>
        </w:rPr>
      </w:pPr>
    </w:p>
    <w:p w:rsidR="00755EEE" w:rsidRDefault="00755EEE" w:rsidP="00CE64F1">
      <w:pPr>
        <w:jc w:val="center"/>
        <w:rPr>
          <w:b/>
          <w:sz w:val="32"/>
        </w:rPr>
      </w:pPr>
    </w:p>
    <w:p w:rsidR="00755EEE" w:rsidRDefault="00755EEE" w:rsidP="00CE64F1">
      <w:pPr>
        <w:jc w:val="center"/>
        <w:rPr>
          <w:b/>
          <w:sz w:val="32"/>
        </w:rPr>
      </w:pPr>
    </w:p>
    <w:p w:rsidR="00755EEE" w:rsidRDefault="00755EEE" w:rsidP="00CE64F1">
      <w:pPr>
        <w:jc w:val="center"/>
        <w:rPr>
          <w:b/>
          <w:sz w:val="32"/>
        </w:rPr>
      </w:pPr>
    </w:p>
    <w:p w:rsidR="00755EEE" w:rsidRDefault="00755EEE" w:rsidP="00CE64F1">
      <w:pPr>
        <w:jc w:val="center"/>
        <w:rPr>
          <w:b/>
          <w:sz w:val="32"/>
        </w:rPr>
      </w:pPr>
    </w:p>
    <w:p w:rsidR="00755EEE" w:rsidRDefault="00755EEE" w:rsidP="00CE64F1">
      <w:pPr>
        <w:jc w:val="center"/>
        <w:rPr>
          <w:b/>
          <w:sz w:val="32"/>
        </w:rPr>
      </w:pPr>
    </w:p>
    <w:p w:rsidR="00755EEE" w:rsidRPr="00B23625" w:rsidRDefault="00B23625" w:rsidP="00CE64F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P6</w:t>
      </w:r>
    </w:p>
    <w:p w:rsidR="00A7060B" w:rsidRDefault="00A7060B" w:rsidP="0009749C">
      <w:pPr>
        <w:ind w:left="720"/>
      </w:pPr>
    </w:p>
    <w:p w:rsidR="0009749C" w:rsidRPr="0009749C" w:rsidRDefault="0009749C" w:rsidP="0009749C"/>
    <w:p w:rsidR="00C50CF6" w:rsidRPr="00A7060B" w:rsidRDefault="00A7060B" w:rsidP="00C50CF6">
      <w:pPr>
        <w:pStyle w:val="ListParagraph"/>
        <w:ind w:left="1080"/>
        <w:rPr>
          <w:b/>
        </w:rPr>
      </w:pPr>
      <w:r w:rsidRPr="00A7060B">
        <w:rPr>
          <w:b/>
          <w:sz w:val="28"/>
        </w:rPr>
        <w:t xml:space="preserve">  </w:t>
      </w:r>
    </w:p>
    <w:p w:rsidR="00C50CF6" w:rsidRDefault="00C50CF6" w:rsidP="00C50CF6">
      <w:pPr>
        <w:pStyle w:val="ListParagraph"/>
        <w:ind w:left="1080"/>
        <w:rPr>
          <w:b/>
        </w:rPr>
      </w:pPr>
    </w:p>
    <w:p w:rsidR="00C50CF6" w:rsidRPr="00C50CF6" w:rsidRDefault="00C50CF6" w:rsidP="00C50CF6">
      <w:pPr>
        <w:pStyle w:val="ListParagraph"/>
        <w:ind w:left="1080"/>
        <w:rPr>
          <w:b/>
        </w:rPr>
      </w:pPr>
    </w:p>
    <w:p w:rsidR="00CE64F1" w:rsidRPr="00CE64F1" w:rsidRDefault="00CE64F1" w:rsidP="00CE64F1">
      <w:pPr>
        <w:rPr>
          <w:b/>
        </w:rPr>
      </w:pPr>
    </w:p>
    <w:p w:rsidR="0019435F" w:rsidRPr="0019435F" w:rsidRDefault="0019435F" w:rsidP="0019435F">
      <w:pPr>
        <w:ind w:left="720"/>
        <w:rPr>
          <w:b/>
        </w:rPr>
      </w:pPr>
    </w:p>
    <w:sectPr w:rsidR="0019435F" w:rsidRPr="0019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350"/>
    <w:multiLevelType w:val="hybridMultilevel"/>
    <w:tmpl w:val="2D08F4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4256B"/>
    <w:multiLevelType w:val="hybridMultilevel"/>
    <w:tmpl w:val="1A245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17E1E"/>
    <w:multiLevelType w:val="hybridMultilevel"/>
    <w:tmpl w:val="419A3B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73B24"/>
    <w:multiLevelType w:val="hybridMultilevel"/>
    <w:tmpl w:val="546E51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92FE9"/>
    <w:multiLevelType w:val="hybridMultilevel"/>
    <w:tmpl w:val="4176DC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94007"/>
    <w:multiLevelType w:val="hybridMultilevel"/>
    <w:tmpl w:val="1ADE09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71BBD"/>
    <w:multiLevelType w:val="hybridMultilevel"/>
    <w:tmpl w:val="DE10C0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568B3"/>
    <w:multiLevelType w:val="hybridMultilevel"/>
    <w:tmpl w:val="C6986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D2337D"/>
    <w:multiLevelType w:val="hybridMultilevel"/>
    <w:tmpl w:val="431255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6615F"/>
    <w:multiLevelType w:val="hybridMultilevel"/>
    <w:tmpl w:val="4A5C10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3D54A3"/>
    <w:multiLevelType w:val="hybridMultilevel"/>
    <w:tmpl w:val="F78EC0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B7A38"/>
    <w:multiLevelType w:val="hybridMultilevel"/>
    <w:tmpl w:val="A8E276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43455C"/>
    <w:multiLevelType w:val="hybridMultilevel"/>
    <w:tmpl w:val="CC707F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A972D5"/>
    <w:multiLevelType w:val="hybridMultilevel"/>
    <w:tmpl w:val="283ABD36"/>
    <w:lvl w:ilvl="0" w:tplc="7B5295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100504"/>
    <w:multiLevelType w:val="hybridMultilevel"/>
    <w:tmpl w:val="A9D291A8"/>
    <w:lvl w:ilvl="0" w:tplc="43383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4465AD"/>
    <w:multiLevelType w:val="hybridMultilevel"/>
    <w:tmpl w:val="0F5CA2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5F266B"/>
    <w:multiLevelType w:val="hybridMultilevel"/>
    <w:tmpl w:val="CA06EB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026F8"/>
    <w:multiLevelType w:val="hybridMultilevel"/>
    <w:tmpl w:val="5BEAB6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717470"/>
    <w:multiLevelType w:val="hybridMultilevel"/>
    <w:tmpl w:val="AAD8B9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8F2B49"/>
    <w:multiLevelType w:val="hybridMultilevel"/>
    <w:tmpl w:val="BD4EE0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34524B"/>
    <w:multiLevelType w:val="hybridMultilevel"/>
    <w:tmpl w:val="278A5700"/>
    <w:lvl w:ilvl="0" w:tplc="5C825B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0458AB"/>
    <w:multiLevelType w:val="hybridMultilevel"/>
    <w:tmpl w:val="A45E18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3E05FE"/>
    <w:multiLevelType w:val="hybridMultilevel"/>
    <w:tmpl w:val="3CDAD61A"/>
    <w:lvl w:ilvl="0" w:tplc="6FCA2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C524DBC"/>
    <w:multiLevelType w:val="hybridMultilevel"/>
    <w:tmpl w:val="25B6F8AE"/>
    <w:lvl w:ilvl="0" w:tplc="B44665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E032E00"/>
    <w:multiLevelType w:val="hybridMultilevel"/>
    <w:tmpl w:val="282A55A6"/>
    <w:lvl w:ilvl="0" w:tplc="725238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E9D607F"/>
    <w:multiLevelType w:val="hybridMultilevel"/>
    <w:tmpl w:val="645A4E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B67290"/>
    <w:multiLevelType w:val="hybridMultilevel"/>
    <w:tmpl w:val="4ABEE8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864654"/>
    <w:multiLevelType w:val="hybridMultilevel"/>
    <w:tmpl w:val="CCD820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0C29C1"/>
    <w:multiLevelType w:val="hybridMultilevel"/>
    <w:tmpl w:val="013EEA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E63CE7"/>
    <w:multiLevelType w:val="hybridMultilevel"/>
    <w:tmpl w:val="0FB632A6"/>
    <w:lvl w:ilvl="0" w:tplc="0B7CF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722230D"/>
    <w:multiLevelType w:val="hybridMultilevel"/>
    <w:tmpl w:val="CD34BF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585317"/>
    <w:multiLevelType w:val="hybridMultilevel"/>
    <w:tmpl w:val="AC0239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122CA9"/>
    <w:multiLevelType w:val="hybridMultilevel"/>
    <w:tmpl w:val="740A44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2327F6"/>
    <w:multiLevelType w:val="hybridMultilevel"/>
    <w:tmpl w:val="32C29C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D53BA6"/>
    <w:multiLevelType w:val="hybridMultilevel"/>
    <w:tmpl w:val="8102BFE0"/>
    <w:lvl w:ilvl="0" w:tplc="05F866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D31ED1"/>
    <w:multiLevelType w:val="hybridMultilevel"/>
    <w:tmpl w:val="67E8C2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DC511D"/>
    <w:multiLevelType w:val="hybridMultilevel"/>
    <w:tmpl w:val="4A9EF5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564281"/>
    <w:multiLevelType w:val="hybridMultilevel"/>
    <w:tmpl w:val="A1641E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97F05"/>
    <w:multiLevelType w:val="hybridMultilevel"/>
    <w:tmpl w:val="0EE0F2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38387E"/>
    <w:multiLevelType w:val="hybridMultilevel"/>
    <w:tmpl w:val="40F45B1A"/>
    <w:lvl w:ilvl="0" w:tplc="3C1692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F1D0214"/>
    <w:multiLevelType w:val="hybridMultilevel"/>
    <w:tmpl w:val="B84CBE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0347F7"/>
    <w:multiLevelType w:val="hybridMultilevel"/>
    <w:tmpl w:val="D5524F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0B02E2"/>
    <w:multiLevelType w:val="hybridMultilevel"/>
    <w:tmpl w:val="616A8B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4E4178"/>
    <w:multiLevelType w:val="hybridMultilevel"/>
    <w:tmpl w:val="EA1A9D20"/>
    <w:lvl w:ilvl="0" w:tplc="B2446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4068B0"/>
    <w:multiLevelType w:val="hybridMultilevel"/>
    <w:tmpl w:val="23CE0E74"/>
    <w:lvl w:ilvl="0" w:tplc="00B8EA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FE0104D"/>
    <w:multiLevelType w:val="hybridMultilevel"/>
    <w:tmpl w:val="CA9434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0"/>
  </w:num>
  <w:num w:numId="3">
    <w:abstractNumId w:val="17"/>
  </w:num>
  <w:num w:numId="4">
    <w:abstractNumId w:val="11"/>
  </w:num>
  <w:num w:numId="5">
    <w:abstractNumId w:val="10"/>
  </w:num>
  <w:num w:numId="6">
    <w:abstractNumId w:val="33"/>
  </w:num>
  <w:num w:numId="7">
    <w:abstractNumId w:val="35"/>
  </w:num>
  <w:num w:numId="8">
    <w:abstractNumId w:val="26"/>
  </w:num>
  <w:num w:numId="9">
    <w:abstractNumId w:val="8"/>
  </w:num>
  <w:num w:numId="10">
    <w:abstractNumId w:val="2"/>
  </w:num>
  <w:num w:numId="11">
    <w:abstractNumId w:val="3"/>
  </w:num>
  <w:num w:numId="12">
    <w:abstractNumId w:val="36"/>
  </w:num>
  <w:num w:numId="13">
    <w:abstractNumId w:val="31"/>
  </w:num>
  <w:num w:numId="14">
    <w:abstractNumId w:val="40"/>
  </w:num>
  <w:num w:numId="15">
    <w:abstractNumId w:val="18"/>
  </w:num>
  <w:num w:numId="16">
    <w:abstractNumId w:val="9"/>
  </w:num>
  <w:num w:numId="17">
    <w:abstractNumId w:val="16"/>
  </w:num>
  <w:num w:numId="18">
    <w:abstractNumId w:val="21"/>
  </w:num>
  <w:num w:numId="19">
    <w:abstractNumId w:val="38"/>
  </w:num>
  <w:num w:numId="20">
    <w:abstractNumId w:val="27"/>
  </w:num>
  <w:num w:numId="21">
    <w:abstractNumId w:val="19"/>
  </w:num>
  <w:num w:numId="22">
    <w:abstractNumId w:val="45"/>
  </w:num>
  <w:num w:numId="23">
    <w:abstractNumId w:val="7"/>
  </w:num>
  <w:num w:numId="24">
    <w:abstractNumId w:val="4"/>
  </w:num>
  <w:num w:numId="25">
    <w:abstractNumId w:val="30"/>
  </w:num>
  <w:num w:numId="26">
    <w:abstractNumId w:val="37"/>
  </w:num>
  <w:num w:numId="27">
    <w:abstractNumId w:val="42"/>
  </w:num>
  <w:num w:numId="28">
    <w:abstractNumId w:val="28"/>
  </w:num>
  <w:num w:numId="29">
    <w:abstractNumId w:val="6"/>
  </w:num>
  <w:num w:numId="30">
    <w:abstractNumId w:val="25"/>
  </w:num>
  <w:num w:numId="31">
    <w:abstractNumId w:val="5"/>
  </w:num>
  <w:num w:numId="32">
    <w:abstractNumId w:val="12"/>
  </w:num>
  <w:num w:numId="33">
    <w:abstractNumId w:val="1"/>
  </w:num>
  <w:num w:numId="34">
    <w:abstractNumId w:val="15"/>
  </w:num>
  <w:num w:numId="35">
    <w:abstractNumId w:val="39"/>
  </w:num>
  <w:num w:numId="36">
    <w:abstractNumId w:val="20"/>
  </w:num>
  <w:num w:numId="37">
    <w:abstractNumId w:val="22"/>
  </w:num>
  <w:num w:numId="38">
    <w:abstractNumId w:val="23"/>
  </w:num>
  <w:num w:numId="39">
    <w:abstractNumId w:val="13"/>
  </w:num>
  <w:num w:numId="40">
    <w:abstractNumId w:val="43"/>
  </w:num>
  <w:num w:numId="41">
    <w:abstractNumId w:val="44"/>
  </w:num>
  <w:num w:numId="42">
    <w:abstractNumId w:val="14"/>
  </w:num>
  <w:num w:numId="43">
    <w:abstractNumId w:val="34"/>
  </w:num>
  <w:num w:numId="44">
    <w:abstractNumId w:val="24"/>
  </w:num>
  <w:num w:numId="45">
    <w:abstractNumId w:val="29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7D"/>
    <w:rsid w:val="0009749C"/>
    <w:rsid w:val="000A1D2C"/>
    <w:rsid w:val="000B1EDE"/>
    <w:rsid w:val="0019435F"/>
    <w:rsid w:val="00296D43"/>
    <w:rsid w:val="002C29B0"/>
    <w:rsid w:val="00314600"/>
    <w:rsid w:val="00315C59"/>
    <w:rsid w:val="00346470"/>
    <w:rsid w:val="003C0241"/>
    <w:rsid w:val="003F77AD"/>
    <w:rsid w:val="004E684E"/>
    <w:rsid w:val="004F78D9"/>
    <w:rsid w:val="00550647"/>
    <w:rsid w:val="005A1DC1"/>
    <w:rsid w:val="00600E0E"/>
    <w:rsid w:val="006B3483"/>
    <w:rsid w:val="006D449A"/>
    <w:rsid w:val="00755EEE"/>
    <w:rsid w:val="007606E8"/>
    <w:rsid w:val="007E47D2"/>
    <w:rsid w:val="008B7B8C"/>
    <w:rsid w:val="00982944"/>
    <w:rsid w:val="00983AFC"/>
    <w:rsid w:val="009C03C4"/>
    <w:rsid w:val="00A22D6F"/>
    <w:rsid w:val="00A7060B"/>
    <w:rsid w:val="00AB687D"/>
    <w:rsid w:val="00AF01FD"/>
    <w:rsid w:val="00B23625"/>
    <w:rsid w:val="00BD4847"/>
    <w:rsid w:val="00BD7C13"/>
    <w:rsid w:val="00BF491A"/>
    <w:rsid w:val="00C23540"/>
    <w:rsid w:val="00C50B81"/>
    <w:rsid w:val="00C50CF6"/>
    <w:rsid w:val="00C97EB1"/>
    <w:rsid w:val="00CD4D21"/>
    <w:rsid w:val="00CE64F1"/>
    <w:rsid w:val="00D04A3C"/>
    <w:rsid w:val="00D24F86"/>
    <w:rsid w:val="00D35862"/>
    <w:rsid w:val="00E91AE7"/>
    <w:rsid w:val="00EB227D"/>
    <w:rsid w:val="00ED0492"/>
    <w:rsid w:val="00EF385E"/>
    <w:rsid w:val="00F31CC3"/>
    <w:rsid w:val="00F51C55"/>
    <w:rsid w:val="00FE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27D"/>
    <w:pPr>
      <w:ind w:left="720"/>
      <w:contextualSpacing/>
    </w:pPr>
  </w:style>
  <w:style w:type="table" w:styleId="TableGrid">
    <w:name w:val="Table Grid"/>
    <w:basedOn w:val="TableNormal"/>
    <w:uiPriority w:val="59"/>
    <w:rsid w:val="003F7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27D"/>
    <w:pPr>
      <w:ind w:left="720"/>
      <w:contextualSpacing/>
    </w:pPr>
  </w:style>
  <w:style w:type="table" w:styleId="TableGrid">
    <w:name w:val="Table Grid"/>
    <w:basedOn w:val="TableNormal"/>
    <w:uiPriority w:val="59"/>
    <w:rsid w:val="003F7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2794A-C17A-48A7-A9A5-2DC7B69E3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19F8DE37</Template>
  <TotalTime>83</TotalTime>
  <Pages>7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 Jainna</dc:creator>
  <cp:lastModifiedBy>GASS Gale</cp:lastModifiedBy>
  <cp:revision>15</cp:revision>
  <cp:lastPrinted>2016-08-01T23:49:00Z</cp:lastPrinted>
  <dcterms:created xsi:type="dcterms:W3CDTF">2016-06-22T07:33:00Z</dcterms:created>
  <dcterms:modified xsi:type="dcterms:W3CDTF">2016-08-01T23:50:00Z</dcterms:modified>
</cp:coreProperties>
</file>