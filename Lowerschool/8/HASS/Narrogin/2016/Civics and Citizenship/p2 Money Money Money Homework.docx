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77" w:rsidRDefault="00EE10D8" w:rsidP="00EE10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AUD = ___________________ US dollars                Date: ______________</w:t>
      </w:r>
    </w:p>
    <w:p w:rsidR="00EE10D8" w:rsidRDefault="00EE10D8" w:rsidP="00EE10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AUD = ___________________Indonesian Rupiah    Date: ______________ /5</w:t>
      </w:r>
    </w:p>
    <w:p w:rsidR="00EE10D8" w:rsidRDefault="00EE10D8" w:rsidP="00EE10D8">
      <w:pPr>
        <w:spacing w:line="360" w:lineRule="auto"/>
        <w:rPr>
          <w:rFonts w:ascii="Arial" w:hAnsi="Arial" w:cs="Arial"/>
        </w:rPr>
      </w:pPr>
    </w:p>
    <w:p w:rsidR="00EE10D8" w:rsidRDefault="00EE10D8" w:rsidP="00EE10D8">
      <w:pPr>
        <w:spacing w:line="360" w:lineRule="auto"/>
        <w:rPr>
          <w:rFonts w:ascii="Arial" w:hAnsi="Arial" w:cs="Arial"/>
        </w:rPr>
      </w:pPr>
    </w:p>
    <w:p w:rsidR="00EE10D8" w:rsidRDefault="00EE10D8" w:rsidP="00EE10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 List eight (8) countries that use the EURO as their currency.                     /4</w:t>
      </w:r>
    </w:p>
    <w:p w:rsidR="00EE10D8" w:rsidRDefault="00EE10D8" w:rsidP="00EE10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i) __________________                  v) ___________________</w:t>
      </w:r>
    </w:p>
    <w:p w:rsidR="00EE10D8" w:rsidRDefault="00EE10D8" w:rsidP="00EE10D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ii</w:t>
      </w:r>
      <w:proofErr w:type="gramEnd"/>
      <w:r>
        <w:rPr>
          <w:rFonts w:ascii="Arial" w:hAnsi="Arial" w:cs="Arial"/>
        </w:rPr>
        <w:t>) _________________-                  vi)___________________</w:t>
      </w:r>
    </w:p>
    <w:p w:rsidR="00EE10D8" w:rsidRDefault="00EE10D8" w:rsidP="00EE10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iii) _________________                   vii) __________________</w:t>
      </w:r>
    </w:p>
    <w:p w:rsidR="00EE10D8" w:rsidRDefault="00EE10D8" w:rsidP="00EE10D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iv) _________________</w:t>
      </w:r>
      <w:proofErr w:type="gramEnd"/>
      <w:r>
        <w:rPr>
          <w:rFonts w:ascii="Arial" w:hAnsi="Arial" w:cs="Arial"/>
        </w:rPr>
        <w:t xml:space="preserve">                   viii) __________________</w:t>
      </w:r>
    </w:p>
    <w:p w:rsidR="00EE10D8" w:rsidRDefault="00EE10D8" w:rsidP="00EE10D8">
      <w:pPr>
        <w:spacing w:line="360" w:lineRule="auto"/>
        <w:rPr>
          <w:rFonts w:ascii="Arial" w:hAnsi="Arial" w:cs="Arial"/>
        </w:rPr>
      </w:pPr>
    </w:p>
    <w:p w:rsidR="00EE10D8" w:rsidRDefault="00EE10D8" w:rsidP="00EE10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List the sources you used to research this task. Websites need http address, search engine AND date accessed</w:t>
      </w:r>
    </w:p>
    <w:p w:rsidR="00EE10D8" w:rsidRPr="00EE10D8" w:rsidRDefault="00EE10D8" w:rsidP="00EE10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_____________________________________________________________________________________________________________________________________________________________________________________________________________________________________________________/3</w:t>
      </w:r>
      <w:bookmarkStart w:id="0" w:name="_GoBack"/>
      <w:bookmarkEnd w:id="0"/>
    </w:p>
    <w:sectPr w:rsidR="00EE10D8" w:rsidRPr="00EE10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D8"/>
    <w:rsid w:val="001C0A77"/>
    <w:rsid w:val="006641C4"/>
    <w:rsid w:val="00DC41E6"/>
    <w:rsid w:val="00E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7337C538</Template>
  <TotalTime>8</TotalTime>
  <Pages>1</Pages>
  <Words>63</Words>
  <Characters>787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 Gale</dc:creator>
  <cp:lastModifiedBy>GASS Gale</cp:lastModifiedBy>
  <cp:revision>1</cp:revision>
  <dcterms:created xsi:type="dcterms:W3CDTF">2016-06-23T23:30:00Z</dcterms:created>
  <dcterms:modified xsi:type="dcterms:W3CDTF">2016-06-23T23:38:00Z</dcterms:modified>
</cp:coreProperties>
</file>