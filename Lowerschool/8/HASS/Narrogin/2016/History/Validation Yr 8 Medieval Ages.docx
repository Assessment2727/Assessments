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C6" w:rsidRDefault="007B6520" w:rsidP="008C5DF9">
      <w:pPr>
        <w:spacing w:line="360" w:lineRule="auto"/>
        <w:jc w:val="center"/>
        <w:rPr>
          <w:rFonts w:ascii="Comic Sans MS" w:hAnsi="Comic Sans MS"/>
          <w:b/>
          <w:u w:val="single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D562BCD" wp14:editId="6DDB459D">
            <wp:simplePos x="0" y="0"/>
            <wp:positionH relativeFrom="column">
              <wp:posOffset>50800</wp:posOffset>
            </wp:positionH>
            <wp:positionV relativeFrom="paragraph">
              <wp:posOffset>-88900</wp:posOffset>
            </wp:positionV>
            <wp:extent cx="1114425" cy="1117600"/>
            <wp:effectExtent l="0" t="0" r="9525" b="6350"/>
            <wp:wrapTight wrapText="bothSides">
              <wp:wrapPolygon edited="0">
                <wp:start x="0" y="0"/>
                <wp:lineTo x="0" y="21355"/>
                <wp:lineTo x="21415" y="21355"/>
                <wp:lineTo x="21415" y="0"/>
                <wp:lineTo x="0" y="0"/>
              </wp:wrapPolygon>
            </wp:wrapTight>
            <wp:docPr id="1" name="Picture 1" descr="https://encrypted-tbn0.gstatic.com/images?q=tbn:ANd9GcSazibtMUHBYw0m6xzIAhq55uRM6AvkBLBG2CUk7ThqT9TCF0Q04G8ql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azibtMUHBYw0m6xzIAhq55uRM6AvkBLBG2CUk7ThqT9TCF0Q04G8ql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A77" w:rsidRDefault="008C5DF9" w:rsidP="008C5DF9">
      <w:pPr>
        <w:spacing w:line="360" w:lineRule="auto"/>
        <w:jc w:val="center"/>
        <w:rPr>
          <w:rFonts w:ascii="Comic Sans MS" w:hAnsi="Comic Sans MS"/>
          <w:b/>
          <w:u w:val="single"/>
        </w:rPr>
      </w:pPr>
      <w:proofErr w:type="spellStart"/>
      <w:r w:rsidRPr="008C5DF9">
        <w:rPr>
          <w:rFonts w:ascii="Comic Sans MS" w:hAnsi="Comic Sans MS"/>
          <w:b/>
          <w:u w:val="single"/>
        </w:rPr>
        <w:t>Yr</w:t>
      </w:r>
      <w:proofErr w:type="spellEnd"/>
      <w:r w:rsidRPr="008C5DF9">
        <w:rPr>
          <w:rFonts w:ascii="Comic Sans MS" w:hAnsi="Comic Sans MS"/>
          <w:b/>
          <w:u w:val="single"/>
        </w:rPr>
        <w:t xml:space="preserve"> 8 Medieval Ages – Significant Person</w:t>
      </w:r>
      <w:r w:rsidR="00463075">
        <w:rPr>
          <w:rFonts w:ascii="Comic Sans MS" w:hAnsi="Comic Sans MS"/>
          <w:b/>
          <w:u w:val="single"/>
        </w:rPr>
        <w:t xml:space="preserve"> Validation</w:t>
      </w:r>
      <w:bookmarkStart w:id="0" w:name="_GoBack"/>
      <w:bookmarkEnd w:id="0"/>
    </w:p>
    <w:p w:rsidR="008F26C6" w:rsidRDefault="008F26C6" w:rsidP="008C5DF9">
      <w:pPr>
        <w:spacing w:line="360" w:lineRule="auto"/>
        <w:jc w:val="center"/>
        <w:rPr>
          <w:rFonts w:ascii="Comic Sans MS" w:hAnsi="Comic Sans MS"/>
        </w:rPr>
      </w:pPr>
    </w:p>
    <w:p w:rsidR="008F26C6" w:rsidRDefault="008F26C6" w:rsidP="008C5DF9">
      <w:pPr>
        <w:spacing w:line="360" w:lineRule="auto"/>
        <w:jc w:val="center"/>
        <w:rPr>
          <w:rFonts w:ascii="Comic Sans MS" w:hAnsi="Comic Sans MS"/>
        </w:rPr>
      </w:pPr>
    </w:p>
    <w:p w:rsidR="008C5DF9" w:rsidRDefault="008C5DF9" w:rsidP="008C5DF9">
      <w:pPr>
        <w:spacing w:line="36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NAME: ___________________________</w:t>
      </w:r>
      <w:r w:rsidR="007B6520">
        <w:rPr>
          <w:rFonts w:ascii="Comic Sans MS" w:hAnsi="Comic Sans MS"/>
        </w:rPr>
        <w:t xml:space="preserve">            TOTAL:</w:t>
      </w:r>
      <w:r w:rsidR="003C7D56">
        <w:rPr>
          <w:rFonts w:ascii="Comic Sans MS" w:hAnsi="Comic Sans MS"/>
        </w:rPr>
        <w:t xml:space="preserve">      /25</w:t>
      </w:r>
    </w:p>
    <w:p w:rsidR="008C5DF9" w:rsidRDefault="007B6520" w:rsidP="008C5DF9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WEIGHTING 10%</w:t>
      </w:r>
    </w:p>
    <w:p w:rsidR="008C5DF9" w:rsidRDefault="008C5DF9" w:rsidP="008C5DF9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Name the individual you studied. __________________________________</w:t>
      </w:r>
      <w:r w:rsidR="00BB7A28"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 xml:space="preserve"> (1)</w:t>
      </w:r>
    </w:p>
    <w:p w:rsidR="008C5DF9" w:rsidRDefault="008C5DF9" w:rsidP="008C5DF9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Where he/she lived. _____________________________                             </w:t>
      </w:r>
      <w:r w:rsidR="00BB7A28"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 (1)</w:t>
      </w:r>
    </w:p>
    <w:p w:rsidR="008C5DF9" w:rsidRDefault="008C5DF9" w:rsidP="008C5DF9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Their background: answer </w:t>
      </w:r>
      <w:r w:rsidRPr="008C5DF9">
        <w:rPr>
          <w:rFonts w:ascii="Comic Sans MS" w:hAnsi="Comic Sans MS"/>
          <w:b/>
        </w:rPr>
        <w:t>3</w:t>
      </w:r>
      <w:r>
        <w:rPr>
          <w:rFonts w:ascii="Comic Sans MS" w:hAnsi="Comic Sans MS"/>
        </w:rPr>
        <w:t xml:space="preserve"> </w:t>
      </w:r>
      <w:r w:rsidRPr="008C5DF9">
        <w:rPr>
          <w:rFonts w:ascii="Comic Sans MS" w:hAnsi="Comic Sans MS"/>
          <w:b/>
        </w:rPr>
        <w:t>out of the four</w:t>
      </w:r>
      <w:r>
        <w:rPr>
          <w:rFonts w:ascii="Comic Sans MS" w:hAnsi="Comic Sans MS"/>
        </w:rPr>
        <w:t xml:space="preserve"> questions                                      </w:t>
      </w:r>
      <w:r w:rsidR="00BB7A28"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(3)</w:t>
      </w:r>
    </w:p>
    <w:p w:rsidR="008C5DF9" w:rsidRDefault="008C5DF9" w:rsidP="008C5DF9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Spouse: ______________</w:t>
      </w:r>
      <w:r w:rsidR="007B6520">
        <w:rPr>
          <w:rFonts w:ascii="Comic Sans MS" w:hAnsi="Comic Sans MS"/>
        </w:rPr>
        <w:t>____________________________________</w:t>
      </w:r>
    </w:p>
    <w:p w:rsidR="008C5DF9" w:rsidRDefault="008C5DF9" w:rsidP="008C5DF9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Parents: ________________</w:t>
      </w:r>
      <w:r w:rsidR="007B6520">
        <w:rPr>
          <w:rFonts w:ascii="Comic Sans MS" w:hAnsi="Comic Sans MS"/>
        </w:rPr>
        <w:t>_________________________________</w:t>
      </w:r>
    </w:p>
    <w:p w:rsidR="008C5DF9" w:rsidRDefault="008C5DF9" w:rsidP="008C5DF9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Level in the</w:t>
      </w:r>
      <w:r w:rsidR="00347702">
        <w:rPr>
          <w:rFonts w:ascii="Comic Sans MS" w:hAnsi="Comic Sans MS"/>
        </w:rPr>
        <w:t xml:space="preserve"> feudal</w:t>
      </w:r>
      <w:r>
        <w:rPr>
          <w:rFonts w:ascii="Comic Sans MS" w:hAnsi="Comic Sans MS"/>
        </w:rPr>
        <w:t xml:space="preserve"> hierarchy; ____________________</w:t>
      </w:r>
      <w:r w:rsidR="007B6520">
        <w:rPr>
          <w:rFonts w:ascii="Comic Sans MS" w:hAnsi="Comic Sans MS"/>
        </w:rPr>
        <w:t>_____________</w:t>
      </w:r>
    </w:p>
    <w:p w:rsidR="008C5DF9" w:rsidRDefault="008C5DF9" w:rsidP="008C5DF9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Other names: _________________________</w:t>
      </w:r>
      <w:r w:rsidR="007B6520">
        <w:rPr>
          <w:rFonts w:ascii="Comic Sans MS" w:hAnsi="Comic Sans MS"/>
        </w:rPr>
        <w:t>____________________</w:t>
      </w:r>
    </w:p>
    <w:p w:rsidR="007B6520" w:rsidRDefault="007B6520" w:rsidP="007B6520">
      <w:pPr>
        <w:pStyle w:val="ListParagraph"/>
        <w:spacing w:line="360" w:lineRule="auto"/>
        <w:ind w:left="1440"/>
        <w:rPr>
          <w:rFonts w:ascii="Comic Sans MS" w:hAnsi="Comic Sans MS"/>
        </w:rPr>
      </w:pPr>
    </w:p>
    <w:p w:rsidR="008C5DF9" w:rsidRDefault="008C5DF9" w:rsidP="008C5DF9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Their “job description” / what were they? ___________________________</w:t>
      </w:r>
      <w:r w:rsidR="00BB7A28"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 </w:t>
      </w:r>
      <w:r w:rsidR="008F26C6">
        <w:rPr>
          <w:rFonts w:ascii="Comic Sans MS" w:hAnsi="Comic Sans MS"/>
        </w:rPr>
        <w:t>(2</w:t>
      </w:r>
      <w:r>
        <w:rPr>
          <w:rFonts w:ascii="Comic Sans MS" w:hAnsi="Comic Sans MS"/>
        </w:rPr>
        <w:t>)</w:t>
      </w:r>
    </w:p>
    <w:p w:rsidR="003C7D56" w:rsidRDefault="003C7D56" w:rsidP="003C7D56">
      <w:pPr>
        <w:pStyle w:val="ListParagraph"/>
        <w:spacing w:line="360" w:lineRule="auto"/>
        <w:rPr>
          <w:rFonts w:ascii="Comic Sans MS" w:hAnsi="Comic Sans MS"/>
        </w:rPr>
      </w:pPr>
    </w:p>
    <w:p w:rsidR="008C5DF9" w:rsidRPr="003C7D56" w:rsidRDefault="003C7D56" w:rsidP="003C7D5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3C7D56">
        <w:rPr>
          <w:rFonts w:ascii="Comic Sans MS" w:hAnsi="Comic Sans MS"/>
        </w:rPr>
        <w:t>Outline TWO i</w:t>
      </w:r>
      <w:r w:rsidR="008C5DF9" w:rsidRPr="003C7D56">
        <w:rPr>
          <w:rFonts w:ascii="Comic Sans MS" w:hAnsi="Comic Sans MS"/>
        </w:rPr>
        <w:t>mportant events in their careers.</w:t>
      </w:r>
      <w:r w:rsidRPr="003C7D56">
        <w:rPr>
          <w:rFonts w:ascii="Comic Sans MS" w:hAnsi="Comic Sans MS"/>
        </w:rPr>
        <w:t xml:space="preserve"> Explain why they were important</w:t>
      </w:r>
      <w:r w:rsidR="008C5DF9" w:rsidRPr="003C7D56">
        <w:rPr>
          <w:rFonts w:ascii="Comic Sans MS" w:hAnsi="Comic Sans MS"/>
        </w:rPr>
        <w:t xml:space="preserve"> </w:t>
      </w:r>
      <w:r w:rsidRPr="003C7D56">
        <w:rPr>
          <w:rFonts w:ascii="Comic Sans MS" w:hAnsi="Comic Sans MS"/>
        </w:rPr>
        <w:t>(4)</w:t>
      </w:r>
      <w:r w:rsidR="008C5DF9" w:rsidRPr="003C7D56">
        <w:rPr>
          <w:rFonts w:ascii="Comic Sans MS" w:hAnsi="Comic Sans MS"/>
        </w:rPr>
        <w:t xml:space="preserve">                                                   </w:t>
      </w:r>
      <w:r w:rsidR="00BB7A28" w:rsidRPr="003C7D56">
        <w:rPr>
          <w:rFonts w:ascii="Comic Sans MS" w:hAnsi="Comic Sans MS"/>
        </w:rPr>
        <w:t xml:space="preserve">      </w:t>
      </w:r>
      <w:r w:rsidRPr="003C7D56">
        <w:rPr>
          <w:rFonts w:ascii="Comic Sans MS" w:hAnsi="Comic Sans MS"/>
        </w:rPr>
        <w:t xml:space="preserve">           </w:t>
      </w:r>
    </w:p>
    <w:p w:rsidR="008C5DF9" w:rsidRDefault="008C5DF9" w:rsidP="008C5DF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</w:t>
      </w:r>
    </w:p>
    <w:p w:rsidR="008C5DF9" w:rsidRDefault="008C5DF9" w:rsidP="008C5DF9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</w:t>
      </w:r>
    </w:p>
    <w:p w:rsidR="008C5DF9" w:rsidRDefault="008C5DF9" w:rsidP="003A2655">
      <w:pPr>
        <w:pStyle w:val="ListParagraph"/>
        <w:spacing w:line="360" w:lineRule="auto"/>
        <w:ind w:left="1440"/>
        <w:rPr>
          <w:rFonts w:ascii="Comic Sans MS" w:hAnsi="Comic Sans MS"/>
        </w:rPr>
      </w:pPr>
    </w:p>
    <w:p w:rsidR="003A2655" w:rsidRDefault="003A2655" w:rsidP="003A2655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How and when did they die?                                                                                     </w:t>
      </w:r>
      <w:r w:rsidR="00BB7A2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(3) ________________________________________________________________________________________________________________________________________________________________________________________________</w:t>
      </w:r>
    </w:p>
    <w:p w:rsidR="008F26C6" w:rsidRDefault="008F26C6" w:rsidP="008F26C6">
      <w:pPr>
        <w:spacing w:line="360" w:lineRule="auto"/>
        <w:rPr>
          <w:rFonts w:ascii="Comic Sans MS" w:hAnsi="Comic Sans MS"/>
        </w:rPr>
      </w:pPr>
    </w:p>
    <w:p w:rsidR="008F26C6" w:rsidRPr="008F26C6" w:rsidRDefault="008F26C6" w:rsidP="008F26C6">
      <w:pPr>
        <w:spacing w:line="360" w:lineRule="auto"/>
        <w:rPr>
          <w:rFonts w:ascii="Comic Sans MS" w:hAnsi="Comic Sans MS"/>
        </w:rPr>
      </w:pPr>
    </w:p>
    <w:p w:rsidR="003A2655" w:rsidRDefault="003A2655" w:rsidP="003A2655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Why are they remembered in history</w:t>
      </w:r>
      <w:proofErr w:type="gramStart"/>
      <w:r>
        <w:rPr>
          <w:rFonts w:ascii="Comic Sans MS" w:hAnsi="Comic Sans MS"/>
        </w:rPr>
        <w:t>?/</w:t>
      </w:r>
      <w:proofErr w:type="gramEnd"/>
      <w:r>
        <w:rPr>
          <w:rFonts w:ascii="Comic Sans MS" w:hAnsi="Comic Sans MS"/>
        </w:rPr>
        <w:t xml:space="preserve"> What has been their legacy or impact on society? </w:t>
      </w:r>
      <w:r w:rsidR="00BB7A28">
        <w:rPr>
          <w:rFonts w:ascii="Comic Sans MS" w:hAnsi="Comic Sans MS"/>
        </w:rPr>
        <w:t xml:space="preserve">                                                                                                                    </w:t>
      </w:r>
      <w:r w:rsidR="008F26C6">
        <w:rPr>
          <w:rFonts w:ascii="Comic Sans MS" w:hAnsi="Comic Sans MS"/>
        </w:rPr>
        <w:t>(6</w:t>
      </w:r>
      <w:r w:rsidR="00BB7A28">
        <w:rPr>
          <w:rFonts w:ascii="Comic Sans MS" w:hAnsi="Comic Sans MS"/>
        </w:rPr>
        <w:t xml:space="preserve">) </w:t>
      </w:r>
      <w:r>
        <w:rPr>
          <w:rFonts w:ascii="Comic Sans MS" w:hAnsi="Comic Sans MS"/>
        </w:rPr>
        <w:t>________________________________________________________________</w:t>
      </w:r>
      <w:r>
        <w:rPr>
          <w:rFonts w:ascii="Comic Sans MS" w:hAnsi="Comic Sans M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520" w:rsidRDefault="007B6520" w:rsidP="007B6520">
      <w:pPr>
        <w:pStyle w:val="ListParagraph"/>
        <w:spacing w:line="360" w:lineRule="auto"/>
        <w:rPr>
          <w:rFonts w:ascii="Comic Sans MS" w:hAnsi="Comic Sans MS"/>
        </w:rPr>
      </w:pPr>
    </w:p>
    <w:p w:rsidR="003C7D56" w:rsidRDefault="003C7D56" w:rsidP="003A2655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Briefly outline TWO things you personally found interesting about your individual. Include one way their life differed from today.                                                       (5)</w:t>
      </w:r>
    </w:p>
    <w:p w:rsidR="003C7D56" w:rsidRPr="008C5DF9" w:rsidRDefault="003C7D56" w:rsidP="003C7D56">
      <w:pPr>
        <w:pStyle w:val="ListParagraph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5DF9" w:rsidRPr="008C5DF9" w:rsidRDefault="008C5DF9" w:rsidP="008C5DF9">
      <w:pPr>
        <w:spacing w:line="360" w:lineRule="auto"/>
        <w:rPr>
          <w:rFonts w:ascii="Comic Sans MS" w:hAnsi="Comic Sans MS"/>
        </w:rPr>
      </w:pPr>
    </w:p>
    <w:sectPr w:rsidR="008C5DF9" w:rsidRPr="008C5DF9" w:rsidSect="008C5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2C70"/>
    <w:multiLevelType w:val="hybridMultilevel"/>
    <w:tmpl w:val="FE5A69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296CD4"/>
    <w:multiLevelType w:val="hybridMultilevel"/>
    <w:tmpl w:val="6FD8200C"/>
    <w:lvl w:ilvl="0" w:tplc="5D2E26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C41CFA"/>
    <w:multiLevelType w:val="hybridMultilevel"/>
    <w:tmpl w:val="E69CAA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F9"/>
    <w:rsid w:val="001C0A77"/>
    <w:rsid w:val="00347702"/>
    <w:rsid w:val="003A2655"/>
    <w:rsid w:val="003C7D56"/>
    <w:rsid w:val="00463075"/>
    <w:rsid w:val="006641C4"/>
    <w:rsid w:val="007B6520"/>
    <w:rsid w:val="008C5DF9"/>
    <w:rsid w:val="008F26C6"/>
    <w:rsid w:val="00BB7A28"/>
    <w:rsid w:val="00C2234E"/>
    <w:rsid w:val="00DC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url=http://heiawa.com/schools-involved.html&amp;rct=j&amp;frm=1&amp;q=&amp;esrc=s&amp;sa=U&amp;ei=fdgYVcDTFMSm8AWghYBg&amp;ved=0CC4Q9QEwDA&amp;usg=AFQjCNE_y2KnYIv0E6LjinvTqb9xyDVv5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4FB9BE66</Template>
  <TotalTime>2</TotalTime>
  <Pages>2</Pages>
  <Words>128</Words>
  <Characters>3197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GASS Gale</cp:lastModifiedBy>
  <cp:revision>3</cp:revision>
  <cp:lastPrinted>2016-09-15T23:49:00Z</cp:lastPrinted>
  <dcterms:created xsi:type="dcterms:W3CDTF">2016-09-15T23:49:00Z</dcterms:created>
  <dcterms:modified xsi:type="dcterms:W3CDTF">2016-09-15T23:50:00Z</dcterms:modified>
</cp:coreProperties>
</file>