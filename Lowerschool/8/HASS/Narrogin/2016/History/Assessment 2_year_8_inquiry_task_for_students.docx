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52D3C87" wp14:editId="1377ECE0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CC4">
        <w:rPr>
          <w:rFonts w:ascii="Arial" w:hAnsi="Arial" w:cs="Arial"/>
          <w:b/>
          <w:sz w:val="28"/>
        </w:rPr>
        <w:t>Year 8</w:t>
      </w:r>
      <w:r>
        <w:rPr>
          <w:rFonts w:ascii="Arial" w:hAnsi="Arial" w:cs="Arial"/>
          <w:b/>
          <w:sz w:val="28"/>
        </w:rPr>
        <w:t xml:space="preserve"> – Humanities and Social Sciences</w:t>
      </w:r>
    </w:p>
    <w:p w:rsidR="005B77DA" w:rsidRDefault="005B77DA" w:rsidP="004C6701">
      <w:pPr>
        <w:ind w:firstLine="720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5B77DA">
        <w:rPr>
          <w:rFonts w:ascii="Arial" w:hAnsi="Arial" w:cs="Arial"/>
          <w:b/>
          <w:sz w:val="28"/>
        </w:rPr>
        <w:t xml:space="preserve"> </w:t>
      </w:r>
      <w:proofErr w:type="spellStart"/>
      <w:r w:rsidR="005F1CC4">
        <w:rPr>
          <w:rFonts w:ascii="Arial" w:hAnsi="Arial" w:cs="Arial"/>
          <w:b/>
          <w:sz w:val="28"/>
        </w:rPr>
        <w:t>A</w:t>
      </w:r>
      <w:proofErr w:type="spellEnd"/>
      <w:r w:rsidR="005F1CC4">
        <w:rPr>
          <w:rFonts w:ascii="Arial" w:hAnsi="Arial" w:cs="Arial"/>
          <w:b/>
          <w:sz w:val="28"/>
        </w:rPr>
        <w:t xml:space="preserve"> Significant Individual from</w:t>
      </w:r>
      <w:r w:rsidRPr="005B77DA">
        <w:rPr>
          <w:rFonts w:ascii="Arial" w:hAnsi="Arial" w:cs="Arial"/>
          <w:b/>
          <w:sz w:val="28"/>
        </w:rPr>
        <w:t xml:space="preserve"> </w:t>
      </w:r>
      <w:r w:rsidR="00524832">
        <w:rPr>
          <w:rFonts w:ascii="Arial" w:hAnsi="Arial" w:cs="Arial"/>
          <w:b/>
          <w:sz w:val="28"/>
        </w:rPr>
        <w:t>t</w:t>
      </w:r>
      <w:r w:rsidR="005F1CC4">
        <w:rPr>
          <w:rFonts w:ascii="Arial" w:hAnsi="Arial" w:cs="Arial"/>
          <w:b/>
          <w:sz w:val="28"/>
        </w:rPr>
        <w:t>he Middle Ages</w:t>
      </w:r>
    </w:p>
    <w:p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p w:rsidR="009700E1" w:rsidRPr="005B77DA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Date Due: ________________________</w:t>
      </w:r>
    </w:p>
    <w:tbl>
      <w:tblPr>
        <w:tblStyle w:val="TableGrid"/>
        <w:tblpPr w:leftFromText="180" w:rightFromText="180" w:vertAnchor="text" w:horzAnchor="page" w:tblpX="6096" w:tblpY="155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E874F7" w:rsidTr="009700E1">
        <w:tc>
          <w:tcPr>
            <w:tcW w:w="1276" w:type="dxa"/>
          </w:tcPr>
          <w:p w:rsidR="00E874F7" w:rsidRDefault="00E874F7" w:rsidP="00970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vAlign w:val="center"/>
          </w:tcPr>
          <w:p w:rsidR="00E874F7" w:rsidRDefault="00E874F7" w:rsidP="00970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:rsidR="00E874F7" w:rsidRDefault="00E874F7" w:rsidP="00970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:rsidR="00E874F7" w:rsidRDefault="00E874F7" w:rsidP="00970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Weighting (10%)</w:t>
            </w:r>
          </w:p>
        </w:tc>
      </w:tr>
      <w:tr w:rsidR="00E874F7" w:rsidTr="009700E1">
        <w:tc>
          <w:tcPr>
            <w:tcW w:w="1276" w:type="dxa"/>
          </w:tcPr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</w:p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</w:p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/20</w:t>
            </w:r>
          </w:p>
        </w:tc>
        <w:tc>
          <w:tcPr>
            <w:tcW w:w="1276" w:type="dxa"/>
            <w:vAlign w:val="bottom"/>
          </w:tcPr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</w:p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</w:p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/20</w:t>
            </w:r>
          </w:p>
        </w:tc>
        <w:tc>
          <w:tcPr>
            <w:tcW w:w="1417" w:type="dxa"/>
          </w:tcPr>
          <w:p w:rsidR="00E874F7" w:rsidRDefault="00E874F7" w:rsidP="009700E1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:rsidR="00E874F7" w:rsidRDefault="00E874F7" w:rsidP="009700E1">
            <w:pPr>
              <w:rPr>
                <w:rFonts w:ascii="Arial" w:hAnsi="Arial" w:cs="Arial"/>
                <w:b/>
              </w:rPr>
            </w:pPr>
          </w:p>
        </w:tc>
      </w:tr>
    </w:tbl>
    <w:p w:rsidR="00E874F7" w:rsidRDefault="00E874F7" w:rsidP="007E79A2">
      <w:pPr>
        <w:rPr>
          <w:rFonts w:ascii="Arial" w:hAnsi="Arial" w:cs="Arial"/>
          <w:b/>
        </w:rPr>
      </w:pPr>
    </w:p>
    <w:p w:rsidR="005B77DA" w:rsidRPr="005B77DA" w:rsidRDefault="009700E1" w:rsidP="007E79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5B77DA" w:rsidRPr="005B77DA">
        <w:rPr>
          <w:rFonts w:ascii="Arial" w:hAnsi="Arial" w:cs="Arial"/>
          <w:b/>
        </w:rPr>
        <w:t>art A: Inquiry Process</w:t>
      </w:r>
    </w:p>
    <w:p w:rsidR="00147605" w:rsidRDefault="00C85BD8" w:rsidP="001476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Investigate the life of a significant individual in </w:t>
      </w:r>
      <w:r w:rsidR="00147605">
        <w:rPr>
          <w:rFonts w:ascii="Arial" w:hAnsi="Arial" w:cs="Arial"/>
        </w:rPr>
        <w:t>The Middle (Medieval) Ages</w:t>
      </w:r>
    </w:p>
    <w:p w:rsidR="00841243" w:rsidRDefault="00841243" w:rsidP="00147605">
      <w:pPr>
        <w:rPr>
          <w:rFonts w:ascii="Arial" w:hAnsi="Arial" w:cs="Arial"/>
        </w:rPr>
      </w:pPr>
    </w:p>
    <w:p w:rsidR="00C85BD8" w:rsidRDefault="00524832" w:rsidP="001476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85BD8">
        <w:rPr>
          <w:rFonts w:ascii="Arial" w:hAnsi="Arial" w:cs="Arial"/>
        </w:rPr>
        <w:t>Choose one individual from the list provided.</w:t>
      </w:r>
    </w:p>
    <w:p w:rsidR="00C85BD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Use the inquiry booklet to record your information.</w:t>
      </w:r>
    </w:p>
    <w:p w:rsidR="00C85BD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You will have three lessons to conduct your inquiry.</w:t>
      </w:r>
    </w:p>
    <w:p w:rsidR="00C85BD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Lastly, remember to include a bibliography. A range of references must be used.</w:t>
      </w:r>
    </w:p>
    <w:p w:rsidR="00147605" w:rsidRDefault="00147605" w:rsidP="005B77DA">
      <w:pPr>
        <w:rPr>
          <w:rFonts w:ascii="Arial" w:hAnsi="Arial" w:cs="Arial"/>
          <w:b/>
        </w:rPr>
      </w:pPr>
    </w:p>
    <w:p w:rsidR="005B77DA" w:rsidRPr="005B77DA" w:rsidRDefault="005B77DA" w:rsidP="005B77DA">
      <w:pPr>
        <w:rPr>
          <w:rFonts w:ascii="Arial" w:hAnsi="Arial" w:cs="Arial"/>
          <w:b/>
        </w:rPr>
      </w:pPr>
      <w:r w:rsidRPr="005B77DA">
        <w:rPr>
          <w:rFonts w:ascii="Arial" w:hAnsi="Arial" w:cs="Arial"/>
          <w:b/>
        </w:rPr>
        <w:t xml:space="preserve">Part B: </w:t>
      </w:r>
      <w:r w:rsidR="009263B6">
        <w:rPr>
          <w:rFonts w:ascii="Arial" w:hAnsi="Arial" w:cs="Arial"/>
          <w:b/>
        </w:rPr>
        <w:t>The Report</w:t>
      </w:r>
    </w:p>
    <w:p w:rsidR="005B77DA" w:rsidRDefault="00C85BD8" w:rsidP="005B77DA">
      <w:pPr>
        <w:rPr>
          <w:rFonts w:ascii="Arial" w:hAnsi="Arial" w:cs="Arial"/>
        </w:rPr>
      </w:pPr>
      <w:r>
        <w:rPr>
          <w:rFonts w:ascii="Arial" w:hAnsi="Arial" w:cs="Arial"/>
        </w:rPr>
        <w:t>Present your findings as a</w:t>
      </w:r>
      <w:r w:rsidR="00147605">
        <w:rPr>
          <w:rFonts w:ascii="Arial" w:hAnsi="Arial" w:cs="Arial"/>
        </w:rPr>
        <w:t xml:space="preserve"> </w:t>
      </w:r>
      <w:r w:rsidR="00147605" w:rsidRPr="00147605">
        <w:rPr>
          <w:rFonts w:ascii="Arial" w:hAnsi="Arial" w:cs="Arial"/>
          <w:b/>
        </w:rPr>
        <w:t>report</w:t>
      </w:r>
      <w:r>
        <w:rPr>
          <w:rFonts w:ascii="Arial" w:hAnsi="Arial" w:cs="Arial"/>
        </w:rPr>
        <w:t xml:space="preserve">, in </w:t>
      </w:r>
      <w:r w:rsidR="00147605">
        <w:rPr>
          <w:rFonts w:ascii="Arial" w:hAnsi="Arial" w:cs="Arial"/>
        </w:rPr>
        <w:t xml:space="preserve">four </w:t>
      </w:r>
      <w:r>
        <w:rPr>
          <w:rFonts w:ascii="Arial" w:hAnsi="Arial" w:cs="Arial"/>
        </w:rPr>
        <w:t>lessons, using your inquiry booklet.</w:t>
      </w:r>
    </w:p>
    <w:p w:rsidR="00C85BD8" w:rsidRDefault="00C85BD8" w:rsidP="005B77DA">
      <w:pPr>
        <w:rPr>
          <w:rFonts w:ascii="Arial" w:hAnsi="Arial" w:cs="Arial"/>
        </w:rPr>
      </w:pPr>
      <w:r w:rsidRPr="009263B6">
        <w:rPr>
          <w:rFonts w:ascii="Arial" w:hAnsi="Arial" w:cs="Arial"/>
          <w:b/>
          <w:i/>
        </w:rPr>
        <w:t xml:space="preserve">The </w:t>
      </w:r>
      <w:r w:rsidR="00147605" w:rsidRPr="009263B6">
        <w:rPr>
          <w:rFonts w:ascii="Arial" w:hAnsi="Arial" w:cs="Arial"/>
          <w:b/>
          <w:i/>
        </w:rPr>
        <w:t xml:space="preserve">report </w:t>
      </w:r>
      <w:r w:rsidRPr="009263B6">
        <w:rPr>
          <w:rFonts w:ascii="Arial" w:hAnsi="Arial" w:cs="Arial"/>
          <w:b/>
          <w:i/>
        </w:rPr>
        <w:t>must include</w:t>
      </w:r>
      <w:r>
        <w:rPr>
          <w:rFonts w:ascii="Arial" w:hAnsi="Arial" w:cs="Arial"/>
        </w:rPr>
        <w:t>:</w:t>
      </w:r>
    </w:p>
    <w:p w:rsidR="009263B6" w:rsidRDefault="009263B6" w:rsidP="009263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 cover page</w:t>
      </w:r>
    </w:p>
    <w:p w:rsidR="009263B6" w:rsidRDefault="009263B6" w:rsidP="009263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 contents page</w:t>
      </w:r>
    </w:p>
    <w:p w:rsidR="009263B6" w:rsidRDefault="009263B6" w:rsidP="009263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An Introduction</w:t>
      </w:r>
    </w:p>
    <w:p w:rsidR="009263B6" w:rsidRDefault="009263B6" w:rsidP="009263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Headings and sub headings</w:t>
      </w:r>
    </w:p>
    <w:p w:rsidR="009263B6" w:rsidRDefault="009263B6" w:rsidP="009263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Pictures which are </w:t>
      </w:r>
      <w:r w:rsidRPr="009263B6">
        <w:rPr>
          <w:rFonts w:ascii="Arial" w:hAnsi="Arial" w:cs="Arial"/>
          <w:b/>
        </w:rPr>
        <w:t>labelled  AND REFERRED to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background of the significant individual (family background, early influences)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career of the significant individual (key events in their lives, methods used to achieve aims, relationships with other individuals and groups)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Challenges to the individual presented by others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Manner and impact of their death</w:t>
      </w:r>
    </w:p>
    <w:p w:rsidR="009263B6" w:rsidRPr="009263B6" w:rsidRDefault="005B77DA" w:rsidP="009263B6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5F1CC4">
        <w:rPr>
          <w:rFonts w:ascii="Arial" w:hAnsi="Arial" w:cs="Arial"/>
        </w:rPr>
        <w:t>The legacy of the significant individual (assessment of their life and career, ways they shaped or changed their society, their long-term impact and legacy).</w:t>
      </w:r>
      <w:r w:rsidR="00E874F7" w:rsidRPr="00E874F7">
        <w:t xml:space="preserve"> </w:t>
      </w:r>
    </w:p>
    <w:p w:rsidR="009263B6" w:rsidRDefault="009263B6" w:rsidP="009263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conclusion</w:t>
      </w:r>
    </w:p>
    <w:p w:rsidR="009263B6" w:rsidRPr="009263B6" w:rsidRDefault="009263B6" w:rsidP="009263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bibliography</w:t>
      </w:r>
    </w:p>
    <w:p w:rsidR="00841243" w:rsidRPr="009263B6" w:rsidRDefault="005F1CC4" w:rsidP="009263B6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39C5B997" wp14:editId="716D95B1">
            <wp:simplePos x="0" y="0"/>
            <wp:positionH relativeFrom="column">
              <wp:posOffset>5556885</wp:posOffset>
            </wp:positionH>
            <wp:positionV relativeFrom="paragraph">
              <wp:posOffset>65405</wp:posOffset>
            </wp:positionV>
            <wp:extent cx="51435" cy="74295"/>
            <wp:effectExtent l="171450" t="171450" r="81915" b="173355"/>
            <wp:wrapTight wrapText="bothSides">
              <wp:wrapPolygon edited="0">
                <wp:start x="-8000" y="-49846"/>
                <wp:lineTo x="-72000" y="-38769"/>
                <wp:lineTo x="-72000" y="5538"/>
                <wp:lineTo x="-32000" y="49846"/>
                <wp:lineTo x="-8000" y="66462"/>
                <wp:lineTo x="24000" y="66462"/>
                <wp:lineTo x="48000" y="49846"/>
                <wp:lineTo x="32000" y="-33231"/>
                <wp:lineTo x="24000" y="-49846"/>
                <wp:lineTo x="-8000" y="-49846"/>
              </wp:wrapPolygon>
            </wp:wrapTight>
            <wp:docPr id="6" name="Picture 6" descr="Image result for akhen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khenat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435" cy="74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BD8" w:rsidRDefault="00C85BD8" w:rsidP="00C85BD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700E1">
        <w:rPr>
          <w:rFonts w:ascii="Arial" w:hAnsi="Arial" w:cs="Arial"/>
          <w:b/>
        </w:rPr>
        <w:t>Choose a significant ind</w:t>
      </w:r>
      <w:r w:rsidR="009700E1" w:rsidRPr="009700E1">
        <w:rPr>
          <w:rFonts w:ascii="Arial" w:hAnsi="Arial" w:cs="Arial"/>
          <w:b/>
        </w:rPr>
        <w:t>ividual from the following list</w:t>
      </w:r>
      <w:r w:rsidRPr="009700E1">
        <w:rPr>
          <w:rFonts w:ascii="Arial" w:hAnsi="Arial" w:cs="Arial"/>
          <w:b/>
        </w:rPr>
        <w:t>:</w:t>
      </w:r>
    </w:p>
    <w:p w:rsidR="005F1CC4" w:rsidRP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Marco Polo                                                  - Leonardo da Vinci</w:t>
      </w:r>
    </w:p>
    <w:p w:rsid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Joan of Arc                                                  - Genghis Khan</w:t>
      </w:r>
    </w:p>
    <w:p w:rsid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Robin Hood                                                 - Christopher Columbus</w:t>
      </w:r>
    </w:p>
    <w:p w:rsid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William </w:t>
      </w:r>
      <w:proofErr w:type="spellStart"/>
      <w:r>
        <w:rPr>
          <w:rFonts w:ascii="Arial" w:hAnsi="Arial" w:cs="Arial"/>
        </w:rPr>
        <w:t>Walllace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Braveheart</w:t>
      </w:r>
      <w:proofErr w:type="spellEnd"/>
      <w:r>
        <w:rPr>
          <w:rFonts w:ascii="Arial" w:hAnsi="Arial" w:cs="Arial"/>
        </w:rPr>
        <w:t xml:space="preserve">                     - Leif Ericson   </w:t>
      </w:r>
    </w:p>
    <w:p w:rsidR="005F1CC4" w:rsidRP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Martin Luther                                                - Queen Elizabeth1</w:t>
      </w:r>
      <w:r w:rsidRPr="005F1CC4">
        <w:rPr>
          <w:rFonts w:ascii="Arial" w:hAnsi="Arial" w:cs="Arial"/>
        </w:rPr>
        <w:t xml:space="preserve"> </w:t>
      </w:r>
    </w:p>
    <w:p w:rsid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King Charlemagne                                       - Benjamin Franklin</w:t>
      </w:r>
    </w:p>
    <w:p w:rsidR="00D62B08" w:rsidRDefault="005F1CC4" w:rsidP="00D62B0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Clovis                                                           - Ivan The Terrible</w:t>
      </w:r>
    </w:p>
    <w:p w:rsidR="00D62B08" w:rsidRDefault="00D62B08" w:rsidP="00D62B0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62B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Richard the </w:t>
      </w:r>
      <w:proofErr w:type="spellStart"/>
      <w:r>
        <w:rPr>
          <w:rFonts w:ascii="Arial" w:hAnsi="Arial" w:cs="Arial"/>
        </w:rPr>
        <w:t>Lionheart</w:t>
      </w:r>
      <w:proofErr w:type="spellEnd"/>
      <w:r>
        <w:rPr>
          <w:rFonts w:ascii="Arial" w:hAnsi="Arial" w:cs="Arial"/>
        </w:rPr>
        <w:t xml:space="preserve">                                 - Alfred The Great</w:t>
      </w:r>
    </w:p>
    <w:p w:rsidR="005F1CC4" w:rsidRPr="00D62B08" w:rsidRDefault="00D62B08" w:rsidP="00D62B0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Vlad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Impaler</w:t>
      </w:r>
      <w:proofErr w:type="spellEnd"/>
      <w:r>
        <w:rPr>
          <w:rFonts w:ascii="Arial" w:hAnsi="Arial" w:cs="Arial"/>
        </w:rPr>
        <w:t xml:space="preserve">                                         - William The Conqueror</w:t>
      </w:r>
    </w:p>
    <w:p w:rsidR="00841243" w:rsidRPr="009263B6" w:rsidRDefault="005F1CC4" w:rsidP="00C720F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Justinian</w:t>
      </w:r>
      <w:r w:rsidR="00D62B08">
        <w:rPr>
          <w:rFonts w:ascii="Arial" w:hAnsi="Arial" w:cs="Arial"/>
        </w:rPr>
        <w:t xml:space="preserve">                       </w:t>
      </w:r>
      <w:r w:rsidR="009263B6">
        <w:rPr>
          <w:rFonts w:ascii="Arial" w:hAnsi="Arial" w:cs="Arial"/>
        </w:rPr>
        <w:t xml:space="preserve">                               </w:t>
      </w:r>
    </w:p>
    <w:p w:rsidR="00841243" w:rsidRDefault="00841243" w:rsidP="00C720F1">
      <w:pPr>
        <w:rPr>
          <w:rFonts w:ascii="Arial" w:hAnsi="Arial" w:cs="Arial"/>
        </w:rPr>
      </w:pPr>
    </w:p>
    <w:p w:rsidR="00D62B08" w:rsidRDefault="00D62B08" w:rsidP="00C720F1">
      <w:pPr>
        <w:rPr>
          <w:rFonts w:ascii="Arial" w:hAnsi="Arial" w:cs="Arial"/>
        </w:rPr>
      </w:pPr>
    </w:p>
    <w:p w:rsidR="00C720F1" w:rsidRPr="00D62B08" w:rsidRDefault="00C720F1" w:rsidP="00D62B08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D62B08">
        <w:rPr>
          <w:rFonts w:ascii="Arial" w:hAnsi="Arial" w:cs="Arial"/>
          <w:b/>
        </w:rPr>
        <w:t>Inquiry Process Booklet</w:t>
      </w:r>
    </w:p>
    <w:p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841243" w:rsidRDefault="00841243" w:rsidP="00D64D4B">
      <w:pPr>
        <w:rPr>
          <w:rFonts w:ascii="Arial" w:hAnsi="Arial" w:cs="Arial"/>
        </w:rPr>
      </w:pPr>
    </w:p>
    <w:p w:rsidR="00C720F1" w:rsidRPr="001E55A8" w:rsidRDefault="00C720F1" w:rsidP="00C720F1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t>What do you already know about the topic?</w:t>
      </w:r>
    </w:p>
    <w:p w:rsidR="00C720F1" w:rsidRDefault="00C720F1" w:rsidP="00C720F1">
      <w:pPr>
        <w:rPr>
          <w:rFonts w:ascii="Arial" w:hAnsi="Arial" w:cs="Arial"/>
        </w:rPr>
      </w:pPr>
      <w:r w:rsidRPr="00147605">
        <w:rPr>
          <w:rFonts w:ascii="Arial" w:hAnsi="Arial" w:cs="Arial"/>
          <w:b/>
        </w:rPr>
        <w:t>Background of the individual</w:t>
      </w:r>
      <w:r w:rsidR="00147605">
        <w:rPr>
          <w:rFonts w:ascii="Arial" w:hAnsi="Arial" w:cs="Arial"/>
        </w:rPr>
        <w:t>- birth, family life, daily routines, food, housing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20F1" w:rsidTr="00C720F1">
        <w:tc>
          <w:tcPr>
            <w:tcW w:w="10456" w:type="dxa"/>
          </w:tcPr>
          <w:p w:rsidR="00147605" w:rsidRDefault="00147605" w:rsidP="00D64D4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Birth</w:t>
            </w:r>
          </w:p>
        </w:tc>
      </w:tr>
      <w:tr w:rsidR="00C720F1" w:rsidTr="00C720F1">
        <w:tc>
          <w:tcPr>
            <w:tcW w:w="10456" w:type="dxa"/>
          </w:tcPr>
          <w:p w:rsidR="00147605" w:rsidRDefault="00147605" w:rsidP="00D64D4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Family life</w:t>
            </w:r>
          </w:p>
        </w:tc>
      </w:tr>
      <w:tr w:rsidR="00C720F1" w:rsidTr="00C720F1">
        <w:tc>
          <w:tcPr>
            <w:tcW w:w="10456" w:type="dxa"/>
          </w:tcPr>
          <w:p w:rsidR="00147605" w:rsidRDefault="00147605" w:rsidP="00D64D4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Routines</w:t>
            </w:r>
          </w:p>
        </w:tc>
      </w:tr>
      <w:tr w:rsidR="00C720F1" w:rsidTr="00C720F1">
        <w:tc>
          <w:tcPr>
            <w:tcW w:w="10456" w:type="dxa"/>
          </w:tcPr>
          <w:p w:rsidR="00147605" w:rsidRDefault="00147605" w:rsidP="00D64D4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</w:t>
            </w:r>
          </w:p>
        </w:tc>
      </w:tr>
      <w:tr w:rsidR="00C720F1" w:rsidTr="00C720F1">
        <w:tc>
          <w:tcPr>
            <w:tcW w:w="10456" w:type="dxa"/>
          </w:tcPr>
          <w:p w:rsidR="00147605" w:rsidRDefault="00147605" w:rsidP="00D64D4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Housing</w:t>
            </w:r>
          </w:p>
        </w:tc>
      </w:tr>
      <w:tr w:rsidR="00C720F1" w:rsidTr="00C720F1">
        <w:tc>
          <w:tcPr>
            <w:tcW w:w="10456" w:type="dxa"/>
          </w:tcPr>
          <w:p w:rsidR="00147605" w:rsidRDefault="00147605" w:rsidP="00D64D4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Marriage</w:t>
            </w:r>
          </w:p>
        </w:tc>
      </w:tr>
    </w:tbl>
    <w:p w:rsidR="00147605" w:rsidRDefault="00147605" w:rsidP="00C720F1">
      <w:pPr>
        <w:rPr>
          <w:rFonts w:ascii="Arial" w:hAnsi="Arial" w:cs="Arial"/>
          <w:b/>
        </w:rPr>
      </w:pPr>
    </w:p>
    <w:p w:rsidR="00841243" w:rsidRDefault="00841243" w:rsidP="00C720F1">
      <w:pPr>
        <w:rPr>
          <w:rFonts w:ascii="Arial" w:hAnsi="Arial" w:cs="Arial"/>
          <w:b/>
        </w:rPr>
      </w:pPr>
    </w:p>
    <w:p w:rsidR="00C720F1" w:rsidRPr="00147605" w:rsidRDefault="00C720F1" w:rsidP="00C720F1">
      <w:pPr>
        <w:rPr>
          <w:rFonts w:ascii="Arial" w:hAnsi="Arial" w:cs="Arial"/>
          <w:b/>
        </w:rPr>
      </w:pPr>
      <w:r w:rsidRPr="00147605">
        <w:rPr>
          <w:rFonts w:ascii="Arial" w:hAnsi="Arial" w:cs="Arial"/>
          <w:b/>
        </w:rPr>
        <w:t>Career of the individual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C720F1" w:rsidRDefault="00C720F1" w:rsidP="00C720F1">
      <w:pPr>
        <w:rPr>
          <w:rFonts w:ascii="Arial" w:hAnsi="Arial" w:cs="Arial"/>
        </w:rPr>
      </w:pPr>
    </w:p>
    <w:p w:rsidR="00841243" w:rsidRDefault="00841243" w:rsidP="00C720F1">
      <w:pPr>
        <w:rPr>
          <w:rFonts w:ascii="Arial" w:hAnsi="Arial" w:cs="Arial"/>
        </w:rPr>
      </w:pPr>
    </w:p>
    <w:p w:rsidR="00C720F1" w:rsidRPr="00147605" w:rsidRDefault="00C720F1" w:rsidP="00C720F1">
      <w:pPr>
        <w:rPr>
          <w:rFonts w:ascii="Arial" w:hAnsi="Arial" w:cs="Arial"/>
          <w:b/>
        </w:rPr>
      </w:pPr>
      <w:r w:rsidRPr="00147605">
        <w:rPr>
          <w:rFonts w:ascii="Arial" w:hAnsi="Arial" w:cs="Arial"/>
          <w:b/>
        </w:rPr>
        <w:t xml:space="preserve">Manner of the individual’s death and </w:t>
      </w:r>
      <w:r w:rsidR="00147605" w:rsidRPr="00147605">
        <w:rPr>
          <w:rFonts w:ascii="Arial" w:hAnsi="Arial" w:cs="Arial"/>
          <w:b/>
        </w:rPr>
        <w:t>its</w:t>
      </w:r>
      <w:r w:rsidR="00147605">
        <w:rPr>
          <w:rFonts w:ascii="Arial" w:hAnsi="Arial" w:cs="Arial"/>
          <w:b/>
        </w:rPr>
        <w:t xml:space="preserve"> </w:t>
      </w:r>
      <w:r w:rsidRPr="00147605">
        <w:rPr>
          <w:rFonts w:ascii="Arial" w:hAnsi="Arial" w:cs="Arial"/>
          <w:b/>
        </w:rPr>
        <w:t>impact on their society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20F1" w:rsidTr="00C720F1">
        <w:tc>
          <w:tcPr>
            <w:tcW w:w="10456" w:type="dxa"/>
          </w:tcPr>
          <w:p w:rsidR="00C720F1" w:rsidRDefault="00147605" w:rsidP="00D64D4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 and when</w:t>
            </w:r>
          </w:p>
        </w:tc>
      </w:tr>
      <w:tr w:rsidR="00C720F1" w:rsidTr="00C720F1">
        <w:tc>
          <w:tcPr>
            <w:tcW w:w="10456" w:type="dxa"/>
          </w:tcPr>
          <w:p w:rsidR="00147605" w:rsidRDefault="00147605" w:rsidP="00D64D4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</w:t>
            </w:r>
          </w:p>
        </w:tc>
      </w:tr>
      <w:tr w:rsidR="00C720F1" w:rsidTr="00C720F1">
        <w:tc>
          <w:tcPr>
            <w:tcW w:w="10456" w:type="dxa"/>
          </w:tcPr>
          <w:p w:rsidR="00C720F1" w:rsidRDefault="006A2CE4" w:rsidP="00D64D4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Impacts</w:t>
            </w:r>
          </w:p>
        </w:tc>
      </w:tr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C720F1" w:rsidRDefault="00C720F1" w:rsidP="00C720F1">
      <w:pPr>
        <w:rPr>
          <w:rFonts w:ascii="Arial" w:hAnsi="Arial" w:cs="Arial"/>
        </w:rPr>
      </w:pPr>
    </w:p>
    <w:p w:rsidR="00C720F1" w:rsidRPr="00147605" w:rsidRDefault="00C720F1" w:rsidP="00C720F1">
      <w:pPr>
        <w:rPr>
          <w:rFonts w:ascii="Arial" w:hAnsi="Arial" w:cs="Arial"/>
          <w:b/>
        </w:rPr>
      </w:pPr>
      <w:r w:rsidRPr="00147605">
        <w:rPr>
          <w:rFonts w:ascii="Arial" w:hAnsi="Arial" w:cs="Arial"/>
          <w:b/>
        </w:rPr>
        <w:lastRenderedPageBreak/>
        <w:t>Legacy of the individual: Why is this individual famous or why are they remembered?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C720F1" w:rsidTr="00C720F1"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C720F1" w:rsidRDefault="00C720F1" w:rsidP="00C720F1">
      <w:pPr>
        <w:rPr>
          <w:rFonts w:ascii="Arial" w:hAnsi="Arial" w:cs="Arial"/>
        </w:rPr>
      </w:pPr>
    </w:p>
    <w:p w:rsidR="00841243" w:rsidRDefault="00841243" w:rsidP="00C720F1">
      <w:pPr>
        <w:rPr>
          <w:rFonts w:ascii="Arial" w:hAnsi="Arial" w:cs="Arial"/>
        </w:rPr>
      </w:pPr>
    </w:p>
    <w:p w:rsidR="00841243" w:rsidRDefault="00841243" w:rsidP="00C720F1">
      <w:pPr>
        <w:rPr>
          <w:rFonts w:ascii="Arial" w:hAnsi="Arial" w:cs="Arial"/>
        </w:rPr>
      </w:pPr>
    </w:p>
    <w:p w:rsidR="00841243" w:rsidRDefault="00841243" w:rsidP="00C720F1">
      <w:pPr>
        <w:rPr>
          <w:rFonts w:ascii="Arial" w:hAnsi="Arial" w:cs="Arial"/>
        </w:rPr>
      </w:pPr>
    </w:p>
    <w:p w:rsidR="00841243" w:rsidRDefault="00841243" w:rsidP="00C720F1">
      <w:pPr>
        <w:rPr>
          <w:rFonts w:ascii="Arial" w:hAnsi="Arial" w:cs="Arial"/>
        </w:rPr>
      </w:pPr>
    </w:p>
    <w:p w:rsidR="00841243" w:rsidRDefault="00841243" w:rsidP="00C720F1">
      <w:pPr>
        <w:rPr>
          <w:rFonts w:ascii="Arial" w:hAnsi="Arial" w:cs="Arial"/>
        </w:rPr>
      </w:pPr>
    </w:p>
    <w:p w:rsidR="00841243" w:rsidRDefault="00841243" w:rsidP="00C720F1">
      <w:pPr>
        <w:rPr>
          <w:rFonts w:ascii="Arial" w:hAnsi="Arial" w:cs="Arial"/>
        </w:rPr>
      </w:pPr>
    </w:p>
    <w:p w:rsidR="00C720F1" w:rsidRPr="001E55A8" w:rsidRDefault="00D64D4B" w:rsidP="00C720F1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D93DBC8" wp14:editId="0C6380BE">
            <wp:simplePos x="0" y="0"/>
            <wp:positionH relativeFrom="column">
              <wp:posOffset>3175</wp:posOffset>
            </wp:positionH>
            <wp:positionV relativeFrom="paragraph">
              <wp:posOffset>229870</wp:posOffset>
            </wp:positionV>
            <wp:extent cx="6589395" cy="4117975"/>
            <wp:effectExtent l="0" t="0" r="1905" b="0"/>
            <wp:wrapTight wrapText="bothSides">
              <wp:wrapPolygon edited="0">
                <wp:start x="0" y="0"/>
                <wp:lineTo x="0" y="21483"/>
                <wp:lineTo x="21544" y="21483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0F1" w:rsidRPr="001E55A8">
        <w:rPr>
          <w:rFonts w:ascii="Arial" w:hAnsi="Arial" w:cs="Arial"/>
          <w:b/>
        </w:rPr>
        <w:t>What more do I need to know about the topic?</w:t>
      </w:r>
    </w:p>
    <w:p w:rsidR="00147605" w:rsidRDefault="00147605" w:rsidP="00147605">
      <w:pPr>
        <w:pStyle w:val="ListParagraph"/>
        <w:rPr>
          <w:rFonts w:ascii="Arial" w:hAnsi="Arial" w:cs="Arial"/>
          <w:b/>
        </w:rPr>
      </w:pPr>
    </w:p>
    <w:p w:rsidR="00147605" w:rsidRDefault="00147605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147605" w:rsidRDefault="00147605" w:rsidP="00147605">
      <w:pPr>
        <w:pStyle w:val="ListParagraph"/>
        <w:rPr>
          <w:rFonts w:ascii="Arial" w:hAnsi="Arial" w:cs="Arial"/>
          <w:b/>
        </w:rPr>
      </w:pPr>
    </w:p>
    <w:p w:rsidR="00D64D4B" w:rsidRDefault="00D64D4B" w:rsidP="0014760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t>Formulate focus questions to help you gather your information.</w:t>
      </w:r>
    </w:p>
    <w:p w:rsidR="00147605" w:rsidRPr="00147605" w:rsidRDefault="00147605" w:rsidP="00147605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D64D4B" w:rsidRPr="001E55A8" w:rsidRDefault="00D64D4B" w:rsidP="0014760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lastRenderedPageBreak/>
        <w:t>Note taking sheet</w:t>
      </w: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Pr="00D64D4B" w:rsidRDefault="00D64D4B" w:rsidP="00D64D4B">
      <w:pPr>
        <w:rPr>
          <w:rFonts w:ascii="Arial" w:hAnsi="Arial" w:cs="Arial"/>
        </w:rPr>
      </w:pPr>
    </w:p>
    <w:sectPr w:rsidR="00D64D4B" w:rsidRPr="00D64D4B" w:rsidSect="00532933"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B08" w:rsidRDefault="00D62B08" w:rsidP="00D64D4B">
      <w:pPr>
        <w:spacing w:after="0" w:line="240" w:lineRule="auto"/>
      </w:pPr>
      <w:r>
        <w:separator/>
      </w:r>
    </w:p>
  </w:endnote>
  <w:endnote w:type="continuationSeparator" w:id="0">
    <w:p w:rsidR="00D62B08" w:rsidRDefault="00D62B08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B08" w:rsidRPr="00D64D4B" w:rsidRDefault="00D62B08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</w:t>
    </w:r>
    <w:r w:rsidR="00524832">
      <w:rPr>
        <w:rFonts w:ascii="Arial" w:hAnsi="Arial" w:cs="Arial"/>
        <w:sz w:val="18"/>
      </w:rPr>
      <w:t>cial Sciences ǁ History ǁ Year 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B08" w:rsidRDefault="00D62B08" w:rsidP="00D64D4B">
      <w:pPr>
        <w:spacing w:after="0" w:line="240" w:lineRule="auto"/>
      </w:pPr>
      <w:r>
        <w:separator/>
      </w:r>
    </w:p>
  </w:footnote>
  <w:footnote w:type="continuationSeparator" w:id="0">
    <w:p w:rsidR="00D62B08" w:rsidRDefault="00D62B08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86"/>
    <w:multiLevelType w:val="hybridMultilevel"/>
    <w:tmpl w:val="0590E6C4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C7534"/>
    <w:multiLevelType w:val="hybridMultilevel"/>
    <w:tmpl w:val="31946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65D12"/>
    <w:multiLevelType w:val="hybridMultilevel"/>
    <w:tmpl w:val="D52480AA"/>
    <w:lvl w:ilvl="0" w:tplc="35845AA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BE75E5"/>
    <w:multiLevelType w:val="hybridMultilevel"/>
    <w:tmpl w:val="69CE9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147605"/>
    <w:rsid w:val="001811CB"/>
    <w:rsid w:val="001E55A8"/>
    <w:rsid w:val="004C6701"/>
    <w:rsid w:val="004D31BC"/>
    <w:rsid w:val="00524832"/>
    <w:rsid w:val="00532933"/>
    <w:rsid w:val="005B77DA"/>
    <w:rsid w:val="005F1CC4"/>
    <w:rsid w:val="00691E43"/>
    <w:rsid w:val="006A2CE4"/>
    <w:rsid w:val="007E79A2"/>
    <w:rsid w:val="00841243"/>
    <w:rsid w:val="009263B6"/>
    <w:rsid w:val="009700E1"/>
    <w:rsid w:val="00C720F1"/>
    <w:rsid w:val="00C85BD8"/>
    <w:rsid w:val="00D62B08"/>
    <w:rsid w:val="00D64D4B"/>
    <w:rsid w:val="00E874F7"/>
    <w:rsid w:val="00E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4C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4C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239F4-8301-43E8-BFDE-D9D66E59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36FA5C2D</Template>
  <TotalTime>10</TotalTime>
  <Pages>9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</cp:lastModifiedBy>
  <cp:revision>3</cp:revision>
  <cp:lastPrinted>2016-09-19T01:13:00Z</cp:lastPrinted>
  <dcterms:created xsi:type="dcterms:W3CDTF">2016-09-06T04:59:00Z</dcterms:created>
  <dcterms:modified xsi:type="dcterms:W3CDTF">2016-09-19T01:22:00Z</dcterms:modified>
</cp:coreProperties>
</file>