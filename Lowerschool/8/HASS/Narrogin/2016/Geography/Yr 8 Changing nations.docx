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A77" w:rsidRDefault="005D117A">
      <w:r>
        <w:rPr>
          <w:rFonts w:ascii="Arial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5E8E8BF" wp14:editId="23359698">
            <wp:simplePos x="0" y="0"/>
            <wp:positionH relativeFrom="column">
              <wp:posOffset>200025</wp:posOffset>
            </wp:positionH>
            <wp:positionV relativeFrom="paragraph">
              <wp:posOffset>-114300</wp:posOffset>
            </wp:positionV>
            <wp:extent cx="885825" cy="838200"/>
            <wp:effectExtent l="0" t="0" r="9525" b="0"/>
            <wp:wrapTight wrapText="bothSides">
              <wp:wrapPolygon edited="0">
                <wp:start x="0" y="0"/>
                <wp:lineTo x="0" y="21109"/>
                <wp:lineTo x="21368" y="21109"/>
                <wp:lineTo x="21368" y="0"/>
                <wp:lineTo x="0" y="0"/>
              </wp:wrapPolygon>
            </wp:wrapTight>
            <wp:docPr id="1" name="Picture 1" descr="https://encrypted-tbn0.gstatic.com/images?q=tbn:ANd9GcSazibtMUHBYw0m6xzIAhq55uRM6AvkBLBG2CUk7ThqT9TCF0Q04G8qlQ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SazibtMUHBYw0m6xzIAhq55uRM6AvkBLBG2CUk7ThqT9TCF0Q04G8qlQ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27AD" w:rsidRDefault="001B27AD" w:rsidP="001B27AD">
      <w:pPr>
        <w:pStyle w:val="Header"/>
        <w:tabs>
          <w:tab w:val="clear" w:pos="4513"/>
          <w:tab w:val="clear" w:pos="9026"/>
          <w:tab w:val="left" w:pos="16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</w:t>
      </w:r>
      <w:r w:rsidR="00541E32">
        <w:rPr>
          <w:b/>
          <w:sz w:val="28"/>
          <w:szCs w:val="28"/>
        </w:rPr>
        <w:t xml:space="preserve">          </w:t>
      </w:r>
      <w:proofErr w:type="spellStart"/>
      <w:r w:rsidR="00D07BF0" w:rsidRPr="00D07BF0">
        <w:rPr>
          <w:b/>
          <w:sz w:val="28"/>
          <w:szCs w:val="28"/>
        </w:rPr>
        <w:t>Yr</w:t>
      </w:r>
      <w:proofErr w:type="spellEnd"/>
      <w:r w:rsidR="00D07BF0" w:rsidRPr="00D07BF0">
        <w:rPr>
          <w:b/>
          <w:sz w:val="28"/>
          <w:szCs w:val="28"/>
        </w:rPr>
        <w:t xml:space="preserve"> 8 Changing Nations Task</w:t>
      </w:r>
    </w:p>
    <w:p w:rsidR="00D07BF0" w:rsidRDefault="00D07BF0" w:rsidP="00D07BF0">
      <w:pPr>
        <w:spacing w:line="360" w:lineRule="auto"/>
        <w:jc w:val="center"/>
        <w:rPr>
          <w:b/>
          <w:sz w:val="28"/>
          <w:szCs w:val="28"/>
        </w:rPr>
      </w:pPr>
    </w:p>
    <w:p w:rsidR="00D07BF0" w:rsidRDefault="00541E32" w:rsidP="00541E3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D07BF0">
        <w:rPr>
          <w:b/>
          <w:sz w:val="28"/>
          <w:szCs w:val="28"/>
        </w:rPr>
        <w:t xml:space="preserve">Total:  </w:t>
      </w:r>
      <w:r w:rsidR="00CC7011">
        <w:rPr>
          <w:b/>
          <w:sz w:val="28"/>
          <w:szCs w:val="28"/>
        </w:rPr>
        <w:t>/45</w:t>
      </w:r>
      <w:r w:rsidR="00D07BF0">
        <w:rPr>
          <w:b/>
          <w:sz w:val="28"/>
          <w:szCs w:val="28"/>
        </w:rPr>
        <w:t xml:space="preserve">       Weighting:</w:t>
      </w:r>
      <w:r w:rsidR="00FE0EFC">
        <w:rPr>
          <w:b/>
          <w:sz w:val="28"/>
          <w:szCs w:val="28"/>
        </w:rPr>
        <w:t xml:space="preserve"> 25%</w:t>
      </w:r>
      <w:r w:rsidR="00D07BF0">
        <w:rPr>
          <w:b/>
          <w:sz w:val="28"/>
          <w:szCs w:val="28"/>
        </w:rPr>
        <w:t xml:space="preserve"> </w:t>
      </w:r>
    </w:p>
    <w:p w:rsidR="00D07BF0" w:rsidRDefault="00D07BF0" w:rsidP="00D07BF0">
      <w:pPr>
        <w:spacing w:line="360" w:lineRule="auto"/>
        <w:rPr>
          <w:sz w:val="28"/>
          <w:szCs w:val="28"/>
        </w:rPr>
      </w:pPr>
    </w:p>
    <w:p w:rsidR="00D07BF0" w:rsidRDefault="00D07BF0" w:rsidP="00D07BF0">
      <w:pPr>
        <w:spacing w:line="360" w:lineRule="auto"/>
        <w:rPr>
          <w:b/>
          <w:i/>
        </w:rPr>
      </w:pPr>
      <w:r>
        <w:rPr>
          <w:b/>
          <w:i/>
        </w:rPr>
        <w:t xml:space="preserve">Answer all these questions on </w:t>
      </w:r>
      <w:r w:rsidR="00892099">
        <w:rPr>
          <w:b/>
          <w:i/>
        </w:rPr>
        <w:t xml:space="preserve">LINED </w:t>
      </w:r>
      <w:r>
        <w:rPr>
          <w:b/>
          <w:i/>
        </w:rPr>
        <w:t>A4 paper</w:t>
      </w:r>
      <w:r w:rsidR="00892099">
        <w:rPr>
          <w:b/>
          <w:i/>
        </w:rPr>
        <w:t>.</w:t>
      </w:r>
    </w:p>
    <w:p w:rsidR="00892099" w:rsidRPr="00892099" w:rsidRDefault="00892099" w:rsidP="00D07BF0">
      <w:pPr>
        <w:spacing w:line="360" w:lineRule="auto"/>
        <w:rPr>
          <w:b/>
        </w:rPr>
      </w:pPr>
      <w:r w:rsidRPr="00892099">
        <w:rPr>
          <w:b/>
        </w:rPr>
        <w:t xml:space="preserve">WRITE YOUR </w:t>
      </w:r>
      <w:r>
        <w:rPr>
          <w:b/>
        </w:rPr>
        <w:t>“</w:t>
      </w:r>
      <w:r w:rsidRPr="00892099">
        <w:rPr>
          <w:b/>
        </w:rPr>
        <w:t>TARGET</w:t>
      </w:r>
      <w:r>
        <w:rPr>
          <w:b/>
        </w:rPr>
        <w:t>”</w:t>
      </w:r>
      <w:r w:rsidRPr="00892099">
        <w:rPr>
          <w:b/>
        </w:rPr>
        <w:t xml:space="preserve"> AT THE TOP OF YOUR A4 ANSWER PAPER</w:t>
      </w:r>
      <w:r>
        <w:rPr>
          <w:b/>
        </w:rPr>
        <w:t>.</w:t>
      </w:r>
    </w:p>
    <w:p w:rsidR="00D07BF0" w:rsidRPr="00D07BF0" w:rsidRDefault="00D07BF0" w:rsidP="00D07BF0">
      <w:pPr>
        <w:spacing w:line="360" w:lineRule="auto"/>
        <w:rPr>
          <w:b/>
          <w:i/>
        </w:rPr>
      </w:pPr>
    </w:p>
    <w:p w:rsidR="00D07BF0" w:rsidRDefault="00354460" w:rsidP="00D07BF0">
      <w:pPr>
        <w:pStyle w:val="ListParagraph"/>
        <w:numPr>
          <w:ilvl w:val="0"/>
          <w:numId w:val="1"/>
        </w:numPr>
        <w:spacing w:line="360" w:lineRule="auto"/>
      </w:pPr>
      <w:r>
        <w:t>Write a paragraph outlining</w:t>
      </w:r>
      <w:r w:rsidR="00D07BF0">
        <w:t xml:space="preserve"> </w:t>
      </w:r>
      <w:r w:rsidR="00D07BF0" w:rsidRPr="00354460">
        <w:rPr>
          <w:b/>
          <w:i/>
        </w:rPr>
        <w:t>3 developments</w:t>
      </w:r>
      <w:r w:rsidR="00D07BF0">
        <w:t xml:space="preserve"> in history which changed the lifestyle of humans from </w:t>
      </w:r>
      <w:r w:rsidR="00D07BF0" w:rsidRPr="00354460">
        <w:rPr>
          <w:i/>
        </w:rPr>
        <w:t>hunter-gatherers</w:t>
      </w:r>
      <w:r w:rsidR="00D07BF0">
        <w:t xml:space="preserve"> to </w:t>
      </w:r>
      <w:r w:rsidR="00D07BF0" w:rsidRPr="00354460">
        <w:rPr>
          <w:i/>
        </w:rPr>
        <w:t>city dwellers</w:t>
      </w:r>
      <w:r w:rsidR="00D07BF0">
        <w:t>.</w:t>
      </w:r>
      <w:r w:rsidR="007D7234">
        <w:t xml:space="preserve">  </w:t>
      </w:r>
      <w:r w:rsidR="00C5749A">
        <w:t xml:space="preserve">                                                                                      </w:t>
      </w:r>
      <w:r w:rsidR="00426FD1">
        <w:t xml:space="preserve">   (6)</w:t>
      </w:r>
    </w:p>
    <w:p w:rsidR="007D7234" w:rsidRDefault="007D7234" w:rsidP="007D7234">
      <w:pPr>
        <w:pStyle w:val="ListParagraph"/>
        <w:spacing w:line="360" w:lineRule="auto"/>
      </w:pPr>
    </w:p>
    <w:p w:rsidR="00D07BF0" w:rsidRDefault="00D07BF0" w:rsidP="00D07BF0">
      <w:pPr>
        <w:pStyle w:val="ListParagraph"/>
        <w:numPr>
          <w:ilvl w:val="0"/>
          <w:numId w:val="1"/>
        </w:numPr>
        <w:spacing w:line="360" w:lineRule="auto"/>
      </w:pPr>
      <w:r>
        <w:t>Explain the term “Urbanisation”.</w:t>
      </w:r>
      <w:r w:rsidR="00C5749A">
        <w:t xml:space="preserve">                                                                                      </w:t>
      </w:r>
      <w:r w:rsidR="00426FD1">
        <w:t xml:space="preserve">    </w:t>
      </w:r>
      <w:r w:rsidR="00C5749A">
        <w:t xml:space="preserve">  (3)</w:t>
      </w:r>
    </w:p>
    <w:p w:rsidR="007D7234" w:rsidRDefault="007D7234" w:rsidP="007D7234">
      <w:pPr>
        <w:pStyle w:val="ListParagraph"/>
      </w:pPr>
    </w:p>
    <w:p w:rsidR="00D07BF0" w:rsidRDefault="00D07BF0" w:rsidP="00D07BF0">
      <w:pPr>
        <w:pStyle w:val="ListParagraph"/>
        <w:numPr>
          <w:ilvl w:val="0"/>
          <w:numId w:val="1"/>
        </w:numPr>
        <w:spacing w:line="360" w:lineRule="auto"/>
      </w:pPr>
      <w:r>
        <w:t>Define the</w:t>
      </w:r>
      <w:r w:rsidR="00024499">
        <w:t xml:space="preserve"> following terms and provide an</w:t>
      </w:r>
      <w:r>
        <w:t xml:space="preserve"> example:</w:t>
      </w:r>
      <w:r w:rsidR="00C5749A">
        <w:t xml:space="preserve">                                                      </w:t>
      </w:r>
      <w:r w:rsidR="00426FD1">
        <w:t xml:space="preserve">   </w:t>
      </w:r>
      <w:r w:rsidR="00C5749A">
        <w:t xml:space="preserve">  </w:t>
      </w:r>
      <w:r w:rsidR="00426FD1">
        <w:t xml:space="preserve">  </w:t>
      </w:r>
      <w:r w:rsidR="00C5749A">
        <w:t xml:space="preserve"> (6)</w:t>
      </w:r>
    </w:p>
    <w:p w:rsidR="00D07BF0" w:rsidRDefault="00D07BF0" w:rsidP="00D07BF0">
      <w:pPr>
        <w:pStyle w:val="ListParagraph"/>
        <w:numPr>
          <w:ilvl w:val="0"/>
          <w:numId w:val="2"/>
        </w:numPr>
        <w:spacing w:line="360" w:lineRule="auto"/>
      </w:pPr>
      <w:r>
        <w:t>Megacity</w:t>
      </w:r>
    </w:p>
    <w:p w:rsidR="00D07BF0" w:rsidRDefault="00D07BF0" w:rsidP="00D07BF0">
      <w:pPr>
        <w:pStyle w:val="ListParagraph"/>
        <w:numPr>
          <w:ilvl w:val="0"/>
          <w:numId w:val="2"/>
        </w:numPr>
        <w:spacing w:line="360" w:lineRule="auto"/>
      </w:pPr>
      <w:r>
        <w:t>Urban</w:t>
      </w:r>
    </w:p>
    <w:p w:rsidR="00D07BF0" w:rsidRDefault="00D07BF0" w:rsidP="00D07BF0">
      <w:pPr>
        <w:pStyle w:val="ListParagraph"/>
        <w:numPr>
          <w:ilvl w:val="0"/>
          <w:numId w:val="2"/>
        </w:numPr>
        <w:spacing w:line="360" w:lineRule="auto"/>
      </w:pPr>
      <w:r>
        <w:t>Rural</w:t>
      </w:r>
    </w:p>
    <w:p w:rsidR="007D7234" w:rsidRDefault="007D7234" w:rsidP="007D7234">
      <w:pPr>
        <w:pStyle w:val="ListParagraph"/>
        <w:spacing w:line="360" w:lineRule="auto"/>
        <w:ind w:left="1440"/>
      </w:pPr>
    </w:p>
    <w:p w:rsidR="00597869" w:rsidRDefault="00597869" w:rsidP="00597869">
      <w:pPr>
        <w:pStyle w:val="ListParagraph"/>
        <w:numPr>
          <w:ilvl w:val="0"/>
          <w:numId w:val="1"/>
        </w:numPr>
        <w:spacing w:line="360" w:lineRule="auto"/>
      </w:pPr>
      <w:r>
        <w:t>i)</w:t>
      </w:r>
      <w:r w:rsidR="007D7234">
        <w:t xml:space="preserve">         </w:t>
      </w:r>
      <w:r>
        <w:t xml:space="preserve"> Describe “push-pull” factors. </w:t>
      </w:r>
      <w:r w:rsidR="00C5749A">
        <w:t xml:space="preserve">                                                                                  </w:t>
      </w:r>
      <w:r>
        <w:t xml:space="preserve"> </w:t>
      </w:r>
      <w:r w:rsidR="00C5749A">
        <w:t xml:space="preserve"> </w:t>
      </w:r>
      <w:r w:rsidR="00426FD1">
        <w:t xml:space="preserve">  </w:t>
      </w:r>
      <w:r>
        <w:t xml:space="preserve"> (4)</w:t>
      </w:r>
    </w:p>
    <w:p w:rsidR="00597869" w:rsidRDefault="00597869" w:rsidP="00597869">
      <w:pPr>
        <w:pStyle w:val="ListParagraph"/>
        <w:spacing w:line="360" w:lineRule="auto"/>
      </w:pPr>
      <w:r>
        <w:t xml:space="preserve">ii) </w:t>
      </w:r>
      <w:r w:rsidR="007D7234">
        <w:t xml:space="preserve">        </w:t>
      </w:r>
      <w:r>
        <w:t>List THREE push factors forcing people from rural areas.</w:t>
      </w:r>
      <w:r w:rsidR="007D7234">
        <w:t xml:space="preserve"> </w:t>
      </w:r>
      <w:r w:rsidR="00C5749A">
        <w:t xml:space="preserve">                                       </w:t>
      </w:r>
      <w:r w:rsidR="007D7234">
        <w:t xml:space="preserve"> </w:t>
      </w:r>
      <w:r w:rsidR="00426FD1">
        <w:t xml:space="preserve"> </w:t>
      </w:r>
      <w:r w:rsidR="007D7234">
        <w:t>(3)</w:t>
      </w:r>
    </w:p>
    <w:p w:rsidR="007D7234" w:rsidRDefault="007D7234" w:rsidP="007D7234">
      <w:pPr>
        <w:pStyle w:val="ListParagraph"/>
        <w:numPr>
          <w:ilvl w:val="0"/>
          <w:numId w:val="2"/>
        </w:numPr>
        <w:spacing w:line="360" w:lineRule="auto"/>
      </w:pPr>
      <w:r>
        <w:t xml:space="preserve">List THREE pull factors which pull people towards cities  </w:t>
      </w:r>
      <w:r w:rsidR="00C5749A">
        <w:t xml:space="preserve">                                        </w:t>
      </w:r>
      <w:r>
        <w:t xml:space="preserve"> (3)</w:t>
      </w:r>
    </w:p>
    <w:p w:rsidR="007D7234" w:rsidRDefault="007D7234" w:rsidP="007D7234">
      <w:pPr>
        <w:pStyle w:val="ListParagraph"/>
        <w:spacing w:line="360" w:lineRule="auto"/>
        <w:ind w:left="1440"/>
      </w:pPr>
    </w:p>
    <w:p w:rsidR="00354460" w:rsidRDefault="007D7234" w:rsidP="007D7234">
      <w:pPr>
        <w:pStyle w:val="ListParagraph"/>
        <w:numPr>
          <w:ilvl w:val="0"/>
          <w:numId w:val="1"/>
        </w:numPr>
        <w:spacing w:line="360" w:lineRule="auto"/>
      </w:pPr>
      <w:r>
        <w:t>List and explain THREE disadvantages of living in cities</w:t>
      </w:r>
      <w:r w:rsidR="00BA4EBA">
        <w:t>.</w:t>
      </w:r>
      <w:r w:rsidR="00C5749A">
        <w:t xml:space="preserve">                                                     </w:t>
      </w:r>
      <w:r w:rsidR="00426FD1">
        <w:t xml:space="preserve"> </w:t>
      </w:r>
      <w:r w:rsidR="00BA4EBA">
        <w:t xml:space="preserve"> (6)</w:t>
      </w:r>
      <w:r w:rsidR="00C5749A">
        <w:t xml:space="preserve">    </w:t>
      </w:r>
    </w:p>
    <w:p w:rsidR="007D7234" w:rsidRDefault="00C5749A" w:rsidP="00354460">
      <w:pPr>
        <w:pStyle w:val="ListParagraph"/>
        <w:spacing w:line="360" w:lineRule="auto"/>
      </w:pPr>
      <w:r>
        <w:t xml:space="preserve">          </w:t>
      </w:r>
    </w:p>
    <w:p w:rsidR="00354460" w:rsidRDefault="00354460" w:rsidP="00354460">
      <w:pPr>
        <w:pStyle w:val="ListParagraph"/>
        <w:numPr>
          <w:ilvl w:val="0"/>
          <w:numId w:val="1"/>
        </w:numPr>
        <w:spacing w:line="360" w:lineRule="auto"/>
      </w:pPr>
      <w:r w:rsidRPr="00C5749A">
        <w:rPr>
          <w:b/>
        </w:rPr>
        <w:t xml:space="preserve">Read </w:t>
      </w:r>
      <w:r>
        <w:rPr>
          <w:b/>
        </w:rPr>
        <w:t>S</w:t>
      </w:r>
      <w:r w:rsidRPr="00C5749A">
        <w:rPr>
          <w:b/>
        </w:rPr>
        <w:t>ource ONE</w:t>
      </w:r>
      <w:r>
        <w:t xml:space="preserve"> (attached to this paper) and answer the following questions on the A4 paper.</w:t>
      </w:r>
    </w:p>
    <w:p w:rsidR="00354460" w:rsidRDefault="00354460" w:rsidP="00354460">
      <w:pPr>
        <w:pStyle w:val="ListParagraph"/>
        <w:numPr>
          <w:ilvl w:val="0"/>
          <w:numId w:val="3"/>
        </w:numPr>
        <w:spacing w:line="360" w:lineRule="auto"/>
      </w:pPr>
      <w:r>
        <w:t xml:space="preserve">Give </w:t>
      </w:r>
      <w:r w:rsidRPr="00D07BF0">
        <w:rPr>
          <w:b/>
        </w:rPr>
        <w:t>T</w:t>
      </w:r>
      <w:r>
        <w:rPr>
          <w:b/>
        </w:rPr>
        <w:t>WO</w:t>
      </w:r>
      <w:r>
        <w:t xml:space="preserve"> impacts of urbanisation in developed countries.                                    </w:t>
      </w:r>
      <w:r w:rsidR="00426FD1">
        <w:t xml:space="preserve">  </w:t>
      </w:r>
      <w:r>
        <w:t xml:space="preserve"> (2)</w:t>
      </w:r>
    </w:p>
    <w:p w:rsidR="00354460" w:rsidRDefault="00354460" w:rsidP="00354460">
      <w:pPr>
        <w:pStyle w:val="ListParagraph"/>
        <w:numPr>
          <w:ilvl w:val="0"/>
          <w:numId w:val="3"/>
        </w:numPr>
        <w:spacing w:line="360" w:lineRule="auto"/>
      </w:pPr>
      <w:r>
        <w:t xml:space="preserve">Give </w:t>
      </w:r>
      <w:r w:rsidRPr="00597869">
        <w:rPr>
          <w:b/>
        </w:rPr>
        <w:t>TWO</w:t>
      </w:r>
      <w:r>
        <w:t xml:space="preserve"> impacts of urbanisation in less developed countries.                             </w:t>
      </w:r>
      <w:r w:rsidR="00426FD1">
        <w:t xml:space="preserve">  </w:t>
      </w:r>
      <w:r>
        <w:t xml:space="preserve"> (2)</w:t>
      </w:r>
    </w:p>
    <w:p w:rsidR="00354460" w:rsidRDefault="00354460" w:rsidP="00354460">
      <w:pPr>
        <w:pStyle w:val="ListParagraph"/>
        <w:numPr>
          <w:ilvl w:val="0"/>
          <w:numId w:val="3"/>
        </w:numPr>
        <w:spacing w:line="360" w:lineRule="auto"/>
      </w:pPr>
      <w:r>
        <w:t xml:space="preserve">List </w:t>
      </w:r>
      <w:r w:rsidRPr="00597869">
        <w:rPr>
          <w:b/>
        </w:rPr>
        <w:t>THREE</w:t>
      </w:r>
      <w:r>
        <w:t xml:space="preserve"> environmental impacts of urbanisation.                                              </w:t>
      </w:r>
      <w:r w:rsidR="00426FD1">
        <w:t xml:space="preserve"> </w:t>
      </w:r>
      <w:r>
        <w:t xml:space="preserve">  (3)</w:t>
      </w:r>
    </w:p>
    <w:p w:rsidR="00354460" w:rsidRDefault="00354460" w:rsidP="00354460">
      <w:pPr>
        <w:pStyle w:val="ListParagraph"/>
        <w:numPr>
          <w:ilvl w:val="0"/>
          <w:numId w:val="3"/>
        </w:numPr>
        <w:spacing w:line="360" w:lineRule="auto"/>
      </w:pPr>
      <w:r>
        <w:t xml:space="preserve">Choose ONE of these impacts and explain why it is a problem.                                </w:t>
      </w:r>
      <w:r w:rsidR="00426FD1">
        <w:t xml:space="preserve"> </w:t>
      </w:r>
      <w:r>
        <w:t xml:space="preserve"> (4)</w:t>
      </w:r>
    </w:p>
    <w:p w:rsidR="00BA4EBA" w:rsidRDefault="00BA4EBA" w:rsidP="00BA4EBA">
      <w:pPr>
        <w:spacing w:line="360" w:lineRule="auto"/>
      </w:pPr>
    </w:p>
    <w:p w:rsidR="00BA4EBA" w:rsidRDefault="00024499" w:rsidP="00BA4EBA">
      <w:pPr>
        <w:pStyle w:val="ListParagraph"/>
        <w:numPr>
          <w:ilvl w:val="0"/>
          <w:numId w:val="1"/>
        </w:numPr>
        <w:spacing w:line="360" w:lineRule="auto"/>
      </w:pPr>
      <w:r w:rsidRPr="00C5749A">
        <w:rPr>
          <w:b/>
        </w:rPr>
        <w:t xml:space="preserve">Read </w:t>
      </w:r>
      <w:r w:rsidR="00C5749A">
        <w:rPr>
          <w:b/>
        </w:rPr>
        <w:t>S</w:t>
      </w:r>
      <w:r w:rsidRPr="00C5749A">
        <w:rPr>
          <w:b/>
        </w:rPr>
        <w:t>ource TWO</w:t>
      </w:r>
      <w:r>
        <w:t xml:space="preserve"> and answer the following questions.</w:t>
      </w:r>
    </w:p>
    <w:p w:rsidR="00024499" w:rsidRDefault="00024499" w:rsidP="00024499">
      <w:pPr>
        <w:pStyle w:val="ListParagraph"/>
      </w:pPr>
    </w:p>
    <w:p w:rsidR="00024499" w:rsidRDefault="00024499" w:rsidP="00024499">
      <w:pPr>
        <w:pStyle w:val="ListParagraph"/>
        <w:numPr>
          <w:ilvl w:val="0"/>
          <w:numId w:val="4"/>
        </w:numPr>
        <w:spacing w:line="360" w:lineRule="auto"/>
      </w:pPr>
      <w:r>
        <w:t>What is “urban drift</w:t>
      </w:r>
      <w:bookmarkStart w:id="0" w:name="_GoBack"/>
      <w:bookmarkEnd w:id="0"/>
      <w:r w:rsidR="00186C79">
        <w:t>”?</w:t>
      </w:r>
      <w:r w:rsidR="00C5749A">
        <w:t xml:space="preserve">                                      </w:t>
      </w:r>
      <w:r w:rsidR="00426FD1">
        <w:t xml:space="preserve">                                                             (2)</w:t>
      </w:r>
      <w:r w:rsidR="00C5749A">
        <w:t xml:space="preserve">      </w:t>
      </w:r>
    </w:p>
    <w:p w:rsidR="00024499" w:rsidRPr="00D07BF0" w:rsidRDefault="00024499" w:rsidP="00024499">
      <w:pPr>
        <w:pStyle w:val="ListParagraph"/>
        <w:numPr>
          <w:ilvl w:val="0"/>
          <w:numId w:val="4"/>
        </w:numPr>
        <w:spacing w:line="360" w:lineRule="auto"/>
      </w:pPr>
      <w:r>
        <w:t>There are 4 ways in which populations can change, as shown in source 5.5. Which of these helps explain why the population of Lagos has grown so rapidly?</w:t>
      </w:r>
      <w:r w:rsidR="00426FD1">
        <w:t xml:space="preserve">                              (1)</w:t>
      </w:r>
    </w:p>
    <w:sectPr w:rsidR="00024499" w:rsidRPr="00D07BF0" w:rsidSect="00D07B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31381"/>
    <w:multiLevelType w:val="hybridMultilevel"/>
    <w:tmpl w:val="79DA0D30"/>
    <w:lvl w:ilvl="0" w:tplc="9FA890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E11267"/>
    <w:multiLevelType w:val="hybridMultilevel"/>
    <w:tmpl w:val="97C25DC4"/>
    <w:lvl w:ilvl="0" w:tplc="0556FF7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591EC5"/>
    <w:multiLevelType w:val="hybridMultilevel"/>
    <w:tmpl w:val="A16AC7AA"/>
    <w:lvl w:ilvl="0" w:tplc="583C6C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605FE5"/>
    <w:multiLevelType w:val="hybridMultilevel"/>
    <w:tmpl w:val="AADC5A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BF0"/>
    <w:rsid w:val="00024499"/>
    <w:rsid w:val="00186C79"/>
    <w:rsid w:val="001B27AD"/>
    <w:rsid w:val="001C0A77"/>
    <w:rsid w:val="002468D7"/>
    <w:rsid w:val="00354460"/>
    <w:rsid w:val="00426FD1"/>
    <w:rsid w:val="00541E32"/>
    <w:rsid w:val="00597869"/>
    <w:rsid w:val="005D117A"/>
    <w:rsid w:val="006641C4"/>
    <w:rsid w:val="00664335"/>
    <w:rsid w:val="007D7234"/>
    <w:rsid w:val="00892099"/>
    <w:rsid w:val="00BA4EBA"/>
    <w:rsid w:val="00C5749A"/>
    <w:rsid w:val="00CC7011"/>
    <w:rsid w:val="00D07BF0"/>
    <w:rsid w:val="00DC41E6"/>
    <w:rsid w:val="00F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F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1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27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B27AD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BF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D1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11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27AD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B27AD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google.com.au/url?url=http://heiawa.com/schools-involved.html&amp;rct=j&amp;frm=1&amp;q=&amp;esrc=s&amp;sa=U&amp;ei=fdgYVcDTFMSm8AWghYBg&amp;ved=0CC4Q9QEwDA&amp;usg=AFQjCNE_y2KnYIv0E6LjinvTqb9xyDVv5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462B8-F76C-4333-BC87-0D45E726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73B83395</Template>
  <TotalTime>316</TotalTime>
  <Pages>1</Pages>
  <Words>215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GASS Gale</dc:creator>
  <cp:lastModifiedBy>DONAVON Rebecca</cp:lastModifiedBy>
  <cp:revision>14</cp:revision>
  <cp:lastPrinted>2016-05-17T05:25:00Z</cp:lastPrinted>
  <dcterms:created xsi:type="dcterms:W3CDTF">2016-05-17T00:14:00Z</dcterms:created>
  <dcterms:modified xsi:type="dcterms:W3CDTF">2016-05-25T07:49:00Z</dcterms:modified>
</cp:coreProperties>
</file>