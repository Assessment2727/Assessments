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98" w:rsidRDefault="001F6698" w:rsidP="001F6698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4F475" wp14:editId="1DF32FC8">
                <wp:simplePos x="0" y="0"/>
                <wp:positionH relativeFrom="column">
                  <wp:posOffset>4749977</wp:posOffset>
                </wp:positionH>
                <wp:positionV relativeFrom="paragraph">
                  <wp:posOffset>-259080</wp:posOffset>
                </wp:positionV>
                <wp:extent cx="1095375" cy="5524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698" w:rsidRDefault="001F6698" w:rsidP="001F6698"/>
                          <w:p w:rsidR="001F6698" w:rsidRPr="00EB18E6" w:rsidRDefault="001F6698" w:rsidP="001F6698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EB18E6"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D00A08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/52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4pt;margin-top:-20.4pt;width:86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">
                <v:textbox>
                  <w:txbxContent>
                    <w:p w:rsidR="001F6698" w:rsidRDefault="001F6698" w:rsidP="001F6698"/>
                    <w:p w:rsidR="001F6698" w:rsidRPr="00EB18E6" w:rsidRDefault="001F6698" w:rsidP="001F6698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EB18E6"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="00D00A08">
                        <w:rPr>
                          <w:rFonts w:ascii="Arial" w:hAnsi="Arial" w:cs="Arial"/>
                          <w:sz w:val="40"/>
                          <w:szCs w:val="40"/>
                        </w:rPr>
                        <w:t>/52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B22AEA" wp14:editId="47252E32">
            <wp:simplePos x="0" y="0"/>
            <wp:positionH relativeFrom="column">
              <wp:posOffset>-240030</wp:posOffset>
            </wp:positionH>
            <wp:positionV relativeFrom="paragraph">
              <wp:posOffset>87630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2" name="Picture 2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sz w:val="32"/>
          <w:szCs w:val="32"/>
          <w:u w:val="single"/>
        </w:rPr>
        <w:t>Year 8 HASSL</w:t>
      </w:r>
    </w:p>
    <w:p w:rsidR="001F6698" w:rsidRDefault="001F6698" w:rsidP="001F6698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Task</w:t>
      </w:r>
      <w:r w:rsidR="00B27185">
        <w:rPr>
          <w:rFonts w:ascii="Comic Sans MS" w:hAnsi="Comic Sans MS"/>
          <w:sz w:val="28"/>
          <w:szCs w:val="28"/>
          <w:u w:val="single"/>
        </w:rPr>
        <w:t xml:space="preserve"> 2</w:t>
      </w:r>
      <w:r>
        <w:rPr>
          <w:rFonts w:ascii="Comic Sans MS" w:hAnsi="Comic Sans MS"/>
          <w:sz w:val="28"/>
          <w:szCs w:val="28"/>
          <w:u w:val="single"/>
        </w:rPr>
        <w:t xml:space="preserve"> - Mapping &amp; Practical Skills Test</w:t>
      </w:r>
    </w:p>
    <w:p w:rsidR="00397A4B" w:rsidRDefault="00397A4B" w:rsidP="001F6698">
      <w:pPr>
        <w:rPr>
          <w:rFonts w:ascii="Comic Sans MS" w:hAnsi="Comic Sans MS"/>
          <w:sz w:val="28"/>
        </w:rPr>
      </w:pPr>
    </w:p>
    <w:p w:rsidR="001F6698" w:rsidRPr="00397A4B" w:rsidRDefault="001F6698" w:rsidP="001F6698">
      <w:pPr>
        <w:rPr>
          <w:rFonts w:ascii="Comic Sans MS" w:hAnsi="Comic Sans MS"/>
          <w:sz w:val="28"/>
        </w:rPr>
      </w:pPr>
      <w:r w:rsidRPr="00397A4B">
        <w:rPr>
          <w:rFonts w:ascii="Comic Sans MS" w:hAnsi="Comic Sans MS"/>
          <w:sz w:val="28"/>
        </w:rPr>
        <w:t>NAME</w:t>
      </w:r>
      <w:r w:rsidR="00397A4B" w:rsidRPr="00397A4B">
        <w:rPr>
          <w:rFonts w:ascii="Comic Sans MS" w:hAnsi="Comic Sans MS"/>
          <w:sz w:val="28"/>
        </w:rPr>
        <w:t>: _</w:t>
      </w:r>
      <w:r w:rsidRPr="00397A4B">
        <w:rPr>
          <w:rFonts w:ascii="Comic Sans MS" w:hAnsi="Comic Sans MS"/>
          <w:sz w:val="28"/>
        </w:rPr>
        <w:t>__________________ Target: ___</w:t>
      </w:r>
      <w:r w:rsidR="00D00A08">
        <w:rPr>
          <w:rFonts w:ascii="Comic Sans MS" w:hAnsi="Comic Sans MS"/>
          <w:sz w:val="28"/>
        </w:rPr>
        <w:t>/52</w:t>
      </w:r>
      <w:r w:rsidRPr="00397A4B">
        <w:rPr>
          <w:rFonts w:ascii="Comic Sans MS" w:hAnsi="Comic Sans MS"/>
          <w:sz w:val="28"/>
        </w:rPr>
        <w:t xml:space="preserve"> or ____ % </w:t>
      </w:r>
      <w:r w:rsidRPr="00397A4B">
        <w:rPr>
          <w:rFonts w:ascii="Arial" w:hAnsi="Arial" w:cs="Arial"/>
          <w:sz w:val="48"/>
          <w:szCs w:val="44"/>
        </w:rPr>
        <w:sym w:font="Wingdings" w:char="F043"/>
      </w:r>
      <w:r w:rsidRPr="00397A4B">
        <w:rPr>
          <w:rFonts w:ascii="Arial" w:hAnsi="Arial" w:cs="Arial"/>
          <w:sz w:val="48"/>
          <w:szCs w:val="44"/>
        </w:rPr>
        <w:t xml:space="preserve">  </w:t>
      </w:r>
      <w:r w:rsidRPr="00397A4B">
        <w:rPr>
          <w:rFonts w:ascii="Arial" w:hAnsi="Arial" w:cs="Arial"/>
          <w:sz w:val="48"/>
          <w:szCs w:val="44"/>
        </w:rPr>
        <w:sym w:font="Wingdings" w:char="F044"/>
      </w:r>
    </w:p>
    <w:p w:rsidR="001F6698" w:rsidRPr="00397A4B" w:rsidRDefault="002C5C9F" w:rsidP="001F66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5 minutes reading and 40</w:t>
      </w:r>
      <w:r w:rsidR="001F6698" w:rsidRPr="00397A4B">
        <w:rPr>
          <w:rFonts w:ascii="Arial" w:hAnsi="Arial" w:cs="Arial"/>
          <w:b/>
          <w:bCs/>
          <w:sz w:val="28"/>
        </w:rPr>
        <w:t xml:space="preserve"> minutes working time</w:t>
      </w:r>
    </w:p>
    <w:p w:rsidR="0016513E" w:rsidRDefault="0016513E"/>
    <w:p w:rsidR="001F6698" w:rsidRDefault="001F6698" w:rsidP="001F6698">
      <w:pPr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 the names of </w:t>
      </w:r>
      <w:r w:rsidRPr="00E76F55">
        <w:rPr>
          <w:rFonts w:ascii="Arial" w:hAnsi="Arial" w:cs="Arial"/>
          <w:b/>
          <w:bCs/>
        </w:rPr>
        <w:t>three</w:t>
      </w:r>
      <w:r>
        <w:rPr>
          <w:rFonts w:ascii="Arial" w:hAnsi="Arial" w:cs="Arial"/>
          <w:b/>
          <w:bCs/>
        </w:rPr>
        <w:t xml:space="preserve"> types of maps.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(3)</w:t>
      </w:r>
    </w:p>
    <w:p w:rsidR="001F6698" w:rsidRDefault="001F6698" w:rsidP="001F6698">
      <w:pPr>
        <w:ind w:left="360"/>
        <w:rPr>
          <w:rFonts w:ascii="Arial" w:hAnsi="Arial" w:cs="Arial"/>
          <w:bCs/>
        </w:rPr>
      </w:pPr>
    </w:p>
    <w:p w:rsidR="001F6698" w:rsidRPr="006B3956" w:rsidRDefault="001F6698" w:rsidP="006B3956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6B3956">
        <w:rPr>
          <w:rFonts w:ascii="Arial" w:hAnsi="Arial" w:cs="Arial"/>
          <w:bCs/>
        </w:rPr>
        <w:t>__________________________________________________________</w:t>
      </w:r>
      <w:r w:rsidRPr="006B3956">
        <w:rPr>
          <w:rFonts w:ascii="Arial" w:hAnsi="Arial" w:cs="Arial"/>
          <w:bCs/>
        </w:rPr>
        <w:br/>
      </w:r>
    </w:p>
    <w:p w:rsidR="001F6698" w:rsidRDefault="001F6698" w:rsidP="001F6698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</w:t>
      </w:r>
    </w:p>
    <w:p w:rsidR="001F6698" w:rsidRDefault="001F6698" w:rsidP="001F6698">
      <w:pPr>
        <w:ind w:left="720"/>
        <w:rPr>
          <w:rFonts w:ascii="Arial" w:hAnsi="Arial" w:cs="Arial"/>
          <w:bCs/>
        </w:rPr>
      </w:pPr>
    </w:p>
    <w:p w:rsidR="001F6698" w:rsidRDefault="001F6698" w:rsidP="001F6698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</w:t>
      </w:r>
    </w:p>
    <w:p w:rsidR="001F6698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 xml:space="preserve">State what </w:t>
      </w:r>
      <w:r w:rsidRPr="00C43AE2">
        <w:rPr>
          <w:rFonts w:ascii="Arial" w:hAnsi="Arial" w:cs="Arial"/>
          <w:b/>
          <w:bCs/>
        </w:rPr>
        <w:t xml:space="preserve">BOLTSS </w:t>
      </w:r>
      <w:r w:rsidRPr="00E3630E">
        <w:rPr>
          <w:rFonts w:ascii="Arial" w:hAnsi="Arial" w:cs="Arial"/>
          <w:bCs/>
        </w:rPr>
        <w:t>stands for.</w:t>
      </w:r>
      <w:r w:rsidRPr="00E3630E">
        <w:rPr>
          <w:rFonts w:ascii="Arial" w:hAnsi="Arial" w:cs="Arial"/>
          <w:bCs/>
        </w:rPr>
        <w:tab/>
      </w:r>
      <w:r w:rsidRPr="00E3630E">
        <w:rPr>
          <w:rFonts w:ascii="Arial" w:hAnsi="Arial" w:cs="Arial"/>
          <w:bCs/>
        </w:rPr>
        <w:tab/>
      </w:r>
      <w:r w:rsidRPr="00E3630E">
        <w:rPr>
          <w:rFonts w:ascii="Arial" w:hAnsi="Arial" w:cs="Arial"/>
          <w:bCs/>
        </w:rPr>
        <w:tab/>
      </w:r>
      <w:r w:rsidRPr="00E3630E">
        <w:rPr>
          <w:rFonts w:ascii="Arial" w:hAnsi="Arial" w:cs="Arial"/>
          <w:bCs/>
        </w:rPr>
        <w:tab/>
      </w:r>
      <w:r w:rsidRPr="00E3630E">
        <w:rPr>
          <w:rFonts w:ascii="Arial" w:hAnsi="Arial" w:cs="Arial"/>
          <w:bCs/>
        </w:rPr>
        <w:tab/>
      </w:r>
      <w:r w:rsidRPr="00E3630E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(6</w:t>
      </w:r>
      <w:r w:rsidRPr="00E3630E">
        <w:rPr>
          <w:rFonts w:ascii="Arial" w:hAnsi="Arial" w:cs="Arial"/>
          <w:bCs/>
        </w:rPr>
        <w:t>)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B - ________________________________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O - ________________________________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L - ________________________________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T - ________________________________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1F6698" w:rsidRPr="00E3630E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Default="001F6698" w:rsidP="001F6698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1F6698" w:rsidRDefault="001F6698" w:rsidP="001F6698">
      <w:pPr>
        <w:pStyle w:val="ListParagraph"/>
        <w:ind w:left="360"/>
        <w:rPr>
          <w:rFonts w:ascii="Arial" w:hAnsi="Arial" w:cs="Arial"/>
          <w:bCs/>
        </w:rPr>
      </w:pPr>
    </w:p>
    <w:p w:rsidR="001F6698" w:rsidRPr="001F6698" w:rsidRDefault="001F6698" w:rsidP="001F6698">
      <w:pPr>
        <w:numPr>
          <w:ilvl w:val="0"/>
          <w:numId w:val="1"/>
        </w:numPr>
        <w:spacing w:before="120"/>
        <w:rPr>
          <w:rFonts w:ascii="Arial" w:hAnsi="Arial" w:cs="Arial"/>
          <w:bCs/>
        </w:rPr>
      </w:pPr>
      <w:r w:rsidRPr="001F6698">
        <w:rPr>
          <w:rFonts w:ascii="Arial" w:hAnsi="Arial" w:cs="Arial"/>
          <w:bCs/>
        </w:rPr>
        <w:t xml:space="preserve">For each of the following scales, </w:t>
      </w:r>
      <w:r w:rsidR="00B6749B">
        <w:rPr>
          <w:rFonts w:ascii="Arial" w:hAnsi="Arial" w:cs="Arial"/>
          <w:bCs/>
        </w:rPr>
        <w:t>calculate how many kilometres are</w:t>
      </w:r>
      <w:bookmarkStart w:id="0" w:name="_GoBack"/>
      <w:bookmarkEnd w:id="0"/>
      <w:r w:rsidRPr="001F6698">
        <w:rPr>
          <w:rFonts w:ascii="Arial" w:hAnsi="Arial" w:cs="Arial"/>
          <w:bCs/>
        </w:rPr>
        <w:t xml:space="preserve"> represented by one centimetre on the map.</w:t>
      </w:r>
      <w:r w:rsidR="00397A4B">
        <w:rPr>
          <w:rFonts w:ascii="Arial" w:hAnsi="Arial" w:cs="Arial"/>
          <w:bCs/>
        </w:rPr>
        <w:t xml:space="preserve"> </w:t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</w:r>
      <w:r w:rsidR="00397A4B">
        <w:rPr>
          <w:rFonts w:ascii="Arial" w:hAnsi="Arial" w:cs="Arial"/>
          <w:bCs/>
        </w:rPr>
        <w:tab/>
        <w:t>(3)</w:t>
      </w:r>
    </w:p>
    <w:p w:rsidR="001F6698" w:rsidRPr="001F6698" w:rsidRDefault="00D00A08" w:rsidP="00397A4B">
      <w:pPr>
        <w:numPr>
          <w:ilvl w:val="1"/>
          <w:numId w:val="1"/>
        </w:numPr>
        <w:spacing w:before="12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1:250 </w:t>
      </w:r>
      <w:r w:rsidR="001F6698" w:rsidRPr="001F6698">
        <w:rPr>
          <w:rFonts w:ascii="Arial" w:hAnsi="Arial" w:cs="Arial"/>
          <w:bCs/>
        </w:rPr>
        <w:t>000 = _________________ km’s</w:t>
      </w:r>
    </w:p>
    <w:p w:rsidR="001F6698" w:rsidRPr="001F6698" w:rsidRDefault="001F6698" w:rsidP="00397A4B">
      <w:pPr>
        <w:numPr>
          <w:ilvl w:val="1"/>
          <w:numId w:val="1"/>
        </w:numPr>
        <w:spacing w:before="120" w:line="276" w:lineRule="auto"/>
        <w:rPr>
          <w:rFonts w:ascii="Arial" w:hAnsi="Arial" w:cs="Arial"/>
          <w:bCs/>
        </w:rPr>
      </w:pPr>
      <w:r w:rsidRPr="001F6698">
        <w:rPr>
          <w:rFonts w:ascii="Arial" w:hAnsi="Arial" w:cs="Arial"/>
          <w:bCs/>
        </w:rPr>
        <w:t>One centimetre to 50,000 cm’s = __________________km’s</w:t>
      </w:r>
    </w:p>
    <w:p w:rsidR="00397A4B" w:rsidRDefault="00D00A08" w:rsidP="00D00A08">
      <w:pPr>
        <w:numPr>
          <w:ilvl w:val="1"/>
          <w:numId w:val="1"/>
        </w:numPr>
        <w:spacing w:before="120" w:line="360" w:lineRule="auto"/>
        <w:ind w:left="1434" w:hanging="357"/>
        <w:rPr>
          <w:rFonts w:ascii="Arial" w:hAnsi="Arial" w:cs="Arial"/>
          <w:bCs/>
        </w:rPr>
      </w:pPr>
      <w:r w:rsidRPr="00D00A08">
        <w:rPr>
          <w:rFonts w:ascii="Arial" w:hAnsi="Arial" w:cs="Arial"/>
          <w:bCs/>
        </w:rPr>
        <w:t>Write 1:</w:t>
      </w:r>
      <w:r w:rsidR="001F6698" w:rsidRPr="00D00A08">
        <w:rPr>
          <w:rFonts w:ascii="Arial" w:hAnsi="Arial" w:cs="Arial"/>
          <w:bCs/>
        </w:rPr>
        <w:t xml:space="preserve">100,000 </w:t>
      </w:r>
      <w:r w:rsidR="00726C67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s a statement of scale. ______________________________________________________________________________________________________________________________________</w:t>
      </w:r>
    </w:p>
    <w:p w:rsidR="001F6698" w:rsidRPr="006B3956" w:rsidRDefault="001F6698" w:rsidP="006B3956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Cs/>
        </w:rPr>
      </w:pPr>
      <w:r w:rsidRPr="006B3956">
        <w:rPr>
          <w:rFonts w:ascii="Arial" w:hAnsi="Arial" w:cs="Arial"/>
          <w:bCs/>
        </w:rPr>
        <w:t xml:space="preserve">State </w:t>
      </w:r>
      <w:r w:rsidR="00D00A08" w:rsidRPr="006B3956">
        <w:rPr>
          <w:rFonts w:ascii="Arial" w:hAnsi="Arial" w:cs="Arial"/>
          <w:bCs/>
        </w:rPr>
        <w:t xml:space="preserve">THREE </w:t>
      </w:r>
      <w:r w:rsidRPr="006B3956">
        <w:rPr>
          <w:rFonts w:ascii="Arial" w:hAnsi="Arial" w:cs="Arial"/>
          <w:bCs/>
        </w:rPr>
        <w:t>ways that scale can be shown on a map:</w:t>
      </w:r>
      <w:r w:rsidR="00D00A08" w:rsidRPr="006B3956">
        <w:rPr>
          <w:rFonts w:ascii="Arial" w:hAnsi="Arial" w:cs="Arial"/>
          <w:bCs/>
        </w:rPr>
        <w:t xml:space="preserve"> </w:t>
      </w:r>
      <w:r w:rsidR="00D00A08" w:rsidRPr="006B3956">
        <w:rPr>
          <w:rFonts w:ascii="Arial" w:hAnsi="Arial" w:cs="Arial"/>
          <w:bCs/>
        </w:rPr>
        <w:tab/>
      </w:r>
      <w:r w:rsidR="00D00A08" w:rsidRPr="006B3956">
        <w:rPr>
          <w:rFonts w:ascii="Arial" w:hAnsi="Arial" w:cs="Arial"/>
          <w:bCs/>
        </w:rPr>
        <w:tab/>
      </w:r>
      <w:r w:rsidR="00D00A08" w:rsidRPr="006B3956">
        <w:rPr>
          <w:rFonts w:ascii="Arial" w:hAnsi="Arial" w:cs="Arial"/>
          <w:bCs/>
        </w:rPr>
        <w:tab/>
      </w:r>
      <w:r w:rsidR="00D00A08" w:rsidRPr="006B3956">
        <w:rPr>
          <w:rFonts w:ascii="Arial" w:hAnsi="Arial" w:cs="Arial"/>
          <w:bCs/>
        </w:rPr>
        <w:tab/>
      </w:r>
      <w:r w:rsidR="00D00A08" w:rsidRPr="006B3956">
        <w:rPr>
          <w:rFonts w:ascii="Arial" w:hAnsi="Arial" w:cs="Arial"/>
          <w:bCs/>
        </w:rPr>
        <w:tab/>
        <w:t>(3</w:t>
      </w:r>
      <w:r w:rsidR="00397A4B" w:rsidRPr="006B3956">
        <w:rPr>
          <w:rFonts w:ascii="Arial" w:hAnsi="Arial" w:cs="Arial"/>
          <w:bCs/>
        </w:rPr>
        <w:t>)</w:t>
      </w:r>
    </w:p>
    <w:tbl>
      <w:tblPr>
        <w:tblStyle w:val="TableGrid"/>
        <w:tblW w:w="9988" w:type="dxa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4901"/>
      </w:tblGrid>
      <w:tr w:rsidR="001F6698" w:rsidTr="006B3956">
        <w:trPr>
          <w:trHeight w:val="545"/>
        </w:trPr>
        <w:tc>
          <w:tcPr>
            <w:tcW w:w="5087" w:type="dxa"/>
          </w:tcPr>
          <w:p w:rsidR="001F6698" w:rsidRPr="006B3956" w:rsidRDefault="006B3956" w:rsidP="006B3956">
            <w:pPr>
              <w:spacing w:before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i)</w:t>
            </w:r>
          </w:p>
        </w:tc>
        <w:tc>
          <w:tcPr>
            <w:tcW w:w="4901" w:type="dxa"/>
          </w:tcPr>
          <w:p w:rsidR="001F6698" w:rsidRPr="001F6698" w:rsidRDefault="006B3956" w:rsidP="006B3956">
            <w:pPr>
              <w:pStyle w:val="ListParagraph"/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iii)</w:t>
            </w:r>
          </w:p>
        </w:tc>
      </w:tr>
      <w:tr w:rsidR="001F6698" w:rsidTr="006B3956">
        <w:trPr>
          <w:trHeight w:val="545"/>
        </w:trPr>
        <w:tc>
          <w:tcPr>
            <w:tcW w:w="5087" w:type="dxa"/>
          </w:tcPr>
          <w:p w:rsidR="001F6698" w:rsidRPr="006B3956" w:rsidRDefault="006B3956" w:rsidP="006B3956">
            <w:pPr>
              <w:spacing w:before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ii)</w:t>
            </w:r>
          </w:p>
        </w:tc>
        <w:tc>
          <w:tcPr>
            <w:tcW w:w="4901" w:type="dxa"/>
          </w:tcPr>
          <w:p w:rsidR="001F6698" w:rsidRPr="001F6698" w:rsidRDefault="001F6698" w:rsidP="00D00A08">
            <w:pPr>
              <w:pStyle w:val="ListParagraph"/>
              <w:spacing w:before="120"/>
              <w:rPr>
                <w:rFonts w:ascii="Arial" w:hAnsi="Arial" w:cs="Arial"/>
                <w:bCs/>
              </w:rPr>
            </w:pPr>
          </w:p>
        </w:tc>
      </w:tr>
    </w:tbl>
    <w:p w:rsidR="001F6698" w:rsidRDefault="001F6698" w:rsidP="001F6698">
      <w:pPr>
        <w:rPr>
          <w:rFonts w:ascii="Arial" w:hAnsi="Arial" w:cs="Arial"/>
          <w:b/>
        </w:rPr>
      </w:pPr>
    </w:p>
    <w:p w:rsidR="000620DE" w:rsidRDefault="000620DE" w:rsidP="000620DE">
      <w:pPr>
        <w:pStyle w:val="ListParagraph"/>
        <w:rPr>
          <w:rFonts w:ascii="Arial" w:hAnsi="Arial" w:cs="Arial"/>
        </w:rPr>
      </w:pPr>
    </w:p>
    <w:p w:rsidR="000620DE" w:rsidRPr="006B3956" w:rsidRDefault="000620DE" w:rsidP="006B3956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rPr>
          <w:rFonts w:ascii="Arial" w:hAnsi="Arial" w:cs="Arial"/>
        </w:rPr>
      </w:pPr>
      <w:r w:rsidRPr="006B3956">
        <w:rPr>
          <w:rFonts w:ascii="Arial" w:hAnsi="Arial" w:cs="Arial"/>
        </w:rPr>
        <w:t>Outline one reason why a person may use a map.</w:t>
      </w:r>
      <w:r w:rsidR="00EC6DB2" w:rsidRPr="006B3956">
        <w:rPr>
          <w:rFonts w:ascii="Arial" w:hAnsi="Arial" w:cs="Arial"/>
        </w:rPr>
        <w:t xml:space="preserve"> </w:t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  <w:t>(2)</w:t>
      </w:r>
    </w:p>
    <w:p w:rsidR="000620DE" w:rsidRDefault="000620DE" w:rsidP="000620DE">
      <w:pPr>
        <w:spacing w:line="36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20DE" w:rsidRDefault="000620DE" w:rsidP="000620DE">
      <w:pPr>
        <w:spacing w:line="360" w:lineRule="auto"/>
        <w:rPr>
          <w:rFonts w:ascii="Arial" w:hAnsi="Arial" w:cs="Arial"/>
          <w:b/>
        </w:rPr>
      </w:pPr>
    </w:p>
    <w:p w:rsidR="001F6698" w:rsidRPr="006B3956" w:rsidRDefault="001F6698" w:rsidP="006B39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3956">
        <w:rPr>
          <w:rFonts w:ascii="Arial" w:hAnsi="Arial" w:cs="Arial"/>
        </w:rPr>
        <w:t>Label the compass rose.</w:t>
      </w:r>
      <w:r w:rsidR="00EC6DB2" w:rsidRPr="006B3956">
        <w:rPr>
          <w:rFonts w:ascii="Arial" w:hAnsi="Arial" w:cs="Arial"/>
        </w:rPr>
        <w:t xml:space="preserve"> </w:t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  <w:t>(7)</w:t>
      </w: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397A4B" w:rsidP="001F6698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 wp14:anchorId="48E60C53" wp14:editId="3C7398F4">
            <wp:simplePos x="0" y="0"/>
            <wp:positionH relativeFrom="column">
              <wp:posOffset>1775165</wp:posOffset>
            </wp:positionH>
            <wp:positionV relativeFrom="paragraph">
              <wp:posOffset>16289</wp:posOffset>
            </wp:positionV>
            <wp:extent cx="3178810" cy="3184525"/>
            <wp:effectExtent l="0" t="0" r="2540" b="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37" name="il_fi" descr="http://www.enchantedlearning.com/cgifs/Compassrose_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nchantedlearning.com/cgifs/Compassrose_bw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397A4B" w:rsidRDefault="00397A4B" w:rsidP="001F6698">
      <w:pPr>
        <w:rPr>
          <w:rFonts w:ascii="Arial" w:hAnsi="Arial" w:cs="Arial"/>
        </w:rPr>
      </w:pPr>
    </w:p>
    <w:p w:rsidR="00397A4B" w:rsidRDefault="00397A4B" w:rsidP="001F6698">
      <w:pPr>
        <w:rPr>
          <w:rFonts w:ascii="Arial" w:hAnsi="Arial" w:cs="Arial"/>
        </w:rPr>
      </w:pPr>
    </w:p>
    <w:p w:rsidR="00397A4B" w:rsidRDefault="00397A4B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0620DE" w:rsidRDefault="000620DE" w:rsidP="001F6698">
      <w:pPr>
        <w:rPr>
          <w:rFonts w:ascii="Arial" w:hAnsi="Arial" w:cs="Arial"/>
        </w:rPr>
      </w:pPr>
    </w:p>
    <w:p w:rsidR="00397A4B" w:rsidRPr="006B3956" w:rsidRDefault="006B3956" w:rsidP="006B395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397A4B" w:rsidRPr="006B3956">
        <w:rPr>
          <w:rFonts w:ascii="Arial" w:hAnsi="Arial" w:cs="Arial"/>
        </w:rPr>
        <w:t>List the intermediate cardinal points:</w:t>
      </w:r>
      <w:r w:rsidR="00EC6DB2" w:rsidRPr="006B3956">
        <w:rPr>
          <w:rFonts w:ascii="Arial" w:hAnsi="Arial" w:cs="Arial"/>
        </w:rPr>
        <w:t xml:space="preserve"> </w:t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  <w:t>(4)</w:t>
      </w:r>
    </w:p>
    <w:p w:rsidR="00397A4B" w:rsidRPr="00397A4B" w:rsidRDefault="00397A4B" w:rsidP="00397A4B">
      <w:pPr>
        <w:pStyle w:val="ListParagraph"/>
        <w:rPr>
          <w:rFonts w:ascii="Arial" w:hAnsi="Arial" w:cs="Arial"/>
        </w:rPr>
      </w:pPr>
    </w:p>
    <w:p w:rsidR="00397A4B" w:rsidRDefault="00397A4B" w:rsidP="00397A4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397A4B" w:rsidRDefault="00397A4B" w:rsidP="00397A4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397A4B" w:rsidRDefault="00397A4B" w:rsidP="00397A4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397A4B" w:rsidRPr="00EC6DB2" w:rsidRDefault="00397A4B" w:rsidP="001F669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397A4B" w:rsidRDefault="00397A4B" w:rsidP="001F6698">
      <w:pPr>
        <w:rPr>
          <w:rFonts w:ascii="Arial" w:hAnsi="Arial" w:cs="Arial"/>
        </w:rPr>
      </w:pPr>
    </w:p>
    <w:p w:rsidR="001F6698" w:rsidRPr="006B3956" w:rsidRDefault="006B3956" w:rsidP="006B395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0620DE" w:rsidRPr="006B3956">
        <w:rPr>
          <w:rFonts w:ascii="Arial" w:hAnsi="Arial" w:cs="Arial"/>
        </w:rPr>
        <w:t>L</w:t>
      </w:r>
      <w:r w:rsidR="001F6698" w:rsidRPr="006B3956">
        <w:rPr>
          <w:rFonts w:ascii="Arial" w:hAnsi="Arial" w:cs="Arial"/>
        </w:rPr>
        <w:t>abel on the grid which lines are n</w:t>
      </w:r>
      <w:r w:rsidR="00EC6DB2" w:rsidRPr="006B3956">
        <w:rPr>
          <w:rFonts w:ascii="Arial" w:hAnsi="Arial" w:cs="Arial"/>
        </w:rPr>
        <w:t xml:space="preserve">orthings and which are </w:t>
      </w:r>
      <w:proofErr w:type="spellStart"/>
      <w:r w:rsidR="00EC6DB2" w:rsidRPr="006B3956">
        <w:rPr>
          <w:rFonts w:ascii="Arial" w:hAnsi="Arial" w:cs="Arial"/>
        </w:rPr>
        <w:t>eastings</w:t>
      </w:r>
      <w:proofErr w:type="spellEnd"/>
      <w:r w:rsidR="00EC6DB2" w:rsidRPr="006B3956">
        <w:rPr>
          <w:rFonts w:ascii="Arial" w:hAnsi="Arial" w:cs="Arial"/>
        </w:rPr>
        <w:t xml:space="preserve">. </w:t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  <w:t>(2)</w:t>
      </w:r>
    </w:p>
    <w:p w:rsidR="00EC6DB2" w:rsidRPr="00EC6DB2" w:rsidRDefault="00EC6DB2" w:rsidP="00EC6DB2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FA973" wp14:editId="08D46E55">
                <wp:simplePos x="0" y="0"/>
                <wp:positionH relativeFrom="column">
                  <wp:posOffset>1431985</wp:posOffset>
                </wp:positionH>
                <wp:positionV relativeFrom="paragraph">
                  <wp:posOffset>10400</wp:posOffset>
                </wp:positionV>
                <wp:extent cx="2329132" cy="0"/>
                <wp:effectExtent l="0" t="0" r="3365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C21181" id="Straight Connector 6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.8pt" to="296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58996647" wp14:editId="0FF5A2DD">
            <wp:simplePos x="0" y="0"/>
            <wp:positionH relativeFrom="column">
              <wp:posOffset>1379819</wp:posOffset>
            </wp:positionH>
            <wp:positionV relativeFrom="paragraph">
              <wp:posOffset>58756</wp:posOffset>
            </wp:positionV>
            <wp:extent cx="299593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26" y="21307"/>
                <wp:lineTo x="2142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75AF6E" wp14:editId="06D8032E">
                <wp:simplePos x="0" y="0"/>
                <wp:positionH relativeFrom="column">
                  <wp:posOffset>4205664</wp:posOffset>
                </wp:positionH>
                <wp:positionV relativeFrom="paragraph">
                  <wp:posOffset>5080</wp:posOffset>
                </wp:positionV>
                <wp:extent cx="2329132" cy="0"/>
                <wp:effectExtent l="0" t="0" r="1460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5pt,.4pt" to="514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EC6DB2" w:rsidRDefault="00EC6DB2" w:rsidP="001F6698">
      <w:pPr>
        <w:rPr>
          <w:rFonts w:ascii="Arial" w:hAnsi="Arial" w:cs="Arial"/>
        </w:rPr>
      </w:pPr>
    </w:p>
    <w:p w:rsidR="00EC6DB2" w:rsidRDefault="00EC6DB2" w:rsidP="001F6698">
      <w:pPr>
        <w:rPr>
          <w:rFonts w:ascii="Arial" w:hAnsi="Arial" w:cs="Arial"/>
        </w:rPr>
      </w:pPr>
    </w:p>
    <w:p w:rsidR="001F6698" w:rsidRDefault="001F6698" w:rsidP="001F6698">
      <w:pPr>
        <w:rPr>
          <w:rFonts w:ascii="Arial" w:hAnsi="Arial" w:cs="Arial"/>
        </w:rPr>
      </w:pPr>
    </w:p>
    <w:p w:rsidR="001F6698" w:rsidRDefault="006B3956" w:rsidP="006B3956">
      <w:pPr>
        <w:tabs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1F6698">
        <w:rPr>
          <w:rFonts w:ascii="Arial" w:hAnsi="Arial" w:cs="Arial"/>
        </w:rPr>
        <w:t>How many numbers does an area reference have? _____________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>(1)</w:t>
      </w:r>
    </w:p>
    <w:p w:rsidR="001F6698" w:rsidRDefault="001F6698" w:rsidP="001F6698">
      <w:pPr>
        <w:tabs>
          <w:tab w:val="left" w:pos="450"/>
        </w:tabs>
        <w:ind w:left="360"/>
        <w:rPr>
          <w:rFonts w:ascii="Arial" w:hAnsi="Arial" w:cs="Arial"/>
        </w:rPr>
      </w:pPr>
    </w:p>
    <w:p w:rsidR="001F6698" w:rsidRPr="006B3956" w:rsidRDefault="001F6698" w:rsidP="006B3956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="Arial" w:hAnsi="Arial" w:cs="Arial"/>
        </w:rPr>
      </w:pPr>
      <w:r w:rsidRPr="006B3956">
        <w:rPr>
          <w:rFonts w:ascii="Arial" w:hAnsi="Arial" w:cs="Arial"/>
        </w:rPr>
        <w:t>How many numbers does a grid reference have? ______________</w:t>
      </w:r>
      <w:r w:rsidR="00EC6DB2" w:rsidRPr="006B3956">
        <w:rPr>
          <w:rFonts w:ascii="Arial" w:hAnsi="Arial" w:cs="Arial"/>
        </w:rPr>
        <w:t xml:space="preserve"> </w:t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</w:r>
      <w:r w:rsidR="00EC6DB2" w:rsidRPr="006B3956">
        <w:rPr>
          <w:rFonts w:ascii="Arial" w:hAnsi="Arial" w:cs="Arial"/>
        </w:rPr>
        <w:tab/>
        <w:t>(1)</w:t>
      </w:r>
    </w:p>
    <w:p w:rsidR="001F6698" w:rsidRDefault="001F6698" w:rsidP="001F6698">
      <w:pPr>
        <w:tabs>
          <w:tab w:val="left" w:pos="450"/>
        </w:tabs>
        <w:rPr>
          <w:rFonts w:ascii="Arial" w:hAnsi="Arial" w:cs="Arial"/>
        </w:rPr>
      </w:pPr>
    </w:p>
    <w:p w:rsidR="000620DE" w:rsidRDefault="001F6698" w:rsidP="006B3956">
      <w:pPr>
        <w:numPr>
          <w:ilvl w:val="0"/>
          <w:numId w:val="16"/>
        </w:numPr>
        <w:tabs>
          <w:tab w:val="left" w:pos="450"/>
        </w:tabs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eastings</w:t>
      </w:r>
      <w:proofErr w:type="spellEnd"/>
      <w:r>
        <w:rPr>
          <w:rFonts w:ascii="Arial" w:hAnsi="Arial" w:cs="Arial"/>
        </w:rPr>
        <w:t xml:space="preserve"> or northings go first when writing out the co-ordinates?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 xml:space="preserve">(1) </w:t>
      </w:r>
      <w:r>
        <w:rPr>
          <w:rFonts w:ascii="Arial" w:hAnsi="Arial" w:cs="Arial"/>
        </w:rPr>
        <w:t>________________________________</w:t>
      </w:r>
    </w:p>
    <w:p w:rsidR="00106FF4" w:rsidRPr="000620DE" w:rsidRDefault="000620DE" w:rsidP="000620D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XSpec="center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"/>
        <w:gridCol w:w="181"/>
        <w:gridCol w:w="953"/>
        <w:gridCol w:w="181"/>
        <w:gridCol w:w="953"/>
        <w:gridCol w:w="181"/>
        <w:gridCol w:w="953"/>
        <w:gridCol w:w="181"/>
        <w:gridCol w:w="953"/>
        <w:gridCol w:w="181"/>
        <w:gridCol w:w="953"/>
        <w:gridCol w:w="181"/>
        <w:gridCol w:w="953"/>
        <w:gridCol w:w="181"/>
        <w:gridCol w:w="975"/>
        <w:gridCol w:w="159"/>
        <w:gridCol w:w="440"/>
      </w:tblGrid>
      <w:tr w:rsidR="001F6698" w:rsidRPr="00E9088E" w:rsidTr="00106FF4">
        <w:trPr>
          <w:trHeight w:val="283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793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right"/>
              <w:rPr>
                <w:sz w:val="20"/>
                <w:szCs w:val="20"/>
              </w:rPr>
            </w:pPr>
          </w:p>
        </w:tc>
      </w:tr>
      <w:tr w:rsidR="001F6698" w:rsidTr="00106FF4">
        <w:trPr>
          <w:trHeight w:val="1134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right"/>
              <w:rPr>
                <w:sz w:val="20"/>
              </w:rPr>
            </w:pPr>
            <w:r w:rsidRPr="00E9088E">
              <w:rPr>
                <w:sz w:val="20"/>
              </w:rPr>
              <w:t>23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F6698" w:rsidRDefault="001F6698" w:rsidP="00106FF4">
            <w:pPr>
              <w:jc w:val="right"/>
            </w:pPr>
            <w:r w:rsidRPr="00E9088E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3A9E21" wp14:editId="6FD160A8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-5715</wp:posOffset>
                      </wp:positionV>
                      <wp:extent cx="5038090" cy="3615055"/>
                      <wp:effectExtent l="19685" t="22860" r="19050" b="19685"/>
                      <wp:wrapNone/>
                      <wp:docPr id="56" name="Freeform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038090" cy="3615055"/>
                              </a:xfrm>
                              <a:custGeom>
                                <a:avLst/>
                                <a:gdLst>
                                  <a:gd name="T0" fmla="*/ 0 w 7934"/>
                                  <a:gd name="T1" fmla="*/ 5693 h 5693"/>
                                  <a:gd name="T2" fmla="*/ 3520 w 7934"/>
                                  <a:gd name="T3" fmla="*/ 4346 h 5693"/>
                                  <a:gd name="T4" fmla="*/ 4787 w 7934"/>
                                  <a:gd name="T5" fmla="*/ 2013 h 5693"/>
                                  <a:gd name="T6" fmla="*/ 7934 w 7934"/>
                                  <a:gd name="T7" fmla="*/ 0 h 5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934" h="5693">
                                    <a:moveTo>
                                      <a:pt x="0" y="5693"/>
                                    </a:moveTo>
                                    <a:cubicBezTo>
                                      <a:pt x="1361" y="5326"/>
                                      <a:pt x="2722" y="4959"/>
                                      <a:pt x="3520" y="4346"/>
                                    </a:cubicBezTo>
                                    <a:cubicBezTo>
                                      <a:pt x="4318" y="3733"/>
                                      <a:pt x="4051" y="2737"/>
                                      <a:pt x="4787" y="2013"/>
                                    </a:cubicBezTo>
                                    <a:cubicBezTo>
                                      <a:pt x="5523" y="1289"/>
                                      <a:pt x="6728" y="644"/>
                                      <a:pt x="7934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A66A94D" id="Freeform 56" o:spid="_x0000_s1026" style="position:absolute;margin-left:-4.45pt;margin-top:-.45pt;width:396.7pt;height:28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4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" path="m,5693c1361,5326,2722,4959,3520,4346,4318,3733,4051,2737,4787,2013,5523,1289,6728,644,7934,e" filled="f" strokeweight="3pt">
                      <v:path arrowok="t" o:connecttype="custom" o:connectlocs="0,3615055;2235200,2759710;3039745,1278255;5038090,0" o:connectangles="0,0,0,0"/>
                    </v:shape>
                  </w:pict>
                </mc:Fallback>
              </mc:AlternateContent>
            </w:r>
            <w:r w:rsidRPr="00E9088E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75F2DC" wp14:editId="1DF2B61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17780</wp:posOffset>
                      </wp:positionV>
                      <wp:extent cx="5038090" cy="3175000"/>
                      <wp:effectExtent l="19050" t="27305" r="19685" b="26670"/>
                      <wp:wrapNone/>
                      <wp:docPr id="55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038090" cy="3175000"/>
                              </a:xfrm>
                              <a:custGeom>
                                <a:avLst/>
                                <a:gdLst>
                                  <a:gd name="T0" fmla="*/ 0 w 7934"/>
                                  <a:gd name="T1" fmla="*/ 0 h 5000"/>
                                  <a:gd name="T2" fmla="*/ 3467 w 7934"/>
                                  <a:gd name="T3" fmla="*/ 2946 h 5000"/>
                                  <a:gd name="T4" fmla="*/ 7934 w 7934"/>
                                  <a:gd name="T5" fmla="*/ 5000 h 5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934" h="5000">
                                    <a:moveTo>
                                      <a:pt x="0" y="0"/>
                                    </a:moveTo>
                                    <a:cubicBezTo>
                                      <a:pt x="1072" y="1056"/>
                                      <a:pt x="2145" y="2113"/>
                                      <a:pt x="3467" y="2946"/>
                                    </a:cubicBezTo>
                                    <a:cubicBezTo>
                                      <a:pt x="4789" y="3779"/>
                                      <a:pt x="6361" y="4389"/>
                                      <a:pt x="7934" y="5000"/>
                                    </a:cubicBezTo>
                                  </a:path>
                                </a:pathLst>
                              </a:cu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A22F351" id="Freeform 55" o:spid="_x0000_s1026" style="position:absolute;margin-left:-5.25pt;margin-top:1.4pt;width:396.7pt;height:25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4,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" path="m,c1072,1056,2145,2113,3467,2946v1322,833,2894,1443,4467,2054e" filled="f" strokeweight="3pt">
                      <v:path arrowok="t" o:connecttype="custom" o:connectlocs="0,0;2201545,1870710;5038090,3175000" o:connectangles="0,0,0"/>
                    </v:shape>
                  </w:pict>
                </mc:Fallback>
              </mc:AlternateContent>
            </w: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sym w:font="Wingdings" w:char="F06E"/>
            </w:r>
          </w:p>
          <w:p w:rsidR="001F6698" w:rsidRDefault="001F6698" w:rsidP="00106FF4">
            <w:r>
              <w:sym w:font="Wingdings" w:char="F06E"/>
            </w:r>
            <w:r>
              <w:sym w:font="Wingdings" w:char="F06E"/>
            </w:r>
            <w:r>
              <w:t xml:space="preserve"> </w:t>
            </w:r>
          </w:p>
          <w:p w:rsidR="001F6698" w:rsidRDefault="001F6698" w:rsidP="00106FF4">
            <w:r>
              <w:sym w:font="Wingdings" w:char="F06E"/>
            </w:r>
            <w:r>
              <w:sym w:font="Wingdings" w:char="F06E"/>
            </w:r>
            <w:r>
              <w:sym w:font="Wingdings" w:char="F075"/>
            </w:r>
            <w:r>
              <w:t xml:space="preserve">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F6698" w:rsidRDefault="001F6698" w:rsidP="00106FF4">
            <w:r>
              <w:fldChar w:fldCharType="begin"/>
            </w:r>
            <w:r>
              <w:instrText xml:space="preserve"> INCLUDEPICTURE "https://encrypted-tbn1.google.com/images?q=tbn:ANd9GcTd4XsLN7cWa4ARvXRnEtRUXzGi7fAQpNZXs6e_3CGyl_y34TPytA"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"https://encrypted-tbn1.google.com/images?q=tbn:ANd9GcTd4XsLN7cWa4ARvXRnEtRUXzGi7fAQpNZXs6e_3CGyl_y34TPytA"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"https://encrypted-tbn1.google.com/images?q=tbn:ANd9GcTd4XsLN7cWa4ARvXRnEtRUXzGi7fAQpNZXs6e_3CGyl_y34TPytA"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"https://encrypted-tbn1.google.com/images?q=tbn:ANd9GcTd4XsLN7cWa4ARvXRnEtRUXzGi7fAQpNZXs6e_3CGyl_y34TPytA"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"https://encrypted-tbn1.google.com/images?q=tbn:ANd9GcTd4XsLN7cWa4ARvXRnEtRUXzGi7fAQpNZXs6e_3CGyl_y34TPytA"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"https://encrypted-tbn1.google.com/images?q=tbn:ANd9GcTd4XsLN7cWa4ARvXRnEtRUXzGi7fAQpNZXs6e_3CGyl_y34TPytA"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"https://encrypted-tbn1.google.com/images?q=tbn:ANd9GcTd4XsLN7cWa4ARvXRnEtRUXzGi7fAQpNZXs6e_3CGyl_y34TPytA"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"https://encrypted-tbn1.google.com/images?q=tbn:ANd9GcTd4XsLN7cWa4ARvXRnEtRUXzGi7fAQpNZXs6e_3CGyl_y34TPytA"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"https://encrypted-tbn1.google.com/images?q=tbn:ANd9GcTd4XsLN7cWa4ARvXRnEtRUXzGi7fAQpNZXs6e_3CGyl_y34TPytA"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"https://encrypted-tbn1.google.com/images?q=tbn:ANd9GcTd4XsLN7cWa4ARvXRnEtRUXzGi7fAQpNZXs6e_3CGyl_y34TPytA"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10.95pt">
                  <v:imagedata r:id="rId11" r:href="rId12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F6698" w:rsidRDefault="001F6698" w:rsidP="00106FF4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033F8358" wp14:editId="369E804A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678180</wp:posOffset>
                  </wp:positionV>
                  <wp:extent cx="577215" cy="340360"/>
                  <wp:effectExtent l="19050" t="114300" r="0" b="135890"/>
                  <wp:wrapNone/>
                  <wp:docPr id="54" name="Picture 54" descr="http://upload.wikimedia.org/wikipedia/commons/b/bc/NPS_map_symbol_bri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upload.wikimedia.org/wikipedia/commons/b/bc/NPS_map_symbol_bri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2097943">
                            <a:off x="0" y="0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AC6EFF" wp14:editId="672B34DB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13335</wp:posOffset>
                      </wp:positionV>
                      <wp:extent cx="1320800" cy="3615055"/>
                      <wp:effectExtent l="10795" t="13335" r="11430" b="10160"/>
                      <wp:wrapNone/>
                      <wp:docPr id="53" name="Freeform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0800" cy="3615055"/>
                              </a:xfrm>
                              <a:custGeom>
                                <a:avLst/>
                                <a:gdLst>
                                  <a:gd name="T0" fmla="*/ 0 w 2080"/>
                                  <a:gd name="T1" fmla="*/ 0 h 5693"/>
                                  <a:gd name="T2" fmla="*/ 810 w 2080"/>
                                  <a:gd name="T3" fmla="*/ 1268 h 5693"/>
                                  <a:gd name="T4" fmla="*/ 1973 w 2080"/>
                                  <a:gd name="T5" fmla="*/ 3489 h 5693"/>
                                  <a:gd name="T6" fmla="*/ 1455 w 2080"/>
                                  <a:gd name="T7" fmla="*/ 5693 h 5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80" h="5693">
                                    <a:moveTo>
                                      <a:pt x="0" y="0"/>
                                    </a:moveTo>
                                    <a:cubicBezTo>
                                      <a:pt x="240" y="343"/>
                                      <a:pt x="481" y="687"/>
                                      <a:pt x="810" y="1268"/>
                                    </a:cubicBezTo>
                                    <a:cubicBezTo>
                                      <a:pt x="1139" y="1849"/>
                                      <a:pt x="1866" y="2752"/>
                                      <a:pt x="1973" y="3489"/>
                                    </a:cubicBezTo>
                                    <a:cubicBezTo>
                                      <a:pt x="2080" y="4226"/>
                                      <a:pt x="1767" y="4959"/>
                                      <a:pt x="1455" y="5693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E13F0F8" id="Freeform 53" o:spid="_x0000_s1026" style="position:absolute;margin-left:8.35pt;margin-top:1.05pt;width:104pt;height:28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0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" path="m,c240,343,481,687,810,1268v329,581,1056,1484,1163,2221c2080,4226,1767,4959,1455,5693e" filled="f">
                      <v:path arrowok="t" o:connecttype="custom" o:connectlocs="0,0;514350,805180;1252855,2215515;923925,3615055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F979816" wp14:editId="75B27EB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13335</wp:posOffset>
                      </wp:positionV>
                      <wp:extent cx="1320800" cy="3615055"/>
                      <wp:effectExtent l="10795" t="13335" r="11430" b="10160"/>
                      <wp:wrapNone/>
                      <wp:docPr id="52" name="Freeform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0800" cy="3615055"/>
                              </a:xfrm>
                              <a:custGeom>
                                <a:avLst/>
                                <a:gdLst>
                                  <a:gd name="T0" fmla="*/ 0 w 2080"/>
                                  <a:gd name="T1" fmla="*/ 0 h 5693"/>
                                  <a:gd name="T2" fmla="*/ 810 w 2080"/>
                                  <a:gd name="T3" fmla="*/ 1268 h 5693"/>
                                  <a:gd name="T4" fmla="*/ 1973 w 2080"/>
                                  <a:gd name="T5" fmla="*/ 3489 h 5693"/>
                                  <a:gd name="T6" fmla="*/ 1455 w 2080"/>
                                  <a:gd name="T7" fmla="*/ 5693 h 5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80" h="5693">
                                    <a:moveTo>
                                      <a:pt x="0" y="0"/>
                                    </a:moveTo>
                                    <a:cubicBezTo>
                                      <a:pt x="240" y="343"/>
                                      <a:pt x="481" y="687"/>
                                      <a:pt x="810" y="1268"/>
                                    </a:cubicBezTo>
                                    <a:cubicBezTo>
                                      <a:pt x="1139" y="1849"/>
                                      <a:pt x="1866" y="2752"/>
                                      <a:pt x="1973" y="3489"/>
                                    </a:cubicBezTo>
                                    <a:cubicBezTo>
                                      <a:pt x="2080" y="4226"/>
                                      <a:pt x="1767" y="4959"/>
                                      <a:pt x="1455" y="5693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73742AC" id="Freeform 52" o:spid="_x0000_s1026" style="position:absolute;margin-left:-4.4pt;margin-top:1.05pt;width:104pt;height:28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0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" path="m,c240,343,481,687,810,1268v329,581,1056,1484,1163,2221c2080,4226,1767,4959,1455,5693e" filled="f">
                      <v:path arrowok="t" o:connecttype="custom" o:connectlocs="0,0;514350,805180;1252855,2215515;923925,3615055" o:connectangles="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F6698" w:rsidRDefault="001F6698" w:rsidP="00106FF4">
            <w:r>
              <w:t xml:space="preserve">     </w:t>
            </w: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t xml:space="preserve">           </w:t>
            </w:r>
            <w:r>
              <w:sym w:font="Wingdings" w:char="F06E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F6698" w:rsidRDefault="001F6698" w:rsidP="00106FF4">
            <w:r>
              <w:t xml:space="preserve">    </w:t>
            </w:r>
            <w:r>
              <w:sym w:font="Wingdings" w:char="F06E"/>
            </w:r>
            <w:r>
              <w:t xml:space="preserve"> </w:t>
            </w:r>
            <w:r>
              <w:sym w:font="Wingdings" w:char="F075"/>
            </w:r>
          </w:p>
          <w:p w:rsidR="001F6698" w:rsidRDefault="001F6698" w:rsidP="00106FF4">
            <w:r>
              <w:sym w:font="Wingdings" w:char="F075"/>
            </w:r>
            <w:r>
              <w:t xml:space="preserve">        </w:t>
            </w:r>
            <w:r>
              <w:sym w:font="Wingdings" w:char="F06E"/>
            </w:r>
          </w:p>
          <w:p w:rsidR="001F6698" w:rsidRDefault="001F6698" w:rsidP="00106FF4">
            <w:r>
              <w:t xml:space="preserve">  </w:t>
            </w:r>
            <w:r>
              <w:sym w:font="Wingdings" w:char="F06E"/>
            </w:r>
            <w:r>
              <w:t xml:space="preserve">  </w:t>
            </w:r>
            <w:r>
              <w:fldChar w:fldCharType="begin"/>
            </w:r>
            <w:r>
              <w:instrText xml:space="preserve"> INCLUDEPICTURE "http://www.clker.com/cliparts/5/7/6/6/11949843921171714953symbol_for_a_church_on__01.svg.med.png"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"http://www.clker.com/cliparts/5/7/6/6/11949843921171714953symbol_for_a_church_on__01.svg.med.png"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"http://www.clker.com/cliparts/5/7/6/6/11949843921171714953symbol_for_a_church_on__01.svg.med.png"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"http://www.clker.com/cliparts/5/7/6/6/11949843921171714953symbol_for_a_church_on__01.svg.med.png"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"http://www.clker.com/cliparts/5/7/6/6/11949843921171714953symbol_for_a_church_on__01.svg.med.png"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"http://www.clker.com/cliparts/5/7/6/6/11949843921171714953symbol_for_a_church_on__01.svg.med.png"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"http://www.clker.com/cliparts/5/7/6/6/11949843921171714953symbol_for_a_church_on__01.svg.med.png"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"http://www.clker.com/cliparts/5/7/6/6/11949843921171714953symbol_for_a_church_on__01.svg.med.png"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"http://www.clker.com/cliparts/5/7/6/6/11949843921171714953symbol_for_a_church_on__01.svg.med.png"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"http://www.clker.com/cliparts/5/7/6/6/11949843921171714953symbol_for_a_church_on__01.svg.med.png"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26" type="#_x0000_t75" alt="Symbol For A Church On A Map Clip Art" style="width:6.7pt;height:14.25pt">
                  <v:imagedata r:id="rId15" r:href="rId16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  <w:r>
              <w:t xml:space="preserve">  </w:t>
            </w:r>
            <w:r>
              <w:sym w:font="Wingdings" w:char="F06E"/>
            </w:r>
          </w:p>
          <w:p w:rsidR="001F6698" w:rsidRDefault="001F6698" w:rsidP="00106FF4">
            <w:r>
              <w:sym w:font="Wingdings" w:char="F06E"/>
            </w:r>
            <w:r>
              <w:sym w:font="Wingdings" w:char="F06E"/>
            </w:r>
            <w:r>
              <w:sym w:font="Wingdings" w:char="F06E"/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F6698" w:rsidRDefault="001F6698" w:rsidP="00106FF4"/>
        </w:tc>
      </w:tr>
      <w:tr w:rsidR="001F6698" w:rsidTr="00106FF4">
        <w:trPr>
          <w:trHeight w:val="1134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center"/>
              <w:rPr>
                <w:sz w:val="20"/>
              </w:rPr>
            </w:pPr>
            <w:r w:rsidRPr="00E9088E">
              <w:rPr>
                <w:sz w:val="20"/>
              </w:rPr>
              <w:t>22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F6698" w:rsidRDefault="001F6698" w:rsidP="00106FF4">
            <w:pPr>
              <w:jc w:val="right"/>
            </w:pPr>
            <w:r>
              <w:sym w:font="Wingdings" w:char="F06E"/>
            </w:r>
            <w:r>
              <w:sym w:font="Wingdings" w:char="F06E"/>
            </w: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sym w:font="Wingdings" w:char="F06E"/>
            </w:r>
            <w:r>
              <w:t xml:space="preserve">   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>
            <w:pPr>
              <w:jc w:val="right"/>
            </w:pPr>
            <w:r>
              <w:sym w:font="Wingdings" w:char="F06E"/>
            </w:r>
            <w:r>
              <w:sym w:font="Wingdings" w:char="F06E"/>
            </w: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sym w:font="Wingdings" w:char="F075"/>
            </w:r>
            <w:r>
              <w:t xml:space="preserve">       </w:t>
            </w:r>
            <w:r>
              <w:sym w:font="Wingdings" w:char="F06E"/>
            </w:r>
            <w:r>
              <w:sym w:font="Wingdings" w:char="F06E"/>
            </w:r>
          </w:p>
          <w:p w:rsidR="001F6698" w:rsidRDefault="001F6698" w:rsidP="00106FF4">
            <w:pPr>
              <w:jc w:val="right"/>
            </w:pPr>
            <w:r>
              <w:sym w:font="Wingdings" w:char="F075"/>
            </w:r>
            <w:r>
              <w:t xml:space="preserve">      </w:t>
            </w:r>
            <w:r>
              <w:sym w:font="Wingdings" w:char="F06E"/>
            </w:r>
          </w:p>
          <w:p w:rsidR="001F6698" w:rsidRDefault="001F6698" w:rsidP="00106FF4">
            <w:r>
              <w:sym w:font="Wingdings" w:char="F06E"/>
            </w:r>
            <w:r>
              <w:t xml:space="preserve"> </w:t>
            </w:r>
            <w:r>
              <w:sym w:font="Wingdings" w:char="F06E"/>
            </w:r>
            <w:r>
              <w:t xml:space="preserve"> </w:t>
            </w:r>
            <w:r>
              <w:sym w:font="Wingdings" w:char="F075"/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1F6698" w:rsidRDefault="001F6698" w:rsidP="00106FF4">
            <w:pPr>
              <w:rPr>
                <w:rFonts w:ascii="Wingdings" w:hAnsi="Wingdings"/>
                <w:b/>
                <w:sz w:val="48"/>
                <w:szCs w:val="52"/>
              </w:rPr>
            </w:pPr>
            <w:r>
              <w:fldChar w:fldCharType="begin"/>
            </w:r>
            <w:r>
              <w:instrText xml:space="preserve"> INCLUDEPICTURE "https://encrypted-tbn2.google.com/images?q=tbn:ANd9GcS_X7zAFToC_0vWDkCA-vmTnRN9if7eUrYuX2aYp9VlSW05NZdq"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"https://encrypted-tbn2.google.com/images?q=tbn:ANd9GcS_X7zAFToC_0vWDkCA-vmTnRN9if7eUrYuX2aYp9VlSW05NZdq"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"https://encrypted-tbn2.google.com/images?q=tbn:ANd9GcS_X7zAFToC_0vWDkCA-vmTnRN9if7eUrYuX2aYp9VlSW05NZdq"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"https://encrypted-tbn2.google.com/images?q=tbn:ANd9GcS_X7zAFToC_0vWDkCA-vmTnRN9if7eUrYuX2aYp9VlSW05NZdq"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"https://encrypted-tbn2.google.com/images?q=tbn:ANd9GcS_X7zAFToC_0vWDkCA-vmTnRN9if7eUrYuX2aYp9VlSW05NZdq"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"https://encrypted-tbn2.google.com/images?q=tbn:ANd9GcS_X7zAFToC_0vWDkCA-vmTnRN9if7eUrYuX2aYp9VlSW05NZdq"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"https://encrypted-tbn2.google.com/images?q=tbn:ANd9GcS_X7zAFToC_0vWDkCA-vmTnRN9if7eUrYuX2aYp9VlSW05NZdq"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"https://encrypted-tbn2.google.com/images?q=tbn:ANd9GcS_X7zAFToC_0vWDkCA-vmTnRN9if7eUrYuX2aYp9VlSW05NZdq"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"https://encrypted-tbn2.google.com/images?q=tbn:ANd9GcS_X7zAFToC_0vWDkCA-vmTnRN9if7eUrYuX2aYp9VlSW05NZdq"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"https://encrypted-tbn2.google.com/images?q=tbn:ANd9GcS_X7zAFToC_0vWDkCA-vmTnRN9if7eUrYuX2aYp9VlSW05NZdq"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27" type="#_x0000_t75" style="width:11.5pt;height:11.5pt">
                  <v:imagedata r:id="rId17" r:href="rId18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  <w:r>
              <w:t xml:space="preserve">   </w:t>
            </w: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  <w:p w:rsidR="001F6698" w:rsidRPr="000B7C8E" w:rsidRDefault="001F6698" w:rsidP="00106FF4">
            <w:pPr>
              <w:jc w:val="right"/>
              <w:rPr>
                <w:b/>
                <w:sz w:val="48"/>
              </w:rPr>
            </w:pPr>
            <w:r>
              <w:t xml:space="preserve">  </w:t>
            </w: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Pr="00E9088E" w:rsidRDefault="001F6698" w:rsidP="00106FF4">
            <w:pPr>
              <w:spacing w:before="240"/>
              <w:rPr>
                <w:b/>
                <w:sz w:val="32"/>
                <w:szCs w:val="32"/>
              </w:rPr>
            </w:pPr>
            <w:r w:rsidRPr="00BC3E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BB46D6D" wp14:editId="33D6CFE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393065</wp:posOffset>
                      </wp:positionV>
                      <wp:extent cx="267970" cy="324485"/>
                      <wp:effectExtent l="0" t="2540" r="0" b="0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324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Pr="00E9088E" w:rsidRDefault="001F6698" w:rsidP="001F669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E9088E">
                                    <w:rPr>
                                      <w:rFonts w:ascii="Wingdings" w:hAnsi="Wingdings"/>
                                      <w:b/>
                                      <w:sz w:val="40"/>
                                      <w:szCs w:val="52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7" type="#_x0000_t202" style="position:absolute;margin-left:19.5pt;margin-top:30.95pt;width:21.1pt;height:2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" filled="f" stroked="f">
                      <v:textbox inset=".5mm,0,.5mm,0">
                        <w:txbxContent>
                          <w:p w:rsidR="001F6698" w:rsidRPr="00E9088E" w:rsidRDefault="001F6698" w:rsidP="001F6698">
                            <w:pPr>
                              <w:rPr>
                                <w:sz w:val="16"/>
                              </w:rPr>
                            </w:pPr>
                            <w:r w:rsidRPr="00E9088E">
                              <w:rPr>
                                <w:rFonts w:ascii="Wingdings" w:hAnsi="Wingdings"/>
                                <w:b/>
                                <w:sz w:val="40"/>
                                <w:szCs w:val="52"/>
                              </w:rPr>
                              <w:t>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 xml:space="preserve">  </w:t>
            </w:r>
            <w:r w:rsidRPr="00E9088E">
              <w:rPr>
                <w:sz w:val="32"/>
                <w:szCs w:val="32"/>
              </w:rPr>
              <w:sym w:font="Wingdings" w:char="F029"/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1F6698" w:rsidRDefault="001F6698" w:rsidP="00106FF4">
            <w:pPr>
              <w:jc w:val="righ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F6698" w:rsidRDefault="001F6698" w:rsidP="00106FF4">
            <w:pPr>
              <w:jc w:val="right"/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F6698" w:rsidRDefault="001F6698" w:rsidP="00106FF4"/>
        </w:tc>
      </w:tr>
      <w:tr w:rsidR="001F6698" w:rsidTr="00106FF4">
        <w:trPr>
          <w:trHeight w:val="1134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center"/>
              <w:rPr>
                <w:sz w:val="20"/>
              </w:rPr>
            </w:pPr>
            <w:r w:rsidRPr="00E9088E">
              <w:rPr>
                <w:sz w:val="20"/>
              </w:rPr>
              <w:t>21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F6698" w:rsidRDefault="001F6698" w:rsidP="00106FF4">
            <w:pPr>
              <w:jc w:val="right"/>
            </w:pPr>
            <w:r w:rsidRPr="00E9088E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52F3B56D" wp14:editId="6A83F9E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480695</wp:posOffset>
                      </wp:positionV>
                      <wp:extent cx="2557145" cy="1701800"/>
                      <wp:effectExtent l="6985" t="13970" r="7620" b="8255"/>
                      <wp:wrapNone/>
                      <wp:docPr id="50" name="Freeform 50" descr="Dashed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57145" cy="1701800"/>
                              </a:xfrm>
                              <a:custGeom>
                                <a:avLst/>
                                <a:gdLst>
                                  <a:gd name="T0" fmla="*/ 0 w 4027"/>
                                  <a:gd name="T1" fmla="*/ 0 h 2680"/>
                                  <a:gd name="T2" fmla="*/ 1327 w 4027"/>
                                  <a:gd name="T3" fmla="*/ 520 h 2680"/>
                                  <a:gd name="T4" fmla="*/ 2077 w 4027"/>
                                  <a:gd name="T5" fmla="*/ 640 h 2680"/>
                                  <a:gd name="T6" fmla="*/ 2477 w 4027"/>
                                  <a:gd name="T7" fmla="*/ 1392 h 2680"/>
                                  <a:gd name="T8" fmla="*/ 3257 w 4027"/>
                                  <a:gd name="T9" fmla="*/ 1687 h 2680"/>
                                  <a:gd name="T10" fmla="*/ 4027 w 4027"/>
                                  <a:gd name="T11" fmla="*/ 2680 h 26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027" h="2680">
                                    <a:moveTo>
                                      <a:pt x="0" y="0"/>
                                    </a:moveTo>
                                    <a:cubicBezTo>
                                      <a:pt x="221" y="87"/>
                                      <a:pt x="981" y="413"/>
                                      <a:pt x="1327" y="520"/>
                                    </a:cubicBezTo>
                                    <a:cubicBezTo>
                                      <a:pt x="1673" y="627"/>
                                      <a:pt x="1885" y="495"/>
                                      <a:pt x="2077" y="640"/>
                                    </a:cubicBezTo>
                                    <a:cubicBezTo>
                                      <a:pt x="2269" y="785"/>
                                      <a:pt x="2280" y="1218"/>
                                      <a:pt x="2477" y="1392"/>
                                    </a:cubicBezTo>
                                    <a:cubicBezTo>
                                      <a:pt x="2674" y="1566"/>
                                      <a:pt x="2999" y="1472"/>
                                      <a:pt x="3257" y="1687"/>
                                    </a:cubicBezTo>
                                    <a:cubicBezTo>
                                      <a:pt x="3515" y="1902"/>
                                      <a:pt x="3867" y="2473"/>
                                      <a:pt x="4027" y="2680"/>
                                    </a:cubicBezTo>
                                  </a:path>
                                </a:pathLst>
                              </a:custGeom>
                              <a:pattFill prst="dash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C51CD1A" id="Freeform 50" o:spid="_x0000_s1026" alt="Dashed upward diagonal" style="position:absolute;margin-left:-5.45pt;margin-top:37.85pt;width:201.35pt;height:13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27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" path="m,c221,87,981,413,1327,520v346,107,558,-25,750,120c2269,785,2280,1218,2477,1392v197,174,522,80,780,295c3515,1902,3867,2473,4027,2680e" fillcolor="black">
                      <v:fill r:id="rId19" o:title="" type="pattern"/>
                      <v:path arrowok="t" o:connecttype="custom" o:connectlocs="0,0;842645,330200;1318895,406400;1572895,883920;2068195,1071245;2557145,1701800" o:connectangles="0,0,0,0,0,0"/>
                    </v:shape>
                  </w:pict>
                </mc:Fallback>
              </mc:AlternateContent>
            </w:r>
            <w:r w:rsidRPr="00E9088E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6415FA10" wp14:editId="3A27230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478790</wp:posOffset>
                      </wp:positionV>
                      <wp:extent cx="2557145" cy="1708150"/>
                      <wp:effectExtent l="8890" t="12065" r="5715" b="13335"/>
                      <wp:wrapNone/>
                      <wp:docPr id="49" name="Freeform 49" descr="Dashed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57145" cy="1708150"/>
                              </a:xfrm>
                              <a:custGeom>
                                <a:avLst/>
                                <a:gdLst>
                                  <a:gd name="T0" fmla="*/ 0 w 3417"/>
                                  <a:gd name="T1" fmla="*/ 0 h 2280"/>
                                  <a:gd name="T2" fmla="*/ 0 w 3417"/>
                                  <a:gd name="T3" fmla="*/ 2280 h 2280"/>
                                  <a:gd name="T4" fmla="*/ 3417 w 3417"/>
                                  <a:gd name="T5" fmla="*/ 2280 h 22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417" h="2280">
                                    <a:moveTo>
                                      <a:pt x="0" y="0"/>
                                    </a:moveTo>
                                    <a:lnTo>
                                      <a:pt x="0" y="2280"/>
                                    </a:lnTo>
                                    <a:lnTo>
                                      <a:pt x="3417" y="2280"/>
                                    </a:lnTo>
                                  </a:path>
                                </a:pathLst>
                              </a:custGeom>
                              <a:pattFill prst="dash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3C7DC9D" id="Freeform 49" o:spid="_x0000_s1026" alt="Dashed upward diagonal" style="position:absolute;margin-left:-5.3pt;margin-top:37.7pt;width:201.35pt;height:134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17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" path="m,l,2280r3417,e" fillcolor="black">
                      <v:fill r:id="rId19" o:title="" type="pattern"/>
                      <v:path arrowok="t" o:connecttype="custom" o:connectlocs="0,0;0,1708150;2557145,1708150" o:connectangles="0,0,0"/>
                    </v:shape>
                  </w:pict>
                </mc:Fallback>
              </mc:AlternateContent>
            </w:r>
            <w:r>
              <w:rPr>
                <w:rFonts w:cs="Calibri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77E757" wp14:editId="34F2AAA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167640</wp:posOffset>
                      </wp:positionV>
                      <wp:extent cx="275590" cy="310515"/>
                      <wp:effectExtent l="254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C752F9">
                                    <w:rPr>
                                      <w:rFonts w:cs="Calibri"/>
                                      <w:sz w:val="28"/>
                                    </w:rPr>
                                    <w:t>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28" type="#_x0000_t202" style="position:absolute;left:0;text-align:left;margin-left:-.55pt;margin-top:13.2pt;width:21.7pt;height:24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RPtw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" filled="f" stroked="f">
                      <v:textbox>
                        <w:txbxContent>
                          <w:p w:rsidR="001F6698" w:rsidRDefault="001F6698" w:rsidP="001F6698">
                            <w:r w:rsidRPr="00C752F9">
                              <w:rPr>
                                <w:rFonts w:cs="Calibri"/>
                                <w:sz w:val="28"/>
                              </w:rPr>
                              <w:t>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C88BAE7" wp14:editId="047716A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367030</wp:posOffset>
                      </wp:positionV>
                      <wp:extent cx="275590" cy="310515"/>
                      <wp:effectExtent l="0" t="0" r="635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C752F9">
                                    <w:rPr>
                                      <w:rFonts w:cs="Calibri"/>
                                      <w:sz w:val="28"/>
                                    </w:rPr>
                                    <w:t>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29" type="#_x0000_t202" style="position:absolute;left:0;text-align:left;margin-left:25.5pt;margin-top:28.9pt;width:21.7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7M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" filled="f" stroked="f">
                      <v:textbox>
                        <w:txbxContent>
                          <w:p w:rsidR="001F6698" w:rsidRDefault="001F6698" w:rsidP="001F6698">
                            <w:r w:rsidRPr="00C752F9">
                              <w:rPr>
                                <w:rFonts w:cs="Calibri"/>
                                <w:sz w:val="28"/>
                              </w:rPr>
                              <w:t>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7C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AC92E7" wp14:editId="628C956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130810</wp:posOffset>
                      </wp:positionV>
                      <wp:extent cx="1757045" cy="0"/>
                      <wp:effectExtent l="19685" t="26035" r="23495" b="2159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33B5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-5.95pt;margin-top:10.3pt;width:138.3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" strokeweight="3pt"/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1F6698" w:rsidRDefault="001F6698" w:rsidP="00106FF4">
            <w:pPr>
              <w:rPr>
                <w:rFonts w:cs="Calibri"/>
                <w:sz w:val="28"/>
              </w:rPr>
            </w:pPr>
            <w:r w:rsidRPr="00C752F9">
              <w:rPr>
                <w:rFonts w:cs="Calibri"/>
                <w:sz w:val="28"/>
              </w:rPr>
              <w:t>ϔ</w:t>
            </w:r>
          </w:p>
          <w:p w:rsidR="001F6698" w:rsidRDefault="001F6698" w:rsidP="00106FF4">
            <w:r>
              <w:rPr>
                <w:rFonts w:cs="Calibri"/>
                <w:sz w:val="28"/>
              </w:rPr>
              <w:t xml:space="preserve">     </w:t>
            </w:r>
            <w:r w:rsidRPr="00C752F9">
              <w:rPr>
                <w:rFonts w:cs="Calibri"/>
                <w:sz w:val="28"/>
              </w:rPr>
              <w:t>ϔ</w:t>
            </w:r>
            <w:r>
              <w:rPr>
                <w:rFonts w:cs="Calibri"/>
                <w:sz w:val="28"/>
              </w:rPr>
              <w:t xml:space="preserve">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shd w:val="clear" w:color="auto" w:fill="auto"/>
          </w:tcPr>
          <w:p w:rsidR="001F6698" w:rsidRPr="00E9088E" w:rsidRDefault="001F6698" w:rsidP="00106FF4">
            <w:pPr>
              <w:rPr>
                <w:rFonts w:ascii="Wingdings" w:hAnsi="Wingdings"/>
                <w:b/>
                <w:sz w:val="40"/>
                <w:szCs w:val="52"/>
              </w:rPr>
            </w:pP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  <w:p w:rsidR="001F6698" w:rsidRPr="000B7C8E" w:rsidRDefault="001F6698" w:rsidP="00106FF4">
            <w:pPr>
              <w:jc w:val="center"/>
              <w:rPr>
                <w:rFonts w:ascii="Wingdings" w:hAnsi="Wingdings"/>
                <w:b/>
                <w:sz w:val="48"/>
                <w:szCs w:val="52"/>
              </w:rPr>
            </w:pPr>
            <w:r>
              <w:t xml:space="preserve"> </w:t>
            </w:r>
            <w:r>
              <w:fldChar w:fldCharType="begin"/>
            </w:r>
            <w:r>
              <w:instrText xml:space="preserve"> INCLUDEPICTURE "http://www.clker.com/cliparts/5/a/f/f/11949890981994993036aiga_coffee_shop_.svg.thumb.png"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"http://www.clker.com/cliparts/5/a/f/f/11949890981994993036aiga_coffee_shop_.svg.thumb.png"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"http://www.clker.com/cliparts/5/a/f/f/11949890981994993036aiga_coffee_shop_.svg.thumb.png"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"http://www.clker.com/cliparts/5/a/f/f/11949890981994993036aiga_coffee_shop_.svg.thumb.png"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"http://www.clker.com/cliparts/5/a/f/f/11949890981994993036aiga_coffee_shop_.svg.thumb.png"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"http://www.clker.com/cliparts/5/a/f/f/11949890981994993036aiga_coffee_shop_.svg.thumb.png"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"http://www.clker.com/cliparts/5/a/f/f/11949890981994993036aiga_coffee_shop_.svg.thumb.png"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"http://www.clker.com/cliparts/5/a/f/f/11949890981994993036aiga_coffee_shop_.svg.thumb.png"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"http://www.clker.com/cliparts/5/a/f/f/11949890981994993036aiga_coffee_shop_.svg.thumb.png"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"http://www.clker.com/cliparts/5/a/f/f/11949890981994993036aiga_coffee_shop_.svg.thumb.png"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28" type="#_x0000_t75" alt="Aiga Symbol Signs 25 Clip Art" style="width:11.35pt;height:7.25pt">
                  <v:imagedata r:id="rId20" r:href="rId21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>
            <w:pPr>
              <w:rPr>
                <w:rFonts w:ascii="Wingdings" w:hAnsi="Wingdings"/>
                <w:b/>
                <w:sz w:val="48"/>
                <w:szCs w:val="52"/>
              </w:rPr>
            </w:pPr>
            <w:r>
              <w:t xml:space="preserve">    </w:t>
            </w:r>
            <w:r>
              <w:sym w:font="Wingdings" w:char="F02A"/>
            </w:r>
          </w:p>
          <w:p w:rsidR="001F6698" w:rsidRPr="000B7C8E" w:rsidRDefault="001F6698" w:rsidP="00106FF4">
            <w:pPr>
              <w:rPr>
                <w:b/>
                <w:sz w:val="48"/>
              </w:rPr>
            </w:pP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F6698" w:rsidRDefault="001F6698" w:rsidP="00106FF4"/>
        </w:tc>
      </w:tr>
      <w:tr w:rsidR="001F6698" w:rsidTr="00106FF4">
        <w:trPr>
          <w:trHeight w:val="1134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center"/>
              <w:rPr>
                <w:sz w:val="20"/>
              </w:rPr>
            </w:pPr>
            <w:r w:rsidRPr="00E9088E">
              <w:rPr>
                <w:sz w:val="20"/>
              </w:rPr>
              <w:t>20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F6698" w:rsidRDefault="001F6698" w:rsidP="00106FF4">
            <w:pPr>
              <w:jc w:val="right"/>
            </w:pPr>
            <w:r>
              <w:sym w:font="Wingdings" w:char="F06E"/>
            </w:r>
            <w:r>
              <w:t xml:space="preserve">      </w:t>
            </w:r>
            <w:r>
              <w:sym w:font="Wingdings" w:char="F06E"/>
            </w:r>
            <w:r>
              <w:t xml:space="preserve"> 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1F6698" w:rsidRDefault="001F6698" w:rsidP="00106FF4">
            <w:pPr>
              <w:jc w:val="right"/>
            </w:pPr>
            <w:r>
              <w:sym w:font="Wingdings" w:char="F06E"/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1F6698" w:rsidRDefault="001F6698" w:rsidP="00106FF4">
            <w:pPr>
              <w:jc w:val="right"/>
            </w:pPr>
            <w:r>
              <w:fldChar w:fldCharType="begin"/>
            </w:r>
            <w:r>
              <w:instrText xml:space="preserve"> INCLUDEPICTURE "https://encrypted-tbn0.google.com/images?q=tbn:ANd9GcQq1po_gZLZ60PncUCa8mUwE1QHPshMI92vgiyt1OdstzaoCTdQ"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"https://encrypted-tbn0.google.com/images?q=tbn:ANd9GcQq1po_gZLZ60PncUCa8mUwE1QHPshMI92vgiyt1OdstzaoCTdQ"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"https://encrypted-tbn0.google.com/images?q=tbn:ANd9GcQq1po_gZLZ60PncUCa8mUwE1QHPshMI92vgiyt1OdstzaoCTdQ"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"https://encrypted-tbn0.google.com/images?q=tbn:ANd9GcQq1po_gZLZ60PncUCa8mUwE1QHPshMI92vgiyt1OdstzaoCTdQ"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"https://encrypted-tbn0.google.com/images?q=tbn:ANd9GcQq1po_gZLZ60PncUCa8mUwE1QHPshMI92vgiyt1OdstzaoCTdQ"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"https://encrypted-tbn0.google.com/images?q=tbn:ANd9GcQq1po_gZLZ60PncUCa8mUwE1QHPshMI92vgiyt1OdstzaoCTdQ"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"https://encrypted-tbn0.google.com/images?q=tbn:ANd9GcQq1po_gZLZ60PncUCa8mUwE1QHPshMI92vgiyt1OdstzaoCTdQ"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"https://encrypted-tbn0.google.com/images?q=tbn:ANd9GcQq1po_gZLZ60PncUCa8mUwE1QHPshMI92vgiyt1OdstzaoCTdQ"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"https://encrypted-tbn0.google.com/images?q=tbn:ANd9GcQq1po_gZLZ60PncUCa8mUwE1QHPshMI92vgiyt1OdstzaoCTdQ"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</w:instrText>
            </w:r>
            <w:r w:rsidR="00B6749B">
              <w:instrText>CLUDEPICTURE  "https://encrypted-tbn0.google.com/images?q=tbn:ANd9GcQq1po_gZLZ60PncUCa8mUwE1QHPshMI92vgiyt1OdstzaoCTdQ"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29" type="#_x0000_t75" style="width:11.45pt;height:11.45pt">
                  <v:imagedata r:id="rId22" r:href="rId23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  <w:p w:rsidR="001F6698" w:rsidRDefault="001F6698" w:rsidP="00106FF4"/>
        </w:tc>
        <w:tc>
          <w:tcPr>
            <w:tcW w:w="1134" w:type="dxa"/>
            <w:gridSpan w:val="2"/>
            <w:shd w:val="clear" w:color="auto" w:fill="auto"/>
          </w:tcPr>
          <w:p w:rsidR="001F6698" w:rsidRPr="00E9088E" w:rsidRDefault="001F6698" w:rsidP="00106FF4">
            <w:pPr>
              <w:rPr>
                <w:rFonts w:ascii="Wingdings" w:hAnsi="Wingdings"/>
                <w:b/>
                <w:sz w:val="40"/>
                <w:szCs w:val="52"/>
              </w:rPr>
            </w:pPr>
            <w:r w:rsidRPr="00E9088E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4BDF44" wp14:editId="67C1078C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217805</wp:posOffset>
                      </wp:positionV>
                      <wp:extent cx="364490" cy="414655"/>
                      <wp:effectExtent l="3175" t="0" r="381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9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0B7C8E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Pr="000B7C8E">
                                    <w:rPr>
                                      <w:sz w:val="48"/>
                                    </w:rPr>
                                    <w:instrText xml:space="preserve"> INCLUDEPICTURE "https://encrypted-tbn2.google.com/images?q=tbn:ANd9GcQypHJoSaaBL0Gnv9M281cGasQkaJEcOVJeOkVQy2Gk5mgKwZFgiw" \* MERGEFORMATINET </w:instrText>
                                  </w:r>
                                  <w:r w:rsidRPr="000B7C8E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2C5C9F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2C5C9F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2C5C9F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9C5ADF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9C5ADF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9C5ADF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CD06B3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CD06B3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CD06B3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E94EBD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E94EBD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E94EBD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B70296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B70296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B70296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1F6912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1F6912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1F6912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6B3956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6B3956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6B3956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B27185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B27185">
                                    <w:rPr>
                                      <w:sz w:val="48"/>
                                    </w:rPr>
                                    <w:instrText xml:space="preserve"> INCLUDEPICTURE  "https://encrypted-tbn2.google.com/images?q=tbn:ANd9GcQypHJoSaaBL0Gnv9M281cGasQkaJEcOVJeOkVQy2Gk5mgKwZFgiw" \* MERGEFORMATINET </w:instrText>
                                  </w:r>
                                  <w:r w:rsidR="00B27185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fldChar w:fldCharType="begin"/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instrText xml:space="preserve"> </w:instrText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instrText>INCLUDEPICTURE  "https://encrypted-tbn2.google.com/images?q=tbn:ANd9GcQypHJoSaaBL0Gnv9M281cGasQkaJEcOVJeOkVQy2Gk5mgKwZFgiw" \* MERGEFORMATINET</w:instrText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instrText xml:space="preserve"> </w:instrText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fldChar w:fldCharType="separate"/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pict>
                                      <v:shape id="_x0000_i1031" type="#_x0000_t75" style="width:14.2pt;height:10.8pt">
                                        <v:imagedata r:id="rId24" r:href="rId25"/>
                                      </v:shape>
                                    </w:pict>
                                  </w:r>
                                  <w:r w:rsidR="00B6749B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B27185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6B3956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1F6912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B70296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E94EBD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CD06B3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9C5ADF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="002C5C9F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  <w:r w:rsidRPr="000B7C8E">
                                    <w:rPr>
                                      <w:sz w:val="4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30" type="#_x0000_t202" style="position:absolute;margin-left:19.75pt;margin-top:17.15pt;width:28.7pt;height:32.6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" filled="f" stroked="f">
                      <v:textbox style="mso-fit-shape-to-text:t">
                        <w:txbxContent>
                          <w:p w:rsidR="001F6698" w:rsidRDefault="001F6698" w:rsidP="001F6698">
                            <w:r w:rsidRPr="000B7C8E">
                              <w:rPr>
                                <w:sz w:val="48"/>
                              </w:rPr>
                              <w:fldChar w:fldCharType="begin"/>
                            </w:r>
                            <w:r w:rsidRPr="000B7C8E">
                              <w:rPr>
                                <w:sz w:val="48"/>
                              </w:rPr>
                              <w:instrText xml:space="preserve"> INCLUDEPICTURE "https://encrypted-tbn2.google.com/images?q=tbn:ANd9GcQypHJoSaaBL0Gnv9M281cGasQkaJEcOVJeOkVQy2Gk5mgKwZFgiw" \* MERGEFORMATINET </w:instrText>
                            </w:r>
                            <w:r w:rsidRPr="000B7C8E">
                              <w:rPr>
                                <w:sz w:val="48"/>
                              </w:rPr>
                              <w:fldChar w:fldCharType="separate"/>
                            </w:r>
                            <w:r w:rsidR="002C5C9F">
                              <w:rPr>
                                <w:sz w:val="48"/>
                              </w:rPr>
                              <w:fldChar w:fldCharType="begin"/>
                            </w:r>
                            <w:r w:rsidR="002C5C9F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2C5C9F">
                              <w:rPr>
                                <w:sz w:val="48"/>
                              </w:rPr>
                              <w:fldChar w:fldCharType="separate"/>
                            </w:r>
                            <w:r w:rsidR="009C5ADF">
                              <w:rPr>
                                <w:sz w:val="48"/>
                              </w:rPr>
                              <w:fldChar w:fldCharType="begin"/>
                            </w:r>
                            <w:r w:rsidR="009C5ADF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9C5ADF">
                              <w:rPr>
                                <w:sz w:val="48"/>
                              </w:rPr>
                              <w:fldChar w:fldCharType="separate"/>
                            </w:r>
                            <w:r w:rsidR="00CD06B3">
                              <w:rPr>
                                <w:sz w:val="48"/>
                              </w:rPr>
                              <w:fldChar w:fldCharType="begin"/>
                            </w:r>
                            <w:r w:rsidR="00CD06B3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CD06B3">
                              <w:rPr>
                                <w:sz w:val="48"/>
                              </w:rPr>
                              <w:fldChar w:fldCharType="separate"/>
                            </w:r>
                            <w:r w:rsidR="00E94EBD">
                              <w:rPr>
                                <w:sz w:val="48"/>
                              </w:rPr>
                              <w:fldChar w:fldCharType="begin"/>
                            </w:r>
                            <w:r w:rsidR="00E94EBD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E94EBD">
                              <w:rPr>
                                <w:sz w:val="48"/>
                              </w:rPr>
                              <w:fldChar w:fldCharType="separate"/>
                            </w:r>
                            <w:r w:rsidR="00B70296">
                              <w:rPr>
                                <w:sz w:val="48"/>
                              </w:rPr>
                              <w:fldChar w:fldCharType="begin"/>
                            </w:r>
                            <w:r w:rsidR="00B70296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B70296">
                              <w:rPr>
                                <w:sz w:val="48"/>
                              </w:rPr>
                              <w:fldChar w:fldCharType="separate"/>
                            </w:r>
                            <w:r w:rsidR="001F6912">
                              <w:rPr>
                                <w:sz w:val="48"/>
                              </w:rPr>
                              <w:fldChar w:fldCharType="begin"/>
                            </w:r>
                            <w:r w:rsidR="001F6912">
                              <w:rPr>
                                <w:sz w:val="48"/>
                              </w:rPr>
                              <w:instrText xml:space="preserve"> INCLUDEPICTURE  "https://encrypted-tbn2.google.com/images?q=tbn:ANd9GcQypHJoSaaBL0Gnv9M281cGasQkaJEcOVJeOkVQy2Gk5mgKwZFgiw" \* MERGEFORMATINET </w:instrText>
                            </w:r>
                            <w:r w:rsidR="001F6912">
                              <w:rPr>
                                <w:sz w:val="48"/>
                              </w:rPr>
                              <w:fldChar w:fldCharType="separate"/>
                            </w:r>
                            <w:r w:rsidR="006B3956">
                              <w:rPr>
                                <w:sz w:val="48"/>
                              </w:rPr>
                              <w:fldChar w:fldCharType="begin"/>
                            </w:r>
                            <w:r w:rsidR="006B3956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6B3956">
                              <w:rPr>
                                <w:sz w:val="48"/>
                              </w:rPr>
                              <w:instrText xml:space="preserve">INCLUDEPICTURE  </w:instrText>
                            </w:r>
                            <w:r w:rsidR="006B3956">
                              <w:rPr>
                                <w:sz w:val="48"/>
                              </w:rPr>
                              <w:instrText>"https://encrypted-tbn2.google.com/images?q=tbn:ANd9GcQypHJoSaaBL0Gnv9M281cGasQkaJEcOVJeOkVQy2Gk5mgKwZFgiw" \* MERGEFORMATINET</w:instrText>
                            </w:r>
                            <w:r w:rsidR="006B3956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6B3956">
                              <w:rPr>
                                <w:sz w:val="48"/>
                              </w:rPr>
                              <w:fldChar w:fldCharType="separate"/>
                            </w:r>
                            <w:r w:rsidR="00726C67">
                              <w:rPr>
                                <w:sz w:val="48"/>
                              </w:rPr>
                              <w:pict>
                                <v:shape id="_x0000_i1031" type="#_x0000_t75" style="width:14.2pt;height:10.8pt">
                                  <v:imagedata r:id="rId26" r:href="rId27"/>
                                </v:shape>
                              </w:pict>
                            </w:r>
                            <w:r w:rsidR="006B3956">
                              <w:rPr>
                                <w:sz w:val="48"/>
                              </w:rPr>
                              <w:fldChar w:fldCharType="end"/>
                            </w:r>
                            <w:r w:rsidR="001F6912">
                              <w:rPr>
                                <w:sz w:val="48"/>
                              </w:rPr>
                              <w:fldChar w:fldCharType="end"/>
                            </w:r>
                            <w:r w:rsidR="00B70296">
                              <w:rPr>
                                <w:sz w:val="48"/>
                              </w:rPr>
                              <w:fldChar w:fldCharType="end"/>
                            </w:r>
                            <w:r w:rsidR="00E94EBD">
                              <w:rPr>
                                <w:sz w:val="48"/>
                              </w:rPr>
                              <w:fldChar w:fldCharType="end"/>
                            </w:r>
                            <w:r w:rsidR="00CD06B3">
                              <w:rPr>
                                <w:sz w:val="48"/>
                              </w:rPr>
                              <w:fldChar w:fldCharType="end"/>
                            </w:r>
                            <w:r w:rsidR="009C5ADF">
                              <w:rPr>
                                <w:sz w:val="48"/>
                              </w:rPr>
                              <w:fldChar w:fldCharType="end"/>
                            </w:r>
                            <w:r w:rsidR="002C5C9F">
                              <w:rPr>
                                <w:sz w:val="48"/>
                              </w:rPr>
                              <w:fldChar w:fldCharType="end"/>
                            </w:r>
                            <w:r w:rsidRPr="000B7C8E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  <w:p w:rsidR="001F6698" w:rsidRPr="000B7C8E" w:rsidRDefault="001F6698" w:rsidP="00106FF4">
            <w:pPr>
              <w:jc w:val="center"/>
              <w:rPr>
                <w:b/>
                <w:sz w:val="48"/>
              </w:rPr>
            </w:pPr>
            <w:r>
              <w:rPr>
                <w:rFonts w:cs="Calibri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4B6983" wp14:editId="2F1BB6C2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425450</wp:posOffset>
                      </wp:positionV>
                      <wp:extent cx="275590" cy="310515"/>
                      <wp:effectExtent l="0" t="0" r="381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C752F9">
                                    <w:rPr>
                                      <w:rFonts w:cs="Calibri"/>
                                      <w:sz w:val="28"/>
                                    </w:rPr>
                                    <w:t>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31" type="#_x0000_t202" style="position:absolute;left:0;text-align:left;margin-left:17.75pt;margin-top:33.5pt;width:21.7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vX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" filled="f" stroked="f">
                      <v:textbox>
                        <w:txbxContent>
                          <w:p w:rsidR="001F6698" w:rsidRDefault="001F6698" w:rsidP="001F6698">
                            <w:r w:rsidRPr="00C752F9">
                              <w:rPr>
                                <w:rFonts w:cs="Calibri"/>
                                <w:sz w:val="28"/>
                              </w:rPr>
                              <w:t>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698" w:rsidRPr="000B7C8E" w:rsidRDefault="001F6698" w:rsidP="00106FF4">
            <w:pPr>
              <w:rPr>
                <w:b/>
                <w:sz w:val="4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1F6698" w:rsidRDefault="001F6698" w:rsidP="00106FF4"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553F072B" wp14:editId="6E02DC87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520065</wp:posOffset>
                  </wp:positionV>
                  <wp:extent cx="523240" cy="308610"/>
                  <wp:effectExtent l="38100" t="76200" r="10160" b="91440"/>
                  <wp:wrapNone/>
                  <wp:docPr id="43" name="Picture 43" descr="http://upload.wikimedia.org/wikipedia/commons/b/bc/NPS_map_symbol_bri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upload.wikimedia.org/wikipedia/commons/b/bc/NPS_map_symbol_bri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20000">
                            <a:off x="0" y="0"/>
                            <a:ext cx="52324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F6698" w:rsidRDefault="001F6698" w:rsidP="00106FF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D3140F" wp14:editId="02B58EBF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217805</wp:posOffset>
                      </wp:positionV>
                      <wp:extent cx="0" cy="401955"/>
                      <wp:effectExtent l="61595" t="17780" r="62230" b="889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01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1344C74" id="Straight Arrow Connector 42" o:spid="_x0000_s1026" type="#_x0000_t32" style="position:absolute;margin-left:38.6pt;margin-top:17.15pt;width:0;height:31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31DC47" wp14:editId="35DC4DB0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372745</wp:posOffset>
                      </wp:positionV>
                      <wp:extent cx="159385" cy="0"/>
                      <wp:effectExtent l="13970" t="10795" r="7620" b="8255"/>
                      <wp:wrapNone/>
                      <wp:docPr id="41" name="Straight Arrow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C378843" id="Straight Arrow Connector 41" o:spid="_x0000_s1026" type="#_x0000_t32" style="position:absolute;margin-left:32.6pt;margin-top:29.35pt;width:12.5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" strokeweight="1pt"/>
                  </w:pict>
                </mc:Fallback>
              </mc:AlternateContent>
            </w:r>
            <w:r>
              <w:t xml:space="preserve">            </w:t>
            </w:r>
            <w:r w:rsidRPr="00F073D7">
              <w:rPr>
                <w:sz w:val="28"/>
              </w:rPr>
              <w:t>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F6698" w:rsidRDefault="001F6698" w:rsidP="00106FF4"/>
        </w:tc>
      </w:tr>
      <w:tr w:rsidR="001F6698" w:rsidTr="00106FF4">
        <w:trPr>
          <w:trHeight w:val="1134"/>
        </w:trPr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center"/>
              <w:rPr>
                <w:sz w:val="20"/>
              </w:rPr>
            </w:pPr>
            <w:r w:rsidRPr="00E9088E">
              <w:rPr>
                <w:sz w:val="20"/>
              </w:rPr>
              <w:t>19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6698" w:rsidRDefault="001F6698" w:rsidP="00106FF4">
            <w:pPr>
              <w:spacing w:before="240"/>
            </w:pPr>
            <w:r>
              <w:sym w:font="Wingdings" w:char="F06E"/>
            </w:r>
          </w:p>
          <w:p w:rsidR="001F6698" w:rsidRDefault="001F6698" w:rsidP="00106FF4">
            <w:pPr>
              <w:spacing w:before="240"/>
              <w:jc w:val="right"/>
            </w:pPr>
            <w:r>
              <w:sym w:font="Wingdings" w:char="F06E"/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6698" w:rsidRDefault="001F6698" w:rsidP="00106FF4">
            <w:pPr>
              <w:spacing w:before="240"/>
              <w:rPr>
                <w:rFonts w:cs="Calibri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9D24C1" wp14:editId="2A97EA23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151765</wp:posOffset>
                      </wp:positionV>
                      <wp:extent cx="275590" cy="310515"/>
                      <wp:effectExtent l="635" t="0" r="0" b="4445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C752F9">
                                    <w:rPr>
                                      <w:rFonts w:cs="Calibri"/>
                                      <w:sz w:val="28"/>
                                    </w:rPr>
                                    <w:t>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32" type="#_x0000_t202" style="position:absolute;margin-left:33.05pt;margin-top:11.95pt;width:21.7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gXtwIAAME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" filled="f" stroked="f">
                      <v:textbox>
                        <w:txbxContent>
                          <w:p w:rsidR="001F6698" w:rsidRDefault="001F6698" w:rsidP="001F6698">
                            <w:r w:rsidRPr="00C752F9">
                              <w:rPr>
                                <w:rFonts w:cs="Calibri"/>
                                <w:sz w:val="28"/>
                              </w:rPr>
                              <w:t>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Calibri"/>
                <w:sz w:val="32"/>
              </w:rPr>
              <w:t xml:space="preserve">  </w:t>
            </w:r>
            <w:r w:rsidRPr="00C752F9">
              <w:rPr>
                <w:rFonts w:cs="Calibri"/>
                <w:sz w:val="28"/>
              </w:rPr>
              <w:t>ϔ</w:t>
            </w:r>
            <w:r>
              <w:rPr>
                <w:rFonts w:cs="Calibri"/>
                <w:sz w:val="28"/>
              </w:rPr>
              <w:t xml:space="preserve">  </w:t>
            </w:r>
          </w:p>
          <w:p w:rsidR="001F6698" w:rsidRDefault="001F6698" w:rsidP="00106FF4">
            <w:pPr>
              <w:spacing w:before="240"/>
            </w:pPr>
            <w:r>
              <w:rPr>
                <w:rFonts w:cs="Calibri"/>
                <w:sz w:val="28"/>
              </w:rPr>
              <w:t xml:space="preserve">         </w:t>
            </w:r>
            <w:r w:rsidRPr="00C752F9">
              <w:rPr>
                <w:rFonts w:cs="Calibri"/>
                <w:sz w:val="28"/>
              </w:rPr>
              <w:t>ϔ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6698" w:rsidRDefault="001F6698" w:rsidP="00106FF4">
            <w:r>
              <w:rPr>
                <w:rFonts w:cs="Calibri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FE1B61" wp14:editId="4F6D29D6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412115</wp:posOffset>
                      </wp:positionV>
                      <wp:extent cx="275590" cy="310515"/>
                      <wp:effectExtent l="1270" t="2540" r="0" b="127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6698" w:rsidRDefault="001F6698" w:rsidP="001F6698">
                                  <w:r w:rsidRPr="00C752F9">
                                    <w:rPr>
                                      <w:rFonts w:cs="Calibri"/>
                                      <w:sz w:val="28"/>
                                    </w:rPr>
                                    <w:t>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33" type="#_x0000_t202" style="position:absolute;margin-left:-4.4pt;margin-top:32.45pt;width:21.7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znuQ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" filled="f" stroked="f">
                      <v:textbox>
                        <w:txbxContent>
                          <w:p w:rsidR="001F6698" w:rsidRDefault="001F6698" w:rsidP="001F6698">
                            <w:r w:rsidRPr="00C752F9">
                              <w:rPr>
                                <w:rFonts w:cs="Calibri"/>
                                <w:sz w:val="28"/>
                              </w:rPr>
                              <w:t>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98" w:rsidRDefault="001F6698" w:rsidP="00106FF4"/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F6698" w:rsidRDefault="001F6698" w:rsidP="00106FF4"/>
        </w:tc>
      </w:tr>
      <w:tr w:rsidR="001F6698" w:rsidTr="00106FF4">
        <w:trPr>
          <w:trHeight w:val="397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6698" w:rsidRPr="00E9088E" w:rsidRDefault="001F6698" w:rsidP="00106FF4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07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08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09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11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12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13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698" w:rsidRDefault="001F6698" w:rsidP="00106FF4">
            <w:r>
              <w:t>14</w:t>
            </w:r>
          </w:p>
        </w:tc>
      </w:tr>
    </w:tbl>
    <w:p w:rsidR="001F6698" w:rsidRPr="00EC6DB2" w:rsidRDefault="00106FF4" w:rsidP="006B395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C6DB2">
        <w:rPr>
          <w:rFonts w:ascii="Arial" w:hAnsi="Arial" w:cs="Arial"/>
        </w:rPr>
        <w:t xml:space="preserve"> Use the map to answer the questions below:</w:t>
      </w: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p w:rsidR="001F6698" w:rsidRDefault="001F6698" w:rsidP="001F6698">
      <w:pPr>
        <w:pStyle w:val="ListParagrap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325"/>
        <w:gridCol w:w="630"/>
        <w:gridCol w:w="832"/>
        <w:gridCol w:w="737"/>
        <w:gridCol w:w="1231"/>
        <w:gridCol w:w="690"/>
        <w:gridCol w:w="1290"/>
        <w:gridCol w:w="661"/>
        <w:gridCol w:w="1196"/>
      </w:tblGrid>
      <w:tr w:rsidR="001F6698" w:rsidRPr="00F8321C" w:rsidTr="00576551">
        <w:trPr>
          <w:trHeight w:val="408"/>
          <w:jc w:val="center"/>
        </w:trPr>
        <w:tc>
          <w:tcPr>
            <w:tcW w:w="9294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F6698" w:rsidRPr="00F8321C" w:rsidRDefault="001F6698" w:rsidP="004F7255">
            <w:pPr>
              <w:jc w:val="center"/>
              <w:rPr>
                <w:rFonts w:cs="Calibri"/>
                <w:b/>
                <w:sz w:val="32"/>
              </w:rPr>
            </w:pPr>
            <w:r w:rsidRPr="00F8321C">
              <w:rPr>
                <w:rFonts w:cs="Calibri"/>
                <w:b/>
                <w:sz w:val="32"/>
              </w:rPr>
              <w:t>LEGEND</w:t>
            </w:r>
          </w:p>
        </w:tc>
      </w:tr>
      <w:tr w:rsidR="00B6749B" w:rsidRPr="00F8321C" w:rsidTr="00576551">
        <w:trPr>
          <w:trHeight w:val="561"/>
          <w:jc w:val="center"/>
        </w:trPr>
        <w:tc>
          <w:tcPr>
            <w:tcW w:w="70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>
              <w:sym w:font="Wingdings" w:char="F06E"/>
            </w:r>
            <w:r>
              <w:sym w:font="Wingdings" w:char="F06E"/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rFonts w:cs="Calibri"/>
                <w:sz w:val="20"/>
              </w:rPr>
            </w:pPr>
            <w:r w:rsidRPr="00A038CA">
              <w:rPr>
                <w:rFonts w:cs="Calibri"/>
                <w:sz w:val="20"/>
              </w:rPr>
              <w:t>Houses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  <w:rPr>
                <w:b/>
              </w:rPr>
            </w:pPr>
            <w:r w:rsidRPr="00E9088E">
              <w:rPr>
                <w:rFonts w:ascii="Wingdings" w:hAnsi="Wingdings"/>
                <w:b/>
                <w:sz w:val="40"/>
                <w:szCs w:val="52"/>
              </w:rPr>
              <w:t>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Office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 w:rsidRPr="000B7C8E">
              <w:rPr>
                <w:sz w:val="48"/>
              </w:rPr>
              <w:fldChar w:fldCharType="begin"/>
            </w:r>
            <w:r w:rsidRPr="000B7C8E">
              <w:rPr>
                <w:sz w:val="48"/>
              </w:rPr>
              <w:instrText xml:space="preserve"> INCLUDEPICTURE "https://encrypted-tbn2.google.com/images?q=tbn:ANd9GcQypHJoSaaBL0Gnv9M281cGasQkaJEcOVJeOkVQy2Gk5mgKwZFgiw" \* MERGEFORMATINET </w:instrText>
            </w:r>
            <w:r w:rsidRPr="000B7C8E">
              <w:rPr>
                <w:sz w:val="48"/>
              </w:rPr>
              <w:fldChar w:fldCharType="separate"/>
            </w:r>
            <w:r w:rsidR="002C5C9F">
              <w:rPr>
                <w:sz w:val="48"/>
              </w:rPr>
              <w:fldChar w:fldCharType="begin"/>
            </w:r>
            <w:r w:rsidR="002C5C9F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2C5C9F">
              <w:rPr>
                <w:sz w:val="48"/>
              </w:rPr>
              <w:fldChar w:fldCharType="separate"/>
            </w:r>
            <w:r w:rsidR="009C5ADF">
              <w:rPr>
                <w:sz w:val="48"/>
              </w:rPr>
              <w:fldChar w:fldCharType="begin"/>
            </w:r>
            <w:r w:rsidR="009C5ADF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9C5ADF">
              <w:rPr>
                <w:sz w:val="48"/>
              </w:rPr>
              <w:fldChar w:fldCharType="separate"/>
            </w:r>
            <w:r w:rsidR="00CD06B3">
              <w:rPr>
                <w:sz w:val="48"/>
              </w:rPr>
              <w:fldChar w:fldCharType="begin"/>
            </w:r>
            <w:r w:rsidR="00CD06B3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CD06B3">
              <w:rPr>
                <w:sz w:val="48"/>
              </w:rPr>
              <w:fldChar w:fldCharType="separate"/>
            </w:r>
            <w:r w:rsidR="00E94EBD">
              <w:rPr>
                <w:sz w:val="48"/>
              </w:rPr>
              <w:fldChar w:fldCharType="begin"/>
            </w:r>
            <w:r w:rsidR="00E94EBD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E94EBD">
              <w:rPr>
                <w:sz w:val="48"/>
              </w:rPr>
              <w:fldChar w:fldCharType="separate"/>
            </w:r>
            <w:r w:rsidR="00B70296">
              <w:rPr>
                <w:sz w:val="48"/>
              </w:rPr>
              <w:fldChar w:fldCharType="begin"/>
            </w:r>
            <w:r w:rsidR="00B70296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B70296">
              <w:rPr>
                <w:sz w:val="48"/>
              </w:rPr>
              <w:fldChar w:fldCharType="separate"/>
            </w:r>
            <w:r w:rsidR="001F6912">
              <w:rPr>
                <w:sz w:val="48"/>
              </w:rPr>
              <w:fldChar w:fldCharType="begin"/>
            </w:r>
            <w:r w:rsidR="001F6912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1F6912">
              <w:rPr>
                <w:sz w:val="48"/>
              </w:rPr>
              <w:fldChar w:fldCharType="separate"/>
            </w:r>
            <w:r w:rsidR="006B3956">
              <w:rPr>
                <w:sz w:val="48"/>
              </w:rPr>
              <w:fldChar w:fldCharType="begin"/>
            </w:r>
            <w:r w:rsidR="006B3956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6B3956">
              <w:rPr>
                <w:sz w:val="48"/>
              </w:rPr>
              <w:fldChar w:fldCharType="separate"/>
            </w:r>
            <w:r w:rsidR="00B27185">
              <w:rPr>
                <w:sz w:val="48"/>
              </w:rPr>
              <w:fldChar w:fldCharType="begin"/>
            </w:r>
            <w:r w:rsidR="00B27185">
              <w:rPr>
                <w:sz w:val="48"/>
              </w:rPr>
              <w:instrText xml:space="preserve"> INCLUDEPICTURE  "https://encrypted-tbn2.google.com/images?q=tbn:ANd9GcQypHJoSaaBL0Gnv9M281cGasQkaJEcOVJeOkVQy2Gk5mgKwZFgiw" \* MERGEFORMATINET </w:instrText>
            </w:r>
            <w:r w:rsidR="00B27185">
              <w:rPr>
                <w:sz w:val="48"/>
              </w:rPr>
              <w:fldChar w:fldCharType="separate"/>
            </w:r>
            <w:r w:rsidR="00B6749B">
              <w:rPr>
                <w:sz w:val="48"/>
              </w:rPr>
              <w:fldChar w:fldCharType="begin"/>
            </w:r>
            <w:r w:rsidR="00B6749B">
              <w:rPr>
                <w:sz w:val="48"/>
              </w:rPr>
              <w:instrText xml:space="preserve"> </w:instrText>
            </w:r>
            <w:r w:rsidR="00B6749B">
              <w:rPr>
                <w:sz w:val="48"/>
              </w:rPr>
              <w:instrText>INCLUDEPICTURE  "https://encrypted-tbn2.google.com/images?q=tbn:ANd9GcQypHJoSaaBL0Gnv9M281cGasQkaJEcOVJeOkVQy2Gk5mgKwZFgiw" \* MERGEFORMATINET</w:instrText>
            </w:r>
            <w:r w:rsidR="00B6749B">
              <w:rPr>
                <w:sz w:val="48"/>
              </w:rPr>
              <w:instrText xml:space="preserve"> </w:instrText>
            </w:r>
            <w:r w:rsidR="00B6749B">
              <w:rPr>
                <w:sz w:val="48"/>
              </w:rPr>
              <w:fldChar w:fldCharType="separate"/>
            </w:r>
            <w:r w:rsidR="00B6749B">
              <w:rPr>
                <w:sz w:val="48"/>
              </w:rPr>
              <w:pict>
                <v:shape id="_x0000_i1032" type="#_x0000_t75" style="width:17.05pt;height:13.2pt">
                  <v:imagedata r:id="rId24" r:href="rId28"/>
                </v:shape>
              </w:pict>
            </w:r>
            <w:r w:rsidR="00B6749B">
              <w:rPr>
                <w:sz w:val="48"/>
              </w:rPr>
              <w:fldChar w:fldCharType="end"/>
            </w:r>
            <w:r w:rsidR="00B27185">
              <w:rPr>
                <w:sz w:val="48"/>
              </w:rPr>
              <w:fldChar w:fldCharType="end"/>
            </w:r>
            <w:r w:rsidR="006B3956">
              <w:rPr>
                <w:sz w:val="48"/>
              </w:rPr>
              <w:fldChar w:fldCharType="end"/>
            </w:r>
            <w:r w:rsidR="001F6912">
              <w:rPr>
                <w:sz w:val="48"/>
              </w:rPr>
              <w:fldChar w:fldCharType="end"/>
            </w:r>
            <w:r w:rsidR="00B70296">
              <w:rPr>
                <w:sz w:val="48"/>
              </w:rPr>
              <w:fldChar w:fldCharType="end"/>
            </w:r>
            <w:r w:rsidR="00E94EBD">
              <w:rPr>
                <w:sz w:val="48"/>
              </w:rPr>
              <w:fldChar w:fldCharType="end"/>
            </w:r>
            <w:r w:rsidR="00CD06B3">
              <w:rPr>
                <w:sz w:val="48"/>
              </w:rPr>
              <w:fldChar w:fldCharType="end"/>
            </w:r>
            <w:r w:rsidR="009C5ADF">
              <w:rPr>
                <w:sz w:val="48"/>
              </w:rPr>
              <w:fldChar w:fldCharType="end"/>
            </w:r>
            <w:r w:rsidR="002C5C9F">
              <w:rPr>
                <w:sz w:val="48"/>
              </w:rPr>
              <w:fldChar w:fldCharType="end"/>
            </w:r>
            <w:r w:rsidRPr="000B7C8E">
              <w:rPr>
                <w:sz w:val="48"/>
              </w:rPr>
              <w:fldChar w:fldCharType="end"/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Court</w:t>
            </w:r>
            <w:r>
              <w:rPr>
                <w:sz w:val="20"/>
              </w:rPr>
              <w:t>house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 w:rsidRPr="009C11E1">
              <w:rPr>
                <w:sz w:val="36"/>
                <w:szCs w:val="32"/>
              </w:rPr>
              <w:sym w:font="Wingdings" w:char="F029"/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Phone</w:t>
            </w:r>
            <w:r>
              <w:rPr>
                <w:sz w:val="20"/>
              </w:rPr>
              <w:t xml:space="preserve"> </w:t>
            </w:r>
            <w:r w:rsidRPr="00A038CA">
              <w:rPr>
                <w:sz w:val="20"/>
              </w:rPr>
              <w:t>booth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9C11E1" w:rsidRDefault="001F6698" w:rsidP="004F7255">
            <w:pPr>
              <w:jc w:val="center"/>
              <w:rPr>
                <w:sz w:val="32"/>
              </w:rPr>
            </w:pPr>
            <w:r w:rsidRPr="009C11E1">
              <w:rPr>
                <w:rFonts w:cs="Calibri"/>
                <w:sz w:val="32"/>
              </w:rPr>
              <w:t>ϔ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Palm tree</w:t>
            </w:r>
          </w:p>
        </w:tc>
      </w:tr>
      <w:tr w:rsidR="00B6749B" w:rsidRPr="00F8321C" w:rsidTr="00576551">
        <w:trPr>
          <w:trHeight w:val="561"/>
          <w:jc w:val="center"/>
        </w:trPr>
        <w:tc>
          <w:tcPr>
            <w:tcW w:w="70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>
              <w:fldChar w:fldCharType="begin"/>
            </w:r>
            <w:r>
              <w:instrText xml:space="preserve"> INCLUDEPICTURE "http://www.clker.com/cliparts/5/7/6/6/11949843921171714953symbol_for_a_church_on__01.svg.med.png"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"http://www.clker.com/cliparts/5/7/6/6/11949843921171714953symbol_for_a_church_on__01.svg.med.png"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"http://www.clker.com/cliparts/5/7/6/6/11949843921171714953symbol_for_a_church_on__01.svg.med.png"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"http://www.clker.com/cliparts/5/7/6/6/11949843921171714953symbol_for_a_church_on__01.svg.med.png"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"http://www.clker.com/cliparts/5/7/6/6/11949843921171714953symbol_for_a_church_on__01.svg.med.png"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"http://www.clker.com/cliparts/5/7/6/6/11949843921171714953symbol_for_a_church_on__01.svg.med.png"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"http://www.clker.com/cliparts/5/7/6/6/11949843921171714953symbol_for_a_church_on__01.svg.med.png"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"http://www.clker.com/cliparts/5/7/6/6/11949843921171714953symbol_for_a_church_on__01.svg.med.png"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"http://www.clker.com/cliparts/5/7/6/6/11949843921171714953symbol_for_a_church_on__01.svg.med.png"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"http://www.clker.com/cliparts/5/7/6/6/11949843921171714953symbol_for_a_church_on__01.svg.med.png"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3" type="#_x0000_t75" alt="Symbol For A Church On A Map Clip Art" style="width:6.7pt;height:14.25pt">
                  <v:imagedata r:id="rId15" r:href="rId29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rFonts w:cs="Calibri"/>
                <w:sz w:val="20"/>
              </w:rPr>
            </w:pPr>
            <w:r w:rsidRPr="00A038CA">
              <w:rPr>
                <w:rFonts w:cs="Calibri"/>
                <w:sz w:val="20"/>
              </w:rPr>
              <w:t>Church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  <w:rPr>
                <w:rFonts w:cs="Calibri"/>
                <w:b/>
              </w:rPr>
            </w:pPr>
            <w:r>
              <w:fldChar w:fldCharType="begin"/>
            </w:r>
            <w:r>
              <w:instrText xml:space="preserve"> INCLUDEPICTURE "https://encrypted-tbn1.google.com/images?q=tbn:ANd9GcTd4XsLN7cWa4ARvXRnEtRUXzGi7fAQpNZXs6e_3CGyl_y34TPytA"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"https://encrypted-tbn1.google.com/images?q=tbn:ANd9GcTd4XsLN7cWa4ARvXRnEtRUXzGi7fAQpNZXs6e_3CGyl_y34TPytA"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"https://encrypted-tbn1.google.com/images?q=tbn:ANd9GcTd4XsLN7cWa4ARvXRnEtRUXzGi7fAQpNZXs6e_3CGyl_y34TPytA"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"https://encrypted-tbn1.google.com/images?q=tbn:ANd9GcTd4XsLN7cWa4ARvXRnEtRUXzGi7fAQpNZXs6e_3CGyl_y34TPytA"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"https://encrypted-tbn1.google.com/images?q=tbn:ANd9GcTd4XsLN7cWa4ARvXRnEtRUXzGi7fAQpNZXs6e_3CGyl_y34TPytA"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"https://encrypted-tbn1.google.com/images?q=tbn:ANd9GcTd4XsLN7cWa4ARvXRnEtRUXzGi7fAQpNZXs6e_3CGyl_y34TPytA"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"https://encrypted-tbn1.google.com/images?q=tbn:ANd9GcTd4XsLN7cWa4ARvXRnEtRUXzGi7fAQpNZXs6e_3CGyl_y34TPytA"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"https://encrypted-tbn1.google.com/images?q=tbn:ANd9GcTd4XsLN7cWa4ARvXRnEtRUXzGi7fAQpNZXs6e_3CGyl_y34TPytA"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"https://encrypted-tbn1.google.com/images?q=tbn:ANd9GcTd4XsLN7cWa4ARvXRnEtRUXzGi7fAQpNZXs6e_3CGyl_y34TPytA"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"https://encrypted-tbn1.google.com/images?q=tbn:ANd9GcTd4XsLN7cWa4ARvXRnEtRUXzGi7fAQpNZXs6e_3CGyl_y34TPytA"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4" type="#_x0000_t75" style="width:14.3pt;height:14.25pt">
                  <v:imagedata r:id="rId11" r:href="rId30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School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>
              <w:fldChar w:fldCharType="begin"/>
            </w:r>
            <w:r>
              <w:instrText xml:space="preserve"> INCLUDEPICTURE "https://encrypted-tbn2.google.com/images?q=tbn:ANd9GcS_X7zAFToC_0vWDkCA-vmTnRN9if7eUrYuX2aYp9VlSW05NZdq"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"https://encrypted-tbn2.google.com/images?q=tbn:ANd9GcS_X7zAFToC_0vWDkCA-vmTnRN9if7eUrYuX2aYp9VlSW05NZdq"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"https://encrypted-tbn2.google.com/images?q=tbn:ANd9GcS_X7zAFToC_0vWDkCA-vmTnRN9if7eUrYuX2aYp9VlSW05NZdq"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"https://encrypted-tbn2.google.com/images?q=tbn:ANd9GcS_X7zAFToC_0vWDkCA-vmTnRN9if7eUrYuX2aYp9VlSW05NZdq"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"https://encrypted-tbn2.google.com/images?q=tbn:ANd9GcS_X7zAFToC_0vWDkCA-vmTnRN9if7eUrYuX2aYp9VlSW05NZdq"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"https://encrypted-tbn2.google.com/images?q=tbn:ANd9GcS_X7zAFToC_0vWDkCA-vmTnRN9if7eUrYuX2aYp9VlSW05NZdq"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"https://encrypted-tbn2.google.com/images?q=tbn:ANd9GcS_X7zAFToC_0vWDkCA-vmTnRN9if7eUrYuX2aYp9VlSW05NZdq"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"https://encrypted-tbn2.google.com/images?q=tbn:ANd9GcS_X7zAFToC_0vWDkCA-vmTnRN9if7eUrYuX2aYp9VlSW05NZdq"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"https://encrypted-tbn2.google.com/images?q=tbn:ANd9GcS_X7zAFToC_0vWDkCA-vmTnRN9if7eUrYuX2aYp9VlSW05NZdq"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</w:instrText>
            </w:r>
            <w:r w:rsidR="00B6749B">
              <w:instrText>CLUDEPICTURE  "https://encrypted-tbn2.google.com/images?q=tbn:ANd9GcS_X7zAFToC_0vWDkCA-vmTnRN9if7eUrYuX2aYp9VlSW05NZdq"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5" type="#_x0000_t75" style="width:14.25pt;height:14.25pt">
                  <v:imagedata r:id="rId17" r:href="rId31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>
              <w:rPr>
                <w:sz w:val="20"/>
              </w:rPr>
              <w:t>Car park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  <w:rPr>
                <w:rFonts w:cs="Calibri"/>
                <w:b/>
              </w:rPr>
            </w:pPr>
            <w:r>
              <w:fldChar w:fldCharType="begin"/>
            </w:r>
            <w:r>
              <w:instrText xml:space="preserve"> INCLUDEPICTURE "https://encrypted-tbn0.google.com/images?q=tbn:ANd9GcQq1po_gZLZ60PncUCa8mUwE1QHPshMI92vgiyt1OdstzaoCTdQ"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"https://encrypted-tbn0.google.com/images?q=tbn:ANd9GcQq1po_gZLZ60PncUCa8mUwE1QHPshMI92vgiyt1OdstzaoCTdQ"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"https://encrypted-tbn0.google.com/images?q=tbn:ANd9GcQq1po_gZLZ60PncUCa8mUwE1QHPshMI92vgiyt1OdstzaoCTdQ"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"https://encrypted-tbn0.google.com/images?q=tbn:ANd9GcQq1po_gZLZ60PncUCa8mUwE1QHPshMI92vgiyt1OdstzaoCTdQ"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"https://encrypted-tbn0.google.com/images?q=tbn:ANd9GcQq1po_gZLZ60PncUCa8mUwE1QHPshMI92vgiyt1OdstzaoCTdQ"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"https://encrypted-tbn0.google.com/images?q=tbn:ANd9GcQq1po_gZLZ60PncUCa8mUwE1QHPshMI92vgiyt1OdstzaoCTdQ"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"https://encrypted-tbn0.google.com/images?q=tbn:ANd9GcQq1po_gZLZ60PncUCa8mUwE1QHPshMI92vgiyt1OdstzaoCTdQ"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"https://encrypted-tbn0.google.com/images?q=tbn:ANd9GcQq1po_gZLZ60PncUCa8mUwE1QHPshMI92vgiyt1OdstzaoCTdQ"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"https://encrypted-tbn0.google.com/images?q=tbn:ANd9GcQq1po_gZLZ60PncUCa8mUwE1QHPshMI92vgiyt1OdstzaoCTdQ"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"https://encrypted-tbn0.google.com/images?q=tbn:ANd9GcQq1po_gZLZ60PncUCa8mUwE1QHPshMI92vgiyt1OdstzaoCTdQ"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6" type="#_x0000_t75" style="width:14.2pt;height:14.2pt">
                  <v:imagedata r:id="rId22" r:href="rId32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Hospital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>
              <w:fldChar w:fldCharType="begin"/>
            </w:r>
            <w:r>
              <w:instrText xml:space="preserve"> INCLUDEPICTURE "http://www.clker.com/cliparts/5/a/f/f/11949890981994993036aiga_coffee_shop_.svg.thumb.png" \* MERGEFORMATINET </w:instrText>
            </w:r>
            <w:r>
              <w:fldChar w:fldCharType="separate"/>
            </w:r>
            <w:r w:rsidR="002C5C9F">
              <w:fldChar w:fldCharType="begin"/>
            </w:r>
            <w:r w:rsidR="002C5C9F">
              <w:instrText xml:space="preserve"> INCLUDEPICTURE  "http://www.clker.com/cliparts/5/a/f/f/11949890981994993036aiga_coffee_shop_.svg.thumb.png" \* MERGEFORMATINET </w:instrText>
            </w:r>
            <w:r w:rsidR="002C5C9F"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"http://www.clker.com/cliparts/5/a/f/f/11949890981994993036aiga_coffee_shop_.svg.thumb.png"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"http://www.clker.com/cliparts/5/a/f/f/11949890981994993036aiga_coffee_shop_.svg.thumb.png"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"http://www.clker.com/cliparts/5/a/f/f/11949890981994993036aiga_coffee_shop_.svg.thumb.png"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"http://www.clker.com/cliparts/5/a/f/f/11949890981994993036aiga_coffee_shop_.svg.thumb.png"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"http://www.clker.com/cliparts/5/a/f/f/11949890981994993036aiga_coffee_shop_.svg.thumb.png"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"http://www.clker.com/cliparts/5/a/f/f/11949890981994993036aiga_coffee_shop_.svg.thumb.png"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"http://www.clker.com/cliparts/5/a/f/f/11949890981994993036aiga_coffee_shop_.svg.thumb.png"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"http://www.clker.com/cliparts/5/a/f/f/11949890981994993036aiga_coffee_shop_.svg.thumb.png" \* MERGEFORMATINET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7" type="#_x0000_t75" alt="Aiga Symbol Signs 25 Clip Art" style="width:17.35pt;height:11.4pt">
                  <v:imagedata r:id="rId20" r:href="rId33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 w:rsidR="002C5C9F">
              <w:fldChar w:fldCharType="end"/>
            </w:r>
            <w:r>
              <w:fldChar w:fldCharType="end"/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Café</w:t>
            </w:r>
          </w:p>
        </w:tc>
      </w:tr>
      <w:tr w:rsidR="00B6749B" w:rsidRPr="00F8321C" w:rsidTr="00576551">
        <w:trPr>
          <w:trHeight w:val="561"/>
          <w:jc w:val="center"/>
        </w:trPr>
        <w:tc>
          <w:tcPr>
            <w:tcW w:w="70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C752F9" w:rsidRDefault="001F6698" w:rsidP="004F7255">
            <w:pPr>
              <w:jc w:val="center"/>
            </w:pPr>
            <w:r w:rsidRPr="009C11E1">
              <w:rPr>
                <w:sz w:val="28"/>
              </w:rPr>
              <w:sym w:font="Wingdings" w:char="F02A"/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Post office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F8321C" w:rsidRDefault="002C5C9F" w:rsidP="004F7255">
            <w:pPr>
              <w:jc w:val="center"/>
            </w:pPr>
            <w:r>
              <w:fldChar w:fldCharType="begin"/>
            </w:r>
            <w:r>
              <w:instrText xml:space="preserve"> INCLUDEPICTURE  "http://upload.wikimedia.org/wikipedia/commons/b/bc/NPS_map_symbol_bridge.png" \* MERGEFORMATINET </w:instrText>
            </w:r>
            <w:r>
              <w:fldChar w:fldCharType="separate"/>
            </w:r>
            <w:r w:rsidR="009C5ADF">
              <w:fldChar w:fldCharType="begin"/>
            </w:r>
            <w:r w:rsidR="009C5ADF">
              <w:instrText xml:space="preserve"> INCLUDEPICTURE  "http://upload.wikimedia.org/wikipedia/commons/b/bc/NPS_map_symbol_bridge.png" \* MERGEFORMATINET </w:instrText>
            </w:r>
            <w:r w:rsidR="009C5ADF">
              <w:fldChar w:fldCharType="separate"/>
            </w:r>
            <w:r w:rsidR="00CD06B3">
              <w:fldChar w:fldCharType="begin"/>
            </w:r>
            <w:r w:rsidR="00CD06B3">
              <w:instrText xml:space="preserve"> INCLUDEPICTURE  "http://upload.wikimedia.org/wikipedia/commons/b/bc/NPS_map_symbol_bridge.png" \* MERGEFORMATINET </w:instrText>
            </w:r>
            <w:r w:rsidR="00CD06B3">
              <w:fldChar w:fldCharType="separate"/>
            </w:r>
            <w:r w:rsidR="00E94EBD">
              <w:fldChar w:fldCharType="begin"/>
            </w:r>
            <w:r w:rsidR="00E94EBD">
              <w:instrText xml:space="preserve"> INCLUDEPICTURE  "http://upload.wikimedia.org/wikipedia/commons/b/bc/NPS_map_symbol_bridge.png" \* MERGEFORMATINET </w:instrText>
            </w:r>
            <w:r w:rsidR="00E94EBD">
              <w:fldChar w:fldCharType="separate"/>
            </w:r>
            <w:r w:rsidR="00B70296">
              <w:fldChar w:fldCharType="begin"/>
            </w:r>
            <w:r w:rsidR="00B70296">
              <w:instrText xml:space="preserve"> INCLUDEPICTURE  "http://upload.wikimedia.org/wikipedia/commons/b/bc/NPS_map_symbol_bridge.png" \* MERGEFORMATINET </w:instrText>
            </w:r>
            <w:r w:rsidR="00B70296">
              <w:fldChar w:fldCharType="separate"/>
            </w:r>
            <w:r w:rsidR="001F6912">
              <w:fldChar w:fldCharType="begin"/>
            </w:r>
            <w:r w:rsidR="001F6912">
              <w:instrText xml:space="preserve"> INCLUDEPICTURE  "http://upload.wikimedia.org/wikipedia/commons/b/bc/NPS_map_symbol_bridge.png" \* MERGEFORMATINET </w:instrText>
            </w:r>
            <w:r w:rsidR="001F6912">
              <w:fldChar w:fldCharType="separate"/>
            </w:r>
            <w:r w:rsidR="006B3956">
              <w:fldChar w:fldCharType="begin"/>
            </w:r>
            <w:r w:rsidR="006B3956">
              <w:instrText xml:space="preserve"> INCLUDEPICTURE  "http://upload.wikimedia.org/wikipedia/commons/b/bc/NPS_map_symbol_bridge.png" \* MERGEFORMATINET </w:instrText>
            </w:r>
            <w:r w:rsidR="006B3956">
              <w:fldChar w:fldCharType="separate"/>
            </w:r>
            <w:r w:rsidR="00B27185">
              <w:fldChar w:fldCharType="begin"/>
            </w:r>
            <w:r w:rsidR="00B27185">
              <w:instrText xml:space="preserve"> INCLUDEPICTURE  "http://upload.wikimedia.org/wikipedia/commons/b/bc/NPS_map_symbol_bridge.png" \* MERGEFORMATINET </w:instrText>
            </w:r>
            <w:r w:rsidR="00B27185">
              <w:fldChar w:fldCharType="separate"/>
            </w:r>
            <w:r w:rsidR="00B6749B">
              <w:fldChar w:fldCharType="begin"/>
            </w:r>
            <w:r w:rsidR="00B6749B">
              <w:instrText xml:space="preserve"> </w:instrText>
            </w:r>
            <w:r w:rsidR="00B6749B">
              <w:instrText>INCLUDEPICTURE  "http://upload.wikimedia.org/wikipedia/commons/b/bc/NPS_map_symbol_bridge.png" \* MERGE</w:instrText>
            </w:r>
            <w:r w:rsidR="00B6749B">
              <w:instrText>FORMATINET</w:instrText>
            </w:r>
            <w:r w:rsidR="00B6749B">
              <w:instrText xml:space="preserve"> </w:instrText>
            </w:r>
            <w:r w:rsidR="00B6749B">
              <w:fldChar w:fldCharType="separate"/>
            </w:r>
            <w:r w:rsidR="00B6749B">
              <w:pict>
                <v:shape id="_x0000_i1038" type="#_x0000_t75" style="width:17.1pt;height:11.15pt">
                  <v:imagedata r:id="rId34" r:href="rId35"/>
                </v:shape>
              </w:pict>
            </w:r>
            <w:r w:rsidR="00B6749B">
              <w:fldChar w:fldCharType="end"/>
            </w:r>
            <w:r w:rsidR="00B27185">
              <w:fldChar w:fldCharType="end"/>
            </w:r>
            <w:r w:rsidR="006B3956">
              <w:fldChar w:fldCharType="end"/>
            </w:r>
            <w:r w:rsidR="001F6912">
              <w:fldChar w:fldCharType="end"/>
            </w:r>
            <w:r w:rsidR="00B70296">
              <w:fldChar w:fldCharType="end"/>
            </w:r>
            <w:r w:rsidR="00E94EBD">
              <w:fldChar w:fldCharType="end"/>
            </w:r>
            <w:r w:rsidR="00CD06B3">
              <w:fldChar w:fldCharType="end"/>
            </w:r>
            <w:r w:rsidR="009C5ADF">
              <w:fldChar w:fldCharType="end"/>
            </w:r>
            <w:r>
              <w:fldChar w:fldCharType="end"/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Bridge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BCD165" wp14:editId="10B9CC63">
                      <wp:extent cx="288290" cy="288290"/>
                      <wp:effectExtent l="19050" t="19050" r="16510" b="16510"/>
                      <wp:docPr id="36" name="Freeform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90" cy="288290"/>
                              </a:xfrm>
                              <a:custGeom>
                                <a:avLst/>
                                <a:gdLst>
                                  <a:gd name="T0" fmla="*/ 0 w 423"/>
                                  <a:gd name="T1" fmla="*/ 0 h 412"/>
                                  <a:gd name="T2" fmla="*/ 171 w 423"/>
                                  <a:gd name="T3" fmla="*/ 274 h 412"/>
                                  <a:gd name="T4" fmla="*/ 423 w 423"/>
                                  <a:gd name="T5" fmla="*/ 412 h 4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3" h="412">
                                    <a:moveTo>
                                      <a:pt x="0" y="0"/>
                                    </a:moveTo>
                                    <a:cubicBezTo>
                                      <a:pt x="50" y="102"/>
                                      <a:pt x="100" y="205"/>
                                      <a:pt x="171" y="274"/>
                                    </a:cubicBezTo>
                                    <a:cubicBezTo>
                                      <a:pt x="242" y="343"/>
                                      <a:pt x="332" y="377"/>
                                      <a:pt x="423" y="412"/>
                                    </a:cubicBezTo>
                                  </a:path>
                                </a:pathLst>
                              </a:cu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1B2B696C" id="Freeform 36" o:spid="_x0000_s1026" style="width:22.7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23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" path="m,c50,102,100,205,171,274v71,69,161,103,252,138e" filled="f" strokeweight="2.25pt">
                      <v:path arrowok="t" o:connecttype="custom" o:connectlocs="0,0;116543,191727;288290,28829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Road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F8321C" w:rsidRDefault="001F6698" w:rsidP="004F72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2E2AA63" wp14:editId="0CAF693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124460</wp:posOffset>
                      </wp:positionV>
                      <wp:extent cx="151130" cy="188595"/>
                      <wp:effectExtent l="10795" t="10160" r="9525" b="10795"/>
                      <wp:wrapNone/>
                      <wp:docPr id="35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51130" cy="188595"/>
                              </a:xfrm>
                              <a:custGeom>
                                <a:avLst/>
                                <a:gdLst>
                                  <a:gd name="T0" fmla="*/ 0 w 2080"/>
                                  <a:gd name="T1" fmla="*/ 0 h 5693"/>
                                  <a:gd name="T2" fmla="*/ 810 w 2080"/>
                                  <a:gd name="T3" fmla="*/ 1268 h 5693"/>
                                  <a:gd name="T4" fmla="*/ 1973 w 2080"/>
                                  <a:gd name="T5" fmla="*/ 3489 h 5693"/>
                                  <a:gd name="T6" fmla="*/ 1455 w 2080"/>
                                  <a:gd name="T7" fmla="*/ 5693 h 5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80" h="5693">
                                    <a:moveTo>
                                      <a:pt x="0" y="0"/>
                                    </a:moveTo>
                                    <a:cubicBezTo>
                                      <a:pt x="240" y="343"/>
                                      <a:pt x="481" y="687"/>
                                      <a:pt x="810" y="1268"/>
                                    </a:cubicBezTo>
                                    <a:cubicBezTo>
                                      <a:pt x="1139" y="1849"/>
                                      <a:pt x="1866" y="2752"/>
                                      <a:pt x="1973" y="3489"/>
                                    </a:cubicBezTo>
                                    <a:cubicBezTo>
                                      <a:pt x="2080" y="4226"/>
                                      <a:pt x="1767" y="4959"/>
                                      <a:pt x="1455" y="5693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638E9B7" id="Freeform 35" o:spid="_x0000_s1026" style="position:absolute;margin-left:12.1pt;margin-top:9.8pt;width:11.9pt;height:14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0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" path="m,c240,343,481,687,810,1268v329,581,1056,1484,1163,2221c2080,4226,1767,4959,1455,5693e" filled="f">
                      <v:path arrowok="t" o:connecttype="custom" o:connectlocs="0,0;58854,42006;143356,115582;105718,188595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632C61" wp14:editId="37AA6C3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103505</wp:posOffset>
                      </wp:positionV>
                      <wp:extent cx="151130" cy="188595"/>
                      <wp:effectExtent l="8255" t="8255" r="12065" b="12700"/>
                      <wp:wrapNone/>
                      <wp:docPr id="34" name="Freeform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51130" cy="188595"/>
                              </a:xfrm>
                              <a:custGeom>
                                <a:avLst/>
                                <a:gdLst>
                                  <a:gd name="T0" fmla="*/ 0 w 2080"/>
                                  <a:gd name="T1" fmla="*/ 0 h 5693"/>
                                  <a:gd name="T2" fmla="*/ 810 w 2080"/>
                                  <a:gd name="T3" fmla="*/ 1268 h 5693"/>
                                  <a:gd name="T4" fmla="*/ 1973 w 2080"/>
                                  <a:gd name="T5" fmla="*/ 3489 h 5693"/>
                                  <a:gd name="T6" fmla="*/ 1455 w 2080"/>
                                  <a:gd name="T7" fmla="*/ 5693 h 5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80" h="5693">
                                    <a:moveTo>
                                      <a:pt x="0" y="0"/>
                                    </a:moveTo>
                                    <a:cubicBezTo>
                                      <a:pt x="240" y="343"/>
                                      <a:pt x="481" y="687"/>
                                      <a:pt x="810" y="1268"/>
                                    </a:cubicBezTo>
                                    <a:cubicBezTo>
                                      <a:pt x="1139" y="1849"/>
                                      <a:pt x="1866" y="2752"/>
                                      <a:pt x="1973" y="3489"/>
                                    </a:cubicBezTo>
                                    <a:cubicBezTo>
                                      <a:pt x="2080" y="4226"/>
                                      <a:pt x="1767" y="4959"/>
                                      <a:pt x="1455" y="5693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FDAD113" id="Freeform 34" o:spid="_x0000_s1026" style="position:absolute;margin-left:5.15pt;margin-top:8.15pt;width:11.9pt;height:14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0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" path="m,c240,343,481,687,810,1268v329,581,1056,1484,1163,2221c2080,4226,1767,4959,1455,5693e" filled="f">
                      <v:path arrowok="t" o:connecttype="custom" o:connectlocs="0,0;58854,42006;143356,115582;105718,188595" o:connectangles="0,0,0,0"/>
                    </v:shape>
                  </w:pict>
                </mc:Fallback>
              </mc:AlternateConten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River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F6698" w:rsidRPr="00C752F9" w:rsidRDefault="001F6698" w:rsidP="004F72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055D4F" wp14:editId="08D95A72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77470</wp:posOffset>
                      </wp:positionV>
                      <wp:extent cx="304165" cy="245745"/>
                      <wp:effectExtent l="6985" t="10795" r="12700" b="10160"/>
                      <wp:wrapNone/>
                      <wp:docPr id="33" name="Rectangle 33" descr="Dashed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45745"/>
                              </a:xfrm>
                              <a:prstGeom prst="rect">
                                <a:avLst/>
                              </a:prstGeom>
                              <a:pattFill prst="dash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2375708" id="Rectangle 33" o:spid="_x0000_s1026" alt="Dashed upward diagonal" style="position:absolute;margin-left:.55pt;margin-top:6.1pt;width:23.9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" fillcolor="black">
                      <v:fill r:id="rId19" o:title="" type="pattern"/>
                    </v:rect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F6698" w:rsidRPr="00A038CA" w:rsidRDefault="001F6698" w:rsidP="004F7255">
            <w:pPr>
              <w:rPr>
                <w:sz w:val="20"/>
              </w:rPr>
            </w:pPr>
            <w:r w:rsidRPr="00A038CA">
              <w:rPr>
                <w:sz w:val="20"/>
              </w:rPr>
              <w:t>Farm land</w:t>
            </w:r>
          </w:p>
        </w:tc>
      </w:tr>
    </w:tbl>
    <w:p w:rsidR="00106FF4" w:rsidRDefault="00106FF4" w:rsidP="0057655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do the following symbols represent:</w:t>
      </w:r>
      <w:r w:rsidR="00EC6DB2">
        <w:rPr>
          <w:rFonts w:ascii="Arial" w:hAnsi="Arial" w:cs="Arial"/>
          <w:bCs/>
        </w:rPr>
        <w:t xml:space="preserve"> </w:t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  <w:t>(3)</w:t>
      </w:r>
    </w:p>
    <w:p w:rsidR="00106FF4" w:rsidRPr="00576551" w:rsidRDefault="002C5C9F" w:rsidP="00576551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Cs/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INCLUDEPICTURE  "http://upload.wikimedia.org/wikipedia/commons/b/bc/NPS_map_symbol_bridge.png" \* MERGEFORMATINET </w:instrText>
      </w:r>
      <w:r>
        <w:rPr>
          <w:sz w:val="36"/>
        </w:rPr>
        <w:fldChar w:fldCharType="separate"/>
      </w:r>
      <w:r w:rsidR="009C5ADF">
        <w:rPr>
          <w:sz w:val="36"/>
        </w:rPr>
        <w:fldChar w:fldCharType="begin"/>
      </w:r>
      <w:r w:rsidR="009C5ADF">
        <w:rPr>
          <w:sz w:val="36"/>
        </w:rPr>
        <w:instrText xml:space="preserve"> INCLUDEPICTURE  "http://upload.wikimedia.org/wikipedia/commons/b/bc/NPS_map_symbol_bridge.png" \* MERGEFORMATINET </w:instrText>
      </w:r>
      <w:r w:rsidR="009C5ADF">
        <w:rPr>
          <w:sz w:val="36"/>
        </w:rPr>
        <w:fldChar w:fldCharType="separate"/>
      </w:r>
      <w:r w:rsidR="00CD06B3">
        <w:rPr>
          <w:sz w:val="36"/>
        </w:rPr>
        <w:fldChar w:fldCharType="begin"/>
      </w:r>
      <w:r w:rsidR="00CD06B3">
        <w:rPr>
          <w:sz w:val="36"/>
        </w:rPr>
        <w:instrText xml:space="preserve"> INCLUDEPICTURE  "http://upload.wikimedia.org/wikipedia/commons/b/bc/NPS_map_symbol_bridge.png" \* MERGEFORMATINET </w:instrText>
      </w:r>
      <w:r w:rsidR="00CD06B3">
        <w:rPr>
          <w:sz w:val="36"/>
        </w:rPr>
        <w:fldChar w:fldCharType="separate"/>
      </w:r>
      <w:r w:rsidR="00E94EBD">
        <w:rPr>
          <w:sz w:val="36"/>
        </w:rPr>
        <w:fldChar w:fldCharType="begin"/>
      </w:r>
      <w:r w:rsidR="00E94EBD">
        <w:rPr>
          <w:sz w:val="36"/>
        </w:rPr>
        <w:instrText xml:space="preserve"> INCLUDEPICTURE  "http://upload.wikimedia.org/wikipedia/commons/b/bc/NPS_map_symbol_bridge.png" \* MERGEFORMATINET </w:instrText>
      </w:r>
      <w:r w:rsidR="00E94EBD">
        <w:rPr>
          <w:sz w:val="36"/>
        </w:rPr>
        <w:fldChar w:fldCharType="separate"/>
      </w:r>
      <w:r w:rsidR="00B70296">
        <w:rPr>
          <w:sz w:val="36"/>
        </w:rPr>
        <w:fldChar w:fldCharType="begin"/>
      </w:r>
      <w:r w:rsidR="00B70296">
        <w:rPr>
          <w:sz w:val="36"/>
        </w:rPr>
        <w:instrText xml:space="preserve"> INCLUDEPICTURE  "http://upload.wikimedia.org/wikipedia/commons/b/bc/NPS_map_symbol_bridge.png" \* MERGEFORMATINET </w:instrText>
      </w:r>
      <w:r w:rsidR="00B70296">
        <w:rPr>
          <w:sz w:val="36"/>
        </w:rPr>
        <w:fldChar w:fldCharType="separate"/>
      </w:r>
      <w:r w:rsidR="001F6912">
        <w:rPr>
          <w:sz w:val="36"/>
        </w:rPr>
        <w:fldChar w:fldCharType="begin"/>
      </w:r>
      <w:r w:rsidR="001F6912">
        <w:rPr>
          <w:sz w:val="36"/>
        </w:rPr>
        <w:instrText xml:space="preserve"> INCLUDEPICTURE  "http://upload.wikimedia.org/wikipedia/commons/b/bc/NPS_map_symbol_bridge.png" \* MERGEFORMATINET </w:instrText>
      </w:r>
      <w:r w:rsidR="001F6912">
        <w:rPr>
          <w:sz w:val="36"/>
        </w:rPr>
        <w:fldChar w:fldCharType="separate"/>
      </w:r>
      <w:r w:rsidR="006B3956">
        <w:rPr>
          <w:sz w:val="36"/>
        </w:rPr>
        <w:fldChar w:fldCharType="begin"/>
      </w:r>
      <w:r w:rsidR="006B3956">
        <w:rPr>
          <w:sz w:val="36"/>
        </w:rPr>
        <w:instrText xml:space="preserve"> INCLUDEPICTURE  "http://upload.wikimedia.org/wikipedia/commons/b/bc/NPS_map_symbol_bridge.png" \* MERGEFORMATINET </w:instrText>
      </w:r>
      <w:r w:rsidR="006B3956">
        <w:rPr>
          <w:sz w:val="36"/>
        </w:rPr>
        <w:fldChar w:fldCharType="separate"/>
      </w:r>
      <w:r w:rsidR="00B27185">
        <w:rPr>
          <w:sz w:val="36"/>
        </w:rPr>
        <w:fldChar w:fldCharType="begin"/>
      </w:r>
      <w:r w:rsidR="00B27185">
        <w:rPr>
          <w:sz w:val="36"/>
        </w:rPr>
        <w:instrText xml:space="preserve"> INCLUDEPICTURE  "http://upload.wikimedia.org/wikipedia/commons/b/bc/NPS_map_symbol_bridge.png" \* MERGEFORMATINET </w:instrText>
      </w:r>
      <w:r w:rsidR="00B27185">
        <w:rPr>
          <w:sz w:val="36"/>
        </w:rPr>
        <w:fldChar w:fldCharType="separate"/>
      </w:r>
      <w:r w:rsidR="00B6749B">
        <w:rPr>
          <w:sz w:val="36"/>
        </w:rPr>
        <w:fldChar w:fldCharType="begin"/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instrText>INCLUDEPICTURE  "http://upload.wikimedia.org/wikipedia/commons/b/bc/NPS_map_symbol_bridge.png" \* MERGEFORMATINET</w:instrText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fldChar w:fldCharType="separate"/>
      </w:r>
      <w:r w:rsidR="00B6749B">
        <w:rPr>
          <w:sz w:val="36"/>
        </w:rPr>
        <w:pict>
          <v:shape id="_x0000_i1039" type="#_x0000_t75" style="width:17.1pt;height:11.15pt">
            <v:imagedata r:id="rId34" r:href="rId36"/>
          </v:shape>
        </w:pict>
      </w:r>
      <w:r w:rsidR="00B6749B">
        <w:rPr>
          <w:sz w:val="36"/>
        </w:rPr>
        <w:fldChar w:fldCharType="end"/>
      </w:r>
      <w:r w:rsidR="00B27185">
        <w:rPr>
          <w:sz w:val="36"/>
        </w:rPr>
        <w:fldChar w:fldCharType="end"/>
      </w:r>
      <w:r w:rsidR="006B3956">
        <w:rPr>
          <w:sz w:val="36"/>
        </w:rPr>
        <w:fldChar w:fldCharType="end"/>
      </w:r>
      <w:r w:rsidR="001F6912">
        <w:rPr>
          <w:sz w:val="36"/>
        </w:rPr>
        <w:fldChar w:fldCharType="end"/>
      </w:r>
      <w:r w:rsidR="00B70296">
        <w:rPr>
          <w:sz w:val="36"/>
        </w:rPr>
        <w:fldChar w:fldCharType="end"/>
      </w:r>
      <w:r w:rsidR="00E94EBD">
        <w:rPr>
          <w:sz w:val="36"/>
        </w:rPr>
        <w:fldChar w:fldCharType="end"/>
      </w:r>
      <w:r w:rsidR="00CD06B3">
        <w:rPr>
          <w:sz w:val="36"/>
        </w:rPr>
        <w:fldChar w:fldCharType="end"/>
      </w:r>
      <w:r w:rsidR="009C5ADF">
        <w:rPr>
          <w:sz w:val="36"/>
        </w:rPr>
        <w:fldChar w:fldCharType="end"/>
      </w:r>
      <w:r>
        <w:rPr>
          <w:sz w:val="36"/>
        </w:rPr>
        <w:fldChar w:fldCharType="end"/>
      </w:r>
      <w:r w:rsidR="00576551">
        <w:rPr>
          <w:sz w:val="36"/>
        </w:rPr>
        <w:t xml:space="preserve"> ________________</w:t>
      </w:r>
    </w:p>
    <w:p w:rsidR="00106FF4" w:rsidRPr="00576551" w:rsidRDefault="00106FF4" w:rsidP="00576551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Cs/>
          <w:sz w:val="36"/>
        </w:rPr>
      </w:pPr>
      <w:r w:rsidRPr="00576551">
        <w:rPr>
          <w:sz w:val="36"/>
        </w:rPr>
        <w:fldChar w:fldCharType="begin"/>
      </w:r>
      <w:r w:rsidRPr="00576551">
        <w:rPr>
          <w:sz w:val="36"/>
        </w:rPr>
        <w:instrText xml:space="preserve"> INCLUDEPICTURE "https://encrypted-tbn1.google.com/images?q=tbn:ANd9GcTd4XsLN7cWa4ARvXRnEtRUXzGi7fAQpNZXs6e_3CGyl_y34TPytA" \* MERGEFORMATINET </w:instrText>
      </w:r>
      <w:r w:rsidRPr="00576551">
        <w:rPr>
          <w:sz w:val="36"/>
        </w:rPr>
        <w:fldChar w:fldCharType="separate"/>
      </w:r>
      <w:r w:rsidR="002C5C9F">
        <w:rPr>
          <w:sz w:val="36"/>
        </w:rPr>
        <w:fldChar w:fldCharType="begin"/>
      </w:r>
      <w:r w:rsidR="002C5C9F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2C5C9F">
        <w:rPr>
          <w:sz w:val="36"/>
        </w:rPr>
        <w:fldChar w:fldCharType="separate"/>
      </w:r>
      <w:r w:rsidR="009C5ADF">
        <w:rPr>
          <w:sz w:val="36"/>
        </w:rPr>
        <w:fldChar w:fldCharType="begin"/>
      </w:r>
      <w:r w:rsidR="009C5ADF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9C5ADF">
        <w:rPr>
          <w:sz w:val="36"/>
        </w:rPr>
        <w:fldChar w:fldCharType="separate"/>
      </w:r>
      <w:r w:rsidR="00CD06B3">
        <w:rPr>
          <w:sz w:val="36"/>
        </w:rPr>
        <w:fldChar w:fldCharType="begin"/>
      </w:r>
      <w:r w:rsidR="00CD06B3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CD06B3">
        <w:rPr>
          <w:sz w:val="36"/>
        </w:rPr>
        <w:fldChar w:fldCharType="separate"/>
      </w:r>
      <w:r w:rsidR="00E94EBD">
        <w:rPr>
          <w:sz w:val="36"/>
        </w:rPr>
        <w:fldChar w:fldCharType="begin"/>
      </w:r>
      <w:r w:rsidR="00E94EBD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E94EBD">
        <w:rPr>
          <w:sz w:val="36"/>
        </w:rPr>
        <w:fldChar w:fldCharType="separate"/>
      </w:r>
      <w:r w:rsidR="00B70296">
        <w:rPr>
          <w:sz w:val="36"/>
        </w:rPr>
        <w:fldChar w:fldCharType="begin"/>
      </w:r>
      <w:r w:rsidR="00B70296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B70296">
        <w:rPr>
          <w:sz w:val="36"/>
        </w:rPr>
        <w:fldChar w:fldCharType="separate"/>
      </w:r>
      <w:r w:rsidR="001F6912">
        <w:rPr>
          <w:sz w:val="36"/>
        </w:rPr>
        <w:fldChar w:fldCharType="begin"/>
      </w:r>
      <w:r w:rsidR="001F6912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1F6912">
        <w:rPr>
          <w:sz w:val="36"/>
        </w:rPr>
        <w:fldChar w:fldCharType="separate"/>
      </w:r>
      <w:r w:rsidR="006B3956">
        <w:rPr>
          <w:sz w:val="36"/>
        </w:rPr>
        <w:fldChar w:fldCharType="begin"/>
      </w:r>
      <w:r w:rsidR="006B3956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6B3956">
        <w:rPr>
          <w:sz w:val="36"/>
        </w:rPr>
        <w:fldChar w:fldCharType="separate"/>
      </w:r>
      <w:r w:rsidR="00B27185">
        <w:rPr>
          <w:sz w:val="36"/>
        </w:rPr>
        <w:fldChar w:fldCharType="begin"/>
      </w:r>
      <w:r w:rsidR="00B27185">
        <w:rPr>
          <w:sz w:val="36"/>
        </w:rPr>
        <w:instrText xml:space="preserve"> INCLUDEPICTURE  "https://encrypted-tbn1.google.com/images?q=tbn:ANd9GcTd4XsLN7cWa4ARvXRnEtRUXzGi7fAQpNZXs6e_3CGyl_y34TPytA" \* MERGEFORMATINET </w:instrText>
      </w:r>
      <w:r w:rsidR="00B27185">
        <w:rPr>
          <w:sz w:val="36"/>
        </w:rPr>
        <w:fldChar w:fldCharType="separate"/>
      </w:r>
      <w:r w:rsidR="00B6749B">
        <w:rPr>
          <w:sz w:val="36"/>
        </w:rPr>
        <w:fldChar w:fldCharType="begin"/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instrText>INCLUDEPICTURE  "https://encrypted-tbn1.google.com/images?q=tbn:ANd9GcTd4XsLN7cWa4ARvXRnEtRUXzGi7fAQpNZXs6e_3CGyl_y34TPytA" \* MERGEFORMATINET</w:instrText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fldChar w:fldCharType="separate"/>
      </w:r>
      <w:r w:rsidR="00B6749B">
        <w:rPr>
          <w:sz w:val="36"/>
        </w:rPr>
        <w:pict>
          <v:shape id="_x0000_i1040" type="#_x0000_t75" style="width:14.3pt;height:14.25pt">
            <v:imagedata r:id="rId11" r:href="rId37"/>
          </v:shape>
        </w:pict>
      </w:r>
      <w:r w:rsidR="00B6749B">
        <w:rPr>
          <w:sz w:val="36"/>
        </w:rPr>
        <w:fldChar w:fldCharType="end"/>
      </w:r>
      <w:r w:rsidR="00B27185">
        <w:rPr>
          <w:sz w:val="36"/>
        </w:rPr>
        <w:fldChar w:fldCharType="end"/>
      </w:r>
      <w:r w:rsidR="006B3956">
        <w:rPr>
          <w:sz w:val="36"/>
        </w:rPr>
        <w:fldChar w:fldCharType="end"/>
      </w:r>
      <w:r w:rsidR="001F6912">
        <w:rPr>
          <w:sz w:val="36"/>
        </w:rPr>
        <w:fldChar w:fldCharType="end"/>
      </w:r>
      <w:r w:rsidR="00B70296">
        <w:rPr>
          <w:sz w:val="36"/>
        </w:rPr>
        <w:fldChar w:fldCharType="end"/>
      </w:r>
      <w:r w:rsidR="00E94EBD">
        <w:rPr>
          <w:sz w:val="36"/>
        </w:rPr>
        <w:fldChar w:fldCharType="end"/>
      </w:r>
      <w:r w:rsidR="00CD06B3">
        <w:rPr>
          <w:sz w:val="36"/>
        </w:rPr>
        <w:fldChar w:fldCharType="end"/>
      </w:r>
      <w:r w:rsidR="009C5ADF">
        <w:rPr>
          <w:sz w:val="36"/>
        </w:rPr>
        <w:fldChar w:fldCharType="end"/>
      </w:r>
      <w:r w:rsidR="002C5C9F">
        <w:rPr>
          <w:sz w:val="36"/>
        </w:rPr>
        <w:fldChar w:fldCharType="end"/>
      </w:r>
      <w:r w:rsidRPr="00576551">
        <w:rPr>
          <w:sz w:val="36"/>
        </w:rPr>
        <w:fldChar w:fldCharType="end"/>
      </w:r>
      <w:r w:rsidR="00576551">
        <w:rPr>
          <w:sz w:val="36"/>
        </w:rPr>
        <w:t xml:space="preserve"> ________________</w:t>
      </w:r>
    </w:p>
    <w:p w:rsidR="00106FF4" w:rsidRPr="00106FF4" w:rsidRDefault="00106FF4" w:rsidP="00576551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Cs/>
        </w:rPr>
      </w:pPr>
      <w:r w:rsidRPr="00576551">
        <w:rPr>
          <w:sz w:val="36"/>
        </w:rPr>
        <w:fldChar w:fldCharType="begin"/>
      </w:r>
      <w:r w:rsidRPr="00576551">
        <w:rPr>
          <w:sz w:val="36"/>
        </w:rPr>
        <w:instrText xml:space="preserve"> INCLUDEPICTURE "http://www.clker.com/cliparts/5/a/f/f/11949890981994993036aiga_coffee_shop_.svg.thumb.png" \* MERGEFORMATINET </w:instrText>
      </w:r>
      <w:r w:rsidRPr="00576551">
        <w:rPr>
          <w:sz w:val="36"/>
        </w:rPr>
        <w:fldChar w:fldCharType="separate"/>
      </w:r>
      <w:r w:rsidR="002C5C9F">
        <w:rPr>
          <w:sz w:val="36"/>
        </w:rPr>
        <w:fldChar w:fldCharType="begin"/>
      </w:r>
      <w:r w:rsidR="002C5C9F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2C5C9F">
        <w:rPr>
          <w:sz w:val="36"/>
        </w:rPr>
        <w:fldChar w:fldCharType="separate"/>
      </w:r>
      <w:r w:rsidR="009C5ADF">
        <w:rPr>
          <w:sz w:val="36"/>
        </w:rPr>
        <w:fldChar w:fldCharType="begin"/>
      </w:r>
      <w:r w:rsidR="009C5ADF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9C5ADF">
        <w:rPr>
          <w:sz w:val="36"/>
        </w:rPr>
        <w:fldChar w:fldCharType="separate"/>
      </w:r>
      <w:r w:rsidR="00CD06B3">
        <w:rPr>
          <w:sz w:val="36"/>
        </w:rPr>
        <w:fldChar w:fldCharType="begin"/>
      </w:r>
      <w:r w:rsidR="00CD06B3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CD06B3">
        <w:rPr>
          <w:sz w:val="36"/>
        </w:rPr>
        <w:fldChar w:fldCharType="separate"/>
      </w:r>
      <w:r w:rsidR="00E94EBD">
        <w:rPr>
          <w:sz w:val="36"/>
        </w:rPr>
        <w:fldChar w:fldCharType="begin"/>
      </w:r>
      <w:r w:rsidR="00E94EBD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E94EBD">
        <w:rPr>
          <w:sz w:val="36"/>
        </w:rPr>
        <w:fldChar w:fldCharType="separate"/>
      </w:r>
      <w:r w:rsidR="00B70296">
        <w:rPr>
          <w:sz w:val="36"/>
        </w:rPr>
        <w:fldChar w:fldCharType="begin"/>
      </w:r>
      <w:r w:rsidR="00B70296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B70296">
        <w:rPr>
          <w:sz w:val="36"/>
        </w:rPr>
        <w:fldChar w:fldCharType="separate"/>
      </w:r>
      <w:r w:rsidR="001F6912">
        <w:rPr>
          <w:sz w:val="36"/>
        </w:rPr>
        <w:fldChar w:fldCharType="begin"/>
      </w:r>
      <w:r w:rsidR="001F6912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1F6912">
        <w:rPr>
          <w:sz w:val="36"/>
        </w:rPr>
        <w:fldChar w:fldCharType="separate"/>
      </w:r>
      <w:r w:rsidR="006B3956">
        <w:rPr>
          <w:sz w:val="36"/>
        </w:rPr>
        <w:fldChar w:fldCharType="begin"/>
      </w:r>
      <w:r w:rsidR="006B3956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6B3956">
        <w:rPr>
          <w:sz w:val="36"/>
        </w:rPr>
        <w:fldChar w:fldCharType="separate"/>
      </w:r>
      <w:r w:rsidR="00B27185">
        <w:rPr>
          <w:sz w:val="36"/>
        </w:rPr>
        <w:fldChar w:fldCharType="begin"/>
      </w:r>
      <w:r w:rsidR="00B27185">
        <w:rPr>
          <w:sz w:val="36"/>
        </w:rPr>
        <w:instrText xml:space="preserve"> INCLUDEPICTURE  "http://www.clker.com/cliparts/5/a/f/f/11949890981994993036aiga_coffee_shop_.svg.thumb.png" \* MERGEFORMATINET </w:instrText>
      </w:r>
      <w:r w:rsidR="00B27185">
        <w:rPr>
          <w:sz w:val="36"/>
        </w:rPr>
        <w:fldChar w:fldCharType="separate"/>
      </w:r>
      <w:r w:rsidR="00B6749B">
        <w:rPr>
          <w:sz w:val="36"/>
        </w:rPr>
        <w:fldChar w:fldCharType="begin"/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instrText>INCLUDEPICTURE  "http://www.clker.com/cliparts/5/a/f/f/11949890981994993036aiga_coffee_shop_.svg.thumb.png" \* MERGEFORMATINET</w:instrText>
      </w:r>
      <w:r w:rsidR="00B6749B">
        <w:rPr>
          <w:sz w:val="36"/>
        </w:rPr>
        <w:instrText xml:space="preserve"> </w:instrText>
      </w:r>
      <w:r w:rsidR="00B6749B">
        <w:rPr>
          <w:sz w:val="36"/>
        </w:rPr>
        <w:fldChar w:fldCharType="separate"/>
      </w:r>
      <w:r w:rsidR="00B6749B">
        <w:rPr>
          <w:sz w:val="36"/>
        </w:rPr>
        <w:pict>
          <v:shape id="_x0000_i1041" type="#_x0000_t75" alt="Aiga Symbol Signs 25 Clip Art" style="width:17.35pt;height:11.4pt">
            <v:imagedata r:id="rId20" r:href="rId38"/>
          </v:shape>
        </w:pict>
      </w:r>
      <w:r w:rsidR="00B6749B">
        <w:rPr>
          <w:sz w:val="36"/>
        </w:rPr>
        <w:fldChar w:fldCharType="end"/>
      </w:r>
      <w:r w:rsidR="00B27185">
        <w:rPr>
          <w:sz w:val="36"/>
        </w:rPr>
        <w:fldChar w:fldCharType="end"/>
      </w:r>
      <w:r w:rsidR="006B3956">
        <w:rPr>
          <w:sz w:val="36"/>
        </w:rPr>
        <w:fldChar w:fldCharType="end"/>
      </w:r>
      <w:r w:rsidR="001F6912">
        <w:rPr>
          <w:sz w:val="36"/>
        </w:rPr>
        <w:fldChar w:fldCharType="end"/>
      </w:r>
      <w:r w:rsidR="00B70296">
        <w:rPr>
          <w:sz w:val="36"/>
        </w:rPr>
        <w:fldChar w:fldCharType="end"/>
      </w:r>
      <w:r w:rsidR="00E94EBD">
        <w:rPr>
          <w:sz w:val="36"/>
        </w:rPr>
        <w:fldChar w:fldCharType="end"/>
      </w:r>
      <w:r w:rsidR="00CD06B3">
        <w:rPr>
          <w:sz w:val="36"/>
        </w:rPr>
        <w:fldChar w:fldCharType="end"/>
      </w:r>
      <w:r w:rsidR="009C5ADF">
        <w:rPr>
          <w:sz w:val="36"/>
        </w:rPr>
        <w:fldChar w:fldCharType="end"/>
      </w:r>
      <w:r w:rsidR="002C5C9F">
        <w:rPr>
          <w:sz w:val="36"/>
        </w:rPr>
        <w:fldChar w:fldCharType="end"/>
      </w:r>
      <w:r w:rsidRPr="00576551">
        <w:rPr>
          <w:sz w:val="36"/>
        </w:rPr>
        <w:fldChar w:fldCharType="end"/>
      </w:r>
      <w:r w:rsidR="00576551">
        <w:rPr>
          <w:sz w:val="36"/>
        </w:rPr>
        <w:t>________________</w:t>
      </w:r>
    </w:p>
    <w:p w:rsidR="00106FF4" w:rsidRDefault="00106FF4" w:rsidP="0057655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the area reference for the following:</w:t>
      </w:r>
      <w:r w:rsidR="00EC6DB2">
        <w:rPr>
          <w:rFonts w:ascii="Arial" w:hAnsi="Arial" w:cs="Arial"/>
          <w:bCs/>
        </w:rPr>
        <w:t xml:space="preserve"> </w:t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  <w:t>(3)</w:t>
      </w:r>
    </w:p>
    <w:p w:rsidR="00106FF4" w:rsidRDefault="00106FF4" w:rsidP="0057655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Hospital ___________________</w:t>
      </w:r>
    </w:p>
    <w:p w:rsidR="00106FF4" w:rsidRDefault="00106FF4" w:rsidP="0057655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 Office _________________</w:t>
      </w:r>
    </w:p>
    <w:p w:rsidR="00106FF4" w:rsidRDefault="00106FF4" w:rsidP="0057655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Church_____________________</w:t>
      </w:r>
    </w:p>
    <w:p w:rsidR="00106FF4" w:rsidRDefault="00106FF4" w:rsidP="0057655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 what feature is located at each of the following area references:</w:t>
      </w:r>
      <w:r w:rsidR="00EC6DB2">
        <w:rPr>
          <w:rFonts w:ascii="Arial" w:hAnsi="Arial" w:cs="Arial"/>
          <w:bCs/>
        </w:rPr>
        <w:t xml:space="preserve"> </w:t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  <w:t>(3)</w:t>
      </w:r>
    </w:p>
    <w:p w:rsidR="00106FF4" w:rsidRDefault="00106FF4" w:rsidP="00EC6DB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AR1020</w:t>
      </w:r>
      <w:r w:rsidR="00EC6DB2">
        <w:rPr>
          <w:rFonts w:ascii="Arial" w:hAnsi="Arial" w:cs="Arial"/>
          <w:bCs/>
        </w:rPr>
        <w:t xml:space="preserve"> _____________________</w:t>
      </w:r>
    </w:p>
    <w:p w:rsidR="00106FF4" w:rsidRDefault="00106FF4" w:rsidP="00EC6DB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AR0722</w:t>
      </w:r>
      <w:r w:rsidR="00EC6DB2">
        <w:rPr>
          <w:rFonts w:ascii="Arial" w:hAnsi="Arial" w:cs="Arial"/>
          <w:bCs/>
        </w:rPr>
        <w:t xml:space="preserve"> _____________________</w:t>
      </w:r>
    </w:p>
    <w:p w:rsidR="00EC6DB2" w:rsidRPr="00EC6DB2" w:rsidRDefault="00106FF4" w:rsidP="00EC6DB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AR0919</w:t>
      </w:r>
      <w:r w:rsidR="00EC6DB2">
        <w:rPr>
          <w:rFonts w:ascii="Arial" w:hAnsi="Arial" w:cs="Arial"/>
          <w:bCs/>
        </w:rPr>
        <w:t xml:space="preserve"> _____________________</w:t>
      </w:r>
    </w:p>
    <w:p w:rsidR="00106FF4" w:rsidRDefault="00106FF4" w:rsidP="0057655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what direction is the phone booth from the hospital?</w:t>
      </w:r>
      <w:r w:rsidR="00EC6DB2">
        <w:rPr>
          <w:rFonts w:ascii="Arial" w:hAnsi="Arial" w:cs="Arial"/>
          <w:bCs/>
        </w:rPr>
        <w:t xml:space="preserve"> </w:t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</w:r>
      <w:r w:rsidR="00EC6DB2">
        <w:rPr>
          <w:rFonts w:ascii="Arial" w:hAnsi="Arial" w:cs="Arial"/>
          <w:bCs/>
        </w:rPr>
        <w:tab/>
        <w:t>(1)</w:t>
      </w:r>
    </w:p>
    <w:p w:rsidR="00106FF4" w:rsidRDefault="00106FF4" w:rsidP="00576551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:rsidR="00397A4B" w:rsidRDefault="00397A4B" w:rsidP="00397A4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23C9C7E0" wp14:editId="0F05A01D">
            <wp:simplePos x="0" y="0"/>
            <wp:positionH relativeFrom="column">
              <wp:posOffset>-234315</wp:posOffset>
            </wp:positionH>
            <wp:positionV relativeFrom="paragraph">
              <wp:posOffset>222885</wp:posOffset>
            </wp:positionV>
            <wp:extent cx="7091680" cy="3698240"/>
            <wp:effectExtent l="0" t="0" r="0" b="0"/>
            <wp:wrapTight wrapText="bothSides">
              <wp:wrapPolygon edited="0">
                <wp:start x="10212" y="0"/>
                <wp:lineTo x="5512" y="0"/>
                <wp:lineTo x="3133" y="556"/>
                <wp:lineTo x="3191" y="1780"/>
                <wp:lineTo x="2147" y="2893"/>
                <wp:lineTo x="870" y="5229"/>
                <wp:lineTo x="290" y="6898"/>
                <wp:lineTo x="58" y="8901"/>
                <wp:lineTo x="0" y="10348"/>
                <wp:lineTo x="0" y="12462"/>
                <wp:lineTo x="232" y="14242"/>
                <wp:lineTo x="232" y="14576"/>
                <wp:lineTo x="812" y="16022"/>
                <wp:lineTo x="870" y="16356"/>
                <wp:lineTo x="1451" y="17468"/>
                <wp:lineTo x="1857" y="17802"/>
                <wp:lineTo x="1857" y="18359"/>
                <wp:lineTo x="2669" y="19582"/>
                <wp:lineTo x="3017" y="19582"/>
                <wp:lineTo x="3017" y="20027"/>
                <wp:lineTo x="4584" y="21363"/>
                <wp:lineTo x="5106" y="21474"/>
                <wp:lineTo x="16595" y="21474"/>
                <wp:lineTo x="16827" y="21363"/>
                <wp:lineTo x="18741" y="19805"/>
                <wp:lineTo x="19960" y="17802"/>
                <wp:lineTo x="20946" y="16022"/>
                <wp:lineTo x="21468" y="14242"/>
                <wp:lineTo x="21527" y="12462"/>
                <wp:lineTo x="21527" y="8456"/>
                <wp:lineTo x="21468" y="7010"/>
                <wp:lineTo x="21352" y="6676"/>
                <wp:lineTo x="20656" y="5341"/>
                <wp:lineTo x="20888" y="5118"/>
                <wp:lineTo x="19670" y="2893"/>
                <wp:lineTo x="18625" y="1780"/>
                <wp:lineTo x="18741" y="556"/>
                <wp:lineTo x="16537" y="0"/>
                <wp:lineTo x="11431" y="0"/>
                <wp:lineTo x="10212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latlong.gif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3" t="5212" r="7854" b="5877"/>
                    <a:stretch/>
                  </pic:blipFill>
                  <pic:spPr bwMode="auto">
                    <a:xfrm>
                      <a:off x="0" y="0"/>
                      <a:ext cx="7091680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A4B" w:rsidRDefault="00397A4B" w:rsidP="00397A4B">
      <w:pPr>
        <w:rPr>
          <w:rFonts w:ascii="Arial" w:hAnsi="Arial" w:cs="Arial"/>
          <w:noProof/>
        </w:rPr>
      </w:pPr>
    </w:p>
    <w:p w:rsidR="00397A4B" w:rsidRDefault="00397A4B" w:rsidP="00397A4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5DC33CD" wp14:editId="4BBC3350">
                <wp:extent cx="308610" cy="308610"/>
                <wp:effectExtent l="0" t="0" r="0" b="0"/>
                <wp:docPr id="60" name="Rectangle 60" descr="http://www.worldatlas.com/webimage/testmaps/latlong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B7231D7" id="Rectangle 60" o:spid="_x0000_s1026" alt="http://www.worldatlas.com/webimage/testmaps/latlong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E0956DD" wp14:editId="175604C0">
                <wp:extent cx="308610" cy="308610"/>
                <wp:effectExtent l="0" t="0" r="0" b="0"/>
                <wp:docPr id="61" name="Rectangle 61" descr="http://www.worldatlas.com/webimage/testmaps/latlong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1FA506C" id="Rectangle 61" o:spid="_x0000_s1026" alt="http://www.worldatlas.com/webimage/testmaps/latlong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5tUWZd8CAAD5BQAADgAAAAAAAAAAAAAAAAAuAgAA&#10;ZHJzL2Uyb0RvYy54bWxQSwECLQAUAAYACAAAACEAmPZsD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00F085" wp14:editId="7118160D">
                <wp:extent cx="308610" cy="308610"/>
                <wp:effectExtent l="0" t="0" r="0" b="0"/>
                <wp:docPr id="62" name="Rectangle 62" descr="http://www.worldatlas.com/webimage/testmaps/latlong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65DDEB8" id="Rectangle 62" o:spid="_x0000_s1026" alt="http://www.worldatlas.com/webimage/testmaps/latlong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d/M0gN8CAAD5BQAADgAAAAAAAAAAAAAAAAAuAgAA&#10;ZHJzL2Uyb0RvYy54bWxQSwECLQAUAAYACAAAACEAmPZsD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397A4B" w:rsidRDefault="00397A4B" w:rsidP="00397A4B">
      <w:pPr>
        <w:rPr>
          <w:rFonts w:ascii="Arial" w:hAnsi="Arial" w:cs="Arial"/>
        </w:rPr>
      </w:pPr>
    </w:p>
    <w:p w:rsidR="00397A4B" w:rsidRDefault="00397A4B" w:rsidP="00397A4B">
      <w:pPr>
        <w:rPr>
          <w:rFonts w:ascii="Arial" w:hAnsi="Arial" w:cs="Arial"/>
        </w:rPr>
      </w:pPr>
    </w:p>
    <w:p w:rsidR="00397A4B" w:rsidRDefault="00397A4B" w:rsidP="00397A4B">
      <w:pPr>
        <w:rPr>
          <w:rFonts w:ascii="Arial" w:hAnsi="Arial" w:cs="Arial"/>
        </w:rPr>
      </w:pPr>
    </w:p>
    <w:p w:rsidR="00397A4B" w:rsidRDefault="00397A4B" w:rsidP="00397A4B">
      <w:pPr>
        <w:rPr>
          <w:rFonts w:ascii="Arial" w:hAnsi="Arial" w:cs="Arial"/>
        </w:rPr>
      </w:pPr>
    </w:p>
    <w:p w:rsidR="00397A4B" w:rsidRPr="00397A4B" w:rsidRDefault="00397A4B" w:rsidP="006B395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7A4B">
        <w:rPr>
          <w:rFonts w:ascii="Arial" w:hAnsi="Arial" w:cs="Arial"/>
        </w:rPr>
        <w:t xml:space="preserve">Which line of </w:t>
      </w:r>
      <w:r w:rsidRPr="007B108B">
        <w:rPr>
          <w:rFonts w:ascii="Arial" w:hAnsi="Arial" w:cs="Arial"/>
          <w:b/>
        </w:rPr>
        <w:t>latitude</w:t>
      </w:r>
      <w:r w:rsidRPr="00397A4B">
        <w:rPr>
          <w:rFonts w:ascii="Arial" w:hAnsi="Arial" w:cs="Arial"/>
        </w:rPr>
        <w:t xml:space="preserve"> divides the world into the northern and southern hemisphere?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  <w:t>(1)</w:t>
      </w:r>
    </w:p>
    <w:p w:rsidR="00397A4B" w:rsidRDefault="00397A4B" w:rsidP="00397A4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97A4B" w:rsidRDefault="00397A4B" w:rsidP="006B395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Pr="007B108B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hemispheres does the </w:t>
      </w:r>
      <w:r w:rsidRPr="007B108B">
        <w:rPr>
          <w:rFonts w:ascii="Arial" w:hAnsi="Arial" w:cs="Arial"/>
        </w:rPr>
        <w:t>Prime Meridian</w:t>
      </w:r>
      <w:r>
        <w:rPr>
          <w:rFonts w:ascii="Arial" w:hAnsi="Arial" w:cs="Arial"/>
        </w:rPr>
        <w:t xml:space="preserve"> divide the world into?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>(2)</w:t>
      </w:r>
    </w:p>
    <w:p w:rsidR="00397A4B" w:rsidRDefault="00397A4B" w:rsidP="00397A4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397A4B" w:rsidRDefault="00397A4B" w:rsidP="006B395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what </w:t>
      </w:r>
      <w:r w:rsidRPr="007B108B">
        <w:rPr>
          <w:rFonts w:ascii="Arial" w:hAnsi="Arial" w:cs="Arial"/>
          <w:b/>
        </w:rPr>
        <w:t>degrees</w:t>
      </w:r>
      <w:r>
        <w:rPr>
          <w:rFonts w:ascii="Arial" w:hAnsi="Arial" w:cs="Arial"/>
        </w:rPr>
        <w:t xml:space="preserve"> is the Prime Meridian?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>(1)</w:t>
      </w:r>
    </w:p>
    <w:p w:rsidR="00397A4B" w:rsidRDefault="00397A4B" w:rsidP="00397A4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</w:p>
    <w:p w:rsidR="00397A4B" w:rsidRDefault="00397A4B" w:rsidP="006B395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Name the continent at (30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,60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W</w:t>
      </w:r>
      <w:proofErr w:type="gramEnd"/>
      <w:r>
        <w:rPr>
          <w:rFonts w:ascii="Arial" w:hAnsi="Arial" w:cs="Arial"/>
        </w:rPr>
        <w:t>)?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>(1)</w:t>
      </w:r>
    </w:p>
    <w:p w:rsidR="00397A4B" w:rsidRDefault="00397A4B" w:rsidP="00397A4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</w:p>
    <w:p w:rsidR="00397A4B" w:rsidRDefault="00397A4B" w:rsidP="006B395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name of the continent that </w:t>
      </w:r>
      <w:r w:rsidRPr="007B108B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lines of </w:t>
      </w:r>
      <w:r w:rsidRPr="007B108B">
        <w:rPr>
          <w:rFonts w:ascii="Arial" w:hAnsi="Arial" w:cs="Arial"/>
          <w:b/>
        </w:rPr>
        <w:t>l</w:t>
      </w:r>
      <w:r w:rsidR="00CD06B3">
        <w:rPr>
          <w:rFonts w:ascii="Arial" w:hAnsi="Arial" w:cs="Arial"/>
          <w:b/>
        </w:rPr>
        <w:t>ongitude</w:t>
      </w:r>
      <w:r>
        <w:rPr>
          <w:rFonts w:ascii="Arial" w:hAnsi="Arial" w:cs="Arial"/>
        </w:rPr>
        <w:t xml:space="preserve"> pass through?</w:t>
      </w:r>
      <w:r w:rsidR="00EC6DB2">
        <w:rPr>
          <w:rFonts w:ascii="Arial" w:hAnsi="Arial" w:cs="Arial"/>
        </w:rPr>
        <w:t xml:space="preserve"> </w:t>
      </w:r>
      <w:r w:rsidR="00EC6DB2">
        <w:rPr>
          <w:rFonts w:ascii="Arial" w:hAnsi="Arial" w:cs="Arial"/>
        </w:rPr>
        <w:tab/>
      </w:r>
      <w:r w:rsidR="00EC6DB2">
        <w:rPr>
          <w:rFonts w:ascii="Arial" w:hAnsi="Arial" w:cs="Arial"/>
        </w:rPr>
        <w:tab/>
        <w:t>(1)</w:t>
      </w:r>
    </w:p>
    <w:p w:rsidR="00397A4B" w:rsidRDefault="00397A4B" w:rsidP="00397A4B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1F6912" w:rsidRPr="000620DE" w:rsidRDefault="001F6912" w:rsidP="00397A4B">
      <w:pPr>
        <w:pStyle w:val="ListParagraph"/>
        <w:spacing w:line="360" w:lineRule="auto"/>
        <w:rPr>
          <w:rFonts w:ascii="Arial" w:hAnsi="Arial" w:cs="Arial"/>
        </w:rPr>
      </w:pPr>
    </w:p>
    <w:p w:rsidR="00397A4B" w:rsidRDefault="001F6912" w:rsidP="006B395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 </w:t>
      </w:r>
      <w:r w:rsidR="00B138DD">
        <w:rPr>
          <w:rFonts w:ascii="Arial" w:hAnsi="Arial" w:cs="Arial"/>
          <w:bCs/>
        </w:rPr>
        <w:t xml:space="preserve">three things </w:t>
      </w:r>
      <w:r>
        <w:rPr>
          <w:rFonts w:ascii="Arial" w:hAnsi="Arial" w:cs="Arial"/>
          <w:bCs/>
        </w:rPr>
        <w:t xml:space="preserve">shown on </w:t>
      </w:r>
      <w:r w:rsidR="00B138DD">
        <w:rPr>
          <w:rFonts w:ascii="Arial" w:hAnsi="Arial" w:cs="Arial"/>
          <w:bCs/>
        </w:rPr>
        <w:t>a topographic map</w:t>
      </w:r>
      <w:r w:rsidR="00B138DD">
        <w:rPr>
          <w:rFonts w:ascii="Arial" w:hAnsi="Arial" w:cs="Arial"/>
          <w:bCs/>
        </w:rPr>
        <w:tab/>
      </w:r>
      <w:r w:rsidR="00B138DD">
        <w:rPr>
          <w:rFonts w:ascii="Arial" w:hAnsi="Arial" w:cs="Arial"/>
          <w:bCs/>
        </w:rPr>
        <w:tab/>
      </w:r>
      <w:r w:rsidR="00B138DD">
        <w:rPr>
          <w:rFonts w:ascii="Arial" w:hAnsi="Arial" w:cs="Arial"/>
          <w:bCs/>
        </w:rPr>
        <w:tab/>
      </w:r>
      <w:r w:rsidR="00B138DD">
        <w:rPr>
          <w:rFonts w:ascii="Arial" w:hAnsi="Arial" w:cs="Arial"/>
          <w:bCs/>
        </w:rPr>
        <w:tab/>
      </w:r>
      <w:r w:rsidR="00B138DD">
        <w:rPr>
          <w:rFonts w:ascii="Arial" w:hAnsi="Arial" w:cs="Arial"/>
          <w:bCs/>
        </w:rPr>
        <w:tab/>
        <w:t>(3)</w:t>
      </w:r>
    </w:p>
    <w:p w:rsidR="00B138DD" w:rsidRDefault="00B138DD" w:rsidP="00B138DD">
      <w:pPr>
        <w:pStyle w:val="ListParagraph"/>
        <w:spacing w:line="276" w:lineRule="auto"/>
        <w:rPr>
          <w:rFonts w:ascii="Arial" w:hAnsi="Arial" w:cs="Arial"/>
          <w:bCs/>
        </w:rPr>
      </w:pPr>
    </w:p>
    <w:p w:rsidR="00B138DD" w:rsidRDefault="00B138DD" w:rsidP="00B138DD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</w:t>
      </w:r>
    </w:p>
    <w:p w:rsidR="00B138DD" w:rsidRDefault="00B138DD" w:rsidP="00B138DD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</w:t>
      </w:r>
    </w:p>
    <w:p w:rsidR="00B138DD" w:rsidRPr="00B138DD" w:rsidRDefault="00B138DD" w:rsidP="00B138DD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</w:t>
      </w:r>
    </w:p>
    <w:p w:rsidR="00397A4B" w:rsidRDefault="00397A4B" w:rsidP="00576551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</w:p>
    <w:p w:rsidR="00397A4B" w:rsidRDefault="00397A4B" w:rsidP="00576551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</w:p>
    <w:p w:rsidR="00397A4B" w:rsidRDefault="00397A4B" w:rsidP="00576551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</w:p>
    <w:p w:rsidR="00397A4B" w:rsidRDefault="00397A4B" w:rsidP="00576551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</w:p>
    <w:p w:rsidR="00397A4B" w:rsidRPr="00397A4B" w:rsidRDefault="00397A4B" w:rsidP="00EC6DB2">
      <w:pPr>
        <w:pStyle w:val="ListParagraph"/>
        <w:spacing w:line="276" w:lineRule="auto"/>
        <w:ind w:left="3960" w:firstLine="360"/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sz w:val="32"/>
          <w:u w:val="single"/>
        </w:rPr>
        <w:t>END OF TEST</w:t>
      </w:r>
    </w:p>
    <w:sectPr w:rsidR="00397A4B" w:rsidRPr="00397A4B" w:rsidSect="001F6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F4" w:rsidRDefault="00106FF4" w:rsidP="00106FF4">
      <w:r>
        <w:separator/>
      </w:r>
    </w:p>
  </w:endnote>
  <w:endnote w:type="continuationSeparator" w:id="0">
    <w:p w:rsidR="00106FF4" w:rsidRDefault="00106FF4" w:rsidP="0010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F4" w:rsidRDefault="00106FF4" w:rsidP="00106FF4">
      <w:r>
        <w:separator/>
      </w:r>
    </w:p>
  </w:footnote>
  <w:footnote w:type="continuationSeparator" w:id="0">
    <w:p w:rsidR="00106FF4" w:rsidRDefault="00106FF4" w:rsidP="0010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96B"/>
    <w:multiLevelType w:val="hybridMultilevel"/>
    <w:tmpl w:val="312265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43019"/>
    <w:multiLevelType w:val="hybridMultilevel"/>
    <w:tmpl w:val="4D669BF4"/>
    <w:lvl w:ilvl="0" w:tplc="8C2CDEE0">
      <w:start w:val="1"/>
      <w:numFmt w:val="lowerRoman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755D8"/>
    <w:multiLevelType w:val="hybridMultilevel"/>
    <w:tmpl w:val="23CC9A8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F74C18"/>
    <w:multiLevelType w:val="hybridMultilevel"/>
    <w:tmpl w:val="6600806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3C2317"/>
    <w:multiLevelType w:val="hybridMultilevel"/>
    <w:tmpl w:val="6600806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C727F"/>
    <w:multiLevelType w:val="hybridMultilevel"/>
    <w:tmpl w:val="95EACABC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D6E8A"/>
    <w:multiLevelType w:val="hybridMultilevel"/>
    <w:tmpl w:val="2D7E92D8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0228F"/>
    <w:multiLevelType w:val="hybridMultilevel"/>
    <w:tmpl w:val="243C86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7587E"/>
    <w:multiLevelType w:val="hybridMultilevel"/>
    <w:tmpl w:val="91308A0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5A8BD8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B3F39"/>
    <w:multiLevelType w:val="hybridMultilevel"/>
    <w:tmpl w:val="40B84A76"/>
    <w:lvl w:ilvl="0" w:tplc="FFA4D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BD6FCE"/>
    <w:multiLevelType w:val="hybridMultilevel"/>
    <w:tmpl w:val="6F66201C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65D6D"/>
    <w:multiLevelType w:val="hybridMultilevel"/>
    <w:tmpl w:val="5F2CA022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F7919"/>
    <w:multiLevelType w:val="hybridMultilevel"/>
    <w:tmpl w:val="457CF71A"/>
    <w:lvl w:ilvl="0" w:tplc="4384701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566A69"/>
    <w:multiLevelType w:val="hybridMultilevel"/>
    <w:tmpl w:val="38CA214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803847"/>
    <w:multiLevelType w:val="hybridMultilevel"/>
    <w:tmpl w:val="243C86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F4199"/>
    <w:multiLevelType w:val="hybridMultilevel"/>
    <w:tmpl w:val="7B1ED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4"/>
  </w:num>
  <w:num w:numId="5">
    <w:abstractNumId w:val="3"/>
  </w:num>
  <w:num w:numId="6">
    <w:abstractNumId w:val="4"/>
  </w:num>
  <w:num w:numId="7">
    <w:abstractNumId w:val="15"/>
  </w:num>
  <w:num w:numId="8">
    <w:abstractNumId w:val="5"/>
  </w:num>
  <w:num w:numId="9">
    <w:abstractNumId w:val="9"/>
  </w:num>
  <w:num w:numId="10">
    <w:abstractNumId w:val="2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98"/>
    <w:rsid w:val="000620DE"/>
    <w:rsid w:val="00106FF4"/>
    <w:rsid w:val="0016513E"/>
    <w:rsid w:val="001F6698"/>
    <w:rsid w:val="001F6912"/>
    <w:rsid w:val="002C5C9F"/>
    <w:rsid w:val="00397A4B"/>
    <w:rsid w:val="00576551"/>
    <w:rsid w:val="006B3956"/>
    <w:rsid w:val="00726C67"/>
    <w:rsid w:val="007B108B"/>
    <w:rsid w:val="009C5ADF"/>
    <w:rsid w:val="00B138DD"/>
    <w:rsid w:val="00B27185"/>
    <w:rsid w:val="00B6749B"/>
    <w:rsid w:val="00B70296"/>
    <w:rsid w:val="00CD06B3"/>
    <w:rsid w:val="00D00A08"/>
    <w:rsid w:val="00E94EBD"/>
    <w:rsid w:val="00E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98"/>
    <w:pPr>
      <w:ind w:left="720"/>
    </w:pPr>
  </w:style>
  <w:style w:type="table" w:styleId="TableGrid">
    <w:name w:val="Table Grid"/>
    <w:basedOn w:val="TableNormal"/>
    <w:uiPriority w:val="39"/>
    <w:rsid w:val="001F6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9F"/>
    <w:rPr>
      <w:rFonts w:ascii="Segoe UI" w:eastAsia="Times New Roman" w:hAnsi="Segoe UI" w:cs="Segoe UI"/>
      <w:sz w:val="18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98"/>
    <w:pPr>
      <w:ind w:left="720"/>
    </w:pPr>
  </w:style>
  <w:style w:type="table" w:styleId="TableGrid">
    <w:name w:val="Table Grid"/>
    <w:basedOn w:val="TableNormal"/>
    <w:uiPriority w:val="39"/>
    <w:rsid w:val="001F6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9F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https://encrypted-tbn2.google.com/images?q=tbn:ANd9GcS_X7zAFToC_0vWDkCA-vmTnRN9if7eUrYuX2aYp9VlSW05NZdq" TargetMode="External"/><Relationship Id="rId26" Type="http://schemas.openxmlformats.org/officeDocument/2006/relationships/image" Target="media/image100.jpeg"/><Relationship Id="rId39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image" Target="http://www.clker.com/cliparts/5/a/f/f/11949890981994993036aiga_coffee_shop_.svg.thumb.png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s://encrypted-tbn1.google.com/images?q=tbn:ANd9GcTd4XsLN7cWa4ARvXRnEtRUXzGi7fAQpNZXs6e_3CGyl_y34TPytA" TargetMode="External"/><Relationship Id="rId17" Type="http://schemas.openxmlformats.org/officeDocument/2006/relationships/image" Target="media/image7.jpeg"/><Relationship Id="rId25" Type="http://schemas.openxmlformats.org/officeDocument/2006/relationships/image" Target="https://encrypted-tbn2.google.com/images?q=tbn:ANd9GcQypHJoSaaBL0Gnv9M281cGasQkaJEcOVJeOkVQy2Gk5mgKwZFgiw" TargetMode="External"/><Relationship Id="rId33" Type="http://schemas.openxmlformats.org/officeDocument/2006/relationships/image" Target="http://www.clker.com/cliparts/5/a/f/f/11949890981994993036aiga_coffee_shop_.svg.thumb.png" TargetMode="External"/><Relationship Id="rId38" Type="http://schemas.openxmlformats.org/officeDocument/2006/relationships/image" Target="http://www.clker.com/cliparts/5/a/f/f/11949890981994993036aiga_coffee_shop_.svg.thumb.png" TargetMode="External"/><Relationship Id="rId2" Type="http://schemas.openxmlformats.org/officeDocument/2006/relationships/styles" Target="styles.xml"/><Relationship Id="rId16" Type="http://schemas.openxmlformats.org/officeDocument/2006/relationships/image" Target="http://www.clker.com/cliparts/5/7/6/6/11949843921171714953symbol_for_a_church_on__01.svg.med.png" TargetMode="External"/><Relationship Id="rId20" Type="http://schemas.openxmlformats.org/officeDocument/2006/relationships/image" Target="media/image8.png"/><Relationship Id="rId29" Type="http://schemas.openxmlformats.org/officeDocument/2006/relationships/image" Target="http://www.clker.com/cliparts/5/7/6/6/11949843921171714953symbol_for_a_church_on__01.svg.med.p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image" Target="https://encrypted-tbn0.google.com/images?q=tbn:ANd9GcQq1po_gZLZ60PncUCa8mUwE1QHPshMI92vgiyt1OdstzaoCTdQ" TargetMode="External"/><Relationship Id="rId37" Type="http://schemas.openxmlformats.org/officeDocument/2006/relationships/image" Target="https://encrypted-tbn1.google.com/images?q=tbn:ANd9GcTd4XsLN7cWa4ARvXRnEtRUXzGi7fAQpNZXs6e_3CGyl_y34TPyt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https://encrypted-tbn0.google.com/images?q=tbn:ANd9GcQq1po_gZLZ60PncUCa8mUwE1QHPshMI92vgiyt1OdstzaoCTdQ" TargetMode="External"/><Relationship Id="rId28" Type="http://schemas.openxmlformats.org/officeDocument/2006/relationships/image" Target="https://encrypted-tbn2.google.com/images?q=tbn:ANd9GcQypHJoSaaBL0Gnv9M281cGasQkaJEcOVJeOkVQy2Gk5mgKwZFgiw" TargetMode="External"/><Relationship Id="rId36" Type="http://schemas.openxmlformats.org/officeDocument/2006/relationships/image" Target="http://upload.wikimedia.org/wikipedia/commons/b/bc/NPS_map_symbol_bridge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gif"/><Relationship Id="rId31" Type="http://schemas.openxmlformats.org/officeDocument/2006/relationships/image" Target="https://encrypted-tbn2.google.com/images?q=tbn:ANd9GcS_X7zAFToC_0vWDkCA-vmTnRN9if7eUrYuX2aYp9VlSW05NZ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http://upload.wikimedia.org/wikipedia/commons/b/bc/NPS_map_symbol_bridge.png" TargetMode="External"/><Relationship Id="rId22" Type="http://schemas.openxmlformats.org/officeDocument/2006/relationships/image" Target="media/image9.jpeg"/><Relationship Id="rId27" Type="http://schemas.openxmlformats.org/officeDocument/2006/relationships/image" Target="https://encrypted-tbn2.google.com/images?q=tbn:ANd9GcQypHJoSaaBL0Gnv9M281cGasQkaJEcOVJeOkVQy2Gk5mgKwZFgiw" TargetMode="External"/><Relationship Id="rId30" Type="http://schemas.openxmlformats.org/officeDocument/2006/relationships/image" Target="https://encrypted-tbn1.google.com/images?q=tbn:ANd9GcTd4XsLN7cWa4ARvXRnEtRUXzGi7fAQpNZXs6e_3CGyl_y34TPytA" TargetMode="External"/><Relationship Id="rId35" Type="http://schemas.openxmlformats.org/officeDocument/2006/relationships/image" Target="http://upload.wikimedia.org/wikipedia/commons/b/bc/NPS_map_symbol_brid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7B2D1373</Template>
  <TotalTime>7</TotalTime>
  <Pages>4</Pages>
  <Words>3635</Words>
  <Characters>20723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GASS Gale</cp:lastModifiedBy>
  <cp:revision>7</cp:revision>
  <cp:lastPrinted>2015-09-21T09:25:00Z</cp:lastPrinted>
  <dcterms:created xsi:type="dcterms:W3CDTF">2016-03-03T01:41:00Z</dcterms:created>
  <dcterms:modified xsi:type="dcterms:W3CDTF">2016-03-16T00:38:00Z</dcterms:modified>
</cp:coreProperties>
</file>