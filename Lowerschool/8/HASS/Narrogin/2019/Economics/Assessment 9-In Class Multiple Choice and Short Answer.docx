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862EB" w14:textId="79D00EDD" w:rsidR="0007668B" w:rsidRDefault="00493A59" w:rsidP="0007668B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0C92EC47" wp14:editId="59B70CDB">
            <wp:simplePos x="0" y="0"/>
            <wp:positionH relativeFrom="column">
              <wp:posOffset>-142875</wp:posOffset>
            </wp:positionH>
            <wp:positionV relativeFrom="page">
              <wp:posOffset>256540</wp:posOffset>
            </wp:positionV>
            <wp:extent cx="933450" cy="742950"/>
            <wp:effectExtent l="0" t="0" r="0" b="0"/>
            <wp:wrapSquare wrapText="bothSides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68B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5E542C1" wp14:editId="0BB6CC94">
                <wp:simplePos x="0" y="0"/>
                <wp:positionH relativeFrom="column">
                  <wp:posOffset>1143000</wp:posOffset>
                </wp:positionH>
                <wp:positionV relativeFrom="page">
                  <wp:posOffset>190500</wp:posOffset>
                </wp:positionV>
                <wp:extent cx="4457700" cy="721360"/>
                <wp:effectExtent l="25400" t="25400" r="38100" b="15240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0" cy="721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 cap="flat" cmpd="tri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A5C200E" w14:textId="130F4F51" w:rsidR="002064DC" w:rsidRPr="00A95CF7" w:rsidRDefault="002064DC" w:rsidP="000766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95CF7"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My Target: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____ 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44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or ______ %   Complete on the day of the test     </w:t>
                            </w:r>
                          </w:p>
                          <w:p w14:paraId="7B468A61" w14:textId="3990ED5B" w:rsidR="002064DC" w:rsidRPr="00A95CF7" w:rsidRDefault="002064DC" w:rsidP="000766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542C1" id="Rectangle 3" o:spid="_x0000_s1026" style="position:absolute;margin-left:90pt;margin-top:15pt;width:351pt;height:56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" fillcolor="#f2f2f2 [3052]" strokecolor="black [3213]" strokeweight="3pt">
                <v:stroke linestyle="thickBetweenThin"/>
                <v:path arrowok="t"/>
                <v:textbox>
                  <w:txbxContent>
                    <w:p w14:paraId="3A5C200E" w14:textId="130F4F51" w:rsidR="002064DC" w:rsidRPr="00A95CF7" w:rsidRDefault="002064DC" w:rsidP="0007668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95CF7"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My Target: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____ /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44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or ______ %   Complete on the day of the test     </w:t>
                      </w:r>
                    </w:p>
                    <w:p w14:paraId="7B468A61" w14:textId="3990ED5B" w:rsidR="002064DC" w:rsidRPr="00A95CF7" w:rsidRDefault="002064DC" w:rsidP="0007668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C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D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 (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14:paraId="3AB3EFF1" w14:textId="77777777" w:rsidR="00A95CF7" w:rsidRDefault="00A95CF7" w:rsidP="0007668B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14:paraId="406F8182" w14:textId="77777777" w:rsidR="0007668B" w:rsidRDefault="0007668B" w:rsidP="0007668B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14:paraId="10C82F99" w14:textId="77777777" w:rsidR="0007668B" w:rsidRDefault="0007668B" w:rsidP="00A95CF7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Name: __________________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Teacher</w:t>
      </w:r>
      <w:r w:rsidRPr="0007668B">
        <w:rPr>
          <w:rFonts w:ascii="Arial" w:hAnsi="Arial" w:cs="Arial"/>
          <w:b/>
          <w:sz w:val="28"/>
          <w:szCs w:val="28"/>
        </w:rPr>
        <w:t>: _______________</w:t>
      </w:r>
    </w:p>
    <w:p w14:paraId="6AD6AC1D" w14:textId="77777777" w:rsidR="0007668B" w:rsidRPr="0007668B" w:rsidRDefault="0007668B" w:rsidP="0007668B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p w14:paraId="3460273E" w14:textId="5D6C1C61" w:rsidR="007C1B3C" w:rsidRPr="00CD3001" w:rsidRDefault="007C1B3C" w:rsidP="007C1B3C">
      <w:pPr>
        <w:ind w:left="-142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Assessment 9</w:t>
      </w:r>
      <w:r w:rsidR="001763A8">
        <w:rPr>
          <w:rFonts w:ascii="Arial" w:hAnsi="Arial" w:cs="Arial"/>
          <w:b/>
          <w:sz w:val="32"/>
          <w:szCs w:val="32"/>
        </w:rPr>
        <w:t>-</w:t>
      </w:r>
      <w:r w:rsidR="00F63F48">
        <w:rPr>
          <w:rFonts w:ascii="Arial" w:hAnsi="Arial" w:cs="Arial"/>
          <w:b/>
          <w:sz w:val="32"/>
          <w:szCs w:val="32"/>
        </w:rPr>
        <w:t xml:space="preserve"> </w:t>
      </w:r>
      <w:r w:rsidR="000C6AAD">
        <w:rPr>
          <w:rFonts w:ascii="Arial" w:hAnsi="Arial" w:cs="Arial"/>
          <w:sz w:val="32"/>
          <w:szCs w:val="32"/>
        </w:rPr>
        <w:t>In Class Multiple Choice</w:t>
      </w:r>
      <w:r w:rsidR="00407B32">
        <w:rPr>
          <w:rFonts w:ascii="Arial" w:hAnsi="Arial" w:cs="Arial"/>
          <w:sz w:val="32"/>
          <w:szCs w:val="32"/>
        </w:rPr>
        <w:t xml:space="preserve">, Short Answer and Extended Answer Responses </w:t>
      </w:r>
    </w:p>
    <w:tbl>
      <w:tblPr>
        <w:tblStyle w:val="TableGrid"/>
        <w:tblpPr w:leftFromText="180" w:rightFromText="180" w:vertAnchor="text" w:horzAnchor="page" w:tblpX="7030" w:tblpY="161"/>
        <w:tblW w:w="0" w:type="auto"/>
        <w:tblLook w:val="04A0" w:firstRow="1" w:lastRow="0" w:firstColumn="1" w:lastColumn="0" w:noHBand="0" w:noVBand="1"/>
      </w:tblPr>
      <w:tblGrid>
        <w:gridCol w:w="2187"/>
        <w:gridCol w:w="1321"/>
      </w:tblGrid>
      <w:tr w:rsidR="00407B32" w14:paraId="5BA2A428" w14:textId="77777777" w:rsidTr="00407B32">
        <w:trPr>
          <w:trHeight w:val="439"/>
        </w:trPr>
        <w:tc>
          <w:tcPr>
            <w:tcW w:w="2187" w:type="dxa"/>
          </w:tcPr>
          <w:p w14:paraId="31209B7A" w14:textId="77777777" w:rsidR="00407B32" w:rsidRPr="00A95CF7" w:rsidRDefault="00407B32" w:rsidP="00407B32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A95CF7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Total Mark</w:t>
            </w:r>
          </w:p>
        </w:tc>
        <w:tc>
          <w:tcPr>
            <w:tcW w:w="1321" w:type="dxa"/>
          </w:tcPr>
          <w:p w14:paraId="4AF95E47" w14:textId="77777777" w:rsidR="00407B32" w:rsidRPr="0055126F" w:rsidRDefault="00407B32" w:rsidP="00407B32">
            <w:pP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 xml:space="preserve">    </w:t>
            </w:r>
            <w:r w:rsidRPr="0055126F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>%</w:t>
            </w:r>
          </w:p>
        </w:tc>
      </w:tr>
      <w:tr w:rsidR="00407B32" w14:paraId="0397F78B" w14:textId="77777777" w:rsidTr="00407B32">
        <w:trPr>
          <w:trHeight w:val="893"/>
        </w:trPr>
        <w:tc>
          <w:tcPr>
            <w:tcW w:w="2187" w:type="dxa"/>
          </w:tcPr>
          <w:p w14:paraId="09806E9F" w14:textId="77777777" w:rsidR="00407B32" w:rsidRDefault="00407B32" w:rsidP="00407B32">
            <w:pPr>
              <w:rPr>
                <w:rFonts w:ascii="Arial" w:hAnsi="Arial" w:cs="Arial"/>
                <w:b/>
              </w:rPr>
            </w:pPr>
          </w:p>
          <w:p w14:paraId="1F20864E" w14:textId="133943C4" w:rsidR="00407B32" w:rsidRPr="004F5E8B" w:rsidRDefault="00407B32" w:rsidP="00407B3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</w:t>
            </w: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/</w:t>
            </w:r>
            <w:r w:rsidR="00493A59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>44</w:t>
            </w: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</w:t>
            </w:r>
          </w:p>
        </w:tc>
        <w:tc>
          <w:tcPr>
            <w:tcW w:w="1321" w:type="dxa"/>
          </w:tcPr>
          <w:p w14:paraId="3DCD2F2F" w14:textId="66B941BE" w:rsidR="008123BE" w:rsidRDefault="008123BE" w:rsidP="00407B32">
            <w:pPr>
              <w:rPr>
                <w:rFonts w:ascii="Arial" w:hAnsi="Arial" w:cs="Arial"/>
                <w:b/>
              </w:rPr>
            </w:pPr>
          </w:p>
          <w:p w14:paraId="6C1C1327" w14:textId="0249DCFA" w:rsidR="00407B32" w:rsidRPr="008123BE" w:rsidRDefault="008123BE" w:rsidP="008123B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8123BE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>7.5</w:t>
            </w:r>
          </w:p>
        </w:tc>
      </w:tr>
    </w:tbl>
    <w:p w14:paraId="67CE4266" w14:textId="4B74793A" w:rsidR="003D104F" w:rsidRPr="00CD3001" w:rsidRDefault="006E089E" w:rsidP="0055126F">
      <w:pPr>
        <w:ind w:left="-142"/>
        <w:rPr>
          <w:rFonts w:ascii="Arial" w:hAnsi="Arial" w:cs="Arial"/>
          <w:i/>
          <w:sz w:val="32"/>
          <w:szCs w:val="32"/>
        </w:rPr>
      </w:pPr>
      <w:r w:rsidRPr="00CD3001">
        <w:rPr>
          <w:rFonts w:ascii="Arial" w:hAnsi="Arial" w:cs="Arial"/>
          <w:i/>
          <w:sz w:val="32"/>
          <w:szCs w:val="32"/>
        </w:rPr>
        <w:t xml:space="preserve"> </w:t>
      </w:r>
    </w:p>
    <w:p w14:paraId="71F6B6CD" w14:textId="77777777" w:rsidR="0055126F" w:rsidRDefault="0055126F" w:rsidP="00CD3001">
      <w:pPr>
        <w:rPr>
          <w:rFonts w:ascii="Arial" w:hAnsi="Arial" w:cs="Arial"/>
          <w:b/>
        </w:rPr>
      </w:pPr>
    </w:p>
    <w:p w14:paraId="6A76AB71" w14:textId="77777777" w:rsidR="00A95CF7" w:rsidRDefault="00A30E81" w:rsidP="00CD3001">
      <w:pPr>
        <w:rPr>
          <w:rFonts w:ascii="Arial" w:hAnsi="Arial" w:cs="Arial"/>
          <w:b/>
        </w:rPr>
      </w:pPr>
      <w:r w:rsidRPr="00A30E81">
        <w:rPr>
          <w:rFonts w:ascii="Arial" w:hAnsi="Arial" w:cs="Arial"/>
          <w:b/>
        </w:rPr>
        <w:t xml:space="preserve">READING TIME – 5 Minutes    </w:t>
      </w:r>
    </w:p>
    <w:p w14:paraId="2B2CCFB5" w14:textId="77777777" w:rsidR="00A95CF7" w:rsidRDefault="00A95CF7" w:rsidP="00CD3001">
      <w:pPr>
        <w:rPr>
          <w:rFonts w:ascii="Arial" w:hAnsi="Arial" w:cs="Arial"/>
          <w:b/>
        </w:rPr>
      </w:pPr>
    </w:p>
    <w:p w14:paraId="0E0C4D94" w14:textId="658E5D44" w:rsidR="00A95CF7" w:rsidRPr="00A95CF7" w:rsidRDefault="006E089E" w:rsidP="006F62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WORKING TIME – </w:t>
      </w:r>
      <w:r w:rsidR="00414EB3">
        <w:rPr>
          <w:rFonts w:ascii="Arial" w:hAnsi="Arial" w:cs="Arial"/>
          <w:b/>
        </w:rPr>
        <w:t>40</w:t>
      </w:r>
      <w:r w:rsidR="00A30E81" w:rsidRPr="00A30E81">
        <w:rPr>
          <w:rFonts w:ascii="Arial" w:hAnsi="Arial" w:cs="Arial"/>
          <w:b/>
        </w:rPr>
        <w:t xml:space="preserve"> Minutes</w:t>
      </w:r>
    </w:p>
    <w:p w14:paraId="67C245CA" w14:textId="77777777" w:rsidR="00BC5768" w:rsidRDefault="00BC5768" w:rsidP="00A95CF7">
      <w:pPr>
        <w:pBdr>
          <w:bottom w:val="single" w:sz="4" w:space="1" w:color="auto"/>
        </w:pBdr>
        <w:rPr>
          <w:rFonts w:ascii="Arial" w:hAnsi="Arial" w:cs="Arial"/>
        </w:rPr>
      </w:pPr>
    </w:p>
    <w:p w14:paraId="2CFB0ECD" w14:textId="2EBFD2C5" w:rsidR="00BC5768" w:rsidRDefault="00EE5BFA" w:rsidP="00EE5BFA">
      <w:pPr>
        <w:pBdr>
          <w:bottom w:val="single" w:sz="4" w:space="1" w:color="auto"/>
        </w:pBdr>
        <w:tabs>
          <w:tab w:val="left" w:pos="64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F3A3740" w14:textId="77777777" w:rsidR="00407B32" w:rsidRPr="00C13050" w:rsidRDefault="00407B32" w:rsidP="00407B32">
      <w:pPr>
        <w:rPr>
          <w:rFonts w:ascii="Arial" w:hAnsi="Arial" w:cs="Arial"/>
          <w:b/>
          <w:sz w:val="28"/>
          <w:szCs w:val="28"/>
        </w:rPr>
      </w:pPr>
      <w:r w:rsidRPr="00FE030B">
        <w:rPr>
          <w:rFonts w:ascii="Arial" w:hAnsi="Arial" w:cs="Arial"/>
          <w:b/>
          <w:sz w:val="28"/>
          <w:szCs w:val="28"/>
          <w:u w:val="single"/>
        </w:rPr>
        <w:t xml:space="preserve">Section One: </w:t>
      </w:r>
      <w:r w:rsidRPr="00FE030B">
        <w:rPr>
          <w:rFonts w:ascii="Arial" w:hAnsi="Arial" w:cs="Arial"/>
          <w:b/>
          <w:sz w:val="28"/>
          <w:szCs w:val="28"/>
        </w:rPr>
        <w:t xml:space="preserve">Multiple Choice </w:t>
      </w:r>
    </w:p>
    <w:p w14:paraId="676656CF" w14:textId="77777777" w:rsidR="00407B32" w:rsidRPr="00FE030B" w:rsidRDefault="00407B32" w:rsidP="00407B32">
      <w:pPr>
        <w:jc w:val="both"/>
        <w:rPr>
          <w:rFonts w:ascii="Arial" w:hAnsi="Arial" w:cs="Arial"/>
          <w:b/>
        </w:rPr>
      </w:pPr>
      <w:r w:rsidRPr="00FE030B">
        <w:rPr>
          <w:rFonts w:ascii="Arial" w:hAnsi="Arial" w:cs="Arial"/>
          <w:b/>
        </w:rPr>
        <w:t xml:space="preserve">Read each key term, or statement, and circle only one option as your response. </w:t>
      </w:r>
    </w:p>
    <w:p w14:paraId="084896A1" w14:textId="77777777" w:rsidR="0081624C" w:rsidRDefault="0081624C" w:rsidP="0081624C">
      <w:pPr>
        <w:rPr>
          <w:rFonts w:ascii="Arial" w:hAnsi="Arial" w:cs="Arial"/>
        </w:rPr>
      </w:pPr>
    </w:p>
    <w:p w14:paraId="117714B2" w14:textId="5C7F32FC" w:rsidR="007A6AF5" w:rsidRDefault="007A6AF5" w:rsidP="00645A97">
      <w:pPr>
        <w:pStyle w:val="ListParagraph"/>
        <w:numPr>
          <w:ilvl w:val="0"/>
          <w:numId w:val="1"/>
        </w:numPr>
        <w:spacing w:after="120"/>
        <w:ind w:left="50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can you </w:t>
      </w:r>
      <w:r w:rsidRPr="007A6AF5">
        <w:rPr>
          <w:rFonts w:ascii="Arial" w:hAnsi="Arial" w:cs="Arial"/>
          <w:b/>
          <w:u w:val="single"/>
        </w:rPr>
        <w:t>not</w:t>
      </w:r>
      <w:r w:rsidRPr="002064DC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use to prove that you have purchased an item;  </w:t>
      </w:r>
    </w:p>
    <w:p w14:paraId="4A6F5994" w14:textId="59FC75DA" w:rsidR="007A6AF5" w:rsidRDefault="002064DC" w:rsidP="00564669">
      <w:pPr>
        <w:pStyle w:val="ListParagraph"/>
        <w:numPr>
          <w:ilvl w:val="0"/>
          <w:numId w:val="11"/>
        </w:numPr>
        <w:spacing w:line="276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7A6AF5">
        <w:rPr>
          <w:rFonts w:ascii="Arial" w:hAnsi="Arial" w:cs="Arial"/>
        </w:rPr>
        <w:t xml:space="preserve">eceipt </w:t>
      </w:r>
    </w:p>
    <w:p w14:paraId="61D31B78" w14:textId="24224179" w:rsidR="007A6AF5" w:rsidRDefault="002064DC" w:rsidP="00564669">
      <w:pPr>
        <w:pStyle w:val="ListParagraph"/>
        <w:numPr>
          <w:ilvl w:val="0"/>
          <w:numId w:val="11"/>
        </w:numPr>
        <w:spacing w:line="276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7A6AF5">
        <w:rPr>
          <w:rFonts w:ascii="Arial" w:hAnsi="Arial" w:cs="Arial"/>
        </w:rPr>
        <w:t xml:space="preserve">redit card statement </w:t>
      </w:r>
    </w:p>
    <w:p w14:paraId="590557D4" w14:textId="733C808F" w:rsidR="007A6AF5" w:rsidRDefault="002064DC" w:rsidP="00564669">
      <w:pPr>
        <w:pStyle w:val="ListParagraph"/>
        <w:numPr>
          <w:ilvl w:val="0"/>
          <w:numId w:val="11"/>
        </w:numPr>
        <w:spacing w:line="276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7A6AF5">
        <w:rPr>
          <w:rFonts w:ascii="Arial" w:hAnsi="Arial" w:cs="Arial"/>
        </w:rPr>
        <w:t xml:space="preserve">amily member/friend as witness </w:t>
      </w:r>
    </w:p>
    <w:p w14:paraId="16D3C956" w14:textId="3CCEF4EB" w:rsidR="007A6AF5" w:rsidRDefault="002064DC" w:rsidP="00564669">
      <w:pPr>
        <w:pStyle w:val="ListParagraph"/>
        <w:numPr>
          <w:ilvl w:val="0"/>
          <w:numId w:val="11"/>
        </w:numPr>
        <w:spacing w:line="276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7A6AF5">
        <w:rPr>
          <w:rFonts w:ascii="Arial" w:hAnsi="Arial" w:cs="Arial"/>
        </w:rPr>
        <w:t xml:space="preserve">onfirmation of internet purchase </w:t>
      </w:r>
    </w:p>
    <w:p w14:paraId="4CED455D" w14:textId="77777777" w:rsidR="007A6AF5" w:rsidRPr="007A6AF5" w:rsidRDefault="007A6AF5" w:rsidP="007A6AF5">
      <w:pPr>
        <w:rPr>
          <w:rFonts w:ascii="Arial" w:hAnsi="Arial" w:cs="Arial"/>
        </w:rPr>
      </w:pPr>
    </w:p>
    <w:p w14:paraId="63C75436" w14:textId="2EE74366" w:rsidR="0081624C" w:rsidRDefault="0081624C" w:rsidP="00836829">
      <w:pPr>
        <w:pStyle w:val="ListParagraph"/>
        <w:numPr>
          <w:ilvl w:val="0"/>
          <w:numId w:val="1"/>
        </w:numPr>
        <w:spacing w:after="120"/>
        <w:ind w:left="499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The economic concept that </w:t>
      </w:r>
      <w:r w:rsidR="00573DA4">
        <w:rPr>
          <w:rFonts w:ascii="Arial" w:hAnsi="Arial" w:cs="Arial"/>
        </w:rPr>
        <w:t xml:space="preserve">refers to the joint dependence between participants in an economy is known as; </w:t>
      </w:r>
    </w:p>
    <w:p w14:paraId="50D9423C" w14:textId="1559B821" w:rsidR="00573DA4" w:rsidRDefault="002064DC" w:rsidP="00564669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573DA4">
        <w:rPr>
          <w:rFonts w:ascii="Arial" w:hAnsi="Arial" w:cs="Arial"/>
        </w:rPr>
        <w:t>arkets</w:t>
      </w:r>
    </w:p>
    <w:p w14:paraId="79117578" w14:textId="5757C2FC" w:rsidR="00573DA4" w:rsidRDefault="002064DC" w:rsidP="00564669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573DA4">
        <w:rPr>
          <w:rFonts w:ascii="Arial" w:hAnsi="Arial" w:cs="Arial"/>
        </w:rPr>
        <w:t xml:space="preserve">nterdependence </w:t>
      </w:r>
    </w:p>
    <w:p w14:paraId="4C2BEB33" w14:textId="0EB6DFFD" w:rsidR="00573DA4" w:rsidRDefault="002064DC" w:rsidP="00564669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014641">
        <w:rPr>
          <w:rFonts w:ascii="Arial" w:hAnsi="Arial" w:cs="Arial"/>
        </w:rPr>
        <w:t xml:space="preserve">pecialisation </w:t>
      </w:r>
    </w:p>
    <w:p w14:paraId="6FAF2007" w14:textId="6F00096F" w:rsidR="00014641" w:rsidRDefault="002064DC" w:rsidP="00564669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014641">
        <w:rPr>
          <w:rFonts w:ascii="Arial" w:hAnsi="Arial" w:cs="Arial"/>
        </w:rPr>
        <w:t xml:space="preserve">carcity </w:t>
      </w:r>
    </w:p>
    <w:p w14:paraId="43738B01" w14:textId="77777777" w:rsidR="00564669" w:rsidRPr="00573DA4" w:rsidRDefault="00564669" w:rsidP="00564669">
      <w:pPr>
        <w:pStyle w:val="ListParagraph"/>
        <w:spacing w:line="276" w:lineRule="auto"/>
        <w:ind w:left="1069"/>
        <w:rPr>
          <w:rFonts w:ascii="Arial" w:hAnsi="Arial" w:cs="Arial"/>
        </w:rPr>
      </w:pPr>
    </w:p>
    <w:p w14:paraId="48C685F2" w14:textId="14D1A89A" w:rsidR="00F4610C" w:rsidRDefault="0081624C" w:rsidP="00836829">
      <w:pPr>
        <w:pStyle w:val="Pactivityhangingindent1"/>
        <w:numPr>
          <w:ilvl w:val="0"/>
          <w:numId w:val="1"/>
        </w:numPr>
        <w:spacing w:before="0" w:line="240" w:lineRule="auto"/>
        <w:ind w:left="499" w:hanging="357"/>
      </w:pPr>
      <w:r>
        <w:t xml:space="preserve">The Australian </w:t>
      </w:r>
      <w:r w:rsidR="00A807FA">
        <w:t xml:space="preserve">government ensures that markets operate as competitively and fairly as possible by; </w:t>
      </w:r>
    </w:p>
    <w:p w14:paraId="423171D1" w14:textId="5CD826AE" w:rsidR="00A807FA" w:rsidRDefault="002064DC" w:rsidP="00564669">
      <w:pPr>
        <w:pStyle w:val="Pactivityhangingindent1"/>
        <w:numPr>
          <w:ilvl w:val="0"/>
          <w:numId w:val="24"/>
        </w:numPr>
        <w:spacing w:before="0" w:after="0" w:line="276" w:lineRule="auto"/>
        <w:ind w:left="1066" w:hanging="357"/>
      </w:pPr>
      <w:r>
        <w:t>h</w:t>
      </w:r>
      <w:r w:rsidR="00F40E4D">
        <w:t xml:space="preserve">aving regulations that control the behaviour of buyers and sellers. </w:t>
      </w:r>
    </w:p>
    <w:p w14:paraId="74A4F708" w14:textId="7F425357" w:rsidR="00F40E4D" w:rsidRDefault="002064DC" w:rsidP="00564669">
      <w:pPr>
        <w:pStyle w:val="Pactivityhangingindent1"/>
        <w:numPr>
          <w:ilvl w:val="0"/>
          <w:numId w:val="24"/>
        </w:numPr>
        <w:spacing w:before="0" w:after="0" w:line="276" w:lineRule="auto"/>
        <w:ind w:left="1066" w:hanging="357"/>
      </w:pPr>
      <w:r>
        <w:t>b</w:t>
      </w:r>
      <w:r w:rsidR="00F40E4D">
        <w:t xml:space="preserve">y providing goods and services that aren’t adequately provided by sellers. </w:t>
      </w:r>
    </w:p>
    <w:p w14:paraId="6A19CB4C" w14:textId="72F87E0A" w:rsidR="00F40E4D" w:rsidRDefault="002064DC" w:rsidP="00564669">
      <w:pPr>
        <w:pStyle w:val="Pactivityhangingindent1"/>
        <w:numPr>
          <w:ilvl w:val="0"/>
          <w:numId w:val="24"/>
        </w:numPr>
        <w:spacing w:before="0" w:after="0" w:line="276" w:lineRule="auto"/>
        <w:ind w:left="1066" w:hanging="357"/>
      </w:pPr>
      <w:r>
        <w:t>o</w:t>
      </w:r>
      <w:r w:rsidR="00F40E4D">
        <w:t xml:space="preserve">perating government business enterprises </w:t>
      </w:r>
    </w:p>
    <w:p w14:paraId="5B0DEE75" w14:textId="7F4C1CE9" w:rsidR="00F40E4D" w:rsidRDefault="002064DC" w:rsidP="00564669">
      <w:pPr>
        <w:pStyle w:val="Pactivityhangingindent1"/>
        <w:numPr>
          <w:ilvl w:val="0"/>
          <w:numId w:val="24"/>
        </w:numPr>
        <w:spacing w:before="0" w:after="0" w:line="276" w:lineRule="auto"/>
        <w:ind w:left="1066" w:hanging="357"/>
      </w:pPr>
      <w:r>
        <w:t>a</w:t>
      </w:r>
      <w:r w:rsidR="00F40E4D">
        <w:t xml:space="preserve">ll of the above. </w:t>
      </w:r>
    </w:p>
    <w:p w14:paraId="602A9DB7" w14:textId="77777777" w:rsidR="00F40E4D" w:rsidRPr="00A61868" w:rsidRDefault="00F40E4D" w:rsidP="00F40E4D">
      <w:pPr>
        <w:pStyle w:val="Pactivityhangingindent1"/>
        <w:spacing w:before="0" w:after="0" w:line="240" w:lineRule="auto"/>
      </w:pPr>
    </w:p>
    <w:p w14:paraId="24DAA0D4" w14:textId="5DCA276F" w:rsidR="0081624C" w:rsidRDefault="0081624C" w:rsidP="00645A97">
      <w:pPr>
        <w:pStyle w:val="ListParagraph"/>
        <w:numPr>
          <w:ilvl w:val="0"/>
          <w:numId w:val="1"/>
        </w:numPr>
        <w:spacing w:after="120"/>
        <w:ind w:left="499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below is not an example of a public good; </w:t>
      </w:r>
    </w:p>
    <w:p w14:paraId="15506567" w14:textId="5A855EE1" w:rsidR="00A807FA" w:rsidRDefault="002064DC" w:rsidP="00564669">
      <w:pPr>
        <w:pStyle w:val="Pactivityhangingindent2"/>
        <w:numPr>
          <w:ilvl w:val="0"/>
          <w:numId w:val="5"/>
        </w:numPr>
        <w:spacing w:before="0" w:after="0" w:line="276" w:lineRule="auto"/>
        <w:ind w:left="1066" w:hanging="357"/>
      </w:pPr>
      <w:r>
        <w:t>f</w:t>
      </w:r>
      <w:r w:rsidR="0081624C">
        <w:t>ootpaths</w:t>
      </w:r>
    </w:p>
    <w:p w14:paraId="4748B958" w14:textId="0FCB4ECE" w:rsidR="00A807FA" w:rsidRDefault="002064DC" w:rsidP="00564669">
      <w:pPr>
        <w:pStyle w:val="Pactivityhangingindent2"/>
        <w:numPr>
          <w:ilvl w:val="0"/>
          <w:numId w:val="5"/>
        </w:numPr>
        <w:spacing w:before="0" w:after="0" w:line="276" w:lineRule="auto"/>
        <w:ind w:left="1066" w:hanging="357"/>
      </w:pPr>
      <w:r>
        <w:t>l</w:t>
      </w:r>
      <w:r w:rsidR="0081624C">
        <w:t>ighthouses</w:t>
      </w:r>
    </w:p>
    <w:p w14:paraId="1BA1BA0B" w14:textId="797CE43C" w:rsidR="0081624C" w:rsidRPr="00A61868" w:rsidRDefault="002064DC" w:rsidP="00564669">
      <w:pPr>
        <w:pStyle w:val="Pactivityhangingindent2"/>
        <w:numPr>
          <w:ilvl w:val="0"/>
          <w:numId w:val="5"/>
        </w:numPr>
        <w:spacing w:before="0" w:after="0" w:line="276" w:lineRule="auto"/>
        <w:ind w:left="1066" w:hanging="357"/>
      </w:pPr>
      <w:r>
        <w:t>h</w:t>
      </w:r>
      <w:r w:rsidR="0081624C" w:rsidRPr="00A61868">
        <w:t>ealthcare</w:t>
      </w:r>
    </w:p>
    <w:p w14:paraId="11E46666" w14:textId="4FE4CC6E" w:rsidR="00F40E4D" w:rsidRDefault="002064DC" w:rsidP="00564669">
      <w:pPr>
        <w:pStyle w:val="Pactivityhangingindent2"/>
        <w:numPr>
          <w:ilvl w:val="0"/>
          <w:numId w:val="5"/>
        </w:numPr>
        <w:spacing w:before="0" w:after="0" w:line="276" w:lineRule="auto"/>
        <w:ind w:left="1066" w:hanging="357"/>
      </w:pPr>
      <w:r>
        <w:t>t</w:t>
      </w:r>
      <w:r w:rsidR="0081624C">
        <w:t>he police force</w:t>
      </w:r>
    </w:p>
    <w:p w14:paraId="4F0AB34A" w14:textId="77777777" w:rsidR="00493A59" w:rsidRDefault="00493A59" w:rsidP="00534282">
      <w:pPr>
        <w:pStyle w:val="Pactivityhangingindent2"/>
        <w:spacing w:before="0" w:after="0" w:line="276" w:lineRule="auto"/>
        <w:ind w:left="1066" w:firstLine="0"/>
      </w:pPr>
    </w:p>
    <w:p w14:paraId="568E23C5" w14:textId="78B78125" w:rsidR="0081624C" w:rsidRDefault="0081624C" w:rsidP="00645A97">
      <w:pPr>
        <w:pStyle w:val="Pactivityhangingindent1"/>
        <w:numPr>
          <w:ilvl w:val="0"/>
          <w:numId w:val="1"/>
        </w:numPr>
        <w:spacing w:before="0"/>
        <w:ind w:left="499" w:hanging="357"/>
      </w:pPr>
      <w:r>
        <w:t>The Australian Broadcasting Corporation and Australia Post are owned by:</w:t>
      </w:r>
    </w:p>
    <w:p w14:paraId="61905213" w14:textId="03C3DDCE" w:rsidR="0081624C" w:rsidRDefault="00C80D5C" w:rsidP="00564669">
      <w:pPr>
        <w:pStyle w:val="Pactivityhangingindent2"/>
        <w:numPr>
          <w:ilvl w:val="0"/>
          <w:numId w:val="6"/>
        </w:numPr>
        <w:spacing w:before="0" w:after="0" w:line="276" w:lineRule="auto"/>
        <w:ind w:left="993" w:hanging="357"/>
      </w:pPr>
      <w:r>
        <w:t>producers</w:t>
      </w:r>
    </w:p>
    <w:p w14:paraId="6D21530F" w14:textId="319009A5" w:rsidR="0081624C" w:rsidRDefault="00C80D5C" w:rsidP="00564669">
      <w:pPr>
        <w:pStyle w:val="Pactivityhangingindent2"/>
        <w:numPr>
          <w:ilvl w:val="0"/>
          <w:numId w:val="6"/>
        </w:numPr>
        <w:spacing w:before="0" w:after="0" w:line="276" w:lineRule="auto"/>
        <w:ind w:left="993" w:hanging="357"/>
      </w:pPr>
      <w:r>
        <w:t>the federal government</w:t>
      </w:r>
    </w:p>
    <w:p w14:paraId="41C425F1" w14:textId="1B8892DE" w:rsidR="0081624C" w:rsidRDefault="00C80D5C" w:rsidP="00564669">
      <w:pPr>
        <w:pStyle w:val="Pactivityhangingindent2"/>
        <w:numPr>
          <w:ilvl w:val="0"/>
          <w:numId w:val="6"/>
        </w:numPr>
        <w:spacing w:before="0" w:after="0" w:line="276" w:lineRule="auto"/>
        <w:ind w:left="993" w:hanging="357"/>
      </w:pPr>
      <w:r>
        <w:t>the state government</w:t>
      </w:r>
    </w:p>
    <w:p w14:paraId="01505749" w14:textId="70B0D645" w:rsidR="00FB2ED6" w:rsidRDefault="00C80D5C" w:rsidP="00645A97">
      <w:pPr>
        <w:pStyle w:val="Pactivityhangingindent2"/>
        <w:numPr>
          <w:ilvl w:val="0"/>
          <w:numId w:val="6"/>
        </w:numPr>
        <w:spacing w:before="0" w:after="0" w:line="276" w:lineRule="auto"/>
        <w:ind w:left="993" w:hanging="357"/>
      </w:pPr>
      <w:r>
        <w:t>consumers</w:t>
      </w:r>
    </w:p>
    <w:p w14:paraId="0E68B298" w14:textId="02B02060" w:rsidR="00F40E4D" w:rsidRDefault="0049069C" w:rsidP="00645A97">
      <w:pPr>
        <w:pStyle w:val="ListParagraph"/>
        <w:numPr>
          <w:ilvl w:val="0"/>
          <w:numId w:val="1"/>
        </w:numPr>
        <w:spacing w:after="120"/>
        <w:ind w:left="499" w:hanging="35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 Australia a product is legally required to; </w:t>
      </w:r>
    </w:p>
    <w:p w14:paraId="24E1BA2D" w14:textId="578D9F3D" w:rsidR="0049069C" w:rsidRPr="0049069C" w:rsidRDefault="002064DC" w:rsidP="0049069C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49069C" w:rsidRPr="0049069C">
        <w:rPr>
          <w:rFonts w:ascii="Arial" w:hAnsi="Arial" w:cs="Arial"/>
        </w:rPr>
        <w:t xml:space="preserve">e of an acceptable quality. </w:t>
      </w:r>
    </w:p>
    <w:p w14:paraId="0FB3762F" w14:textId="70BBD5EF" w:rsidR="0049069C" w:rsidRPr="0049069C" w:rsidRDefault="002064DC" w:rsidP="0049069C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49069C" w:rsidRPr="0049069C">
        <w:rPr>
          <w:rFonts w:ascii="Arial" w:hAnsi="Arial" w:cs="Arial"/>
        </w:rPr>
        <w:t xml:space="preserve">ot cause loss or damage to other property. </w:t>
      </w:r>
    </w:p>
    <w:p w14:paraId="3D36CB7F" w14:textId="05895224" w:rsidR="0049069C" w:rsidRDefault="002064DC" w:rsidP="0049069C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49069C">
        <w:rPr>
          <w:rFonts w:ascii="Arial" w:hAnsi="Arial" w:cs="Arial"/>
        </w:rPr>
        <w:t xml:space="preserve">atch the products description. </w:t>
      </w:r>
    </w:p>
    <w:p w14:paraId="5CAC4CF7" w14:textId="791494A9" w:rsidR="0049069C" w:rsidRDefault="002064DC" w:rsidP="0049069C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9069C">
        <w:rPr>
          <w:rFonts w:ascii="Arial" w:hAnsi="Arial" w:cs="Arial"/>
        </w:rPr>
        <w:t>ll of the above</w:t>
      </w:r>
    </w:p>
    <w:p w14:paraId="3332ABB6" w14:textId="77777777" w:rsidR="0049069C" w:rsidRDefault="0049069C" w:rsidP="0049069C">
      <w:pPr>
        <w:rPr>
          <w:rFonts w:ascii="Arial" w:hAnsi="Arial" w:cs="Arial"/>
        </w:rPr>
      </w:pPr>
    </w:p>
    <w:p w14:paraId="3AA2B12A" w14:textId="047A76FD" w:rsidR="0049069C" w:rsidRPr="0049069C" w:rsidRDefault="0049069C" w:rsidP="00645A97">
      <w:pPr>
        <w:pStyle w:val="ListParagraph"/>
        <w:numPr>
          <w:ilvl w:val="0"/>
          <w:numId w:val="1"/>
        </w:numPr>
        <w:spacing w:after="120"/>
        <w:ind w:left="499" w:hanging="357"/>
        <w:rPr>
          <w:rFonts w:ascii="Arial" w:hAnsi="Arial" w:cs="Arial"/>
        </w:rPr>
      </w:pPr>
      <w:r w:rsidRPr="0049069C">
        <w:rPr>
          <w:rFonts w:ascii="Arial" w:hAnsi="Arial" w:cs="Arial"/>
        </w:rPr>
        <w:t>“Land, labour capital and enterprise” make up the</w:t>
      </w:r>
      <w:r w:rsidR="00645A97">
        <w:rPr>
          <w:rFonts w:ascii="Arial" w:hAnsi="Arial" w:cs="Arial"/>
        </w:rPr>
        <w:t>;</w:t>
      </w:r>
      <w:r w:rsidRPr="0049069C">
        <w:rPr>
          <w:rFonts w:ascii="Arial" w:hAnsi="Arial" w:cs="Arial"/>
        </w:rPr>
        <w:t xml:space="preserve"> </w:t>
      </w:r>
    </w:p>
    <w:p w14:paraId="1382E99C" w14:textId="6356E71E" w:rsidR="0049069C" w:rsidRPr="0049069C" w:rsidRDefault="002064DC" w:rsidP="0049069C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49069C" w:rsidRPr="0049069C">
        <w:rPr>
          <w:rFonts w:ascii="Arial" w:hAnsi="Arial" w:cs="Arial"/>
        </w:rPr>
        <w:t>conomic Problem</w:t>
      </w:r>
      <w:r w:rsidR="0049069C" w:rsidRPr="0049069C">
        <w:rPr>
          <w:rFonts w:ascii="Arial" w:hAnsi="Arial" w:cs="Arial"/>
        </w:rPr>
        <w:tab/>
      </w:r>
    </w:p>
    <w:p w14:paraId="0575ADF3" w14:textId="3F6A2241" w:rsidR="0049069C" w:rsidRDefault="002064DC" w:rsidP="0049069C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49069C" w:rsidRPr="0049069C">
        <w:rPr>
          <w:rFonts w:ascii="Arial" w:hAnsi="Arial" w:cs="Arial"/>
        </w:rPr>
        <w:t>actors of Production</w:t>
      </w:r>
    </w:p>
    <w:p w14:paraId="75330AF4" w14:textId="64FCD8BF" w:rsidR="0049069C" w:rsidRDefault="002064DC" w:rsidP="0049069C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49069C" w:rsidRPr="0049069C">
        <w:rPr>
          <w:rFonts w:ascii="Arial" w:hAnsi="Arial" w:cs="Arial"/>
        </w:rPr>
        <w:t>aw of Supply and Demand</w:t>
      </w:r>
    </w:p>
    <w:p w14:paraId="1A0432DF" w14:textId="0728D35C" w:rsidR="00FB1673" w:rsidRDefault="002064DC" w:rsidP="0049069C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49069C" w:rsidRPr="0049069C">
        <w:rPr>
          <w:rFonts w:ascii="Arial" w:hAnsi="Arial" w:cs="Arial"/>
        </w:rPr>
        <w:t>roduction Possibility Frontier</w:t>
      </w:r>
    </w:p>
    <w:p w14:paraId="0C8258EB" w14:textId="77777777" w:rsidR="0049069C" w:rsidRPr="0049069C" w:rsidRDefault="0049069C" w:rsidP="0049069C">
      <w:pPr>
        <w:pStyle w:val="ListParagraph"/>
        <w:rPr>
          <w:rFonts w:ascii="Arial" w:hAnsi="Arial" w:cs="Arial"/>
        </w:rPr>
      </w:pPr>
    </w:p>
    <w:p w14:paraId="7913676E" w14:textId="1110DBB8" w:rsidR="00A875C9" w:rsidRDefault="00A875C9" w:rsidP="00493A59">
      <w:pPr>
        <w:pStyle w:val="Pactivityhangingindent2"/>
        <w:numPr>
          <w:ilvl w:val="0"/>
          <w:numId w:val="1"/>
        </w:numPr>
        <w:spacing w:before="0" w:line="240" w:lineRule="auto"/>
        <w:ind w:left="499" w:hanging="357"/>
      </w:pPr>
      <w:r>
        <w:t xml:space="preserve">A written guarantee to repair or replace </w:t>
      </w:r>
      <w:r w:rsidR="00115B06">
        <w:t xml:space="preserve">a </w:t>
      </w:r>
      <w:r>
        <w:t xml:space="preserve">faulty </w:t>
      </w:r>
      <w:r w:rsidR="00115B06">
        <w:t xml:space="preserve">product </w:t>
      </w:r>
      <w:r>
        <w:t xml:space="preserve">within a given time period is known as a; </w:t>
      </w:r>
    </w:p>
    <w:p w14:paraId="3C466585" w14:textId="02C2DB74" w:rsidR="00A875C9" w:rsidRDefault="00A875C9" w:rsidP="00D278E6">
      <w:pPr>
        <w:pStyle w:val="Pactivityhangingindent2"/>
        <w:numPr>
          <w:ilvl w:val="0"/>
          <w:numId w:val="8"/>
        </w:numPr>
        <w:spacing w:before="0" w:after="0" w:line="240" w:lineRule="auto"/>
        <w:ind w:left="851" w:hanging="357"/>
      </w:pPr>
      <w:r>
        <w:t xml:space="preserve">receipt </w:t>
      </w:r>
    </w:p>
    <w:p w14:paraId="340E845E" w14:textId="577B5778" w:rsidR="00A875C9" w:rsidRDefault="00A875C9" w:rsidP="00D278E6">
      <w:pPr>
        <w:pStyle w:val="Pactivityhangingindent2"/>
        <w:numPr>
          <w:ilvl w:val="0"/>
          <w:numId w:val="8"/>
        </w:numPr>
        <w:spacing w:before="0" w:after="0" w:line="240" w:lineRule="auto"/>
        <w:ind w:left="851" w:hanging="357"/>
      </w:pPr>
      <w:r>
        <w:t xml:space="preserve">refund </w:t>
      </w:r>
    </w:p>
    <w:p w14:paraId="0869A213" w14:textId="32625814" w:rsidR="00A875C9" w:rsidRDefault="00A875C9" w:rsidP="00D278E6">
      <w:pPr>
        <w:pStyle w:val="Pactivityhangingindent2"/>
        <w:numPr>
          <w:ilvl w:val="0"/>
          <w:numId w:val="8"/>
        </w:numPr>
        <w:spacing w:before="0" w:after="0" w:line="240" w:lineRule="auto"/>
        <w:ind w:left="851" w:hanging="357"/>
      </w:pPr>
      <w:r>
        <w:t xml:space="preserve">agreement </w:t>
      </w:r>
    </w:p>
    <w:p w14:paraId="01D9C665" w14:textId="38D6CD2C" w:rsidR="00A875C9" w:rsidRDefault="00A875C9" w:rsidP="00D278E6">
      <w:pPr>
        <w:pStyle w:val="Pactivityhangingindent2"/>
        <w:numPr>
          <w:ilvl w:val="0"/>
          <w:numId w:val="8"/>
        </w:numPr>
        <w:spacing w:before="0" w:after="0" w:line="240" w:lineRule="auto"/>
        <w:ind w:left="851" w:hanging="357"/>
      </w:pPr>
      <w:r>
        <w:t xml:space="preserve">warranty </w:t>
      </w:r>
    </w:p>
    <w:p w14:paraId="3BB32E73" w14:textId="77777777" w:rsidR="00FB2ED6" w:rsidRDefault="00FB2ED6" w:rsidP="00FB2ED6">
      <w:pPr>
        <w:pStyle w:val="Pactivityhangingindent2"/>
        <w:spacing w:before="0" w:after="0" w:line="240" w:lineRule="auto"/>
        <w:ind w:left="641" w:firstLine="0"/>
      </w:pPr>
    </w:p>
    <w:p w14:paraId="35DD3231" w14:textId="27DCFAB6" w:rsidR="002834FB" w:rsidRDefault="002834FB" w:rsidP="00493A59">
      <w:pPr>
        <w:pStyle w:val="Pactivityhangingindent1"/>
        <w:numPr>
          <w:ilvl w:val="0"/>
          <w:numId w:val="1"/>
        </w:numPr>
        <w:spacing w:before="0"/>
        <w:ind w:left="426" w:hanging="284"/>
      </w:pPr>
      <w:r>
        <w:t>The three ways the Australian Government regulates businesses are:</w:t>
      </w:r>
    </w:p>
    <w:p w14:paraId="01DB44F1" w14:textId="5BF0CF71" w:rsidR="002834FB" w:rsidRPr="001A0A94" w:rsidRDefault="002834FB" w:rsidP="00836829">
      <w:pPr>
        <w:pStyle w:val="Pactivityhangingindent2"/>
        <w:numPr>
          <w:ilvl w:val="0"/>
          <w:numId w:val="9"/>
        </w:numPr>
        <w:spacing w:before="0" w:after="0" w:line="240" w:lineRule="auto"/>
        <w:ind w:left="851" w:hanging="357"/>
      </w:pPr>
      <w:r w:rsidRPr="001A0A94">
        <w:t>bans, standards, product recalls.</w:t>
      </w:r>
    </w:p>
    <w:p w14:paraId="4BC113CB" w14:textId="77777777" w:rsidR="00836829" w:rsidRDefault="002834FB" w:rsidP="00836829">
      <w:pPr>
        <w:pStyle w:val="Pactivityhangingindent2"/>
        <w:numPr>
          <w:ilvl w:val="0"/>
          <w:numId w:val="9"/>
        </w:numPr>
        <w:spacing w:before="0" w:after="0" w:line="240" w:lineRule="auto"/>
        <w:ind w:left="850" w:hanging="357"/>
      </w:pPr>
      <w:r>
        <w:t>warranties, standards, product recalls.</w:t>
      </w:r>
    </w:p>
    <w:p w14:paraId="7522D5D2" w14:textId="77777777" w:rsidR="00836829" w:rsidRDefault="002834FB" w:rsidP="00836829">
      <w:pPr>
        <w:pStyle w:val="Pactivityhangingindent2"/>
        <w:numPr>
          <w:ilvl w:val="0"/>
          <w:numId w:val="9"/>
        </w:numPr>
        <w:spacing w:before="0" w:after="0" w:line="240" w:lineRule="auto"/>
        <w:ind w:left="850" w:hanging="357"/>
      </w:pPr>
      <w:r>
        <w:t>warranties, bans, standards.</w:t>
      </w:r>
    </w:p>
    <w:p w14:paraId="70C4774C" w14:textId="13A9D37B" w:rsidR="008B65E3" w:rsidRDefault="002834FB" w:rsidP="00836829">
      <w:pPr>
        <w:pStyle w:val="Pactivityhangingindent2"/>
        <w:numPr>
          <w:ilvl w:val="0"/>
          <w:numId w:val="9"/>
        </w:numPr>
        <w:spacing w:before="0" w:after="0" w:line="240" w:lineRule="auto"/>
        <w:ind w:left="850" w:hanging="357"/>
      </w:pPr>
      <w:r>
        <w:t>standards, product recalls, compensation.</w:t>
      </w:r>
    </w:p>
    <w:p w14:paraId="3C18412B" w14:textId="77777777" w:rsidR="00943345" w:rsidRDefault="00943345" w:rsidP="00645A97">
      <w:pPr>
        <w:pStyle w:val="Pactivityhangingindent2"/>
        <w:spacing w:before="0" w:after="0" w:line="240" w:lineRule="auto"/>
        <w:ind w:left="720" w:firstLine="0"/>
      </w:pPr>
    </w:p>
    <w:p w14:paraId="3C218064" w14:textId="406FCA52" w:rsidR="008B65E3" w:rsidRDefault="007A6AF5" w:rsidP="007A6AF5">
      <w:pPr>
        <w:pStyle w:val="Pactivityhangingindent2"/>
        <w:numPr>
          <w:ilvl w:val="0"/>
          <w:numId w:val="1"/>
        </w:numPr>
        <w:spacing w:line="240" w:lineRule="auto"/>
      </w:pPr>
      <w:r>
        <w:t xml:space="preserve">A time period that the consumer has to cancel any agreement within 10 business days is known as a; </w:t>
      </w:r>
    </w:p>
    <w:p w14:paraId="358BFBCC" w14:textId="2024EB18" w:rsidR="00836829" w:rsidRDefault="002064DC" w:rsidP="00836829">
      <w:pPr>
        <w:pStyle w:val="Pactivityhangingindent2"/>
        <w:numPr>
          <w:ilvl w:val="0"/>
          <w:numId w:val="10"/>
        </w:numPr>
        <w:spacing w:before="0" w:after="0" w:line="240" w:lineRule="auto"/>
        <w:ind w:left="918" w:hanging="425"/>
      </w:pPr>
      <w:r>
        <w:t>c</w:t>
      </w:r>
      <w:r w:rsidR="007A6AF5">
        <w:t xml:space="preserve">ooling-off period </w:t>
      </w:r>
    </w:p>
    <w:p w14:paraId="72088D34" w14:textId="25AAFF4E" w:rsidR="00836829" w:rsidRDefault="002064DC" w:rsidP="00836829">
      <w:pPr>
        <w:pStyle w:val="Pactivityhangingindent2"/>
        <w:numPr>
          <w:ilvl w:val="0"/>
          <w:numId w:val="10"/>
        </w:numPr>
        <w:spacing w:before="0" w:after="0" w:line="240" w:lineRule="auto"/>
        <w:ind w:left="918" w:hanging="425"/>
      </w:pPr>
      <w:r>
        <w:t>c</w:t>
      </w:r>
      <w:r w:rsidR="007A6AF5">
        <w:t xml:space="preserve">ancellation period </w:t>
      </w:r>
    </w:p>
    <w:p w14:paraId="18D405CA" w14:textId="732497EB" w:rsidR="00836829" w:rsidRDefault="002064DC" w:rsidP="00836829">
      <w:pPr>
        <w:pStyle w:val="Pactivityhangingindent2"/>
        <w:numPr>
          <w:ilvl w:val="0"/>
          <w:numId w:val="10"/>
        </w:numPr>
        <w:spacing w:before="0" w:after="0" w:line="240" w:lineRule="auto"/>
        <w:ind w:left="918" w:hanging="425"/>
      </w:pPr>
      <w:r>
        <w:t>a</w:t>
      </w:r>
      <w:r w:rsidR="007A6AF5">
        <w:t xml:space="preserve">greement </w:t>
      </w:r>
    </w:p>
    <w:p w14:paraId="77A45CB9" w14:textId="231714CB" w:rsidR="007A6AF5" w:rsidRDefault="002064DC" w:rsidP="00836829">
      <w:pPr>
        <w:pStyle w:val="Pactivityhangingindent2"/>
        <w:numPr>
          <w:ilvl w:val="0"/>
          <w:numId w:val="10"/>
        </w:numPr>
        <w:spacing w:before="0" w:after="0" w:line="240" w:lineRule="auto"/>
        <w:ind w:left="918" w:hanging="425"/>
      </w:pPr>
      <w:r>
        <w:t>w</w:t>
      </w:r>
      <w:r w:rsidR="007A6AF5">
        <w:t xml:space="preserve">arranty </w:t>
      </w:r>
    </w:p>
    <w:p w14:paraId="7CCF1343" w14:textId="77777777" w:rsidR="007A6AF5" w:rsidRDefault="007A6AF5" w:rsidP="00645A97">
      <w:pPr>
        <w:pStyle w:val="Pactivityhangingindent2"/>
        <w:spacing w:before="0" w:line="240" w:lineRule="auto"/>
      </w:pPr>
    </w:p>
    <w:p w14:paraId="74082E6F" w14:textId="77777777" w:rsidR="0049069C" w:rsidRPr="0049069C" w:rsidRDefault="0049069C" w:rsidP="00645A97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49069C">
        <w:rPr>
          <w:rFonts w:ascii="Arial" w:hAnsi="Arial" w:cs="Arial"/>
        </w:rPr>
        <w:t>A person who demands goods and services to satisfy their needs and wants is a:</w:t>
      </w:r>
    </w:p>
    <w:p w14:paraId="6A7394B6" w14:textId="4D9766B8" w:rsidR="00836829" w:rsidRDefault="002064DC" w:rsidP="00645A97">
      <w:pPr>
        <w:pStyle w:val="ListParagraph"/>
        <w:numPr>
          <w:ilvl w:val="0"/>
          <w:numId w:val="28"/>
        </w:numPr>
        <w:ind w:left="850" w:hanging="357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49069C" w:rsidRPr="0049069C">
        <w:rPr>
          <w:rFonts w:ascii="Arial" w:hAnsi="Arial" w:cs="Arial"/>
        </w:rPr>
        <w:t>roducer</w:t>
      </w:r>
    </w:p>
    <w:p w14:paraId="48FE9430" w14:textId="1E760FB6" w:rsidR="00836829" w:rsidRDefault="002064DC" w:rsidP="00836829">
      <w:pPr>
        <w:pStyle w:val="ListParagraph"/>
        <w:numPr>
          <w:ilvl w:val="0"/>
          <w:numId w:val="28"/>
        </w:numPr>
        <w:ind w:left="850" w:hanging="357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9069C" w:rsidRPr="00836829">
        <w:rPr>
          <w:rFonts w:ascii="Arial" w:hAnsi="Arial" w:cs="Arial"/>
        </w:rPr>
        <w:t>onsumer</w:t>
      </w:r>
    </w:p>
    <w:p w14:paraId="3D6AC543" w14:textId="66D6494B" w:rsidR="00836829" w:rsidRDefault="002064DC" w:rsidP="00836829">
      <w:pPr>
        <w:pStyle w:val="ListParagraph"/>
        <w:numPr>
          <w:ilvl w:val="0"/>
          <w:numId w:val="28"/>
        </w:numPr>
        <w:ind w:left="850" w:hanging="357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49069C" w:rsidRPr="00836829">
        <w:rPr>
          <w:rFonts w:ascii="Arial" w:hAnsi="Arial" w:cs="Arial"/>
        </w:rPr>
        <w:t>mployee</w:t>
      </w:r>
    </w:p>
    <w:p w14:paraId="2E64AB06" w14:textId="78E6286A" w:rsidR="0049069C" w:rsidRPr="00836829" w:rsidRDefault="002064DC" w:rsidP="00836829">
      <w:pPr>
        <w:pStyle w:val="ListParagraph"/>
        <w:numPr>
          <w:ilvl w:val="0"/>
          <w:numId w:val="28"/>
        </w:numPr>
        <w:ind w:left="850" w:hanging="357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49069C" w:rsidRPr="00836829">
        <w:rPr>
          <w:rFonts w:ascii="Arial" w:hAnsi="Arial" w:cs="Arial"/>
        </w:rPr>
        <w:t>ntrepreneur</w:t>
      </w:r>
    </w:p>
    <w:p w14:paraId="1E4C609F" w14:textId="77777777" w:rsidR="0049069C" w:rsidRDefault="0049069C" w:rsidP="00836829">
      <w:pPr>
        <w:pStyle w:val="Pactivityhangingindent2"/>
        <w:spacing w:before="0" w:after="0" w:line="240" w:lineRule="auto"/>
        <w:ind w:left="0" w:firstLine="0"/>
      </w:pPr>
    </w:p>
    <w:p w14:paraId="6A571624" w14:textId="385236C9" w:rsidR="007A6AF5" w:rsidRDefault="00014641" w:rsidP="00645A97">
      <w:pPr>
        <w:pStyle w:val="Pactivityhangingindent2"/>
        <w:numPr>
          <w:ilvl w:val="0"/>
          <w:numId w:val="1"/>
        </w:numPr>
        <w:spacing w:before="0" w:line="240" w:lineRule="auto"/>
        <w:ind w:left="499" w:hanging="357"/>
      </w:pPr>
      <w:r>
        <w:t xml:space="preserve">The economic concept that refers to </w:t>
      </w:r>
      <w:r w:rsidR="00E34ED8">
        <w:t xml:space="preserve">when consumers, businesses and governments compare the costs and benefits of using their limited resources is known as; </w:t>
      </w:r>
    </w:p>
    <w:p w14:paraId="0169546F" w14:textId="176CA20D" w:rsidR="00836829" w:rsidRDefault="002064DC" w:rsidP="00226947">
      <w:pPr>
        <w:pStyle w:val="Pactivityhangingindent2"/>
        <w:numPr>
          <w:ilvl w:val="0"/>
          <w:numId w:val="13"/>
        </w:numPr>
        <w:spacing w:before="0" w:after="0" w:line="276" w:lineRule="auto"/>
        <w:ind w:left="850" w:hanging="357"/>
      </w:pPr>
      <w:r>
        <w:t>a</w:t>
      </w:r>
      <w:r w:rsidR="00E34ED8">
        <w:t xml:space="preserve">llocation </w:t>
      </w:r>
    </w:p>
    <w:p w14:paraId="2CB429BB" w14:textId="27A1EC26" w:rsidR="00836829" w:rsidRDefault="002064DC" w:rsidP="00226947">
      <w:pPr>
        <w:pStyle w:val="Pactivityhangingindent2"/>
        <w:numPr>
          <w:ilvl w:val="0"/>
          <w:numId w:val="13"/>
        </w:numPr>
        <w:spacing w:before="0" w:after="0" w:line="276" w:lineRule="auto"/>
        <w:ind w:left="850" w:hanging="357"/>
      </w:pPr>
      <w:r>
        <w:t>i</w:t>
      </w:r>
      <w:r w:rsidR="00E34ED8">
        <w:t xml:space="preserve">nterdependence </w:t>
      </w:r>
    </w:p>
    <w:p w14:paraId="0E7A994A" w14:textId="22557A75" w:rsidR="00836829" w:rsidRDefault="002064DC" w:rsidP="00226947">
      <w:pPr>
        <w:pStyle w:val="Pactivityhangingindent2"/>
        <w:numPr>
          <w:ilvl w:val="0"/>
          <w:numId w:val="13"/>
        </w:numPr>
        <w:spacing w:before="0" w:after="0" w:line="276" w:lineRule="auto"/>
        <w:ind w:left="850" w:hanging="357"/>
      </w:pPr>
      <w:r>
        <w:t>t</w:t>
      </w:r>
      <w:r w:rsidR="00E34ED8">
        <w:t xml:space="preserve">rade </w:t>
      </w:r>
    </w:p>
    <w:p w14:paraId="36646D26" w14:textId="559E6D25" w:rsidR="00FB2ED6" w:rsidRDefault="002064DC" w:rsidP="00226947">
      <w:pPr>
        <w:pStyle w:val="Pactivityhangingindent2"/>
        <w:numPr>
          <w:ilvl w:val="0"/>
          <w:numId w:val="13"/>
        </w:numPr>
        <w:spacing w:before="0" w:after="0" w:line="276" w:lineRule="auto"/>
        <w:ind w:left="850" w:hanging="357"/>
      </w:pPr>
      <w:r>
        <w:t>m</w:t>
      </w:r>
      <w:r w:rsidR="00E34ED8">
        <w:t xml:space="preserve">aking choices </w:t>
      </w:r>
    </w:p>
    <w:p w14:paraId="76D10387" w14:textId="77777777" w:rsidR="00C37ADF" w:rsidRDefault="00C37ADF" w:rsidP="00C37ADF">
      <w:pPr>
        <w:pStyle w:val="Pactivityhangingindent2"/>
        <w:spacing w:before="0" w:after="0" w:line="240" w:lineRule="auto"/>
        <w:ind w:left="754" w:firstLine="0"/>
      </w:pPr>
    </w:p>
    <w:p w14:paraId="5616CFDD" w14:textId="1268EBAE" w:rsidR="00E34ED8" w:rsidRDefault="00AB2745" w:rsidP="00645A97">
      <w:pPr>
        <w:pStyle w:val="Pactivityhangingindent2"/>
        <w:numPr>
          <w:ilvl w:val="0"/>
          <w:numId w:val="1"/>
        </w:numPr>
        <w:spacing w:before="0" w:line="240" w:lineRule="auto"/>
        <w:ind w:left="499" w:hanging="357"/>
      </w:pPr>
      <w:r>
        <w:t>The organised ex</w:t>
      </w:r>
      <w:r w:rsidR="00115B06">
        <w:t xml:space="preserve">change of goods and services </w:t>
      </w:r>
      <w:bookmarkStart w:id="0" w:name="_GoBack"/>
      <w:bookmarkEnd w:id="0"/>
      <w:r>
        <w:t xml:space="preserve">by buyers and sellers is known as a; </w:t>
      </w:r>
    </w:p>
    <w:p w14:paraId="62A972FE" w14:textId="334F224F" w:rsidR="00836829" w:rsidRDefault="002064DC" w:rsidP="00836829">
      <w:pPr>
        <w:pStyle w:val="Pactivityhangingindent2"/>
        <w:numPr>
          <w:ilvl w:val="0"/>
          <w:numId w:val="14"/>
        </w:numPr>
        <w:spacing w:before="0" w:after="0" w:line="276" w:lineRule="auto"/>
        <w:ind w:left="850" w:hanging="357"/>
      </w:pPr>
      <w:r>
        <w:t>e</w:t>
      </w:r>
      <w:r w:rsidR="00AB2745">
        <w:t xml:space="preserve">conomy </w:t>
      </w:r>
    </w:p>
    <w:p w14:paraId="3AE91AE8" w14:textId="0CF722A2" w:rsidR="00836829" w:rsidRDefault="002064DC" w:rsidP="00836829">
      <w:pPr>
        <w:pStyle w:val="Pactivityhangingindent2"/>
        <w:numPr>
          <w:ilvl w:val="0"/>
          <w:numId w:val="14"/>
        </w:numPr>
        <w:spacing w:before="0" w:after="0" w:line="276" w:lineRule="auto"/>
        <w:ind w:left="850" w:hanging="357"/>
      </w:pPr>
      <w:r>
        <w:t>m</w:t>
      </w:r>
      <w:r w:rsidR="00AB2745">
        <w:t xml:space="preserve">arket </w:t>
      </w:r>
    </w:p>
    <w:p w14:paraId="30C247A9" w14:textId="42A894E2" w:rsidR="00836829" w:rsidRDefault="002064DC" w:rsidP="00836829">
      <w:pPr>
        <w:pStyle w:val="Pactivityhangingindent2"/>
        <w:numPr>
          <w:ilvl w:val="0"/>
          <w:numId w:val="14"/>
        </w:numPr>
        <w:spacing w:before="0" w:after="0" w:line="276" w:lineRule="auto"/>
        <w:ind w:left="850" w:hanging="357"/>
      </w:pPr>
      <w:r>
        <w:t>t</w:t>
      </w:r>
      <w:r w:rsidR="00AB2745">
        <w:t xml:space="preserve">rade </w:t>
      </w:r>
    </w:p>
    <w:p w14:paraId="06E797F8" w14:textId="25B15CB2" w:rsidR="00AB2745" w:rsidRDefault="002064DC" w:rsidP="00836829">
      <w:pPr>
        <w:pStyle w:val="Pactivityhangingindent2"/>
        <w:numPr>
          <w:ilvl w:val="0"/>
          <w:numId w:val="14"/>
        </w:numPr>
        <w:spacing w:before="0" w:after="0" w:line="276" w:lineRule="auto"/>
        <w:ind w:left="850" w:hanging="357"/>
      </w:pPr>
      <w:r>
        <w:t>p</w:t>
      </w:r>
      <w:r w:rsidR="00AB2745">
        <w:t>ublic good</w:t>
      </w:r>
    </w:p>
    <w:p w14:paraId="4EC2B391" w14:textId="51652337" w:rsidR="00836829" w:rsidRDefault="00836829" w:rsidP="00645A97">
      <w:pPr>
        <w:pStyle w:val="Pactivityhangingindent2"/>
        <w:spacing w:line="240" w:lineRule="auto"/>
        <w:ind w:left="0" w:firstLine="0"/>
      </w:pPr>
    </w:p>
    <w:p w14:paraId="3A42E5D3" w14:textId="75ECFE33" w:rsidR="00AB2745" w:rsidRDefault="00AB2745" w:rsidP="0049069C">
      <w:pPr>
        <w:pStyle w:val="Pactivityhangingindent2"/>
        <w:numPr>
          <w:ilvl w:val="0"/>
          <w:numId w:val="1"/>
        </w:numPr>
        <w:spacing w:line="240" w:lineRule="auto"/>
      </w:pPr>
      <w:r>
        <w:t xml:space="preserve">Which of the following below is </w:t>
      </w:r>
      <w:r w:rsidRPr="00AB2745">
        <w:rPr>
          <w:b/>
          <w:u w:val="single"/>
        </w:rPr>
        <w:t>not</w:t>
      </w:r>
      <w:r w:rsidR="000B2095">
        <w:t xml:space="preserve"> a factor of production</w:t>
      </w:r>
      <w:r>
        <w:t xml:space="preserve">; </w:t>
      </w:r>
    </w:p>
    <w:p w14:paraId="5D035774" w14:textId="3E902912" w:rsidR="00645A97" w:rsidRDefault="002064DC" w:rsidP="00645A97">
      <w:pPr>
        <w:pStyle w:val="Pactivityhangingindent2"/>
        <w:numPr>
          <w:ilvl w:val="0"/>
          <w:numId w:val="15"/>
        </w:numPr>
        <w:spacing w:before="0" w:after="0" w:line="276" w:lineRule="auto"/>
        <w:ind w:left="850" w:hanging="357"/>
      </w:pPr>
      <w:r>
        <w:t>c</w:t>
      </w:r>
      <w:r w:rsidR="000B2095">
        <w:t xml:space="preserve">apital </w:t>
      </w:r>
      <w:r w:rsidR="00AB2745">
        <w:t xml:space="preserve"> </w:t>
      </w:r>
    </w:p>
    <w:p w14:paraId="50CD1936" w14:textId="44860DD1" w:rsidR="00645A97" w:rsidRDefault="002064DC" w:rsidP="00645A97">
      <w:pPr>
        <w:pStyle w:val="Pactivityhangingindent2"/>
        <w:numPr>
          <w:ilvl w:val="0"/>
          <w:numId w:val="15"/>
        </w:numPr>
        <w:spacing w:before="0" w:after="0" w:line="276" w:lineRule="auto"/>
        <w:ind w:left="850" w:hanging="357"/>
      </w:pPr>
      <w:r>
        <w:t>l</w:t>
      </w:r>
      <w:r w:rsidR="000B2095">
        <w:t xml:space="preserve">abour </w:t>
      </w:r>
    </w:p>
    <w:p w14:paraId="4059A511" w14:textId="4F9618EC" w:rsidR="00645A97" w:rsidRDefault="002064DC" w:rsidP="00645A97">
      <w:pPr>
        <w:pStyle w:val="Pactivityhangingindent2"/>
        <w:numPr>
          <w:ilvl w:val="0"/>
          <w:numId w:val="15"/>
        </w:numPr>
        <w:spacing w:before="0" w:after="0" w:line="276" w:lineRule="auto"/>
        <w:ind w:left="850" w:hanging="357"/>
      </w:pPr>
      <w:r>
        <w:t>l</w:t>
      </w:r>
      <w:r w:rsidR="000B2095">
        <w:t xml:space="preserve">and </w:t>
      </w:r>
    </w:p>
    <w:p w14:paraId="17F1A50C" w14:textId="4AEF0040" w:rsidR="000B2095" w:rsidRDefault="002064DC" w:rsidP="00645A97">
      <w:pPr>
        <w:pStyle w:val="Pactivityhangingindent2"/>
        <w:numPr>
          <w:ilvl w:val="0"/>
          <w:numId w:val="15"/>
        </w:numPr>
        <w:spacing w:before="0" w:after="0" w:line="276" w:lineRule="auto"/>
        <w:ind w:left="850" w:hanging="357"/>
      </w:pPr>
      <w:r>
        <w:t>m</w:t>
      </w:r>
      <w:r w:rsidR="000B2095">
        <w:t xml:space="preserve">anufacturing </w:t>
      </w:r>
    </w:p>
    <w:p w14:paraId="0343ABE0" w14:textId="77777777" w:rsidR="00D278E6" w:rsidRDefault="00D278E6" w:rsidP="00D278E6">
      <w:pPr>
        <w:pStyle w:val="Pactivityhangingindent2"/>
        <w:spacing w:before="0" w:after="0" w:line="276" w:lineRule="auto"/>
        <w:ind w:left="754" w:firstLine="0"/>
      </w:pPr>
    </w:p>
    <w:p w14:paraId="2C558A50" w14:textId="15D990DF" w:rsidR="000B2095" w:rsidRDefault="000B2095" w:rsidP="00645A97">
      <w:pPr>
        <w:pStyle w:val="Pactivityhangingindent2"/>
        <w:numPr>
          <w:ilvl w:val="0"/>
          <w:numId w:val="1"/>
        </w:numPr>
        <w:spacing w:before="0" w:line="240" w:lineRule="auto"/>
        <w:ind w:left="499" w:hanging="357"/>
      </w:pPr>
      <w:r>
        <w:t xml:space="preserve">What are the three key questions which producers must ask themselves; </w:t>
      </w:r>
    </w:p>
    <w:p w14:paraId="5DBC24B8" w14:textId="78B6F652" w:rsidR="000B2095" w:rsidRDefault="000B2095" w:rsidP="00645A97">
      <w:pPr>
        <w:pStyle w:val="Pactivityhangingindent2"/>
        <w:numPr>
          <w:ilvl w:val="0"/>
          <w:numId w:val="16"/>
        </w:numPr>
        <w:spacing w:before="0" w:after="0" w:line="276" w:lineRule="auto"/>
        <w:ind w:left="850" w:hanging="357"/>
      </w:pPr>
      <w:r>
        <w:t>What to produce?, How to produce?, For whom to produce?</w:t>
      </w:r>
    </w:p>
    <w:p w14:paraId="3DBB65E8" w14:textId="1D546A5B" w:rsidR="000B2095" w:rsidRDefault="000B2095" w:rsidP="00645A97">
      <w:pPr>
        <w:pStyle w:val="Pactivityhangingindent2"/>
        <w:numPr>
          <w:ilvl w:val="0"/>
          <w:numId w:val="16"/>
        </w:numPr>
        <w:spacing w:before="0" w:after="0" w:line="276" w:lineRule="auto"/>
        <w:ind w:left="850" w:hanging="357"/>
      </w:pPr>
      <w:r>
        <w:t>What to make?, When to make it by?, is it worth making?</w:t>
      </w:r>
    </w:p>
    <w:p w14:paraId="0AD61B9A" w14:textId="04BEE0F1" w:rsidR="000B2095" w:rsidRDefault="000B2095" w:rsidP="00645A97">
      <w:pPr>
        <w:pStyle w:val="Pactivityhangingindent2"/>
        <w:numPr>
          <w:ilvl w:val="0"/>
          <w:numId w:val="16"/>
        </w:numPr>
        <w:spacing w:before="0" w:after="0" w:line="276" w:lineRule="auto"/>
        <w:ind w:left="850" w:hanging="357"/>
      </w:pPr>
      <w:r>
        <w:t xml:space="preserve">What is the demand?, What is the supply?, What is the equilibrium? </w:t>
      </w:r>
    </w:p>
    <w:p w14:paraId="29C823D7" w14:textId="77777777" w:rsidR="00D278E6" w:rsidRPr="00D278E6" w:rsidRDefault="00D278E6" w:rsidP="00D278E6">
      <w:pPr>
        <w:pStyle w:val="Pactivityhangingindent2"/>
        <w:spacing w:before="0" w:after="0" w:line="276" w:lineRule="auto"/>
        <w:ind w:left="782" w:firstLine="0"/>
      </w:pPr>
    </w:p>
    <w:p w14:paraId="516522EB" w14:textId="06499FEA" w:rsidR="00943345" w:rsidRDefault="00564669" w:rsidP="00645A97">
      <w:pPr>
        <w:pStyle w:val="Pactivityhangingindent2"/>
        <w:numPr>
          <w:ilvl w:val="0"/>
          <w:numId w:val="1"/>
        </w:numPr>
        <w:tabs>
          <w:tab w:val="clear" w:pos="8789"/>
          <w:tab w:val="left" w:pos="1280"/>
        </w:tabs>
        <w:spacing w:before="0" w:line="240" w:lineRule="auto"/>
        <w:ind w:left="499" w:hanging="357"/>
        <w:rPr>
          <w:rFonts w:cs="Arial"/>
          <w:szCs w:val="24"/>
        </w:rPr>
      </w:pPr>
      <w:r>
        <w:rPr>
          <w:rFonts w:cs="Arial"/>
          <w:szCs w:val="24"/>
        </w:rPr>
        <w:t>Australia Post is an example</w:t>
      </w:r>
      <w:r w:rsidR="00943345">
        <w:rPr>
          <w:rFonts w:cs="Arial"/>
          <w:szCs w:val="24"/>
        </w:rPr>
        <w:t xml:space="preserve"> of: </w:t>
      </w:r>
    </w:p>
    <w:p w14:paraId="55FBE4E0" w14:textId="27AC9B64" w:rsidR="00645A97" w:rsidRDefault="002064DC" w:rsidP="00645A97">
      <w:pPr>
        <w:pStyle w:val="Pactivityhangingindent2"/>
        <w:numPr>
          <w:ilvl w:val="0"/>
          <w:numId w:val="18"/>
        </w:numPr>
        <w:tabs>
          <w:tab w:val="clear" w:pos="8789"/>
          <w:tab w:val="left" w:pos="1280"/>
        </w:tabs>
        <w:spacing w:before="0" w:after="0" w:line="276" w:lineRule="auto"/>
        <w:ind w:left="850" w:hanging="357"/>
        <w:rPr>
          <w:rFonts w:cs="Arial"/>
          <w:szCs w:val="24"/>
        </w:rPr>
      </w:pPr>
      <w:r>
        <w:rPr>
          <w:rFonts w:cs="Arial"/>
          <w:szCs w:val="24"/>
        </w:rPr>
        <w:t>m</w:t>
      </w:r>
      <w:r w:rsidR="00943345">
        <w:rPr>
          <w:rFonts w:cs="Arial"/>
          <w:szCs w:val="24"/>
        </w:rPr>
        <w:t xml:space="preserve">onopolistic competition </w:t>
      </w:r>
    </w:p>
    <w:p w14:paraId="764BF8C4" w14:textId="3F706811" w:rsidR="00645A97" w:rsidRDefault="002064DC" w:rsidP="00645A97">
      <w:pPr>
        <w:pStyle w:val="Pactivityhangingindent2"/>
        <w:numPr>
          <w:ilvl w:val="0"/>
          <w:numId w:val="18"/>
        </w:numPr>
        <w:tabs>
          <w:tab w:val="clear" w:pos="8789"/>
          <w:tab w:val="left" w:pos="1280"/>
        </w:tabs>
        <w:spacing w:before="0" w:after="0" w:line="276" w:lineRule="auto"/>
        <w:ind w:left="850" w:hanging="357"/>
        <w:rPr>
          <w:rFonts w:cs="Arial"/>
          <w:szCs w:val="24"/>
        </w:rPr>
      </w:pPr>
      <w:r>
        <w:rPr>
          <w:rFonts w:cs="Arial"/>
          <w:szCs w:val="24"/>
        </w:rPr>
        <w:t>m</w:t>
      </w:r>
      <w:r w:rsidR="00645A97" w:rsidRPr="00645A97">
        <w:rPr>
          <w:rFonts w:cs="Arial"/>
          <w:szCs w:val="24"/>
        </w:rPr>
        <w:t>onop</w:t>
      </w:r>
      <w:r w:rsidR="00645A97">
        <w:rPr>
          <w:rFonts w:cs="Arial"/>
          <w:szCs w:val="24"/>
        </w:rPr>
        <w:t>o</w:t>
      </w:r>
      <w:r w:rsidR="00645A97" w:rsidRPr="00645A97">
        <w:rPr>
          <w:rFonts w:cs="Arial"/>
          <w:szCs w:val="24"/>
        </w:rPr>
        <w:t>ly</w:t>
      </w:r>
      <w:r w:rsidR="00943345" w:rsidRPr="00645A97">
        <w:rPr>
          <w:rFonts w:cs="Arial"/>
          <w:szCs w:val="24"/>
        </w:rPr>
        <w:t xml:space="preserve"> </w:t>
      </w:r>
    </w:p>
    <w:p w14:paraId="362BF713" w14:textId="1A22B827" w:rsidR="00645A97" w:rsidRDefault="002064DC" w:rsidP="00645A97">
      <w:pPr>
        <w:pStyle w:val="Pactivityhangingindent2"/>
        <w:numPr>
          <w:ilvl w:val="0"/>
          <w:numId w:val="18"/>
        </w:numPr>
        <w:tabs>
          <w:tab w:val="clear" w:pos="8789"/>
          <w:tab w:val="left" w:pos="1280"/>
        </w:tabs>
        <w:spacing w:before="0" w:after="0" w:line="276" w:lineRule="auto"/>
        <w:ind w:left="850" w:hanging="357"/>
        <w:rPr>
          <w:rFonts w:cs="Arial"/>
          <w:szCs w:val="24"/>
        </w:rPr>
      </w:pPr>
      <w:r>
        <w:rPr>
          <w:rFonts w:cs="Arial"/>
          <w:szCs w:val="24"/>
        </w:rPr>
        <w:t>d</w:t>
      </w:r>
      <w:r w:rsidR="00943345" w:rsidRPr="00645A97">
        <w:rPr>
          <w:rFonts w:cs="Arial"/>
          <w:szCs w:val="24"/>
        </w:rPr>
        <w:t xml:space="preserve">uopoly </w:t>
      </w:r>
    </w:p>
    <w:p w14:paraId="22B13B32" w14:textId="3E637C18" w:rsidR="00943345" w:rsidRPr="00645A97" w:rsidRDefault="002064DC" w:rsidP="00645A97">
      <w:pPr>
        <w:pStyle w:val="Pactivityhangingindent2"/>
        <w:numPr>
          <w:ilvl w:val="0"/>
          <w:numId w:val="18"/>
        </w:numPr>
        <w:tabs>
          <w:tab w:val="clear" w:pos="8789"/>
          <w:tab w:val="left" w:pos="1280"/>
        </w:tabs>
        <w:spacing w:before="0" w:after="0" w:line="276" w:lineRule="auto"/>
        <w:ind w:left="850" w:hanging="357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943345" w:rsidRPr="00645A97">
        <w:rPr>
          <w:rFonts w:cs="Arial"/>
          <w:szCs w:val="24"/>
        </w:rPr>
        <w:t xml:space="preserve">ligopoly </w:t>
      </w:r>
    </w:p>
    <w:p w14:paraId="2BBC1D63" w14:textId="77777777" w:rsidR="00A43F50" w:rsidRDefault="00A43F50" w:rsidP="00D278E6">
      <w:pPr>
        <w:pStyle w:val="Pactivityhangingindent2"/>
        <w:tabs>
          <w:tab w:val="clear" w:pos="8789"/>
          <w:tab w:val="left" w:pos="1280"/>
        </w:tabs>
        <w:spacing w:before="0" w:after="0" w:line="240" w:lineRule="auto"/>
        <w:rPr>
          <w:rFonts w:cs="Arial"/>
          <w:szCs w:val="24"/>
        </w:rPr>
      </w:pPr>
    </w:p>
    <w:p w14:paraId="6AC0337B" w14:textId="4FB26C04" w:rsidR="00A43F50" w:rsidRDefault="00F83296" w:rsidP="00A43F50">
      <w:pPr>
        <w:pStyle w:val="Pactivityhangingindent2"/>
        <w:numPr>
          <w:ilvl w:val="0"/>
          <w:numId w:val="1"/>
        </w:numPr>
        <w:tabs>
          <w:tab w:val="clear" w:pos="8789"/>
          <w:tab w:val="left" w:pos="1280"/>
        </w:tabs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Which of the following statements is </w:t>
      </w:r>
      <w:r w:rsidR="00D278E6" w:rsidRPr="00564669">
        <w:rPr>
          <w:rFonts w:cs="Arial"/>
          <w:b/>
          <w:szCs w:val="24"/>
          <w:u w:val="single"/>
        </w:rPr>
        <w:t>incorrect</w:t>
      </w:r>
      <w:r>
        <w:rPr>
          <w:rFonts w:cs="Arial"/>
          <w:szCs w:val="24"/>
        </w:rPr>
        <w:t xml:space="preserve"> “A good or product related service may be banned if the government believes that; </w:t>
      </w:r>
    </w:p>
    <w:p w14:paraId="2959C84C" w14:textId="038C7163" w:rsidR="00EE6D16" w:rsidRDefault="002064DC" w:rsidP="00EE6D16">
      <w:pPr>
        <w:pStyle w:val="Pactivityhangingindent2"/>
        <w:numPr>
          <w:ilvl w:val="0"/>
          <w:numId w:val="33"/>
        </w:numPr>
        <w:tabs>
          <w:tab w:val="left" w:pos="1280"/>
        </w:tabs>
        <w:spacing w:before="0" w:after="0" w:line="276" w:lineRule="auto"/>
        <w:ind w:left="850" w:hanging="357"/>
        <w:rPr>
          <w:rFonts w:cs="Arial"/>
          <w:szCs w:val="24"/>
        </w:rPr>
      </w:pPr>
      <w:r>
        <w:rPr>
          <w:rFonts w:cs="Arial"/>
          <w:szCs w:val="24"/>
        </w:rPr>
        <w:t>i</w:t>
      </w:r>
      <w:r w:rsidR="00EE6D16" w:rsidRPr="00EE6D16">
        <w:rPr>
          <w:rFonts w:cs="Arial"/>
          <w:szCs w:val="24"/>
        </w:rPr>
        <w:t xml:space="preserve">t will or may injure someone </w:t>
      </w:r>
    </w:p>
    <w:p w14:paraId="0F429648" w14:textId="4C0A83B6" w:rsidR="00EE6D16" w:rsidRDefault="002064DC" w:rsidP="00EE6D16">
      <w:pPr>
        <w:pStyle w:val="Pactivityhangingindent2"/>
        <w:numPr>
          <w:ilvl w:val="0"/>
          <w:numId w:val="33"/>
        </w:numPr>
        <w:tabs>
          <w:tab w:val="left" w:pos="1280"/>
        </w:tabs>
        <w:spacing w:before="0" w:after="0" w:line="276" w:lineRule="auto"/>
        <w:ind w:left="850" w:hanging="357"/>
        <w:rPr>
          <w:rFonts w:cs="Arial"/>
          <w:szCs w:val="24"/>
        </w:rPr>
      </w:pPr>
      <w:r>
        <w:rPr>
          <w:rFonts w:cs="Arial"/>
          <w:szCs w:val="24"/>
        </w:rPr>
        <w:t>t</w:t>
      </w:r>
      <w:r w:rsidR="00EE6D16" w:rsidRPr="00EE6D16">
        <w:rPr>
          <w:rFonts w:cs="Arial"/>
          <w:szCs w:val="24"/>
        </w:rPr>
        <w:t xml:space="preserve">he item will become too popular </w:t>
      </w:r>
    </w:p>
    <w:p w14:paraId="653BE82C" w14:textId="510D66D2" w:rsidR="00EE6D16" w:rsidRDefault="002064DC" w:rsidP="00EE6D16">
      <w:pPr>
        <w:pStyle w:val="Pactivityhangingindent2"/>
        <w:numPr>
          <w:ilvl w:val="0"/>
          <w:numId w:val="33"/>
        </w:numPr>
        <w:tabs>
          <w:tab w:val="left" w:pos="1280"/>
        </w:tabs>
        <w:spacing w:before="0" w:after="0" w:line="276" w:lineRule="auto"/>
        <w:ind w:left="850" w:hanging="357"/>
        <w:rPr>
          <w:rFonts w:cs="Arial"/>
          <w:szCs w:val="24"/>
        </w:rPr>
      </w:pPr>
      <w:r>
        <w:rPr>
          <w:rFonts w:cs="Arial"/>
          <w:szCs w:val="24"/>
        </w:rPr>
        <w:t>u</w:t>
      </w:r>
      <w:r w:rsidR="00EE6D16" w:rsidRPr="00EE6D16">
        <w:rPr>
          <w:rFonts w:cs="Arial"/>
          <w:szCs w:val="24"/>
        </w:rPr>
        <w:t>sing or misusing the goods could injure someone</w:t>
      </w:r>
    </w:p>
    <w:p w14:paraId="01A34499" w14:textId="4D491BA1" w:rsidR="00EE6D16" w:rsidRPr="00EE6D16" w:rsidRDefault="002064DC" w:rsidP="00EE6D16">
      <w:pPr>
        <w:pStyle w:val="Pactivityhangingindent2"/>
        <w:numPr>
          <w:ilvl w:val="0"/>
          <w:numId w:val="33"/>
        </w:numPr>
        <w:tabs>
          <w:tab w:val="left" w:pos="1280"/>
        </w:tabs>
        <w:spacing w:before="0" w:after="0" w:line="276" w:lineRule="auto"/>
        <w:ind w:left="850" w:hanging="357"/>
        <w:rPr>
          <w:rFonts w:cs="Arial"/>
          <w:szCs w:val="24"/>
        </w:rPr>
      </w:pPr>
      <w:r>
        <w:rPr>
          <w:rFonts w:cs="Arial"/>
          <w:szCs w:val="24"/>
        </w:rPr>
        <w:t>a</w:t>
      </w:r>
      <w:r w:rsidR="00EE6D16" w:rsidRPr="00EE6D16">
        <w:rPr>
          <w:rFonts w:cs="Arial"/>
          <w:szCs w:val="24"/>
        </w:rPr>
        <w:t>nother government has put a temporary ban on the good that is still in place</w:t>
      </w:r>
    </w:p>
    <w:p w14:paraId="3ACA33CD" w14:textId="673AC529" w:rsidR="006752A6" w:rsidRDefault="006752A6" w:rsidP="00D278E6">
      <w:pPr>
        <w:pStyle w:val="Pactivityhangingindent2"/>
        <w:tabs>
          <w:tab w:val="clear" w:pos="8789"/>
          <w:tab w:val="left" w:pos="1280"/>
        </w:tabs>
        <w:spacing w:before="0" w:after="0" w:line="240" w:lineRule="auto"/>
        <w:ind w:left="0" w:firstLine="0"/>
        <w:rPr>
          <w:rFonts w:cs="Arial"/>
          <w:szCs w:val="24"/>
        </w:rPr>
      </w:pPr>
    </w:p>
    <w:p w14:paraId="6A9BFFD3" w14:textId="77777777" w:rsidR="00645A97" w:rsidRDefault="006752A6" w:rsidP="00645A97">
      <w:pPr>
        <w:pStyle w:val="Pactivityhangingindent2"/>
        <w:numPr>
          <w:ilvl w:val="0"/>
          <w:numId w:val="1"/>
        </w:numPr>
        <w:tabs>
          <w:tab w:val="clear" w:pos="8789"/>
          <w:tab w:val="left" w:pos="1280"/>
        </w:tabs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Prices are important as they; </w:t>
      </w:r>
    </w:p>
    <w:p w14:paraId="0D58FD20" w14:textId="4F7F1E00" w:rsidR="00EE6D16" w:rsidRDefault="002064DC" w:rsidP="00EE6D16">
      <w:pPr>
        <w:pStyle w:val="Pactivityhangingindent2"/>
        <w:numPr>
          <w:ilvl w:val="0"/>
          <w:numId w:val="31"/>
        </w:numPr>
        <w:tabs>
          <w:tab w:val="clear" w:pos="8789"/>
          <w:tab w:val="left" w:pos="1280"/>
        </w:tabs>
        <w:spacing w:before="0" w:after="0" w:line="276" w:lineRule="auto"/>
        <w:ind w:left="850" w:hanging="357"/>
        <w:rPr>
          <w:rFonts w:cs="Arial"/>
          <w:szCs w:val="24"/>
        </w:rPr>
      </w:pPr>
      <w:r>
        <w:rPr>
          <w:rFonts w:cs="Arial"/>
          <w:szCs w:val="24"/>
        </w:rPr>
        <w:t>p</w:t>
      </w:r>
      <w:r w:rsidR="006752A6" w:rsidRPr="00645A97">
        <w:rPr>
          <w:rFonts w:cs="Arial"/>
          <w:szCs w:val="24"/>
        </w:rPr>
        <w:t>rovide a signal to buyers and sellers</w:t>
      </w:r>
      <w:r w:rsidR="00EE6D16">
        <w:rPr>
          <w:rFonts w:cs="Arial"/>
          <w:szCs w:val="24"/>
        </w:rPr>
        <w:t xml:space="preserve"> about the state of the market.</w:t>
      </w:r>
    </w:p>
    <w:p w14:paraId="27182F9B" w14:textId="7E942D7E" w:rsidR="00EE6D16" w:rsidRDefault="002064DC" w:rsidP="00EE6D16">
      <w:pPr>
        <w:pStyle w:val="Pactivityhangingindent2"/>
        <w:numPr>
          <w:ilvl w:val="0"/>
          <w:numId w:val="31"/>
        </w:numPr>
        <w:tabs>
          <w:tab w:val="clear" w:pos="8789"/>
          <w:tab w:val="left" w:pos="1280"/>
        </w:tabs>
        <w:spacing w:before="0" w:after="0" w:line="276" w:lineRule="auto"/>
        <w:ind w:left="850" w:hanging="357"/>
        <w:rPr>
          <w:rFonts w:cs="Arial"/>
          <w:szCs w:val="24"/>
        </w:rPr>
      </w:pPr>
      <w:r>
        <w:rPr>
          <w:rFonts w:cs="Arial"/>
          <w:szCs w:val="24"/>
        </w:rPr>
        <w:t>h</w:t>
      </w:r>
      <w:r w:rsidR="006752A6" w:rsidRPr="00EE6D16">
        <w:rPr>
          <w:rFonts w:cs="Arial"/>
          <w:szCs w:val="24"/>
        </w:rPr>
        <w:t xml:space="preserve">elp consumers ration there spending and buy more or less. </w:t>
      </w:r>
    </w:p>
    <w:p w14:paraId="00B603F1" w14:textId="376DF6F0" w:rsidR="00EE6D16" w:rsidRDefault="002064DC" w:rsidP="00EE6D16">
      <w:pPr>
        <w:pStyle w:val="Pactivityhangingindent2"/>
        <w:numPr>
          <w:ilvl w:val="0"/>
          <w:numId w:val="31"/>
        </w:numPr>
        <w:tabs>
          <w:tab w:val="clear" w:pos="8789"/>
          <w:tab w:val="left" w:pos="1280"/>
        </w:tabs>
        <w:spacing w:before="0" w:after="0" w:line="276" w:lineRule="auto"/>
        <w:ind w:left="850" w:hanging="357"/>
        <w:rPr>
          <w:rFonts w:cs="Arial"/>
          <w:szCs w:val="24"/>
        </w:rPr>
      </w:pPr>
      <w:r>
        <w:rPr>
          <w:rFonts w:cs="Arial"/>
          <w:szCs w:val="24"/>
        </w:rPr>
        <w:t>p</w:t>
      </w:r>
      <w:r w:rsidR="006752A6" w:rsidRPr="00EE6D16">
        <w:rPr>
          <w:rFonts w:cs="Arial"/>
          <w:szCs w:val="24"/>
        </w:rPr>
        <w:t xml:space="preserve">rovide an incentive to producers to buy more or less. </w:t>
      </w:r>
    </w:p>
    <w:p w14:paraId="44ADBCC1" w14:textId="58D6E0DF" w:rsidR="00EE6D16" w:rsidRDefault="002064DC" w:rsidP="00EE6D16">
      <w:pPr>
        <w:pStyle w:val="Pactivityhangingindent2"/>
        <w:numPr>
          <w:ilvl w:val="0"/>
          <w:numId w:val="31"/>
        </w:numPr>
        <w:tabs>
          <w:tab w:val="clear" w:pos="8789"/>
          <w:tab w:val="left" w:pos="1280"/>
        </w:tabs>
        <w:spacing w:before="0" w:after="0" w:line="276" w:lineRule="auto"/>
        <w:ind w:left="850" w:hanging="357"/>
        <w:rPr>
          <w:rFonts w:cs="Arial"/>
          <w:szCs w:val="24"/>
        </w:rPr>
      </w:pPr>
      <w:r>
        <w:rPr>
          <w:rFonts w:cs="Arial"/>
          <w:szCs w:val="24"/>
        </w:rPr>
        <w:t>a</w:t>
      </w:r>
      <w:r w:rsidR="006752A6" w:rsidRPr="00EE6D16">
        <w:rPr>
          <w:rFonts w:cs="Arial"/>
          <w:szCs w:val="24"/>
        </w:rPr>
        <w:t xml:space="preserve">ll of the above </w:t>
      </w:r>
    </w:p>
    <w:p w14:paraId="1BD8563E" w14:textId="477C6962" w:rsidR="006752A6" w:rsidRPr="00EE6D16" w:rsidRDefault="002064DC" w:rsidP="00EE6D16">
      <w:pPr>
        <w:pStyle w:val="Pactivityhangingindent2"/>
        <w:numPr>
          <w:ilvl w:val="0"/>
          <w:numId w:val="31"/>
        </w:numPr>
        <w:tabs>
          <w:tab w:val="clear" w:pos="8789"/>
          <w:tab w:val="left" w:pos="1280"/>
        </w:tabs>
        <w:spacing w:before="0" w:after="0" w:line="276" w:lineRule="auto"/>
        <w:ind w:left="850" w:hanging="357"/>
        <w:rPr>
          <w:rFonts w:cs="Arial"/>
          <w:szCs w:val="24"/>
        </w:rPr>
      </w:pPr>
      <w:r>
        <w:rPr>
          <w:rFonts w:cs="Arial"/>
          <w:szCs w:val="24"/>
        </w:rPr>
        <w:t>n</w:t>
      </w:r>
      <w:r w:rsidR="006752A6" w:rsidRPr="00EE6D16">
        <w:rPr>
          <w:rFonts w:cs="Arial"/>
          <w:szCs w:val="24"/>
        </w:rPr>
        <w:t xml:space="preserve">one of the above </w:t>
      </w:r>
    </w:p>
    <w:p w14:paraId="2389DE9D" w14:textId="77777777" w:rsidR="006752A6" w:rsidRDefault="006752A6" w:rsidP="00EE6D16">
      <w:pPr>
        <w:pStyle w:val="Pactivityhangingindent2"/>
        <w:tabs>
          <w:tab w:val="clear" w:pos="8789"/>
          <w:tab w:val="left" w:pos="1280"/>
        </w:tabs>
        <w:spacing w:before="0" w:after="0" w:line="240" w:lineRule="auto"/>
        <w:rPr>
          <w:rFonts w:cs="Arial"/>
          <w:szCs w:val="24"/>
        </w:rPr>
      </w:pPr>
    </w:p>
    <w:p w14:paraId="7B2DE767" w14:textId="1CD22980" w:rsidR="006752A6" w:rsidRDefault="006752A6" w:rsidP="006752A6">
      <w:pPr>
        <w:pStyle w:val="Pactivityhangingindent2"/>
        <w:numPr>
          <w:ilvl w:val="0"/>
          <w:numId w:val="1"/>
        </w:numPr>
        <w:tabs>
          <w:tab w:val="clear" w:pos="8789"/>
          <w:tab w:val="left" w:pos="1280"/>
        </w:tabs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Merit goods benefit society not just those that consume them. An example of a merit good would be; </w:t>
      </w:r>
    </w:p>
    <w:p w14:paraId="42BB34F3" w14:textId="7D4F3C43" w:rsidR="00EE6D16" w:rsidRDefault="002064DC" w:rsidP="00EE6D16">
      <w:pPr>
        <w:pStyle w:val="Pactivityhangingindent2"/>
        <w:numPr>
          <w:ilvl w:val="0"/>
          <w:numId w:val="32"/>
        </w:numPr>
        <w:tabs>
          <w:tab w:val="clear" w:pos="8789"/>
          <w:tab w:val="left" w:pos="1280"/>
        </w:tabs>
        <w:spacing w:before="0" w:after="0" w:line="276" w:lineRule="auto"/>
        <w:ind w:left="850" w:hanging="357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="006752A6">
        <w:rPr>
          <w:rFonts w:cs="Arial"/>
          <w:szCs w:val="24"/>
        </w:rPr>
        <w:t xml:space="preserve">ducation </w:t>
      </w:r>
    </w:p>
    <w:p w14:paraId="4D86DFF1" w14:textId="0E21A430" w:rsidR="00EE6D16" w:rsidRDefault="002064DC" w:rsidP="00EE6D16">
      <w:pPr>
        <w:pStyle w:val="Pactivityhangingindent2"/>
        <w:numPr>
          <w:ilvl w:val="0"/>
          <w:numId w:val="32"/>
        </w:numPr>
        <w:tabs>
          <w:tab w:val="clear" w:pos="8789"/>
          <w:tab w:val="left" w:pos="1280"/>
        </w:tabs>
        <w:spacing w:before="0" w:after="0" w:line="276" w:lineRule="auto"/>
        <w:ind w:left="850" w:hanging="357"/>
        <w:rPr>
          <w:rFonts w:cs="Arial"/>
          <w:szCs w:val="24"/>
        </w:rPr>
      </w:pPr>
      <w:r>
        <w:rPr>
          <w:rFonts w:cs="Arial"/>
          <w:szCs w:val="24"/>
        </w:rPr>
        <w:t>h</w:t>
      </w:r>
      <w:r w:rsidR="006752A6" w:rsidRPr="00EE6D16">
        <w:rPr>
          <w:rFonts w:cs="Arial"/>
          <w:szCs w:val="24"/>
        </w:rPr>
        <w:t xml:space="preserve">ousing </w:t>
      </w:r>
    </w:p>
    <w:p w14:paraId="26E7A18C" w14:textId="59B1B03E" w:rsidR="00EE6D16" w:rsidRDefault="002064DC" w:rsidP="00EE6D16">
      <w:pPr>
        <w:pStyle w:val="Pactivityhangingindent2"/>
        <w:numPr>
          <w:ilvl w:val="0"/>
          <w:numId w:val="32"/>
        </w:numPr>
        <w:tabs>
          <w:tab w:val="clear" w:pos="8789"/>
          <w:tab w:val="left" w:pos="1280"/>
        </w:tabs>
        <w:spacing w:before="0" w:after="0" w:line="276" w:lineRule="auto"/>
        <w:ind w:left="850" w:hanging="357"/>
        <w:rPr>
          <w:rFonts w:cs="Arial"/>
          <w:szCs w:val="24"/>
        </w:rPr>
      </w:pPr>
      <w:r>
        <w:rPr>
          <w:rFonts w:cs="Arial"/>
          <w:szCs w:val="24"/>
        </w:rPr>
        <w:t>f</w:t>
      </w:r>
      <w:r w:rsidR="006752A6" w:rsidRPr="00EE6D16">
        <w:rPr>
          <w:rFonts w:cs="Arial"/>
          <w:szCs w:val="24"/>
        </w:rPr>
        <w:t xml:space="preserve">ood </w:t>
      </w:r>
    </w:p>
    <w:p w14:paraId="70868228" w14:textId="38AB0FFD" w:rsidR="006752A6" w:rsidRPr="00EE6D16" w:rsidRDefault="002064DC" w:rsidP="00EE6D16">
      <w:pPr>
        <w:pStyle w:val="Pactivityhangingindent2"/>
        <w:numPr>
          <w:ilvl w:val="0"/>
          <w:numId w:val="32"/>
        </w:numPr>
        <w:tabs>
          <w:tab w:val="clear" w:pos="8789"/>
          <w:tab w:val="left" w:pos="1280"/>
        </w:tabs>
        <w:spacing w:before="0" w:after="0" w:line="276" w:lineRule="auto"/>
        <w:ind w:left="850" w:hanging="357"/>
        <w:rPr>
          <w:rFonts w:cs="Arial"/>
          <w:szCs w:val="24"/>
        </w:rPr>
      </w:pPr>
      <w:r>
        <w:rPr>
          <w:rFonts w:cs="Arial"/>
          <w:szCs w:val="24"/>
        </w:rPr>
        <w:t>n</w:t>
      </w:r>
      <w:r w:rsidR="006752A6" w:rsidRPr="00EE6D16">
        <w:rPr>
          <w:rFonts w:cs="Arial"/>
          <w:szCs w:val="24"/>
        </w:rPr>
        <w:t xml:space="preserve">etflix </w:t>
      </w:r>
    </w:p>
    <w:p w14:paraId="733C27A6" w14:textId="77777777" w:rsidR="006752A6" w:rsidRDefault="006752A6" w:rsidP="006752A6">
      <w:pPr>
        <w:pStyle w:val="Pactivityhangingindent2"/>
        <w:tabs>
          <w:tab w:val="clear" w:pos="8789"/>
          <w:tab w:val="left" w:pos="1280"/>
        </w:tabs>
        <w:spacing w:line="240" w:lineRule="auto"/>
        <w:rPr>
          <w:rFonts w:cs="Arial"/>
          <w:szCs w:val="24"/>
        </w:rPr>
      </w:pPr>
    </w:p>
    <w:p w14:paraId="0ED089ED" w14:textId="77777777" w:rsidR="0049069C" w:rsidRDefault="0049069C" w:rsidP="0049069C">
      <w:pPr>
        <w:pStyle w:val="Pactivityhangingindent2"/>
        <w:tabs>
          <w:tab w:val="clear" w:pos="8789"/>
          <w:tab w:val="left" w:pos="1280"/>
        </w:tabs>
        <w:spacing w:line="240" w:lineRule="auto"/>
        <w:rPr>
          <w:rFonts w:cs="Arial"/>
          <w:szCs w:val="24"/>
        </w:rPr>
      </w:pPr>
    </w:p>
    <w:p w14:paraId="2A647FA3" w14:textId="068D0557" w:rsidR="00E47211" w:rsidRDefault="00E47211" w:rsidP="00943345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6B12811E" w14:textId="3FF043AD" w:rsidR="00EE6D16" w:rsidRDefault="00EE6D16" w:rsidP="00943345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7F610D59" w14:textId="77777777" w:rsidR="00EE6D16" w:rsidRDefault="00EE6D16" w:rsidP="00943345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0D7BD523" w14:textId="70B989A6" w:rsidR="00943345" w:rsidRDefault="00943345" w:rsidP="00E47211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  <w:jc w:val="center"/>
      </w:pPr>
      <w:r>
        <w:t xml:space="preserve">END OF </w:t>
      </w:r>
      <w:r w:rsidR="00836829">
        <w:t>SECTION ONE</w:t>
      </w:r>
    </w:p>
    <w:p w14:paraId="33C0DCA7" w14:textId="77777777" w:rsidR="00E47211" w:rsidRDefault="00E47211" w:rsidP="00943345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34E3FD0F" w14:textId="2933267C" w:rsidR="00D278E6" w:rsidRDefault="00D278E6" w:rsidP="00943345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4D5AAB25" w14:textId="091F84A5" w:rsidR="00E47211" w:rsidRPr="00355834" w:rsidRDefault="00355834" w:rsidP="00943345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  <w:r>
        <w:rPr>
          <w:rFonts w:cs="Arial"/>
          <w:b/>
          <w:sz w:val="28"/>
          <w:szCs w:val="28"/>
          <w:u w:val="single"/>
        </w:rPr>
        <w:t>Section Two</w:t>
      </w:r>
      <w:r w:rsidRPr="00FE030B">
        <w:rPr>
          <w:rFonts w:cs="Arial"/>
          <w:b/>
          <w:sz w:val="28"/>
          <w:szCs w:val="28"/>
          <w:u w:val="single"/>
        </w:rPr>
        <w:t>:</w:t>
      </w:r>
      <w:r>
        <w:rPr>
          <w:rFonts w:cs="Arial"/>
          <w:b/>
          <w:sz w:val="28"/>
          <w:szCs w:val="28"/>
        </w:rPr>
        <w:t xml:space="preserve"> Short Answer Response </w:t>
      </w:r>
    </w:p>
    <w:p w14:paraId="34B654AE" w14:textId="47A4DC8F" w:rsidR="005E7443" w:rsidRDefault="005E7443" w:rsidP="00355834">
      <w:pPr>
        <w:pStyle w:val="Pactivityhangingindent2"/>
        <w:numPr>
          <w:ilvl w:val="0"/>
          <w:numId w:val="19"/>
        </w:numPr>
        <w:tabs>
          <w:tab w:val="clear" w:pos="8789"/>
          <w:tab w:val="left" w:pos="1280"/>
        </w:tabs>
        <w:spacing w:line="240" w:lineRule="auto"/>
      </w:pPr>
      <w:r>
        <w:t>Provide definitions for the</w:t>
      </w:r>
      <w:r w:rsidR="006752A6">
        <w:t xml:space="preserve"> economic</w:t>
      </w:r>
      <w:r>
        <w:t xml:space="preserve"> terms below; </w:t>
      </w:r>
      <w:r w:rsidR="006752A6">
        <w:tab/>
      </w:r>
      <w:r w:rsidR="006752A6">
        <w:tab/>
      </w:r>
      <w:r w:rsidR="006752A6">
        <w:tab/>
      </w:r>
      <w:r w:rsidR="006752A6">
        <w:tab/>
      </w:r>
      <w:r w:rsidR="00836829">
        <w:tab/>
      </w:r>
      <w:r w:rsidR="00D278E6">
        <w:t>(4</w:t>
      </w:r>
      <w:r w:rsidR="00355834">
        <w:t xml:space="preserve"> marks) </w:t>
      </w:r>
    </w:p>
    <w:p w14:paraId="51DB764B" w14:textId="2837989B" w:rsidR="005E7443" w:rsidRDefault="00564669" w:rsidP="005E7443">
      <w:pPr>
        <w:pStyle w:val="Pactivityhangingindent2"/>
        <w:numPr>
          <w:ilvl w:val="0"/>
          <w:numId w:val="20"/>
        </w:numPr>
        <w:tabs>
          <w:tab w:val="clear" w:pos="8789"/>
          <w:tab w:val="left" w:pos="1280"/>
        </w:tabs>
        <w:spacing w:line="240" w:lineRule="auto"/>
      </w:pPr>
      <w:r>
        <w:t>Interdependence</w:t>
      </w:r>
      <w:r w:rsidR="005E7443">
        <w:t xml:space="preserve"> </w:t>
      </w:r>
      <w:r w:rsidR="00836829">
        <w:tab/>
      </w:r>
      <w:r w:rsidR="00836829">
        <w:tab/>
      </w:r>
      <w:r w:rsidR="00836829">
        <w:tab/>
      </w:r>
      <w:r w:rsidR="00836829">
        <w:tab/>
      </w:r>
      <w:r w:rsidR="00836829">
        <w:tab/>
      </w:r>
      <w:r w:rsidR="00836829">
        <w:tab/>
      </w:r>
      <w:r w:rsidR="00836829">
        <w:tab/>
      </w:r>
      <w:r w:rsidR="00836829">
        <w:tab/>
      </w:r>
      <w:r w:rsidR="00836829">
        <w:tab/>
      </w:r>
      <w:r w:rsidR="00836829">
        <w:tab/>
      </w:r>
      <w:r w:rsidR="00836829">
        <w:tab/>
        <w:t>(2)</w:t>
      </w:r>
    </w:p>
    <w:p w14:paraId="632EA008" w14:textId="3BFEB9D2" w:rsidR="005E7443" w:rsidRDefault="00355834" w:rsidP="00355834">
      <w:pPr>
        <w:pStyle w:val="Pactivityhangingindent2"/>
        <w:tabs>
          <w:tab w:val="clear" w:pos="8789"/>
          <w:tab w:val="left" w:pos="1280"/>
        </w:tabs>
        <w:spacing w:line="360" w:lineRule="auto"/>
        <w:ind w:left="397"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362B7452" w14:textId="77777777" w:rsidR="00564669" w:rsidRDefault="00564669" w:rsidP="00355834">
      <w:pPr>
        <w:pStyle w:val="Pactivityhangingindent2"/>
        <w:tabs>
          <w:tab w:val="clear" w:pos="8789"/>
          <w:tab w:val="left" w:pos="1280"/>
        </w:tabs>
        <w:spacing w:line="360" w:lineRule="auto"/>
        <w:ind w:left="397" w:firstLine="0"/>
      </w:pPr>
    </w:p>
    <w:p w14:paraId="33CCAA45" w14:textId="386D06DD" w:rsidR="005E7443" w:rsidRDefault="005E7443" w:rsidP="005E7443">
      <w:pPr>
        <w:pStyle w:val="Pactivityhangingindent2"/>
        <w:numPr>
          <w:ilvl w:val="0"/>
          <w:numId w:val="20"/>
        </w:numPr>
        <w:tabs>
          <w:tab w:val="clear" w:pos="8789"/>
          <w:tab w:val="left" w:pos="1280"/>
        </w:tabs>
        <w:spacing w:line="240" w:lineRule="auto"/>
      </w:pPr>
      <w:r>
        <w:t xml:space="preserve">Scarcity </w:t>
      </w:r>
      <w:r w:rsidR="00836829">
        <w:tab/>
      </w:r>
      <w:r w:rsidR="00836829">
        <w:tab/>
      </w:r>
      <w:r w:rsidR="00836829">
        <w:tab/>
      </w:r>
      <w:r w:rsidR="00836829">
        <w:tab/>
      </w:r>
      <w:r w:rsidR="00836829">
        <w:tab/>
      </w:r>
      <w:r w:rsidR="00836829">
        <w:tab/>
      </w:r>
      <w:r w:rsidR="00836829">
        <w:tab/>
      </w:r>
      <w:r w:rsidR="00836829">
        <w:tab/>
      </w:r>
      <w:r w:rsidR="00836829">
        <w:tab/>
      </w:r>
      <w:r w:rsidR="00836829">
        <w:tab/>
      </w:r>
      <w:r w:rsidR="00836829">
        <w:tab/>
      </w:r>
      <w:r w:rsidR="00836829">
        <w:tab/>
        <w:t>(2)</w:t>
      </w:r>
    </w:p>
    <w:p w14:paraId="68C98072" w14:textId="2BAB0B91" w:rsidR="005E7443" w:rsidRDefault="00355834" w:rsidP="00355834">
      <w:pPr>
        <w:pStyle w:val="Pactivityhangingindent2"/>
        <w:tabs>
          <w:tab w:val="clear" w:pos="8789"/>
          <w:tab w:val="left" w:pos="1280"/>
        </w:tabs>
        <w:spacing w:line="360" w:lineRule="auto"/>
        <w:ind w:left="397"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3221C651" w14:textId="33B78528" w:rsidR="00EC6C05" w:rsidRDefault="00EC6C05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54C1DF93" w14:textId="36E34398" w:rsidR="00EC6C05" w:rsidRDefault="003849C2" w:rsidP="00EC6C05">
      <w:pPr>
        <w:pStyle w:val="Pactivityhangingindent2"/>
        <w:numPr>
          <w:ilvl w:val="0"/>
          <w:numId w:val="19"/>
        </w:numPr>
        <w:tabs>
          <w:tab w:val="clear" w:pos="8789"/>
          <w:tab w:val="left" w:pos="1280"/>
        </w:tabs>
        <w:spacing w:line="240" w:lineRule="auto"/>
      </w:pPr>
      <w:r w:rsidRPr="00EC6C05">
        <w:rPr>
          <w:noProof/>
        </w:rPr>
        <w:drawing>
          <wp:anchor distT="0" distB="0" distL="114300" distR="114300" simplePos="0" relativeHeight="251662848" behindDoc="0" locked="0" layoutInCell="1" allowOverlap="1" wp14:anchorId="29B7E545" wp14:editId="4E52C539">
            <wp:simplePos x="0" y="0"/>
            <wp:positionH relativeFrom="column">
              <wp:posOffset>-175895</wp:posOffset>
            </wp:positionH>
            <wp:positionV relativeFrom="paragraph">
              <wp:posOffset>217805</wp:posOffset>
            </wp:positionV>
            <wp:extent cx="3186430" cy="5095240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C05">
        <w:t xml:space="preserve">Refer to </w:t>
      </w:r>
      <w:r w:rsidR="00EC6C05" w:rsidRPr="00A85919">
        <w:rPr>
          <w:b/>
          <w:u w:val="single"/>
        </w:rPr>
        <w:t>Source 1</w:t>
      </w:r>
      <w:r w:rsidR="00EC6C05">
        <w:t xml:space="preserve"> below to complete the questions below; </w:t>
      </w:r>
      <w:r w:rsidR="00836829">
        <w:tab/>
      </w:r>
      <w:r w:rsidR="00836829">
        <w:tab/>
      </w:r>
      <w:r w:rsidR="00836829">
        <w:tab/>
      </w:r>
      <w:r w:rsidR="00836829">
        <w:tab/>
        <w:t xml:space="preserve">(8 marks) </w:t>
      </w:r>
    </w:p>
    <w:p w14:paraId="4DED3C18" w14:textId="0EF4139D" w:rsidR="00EC6C05" w:rsidRDefault="006752A6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0B4FAF6" wp14:editId="73EB97A1">
                <wp:simplePos x="0" y="0"/>
                <wp:positionH relativeFrom="column">
                  <wp:posOffset>3480435</wp:posOffset>
                </wp:positionH>
                <wp:positionV relativeFrom="paragraph">
                  <wp:posOffset>197485</wp:posOffset>
                </wp:positionV>
                <wp:extent cx="3200400" cy="5029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D00B0" w14:textId="567240A1" w:rsidR="002064DC" w:rsidRDefault="002064DC" w:rsidP="002064DC">
                            <w:pPr>
                              <w:pStyle w:val="Pactivityhangingindent2"/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8789"/>
                                <w:tab w:val="left" w:pos="426"/>
                                <w:tab w:val="left" w:pos="1280"/>
                              </w:tabs>
                              <w:spacing w:before="240" w:line="240" w:lineRule="auto"/>
                              <w:ind w:left="0" w:firstLine="0"/>
                            </w:pPr>
                            <w:r>
                              <w:t xml:space="preserve">State where the government gets most of its revenue in a year.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(1)</w:t>
                            </w:r>
                          </w:p>
                          <w:p w14:paraId="184676A6" w14:textId="09A6D00D" w:rsidR="002064DC" w:rsidRDefault="002064DC" w:rsidP="006752A6">
                            <w:pPr>
                              <w:pStyle w:val="Pactivityhangingindent2"/>
                              <w:tabs>
                                <w:tab w:val="clear" w:pos="8789"/>
                                <w:tab w:val="left" w:pos="1280"/>
                              </w:tabs>
                              <w:spacing w:before="240" w:line="360" w:lineRule="auto"/>
                              <w:ind w:left="0" w:firstLine="0"/>
                            </w:pPr>
                            <w:r>
                              <w:t>___________________________________</w:t>
                            </w:r>
                          </w:p>
                          <w:p w14:paraId="0E0A9DA4" w14:textId="3AB14114" w:rsidR="002064DC" w:rsidRDefault="002064DC" w:rsidP="006752A6">
                            <w:pPr>
                              <w:pStyle w:val="Pactivityhangingindent2"/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8789"/>
                                <w:tab w:val="left" w:pos="1280"/>
                              </w:tabs>
                              <w:spacing w:line="240" w:lineRule="auto"/>
                            </w:pPr>
                            <w:r>
                              <w:t xml:space="preserve">State how much the Australian government spends on education. </w:t>
                            </w:r>
                            <w:r>
                              <w:tab/>
                              <w:t>(1)</w:t>
                            </w:r>
                          </w:p>
                          <w:p w14:paraId="3D1A68B1" w14:textId="77777777" w:rsidR="002064DC" w:rsidRDefault="002064DC" w:rsidP="002064DC">
                            <w:pPr>
                              <w:pStyle w:val="Pactivityhangingindent2"/>
                              <w:tabs>
                                <w:tab w:val="clear" w:pos="8789"/>
                                <w:tab w:val="left" w:pos="1280"/>
                              </w:tabs>
                              <w:spacing w:line="240" w:lineRule="auto"/>
                              <w:ind w:left="360" w:firstLine="0"/>
                            </w:pPr>
                          </w:p>
                          <w:p w14:paraId="484E5274" w14:textId="05946B39" w:rsidR="002064DC" w:rsidRDefault="002064DC" w:rsidP="006752A6">
                            <w:pPr>
                              <w:pStyle w:val="Pactivityhangingindent2"/>
                              <w:tabs>
                                <w:tab w:val="clear" w:pos="8789"/>
                                <w:tab w:val="left" w:pos="1280"/>
                              </w:tabs>
                              <w:spacing w:line="240" w:lineRule="auto"/>
                              <w:ind w:left="0" w:firstLine="0"/>
                            </w:pPr>
                            <w:r>
                              <w:t>___________________________________</w:t>
                            </w:r>
                          </w:p>
                          <w:p w14:paraId="7FBDF69E" w14:textId="392F32A1" w:rsidR="002064DC" w:rsidRDefault="002064DC" w:rsidP="00F953E9">
                            <w:pPr>
                              <w:pStyle w:val="Pactivityhangingindent2"/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8789"/>
                                <w:tab w:val="left" w:pos="1280"/>
                              </w:tabs>
                              <w:spacing w:line="240" w:lineRule="auto"/>
                            </w:pPr>
                            <w:r>
                              <w:t xml:space="preserve">State the highest expense of the government.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(1)</w:t>
                            </w:r>
                          </w:p>
                          <w:p w14:paraId="62B62CA4" w14:textId="77777777" w:rsidR="002064DC" w:rsidRDefault="002064DC" w:rsidP="002064DC">
                            <w:pPr>
                              <w:pStyle w:val="Pactivityhangingindent2"/>
                              <w:tabs>
                                <w:tab w:val="clear" w:pos="8789"/>
                                <w:tab w:val="left" w:pos="1280"/>
                              </w:tabs>
                              <w:spacing w:line="240" w:lineRule="auto"/>
                              <w:ind w:left="360" w:firstLine="0"/>
                            </w:pPr>
                          </w:p>
                          <w:p w14:paraId="35AAFA5E" w14:textId="5552F148" w:rsidR="002064DC" w:rsidRDefault="002064DC" w:rsidP="00F953E9">
                            <w:pPr>
                              <w:pStyle w:val="Pactivityhangingindent2"/>
                              <w:tabs>
                                <w:tab w:val="clear" w:pos="8789"/>
                                <w:tab w:val="left" w:pos="1280"/>
                              </w:tabs>
                              <w:spacing w:line="360" w:lineRule="auto"/>
                              <w:ind w:left="0" w:firstLine="0"/>
                            </w:pPr>
                            <w:r>
                              <w:t>___________________________________</w:t>
                            </w:r>
                          </w:p>
                          <w:p w14:paraId="7B53C26F" w14:textId="77777777" w:rsidR="002064DC" w:rsidRDefault="002064DC" w:rsidP="006752A6">
                            <w:pPr>
                              <w:pStyle w:val="Pactivityhangingindent2"/>
                              <w:tabs>
                                <w:tab w:val="clear" w:pos="8789"/>
                                <w:tab w:val="left" w:pos="1280"/>
                              </w:tabs>
                              <w:spacing w:line="240" w:lineRule="auto"/>
                            </w:pPr>
                          </w:p>
                          <w:p w14:paraId="575717CE" w14:textId="1DA32833" w:rsidR="002064DC" w:rsidRDefault="002064DC" w:rsidP="006752A6">
                            <w:pPr>
                              <w:pStyle w:val="Pactivityhangingindent2"/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8789"/>
                                <w:tab w:val="left" w:pos="1280"/>
                              </w:tabs>
                              <w:spacing w:line="240" w:lineRule="auto"/>
                            </w:pPr>
                            <w:r>
                              <w:t xml:space="preserve">State the total amount that the government receives in revenue according to Source 1.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(1) </w:t>
                            </w:r>
                          </w:p>
                          <w:p w14:paraId="433920DD" w14:textId="7B16D151" w:rsidR="002064DC" w:rsidRDefault="002064DC" w:rsidP="006752A6">
                            <w:pPr>
                              <w:pStyle w:val="Pactivityhangingindent2"/>
                              <w:tabs>
                                <w:tab w:val="clear" w:pos="8789"/>
                                <w:tab w:val="left" w:pos="1280"/>
                              </w:tabs>
                              <w:spacing w:line="240" w:lineRule="auto"/>
                              <w:ind w:left="0" w:firstLine="0"/>
                            </w:pPr>
                            <w:r>
                              <w:t>___________________________________</w:t>
                            </w:r>
                          </w:p>
                          <w:p w14:paraId="01AE8EC3" w14:textId="77777777" w:rsidR="002064DC" w:rsidRDefault="002064DC" w:rsidP="006752A6">
                            <w:pPr>
                              <w:pStyle w:val="Pactivityhangingindent2"/>
                              <w:tabs>
                                <w:tab w:val="clear" w:pos="8789"/>
                                <w:tab w:val="left" w:pos="1280"/>
                              </w:tabs>
                              <w:spacing w:line="240" w:lineRule="auto"/>
                              <w:ind w:left="0" w:firstLine="0"/>
                            </w:pPr>
                          </w:p>
                          <w:p w14:paraId="6C5247DE" w14:textId="77777777" w:rsidR="002064DC" w:rsidRDefault="00206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B4FA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74.05pt;margin-top:15.55pt;width:252pt;height:396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" filled="f" stroked="f">
                <v:textbox>
                  <w:txbxContent>
                    <w:p w14:paraId="5EDD00B0" w14:textId="567240A1" w:rsidR="002064DC" w:rsidRDefault="002064DC" w:rsidP="002064DC">
                      <w:pPr>
                        <w:pStyle w:val="Pactivityhangingindent2"/>
                        <w:numPr>
                          <w:ilvl w:val="0"/>
                          <w:numId w:val="23"/>
                        </w:numPr>
                        <w:tabs>
                          <w:tab w:val="clear" w:pos="8789"/>
                          <w:tab w:val="left" w:pos="426"/>
                          <w:tab w:val="left" w:pos="1280"/>
                        </w:tabs>
                        <w:spacing w:before="240" w:line="240" w:lineRule="auto"/>
                        <w:ind w:left="0" w:firstLine="0"/>
                      </w:pPr>
                      <w:r>
                        <w:t xml:space="preserve">State where the government gets most of its revenue in a year.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(1)</w:t>
                      </w:r>
                    </w:p>
                    <w:p w14:paraId="184676A6" w14:textId="09A6D00D" w:rsidR="002064DC" w:rsidRDefault="002064DC" w:rsidP="006752A6">
                      <w:pPr>
                        <w:pStyle w:val="Pactivityhangingindent2"/>
                        <w:tabs>
                          <w:tab w:val="clear" w:pos="8789"/>
                          <w:tab w:val="left" w:pos="1280"/>
                        </w:tabs>
                        <w:spacing w:before="240" w:line="360" w:lineRule="auto"/>
                        <w:ind w:left="0" w:firstLine="0"/>
                      </w:pPr>
                      <w:r>
                        <w:t>___________________________________</w:t>
                      </w:r>
                    </w:p>
                    <w:p w14:paraId="0E0A9DA4" w14:textId="3AB14114" w:rsidR="002064DC" w:rsidRDefault="002064DC" w:rsidP="006752A6">
                      <w:pPr>
                        <w:pStyle w:val="Pactivityhangingindent2"/>
                        <w:numPr>
                          <w:ilvl w:val="0"/>
                          <w:numId w:val="23"/>
                        </w:numPr>
                        <w:tabs>
                          <w:tab w:val="clear" w:pos="8789"/>
                          <w:tab w:val="left" w:pos="1280"/>
                        </w:tabs>
                        <w:spacing w:line="240" w:lineRule="auto"/>
                      </w:pPr>
                      <w:r>
                        <w:t xml:space="preserve">State how much the Australian government spends on education. </w:t>
                      </w:r>
                      <w:r>
                        <w:tab/>
                        <w:t>(1)</w:t>
                      </w:r>
                    </w:p>
                    <w:p w14:paraId="3D1A68B1" w14:textId="77777777" w:rsidR="002064DC" w:rsidRDefault="002064DC" w:rsidP="002064DC">
                      <w:pPr>
                        <w:pStyle w:val="Pactivityhangingindent2"/>
                        <w:tabs>
                          <w:tab w:val="clear" w:pos="8789"/>
                          <w:tab w:val="left" w:pos="1280"/>
                        </w:tabs>
                        <w:spacing w:line="240" w:lineRule="auto"/>
                        <w:ind w:left="360" w:firstLine="0"/>
                      </w:pPr>
                    </w:p>
                    <w:p w14:paraId="484E5274" w14:textId="05946B39" w:rsidR="002064DC" w:rsidRDefault="002064DC" w:rsidP="006752A6">
                      <w:pPr>
                        <w:pStyle w:val="Pactivityhangingindent2"/>
                        <w:tabs>
                          <w:tab w:val="clear" w:pos="8789"/>
                          <w:tab w:val="left" w:pos="1280"/>
                        </w:tabs>
                        <w:spacing w:line="240" w:lineRule="auto"/>
                        <w:ind w:left="0" w:firstLine="0"/>
                      </w:pPr>
                      <w:r>
                        <w:t>___________________________________</w:t>
                      </w:r>
                    </w:p>
                    <w:p w14:paraId="7FBDF69E" w14:textId="392F32A1" w:rsidR="002064DC" w:rsidRDefault="002064DC" w:rsidP="00F953E9">
                      <w:pPr>
                        <w:pStyle w:val="Pactivityhangingindent2"/>
                        <w:numPr>
                          <w:ilvl w:val="0"/>
                          <w:numId w:val="23"/>
                        </w:numPr>
                        <w:tabs>
                          <w:tab w:val="clear" w:pos="8789"/>
                          <w:tab w:val="left" w:pos="1280"/>
                        </w:tabs>
                        <w:spacing w:line="240" w:lineRule="auto"/>
                      </w:pPr>
                      <w:r>
                        <w:t xml:space="preserve">State the highest expense of the government.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(1)</w:t>
                      </w:r>
                    </w:p>
                    <w:p w14:paraId="62B62CA4" w14:textId="77777777" w:rsidR="002064DC" w:rsidRDefault="002064DC" w:rsidP="002064DC">
                      <w:pPr>
                        <w:pStyle w:val="Pactivityhangingindent2"/>
                        <w:tabs>
                          <w:tab w:val="clear" w:pos="8789"/>
                          <w:tab w:val="left" w:pos="1280"/>
                        </w:tabs>
                        <w:spacing w:line="240" w:lineRule="auto"/>
                        <w:ind w:left="360" w:firstLine="0"/>
                      </w:pPr>
                    </w:p>
                    <w:p w14:paraId="35AAFA5E" w14:textId="5552F148" w:rsidR="002064DC" w:rsidRDefault="002064DC" w:rsidP="00F953E9">
                      <w:pPr>
                        <w:pStyle w:val="Pactivityhangingindent2"/>
                        <w:tabs>
                          <w:tab w:val="clear" w:pos="8789"/>
                          <w:tab w:val="left" w:pos="1280"/>
                        </w:tabs>
                        <w:spacing w:line="360" w:lineRule="auto"/>
                        <w:ind w:left="0" w:firstLine="0"/>
                      </w:pPr>
                      <w:r>
                        <w:t>___________________________________</w:t>
                      </w:r>
                    </w:p>
                    <w:p w14:paraId="7B53C26F" w14:textId="77777777" w:rsidR="002064DC" w:rsidRDefault="002064DC" w:rsidP="006752A6">
                      <w:pPr>
                        <w:pStyle w:val="Pactivityhangingindent2"/>
                        <w:tabs>
                          <w:tab w:val="clear" w:pos="8789"/>
                          <w:tab w:val="left" w:pos="1280"/>
                        </w:tabs>
                        <w:spacing w:line="240" w:lineRule="auto"/>
                      </w:pPr>
                    </w:p>
                    <w:p w14:paraId="575717CE" w14:textId="1DA32833" w:rsidR="002064DC" w:rsidRDefault="002064DC" w:rsidP="006752A6">
                      <w:pPr>
                        <w:pStyle w:val="Pactivityhangingindent2"/>
                        <w:numPr>
                          <w:ilvl w:val="0"/>
                          <w:numId w:val="23"/>
                        </w:numPr>
                        <w:tabs>
                          <w:tab w:val="clear" w:pos="8789"/>
                          <w:tab w:val="left" w:pos="1280"/>
                        </w:tabs>
                        <w:spacing w:line="240" w:lineRule="auto"/>
                      </w:pPr>
                      <w:r>
                        <w:t xml:space="preserve">State the total amount that the government receives in revenue according to Source 1.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(1) </w:t>
                      </w:r>
                    </w:p>
                    <w:p w14:paraId="433920DD" w14:textId="7B16D151" w:rsidR="002064DC" w:rsidRDefault="002064DC" w:rsidP="006752A6">
                      <w:pPr>
                        <w:pStyle w:val="Pactivityhangingindent2"/>
                        <w:tabs>
                          <w:tab w:val="clear" w:pos="8789"/>
                          <w:tab w:val="left" w:pos="1280"/>
                        </w:tabs>
                        <w:spacing w:line="240" w:lineRule="auto"/>
                        <w:ind w:left="0" w:firstLine="0"/>
                      </w:pPr>
                      <w:r>
                        <w:t>___________________________________</w:t>
                      </w:r>
                    </w:p>
                    <w:p w14:paraId="01AE8EC3" w14:textId="77777777" w:rsidR="002064DC" w:rsidRDefault="002064DC" w:rsidP="006752A6">
                      <w:pPr>
                        <w:pStyle w:val="Pactivityhangingindent2"/>
                        <w:tabs>
                          <w:tab w:val="clear" w:pos="8789"/>
                          <w:tab w:val="left" w:pos="1280"/>
                        </w:tabs>
                        <w:spacing w:line="240" w:lineRule="auto"/>
                        <w:ind w:left="0" w:firstLine="0"/>
                      </w:pPr>
                    </w:p>
                    <w:p w14:paraId="6C5247DE" w14:textId="77777777" w:rsidR="002064DC" w:rsidRDefault="002064DC"/>
                  </w:txbxContent>
                </v:textbox>
                <w10:wrap type="square"/>
              </v:shape>
            </w:pict>
          </mc:Fallback>
        </mc:AlternateContent>
      </w:r>
    </w:p>
    <w:p w14:paraId="3EC4689A" w14:textId="3595132C" w:rsidR="00EC6C05" w:rsidRDefault="00EC6C05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0FEDC1C7" w14:textId="39BC1C88" w:rsidR="00EC6C05" w:rsidRDefault="00EC6C05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2F2F9D00" w14:textId="6A1B2A67" w:rsidR="00EC6C05" w:rsidRDefault="00EC6C05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50A6DB32" w14:textId="7475B602" w:rsidR="00EC6C05" w:rsidRDefault="00EC6C05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2C33F0F8" w14:textId="602331EC" w:rsidR="00EC6C05" w:rsidRDefault="00EC6C05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5FB031D5" w14:textId="7E8F501F" w:rsidR="00EC6C05" w:rsidRDefault="00EC6C05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0574AD1F" w14:textId="3E0957E2" w:rsidR="00EC6C05" w:rsidRDefault="00EC6C05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6875BE7B" w14:textId="16D558AD" w:rsidR="00EC6C05" w:rsidRDefault="00EC6C05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72A5F5BA" w14:textId="330D4DE3" w:rsidR="00F83296" w:rsidRDefault="00564669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32882C70" wp14:editId="35C615E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657475" cy="2667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C9778" w14:textId="00DB78F1" w:rsidR="002064DC" w:rsidRDefault="002064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82C70" id="_x0000_s1028" type="#_x0000_t202" style="position:absolute;margin-left:0;margin-top:.85pt;width:209.25pt;height:21pt;z-index:251665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" stroked="f">
                <v:textbox>
                  <w:txbxContent>
                    <w:p w14:paraId="042C9778" w14:textId="00DB78F1" w:rsidR="002064DC" w:rsidRDefault="002064DC"/>
                  </w:txbxContent>
                </v:textbox>
                <w10:wrap type="square" anchorx="margin"/>
              </v:shape>
            </w:pict>
          </mc:Fallback>
        </mc:AlternateContent>
      </w:r>
    </w:p>
    <w:p w14:paraId="63D0E617" w14:textId="2D488533" w:rsidR="00F83296" w:rsidRDefault="00F83296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6017F491" w14:textId="77777777" w:rsidR="00F83296" w:rsidRDefault="00F83296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120E5451" w14:textId="77777777" w:rsidR="00F83296" w:rsidRDefault="00F83296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4AC561A5" w14:textId="77777777" w:rsidR="00F83296" w:rsidRDefault="00F83296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113FD5F4" w14:textId="77777777" w:rsidR="00F83296" w:rsidRDefault="00F83296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58FFB167" w14:textId="77777777" w:rsidR="00F83296" w:rsidRDefault="00F83296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6445AC5C" w14:textId="77777777" w:rsidR="00F83296" w:rsidRDefault="00F83296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5FF22D7F" w14:textId="77777777" w:rsidR="00F83296" w:rsidRDefault="00F83296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68C84670" w14:textId="77777777" w:rsidR="00F83296" w:rsidRDefault="00F83296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664326B4" w14:textId="370A239E" w:rsidR="00F83296" w:rsidRDefault="00F83296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3930B66F" w14:textId="1B0539E5" w:rsidR="00F83296" w:rsidRDefault="00A85919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0EBA4CE2" wp14:editId="5A035083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2360930" cy="1404620"/>
                <wp:effectExtent l="0" t="0" r="2794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253EE" w14:textId="5B1C1C92" w:rsidR="002064DC" w:rsidRPr="00A85919" w:rsidRDefault="002064D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8591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Source 1:  </w:t>
                            </w:r>
                          </w:p>
                          <w:p w14:paraId="6080FBA2" w14:textId="52953174" w:rsidR="002064DC" w:rsidRPr="00A85919" w:rsidRDefault="002064D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8591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The chart above shows where the government might </w:t>
                            </w:r>
                            <w:r w:rsidR="00A85919" w:rsidRPr="00A8591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spend its money over a year.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BA4CE2" id="_x0000_s1029" type="#_x0000_t202" style="position:absolute;margin-left:0;margin-top:13.2pt;width:185.9pt;height:110.6pt;z-index:25166796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LgJwIAAEw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">
                <v:textbox style="mso-fit-shape-to-text:t">
                  <w:txbxContent>
                    <w:p w14:paraId="6F2253EE" w14:textId="5B1C1C92" w:rsidR="002064DC" w:rsidRPr="00A85919" w:rsidRDefault="002064DC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A85919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 xml:space="preserve">Source 1:  </w:t>
                      </w:r>
                    </w:p>
                    <w:p w14:paraId="6080FBA2" w14:textId="52953174" w:rsidR="002064DC" w:rsidRPr="00A85919" w:rsidRDefault="002064D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8591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The chart above shows where the government might </w:t>
                      </w:r>
                      <w:r w:rsidR="00A85919" w:rsidRPr="00A8591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spend its money over a year.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489C1B" w14:textId="78C29A84" w:rsidR="00D278E6" w:rsidRDefault="00D278E6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1C43D34A" w14:textId="1A48491D" w:rsidR="00D278E6" w:rsidRDefault="00D278E6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2B63CC5D" w14:textId="296FEC09" w:rsidR="00D278E6" w:rsidRDefault="00D278E6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1CD3A182" w14:textId="12E35A95" w:rsidR="00F83296" w:rsidRDefault="00F83296" w:rsidP="007115BB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1749FE94" w14:textId="012E9CC5" w:rsidR="00FB2ED6" w:rsidRDefault="00A85919" w:rsidP="00573466">
      <w:pPr>
        <w:pStyle w:val="Pactivityhangingindent2"/>
        <w:numPr>
          <w:ilvl w:val="0"/>
          <w:numId w:val="32"/>
        </w:numPr>
        <w:tabs>
          <w:tab w:val="clear" w:pos="8789"/>
          <w:tab w:val="left" w:pos="1280"/>
        </w:tabs>
        <w:spacing w:line="240" w:lineRule="auto"/>
      </w:pPr>
      <w:r>
        <w:t xml:space="preserve">With reference to </w:t>
      </w:r>
      <w:r w:rsidRPr="00A85919">
        <w:rPr>
          <w:b/>
          <w:u w:val="single"/>
        </w:rPr>
        <w:t>S</w:t>
      </w:r>
      <w:r w:rsidR="00573466" w:rsidRPr="00A85919">
        <w:rPr>
          <w:b/>
          <w:u w:val="single"/>
        </w:rPr>
        <w:t>ource 1</w:t>
      </w:r>
      <w:r w:rsidR="00573466">
        <w:t xml:space="preserve"> explain how the government sector interacts with the economy.</w:t>
      </w:r>
    </w:p>
    <w:p w14:paraId="671C865D" w14:textId="12D7A928" w:rsidR="00573466" w:rsidRDefault="00D278E6" w:rsidP="00FB2ED6">
      <w:pPr>
        <w:pStyle w:val="Pactivityhangingindent2"/>
        <w:tabs>
          <w:tab w:val="clear" w:pos="8789"/>
          <w:tab w:val="left" w:pos="1280"/>
        </w:tabs>
        <w:spacing w:line="240" w:lineRule="auto"/>
        <w:ind w:left="72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r w:rsidR="004536FB">
        <w:t xml:space="preserve"> marks) </w:t>
      </w:r>
      <w:r w:rsidR="00FB2ED6">
        <w:tab/>
      </w:r>
      <w:r w:rsidR="00FB2ED6">
        <w:tab/>
      </w:r>
      <w:r w:rsidR="00FB2ED6">
        <w:tab/>
      </w:r>
      <w:r w:rsidR="00FB2ED6">
        <w:tab/>
      </w:r>
      <w:r w:rsidR="00FB2ED6">
        <w:tab/>
      </w:r>
      <w:r w:rsidR="00FB2ED6">
        <w:tab/>
      </w:r>
      <w:r w:rsidR="00FB2ED6">
        <w:tab/>
      </w:r>
      <w:r w:rsidR="00FB2ED6">
        <w:tab/>
      </w:r>
      <w:r w:rsidR="00FB2ED6">
        <w:tab/>
      </w:r>
      <w:r w:rsidR="00FB2ED6">
        <w:tab/>
      </w:r>
      <w:r w:rsidR="00FB2ED6">
        <w:tab/>
      </w:r>
      <w:r w:rsidR="00FB2ED6">
        <w:tab/>
      </w:r>
      <w:r w:rsidR="00573466">
        <w:t xml:space="preserve"> </w:t>
      </w:r>
    </w:p>
    <w:p w14:paraId="6D2E8D13" w14:textId="70123659" w:rsidR="00573466" w:rsidRDefault="00FB2ED6" w:rsidP="00FB2ED6">
      <w:pPr>
        <w:pStyle w:val="Pactivityhangingindent2"/>
        <w:tabs>
          <w:tab w:val="clear" w:pos="8789"/>
          <w:tab w:val="left" w:pos="1280"/>
        </w:tabs>
        <w:spacing w:line="360" w:lineRule="auto"/>
        <w:ind w:left="0"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E6FD80" w14:textId="77777777" w:rsidR="00573466" w:rsidRDefault="00573466" w:rsidP="00573466">
      <w:pPr>
        <w:pStyle w:val="Pactivityhangingindent2"/>
        <w:tabs>
          <w:tab w:val="clear" w:pos="8789"/>
          <w:tab w:val="left" w:pos="1280"/>
        </w:tabs>
        <w:spacing w:line="240" w:lineRule="auto"/>
      </w:pPr>
    </w:p>
    <w:p w14:paraId="3E2A6F22" w14:textId="0C20F325" w:rsidR="005E7443" w:rsidRDefault="007115BB" w:rsidP="00573466">
      <w:pPr>
        <w:pStyle w:val="Pactivityhangingindent2"/>
        <w:numPr>
          <w:ilvl w:val="0"/>
          <w:numId w:val="19"/>
        </w:numPr>
        <w:tabs>
          <w:tab w:val="clear" w:pos="8789"/>
          <w:tab w:val="left" w:pos="1280"/>
        </w:tabs>
        <w:spacing w:line="240" w:lineRule="auto"/>
      </w:pPr>
      <w:r>
        <w:t xml:space="preserve">Define the term market and provide an example to support your definition. </w:t>
      </w:r>
    </w:p>
    <w:p w14:paraId="66643C0E" w14:textId="251DB447" w:rsidR="00DD1568" w:rsidRDefault="00DD1568" w:rsidP="00DD1568">
      <w:pPr>
        <w:pStyle w:val="Pactivityhangingindent2"/>
        <w:tabs>
          <w:tab w:val="clear" w:pos="8789"/>
          <w:tab w:val="left" w:pos="1280"/>
        </w:tabs>
        <w:spacing w:line="240" w:lineRule="auto"/>
        <w:ind w:left="72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278E6">
        <w:tab/>
      </w:r>
      <w:r>
        <w:t xml:space="preserve">(3 marks) </w:t>
      </w:r>
    </w:p>
    <w:p w14:paraId="570D5696" w14:textId="35BF957B" w:rsidR="00DD1568" w:rsidRDefault="00DD1568" w:rsidP="00DD1568">
      <w:pPr>
        <w:pStyle w:val="Pactivityhangingindent2"/>
        <w:tabs>
          <w:tab w:val="clear" w:pos="8789"/>
          <w:tab w:val="left" w:pos="1280"/>
        </w:tabs>
        <w:spacing w:line="360" w:lineRule="auto"/>
        <w:ind w:left="0"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D1A7C7" w14:textId="77777777" w:rsidR="00DD1568" w:rsidRDefault="00DD1568" w:rsidP="00DD1568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389835AB" w14:textId="77777777" w:rsidR="00DD1568" w:rsidRDefault="00DD1568" w:rsidP="00DD1568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68262322" w14:textId="7E115CA0" w:rsidR="007115BB" w:rsidRDefault="00F83296" w:rsidP="00F83296">
      <w:pPr>
        <w:pStyle w:val="Pactivityhangingindent2"/>
        <w:numPr>
          <w:ilvl w:val="0"/>
          <w:numId w:val="19"/>
        </w:numPr>
        <w:tabs>
          <w:tab w:val="clear" w:pos="8789"/>
          <w:tab w:val="left" w:pos="1280"/>
        </w:tabs>
        <w:spacing w:line="240" w:lineRule="auto"/>
      </w:pPr>
      <w:r>
        <w:t>Discuss why a product may be banned by the government</w:t>
      </w:r>
      <w:r w:rsidR="00573466">
        <w:t xml:space="preserve">. </w:t>
      </w:r>
    </w:p>
    <w:p w14:paraId="3FB0F350" w14:textId="7F99CD06" w:rsidR="004536FB" w:rsidRDefault="004536FB" w:rsidP="004536FB">
      <w:pPr>
        <w:pStyle w:val="Pactivityhangingindent2"/>
        <w:tabs>
          <w:tab w:val="clear" w:pos="8789"/>
          <w:tab w:val="left" w:pos="1280"/>
        </w:tabs>
        <w:spacing w:line="240" w:lineRule="auto"/>
        <w:ind w:left="72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278E6">
        <w:tab/>
      </w:r>
      <w:r>
        <w:t xml:space="preserve">(4 marks) </w:t>
      </w:r>
    </w:p>
    <w:p w14:paraId="008B60E8" w14:textId="387ADEB1" w:rsidR="00573466" w:rsidRDefault="00573466" w:rsidP="00D278E6">
      <w:pPr>
        <w:pStyle w:val="Pactivityhangingindent2"/>
        <w:tabs>
          <w:tab w:val="clear" w:pos="8789"/>
          <w:tab w:val="left" w:pos="1280"/>
        </w:tabs>
        <w:spacing w:line="360" w:lineRule="auto"/>
        <w:ind w:left="0"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B2ED6">
        <w:t>______________________________________________________________________________</w:t>
      </w:r>
      <w:r w:rsidR="00D278E6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36829">
        <w:t>____</w:t>
      </w:r>
    </w:p>
    <w:p w14:paraId="62DB9CB3" w14:textId="4D629D15" w:rsidR="00573466" w:rsidRDefault="00573466" w:rsidP="00FB2ED6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1E8B9906" w14:textId="65B6CFE4" w:rsidR="00493A59" w:rsidRDefault="00493A59" w:rsidP="00493A59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  <w:jc w:val="center"/>
      </w:pPr>
      <w:r>
        <w:t>END OF SECTION TWO</w:t>
      </w:r>
    </w:p>
    <w:p w14:paraId="52A43628" w14:textId="7440E3FE" w:rsidR="00D278E6" w:rsidRDefault="00D278E6" w:rsidP="00FB2ED6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</w:p>
    <w:p w14:paraId="300B5A0C" w14:textId="1586F91A" w:rsidR="008123BE" w:rsidRDefault="008123BE" w:rsidP="00DD1568">
      <w:pPr>
        <w:pStyle w:val="Pactivityhangingindent2"/>
        <w:tabs>
          <w:tab w:val="clear" w:pos="8789"/>
          <w:tab w:val="left" w:pos="1280"/>
        </w:tabs>
        <w:spacing w:line="240" w:lineRule="auto"/>
        <w:ind w:left="0" w:firstLine="0"/>
      </w:pPr>
      <w:r>
        <w:rPr>
          <w:rFonts w:cs="Arial"/>
          <w:b/>
          <w:sz w:val="28"/>
          <w:szCs w:val="28"/>
          <w:u w:val="single"/>
        </w:rPr>
        <w:t>Section Three</w:t>
      </w:r>
      <w:r w:rsidRPr="00FE030B">
        <w:rPr>
          <w:rFonts w:cs="Arial"/>
          <w:b/>
          <w:sz w:val="28"/>
          <w:szCs w:val="28"/>
          <w:u w:val="single"/>
        </w:rPr>
        <w:t>:</w:t>
      </w:r>
      <w:r>
        <w:rPr>
          <w:rFonts w:cs="Arial"/>
          <w:b/>
          <w:sz w:val="28"/>
          <w:szCs w:val="28"/>
        </w:rPr>
        <w:t xml:space="preserve"> Extended Answer Response </w:t>
      </w:r>
    </w:p>
    <w:p w14:paraId="37FD5060" w14:textId="4916EBFE" w:rsidR="000B2095" w:rsidRDefault="004E26C7" w:rsidP="00FB2ED6">
      <w:pPr>
        <w:pStyle w:val="Pactivityhangingindent2"/>
        <w:numPr>
          <w:ilvl w:val="0"/>
          <w:numId w:val="19"/>
        </w:numPr>
        <w:spacing w:line="240" w:lineRule="auto"/>
      </w:pPr>
      <w:r>
        <w:t xml:space="preserve">With the use of examples to support your explanation, explain the rights and responsibilities of consumers in Australia. </w:t>
      </w:r>
      <w:r w:rsidR="00D278E6">
        <w:tab/>
      </w:r>
      <w:r w:rsidR="00D278E6">
        <w:tab/>
        <w:t>(6 marks)</w:t>
      </w:r>
    </w:p>
    <w:p w14:paraId="0C014599" w14:textId="66D45B19" w:rsidR="000B2095" w:rsidRDefault="004536FB" w:rsidP="004536FB">
      <w:pPr>
        <w:pStyle w:val="Pactivityhangingindent2"/>
        <w:spacing w:line="360" w:lineRule="auto"/>
        <w:ind w:left="397"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8C9C82" w14:textId="28F4D15C" w:rsidR="007A6AF5" w:rsidRDefault="007A6AF5" w:rsidP="007A6AF5">
      <w:pPr>
        <w:pStyle w:val="Pactivityhangingindent2"/>
        <w:spacing w:line="240" w:lineRule="auto"/>
      </w:pPr>
    </w:p>
    <w:p w14:paraId="55CAA63B" w14:textId="1A390A40" w:rsidR="007A6AF5" w:rsidRDefault="004536FB" w:rsidP="004536FB">
      <w:pPr>
        <w:pStyle w:val="Pactivityhangingindent2"/>
        <w:spacing w:line="240" w:lineRule="auto"/>
        <w:jc w:val="center"/>
      </w:pPr>
      <w:r>
        <w:t>END O</w:t>
      </w:r>
      <w:r w:rsidR="00493A59">
        <w:t>F ASSESSMENT</w:t>
      </w:r>
    </w:p>
    <w:p w14:paraId="0A0A83B7" w14:textId="02F6DA29" w:rsidR="00A875C9" w:rsidRPr="001C2ACB" w:rsidRDefault="00A875C9" w:rsidP="002834FB">
      <w:pPr>
        <w:pStyle w:val="Pactivityhangingindent2"/>
        <w:spacing w:line="240" w:lineRule="auto"/>
      </w:pPr>
    </w:p>
    <w:p w14:paraId="27DFD6E4" w14:textId="66065CA5" w:rsidR="0081624C" w:rsidRPr="0081624C" w:rsidRDefault="0081624C" w:rsidP="0081624C">
      <w:pPr>
        <w:pStyle w:val="Pactivityhangingindent2"/>
        <w:spacing w:before="100" w:after="100" w:line="380" w:lineRule="exact"/>
      </w:pPr>
    </w:p>
    <w:sectPr w:rsidR="0081624C" w:rsidRPr="0081624C" w:rsidSect="006E089E">
      <w:pgSz w:w="11906" w:h="16838"/>
      <w:pgMar w:top="709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1BAC3" w14:textId="77777777" w:rsidR="002064DC" w:rsidRDefault="002064DC" w:rsidP="004B2117">
      <w:r>
        <w:separator/>
      </w:r>
    </w:p>
  </w:endnote>
  <w:endnote w:type="continuationSeparator" w:id="0">
    <w:p w14:paraId="74E62C18" w14:textId="77777777" w:rsidR="002064DC" w:rsidRDefault="002064DC" w:rsidP="004B2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7E11B" w14:textId="77777777" w:rsidR="002064DC" w:rsidRDefault="002064DC" w:rsidP="004B2117">
      <w:r>
        <w:separator/>
      </w:r>
    </w:p>
  </w:footnote>
  <w:footnote w:type="continuationSeparator" w:id="0">
    <w:p w14:paraId="2C8DC7FC" w14:textId="77777777" w:rsidR="002064DC" w:rsidRDefault="002064DC" w:rsidP="004B2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33E3"/>
    <w:multiLevelType w:val="hybridMultilevel"/>
    <w:tmpl w:val="F95E5778"/>
    <w:lvl w:ilvl="0" w:tplc="9CD4DDC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2E717B4"/>
    <w:multiLevelType w:val="hybridMultilevel"/>
    <w:tmpl w:val="B14050C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071EB"/>
    <w:multiLevelType w:val="hybridMultilevel"/>
    <w:tmpl w:val="9E2C8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D6D7C"/>
    <w:multiLevelType w:val="hybridMultilevel"/>
    <w:tmpl w:val="D3F032E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2D6CF0"/>
    <w:multiLevelType w:val="hybridMultilevel"/>
    <w:tmpl w:val="EAD20BD6"/>
    <w:lvl w:ilvl="0" w:tplc="08090017">
      <w:start w:val="1"/>
      <w:numFmt w:val="lowerLetter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B076B"/>
    <w:multiLevelType w:val="hybridMultilevel"/>
    <w:tmpl w:val="CE3A35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D6F14"/>
    <w:multiLevelType w:val="hybridMultilevel"/>
    <w:tmpl w:val="905A60D2"/>
    <w:lvl w:ilvl="0" w:tplc="E27EA20E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7" w:hanging="360"/>
      </w:pPr>
    </w:lvl>
    <w:lvl w:ilvl="2" w:tplc="0809001B" w:tentative="1">
      <w:start w:val="1"/>
      <w:numFmt w:val="lowerRoman"/>
      <w:lvlText w:val="%3."/>
      <w:lvlJc w:val="right"/>
      <w:pPr>
        <w:ind w:left="2197" w:hanging="180"/>
      </w:pPr>
    </w:lvl>
    <w:lvl w:ilvl="3" w:tplc="0809000F" w:tentative="1">
      <w:start w:val="1"/>
      <w:numFmt w:val="decimal"/>
      <w:lvlText w:val="%4."/>
      <w:lvlJc w:val="left"/>
      <w:pPr>
        <w:ind w:left="2917" w:hanging="360"/>
      </w:pPr>
    </w:lvl>
    <w:lvl w:ilvl="4" w:tplc="08090019" w:tentative="1">
      <w:start w:val="1"/>
      <w:numFmt w:val="lowerLetter"/>
      <w:lvlText w:val="%5."/>
      <w:lvlJc w:val="left"/>
      <w:pPr>
        <w:ind w:left="3637" w:hanging="360"/>
      </w:pPr>
    </w:lvl>
    <w:lvl w:ilvl="5" w:tplc="0809001B" w:tentative="1">
      <w:start w:val="1"/>
      <w:numFmt w:val="lowerRoman"/>
      <w:lvlText w:val="%6."/>
      <w:lvlJc w:val="right"/>
      <w:pPr>
        <w:ind w:left="4357" w:hanging="180"/>
      </w:pPr>
    </w:lvl>
    <w:lvl w:ilvl="6" w:tplc="0809000F" w:tentative="1">
      <w:start w:val="1"/>
      <w:numFmt w:val="decimal"/>
      <w:lvlText w:val="%7."/>
      <w:lvlJc w:val="left"/>
      <w:pPr>
        <w:ind w:left="5077" w:hanging="360"/>
      </w:pPr>
    </w:lvl>
    <w:lvl w:ilvl="7" w:tplc="08090019" w:tentative="1">
      <w:start w:val="1"/>
      <w:numFmt w:val="lowerLetter"/>
      <w:lvlText w:val="%8."/>
      <w:lvlJc w:val="left"/>
      <w:pPr>
        <w:ind w:left="5797" w:hanging="360"/>
      </w:pPr>
    </w:lvl>
    <w:lvl w:ilvl="8" w:tplc="0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14C91D80"/>
    <w:multiLevelType w:val="hybridMultilevel"/>
    <w:tmpl w:val="F0381288"/>
    <w:lvl w:ilvl="0" w:tplc="08090017">
      <w:start w:val="1"/>
      <w:numFmt w:val="lowerLetter"/>
      <w:lvlText w:val="%1)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0C2BB3"/>
    <w:multiLevelType w:val="hybridMultilevel"/>
    <w:tmpl w:val="4C7C9376"/>
    <w:lvl w:ilvl="0" w:tplc="FB72F100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7" w:hanging="360"/>
      </w:pPr>
    </w:lvl>
    <w:lvl w:ilvl="2" w:tplc="0809001B" w:tentative="1">
      <w:start w:val="1"/>
      <w:numFmt w:val="lowerRoman"/>
      <w:lvlText w:val="%3."/>
      <w:lvlJc w:val="right"/>
      <w:pPr>
        <w:ind w:left="2197" w:hanging="180"/>
      </w:pPr>
    </w:lvl>
    <w:lvl w:ilvl="3" w:tplc="0809000F" w:tentative="1">
      <w:start w:val="1"/>
      <w:numFmt w:val="decimal"/>
      <w:lvlText w:val="%4."/>
      <w:lvlJc w:val="left"/>
      <w:pPr>
        <w:ind w:left="2917" w:hanging="360"/>
      </w:pPr>
    </w:lvl>
    <w:lvl w:ilvl="4" w:tplc="08090019" w:tentative="1">
      <w:start w:val="1"/>
      <w:numFmt w:val="lowerLetter"/>
      <w:lvlText w:val="%5."/>
      <w:lvlJc w:val="left"/>
      <w:pPr>
        <w:ind w:left="3637" w:hanging="360"/>
      </w:pPr>
    </w:lvl>
    <w:lvl w:ilvl="5" w:tplc="0809001B" w:tentative="1">
      <w:start w:val="1"/>
      <w:numFmt w:val="lowerRoman"/>
      <w:lvlText w:val="%6."/>
      <w:lvlJc w:val="right"/>
      <w:pPr>
        <w:ind w:left="4357" w:hanging="180"/>
      </w:pPr>
    </w:lvl>
    <w:lvl w:ilvl="6" w:tplc="0809000F" w:tentative="1">
      <w:start w:val="1"/>
      <w:numFmt w:val="decimal"/>
      <w:lvlText w:val="%7."/>
      <w:lvlJc w:val="left"/>
      <w:pPr>
        <w:ind w:left="5077" w:hanging="360"/>
      </w:pPr>
    </w:lvl>
    <w:lvl w:ilvl="7" w:tplc="08090019" w:tentative="1">
      <w:start w:val="1"/>
      <w:numFmt w:val="lowerLetter"/>
      <w:lvlText w:val="%8."/>
      <w:lvlJc w:val="left"/>
      <w:pPr>
        <w:ind w:left="5797" w:hanging="360"/>
      </w:pPr>
    </w:lvl>
    <w:lvl w:ilvl="8" w:tplc="0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1BD90496"/>
    <w:multiLevelType w:val="hybridMultilevel"/>
    <w:tmpl w:val="CAB8AB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4122D"/>
    <w:multiLevelType w:val="hybridMultilevel"/>
    <w:tmpl w:val="F36C0B8A"/>
    <w:lvl w:ilvl="0" w:tplc="08090017">
      <w:start w:val="1"/>
      <w:numFmt w:val="lowerLetter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7C4420"/>
    <w:multiLevelType w:val="hybridMultilevel"/>
    <w:tmpl w:val="C51E9022"/>
    <w:lvl w:ilvl="0" w:tplc="F4FAC60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7" w:hanging="360"/>
      </w:pPr>
    </w:lvl>
    <w:lvl w:ilvl="2" w:tplc="0809001B" w:tentative="1">
      <w:start w:val="1"/>
      <w:numFmt w:val="lowerRoman"/>
      <w:lvlText w:val="%3."/>
      <w:lvlJc w:val="right"/>
      <w:pPr>
        <w:ind w:left="2197" w:hanging="180"/>
      </w:pPr>
    </w:lvl>
    <w:lvl w:ilvl="3" w:tplc="0809000F" w:tentative="1">
      <w:start w:val="1"/>
      <w:numFmt w:val="decimal"/>
      <w:lvlText w:val="%4."/>
      <w:lvlJc w:val="left"/>
      <w:pPr>
        <w:ind w:left="2917" w:hanging="360"/>
      </w:pPr>
    </w:lvl>
    <w:lvl w:ilvl="4" w:tplc="08090019" w:tentative="1">
      <w:start w:val="1"/>
      <w:numFmt w:val="lowerLetter"/>
      <w:lvlText w:val="%5."/>
      <w:lvlJc w:val="left"/>
      <w:pPr>
        <w:ind w:left="3637" w:hanging="360"/>
      </w:pPr>
    </w:lvl>
    <w:lvl w:ilvl="5" w:tplc="0809001B" w:tentative="1">
      <w:start w:val="1"/>
      <w:numFmt w:val="lowerRoman"/>
      <w:lvlText w:val="%6."/>
      <w:lvlJc w:val="right"/>
      <w:pPr>
        <w:ind w:left="4357" w:hanging="180"/>
      </w:pPr>
    </w:lvl>
    <w:lvl w:ilvl="6" w:tplc="0809000F" w:tentative="1">
      <w:start w:val="1"/>
      <w:numFmt w:val="decimal"/>
      <w:lvlText w:val="%7."/>
      <w:lvlJc w:val="left"/>
      <w:pPr>
        <w:ind w:left="5077" w:hanging="360"/>
      </w:pPr>
    </w:lvl>
    <w:lvl w:ilvl="7" w:tplc="08090019" w:tentative="1">
      <w:start w:val="1"/>
      <w:numFmt w:val="lowerLetter"/>
      <w:lvlText w:val="%8."/>
      <w:lvlJc w:val="left"/>
      <w:pPr>
        <w:ind w:left="5797" w:hanging="360"/>
      </w:pPr>
    </w:lvl>
    <w:lvl w:ilvl="8" w:tplc="0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228C0082"/>
    <w:multiLevelType w:val="hybridMultilevel"/>
    <w:tmpl w:val="520C1504"/>
    <w:lvl w:ilvl="0" w:tplc="D6FCFC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3B33394"/>
    <w:multiLevelType w:val="hybridMultilevel"/>
    <w:tmpl w:val="5D18D864"/>
    <w:lvl w:ilvl="0" w:tplc="08090017">
      <w:start w:val="1"/>
      <w:numFmt w:val="lowerLetter"/>
      <w:lvlText w:val="%1)"/>
      <w:lvlJc w:val="left"/>
      <w:pPr>
        <w:ind w:left="248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6CA5915"/>
    <w:multiLevelType w:val="hybridMultilevel"/>
    <w:tmpl w:val="C356688A"/>
    <w:lvl w:ilvl="0" w:tplc="6554BCC0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7" w:hanging="360"/>
      </w:pPr>
    </w:lvl>
    <w:lvl w:ilvl="2" w:tplc="0809001B" w:tentative="1">
      <w:start w:val="1"/>
      <w:numFmt w:val="lowerRoman"/>
      <w:lvlText w:val="%3."/>
      <w:lvlJc w:val="right"/>
      <w:pPr>
        <w:ind w:left="2197" w:hanging="180"/>
      </w:pPr>
    </w:lvl>
    <w:lvl w:ilvl="3" w:tplc="0809000F" w:tentative="1">
      <w:start w:val="1"/>
      <w:numFmt w:val="decimal"/>
      <w:lvlText w:val="%4."/>
      <w:lvlJc w:val="left"/>
      <w:pPr>
        <w:ind w:left="2917" w:hanging="360"/>
      </w:pPr>
    </w:lvl>
    <w:lvl w:ilvl="4" w:tplc="08090019" w:tentative="1">
      <w:start w:val="1"/>
      <w:numFmt w:val="lowerLetter"/>
      <w:lvlText w:val="%5."/>
      <w:lvlJc w:val="left"/>
      <w:pPr>
        <w:ind w:left="3637" w:hanging="360"/>
      </w:pPr>
    </w:lvl>
    <w:lvl w:ilvl="5" w:tplc="0809001B" w:tentative="1">
      <w:start w:val="1"/>
      <w:numFmt w:val="lowerRoman"/>
      <w:lvlText w:val="%6."/>
      <w:lvlJc w:val="right"/>
      <w:pPr>
        <w:ind w:left="4357" w:hanging="180"/>
      </w:pPr>
    </w:lvl>
    <w:lvl w:ilvl="6" w:tplc="0809000F" w:tentative="1">
      <w:start w:val="1"/>
      <w:numFmt w:val="decimal"/>
      <w:lvlText w:val="%7."/>
      <w:lvlJc w:val="left"/>
      <w:pPr>
        <w:ind w:left="5077" w:hanging="360"/>
      </w:pPr>
    </w:lvl>
    <w:lvl w:ilvl="7" w:tplc="08090019" w:tentative="1">
      <w:start w:val="1"/>
      <w:numFmt w:val="lowerLetter"/>
      <w:lvlText w:val="%8."/>
      <w:lvlJc w:val="left"/>
      <w:pPr>
        <w:ind w:left="5797" w:hanging="360"/>
      </w:pPr>
    </w:lvl>
    <w:lvl w:ilvl="8" w:tplc="0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5" w15:restartNumberingAfterBreak="0">
    <w:nsid w:val="27860631"/>
    <w:multiLevelType w:val="hybridMultilevel"/>
    <w:tmpl w:val="52A2894E"/>
    <w:lvl w:ilvl="0" w:tplc="B35205D6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7" w:hanging="360"/>
      </w:pPr>
    </w:lvl>
    <w:lvl w:ilvl="2" w:tplc="0809001B" w:tentative="1">
      <w:start w:val="1"/>
      <w:numFmt w:val="lowerRoman"/>
      <w:lvlText w:val="%3."/>
      <w:lvlJc w:val="right"/>
      <w:pPr>
        <w:ind w:left="2197" w:hanging="180"/>
      </w:pPr>
    </w:lvl>
    <w:lvl w:ilvl="3" w:tplc="0809000F" w:tentative="1">
      <w:start w:val="1"/>
      <w:numFmt w:val="decimal"/>
      <w:lvlText w:val="%4."/>
      <w:lvlJc w:val="left"/>
      <w:pPr>
        <w:ind w:left="2917" w:hanging="360"/>
      </w:pPr>
    </w:lvl>
    <w:lvl w:ilvl="4" w:tplc="08090019" w:tentative="1">
      <w:start w:val="1"/>
      <w:numFmt w:val="lowerLetter"/>
      <w:lvlText w:val="%5."/>
      <w:lvlJc w:val="left"/>
      <w:pPr>
        <w:ind w:left="3637" w:hanging="360"/>
      </w:pPr>
    </w:lvl>
    <w:lvl w:ilvl="5" w:tplc="0809001B" w:tentative="1">
      <w:start w:val="1"/>
      <w:numFmt w:val="lowerRoman"/>
      <w:lvlText w:val="%6."/>
      <w:lvlJc w:val="right"/>
      <w:pPr>
        <w:ind w:left="4357" w:hanging="180"/>
      </w:pPr>
    </w:lvl>
    <w:lvl w:ilvl="6" w:tplc="0809000F" w:tentative="1">
      <w:start w:val="1"/>
      <w:numFmt w:val="decimal"/>
      <w:lvlText w:val="%7."/>
      <w:lvlJc w:val="left"/>
      <w:pPr>
        <w:ind w:left="5077" w:hanging="360"/>
      </w:pPr>
    </w:lvl>
    <w:lvl w:ilvl="7" w:tplc="08090019" w:tentative="1">
      <w:start w:val="1"/>
      <w:numFmt w:val="lowerLetter"/>
      <w:lvlText w:val="%8."/>
      <w:lvlJc w:val="left"/>
      <w:pPr>
        <w:ind w:left="5797" w:hanging="360"/>
      </w:pPr>
    </w:lvl>
    <w:lvl w:ilvl="8" w:tplc="0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2CA040F3"/>
    <w:multiLevelType w:val="hybridMultilevel"/>
    <w:tmpl w:val="5038DFF6"/>
    <w:lvl w:ilvl="0" w:tplc="D6C62B6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CC76924"/>
    <w:multiLevelType w:val="hybridMultilevel"/>
    <w:tmpl w:val="FBEE9C24"/>
    <w:lvl w:ilvl="0" w:tplc="26F28E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524B05"/>
    <w:multiLevelType w:val="hybridMultilevel"/>
    <w:tmpl w:val="B0D8F76A"/>
    <w:lvl w:ilvl="0" w:tplc="08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A154DA8"/>
    <w:multiLevelType w:val="hybridMultilevel"/>
    <w:tmpl w:val="4C604ECE"/>
    <w:lvl w:ilvl="0" w:tplc="0809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4A420208"/>
    <w:multiLevelType w:val="hybridMultilevel"/>
    <w:tmpl w:val="D4C2B86E"/>
    <w:lvl w:ilvl="0" w:tplc="3D427B70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4AC94790"/>
    <w:multiLevelType w:val="hybridMultilevel"/>
    <w:tmpl w:val="9F7602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32EFF"/>
    <w:multiLevelType w:val="hybridMultilevel"/>
    <w:tmpl w:val="2A8EE4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60D5E"/>
    <w:multiLevelType w:val="hybridMultilevel"/>
    <w:tmpl w:val="609C9B54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D0CD6"/>
    <w:multiLevelType w:val="hybridMultilevel"/>
    <w:tmpl w:val="1DBE5782"/>
    <w:lvl w:ilvl="0" w:tplc="5DC4AE3E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5A6B7228"/>
    <w:multiLevelType w:val="hybridMultilevel"/>
    <w:tmpl w:val="D10EB51E"/>
    <w:lvl w:ilvl="0" w:tplc="A3DA92A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64C3533A"/>
    <w:multiLevelType w:val="hybridMultilevel"/>
    <w:tmpl w:val="D7683D80"/>
    <w:lvl w:ilvl="0" w:tplc="9CD4DDC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4CD461E"/>
    <w:multiLevelType w:val="hybridMultilevel"/>
    <w:tmpl w:val="964A2502"/>
    <w:lvl w:ilvl="0" w:tplc="9CD4DDC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3C75C26"/>
    <w:multiLevelType w:val="hybridMultilevel"/>
    <w:tmpl w:val="8C923E52"/>
    <w:lvl w:ilvl="0" w:tplc="5C663ADA">
      <w:start w:val="1"/>
      <w:numFmt w:val="lowerLetter"/>
      <w:lvlText w:val="%1)"/>
      <w:lvlJc w:val="left"/>
      <w:pPr>
        <w:ind w:left="928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365" w:hanging="360"/>
      </w:pPr>
    </w:lvl>
    <w:lvl w:ilvl="2" w:tplc="0809001B" w:tentative="1">
      <w:start w:val="1"/>
      <w:numFmt w:val="lowerRoman"/>
      <w:lvlText w:val="%3."/>
      <w:lvlJc w:val="right"/>
      <w:pPr>
        <w:ind w:left="2085" w:hanging="180"/>
      </w:pPr>
    </w:lvl>
    <w:lvl w:ilvl="3" w:tplc="0809000F" w:tentative="1">
      <w:start w:val="1"/>
      <w:numFmt w:val="decimal"/>
      <w:lvlText w:val="%4."/>
      <w:lvlJc w:val="left"/>
      <w:pPr>
        <w:ind w:left="2805" w:hanging="360"/>
      </w:pPr>
    </w:lvl>
    <w:lvl w:ilvl="4" w:tplc="08090019" w:tentative="1">
      <w:start w:val="1"/>
      <w:numFmt w:val="lowerLetter"/>
      <w:lvlText w:val="%5."/>
      <w:lvlJc w:val="left"/>
      <w:pPr>
        <w:ind w:left="3525" w:hanging="360"/>
      </w:pPr>
    </w:lvl>
    <w:lvl w:ilvl="5" w:tplc="0809001B" w:tentative="1">
      <w:start w:val="1"/>
      <w:numFmt w:val="lowerRoman"/>
      <w:lvlText w:val="%6."/>
      <w:lvlJc w:val="right"/>
      <w:pPr>
        <w:ind w:left="4245" w:hanging="180"/>
      </w:pPr>
    </w:lvl>
    <w:lvl w:ilvl="6" w:tplc="0809000F" w:tentative="1">
      <w:start w:val="1"/>
      <w:numFmt w:val="decimal"/>
      <w:lvlText w:val="%7."/>
      <w:lvlJc w:val="left"/>
      <w:pPr>
        <w:ind w:left="4965" w:hanging="360"/>
      </w:pPr>
    </w:lvl>
    <w:lvl w:ilvl="7" w:tplc="08090019" w:tentative="1">
      <w:start w:val="1"/>
      <w:numFmt w:val="lowerLetter"/>
      <w:lvlText w:val="%8."/>
      <w:lvlJc w:val="left"/>
      <w:pPr>
        <w:ind w:left="5685" w:hanging="360"/>
      </w:pPr>
    </w:lvl>
    <w:lvl w:ilvl="8" w:tplc="08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9" w15:restartNumberingAfterBreak="0">
    <w:nsid w:val="743E381B"/>
    <w:multiLevelType w:val="hybridMultilevel"/>
    <w:tmpl w:val="4F943A9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9A55AA"/>
    <w:multiLevelType w:val="hybridMultilevel"/>
    <w:tmpl w:val="08B45EE8"/>
    <w:lvl w:ilvl="0" w:tplc="9CD4DDC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AF97703"/>
    <w:multiLevelType w:val="hybridMultilevel"/>
    <w:tmpl w:val="0B9016BA"/>
    <w:lvl w:ilvl="0" w:tplc="08090017">
      <w:start w:val="1"/>
      <w:numFmt w:val="lowerLetter"/>
      <w:lvlText w:val="%1)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C215D3D"/>
    <w:multiLevelType w:val="hybridMultilevel"/>
    <w:tmpl w:val="648CA6F4"/>
    <w:lvl w:ilvl="0" w:tplc="08090017">
      <w:start w:val="1"/>
      <w:numFmt w:val="lowerLetter"/>
      <w:lvlText w:val="%1)"/>
      <w:lvlJc w:val="left"/>
      <w:pPr>
        <w:ind w:left="1070" w:hanging="360"/>
      </w:pPr>
    </w:lvl>
    <w:lvl w:ilvl="1" w:tplc="08090019" w:tentative="1">
      <w:start w:val="1"/>
      <w:numFmt w:val="lowerLetter"/>
      <w:lvlText w:val="%2."/>
      <w:lvlJc w:val="left"/>
      <w:pPr>
        <w:ind w:left="1649" w:hanging="360"/>
      </w:pPr>
    </w:lvl>
    <w:lvl w:ilvl="2" w:tplc="0809001B" w:tentative="1">
      <w:start w:val="1"/>
      <w:numFmt w:val="lowerRoman"/>
      <w:lvlText w:val="%3."/>
      <w:lvlJc w:val="right"/>
      <w:pPr>
        <w:ind w:left="2369" w:hanging="180"/>
      </w:pPr>
    </w:lvl>
    <w:lvl w:ilvl="3" w:tplc="0809000F" w:tentative="1">
      <w:start w:val="1"/>
      <w:numFmt w:val="decimal"/>
      <w:lvlText w:val="%4."/>
      <w:lvlJc w:val="left"/>
      <w:pPr>
        <w:ind w:left="3089" w:hanging="360"/>
      </w:pPr>
    </w:lvl>
    <w:lvl w:ilvl="4" w:tplc="08090019" w:tentative="1">
      <w:start w:val="1"/>
      <w:numFmt w:val="lowerLetter"/>
      <w:lvlText w:val="%5."/>
      <w:lvlJc w:val="left"/>
      <w:pPr>
        <w:ind w:left="3809" w:hanging="360"/>
      </w:pPr>
    </w:lvl>
    <w:lvl w:ilvl="5" w:tplc="0809001B" w:tentative="1">
      <w:start w:val="1"/>
      <w:numFmt w:val="lowerRoman"/>
      <w:lvlText w:val="%6."/>
      <w:lvlJc w:val="right"/>
      <w:pPr>
        <w:ind w:left="4529" w:hanging="180"/>
      </w:pPr>
    </w:lvl>
    <w:lvl w:ilvl="6" w:tplc="0809000F" w:tentative="1">
      <w:start w:val="1"/>
      <w:numFmt w:val="decimal"/>
      <w:lvlText w:val="%7."/>
      <w:lvlJc w:val="left"/>
      <w:pPr>
        <w:ind w:left="5249" w:hanging="360"/>
      </w:pPr>
    </w:lvl>
    <w:lvl w:ilvl="7" w:tplc="08090019" w:tentative="1">
      <w:start w:val="1"/>
      <w:numFmt w:val="lowerLetter"/>
      <w:lvlText w:val="%8."/>
      <w:lvlJc w:val="left"/>
      <w:pPr>
        <w:ind w:left="5969" w:hanging="360"/>
      </w:pPr>
    </w:lvl>
    <w:lvl w:ilvl="8" w:tplc="0809001B" w:tentative="1">
      <w:start w:val="1"/>
      <w:numFmt w:val="lowerRoman"/>
      <w:lvlText w:val="%9."/>
      <w:lvlJc w:val="right"/>
      <w:pPr>
        <w:ind w:left="6689" w:hanging="180"/>
      </w:pPr>
    </w:lvl>
  </w:abstractNum>
  <w:num w:numId="1">
    <w:abstractNumId w:val="23"/>
  </w:num>
  <w:num w:numId="2">
    <w:abstractNumId w:val="10"/>
  </w:num>
  <w:num w:numId="3">
    <w:abstractNumId w:val="1"/>
  </w:num>
  <w:num w:numId="4">
    <w:abstractNumId w:val="29"/>
  </w:num>
  <w:num w:numId="5">
    <w:abstractNumId w:val="13"/>
  </w:num>
  <w:num w:numId="6">
    <w:abstractNumId w:val="32"/>
  </w:num>
  <w:num w:numId="7">
    <w:abstractNumId w:val="7"/>
  </w:num>
  <w:num w:numId="8">
    <w:abstractNumId w:val="31"/>
  </w:num>
  <w:num w:numId="9">
    <w:abstractNumId w:val="18"/>
  </w:num>
  <w:num w:numId="10">
    <w:abstractNumId w:val="5"/>
  </w:num>
  <w:num w:numId="11">
    <w:abstractNumId w:val="3"/>
  </w:num>
  <w:num w:numId="12">
    <w:abstractNumId w:val="4"/>
  </w:num>
  <w:num w:numId="13">
    <w:abstractNumId w:val="14"/>
  </w:num>
  <w:num w:numId="14">
    <w:abstractNumId w:val="8"/>
  </w:num>
  <w:num w:numId="15">
    <w:abstractNumId w:val="15"/>
  </w:num>
  <w:num w:numId="16">
    <w:abstractNumId w:val="16"/>
  </w:num>
  <w:num w:numId="17">
    <w:abstractNumId w:val="25"/>
  </w:num>
  <w:num w:numId="18">
    <w:abstractNumId w:val="11"/>
  </w:num>
  <w:num w:numId="19">
    <w:abstractNumId w:val="21"/>
  </w:num>
  <w:num w:numId="20">
    <w:abstractNumId w:val="6"/>
  </w:num>
  <w:num w:numId="21">
    <w:abstractNumId w:val="2"/>
  </w:num>
  <w:num w:numId="22">
    <w:abstractNumId w:val="9"/>
  </w:num>
  <w:num w:numId="23">
    <w:abstractNumId w:val="17"/>
  </w:num>
  <w:num w:numId="24">
    <w:abstractNumId w:val="12"/>
  </w:num>
  <w:num w:numId="25">
    <w:abstractNumId w:val="24"/>
  </w:num>
  <w:num w:numId="26">
    <w:abstractNumId w:val="28"/>
  </w:num>
  <w:num w:numId="27">
    <w:abstractNumId w:val="19"/>
  </w:num>
  <w:num w:numId="28">
    <w:abstractNumId w:val="30"/>
  </w:num>
  <w:num w:numId="29">
    <w:abstractNumId w:val="26"/>
  </w:num>
  <w:num w:numId="30">
    <w:abstractNumId w:val="0"/>
  </w:num>
  <w:num w:numId="31">
    <w:abstractNumId w:val="27"/>
  </w:num>
  <w:num w:numId="32">
    <w:abstractNumId w:val="22"/>
  </w:num>
  <w:num w:numId="33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4F"/>
    <w:rsid w:val="00001B1C"/>
    <w:rsid w:val="00014641"/>
    <w:rsid w:val="00015D69"/>
    <w:rsid w:val="000323FE"/>
    <w:rsid w:val="00040120"/>
    <w:rsid w:val="000623DD"/>
    <w:rsid w:val="0007668B"/>
    <w:rsid w:val="0007775F"/>
    <w:rsid w:val="00083647"/>
    <w:rsid w:val="00094A48"/>
    <w:rsid w:val="000A1AE2"/>
    <w:rsid w:val="000A3BB3"/>
    <w:rsid w:val="000B2095"/>
    <w:rsid w:val="000C0A81"/>
    <w:rsid w:val="000C6AAD"/>
    <w:rsid w:val="0011493B"/>
    <w:rsid w:val="00115B06"/>
    <w:rsid w:val="001310C8"/>
    <w:rsid w:val="001763A8"/>
    <w:rsid w:val="001926FA"/>
    <w:rsid w:val="00194FEA"/>
    <w:rsid w:val="001B01C0"/>
    <w:rsid w:val="001C0A77"/>
    <w:rsid w:val="001C5D25"/>
    <w:rsid w:val="001C6B84"/>
    <w:rsid w:val="001E63DE"/>
    <w:rsid w:val="002064DC"/>
    <w:rsid w:val="00206614"/>
    <w:rsid w:val="00216F71"/>
    <w:rsid w:val="00222759"/>
    <w:rsid w:val="002244B8"/>
    <w:rsid w:val="00226947"/>
    <w:rsid w:val="00272727"/>
    <w:rsid w:val="002834FB"/>
    <w:rsid w:val="00292C20"/>
    <w:rsid w:val="002A251F"/>
    <w:rsid w:val="002C2A7E"/>
    <w:rsid w:val="002E3463"/>
    <w:rsid w:val="00306033"/>
    <w:rsid w:val="003072F6"/>
    <w:rsid w:val="003323D9"/>
    <w:rsid w:val="003342A0"/>
    <w:rsid w:val="003526F6"/>
    <w:rsid w:val="00355834"/>
    <w:rsid w:val="003849C2"/>
    <w:rsid w:val="003850E9"/>
    <w:rsid w:val="003A61CB"/>
    <w:rsid w:val="003C08EB"/>
    <w:rsid w:val="003D104F"/>
    <w:rsid w:val="003F4FCF"/>
    <w:rsid w:val="004061DC"/>
    <w:rsid w:val="00407B32"/>
    <w:rsid w:val="0041292C"/>
    <w:rsid w:val="00412F34"/>
    <w:rsid w:val="00414EB3"/>
    <w:rsid w:val="004536FB"/>
    <w:rsid w:val="0045783B"/>
    <w:rsid w:val="0049069C"/>
    <w:rsid w:val="00493A59"/>
    <w:rsid w:val="004B2117"/>
    <w:rsid w:val="004C7372"/>
    <w:rsid w:val="004E26C7"/>
    <w:rsid w:val="004E5867"/>
    <w:rsid w:val="004F496B"/>
    <w:rsid w:val="004F5E8B"/>
    <w:rsid w:val="004F6C14"/>
    <w:rsid w:val="00510768"/>
    <w:rsid w:val="00520ACD"/>
    <w:rsid w:val="00534282"/>
    <w:rsid w:val="0053485B"/>
    <w:rsid w:val="00537C5F"/>
    <w:rsid w:val="00541C43"/>
    <w:rsid w:val="0055126F"/>
    <w:rsid w:val="00553BA2"/>
    <w:rsid w:val="00564669"/>
    <w:rsid w:val="005655E7"/>
    <w:rsid w:val="00573466"/>
    <w:rsid w:val="00573DA4"/>
    <w:rsid w:val="005C19FE"/>
    <w:rsid w:val="005E7443"/>
    <w:rsid w:val="005F7D63"/>
    <w:rsid w:val="00607C9D"/>
    <w:rsid w:val="00616851"/>
    <w:rsid w:val="00642EE8"/>
    <w:rsid w:val="00645A97"/>
    <w:rsid w:val="0064783E"/>
    <w:rsid w:val="0065162B"/>
    <w:rsid w:val="006752A6"/>
    <w:rsid w:val="006E089E"/>
    <w:rsid w:val="006E2987"/>
    <w:rsid w:val="006F01C9"/>
    <w:rsid w:val="006F28CA"/>
    <w:rsid w:val="006F5CEF"/>
    <w:rsid w:val="006F624A"/>
    <w:rsid w:val="00700FFD"/>
    <w:rsid w:val="00704F9A"/>
    <w:rsid w:val="007100F8"/>
    <w:rsid w:val="007115BB"/>
    <w:rsid w:val="00743BFE"/>
    <w:rsid w:val="0075179A"/>
    <w:rsid w:val="00771F37"/>
    <w:rsid w:val="0079246B"/>
    <w:rsid w:val="007A6AF5"/>
    <w:rsid w:val="007B1FD7"/>
    <w:rsid w:val="007B60E9"/>
    <w:rsid w:val="007C1B3C"/>
    <w:rsid w:val="007E14EC"/>
    <w:rsid w:val="008123BE"/>
    <w:rsid w:val="0081624C"/>
    <w:rsid w:val="00826502"/>
    <w:rsid w:val="00836829"/>
    <w:rsid w:val="00837F17"/>
    <w:rsid w:val="00852753"/>
    <w:rsid w:val="008B65E3"/>
    <w:rsid w:val="008C19C3"/>
    <w:rsid w:val="00912BE9"/>
    <w:rsid w:val="00943345"/>
    <w:rsid w:val="00944FE7"/>
    <w:rsid w:val="009574BF"/>
    <w:rsid w:val="00971015"/>
    <w:rsid w:val="009A6691"/>
    <w:rsid w:val="009B1FF6"/>
    <w:rsid w:val="009C0D4F"/>
    <w:rsid w:val="009E18AA"/>
    <w:rsid w:val="00A1223C"/>
    <w:rsid w:val="00A30E81"/>
    <w:rsid w:val="00A43F50"/>
    <w:rsid w:val="00A54D90"/>
    <w:rsid w:val="00A7485F"/>
    <w:rsid w:val="00A807FA"/>
    <w:rsid w:val="00A84908"/>
    <w:rsid w:val="00A85919"/>
    <w:rsid w:val="00A875C9"/>
    <w:rsid w:val="00A95CF7"/>
    <w:rsid w:val="00AA7C01"/>
    <w:rsid w:val="00AB2745"/>
    <w:rsid w:val="00AC3ACD"/>
    <w:rsid w:val="00B0100C"/>
    <w:rsid w:val="00B33C71"/>
    <w:rsid w:val="00B54DF0"/>
    <w:rsid w:val="00B56B40"/>
    <w:rsid w:val="00B63768"/>
    <w:rsid w:val="00B71376"/>
    <w:rsid w:val="00B92CF7"/>
    <w:rsid w:val="00BB7A92"/>
    <w:rsid w:val="00BC49FD"/>
    <w:rsid w:val="00BC5768"/>
    <w:rsid w:val="00C06A51"/>
    <w:rsid w:val="00C140EE"/>
    <w:rsid w:val="00C3751B"/>
    <w:rsid w:val="00C37ADF"/>
    <w:rsid w:val="00C620B1"/>
    <w:rsid w:val="00C63821"/>
    <w:rsid w:val="00C75A73"/>
    <w:rsid w:val="00C80D5C"/>
    <w:rsid w:val="00C90A6B"/>
    <w:rsid w:val="00C9301C"/>
    <w:rsid w:val="00CA6101"/>
    <w:rsid w:val="00CC2B96"/>
    <w:rsid w:val="00CD0439"/>
    <w:rsid w:val="00CD3001"/>
    <w:rsid w:val="00CF776E"/>
    <w:rsid w:val="00D10DAF"/>
    <w:rsid w:val="00D278E6"/>
    <w:rsid w:val="00D54D98"/>
    <w:rsid w:val="00D74AE5"/>
    <w:rsid w:val="00D83D61"/>
    <w:rsid w:val="00D85B43"/>
    <w:rsid w:val="00D8755F"/>
    <w:rsid w:val="00DC41E6"/>
    <w:rsid w:val="00DD1568"/>
    <w:rsid w:val="00E21FD4"/>
    <w:rsid w:val="00E34ED8"/>
    <w:rsid w:val="00E47211"/>
    <w:rsid w:val="00EC6C05"/>
    <w:rsid w:val="00EC72D6"/>
    <w:rsid w:val="00ED3022"/>
    <w:rsid w:val="00EE2D23"/>
    <w:rsid w:val="00EE5BFA"/>
    <w:rsid w:val="00EE6D16"/>
    <w:rsid w:val="00EF2B56"/>
    <w:rsid w:val="00F40E4D"/>
    <w:rsid w:val="00F4610C"/>
    <w:rsid w:val="00F5209F"/>
    <w:rsid w:val="00F63819"/>
    <w:rsid w:val="00F63F48"/>
    <w:rsid w:val="00F65029"/>
    <w:rsid w:val="00F83296"/>
    <w:rsid w:val="00F91A17"/>
    <w:rsid w:val="00F953E9"/>
    <w:rsid w:val="00FA16AD"/>
    <w:rsid w:val="00FB1673"/>
    <w:rsid w:val="00FB2ED6"/>
    <w:rsid w:val="00FC2F29"/>
    <w:rsid w:val="00FC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9AF88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3D104F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C2A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C2A7E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6F624A"/>
    <w:pPr>
      <w:ind w:left="720"/>
      <w:contextualSpacing/>
    </w:pPr>
    <w:rPr>
      <w:rFonts w:ascii="Cambria" w:eastAsia="MS Mincho" w:hAnsi="Cambria"/>
      <w:lang w:eastAsia="en-US"/>
    </w:rPr>
  </w:style>
  <w:style w:type="table" w:styleId="TableGrid">
    <w:name w:val="Table Grid"/>
    <w:basedOn w:val="TableNormal"/>
    <w:uiPriority w:val="39"/>
    <w:rsid w:val="002A2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2">
    <w:name w:val="Colorful List - Accent 12"/>
    <w:basedOn w:val="Normal"/>
    <w:uiPriority w:val="34"/>
    <w:qFormat/>
    <w:rsid w:val="00C06A51"/>
    <w:pPr>
      <w:ind w:left="720"/>
    </w:pPr>
  </w:style>
  <w:style w:type="paragraph" w:styleId="ListParagraph">
    <w:name w:val="List Paragraph"/>
    <w:basedOn w:val="Normal"/>
    <w:uiPriority w:val="72"/>
    <w:qFormat/>
    <w:rsid w:val="004B2117"/>
    <w:pPr>
      <w:ind w:left="720"/>
    </w:pPr>
  </w:style>
  <w:style w:type="paragraph" w:styleId="Header">
    <w:name w:val="header"/>
    <w:basedOn w:val="Normal"/>
    <w:link w:val="HeaderChar"/>
    <w:rsid w:val="004B211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4B2117"/>
    <w:rPr>
      <w:sz w:val="24"/>
      <w:szCs w:val="24"/>
    </w:rPr>
  </w:style>
  <w:style w:type="paragraph" w:styleId="Footer">
    <w:name w:val="footer"/>
    <w:basedOn w:val="Normal"/>
    <w:link w:val="FooterChar"/>
    <w:rsid w:val="004B211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4B2117"/>
    <w:rPr>
      <w:sz w:val="24"/>
      <w:szCs w:val="24"/>
    </w:rPr>
  </w:style>
  <w:style w:type="paragraph" w:customStyle="1" w:styleId="Pactivityhangingindent1">
    <w:name w:val="P: activity hanging indent 1"/>
    <w:rsid w:val="0081624C"/>
    <w:pPr>
      <w:tabs>
        <w:tab w:val="right" w:pos="8789"/>
      </w:tabs>
      <w:spacing w:before="120" w:after="120" w:line="400" w:lineRule="exact"/>
      <w:ind w:left="397" w:hanging="397"/>
    </w:pPr>
    <w:rPr>
      <w:rFonts w:ascii="Arial" w:hAnsi="Arial"/>
      <w:sz w:val="24"/>
      <w:lang w:val="en-AU" w:eastAsia="en-AU"/>
    </w:rPr>
  </w:style>
  <w:style w:type="paragraph" w:customStyle="1" w:styleId="Pactivityhangingindent2">
    <w:name w:val="P: activity hanging indent 2"/>
    <w:rsid w:val="0081624C"/>
    <w:pPr>
      <w:tabs>
        <w:tab w:val="right" w:pos="8789"/>
      </w:tabs>
      <w:spacing w:before="120" w:after="120" w:line="400" w:lineRule="exact"/>
      <w:ind w:left="794" w:hanging="397"/>
    </w:pPr>
    <w:rPr>
      <w:rFonts w:ascii="Arial" w:hAnsi="Arial"/>
      <w:sz w:val="24"/>
      <w:lang w:val="en-AU" w:eastAsia="en-AU"/>
    </w:rPr>
  </w:style>
  <w:style w:type="character" w:customStyle="1" w:styleId="Pboldasis">
    <w:name w:val="P:   bold as is"/>
    <w:rsid w:val="00FB167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83931-6F46-4E13-8103-ADE43A6A7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6EC8131B</Template>
  <TotalTime>33</TotalTime>
  <Pages>6</Pages>
  <Words>778</Words>
  <Characters>8323</Characters>
  <Application>Microsoft Office Word</Application>
  <DocSecurity>0</DocSecurity>
  <Lines>69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NARROGIN SENIOR HIGH SCHOOL</vt:lpstr>
    </vt:vector>
  </TitlesOfParts>
  <Company>Department of Education and Training (WA)</Company>
  <LinksUpToDate>false</LinksUpToDate>
  <CharactersWithSpaces>9083</CharactersWithSpaces>
  <SharedDoc>false</SharedDoc>
  <HLinks>
    <vt:vector size="6" baseType="variant">
      <vt:variant>
        <vt:i4>7929856</vt:i4>
      </vt:variant>
      <vt:variant>
        <vt:i4>-1</vt:i4>
      </vt:variant>
      <vt:variant>
        <vt:i4>1026</vt:i4>
      </vt:variant>
      <vt:variant>
        <vt:i4>1</vt:i4>
      </vt:variant>
      <vt:variant>
        <vt:lpwstr>Copy of Official logo small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NARROGIN SENIOR HIGH SCHOOL</dc:title>
  <dc:subject/>
  <dc:creator>e2023233</dc:creator>
  <cp:keywords/>
  <cp:lastModifiedBy>HARRIS Adam [Narrogin Senior High School]</cp:lastModifiedBy>
  <cp:revision>8</cp:revision>
  <cp:lastPrinted>2019-06-13T00:34:00Z</cp:lastPrinted>
  <dcterms:created xsi:type="dcterms:W3CDTF">2019-06-13T00:23:00Z</dcterms:created>
  <dcterms:modified xsi:type="dcterms:W3CDTF">2019-06-17T00:19:00Z</dcterms:modified>
</cp:coreProperties>
</file>