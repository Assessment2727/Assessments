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D7CEC" w14:textId="77777777" w:rsidR="00075D40" w:rsidRDefault="00075D40" w:rsidP="007C0461">
      <w:pPr>
        <w:pBdr>
          <w:bottom w:val="single" w:sz="4" w:space="1" w:color="auto"/>
        </w:pBdr>
        <w:ind w:left="-851"/>
        <w:rPr>
          <w:rFonts w:ascii="Comic Sans MS" w:hAnsi="Comic Sans MS"/>
        </w:rPr>
      </w:pPr>
    </w:p>
    <w:p w14:paraId="5D272568" w14:textId="1224527F" w:rsidR="00223C41" w:rsidRPr="00137BC2" w:rsidRDefault="00223C41" w:rsidP="007C0461">
      <w:pPr>
        <w:pBdr>
          <w:bottom w:val="single" w:sz="4" w:space="1" w:color="auto"/>
        </w:pBdr>
        <w:ind w:left="-851"/>
        <w:rPr>
          <w:rFonts w:ascii="Arial" w:hAnsi="Arial" w:cs="Arial"/>
          <w:b/>
          <w:i/>
        </w:rPr>
      </w:pPr>
      <w:r w:rsidRPr="00137BC2">
        <w:rPr>
          <w:rFonts w:ascii="Arial" w:hAnsi="Arial" w:cs="Arial"/>
        </w:rPr>
        <w:t>Name:</w:t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  <w:t xml:space="preserve"> </w:t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="007C0461" w:rsidRPr="00137BC2">
        <w:rPr>
          <w:rFonts w:ascii="Arial" w:hAnsi="Arial" w:cs="Arial"/>
        </w:rPr>
        <w:t xml:space="preserve">          </w:t>
      </w:r>
      <w:r w:rsidRPr="00137BC2">
        <w:rPr>
          <w:rFonts w:ascii="Arial" w:hAnsi="Arial" w:cs="Arial"/>
        </w:rPr>
        <w:t>Teacher:</w:t>
      </w:r>
    </w:p>
    <w:tbl>
      <w:tblPr>
        <w:tblpPr w:leftFromText="181" w:rightFromText="181" w:vertAnchor="text" w:horzAnchor="page" w:tblpX="5821" w:tblpY="171"/>
        <w:tblW w:w="3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134"/>
        <w:gridCol w:w="1175"/>
      </w:tblGrid>
      <w:tr w:rsidR="003D57B3" w:rsidRPr="00137BC2" w14:paraId="2ECDEA04" w14:textId="77777777" w:rsidTr="009132D1">
        <w:trPr>
          <w:trHeight w:val="700"/>
        </w:trPr>
        <w:tc>
          <w:tcPr>
            <w:tcW w:w="1526" w:type="dxa"/>
            <w:shd w:val="clear" w:color="auto" w:fill="auto"/>
          </w:tcPr>
          <w:p w14:paraId="42DC3D8B" w14:textId="1C2DE626" w:rsidR="003D57B3" w:rsidRPr="003A3BAC" w:rsidRDefault="003D57B3" w:rsidP="009132D1">
            <w:pPr>
              <w:rPr>
                <w:rFonts w:ascii="Arial" w:hAnsi="Arial" w:cs="Arial"/>
                <w:b/>
                <w:lang w:val="en-US" w:eastAsia="en-US"/>
              </w:rPr>
            </w:pPr>
            <w:r w:rsidRPr="003A3BAC">
              <w:rPr>
                <w:rFonts w:ascii="Arial" w:hAnsi="Arial" w:cs="Arial"/>
                <w:b/>
                <w:lang w:val="en-US" w:eastAsia="en-US"/>
              </w:rPr>
              <w:t>Total Mark:</w:t>
            </w:r>
          </w:p>
          <w:p w14:paraId="1631C98D" w14:textId="15817264" w:rsidR="003D57B3" w:rsidRPr="00137BC2" w:rsidRDefault="003A3BAC" w:rsidP="009132D1">
            <w:pPr>
              <w:jc w:val="center"/>
              <w:rPr>
                <w:rFonts w:ascii="Arial" w:hAnsi="Arial" w:cs="Arial"/>
                <w:b/>
                <w:highlight w:val="yellow"/>
                <w:lang w:val="en-US" w:eastAsia="en-US"/>
              </w:rPr>
            </w:pPr>
            <w:r w:rsidRPr="003A3BAC">
              <w:rPr>
                <w:rFonts w:ascii="Arial" w:hAnsi="Arial" w:cs="Arial"/>
                <w:b/>
                <w:lang w:val="en-US" w:eastAsia="en-US"/>
              </w:rPr>
              <w:t>42</w:t>
            </w:r>
          </w:p>
        </w:tc>
        <w:tc>
          <w:tcPr>
            <w:tcW w:w="1134" w:type="dxa"/>
            <w:shd w:val="clear" w:color="auto" w:fill="auto"/>
          </w:tcPr>
          <w:p w14:paraId="0F0DE7B7" w14:textId="77777777" w:rsidR="003D57B3" w:rsidRPr="00137BC2" w:rsidRDefault="003D57B3" w:rsidP="009132D1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137BC2">
              <w:rPr>
                <w:rFonts w:ascii="Arial" w:hAnsi="Arial" w:cs="Arial"/>
                <w:b/>
                <w:lang w:val="en-US" w:eastAsia="en-US"/>
              </w:rPr>
              <w:t>%</w:t>
            </w:r>
          </w:p>
        </w:tc>
        <w:tc>
          <w:tcPr>
            <w:tcW w:w="1175" w:type="dxa"/>
            <w:shd w:val="clear" w:color="auto" w:fill="auto"/>
          </w:tcPr>
          <w:p w14:paraId="237F0184" w14:textId="77777777" w:rsidR="003D57B3" w:rsidRPr="003A3BAC" w:rsidRDefault="003D57B3" w:rsidP="009132D1">
            <w:pPr>
              <w:jc w:val="center"/>
              <w:rPr>
                <w:rFonts w:ascii="Arial" w:hAnsi="Arial" w:cs="Arial"/>
                <w:b/>
                <w:u w:val="single"/>
                <w:lang w:val="en-US" w:eastAsia="en-US"/>
              </w:rPr>
            </w:pPr>
            <w:r w:rsidRPr="003A3BAC">
              <w:rPr>
                <w:rFonts w:ascii="Arial" w:hAnsi="Arial" w:cs="Arial"/>
                <w:b/>
                <w:u w:val="single"/>
                <w:lang w:val="en-US" w:eastAsia="en-US"/>
              </w:rPr>
              <w:t>Weight</w:t>
            </w:r>
          </w:p>
          <w:p w14:paraId="5A69FAF8" w14:textId="63902134" w:rsidR="003D57B3" w:rsidRPr="003A3BAC" w:rsidRDefault="003A3BAC" w:rsidP="009132D1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3A3BAC">
              <w:rPr>
                <w:rFonts w:ascii="Arial" w:hAnsi="Arial" w:cs="Arial"/>
                <w:b/>
                <w:lang w:val="en-US" w:eastAsia="en-US"/>
              </w:rPr>
              <w:t>7.</w:t>
            </w:r>
            <w:r w:rsidR="003D57B3" w:rsidRPr="003A3BAC">
              <w:rPr>
                <w:rFonts w:ascii="Arial" w:hAnsi="Arial" w:cs="Arial"/>
                <w:b/>
                <w:lang w:val="en-US" w:eastAsia="en-US"/>
              </w:rPr>
              <w:t>5%</w:t>
            </w:r>
          </w:p>
        </w:tc>
      </w:tr>
      <w:tr w:rsidR="003D57B3" w:rsidRPr="00137BC2" w14:paraId="353496B6" w14:textId="77777777" w:rsidTr="009132D1">
        <w:trPr>
          <w:trHeight w:val="799"/>
        </w:trPr>
        <w:tc>
          <w:tcPr>
            <w:tcW w:w="1526" w:type="dxa"/>
            <w:shd w:val="clear" w:color="auto" w:fill="auto"/>
          </w:tcPr>
          <w:p w14:paraId="2C9760D7" w14:textId="77777777" w:rsidR="003D57B3" w:rsidRPr="00137BC2" w:rsidRDefault="003D57B3" w:rsidP="009132D1">
            <w:pPr>
              <w:rPr>
                <w:rFonts w:ascii="Arial" w:hAnsi="Arial" w:cs="Arial"/>
                <w:b/>
                <w:i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14:paraId="466AD339" w14:textId="77777777" w:rsidR="003D57B3" w:rsidRPr="00137BC2" w:rsidRDefault="003D57B3" w:rsidP="009132D1">
            <w:pPr>
              <w:rPr>
                <w:rFonts w:ascii="Arial" w:hAnsi="Arial" w:cs="Arial"/>
                <w:b/>
                <w:i/>
                <w:lang w:val="en-US" w:eastAsia="en-US"/>
              </w:rPr>
            </w:pPr>
          </w:p>
        </w:tc>
        <w:tc>
          <w:tcPr>
            <w:tcW w:w="1175" w:type="dxa"/>
            <w:shd w:val="clear" w:color="auto" w:fill="auto"/>
          </w:tcPr>
          <w:p w14:paraId="0B36179D" w14:textId="77777777" w:rsidR="003D57B3" w:rsidRPr="00137BC2" w:rsidRDefault="003D57B3" w:rsidP="009132D1">
            <w:pPr>
              <w:rPr>
                <w:rFonts w:ascii="Arial" w:hAnsi="Arial" w:cs="Arial"/>
                <w:b/>
                <w:i/>
                <w:lang w:val="en-US" w:eastAsia="en-US"/>
              </w:rPr>
            </w:pPr>
          </w:p>
        </w:tc>
      </w:tr>
    </w:tbl>
    <w:p w14:paraId="7BF81EB4" w14:textId="0B3265C9" w:rsidR="000E788D" w:rsidRPr="00137BC2" w:rsidRDefault="002366D0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</w:rPr>
      </w:pPr>
      <w:r w:rsidRPr="00137BC2">
        <w:rPr>
          <w:rFonts w:ascii="Arial" w:hAnsi="Arial" w:cs="Arial"/>
          <w:i/>
          <w:noProof/>
          <w:sz w:val="24"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A32FF" wp14:editId="00D40C52">
                <wp:simplePos x="0" y="0"/>
                <wp:positionH relativeFrom="column">
                  <wp:posOffset>-581025</wp:posOffset>
                </wp:positionH>
                <wp:positionV relativeFrom="paragraph">
                  <wp:posOffset>136525</wp:posOffset>
                </wp:positionV>
                <wp:extent cx="2876550" cy="379730"/>
                <wp:effectExtent l="0" t="0" r="1905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2B54" w14:textId="4F8E6162" w:rsidR="00ED3DB6" w:rsidRPr="00137BC2" w:rsidRDefault="00ED3DB6" w:rsidP="003D57B3">
                            <w:pPr>
                              <w:shd w:val="clear" w:color="auto" w:fill="D9D9D9" w:themeFill="background1" w:themeFillShade="D9"/>
                              <w:rPr>
                                <w:rFonts w:ascii="Arial" w:hAnsi="Arial" w:cs="Arial"/>
                              </w:rPr>
                            </w:pPr>
                            <w:r w:rsidRPr="00137BC2">
                              <w:rPr>
                                <w:rFonts w:ascii="Arial" w:hAnsi="Arial" w:cs="Arial"/>
                              </w:rPr>
                              <w:t xml:space="preserve">My Target Score: _____ or _____% </w:t>
                            </w:r>
                          </w:p>
                          <w:p w14:paraId="199D27B6" w14:textId="77777777" w:rsidR="00ED3DB6" w:rsidRDefault="00ED3DB6" w:rsidP="003D57B3">
                            <w:pPr>
                              <w:shd w:val="clear" w:color="auto" w:fill="D9D9D9" w:themeFill="background1" w:themeFillShade="D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A32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5.75pt;margin-top:10.75pt;width:226.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">
                <v:textbox>
                  <w:txbxContent>
                    <w:p w14:paraId="733A2B54" w14:textId="4F8E6162" w:rsidR="00ED3DB6" w:rsidRPr="00137BC2" w:rsidRDefault="00ED3DB6" w:rsidP="003D57B3">
                      <w:pPr>
                        <w:shd w:val="clear" w:color="auto" w:fill="D9D9D9" w:themeFill="background1" w:themeFillShade="D9"/>
                        <w:rPr>
                          <w:rFonts w:ascii="Arial" w:hAnsi="Arial" w:cs="Arial"/>
                        </w:rPr>
                      </w:pPr>
                      <w:r w:rsidRPr="00137BC2">
                        <w:rPr>
                          <w:rFonts w:ascii="Arial" w:hAnsi="Arial" w:cs="Arial"/>
                        </w:rPr>
                        <w:t xml:space="preserve">My Target Score: _____ or _____% </w:t>
                      </w:r>
                    </w:p>
                    <w:p w14:paraId="199D27B6" w14:textId="77777777" w:rsidR="00ED3DB6" w:rsidRDefault="00ED3DB6" w:rsidP="003D57B3">
                      <w:pPr>
                        <w:shd w:val="clear" w:color="auto" w:fill="D9D9D9" w:themeFill="background1" w:themeFillShade="D9"/>
                      </w:pPr>
                    </w:p>
                  </w:txbxContent>
                </v:textbox>
              </v:shape>
            </w:pict>
          </mc:Fallback>
        </mc:AlternateContent>
      </w:r>
    </w:p>
    <w:p w14:paraId="17C4E032" w14:textId="2777866B" w:rsidR="003D57B3" w:rsidRPr="00137BC2" w:rsidRDefault="00753674" w:rsidP="003D57B3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b w:val="0"/>
          <w:sz w:val="24"/>
        </w:rPr>
      </w:pPr>
      <w:r w:rsidRPr="00137BC2">
        <w:rPr>
          <w:rFonts w:ascii="Arial" w:hAnsi="Arial" w:cs="Arial"/>
          <w:noProof/>
          <w:sz w:val="24"/>
          <w:lang w:val="en-AU"/>
        </w:rPr>
        <w:drawing>
          <wp:anchor distT="0" distB="0" distL="114300" distR="114300" simplePos="0" relativeHeight="251658240" behindDoc="1" locked="0" layoutInCell="1" allowOverlap="1" wp14:anchorId="0E7AE7C0" wp14:editId="06B1392E">
            <wp:simplePos x="0" y="0"/>
            <wp:positionH relativeFrom="column">
              <wp:posOffset>5465474</wp:posOffset>
            </wp:positionH>
            <wp:positionV relativeFrom="paragraph">
              <wp:posOffset>7478</wp:posOffset>
            </wp:positionV>
            <wp:extent cx="833120" cy="833120"/>
            <wp:effectExtent l="0" t="0" r="5080" b="5080"/>
            <wp:wrapTight wrapText="bothSides">
              <wp:wrapPolygon edited="0">
                <wp:start x="0" y="0"/>
                <wp:lineTo x="0" y="21238"/>
                <wp:lineTo x="21238" y="21238"/>
                <wp:lineTo x="21238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233A1" w14:textId="77777777" w:rsidR="00223C41" w:rsidRPr="00137BC2" w:rsidRDefault="00223C41" w:rsidP="000207CA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4"/>
        </w:rPr>
      </w:pPr>
    </w:p>
    <w:p w14:paraId="4BD0287B" w14:textId="77777777" w:rsidR="00137BC2" w:rsidRPr="003A3BAC" w:rsidRDefault="00B956AD" w:rsidP="000207CA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</w:rPr>
      </w:pPr>
      <w:r w:rsidRPr="003A3BAC">
        <w:rPr>
          <w:rFonts w:ascii="Arial" w:hAnsi="Arial" w:cs="Arial"/>
          <w:sz w:val="24"/>
        </w:rPr>
        <w:t>Year 8 HASS</w:t>
      </w:r>
      <w:r w:rsidR="000E788D" w:rsidRPr="003A3BAC">
        <w:rPr>
          <w:rFonts w:ascii="Arial" w:hAnsi="Arial" w:cs="Arial"/>
          <w:sz w:val="24"/>
        </w:rPr>
        <w:t xml:space="preserve">- </w:t>
      </w:r>
      <w:r w:rsidR="00E04ACC" w:rsidRPr="003A3BAC">
        <w:rPr>
          <w:rFonts w:ascii="Arial" w:hAnsi="Arial" w:cs="Arial"/>
          <w:sz w:val="24"/>
        </w:rPr>
        <w:t>Civics &amp; Citizenship</w:t>
      </w:r>
      <w:r w:rsidR="000207CA" w:rsidRPr="003A3BAC">
        <w:rPr>
          <w:rFonts w:ascii="Arial" w:hAnsi="Arial" w:cs="Arial"/>
          <w:sz w:val="24"/>
        </w:rPr>
        <w:t xml:space="preserve">, </w:t>
      </w:r>
    </w:p>
    <w:p w14:paraId="30ABBC94" w14:textId="706DF3D5" w:rsidR="00E04ACC" w:rsidRPr="003A3BAC" w:rsidRDefault="003A3BAC" w:rsidP="000207CA">
      <w:pPr>
        <w:pStyle w:val="Title"/>
        <w:ind w:left="-720" w:right="-720"/>
        <w:jc w:val="left"/>
        <w:outlineLvl w:val="0"/>
        <w:rPr>
          <w:rFonts w:ascii="Arial" w:hAnsi="Arial" w:cs="Arial"/>
          <w:i/>
          <w:sz w:val="24"/>
        </w:rPr>
      </w:pPr>
      <w:r w:rsidRPr="003A3BAC">
        <w:rPr>
          <w:rFonts w:ascii="Arial" w:hAnsi="Arial" w:cs="Arial"/>
          <w:i/>
          <w:sz w:val="24"/>
        </w:rPr>
        <w:t>Task 4</w:t>
      </w:r>
      <w:r w:rsidR="00B96EDD" w:rsidRPr="003A3BAC">
        <w:rPr>
          <w:rFonts w:ascii="Arial" w:hAnsi="Arial" w:cs="Arial"/>
          <w:i/>
          <w:sz w:val="24"/>
        </w:rPr>
        <w:t xml:space="preserve">: </w:t>
      </w:r>
      <w:r w:rsidR="00075D40" w:rsidRPr="003A3BAC">
        <w:rPr>
          <w:rFonts w:ascii="Arial" w:hAnsi="Arial" w:cs="Arial"/>
          <w:i/>
          <w:sz w:val="24"/>
        </w:rPr>
        <w:t>Democracy</w:t>
      </w:r>
      <w:r w:rsidR="00E04ACC" w:rsidRPr="003A3BAC">
        <w:rPr>
          <w:rFonts w:ascii="Arial" w:hAnsi="Arial" w:cs="Arial"/>
          <w:i/>
          <w:sz w:val="24"/>
        </w:rPr>
        <w:t xml:space="preserve"> in Action</w:t>
      </w:r>
      <w:r w:rsidR="00075D40" w:rsidRPr="003A3BAC">
        <w:rPr>
          <w:rFonts w:ascii="Arial" w:hAnsi="Arial" w:cs="Arial"/>
          <w:i/>
          <w:sz w:val="24"/>
        </w:rPr>
        <w:t>,</w:t>
      </w:r>
    </w:p>
    <w:p w14:paraId="4C8F07A9" w14:textId="30D1B446" w:rsidR="000E788D" w:rsidRPr="003A3BAC" w:rsidRDefault="000207CA" w:rsidP="000207CA">
      <w:pPr>
        <w:pStyle w:val="Title"/>
        <w:ind w:left="-720" w:right="-720"/>
        <w:jc w:val="left"/>
        <w:outlineLvl w:val="0"/>
        <w:rPr>
          <w:rFonts w:ascii="Arial" w:hAnsi="Arial" w:cs="Arial"/>
          <w:i/>
          <w:sz w:val="24"/>
        </w:rPr>
      </w:pPr>
      <w:r w:rsidRPr="003A3BAC">
        <w:rPr>
          <w:rFonts w:ascii="Arial" w:hAnsi="Arial" w:cs="Arial"/>
          <w:i/>
          <w:sz w:val="24"/>
        </w:rPr>
        <w:t xml:space="preserve"> </w:t>
      </w:r>
    </w:p>
    <w:p w14:paraId="1238DD1B" w14:textId="5006B387" w:rsidR="000E788D" w:rsidRPr="003A3BAC" w:rsidRDefault="000E788D" w:rsidP="000E788D">
      <w:pPr>
        <w:pBdr>
          <w:bottom w:val="single" w:sz="4" w:space="1" w:color="auto"/>
        </w:pBdr>
        <w:rPr>
          <w:rFonts w:ascii="Arial" w:hAnsi="Arial" w:cs="Arial"/>
          <w:b/>
          <w:i/>
        </w:rPr>
      </w:pPr>
    </w:p>
    <w:p w14:paraId="6A6DDC72" w14:textId="473C3829" w:rsidR="00CD2B7A" w:rsidRDefault="000E788D" w:rsidP="00137BC2">
      <w:pPr>
        <w:pBdr>
          <w:bottom w:val="single" w:sz="4" w:space="1" w:color="auto"/>
        </w:pBdr>
        <w:ind w:firstLine="720"/>
        <w:rPr>
          <w:rFonts w:ascii="Arial" w:hAnsi="Arial" w:cs="Arial"/>
          <w:b/>
        </w:rPr>
      </w:pPr>
      <w:r w:rsidRPr="003A3BAC">
        <w:rPr>
          <w:rFonts w:ascii="Arial" w:hAnsi="Arial" w:cs="Arial"/>
          <w:b/>
        </w:rPr>
        <w:t>Tim</w:t>
      </w:r>
      <w:r w:rsidR="003172F8" w:rsidRPr="003A3BAC">
        <w:rPr>
          <w:rFonts w:ascii="Arial" w:hAnsi="Arial" w:cs="Arial"/>
          <w:b/>
        </w:rPr>
        <w:t xml:space="preserve">e: </w:t>
      </w:r>
      <w:r w:rsidR="003A3BAC" w:rsidRPr="003A3BAC">
        <w:rPr>
          <w:rFonts w:ascii="Arial" w:hAnsi="Arial" w:cs="Arial"/>
          <w:b/>
        </w:rPr>
        <w:t>5</w:t>
      </w:r>
      <w:r w:rsidR="00BF5692" w:rsidRPr="003A3BAC">
        <w:rPr>
          <w:rFonts w:ascii="Arial" w:hAnsi="Arial" w:cs="Arial"/>
          <w:b/>
        </w:rPr>
        <w:t xml:space="preserve"> minutes reading time and</w:t>
      </w:r>
      <w:r w:rsidR="003172F8" w:rsidRPr="003A3BAC">
        <w:rPr>
          <w:rFonts w:ascii="Arial" w:hAnsi="Arial" w:cs="Arial"/>
          <w:b/>
        </w:rPr>
        <w:t xml:space="preserve"> </w:t>
      </w:r>
      <w:r w:rsidR="003A3BAC" w:rsidRPr="003A3BAC">
        <w:rPr>
          <w:rFonts w:ascii="Arial" w:hAnsi="Arial" w:cs="Arial"/>
          <w:b/>
        </w:rPr>
        <w:t>45</w:t>
      </w:r>
      <w:r w:rsidR="00BF5692" w:rsidRPr="003A3BAC">
        <w:rPr>
          <w:rFonts w:ascii="Arial" w:hAnsi="Arial" w:cs="Arial"/>
          <w:b/>
        </w:rPr>
        <w:t xml:space="preserve"> </w:t>
      </w:r>
      <w:r w:rsidRPr="003A3BAC">
        <w:rPr>
          <w:rFonts w:ascii="Arial" w:hAnsi="Arial" w:cs="Arial"/>
          <w:b/>
        </w:rPr>
        <w:t>minutes working time.</w:t>
      </w:r>
      <w:r w:rsidRPr="00137BC2">
        <w:rPr>
          <w:rFonts w:ascii="Arial" w:hAnsi="Arial" w:cs="Arial"/>
          <w:b/>
        </w:rPr>
        <w:t xml:space="preserve"> </w:t>
      </w:r>
    </w:p>
    <w:p w14:paraId="64B32BA3" w14:textId="77777777" w:rsidR="00137BC2" w:rsidRPr="00137BC2" w:rsidRDefault="00137BC2" w:rsidP="00137BC2">
      <w:pPr>
        <w:pBdr>
          <w:bottom w:val="single" w:sz="4" w:space="1" w:color="auto"/>
        </w:pBdr>
        <w:ind w:firstLine="720"/>
        <w:rPr>
          <w:rFonts w:ascii="Arial" w:hAnsi="Arial" w:cs="Arial"/>
          <w:b/>
        </w:rPr>
      </w:pPr>
    </w:p>
    <w:p w14:paraId="2250340C" w14:textId="37C5BB08" w:rsidR="00CD2B7A" w:rsidRPr="00137BC2" w:rsidRDefault="00CD2B7A" w:rsidP="00FC05C9">
      <w:pPr>
        <w:spacing w:before="100" w:beforeAutospacing="1" w:after="100" w:afterAutospacing="1"/>
        <w:jc w:val="both"/>
        <w:rPr>
          <w:rFonts w:ascii="Arial" w:eastAsiaTheme="minorHAnsi" w:hAnsi="Arial" w:cs="Arial"/>
          <w:b/>
          <w:lang w:eastAsia="en-US"/>
        </w:rPr>
      </w:pPr>
      <w:r w:rsidRPr="00137BC2">
        <w:rPr>
          <w:rFonts w:ascii="Arial" w:eastAsiaTheme="minorHAnsi" w:hAnsi="Arial" w:cs="Arial"/>
          <w:b/>
          <w:lang w:eastAsia="en-US"/>
        </w:rPr>
        <w:t>Section 1: Multiple Choice</w:t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  <w:t xml:space="preserve">       (5 marks)</w:t>
      </w:r>
    </w:p>
    <w:p w14:paraId="5EA44B16" w14:textId="1E76FF85" w:rsidR="00137BC2" w:rsidRPr="00137BC2" w:rsidRDefault="00137BC2" w:rsidP="00137BC2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 w:rsidRPr="00137BC2">
        <w:rPr>
          <w:rFonts w:ascii="Arial" w:eastAsiaTheme="minorHAnsi" w:hAnsi="Arial" w:cs="Arial"/>
          <w:lang w:eastAsia="en-US"/>
        </w:rPr>
        <w:t>On what date was Australia federated?</w:t>
      </w:r>
    </w:p>
    <w:p w14:paraId="0FA4051A" w14:textId="489DE8C0" w:rsidR="00137BC2" w:rsidRP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1434" w:hanging="357"/>
        <w:jc w:val="both"/>
        <w:rPr>
          <w:rFonts w:ascii="Arial" w:eastAsiaTheme="minorHAnsi" w:hAnsi="Arial" w:cs="Arial"/>
          <w:lang w:eastAsia="en-US"/>
        </w:rPr>
      </w:pPr>
      <w:r w:rsidRPr="00137BC2">
        <w:rPr>
          <w:rFonts w:ascii="Arial" w:eastAsiaTheme="minorHAnsi" w:hAnsi="Arial" w:cs="Arial"/>
          <w:lang w:eastAsia="en-US"/>
        </w:rPr>
        <w:t>1</w:t>
      </w:r>
      <w:r w:rsidRPr="00137BC2">
        <w:rPr>
          <w:rFonts w:ascii="Arial" w:eastAsiaTheme="minorHAnsi" w:hAnsi="Arial" w:cs="Arial"/>
          <w:vertAlign w:val="superscript"/>
          <w:lang w:eastAsia="en-US"/>
        </w:rPr>
        <w:t>st</w:t>
      </w:r>
      <w:r w:rsidRPr="00137BC2">
        <w:rPr>
          <w:rFonts w:ascii="Arial" w:eastAsiaTheme="minorHAnsi" w:hAnsi="Arial" w:cs="Arial"/>
          <w:lang w:eastAsia="en-US"/>
        </w:rPr>
        <w:t xml:space="preserve"> January 1900</w:t>
      </w:r>
    </w:p>
    <w:p w14:paraId="31775689" w14:textId="3F347CCA" w:rsidR="00137BC2" w:rsidRP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1434" w:hanging="357"/>
        <w:jc w:val="both"/>
        <w:rPr>
          <w:rFonts w:ascii="Arial" w:eastAsiaTheme="minorHAnsi" w:hAnsi="Arial" w:cs="Arial"/>
          <w:lang w:eastAsia="en-US"/>
        </w:rPr>
      </w:pPr>
      <w:r w:rsidRPr="00137BC2">
        <w:rPr>
          <w:rFonts w:ascii="Arial" w:eastAsiaTheme="minorHAnsi" w:hAnsi="Arial" w:cs="Arial"/>
          <w:lang w:eastAsia="en-US"/>
        </w:rPr>
        <w:t>1</w:t>
      </w:r>
      <w:r w:rsidRPr="00137BC2">
        <w:rPr>
          <w:rFonts w:ascii="Arial" w:eastAsiaTheme="minorHAnsi" w:hAnsi="Arial" w:cs="Arial"/>
          <w:vertAlign w:val="superscript"/>
          <w:lang w:eastAsia="en-US"/>
        </w:rPr>
        <w:t>st</w:t>
      </w:r>
      <w:r w:rsidRPr="00137BC2">
        <w:rPr>
          <w:rFonts w:ascii="Arial" w:eastAsiaTheme="minorHAnsi" w:hAnsi="Arial" w:cs="Arial"/>
          <w:lang w:eastAsia="en-US"/>
        </w:rPr>
        <w:t xml:space="preserve"> January 1901</w:t>
      </w:r>
    </w:p>
    <w:p w14:paraId="5BA425AD" w14:textId="07F51DB0" w:rsidR="00137BC2" w:rsidRP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1434" w:hanging="357"/>
        <w:jc w:val="both"/>
        <w:rPr>
          <w:rFonts w:ascii="Arial" w:eastAsiaTheme="minorHAnsi" w:hAnsi="Arial" w:cs="Arial"/>
          <w:lang w:eastAsia="en-US"/>
        </w:rPr>
      </w:pPr>
      <w:r w:rsidRPr="00137BC2">
        <w:rPr>
          <w:rFonts w:ascii="Arial" w:eastAsiaTheme="minorHAnsi" w:hAnsi="Arial" w:cs="Arial"/>
          <w:lang w:eastAsia="en-US"/>
        </w:rPr>
        <w:t>26</w:t>
      </w:r>
      <w:r w:rsidRPr="00137BC2">
        <w:rPr>
          <w:rFonts w:ascii="Arial" w:eastAsiaTheme="minorHAnsi" w:hAnsi="Arial" w:cs="Arial"/>
          <w:vertAlign w:val="superscript"/>
          <w:lang w:eastAsia="en-US"/>
        </w:rPr>
        <w:t>th</w:t>
      </w:r>
      <w:r w:rsidRPr="00137BC2">
        <w:rPr>
          <w:rFonts w:ascii="Arial" w:eastAsiaTheme="minorHAnsi" w:hAnsi="Arial" w:cs="Arial"/>
          <w:lang w:eastAsia="en-US"/>
        </w:rPr>
        <w:t xml:space="preserve"> January 1901</w:t>
      </w:r>
    </w:p>
    <w:p w14:paraId="6180AB52" w14:textId="5FE17637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1434" w:hanging="357"/>
        <w:jc w:val="both"/>
        <w:rPr>
          <w:rFonts w:ascii="Arial" w:eastAsiaTheme="minorHAnsi" w:hAnsi="Arial" w:cs="Arial"/>
          <w:lang w:eastAsia="en-US"/>
        </w:rPr>
      </w:pPr>
      <w:r w:rsidRPr="00137BC2">
        <w:rPr>
          <w:rFonts w:ascii="Arial" w:eastAsiaTheme="minorHAnsi" w:hAnsi="Arial" w:cs="Arial"/>
          <w:lang w:eastAsia="en-US"/>
        </w:rPr>
        <w:t>25</w:t>
      </w:r>
      <w:r w:rsidRPr="00137BC2">
        <w:rPr>
          <w:rFonts w:ascii="Arial" w:eastAsiaTheme="minorHAnsi" w:hAnsi="Arial" w:cs="Arial"/>
          <w:vertAlign w:val="superscript"/>
          <w:lang w:eastAsia="en-US"/>
        </w:rPr>
        <w:t>th</w:t>
      </w:r>
      <w:r w:rsidRPr="00137BC2">
        <w:rPr>
          <w:rFonts w:ascii="Arial" w:eastAsiaTheme="minorHAnsi" w:hAnsi="Arial" w:cs="Arial"/>
          <w:lang w:eastAsia="en-US"/>
        </w:rPr>
        <w:t xml:space="preserve"> April 1901</w:t>
      </w:r>
    </w:p>
    <w:p w14:paraId="7F2560A7" w14:textId="77777777" w:rsidR="00137BC2" w:rsidRDefault="00137BC2" w:rsidP="00137BC2">
      <w:pPr>
        <w:pStyle w:val="ListParagraph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</w:p>
    <w:p w14:paraId="6780F30C" w14:textId="27764442" w:rsidR="00137BC2" w:rsidRDefault="00137BC2" w:rsidP="00137BC2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How is the Australian Constitution changed?</w:t>
      </w:r>
    </w:p>
    <w:p w14:paraId="1F234762" w14:textId="164D36AA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Through a referendum, a vote of the Australian electors</w:t>
      </w:r>
    </w:p>
    <w:p w14:paraId="77425C7E" w14:textId="5395D7BC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Through parliament voting</w:t>
      </w:r>
    </w:p>
    <w:p w14:paraId="368218F8" w14:textId="639774F9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Prime Minister changes the Constitution</w:t>
      </w:r>
    </w:p>
    <w:p w14:paraId="446F4D52" w14:textId="422A049C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The Queen changes the Constitution </w:t>
      </w:r>
    </w:p>
    <w:p w14:paraId="08274749" w14:textId="77777777" w:rsidR="00137BC2" w:rsidRDefault="00137BC2" w:rsidP="00137BC2">
      <w:pPr>
        <w:pStyle w:val="ListParagraph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</w:p>
    <w:p w14:paraId="60FFA452" w14:textId="65E665ED" w:rsidR="00137BC2" w:rsidRDefault="00137BC2" w:rsidP="00137BC2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three branches of the Australian government are:</w:t>
      </w:r>
    </w:p>
    <w:p w14:paraId="52E12DF5" w14:textId="22879132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courts, police and community</w:t>
      </w:r>
    </w:p>
    <w:p w14:paraId="45D9F93D" w14:textId="22C4CF90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federal, state and local government</w:t>
      </w:r>
    </w:p>
    <w:p w14:paraId="735B8FEA" w14:textId="794BC074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courts, federal and state government</w:t>
      </w:r>
    </w:p>
    <w:p w14:paraId="6A2324E3" w14:textId="1965EB57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parliament/legislature, executive, judiciary</w:t>
      </w:r>
    </w:p>
    <w:p w14:paraId="25DA94A5" w14:textId="77777777" w:rsidR="00137BC2" w:rsidRDefault="00137BC2" w:rsidP="00137BC2">
      <w:pPr>
        <w:pStyle w:val="ListParagraph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</w:p>
    <w:p w14:paraId="760226B8" w14:textId="4D853995" w:rsidR="00137BC2" w:rsidRDefault="00137BC2" w:rsidP="00137BC2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three levels of government are:</w:t>
      </w:r>
    </w:p>
    <w:p w14:paraId="2F92946C" w14:textId="77777777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courts, police and community</w:t>
      </w:r>
    </w:p>
    <w:p w14:paraId="2554CCED" w14:textId="77777777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federal, state and local government</w:t>
      </w:r>
    </w:p>
    <w:p w14:paraId="414663D5" w14:textId="77777777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courts, federal and state government</w:t>
      </w:r>
    </w:p>
    <w:p w14:paraId="248E8F70" w14:textId="2AF3E3D1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parliament/legislature, executive, judiciary</w:t>
      </w:r>
    </w:p>
    <w:p w14:paraId="4E137285" w14:textId="77777777" w:rsidR="00753674" w:rsidRDefault="00753674" w:rsidP="00753674">
      <w:pPr>
        <w:pStyle w:val="ListParagraph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</w:p>
    <w:p w14:paraId="69779AAC" w14:textId="44D8D941" w:rsidR="00137BC2" w:rsidRDefault="00753674" w:rsidP="00137BC2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parliament is made up of:</w:t>
      </w:r>
    </w:p>
    <w:p w14:paraId="4C686E5A" w14:textId="70E7FDE9" w:rsidR="00753674" w:rsidRDefault="00753674" w:rsidP="00753674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courts and cabinet</w:t>
      </w:r>
    </w:p>
    <w:p w14:paraId="0F04C3D1" w14:textId="72BE9839" w:rsidR="00753674" w:rsidRDefault="00753674" w:rsidP="00753674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House of Representatives and the Senate</w:t>
      </w:r>
    </w:p>
    <w:p w14:paraId="14E2AFCE" w14:textId="0C4F938B" w:rsidR="00753674" w:rsidRDefault="00753674" w:rsidP="00753674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Senate and the cabinet</w:t>
      </w:r>
    </w:p>
    <w:p w14:paraId="63DBF770" w14:textId="3978F1F6" w:rsidR="00753674" w:rsidRPr="00137BC2" w:rsidRDefault="00753674" w:rsidP="00753674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Prime Minister and the House of Representatives</w:t>
      </w:r>
    </w:p>
    <w:p w14:paraId="224042B3" w14:textId="60C81EEB" w:rsidR="00CD2B7A" w:rsidRPr="00753674" w:rsidRDefault="00CD2B7A" w:rsidP="00753674">
      <w:pPr>
        <w:spacing w:before="100" w:beforeAutospacing="1" w:after="100" w:afterAutospacing="1"/>
        <w:jc w:val="both"/>
        <w:rPr>
          <w:rFonts w:ascii="Arial" w:eastAsiaTheme="minorHAnsi" w:hAnsi="Arial" w:cs="Arial"/>
          <w:b/>
          <w:lang w:eastAsia="en-US"/>
        </w:rPr>
      </w:pPr>
      <w:r w:rsidRPr="00753674">
        <w:rPr>
          <w:rFonts w:ascii="Arial" w:eastAsiaTheme="minorHAnsi" w:hAnsi="Arial" w:cs="Arial"/>
          <w:b/>
          <w:lang w:eastAsia="en-US"/>
        </w:rPr>
        <w:lastRenderedPageBreak/>
        <w:t>Sect</w:t>
      </w:r>
      <w:r w:rsidR="00753674">
        <w:rPr>
          <w:rFonts w:ascii="Arial" w:eastAsiaTheme="minorHAnsi" w:hAnsi="Arial" w:cs="Arial"/>
          <w:b/>
          <w:lang w:eastAsia="en-US"/>
        </w:rPr>
        <w:t>i</w:t>
      </w:r>
      <w:r w:rsidRPr="00753674">
        <w:rPr>
          <w:rFonts w:ascii="Arial" w:eastAsiaTheme="minorHAnsi" w:hAnsi="Arial" w:cs="Arial"/>
          <w:b/>
          <w:lang w:eastAsia="en-US"/>
        </w:rPr>
        <w:t>on 2: Short answer</w:t>
      </w:r>
    </w:p>
    <w:p w14:paraId="6EFFBB4E" w14:textId="7D3B3039" w:rsidR="00CD2B7A" w:rsidRPr="00753674" w:rsidRDefault="00CD2B7A" w:rsidP="0075367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753674">
        <w:rPr>
          <w:rFonts w:ascii="Arial" w:hAnsi="Arial" w:cs="Arial"/>
          <w:b/>
        </w:rPr>
        <w:t>List</w:t>
      </w:r>
      <w:r w:rsidRPr="00753674">
        <w:rPr>
          <w:rFonts w:ascii="Arial" w:hAnsi="Arial" w:cs="Arial"/>
        </w:rPr>
        <w:t xml:space="preserve"> the six Civics and Cit</w:t>
      </w:r>
      <w:r w:rsidR="00753674">
        <w:rPr>
          <w:rFonts w:ascii="Arial" w:hAnsi="Arial" w:cs="Arial"/>
        </w:rPr>
        <w:t>izenship key concepts.</w:t>
      </w:r>
      <w:r w:rsidR="00753674">
        <w:rPr>
          <w:rFonts w:ascii="Arial" w:hAnsi="Arial" w:cs="Arial"/>
        </w:rPr>
        <w:tab/>
      </w:r>
      <w:r w:rsidR="00753674">
        <w:rPr>
          <w:rFonts w:ascii="Arial" w:hAnsi="Arial" w:cs="Arial"/>
        </w:rPr>
        <w:tab/>
      </w:r>
      <w:r w:rsidR="00753674">
        <w:rPr>
          <w:rFonts w:ascii="Arial" w:hAnsi="Arial" w:cs="Arial"/>
        </w:rPr>
        <w:tab/>
        <w:t xml:space="preserve">      </w:t>
      </w:r>
      <w:r w:rsidRPr="00753674">
        <w:rPr>
          <w:rFonts w:ascii="Arial" w:hAnsi="Arial" w:cs="Arial"/>
        </w:rPr>
        <w:t xml:space="preserve"> </w:t>
      </w:r>
      <w:r w:rsidRPr="00753674">
        <w:rPr>
          <w:rFonts w:ascii="Arial" w:hAnsi="Arial" w:cs="Arial"/>
          <w:b/>
        </w:rPr>
        <w:t>(6 marks)</w:t>
      </w:r>
    </w:p>
    <w:p w14:paraId="7E88697A" w14:textId="77777777" w:rsidR="00753674" w:rsidRDefault="00753674" w:rsidP="00753674">
      <w:pPr>
        <w:spacing w:line="360" w:lineRule="auto"/>
        <w:ind w:left="426"/>
        <w:rPr>
          <w:rFonts w:ascii="Arial" w:hAnsi="Arial" w:cs="Arial"/>
          <w:u w:val="single"/>
        </w:rPr>
      </w:pPr>
    </w:p>
    <w:p w14:paraId="6C0E4B05" w14:textId="4F5EAFBB" w:rsidR="00753674" w:rsidRPr="009132D1" w:rsidRDefault="00753674" w:rsidP="009132D1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7B60E610" w14:textId="77777777" w:rsidR="00753674" w:rsidRPr="009132D1" w:rsidRDefault="00753674" w:rsidP="009132D1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4F66FFB4" w14:textId="77777777" w:rsidR="00753674" w:rsidRPr="009132D1" w:rsidRDefault="00753674" w:rsidP="009132D1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3D6C7B07" w14:textId="77777777" w:rsidR="00753674" w:rsidRPr="009132D1" w:rsidRDefault="00753674" w:rsidP="009132D1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05B87ED5" w14:textId="77777777" w:rsidR="00753674" w:rsidRPr="009132D1" w:rsidRDefault="00753674" w:rsidP="009132D1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11E66934" w14:textId="77777777" w:rsidR="00753674" w:rsidRPr="009132D1" w:rsidRDefault="00753674" w:rsidP="009132D1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62B600D4" w14:textId="0DC50231" w:rsidR="00753674" w:rsidRDefault="00753674" w:rsidP="00753674">
      <w:pPr>
        <w:pStyle w:val="ListParagraph"/>
        <w:rPr>
          <w:rFonts w:ascii="Arial" w:hAnsi="Arial" w:cs="Arial"/>
        </w:rPr>
      </w:pPr>
    </w:p>
    <w:p w14:paraId="59F1CBA5" w14:textId="0572D56D" w:rsidR="00ED3DB6" w:rsidRDefault="00ED3DB6" w:rsidP="00ED3DB6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Choose </w:t>
      </w:r>
      <w:r>
        <w:rPr>
          <w:rFonts w:ascii="Arial" w:hAnsi="Arial" w:cs="Arial"/>
          <w:b/>
        </w:rPr>
        <w:t xml:space="preserve">one </w:t>
      </w:r>
      <w:r>
        <w:rPr>
          <w:rFonts w:ascii="Arial" w:hAnsi="Arial" w:cs="Arial"/>
        </w:rPr>
        <w:t xml:space="preserve">of the Civics and Citizenship key concepts. </w:t>
      </w:r>
      <w:r>
        <w:rPr>
          <w:rFonts w:ascii="Arial" w:hAnsi="Arial" w:cs="Arial"/>
          <w:b/>
        </w:rPr>
        <w:t xml:space="preserve">Define </w:t>
      </w:r>
      <w:r>
        <w:rPr>
          <w:rFonts w:ascii="Arial" w:hAnsi="Arial" w:cs="Arial"/>
        </w:rPr>
        <w:t>the key concept and provide a Civics and Citizenship-related example to support your definition.</w:t>
      </w:r>
    </w:p>
    <w:p w14:paraId="2172662E" w14:textId="2329AA8E" w:rsidR="00ED3DB6" w:rsidRDefault="00ED3DB6" w:rsidP="00ED3DB6">
      <w:pPr>
        <w:ind w:left="79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(3 marks)</w:t>
      </w:r>
    </w:p>
    <w:p w14:paraId="4986C162" w14:textId="77777777" w:rsidR="00ED3DB6" w:rsidRDefault="00ED3DB6" w:rsidP="00ED3DB6">
      <w:pPr>
        <w:tabs>
          <w:tab w:val="left" w:pos="2132"/>
        </w:tabs>
        <w:spacing w:line="360" w:lineRule="auto"/>
        <w:ind w:left="141" w:firstLine="1"/>
        <w:rPr>
          <w:rFonts w:ascii="Arial" w:hAnsi="Arial" w:cs="Arial"/>
          <w:u w:val="single"/>
        </w:rPr>
      </w:pP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</w:p>
    <w:p w14:paraId="34D23CE7" w14:textId="07DE567C" w:rsidR="00ED3DB6" w:rsidRPr="00ED3DB6" w:rsidRDefault="00ED3DB6" w:rsidP="00ED3DB6">
      <w:pPr>
        <w:tabs>
          <w:tab w:val="left" w:pos="2132"/>
        </w:tabs>
        <w:spacing w:line="360" w:lineRule="auto"/>
        <w:ind w:left="141" w:firstLine="1"/>
        <w:rPr>
          <w:rFonts w:ascii="Arial" w:hAnsi="Arial" w:cs="Arial"/>
          <w:u w:val="single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</w:t>
      </w:r>
    </w:p>
    <w:p w14:paraId="42AA989C" w14:textId="77777777" w:rsidR="00ED3DB6" w:rsidRPr="00ED3DB6" w:rsidRDefault="00ED3DB6" w:rsidP="00ED3DB6">
      <w:pPr>
        <w:pStyle w:val="ListParagraph"/>
        <w:rPr>
          <w:rFonts w:ascii="Arial" w:hAnsi="Arial" w:cs="Arial"/>
        </w:rPr>
      </w:pPr>
    </w:p>
    <w:p w14:paraId="169CB693" w14:textId="4CAA3E98" w:rsidR="00753674" w:rsidRDefault="00E04ACC" w:rsidP="0075367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753674">
        <w:rPr>
          <w:rFonts w:ascii="Arial" w:hAnsi="Arial" w:cs="Arial"/>
          <w:b/>
        </w:rPr>
        <w:t>List</w:t>
      </w:r>
      <w:r w:rsidRPr="00753674">
        <w:rPr>
          <w:rFonts w:ascii="Arial" w:hAnsi="Arial" w:cs="Arial"/>
        </w:rPr>
        <w:t xml:space="preserve"> the</w:t>
      </w:r>
      <w:r w:rsidR="009132D1">
        <w:rPr>
          <w:rFonts w:ascii="Arial" w:hAnsi="Arial" w:cs="Arial"/>
        </w:rPr>
        <w:t xml:space="preserve"> seven</w:t>
      </w:r>
      <w:r w:rsidRPr="00753674">
        <w:rPr>
          <w:rFonts w:ascii="Arial" w:hAnsi="Arial" w:cs="Arial"/>
        </w:rPr>
        <w:t xml:space="preserve"> democratic freedoms </w:t>
      </w:r>
      <w:r w:rsidR="00D525A4" w:rsidRPr="00753674">
        <w:rPr>
          <w:rFonts w:ascii="Arial" w:hAnsi="Arial" w:cs="Arial"/>
        </w:rPr>
        <w:t xml:space="preserve">that are valued and upheld within Australia.    </w:t>
      </w:r>
    </w:p>
    <w:p w14:paraId="0B7C8A70" w14:textId="455B30A3" w:rsidR="0075336C" w:rsidRPr="00753674" w:rsidRDefault="00753674" w:rsidP="00753674">
      <w:pPr>
        <w:pStyle w:val="ListParagraph"/>
        <w:ind w:left="79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</w:t>
      </w:r>
      <w:r w:rsidR="00D525A4" w:rsidRPr="00753674">
        <w:rPr>
          <w:rFonts w:ascii="Arial" w:hAnsi="Arial" w:cs="Arial"/>
          <w:b/>
        </w:rPr>
        <w:t>(7</w:t>
      </w:r>
      <w:r w:rsidR="001C014C" w:rsidRPr="00753674">
        <w:rPr>
          <w:rFonts w:ascii="Arial" w:hAnsi="Arial" w:cs="Arial"/>
          <w:b/>
        </w:rPr>
        <w:t xml:space="preserve"> marks) </w:t>
      </w:r>
    </w:p>
    <w:p w14:paraId="132B13CE" w14:textId="2D6C4252" w:rsidR="0075336C" w:rsidRPr="009132D1" w:rsidRDefault="00D525A4" w:rsidP="009132D1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4970829E" w14:textId="77777777" w:rsidR="00D525A4" w:rsidRPr="009132D1" w:rsidRDefault="00D525A4" w:rsidP="009132D1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7C4FB565" w14:textId="77777777" w:rsidR="00D525A4" w:rsidRPr="009132D1" w:rsidRDefault="00D525A4" w:rsidP="009132D1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18EEE745" w14:textId="77777777" w:rsidR="00D525A4" w:rsidRPr="009132D1" w:rsidRDefault="00D525A4" w:rsidP="009132D1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202AF40C" w14:textId="77777777" w:rsidR="00D525A4" w:rsidRPr="009132D1" w:rsidRDefault="00D525A4" w:rsidP="009132D1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2AE129C2" w14:textId="77777777" w:rsidR="00D525A4" w:rsidRPr="009132D1" w:rsidRDefault="00D525A4" w:rsidP="009132D1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1B0BB033" w14:textId="77777777" w:rsidR="00D525A4" w:rsidRPr="009132D1" w:rsidRDefault="00D525A4" w:rsidP="009132D1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4CE6647F" w14:textId="77777777" w:rsidR="00651A04" w:rsidRPr="00137BC2" w:rsidRDefault="00651A04" w:rsidP="009E0B22">
      <w:pPr>
        <w:ind w:left="360"/>
        <w:rPr>
          <w:rFonts w:ascii="Arial" w:hAnsi="Arial" w:cs="Arial"/>
          <w:u w:val="single"/>
        </w:rPr>
      </w:pPr>
    </w:p>
    <w:p w14:paraId="29E9ADC8" w14:textId="77777777" w:rsidR="00111709" w:rsidRPr="00137BC2" w:rsidRDefault="00111709" w:rsidP="00111709">
      <w:pPr>
        <w:pStyle w:val="ListParagraph"/>
        <w:tabs>
          <w:tab w:val="left" w:pos="2132"/>
        </w:tabs>
        <w:spacing w:line="360" w:lineRule="auto"/>
        <w:ind w:left="142"/>
        <w:rPr>
          <w:rFonts w:ascii="Arial" w:hAnsi="Arial" w:cs="Arial"/>
          <w:b/>
        </w:rPr>
      </w:pPr>
    </w:p>
    <w:p w14:paraId="3AD6B7A6" w14:textId="7DBA020F" w:rsidR="001C014C" w:rsidRPr="00753674" w:rsidRDefault="00D525A4" w:rsidP="00753674">
      <w:pPr>
        <w:pStyle w:val="ListParagraph"/>
        <w:numPr>
          <w:ilvl w:val="0"/>
          <w:numId w:val="28"/>
        </w:numPr>
        <w:tabs>
          <w:tab w:val="left" w:pos="2132"/>
        </w:tabs>
        <w:spacing w:line="360" w:lineRule="auto"/>
        <w:rPr>
          <w:rFonts w:ascii="Arial" w:hAnsi="Arial" w:cs="Arial"/>
          <w:b/>
        </w:rPr>
      </w:pPr>
      <w:r w:rsidRPr="00753674">
        <w:rPr>
          <w:rFonts w:ascii="Arial" w:hAnsi="Arial" w:cs="Arial"/>
          <w:b/>
        </w:rPr>
        <w:t>Describe</w:t>
      </w:r>
      <w:r w:rsidR="0075336C" w:rsidRPr="00753674">
        <w:rPr>
          <w:rFonts w:ascii="Arial" w:hAnsi="Arial" w:cs="Arial"/>
        </w:rPr>
        <w:t xml:space="preserve"> </w:t>
      </w:r>
      <w:r w:rsidR="004506B2" w:rsidRPr="00753674">
        <w:rPr>
          <w:rFonts w:ascii="Arial" w:hAnsi="Arial" w:cs="Arial"/>
        </w:rPr>
        <w:t xml:space="preserve">the </w:t>
      </w:r>
      <w:r w:rsidRPr="00753674">
        <w:rPr>
          <w:rFonts w:ascii="Arial" w:hAnsi="Arial" w:cs="Arial"/>
        </w:rPr>
        <w:t>significance of the Magna Carta in terms of democracy.</w:t>
      </w:r>
      <w:r w:rsidR="004506B2" w:rsidRPr="00753674">
        <w:rPr>
          <w:rFonts w:ascii="Arial" w:hAnsi="Arial" w:cs="Arial"/>
        </w:rPr>
        <w:t xml:space="preserve"> </w:t>
      </w:r>
      <w:r w:rsidR="00753674">
        <w:rPr>
          <w:rFonts w:ascii="Arial" w:hAnsi="Arial" w:cs="Arial"/>
        </w:rPr>
        <w:t xml:space="preserve">   </w:t>
      </w:r>
      <w:r w:rsidRPr="00753674">
        <w:rPr>
          <w:rFonts w:ascii="Arial" w:hAnsi="Arial" w:cs="Arial"/>
        </w:rPr>
        <w:t xml:space="preserve"> </w:t>
      </w:r>
      <w:r w:rsidRPr="00753674">
        <w:rPr>
          <w:rFonts w:ascii="Arial" w:hAnsi="Arial" w:cs="Arial"/>
          <w:b/>
        </w:rPr>
        <w:t>(3 marks)</w:t>
      </w:r>
      <w:r w:rsidR="001C014C" w:rsidRPr="00753674">
        <w:rPr>
          <w:rFonts w:ascii="Arial" w:hAnsi="Arial" w:cs="Arial"/>
          <w:b/>
        </w:rPr>
        <w:t xml:space="preserve"> </w:t>
      </w:r>
    </w:p>
    <w:p w14:paraId="2E556E50" w14:textId="6CAB0063" w:rsidR="00E01B86" w:rsidRPr="00ED3DB6" w:rsidRDefault="0075336C" w:rsidP="00E01B86">
      <w:pPr>
        <w:tabs>
          <w:tab w:val="left" w:pos="2132"/>
        </w:tabs>
        <w:spacing w:line="360" w:lineRule="auto"/>
        <w:ind w:left="141" w:firstLine="1"/>
        <w:rPr>
          <w:rFonts w:ascii="Arial" w:hAnsi="Arial" w:cs="Arial"/>
          <w:u w:val="single"/>
        </w:rPr>
      </w:pP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  <w:r w:rsidRPr="00ED3DB6">
        <w:rPr>
          <w:rFonts w:ascii="Arial" w:hAnsi="Arial" w:cs="Arial"/>
          <w:u w:val="single"/>
        </w:rPr>
        <w:tab/>
      </w:r>
    </w:p>
    <w:p w14:paraId="773AD065" w14:textId="67D22D43" w:rsidR="00ED3DB6" w:rsidRPr="00ED3DB6" w:rsidRDefault="00ED3DB6" w:rsidP="00E01B86">
      <w:pPr>
        <w:tabs>
          <w:tab w:val="left" w:pos="2132"/>
        </w:tabs>
        <w:spacing w:line="360" w:lineRule="auto"/>
        <w:ind w:left="141" w:firstLine="1"/>
        <w:rPr>
          <w:rFonts w:ascii="Arial" w:hAnsi="Arial" w:cs="Arial"/>
        </w:rPr>
      </w:pPr>
      <w:r w:rsidRPr="00ED3DB6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</w:t>
      </w:r>
    </w:p>
    <w:p w14:paraId="3692F979" w14:textId="77777777" w:rsidR="007C0461" w:rsidRPr="00137BC2" w:rsidRDefault="007C0461" w:rsidP="00E01B86">
      <w:pPr>
        <w:tabs>
          <w:tab w:val="left" w:pos="2132"/>
        </w:tabs>
        <w:spacing w:line="360" w:lineRule="auto"/>
        <w:ind w:left="141" w:firstLine="1"/>
        <w:rPr>
          <w:rFonts w:ascii="Arial" w:hAnsi="Arial" w:cs="Arial"/>
          <w:u w:val="single"/>
        </w:rPr>
      </w:pPr>
    </w:p>
    <w:p w14:paraId="33181E97" w14:textId="49A7AB3E" w:rsidR="001C014C" w:rsidRPr="00ED3DB6" w:rsidRDefault="00ED3DB6" w:rsidP="00ED3DB6">
      <w:pPr>
        <w:pStyle w:val="ListParagraph"/>
        <w:numPr>
          <w:ilvl w:val="0"/>
          <w:numId w:val="28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Define </w:t>
      </w:r>
      <w:r>
        <w:rPr>
          <w:rFonts w:ascii="Arial" w:hAnsi="Arial" w:cs="Arial"/>
        </w:rPr>
        <w:t>‘Constitution’. Use an example to support your definition.</w:t>
      </w:r>
      <w:r w:rsidR="004506B2" w:rsidRPr="00ED3DB6">
        <w:rPr>
          <w:rFonts w:ascii="Arial" w:hAnsi="Arial" w:cs="Arial"/>
        </w:rPr>
        <w:t xml:space="preserve"> </w:t>
      </w:r>
      <w:r w:rsidR="001C014C" w:rsidRPr="00ED3DB6">
        <w:rPr>
          <w:rFonts w:ascii="Arial" w:hAnsi="Arial" w:cs="Arial"/>
        </w:rPr>
        <w:tab/>
      </w:r>
      <w:r w:rsidR="006A2A8A" w:rsidRPr="00ED3D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  <w:b/>
        </w:rPr>
        <w:t>(</w:t>
      </w:r>
      <w:r w:rsidRPr="00ED3DB6">
        <w:rPr>
          <w:rFonts w:ascii="Arial" w:hAnsi="Arial" w:cs="Arial"/>
          <w:b/>
        </w:rPr>
        <w:t>3 marks)</w:t>
      </w:r>
      <w:r>
        <w:rPr>
          <w:rFonts w:ascii="Arial" w:hAnsi="Arial" w:cs="Arial"/>
        </w:rPr>
        <w:t xml:space="preserve"> </w:t>
      </w:r>
      <w:r w:rsidR="006A2A8A" w:rsidRPr="00ED3DB6"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 xml:space="preserve">                      </w:t>
      </w:r>
      <w:r w:rsidR="001C014C" w:rsidRPr="00ED3DB6">
        <w:rPr>
          <w:rFonts w:ascii="Arial" w:hAnsi="Arial" w:cs="Arial"/>
        </w:rPr>
        <w:tab/>
      </w:r>
      <w:r w:rsidR="001C014C" w:rsidRPr="00ED3DB6">
        <w:rPr>
          <w:rFonts w:ascii="Arial" w:hAnsi="Arial" w:cs="Arial"/>
        </w:rPr>
        <w:tab/>
      </w:r>
      <w:r w:rsidR="001C014C" w:rsidRPr="00ED3DB6">
        <w:rPr>
          <w:rFonts w:ascii="Arial" w:hAnsi="Arial" w:cs="Arial"/>
        </w:rPr>
        <w:tab/>
      </w:r>
      <w:r w:rsidR="001C014C" w:rsidRPr="00ED3DB6">
        <w:rPr>
          <w:rFonts w:ascii="Arial" w:hAnsi="Arial" w:cs="Arial"/>
        </w:rPr>
        <w:tab/>
      </w:r>
      <w:r w:rsidR="001C014C" w:rsidRPr="00ED3DB6">
        <w:rPr>
          <w:rFonts w:ascii="Arial" w:hAnsi="Arial" w:cs="Arial"/>
        </w:rPr>
        <w:tab/>
      </w:r>
      <w:r w:rsidR="001C014C" w:rsidRPr="00ED3DB6">
        <w:rPr>
          <w:rFonts w:ascii="Arial" w:hAnsi="Arial" w:cs="Arial"/>
        </w:rPr>
        <w:tab/>
      </w:r>
    </w:p>
    <w:p w14:paraId="3B39B6C8" w14:textId="051F5203" w:rsidR="006A2A8A" w:rsidRDefault="006A2A8A" w:rsidP="00ED3DB6">
      <w:pPr>
        <w:tabs>
          <w:tab w:val="left" w:pos="2132"/>
        </w:tabs>
        <w:spacing w:line="360" w:lineRule="auto"/>
        <w:ind w:left="141"/>
        <w:rPr>
          <w:rFonts w:ascii="Arial" w:hAnsi="Arial" w:cs="Arial"/>
          <w:u w:val="single"/>
        </w:rPr>
      </w:pP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</w:p>
    <w:p w14:paraId="1D99FB6F" w14:textId="5175642C" w:rsidR="00ED3DB6" w:rsidRPr="00ED3DB6" w:rsidRDefault="00ED3DB6" w:rsidP="00ED3DB6">
      <w:pPr>
        <w:tabs>
          <w:tab w:val="left" w:pos="2132"/>
        </w:tabs>
        <w:spacing w:line="360" w:lineRule="auto"/>
        <w:ind w:left="141"/>
        <w:rPr>
          <w:rFonts w:ascii="Arial" w:hAnsi="Arial" w:cs="Arial"/>
        </w:rPr>
      </w:pPr>
      <w:r w:rsidRPr="00ED3DB6">
        <w:rPr>
          <w:rFonts w:ascii="Arial" w:hAnsi="Arial" w:cs="Arial"/>
        </w:rPr>
        <w:t>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</w:t>
      </w:r>
    </w:p>
    <w:p w14:paraId="73E373AC" w14:textId="0D1E5666" w:rsidR="006A2A8A" w:rsidRDefault="006A2A8A" w:rsidP="00ED3DB6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</w:p>
    <w:p w14:paraId="5C9567A4" w14:textId="07861DDB" w:rsidR="008528D6" w:rsidRPr="00ED3DB6" w:rsidRDefault="006A2A8A" w:rsidP="00ED3DB6">
      <w:pPr>
        <w:pStyle w:val="ListParagraph"/>
        <w:numPr>
          <w:ilvl w:val="0"/>
          <w:numId w:val="28"/>
        </w:numPr>
        <w:tabs>
          <w:tab w:val="left" w:pos="2132"/>
        </w:tabs>
        <w:rPr>
          <w:rFonts w:ascii="Arial" w:hAnsi="Arial" w:cs="Arial"/>
        </w:rPr>
      </w:pPr>
      <w:r w:rsidRPr="00ED3DB6">
        <w:rPr>
          <w:rFonts w:ascii="Arial" w:hAnsi="Arial" w:cs="Arial"/>
          <w:b/>
        </w:rPr>
        <w:t xml:space="preserve">Explain </w:t>
      </w:r>
      <w:r w:rsidRPr="00ED3DB6">
        <w:rPr>
          <w:rFonts w:ascii="Arial" w:hAnsi="Arial" w:cs="Arial"/>
        </w:rPr>
        <w:t>how Australia’s constitution can be changed</w:t>
      </w:r>
      <w:r w:rsidR="0075336C" w:rsidRPr="00ED3DB6">
        <w:rPr>
          <w:rFonts w:ascii="Arial" w:hAnsi="Arial" w:cs="Arial"/>
        </w:rPr>
        <w:t xml:space="preserve">. </w:t>
      </w:r>
      <w:r w:rsidRPr="00ED3DB6">
        <w:rPr>
          <w:rFonts w:ascii="Arial" w:hAnsi="Arial" w:cs="Arial"/>
        </w:rPr>
        <w:t xml:space="preserve">      </w:t>
      </w:r>
      <w:r w:rsidR="00ED3DB6">
        <w:rPr>
          <w:rFonts w:ascii="Arial" w:hAnsi="Arial" w:cs="Arial"/>
        </w:rPr>
        <w:t xml:space="preserve">                       </w:t>
      </w:r>
      <w:r w:rsidRPr="00ED3DB6">
        <w:rPr>
          <w:rFonts w:ascii="Arial" w:hAnsi="Arial" w:cs="Arial"/>
          <w:b/>
        </w:rPr>
        <w:t>(3 marks)</w:t>
      </w:r>
    </w:p>
    <w:p w14:paraId="6AB5D74A" w14:textId="08DFE505" w:rsidR="008528D6" w:rsidRPr="00137BC2" w:rsidRDefault="001C014C" w:rsidP="00B25EF6">
      <w:pPr>
        <w:pStyle w:val="ListParagraph"/>
        <w:tabs>
          <w:tab w:val="left" w:pos="2132"/>
        </w:tabs>
        <w:ind w:left="142" w:hanging="426"/>
        <w:rPr>
          <w:rFonts w:ascii="Arial" w:hAnsi="Arial" w:cs="Arial"/>
          <w:b/>
        </w:rPr>
      </w:pP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  <w:b/>
        </w:rPr>
        <w:t xml:space="preserve"> </w:t>
      </w:r>
    </w:p>
    <w:p w14:paraId="7655239F" w14:textId="0C6A289D" w:rsidR="00E01B86" w:rsidRPr="00137BC2" w:rsidRDefault="0075336C" w:rsidP="006A2A8A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  <w:r w:rsidR="00651A04" w:rsidRPr="00137BC2">
        <w:rPr>
          <w:rFonts w:ascii="Arial" w:hAnsi="Arial" w:cs="Arial"/>
          <w:u w:val="single"/>
        </w:rPr>
        <w:tab/>
      </w:r>
    </w:p>
    <w:p w14:paraId="38A71A6D" w14:textId="62937666" w:rsidR="008528D6" w:rsidRPr="00137BC2" w:rsidRDefault="008528D6" w:rsidP="00E01B86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</w:p>
    <w:p w14:paraId="0A4102BA" w14:textId="783F58BD" w:rsidR="00651A04" w:rsidRPr="00ED3DB6" w:rsidRDefault="00651A04" w:rsidP="00ED3DB6">
      <w:pPr>
        <w:pStyle w:val="ListParagraph"/>
        <w:numPr>
          <w:ilvl w:val="0"/>
          <w:numId w:val="28"/>
        </w:numPr>
        <w:tabs>
          <w:tab w:val="left" w:pos="2132"/>
        </w:tabs>
        <w:rPr>
          <w:rFonts w:ascii="Arial" w:hAnsi="Arial" w:cs="Arial"/>
          <w:b/>
        </w:rPr>
      </w:pPr>
      <w:r w:rsidRPr="00ED3DB6">
        <w:rPr>
          <w:rFonts w:ascii="Arial" w:hAnsi="Arial" w:cs="Arial"/>
          <w:b/>
        </w:rPr>
        <w:t>Discuss</w:t>
      </w:r>
      <w:r w:rsidRPr="00ED3DB6">
        <w:rPr>
          <w:rFonts w:ascii="Arial" w:hAnsi="Arial" w:cs="Arial"/>
        </w:rPr>
        <w:t xml:space="preserve"> </w:t>
      </w:r>
      <w:r w:rsidR="006A2A8A" w:rsidRPr="00ED3DB6">
        <w:rPr>
          <w:rFonts w:ascii="Arial" w:hAnsi="Arial" w:cs="Arial"/>
        </w:rPr>
        <w:t xml:space="preserve">the effects upon our freedoms when the Australian Government introduces laws to prevent acts of terrorism.                                       </w:t>
      </w:r>
      <w:r w:rsidR="00ED3DB6">
        <w:rPr>
          <w:rFonts w:ascii="Arial" w:hAnsi="Arial" w:cs="Arial"/>
        </w:rPr>
        <w:t xml:space="preserve">     </w:t>
      </w:r>
      <w:r w:rsidR="00ED3DB6" w:rsidRPr="00ED3DB6">
        <w:rPr>
          <w:rFonts w:ascii="Arial" w:hAnsi="Arial" w:cs="Arial"/>
          <w:b/>
        </w:rPr>
        <w:t>(3 marks)</w:t>
      </w:r>
      <w:r w:rsidR="00ED3DB6" w:rsidRPr="00ED3DB6">
        <w:rPr>
          <w:rFonts w:ascii="Arial" w:hAnsi="Arial" w:cs="Arial"/>
        </w:rPr>
        <w:tab/>
      </w:r>
      <w:r w:rsidRPr="00ED3DB6">
        <w:rPr>
          <w:rFonts w:ascii="Arial" w:hAnsi="Arial" w:cs="Arial"/>
        </w:rPr>
        <w:tab/>
      </w:r>
      <w:r w:rsidRPr="00ED3DB6">
        <w:rPr>
          <w:rFonts w:ascii="Arial" w:hAnsi="Arial" w:cs="Arial"/>
        </w:rPr>
        <w:tab/>
      </w:r>
      <w:r w:rsidRPr="00ED3DB6">
        <w:rPr>
          <w:rFonts w:ascii="Arial" w:hAnsi="Arial" w:cs="Arial"/>
        </w:rPr>
        <w:tab/>
      </w:r>
      <w:r w:rsidRPr="00ED3DB6">
        <w:rPr>
          <w:rFonts w:ascii="Arial" w:hAnsi="Arial" w:cs="Arial"/>
        </w:rPr>
        <w:tab/>
      </w:r>
      <w:r w:rsidRPr="00ED3DB6">
        <w:rPr>
          <w:rFonts w:ascii="Arial" w:hAnsi="Arial" w:cs="Arial"/>
        </w:rPr>
        <w:tab/>
      </w:r>
      <w:r w:rsidRPr="00ED3DB6">
        <w:rPr>
          <w:rFonts w:ascii="Arial" w:hAnsi="Arial" w:cs="Arial"/>
        </w:rPr>
        <w:tab/>
      </w:r>
      <w:r w:rsidRPr="00ED3DB6">
        <w:rPr>
          <w:rFonts w:ascii="Arial" w:hAnsi="Arial" w:cs="Arial"/>
        </w:rPr>
        <w:tab/>
      </w:r>
      <w:r w:rsidRPr="00ED3DB6">
        <w:rPr>
          <w:rFonts w:ascii="Arial" w:hAnsi="Arial" w:cs="Arial"/>
        </w:rPr>
        <w:tab/>
      </w:r>
      <w:r w:rsidRPr="00ED3DB6">
        <w:rPr>
          <w:rFonts w:ascii="Arial" w:hAnsi="Arial" w:cs="Arial"/>
        </w:rPr>
        <w:tab/>
      </w:r>
      <w:r w:rsidRPr="00ED3DB6">
        <w:rPr>
          <w:rFonts w:ascii="Arial" w:hAnsi="Arial" w:cs="Arial"/>
          <w:b/>
        </w:rPr>
        <w:t xml:space="preserve"> </w:t>
      </w:r>
    </w:p>
    <w:p w14:paraId="672A8396" w14:textId="2240875E" w:rsidR="00E01B86" w:rsidRPr="00137BC2" w:rsidRDefault="00651A04" w:rsidP="00E01B86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</w:p>
    <w:p w14:paraId="5C8705CB" w14:textId="77777777" w:rsidR="00651A04" w:rsidRPr="00137BC2" w:rsidRDefault="00651A04" w:rsidP="00E01B86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</w:p>
    <w:p w14:paraId="262516FE" w14:textId="77777777" w:rsidR="00835B4F" w:rsidRPr="00137BC2" w:rsidRDefault="00835B4F" w:rsidP="00E01B86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</w:p>
    <w:p w14:paraId="5F69E3A1" w14:textId="77777777" w:rsidR="00ED3DB6" w:rsidRDefault="00835B4F" w:rsidP="00ED3DB6">
      <w:pPr>
        <w:pStyle w:val="ListParagraph"/>
        <w:numPr>
          <w:ilvl w:val="0"/>
          <w:numId w:val="28"/>
        </w:numPr>
        <w:tabs>
          <w:tab w:val="left" w:pos="2132"/>
        </w:tabs>
        <w:rPr>
          <w:rFonts w:ascii="Arial" w:hAnsi="Arial" w:cs="Arial"/>
        </w:rPr>
      </w:pPr>
      <w:r w:rsidRPr="00ED3DB6">
        <w:rPr>
          <w:rFonts w:ascii="Arial" w:hAnsi="Arial" w:cs="Arial"/>
          <w:b/>
        </w:rPr>
        <w:t>List</w:t>
      </w:r>
      <w:r w:rsidRPr="00ED3DB6">
        <w:rPr>
          <w:rFonts w:ascii="Arial" w:hAnsi="Arial" w:cs="Arial"/>
        </w:rPr>
        <w:t xml:space="preserve"> </w:t>
      </w:r>
      <w:r w:rsidR="00A17214" w:rsidRPr="00ED3DB6">
        <w:rPr>
          <w:rFonts w:ascii="Arial" w:hAnsi="Arial" w:cs="Arial"/>
        </w:rPr>
        <w:t>two</w:t>
      </w:r>
      <w:r w:rsidRPr="00ED3DB6">
        <w:rPr>
          <w:rFonts w:ascii="Arial" w:hAnsi="Arial" w:cs="Arial"/>
        </w:rPr>
        <w:t xml:space="preserve"> ways in which a person in Australia can</w:t>
      </w:r>
      <w:r w:rsidR="00ED3DB6">
        <w:rPr>
          <w:rFonts w:ascii="Arial" w:hAnsi="Arial" w:cs="Arial"/>
        </w:rPr>
        <w:t xml:space="preserve"> participate in democracy.</w:t>
      </w:r>
    </w:p>
    <w:p w14:paraId="0928F6A1" w14:textId="6DFD5AB9" w:rsidR="00D4548C" w:rsidRPr="00ED3DB6" w:rsidRDefault="00ED3DB6" w:rsidP="00ED3DB6">
      <w:pPr>
        <w:pStyle w:val="ListParagraph"/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r w:rsidR="00A17214" w:rsidRPr="00ED3DB6">
        <w:rPr>
          <w:rFonts w:ascii="Arial" w:hAnsi="Arial" w:cs="Arial"/>
          <w:b/>
        </w:rPr>
        <w:t>(2</w:t>
      </w:r>
      <w:r>
        <w:rPr>
          <w:rFonts w:ascii="Arial" w:hAnsi="Arial" w:cs="Arial"/>
          <w:b/>
        </w:rPr>
        <w:t xml:space="preserve"> marks)</w:t>
      </w:r>
    </w:p>
    <w:p w14:paraId="21B0197A" w14:textId="77777777" w:rsidR="00835B4F" w:rsidRPr="009132D1" w:rsidRDefault="00835B4F" w:rsidP="009132D1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7BCE2D7E" w14:textId="77777777" w:rsidR="00835B4F" w:rsidRPr="009132D1" w:rsidRDefault="00835B4F" w:rsidP="009132D1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u w:val="single"/>
        </w:rPr>
      </w:pPr>
      <w:r w:rsidRPr="009132D1">
        <w:rPr>
          <w:rFonts w:ascii="Arial" w:hAnsi="Arial" w:cs="Arial"/>
          <w:u w:val="single"/>
        </w:rPr>
        <w:t>________________________________</w:t>
      </w:r>
    </w:p>
    <w:p w14:paraId="4C9D301E" w14:textId="795D73C4" w:rsidR="007C0461" w:rsidRPr="00ED3DB6" w:rsidRDefault="007C0461" w:rsidP="00ED3DB6">
      <w:pPr>
        <w:tabs>
          <w:tab w:val="left" w:pos="2132"/>
        </w:tabs>
        <w:spacing w:line="360" w:lineRule="auto"/>
        <w:rPr>
          <w:rFonts w:ascii="Arial" w:hAnsi="Arial" w:cs="Arial"/>
        </w:rPr>
      </w:pPr>
    </w:p>
    <w:p w14:paraId="7DC743CD" w14:textId="3C150747" w:rsidR="00111709" w:rsidRPr="00ED3DB6" w:rsidRDefault="00111709" w:rsidP="00ED3DB6">
      <w:pPr>
        <w:pStyle w:val="ListParagraph"/>
        <w:numPr>
          <w:ilvl w:val="0"/>
          <w:numId w:val="28"/>
        </w:numPr>
        <w:tabs>
          <w:tab w:val="left" w:pos="2132"/>
        </w:tabs>
        <w:rPr>
          <w:rFonts w:ascii="Arial" w:hAnsi="Arial" w:cs="Arial"/>
        </w:rPr>
      </w:pPr>
      <w:r w:rsidRPr="00ED3DB6">
        <w:rPr>
          <w:rFonts w:ascii="Arial" w:hAnsi="Arial" w:cs="Arial"/>
        </w:rPr>
        <w:t xml:space="preserve">Which level of government would be responsible for hospitals, health facilities, the </w:t>
      </w:r>
      <w:r w:rsidR="00ED3DB6" w:rsidRPr="00ED3DB6">
        <w:rPr>
          <w:rFonts w:ascii="Arial" w:hAnsi="Arial" w:cs="Arial"/>
        </w:rPr>
        <w:t xml:space="preserve">rail network, </w:t>
      </w:r>
      <w:r w:rsidRPr="00ED3DB6">
        <w:rPr>
          <w:rFonts w:ascii="Arial" w:hAnsi="Arial" w:cs="Arial"/>
        </w:rPr>
        <w:t>the highways</w:t>
      </w:r>
      <w:r w:rsidR="00ED3DB6" w:rsidRPr="00ED3DB6">
        <w:rPr>
          <w:rFonts w:ascii="Arial" w:hAnsi="Arial" w:cs="Arial"/>
        </w:rPr>
        <w:t xml:space="preserve"> and education</w:t>
      </w:r>
      <w:r w:rsidRPr="00ED3DB6">
        <w:rPr>
          <w:rFonts w:ascii="Arial" w:hAnsi="Arial" w:cs="Arial"/>
        </w:rPr>
        <w:t>?</w:t>
      </w:r>
      <w:r w:rsidR="003172F8" w:rsidRPr="00ED3DB6">
        <w:rPr>
          <w:rFonts w:ascii="Arial" w:hAnsi="Arial" w:cs="Arial"/>
          <w:b/>
        </w:rPr>
        <w:t xml:space="preserve">                           </w:t>
      </w:r>
      <w:r w:rsidR="00ED3DB6">
        <w:rPr>
          <w:rFonts w:ascii="Arial" w:hAnsi="Arial" w:cs="Arial"/>
          <w:b/>
        </w:rPr>
        <w:t xml:space="preserve">                     </w:t>
      </w:r>
      <w:r w:rsidR="00ED3DB6" w:rsidRPr="00ED3DB6">
        <w:rPr>
          <w:rFonts w:ascii="Arial" w:hAnsi="Arial" w:cs="Arial"/>
          <w:b/>
        </w:rPr>
        <w:t>(1 mark)</w:t>
      </w:r>
    </w:p>
    <w:p w14:paraId="3DEA728D" w14:textId="77777777" w:rsidR="00111709" w:rsidRPr="00137BC2" w:rsidRDefault="00111709" w:rsidP="00111709">
      <w:pPr>
        <w:tabs>
          <w:tab w:val="left" w:pos="2132"/>
        </w:tabs>
        <w:rPr>
          <w:rFonts w:ascii="Arial" w:hAnsi="Arial" w:cs="Arial"/>
          <w:i/>
        </w:rPr>
      </w:pPr>
    </w:p>
    <w:p w14:paraId="6C6A4795" w14:textId="77777777" w:rsidR="00111709" w:rsidRPr="00137BC2" w:rsidRDefault="00111709" w:rsidP="00111709">
      <w:pPr>
        <w:rPr>
          <w:rFonts w:ascii="Arial" w:hAnsi="Arial" w:cs="Arial"/>
        </w:rPr>
      </w:pPr>
      <w:r w:rsidRPr="00137BC2">
        <w:rPr>
          <w:rFonts w:ascii="Arial" w:hAnsi="Arial" w:cs="Arial"/>
          <w:u w:val="single"/>
        </w:rPr>
        <w:t>________________________________</w:t>
      </w:r>
    </w:p>
    <w:p w14:paraId="663971DF" w14:textId="77777777" w:rsidR="00111709" w:rsidRPr="00137BC2" w:rsidRDefault="00111709" w:rsidP="00111709">
      <w:pPr>
        <w:tabs>
          <w:tab w:val="left" w:pos="2132"/>
        </w:tabs>
        <w:rPr>
          <w:rFonts w:ascii="Arial" w:hAnsi="Arial" w:cs="Arial"/>
          <w:i/>
        </w:rPr>
      </w:pPr>
    </w:p>
    <w:p w14:paraId="44D2725F" w14:textId="0BB32D2E" w:rsidR="00111709" w:rsidRPr="00137BC2" w:rsidRDefault="00111709" w:rsidP="00111709">
      <w:pPr>
        <w:tabs>
          <w:tab w:val="left" w:pos="2132"/>
        </w:tabs>
        <w:rPr>
          <w:rFonts w:ascii="Arial" w:hAnsi="Arial" w:cs="Arial"/>
          <w:i/>
        </w:rPr>
      </w:pPr>
    </w:p>
    <w:p w14:paraId="1455ACEF" w14:textId="4D862F49" w:rsidR="00111709" w:rsidRPr="00753674" w:rsidRDefault="003172F8" w:rsidP="00753674">
      <w:pPr>
        <w:tabs>
          <w:tab w:val="left" w:pos="2132"/>
        </w:tabs>
        <w:rPr>
          <w:rFonts w:ascii="Arial" w:hAnsi="Arial" w:cs="Arial"/>
          <w:i/>
        </w:rPr>
      </w:pPr>
      <w:r w:rsidRPr="00753674">
        <w:rPr>
          <w:rFonts w:ascii="Arial" w:hAnsi="Arial" w:cs="Arial"/>
        </w:rPr>
        <w:t xml:space="preserve">Select one of the following:                        </w:t>
      </w:r>
      <w:r w:rsidR="00A716DE">
        <w:rPr>
          <w:rFonts w:ascii="Arial" w:hAnsi="Arial" w:cs="Arial"/>
        </w:rPr>
        <w:tab/>
      </w:r>
      <w:r w:rsidR="00A716DE">
        <w:rPr>
          <w:rFonts w:ascii="Arial" w:hAnsi="Arial" w:cs="Arial"/>
        </w:rPr>
        <w:tab/>
      </w:r>
      <w:r w:rsidR="00A716DE">
        <w:rPr>
          <w:rFonts w:ascii="Arial" w:hAnsi="Arial" w:cs="Arial"/>
        </w:rPr>
        <w:tab/>
      </w:r>
      <w:r w:rsidR="00A716DE">
        <w:rPr>
          <w:rFonts w:ascii="Arial" w:hAnsi="Arial" w:cs="Arial"/>
        </w:rPr>
        <w:tab/>
      </w:r>
      <w:r w:rsidR="00A716DE">
        <w:rPr>
          <w:rFonts w:ascii="Arial" w:hAnsi="Arial" w:cs="Arial"/>
        </w:rPr>
        <w:tab/>
      </w:r>
      <w:r w:rsidRPr="00753674">
        <w:rPr>
          <w:rFonts w:ascii="Arial" w:hAnsi="Arial" w:cs="Arial"/>
        </w:rPr>
        <w:t xml:space="preserve">                                                         </w:t>
      </w:r>
    </w:p>
    <w:p w14:paraId="16F67529" w14:textId="77777777" w:rsidR="003172F8" w:rsidRPr="00137BC2" w:rsidRDefault="003172F8" w:rsidP="003172F8">
      <w:pPr>
        <w:pStyle w:val="ListParagraph"/>
        <w:tabs>
          <w:tab w:val="left" w:pos="2132"/>
        </w:tabs>
        <w:ind w:left="142"/>
        <w:rPr>
          <w:rFonts w:ascii="Arial" w:hAnsi="Arial" w:cs="Arial"/>
          <w:i/>
        </w:rPr>
      </w:pPr>
    </w:p>
    <w:p w14:paraId="5CE334C4" w14:textId="1D271D9B" w:rsidR="00111709" w:rsidRPr="00A716DE" w:rsidRDefault="00111709" w:rsidP="00111709">
      <w:pPr>
        <w:pStyle w:val="ListParagraph"/>
        <w:numPr>
          <w:ilvl w:val="0"/>
          <w:numId w:val="27"/>
        </w:numPr>
        <w:tabs>
          <w:tab w:val="left" w:pos="2132"/>
        </w:tabs>
        <w:rPr>
          <w:rFonts w:ascii="Arial" w:hAnsi="Arial" w:cs="Arial"/>
          <w:i/>
        </w:rPr>
      </w:pPr>
      <w:r w:rsidRPr="00137BC2">
        <w:rPr>
          <w:rFonts w:ascii="Arial" w:hAnsi="Arial" w:cs="Arial"/>
          <w:b/>
        </w:rPr>
        <w:t>Lobby Groups</w:t>
      </w:r>
    </w:p>
    <w:p w14:paraId="00A788D9" w14:textId="7B0962CB" w:rsidR="00A716DE" w:rsidRPr="00137BC2" w:rsidRDefault="00A716DE" w:rsidP="00111709">
      <w:pPr>
        <w:pStyle w:val="ListParagraph"/>
        <w:numPr>
          <w:ilvl w:val="0"/>
          <w:numId w:val="27"/>
        </w:numPr>
        <w:tabs>
          <w:tab w:val="left" w:pos="2132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Protests</w:t>
      </w:r>
    </w:p>
    <w:p w14:paraId="66F0B7C3" w14:textId="62F1438B" w:rsidR="003172F8" w:rsidRPr="00137BC2" w:rsidRDefault="003172F8" w:rsidP="003172F8">
      <w:pPr>
        <w:pStyle w:val="ListParagraph"/>
        <w:numPr>
          <w:ilvl w:val="0"/>
          <w:numId w:val="27"/>
        </w:numPr>
        <w:tabs>
          <w:tab w:val="left" w:pos="2132"/>
        </w:tabs>
        <w:rPr>
          <w:rFonts w:ascii="Arial" w:hAnsi="Arial" w:cs="Arial"/>
          <w:i/>
        </w:rPr>
      </w:pPr>
      <w:r w:rsidRPr="00137BC2">
        <w:rPr>
          <w:rFonts w:ascii="Arial" w:hAnsi="Arial" w:cs="Arial"/>
          <w:b/>
        </w:rPr>
        <w:t>Government Accountability</w:t>
      </w:r>
    </w:p>
    <w:p w14:paraId="7B906BC5" w14:textId="69CBFD14" w:rsidR="003172F8" w:rsidRPr="00137BC2" w:rsidRDefault="003172F8" w:rsidP="003172F8">
      <w:pPr>
        <w:pStyle w:val="ListParagraph"/>
        <w:numPr>
          <w:ilvl w:val="0"/>
          <w:numId w:val="27"/>
        </w:numPr>
        <w:tabs>
          <w:tab w:val="left" w:pos="2132"/>
        </w:tabs>
        <w:rPr>
          <w:rFonts w:ascii="Arial" w:hAnsi="Arial" w:cs="Arial"/>
          <w:i/>
        </w:rPr>
      </w:pPr>
      <w:r w:rsidRPr="00137BC2">
        <w:rPr>
          <w:rFonts w:ascii="Arial" w:hAnsi="Arial" w:cs="Arial"/>
          <w:b/>
        </w:rPr>
        <w:t>Direct Action</w:t>
      </w:r>
    </w:p>
    <w:p w14:paraId="448DA2E9" w14:textId="08AFAE72" w:rsidR="003172F8" w:rsidRPr="00137BC2" w:rsidRDefault="003172F8" w:rsidP="003172F8">
      <w:pPr>
        <w:pStyle w:val="ListParagraph"/>
        <w:numPr>
          <w:ilvl w:val="0"/>
          <w:numId w:val="27"/>
        </w:numPr>
        <w:tabs>
          <w:tab w:val="left" w:pos="2132"/>
        </w:tabs>
        <w:rPr>
          <w:rFonts w:ascii="Arial" w:hAnsi="Arial" w:cs="Arial"/>
          <w:i/>
        </w:rPr>
      </w:pPr>
      <w:r w:rsidRPr="00137BC2">
        <w:rPr>
          <w:rFonts w:ascii="Arial" w:hAnsi="Arial" w:cs="Arial"/>
          <w:b/>
        </w:rPr>
        <w:t>Freedom of Speech</w:t>
      </w:r>
    </w:p>
    <w:p w14:paraId="5983658B" w14:textId="33BC878E" w:rsidR="003172F8" w:rsidRPr="00137BC2" w:rsidRDefault="003172F8" w:rsidP="003172F8">
      <w:pPr>
        <w:pStyle w:val="ListParagraph"/>
        <w:numPr>
          <w:ilvl w:val="0"/>
          <w:numId w:val="27"/>
        </w:numPr>
        <w:tabs>
          <w:tab w:val="left" w:pos="2132"/>
        </w:tabs>
        <w:rPr>
          <w:rFonts w:ascii="Arial" w:hAnsi="Arial" w:cs="Arial"/>
          <w:i/>
        </w:rPr>
      </w:pPr>
      <w:r w:rsidRPr="00137BC2">
        <w:rPr>
          <w:rFonts w:ascii="Arial" w:hAnsi="Arial" w:cs="Arial"/>
          <w:b/>
        </w:rPr>
        <w:t>Australia’s Voting System</w:t>
      </w:r>
    </w:p>
    <w:p w14:paraId="1AFB0899" w14:textId="77777777" w:rsidR="00111709" w:rsidRPr="00137BC2" w:rsidRDefault="00111709" w:rsidP="00111709">
      <w:pPr>
        <w:pStyle w:val="ListParagraph"/>
        <w:tabs>
          <w:tab w:val="left" w:pos="2132"/>
        </w:tabs>
        <w:ind w:left="142"/>
        <w:rPr>
          <w:rFonts w:ascii="Arial" w:hAnsi="Arial" w:cs="Arial"/>
        </w:rPr>
      </w:pPr>
    </w:p>
    <w:p w14:paraId="2B859BCB" w14:textId="77777777" w:rsidR="00111709" w:rsidRPr="00137BC2" w:rsidRDefault="00111709" w:rsidP="00111709">
      <w:pPr>
        <w:pStyle w:val="ListParagraph"/>
        <w:tabs>
          <w:tab w:val="left" w:pos="2132"/>
        </w:tabs>
        <w:ind w:left="142"/>
        <w:rPr>
          <w:rFonts w:ascii="Arial" w:hAnsi="Arial" w:cs="Arial"/>
        </w:rPr>
      </w:pPr>
    </w:p>
    <w:p w14:paraId="4C21E7CA" w14:textId="297CDDEB" w:rsidR="00111709" w:rsidRPr="00A716DE" w:rsidRDefault="00111709" w:rsidP="00111709">
      <w:pPr>
        <w:pStyle w:val="ListParagraph"/>
        <w:numPr>
          <w:ilvl w:val="0"/>
          <w:numId w:val="26"/>
        </w:numPr>
        <w:tabs>
          <w:tab w:val="left" w:pos="2132"/>
        </w:tabs>
        <w:rPr>
          <w:rFonts w:ascii="Arial" w:hAnsi="Arial" w:cs="Arial"/>
        </w:rPr>
      </w:pPr>
      <w:r w:rsidRPr="00A716DE">
        <w:rPr>
          <w:rFonts w:ascii="Arial" w:hAnsi="Arial" w:cs="Arial"/>
        </w:rPr>
        <w:t>Provide a clear definition</w:t>
      </w:r>
      <w:r w:rsidR="003172F8" w:rsidRPr="00A716DE">
        <w:rPr>
          <w:rFonts w:ascii="Arial" w:hAnsi="Arial" w:cs="Arial"/>
        </w:rPr>
        <w:t xml:space="preserve"> of what the term is</w:t>
      </w:r>
      <w:r w:rsidRPr="00A716DE">
        <w:rPr>
          <w:rFonts w:ascii="Arial" w:hAnsi="Arial" w:cs="Arial"/>
        </w:rPr>
        <w:t xml:space="preserve">. </w:t>
      </w:r>
      <w:r w:rsidR="003172F8" w:rsidRPr="00A716DE">
        <w:rPr>
          <w:rFonts w:ascii="Arial" w:hAnsi="Arial" w:cs="Arial"/>
        </w:rPr>
        <w:t xml:space="preserve">                           </w:t>
      </w:r>
      <w:r w:rsidR="003172F8" w:rsidRPr="00A716DE">
        <w:rPr>
          <w:rFonts w:ascii="Arial" w:hAnsi="Arial" w:cs="Arial"/>
          <w:b/>
        </w:rPr>
        <w:t>(2 marks)</w:t>
      </w:r>
    </w:p>
    <w:p w14:paraId="6F5875C8" w14:textId="37F07DEF" w:rsidR="00111709" w:rsidRPr="00A716DE" w:rsidRDefault="00111709" w:rsidP="00111709">
      <w:pPr>
        <w:pStyle w:val="ListParagraph"/>
        <w:numPr>
          <w:ilvl w:val="0"/>
          <w:numId w:val="26"/>
        </w:numPr>
        <w:tabs>
          <w:tab w:val="left" w:pos="2132"/>
        </w:tabs>
        <w:rPr>
          <w:rFonts w:ascii="Arial" w:hAnsi="Arial" w:cs="Arial"/>
        </w:rPr>
      </w:pPr>
      <w:r w:rsidRPr="00A716DE">
        <w:rPr>
          <w:rFonts w:ascii="Arial" w:hAnsi="Arial" w:cs="Arial"/>
        </w:rPr>
        <w:t xml:space="preserve">Explain how </w:t>
      </w:r>
      <w:r w:rsidR="003172F8" w:rsidRPr="00A716DE">
        <w:rPr>
          <w:rFonts w:ascii="Arial" w:hAnsi="Arial" w:cs="Arial"/>
        </w:rPr>
        <w:t>this</w:t>
      </w:r>
      <w:r w:rsidRPr="00A716DE">
        <w:rPr>
          <w:rFonts w:ascii="Arial" w:hAnsi="Arial" w:cs="Arial"/>
        </w:rPr>
        <w:t xml:space="preserve"> works </w:t>
      </w:r>
      <w:r w:rsidR="003172F8" w:rsidRPr="00A716DE">
        <w:rPr>
          <w:rFonts w:ascii="Arial" w:hAnsi="Arial" w:cs="Arial"/>
        </w:rPr>
        <w:t>with</w:t>
      </w:r>
      <w:r w:rsidRPr="00A716DE">
        <w:rPr>
          <w:rFonts w:ascii="Arial" w:hAnsi="Arial" w:cs="Arial"/>
        </w:rPr>
        <w:t>in Australia’s democracy</w:t>
      </w:r>
      <w:r w:rsidR="003172F8" w:rsidRPr="00A716DE">
        <w:rPr>
          <w:rFonts w:ascii="Arial" w:hAnsi="Arial" w:cs="Arial"/>
        </w:rPr>
        <w:t xml:space="preserve">.               </w:t>
      </w:r>
      <w:r w:rsidR="00A716DE">
        <w:rPr>
          <w:rFonts w:ascii="Arial" w:hAnsi="Arial" w:cs="Arial"/>
          <w:b/>
        </w:rPr>
        <w:t>(3</w:t>
      </w:r>
      <w:r w:rsidR="003172F8" w:rsidRPr="00A716DE">
        <w:rPr>
          <w:rFonts w:ascii="Arial" w:hAnsi="Arial" w:cs="Arial"/>
          <w:b/>
        </w:rPr>
        <w:t xml:space="preserve"> marks)</w:t>
      </w:r>
    </w:p>
    <w:p w14:paraId="3CC4CC38" w14:textId="34650E70" w:rsidR="00111709" w:rsidRPr="00A716DE" w:rsidRDefault="003172F8" w:rsidP="00111709">
      <w:pPr>
        <w:pStyle w:val="ListParagraph"/>
        <w:numPr>
          <w:ilvl w:val="0"/>
          <w:numId w:val="26"/>
        </w:numPr>
        <w:tabs>
          <w:tab w:val="left" w:pos="2132"/>
        </w:tabs>
        <w:rPr>
          <w:rFonts w:ascii="Arial" w:hAnsi="Arial" w:cs="Arial"/>
        </w:rPr>
      </w:pPr>
      <w:r w:rsidRPr="00A716DE">
        <w:rPr>
          <w:rFonts w:ascii="Arial" w:hAnsi="Arial" w:cs="Arial"/>
        </w:rPr>
        <w:t>Give a useful</w:t>
      </w:r>
      <w:r w:rsidR="00111709" w:rsidRPr="00A716DE">
        <w:rPr>
          <w:rFonts w:ascii="Arial" w:hAnsi="Arial" w:cs="Arial"/>
        </w:rPr>
        <w:t xml:space="preserve"> example </w:t>
      </w:r>
      <w:r w:rsidR="00A17214" w:rsidRPr="00A716DE">
        <w:rPr>
          <w:rFonts w:ascii="Arial" w:hAnsi="Arial" w:cs="Arial"/>
        </w:rPr>
        <w:t xml:space="preserve">                                                               </w:t>
      </w:r>
      <w:r w:rsidRPr="00A716DE">
        <w:rPr>
          <w:rFonts w:ascii="Arial" w:hAnsi="Arial" w:cs="Arial"/>
          <w:b/>
        </w:rPr>
        <w:t>(1 mark)</w:t>
      </w:r>
    </w:p>
    <w:p w14:paraId="64DB4C18" w14:textId="77777777" w:rsidR="00111709" w:rsidRPr="00A716DE" w:rsidRDefault="00111709" w:rsidP="00111709">
      <w:pPr>
        <w:pStyle w:val="ListParagraph"/>
        <w:ind w:left="142" w:hanging="142"/>
        <w:rPr>
          <w:rFonts w:ascii="Arial" w:hAnsi="Arial" w:cs="Arial"/>
        </w:rPr>
      </w:pPr>
      <w:r w:rsidRPr="00A716DE">
        <w:rPr>
          <w:rFonts w:ascii="Arial" w:hAnsi="Arial" w:cs="Arial"/>
        </w:rPr>
        <w:t xml:space="preserve">              </w:t>
      </w:r>
    </w:p>
    <w:p w14:paraId="0999A72F" w14:textId="77777777" w:rsidR="003172F8" w:rsidRPr="00137BC2" w:rsidRDefault="003172F8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</w:p>
    <w:p w14:paraId="66AF5C83" w14:textId="77777777" w:rsidR="003172F8" w:rsidRPr="00137BC2" w:rsidRDefault="003172F8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</w:p>
    <w:p w14:paraId="707CEE65" w14:textId="2FD0D1E5" w:rsidR="003172F8" w:rsidRDefault="003172F8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</w:p>
    <w:p w14:paraId="791117E1" w14:textId="1FCDFCD7" w:rsidR="00A716DE" w:rsidRDefault="00A716DE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</w:p>
    <w:p w14:paraId="3C697F60" w14:textId="3648535A" w:rsidR="00A716DE" w:rsidRDefault="00A716DE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</w:p>
    <w:p w14:paraId="0FB2767F" w14:textId="4C788E99" w:rsidR="00A716DE" w:rsidRDefault="00A716DE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</w:p>
    <w:p w14:paraId="02A4D50E" w14:textId="083AF00B" w:rsidR="00111709" w:rsidRPr="009132D1" w:rsidRDefault="00A716DE" w:rsidP="009132D1">
      <w:pPr>
        <w:tabs>
          <w:tab w:val="left" w:pos="2132"/>
        </w:tabs>
        <w:spacing w:line="360" w:lineRule="auto"/>
        <w:ind w:left="14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Assessment</w:t>
      </w:r>
      <w:bookmarkStart w:id="0" w:name="_GoBack"/>
      <w:bookmarkEnd w:id="0"/>
    </w:p>
    <w:sectPr w:rsidR="00111709" w:rsidRPr="009132D1" w:rsidSect="007C0461">
      <w:pgSz w:w="11906" w:h="16838"/>
      <w:pgMar w:top="426" w:right="991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62F0"/>
    <w:multiLevelType w:val="hybridMultilevel"/>
    <w:tmpl w:val="C82CDE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87520"/>
    <w:multiLevelType w:val="hybridMultilevel"/>
    <w:tmpl w:val="8F30A3A8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1169F6"/>
    <w:multiLevelType w:val="hybridMultilevel"/>
    <w:tmpl w:val="3AFEA596"/>
    <w:lvl w:ilvl="0" w:tplc="A802D3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4A0FF5"/>
    <w:multiLevelType w:val="hybridMultilevel"/>
    <w:tmpl w:val="B1824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14045"/>
    <w:multiLevelType w:val="hybridMultilevel"/>
    <w:tmpl w:val="CCE28538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06C71"/>
    <w:multiLevelType w:val="hybridMultilevel"/>
    <w:tmpl w:val="CC38F77C"/>
    <w:lvl w:ilvl="0" w:tplc="14BE13CC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8173493"/>
    <w:multiLevelType w:val="hybridMultilevel"/>
    <w:tmpl w:val="778C99E6"/>
    <w:lvl w:ilvl="0" w:tplc="50A40F5E">
      <w:start w:val="1"/>
      <w:numFmt w:val="lowerRoman"/>
      <w:lvlText w:val="(%1)"/>
      <w:lvlJc w:val="left"/>
      <w:pPr>
        <w:ind w:left="862" w:hanging="720"/>
      </w:pPr>
      <w:rPr>
        <w:rFonts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DE562BA"/>
    <w:multiLevelType w:val="hybridMultilevel"/>
    <w:tmpl w:val="8F30A3A8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7E1BCF"/>
    <w:multiLevelType w:val="hybridMultilevel"/>
    <w:tmpl w:val="3274D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4079A"/>
    <w:multiLevelType w:val="hybridMultilevel"/>
    <w:tmpl w:val="9EB61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23C26"/>
    <w:multiLevelType w:val="hybridMultilevel"/>
    <w:tmpl w:val="FC665D54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A2F6296"/>
    <w:multiLevelType w:val="hybridMultilevel"/>
    <w:tmpl w:val="9D82F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BD2129"/>
    <w:multiLevelType w:val="hybridMultilevel"/>
    <w:tmpl w:val="A57616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0D6B79"/>
    <w:multiLevelType w:val="hybridMultilevel"/>
    <w:tmpl w:val="AAFAE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D38F8"/>
    <w:multiLevelType w:val="hybridMultilevel"/>
    <w:tmpl w:val="5FFA9338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7E322C"/>
    <w:multiLevelType w:val="hybridMultilevel"/>
    <w:tmpl w:val="B128E0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D454D"/>
    <w:multiLevelType w:val="hybridMultilevel"/>
    <w:tmpl w:val="DEAAB0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0" w15:restartNumberingAfterBreak="0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4"/>
  </w:num>
  <w:num w:numId="3">
    <w:abstractNumId w:val="28"/>
  </w:num>
  <w:num w:numId="4">
    <w:abstractNumId w:val="18"/>
  </w:num>
  <w:num w:numId="5">
    <w:abstractNumId w:val="1"/>
  </w:num>
  <w:num w:numId="6">
    <w:abstractNumId w:val="6"/>
  </w:num>
  <w:num w:numId="7">
    <w:abstractNumId w:val="30"/>
  </w:num>
  <w:num w:numId="8">
    <w:abstractNumId w:val="19"/>
  </w:num>
  <w:num w:numId="9">
    <w:abstractNumId w:val="10"/>
  </w:num>
  <w:num w:numId="10">
    <w:abstractNumId w:val="9"/>
  </w:num>
  <w:num w:numId="11">
    <w:abstractNumId w:val="5"/>
  </w:num>
  <w:num w:numId="12">
    <w:abstractNumId w:val="26"/>
  </w:num>
  <w:num w:numId="13">
    <w:abstractNumId w:val="25"/>
  </w:num>
  <w:num w:numId="14">
    <w:abstractNumId w:val="4"/>
  </w:num>
  <w:num w:numId="15">
    <w:abstractNumId w:val="29"/>
  </w:num>
  <w:num w:numId="16">
    <w:abstractNumId w:val="22"/>
  </w:num>
  <w:num w:numId="17">
    <w:abstractNumId w:val="20"/>
  </w:num>
  <w:num w:numId="18">
    <w:abstractNumId w:val="0"/>
  </w:num>
  <w:num w:numId="19">
    <w:abstractNumId w:val="21"/>
  </w:num>
  <w:num w:numId="20">
    <w:abstractNumId w:val="15"/>
  </w:num>
  <w:num w:numId="21">
    <w:abstractNumId w:val="27"/>
  </w:num>
  <w:num w:numId="22">
    <w:abstractNumId w:val="14"/>
  </w:num>
  <w:num w:numId="23">
    <w:abstractNumId w:val="13"/>
  </w:num>
  <w:num w:numId="24">
    <w:abstractNumId w:val="2"/>
  </w:num>
  <w:num w:numId="25">
    <w:abstractNumId w:val="3"/>
  </w:num>
  <w:num w:numId="26">
    <w:abstractNumId w:val="11"/>
  </w:num>
  <w:num w:numId="27">
    <w:abstractNumId w:val="12"/>
  </w:num>
  <w:num w:numId="28">
    <w:abstractNumId w:val="23"/>
  </w:num>
  <w:num w:numId="29">
    <w:abstractNumId w:val="16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8D"/>
    <w:rsid w:val="000207CA"/>
    <w:rsid w:val="000700FD"/>
    <w:rsid w:val="00075D40"/>
    <w:rsid w:val="000E788D"/>
    <w:rsid w:val="00111709"/>
    <w:rsid w:val="00112656"/>
    <w:rsid w:val="00137BC2"/>
    <w:rsid w:val="001A095E"/>
    <w:rsid w:val="001C014C"/>
    <w:rsid w:val="00223C41"/>
    <w:rsid w:val="002306CA"/>
    <w:rsid w:val="002366D0"/>
    <w:rsid w:val="0025594D"/>
    <w:rsid w:val="003172F8"/>
    <w:rsid w:val="003445FC"/>
    <w:rsid w:val="003632B7"/>
    <w:rsid w:val="00391030"/>
    <w:rsid w:val="0039473E"/>
    <w:rsid w:val="003A3BAC"/>
    <w:rsid w:val="003D57B3"/>
    <w:rsid w:val="003E7381"/>
    <w:rsid w:val="00406458"/>
    <w:rsid w:val="00441EBE"/>
    <w:rsid w:val="0045022B"/>
    <w:rsid w:val="004506B2"/>
    <w:rsid w:val="004614BE"/>
    <w:rsid w:val="004715CC"/>
    <w:rsid w:val="0049457B"/>
    <w:rsid w:val="00496727"/>
    <w:rsid w:val="004E6BB2"/>
    <w:rsid w:val="0057703E"/>
    <w:rsid w:val="005A0F32"/>
    <w:rsid w:val="00637608"/>
    <w:rsid w:val="00651A04"/>
    <w:rsid w:val="006673B9"/>
    <w:rsid w:val="006814BC"/>
    <w:rsid w:val="00682B36"/>
    <w:rsid w:val="006A2A8A"/>
    <w:rsid w:val="00720A80"/>
    <w:rsid w:val="0075336C"/>
    <w:rsid w:val="00753674"/>
    <w:rsid w:val="007A47D6"/>
    <w:rsid w:val="007B3555"/>
    <w:rsid w:val="007C0461"/>
    <w:rsid w:val="00804564"/>
    <w:rsid w:val="008138AA"/>
    <w:rsid w:val="00835B4F"/>
    <w:rsid w:val="008528D6"/>
    <w:rsid w:val="00852F01"/>
    <w:rsid w:val="008C78C3"/>
    <w:rsid w:val="008E4AA5"/>
    <w:rsid w:val="009119B0"/>
    <w:rsid w:val="009132D1"/>
    <w:rsid w:val="009E0B22"/>
    <w:rsid w:val="00A17214"/>
    <w:rsid w:val="00A716DE"/>
    <w:rsid w:val="00A833E5"/>
    <w:rsid w:val="00AD0A94"/>
    <w:rsid w:val="00AF0D4C"/>
    <w:rsid w:val="00AF75C4"/>
    <w:rsid w:val="00B25EF6"/>
    <w:rsid w:val="00B330A7"/>
    <w:rsid w:val="00B45847"/>
    <w:rsid w:val="00B57A9F"/>
    <w:rsid w:val="00B956AD"/>
    <w:rsid w:val="00B96EDD"/>
    <w:rsid w:val="00BF5692"/>
    <w:rsid w:val="00C11806"/>
    <w:rsid w:val="00C126EE"/>
    <w:rsid w:val="00C87527"/>
    <w:rsid w:val="00CD2B7A"/>
    <w:rsid w:val="00D16D80"/>
    <w:rsid w:val="00D24D8E"/>
    <w:rsid w:val="00D36B81"/>
    <w:rsid w:val="00D37D84"/>
    <w:rsid w:val="00D4548C"/>
    <w:rsid w:val="00D525A4"/>
    <w:rsid w:val="00D71225"/>
    <w:rsid w:val="00DA377E"/>
    <w:rsid w:val="00DB1241"/>
    <w:rsid w:val="00DC23D7"/>
    <w:rsid w:val="00DF27ED"/>
    <w:rsid w:val="00E01B86"/>
    <w:rsid w:val="00E04ACC"/>
    <w:rsid w:val="00E0551E"/>
    <w:rsid w:val="00E346EA"/>
    <w:rsid w:val="00E43BA0"/>
    <w:rsid w:val="00E54EB6"/>
    <w:rsid w:val="00E613BF"/>
    <w:rsid w:val="00ED3DB6"/>
    <w:rsid w:val="00EE6CBE"/>
    <w:rsid w:val="00F872DA"/>
    <w:rsid w:val="00FC05C9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F728"/>
  <w15:docId w15:val="{87802007-E266-49F7-88D1-6DA37E22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D9414-113B-4832-B41C-938A49E83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81C1B15B</Template>
  <TotalTime>157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HAWKES Natasha [Narrogin Senior High School]</cp:lastModifiedBy>
  <cp:revision>7</cp:revision>
  <cp:lastPrinted>2019-10-30T07:09:00Z</cp:lastPrinted>
  <dcterms:created xsi:type="dcterms:W3CDTF">2018-10-26T00:13:00Z</dcterms:created>
  <dcterms:modified xsi:type="dcterms:W3CDTF">2019-10-30T07:12:00Z</dcterms:modified>
</cp:coreProperties>
</file>