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AC" w:rsidRPr="00BB7B67" w:rsidRDefault="00C87FAC" w:rsidP="00436AF1">
      <w:pPr>
        <w:rPr>
          <w:rFonts w:ascii="Arial" w:hAnsi="Arial" w:cs="Arial"/>
        </w:rPr>
      </w:pPr>
    </w:p>
    <w:p w:rsidR="000F3DC8" w:rsidRPr="00BB7B67" w:rsidRDefault="000F3DC8" w:rsidP="00436AF1">
      <w:pPr>
        <w:rPr>
          <w:rFonts w:ascii="Arial" w:hAnsi="Arial" w:cs="Arial"/>
        </w:rPr>
      </w:pPr>
    </w:p>
    <w:p w:rsidR="00936A92" w:rsidRPr="00BB7B67" w:rsidRDefault="00530A45" w:rsidP="00936A92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1905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B67" w:rsidRPr="00BB7B67">
        <w:rPr>
          <w:rFonts w:ascii="Arial" w:hAnsi="Arial" w:cs="Arial"/>
          <w:b/>
        </w:rPr>
        <w:tab/>
      </w:r>
      <w:r w:rsidR="00936A92" w:rsidRPr="00BB7B67">
        <w:rPr>
          <w:rFonts w:ascii="Arial" w:hAnsi="Arial" w:cs="Arial"/>
          <w:b/>
        </w:rPr>
        <w:t xml:space="preserve">NARROGIN SENIOR HIGH SCHOOL   </w:t>
      </w:r>
      <w:r w:rsidR="00936A92" w:rsidRPr="00BB7B67">
        <w:rPr>
          <w:rFonts w:ascii="Arial" w:hAnsi="Arial" w:cs="Arial"/>
          <w:b/>
        </w:rPr>
        <w:tab/>
      </w: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1905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A92" w:rsidRPr="00BB7B67" w:rsidRDefault="00936A92" w:rsidP="00936A92">
      <w:pPr>
        <w:jc w:val="center"/>
        <w:rPr>
          <w:rFonts w:ascii="Arial" w:hAnsi="Arial" w:cs="Arial"/>
          <w:b/>
        </w:rPr>
      </w:pPr>
    </w:p>
    <w:p w:rsidR="000F3DC8" w:rsidRPr="00BB7B67" w:rsidRDefault="00936A92" w:rsidP="00936A92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 w:rsidR="00CA0A99">
        <w:rPr>
          <w:rFonts w:ascii="Arial" w:hAnsi="Arial" w:cs="Arial"/>
          <w:b/>
        </w:rPr>
        <w:t>Year</w:t>
      </w:r>
      <w:r w:rsidR="00BD5251">
        <w:rPr>
          <w:rFonts w:ascii="Arial" w:hAnsi="Arial" w:cs="Arial"/>
          <w:b/>
        </w:rPr>
        <w:t xml:space="preserve"> 8</w:t>
      </w:r>
    </w:p>
    <w:p w:rsidR="002D38C6" w:rsidRPr="00BB7B67" w:rsidRDefault="00C87FAC" w:rsidP="001A2592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</w:t>
      </w:r>
      <w:r w:rsidR="00436AF1" w:rsidRPr="00BB7B67">
        <w:rPr>
          <w:rFonts w:ascii="Arial" w:hAnsi="Arial" w:cs="Arial"/>
        </w:rPr>
        <w:t xml:space="preserve">    </w:t>
      </w:r>
    </w:p>
    <w:tbl>
      <w:tblPr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6B6659" w:rsidRPr="00BB7B6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6B6659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 w:rsidR="00BB7B67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Date Due: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262437" w:rsidRPr="00BB7B67" w:rsidRDefault="00262437" w:rsidP="00BD525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6B6659" w:rsidRPr="00BB7B6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BB7B67">
            <w:pPr>
              <w:rPr>
                <w:rFonts w:ascii="Arial" w:hAnsi="Arial" w:cs="Arial"/>
                <w:b/>
                <w:lang w:val="en-US"/>
              </w:rPr>
            </w:pPr>
          </w:p>
          <w:p w:rsidR="00BD5251" w:rsidRPr="00BB7B67" w:rsidRDefault="00BD5251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 xml:space="preserve"> and 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="004459AD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4459AD">
              <w:rPr>
                <w:rFonts w:ascii="Arial" w:hAnsi="Arial" w:cs="Arial"/>
                <w:lang w:val="en-US"/>
              </w:rPr>
              <w:t>Writing 5</w:t>
            </w:r>
            <w:r>
              <w:rPr>
                <w:rFonts w:ascii="Arial" w:hAnsi="Arial" w:cs="Arial"/>
                <w:lang w:val="en-US"/>
              </w:rPr>
              <w:t>%</w:t>
            </w:r>
            <w:r w:rsidR="004459AD">
              <w:rPr>
                <w:rFonts w:ascii="Arial" w:hAnsi="Arial" w:cs="Arial"/>
                <w:lang w:val="en-US"/>
              </w:rPr>
              <w:t xml:space="preserve">    Reading &amp; Viewing 5%</w:t>
            </w:r>
          </w:p>
          <w:p w:rsidR="00BA420C" w:rsidRPr="00BB7B67" w:rsidRDefault="00BA420C">
            <w:pPr>
              <w:rPr>
                <w:rFonts w:ascii="Arial" w:hAnsi="Arial" w:cs="Arial"/>
                <w:b/>
                <w:lang w:val="en-US"/>
              </w:rPr>
            </w:pPr>
          </w:p>
          <w:p w:rsidR="001F310F" w:rsidRPr="00286A7E" w:rsidRDefault="00BA420C" w:rsidP="00D57F01">
            <w:pPr>
              <w:spacing w:after="120"/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 w:rsidR="00EF7002">
              <w:rPr>
                <w:rFonts w:ascii="Arial" w:hAnsi="Arial" w:cs="Arial"/>
                <w:b/>
                <w:lang w:val="en-US"/>
              </w:rPr>
              <w:t xml:space="preserve"> 5</w:t>
            </w:r>
            <w:r w:rsidR="00175CA6">
              <w:rPr>
                <w:rFonts w:ascii="Arial" w:hAnsi="Arial" w:cs="Arial"/>
                <w:b/>
                <w:lang w:val="en-US"/>
              </w:rPr>
              <w:t>:</w:t>
            </w:r>
            <w:r w:rsidR="00175CA6">
              <w:rPr>
                <w:rFonts w:ascii="Arial" w:hAnsi="Arial" w:cs="Arial"/>
                <w:lang w:val="en-US"/>
              </w:rPr>
              <w:t xml:space="preserve"> </w:t>
            </w:r>
            <w:r w:rsidR="00681F3B" w:rsidRPr="0095003C">
              <w:rPr>
                <w:rFonts w:ascii="Arial" w:eastAsia="Calibri" w:hAnsi="Arial" w:cs="Arial"/>
                <w:b/>
                <w:sz w:val="22"/>
                <w:szCs w:val="22"/>
                <w:lang w:eastAsia="en-AU"/>
              </w:rPr>
              <w:t xml:space="preserve">Discuss </w:t>
            </w:r>
            <w:r w:rsidR="00286A7E">
              <w:rPr>
                <w:rFonts w:ascii="Arial" w:eastAsia="Calibri" w:hAnsi="Arial" w:cs="Arial"/>
                <w:b/>
                <w:sz w:val="22"/>
                <w:szCs w:val="22"/>
                <w:lang w:eastAsia="en-AU"/>
              </w:rPr>
              <w:t>how three characters are represented</w:t>
            </w:r>
            <w:r w:rsidR="00541CFA">
              <w:rPr>
                <w:rFonts w:ascii="Arial" w:eastAsia="Calibri" w:hAnsi="Arial" w:cs="Arial"/>
                <w:b/>
                <w:sz w:val="22"/>
                <w:szCs w:val="22"/>
                <w:lang w:eastAsia="en-AU"/>
              </w:rPr>
              <w:t xml:space="preserve"> to develop a theme or idea</w:t>
            </w:r>
            <w:bookmarkStart w:id="0" w:name="_GoBack"/>
            <w:bookmarkEnd w:id="0"/>
            <w:r w:rsidR="00286A7E">
              <w:rPr>
                <w:rFonts w:ascii="Arial" w:eastAsia="Calibri" w:hAnsi="Arial" w:cs="Arial"/>
                <w:b/>
                <w:sz w:val="22"/>
                <w:szCs w:val="22"/>
                <w:lang w:eastAsia="en-AU"/>
              </w:rPr>
              <w:t xml:space="preserve"> in Lois Lowry’s novel, </w:t>
            </w:r>
            <w:r w:rsidR="00286A7E">
              <w:rPr>
                <w:rFonts w:ascii="Arial" w:eastAsia="Calibri" w:hAnsi="Arial" w:cs="Arial"/>
                <w:b/>
                <w:i/>
                <w:sz w:val="22"/>
                <w:szCs w:val="22"/>
                <w:lang w:eastAsia="en-AU"/>
              </w:rPr>
              <w:t>The Giver</w:t>
            </w:r>
            <w:r w:rsidR="00286A7E">
              <w:rPr>
                <w:rFonts w:ascii="Arial" w:eastAsia="Calibri" w:hAnsi="Arial" w:cs="Arial"/>
                <w:b/>
                <w:sz w:val="22"/>
                <w:szCs w:val="22"/>
                <w:lang w:eastAsia="en-AU"/>
              </w:rPr>
              <w:t>.</w:t>
            </w:r>
          </w:p>
          <w:p w:rsidR="001F310F" w:rsidRPr="00BB7B67" w:rsidRDefault="001F310F" w:rsidP="00C15868">
            <w:pPr>
              <w:rPr>
                <w:rFonts w:ascii="Arial" w:hAnsi="Arial" w:cs="Arial"/>
                <w:b/>
                <w:lang w:val="en-US"/>
              </w:rPr>
            </w:pP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</w:t>
            </w:r>
            <w:r w:rsidR="00BB7B67" w:rsidRPr="00BB7B67"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/ </w:t>
            </w:r>
            <w:r w:rsidR="00175CA6">
              <w:rPr>
                <w:rFonts w:ascii="Arial" w:hAnsi="Arial" w:cs="Arial"/>
                <w:b/>
                <w:lang w:val="en-US"/>
              </w:rPr>
              <w:t>100</w:t>
            </w: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701FF6" w:rsidRPr="00BB7B67" w:rsidRDefault="00701FF6" w:rsidP="00B1699B">
      <w:pPr>
        <w:rPr>
          <w:rFonts w:ascii="Arial" w:hAnsi="Arial" w:cs="Arial"/>
          <w:b/>
          <w:lang w:val="en-US"/>
        </w:rPr>
      </w:pPr>
    </w:p>
    <w:p w:rsidR="00701FF6" w:rsidRPr="00BB7B67" w:rsidRDefault="00701FF6" w:rsidP="00701FF6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95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262437" w:rsidRPr="00BB7B67" w:rsidTr="00262437">
        <w:tc>
          <w:tcPr>
            <w:tcW w:w="6366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262437" w:rsidRPr="00BB7B67" w:rsidTr="00262437">
        <w:tc>
          <w:tcPr>
            <w:tcW w:w="6366" w:type="dxa"/>
          </w:tcPr>
          <w:p w:rsidR="00262437" w:rsidRPr="00BB7B67" w:rsidRDefault="004459AD" w:rsidP="0026243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plan</w:t>
            </w:r>
          </w:p>
        </w:tc>
        <w:tc>
          <w:tcPr>
            <w:tcW w:w="1440" w:type="dxa"/>
          </w:tcPr>
          <w:p w:rsidR="00262437" w:rsidRPr="00175CA6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262437" w:rsidRPr="00BB7B67" w:rsidTr="00262437">
        <w:tc>
          <w:tcPr>
            <w:tcW w:w="6366" w:type="dxa"/>
          </w:tcPr>
          <w:p w:rsidR="00262437" w:rsidRPr="00BB7B67" w:rsidRDefault="004459AD" w:rsidP="0026243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draft</w:t>
            </w:r>
          </w:p>
        </w:tc>
        <w:tc>
          <w:tcPr>
            <w:tcW w:w="1440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</w:tr>
      <w:tr w:rsidR="00CF1F6F" w:rsidRPr="00BB7B67" w:rsidTr="001E4B54">
        <w:tc>
          <w:tcPr>
            <w:tcW w:w="6366" w:type="dxa"/>
          </w:tcPr>
          <w:p w:rsidR="00CF1F6F" w:rsidRPr="00BB7B67" w:rsidRDefault="004459AD" w:rsidP="001E4B54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good copy</w:t>
            </w:r>
          </w:p>
        </w:tc>
        <w:tc>
          <w:tcPr>
            <w:tcW w:w="1440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BB7B67" w:rsidRPr="00BB7B67" w:rsidRDefault="00BB7B67" w:rsidP="000E3575">
      <w:pPr>
        <w:rPr>
          <w:rFonts w:ascii="Arial" w:hAnsi="Arial" w:cs="Arial"/>
          <w:lang w:val="en-US"/>
        </w:rPr>
      </w:pPr>
    </w:p>
    <w:p w:rsidR="000E3575" w:rsidRPr="00175F12" w:rsidRDefault="004459AD" w:rsidP="000E3575">
      <w:pPr>
        <w:rPr>
          <w:rFonts w:ascii="Arial" w:hAnsi="Arial" w:cs="Arial"/>
          <w:b/>
          <w:lang w:val="en-US"/>
        </w:rPr>
      </w:pPr>
      <w:r w:rsidRPr="00175F12">
        <w:rPr>
          <w:rFonts w:ascii="Arial" w:hAnsi="Arial" w:cs="Arial"/>
          <w:b/>
          <w:lang w:val="en-US"/>
        </w:rPr>
        <w:t>Teacher Feedback</w:t>
      </w:r>
      <w:r w:rsidR="00175F12">
        <w:rPr>
          <w:rFonts w:ascii="Arial" w:hAnsi="Arial" w:cs="Arial"/>
          <w:b/>
          <w:lang w:val="en-US"/>
        </w:rPr>
        <w:t>:</w:t>
      </w:r>
    </w:p>
    <w:p w:rsidR="00BB7B67" w:rsidRPr="00BB7B67" w:rsidRDefault="00BB7B67" w:rsidP="000E3575">
      <w:pPr>
        <w:rPr>
          <w:rFonts w:ascii="Arial" w:hAnsi="Arial" w:cs="Arial"/>
          <w:b/>
          <w:lang w:val="en-US"/>
        </w:rPr>
      </w:pPr>
    </w:p>
    <w:p w:rsidR="001F310F" w:rsidRPr="00BB7B67" w:rsidRDefault="001F310F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752243" w:rsidRDefault="00752243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E67B87" w:rsidRDefault="00E67B87" w:rsidP="006049F5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BD5251" w:rsidRDefault="00BD5251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MARKING CRITERIA</w:t>
      </w:r>
    </w:p>
    <w:p w:rsidR="00BD5251" w:rsidRDefault="00BD5251" w:rsidP="00262437">
      <w:pPr>
        <w:ind w:left="-993"/>
        <w:rPr>
          <w:rFonts w:ascii="Arial" w:hAnsi="Arial" w:cs="Arial"/>
          <w:b/>
          <w:lang w:val="en-US"/>
        </w:rPr>
      </w:pPr>
    </w:p>
    <w:p w:rsidR="00BD5251" w:rsidRDefault="00007A54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Reading &amp; Viewing</w:t>
      </w:r>
      <w:r w:rsidR="00D57F01">
        <w:rPr>
          <w:rFonts w:ascii="Arial" w:hAnsi="Arial" w:cs="Arial"/>
          <w:b/>
          <w:lang w:val="en-US"/>
        </w:rPr>
        <w:t>:</w:t>
      </w:r>
      <w:r w:rsidR="00D57F01">
        <w:rPr>
          <w:rFonts w:ascii="Arial" w:hAnsi="Arial" w:cs="Arial"/>
          <w:b/>
          <w:lang w:val="en-US"/>
        </w:rPr>
        <w:tab/>
      </w:r>
      <w:r w:rsidR="00D57F01">
        <w:rPr>
          <w:rFonts w:ascii="Arial" w:hAnsi="Arial" w:cs="Arial"/>
          <w:b/>
          <w:lang w:val="en-US"/>
        </w:rPr>
        <w:tab/>
      </w:r>
      <w:r w:rsidR="00D57F01">
        <w:rPr>
          <w:rFonts w:ascii="Arial" w:hAnsi="Arial" w:cs="Arial"/>
          <w:b/>
          <w:lang w:val="en-US"/>
        </w:rPr>
        <w:tab/>
      </w:r>
      <w:r w:rsidR="00D57F01">
        <w:rPr>
          <w:rFonts w:ascii="Arial" w:hAnsi="Arial" w:cs="Arial"/>
          <w:b/>
          <w:lang w:val="en-US"/>
        </w:rPr>
        <w:tab/>
      </w:r>
      <w:r w:rsidR="00BD5251">
        <w:rPr>
          <w:rFonts w:ascii="Arial" w:hAnsi="Arial" w:cs="Arial"/>
          <w:b/>
          <w:lang w:val="en-US"/>
        </w:rPr>
        <w:tab/>
      </w:r>
      <w:r w:rsidR="00BD5251">
        <w:rPr>
          <w:rFonts w:ascii="Arial" w:hAnsi="Arial" w:cs="Arial"/>
          <w:b/>
          <w:lang w:val="en-US"/>
        </w:rPr>
        <w:tab/>
      </w:r>
      <w:r w:rsidR="00BD5251" w:rsidRPr="00AD4F55">
        <w:rPr>
          <w:rFonts w:ascii="Arial" w:hAnsi="Arial" w:cs="Arial"/>
          <w:lang w:val="en-US"/>
        </w:rPr>
        <w:t>Score: __________</w:t>
      </w:r>
    </w:p>
    <w:p w:rsidR="00BD5251" w:rsidRDefault="00BD5251" w:rsidP="00BD5251">
      <w:pPr>
        <w:rPr>
          <w:rFonts w:ascii="Arial" w:hAnsi="Arial" w:cs="Arial"/>
          <w:b/>
          <w:lang w:val="en-US"/>
        </w:rPr>
      </w:pPr>
    </w:p>
    <w:tbl>
      <w:tblPr>
        <w:tblW w:w="9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618"/>
        <w:gridCol w:w="1618"/>
        <w:gridCol w:w="1619"/>
        <w:gridCol w:w="1619"/>
        <w:gridCol w:w="1614"/>
      </w:tblGrid>
      <w:tr w:rsidR="00BD5251" w:rsidRPr="00DF4A36" w:rsidTr="007C6DD7">
        <w:trPr>
          <w:trHeight w:val="506"/>
        </w:trPr>
        <w:tc>
          <w:tcPr>
            <w:tcW w:w="1631" w:type="dxa"/>
            <w:shd w:val="clear" w:color="auto" w:fill="auto"/>
          </w:tcPr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  <w:shd w:val="clear" w:color="auto" w:fill="auto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618" w:type="dxa"/>
            <w:shd w:val="clear" w:color="auto" w:fill="auto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619" w:type="dxa"/>
            <w:shd w:val="clear" w:color="auto" w:fill="auto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619" w:type="dxa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614" w:type="dxa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007A54" w:rsidRPr="00DF4A36" w:rsidTr="000527B8">
        <w:trPr>
          <w:trHeight w:val="1147"/>
        </w:trPr>
        <w:tc>
          <w:tcPr>
            <w:tcW w:w="1631" w:type="dxa"/>
          </w:tcPr>
          <w:p w:rsidR="00EF7002" w:rsidRPr="00EF7002" w:rsidRDefault="00EF7002" w:rsidP="00EF7002">
            <w:pPr>
              <w:spacing w:after="60"/>
              <w:rPr>
                <w:rFonts w:ascii="Arial" w:hAnsi="Arial" w:cs="Arial"/>
                <w:b/>
                <w:sz w:val="18"/>
                <w:szCs w:val="18"/>
                <w:lang w:eastAsia="en-AU"/>
              </w:rPr>
            </w:pPr>
            <w:r w:rsidRPr="00EF7002">
              <w:rPr>
                <w:rFonts w:ascii="Arial" w:hAnsi="Arial" w:cs="Arial"/>
                <w:b/>
                <w:sz w:val="18"/>
                <w:szCs w:val="18"/>
                <w:lang w:eastAsia="en-AU"/>
              </w:rPr>
              <w:t>Conventions of text</w:t>
            </w:r>
          </w:p>
          <w:p w:rsidR="00007A54" w:rsidRPr="00EF7002" w:rsidRDefault="00007A54" w:rsidP="00007A54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007A54" w:rsidRPr="00ED7A4A" w:rsidRDefault="00007A54" w:rsidP="00007A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Interprets detailed information and ideas about events, situations and people in the text, using supporting evidence from the text.</w:t>
            </w:r>
          </w:p>
        </w:tc>
        <w:tc>
          <w:tcPr>
            <w:tcW w:w="1618" w:type="dxa"/>
          </w:tcPr>
          <w:p w:rsidR="00007A54" w:rsidRPr="00ED7A4A" w:rsidRDefault="00007A54" w:rsidP="00007A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Identifies detailed information and explains key ideas about events, situations and people in the text, using relevant evidence from the text.</w:t>
            </w:r>
          </w:p>
        </w:tc>
        <w:tc>
          <w:tcPr>
            <w:tcW w:w="1619" w:type="dxa"/>
          </w:tcPr>
          <w:p w:rsidR="00007A54" w:rsidRPr="00ED7A4A" w:rsidRDefault="00007A54" w:rsidP="00007A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Identifies key information and simple ideas about events, situations and people in the text, using some relevant evidence to support opinions</w:t>
            </w:r>
          </w:p>
        </w:tc>
        <w:tc>
          <w:tcPr>
            <w:tcW w:w="1619" w:type="dxa"/>
          </w:tcPr>
          <w:p w:rsidR="00007A54" w:rsidRPr="00ED7A4A" w:rsidRDefault="00007A54" w:rsidP="00007A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Identifies some information about events, situations or people in the text, with little or no reference to textual detail.</w:t>
            </w:r>
          </w:p>
        </w:tc>
        <w:tc>
          <w:tcPr>
            <w:tcW w:w="1614" w:type="dxa"/>
          </w:tcPr>
          <w:p w:rsidR="00007A54" w:rsidRPr="00ED7A4A" w:rsidRDefault="00007A54" w:rsidP="00007A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Locates and directly recounts some simple, literal information about events, situations or people in a text.</w:t>
            </w:r>
          </w:p>
        </w:tc>
      </w:tr>
      <w:tr w:rsidR="00EF7002" w:rsidRPr="00DF4A36" w:rsidTr="00E505A1">
        <w:trPr>
          <w:trHeight w:val="1914"/>
        </w:trPr>
        <w:tc>
          <w:tcPr>
            <w:tcW w:w="1631" w:type="dxa"/>
          </w:tcPr>
          <w:p w:rsidR="00EF7002" w:rsidRPr="00EF7002" w:rsidRDefault="00EF7002" w:rsidP="00EF7002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F7002">
              <w:rPr>
                <w:rFonts w:ascii="Arial" w:hAnsi="Arial" w:cs="Arial"/>
                <w:b/>
                <w:sz w:val="18"/>
                <w:szCs w:val="18"/>
                <w:lang w:eastAsia="en-AU"/>
              </w:rPr>
              <w:t>Interpreting</w:t>
            </w:r>
          </w:p>
        </w:tc>
        <w:tc>
          <w:tcPr>
            <w:tcW w:w="1618" w:type="dxa"/>
          </w:tcPr>
          <w:p w:rsidR="00EF7002" w:rsidRPr="00EF7002" w:rsidRDefault="00EF7002" w:rsidP="00EF7002">
            <w:pPr>
              <w:rPr>
                <w:rFonts w:ascii="Arial" w:hAnsi="Arial" w:cs="Arial"/>
                <w:sz w:val="18"/>
                <w:szCs w:val="18"/>
              </w:rPr>
            </w:pPr>
            <w:r w:rsidRPr="00EF7002">
              <w:rPr>
                <w:rFonts w:ascii="Arial" w:hAnsi="Arial" w:cs="Arial"/>
                <w:sz w:val="18"/>
                <w:szCs w:val="18"/>
              </w:rPr>
              <w:t>Explores the effect of different historical, social and cultural contexts when analysing the values and ideas presented in a text.</w:t>
            </w:r>
          </w:p>
          <w:p w:rsidR="00EF7002" w:rsidRPr="00EF7002" w:rsidRDefault="00EF7002" w:rsidP="00EF70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8" w:type="dxa"/>
          </w:tcPr>
          <w:p w:rsidR="00EF7002" w:rsidRPr="00EF7002" w:rsidRDefault="00EF7002" w:rsidP="00EF7002">
            <w:pPr>
              <w:rPr>
                <w:rFonts w:ascii="Arial" w:hAnsi="Arial" w:cs="Arial"/>
                <w:sz w:val="18"/>
                <w:szCs w:val="18"/>
              </w:rPr>
            </w:pPr>
            <w:r w:rsidRPr="00EF7002">
              <w:rPr>
                <w:rFonts w:ascii="Arial" w:hAnsi="Arial" w:cs="Arial"/>
                <w:sz w:val="18"/>
                <w:szCs w:val="18"/>
              </w:rPr>
              <w:t>Describes the effect of different contexts when identifying the values and ideas presented in a text.</w:t>
            </w:r>
          </w:p>
        </w:tc>
        <w:tc>
          <w:tcPr>
            <w:tcW w:w="1619" w:type="dxa"/>
          </w:tcPr>
          <w:p w:rsidR="00EF7002" w:rsidRPr="00EF7002" w:rsidRDefault="00EF7002" w:rsidP="00EF7002">
            <w:pPr>
              <w:rPr>
                <w:rFonts w:ascii="Arial" w:hAnsi="Arial" w:cs="Arial"/>
                <w:sz w:val="18"/>
                <w:szCs w:val="18"/>
              </w:rPr>
            </w:pPr>
            <w:r w:rsidRPr="00EF7002">
              <w:rPr>
                <w:rFonts w:ascii="Arial" w:hAnsi="Arial" w:cs="Arial"/>
                <w:sz w:val="18"/>
                <w:szCs w:val="18"/>
              </w:rPr>
              <w:t>Explains that values and ideas in a text may differ depending on the contexts of the producer and the reader.</w:t>
            </w:r>
          </w:p>
        </w:tc>
        <w:tc>
          <w:tcPr>
            <w:tcW w:w="1619" w:type="dxa"/>
          </w:tcPr>
          <w:p w:rsidR="00EF7002" w:rsidRPr="00EF7002" w:rsidRDefault="00EF7002" w:rsidP="00EF7002">
            <w:pPr>
              <w:rPr>
                <w:rFonts w:ascii="Arial" w:hAnsi="Arial" w:cs="Arial"/>
                <w:sz w:val="18"/>
                <w:szCs w:val="18"/>
              </w:rPr>
            </w:pPr>
            <w:r w:rsidRPr="00EF7002">
              <w:rPr>
                <w:rFonts w:ascii="Arial" w:hAnsi="Arial" w:cs="Arial"/>
                <w:sz w:val="18"/>
                <w:szCs w:val="18"/>
              </w:rPr>
              <w:t>Identifies context partially by naming a time and/or place in which a text is set or written.</w:t>
            </w:r>
          </w:p>
        </w:tc>
        <w:tc>
          <w:tcPr>
            <w:tcW w:w="1614" w:type="dxa"/>
          </w:tcPr>
          <w:p w:rsidR="00EF7002" w:rsidRPr="00EF7002" w:rsidRDefault="00EF7002" w:rsidP="00EF70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D5251" w:rsidRDefault="00BD5251" w:rsidP="00D57F01">
      <w:pPr>
        <w:rPr>
          <w:rFonts w:ascii="Arial" w:hAnsi="Arial" w:cs="Arial"/>
          <w:b/>
          <w:lang w:val="en-US"/>
        </w:rPr>
      </w:pPr>
    </w:p>
    <w:p w:rsidR="00EF7002" w:rsidRDefault="00EF7002" w:rsidP="00EF7002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Writing: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 w:rsidRPr="00AD4F55">
        <w:rPr>
          <w:rFonts w:ascii="Arial" w:hAnsi="Arial" w:cs="Arial"/>
          <w:lang w:val="en-US"/>
        </w:rPr>
        <w:t>Score: __________</w:t>
      </w:r>
    </w:p>
    <w:p w:rsidR="00EF7002" w:rsidRDefault="00EF7002" w:rsidP="00D57F01">
      <w:pPr>
        <w:rPr>
          <w:rFonts w:ascii="Arial" w:hAnsi="Arial" w:cs="Arial"/>
          <w:b/>
          <w:lang w:val="en-US"/>
        </w:rPr>
      </w:pPr>
    </w:p>
    <w:tbl>
      <w:tblPr>
        <w:tblW w:w="9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618"/>
        <w:gridCol w:w="1618"/>
        <w:gridCol w:w="1619"/>
        <w:gridCol w:w="1619"/>
        <w:gridCol w:w="1614"/>
      </w:tblGrid>
      <w:tr w:rsidR="00EF7002" w:rsidRPr="007C6DD7" w:rsidTr="00670FDF">
        <w:trPr>
          <w:trHeight w:val="506"/>
        </w:trPr>
        <w:tc>
          <w:tcPr>
            <w:tcW w:w="1631" w:type="dxa"/>
            <w:shd w:val="clear" w:color="auto" w:fill="auto"/>
          </w:tcPr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  <w:shd w:val="clear" w:color="auto" w:fill="auto"/>
          </w:tcPr>
          <w:p w:rsidR="00EF7002" w:rsidRPr="007C6DD7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EF7002" w:rsidRPr="007C6DD7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618" w:type="dxa"/>
            <w:shd w:val="clear" w:color="auto" w:fill="auto"/>
          </w:tcPr>
          <w:p w:rsidR="00EF7002" w:rsidRPr="007C6DD7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619" w:type="dxa"/>
            <w:shd w:val="clear" w:color="auto" w:fill="auto"/>
          </w:tcPr>
          <w:p w:rsidR="00EF7002" w:rsidRPr="007C6DD7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619" w:type="dxa"/>
          </w:tcPr>
          <w:p w:rsidR="00EF7002" w:rsidRPr="007C6DD7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614" w:type="dxa"/>
          </w:tcPr>
          <w:p w:rsidR="00EF7002" w:rsidRPr="007C6DD7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EF7002" w:rsidRPr="00ED7A4A" w:rsidTr="00670FDF">
        <w:trPr>
          <w:trHeight w:val="1914"/>
        </w:trPr>
        <w:tc>
          <w:tcPr>
            <w:tcW w:w="1631" w:type="dxa"/>
          </w:tcPr>
          <w:p w:rsidR="00EF7002" w:rsidRPr="00EE5C5B" w:rsidRDefault="00EF7002" w:rsidP="00670FD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Text structure</w:t>
            </w:r>
          </w:p>
        </w:tc>
        <w:tc>
          <w:tcPr>
            <w:tcW w:w="1618" w:type="dxa"/>
          </w:tcPr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Constructs paragraphs, focused on one idea, that are well-developed, using a combination of topic, developing, supporting and linking sentences.</w:t>
            </w:r>
          </w:p>
        </w:tc>
        <w:tc>
          <w:tcPr>
            <w:tcW w:w="1618" w:type="dxa"/>
          </w:tcPr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Structures paragraphs with topic, developing and supporting sentences, but sometimes repeats points unnecessarily.</w:t>
            </w:r>
          </w:p>
        </w:tc>
        <w:tc>
          <w:tcPr>
            <w:tcW w:w="1619" w:type="dxa"/>
          </w:tcPr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Constructs paragraphs that describe ideas related to the question or topic in a general way and/or that retell events.</w:t>
            </w:r>
          </w:p>
        </w:tc>
        <w:tc>
          <w:tcPr>
            <w:tcW w:w="1619" w:type="dxa"/>
          </w:tcPr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Groups sentences about loosely related ideas and sequences these illogically.</w:t>
            </w:r>
          </w:p>
        </w:tc>
        <w:tc>
          <w:tcPr>
            <w:tcW w:w="1614" w:type="dxa"/>
          </w:tcPr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Sentences not grouped into paragraphs.</w:t>
            </w:r>
          </w:p>
        </w:tc>
      </w:tr>
      <w:tr w:rsidR="00EF7002" w:rsidRPr="00ED7A4A" w:rsidTr="00670FDF">
        <w:trPr>
          <w:trHeight w:val="1914"/>
        </w:trPr>
        <w:tc>
          <w:tcPr>
            <w:tcW w:w="1631" w:type="dxa"/>
          </w:tcPr>
          <w:p w:rsidR="00EF7002" w:rsidRDefault="00EF7002" w:rsidP="00670FD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Editing</w:t>
            </w:r>
          </w:p>
        </w:tc>
        <w:tc>
          <w:tcPr>
            <w:tcW w:w="1618" w:type="dxa"/>
          </w:tcPr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ED7A4A">
              <w:rPr>
                <w:rFonts w:ascii="Arial" w:hAnsi="Arial" w:cs="Arial"/>
                <w:sz w:val="18"/>
                <w:szCs w:val="18"/>
              </w:rPr>
              <w:t>Consistently uses a range of editing strategies to refine and clarify ideas, improve paragraph order and select vocabulary appropriate to the task.</w:t>
            </w:r>
          </w:p>
        </w:tc>
        <w:tc>
          <w:tcPr>
            <w:tcW w:w="1618" w:type="dxa"/>
          </w:tcPr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ED7A4A">
              <w:rPr>
                <w:rFonts w:ascii="Arial" w:hAnsi="Arial" w:cs="Arial"/>
                <w:sz w:val="18"/>
                <w:szCs w:val="18"/>
              </w:rPr>
              <w:t>Monitors and edits own work through strategies to refine and clarify ideas and improve the effectiveness of the text.</w:t>
            </w:r>
          </w:p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9" w:type="dxa"/>
          </w:tcPr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ED7A4A">
              <w:rPr>
                <w:rFonts w:ascii="Arial" w:hAnsi="Arial" w:cs="Arial"/>
                <w:sz w:val="18"/>
                <w:szCs w:val="18"/>
              </w:rPr>
              <w:t>Reviews and edits own work to clarify ideas and improve the effectiveness of the text.</w:t>
            </w:r>
          </w:p>
        </w:tc>
        <w:tc>
          <w:tcPr>
            <w:tcW w:w="1619" w:type="dxa"/>
          </w:tcPr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ED7A4A">
              <w:rPr>
                <w:rFonts w:ascii="Arial" w:hAnsi="Arial" w:cs="Arial"/>
                <w:sz w:val="18"/>
                <w:szCs w:val="18"/>
              </w:rPr>
              <w:t>Proofreads and identifies some errors in own work but may need support to correct mistakes.</w:t>
            </w:r>
          </w:p>
        </w:tc>
        <w:tc>
          <w:tcPr>
            <w:tcW w:w="1614" w:type="dxa"/>
          </w:tcPr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ED7A4A">
              <w:rPr>
                <w:rFonts w:ascii="Arial" w:hAnsi="Arial" w:cs="Arial"/>
                <w:sz w:val="18"/>
                <w:szCs w:val="18"/>
              </w:rPr>
              <w:t>May identify some basic errors in own work.</w:t>
            </w:r>
          </w:p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F7002" w:rsidRPr="00BB7B67" w:rsidRDefault="00EF7002" w:rsidP="00D57F01">
      <w:pPr>
        <w:rPr>
          <w:rFonts w:ascii="Arial" w:hAnsi="Arial" w:cs="Arial"/>
          <w:b/>
          <w:lang w:val="en-US"/>
        </w:rPr>
      </w:pPr>
    </w:p>
    <w:sectPr w:rsidR="00EF7002" w:rsidRPr="00BB7B67" w:rsidSect="00262437">
      <w:pgSz w:w="12240" w:h="15840"/>
      <w:pgMar w:top="360" w:right="175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in;height:3in;visibility:visible" o:bullet="t">
        <v:imagedata r:id="rId1" o:title="AIC LOGO"/>
      </v:shape>
    </w:pict>
  </w:numPicBullet>
  <w:abstractNum w:abstractNumId="0" w15:restartNumberingAfterBreak="0">
    <w:nsid w:val="083624FF"/>
    <w:multiLevelType w:val="hybridMultilevel"/>
    <w:tmpl w:val="F918C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0D6"/>
    <w:multiLevelType w:val="multilevel"/>
    <w:tmpl w:val="2CD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31A14"/>
    <w:multiLevelType w:val="hybridMultilevel"/>
    <w:tmpl w:val="32BA5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76F2"/>
    <w:multiLevelType w:val="hybridMultilevel"/>
    <w:tmpl w:val="EFE2548E"/>
    <w:lvl w:ilvl="0" w:tplc="377AD1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AC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06B3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1257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62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5AE1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088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E88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6C1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E293904"/>
    <w:multiLevelType w:val="hybridMultilevel"/>
    <w:tmpl w:val="376EC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913DD"/>
    <w:multiLevelType w:val="hybridMultilevel"/>
    <w:tmpl w:val="875EB41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D705C"/>
    <w:multiLevelType w:val="hybridMultilevel"/>
    <w:tmpl w:val="2EB89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05FF6"/>
    <w:multiLevelType w:val="hybridMultilevel"/>
    <w:tmpl w:val="6EE81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5286"/>
    <w:multiLevelType w:val="hybridMultilevel"/>
    <w:tmpl w:val="5066E3E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53CF"/>
    <w:multiLevelType w:val="hybridMultilevel"/>
    <w:tmpl w:val="F6D84488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CD424B7"/>
    <w:multiLevelType w:val="hybridMultilevel"/>
    <w:tmpl w:val="7D86E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9513B"/>
    <w:multiLevelType w:val="hybridMultilevel"/>
    <w:tmpl w:val="513E3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E32AB"/>
    <w:multiLevelType w:val="hybridMultilevel"/>
    <w:tmpl w:val="47389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A4FCD"/>
    <w:multiLevelType w:val="hybridMultilevel"/>
    <w:tmpl w:val="6046D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C01D6"/>
    <w:multiLevelType w:val="hybridMultilevel"/>
    <w:tmpl w:val="31EA3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416DC"/>
    <w:multiLevelType w:val="hybridMultilevel"/>
    <w:tmpl w:val="60643C2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00BCB"/>
    <w:multiLevelType w:val="hybridMultilevel"/>
    <w:tmpl w:val="65BA0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516300"/>
    <w:multiLevelType w:val="hybridMultilevel"/>
    <w:tmpl w:val="5F86F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1789C"/>
    <w:multiLevelType w:val="hybridMultilevel"/>
    <w:tmpl w:val="A10A9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5"/>
  </w:num>
  <w:num w:numId="15">
    <w:abstractNumId w:val="8"/>
  </w:num>
  <w:num w:numId="16">
    <w:abstractNumId w:val="15"/>
  </w:num>
  <w:num w:numId="17">
    <w:abstractNumId w:val="7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92"/>
    <w:rsid w:val="00007A54"/>
    <w:rsid w:val="00015C88"/>
    <w:rsid w:val="00024848"/>
    <w:rsid w:val="000538A8"/>
    <w:rsid w:val="00053F99"/>
    <w:rsid w:val="0007733B"/>
    <w:rsid w:val="000C454D"/>
    <w:rsid w:val="000E3575"/>
    <w:rsid w:val="000F3DC8"/>
    <w:rsid w:val="000F4D65"/>
    <w:rsid w:val="00106DF7"/>
    <w:rsid w:val="00113907"/>
    <w:rsid w:val="001457F5"/>
    <w:rsid w:val="00165ABB"/>
    <w:rsid w:val="001715A0"/>
    <w:rsid w:val="00175CA6"/>
    <w:rsid w:val="00175F12"/>
    <w:rsid w:val="001A2592"/>
    <w:rsid w:val="001F310F"/>
    <w:rsid w:val="00216EE0"/>
    <w:rsid w:val="00242C1D"/>
    <w:rsid w:val="00262437"/>
    <w:rsid w:val="00286A7E"/>
    <w:rsid w:val="002D38C6"/>
    <w:rsid w:val="002D6013"/>
    <w:rsid w:val="002F0921"/>
    <w:rsid w:val="002F6D4E"/>
    <w:rsid w:val="00317F6A"/>
    <w:rsid w:val="003206F2"/>
    <w:rsid w:val="003402DD"/>
    <w:rsid w:val="00340822"/>
    <w:rsid w:val="00347F04"/>
    <w:rsid w:val="00351F23"/>
    <w:rsid w:val="00355D97"/>
    <w:rsid w:val="00374F41"/>
    <w:rsid w:val="003945D7"/>
    <w:rsid w:val="00394E67"/>
    <w:rsid w:val="003C343C"/>
    <w:rsid w:val="003F1CF2"/>
    <w:rsid w:val="003F649B"/>
    <w:rsid w:val="0040493E"/>
    <w:rsid w:val="00430FB3"/>
    <w:rsid w:val="0043407B"/>
    <w:rsid w:val="00436AF1"/>
    <w:rsid w:val="00440C9F"/>
    <w:rsid w:val="004459AD"/>
    <w:rsid w:val="0045188D"/>
    <w:rsid w:val="00457E67"/>
    <w:rsid w:val="00470F6A"/>
    <w:rsid w:val="00472845"/>
    <w:rsid w:val="004740B5"/>
    <w:rsid w:val="004B4AA5"/>
    <w:rsid w:val="004D1123"/>
    <w:rsid w:val="00530A45"/>
    <w:rsid w:val="00541CFA"/>
    <w:rsid w:val="0054767A"/>
    <w:rsid w:val="00552028"/>
    <w:rsid w:val="00564CB9"/>
    <w:rsid w:val="00586405"/>
    <w:rsid w:val="00604715"/>
    <w:rsid w:val="006049F5"/>
    <w:rsid w:val="00624781"/>
    <w:rsid w:val="00650C94"/>
    <w:rsid w:val="00652E11"/>
    <w:rsid w:val="006640C2"/>
    <w:rsid w:val="00681F3B"/>
    <w:rsid w:val="0069648D"/>
    <w:rsid w:val="006B6659"/>
    <w:rsid w:val="006C6C18"/>
    <w:rsid w:val="006F5B82"/>
    <w:rsid w:val="00701FF6"/>
    <w:rsid w:val="00702166"/>
    <w:rsid w:val="00716F0D"/>
    <w:rsid w:val="00721885"/>
    <w:rsid w:val="00724A7D"/>
    <w:rsid w:val="00730F9C"/>
    <w:rsid w:val="00737B66"/>
    <w:rsid w:val="00741FAB"/>
    <w:rsid w:val="00752243"/>
    <w:rsid w:val="00760216"/>
    <w:rsid w:val="007A3019"/>
    <w:rsid w:val="007C1F2C"/>
    <w:rsid w:val="007C6DD7"/>
    <w:rsid w:val="007C7707"/>
    <w:rsid w:val="007E39D5"/>
    <w:rsid w:val="00861B9A"/>
    <w:rsid w:val="00873C63"/>
    <w:rsid w:val="00885E54"/>
    <w:rsid w:val="00897194"/>
    <w:rsid w:val="008E33F0"/>
    <w:rsid w:val="0091495F"/>
    <w:rsid w:val="00926320"/>
    <w:rsid w:val="00933AB4"/>
    <w:rsid w:val="00936A92"/>
    <w:rsid w:val="00954239"/>
    <w:rsid w:val="0097023E"/>
    <w:rsid w:val="00977B48"/>
    <w:rsid w:val="009B69B2"/>
    <w:rsid w:val="009D6707"/>
    <w:rsid w:val="009E0C36"/>
    <w:rsid w:val="00A04D3E"/>
    <w:rsid w:val="00A06FC7"/>
    <w:rsid w:val="00A352B2"/>
    <w:rsid w:val="00A47FCD"/>
    <w:rsid w:val="00A63144"/>
    <w:rsid w:val="00A77560"/>
    <w:rsid w:val="00AB6CFC"/>
    <w:rsid w:val="00AE3CAB"/>
    <w:rsid w:val="00B01FFA"/>
    <w:rsid w:val="00B1699B"/>
    <w:rsid w:val="00B40E5F"/>
    <w:rsid w:val="00B41D3F"/>
    <w:rsid w:val="00BA20CA"/>
    <w:rsid w:val="00BA420C"/>
    <w:rsid w:val="00BB0E3E"/>
    <w:rsid w:val="00BB7B67"/>
    <w:rsid w:val="00BC1822"/>
    <w:rsid w:val="00BC76FB"/>
    <w:rsid w:val="00BD5251"/>
    <w:rsid w:val="00BF0360"/>
    <w:rsid w:val="00BF1402"/>
    <w:rsid w:val="00BF239F"/>
    <w:rsid w:val="00BF2CED"/>
    <w:rsid w:val="00C012B9"/>
    <w:rsid w:val="00C15868"/>
    <w:rsid w:val="00C43599"/>
    <w:rsid w:val="00C7450E"/>
    <w:rsid w:val="00C87FAC"/>
    <w:rsid w:val="00C9223D"/>
    <w:rsid w:val="00CA0A99"/>
    <w:rsid w:val="00CA162B"/>
    <w:rsid w:val="00CA7283"/>
    <w:rsid w:val="00CB2C85"/>
    <w:rsid w:val="00CF1F6F"/>
    <w:rsid w:val="00D21CD6"/>
    <w:rsid w:val="00D33E99"/>
    <w:rsid w:val="00D35E0E"/>
    <w:rsid w:val="00D57F01"/>
    <w:rsid w:val="00DA139E"/>
    <w:rsid w:val="00DE0D8E"/>
    <w:rsid w:val="00DE27B3"/>
    <w:rsid w:val="00DF4A36"/>
    <w:rsid w:val="00E060F5"/>
    <w:rsid w:val="00E67B87"/>
    <w:rsid w:val="00E70353"/>
    <w:rsid w:val="00E71C50"/>
    <w:rsid w:val="00E90674"/>
    <w:rsid w:val="00E94901"/>
    <w:rsid w:val="00EC0266"/>
    <w:rsid w:val="00EC465A"/>
    <w:rsid w:val="00EF7002"/>
    <w:rsid w:val="00F17EDC"/>
    <w:rsid w:val="00F22BA4"/>
    <w:rsid w:val="00F27EE5"/>
    <w:rsid w:val="00F73B1D"/>
    <w:rsid w:val="00F87A4B"/>
    <w:rsid w:val="00F90693"/>
    <w:rsid w:val="00FD0522"/>
    <w:rsid w:val="00FD6A4C"/>
    <w:rsid w:val="00FE143B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B1314B8"/>
  <w15:docId w15:val="{2C391D3A-2DBE-424C-83A3-4B014669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59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A2592"/>
    <w:pPr>
      <w:keepNext/>
      <w:jc w:val="center"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rsid w:val="001A2592"/>
    <w:pPr>
      <w:keepNext/>
      <w:jc w:val="center"/>
      <w:outlineLvl w:val="1"/>
    </w:pPr>
    <w:rPr>
      <w:b/>
      <w:bCs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4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D5251"/>
    <w:pPr>
      <w:spacing w:before="100" w:beforeAutospacing="1" w:after="100" w:afterAutospacing="1"/>
    </w:pPr>
    <w:rPr>
      <w:lang w:eastAsia="en-AU"/>
    </w:rPr>
  </w:style>
  <w:style w:type="paragraph" w:styleId="BalloonText">
    <w:name w:val="Balloon Text"/>
    <w:basedOn w:val="Normal"/>
    <w:link w:val="BalloonTextChar"/>
    <w:rsid w:val="002624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2437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rsid w:val="0014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C6BDA468</Template>
  <TotalTime>3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Brief</vt:lpstr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Brief</dc:title>
  <dc:creator>David</dc:creator>
  <cp:lastModifiedBy>HOBSON Kelli [Narrogin Senior High School]</cp:lastModifiedBy>
  <cp:revision>5</cp:revision>
  <cp:lastPrinted>2019-07-26T00:31:00Z</cp:lastPrinted>
  <dcterms:created xsi:type="dcterms:W3CDTF">2019-07-22T07:24:00Z</dcterms:created>
  <dcterms:modified xsi:type="dcterms:W3CDTF">2019-07-26T00:35:00Z</dcterms:modified>
</cp:coreProperties>
</file>