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AC" w:rsidRPr="00BB7B67" w:rsidRDefault="00C87FAC" w:rsidP="00436AF1">
      <w:pPr>
        <w:rPr>
          <w:rFonts w:ascii="Arial" w:hAnsi="Arial" w:cs="Arial"/>
        </w:rPr>
      </w:pPr>
    </w:p>
    <w:p w:rsidR="000F3DC8" w:rsidRPr="00BB7B67" w:rsidRDefault="000F3DC8" w:rsidP="00436AF1">
      <w:pPr>
        <w:rPr>
          <w:rFonts w:ascii="Arial" w:hAnsi="Arial" w:cs="Arial"/>
        </w:rPr>
      </w:pPr>
    </w:p>
    <w:p w:rsidR="00936A92" w:rsidRPr="00BB7B67" w:rsidRDefault="00530A45" w:rsidP="00936A92">
      <w:pPr>
        <w:widowControl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518160" cy="533400"/>
            <wp:effectExtent l="1905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7B67" w:rsidRPr="00BB7B67">
        <w:rPr>
          <w:rFonts w:ascii="Arial" w:hAnsi="Arial" w:cs="Arial"/>
          <w:b/>
        </w:rPr>
        <w:tab/>
      </w:r>
      <w:r w:rsidR="00936A92" w:rsidRPr="00BB7B67">
        <w:rPr>
          <w:rFonts w:ascii="Arial" w:hAnsi="Arial" w:cs="Arial"/>
          <w:b/>
        </w:rPr>
        <w:t xml:space="preserve">NARROGIN SENIOR HIGH SCHOOL   </w:t>
      </w:r>
      <w:r w:rsidR="00936A92" w:rsidRPr="00BB7B67">
        <w:rPr>
          <w:rFonts w:ascii="Arial" w:hAnsi="Arial" w:cs="Arial"/>
          <w:b/>
        </w:rPr>
        <w:tab/>
      </w: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518160" cy="533400"/>
            <wp:effectExtent l="1905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A92" w:rsidRPr="00BB7B67" w:rsidRDefault="00936A92" w:rsidP="00936A92">
      <w:pPr>
        <w:jc w:val="center"/>
        <w:rPr>
          <w:rFonts w:ascii="Arial" w:hAnsi="Arial" w:cs="Arial"/>
          <w:b/>
        </w:rPr>
      </w:pPr>
    </w:p>
    <w:p w:rsidR="000F3DC8" w:rsidRPr="00BB7B67" w:rsidRDefault="00936A92" w:rsidP="00936A92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 w:rsidR="00CA0A99">
        <w:rPr>
          <w:rFonts w:ascii="Arial" w:hAnsi="Arial" w:cs="Arial"/>
          <w:b/>
        </w:rPr>
        <w:t>Year</w:t>
      </w:r>
      <w:r w:rsidR="00BD5251">
        <w:rPr>
          <w:rFonts w:ascii="Arial" w:hAnsi="Arial" w:cs="Arial"/>
          <w:b/>
        </w:rPr>
        <w:t xml:space="preserve"> 8</w:t>
      </w:r>
    </w:p>
    <w:p w:rsidR="002D38C6" w:rsidRPr="00BB7B67" w:rsidRDefault="00C87FAC" w:rsidP="001A2592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</w:t>
      </w:r>
      <w:r w:rsidR="00436AF1" w:rsidRPr="00BB7B67">
        <w:rPr>
          <w:rFonts w:ascii="Arial" w:hAnsi="Arial" w:cs="Arial"/>
        </w:rPr>
        <w:t xml:space="preserve">    </w:t>
      </w:r>
    </w:p>
    <w:tbl>
      <w:tblPr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6B6659" w:rsidRPr="00BB7B67" w:rsidTr="00262437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67" w:rsidRDefault="006B6659" w:rsidP="00BD5251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 w:rsidR="00BB7B67"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  </w:t>
            </w:r>
            <w:r w:rsidR="00BD5251"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="00CF1F6F"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Date Due:</w:t>
            </w:r>
            <w:r w:rsidR="00CF1F6F"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:rsidR="00262437" w:rsidRPr="00BB7B67" w:rsidRDefault="00262437" w:rsidP="00BD5251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6B6659" w:rsidRPr="00BB7B67" w:rsidTr="00262437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67" w:rsidRDefault="00BB7B67">
            <w:pPr>
              <w:rPr>
                <w:rFonts w:ascii="Arial" w:hAnsi="Arial" w:cs="Arial"/>
                <w:b/>
                <w:lang w:val="en-US"/>
              </w:rPr>
            </w:pPr>
          </w:p>
          <w:p w:rsidR="00BD5251" w:rsidRPr="00BB7B67" w:rsidRDefault="00BD5251" w:rsidP="00BD5251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 xml:space="preserve"> and 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 w:rsidR="004459AD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4459AD">
              <w:rPr>
                <w:rFonts w:ascii="Arial" w:hAnsi="Arial" w:cs="Arial"/>
                <w:lang w:val="en-US"/>
              </w:rPr>
              <w:t>Writing 5</w:t>
            </w:r>
            <w:r>
              <w:rPr>
                <w:rFonts w:ascii="Arial" w:hAnsi="Arial" w:cs="Arial"/>
                <w:lang w:val="en-US"/>
              </w:rPr>
              <w:t>%</w:t>
            </w:r>
            <w:r w:rsidR="004459AD">
              <w:rPr>
                <w:rFonts w:ascii="Arial" w:hAnsi="Arial" w:cs="Arial"/>
                <w:lang w:val="en-US"/>
              </w:rPr>
              <w:t xml:space="preserve">    Reading &amp; Viewing 5%</w:t>
            </w:r>
          </w:p>
          <w:p w:rsidR="00BA420C" w:rsidRPr="00BB7B67" w:rsidRDefault="00BA420C">
            <w:pPr>
              <w:rPr>
                <w:rFonts w:ascii="Arial" w:hAnsi="Arial" w:cs="Arial"/>
                <w:b/>
                <w:lang w:val="en-US"/>
              </w:rPr>
            </w:pPr>
          </w:p>
          <w:p w:rsidR="001F310F" w:rsidRPr="00D57F01" w:rsidRDefault="00BA420C" w:rsidP="00D57F01">
            <w:pPr>
              <w:spacing w:after="120"/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 w:rsidR="001D5730">
              <w:rPr>
                <w:rFonts w:ascii="Arial" w:hAnsi="Arial" w:cs="Arial"/>
                <w:b/>
                <w:lang w:val="en-US"/>
              </w:rPr>
              <w:t xml:space="preserve"> 6</w:t>
            </w:r>
            <w:r w:rsidR="00175CA6">
              <w:rPr>
                <w:rFonts w:ascii="Arial" w:hAnsi="Arial" w:cs="Arial"/>
                <w:b/>
                <w:lang w:val="en-US"/>
              </w:rPr>
              <w:t>:</w:t>
            </w:r>
            <w:r w:rsidR="00175CA6">
              <w:rPr>
                <w:rFonts w:ascii="Arial" w:hAnsi="Arial" w:cs="Arial"/>
                <w:lang w:val="en-US"/>
              </w:rPr>
              <w:t xml:space="preserve"> </w:t>
            </w:r>
            <w:r w:rsidR="001D5730" w:rsidRPr="001D5730">
              <w:rPr>
                <w:rFonts w:ascii="Arial" w:hAnsi="Arial" w:cs="Arial"/>
                <w:bCs/>
                <w:szCs w:val="20"/>
              </w:rPr>
              <w:t>Compare and contrast the movie and novel studied in class</w:t>
            </w:r>
            <w:r w:rsidR="001D5730">
              <w:rPr>
                <w:rFonts w:ascii="Arial" w:hAnsi="Arial" w:cs="Arial"/>
                <w:bCs/>
                <w:szCs w:val="20"/>
              </w:rPr>
              <w:t xml:space="preserve">, focusing on how </w:t>
            </w:r>
            <w:r w:rsidR="004A5443">
              <w:rPr>
                <w:rFonts w:ascii="Arial" w:hAnsi="Arial" w:cs="Arial"/>
                <w:bCs/>
                <w:szCs w:val="20"/>
              </w:rPr>
              <w:t xml:space="preserve">different </w:t>
            </w:r>
            <w:r w:rsidR="001D5730">
              <w:rPr>
                <w:rFonts w:ascii="Arial" w:hAnsi="Arial" w:cs="Arial"/>
                <w:bCs/>
                <w:szCs w:val="20"/>
              </w:rPr>
              <w:t>the</w:t>
            </w:r>
            <w:r w:rsidR="004A5443">
              <w:rPr>
                <w:rFonts w:ascii="Arial" w:hAnsi="Arial" w:cs="Arial"/>
                <w:bCs/>
                <w:szCs w:val="20"/>
              </w:rPr>
              <w:t>mes</w:t>
            </w:r>
            <w:r w:rsidR="001D5730">
              <w:rPr>
                <w:rFonts w:ascii="Arial" w:hAnsi="Arial" w:cs="Arial"/>
                <w:bCs/>
                <w:szCs w:val="20"/>
              </w:rPr>
              <w:t xml:space="preserve"> </w:t>
            </w:r>
            <w:r w:rsidR="004A5443">
              <w:rPr>
                <w:rFonts w:ascii="Arial" w:hAnsi="Arial" w:cs="Arial"/>
                <w:bCs/>
                <w:szCs w:val="20"/>
              </w:rPr>
              <w:t xml:space="preserve">and characters </w:t>
            </w:r>
            <w:r w:rsidR="001D5730">
              <w:rPr>
                <w:rFonts w:ascii="Arial" w:hAnsi="Arial" w:cs="Arial"/>
                <w:bCs/>
                <w:szCs w:val="20"/>
              </w:rPr>
              <w:t xml:space="preserve">are represented in the film compared to the novel.  </w:t>
            </w:r>
          </w:p>
          <w:p w:rsidR="001F310F" w:rsidRPr="00BB7B67" w:rsidRDefault="001F310F" w:rsidP="00C15868">
            <w:pPr>
              <w:rPr>
                <w:rFonts w:ascii="Arial" w:hAnsi="Arial" w:cs="Arial"/>
                <w:b/>
                <w:lang w:val="en-US"/>
              </w:rPr>
            </w:pPr>
          </w:p>
          <w:p w:rsidR="006B6659" w:rsidRPr="00BB7B67" w:rsidRDefault="006B6659" w:rsidP="00701F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</w:t>
            </w:r>
            <w:r w:rsidR="00BB7B67" w:rsidRPr="00BB7B67">
              <w:rPr>
                <w:rFonts w:ascii="Arial" w:hAnsi="Arial" w:cs="Arial"/>
                <w:b/>
                <w:lang w:val="en-US"/>
              </w:rPr>
              <w:t xml:space="preserve">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BD5251"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                  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/ </w:t>
            </w:r>
            <w:r w:rsidR="00175CA6">
              <w:rPr>
                <w:rFonts w:ascii="Arial" w:hAnsi="Arial" w:cs="Arial"/>
                <w:b/>
                <w:lang w:val="en-US"/>
              </w:rPr>
              <w:t>100</w:t>
            </w:r>
          </w:p>
          <w:p w:rsidR="006B6659" w:rsidRPr="00BB7B67" w:rsidRDefault="006B6659" w:rsidP="00701F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701FF6" w:rsidRPr="00BB7B67" w:rsidRDefault="00701FF6" w:rsidP="00B1699B">
      <w:pPr>
        <w:rPr>
          <w:rFonts w:ascii="Arial" w:hAnsi="Arial" w:cs="Arial"/>
          <w:b/>
          <w:lang w:val="en-US"/>
        </w:rPr>
      </w:pPr>
    </w:p>
    <w:p w:rsidR="00701FF6" w:rsidRPr="00BB7B67" w:rsidRDefault="00701FF6" w:rsidP="00701FF6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195"/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689"/>
      </w:tblGrid>
      <w:tr w:rsidR="00262437" w:rsidRPr="00BB7B67" w:rsidTr="00262437">
        <w:tc>
          <w:tcPr>
            <w:tcW w:w="6366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89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262437" w:rsidRPr="00BB7B67" w:rsidTr="00262437">
        <w:tc>
          <w:tcPr>
            <w:tcW w:w="6366" w:type="dxa"/>
          </w:tcPr>
          <w:p w:rsidR="00262437" w:rsidRPr="00BB7B67" w:rsidRDefault="004459AD" w:rsidP="0026243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 plan</w:t>
            </w:r>
          </w:p>
        </w:tc>
        <w:tc>
          <w:tcPr>
            <w:tcW w:w="1440" w:type="dxa"/>
          </w:tcPr>
          <w:p w:rsidR="00262437" w:rsidRPr="00175CA6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89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262437" w:rsidRPr="00BB7B67" w:rsidTr="00262437">
        <w:tc>
          <w:tcPr>
            <w:tcW w:w="6366" w:type="dxa"/>
          </w:tcPr>
          <w:p w:rsidR="00262437" w:rsidRPr="00BB7B67" w:rsidRDefault="004459AD" w:rsidP="0026243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 draft</w:t>
            </w:r>
          </w:p>
        </w:tc>
        <w:tc>
          <w:tcPr>
            <w:tcW w:w="1440" w:type="dxa"/>
          </w:tcPr>
          <w:p w:rsidR="00262437" w:rsidRPr="00BB7B67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262437" w:rsidRPr="00BB7B67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262437" w:rsidRPr="00BB7B67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</w:tr>
      <w:tr w:rsidR="00CF1F6F" w:rsidRPr="00BB7B67" w:rsidTr="001E4B54">
        <w:tc>
          <w:tcPr>
            <w:tcW w:w="6366" w:type="dxa"/>
          </w:tcPr>
          <w:p w:rsidR="00CF1F6F" w:rsidRPr="00BB7B67" w:rsidRDefault="004459AD" w:rsidP="001E4B54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 good copy</w:t>
            </w:r>
          </w:p>
        </w:tc>
        <w:tc>
          <w:tcPr>
            <w:tcW w:w="1440" w:type="dxa"/>
          </w:tcPr>
          <w:p w:rsidR="00CF1F6F" w:rsidRPr="00BB7B67" w:rsidRDefault="00CF1F6F" w:rsidP="001E4B5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CF1F6F" w:rsidRPr="00BB7B67" w:rsidRDefault="00CF1F6F" w:rsidP="001E4B5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CF1F6F" w:rsidRPr="00BB7B67" w:rsidRDefault="00CF1F6F" w:rsidP="001E4B54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BB7B67" w:rsidRPr="00BB7B67" w:rsidRDefault="00BB7B67" w:rsidP="000E3575">
      <w:pPr>
        <w:rPr>
          <w:rFonts w:ascii="Arial" w:hAnsi="Arial" w:cs="Arial"/>
          <w:lang w:val="en-US"/>
        </w:rPr>
      </w:pPr>
    </w:p>
    <w:p w:rsidR="000E3575" w:rsidRPr="00175F12" w:rsidRDefault="004459AD" w:rsidP="000E3575">
      <w:pPr>
        <w:rPr>
          <w:rFonts w:ascii="Arial" w:hAnsi="Arial" w:cs="Arial"/>
          <w:b/>
          <w:lang w:val="en-US"/>
        </w:rPr>
      </w:pPr>
      <w:r w:rsidRPr="00175F12">
        <w:rPr>
          <w:rFonts w:ascii="Arial" w:hAnsi="Arial" w:cs="Arial"/>
          <w:b/>
          <w:lang w:val="en-US"/>
        </w:rPr>
        <w:t>Teacher Feedback</w:t>
      </w:r>
      <w:r w:rsidR="00175F12">
        <w:rPr>
          <w:rFonts w:ascii="Arial" w:hAnsi="Arial" w:cs="Arial"/>
          <w:b/>
          <w:lang w:val="en-US"/>
        </w:rPr>
        <w:t>:</w:t>
      </w:r>
    </w:p>
    <w:p w:rsidR="00BB7B67" w:rsidRPr="00BB7B67" w:rsidRDefault="00BB7B67" w:rsidP="000E3575">
      <w:pPr>
        <w:rPr>
          <w:rFonts w:ascii="Arial" w:hAnsi="Arial" w:cs="Arial"/>
          <w:b/>
          <w:lang w:val="en-US"/>
        </w:rPr>
      </w:pPr>
    </w:p>
    <w:p w:rsidR="001F310F" w:rsidRPr="00BB7B67" w:rsidRDefault="001F310F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752243" w:rsidRDefault="00752243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E67B87" w:rsidRDefault="00E67B87" w:rsidP="006049F5">
      <w:pPr>
        <w:rPr>
          <w:rFonts w:ascii="Arial" w:hAnsi="Arial" w:cs="Arial"/>
          <w:b/>
          <w:lang w:val="en-US"/>
        </w:rPr>
      </w:pPr>
    </w:p>
    <w:p w:rsidR="00007A54" w:rsidRDefault="00007A54" w:rsidP="00BD5251">
      <w:pPr>
        <w:rPr>
          <w:rFonts w:ascii="Arial" w:hAnsi="Arial" w:cs="Arial"/>
          <w:b/>
          <w:lang w:val="en-US"/>
        </w:rPr>
      </w:pPr>
    </w:p>
    <w:p w:rsidR="00007A54" w:rsidRDefault="00007A54" w:rsidP="00BD5251">
      <w:pPr>
        <w:rPr>
          <w:rFonts w:ascii="Arial" w:hAnsi="Arial" w:cs="Arial"/>
          <w:b/>
          <w:lang w:val="en-US"/>
        </w:rPr>
      </w:pPr>
    </w:p>
    <w:p w:rsidR="00007A54" w:rsidRDefault="00007A54" w:rsidP="00BD5251">
      <w:pPr>
        <w:rPr>
          <w:rFonts w:ascii="Arial" w:hAnsi="Arial" w:cs="Arial"/>
          <w:b/>
          <w:lang w:val="en-US"/>
        </w:rPr>
      </w:pPr>
    </w:p>
    <w:p w:rsidR="00007A54" w:rsidRDefault="00007A54" w:rsidP="00BD5251">
      <w:pPr>
        <w:rPr>
          <w:rFonts w:ascii="Arial" w:hAnsi="Arial" w:cs="Arial"/>
          <w:b/>
          <w:lang w:val="en-US"/>
        </w:rPr>
      </w:pPr>
    </w:p>
    <w:p w:rsidR="00BD5251" w:rsidRDefault="00BD5251" w:rsidP="00BD525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MARKING CRITERIA</w:t>
      </w:r>
    </w:p>
    <w:p w:rsidR="00BD5251" w:rsidRDefault="00BD5251" w:rsidP="00262437">
      <w:pPr>
        <w:ind w:left="-993"/>
        <w:rPr>
          <w:rFonts w:ascii="Arial" w:hAnsi="Arial" w:cs="Arial"/>
          <w:b/>
          <w:lang w:val="en-US"/>
        </w:rPr>
      </w:pPr>
    </w:p>
    <w:p w:rsidR="00BD5251" w:rsidRPr="001D5730" w:rsidRDefault="00007A54" w:rsidP="00BD5251">
      <w:pPr>
        <w:rPr>
          <w:rFonts w:ascii="Arial" w:hAnsi="Arial" w:cs="Arial"/>
          <w:b/>
          <w:sz w:val="22"/>
          <w:lang w:val="en-US"/>
        </w:rPr>
      </w:pPr>
      <w:r w:rsidRPr="001D5730">
        <w:rPr>
          <w:rFonts w:ascii="Arial" w:hAnsi="Arial" w:cs="Arial"/>
          <w:b/>
          <w:sz w:val="22"/>
          <w:lang w:val="en-US"/>
        </w:rPr>
        <w:t>Reading &amp; Viewing</w:t>
      </w:r>
      <w:r w:rsidR="00D57F01" w:rsidRPr="001D5730">
        <w:rPr>
          <w:rFonts w:ascii="Arial" w:hAnsi="Arial" w:cs="Arial"/>
          <w:b/>
          <w:sz w:val="22"/>
          <w:lang w:val="en-US"/>
        </w:rPr>
        <w:t>:</w:t>
      </w:r>
      <w:r w:rsidR="00D57F01" w:rsidRPr="001D5730">
        <w:rPr>
          <w:rFonts w:ascii="Arial" w:hAnsi="Arial" w:cs="Arial"/>
          <w:b/>
          <w:sz w:val="22"/>
          <w:lang w:val="en-US"/>
        </w:rPr>
        <w:tab/>
      </w:r>
      <w:r w:rsidR="00D57F01" w:rsidRPr="001D5730">
        <w:rPr>
          <w:rFonts w:ascii="Arial" w:hAnsi="Arial" w:cs="Arial"/>
          <w:b/>
          <w:sz w:val="22"/>
          <w:lang w:val="en-US"/>
        </w:rPr>
        <w:tab/>
      </w:r>
      <w:r w:rsidR="00D57F01" w:rsidRPr="001D5730">
        <w:rPr>
          <w:rFonts w:ascii="Arial" w:hAnsi="Arial" w:cs="Arial"/>
          <w:b/>
          <w:sz w:val="22"/>
          <w:lang w:val="en-US"/>
        </w:rPr>
        <w:tab/>
      </w:r>
      <w:r w:rsidR="00D57F01" w:rsidRPr="001D5730">
        <w:rPr>
          <w:rFonts w:ascii="Arial" w:hAnsi="Arial" w:cs="Arial"/>
          <w:b/>
          <w:sz w:val="22"/>
          <w:lang w:val="en-US"/>
        </w:rPr>
        <w:tab/>
      </w:r>
      <w:r w:rsidR="00BD5251" w:rsidRPr="001D5730">
        <w:rPr>
          <w:rFonts w:ascii="Arial" w:hAnsi="Arial" w:cs="Arial"/>
          <w:b/>
          <w:sz w:val="22"/>
          <w:lang w:val="en-US"/>
        </w:rPr>
        <w:tab/>
      </w:r>
      <w:r w:rsidR="00BD5251" w:rsidRPr="001D5730">
        <w:rPr>
          <w:rFonts w:ascii="Arial" w:hAnsi="Arial" w:cs="Arial"/>
          <w:b/>
          <w:sz w:val="22"/>
          <w:lang w:val="en-US"/>
        </w:rPr>
        <w:tab/>
      </w:r>
      <w:r w:rsidR="00BD5251" w:rsidRPr="001D5730">
        <w:rPr>
          <w:rFonts w:ascii="Arial" w:hAnsi="Arial" w:cs="Arial"/>
          <w:sz w:val="22"/>
          <w:lang w:val="en-US"/>
        </w:rPr>
        <w:t>Score: __________</w:t>
      </w:r>
    </w:p>
    <w:p w:rsidR="00BD5251" w:rsidRDefault="00BD5251" w:rsidP="00BD5251">
      <w:pPr>
        <w:rPr>
          <w:rFonts w:ascii="Arial" w:hAnsi="Arial" w:cs="Arial"/>
          <w:b/>
          <w:lang w:val="en-US"/>
        </w:rPr>
      </w:pPr>
    </w:p>
    <w:tbl>
      <w:tblPr>
        <w:tblW w:w="1050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1643"/>
        <w:gridCol w:w="1643"/>
        <w:gridCol w:w="1644"/>
        <w:gridCol w:w="1644"/>
        <w:gridCol w:w="2273"/>
      </w:tblGrid>
      <w:tr w:rsidR="00BD5251" w:rsidRPr="00DF4A36" w:rsidTr="004A5443">
        <w:trPr>
          <w:trHeight w:val="429"/>
        </w:trPr>
        <w:tc>
          <w:tcPr>
            <w:tcW w:w="1656" w:type="dxa"/>
            <w:shd w:val="clear" w:color="auto" w:fill="auto"/>
          </w:tcPr>
          <w:p w:rsidR="00BD5251" w:rsidRPr="004A5443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3" w:type="dxa"/>
            <w:shd w:val="clear" w:color="auto" w:fill="auto"/>
          </w:tcPr>
          <w:p w:rsidR="00BD5251" w:rsidRPr="004A5443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54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 </w:t>
            </w:r>
          </w:p>
          <w:p w:rsidR="00BD5251" w:rsidRPr="004A5443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Excellent achievement</w:t>
            </w:r>
          </w:p>
          <w:p w:rsidR="00BD5251" w:rsidRPr="004A5443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80-100</w:t>
            </w:r>
          </w:p>
        </w:tc>
        <w:tc>
          <w:tcPr>
            <w:tcW w:w="1643" w:type="dxa"/>
            <w:shd w:val="clear" w:color="auto" w:fill="auto"/>
          </w:tcPr>
          <w:p w:rsidR="00BD5251" w:rsidRPr="004A5443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54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 </w:t>
            </w:r>
          </w:p>
          <w:p w:rsidR="00BD5251" w:rsidRPr="004A5443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High achievement</w:t>
            </w:r>
          </w:p>
          <w:p w:rsidR="00BD5251" w:rsidRPr="004A5443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65-79</w:t>
            </w:r>
          </w:p>
        </w:tc>
        <w:tc>
          <w:tcPr>
            <w:tcW w:w="1644" w:type="dxa"/>
            <w:shd w:val="clear" w:color="auto" w:fill="auto"/>
          </w:tcPr>
          <w:p w:rsidR="00BD5251" w:rsidRPr="004A5443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54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 </w:t>
            </w:r>
          </w:p>
          <w:p w:rsidR="00BD5251" w:rsidRPr="004A5443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Satisfactory achievement</w:t>
            </w:r>
          </w:p>
          <w:p w:rsidR="00BD5251" w:rsidRPr="004A5443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50-64</w:t>
            </w:r>
          </w:p>
        </w:tc>
        <w:tc>
          <w:tcPr>
            <w:tcW w:w="1644" w:type="dxa"/>
          </w:tcPr>
          <w:p w:rsidR="00BD5251" w:rsidRPr="004A5443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54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 </w:t>
            </w:r>
          </w:p>
          <w:p w:rsidR="00BD5251" w:rsidRPr="004A5443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Limited achievement</w:t>
            </w:r>
          </w:p>
          <w:p w:rsidR="00BD5251" w:rsidRPr="004A5443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30-49</w:t>
            </w:r>
          </w:p>
        </w:tc>
        <w:tc>
          <w:tcPr>
            <w:tcW w:w="2273" w:type="dxa"/>
          </w:tcPr>
          <w:p w:rsidR="00BD5251" w:rsidRPr="004A5443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54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 </w:t>
            </w:r>
          </w:p>
          <w:p w:rsidR="00BD5251" w:rsidRPr="004A5443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Very low achievement</w:t>
            </w:r>
          </w:p>
          <w:p w:rsidR="00BD5251" w:rsidRPr="004A5443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Less than 29</w:t>
            </w:r>
          </w:p>
        </w:tc>
      </w:tr>
      <w:tr w:rsidR="004A5443" w:rsidRPr="00DF4A36" w:rsidTr="004A5443">
        <w:trPr>
          <w:trHeight w:val="973"/>
        </w:trPr>
        <w:tc>
          <w:tcPr>
            <w:tcW w:w="1656" w:type="dxa"/>
          </w:tcPr>
          <w:p w:rsidR="004A5443" w:rsidRPr="004A5443" w:rsidRDefault="004A5443" w:rsidP="004A5443">
            <w:pPr>
              <w:spacing w:after="60"/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 w:rsidRPr="004A5443">
              <w:rPr>
                <w:rFonts w:ascii="Arial" w:hAnsi="Arial" w:cs="Arial"/>
                <w:b/>
                <w:sz w:val="16"/>
                <w:szCs w:val="16"/>
                <w:lang w:eastAsia="en-AU"/>
              </w:rPr>
              <w:t>Conventions of text</w:t>
            </w:r>
          </w:p>
          <w:p w:rsidR="004A5443" w:rsidRPr="004A5443" w:rsidRDefault="004A5443" w:rsidP="004A5443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643" w:type="dxa"/>
          </w:tcPr>
          <w:p w:rsidR="004A5443" w:rsidRPr="004A5443" w:rsidRDefault="004A5443" w:rsidP="004A5443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Explains how combinations of language features, images and vocabulary are used to position readers to respond in particular ways to ideas, groups and issues in a text.</w:t>
            </w:r>
          </w:p>
        </w:tc>
        <w:tc>
          <w:tcPr>
            <w:tcW w:w="1643" w:type="dxa"/>
          </w:tcPr>
          <w:p w:rsidR="004A5443" w:rsidRPr="004A5443" w:rsidRDefault="004A5443" w:rsidP="004A5443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Explains how combinations of language features, images and vocabulary are used to represent particular groups, ideas and issues in a text.</w:t>
            </w:r>
          </w:p>
        </w:tc>
        <w:tc>
          <w:tcPr>
            <w:tcW w:w="1644" w:type="dxa"/>
          </w:tcPr>
          <w:p w:rsidR="004A5443" w:rsidRPr="004A5443" w:rsidRDefault="004A5443" w:rsidP="004A5443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Explains how language features, images and vocabulary are used to represent different groups, ideas and issues in a text.</w:t>
            </w:r>
          </w:p>
        </w:tc>
        <w:tc>
          <w:tcPr>
            <w:tcW w:w="1644" w:type="dxa"/>
          </w:tcPr>
          <w:p w:rsidR="004A5443" w:rsidRPr="004A5443" w:rsidRDefault="004A5443" w:rsidP="004A5443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 xml:space="preserve">Describes a variety of language, image and vocabulary devices used in a text. </w:t>
            </w:r>
          </w:p>
        </w:tc>
        <w:tc>
          <w:tcPr>
            <w:tcW w:w="2273" w:type="dxa"/>
          </w:tcPr>
          <w:p w:rsidR="004A5443" w:rsidRPr="004A5443" w:rsidRDefault="004A5443" w:rsidP="004A544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A5443" w:rsidRPr="00DF4A36" w:rsidTr="004A5443">
        <w:trPr>
          <w:trHeight w:val="1280"/>
        </w:trPr>
        <w:tc>
          <w:tcPr>
            <w:tcW w:w="1656" w:type="dxa"/>
          </w:tcPr>
          <w:p w:rsidR="004A5443" w:rsidRPr="004A5443" w:rsidRDefault="004A5443" w:rsidP="004A5443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4A5443">
              <w:rPr>
                <w:rFonts w:ascii="Arial" w:hAnsi="Arial" w:cs="Arial"/>
                <w:b/>
                <w:sz w:val="16"/>
                <w:szCs w:val="16"/>
                <w:lang w:eastAsia="en-AU"/>
              </w:rPr>
              <w:t>Interpreting</w:t>
            </w:r>
          </w:p>
        </w:tc>
        <w:tc>
          <w:tcPr>
            <w:tcW w:w="1643" w:type="dxa"/>
          </w:tcPr>
          <w:p w:rsidR="004A5443" w:rsidRPr="004A5443" w:rsidRDefault="004A5443" w:rsidP="004A5443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Explores the effect of different historical, social and cultural contexts when analysing the values and ideas presented in a text.</w:t>
            </w:r>
          </w:p>
          <w:p w:rsidR="004A5443" w:rsidRPr="004A5443" w:rsidRDefault="004A5443" w:rsidP="004A544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3" w:type="dxa"/>
          </w:tcPr>
          <w:p w:rsidR="004A5443" w:rsidRPr="004A5443" w:rsidRDefault="004A5443" w:rsidP="004A5443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Describes the effect of different contexts when identifying the values and ideas presented in a text.</w:t>
            </w:r>
          </w:p>
        </w:tc>
        <w:tc>
          <w:tcPr>
            <w:tcW w:w="1644" w:type="dxa"/>
          </w:tcPr>
          <w:p w:rsidR="004A5443" w:rsidRPr="004A5443" w:rsidRDefault="004A5443" w:rsidP="004A5443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Explains that values and ideas in a text may differ depending on the contexts of the producer and the reader.</w:t>
            </w:r>
          </w:p>
        </w:tc>
        <w:tc>
          <w:tcPr>
            <w:tcW w:w="1644" w:type="dxa"/>
          </w:tcPr>
          <w:p w:rsidR="004A5443" w:rsidRPr="004A5443" w:rsidRDefault="004A5443" w:rsidP="004A5443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4A5443">
              <w:rPr>
                <w:rFonts w:ascii="Arial" w:hAnsi="Arial" w:cs="Arial"/>
                <w:color w:val="000000" w:themeColor="text1"/>
                <w:sz w:val="16"/>
                <w:szCs w:val="16"/>
              </w:rPr>
              <w:t>Makes observations about the meaning, nature or appeal of a visual text, drawing on personal opinions.</w:t>
            </w:r>
          </w:p>
        </w:tc>
        <w:tc>
          <w:tcPr>
            <w:tcW w:w="2273" w:type="dxa"/>
          </w:tcPr>
          <w:p w:rsidR="004A5443" w:rsidRPr="004A5443" w:rsidRDefault="004A5443" w:rsidP="004A544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5730" w:rsidRPr="00DF4A36" w:rsidTr="004A5443">
        <w:trPr>
          <w:trHeight w:val="1448"/>
        </w:trPr>
        <w:tc>
          <w:tcPr>
            <w:tcW w:w="1656" w:type="dxa"/>
          </w:tcPr>
          <w:p w:rsidR="001D5730" w:rsidRPr="004A5443" w:rsidRDefault="001D5730" w:rsidP="001D5730">
            <w:pPr>
              <w:spacing w:after="60"/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 w:rsidRPr="004A5443">
              <w:rPr>
                <w:rFonts w:ascii="Arial" w:hAnsi="Arial" w:cs="Arial"/>
                <w:b/>
                <w:sz w:val="16"/>
                <w:szCs w:val="16"/>
                <w:lang w:val="en-US"/>
              </w:rPr>
              <w:t>Use of evidence</w:t>
            </w:r>
          </w:p>
        </w:tc>
        <w:tc>
          <w:tcPr>
            <w:tcW w:w="1643" w:type="dxa"/>
          </w:tcPr>
          <w:p w:rsidR="001D5730" w:rsidRPr="004A5443" w:rsidRDefault="001D5730" w:rsidP="001D5730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Integrates relevant examples and details from a text to justify own interpretations of the events, situations and people represented.</w:t>
            </w:r>
          </w:p>
        </w:tc>
        <w:tc>
          <w:tcPr>
            <w:tcW w:w="1643" w:type="dxa"/>
          </w:tcPr>
          <w:p w:rsidR="001D5730" w:rsidRPr="004A5443" w:rsidRDefault="001D5730" w:rsidP="001D5730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 xml:space="preserve">Uses evidence to draw inferences about the events, situations and people represented in a text. </w:t>
            </w:r>
          </w:p>
        </w:tc>
        <w:tc>
          <w:tcPr>
            <w:tcW w:w="1644" w:type="dxa"/>
          </w:tcPr>
          <w:p w:rsidR="001D5730" w:rsidRPr="004A5443" w:rsidRDefault="001D5730" w:rsidP="001D5730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Selects evidence from a text to show how events, situations and people can be represented.</w:t>
            </w:r>
          </w:p>
        </w:tc>
        <w:tc>
          <w:tcPr>
            <w:tcW w:w="1644" w:type="dxa"/>
          </w:tcPr>
          <w:p w:rsidR="001D5730" w:rsidRPr="004A5443" w:rsidRDefault="001D5730" w:rsidP="001D5730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Identifies simple examples from a text to illustrate ideas.</w:t>
            </w:r>
          </w:p>
        </w:tc>
        <w:tc>
          <w:tcPr>
            <w:tcW w:w="2273" w:type="dxa"/>
          </w:tcPr>
          <w:p w:rsidR="001D5730" w:rsidRPr="004A5443" w:rsidRDefault="001D5730" w:rsidP="001D5730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Does not meet the requirements of a D grade.</w:t>
            </w:r>
          </w:p>
        </w:tc>
      </w:tr>
    </w:tbl>
    <w:p w:rsidR="00BD5251" w:rsidRPr="001D5730" w:rsidRDefault="00BD5251" w:rsidP="00D57F01">
      <w:pPr>
        <w:rPr>
          <w:rFonts w:ascii="Arial" w:hAnsi="Arial" w:cs="Arial"/>
          <w:b/>
          <w:sz w:val="22"/>
          <w:lang w:val="en-US"/>
        </w:rPr>
      </w:pPr>
    </w:p>
    <w:p w:rsidR="00EF7002" w:rsidRPr="001D5730" w:rsidRDefault="00EF7002" w:rsidP="00EF7002">
      <w:pPr>
        <w:rPr>
          <w:rFonts w:ascii="Arial" w:hAnsi="Arial" w:cs="Arial"/>
          <w:b/>
          <w:sz w:val="22"/>
          <w:lang w:val="en-US"/>
        </w:rPr>
      </w:pPr>
      <w:r w:rsidRPr="001D5730">
        <w:rPr>
          <w:rFonts w:ascii="Arial" w:hAnsi="Arial" w:cs="Arial"/>
          <w:b/>
          <w:sz w:val="22"/>
          <w:lang w:val="en-US"/>
        </w:rPr>
        <w:t>Writing:</w:t>
      </w:r>
      <w:r w:rsidRPr="001D5730">
        <w:rPr>
          <w:rFonts w:ascii="Arial" w:hAnsi="Arial" w:cs="Arial"/>
          <w:b/>
          <w:sz w:val="22"/>
          <w:lang w:val="en-US"/>
        </w:rPr>
        <w:tab/>
      </w:r>
      <w:r w:rsidRPr="001D5730">
        <w:rPr>
          <w:rFonts w:ascii="Arial" w:hAnsi="Arial" w:cs="Arial"/>
          <w:b/>
          <w:sz w:val="22"/>
          <w:lang w:val="en-US"/>
        </w:rPr>
        <w:tab/>
      </w:r>
      <w:r w:rsidRPr="001D5730">
        <w:rPr>
          <w:rFonts w:ascii="Arial" w:hAnsi="Arial" w:cs="Arial"/>
          <w:b/>
          <w:sz w:val="22"/>
          <w:lang w:val="en-US"/>
        </w:rPr>
        <w:tab/>
      </w:r>
      <w:r w:rsidRPr="001D5730">
        <w:rPr>
          <w:rFonts w:ascii="Arial" w:hAnsi="Arial" w:cs="Arial"/>
          <w:b/>
          <w:sz w:val="22"/>
          <w:lang w:val="en-US"/>
        </w:rPr>
        <w:tab/>
      </w:r>
      <w:r w:rsidRPr="001D5730">
        <w:rPr>
          <w:rFonts w:ascii="Arial" w:hAnsi="Arial" w:cs="Arial"/>
          <w:b/>
          <w:sz w:val="22"/>
          <w:lang w:val="en-US"/>
        </w:rPr>
        <w:tab/>
      </w:r>
      <w:r w:rsidRPr="001D5730">
        <w:rPr>
          <w:rFonts w:ascii="Arial" w:hAnsi="Arial" w:cs="Arial"/>
          <w:b/>
          <w:sz w:val="22"/>
          <w:lang w:val="en-US"/>
        </w:rPr>
        <w:tab/>
      </w:r>
      <w:r w:rsidRPr="001D5730">
        <w:rPr>
          <w:rFonts w:ascii="Arial" w:hAnsi="Arial" w:cs="Arial"/>
          <w:b/>
          <w:sz w:val="22"/>
          <w:lang w:val="en-US"/>
        </w:rPr>
        <w:tab/>
      </w:r>
      <w:r w:rsidRPr="001D5730">
        <w:rPr>
          <w:rFonts w:ascii="Arial" w:hAnsi="Arial" w:cs="Arial"/>
          <w:b/>
          <w:sz w:val="22"/>
          <w:lang w:val="en-US"/>
        </w:rPr>
        <w:tab/>
      </w:r>
      <w:r w:rsidRPr="001D5730">
        <w:rPr>
          <w:rFonts w:ascii="Arial" w:hAnsi="Arial" w:cs="Arial"/>
          <w:sz w:val="22"/>
          <w:lang w:val="en-US"/>
        </w:rPr>
        <w:t xml:space="preserve">Score: </w:t>
      </w:r>
      <w:r w:rsidRPr="0043619F">
        <w:rPr>
          <w:rFonts w:ascii="Arial" w:hAnsi="Arial" w:cs="Arial"/>
          <w:sz w:val="22"/>
          <w:lang w:val="en-US"/>
        </w:rPr>
        <w:t>____</w:t>
      </w:r>
      <w:r w:rsidR="0043619F" w:rsidRPr="0043619F">
        <w:rPr>
          <w:rFonts w:ascii="Arial" w:hAnsi="Arial" w:cs="Arial"/>
          <w:sz w:val="22"/>
          <w:lang w:val="en-US"/>
        </w:rPr>
        <w:t>______</w:t>
      </w:r>
      <w:r w:rsidRPr="001D5730">
        <w:rPr>
          <w:rFonts w:ascii="Arial" w:hAnsi="Arial" w:cs="Arial"/>
          <w:sz w:val="22"/>
          <w:lang w:val="en-US"/>
        </w:rPr>
        <w:t>______</w:t>
      </w:r>
    </w:p>
    <w:p w:rsidR="00EF7002" w:rsidRDefault="00EF7002" w:rsidP="00D57F01">
      <w:pPr>
        <w:rPr>
          <w:rFonts w:ascii="Arial" w:hAnsi="Arial" w:cs="Arial"/>
          <w:b/>
          <w:lang w:val="en-US"/>
        </w:rPr>
      </w:pPr>
    </w:p>
    <w:tbl>
      <w:tblPr>
        <w:tblW w:w="1049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4"/>
        <w:gridCol w:w="1641"/>
        <w:gridCol w:w="1641"/>
        <w:gridCol w:w="1642"/>
        <w:gridCol w:w="1642"/>
        <w:gridCol w:w="2270"/>
      </w:tblGrid>
      <w:tr w:rsidR="00EF7002" w:rsidRPr="007C6DD7" w:rsidTr="004A5443">
        <w:trPr>
          <w:trHeight w:val="490"/>
        </w:trPr>
        <w:tc>
          <w:tcPr>
            <w:tcW w:w="1654" w:type="dxa"/>
            <w:shd w:val="clear" w:color="auto" w:fill="auto"/>
          </w:tcPr>
          <w:p w:rsidR="00EF7002" w:rsidRPr="004A5443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641" w:type="dxa"/>
            <w:shd w:val="clear" w:color="auto" w:fill="auto"/>
          </w:tcPr>
          <w:p w:rsidR="00EF7002" w:rsidRPr="004A5443" w:rsidRDefault="00EF7002" w:rsidP="00670FD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54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 </w:t>
            </w:r>
          </w:p>
          <w:p w:rsidR="00EF7002" w:rsidRPr="004A5443" w:rsidRDefault="00EF7002" w:rsidP="00670FD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Excellent achievement</w:t>
            </w:r>
          </w:p>
          <w:p w:rsidR="00EF7002" w:rsidRPr="004A5443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80-100</w:t>
            </w:r>
          </w:p>
        </w:tc>
        <w:tc>
          <w:tcPr>
            <w:tcW w:w="1641" w:type="dxa"/>
            <w:shd w:val="clear" w:color="auto" w:fill="auto"/>
          </w:tcPr>
          <w:p w:rsidR="00EF7002" w:rsidRPr="004A5443" w:rsidRDefault="00EF7002" w:rsidP="00670FD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54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 </w:t>
            </w:r>
          </w:p>
          <w:p w:rsidR="00EF7002" w:rsidRPr="004A5443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High achievement</w:t>
            </w:r>
          </w:p>
          <w:p w:rsidR="00EF7002" w:rsidRPr="004A5443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65-79</w:t>
            </w:r>
          </w:p>
        </w:tc>
        <w:tc>
          <w:tcPr>
            <w:tcW w:w="1642" w:type="dxa"/>
            <w:shd w:val="clear" w:color="auto" w:fill="auto"/>
          </w:tcPr>
          <w:p w:rsidR="00EF7002" w:rsidRPr="004A5443" w:rsidRDefault="00EF7002" w:rsidP="00670FD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54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 </w:t>
            </w:r>
          </w:p>
          <w:p w:rsidR="00EF7002" w:rsidRPr="004A5443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Satisfactory achievement</w:t>
            </w:r>
          </w:p>
          <w:p w:rsidR="00EF7002" w:rsidRPr="004A5443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50-64</w:t>
            </w:r>
          </w:p>
        </w:tc>
        <w:tc>
          <w:tcPr>
            <w:tcW w:w="1642" w:type="dxa"/>
          </w:tcPr>
          <w:p w:rsidR="00EF7002" w:rsidRPr="004A5443" w:rsidRDefault="00EF7002" w:rsidP="00670FD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54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 </w:t>
            </w:r>
          </w:p>
          <w:p w:rsidR="00EF7002" w:rsidRPr="004A5443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Limited achievement</w:t>
            </w:r>
          </w:p>
          <w:p w:rsidR="00EF7002" w:rsidRPr="004A5443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30-49</w:t>
            </w:r>
          </w:p>
        </w:tc>
        <w:tc>
          <w:tcPr>
            <w:tcW w:w="2270" w:type="dxa"/>
          </w:tcPr>
          <w:p w:rsidR="00EF7002" w:rsidRPr="004A5443" w:rsidRDefault="00EF7002" w:rsidP="00670FD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A54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 </w:t>
            </w:r>
          </w:p>
          <w:p w:rsidR="00EF7002" w:rsidRPr="004A5443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Very low achievement</w:t>
            </w:r>
          </w:p>
          <w:p w:rsidR="00EF7002" w:rsidRPr="004A5443" w:rsidRDefault="00EF7002" w:rsidP="00670FDF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Less than 29</w:t>
            </w:r>
          </w:p>
        </w:tc>
      </w:tr>
      <w:tr w:rsidR="00EF7002" w:rsidRPr="00ED7A4A" w:rsidTr="004A5443">
        <w:trPr>
          <w:trHeight w:val="1778"/>
        </w:trPr>
        <w:tc>
          <w:tcPr>
            <w:tcW w:w="1654" w:type="dxa"/>
          </w:tcPr>
          <w:p w:rsidR="00EF7002" w:rsidRPr="004A5443" w:rsidRDefault="00EF7002" w:rsidP="00670FDF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4A5443">
              <w:rPr>
                <w:rFonts w:ascii="Arial" w:hAnsi="Arial" w:cs="Arial"/>
                <w:b/>
                <w:sz w:val="16"/>
                <w:szCs w:val="16"/>
              </w:rPr>
              <w:t>Text structure</w:t>
            </w:r>
          </w:p>
        </w:tc>
        <w:tc>
          <w:tcPr>
            <w:tcW w:w="1641" w:type="dxa"/>
          </w:tcPr>
          <w:p w:rsidR="00EF7002" w:rsidRPr="004A5443" w:rsidRDefault="00EF7002" w:rsidP="00670FD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4A5443">
              <w:rPr>
                <w:rFonts w:ascii="Arial" w:hAnsi="Arial" w:cs="Arial"/>
                <w:sz w:val="16"/>
                <w:szCs w:val="16"/>
                <w:lang w:eastAsia="en-US"/>
              </w:rPr>
              <w:t>Constructs paragraphs, focused on one idea, that are well-developed, using a combination of topic, developing, supporting and linking sentences.</w:t>
            </w:r>
          </w:p>
        </w:tc>
        <w:tc>
          <w:tcPr>
            <w:tcW w:w="1641" w:type="dxa"/>
          </w:tcPr>
          <w:p w:rsidR="00EF7002" w:rsidRPr="004A5443" w:rsidRDefault="00EF7002" w:rsidP="00670FD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4A5443">
              <w:rPr>
                <w:rFonts w:ascii="Arial" w:hAnsi="Arial" w:cs="Arial"/>
                <w:sz w:val="16"/>
                <w:szCs w:val="16"/>
                <w:lang w:eastAsia="en-US"/>
              </w:rPr>
              <w:t>Structures paragraphs with topic, developing and supporting sentences, but sometimes repeats points unnecessarily.</w:t>
            </w:r>
          </w:p>
        </w:tc>
        <w:tc>
          <w:tcPr>
            <w:tcW w:w="1642" w:type="dxa"/>
          </w:tcPr>
          <w:p w:rsidR="00EF7002" w:rsidRPr="004A5443" w:rsidRDefault="00EF7002" w:rsidP="00670FD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4A5443">
              <w:rPr>
                <w:rFonts w:ascii="Arial" w:hAnsi="Arial" w:cs="Arial"/>
                <w:sz w:val="16"/>
                <w:szCs w:val="16"/>
                <w:lang w:eastAsia="en-US"/>
              </w:rPr>
              <w:t>Constructs paragraphs that describe ideas related to the question or topic in a general way and/or that retell events.</w:t>
            </w:r>
          </w:p>
        </w:tc>
        <w:tc>
          <w:tcPr>
            <w:tcW w:w="1642" w:type="dxa"/>
          </w:tcPr>
          <w:p w:rsidR="00EF7002" w:rsidRPr="004A5443" w:rsidRDefault="00EF7002" w:rsidP="00670FD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4A5443">
              <w:rPr>
                <w:rFonts w:ascii="Arial" w:hAnsi="Arial" w:cs="Arial"/>
                <w:sz w:val="16"/>
                <w:szCs w:val="16"/>
                <w:lang w:eastAsia="en-US"/>
              </w:rPr>
              <w:t>Groups sentences about loosely related ideas and sequences these illogically.</w:t>
            </w:r>
          </w:p>
        </w:tc>
        <w:tc>
          <w:tcPr>
            <w:tcW w:w="2270" w:type="dxa"/>
          </w:tcPr>
          <w:p w:rsidR="00EF7002" w:rsidRPr="004A5443" w:rsidRDefault="00EF7002" w:rsidP="00670FDF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4A5443">
              <w:rPr>
                <w:rFonts w:ascii="Arial" w:hAnsi="Arial" w:cs="Arial"/>
                <w:sz w:val="16"/>
                <w:szCs w:val="16"/>
                <w:lang w:eastAsia="en-US"/>
              </w:rPr>
              <w:t>Sentences not grouped into paragraphs.</w:t>
            </w:r>
          </w:p>
        </w:tc>
      </w:tr>
      <w:tr w:rsidR="001D5730" w:rsidRPr="00ED7A4A" w:rsidTr="004A5443">
        <w:trPr>
          <w:trHeight w:val="1856"/>
        </w:trPr>
        <w:tc>
          <w:tcPr>
            <w:tcW w:w="1654" w:type="dxa"/>
          </w:tcPr>
          <w:p w:rsidR="001D5730" w:rsidRPr="004A5443" w:rsidRDefault="001D5730" w:rsidP="001D5730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4A5443">
              <w:rPr>
                <w:rFonts w:ascii="Arial" w:hAnsi="Arial" w:cs="Arial"/>
                <w:b/>
                <w:sz w:val="16"/>
                <w:szCs w:val="16"/>
              </w:rPr>
              <w:t>Text structure</w:t>
            </w:r>
          </w:p>
        </w:tc>
        <w:tc>
          <w:tcPr>
            <w:tcW w:w="1641" w:type="dxa"/>
          </w:tcPr>
          <w:p w:rsidR="001D5730" w:rsidRPr="004A5443" w:rsidRDefault="001D5730" w:rsidP="001D5730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 xml:space="preserve">Integrates relevant evidence; for example, quotes and/or examples to support main points, and explains its significance. </w:t>
            </w:r>
          </w:p>
        </w:tc>
        <w:tc>
          <w:tcPr>
            <w:tcW w:w="1641" w:type="dxa"/>
          </w:tcPr>
          <w:p w:rsidR="001D5730" w:rsidRPr="004A5443" w:rsidRDefault="001D5730" w:rsidP="001D5730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Includes relevant evidence with a general discussion of its significance.</w:t>
            </w:r>
          </w:p>
        </w:tc>
        <w:tc>
          <w:tcPr>
            <w:tcW w:w="1642" w:type="dxa"/>
          </w:tcPr>
          <w:p w:rsidR="001D5730" w:rsidRPr="004A5443" w:rsidRDefault="001D5730" w:rsidP="001D5730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Includes some evidence in an attempt to clarify ideas, but mostly retells or repeats textual details.</w:t>
            </w:r>
          </w:p>
        </w:tc>
        <w:tc>
          <w:tcPr>
            <w:tcW w:w="1642" w:type="dxa"/>
          </w:tcPr>
          <w:p w:rsidR="001D5730" w:rsidRPr="004A5443" w:rsidRDefault="001D5730" w:rsidP="001D5730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 xml:space="preserve">Recounts literal details of a text as evidence. </w:t>
            </w:r>
          </w:p>
        </w:tc>
        <w:tc>
          <w:tcPr>
            <w:tcW w:w="2270" w:type="dxa"/>
          </w:tcPr>
          <w:p w:rsidR="001D5730" w:rsidRPr="004A5443" w:rsidRDefault="001D5730" w:rsidP="001D5730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</w:tr>
      <w:tr w:rsidR="0082614B" w:rsidRPr="00ED7A4A" w:rsidTr="004A5443">
        <w:trPr>
          <w:trHeight w:val="1856"/>
        </w:trPr>
        <w:tc>
          <w:tcPr>
            <w:tcW w:w="1654" w:type="dxa"/>
          </w:tcPr>
          <w:p w:rsidR="0082614B" w:rsidRPr="004A5443" w:rsidRDefault="0082614B" w:rsidP="0082614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A5443">
              <w:rPr>
                <w:rFonts w:ascii="Arial" w:hAnsi="Arial" w:cs="Arial"/>
                <w:b/>
                <w:sz w:val="16"/>
                <w:szCs w:val="16"/>
                <w:lang w:eastAsia="en-AU"/>
              </w:rPr>
              <w:t>Spelling and punctuation</w:t>
            </w:r>
          </w:p>
        </w:tc>
        <w:tc>
          <w:tcPr>
            <w:tcW w:w="1641" w:type="dxa"/>
          </w:tcPr>
          <w:p w:rsidR="0082614B" w:rsidRPr="004A5443" w:rsidRDefault="0082614B" w:rsidP="0082614B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Spells most words accurately, including some difficult and challenging words, and uses grammar and punctuation accurately.</w:t>
            </w:r>
          </w:p>
        </w:tc>
        <w:tc>
          <w:tcPr>
            <w:tcW w:w="1641" w:type="dxa"/>
          </w:tcPr>
          <w:p w:rsidR="0082614B" w:rsidRPr="004A5443" w:rsidRDefault="0082614B" w:rsidP="0082614B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Spells most words correctly but may make errors in some difficult words without affecting meaning, and mostly uses correct punctuation and grammar.</w:t>
            </w:r>
          </w:p>
        </w:tc>
        <w:tc>
          <w:tcPr>
            <w:tcW w:w="1642" w:type="dxa"/>
          </w:tcPr>
          <w:p w:rsidR="0082614B" w:rsidRPr="004A5443" w:rsidRDefault="0082614B" w:rsidP="0082614B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Generally uses accurate spelling, grammar and punctuation.</w:t>
            </w:r>
          </w:p>
        </w:tc>
        <w:tc>
          <w:tcPr>
            <w:tcW w:w="1642" w:type="dxa"/>
          </w:tcPr>
          <w:p w:rsidR="0082614B" w:rsidRPr="004A5443" w:rsidRDefault="0082614B" w:rsidP="0082614B">
            <w:pPr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Makes errors in spelling common words, with some errors detracting from the meaning. Makes errors in punctuation that affect the clarity of the text.</w:t>
            </w:r>
          </w:p>
        </w:tc>
        <w:tc>
          <w:tcPr>
            <w:tcW w:w="2270" w:type="dxa"/>
          </w:tcPr>
          <w:p w:rsidR="0082614B" w:rsidRPr="004A5443" w:rsidRDefault="0082614B" w:rsidP="0082614B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4A5443">
              <w:rPr>
                <w:rFonts w:ascii="Arial" w:hAnsi="Arial" w:cs="Arial"/>
                <w:sz w:val="16"/>
                <w:szCs w:val="16"/>
              </w:rPr>
              <w:t>Makes frequent errors in spelling common words, with errors detracting from the meaning. Punctuation is minimal.</w:t>
            </w:r>
          </w:p>
        </w:tc>
      </w:tr>
    </w:tbl>
    <w:p w:rsidR="00EF7002" w:rsidRPr="00BB7B67" w:rsidRDefault="00EF7002" w:rsidP="00D57F01">
      <w:pPr>
        <w:rPr>
          <w:rFonts w:ascii="Arial" w:hAnsi="Arial" w:cs="Arial"/>
          <w:b/>
          <w:lang w:val="en-US"/>
        </w:rPr>
      </w:pPr>
    </w:p>
    <w:sectPr w:rsidR="00EF7002" w:rsidRPr="00BB7B67" w:rsidSect="001D5730">
      <w:pgSz w:w="12240" w:h="15840"/>
      <w:pgMar w:top="360" w:right="1750" w:bottom="851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" o:spid="_x0000_i1026" type="#_x0000_t75" style="width:3in;height:3in;visibility:visible" o:bullet="t">
        <v:imagedata r:id="rId1" o:title="AIC LOGO"/>
      </v:shape>
    </w:pict>
  </w:numPicBullet>
  <w:abstractNum w:abstractNumId="0" w15:restartNumberingAfterBreak="0">
    <w:nsid w:val="083624FF"/>
    <w:multiLevelType w:val="hybridMultilevel"/>
    <w:tmpl w:val="F918C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0D6"/>
    <w:multiLevelType w:val="multilevel"/>
    <w:tmpl w:val="2CDA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31A14"/>
    <w:multiLevelType w:val="hybridMultilevel"/>
    <w:tmpl w:val="32BA5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476F2"/>
    <w:multiLevelType w:val="hybridMultilevel"/>
    <w:tmpl w:val="EFE2548E"/>
    <w:lvl w:ilvl="0" w:tplc="377AD1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6ACB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06B3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1257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5624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5AE1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088C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E884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06C1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E293904"/>
    <w:multiLevelType w:val="hybridMultilevel"/>
    <w:tmpl w:val="376EC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0913DD"/>
    <w:multiLevelType w:val="hybridMultilevel"/>
    <w:tmpl w:val="875EB41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D705C"/>
    <w:multiLevelType w:val="hybridMultilevel"/>
    <w:tmpl w:val="2EB893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205FF6"/>
    <w:multiLevelType w:val="hybridMultilevel"/>
    <w:tmpl w:val="6EE812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95286"/>
    <w:multiLevelType w:val="hybridMultilevel"/>
    <w:tmpl w:val="5066E3E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F53CF"/>
    <w:multiLevelType w:val="hybridMultilevel"/>
    <w:tmpl w:val="F6D84488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4CD424B7"/>
    <w:multiLevelType w:val="hybridMultilevel"/>
    <w:tmpl w:val="7D86E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9513B"/>
    <w:multiLevelType w:val="hybridMultilevel"/>
    <w:tmpl w:val="513E38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E32AB"/>
    <w:multiLevelType w:val="hybridMultilevel"/>
    <w:tmpl w:val="47389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A4FCD"/>
    <w:multiLevelType w:val="hybridMultilevel"/>
    <w:tmpl w:val="6046D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C01D6"/>
    <w:multiLevelType w:val="hybridMultilevel"/>
    <w:tmpl w:val="31EA35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416DC"/>
    <w:multiLevelType w:val="hybridMultilevel"/>
    <w:tmpl w:val="60643C2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00BCB"/>
    <w:multiLevelType w:val="hybridMultilevel"/>
    <w:tmpl w:val="65BA0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9516300"/>
    <w:multiLevelType w:val="hybridMultilevel"/>
    <w:tmpl w:val="5F86F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1789C"/>
    <w:multiLevelType w:val="hybridMultilevel"/>
    <w:tmpl w:val="A10A9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"/>
  </w:num>
  <w:num w:numId="5">
    <w:abstractNumId w:val="10"/>
  </w:num>
  <w:num w:numId="6">
    <w:abstractNumId w:val="12"/>
  </w:num>
  <w:num w:numId="7">
    <w:abstractNumId w:val="13"/>
  </w:num>
  <w:num w:numId="8">
    <w:abstractNumId w:val="18"/>
  </w:num>
  <w:num w:numId="9">
    <w:abstractNumId w:val="2"/>
  </w:num>
  <w:num w:numId="10">
    <w:abstractNumId w:val="9"/>
  </w:num>
  <w:num w:numId="11">
    <w:abstractNumId w:val="4"/>
  </w:num>
  <w:num w:numId="12">
    <w:abstractNumId w:val="6"/>
  </w:num>
  <w:num w:numId="13">
    <w:abstractNumId w:val="16"/>
  </w:num>
  <w:num w:numId="14">
    <w:abstractNumId w:val="5"/>
  </w:num>
  <w:num w:numId="15">
    <w:abstractNumId w:val="8"/>
  </w:num>
  <w:num w:numId="16">
    <w:abstractNumId w:val="15"/>
  </w:num>
  <w:num w:numId="17">
    <w:abstractNumId w:val="7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92"/>
    <w:rsid w:val="00007A54"/>
    <w:rsid w:val="00015C88"/>
    <w:rsid w:val="00024848"/>
    <w:rsid w:val="000538A8"/>
    <w:rsid w:val="00053F99"/>
    <w:rsid w:val="0007733B"/>
    <w:rsid w:val="000C454D"/>
    <w:rsid w:val="000E3575"/>
    <w:rsid w:val="000F3DC8"/>
    <w:rsid w:val="000F4D65"/>
    <w:rsid w:val="00106DF7"/>
    <w:rsid w:val="00113907"/>
    <w:rsid w:val="001457F5"/>
    <w:rsid w:val="00165ABB"/>
    <w:rsid w:val="001715A0"/>
    <w:rsid w:val="00175CA6"/>
    <w:rsid w:val="00175F12"/>
    <w:rsid w:val="001A2592"/>
    <w:rsid w:val="001D5730"/>
    <w:rsid w:val="001F310F"/>
    <w:rsid w:val="00216EE0"/>
    <w:rsid w:val="00242C1D"/>
    <w:rsid w:val="00262437"/>
    <w:rsid w:val="00286A7E"/>
    <w:rsid w:val="002D38C6"/>
    <w:rsid w:val="002D6013"/>
    <w:rsid w:val="002F0921"/>
    <w:rsid w:val="002F6D4E"/>
    <w:rsid w:val="00317F6A"/>
    <w:rsid w:val="003206F2"/>
    <w:rsid w:val="003402DD"/>
    <w:rsid w:val="00340822"/>
    <w:rsid w:val="00347F04"/>
    <w:rsid w:val="00351F23"/>
    <w:rsid w:val="00355D97"/>
    <w:rsid w:val="00374F41"/>
    <w:rsid w:val="003945D7"/>
    <w:rsid w:val="00394E67"/>
    <w:rsid w:val="003C343C"/>
    <w:rsid w:val="003F1CF2"/>
    <w:rsid w:val="003F649B"/>
    <w:rsid w:val="0040493E"/>
    <w:rsid w:val="00430FB3"/>
    <w:rsid w:val="0043407B"/>
    <w:rsid w:val="0043619F"/>
    <w:rsid w:val="00436AF1"/>
    <w:rsid w:val="00440C9F"/>
    <w:rsid w:val="004459AD"/>
    <w:rsid w:val="0045188D"/>
    <w:rsid w:val="00457E67"/>
    <w:rsid w:val="00470F6A"/>
    <w:rsid w:val="00472845"/>
    <w:rsid w:val="004740B5"/>
    <w:rsid w:val="004A5443"/>
    <w:rsid w:val="004B4AA5"/>
    <w:rsid w:val="004D1123"/>
    <w:rsid w:val="00530A45"/>
    <w:rsid w:val="0054767A"/>
    <w:rsid w:val="00552028"/>
    <w:rsid w:val="00564CB9"/>
    <w:rsid w:val="00586405"/>
    <w:rsid w:val="00604715"/>
    <w:rsid w:val="006049F5"/>
    <w:rsid w:val="00624781"/>
    <w:rsid w:val="00650C94"/>
    <w:rsid w:val="00652E11"/>
    <w:rsid w:val="006640C2"/>
    <w:rsid w:val="00681F3B"/>
    <w:rsid w:val="0069648D"/>
    <w:rsid w:val="006B6659"/>
    <w:rsid w:val="006C6C18"/>
    <w:rsid w:val="006F5B82"/>
    <w:rsid w:val="00701FF6"/>
    <w:rsid w:val="00702166"/>
    <w:rsid w:val="00716F0D"/>
    <w:rsid w:val="00721885"/>
    <w:rsid w:val="00724A7D"/>
    <w:rsid w:val="00730F9C"/>
    <w:rsid w:val="00737B66"/>
    <w:rsid w:val="00741FAB"/>
    <w:rsid w:val="00752243"/>
    <w:rsid w:val="00760216"/>
    <w:rsid w:val="007A3019"/>
    <w:rsid w:val="007C1F2C"/>
    <w:rsid w:val="007C6DD7"/>
    <w:rsid w:val="007C7707"/>
    <w:rsid w:val="007E39D5"/>
    <w:rsid w:val="0082614B"/>
    <w:rsid w:val="00861B9A"/>
    <w:rsid w:val="00873C63"/>
    <w:rsid w:val="00885E54"/>
    <w:rsid w:val="00897194"/>
    <w:rsid w:val="008E33F0"/>
    <w:rsid w:val="0091495F"/>
    <w:rsid w:val="00926320"/>
    <w:rsid w:val="00933AB4"/>
    <w:rsid w:val="00936A92"/>
    <w:rsid w:val="00954239"/>
    <w:rsid w:val="0097023E"/>
    <w:rsid w:val="00977B48"/>
    <w:rsid w:val="009B69B2"/>
    <w:rsid w:val="009D6707"/>
    <w:rsid w:val="009E0C36"/>
    <w:rsid w:val="00A04D3E"/>
    <w:rsid w:val="00A06FC7"/>
    <w:rsid w:val="00A352B2"/>
    <w:rsid w:val="00A47FCD"/>
    <w:rsid w:val="00A63144"/>
    <w:rsid w:val="00A77560"/>
    <w:rsid w:val="00AB6CFC"/>
    <w:rsid w:val="00AE3CAB"/>
    <w:rsid w:val="00B01FFA"/>
    <w:rsid w:val="00B1699B"/>
    <w:rsid w:val="00B40E5F"/>
    <w:rsid w:val="00B41D3F"/>
    <w:rsid w:val="00BA20CA"/>
    <w:rsid w:val="00BA420C"/>
    <w:rsid w:val="00BB0E3E"/>
    <w:rsid w:val="00BB7B67"/>
    <w:rsid w:val="00BC1822"/>
    <w:rsid w:val="00BC76FB"/>
    <w:rsid w:val="00BD5251"/>
    <w:rsid w:val="00BF0360"/>
    <w:rsid w:val="00BF1402"/>
    <w:rsid w:val="00BF239F"/>
    <w:rsid w:val="00BF2CED"/>
    <w:rsid w:val="00C012B9"/>
    <w:rsid w:val="00C15868"/>
    <w:rsid w:val="00C43599"/>
    <w:rsid w:val="00C7450E"/>
    <w:rsid w:val="00C87FAC"/>
    <w:rsid w:val="00C9223D"/>
    <w:rsid w:val="00CA0A99"/>
    <w:rsid w:val="00CA162B"/>
    <w:rsid w:val="00CA7283"/>
    <w:rsid w:val="00CB2C85"/>
    <w:rsid w:val="00CF1F6F"/>
    <w:rsid w:val="00D04C8E"/>
    <w:rsid w:val="00D21CD6"/>
    <w:rsid w:val="00D33E99"/>
    <w:rsid w:val="00D35E0E"/>
    <w:rsid w:val="00D57F01"/>
    <w:rsid w:val="00DA139E"/>
    <w:rsid w:val="00DE0D8E"/>
    <w:rsid w:val="00DE27B3"/>
    <w:rsid w:val="00DF4A36"/>
    <w:rsid w:val="00E060F5"/>
    <w:rsid w:val="00E67B87"/>
    <w:rsid w:val="00E70353"/>
    <w:rsid w:val="00E71C50"/>
    <w:rsid w:val="00E90674"/>
    <w:rsid w:val="00E94901"/>
    <w:rsid w:val="00EC0266"/>
    <w:rsid w:val="00EC465A"/>
    <w:rsid w:val="00EF7002"/>
    <w:rsid w:val="00F17EDC"/>
    <w:rsid w:val="00F22BA4"/>
    <w:rsid w:val="00F27EE5"/>
    <w:rsid w:val="00F73B1D"/>
    <w:rsid w:val="00F87A4B"/>
    <w:rsid w:val="00F90693"/>
    <w:rsid w:val="00FD0522"/>
    <w:rsid w:val="00FD6A4C"/>
    <w:rsid w:val="00FE143B"/>
    <w:rsid w:val="00FF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5844AB8"/>
  <w15:docId w15:val="{2C391D3A-2DBE-424C-83A3-4B014669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59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1A2592"/>
    <w:pPr>
      <w:keepNext/>
      <w:jc w:val="center"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rsid w:val="001A2592"/>
    <w:pPr>
      <w:keepNext/>
      <w:jc w:val="center"/>
      <w:outlineLvl w:val="1"/>
    </w:pPr>
    <w:rPr>
      <w:b/>
      <w:bCs/>
      <w:sz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4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BD5251"/>
    <w:pPr>
      <w:spacing w:before="100" w:beforeAutospacing="1" w:after="100" w:afterAutospacing="1"/>
    </w:pPr>
    <w:rPr>
      <w:lang w:eastAsia="en-AU"/>
    </w:rPr>
  </w:style>
  <w:style w:type="paragraph" w:styleId="BalloonText">
    <w:name w:val="Balloon Text"/>
    <w:basedOn w:val="Normal"/>
    <w:link w:val="BalloonTextChar"/>
    <w:rsid w:val="002624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62437"/>
    <w:rPr>
      <w:rFonts w:ascii="Segoe UI" w:hAnsi="Segoe UI" w:cs="Segoe UI"/>
      <w:sz w:val="18"/>
      <w:szCs w:val="18"/>
      <w:lang w:eastAsia="en-US"/>
    </w:rPr>
  </w:style>
  <w:style w:type="character" w:customStyle="1" w:styleId="apple-converted-space">
    <w:name w:val="apple-converted-space"/>
    <w:rsid w:val="001457F5"/>
  </w:style>
  <w:style w:type="character" w:customStyle="1" w:styleId="NormalWebChar">
    <w:name w:val="Normal (Web) Char"/>
    <w:basedOn w:val="DefaultParagraphFont"/>
    <w:link w:val="NormalWeb"/>
    <w:uiPriority w:val="99"/>
    <w:rsid w:val="001D57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EE2FBD5</Template>
  <TotalTime>2</TotalTime>
  <Pages>2</Pages>
  <Words>564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Brief</vt:lpstr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Brief</dc:title>
  <dc:creator>David</dc:creator>
  <cp:lastModifiedBy>HOBSON Kelli [Narrogin Senior High School]</cp:lastModifiedBy>
  <cp:revision>4</cp:revision>
  <cp:lastPrinted>2019-07-26T00:31:00Z</cp:lastPrinted>
  <dcterms:created xsi:type="dcterms:W3CDTF">2019-08-06T00:12:00Z</dcterms:created>
  <dcterms:modified xsi:type="dcterms:W3CDTF">2019-08-29T00:17:00Z</dcterms:modified>
</cp:coreProperties>
</file>