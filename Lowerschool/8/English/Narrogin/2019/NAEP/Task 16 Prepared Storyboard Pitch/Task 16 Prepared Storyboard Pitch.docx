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C1" w:rsidRDefault="006501C1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16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Prepared Storyboard Pitch</w:t>
                            </w:r>
                          </w:p>
                          <w:p w:rsidR="006501C1" w:rsidRPr="00E44914" w:rsidRDefault="006501C1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6501C1" w:rsidRDefault="00650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6501C1" w:rsidRDefault="006501C1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16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Prepared Storyboard Pitch</w:t>
                      </w:r>
                    </w:p>
                    <w:p w:rsidR="006501C1" w:rsidRPr="00E44914" w:rsidRDefault="006501C1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6501C1" w:rsidRDefault="006501C1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480F6F" w:rsidRPr="006501C1">
        <w:rPr>
          <w:sz w:val="24"/>
          <w:szCs w:val="24"/>
        </w:rPr>
        <w:t>S &amp; L</w:t>
      </w:r>
      <w:r w:rsidRPr="006501C1">
        <w:rPr>
          <w:sz w:val="24"/>
          <w:szCs w:val="24"/>
        </w:rPr>
        <w:t xml:space="preserve"> </w:t>
      </w:r>
      <w:r w:rsidR="006501C1" w:rsidRPr="006501C1">
        <w:rPr>
          <w:sz w:val="24"/>
          <w:szCs w:val="24"/>
        </w:rPr>
        <w:t>5</w:t>
      </w:r>
      <w:r w:rsidRPr="006501C1">
        <w:rPr>
          <w:sz w:val="24"/>
          <w:szCs w:val="24"/>
        </w:rPr>
        <w:t>%</w:t>
      </w:r>
      <w:r w:rsidRPr="00CA3DB9">
        <w:rPr>
          <w:b/>
          <w:sz w:val="24"/>
          <w:szCs w:val="24"/>
        </w:rPr>
        <w:t xml:space="preserve">   </w:t>
      </w:r>
    </w:p>
    <w:p w:rsidR="00CA3DB9" w:rsidRPr="00F2167C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F2167C" w:rsidRPr="00F2167C">
        <w:rPr>
          <w:sz w:val="24"/>
          <w:szCs w:val="24"/>
        </w:rPr>
        <w:t>In-class</w:t>
      </w:r>
      <w:r w:rsidR="00480F6F">
        <w:rPr>
          <w:sz w:val="24"/>
          <w:szCs w:val="24"/>
        </w:rPr>
        <w:t xml:space="preserve"> and at home</w:t>
      </w:r>
    </w:p>
    <w:p w:rsidR="006501C1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480F6F">
        <w:rPr>
          <w:sz w:val="24"/>
          <w:szCs w:val="24"/>
        </w:rPr>
        <w:t xml:space="preserve">students will work in groups to create </w:t>
      </w:r>
    </w:p>
    <w:p w:rsidR="006501C1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480F6F">
        <w:rPr>
          <w:sz w:val="24"/>
          <w:szCs w:val="24"/>
        </w:rPr>
        <w:t xml:space="preserve">One week’s preparation 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480F6F">
        <w:rPr>
          <w:sz w:val="24"/>
          <w:szCs w:val="24"/>
        </w:rPr>
        <w:t>Speaking and Listening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6501C1">
              <w:rPr>
                <w:b/>
                <w:sz w:val="24"/>
                <w:szCs w:val="24"/>
              </w:rPr>
              <w:t>16</w:t>
            </w:r>
          </w:p>
          <w:p w:rsidR="006501C1" w:rsidRPr="006501C1" w:rsidRDefault="006501C1" w:rsidP="006501C1">
            <w:pPr>
              <w:spacing w:before="120" w:after="120"/>
              <w:rPr>
                <w:sz w:val="24"/>
                <w:szCs w:val="24"/>
              </w:rPr>
            </w:pPr>
            <w:r w:rsidRPr="006501C1">
              <w:rPr>
                <w:sz w:val="24"/>
                <w:szCs w:val="24"/>
              </w:rPr>
              <w:t>Prepare a pitch for a meeting with a publishing executive</w:t>
            </w:r>
            <w:r>
              <w:rPr>
                <w:sz w:val="24"/>
                <w:szCs w:val="24"/>
              </w:rPr>
              <w:t>.</w:t>
            </w:r>
            <w:r w:rsidRPr="006501C1">
              <w:rPr>
                <w:sz w:val="24"/>
                <w:szCs w:val="24"/>
              </w:rPr>
              <w:t xml:space="preserve"> </w:t>
            </w:r>
          </w:p>
          <w:p w:rsidR="006501C1" w:rsidRDefault="006501C1" w:rsidP="006501C1">
            <w:pPr>
              <w:spacing w:before="120" w:after="120"/>
              <w:rPr>
                <w:sz w:val="24"/>
                <w:szCs w:val="24"/>
              </w:rPr>
            </w:pPr>
            <w:r w:rsidRPr="006501C1">
              <w:rPr>
                <w:sz w:val="24"/>
                <w:szCs w:val="24"/>
              </w:rPr>
              <w:t xml:space="preserve">Explain the </w:t>
            </w:r>
            <w:r>
              <w:rPr>
                <w:sz w:val="24"/>
                <w:szCs w:val="24"/>
              </w:rPr>
              <w:t>construction elements behind your storyboard. Identify the:</w:t>
            </w:r>
          </w:p>
          <w:p w:rsidR="006501C1" w:rsidRDefault="006501C1" w:rsidP="006501C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intended audience</w:t>
            </w:r>
            <w:r w:rsidRPr="006501C1">
              <w:rPr>
                <w:sz w:val="24"/>
                <w:szCs w:val="24"/>
              </w:rPr>
              <w:t xml:space="preserve"> </w:t>
            </w:r>
          </w:p>
          <w:p w:rsidR="006501C1" w:rsidRDefault="006501C1" w:rsidP="006501C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4"/>
                <w:szCs w:val="24"/>
              </w:rPr>
            </w:pPr>
            <w:r w:rsidRPr="006501C1">
              <w:rPr>
                <w:sz w:val="24"/>
                <w:szCs w:val="24"/>
              </w:rPr>
              <w:t xml:space="preserve">purpose and context. Explain </w:t>
            </w:r>
          </w:p>
          <w:p w:rsidR="006501C1" w:rsidRDefault="006501C1" w:rsidP="006501C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significance of the narration and dialogue</w:t>
            </w:r>
          </w:p>
          <w:p w:rsidR="006501C1" w:rsidRDefault="006501C1" w:rsidP="006501C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symbols present</w:t>
            </w:r>
          </w:p>
          <w:p w:rsidR="006501C1" w:rsidRDefault="006501C1" w:rsidP="006501C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image construction: what visual language elements did you use?</w:t>
            </w:r>
          </w:p>
          <w:p w:rsidR="006501C1" w:rsidRPr="006501C1" w:rsidRDefault="006501C1" w:rsidP="006501C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4"/>
                <w:szCs w:val="24"/>
              </w:rPr>
            </w:pPr>
            <w:r w:rsidRPr="006501C1">
              <w:rPr>
                <w:sz w:val="24"/>
                <w:szCs w:val="24"/>
              </w:rPr>
              <w:t>Theme</w:t>
            </w:r>
            <w:r>
              <w:rPr>
                <w:sz w:val="24"/>
                <w:szCs w:val="24"/>
              </w:rPr>
              <w:t xml:space="preserve"> developed by the text and the images</w:t>
            </w:r>
            <w:r w:rsidRPr="006501C1">
              <w:rPr>
                <w:sz w:val="24"/>
                <w:szCs w:val="24"/>
              </w:rPr>
              <w:t xml:space="preserve">.           </w:t>
            </w:r>
          </w:p>
          <w:p w:rsidR="00B5631F" w:rsidRPr="00CA3DB9" w:rsidRDefault="006501C1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may</w:t>
            </w:r>
            <w:r w:rsidR="00480F6F">
              <w:rPr>
                <w:sz w:val="24"/>
                <w:szCs w:val="24"/>
              </w:rPr>
              <w:t xml:space="preserve"> record </w:t>
            </w:r>
            <w:r>
              <w:rPr>
                <w:sz w:val="24"/>
                <w:szCs w:val="24"/>
              </w:rPr>
              <w:t xml:space="preserve">your pitch on an electronic device (images and sound must be present) </w:t>
            </w:r>
            <w:r w:rsidR="00480F6F">
              <w:rPr>
                <w:sz w:val="24"/>
                <w:szCs w:val="24"/>
              </w:rPr>
              <w:t xml:space="preserve">or </w:t>
            </w:r>
            <w:r>
              <w:rPr>
                <w:sz w:val="24"/>
                <w:szCs w:val="24"/>
              </w:rPr>
              <w:t xml:space="preserve">you can </w:t>
            </w:r>
            <w:r w:rsidR="00480F6F">
              <w:rPr>
                <w:sz w:val="24"/>
                <w:szCs w:val="24"/>
              </w:rPr>
              <w:t>present directly to the class</w:t>
            </w:r>
            <w:r>
              <w:rPr>
                <w:sz w:val="24"/>
                <w:szCs w:val="24"/>
              </w:rPr>
              <w:t>.</w:t>
            </w:r>
          </w:p>
          <w:p w:rsidR="00B5631F" w:rsidRDefault="00B5631F" w:rsidP="00B5631F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BC1CA6" w:rsidRPr="00584122" w:rsidRDefault="000F2AEA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22002B" w:rsidRPr="00DD4837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 w:rsidRPr="00DD4837">
        <w:rPr>
          <w:rFonts w:eastAsiaTheme="majorEastAsia"/>
          <w:b/>
          <w:bCs/>
          <w:sz w:val="28"/>
          <w:szCs w:val="28"/>
        </w:rPr>
        <w:lastRenderedPageBreak/>
        <w:t>Marking Criteria</w:t>
      </w:r>
      <w:r w:rsidR="00480F6F">
        <w:rPr>
          <w:rFonts w:eastAsiaTheme="majorEastAsia"/>
          <w:b/>
          <w:bCs/>
          <w:sz w:val="28"/>
          <w:szCs w:val="28"/>
        </w:rPr>
        <w:t>: Speaking and Listening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22002B" w:rsidRPr="00BC1CA6" w:rsidTr="00184CC2">
        <w:tc>
          <w:tcPr>
            <w:tcW w:w="7541" w:type="dxa"/>
            <w:shd w:val="clear" w:color="auto" w:fill="D9D9D9"/>
          </w:tcPr>
          <w:p w:rsidR="0022002B" w:rsidRPr="00184CC2" w:rsidRDefault="002A7FCF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184CC2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2A7FCF">
              <w:rPr>
                <w:rFonts w:eastAsia="Times New Roman"/>
                <w:sz w:val="24"/>
                <w:szCs w:val="24"/>
              </w:rPr>
              <w:t>Speaks clearly with varied expression, using pace, pitch and pause to create interest, and engagement of an audience and/or other participants.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2A7FC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Speaks clearly with varied expression, using pace, pitch and pause to engage an audience and/or other participants</w:t>
            </w:r>
            <w:r>
              <w:rPr>
                <w:rFonts w:eastAsia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Speaks clearly with expression, and attempts to engage an audience and/or other participants.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Speaks with little expression and limited attempt to engage an audience and/or other participants.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22002B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22002B" w:rsidRPr="00184CC2" w:rsidRDefault="002A7FCF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496697" w:rsidP="00184CC2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</w:t>
            </w:r>
            <w:r w:rsidR="00184CC2" w:rsidRPr="00184CC2">
              <w:rPr>
                <w:rFonts w:eastAsia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Uses body language including stance, gestures and eye contact to engage audience attention and/or interest.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2A7FC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Uses some body language including stance, gestures and eye contact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to engage audience attention. 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Attempts to use some body language including stance, gestures and eye contact to engage audience attention.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A7FCF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A7FCF">
              <w:rPr>
                <w:rFonts w:eastAsia="Times New Roman"/>
                <w:sz w:val="24"/>
                <w:szCs w:val="24"/>
                <w:lang w:val="en-US"/>
              </w:rPr>
              <w:t>Shows little attempt to engage audi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ence through non-verbal means. 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496697" w:rsidRPr="00496697" w:rsidTr="00184CC2">
        <w:tc>
          <w:tcPr>
            <w:tcW w:w="7541" w:type="dxa"/>
            <w:shd w:val="clear" w:color="auto" w:fill="BFBFBF" w:themeFill="background1" w:themeFillShade="BF"/>
          </w:tcPr>
          <w:p w:rsidR="00496697" w:rsidRPr="00184CC2" w:rsidRDefault="006501C1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Analysis of own storyboard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496697" w:rsidRPr="00184CC2" w:rsidRDefault="00496697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6501C1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Extensive discussion of the storyboard’s audience, purpose, context, narration, dialogue, symbolism, theme and image construction.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311BDD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Sound </w:t>
            </w:r>
            <w:r>
              <w:rPr>
                <w:rFonts w:eastAsia="Times New Roman"/>
                <w:sz w:val="24"/>
                <w:szCs w:val="24"/>
                <w:lang w:val="en-US"/>
              </w:rPr>
              <w:t>discussion of the storyboard’s audience, purpose, context, narration, dialogue, symbolism, theme and image construction.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311BDD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Satisfactory </w:t>
            </w:r>
            <w:r>
              <w:rPr>
                <w:rFonts w:eastAsia="Times New Roman"/>
                <w:sz w:val="24"/>
                <w:szCs w:val="24"/>
                <w:lang w:val="en-US"/>
              </w:rPr>
              <w:t>discussion of the storyboard’s audience, purpose, context, narration, dialogue, symbolism, theme and image construction.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311BDD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Limited </w:t>
            </w:r>
            <w:r>
              <w:rPr>
                <w:rFonts w:eastAsia="Times New Roman"/>
                <w:sz w:val="24"/>
                <w:szCs w:val="24"/>
                <w:lang w:val="en-US"/>
              </w:rPr>
              <w:t>discussion of the storyboard’s audience, purpose, context, narration, dialogue, symbolism, theme and image construction.</w:t>
            </w:r>
            <w:bookmarkStart w:id="0" w:name="_GoBack"/>
            <w:bookmarkEnd w:id="0"/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5515"/>
    <w:multiLevelType w:val="hybridMultilevel"/>
    <w:tmpl w:val="8AFA3F6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25EC"/>
    <w:rsid w:val="001D51D1"/>
    <w:rsid w:val="0022002B"/>
    <w:rsid w:val="00226C3D"/>
    <w:rsid w:val="00275F92"/>
    <w:rsid w:val="002A11E7"/>
    <w:rsid w:val="002A7FCF"/>
    <w:rsid w:val="002D2FAC"/>
    <w:rsid w:val="00311BDD"/>
    <w:rsid w:val="0032415D"/>
    <w:rsid w:val="003D109E"/>
    <w:rsid w:val="003F145E"/>
    <w:rsid w:val="00407F02"/>
    <w:rsid w:val="00425920"/>
    <w:rsid w:val="00457844"/>
    <w:rsid w:val="00466E7C"/>
    <w:rsid w:val="00480F6F"/>
    <w:rsid w:val="00496697"/>
    <w:rsid w:val="00584122"/>
    <w:rsid w:val="005A2AD1"/>
    <w:rsid w:val="005A6927"/>
    <w:rsid w:val="006053AC"/>
    <w:rsid w:val="00615B58"/>
    <w:rsid w:val="00620055"/>
    <w:rsid w:val="00642487"/>
    <w:rsid w:val="006501C1"/>
    <w:rsid w:val="006919D6"/>
    <w:rsid w:val="006D4494"/>
    <w:rsid w:val="007B6B7F"/>
    <w:rsid w:val="007F0FCF"/>
    <w:rsid w:val="007F35B8"/>
    <w:rsid w:val="0081106D"/>
    <w:rsid w:val="00880E39"/>
    <w:rsid w:val="008A35C5"/>
    <w:rsid w:val="00936683"/>
    <w:rsid w:val="009962BC"/>
    <w:rsid w:val="00A87901"/>
    <w:rsid w:val="00B2307A"/>
    <w:rsid w:val="00B45A5A"/>
    <w:rsid w:val="00B5631F"/>
    <w:rsid w:val="00B823B7"/>
    <w:rsid w:val="00BC1CA6"/>
    <w:rsid w:val="00BC547C"/>
    <w:rsid w:val="00BD40AB"/>
    <w:rsid w:val="00C359CF"/>
    <w:rsid w:val="00C44E61"/>
    <w:rsid w:val="00CA3DB9"/>
    <w:rsid w:val="00CB2F09"/>
    <w:rsid w:val="00CF1C39"/>
    <w:rsid w:val="00D50F0D"/>
    <w:rsid w:val="00DD4837"/>
    <w:rsid w:val="00DD49D8"/>
    <w:rsid w:val="00DE617C"/>
    <w:rsid w:val="00E35DE3"/>
    <w:rsid w:val="00E44914"/>
    <w:rsid w:val="00E643A0"/>
    <w:rsid w:val="00F2167C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A995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6032E178</Template>
  <TotalTime>11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3</cp:revision>
  <cp:lastPrinted>2019-02-12T07:22:00Z</cp:lastPrinted>
  <dcterms:created xsi:type="dcterms:W3CDTF">2019-11-07T00:27:00Z</dcterms:created>
  <dcterms:modified xsi:type="dcterms:W3CDTF">2019-11-07T00:38:00Z</dcterms:modified>
</cp:coreProperties>
</file>