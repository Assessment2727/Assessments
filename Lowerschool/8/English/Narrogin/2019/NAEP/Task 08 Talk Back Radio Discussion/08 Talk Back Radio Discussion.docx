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97" w:rsidRDefault="00480F6F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8</w:t>
                            </w:r>
                            <w:r w:rsidR="00496697"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Talk Back Radio Discussion</w:t>
                            </w:r>
                            <w:r w:rsidR="0049669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Task Brief</w:t>
                            </w:r>
                          </w:p>
                          <w:p w:rsidR="00496697" w:rsidRPr="00E44914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496697" w:rsidRDefault="004966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496697" w:rsidRDefault="00480F6F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8</w:t>
                      </w:r>
                      <w:r w:rsidR="00496697"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Talk Back Radio Discussion</w:t>
                      </w:r>
                      <w:r w:rsidR="00496697">
                        <w:rPr>
                          <w:b/>
                          <w:sz w:val="24"/>
                          <w:szCs w:val="24"/>
                        </w:rPr>
                        <w:t xml:space="preserve"> Task Brief</w:t>
                      </w:r>
                    </w:p>
                    <w:p w:rsidR="00496697" w:rsidRPr="00E44914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496697" w:rsidRDefault="0049669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480F6F">
        <w:rPr>
          <w:b/>
          <w:sz w:val="24"/>
          <w:szCs w:val="24"/>
        </w:rPr>
        <w:t>S &amp; L</w:t>
      </w:r>
      <w:r w:rsidRPr="00CA3DB9">
        <w:rPr>
          <w:b/>
          <w:sz w:val="24"/>
          <w:szCs w:val="24"/>
        </w:rPr>
        <w:t xml:space="preserve"> </w:t>
      </w:r>
      <w:r w:rsidR="00480F6F">
        <w:rPr>
          <w:b/>
          <w:sz w:val="24"/>
          <w:szCs w:val="24"/>
        </w:rPr>
        <w:t>10</w:t>
      </w:r>
      <w:r w:rsidRPr="00CA3DB9">
        <w:rPr>
          <w:b/>
          <w:sz w:val="24"/>
          <w:szCs w:val="24"/>
        </w:rPr>
        <w:t xml:space="preserve">%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and at home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480F6F">
        <w:rPr>
          <w:sz w:val="24"/>
          <w:szCs w:val="24"/>
        </w:rPr>
        <w:t>students will work in groups to create a talk back radio discussion to a set topic. Students are asked to create their own questions on the topic to aid their talk back moderator as he or she guides the discussion.</w:t>
      </w:r>
    </w:p>
    <w:p w:rsidR="00C44E6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480F6F">
        <w:rPr>
          <w:sz w:val="24"/>
          <w:szCs w:val="24"/>
        </w:rPr>
        <w:t xml:space="preserve">One week’s preparation </w:t>
      </w:r>
      <w:r w:rsidR="006D4494">
        <w:rPr>
          <w:sz w:val="24"/>
          <w:szCs w:val="24"/>
        </w:rPr>
        <w:t>of questions and answers</w:t>
      </w:r>
      <w:r w:rsidR="006D4494" w:rsidRPr="006D4494">
        <w:rPr>
          <w:sz w:val="24"/>
          <w:szCs w:val="24"/>
        </w:rPr>
        <w:t xml:space="preserve"> </w:t>
      </w:r>
      <w:r w:rsidR="006D4494">
        <w:rPr>
          <w:sz w:val="24"/>
          <w:szCs w:val="24"/>
        </w:rPr>
        <w:t>at home, using suitable examples or evidence.</w:t>
      </w:r>
      <w:bookmarkStart w:id="0" w:name="_GoBack"/>
      <w:bookmarkEnd w:id="0"/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480F6F">
        <w:rPr>
          <w:sz w:val="24"/>
          <w:szCs w:val="24"/>
        </w:rPr>
        <w:t>Speaking and 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480F6F">
              <w:rPr>
                <w:b/>
                <w:sz w:val="24"/>
                <w:szCs w:val="24"/>
              </w:rPr>
              <w:t>8</w:t>
            </w:r>
          </w:p>
          <w:p w:rsidR="00B5631F" w:rsidRPr="00CA3DB9" w:rsidRDefault="00480F6F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and record or present directly to the class, your own talk back radio segment discussing what it is like to be a teenager growing up in modern rural Australia. 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480F6F">
        <w:rPr>
          <w:rFonts w:eastAsiaTheme="majorEastAsia"/>
          <w:b/>
          <w:bCs/>
          <w:sz w:val="28"/>
          <w:szCs w:val="28"/>
        </w:rPr>
        <w:t>: Speaking and Listening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184CC2" w:rsidRDefault="002A7FCF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184CC2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2A7FCF">
              <w:rPr>
                <w:rFonts w:eastAsia="Times New Roman"/>
                <w:sz w:val="24"/>
                <w:szCs w:val="24"/>
              </w:rPr>
              <w:t>Speaks clearly with varied expression, using pace, pitch and pause to create interest, and engagement of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clearly with varied expression, using pace, pitch and pause to engage an audience and/or other participants</w:t>
            </w:r>
            <w:r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clearly with expression, and attempts to engage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with little expression and limited attempt to engage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22002B" w:rsidRPr="00184CC2" w:rsidRDefault="002A7FCF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496697" w:rsidP="00184CC2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</w:t>
            </w:r>
            <w:r w:rsidR="00184CC2" w:rsidRPr="00184CC2">
              <w:rPr>
                <w:rFonts w:eastAsia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Uses some body language including stance, gestures and eye contact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to engage audience attention.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Shows little attempt to engage audi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ence through non-verbal means.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496697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496697" w:rsidRPr="00184CC2" w:rsidRDefault="002A7FCF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Communication skills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496697" w:rsidRPr="00184CC2" w:rsidRDefault="00496697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A7FCF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Responds effectively to verbal and non-verbal cues to enhance presentations and develop effective group discussions.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A7FCF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Detects and responds to verbal and non-verbal cues in a timely manner to benefit presentations and continue discussions.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A7FCF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Responds to some verbal and non-verbal cues, enabling participation in discussions.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A7FCF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2A7FCF">
              <w:rPr>
                <w:rFonts w:eastAsia="Times New Roman"/>
                <w:sz w:val="24"/>
                <w:szCs w:val="24"/>
                <w:lang w:val="en-US"/>
              </w:rPr>
              <w:t>Recognises</w:t>
            </w:r>
            <w:proofErr w:type="spellEnd"/>
            <w:r w:rsidRPr="002A7FCF">
              <w:rPr>
                <w:rFonts w:eastAsia="Times New Roman"/>
                <w:sz w:val="24"/>
                <w:szCs w:val="24"/>
                <w:lang w:val="en-US"/>
              </w:rPr>
              <w:t xml:space="preserve"> some verbal and non-verbal cues, but makes limited response to cues.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22002B"/>
    <w:rsid w:val="00226C3D"/>
    <w:rsid w:val="00275F92"/>
    <w:rsid w:val="002A11E7"/>
    <w:rsid w:val="002A7FCF"/>
    <w:rsid w:val="002D2FAC"/>
    <w:rsid w:val="0032415D"/>
    <w:rsid w:val="003D109E"/>
    <w:rsid w:val="003F145E"/>
    <w:rsid w:val="00407F02"/>
    <w:rsid w:val="00425920"/>
    <w:rsid w:val="00457844"/>
    <w:rsid w:val="00466E7C"/>
    <w:rsid w:val="00480F6F"/>
    <w:rsid w:val="00496697"/>
    <w:rsid w:val="00584122"/>
    <w:rsid w:val="005A2AD1"/>
    <w:rsid w:val="005A6927"/>
    <w:rsid w:val="006053AC"/>
    <w:rsid w:val="00615B58"/>
    <w:rsid w:val="00620055"/>
    <w:rsid w:val="00642487"/>
    <w:rsid w:val="006919D6"/>
    <w:rsid w:val="006D4494"/>
    <w:rsid w:val="007B6B7F"/>
    <w:rsid w:val="007F0FCF"/>
    <w:rsid w:val="007F35B8"/>
    <w:rsid w:val="0081106D"/>
    <w:rsid w:val="00880E39"/>
    <w:rsid w:val="008A35C5"/>
    <w:rsid w:val="00936683"/>
    <w:rsid w:val="009962BC"/>
    <w:rsid w:val="00A87901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784B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CBE8AFFF</Template>
  <TotalTime>14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6</cp:revision>
  <cp:lastPrinted>2019-02-12T07:22:00Z</cp:lastPrinted>
  <dcterms:created xsi:type="dcterms:W3CDTF">2019-04-07T05:25:00Z</dcterms:created>
  <dcterms:modified xsi:type="dcterms:W3CDTF">2019-04-07T05:44:00Z</dcterms:modified>
</cp:coreProperties>
</file>