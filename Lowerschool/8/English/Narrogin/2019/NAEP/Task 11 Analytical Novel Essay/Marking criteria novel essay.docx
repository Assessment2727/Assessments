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23"/>
        <w:gridCol w:w="851"/>
      </w:tblGrid>
      <w:tr w:rsidR="0098553D" w:rsidTr="00AE463E">
        <w:tc>
          <w:tcPr>
            <w:tcW w:w="9923" w:type="dxa"/>
          </w:tcPr>
          <w:p w:rsidR="0098553D" w:rsidRPr="00AE463E" w:rsidRDefault="0098553D" w:rsidP="008C0F2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bookmarkStart w:id="0" w:name="_GoBack" w:colFirst="0" w:colLast="2"/>
            <w:r w:rsidRPr="00AE463E">
              <w:rPr>
                <w:rFonts w:cstheme="minorHAnsi"/>
                <w:b/>
                <w:sz w:val="18"/>
                <w:szCs w:val="18"/>
              </w:rPr>
              <w:t>Criteria</w:t>
            </w:r>
          </w:p>
        </w:tc>
        <w:tc>
          <w:tcPr>
            <w:tcW w:w="851" w:type="dxa"/>
          </w:tcPr>
          <w:p w:rsidR="0098553D" w:rsidRPr="00AE463E" w:rsidRDefault="0098553D" w:rsidP="008C0F2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AE463E">
              <w:rPr>
                <w:rFonts w:cstheme="minorHAnsi"/>
                <w:b/>
                <w:sz w:val="18"/>
                <w:szCs w:val="18"/>
              </w:rPr>
              <w:t>Marks</w:t>
            </w:r>
          </w:p>
        </w:tc>
      </w:tr>
      <w:tr w:rsidR="0098553D" w:rsidTr="00AE463E">
        <w:tc>
          <w:tcPr>
            <w:tcW w:w="9923" w:type="dxa"/>
            <w:shd w:val="clear" w:color="auto" w:fill="BFBFBF" w:themeFill="background1" w:themeFillShade="BF"/>
          </w:tcPr>
          <w:p w:rsidR="0098553D" w:rsidRPr="00853020" w:rsidRDefault="0098553D" w:rsidP="008C0F2C">
            <w:pPr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Overall text structure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98553D" w:rsidRPr="00853020" w:rsidRDefault="005B1F6E" w:rsidP="008C0F2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/8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Constructs a clearly structured, logical text that maintains focus on the question or topic.</w:t>
            </w:r>
          </w:p>
        </w:tc>
        <w:tc>
          <w:tcPr>
            <w:tcW w:w="851" w:type="dxa"/>
          </w:tcPr>
          <w:p w:rsidR="00327F30" w:rsidRPr="00853020" w:rsidRDefault="00327F3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7-8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Constructs a clear text, making relevant points that address the question or topic.</w:t>
            </w:r>
          </w:p>
        </w:tc>
        <w:tc>
          <w:tcPr>
            <w:tcW w:w="851" w:type="dxa"/>
          </w:tcPr>
          <w:p w:rsidR="00327F30" w:rsidRPr="00853020" w:rsidRDefault="00327F3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6-6.5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Constructs a clear, simple text, using a formulaic structure.</w:t>
            </w:r>
          </w:p>
        </w:tc>
        <w:tc>
          <w:tcPr>
            <w:tcW w:w="851" w:type="dxa"/>
          </w:tcPr>
          <w:p w:rsidR="00327F30" w:rsidRPr="00853020" w:rsidRDefault="0085302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</w:t>
            </w:r>
            <w:r w:rsidR="00327F30" w:rsidRPr="00853020">
              <w:rPr>
                <w:rFonts w:cstheme="minorHAnsi"/>
                <w:sz w:val="16"/>
                <w:szCs w:val="16"/>
              </w:rPr>
              <w:t>-5.5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Constructs a simple response, adhering to some elements of a formulaic text structure.  </w:t>
            </w:r>
          </w:p>
        </w:tc>
        <w:tc>
          <w:tcPr>
            <w:tcW w:w="851" w:type="dxa"/>
          </w:tcPr>
          <w:p w:rsidR="00327F30" w:rsidRPr="00853020" w:rsidRDefault="0085302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98553D" w:rsidTr="00AE463E">
        <w:tc>
          <w:tcPr>
            <w:tcW w:w="9923" w:type="dxa"/>
            <w:shd w:val="clear" w:color="auto" w:fill="BFBFBF" w:themeFill="background1" w:themeFillShade="BF"/>
          </w:tcPr>
          <w:p w:rsidR="0098553D" w:rsidRPr="00853020" w:rsidRDefault="0098553D" w:rsidP="008C0F2C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Text structure - introduction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98553D" w:rsidRPr="00853020" w:rsidRDefault="005B1F6E" w:rsidP="008C0F2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/8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Constructs a logical introduction that engages with key ideas related to the question or topic and offers a specific thesis or argument.</w:t>
            </w:r>
          </w:p>
        </w:tc>
        <w:tc>
          <w:tcPr>
            <w:tcW w:w="851" w:type="dxa"/>
          </w:tcPr>
          <w:p w:rsidR="00327F30" w:rsidRPr="00853020" w:rsidRDefault="00327F3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7-8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spacing w:after="100" w:afterAutospacing="1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Constructs an introduction that addresses aspects of the question or topic and formulates a broad thesis statement.  </w:t>
            </w:r>
          </w:p>
        </w:tc>
        <w:tc>
          <w:tcPr>
            <w:tcW w:w="851" w:type="dxa"/>
          </w:tcPr>
          <w:p w:rsidR="00327F30" w:rsidRPr="00853020" w:rsidRDefault="00327F3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6-6.5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spacing w:after="100" w:afterAutospacing="1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Constructs a brief introduction, incorporating some key words related to the question or topic, but does not form a clear thesis.</w:t>
            </w:r>
          </w:p>
        </w:tc>
        <w:tc>
          <w:tcPr>
            <w:tcW w:w="851" w:type="dxa"/>
          </w:tcPr>
          <w:p w:rsidR="00327F30" w:rsidRPr="00853020" w:rsidRDefault="0085302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</w:t>
            </w:r>
            <w:r w:rsidR="00327F30" w:rsidRPr="00853020">
              <w:rPr>
                <w:rFonts w:cstheme="minorHAnsi"/>
                <w:sz w:val="16"/>
                <w:szCs w:val="16"/>
              </w:rPr>
              <w:t>-5.5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spacing w:after="120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Introduces a response, using key words from the question or topic without developing a clear introductory paragraph</w:t>
            </w:r>
          </w:p>
        </w:tc>
        <w:tc>
          <w:tcPr>
            <w:tcW w:w="851" w:type="dxa"/>
          </w:tcPr>
          <w:p w:rsidR="00327F30" w:rsidRPr="00853020" w:rsidRDefault="00327F30" w:rsidP="0085302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327F30" w:rsidTr="00AE463E">
        <w:tc>
          <w:tcPr>
            <w:tcW w:w="9923" w:type="dxa"/>
            <w:shd w:val="clear" w:color="auto" w:fill="BFBFBF" w:themeFill="background1" w:themeFillShade="BF"/>
          </w:tcPr>
          <w:p w:rsidR="00327F30" w:rsidRPr="00853020" w:rsidRDefault="00327F30" w:rsidP="00327F30">
            <w:pPr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Text structure – body paragraphs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327F30" w:rsidRPr="00853020" w:rsidRDefault="00327F30" w:rsidP="00327F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/8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Constructs well-developed paragraphs focusing on one idea, using a combination of topic, developing, supporting and linking sentences, and which substantiate claims with relevant examples or information.</w:t>
            </w:r>
          </w:p>
        </w:tc>
        <w:tc>
          <w:tcPr>
            <w:tcW w:w="851" w:type="dxa"/>
          </w:tcPr>
          <w:p w:rsidR="00327F30" w:rsidRPr="00853020" w:rsidRDefault="00327F3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7-8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Structures paragraphs with topic, developing and supporting sentences, and which draw on supporting examples or information.</w:t>
            </w:r>
          </w:p>
        </w:tc>
        <w:tc>
          <w:tcPr>
            <w:tcW w:w="851" w:type="dxa"/>
          </w:tcPr>
          <w:p w:rsidR="00327F30" w:rsidRPr="00853020" w:rsidRDefault="00327F3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6-6.5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Constructs paragraphs with some sense of structure, and that describe ideas related to the question or topic in a general way and/or that retell events.  </w:t>
            </w:r>
          </w:p>
        </w:tc>
        <w:tc>
          <w:tcPr>
            <w:tcW w:w="851" w:type="dxa"/>
          </w:tcPr>
          <w:p w:rsidR="00327F30" w:rsidRPr="00853020" w:rsidRDefault="0085302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</w:t>
            </w:r>
            <w:r w:rsidR="00327F30" w:rsidRPr="00853020">
              <w:rPr>
                <w:rFonts w:cstheme="minorHAnsi"/>
                <w:sz w:val="16"/>
                <w:szCs w:val="16"/>
              </w:rPr>
              <w:t>-5.5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Groups together sentences about loosely related ideas.</w:t>
            </w:r>
          </w:p>
        </w:tc>
        <w:tc>
          <w:tcPr>
            <w:tcW w:w="851" w:type="dxa"/>
          </w:tcPr>
          <w:p w:rsidR="00327F30" w:rsidRPr="00853020" w:rsidRDefault="0085302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98553D" w:rsidTr="00AE463E">
        <w:tc>
          <w:tcPr>
            <w:tcW w:w="9923" w:type="dxa"/>
            <w:shd w:val="clear" w:color="auto" w:fill="BFBFBF" w:themeFill="background1" w:themeFillShade="BF"/>
          </w:tcPr>
          <w:p w:rsidR="0098553D" w:rsidRPr="00853020" w:rsidRDefault="0098553D" w:rsidP="008C0F2C">
            <w:pPr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Text structure – integration of evidence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98553D" w:rsidRPr="00853020" w:rsidRDefault="005B1F6E" w:rsidP="008C0F2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/8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Integrates relevant evidence; for example, quotes and/or examples to support main points, and explains its significance.  </w:t>
            </w:r>
          </w:p>
        </w:tc>
        <w:tc>
          <w:tcPr>
            <w:tcW w:w="851" w:type="dxa"/>
          </w:tcPr>
          <w:p w:rsidR="00327F30" w:rsidRPr="00853020" w:rsidRDefault="00327F3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7-8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Includes relevant evidence with a general discussion of its significance.</w:t>
            </w:r>
          </w:p>
        </w:tc>
        <w:tc>
          <w:tcPr>
            <w:tcW w:w="851" w:type="dxa"/>
          </w:tcPr>
          <w:p w:rsidR="00327F30" w:rsidRPr="00853020" w:rsidRDefault="00327F3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6-6.5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Includes some evidence in an attempt to clarify ideas, but mostly retells or repeats textual details. </w:t>
            </w:r>
          </w:p>
        </w:tc>
        <w:tc>
          <w:tcPr>
            <w:tcW w:w="851" w:type="dxa"/>
          </w:tcPr>
          <w:p w:rsidR="00327F30" w:rsidRPr="00853020" w:rsidRDefault="0085302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</w:t>
            </w:r>
            <w:r w:rsidR="00327F30" w:rsidRPr="00853020">
              <w:rPr>
                <w:rFonts w:cstheme="minorHAnsi"/>
                <w:sz w:val="16"/>
                <w:szCs w:val="16"/>
              </w:rPr>
              <w:t>-5.5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Recounts literal details of a text as evidence</w:t>
            </w:r>
          </w:p>
        </w:tc>
        <w:tc>
          <w:tcPr>
            <w:tcW w:w="851" w:type="dxa"/>
          </w:tcPr>
          <w:p w:rsidR="00327F30" w:rsidRPr="00853020" w:rsidRDefault="0085302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98553D" w:rsidTr="00AE463E">
        <w:tc>
          <w:tcPr>
            <w:tcW w:w="9923" w:type="dxa"/>
            <w:shd w:val="clear" w:color="auto" w:fill="BFBFBF" w:themeFill="background1" w:themeFillShade="BF"/>
          </w:tcPr>
          <w:p w:rsidR="0098553D" w:rsidRPr="00853020" w:rsidRDefault="0098553D" w:rsidP="008C0F2C">
            <w:pPr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Text structure - conclusion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98553D" w:rsidRPr="00853020" w:rsidRDefault="005B1F6E" w:rsidP="008C0F2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/8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Constructs a logical conclusion with a relevant summary of the key points and with clear links to the thesis. </w:t>
            </w:r>
          </w:p>
        </w:tc>
        <w:tc>
          <w:tcPr>
            <w:tcW w:w="851" w:type="dxa"/>
          </w:tcPr>
          <w:p w:rsidR="00327F30" w:rsidRPr="00853020" w:rsidRDefault="00327F3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7-8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Constructs a conclusion with a relevant summary of the key points.</w:t>
            </w:r>
          </w:p>
        </w:tc>
        <w:tc>
          <w:tcPr>
            <w:tcW w:w="851" w:type="dxa"/>
          </w:tcPr>
          <w:p w:rsidR="00327F30" w:rsidRPr="00853020" w:rsidRDefault="00327F3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6-6.5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Concludes with simple but relevant statements.</w:t>
            </w:r>
          </w:p>
        </w:tc>
        <w:tc>
          <w:tcPr>
            <w:tcW w:w="851" w:type="dxa"/>
          </w:tcPr>
          <w:p w:rsidR="00327F30" w:rsidRPr="00853020" w:rsidRDefault="0085302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</w:t>
            </w:r>
            <w:r w:rsidR="00327F30" w:rsidRPr="00853020">
              <w:rPr>
                <w:rFonts w:cstheme="minorHAnsi"/>
                <w:sz w:val="16"/>
                <w:szCs w:val="16"/>
              </w:rPr>
              <w:t>-5.5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Concludes with broad statements that do not directly relate to the ideas presented.</w:t>
            </w:r>
          </w:p>
        </w:tc>
        <w:tc>
          <w:tcPr>
            <w:tcW w:w="851" w:type="dxa"/>
          </w:tcPr>
          <w:p w:rsidR="00327F30" w:rsidRPr="00853020" w:rsidRDefault="0085302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98553D" w:rsidTr="00AE463E">
        <w:tc>
          <w:tcPr>
            <w:tcW w:w="9923" w:type="dxa"/>
            <w:shd w:val="clear" w:color="auto" w:fill="BFBFBF" w:themeFill="background1" w:themeFillShade="BF"/>
          </w:tcPr>
          <w:p w:rsidR="0098553D" w:rsidRPr="00853020" w:rsidRDefault="0098553D" w:rsidP="008C0F2C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Language features – own use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98553D" w:rsidRPr="00853020" w:rsidRDefault="005B1F6E" w:rsidP="008C0F2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/8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Expresses ideas effectively, varying sentence structures, length and beginnings to shape meaning.</w:t>
            </w:r>
          </w:p>
        </w:tc>
        <w:tc>
          <w:tcPr>
            <w:tcW w:w="851" w:type="dxa"/>
          </w:tcPr>
          <w:p w:rsidR="00327F30" w:rsidRPr="00853020" w:rsidRDefault="00327F3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7-8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Expresses ideas clearly, using simple, compound and complex sentences, with minor errors that do not detract from meaning. </w:t>
            </w:r>
          </w:p>
        </w:tc>
        <w:tc>
          <w:tcPr>
            <w:tcW w:w="851" w:type="dxa"/>
          </w:tcPr>
          <w:p w:rsidR="00327F30" w:rsidRPr="00853020" w:rsidRDefault="00327F3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6-6.5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Expresses ideas clearly, using formulaic simple, compound and complex sentence structures.</w:t>
            </w:r>
          </w:p>
        </w:tc>
        <w:tc>
          <w:tcPr>
            <w:tcW w:w="851" w:type="dxa"/>
          </w:tcPr>
          <w:p w:rsidR="00327F30" w:rsidRPr="00853020" w:rsidRDefault="0085302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</w:t>
            </w:r>
            <w:r w:rsidR="00327F30" w:rsidRPr="00853020">
              <w:rPr>
                <w:rFonts w:cstheme="minorHAnsi"/>
                <w:sz w:val="16"/>
                <w:szCs w:val="16"/>
              </w:rPr>
              <w:t>-5.5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 xml:space="preserve">Presents ideas clearly in simple or compound sentences. Attempts to write cohesive complex sentences.  </w:t>
            </w:r>
          </w:p>
        </w:tc>
        <w:tc>
          <w:tcPr>
            <w:tcW w:w="851" w:type="dxa"/>
          </w:tcPr>
          <w:p w:rsidR="00327F30" w:rsidRPr="00853020" w:rsidRDefault="00327F3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98553D" w:rsidTr="00AE463E">
        <w:tc>
          <w:tcPr>
            <w:tcW w:w="9923" w:type="dxa"/>
            <w:shd w:val="clear" w:color="auto" w:fill="BFBFBF" w:themeFill="background1" w:themeFillShade="BF"/>
          </w:tcPr>
          <w:p w:rsidR="0098553D" w:rsidRPr="00853020" w:rsidRDefault="0098553D" w:rsidP="008C0F2C">
            <w:pPr>
              <w:tabs>
                <w:tab w:val="left" w:pos="945"/>
              </w:tabs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Theme</w:t>
            </w:r>
            <w:r w:rsidR="008E01BE" w:rsidRPr="00853020">
              <w:rPr>
                <w:rFonts w:cstheme="minorHAnsi"/>
                <w:b/>
                <w:sz w:val="16"/>
                <w:szCs w:val="16"/>
              </w:rPr>
              <w:t xml:space="preserve"> and idea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98553D" w:rsidRPr="00853020" w:rsidRDefault="00AE463E" w:rsidP="008C0F2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/10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one theme from the novel, clearly states one or more ideas developed about the theme and explains how this idea/s is/are developed.</w:t>
            </w:r>
          </w:p>
        </w:tc>
        <w:tc>
          <w:tcPr>
            <w:tcW w:w="851" w:type="dxa"/>
          </w:tcPr>
          <w:p w:rsidR="00327F30" w:rsidRPr="00853020" w:rsidRDefault="00327F3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8</w:t>
            </w:r>
            <w:r w:rsidR="00913C7E" w:rsidRPr="00853020">
              <w:rPr>
                <w:rFonts w:cstheme="minorHAnsi"/>
                <w:sz w:val="16"/>
                <w:szCs w:val="16"/>
              </w:rPr>
              <w:t>-10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one theme from the novel and clearly states one or more ideas developed about the theme.</w:t>
            </w:r>
          </w:p>
        </w:tc>
        <w:tc>
          <w:tcPr>
            <w:tcW w:w="851" w:type="dxa"/>
          </w:tcPr>
          <w:p w:rsidR="00327F30" w:rsidRPr="00853020" w:rsidRDefault="00913C7E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6-7</w:t>
            </w:r>
            <w:r w:rsidR="00327F30" w:rsidRPr="00853020">
              <w:rPr>
                <w:rFonts w:cstheme="minorHAnsi"/>
                <w:sz w:val="16"/>
                <w:szCs w:val="16"/>
              </w:rPr>
              <w:t>.5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tabs>
                <w:tab w:val="left" w:pos="3203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one theme from the novel but does not identify an idea developed about the theme.</w:t>
            </w:r>
            <w:r w:rsidRPr="00853020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851" w:type="dxa"/>
          </w:tcPr>
          <w:p w:rsidR="00327F30" w:rsidRPr="00853020" w:rsidRDefault="00913C7E" w:rsidP="00913C7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4.5-6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tabs>
                <w:tab w:val="left" w:pos="3203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Does not identify one theme and does not identify an idea developed about the theme.</w:t>
            </w:r>
          </w:p>
        </w:tc>
        <w:tc>
          <w:tcPr>
            <w:tcW w:w="851" w:type="dxa"/>
          </w:tcPr>
          <w:p w:rsidR="00327F30" w:rsidRPr="00853020" w:rsidRDefault="00913C7E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0-4</w:t>
            </w:r>
          </w:p>
        </w:tc>
      </w:tr>
      <w:tr w:rsidR="0098553D" w:rsidTr="00AE463E">
        <w:tc>
          <w:tcPr>
            <w:tcW w:w="9923" w:type="dxa"/>
            <w:shd w:val="clear" w:color="auto" w:fill="BFBFBF" w:themeFill="background1" w:themeFillShade="BF"/>
          </w:tcPr>
          <w:p w:rsidR="0098553D" w:rsidRPr="00853020" w:rsidRDefault="0098553D" w:rsidP="008C0F2C">
            <w:pPr>
              <w:tabs>
                <w:tab w:val="left" w:pos="945"/>
              </w:tabs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Language features</w:t>
            </w:r>
            <w:r w:rsidR="008C0F2C" w:rsidRPr="00853020">
              <w:rPr>
                <w:rFonts w:cstheme="minorHAnsi"/>
                <w:b/>
                <w:sz w:val="16"/>
                <w:szCs w:val="16"/>
              </w:rPr>
              <w:t xml:space="preserve"> – text’</w:t>
            </w:r>
            <w:r w:rsidR="005B1F6E" w:rsidRPr="00853020">
              <w:rPr>
                <w:rFonts w:cstheme="minorHAnsi"/>
                <w:b/>
                <w:sz w:val="16"/>
                <w:szCs w:val="16"/>
              </w:rPr>
              <w:t>s</w:t>
            </w:r>
            <w:r w:rsidR="008C0F2C" w:rsidRPr="00853020">
              <w:rPr>
                <w:rFonts w:cstheme="minorHAnsi"/>
                <w:b/>
                <w:sz w:val="16"/>
                <w:szCs w:val="16"/>
              </w:rPr>
              <w:t xml:space="preserve"> use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98553D" w:rsidRPr="00853020" w:rsidRDefault="00AE463E" w:rsidP="008C0F2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/9</w:t>
            </w:r>
          </w:p>
        </w:tc>
      </w:tr>
      <w:tr w:rsidR="00913C7E" w:rsidTr="00AE463E">
        <w:tc>
          <w:tcPr>
            <w:tcW w:w="9923" w:type="dxa"/>
          </w:tcPr>
          <w:p w:rsidR="00913C7E" w:rsidRPr="00853020" w:rsidRDefault="00913C7E" w:rsidP="00913C7E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two or more language features used in the novel and clearly explains how they develop theme.</w:t>
            </w:r>
          </w:p>
        </w:tc>
        <w:tc>
          <w:tcPr>
            <w:tcW w:w="851" w:type="dxa"/>
          </w:tcPr>
          <w:p w:rsidR="00913C7E" w:rsidRPr="00853020" w:rsidRDefault="00913C7E" w:rsidP="00913C7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7-9</w:t>
            </w:r>
          </w:p>
        </w:tc>
      </w:tr>
      <w:tr w:rsidR="00913C7E" w:rsidTr="00AE463E">
        <w:tc>
          <w:tcPr>
            <w:tcW w:w="9923" w:type="dxa"/>
          </w:tcPr>
          <w:p w:rsidR="00913C7E" w:rsidRPr="00853020" w:rsidRDefault="00913C7E" w:rsidP="00913C7E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two language features used in the novel and begins to explain how one or both develop theme.</w:t>
            </w:r>
          </w:p>
        </w:tc>
        <w:tc>
          <w:tcPr>
            <w:tcW w:w="851" w:type="dxa"/>
          </w:tcPr>
          <w:p w:rsidR="00913C7E" w:rsidRPr="00853020" w:rsidRDefault="00913C7E" w:rsidP="00913C7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5-6.5</w:t>
            </w:r>
          </w:p>
        </w:tc>
      </w:tr>
      <w:tr w:rsidR="00913C7E" w:rsidTr="00AE463E">
        <w:tc>
          <w:tcPr>
            <w:tcW w:w="9923" w:type="dxa"/>
          </w:tcPr>
          <w:p w:rsidR="00913C7E" w:rsidRPr="00853020" w:rsidRDefault="00913C7E" w:rsidP="00913C7E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one language features used in the novel and attempts to explain how it develops theme.</w:t>
            </w:r>
          </w:p>
        </w:tc>
        <w:tc>
          <w:tcPr>
            <w:tcW w:w="851" w:type="dxa"/>
          </w:tcPr>
          <w:p w:rsidR="00913C7E" w:rsidRPr="00853020" w:rsidRDefault="00913C7E" w:rsidP="00913C7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3.5-4.5</w:t>
            </w:r>
          </w:p>
        </w:tc>
      </w:tr>
      <w:tr w:rsidR="00913C7E" w:rsidTr="00AE463E">
        <w:tc>
          <w:tcPr>
            <w:tcW w:w="9923" w:type="dxa"/>
          </w:tcPr>
          <w:p w:rsidR="00913C7E" w:rsidRPr="00853020" w:rsidRDefault="00913C7E" w:rsidP="00913C7E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one language feature used in the novel but does not explain how it develops theme.</w:t>
            </w:r>
          </w:p>
        </w:tc>
        <w:tc>
          <w:tcPr>
            <w:tcW w:w="851" w:type="dxa"/>
          </w:tcPr>
          <w:p w:rsidR="00913C7E" w:rsidRPr="00853020" w:rsidRDefault="00913C7E" w:rsidP="00913C7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327F30" w:rsidTr="00AE463E">
        <w:tc>
          <w:tcPr>
            <w:tcW w:w="9923" w:type="dxa"/>
            <w:shd w:val="clear" w:color="auto" w:fill="BFBFBF" w:themeFill="background1" w:themeFillShade="BF"/>
          </w:tcPr>
          <w:p w:rsidR="00327F30" w:rsidRPr="00853020" w:rsidRDefault="00327F30" w:rsidP="00327F30">
            <w:pPr>
              <w:tabs>
                <w:tab w:val="left" w:pos="2715"/>
              </w:tabs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Narrative conventions – as used in text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327F30" w:rsidRPr="00853020" w:rsidRDefault="00AE463E" w:rsidP="00327F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/9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two or more narrative used in the novel and clearly explains how they develop theme.</w:t>
            </w:r>
          </w:p>
        </w:tc>
        <w:tc>
          <w:tcPr>
            <w:tcW w:w="851" w:type="dxa"/>
          </w:tcPr>
          <w:p w:rsidR="00327F30" w:rsidRPr="00853020" w:rsidRDefault="00AE463E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7-9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two narrative conventions used in the novel and begins explains how they develop theme.</w:t>
            </w:r>
          </w:p>
        </w:tc>
        <w:tc>
          <w:tcPr>
            <w:tcW w:w="851" w:type="dxa"/>
          </w:tcPr>
          <w:p w:rsidR="00327F30" w:rsidRPr="00853020" w:rsidRDefault="00AE463E" w:rsidP="00913C7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5-</w:t>
            </w:r>
            <w:r w:rsidR="00913C7E" w:rsidRPr="00853020">
              <w:rPr>
                <w:rFonts w:cstheme="minorHAnsi"/>
                <w:sz w:val="16"/>
                <w:szCs w:val="16"/>
              </w:rPr>
              <w:t>6.5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one narrative convention used in the novel and attempts to explain how it develops theme.</w:t>
            </w:r>
          </w:p>
        </w:tc>
        <w:tc>
          <w:tcPr>
            <w:tcW w:w="851" w:type="dxa"/>
          </w:tcPr>
          <w:p w:rsidR="00327F30" w:rsidRPr="00853020" w:rsidRDefault="00AE463E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3.5-4.5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327F30" w:rsidP="00327F30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Identifies one narrative convention used in the novel but does not explain how it develops theme.</w:t>
            </w:r>
          </w:p>
        </w:tc>
        <w:tc>
          <w:tcPr>
            <w:tcW w:w="851" w:type="dxa"/>
          </w:tcPr>
          <w:p w:rsidR="00327F30" w:rsidRPr="00853020" w:rsidRDefault="00AE463E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327F30" w:rsidTr="00AE463E">
        <w:tc>
          <w:tcPr>
            <w:tcW w:w="9923" w:type="dxa"/>
            <w:shd w:val="clear" w:color="auto" w:fill="BFBFBF" w:themeFill="background1" w:themeFillShade="BF"/>
          </w:tcPr>
          <w:p w:rsidR="00327F30" w:rsidRPr="00853020" w:rsidRDefault="00327F30" w:rsidP="00327F30">
            <w:pPr>
              <w:tabs>
                <w:tab w:val="left" w:pos="2715"/>
              </w:tabs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Planning and drafting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327F30" w:rsidRPr="00853020" w:rsidRDefault="00327F30" w:rsidP="00327F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/8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913C7E" w:rsidP="00327F30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Completes the explosion chart and the essay planning sheet using considerable detail</w:t>
            </w:r>
          </w:p>
        </w:tc>
        <w:tc>
          <w:tcPr>
            <w:tcW w:w="851" w:type="dxa"/>
          </w:tcPr>
          <w:p w:rsidR="00327F30" w:rsidRPr="00853020" w:rsidRDefault="00327F3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7-8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913C7E" w:rsidP="00327F30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Completes the explosion chart and the essay planning sheet in some detail</w:t>
            </w:r>
          </w:p>
        </w:tc>
        <w:tc>
          <w:tcPr>
            <w:tcW w:w="851" w:type="dxa"/>
          </w:tcPr>
          <w:p w:rsidR="00327F30" w:rsidRPr="00853020" w:rsidRDefault="00327F3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6-6.5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913C7E" w:rsidP="00327F30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Completes the explosion chart or the essay planning sheet using minimal detail</w:t>
            </w:r>
          </w:p>
        </w:tc>
        <w:tc>
          <w:tcPr>
            <w:tcW w:w="851" w:type="dxa"/>
          </w:tcPr>
          <w:p w:rsidR="00327F30" w:rsidRPr="00853020" w:rsidRDefault="0085302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</w:t>
            </w:r>
            <w:r w:rsidR="00327F30" w:rsidRPr="00853020">
              <w:rPr>
                <w:rFonts w:cstheme="minorHAnsi"/>
                <w:sz w:val="16"/>
                <w:szCs w:val="16"/>
              </w:rPr>
              <w:t>-5.5</w:t>
            </w:r>
          </w:p>
        </w:tc>
      </w:tr>
      <w:tr w:rsidR="00327F30" w:rsidTr="00AE463E">
        <w:tc>
          <w:tcPr>
            <w:tcW w:w="9923" w:type="dxa"/>
          </w:tcPr>
          <w:p w:rsidR="00327F30" w:rsidRPr="00853020" w:rsidRDefault="00913C7E" w:rsidP="00327F30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Does not complete the explosion chart and the essay planning sheet.</w:t>
            </w:r>
          </w:p>
        </w:tc>
        <w:tc>
          <w:tcPr>
            <w:tcW w:w="851" w:type="dxa"/>
          </w:tcPr>
          <w:p w:rsidR="00327F30" w:rsidRPr="00853020" w:rsidRDefault="00853020" w:rsidP="00327F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327F30" w:rsidTr="00AE463E">
        <w:tc>
          <w:tcPr>
            <w:tcW w:w="9923" w:type="dxa"/>
            <w:shd w:val="clear" w:color="auto" w:fill="BFBFBF" w:themeFill="background1" w:themeFillShade="BF"/>
          </w:tcPr>
          <w:p w:rsidR="00327F30" w:rsidRPr="00853020" w:rsidRDefault="00327F30" w:rsidP="00AE463E">
            <w:pPr>
              <w:tabs>
                <w:tab w:val="left" w:pos="2715"/>
              </w:tabs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 xml:space="preserve">Spelling </w:t>
            </w:r>
            <w:r w:rsidR="00AE463E" w:rsidRPr="00853020">
              <w:rPr>
                <w:rFonts w:cstheme="minorHAnsi"/>
                <w:b/>
                <w:sz w:val="16"/>
                <w:szCs w:val="16"/>
              </w:rPr>
              <w:t>and punctuation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327F30" w:rsidRPr="00853020" w:rsidRDefault="00AE463E" w:rsidP="00327F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/8</w:t>
            </w:r>
          </w:p>
        </w:tc>
      </w:tr>
      <w:tr w:rsidR="00913C7E" w:rsidTr="00AE463E">
        <w:tc>
          <w:tcPr>
            <w:tcW w:w="9923" w:type="dxa"/>
          </w:tcPr>
          <w:p w:rsidR="00913C7E" w:rsidRPr="00853020" w:rsidRDefault="00913C7E" w:rsidP="00913C7E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Spells most words accurately, including some difficult and challenging words, and uses grammar and punct</w:t>
            </w:r>
            <w:r w:rsidRPr="00853020">
              <w:rPr>
                <w:rFonts w:cstheme="minorHAnsi"/>
                <w:sz w:val="16"/>
                <w:szCs w:val="16"/>
              </w:rPr>
              <w:t xml:space="preserve">uation accurately. </w:t>
            </w:r>
          </w:p>
        </w:tc>
        <w:tc>
          <w:tcPr>
            <w:tcW w:w="851" w:type="dxa"/>
          </w:tcPr>
          <w:p w:rsidR="00913C7E" w:rsidRPr="00853020" w:rsidRDefault="00913C7E" w:rsidP="00913C7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7-8</w:t>
            </w:r>
          </w:p>
        </w:tc>
      </w:tr>
      <w:tr w:rsidR="00913C7E" w:rsidTr="00AE463E">
        <w:tc>
          <w:tcPr>
            <w:tcW w:w="9923" w:type="dxa"/>
          </w:tcPr>
          <w:p w:rsidR="00913C7E" w:rsidRPr="00853020" w:rsidRDefault="00913C7E" w:rsidP="00913C7E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Spells most words correctly but may make errors in some difficult words without affecting meaning, and mostly uses correct punctuation and grammar.</w:t>
            </w:r>
          </w:p>
        </w:tc>
        <w:tc>
          <w:tcPr>
            <w:tcW w:w="851" w:type="dxa"/>
          </w:tcPr>
          <w:p w:rsidR="00913C7E" w:rsidRPr="00853020" w:rsidRDefault="00913C7E" w:rsidP="00913C7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6-6.5</w:t>
            </w:r>
          </w:p>
        </w:tc>
      </w:tr>
      <w:tr w:rsidR="00913C7E" w:rsidTr="00AE463E">
        <w:tc>
          <w:tcPr>
            <w:tcW w:w="9923" w:type="dxa"/>
          </w:tcPr>
          <w:p w:rsidR="00913C7E" w:rsidRPr="00853020" w:rsidRDefault="00913C7E" w:rsidP="00913C7E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Generally uses accurate spelling, grammar and punctuation.</w:t>
            </w:r>
          </w:p>
        </w:tc>
        <w:tc>
          <w:tcPr>
            <w:tcW w:w="851" w:type="dxa"/>
          </w:tcPr>
          <w:p w:rsidR="00913C7E" w:rsidRPr="00853020" w:rsidRDefault="00853020" w:rsidP="00913C7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3.5</w:t>
            </w:r>
            <w:r w:rsidR="00913C7E" w:rsidRPr="00853020">
              <w:rPr>
                <w:rFonts w:cstheme="minorHAnsi"/>
                <w:sz w:val="16"/>
                <w:szCs w:val="16"/>
              </w:rPr>
              <w:t>-5.5</w:t>
            </w:r>
          </w:p>
        </w:tc>
      </w:tr>
      <w:tr w:rsidR="00913C7E" w:rsidTr="00AE463E">
        <w:tc>
          <w:tcPr>
            <w:tcW w:w="9923" w:type="dxa"/>
          </w:tcPr>
          <w:p w:rsidR="00913C7E" w:rsidRPr="00853020" w:rsidRDefault="00913C7E" w:rsidP="00913C7E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Makes errors in spelling common words, with some errors detracting from the meaning. Makes errors in punctuation that a</w:t>
            </w:r>
            <w:r w:rsidRPr="00853020">
              <w:rPr>
                <w:rFonts w:cstheme="minorHAnsi"/>
                <w:sz w:val="16"/>
                <w:szCs w:val="16"/>
              </w:rPr>
              <w:t xml:space="preserve">ffect the clarity of the text. </w:t>
            </w:r>
          </w:p>
        </w:tc>
        <w:tc>
          <w:tcPr>
            <w:tcW w:w="851" w:type="dxa"/>
          </w:tcPr>
          <w:p w:rsidR="00913C7E" w:rsidRPr="00853020" w:rsidRDefault="00913C7E" w:rsidP="00913C7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</w:t>
            </w:r>
            <w:r w:rsidRPr="00853020">
              <w:rPr>
                <w:rFonts w:cstheme="minorHAnsi"/>
                <w:sz w:val="16"/>
                <w:szCs w:val="16"/>
              </w:rPr>
              <w:t>-3</w:t>
            </w:r>
          </w:p>
        </w:tc>
      </w:tr>
      <w:tr w:rsidR="00327F30" w:rsidTr="00AE463E">
        <w:tc>
          <w:tcPr>
            <w:tcW w:w="9923" w:type="dxa"/>
            <w:shd w:val="clear" w:color="auto" w:fill="BFBFBF" w:themeFill="background1" w:themeFillShade="BF"/>
          </w:tcPr>
          <w:p w:rsidR="00327F30" w:rsidRPr="00853020" w:rsidRDefault="00AE463E" w:rsidP="00327F30">
            <w:pPr>
              <w:tabs>
                <w:tab w:val="left" w:pos="2715"/>
              </w:tabs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Editing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327F30" w:rsidRPr="00853020" w:rsidRDefault="00AE463E" w:rsidP="00327F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/8</w:t>
            </w:r>
          </w:p>
        </w:tc>
      </w:tr>
      <w:tr w:rsidR="00913C7E" w:rsidTr="00AE463E">
        <w:tc>
          <w:tcPr>
            <w:tcW w:w="9923" w:type="dxa"/>
          </w:tcPr>
          <w:p w:rsidR="00913C7E" w:rsidRPr="00853020" w:rsidRDefault="00913C7E" w:rsidP="00913C7E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Consistently uses a range of editing strategies to refine and clarify ideas, improve paragraph order and structure, and select vocab</w:t>
            </w:r>
            <w:r w:rsidRPr="00853020">
              <w:rPr>
                <w:rFonts w:cstheme="minorHAnsi"/>
                <w:sz w:val="16"/>
                <w:szCs w:val="16"/>
              </w:rPr>
              <w:t xml:space="preserve">ulary appropriate to the text. </w:t>
            </w:r>
          </w:p>
        </w:tc>
        <w:tc>
          <w:tcPr>
            <w:tcW w:w="851" w:type="dxa"/>
          </w:tcPr>
          <w:p w:rsidR="00913C7E" w:rsidRPr="00853020" w:rsidRDefault="00913C7E" w:rsidP="00913C7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7-8</w:t>
            </w:r>
          </w:p>
        </w:tc>
      </w:tr>
      <w:tr w:rsidR="00913C7E" w:rsidTr="00AE463E">
        <w:tc>
          <w:tcPr>
            <w:tcW w:w="9923" w:type="dxa"/>
          </w:tcPr>
          <w:p w:rsidR="00913C7E" w:rsidRPr="00853020" w:rsidRDefault="00913C7E" w:rsidP="00913C7E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Monitors and edits own work, using strategies to refine and clarify ideas and improve the effectiveness of the text.</w:t>
            </w:r>
          </w:p>
        </w:tc>
        <w:tc>
          <w:tcPr>
            <w:tcW w:w="851" w:type="dxa"/>
          </w:tcPr>
          <w:p w:rsidR="00913C7E" w:rsidRPr="00853020" w:rsidRDefault="00913C7E" w:rsidP="00913C7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6-6.5</w:t>
            </w:r>
          </w:p>
        </w:tc>
      </w:tr>
      <w:tr w:rsidR="00913C7E" w:rsidTr="00AE463E">
        <w:tc>
          <w:tcPr>
            <w:tcW w:w="9923" w:type="dxa"/>
          </w:tcPr>
          <w:p w:rsidR="00913C7E" w:rsidRPr="00853020" w:rsidRDefault="00913C7E" w:rsidP="00913C7E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Reviews and edits own work to clarify ideas and improve the effectiveness of the text.</w:t>
            </w:r>
          </w:p>
        </w:tc>
        <w:tc>
          <w:tcPr>
            <w:tcW w:w="851" w:type="dxa"/>
          </w:tcPr>
          <w:p w:rsidR="00913C7E" w:rsidRPr="00853020" w:rsidRDefault="00853020" w:rsidP="00913C7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3</w:t>
            </w:r>
            <w:r w:rsidR="00913C7E" w:rsidRPr="00853020">
              <w:rPr>
                <w:rFonts w:cstheme="minorHAnsi"/>
                <w:sz w:val="16"/>
                <w:szCs w:val="16"/>
              </w:rPr>
              <w:t>-5.5</w:t>
            </w:r>
          </w:p>
        </w:tc>
      </w:tr>
      <w:tr w:rsidR="00913C7E" w:rsidTr="00AE463E">
        <w:tc>
          <w:tcPr>
            <w:tcW w:w="9923" w:type="dxa"/>
          </w:tcPr>
          <w:p w:rsidR="00913C7E" w:rsidRPr="00853020" w:rsidRDefault="00913C7E" w:rsidP="00913C7E">
            <w:pPr>
              <w:tabs>
                <w:tab w:val="left" w:pos="2715"/>
              </w:tabs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Proofreads and identifies some errors in own work but may need support to correct mistakes.</w:t>
            </w:r>
          </w:p>
        </w:tc>
        <w:tc>
          <w:tcPr>
            <w:tcW w:w="851" w:type="dxa"/>
          </w:tcPr>
          <w:p w:rsidR="00913C7E" w:rsidRPr="00853020" w:rsidRDefault="00913C7E" w:rsidP="00913C7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0-3</w:t>
            </w:r>
          </w:p>
        </w:tc>
      </w:tr>
      <w:tr w:rsidR="00327F30" w:rsidTr="00853020">
        <w:tc>
          <w:tcPr>
            <w:tcW w:w="9923" w:type="dxa"/>
            <w:shd w:val="clear" w:color="auto" w:fill="BFBFBF" w:themeFill="background1" w:themeFillShade="BF"/>
          </w:tcPr>
          <w:p w:rsidR="00327F30" w:rsidRPr="00853020" w:rsidRDefault="00327F30" w:rsidP="00327F30">
            <w:pPr>
              <w:tabs>
                <w:tab w:val="left" w:pos="2625"/>
              </w:tabs>
              <w:spacing w:before="120" w:after="120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b/>
                <w:sz w:val="16"/>
                <w:szCs w:val="16"/>
              </w:rPr>
              <w:t>TOTAL MARK</w:t>
            </w:r>
            <w:r w:rsidRPr="00853020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851" w:type="dxa"/>
          </w:tcPr>
          <w:p w:rsidR="00327F30" w:rsidRPr="00853020" w:rsidRDefault="00327F30" w:rsidP="00327F30">
            <w:pPr>
              <w:spacing w:before="120"/>
              <w:jc w:val="right"/>
              <w:rPr>
                <w:rFonts w:cstheme="minorHAnsi"/>
                <w:sz w:val="16"/>
                <w:szCs w:val="16"/>
              </w:rPr>
            </w:pPr>
            <w:r w:rsidRPr="00853020">
              <w:rPr>
                <w:rFonts w:cstheme="minorHAnsi"/>
                <w:sz w:val="16"/>
                <w:szCs w:val="16"/>
              </w:rPr>
              <w:t>/100</w:t>
            </w:r>
          </w:p>
        </w:tc>
      </w:tr>
      <w:bookmarkEnd w:id="0"/>
    </w:tbl>
    <w:p w:rsidR="002E1A82" w:rsidRDefault="002E1A82"/>
    <w:sectPr w:rsidR="002E1A82" w:rsidSect="008C0F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3D"/>
    <w:rsid w:val="001B6CAD"/>
    <w:rsid w:val="002E1A82"/>
    <w:rsid w:val="00327F30"/>
    <w:rsid w:val="005B1F6E"/>
    <w:rsid w:val="00623B80"/>
    <w:rsid w:val="00853020"/>
    <w:rsid w:val="008C0F2C"/>
    <w:rsid w:val="008E01BE"/>
    <w:rsid w:val="008F06C9"/>
    <w:rsid w:val="00913C7E"/>
    <w:rsid w:val="0098553D"/>
    <w:rsid w:val="00AE463E"/>
    <w:rsid w:val="00B9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30EF"/>
  <w15:chartTrackingRefBased/>
  <w15:docId w15:val="{0E7CD78E-D584-4EFF-A8AD-A98060FB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A8515F60</Template>
  <TotalTime>3061</TotalTime>
  <Pages>1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LAVAN Denise [Narrogin Senior High School]</cp:lastModifiedBy>
  <cp:revision>9</cp:revision>
  <dcterms:created xsi:type="dcterms:W3CDTF">2019-08-09T04:13:00Z</dcterms:created>
  <dcterms:modified xsi:type="dcterms:W3CDTF">2019-08-11T08:01:00Z</dcterms:modified>
</cp:coreProperties>
</file>