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DB" w:rsidRDefault="00633B87" w:rsidP="00633B8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Crow Country Review: Planning Sheet                          Phoebe Jones</w:t>
      </w: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Task: </w:t>
      </w:r>
      <w:r>
        <w:rPr>
          <w:rFonts w:ascii="Arial" w:hAnsi="Arial" w:cs="Arial"/>
          <w:sz w:val="24"/>
          <w:szCs w:val="24"/>
        </w:rPr>
        <w:t xml:space="preserve">Write a book review of the novel, </w:t>
      </w:r>
      <w:r w:rsidRPr="00633B87">
        <w:rPr>
          <w:rFonts w:ascii="Arial" w:hAnsi="Arial" w:cs="Arial"/>
          <w:i/>
          <w:sz w:val="24"/>
          <w:szCs w:val="24"/>
        </w:rPr>
        <w:t>Crow Country</w:t>
      </w:r>
      <w:r>
        <w:rPr>
          <w:rFonts w:ascii="Arial" w:hAnsi="Arial" w:cs="Arial"/>
          <w:sz w:val="24"/>
          <w:szCs w:val="24"/>
        </w:rPr>
        <w:t>.</w:t>
      </w:r>
    </w:p>
    <w:p w:rsidR="00633B87" w:rsidRDefault="00633B87" w:rsidP="00633B87">
      <w:pPr>
        <w:rPr>
          <w:rFonts w:ascii="Arial" w:hAnsi="Arial" w:cs="Arial"/>
          <w:b/>
          <w:sz w:val="24"/>
          <w:szCs w:val="24"/>
        </w:rPr>
      </w:pPr>
      <w:r w:rsidRPr="00633B87">
        <w:rPr>
          <w:rFonts w:ascii="Arial" w:hAnsi="Arial" w:cs="Arial"/>
          <w:b/>
          <w:sz w:val="24"/>
          <w:szCs w:val="24"/>
        </w:rPr>
        <w:t>Plot</w:t>
      </w: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interesting was the plot?</w:t>
      </w: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happened in the plot? (5 sentence summary)</w:t>
      </w: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b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b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b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b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b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Characterisation</w:t>
      </w: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Were the characters interesting, believable or likeable and why? (5+ sentences)</w:t>
      </w: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Characterisation continued…</w:t>
      </w:r>
    </w:p>
    <w:p w:rsidR="00633B87" w:rsidRDefault="00633B87" w:rsidP="00633B87">
      <w:pPr>
        <w:rPr>
          <w:rFonts w:ascii="Arial" w:hAnsi="Arial" w:cs="Arial"/>
          <w:b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b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b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b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b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b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b/>
          <w:sz w:val="24"/>
          <w:szCs w:val="24"/>
        </w:rPr>
      </w:pPr>
    </w:p>
    <w:p w:rsidR="00633B87" w:rsidRDefault="00633B87" w:rsidP="00633B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Themes</w:t>
      </w:r>
    </w:p>
    <w:p w:rsidR="00633B87" w:rsidRDefault="009B613B" w:rsidP="00633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main themes?</w:t>
      </w: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can readers learn from each theme?</w:t>
      </w: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Evaluation of text</w:t>
      </w: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the book well-written? Explain. You could comment on a passage you liked or the use of symbolism or a particularly interesting series of scenes.   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(5 sentences)</w:t>
      </w: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sz w:val="24"/>
          <w:szCs w:val="24"/>
        </w:rPr>
      </w:pPr>
    </w:p>
    <w:p w:rsidR="009B613B" w:rsidRDefault="009B613B" w:rsidP="00633B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Your overall opinion about the book</w:t>
      </w:r>
    </w:p>
    <w:p w:rsidR="009B613B" w:rsidRPr="009B613B" w:rsidRDefault="009B613B" w:rsidP="00633B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Would you recommend the book to your friends or would you recommend this book is taught to mainstream year 8s? Explain why?                                       (5 sentences)</w:t>
      </w:r>
    </w:p>
    <w:p w:rsidR="00633B87" w:rsidRPr="00633B87" w:rsidRDefault="00633B87" w:rsidP="00633B87">
      <w:pPr>
        <w:rPr>
          <w:rFonts w:ascii="Arial" w:hAnsi="Arial" w:cs="Arial"/>
          <w:sz w:val="24"/>
          <w:szCs w:val="24"/>
        </w:rPr>
      </w:pPr>
    </w:p>
    <w:sectPr w:rsidR="00633B87" w:rsidRPr="0063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87"/>
    <w:rsid w:val="00106EDB"/>
    <w:rsid w:val="00633B87"/>
    <w:rsid w:val="009B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8552"/>
  <w15:chartTrackingRefBased/>
  <w15:docId w15:val="{B1E825AA-C2B4-44D7-A49E-077168CF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8E7FD238</Template>
  <TotalTime>11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LAVAN Denise [Narrogin Senior High School]</cp:lastModifiedBy>
  <cp:revision>2</cp:revision>
  <dcterms:created xsi:type="dcterms:W3CDTF">2019-08-08T00:33:00Z</dcterms:created>
  <dcterms:modified xsi:type="dcterms:W3CDTF">2019-08-08T00:44:00Z</dcterms:modified>
</cp:coreProperties>
</file>