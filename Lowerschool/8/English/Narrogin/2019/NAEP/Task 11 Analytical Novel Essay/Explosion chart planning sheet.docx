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A4F" w:rsidRDefault="00F63560">
      <w:bookmarkStart w:id="0" w:name="_GoBack"/>
      <w:bookmarkEnd w:id="0"/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3930555</wp:posOffset>
                </wp:positionH>
                <wp:positionV relativeFrom="paragraph">
                  <wp:posOffset>54591</wp:posOffset>
                </wp:positionV>
                <wp:extent cx="1719580" cy="1691479"/>
                <wp:effectExtent l="0" t="0" r="1397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1691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560" w:rsidRPr="00F63560" w:rsidRDefault="00F63560" w:rsidP="00F6356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3560">
                              <w:rPr>
                                <w:b/>
                                <w:sz w:val="36"/>
                                <w:szCs w:val="36"/>
                              </w:rPr>
                              <w:t>Themes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9.5pt;margin-top:4.3pt;width:135.4pt;height:133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" fillcolor="white [3201]" strokeweight=".5pt">
                <v:textbox>
                  <w:txbxContent>
                    <w:p w:rsidR="00F63560" w:rsidRPr="00F63560" w:rsidRDefault="00F63560" w:rsidP="00F63560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3560">
                        <w:rPr>
                          <w:b/>
                          <w:sz w:val="36"/>
                          <w:szCs w:val="36"/>
                        </w:rPr>
                        <w:t>Themes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3848669</wp:posOffset>
                </wp:positionH>
                <wp:positionV relativeFrom="paragraph">
                  <wp:posOffset>6974006</wp:posOffset>
                </wp:positionV>
                <wp:extent cx="1801466" cy="1760561"/>
                <wp:effectExtent l="0" t="0" r="2794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466" cy="17605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560" w:rsidRPr="00EA2BFF" w:rsidRDefault="00EA2BFF" w:rsidP="00EA2BF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A2BFF">
                              <w:rPr>
                                <w:b/>
                                <w:sz w:val="24"/>
                                <w:szCs w:val="24"/>
                              </w:rPr>
                              <w:t>Narrative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303.05pt;margin-top:549.15pt;width:141.85pt;height:13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" fillcolor="white [3201]" strokeweight=".5pt">
                <v:textbox>
                  <w:txbxContent>
                    <w:p w:rsidR="00F63560" w:rsidRPr="00EA2BFF" w:rsidRDefault="00EA2BFF" w:rsidP="00EA2BFF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A2BFF">
                        <w:rPr>
                          <w:b/>
                          <w:sz w:val="24"/>
                          <w:szCs w:val="24"/>
                        </w:rPr>
                        <w:t>Narrative Conventions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109182</wp:posOffset>
                </wp:positionH>
                <wp:positionV relativeFrom="paragraph">
                  <wp:posOffset>6946710</wp:posOffset>
                </wp:positionV>
                <wp:extent cx="1828203" cy="1774209"/>
                <wp:effectExtent l="0" t="0" r="1968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203" cy="1774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560" w:rsidRPr="00EA2BFF" w:rsidRDefault="00EA2BFF" w:rsidP="00EA2B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2BFF">
                              <w:rPr>
                                <w:b/>
                                <w:sz w:val="28"/>
                                <w:szCs w:val="28"/>
                              </w:rPr>
                              <w:t>Language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8" type="#_x0000_t202" style="position:absolute;margin-left:8.6pt;margin-top:547pt;width:143.95pt;height:13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" fillcolor="white [3201]" strokeweight=".5pt">
                <v:textbox>
                  <w:txbxContent>
                    <w:p w:rsidR="00F63560" w:rsidRPr="00EA2BFF" w:rsidRDefault="00EA2BFF" w:rsidP="00EA2B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2BFF">
                        <w:rPr>
                          <w:b/>
                          <w:sz w:val="28"/>
                          <w:szCs w:val="28"/>
                        </w:rPr>
                        <w:t>Language Features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81887</wp:posOffset>
                </wp:positionH>
                <wp:positionV relativeFrom="paragraph">
                  <wp:posOffset>54591</wp:posOffset>
                </wp:positionV>
                <wp:extent cx="1774209" cy="1665027"/>
                <wp:effectExtent l="0" t="0" r="1651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4209" cy="16650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560" w:rsidRPr="00F63560" w:rsidRDefault="00F63560" w:rsidP="00EA2B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margin-left:6.45pt;margin-top:4.3pt;width:139.7pt;height:13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" fillcolor="white [3201]" strokeweight=".5pt">
                <v:textbox>
                  <w:txbxContent>
                    <w:p w:rsidR="00F63560" w:rsidRPr="00F63560" w:rsidRDefault="00F63560" w:rsidP="00EA2BFF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Analyse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62B490" wp14:editId="1DB5BCCD">
                <wp:simplePos x="0" y="0"/>
                <wp:positionH relativeFrom="margin">
                  <wp:align>left</wp:align>
                </wp:positionH>
                <wp:positionV relativeFrom="paragraph">
                  <wp:posOffset>6892119</wp:posOffset>
                </wp:positionV>
                <wp:extent cx="2005965" cy="1883316"/>
                <wp:effectExtent l="0" t="0" r="1333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18833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5DB6A" id="Rectangle 6" o:spid="_x0000_s1026" style="position:absolute;margin-left:0;margin-top:542.7pt;width:157.95pt;height:148.3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2B490" wp14:editId="1DB5BC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9743" cy="1801495"/>
                <wp:effectExtent l="0" t="0" r="1651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743" cy="18014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B4598" id="Rectangle 4" o:spid="_x0000_s1026" style="position:absolute;margin-left:96pt;margin-top:0;width:147.2pt;height:141.8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109850" wp14:editId="57B01498">
                <wp:simplePos x="0" y="0"/>
                <wp:positionH relativeFrom="margin">
                  <wp:align>right</wp:align>
                </wp:positionH>
                <wp:positionV relativeFrom="paragraph">
                  <wp:posOffset>6919414</wp:posOffset>
                </wp:positionV>
                <wp:extent cx="1965022" cy="1896963"/>
                <wp:effectExtent l="0" t="0" r="1651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022" cy="18969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913EA" id="Rectangle 7" o:spid="_x0000_s1026" style="position:absolute;margin-left:103.55pt;margin-top:544.85pt;width:154.75pt;height:149.3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E0745" wp14:editId="22E9E42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937982" cy="1801504"/>
                <wp:effectExtent l="0" t="0" r="24765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801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692A" id="Rectangle 8" o:spid="_x0000_s1026" style="position:absolute;margin-left:0;margin-top:0;width:152.6pt;height:141.8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" fillcolor="white [3212]" strokecolor="black [3213]" strokeweight="1pt">
                <w10:wrap anchorx="margin"/>
              </v:rect>
            </w:pict>
          </mc:Fallback>
        </mc:AlternateContent>
      </w:r>
      <w:r w:rsidR="002162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1665027</wp:posOffset>
                </wp:positionH>
                <wp:positionV relativeFrom="paragraph">
                  <wp:posOffset>3343701</wp:posOffset>
                </wp:positionV>
                <wp:extent cx="2579038" cy="1842448"/>
                <wp:effectExtent l="0" t="0" r="12065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038" cy="1842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3560" w:rsidRPr="00216233" w:rsidRDefault="00F63560" w:rsidP="00216233">
                            <w:pPr>
                              <w:spacing w:before="240"/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1623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Write an analytical essay exploring how one of the themes of the novel is developed by the language features and narrative conventions.</w:t>
                            </w:r>
                          </w:p>
                          <w:p w:rsidR="00F63560" w:rsidRDefault="00F635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131.1pt;margin-top:263.3pt;width:203.05pt;height:14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" fillcolor="white [3201]" strokeweight=".5pt">
                <v:textbox>
                  <w:txbxContent>
                    <w:p w:rsidR="00F63560" w:rsidRPr="00216233" w:rsidRDefault="00F63560" w:rsidP="00216233">
                      <w:pPr>
                        <w:spacing w:before="240"/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1623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Write an analytical essay exploring how one of the themes of the novel is developed by the language features and narrative conventions.</w:t>
                      </w:r>
                    </w:p>
                    <w:p w:rsidR="00F63560" w:rsidRDefault="00F63560"/>
                  </w:txbxContent>
                </v:textbox>
              </v:shape>
            </w:pict>
          </mc:Fallback>
        </mc:AlternateContent>
      </w:r>
      <w:r w:rsidR="00216233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1637731</wp:posOffset>
                </wp:positionH>
                <wp:positionV relativeFrom="paragraph">
                  <wp:posOffset>3343701</wp:posOffset>
                </wp:positionV>
                <wp:extent cx="2593075" cy="1774209"/>
                <wp:effectExtent l="0" t="0" r="1714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5" cy="17742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3560" w:rsidRPr="00DC72F7" w:rsidRDefault="00F63560" w:rsidP="002162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2162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Write how one of the themes of the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novel is developed by the language features and narrative conventions</w:t>
                            </w:r>
                            <w:r w:rsidRPr="00DC72F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F63560" w:rsidRPr="00216233" w:rsidRDefault="00F63560" w:rsidP="002162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:rsidR="00F63560" w:rsidRDefault="00F63560" w:rsidP="002162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128.95pt;margin-top:263.3pt;width:204.2pt;height:13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" fillcolor="white [3212]" strokecolor="#1f4d78 [1604]" strokeweight="1pt">
                <v:textbox>
                  <w:txbxContent>
                    <w:p w:rsidR="00F63560" w:rsidRPr="00DC72F7" w:rsidRDefault="00F63560" w:rsidP="002162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216233">
                        <w:rPr>
                          <w:rFonts w:ascii="Arial" w:hAnsi="Arial" w:cs="Arial"/>
                          <w:sz w:val="28"/>
                          <w:szCs w:val="28"/>
                        </w:rPr>
                        <w:t>Write how one of the themes of the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novel is developed by the language features and narrative conventions</w:t>
                      </w:r>
                      <w:r w:rsidRPr="00DC72F7">
                        <w:rPr>
                          <w:rFonts w:ascii="Arial" w:hAnsi="Arial" w:cs="Arial"/>
                          <w:sz w:val="18"/>
                          <w:szCs w:val="18"/>
                        </w:rPr>
                        <w:t>.</w:t>
                      </w:r>
                    </w:p>
                    <w:p w:rsidR="00F63560" w:rsidRPr="00216233" w:rsidRDefault="00F63560" w:rsidP="002162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:rsidR="00F63560" w:rsidRDefault="00F63560" w:rsidP="002162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E87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33"/>
    <w:rsid w:val="00216233"/>
    <w:rsid w:val="00C00BD6"/>
    <w:rsid w:val="00E87A4F"/>
    <w:rsid w:val="00EA2BFF"/>
    <w:rsid w:val="00F6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4E4E"/>
  <w15:chartTrackingRefBased/>
  <w15:docId w15:val="{7E1BE82F-648B-4DB5-A6AA-DB1E1980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D3FA6DF0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3</cp:revision>
  <dcterms:created xsi:type="dcterms:W3CDTF">2019-08-02T02:44:00Z</dcterms:created>
  <dcterms:modified xsi:type="dcterms:W3CDTF">2019-08-02T02:57:00Z</dcterms:modified>
</cp:coreProperties>
</file>