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E0" w:rsidRDefault="00DE4FEC" w:rsidP="00DE4FEC">
      <w:pPr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Essay Planning and Drafting</w:t>
      </w:r>
    </w:p>
    <w:p w:rsidR="00DE4FEC" w:rsidRDefault="00DE4FEC" w:rsidP="00DE4FE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Deconstruct the Question</w:t>
      </w: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 essay form, write a rationale that explains the choices you made about the images you chose for your photo essay or PowerPoint.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Essay Plan: 5 marks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1. Choice of image made as the image </w:t>
      </w:r>
      <w:proofErr w:type="gramStart"/>
      <w:r>
        <w:rPr>
          <w:rFonts w:ascii="Arial" w:hAnsi="Arial" w:cs="Arial"/>
        </w:rPr>
        <w:t>…..</w:t>
      </w:r>
      <w:proofErr w:type="gramEnd"/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2. Choice of image made as the image….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3. Choice of image made as the image ….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jc w:val="center"/>
        <w:rPr>
          <w:rFonts w:ascii="Arial" w:hAnsi="Arial" w:cs="Arial"/>
          <w:b/>
        </w:rPr>
      </w:pPr>
    </w:p>
    <w:p w:rsidR="00DE4FEC" w:rsidRDefault="00DE4FEC" w:rsidP="00DE4FEC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Essay Draft: 10 marks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INTRODUCTION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Sentence 1: Introductory Sentence – </w:t>
      </w:r>
      <w:r>
        <w:rPr>
          <w:rFonts w:ascii="Arial" w:hAnsi="Arial" w:cs="Arial"/>
        </w:rPr>
        <w:t>Capture the reader’s attention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Sentence 2: State your position on the topic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Sentence 3: State Your Three Choices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Sentence 4: Thoughtful sentence to transition to first paragraph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BODY PARAGRAPH 1</w:t>
      </w: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Topic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Explanation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Example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Concluding/linking/tie back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BODY PARAGRAPH 2</w:t>
      </w: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Topic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Explanation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Example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Concluding/linking/tie back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BODY PARAGRAPH 3</w:t>
      </w: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Topic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Explanation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Example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Concluding/linking/tie back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  <w:b/>
        </w:rPr>
      </w:pPr>
    </w:p>
    <w:p w:rsidR="00686C75" w:rsidRDefault="00686C75" w:rsidP="00DE4FEC">
      <w:pPr>
        <w:spacing w:after="0"/>
        <w:rPr>
          <w:rFonts w:ascii="Arial" w:hAnsi="Arial" w:cs="Arial"/>
          <w:b/>
        </w:rPr>
      </w:pPr>
    </w:p>
    <w:p w:rsidR="00DE4FEC" w:rsidRPr="00DE4FEC" w:rsidRDefault="00DE4FEC" w:rsidP="00DE4FEC">
      <w:pPr>
        <w:spacing w:after="0"/>
        <w:rPr>
          <w:rFonts w:ascii="Arial" w:hAnsi="Arial" w:cs="Arial"/>
          <w:b/>
        </w:rPr>
      </w:pPr>
      <w:r w:rsidRPr="00DE4FEC">
        <w:rPr>
          <w:rFonts w:ascii="Arial" w:hAnsi="Arial" w:cs="Arial"/>
          <w:b/>
        </w:rPr>
        <w:t>CONCLUSION</w:t>
      </w:r>
    </w:p>
    <w:p w:rsidR="00DE4FEC" w:rsidRPr="00DE4FEC" w:rsidRDefault="00DE4FEC" w:rsidP="00DE4FEC">
      <w:pPr>
        <w:spacing w:after="0"/>
        <w:rPr>
          <w:rFonts w:ascii="Arial" w:hAnsi="Arial" w:cs="Arial"/>
        </w:rPr>
      </w:pPr>
      <w:r w:rsidRPr="00DE4FEC">
        <w:rPr>
          <w:rFonts w:ascii="Arial" w:hAnsi="Arial" w:cs="Arial"/>
        </w:rPr>
        <w:t>Restate your position using different words (not the same words as those in your introduction)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Some possible ways to conclude:</w:t>
      </w:r>
    </w:p>
    <w:p w:rsidR="00DE4FEC" w:rsidRPr="00DE4FEC" w:rsidRDefault="00DE4FEC" w:rsidP="00DE4FE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DE4FEC">
        <w:rPr>
          <w:rFonts w:ascii="Arial" w:hAnsi="Arial" w:cs="Arial"/>
        </w:rPr>
        <w:t>A summary of the main points (topic sentences), BUT NOT A REPEAT OF THE INTRODUCTION</w:t>
      </w:r>
    </w:p>
    <w:p w:rsidR="00DE4FEC" w:rsidRPr="00DE4FEC" w:rsidRDefault="00DE4FEC" w:rsidP="00DE4FE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DE4FEC">
        <w:rPr>
          <w:rFonts w:ascii="Arial" w:hAnsi="Arial" w:cs="Arial"/>
        </w:rPr>
        <w:t>Your own opinion based on an evaluation of the information presented</w:t>
      </w:r>
    </w:p>
    <w:p w:rsidR="00DE4FEC" w:rsidRPr="00DE4FEC" w:rsidRDefault="00DE4FEC" w:rsidP="00DE4FE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DE4FEC">
        <w:rPr>
          <w:rFonts w:ascii="Arial" w:hAnsi="Arial" w:cs="Arial"/>
        </w:rPr>
        <w:t>Recommendation</w:t>
      </w:r>
    </w:p>
    <w:p w:rsidR="00DE4FEC" w:rsidRPr="00686C75" w:rsidRDefault="00DE4FEC" w:rsidP="007E0BC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686C75">
        <w:rPr>
          <w:rFonts w:ascii="Arial" w:hAnsi="Arial" w:cs="Arial"/>
        </w:rPr>
        <w:t>Comment on ideas presented</w:t>
      </w:r>
    </w:p>
    <w:sectPr w:rsidR="00DE4FEC" w:rsidRPr="00686C75" w:rsidSect="00DE4F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D1435"/>
    <w:multiLevelType w:val="hybridMultilevel"/>
    <w:tmpl w:val="632ACD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EC"/>
    <w:rsid w:val="005330E0"/>
    <w:rsid w:val="00686C75"/>
    <w:rsid w:val="009D0C72"/>
    <w:rsid w:val="00DE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727CC-D498-41AD-9479-C3C86CBE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C0682325</Template>
  <TotalTime>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LAVAN Denise [Narrogin Senior High School]</cp:lastModifiedBy>
  <cp:revision>2</cp:revision>
  <dcterms:created xsi:type="dcterms:W3CDTF">2019-08-02T02:42:00Z</dcterms:created>
  <dcterms:modified xsi:type="dcterms:W3CDTF">2019-08-02T02:42:00Z</dcterms:modified>
</cp:coreProperties>
</file>