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2C0" w:rsidRDefault="005C22C0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10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Image Analysis Task Brief</w:t>
                            </w:r>
                          </w:p>
                          <w:p w:rsidR="005C22C0" w:rsidRPr="00E44914" w:rsidRDefault="005C22C0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Year 8 NAEP ENGLISH</w:t>
                            </w:r>
                          </w:p>
                          <w:p w:rsidR="005C22C0" w:rsidRDefault="005C22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5C22C0" w:rsidRDefault="005C22C0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10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Image Analysis Task Brief</w:t>
                      </w:r>
                    </w:p>
                    <w:p w:rsidR="005C22C0" w:rsidRPr="00E44914" w:rsidRDefault="005C22C0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Year 8 NAEP ENGLISH</w:t>
                      </w:r>
                    </w:p>
                    <w:p w:rsidR="005C22C0" w:rsidRDefault="005C22C0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DE617C" w:rsidP="007B6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1F02AF">
        <w:rPr>
          <w:b/>
          <w:sz w:val="24"/>
          <w:szCs w:val="24"/>
        </w:rPr>
        <w:t>Thursday, Term 2, Week 3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001A54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1F02AF">
        <w:rPr>
          <w:b/>
          <w:sz w:val="24"/>
          <w:szCs w:val="24"/>
        </w:rPr>
        <w:t>R &amp; V</w:t>
      </w:r>
      <w:r w:rsidRPr="00CA3DB9">
        <w:rPr>
          <w:b/>
          <w:sz w:val="24"/>
          <w:szCs w:val="24"/>
        </w:rPr>
        <w:t xml:space="preserve"> </w:t>
      </w:r>
      <w:r w:rsidR="0055498C">
        <w:rPr>
          <w:b/>
          <w:sz w:val="24"/>
          <w:szCs w:val="24"/>
        </w:rPr>
        <w:t>10%</w:t>
      </w:r>
    </w:p>
    <w:p w:rsidR="00CA3DB9" w:rsidRPr="00F2167C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F2167C">
        <w:rPr>
          <w:b/>
          <w:sz w:val="24"/>
          <w:szCs w:val="24"/>
        </w:rPr>
        <w:t xml:space="preserve"> </w:t>
      </w:r>
      <w:r w:rsidR="00F2167C" w:rsidRPr="00F2167C">
        <w:rPr>
          <w:sz w:val="24"/>
          <w:szCs w:val="24"/>
        </w:rPr>
        <w:t>In-class</w:t>
      </w:r>
      <w:r w:rsidR="00480F6F">
        <w:rPr>
          <w:sz w:val="24"/>
          <w:szCs w:val="24"/>
        </w:rPr>
        <w:t xml:space="preserve"> </w:t>
      </w:r>
    </w:p>
    <w:p w:rsidR="005C22C0" w:rsidRDefault="00CA3DB9" w:rsidP="00B823B7">
      <w:pPr>
        <w:rPr>
          <w:sz w:val="24"/>
          <w:szCs w:val="24"/>
        </w:rPr>
      </w:pPr>
      <w:r>
        <w:rPr>
          <w:sz w:val="24"/>
          <w:szCs w:val="24"/>
        </w:rPr>
        <w:t xml:space="preserve">In this task, </w:t>
      </w:r>
      <w:r w:rsidR="00480F6F">
        <w:rPr>
          <w:sz w:val="24"/>
          <w:szCs w:val="24"/>
        </w:rPr>
        <w:t xml:space="preserve">students will </w:t>
      </w:r>
      <w:r w:rsidR="005C22C0">
        <w:rPr>
          <w:sz w:val="24"/>
          <w:szCs w:val="24"/>
        </w:rPr>
        <w:t>use the following</w:t>
      </w:r>
    </w:p>
    <w:p w:rsidR="00C44E61" w:rsidRDefault="00C44E61" w:rsidP="005C22C0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Time for the task: </w:t>
      </w:r>
      <w:r w:rsidR="005C22C0">
        <w:rPr>
          <w:sz w:val="24"/>
          <w:szCs w:val="24"/>
        </w:rPr>
        <w:t>Two lessons for drafting, two lessons for editing and production of good copy. Students will use the following structure to scaffold their paragraph writing:</w:t>
      </w:r>
    </w:p>
    <w:p w:rsidR="005C22C0" w:rsidRDefault="005C22C0" w:rsidP="005C22C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Describe the text (one or two sentences)</w:t>
      </w:r>
    </w:p>
    <w:p w:rsidR="005C22C0" w:rsidRPr="005C22C0" w:rsidRDefault="005C22C0" w:rsidP="005C22C0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</w:p>
    <w:p w:rsidR="005C22C0" w:rsidRPr="005C22C0" w:rsidRDefault="005C22C0" w:rsidP="00B823B7">
      <w:pPr>
        <w:rPr>
          <w:sz w:val="24"/>
          <w:szCs w:val="24"/>
        </w:rPr>
      </w:pP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55498C">
        <w:rPr>
          <w:sz w:val="24"/>
          <w:szCs w:val="24"/>
        </w:rPr>
        <w:t>Reading and Viewing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31F" w:rsidTr="00B5631F">
        <w:tc>
          <w:tcPr>
            <w:tcW w:w="10456" w:type="dxa"/>
          </w:tcPr>
          <w:p w:rsidR="00B5631F" w:rsidRDefault="00B5631F" w:rsidP="00B5631F">
            <w:pPr>
              <w:spacing w:before="120" w:after="120"/>
              <w:rPr>
                <w:b/>
                <w:sz w:val="24"/>
                <w:szCs w:val="24"/>
              </w:rPr>
            </w:pPr>
            <w:r w:rsidRPr="001925EC">
              <w:rPr>
                <w:b/>
                <w:sz w:val="24"/>
                <w:szCs w:val="24"/>
              </w:rPr>
              <w:t xml:space="preserve">Task </w:t>
            </w:r>
            <w:r w:rsidR="001F02AF">
              <w:rPr>
                <w:b/>
                <w:sz w:val="24"/>
                <w:szCs w:val="24"/>
              </w:rPr>
              <w:t>10</w:t>
            </w:r>
          </w:p>
          <w:p w:rsidR="00B5631F" w:rsidRPr="00CA3DB9" w:rsidRDefault="005C22C0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one paragraph, identify how a range of visual techniques construct a still image</w:t>
            </w:r>
            <w:r w:rsidR="001F02A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Identify the text’s context, audience and purpose.</w:t>
            </w:r>
          </w:p>
          <w:p w:rsidR="00B5631F" w:rsidRDefault="00B5631F" w:rsidP="00B5631F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BC1CA6" w:rsidRPr="00584122" w:rsidRDefault="000F2AEA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22002B" w:rsidRPr="00DD4837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 w:rsidRPr="00DD4837">
        <w:rPr>
          <w:rFonts w:eastAsiaTheme="majorEastAsia"/>
          <w:b/>
          <w:bCs/>
          <w:sz w:val="28"/>
          <w:szCs w:val="28"/>
        </w:rPr>
        <w:lastRenderedPageBreak/>
        <w:t>Marking Criteria</w:t>
      </w:r>
      <w:r w:rsidR="00480F6F">
        <w:rPr>
          <w:rFonts w:eastAsiaTheme="majorEastAsia"/>
          <w:b/>
          <w:bCs/>
          <w:sz w:val="28"/>
          <w:szCs w:val="28"/>
        </w:rPr>
        <w:t xml:space="preserve">: </w:t>
      </w:r>
      <w:r w:rsidR="00B67B6B">
        <w:rPr>
          <w:rFonts w:eastAsiaTheme="majorEastAsia"/>
          <w:b/>
          <w:bCs/>
          <w:sz w:val="28"/>
          <w:szCs w:val="28"/>
        </w:rPr>
        <w:t>Reading and Viewing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22002B" w:rsidRPr="00BC1CA6" w:rsidTr="00184CC2">
        <w:tc>
          <w:tcPr>
            <w:tcW w:w="7541" w:type="dxa"/>
            <w:shd w:val="clear" w:color="auto" w:fill="D9D9D9"/>
          </w:tcPr>
          <w:p w:rsidR="0022002B" w:rsidRPr="00184CC2" w:rsidRDefault="004953C6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interpreting</w:t>
            </w:r>
          </w:p>
        </w:tc>
        <w:tc>
          <w:tcPr>
            <w:tcW w:w="1167" w:type="dxa"/>
            <w:shd w:val="clear" w:color="auto" w:fill="D9D9D9"/>
          </w:tcPr>
          <w:p w:rsidR="0022002B" w:rsidRPr="00184CC2" w:rsidRDefault="00184CC2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4953C6" w:rsidP="00AA3E07">
            <w:pPr>
              <w:spacing w:before="120" w:after="120" w:line="240" w:lineRule="auto"/>
              <w:rPr>
                <w:rFonts w:eastAsia="Times New Roman"/>
                <w:sz w:val="24"/>
                <w:szCs w:val="24"/>
              </w:rPr>
            </w:pPr>
            <w:r w:rsidRPr="004953C6">
              <w:rPr>
                <w:rFonts w:eastAsia="Times New Roman"/>
                <w:sz w:val="24"/>
                <w:szCs w:val="24"/>
              </w:rPr>
              <w:t xml:space="preserve">Interprets and evaluates a text, drawing on </w:t>
            </w:r>
            <w:r w:rsidR="00AA3E07">
              <w:rPr>
                <w:rFonts w:eastAsia="Times New Roman"/>
                <w:sz w:val="24"/>
                <w:szCs w:val="24"/>
              </w:rPr>
              <w:t>. . .</w:t>
            </w:r>
            <w:r w:rsidRPr="004953C6">
              <w:rPr>
                <w:rFonts w:eastAsia="Times New Roman"/>
                <w:sz w:val="24"/>
                <w:szCs w:val="24"/>
              </w:rPr>
              <w:t xml:space="preserve"> understandings of context.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4953C6" w:rsidP="00AA3E0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4953C6">
              <w:rPr>
                <w:rFonts w:eastAsia="Times New Roman"/>
                <w:sz w:val="24"/>
                <w:szCs w:val="24"/>
                <w:lang w:val="en-US"/>
              </w:rPr>
              <w:t>Dra</w:t>
            </w:r>
            <w:r w:rsidR="00AA3E07">
              <w:rPr>
                <w:rFonts w:eastAsia="Times New Roman"/>
                <w:sz w:val="24"/>
                <w:szCs w:val="24"/>
                <w:lang w:val="en-US"/>
              </w:rPr>
              <w:t xml:space="preserve">ws on understandings of context . . . </w:t>
            </w:r>
            <w:r w:rsidRPr="004953C6">
              <w:rPr>
                <w:rFonts w:eastAsia="Times New Roman"/>
                <w:sz w:val="24"/>
                <w:szCs w:val="24"/>
                <w:lang w:val="en-US"/>
              </w:rPr>
              <w:t xml:space="preserve"> to justify interpretations and judgements of a text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AA3E07" w:rsidP="00AA3E0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Interprets a visual text … 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AA3E07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 w:rsidR="00184CC2"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4953C6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4953C6">
              <w:rPr>
                <w:rFonts w:eastAsia="Times New Roman"/>
                <w:sz w:val="24"/>
                <w:szCs w:val="24"/>
                <w:lang w:val="en-US"/>
              </w:rPr>
              <w:t>Makes observations about the meaning, nature or appea</w:t>
            </w:r>
            <w:r w:rsidR="00AA3E07">
              <w:rPr>
                <w:rFonts w:eastAsia="Times New Roman"/>
                <w:sz w:val="24"/>
                <w:szCs w:val="24"/>
                <w:lang w:val="en-US"/>
              </w:rPr>
              <w:t xml:space="preserve">l of a visual text . . . </w:t>
            </w:r>
            <w:bookmarkStart w:id="0" w:name="_GoBack"/>
            <w:bookmarkEnd w:id="0"/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4953C6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22002B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22002B" w:rsidRPr="00184CC2" w:rsidRDefault="002B295C" w:rsidP="0022002B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  <w:t>Use of evidence</w:t>
            </w:r>
          </w:p>
        </w:tc>
        <w:tc>
          <w:tcPr>
            <w:tcW w:w="1167" w:type="dxa"/>
            <w:shd w:val="clear" w:color="auto" w:fill="D9D9D9"/>
          </w:tcPr>
          <w:p w:rsidR="0022002B" w:rsidRPr="00184CC2" w:rsidRDefault="00496697" w:rsidP="00184CC2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</w:t>
            </w:r>
            <w:r w:rsidR="00184CC2" w:rsidRPr="00184CC2">
              <w:rPr>
                <w:rFonts w:eastAsia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B295C" w:rsidP="002B295C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B295C">
              <w:rPr>
                <w:rFonts w:eastAsia="Times New Roman"/>
                <w:sz w:val="24"/>
                <w:szCs w:val="24"/>
                <w:lang w:val="en-US"/>
              </w:rPr>
              <w:t>Integrates relevant examples and details from a visual text to justify own interpretations of events, situations, ide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as and/or people represented.  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B295C" w:rsidP="002A7FC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B295C">
              <w:rPr>
                <w:rFonts w:eastAsia="Times New Roman"/>
                <w:sz w:val="24"/>
                <w:szCs w:val="24"/>
                <w:lang w:val="en-US"/>
              </w:rPr>
              <w:t>Uses evidence to draw inferences about the events, situations, ideas and/or people represented in a visual text.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B295C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B295C">
              <w:rPr>
                <w:rFonts w:eastAsia="Times New Roman"/>
                <w:sz w:val="24"/>
                <w:szCs w:val="24"/>
                <w:lang w:val="en-US"/>
              </w:rPr>
              <w:t>Selects evidence from a visual text to show how events, situations, ideas and/or people can be represented.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2B295C" w:rsidP="002B295C">
            <w:pPr>
              <w:tabs>
                <w:tab w:val="left" w:pos="1065"/>
              </w:tabs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B295C">
              <w:rPr>
                <w:rFonts w:eastAsia="Times New Roman"/>
                <w:sz w:val="24"/>
                <w:szCs w:val="24"/>
                <w:lang w:val="en-US"/>
              </w:rPr>
              <w:t>Identifies simple examples from a visual text to illustrate ideas.</w:t>
            </w:r>
            <w:r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496697" w:rsidRPr="00496697" w:rsidTr="00184CC2">
        <w:tc>
          <w:tcPr>
            <w:tcW w:w="7541" w:type="dxa"/>
            <w:shd w:val="clear" w:color="auto" w:fill="BFBFBF" w:themeFill="background1" w:themeFillShade="BF"/>
          </w:tcPr>
          <w:p w:rsidR="00496697" w:rsidRPr="00184CC2" w:rsidRDefault="002B295C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Conventions of text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496697" w:rsidRPr="00184CC2" w:rsidRDefault="00496697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2B295C" w:rsidP="002B295C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B295C">
              <w:rPr>
                <w:rFonts w:eastAsia="Times New Roman"/>
                <w:sz w:val="24"/>
                <w:szCs w:val="24"/>
                <w:lang w:val="en-US"/>
              </w:rPr>
              <w:t>Explains the effect of a variety of visual language features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. . .</w:t>
            </w:r>
            <w:r w:rsidRPr="002B295C">
              <w:rPr>
                <w:rFonts w:eastAsia="Times New Roman"/>
                <w:sz w:val="24"/>
                <w:szCs w:val="24"/>
                <w:lang w:val="en-US"/>
              </w:rPr>
              <w:t xml:space="preserve"> used by creators in their reading of a text.  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2B295C" w:rsidP="002B295C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B295C">
              <w:rPr>
                <w:rFonts w:eastAsia="Times New Roman"/>
                <w:sz w:val="24"/>
                <w:szCs w:val="24"/>
                <w:lang w:val="en-US"/>
              </w:rPr>
              <w:t>Identifies the way that visual language features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. . .</w:t>
            </w:r>
            <w:r w:rsidRPr="002B295C">
              <w:rPr>
                <w:rFonts w:eastAsia="Times New Roman"/>
                <w:sz w:val="24"/>
                <w:szCs w:val="24"/>
                <w:lang w:val="en-US"/>
              </w:rPr>
              <w:t xml:space="preserve"> can be manipulated by creators for particular effects.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2B295C" w:rsidP="002B295C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B295C">
              <w:rPr>
                <w:rFonts w:eastAsia="Times New Roman"/>
                <w:sz w:val="24"/>
                <w:szCs w:val="24"/>
                <w:lang w:val="en-US"/>
              </w:rPr>
              <w:t>Explains how visual language features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> . . . </w:t>
            </w:r>
            <w:r w:rsidRPr="002B295C">
              <w:rPr>
                <w:rFonts w:eastAsia="Times New Roman"/>
                <w:sz w:val="24"/>
                <w:szCs w:val="24"/>
                <w:lang w:val="en-US"/>
              </w:rPr>
              <w:t>are used to represent different ideas and issues in a text.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2B295C" w:rsidP="002B295C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2B295C">
              <w:rPr>
                <w:rFonts w:eastAsia="Times New Roman"/>
                <w:sz w:val="24"/>
                <w:szCs w:val="24"/>
                <w:lang w:val="en-US"/>
              </w:rPr>
              <w:t>Identifies a var</w:t>
            </w:r>
            <w:r>
              <w:rPr>
                <w:rFonts w:eastAsia="Times New Roman"/>
                <w:sz w:val="24"/>
                <w:szCs w:val="24"/>
                <w:lang w:val="en-US"/>
              </w:rPr>
              <w:t>iety of visual language devices . . .</w:t>
            </w:r>
            <w:r w:rsidRPr="002B295C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are</w:t>
            </w:r>
            <w:r w:rsidRPr="002B295C">
              <w:rPr>
                <w:rFonts w:eastAsia="Times New Roman"/>
                <w:sz w:val="24"/>
                <w:szCs w:val="24"/>
                <w:lang w:val="en-US"/>
              </w:rPr>
              <w:t xml:space="preserve"> used in a text.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50B63"/>
    <w:multiLevelType w:val="hybridMultilevel"/>
    <w:tmpl w:val="0A4EBE60"/>
    <w:lvl w:ilvl="0" w:tplc="A9EEAAA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0" w:hanging="360"/>
      </w:pPr>
    </w:lvl>
    <w:lvl w:ilvl="2" w:tplc="0C09001B" w:tentative="1">
      <w:start w:val="1"/>
      <w:numFmt w:val="lowerRoman"/>
      <w:lvlText w:val="%3."/>
      <w:lvlJc w:val="right"/>
      <w:pPr>
        <w:ind w:left="2130" w:hanging="180"/>
      </w:pPr>
    </w:lvl>
    <w:lvl w:ilvl="3" w:tplc="0C09000F" w:tentative="1">
      <w:start w:val="1"/>
      <w:numFmt w:val="decimal"/>
      <w:lvlText w:val="%4."/>
      <w:lvlJc w:val="left"/>
      <w:pPr>
        <w:ind w:left="2850" w:hanging="360"/>
      </w:pPr>
    </w:lvl>
    <w:lvl w:ilvl="4" w:tplc="0C090019" w:tentative="1">
      <w:start w:val="1"/>
      <w:numFmt w:val="lowerLetter"/>
      <w:lvlText w:val="%5."/>
      <w:lvlJc w:val="left"/>
      <w:pPr>
        <w:ind w:left="3570" w:hanging="360"/>
      </w:pPr>
    </w:lvl>
    <w:lvl w:ilvl="5" w:tplc="0C09001B" w:tentative="1">
      <w:start w:val="1"/>
      <w:numFmt w:val="lowerRoman"/>
      <w:lvlText w:val="%6."/>
      <w:lvlJc w:val="right"/>
      <w:pPr>
        <w:ind w:left="4290" w:hanging="180"/>
      </w:pPr>
    </w:lvl>
    <w:lvl w:ilvl="6" w:tplc="0C09000F" w:tentative="1">
      <w:start w:val="1"/>
      <w:numFmt w:val="decimal"/>
      <w:lvlText w:val="%7."/>
      <w:lvlJc w:val="left"/>
      <w:pPr>
        <w:ind w:left="5010" w:hanging="360"/>
      </w:pPr>
    </w:lvl>
    <w:lvl w:ilvl="7" w:tplc="0C090019" w:tentative="1">
      <w:start w:val="1"/>
      <w:numFmt w:val="lowerLetter"/>
      <w:lvlText w:val="%8."/>
      <w:lvlJc w:val="left"/>
      <w:pPr>
        <w:ind w:left="5730" w:hanging="360"/>
      </w:pPr>
    </w:lvl>
    <w:lvl w:ilvl="8" w:tplc="0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01A54"/>
    <w:rsid w:val="00036510"/>
    <w:rsid w:val="00045905"/>
    <w:rsid w:val="00047D48"/>
    <w:rsid w:val="00082640"/>
    <w:rsid w:val="00097720"/>
    <w:rsid w:val="000F2AEA"/>
    <w:rsid w:val="00184CC2"/>
    <w:rsid w:val="001925EC"/>
    <w:rsid w:val="001D51D1"/>
    <w:rsid w:val="001F02AF"/>
    <w:rsid w:val="00213F63"/>
    <w:rsid w:val="0022002B"/>
    <w:rsid w:val="00226C3D"/>
    <w:rsid w:val="00275F92"/>
    <w:rsid w:val="002A11E7"/>
    <w:rsid w:val="002A1D4F"/>
    <w:rsid w:val="002A7FCF"/>
    <w:rsid w:val="002B295C"/>
    <w:rsid w:val="002D2FAC"/>
    <w:rsid w:val="0032415D"/>
    <w:rsid w:val="003D109E"/>
    <w:rsid w:val="003F145E"/>
    <w:rsid w:val="00407F02"/>
    <w:rsid w:val="00425920"/>
    <w:rsid w:val="00457844"/>
    <w:rsid w:val="00466E7C"/>
    <w:rsid w:val="00480F6F"/>
    <w:rsid w:val="004953C6"/>
    <w:rsid w:val="00496697"/>
    <w:rsid w:val="0055498C"/>
    <w:rsid w:val="00584122"/>
    <w:rsid w:val="005A2AD1"/>
    <w:rsid w:val="005A6927"/>
    <w:rsid w:val="005C22C0"/>
    <w:rsid w:val="006053AC"/>
    <w:rsid w:val="00615B58"/>
    <w:rsid w:val="00620055"/>
    <w:rsid w:val="00642487"/>
    <w:rsid w:val="006919D6"/>
    <w:rsid w:val="006D4494"/>
    <w:rsid w:val="00727B69"/>
    <w:rsid w:val="007B6B7F"/>
    <w:rsid w:val="007F0FCF"/>
    <w:rsid w:val="007F35B8"/>
    <w:rsid w:val="0081106D"/>
    <w:rsid w:val="00880E39"/>
    <w:rsid w:val="008A35C5"/>
    <w:rsid w:val="00936683"/>
    <w:rsid w:val="009962BC"/>
    <w:rsid w:val="00A87901"/>
    <w:rsid w:val="00AA3E07"/>
    <w:rsid w:val="00B2307A"/>
    <w:rsid w:val="00B5631F"/>
    <w:rsid w:val="00B67B6B"/>
    <w:rsid w:val="00B823B7"/>
    <w:rsid w:val="00BC1CA6"/>
    <w:rsid w:val="00BC547C"/>
    <w:rsid w:val="00BD40AB"/>
    <w:rsid w:val="00C359CF"/>
    <w:rsid w:val="00C44E61"/>
    <w:rsid w:val="00CA3DB9"/>
    <w:rsid w:val="00CB2F09"/>
    <w:rsid w:val="00CF1C39"/>
    <w:rsid w:val="00D50F0D"/>
    <w:rsid w:val="00DD4837"/>
    <w:rsid w:val="00DD49D8"/>
    <w:rsid w:val="00DE617C"/>
    <w:rsid w:val="00E35DE3"/>
    <w:rsid w:val="00E44914"/>
    <w:rsid w:val="00E643A0"/>
    <w:rsid w:val="00F2167C"/>
    <w:rsid w:val="00F354B6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CBEE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5D4DA8FD</Template>
  <TotalTime>72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15</cp:revision>
  <cp:lastPrinted>2019-02-12T07:22:00Z</cp:lastPrinted>
  <dcterms:created xsi:type="dcterms:W3CDTF">2019-04-07T05:25:00Z</dcterms:created>
  <dcterms:modified xsi:type="dcterms:W3CDTF">2019-05-13T05:25:00Z</dcterms:modified>
</cp:coreProperties>
</file>