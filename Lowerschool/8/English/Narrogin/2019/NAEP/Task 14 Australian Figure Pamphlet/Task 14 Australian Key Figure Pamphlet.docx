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723305" cy="752475"/>
                <wp:effectExtent l="0" t="0" r="1079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48D" w:rsidRDefault="00D9248D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Task 14</w:t>
                            </w: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Pamphlet About a Key Australian Figure</w:t>
                            </w:r>
                          </w:p>
                          <w:p w:rsidR="00D9248D" w:rsidRPr="00E44914" w:rsidRDefault="00D9248D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Year 8 NAEP ENGLISH</w:t>
                            </w:r>
                          </w:p>
                          <w:p w:rsidR="00D9248D" w:rsidRDefault="00D924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59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">
                <v:textbox>
                  <w:txbxContent>
                    <w:p w:rsidR="00D9248D" w:rsidRDefault="00D9248D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Task 14</w:t>
                      </w: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Pamphlet About a Key Australian Figure</w:t>
                      </w:r>
                    </w:p>
                    <w:p w:rsidR="00D9248D" w:rsidRPr="00E44914" w:rsidRDefault="00D9248D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Year 8 NAEP ENGLISH</w:t>
                      </w:r>
                    </w:p>
                    <w:p w:rsidR="00D9248D" w:rsidRDefault="00D9248D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927" w:rsidRDefault="005A6927" w:rsidP="005A6927">
      <w:pPr>
        <w:spacing w:after="120"/>
        <w:rPr>
          <w:b/>
          <w:sz w:val="16"/>
          <w:szCs w:val="16"/>
        </w:rPr>
      </w:pP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DE617C" w:rsidP="007B6B7F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  <w:r w:rsidR="0019455D">
        <w:rPr>
          <w:b/>
          <w:sz w:val="24"/>
          <w:szCs w:val="24"/>
        </w:rPr>
        <w:t>Term 4, Week 2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  <w:bookmarkStart w:id="0" w:name="_GoBack"/>
      <w:bookmarkEnd w:id="0"/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B823B7" w:rsidRDefault="00B823B7" w:rsidP="008C558F">
      <w:pPr>
        <w:spacing w:after="240"/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001A54" w:rsidRDefault="00CA3DB9" w:rsidP="00A17402">
      <w:pPr>
        <w:spacing w:after="0"/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 xml:space="preserve">WEIGHTING: </w:t>
      </w:r>
      <w:r w:rsidR="001F02AF">
        <w:rPr>
          <w:b/>
          <w:sz w:val="24"/>
          <w:szCs w:val="24"/>
        </w:rPr>
        <w:t>R &amp; V</w:t>
      </w:r>
      <w:r w:rsidRPr="00CA3DB9">
        <w:rPr>
          <w:b/>
          <w:sz w:val="24"/>
          <w:szCs w:val="24"/>
        </w:rPr>
        <w:t xml:space="preserve"> </w:t>
      </w:r>
      <w:r w:rsidR="00763B17">
        <w:rPr>
          <w:b/>
          <w:sz w:val="24"/>
          <w:szCs w:val="24"/>
        </w:rPr>
        <w:t>5</w:t>
      </w:r>
      <w:r w:rsidR="0055498C">
        <w:rPr>
          <w:b/>
          <w:sz w:val="24"/>
          <w:szCs w:val="24"/>
        </w:rPr>
        <w:t>%</w:t>
      </w:r>
    </w:p>
    <w:p w:rsidR="00A17402" w:rsidRPr="008C558F" w:rsidRDefault="00A17402" w:rsidP="00A17402">
      <w:pPr>
        <w:spacing w:after="0"/>
        <w:rPr>
          <w:b/>
          <w:sz w:val="12"/>
          <w:szCs w:val="12"/>
        </w:rPr>
      </w:pPr>
    </w:p>
    <w:p w:rsidR="00995DCA" w:rsidRPr="00995DCA" w:rsidRDefault="00CA3DB9" w:rsidP="00A17402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F2167C">
        <w:rPr>
          <w:b/>
          <w:sz w:val="24"/>
          <w:szCs w:val="24"/>
        </w:rPr>
        <w:t xml:space="preserve"> </w:t>
      </w:r>
      <w:r w:rsidR="00F2167C" w:rsidRPr="00F2167C">
        <w:rPr>
          <w:sz w:val="24"/>
          <w:szCs w:val="24"/>
        </w:rPr>
        <w:t>In-class</w:t>
      </w:r>
      <w:r w:rsidR="00480F6F">
        <w:rPr>
          <w:sz w:val="24"/>
          <w:szCs w:val="24"/>
        </w:rPr>
        <w:t xml:space="preserve"> </w:t>
      </w:r>
      <w:r w:rsidR="00995DCA">
        <w:rPr>
          <w:sz w:val="24"/>
          <w:szCs w:val="24"/>
        </w:rPr>
        <w:t>and at home</w:t>
      </w:r>
    </w:p>
    <w:p w:rsidR="00A17402" w:rsidRPr="008C558F" w:rsidRDefault="00A17402" w:rsidP="00A17402">
      <w:pPr>
        <w:spacing w:after="0"/>
        <w:rPr>
          <w:b/>
          <w:sz w:val="12"/>
          <w:szCs w:val="12"/>
        </w:rPr>
      </w:pPr>
    </w:p>
    <w:p w:rsidR="005C22C0" w:rsidRPr="00A17402" w:rsidRDefault="00A17402" w:rsidP="00A17402">
      <w:pPr>
        <w:spacing w:after="0"/>
        <w:rPr>
          <w:b/>
          <w:sz w:val="24"/>
          <w:szCs w:val="24"/>
        </w:rPr>
      </w:pPr>
      <w:r w:rsidRPr="00A17402">
        <w:rPr>
          <w:b/>
          <w:sz w:val="24"/>
          <w:szCs w:val="24"/>
        </w:rPr>
        <w:t>Suggested process:</w:t>
      </w:r>
    </w:p>
    <w:p w:rsidR="00A17402" w:rsidRPr="008C558F" w:rsidRDefault="00A17402" w:rsidP="00D9248D">
      <w:pPr>
        <w:spacing w:after="0"/>
      </w:pPr>
      <w:r w:rsidRPr="008C558F">
        <w:t xml:space="preserve">1. </w:t>
      </w:r>
      <w:r w:rsidR="00D9248D" w:rsidRPr="008C558F">
        <w:t>Working in pairs, create a list of key Australian figures (Lesson 1 - 20 minutes)</w:t>
      </w:r>
    </w:p>
    <w:p w:rsidR="00D9248D" w:rsidRPr="008C558F" w:rsidRDefault="00D9248D" w:rsidP="00D9248D">
      <w:pPr>
        <w:spacing w:after="0"/>
      </w:pPr>
      <w:r w:rsidRPr="008C558F">
        <w:t>2. Research your key Australian. Google them, create a list of suitable websites/resources – keep bibliographic details, divide the resources between you and your partner, take notes individually on the texts you have been allocated. Include images in your research – you will need pictures (or any other graphic that is relevant). (Lesson 1 - 40 minutes)</w:t>
      </w:r>
    </w:p>
    <w:p w:rsidR="00D9248D" w:rsidRPr="008C558F" w:rsidRDefault="00D9248D" w:rsidP="00D9248D">
      <w:pPr>
        <w:spacing w:after="0"/>
      </w:pPr>
      <w:r w:rsidRPr="008C558F">
        <w:t>3. Identify the purpose of your pamphlet – is it to talk about Andrew Barton the politician, the family man, the university student, the farmer, the employee, etc…. (Lesson 2)</w:t>
      </w:r>
    </w:p>
    <w:p w:rsidR="00D9248D" w:rsidRPr="008C558F" w:rsidRDefault="00D9248D" w:rsidP="00D9248D">
      <w:pPr>
        <w:spacing w:after="0"/>
      </w:pPr>
      <w:r w:rsidRPr="008C558F">
        <w:t>4. Select information from your notes to use in your pamphlet. Gather any more information you may need. (Lesson 2)</w:t>
      </w:r>
    </w:p>
    <w:p w:rsidR="00D9248D" w:rsidRPr="008C558F" w:rsidRDefault="00D9248D" w:rsidP="00D9248D">
      <w:pPr>
        <w:spacing w:after="0"/>
      </w:pPr>
      <w:r w:rsidRPr="008C558F">
        <w:t>5. Organise the layout of your pamphlet – plan, headings, sub-headings, colours to be used, etc… Complete a tri-fold mock-up of the layout. (Lesson 2)</w:t>
      </w:r>
    </w:p>
    <w:p w:rsidR="00D9248D" w:rsidRPr="008C558F" w:rsidRDefault="00D9248D" w:rsidP="00D9248D">
      <w:pPr>
        <w:spacing w:after="0"/>
      </w:pPr>
      <w:r w:rsidRPr="008C558F">
        <w:t>6. Write and edit the text to be included in your pamphlet. (Lesson 3)</w:t>
      </w:r>
    </w:p>
    <w:p w:rsidR="00D9248D" w:rsidRPr="008C558F" w:rsidRDefault="00D9248D" w:rsidP="00D9248D">
      <w:pPr>
        <w:spacing w:after="0"/>
      </w:pPr>
      <w:r w:rsidRPr="008C558F">
        <w:t xml:space="preserve">7. Plan any visual techniques you will use. Include these in your layout </w:t>
      </w:r>
      <w:proofErr w:type="spellStart"/>
      <w:r w:rsidRPr="008C558F">
        <w:t>eg</w:t>
      </w:r>
      <w:proofErr w:type="spellEnd"/>
      <w:r w:rsidRPr="008C558F">
        <w:t>: high camera angle shot of …. Showing how powerful they are. Plan captions for any pictures you include – write and edit text.</w:t>
      </w:r>
    </w:p>
    <w:p w:rsidR="00D9248D" w:rsidRPr="008C558F" w:rsidRDefault="00D9248D" w:rsidP="00D9248D">
      <w:pPr>
        <w:spacing w:after="0"/>
      </w:pPr>
      <w:r w:rsidRPr="008C558F">
        <w:t>8. Create good copy of pamphlet.</w:t>
      </w:r>
    </w:p>
    <w:p w:rsidR="00A17402" w:rsidRPr="008C558F" w:rsidRDefault="00A17402" w:rsidP="00A17402">
      <w:pPr>
        <w:spacing w:after="0"/>
        <w:rPr>
          <w:sz w:val="12"/>
          <w:szCs w:val="12"/>
        </w:rPr>
      </w:pPr>
    </w:p>
    <w:p w:rsidR="00C44E61" w:rsidRDefault="00C44E61" w:rsidP="00A17402">
      <w:pPr>
        <w:spacing w:after="0"/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55498C">
        <w:rPr>
          <w:sz w:val="24"/>
          <w:szCs w:val="24"/>
        </w:rPr>
        <w:t>Reading and Viewing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631F" w:rsidTr="00B5631F">
        <w:tc>
          <w:tcPr>
            <w:tcW w:w="10456" w:type="dxa"/>
          </w:tcPr>
          <w:p w:rsidR="00B5631F" w:rsidRDefault="00B5631F" w:rsidP="00B5631F">
            <w:pPr>
              <w:spacing w:before="120" w:after="120"/>
              <w:rPr>
                <w:b/>
                <w:sz w:val="24"/>
                <w:szCs w:val="24"/>
              </w:rPr>
            </w:pPr>
            <w:r w:rsidRPr="001925EC">
              <w:rPr>
                <w:b/>
                <w:sz w:val="24"/>
                <w:szCs w:val="24"/>
              </w:rPr>
              <w:t xml:space="preserve">Task </w:t>
            </w:r>
            <w:r w:rsidR="00C817A3">
              <w:rPr>
                <w:b/>
                <w:sz w:val="24"/>
                <w:szCs w:val="24"/>
              </w:rPr>
              <w:t>14</w:t>
            </w:r>
          </w:p>
          <w:p w:rsidR="00B5631F" w:rsidRDefault="005C22C0" w:rsidP="00C817A3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</w:t>
            </w:r>
            <w:r w:rsidR="00995DCA">
              <w:rPr>
                <w:sz w:val="24"/>
                <w:szCs w:val="24"/>
              </w:rPr>
              <w:t xml:space="preserve">pairs, </w:t>
            </w:r>
            <w:r w:rsidR="00C817A3">
              <w:rPr>
                <w:sz w:val="24"/>
                <w:szCs w:val="24"/>
              </w:rPr>
              <w:t>create a tri-fold pamphlet about a key Australian figure.</w:t>
            </w:r>
          </w:p>
        </w:tc>
      </w:tr>
    </w:tbl>
    <w:p w:rsidR="00995DCA" w:rsidRPr="00BB7B67" w:rsidRDefault="00995DCA" w:rsidP="00995DCA">
      <w:pPr>
        <w:rPr>
          <w:b/>
          <w:lang w:val="en-US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0"/>
        <w:gridCol w:w="1235"/>
        <w:gridCol w:w="608"/>
        <w:gridCol w:w="567"/>
      </w:tblGrid>
      <w:tr w:rsidR="00995DCA" w:rsidRPr="00BB7B67" w:rsidTr="00995DCA">
        <w:tc>
          <w:tcPr>
            <w:tcW w:w="8080" w:type="dxa"/>
          </w:tcPr>
          <w:p w:rsidR="00995DCA" w:rsidRPr="00BB7B67" w:rsidRDefault="00995DCA" w:rsidP="00995DCA">
            <w:pPr>
              <w:rPr>
                <w:b/>
                <w:lang w:val="en-US"/>
              </w:rPr>
            </w:pPr>
            <w:r w:rsidRPr="00BB7B67">
              <w:rPr>
                <w:b/>
              </w:rPr>
              <w:t xml:space="preserve">To be assessed for </w:t>
            </w:r>
            <w:r>
              <w:rPr>
                <w:b/>
              </w:rPr>
              <w:t>this task you must submit</w:t>
            </w:r>
            <w:r w:rsidRPr="00BB7B67">
              <w:rPr>
                <w:b/>
              </w:rPr>
              <w:t xml:space="preserve">: </w:t>
            </w:r>
          </w:p>
        </w:tc>
        <w:tc>
          <w:tcPr>
            <w:tcW w:w="1235" w:type="dxa"/>
          </w:tcPr>
          <w:p w:rsidR="00995DCA" w:rsidRPr="00BB7B67" w:rsidRDefault="00995DCA" w:rsidP="00995D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Due date</w:t>
            </w:r>
          </w:p>
        </w:tc>
        <w:tc>
          <w:tcPr>
            <w:tcW w:w="608" w:type="dxa"/>
          </w:tcPr>
          <w:p w:rsidR="00995DCA" w:rsidRPr="00BB7B67" w:rsidRDefault="00995DCA" w:rsidP="00995D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Yes</w:t>
            </w:r>
          </w:p>
        </w:tc>
        <w:tc>
          <w:tcPr>
            <w:tcW w:w="567" w:type="dxa"/>
          </w:tcPr>
          <w:p w:rsidR="00995DCA" w:rsidRPr="00BB7B67" w:rsidRDefault="00995DCA" w:rsidP="00995D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</w:t>
            </w:r>
          </w:p>
        </w:tc>
      </w:tr>
      <w:tr w:rsidR="00995DCA" w:rsidRPr="00BB7B67" w:rsidTr="00995DCA">
        <w:tc>
          <w:tcPr>
            <w:tcW w:w="8080" w:type="dxa"/>
          </w:tcPr>
          <w:p w:rsidR="00995DCA" w:rsidRPr="00BB7B67" w:rsidRDefault="00995DCA" w:rsidP="00995DCA">
            <w:pPr>
              <w:widowControl w:val="0"/>
              <w:overflowPunct w:val="0"/>
              <w:autoSpaceDE w:val="0"/>
              <w:autoSpaceDN w:val="0"/>
              <w:adjustRightInd w:val="0"/>
            </w:pPr>
            <w:r>
              <w:t xml:space="preserve">A plan indicating the </w:t>
            </w:r>
            <w:r w:rsidR="006E1B6C">
              <w:t xml:space="preserve">visual language or </w:t>
            </w:r>
            <w:r>
              <w:t>graphic novel techniques you intend to use or a mock-up with the techniques named</w:t>
            </w:r>
          </w:p>
        </w:tc>
        <w:tc>
          <w:tcPr>
            <w:tcW w:w="1235" w:type="dxa"/>
          </w:tcPr>
          <w:p w:rsidR="00995DCA" w:rsidRPr="00E41D78" w:rsidRDefault="00995DCA" w:rsidP="00995DCA">
            <w:pPr>
              <w:rPr>
                <w:lang w:val="en-US"/>
              </w:rPr>
            </w:pPr>
          </w:p>
        </w:tc>
        <w:tc>
          <w:tcPr>
            <w:tcW w:w="608" w:type="dxa"/>
          </w:tcPr>
          <w:p w:rsidR="00995DCA" w:rsidRPr="00BB7B67" w:rsidRDefault="00995DCA" w:rsidP="00995DCA">
            <w:pPr>
              <w:rPr>
                <w:b/>
                <w:lang w:val="en-US"/>
              </w:rPr>
            </w:pPr>
          </w:p>
        </w:tc>
        <w:tc>
          <w:tcPr>
            <w:tcW w:w="567" w:type="dxa"/>
          </w:tcPr>
          <w:p w:rsidR="00995DCA" w:rsidRPr="00BB7B67" w:rsidRDefault="00995DCA" w:rsidP="00995DCA">
            <w:pPr>
              <w:rPr>
                <w:b/>
                <w:lang w:val="en-US"/>
              </w:rPr>
            </w:pPr>
          </w:p>
        </w:tc>
      </w:tr>
      <w:tr w:rsidR="00995DCA" w:rsidRPr="00BB7B67" w:rsidTr="00995DCA">
        <w:tc>
          <w:tcPr>
            <w:tcW w:w="8080" w:type="dxa"/>
          </w:tcPr>
          <w:p w:rsidR="00995DCA" w:rsidRDefault="00995DCA" w:rsidP="00995DCA">
            <w:pPr>
              <w:widowControl w:val="0"/>
              <w:overflowPunct w:val="0"/>
              <w:autoSpaceDE w:val="0"/>
              <w:autoSpaceDN w:val="0"/>
              <w:adjustRightInd w:val="0"/>
            </w:pPr>
            <w:r>
              <w:t>A plan of the written elements of the text</w:t>
            </w:r>
          </w:p>
        </w:tc>
        <w:tc>
          <w:tcPr>
            <w:tcW w:w="1235" w:type="dxa"/>
          </w:tcPr>
          <w:p w:rsidR="00995DCA" w:rsidRPr="00E41D78" w:rsidRDefault="00995DCA" w:rsidP="00995DCA">
            <w:pPr>
              <w:rPr>
                <w:lang w:val="en-US"/>
              </w:rPr>
            </w:pPr>
          </w:p>
        </w:tc>
        <w:tc>
          <w:tcPr>
            <w:tcW w:w="608" w:type="dxa"/>
          </w:tcPr>
          <w:p w:rsidR="00995DCA" w:rsidRPr="00BB7B67" w:rsidRDefault="00995DCA" w:rsidP="00995DCA">
            <w:pPr>
              <w:rPr>
                <w:b/>
                <w:lang w:val="en-US"/>
              </w:rPr>
            </w:pPr>
          </w:p>
        </w:tc>
        <w:tc>
          <w:tcPr>
            <w:tcW w:w="567" w:type="dxa"/>
          </w:tcPr>
          <w:p w:rsidR="00995DCA" w:rsidRPr="00BB7B67" w:rsidRDefault="00995DCA" w:rsidP="00995DCA">
            <w:pPr>
              <w:rPr>
                <w:b/>
                <w:lang w:val="en-US"/>
              </w:rPr>
            </w:pPr>
          </w:p>
        </w:tc>
      </w:tr>
      <w:tr w:rsidR="006E1B6C" w:rsidRPr="00BB7B67" w:rsidTr="00995DCA">
        <w:tc>
          <w:tcPr>
            <w:tcW w:w="8080" w:type="dxa"/>
          </w:tcPr>
          <w:p w:rsidR="006E1B6C" w:rsidRDefault="006E1B6C" w:rsidP="006E1B6C">
            <w:pPr>
              <w:widowControl w:val="0"/>
              <w:overflowPunct w:val="0"/>
              <w:autoSpaceDE w:val="0"/>
              <w:autoSpaceDN w:val="0"/>
              <w:adjustRightInd w:val="0"/>
            </w:pPr>
            <w:r>
              <w:t>A plan of the texts layout (</w:t>
            </w:r>
            <w:proofErr w:type="spellStart"/>
            <w:r>
              <w:t>mudmap</w:t>
            </w:r>
            <w:proofErr w:type="spellEnd"/>
            <w:r>
              <w:t>) indicating frame sizes</w:t>
            </w:r>
          </w:p>
        </w:tc>
        <w:tc>
          <w:tcPr>
            <w:tcW w:w="1235" w:type="dxa"/>
          </w:tcPr>
          <w:p w:rsidR="006E1B6C" w:rsidRPr="00E41D78" w:rsidRDefault="006E1B6C" w:rsidP="00995DCA">
            <w:pPr>
              <w:rPr>
                <w:lang w:val="en-US"/>
              </w:rPr>
            </w:pPr>
          </w:p>
        </w:tc>
        <w:tc>
          <w:tcPr>
            <w:tcW w:w="608" w:type="dxa"/>
          </w:tcPr>
          <w:p w:rsidR="006E1B6C" w:rsidRPr="00BB7B67" w:rsidRDefault="006E1B6C" w:rsidP="00995DCA">
            <w:pPr>
              <w:rPr>
                <w:b/>
                <w:lang w:val="en-US"/>
              </w:rPr>
            </w:pPr>
          </w:p>
        </w:tc>
        <w:tc>
          <w:tcPr>
            <w:tcW w:w="567" w:type="dxa"/>
          </w:tcPr>
          <w:p w:rsidR="006E1B6C" w:rsidRPr="00BB7B67" w:rsidRDefault="006E1B6C" w:rsidP="00995DCA">
            <w:pPr>
              <w:rPr>
                <w:b/>
                <w:lang w:val="en-US"/>
              </w:rPr>
            </w:pPr>
          </w:p>
        </w:tc>
      </w:tr>
      <w:tr w:rsidR="00995DCA" w:rsidRPr="00BB7B67" w:rsidTr="00995DCA">
        <w:tc>
          <w:tcPr>
            <w:tcW w:w="8080" w:type="dxa"/>
          </w:tcPr>
          <w:p w:rsidR="00995DCA" w:rsidRPr="00BB7B67" w:rsidRDefault="00995DCA" w:rsidP="00995DCA">
            <w:pPr>
              <w:widowControl w:val="0"/>
              <w:overflowPunct w:val="0"/>
              <w:autoSpaceDE w:val="0"/>
              <w:autoSpaceDN w:val="0"/>
              <w:adjustRightInd w:val="0"/>
            </w:pPr>
            <w:r>
              <w:t>Completed graphic novel storyboard – good copy</w:t>
            </w:r>
          </w:p>
        </w:tc>
        <w:tc>
          <w:tcPr>
            <w:tcW w:w="1235" w:type="dxa"/>
          </w:tcPr>
          <w:p w:rsidR="00995DCA" w:rsidRPr="00BB7B67" w:rsidRDefault="00995DCA" w:rsidP="00995DCA">
            <w:pPr>
              <w:rPr>
                <w:lang w:val="en-US"/>
              </w:rPr>
            </w:pPr>
          </w:p>
        </w:tc>
        <w:tc>
          <w:tcPr>
            <w:tcW w:w="608" w:type="dxa"/>
          </w:tcPr>
          <w:p w:rsidR="00995DCA" w:rsidRPr="00BB7B67" w:rsidRDefault="00995DCA" w:rsidP="00995DCA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995DCA" w:rsidRPr="00BB7B67" w:rsidRDefault="00995DCA" w:rsidP="00995DCA">
            <w:pPr>
              <w:rPr>
                <w:lang w:val="en-US"/>
              </w:rPr>
            </w:pPr>
          </w:p>
        </w:tc>
      </w:tr>
    </w:tbl>
    <w:p w:rsidR="00BC1CA6" w:rsidRPr="008C558F" w:rsidRDefault="000F2AEA" w:rsidP="008C558F">
      <w:pPr>
        <w:rPr>
          <w:lang w:val="en-US"/>
        </w:rPr>
      </w:pPr>
      <w:r>
        <w:rPr>
          <w:b/>
          <w:sz w:val="28"/>
        </w:rPr>
        <w:t>FEEDBACK:</w:t>
      </w:r>
      <w:r w:rsidR="00BC1CA6" w:rsidRPr="00584122">
        <w:rPr>
          <w:b/>
          <w:sz w:val="28"/>
        </w:rPr>
        <w:br w:type="page"/>
      </w:r>
    </w:p>
    <w:tbl>
      <w:tblPr>
        <w:tblW w:w="107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  <w:gridCol w:w="993"/>
      </w:tblGrid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  <w:b/>
              </w:rPr>
            </w:pPr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  <w:b/>
              </w:rPr>
            </w:pPr>
            <w:r w:rsidRPr="005355E2">
              <w:rPr>
                <w:rFonts w:cs="Calibri"/>
                <w:b/>
              </w:rPr>
              <w:t>Marks</w:t>
            </w:r>
          </w:p>
        </w:tc>
      </w:tr>
      <w:tr w:rsidR="00995DCA" w:rsidTr="005355E2">
        <w:tc>
          <w:tcPr>
            <w:tcW w:w="9781" w:type="dxa"/>
            <w:shd w:val="clear" w:color="auto" w:fill="BFBFBF"/>
          </w:tcPr>
          <w:p w:rsidR="00995DCA" w:rsidRPr="005355E2" w:rsidRDefault="00F35D40" w:rsidP="005355E2">
            <w:pPr>
              <w:spacing w:before="120" w:after="0"/>
              <w:rPr>
                <w:rFonts w:cs="Calibri"/>
                <w:b/>
              </w:rPr>
            </w:pPr>
            <w:r w:rsidRPr="005355E2">
              <w:rPr>
                <w:rFonts w:cs="Calibri"/>
                <w:b/>
              </w:rPr>
              <w:t>Creating texts</w:t>
            </w:r>
          </w:p>
        </w:tc>
        <w:tc>
          <w:tcPr>
            <w:tcW w:w="993" w:type="dxa"/>
            <w:shd w:val="clear" w:color="auto" w:fill="BFBFBF"/>
          </w:tcPr>
          <w:p w:rsidR="00995DCA" w:rsidRPr="005355E2" w:rsidRDefault="006E1B6C" w:rsidP="005355E2">
            <w:pPr>
              <w:spacing w:before="120"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/20</w:t>
            </w:r>
          </w:p>
        </w:tc>
      </w:tr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Constructs a clearly structured, logical text that maintains focus on the question or topic.</w:t>
            </w:r>
            <w:r w:rsidR="00F35D40" w:rsidRPr="005355E2">
              <w:t xml:space="preserve"> </w:t>
            </w:r>
            <w:r w:rsidR="00F35D40" w:rsidRPr="005355E2">
              <w:rPr>
                <w:rFonts w:cs="Calibri"/>
              </w:rPr>
              <w:t>Creates a text for a specific purpose which makes deliberate and strategic use of visual language and sound devices to present viewpoints and influence viewer response.</w:t>
            </w:r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F35D40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Creates a text for a specific purpose which draws on a range of relevant visual language and sound devices to present viewpoints and influence audience response.</w:t>
            </w:r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F35D40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Creates a text for a particular purpose, selecting visual language and sound devices to influence audience response.</w:t>
            </w:r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F35D40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Creates a text which draws on one or two visual language or sound devices.</w:t>
            </w:r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F35D40" w:rsidTr="005355E2">
        <w:tc>
          <w:tcPr>
            <w:tcW w:w="9781" w:type="dxa"/>
            <w:shd w:val="clear" w:color="auto" w:fill="auto"/>
          </w:tcPr>
          <w:p w:rsidR="00F35D40" w:rsidRPr="005355E2" w:rsidRDefault="00F35D40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Does not meet the requirements of a D grade</w:t>
            </w:r>
          </w:p>
        </w:tc>
        <w:tc>
          <w:tcPr>
            <w:tcW w:w="993" w:type="dxa"/>
            <w:shd w:val="clear" w:color="auto" w:fill="auto"/>
          </w:tcPr>
          <w:p w:rsidR="00F35D40" w:rsidRPr="005355E2" w:rsidRDefault="00F35D40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995DCA" w:rsidTr="005355E2">
        <w:tc>
          <w:tcPr>
            <w:tcW w:w="9781" w:type="dxa"/>
            <w:shd w:val="clear" w:color="auto" w:fill="BFBFBF"/>
          </w:tcPr>
          <w:p w:rsidR="00995DCA" w:rsidRPr="005355E2" w:rsidRDefault="00F35D40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  <w:b/>
              </w:rPr>
              <w:t>Creating texts</w:t>
            </w:r>
          </w:p>
        </w:tc>
        <w:tc>
          <w:tcPr>
            <w:tcW w:w="993" w:type="dxa"/>
            <w:shd w:val="clear" w:color="auto" w:fill="BFBFBF"/>
          </w:tcPr>
          <w:p w:rsidR="00995DCA" w:rsidRPr="005355E2" w:rsidRDefault="006E1B6C" w:rsidP="005355E2">
            <w:pPr>
              <w:spacing w:before="120"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/20</w:t>
            </w:r>
          </w:p>
        </w:tc>
      </w:tr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F35D40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Creates and edits their own text, taking into account the needs of specific audiences and purposes, and experiments with alternatives to determine the most appropriate and effective method of communication.</w:t>
            </w:r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F35D40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Creates and edits their own text to take into account purpose and audience, and to clarify and refine ideas to ensure effective communication.</w:t>
            </w:r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F35D40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 xml:space="preserve">Creates and edits their own text to create specific effects, taking into account intended purposes and the needs and interests of audiences. </w:t>
            </w:r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F35D40" w:rsidTr="005355E2">
        <w:tc>
          <w:tcPr>
            <w:tcW w:w="9781" w:type="dxa"/>
            <w:shd w:val="clear" w:color="auto" w:fill="auto"/>
          </w:tcPr>
          <w:p w:rsidR="00F35D40" w:rsidRPr="005355E2" w:rsidRDefault="00F35D40" w:rsidP="005355E2">
            <w:pPr>
              <w:spacing w:before="120" w:after="0"/>
            </w:pPr>
            <w:r w:rsidRPr="005355E2">
              <w:t xml:space="preserve">Creates and edits their own text to check for accuracy and clarity. </w:t>
            </w:r>
          </w:p>
        </w:tc>
        <w:tc>
          <w:tcPr>
            <w:tcW w:w="993" w:type="dxa"/>
            <w:shd w:val="clear" w:color="auto" w:fill="auto"/>
          </w:tcPr>
          <w:p w:rsidR="00F35D40" w:rsidRPr="005355E2" w:rsidRDefault="00F35D40" w:rsidP="005355E2">
            <w:pPr>
              <w:spacing w:before="120" w:after="0"/>
            </w:pPr>
            <w:r w:rsidRPr="005355E2">
              <w:t xml:space="preserve">. </w:t>
            </w:r>
          </w:p>
        </w:tc>
      </w:tr>
      <w:tr w:rsidR="00A65317" w:rsidTr="005355E2">
        <w:tc>
          <w:tcPr>
            <w:tcW w:w="9781" w:type="dxa"/>
            <w:shd w:val="clear" w:color="auto" w:fill="auto"/>
          </w:tcPr>
          <w:p w:rsidR="00A65317" w:rsidRPr="005355E2" w:rsidRDefault="00A65317" w:rsidP="005355E2">
            <w:pPr>
              <w:spacing w:before="120" w:after="0"/>
            </w:pPr>
            <w:r w:rsidRPr="005355E2">
              <w:rPr>
                <w:rFonts w:cs="Calibri"/>
              </w:rPr>
              <w:t>Does not meet the requirements of a D grade.</w:t>
            </w:r>
          </w:p>
        </w:tc>
        <w:tc>
          <w:tcPr>
            <w:tcW w:w="993" w:type="dxa"/>
            <w:shd w:val="clear" w:color="auto" w:fill="auto"/>
          </w:tcPr>
          <w:p w:rsidR="00A65317" w:rsidRPr="005355E2" w:rsidRDefault="00A65317" w:rsidP="005355E2">
            <w:pPr>
              <w:spacing w:before="120" w:after="0"/>
            </w:pPr>
          </w:p>
        </w:tc>
      </w:tr>
      <w:tr w:rsidR="00995DCA" w:rsidTr="005355E2">
        <w:tc>
          <w:tcPr>
            <w:tcW w:w="9781" w:type="dxa"/>
            <w:shd w:val="clear" w:color="auto" w:fill="BFBFBF"/>
          </w:tcPr>
          <w:p w:rsidR="00995DCA" w:rsidRPr="005355E2" w:rsidRDefault="00304C17" w:rsidP="005355E2">
            <w:pPr>
              <w:spacing w:before="120" w:after="0"/>
              <w:rPr>
                <w:rFonts w:cs="Calibri"/>
                <w:b/>
              </w:rPr>
            </w:pPr>
            <w:r w:rsidRPr="005355E2">
              <w:rPr>
                <w:rFonts w:cs="Calibri"/>
                <w:b/>
              </w:rPr>
              <w:t>Planning</w:t>
            </w:r>
            <w:r w:rsidR="005355E2" w:rsidRPr="005355E2">
              <w:rPr>
                <w:rFonts w:cs="Calibri"/>
                <w:b/>
              </w:rPr>
              <w:t xml:space="preserve"> </w:t>
            </w:r>
            <w:r w:rsidR="006E1B6C">
              <w:rPr>
                <w:rFonts w:cs="Calibri"/>
                <w:b/>
              </w:rPr>
              <w:t xml:space="preserve">- </w:t>
            </w:r>
            <w:r w:rsidR="005355E2" w:rsidRPr="005355E2">
              <w:rPr>
                <w:rFonts w:cs="Calibri"/>
                <w:b/>
              </w:rPr>
              <w:t>written text</w:t>
            </w:r>
          </w:p>
        </w:tc>
        <w:tc>
          <w:tcPr>
            <w:tcW w:w="993" w:type="dxa"/>
            <w:shd w:val="clear" w:color="auto" w:fill="BFBFBF"/>
          </w:tcPr>
          <w:p w:rsidR="00995DCA" w:rsidRPr="005355E2" w:rsidRDefault="006E1B6C" w:rsidP="005355E2">
            <w:pPr>
              <w:spacing w:before="120"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/20</w:t>
            </w:r>
          </w:p>
        </w:tc>
      </w:tr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304C17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Comprehensively plans the written aspects of the text, editing for clarity and precision.</w:t>
            </w:r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304C17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Tries to create a detailed plan of the written aspects of the texts,</w:t>
            </w:r>
            <w:r w:rsidR="005355E2" w:rsidRPr="005355E2">
              <w:rPr>
                <w:rFonts w:cs="Calibri"/>
              </w:rPr>
              <w:t xml:space="preserve"> editing for clarity and precision.</w:t>
            </w:r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304C17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 xml:space="preserve">Satisfactorily plans </w:t>
            </w:r>
            <w:r w:rsidR="005355E2" w:rsidRPr="005355E2">
              <w:rPr>
                <w:rFonts w:cs="Calibri"/>
              </w:rPr>
              <w:t>the written aspects of the text with some editing evident.</w:t>
            </w:r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304C17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Minimally plans the written aspects of the text</w:t>
            </w:r>
            <w:r w:rsidR="005355E2" w:rsidRPr="005355E2">
              <w:rPr>
                <w:rFonts w:cs="Calibri"/>
              </w:rPr>
              <w:t xml:space="preserve"> and limited editing obvious.</w:t>
            </w:r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304C17" w:rsidTr="005355E2">
        <w:tc>
          <w:tcPr>
            <w:tcW w:w="9781" w:type="dxa"/>
            <w:shd w:val="clear" w:color="auto" w:fill="auto"/>
          </w:tcPr>
          <w:p w:rsidR="00304C17" w:rsidRPr="005355E2" w:rsidRDefault="00304C17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No planning of the written aspects of the text.</w:t>
            </w:r>
          </w:p>
        </w:tc>
        <w:tc>
          <w:tcPr>
            <w:tcW w:w="993" w:type="dxa"/>
            <w:shd w:val="clear" w:color="auto" w:fill="auto"/>
          </w:tcPr>
          <w:p w:rsidR="00304C17" w:rsidRPr="005355E2" w:rsidRDefault="00304C17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995DCA" w:rsidTr="005355E2">
        <w:tc>
          <w:tcPr>
            <w:tcW w:w="9781" w:type="dxa"/>
            <w:shd w:val="clear" w:color="auto" w:fill="BFBFBF"/>
          </w:tcPr>
          <w:p w:rsidR="00995DCA" w:rsidRPr="005355E2" w:rsidRDefault="005355E2" w:rsidP="005355E2">
            <w:pPr>
              <w:spacing w:before="120" w:after="0"/>
              <w:rPr>
                <w:rFonts w:cs="Calibri"/>
                <w:b/>
              </w:rPr>
            </w:pPr>
            <w:r w:rsidRPr="005355E2">
              <w:rPr>
                <w:rFonts w:cs="Calibri"/>
                <w:b/>
              </w:rPr>
              <w:t>Planning</w:t>
            </w:r>
            <w:r w:rsidR="006E1B6C">
              <w:rPr>
                <w:rFonts w:cs="Calibri"/>
                <w:b/>
              </w:rPr>
              <w:t xml:space="preserve"> -</w:t>
            </w:r>
            <w:r w:rsidRPr="005355E2">
              <w:rPr>
                <w:rFonts w:cs="Calibri"/>
                <w:b/>
              </w:rPr>
              <w:t xml:space="preserve"> visual language</w:t>
            </w:r>
          </w:p>
        </w:tc>
        <w:tc>
          <w:tcPr>
            <w:tcW w:w="993" w:type="dxa"/>
            <w:shd w:val="clear" w:color="auto" w:fill="BFBFBF"/>
          </w:tcPr>
          <w:p w:rsidR="00995DCA" w:rsidRPr="005355E2" w:rsidRDefault="006E1B6C" w:rsidP="005355E2">
            <w:pPr>
              <w:spacing w:before="120"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/20</w:t>
            </w:r>
          </w:p>
        </w:tc>
      </w:tr>
      <w:tr w:rsidR="005355E2" w:rsidTr="005355E2">
        <w:tc>
          <w:tcPr>
            <w:tcW w:w="9781" w:type="dxa"/>
            <w:shd w:val="clear" w:color="auto" w:fill="auto"/>
          </w:tcPr>
          <w:p w:rsidR="005355E2" w:rsidRPr="005355E2" w:rsidRDefault="005355E2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Co</w:t>
            </w:r>
            <w:r>
              <w:rPr>
                <w:rFonts w:cs="Calibri"/>
              </w:rPr>
              <w:t>mprehensively plans the visual language</w:t>
            </w:r>
            <w:r w:rsidRPr="005355E2">
              <w:rPr>
                <w:rFonts w:cs="Calibri"/>
              </w:rPr>
              <w:t xml:space="preserve"> of the</w:t>
            </w:r>
            <w:r w:rsidR="00804126">
              <w:rPr>
                <w:rFonts w:cs="Calibri"/>
              </w:rPr>
              <w:t xml:space="preserve"> text</w:t>
            </w:r>
            <w:r w:rsidRPr="005355E2">
              <w:rPr>
                <w:rFonts w:cs="Calibri"/>
              </w:rPr>
              <w:t>, editing for clarity and precision.</w:t>
            </w:r>
          </w:p>
        </w:tc>
        <w:tc>
          <w:tcPr>
            <w:tcW w:w="993" w:type="dxa"/>
            <w:shd w:val="clear" w:color="auto" w:fill="auto"/>
          </w:tcPr>
          <w:p w:rsidR="005355E2" w:rsidRPr="005355E2" w:rsidRDefault="005355E2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5355E2" w:rsidTr="005355E2">
        <w:tc>
          <w:tcPr>
            <w:tcW w:w="9781" w:type="dxa"/>
            <w:shd w:val="clear" w:color="auto" w:fill="auto"/>
          </w:tcPr>
          <w:p w:rsidR="005355E2" w:rsidRPr="005355E2" w:rsidRDefault="005355E2" w:rsidP="00804126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 xml:space="preserve">Tries to create a detailed plan of the </w:t>
            </w:r>
            <w:r>
              <w:rPr>
                <w:rFonts w:cs="Calibri"/>
              </w:rPr>
              <w:t>visual language</w:t>
            </w:r>
            <w:r w:rsidR="00804126">
              <w:rPr>
                <w:rFonts w:cs="Calibri"/>
              </w:rPr>
              <w:t xml:space="preserve"> of the text</w:t>
            </w:r>
            <w:r w:rsidRPr="005355E2">
              <w:rPr>
                <w:rFonts w:cs="Calibri"/>
              </w:rPr>
              <w:t>, editing for clarity and precision.</w:t>
            </w:r>
          </w:p>
        </w:tc>
        <w:tc>
          <w:tcPr>
            <w:tcW w:w="993" w:type="dxa"/>
            <w:shd w:val="clear" w:color="auto" w:fill="auto"/>
          </w:tcPr>
          <w:p w:rsidR="005355E2" w:rsidRPr="005355E2" w:rsidRDefault="005355E2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5355E2" w:rsidTr="005355E2">
        <w:tc>
          <w:tcPr>
            <w:tcW w:w="9781" w:type="dxa"/>
            <w:shd w:val="clear" w:color="auto" w:fill="auto"/>
          </w:tcPr>
          <w:p w:rsidR="005355E2" w:rsidRPr="005355E2" w:rsidRDefault="005355E2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 xml:space="preserve">Satisfactorily plans the </w:t>
            </w:r>
            <w:r>
              <w:rPr>
                <w:rFonts w:cs="Calibri"/>
              </w:rPr>
              <w:t>visual language</w:t>
            </w:r>
            <w:r w:rsidRPr="005355E2">
              <w:rPr>
                <w:rFonts w:cs="Calibri"/>
              </w:rPr>
              <w:t xml:space="preserve"> of the </w:t>
            </w:r>
            <w:r w:rsidR="00804126">
              <w:rPr>
                <w:rFonts w:cs="Calibri"/>
              </w:rPr>
              <w:t>text</w:t>
            </w:r>
            <w:r w:rsidRPr="005355E2">
              <w:rPr>
                <w:rFonts w:cs="Calibri"/>
              </w:rPr>
              <w:t xml:space="preserve"> with some editing evident.</w:t>
            </w:r>
          </w:p>
        </w:tc>
        <w:tc>
          <w:tcPr>
            <w:tcW w:w="993" w:type="dxa"/>
            <w:shd w:val="clear" w:color="auto" w:fill="auto"/>
          </w:tcPr>
          <w:p w:rsidR="005355E2" w:rsidRPr="005355E2" w:rsidRDefault="005355E2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5355E2" w:rsidTr="005355E2">
        <w:tc>
          <w:tcPr>
            <w:tcW w:w="9781" w:type="dxa"/>
            <w:shd w:val="clear" w:color="auto" w:fill="auto"/>
          </w:tcPr>
          <w:p w:rsidR="005355E2" w:rsidRPr="005355E2" w:rsidRDefault="005355E2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 xml:space="preserve">Minimally plans the </w:t>
            </w:r>
            <w:r>
              <w:rPr>
                <w:rFonts w:cs="Calibri"/>
              </w:rPr>
              <w:t>visual language</w:t>
            </w:r>
            <w:r w:rsidRPr="005355E2">
              <w:rPr>
                <w:rFonts w:cs="Calibri"/>
              </w:rPr>
              <w:t xml:space="preserve"> of </w:t>
            </w:r>
            <w:r w:rsidR="00804126">
              <w:rPr>
                <w:rFonts w:cs="Calibri"/>
              </w:rPr>
              <w:t>the text</w:t>
            </w:r>
            <w:r w:rsidRPr="005355E2">
              <w:rPr>
                <w:rFonts w:cs="Calibri"/>
              </w:rPr>
              <w:t xml:space="preserve"> and limited editing obvious.</w:t>
            </w:r>
          </w:p>
        </w:tc>
        <w:tc>
          <w:tcPr>
            <w:tcW w:w="993" w:type="dxa"/>
            <w:shd w:val="clear" w:color="auto" w:fill="auto"/>
          </w:tcPr>
          <w:p w:rsidR="005355E2" w:rsidRPr="005355E2" w:rsidRDefault="005355E2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5355E2" w:rsidTr="005355E2">
        <w:tc>
          <w:tcPr>
            <w:tcW w:w="9781" w:type="dxa"/>
            <w:shd w:val="clear" w:color="auto" w:fill="auto"/>
          </w:tcPr>
          <w:p w:rsidR="005355E2" w:rsidRPr="005355E2" w:rsidRDefault="005355E2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 xml:space="preserve">No planning of the </w:t>
            </w:r>
            <w:r>
              <w:rPr>
                <w:rFonts w:cs="Calibri"/>
              </w:rPr>
              <w:t>visual language and</w:t>
            </w:r>
            <w:r w:rsidRPr="005355E2">
              <w:rPr>
                <w:rFonts w:cs="Calibri"/>
              </w:rPr>
              <w:t xml:space="preserve"> of the text.</w:t>
            </w:r>
          </w:p>
        </w:tc>
        <w:tc>
          <w:tcPr>
            <w:tcW w:w="993" w:type="dxa"/>
            <w:shd w:val="clear" w:color="auto" w:fill="auto"/>
          </w:tcPr>
          <w:p w:rsidR="005355E2" w:rsidRPr="005355E2" w:rsidRDefault="005355E2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6E1B6C" w:rsidTr="006E1B6C">
        <w:tc>
          <w:tcPr>
            <w:tcW w:w="9781" w:type="dxa"/>
            <w:shd w:val="clear" w:color="auto" w:fill="BFBFBF" w:themeFill="background1" w:themeFillShade="BF"/>
          </w:tcPr>
          <w:p w:rsidR="006E1B6C" w:rsidRPr="006E1B6C" w:rsidRDefault="006E1B6C" w:rsidP="005355E2">
            <w:pPr>
              <w:spacing w:before="120" w:after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Planning – layout (</w:t>
            </w:r>
            <w:proofErr w:type="spellStart"/>
            <w:r>
              <w:rPr>
                <w:rFonts w:cs="Calibri"/>
                <w:b/>
              </w:rPr>
              <w:t>mudmap</w:t>
            </w:r>
            <w:proofErr w:type="spellEnd"/>
            <w:r>
              <w:rPr>
                <w:rFonts w:cs="Calibri"/>
                <w:b/>
              </w:rPr>
              <w:t>)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6E1B6C" w:rsidRPr="006E1B6C" w:rsidRDefault="006E1B6C" w:rsidP="005355E2">
            <w:pPr>
              <w:spacing w:before="120" w:after="0"/>
              <w:jc w:val="center"/>
              <w:rPr>
                <w:rFonts w:cs="Calibri"/>
                <w:b/>
              </w:rPr>
            </w:pPr>
            <w:r w:rsidRPr="006E1B6C">
              <w:rPr>
                <w:rFonts w:cs="Calibri"/>
                <w:b/>
              </w:rPr>
              <w:t>/20</w:t>
            </w:r>
          </w:p>
        </w:tc>
      </w:tr>
      <w:tr w:rsidR="00BF0475" w:rsidTr="005355E2">
        <w:tc>
          <w:tcPr>
            <w:tcW w:w="9781" w:type="dxa"/>
            <w:shd w:val="clear" w:color="auto" w:fill="auto"/>
          </w:tcPr>
          <w:p w:rsidR="00BF0475" w:rsidRPr="005355E2" w:rsidRDefault="00BF0475" w:rsidP="00BF0475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Co</w:t>
            </w:r>
            <w:r>
              <w:rPr>
                <w:rFonts w:cs="Calibri"/>
              </w:rPr>
              <w:t>mprehensively plans the layout</w:t>
            </w:r>
            <w:r w:rsidRPr="005355E2">
              <w:rPr>
                <w:rFonts w:cs="Calibri"/>
              </w:rPr>
              <w:t xml:space="preserve"> of the</w:t>
            </w:r>
            <w:r w:rsidR="00804126">
              <w:rPr>
                <w:rFonts w:cs="Calibri"/>
              </w:rPr>
              <w:t xml:space="preserve"> text.</w:t>
            </w:r>
          </w:p>
        </w:tc>
        <w:tc>
          <w:tcPr>
            <w:tcW w:w="993" w:type="dxa"/>
            <w:shd w:val="clear" w:color="auto" w:fill="auto"/>
          </w:tcPr>
          <w:p w:rsidR="00BF0475" w:rsidRPr="005355E2" w:rsidRDefault="00BF0475" w:rsidP="00BF0475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BF0475" w:rsidTr="005355E2">
        <w:tc>
          <w:tcPr>
            <w:tcW w:w="9781" w:type="dxa"/>
            <w:shd w:val="clear" w:color="auto" w:fill="auto"/>
          </w:tcPr>
          <w:p w:rsidR="00BF0475" w:rsidRPr="005355E2" w:rsidRDefault="00BF0475" w:rsidP="00BF0475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 xml:space="preserve">Tries to create a detailed plan of the </w:t>
            </w:r>
            <w:r>
              <w:rPr>
                <w:rFonts w:cs="Calibri"/>
              </w:rPr>
              <w:t>layout</w:t>
            </w:r>
            <w:r w:rsidRPr="005355E2">
              <w:rPr>
                <w:rFonts w:cs="Calibri"/>
              </w:rPr>
              <w:t xml:space="preserve"> of the </w:t>
            </w:r>
            <w:r w:rsidR="00804126">
              <w:rPr>
                <w:rFonts w:cs="Calibri"/>
              </w:rPr>
              <w:t>text</w:t>
            </w:r>
          </w:p>
        </w:tc>
        <w:tc>
          <w:tcPr>
            <w:tcW w:w="993" w:type="dxa"/>
            <w:shd w:val="clear" w:color="auto" w:fill="auto"/>
          </w:tcPr>
          <w:p w:rsidR="00BF0475" w:rsidRPr="005355E2" w:rsidRDefault="00BF0475" w:rsidP="00BF0475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BF0475" w:rsidTr="005355E2">
        <w:tc>
          <w:tcPr>
            <w:tcW w:w="9781" w:type="dxa"/>
            <w:shd w:val="clear" w:color="auto" w:fill="auto"/>
          </w:tcPr>
          <w:p w:rsidR="00BF0475" w:rsidRPr="005355E2" w:rsidRDefault="00BF0475" w:rsidP="00804126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 xml:space="preserve">Satisfactorily plans the </w:t>
            </w:r>
            <w:r>
              <w:rPr>
                <w:rFonts w:cs="Calibri"/>
              </w:rPr>
              <w:t>layout</w:t>
            </w:r>
            <w:r w:rsidRPr="005355E2">
              <w:rPr>
                <w:rFonts w:cs="Calibri"/>
              </w:rPr>
              <w:t xml:space="preserve"> of the </w:t>
            </w:r>
            <w:r w:rsidR="00804126">
              <w:rPr>
                <w:rFonts w:cs="Calibri"/>
              </w:rPr>
              <w:t>text</w:t>
            </w:r>
            <w:r w:rsidRPr="005355E2">
              <w:rPr>
                <w:rFonts w:cs="Calibri"/>
              </w:rPr>
              <w:t>.</w:t>
            </w:r>
          </w:p>
        </w:tc>
        <w:tc>
          <w:tcPr>
            <w:tcW w:w="993" w:type="dxa"/>
            <w:shd w:val="clear" w:color="auto" w:fill="auto"/>
          </w:tcPr>
          <w:p w:rsidR="00BF0475" w:rsidRPr="005355E2" w:rsidRDefault="00BF0475" w:rsidP="00BF0475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BF0475" w:rsidTr="005355E2">
        <w:tc>
          <w:tcPr>
            <w:tcW w:w="9781" w:type="dxa"/>
            <w:shd w:val="clear" w:color="auto" w:fill="auto"/>
          </w:tcPr>
          <w:p w:rsidR="00BF0475" w:rsidRPr="005355E2" w:rsidRDefault="00BF0475" w:rsidP="00BF0475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 xml:space="preserve">Minimally plans the </w:t>
            </w:r>
            <w:r>
              <w:rPr>
                <w:rFonts w:cs="Calibri"/>
              </w:rPr>
              <w:t>layout</w:t>
            </w:r>
            <w:r w:rsidRPr="005355E2">
              <w:rPr>
                <w:rFonts w:cs="Calibri"/>
              </w:rPr>
              <w:t xml:space="preserve"> of </w:t>
            </w:r>
            <w:r w:rsidR="00804126">
              <w:rPr>
                <w:rFonts w:cs="Calibri"/>
              </w:rPr>
              <w:t>the text</w:t>
            </w:r>
            <w:r>
              <w:rPr>
                <w:rFonts w:cs="Calibri"/>
              </w:rPr>
              <w:t>.</w:t>
            </w:r>
          </w:p>
        </w:tc>
        <w:tc>
          <w:tcPr>
            <w:tcW w:w="993" w:type="dxa"/>
            <w:shd w:val="clear" w:color="auto" w:fill="auto"/>
          </w:tcPr>
          <w:p w:rsidR="00BF0475" w:rsidRPr="005355E2" w:rsidRDefault="00BF0475" w:rsidP="00BF0475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BF0475" w:rsidTr="005355E2">
        <w:tc>
          <w:tcPr>
            <w:tcW w:w="9781" w:type="dxa"/>
            <w:shd w:val="clear" w:color="auto" w:fill="auto"/>
          </w:tcPr>
          <w:p w:rsidR="00BF0475" w:rsidRPr="005355E2" w:rsidRDefault="00BF0475" w:rsidP="00BF0475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 xml:space="preserve">No planning of the </w:t>
            </w:r>
            <w:r>
              <w:rPr>
                <w:rFonts w:cs="Calibri"/>
              </w:rPr>
              <w:t>layout and</w:t>
            </w:r>
            <w:r w:rsidRPr="005355E2">
              <w:rPr>
                <w:rFonts w:cs="Calibri"/>
              </w:rPr>
              <w:t xml:space="preserve"> of the text.</w:t>
            </w:r>
          </w:p>
        </w:tc>
        <w:tc>
          <w:tcPr>
            <w:tcW w:w="993" w:type="dxa"/>
            <w:shd w:val="clear" w:color="auto" w:fill="auto"/>
          </w:tcPr>
          <w:p w:rsidR="00BF0475" w:rsidRPr="005355E2" w:rsidRDefault="00BF0475" w:rsidP="00BF0475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BF0475" w:rsidTr="005355E2">
        <w:tc>
          <w:tcPr>
            <w:tcW w:w="9781" w:type="dxa"/>
            <w:shd w:val="clear" w:color="auto" w:fill="BFBFBF"/>
          </w:tcPr>
          <w:p w:rsidR="00BF0475" w:rsidRPr="005355E2" w:rsidRDefault="00BF0475" w:rsidP="00BF0475">
            <w:pPr>
              <w:tabs>
                <w:tab w:val="left" w:pos="2625"/>
              </w:tabs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  <w:b/>
              </w:rPr>
              <w:t>TOTAL MARK</w:t>
            </w:r>
            <w:r w:rsidRPr="005355E2">
              <w:rPr>
                <w:rFonts w:cs="Calibri"/>
              </w:rPr>
              <w:tab/>
            </w:r>
          </w:p>
        </w:tc>
        <w:tc>
          <w:tcPr>
            <w:tcW w:w="993" w:type="dxa"/>
            <w:shd w:val="clear" w:color="auto" w:fill="auto"/>
          </w:tcPr>
          <w:p w:rsidR="00BF0475" w:rsidRPr="005355E2" w:rsidRDefault="00BF0475" w:rsidP="00BF0475">
            <w:pPr>
              <w:spacing w:before="120" w:after="0"/>
              <w:jc w:val="right"/>
              <w:rPr>
                <w:rFonts w:cs="Calibri"/>
              </w:rPr>
            </w:pPr>
            <w:r w:rsidRPr="005355E2">
              <w:rPr>
                <w:rFonts w:cs="Calibri"/>
              </w:rPr>
              <w:t>/100</w:t>
            </w:r>
          </w:p>
        </w:tc>
      </w:tr>
    </w:tbl>
    <w:p w:rsidR="00995DCA" w:rsidRDefault="00995DCA" w:rsidP="00995DCA">
      <w:pPr>
        <w:rPr>
          <w:b/>
          <w:sz w:val="14"/>
          <w:szCs w:val="14"/>
          <w:lang w:val="en-US"/>
        </w:rPr>
      </w:pPr>
    </w:p>
    <w:p w:rsidR="00995DCA" w:rsidRPr="00A13338" w:rsidRDefault="00995DCA" w:rsidP="00995DCA">
      <w:pPr>
        <w:rPr>
          <w:b/>
          <w:sz w:val="14"/>
          <w:szCs w:val="14"/>
          <w:lang w:val="en-US"/>
        </w:rPr>
      </w:pPr>
    </w:p>
    <w:p w:rsidR="007F0FCF" w:rsidRDefault="007F0FCF" w:rsidP="00F55982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50B63"/>
    <w:multiLevelType w:val="hybridMultilevel"/>
    <w:tmpl w:val="0A4EBE60"/>
    <w:lvl w:ilvl="0" w:tplc="A9EEAAA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10" w:hanging="360"/>
      </w:pPr>
    </w:lvl>
    <w:lvl w:ilvl="2" w:tplc="0C09001B" w:tentative="1">
      <w:start w:val="1"/>
      <w:numFmt w:val="lowerRoman"/>
      <w:lvlText w:val="%3."/>
      <w:lvlJc w:val="right"/>
      <w:pPr>
        <w:ind w:left="2130" w:hanging="180"/>
      </w:pPr>
    </w:lvl>
    <w:lvl w:ilvl="3" w:tplc="0C09000F" w:tentative="1">
      <w:start w:val="1"/>
      <w:numFmt w:val="decimal"/>
      <w:lvlText w:val="%4."/>
      <w:lvlJc w:val="left"/>
      <w:pPr>
        <w:ind w:left="2850" w:hanging="360"/>
      </w:pPr>
    </w:lvl>
    <w:lvl w:ilvl="4" w:tplc="0C090019" w:tentative="1">
      <w:start w:val="1"/>
      <w:numFmt w:val="lowerLetter"/>
      <w:lvlText w:val="%5."/>
      <w:lvlJc w:val="left"/>
      <w:pPr>
        <w:ind w:left="3570" w:hanging="360"/>
      </w:pPr>
    </w:lvl>
    <w:lvl w:ilvl="5" w:tplc="0C09001B" w:tentative="1">
      <w:start w:val="1"/>
      <w:numFmt w:val="lowerRoman"/>
      <w:lvlText w:val="%6."/>
      <w:lvlJc w:val="right"/>
      <w:pPr>
        <w:ind w:left="4290" w:hanging="180"/>
      </w:pPr>
    </w:lvl>
    <w:lvl w:ilvl="6" w:tplc="0C09000F" w:tentative="1">
      <w:start w:val="1"/>
      <w:numFmt w:val="decimal"/>
      <w:lvlText w:val="%7."/>
      <w:lvlJc w:val="left"/>
      <w:pPr>
        <w:ind w:left="5010" w:hanging="360"/>
      </w:pPr>
    </w:lvl>
    <w:lvl w:ilvl="7" w:tplc="0C090019" w:tentative="1">
      <w:start w:val="1"/>
      <w:numFmt w:val="lowerLetter"/>
      <w:lvlText w:val="%8."/>
      <w:lvlJc w:val="left"/>
      <w:pPr>
        <w:ind w:left="5730" w:hanging="360"/>
      </w:pPr>
    </w:lvl>
    <w:lvl w:ilvl="8" w:tplc="0C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01A54"/>
    <w:rsid w:val="00036510"/>
    <w:rsid w:val="00045905"/>
    <w:rsid w:val="00047D48"/>
    <w:rsid w:val="00082640"/>
    <w:rsid w:val="00097720"/>
    <w:rsid w:val="000F2AEA"/>
    <w:rsid w:val="00184CC2"/>
    <w:rsid w:val="001925EC"/>
    <w:rsid w:val="0019455D"/>
    <w:rsid w:val="001D51D1"/>
    <w:rsid w:val="001F02AF"/>
    <w:rsid w:val="00213F63"/>
    <w:rsid w:val="0022002B"/>
    <w:rsid w:val="00226C3D"/>
    <w:rsid w:val="00275F92"/>
    <w:rsid w:val="002A11E7"/>
    <w:rsid w:val="002A1D4F"/>
    <w:rsid w:val="002A7FCF"/>
    <w:rsid w:val="002B295C"/>
    <w:rsid w:val="002D2FAC"/>
    <w:rsid w:val="00304C17"/>
    <w:rsid w:val="0032415D"/>
    <w:rsid w:val="003D109E"/>
    <w:rsid w:val="003F145E"/>
    <w:rsid w:val="00407F02"/>
    <w:rsid w:val="00425920"/>
    <w:rsid w:val="00457844"/>
    <w:rsid w:val="00466E7C"/>
    <w:rsid w:val="00480F6F"/>
    <w:rsid w:val="004953C6"/>
    <w:rsid w:val="00496697"/>
    <w:rsid w:val="005355E2"/>
    <w:rsid w:val="00552E2B"/>
    <w:rsid w:val="0055498C"/>
    <w:rsid w:val="00584122"/>
    <w:rsid w:val="005A2AD1"/>
    <w:rsid w:val="005A6927"/>
    <w:rsid w:val="005C22C0"/>
    <w:rsid w:val="006053AC"/>
    <w:rsid w:val="00615B58"/>
    <w:rsid w:val="00620055"/>
    <w:rsid w:val="00642487"/>
    <w:rsid w:val="006919D6"/>
    <w:rsid w:val="006D4494"/>
    <w:rsid w:val="006E1B6C"/>
    <w:rsid w:val="00727B69"/>
    <w:rsid w:val="00763B17"/>
    <w:rsid w:val="007A423D"/>
    <w:rsid w:val="007B6B7F"/>
    <w:rsid w:val="007F0FCF"/>
    <w:rsid w:val="007F35B8"/>
    <w:rsid w:val="00804126"/>
    <w:rsid w:val="0081106D"/>
    <w:rsid w:val="00880E39"/>
    <w:rsid w:val="008A35C5"/>
    <w:rsid w:val="008C558F"/>
    <w:rsid w:val="00936683"/>
    <w:rsid w:val="00995DCA"/>
    <w:rsid w:val="009962BC"/>
    <w:rsid w:val="00A17402"/>
    <w:rsid w:val="00A65317"/>
    <w:rsid w:val="00A87901"/>
    <w:rsid w:val="00AA3E07"/>
    <w:rsid w:val="00B2307A"/>
    <w:rsid w:val="00B5631F"/>
    <w:rsid w:val="00B67B6B"/>
    <w:rsid w:val="00B823B7"/>
    <w:rsid w:val="00BC1CA6"/>
    <w:rsid w:val="00BC547C"/>
    <w:rsid w:val="00BD40AB"/>
    <w:rsid w:val="00BF0475"/>
    <w:rsid w:val="00C359CF"/>
    <w:rsid w:val="00C44E61"/>
    <w:rsid w:val="00C817A3"/>
    <w:rsid w:val="00CA3DB9"/>
    <w:rsid w:val="00CB2F09"/>
    <w:rsid w:val="00CF1C39"/>
    <w:rsid w:val="00D50F0D"/>
    <w:rsid w:val="00D9248D"/>
    <w:rsid w:val="00DD4837"/>
    <w:rsid w:val="00DD49D8"/>
    <w:rsid w:val="00DD65BA"/>
    <w:rsid w:val="00DE617C"/>
    <w:rsid w:val="00E35DE3"/>
    <w:rsid w:val="00E44914"/>
    <w:rsid w:val="00E643A0"/>
    <w:rsid w:val="00F2167C"/>
    <w:rsid w:val="00F354B6"/>
    <w:rsid w:val="00F35D40"/>
    <w:rsid w:val="00F36FCE"/>
    <w:rsid w:val="00F55982"/>
    <w:rsid w:val="00FF0805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A367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7469CE9A</Template>
  <TotalTime>23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8</cp:revision>
  <cp:lastPrinted>2019-02-12T07:22:00Z</cp:lastPrinted>
  <dcterms:created xsi:type="dcterms:W3CDTF">2019-10-10T04:48:00Z</dcterms:created>
  <dcterms:modified xsi:type="dcterms:W3CDTF">2019-10-10T05:13:00Z</dcterms:modified>
</cp:coreProperties>
</file>