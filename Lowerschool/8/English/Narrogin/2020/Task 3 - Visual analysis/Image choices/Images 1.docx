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37" w:rsidRDefault="004E49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4.75pt;height:494.25pt">
            <v:imagedata r:id="rId4" o:title="outback image"/>
          </v:shape>
        </w:pict>
      </w:r>
      <w:r>
        <w:t xml:space="preserve">             </w:t>
      </w:r>
      <w:bookmarkStart w:id="0" w:name="_GoBack"/>
      <w:r>
        <w:pict>
          <v:shape id="_x0000_i1025" type="#_x0000_t75" style="width:344.25pt;height:468pt">
            <v:imagedata r:id="rId5" o:title="safari image"/>
          </v:shape>
        </w:pict>
      </w:r>
      <w:bookmarkEnd w:id="0"/>
    </w:p>
    <w:sectPr w:rsidR="00702737" w:rsidSect="004E4998">
      <w:pgSz w:w="16838" w:h="11906" w:orient="landscape"/>
      <w:pgMar w:top="709" w:right="82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98"/>
    <w:rsid w:val="004E4998"/>
    <w:rsid w:val="0050292E"/>
    <w:rsid w:val="00A3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0777"/>
  <w15:chartTrackingRefBased/>
  <w15:docId w15:val="{479798BB-3620-4F2B-9B1D-708E00F8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CCA693EC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1</cp:revision>
  <cp:lastPrinted>2020-05-11T00:21:00Z</cp:lastPrinted>
  <dcterms:created xsi:type="dcterms:W3CDTF">2020-05-11T00:18:00Z</dcterms:created>
  <dcterms:modified xsi:type="dcterms:W3CDTF">2020-05-11T00:26:00Z</dcterms:modified>
</cp:coreProperties>
</file>