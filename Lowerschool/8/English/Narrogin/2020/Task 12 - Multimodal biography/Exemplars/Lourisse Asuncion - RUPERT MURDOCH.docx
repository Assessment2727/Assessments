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840" w:type="dxa"/>
        <w:tblInd w:w="-5" w:type="dxa"/>
        <w:tblLayout w:type="fixed"/>
        <w:tblLook w:val="0620" w:firstRow="1" w:lastRow="0" w:firstColumn="0" w:lastColumn="0" w:noHBand="1" w:noVBand="1"/>
        <w:tblDescription w:val="Layout table to enter Company details and Product or Service information, with instructions on how to create brochure"/>
      </w:tblPr>
      <w:tblGrid>
        <w:gridCol w:w="5280"/>
        <w:gridCol w:w="5280"/>
        <w:gridCol w:w="5280"/>
      </w:tblGrid>
      <w:tr w:rsidR="00FB3767" w14:paraId="196E1085" w14:textId="77777777" w:rsidTr="00882A7A">
        <w:trPr>
          <w:trHeight w:val="4869"/>
        </w:trPr>
        <w:tc>
          <w:tcPr>
            <w:tcW w:w="5280" w:type="dxa"/>
            <w:tcMar>
              <w:top w:w="2146" w:type="dxa"/>
              <w:left w:w="115" w:type="dxa"/>
              <w:right w:w="115" w:type="dxa"/>
            </w:tcMar>
          </w:tcPr>
          <w:p w14:paraId="2B90E3EB" w14:textId="646376F0" w:rsidR="00FB3767" w:rsidRDefault="002E1E05" w:rsidP="00997614">
            <w:pPr>
              <w:ind w:left="144" w:right="144"/>
            </w:pPr>
            <w:r>
              <w:rPr>
                <w:noProof/>
                <w:lang w:val="en-AU" w:eastAsia="en-AU"/>
              </w:rPr>
              <mc:AlternateContent>
                <mc:Choice Requires="wps">
                  <w:drawing>
                    <wp:anchor distT="0" distB="0" distL="114300" distR="114300" simplePos="0" relativeHeight="251655165" behindDoc="1" locked="0" layoutInCell="1" allowOverlap="1" wp14:anchorId="247A45F2" wp14:editId="28DE34D1">
                      <wp:simplePos x="0" y="0"/>
                      <wp:positionH relativeFrom="column">
                        <wp:posOffset>46182</wp:posOffset>
                      </wp:positionH>
                      <wp:positionV relativeFrom="paragraph">
                        <wp:posOffset>-634999</wp:posOffset>
                      </wp:positionV>
                      <wp:extent cx="2740660" cy="2308514"/>
                      <wp:effectExtent l="19050" t="19050" r="21590" b="15875"/>
                      <wp:wrapNone/>
                      <wp:docPr id="16" name="Rectangle 16"/>
                      <wp:cNvGraphicFramePr/>
                      <a:graphic xmlns:a="http://schemas.openxmlformats.org/drawingml/2006/main">
                        <a:graphicData uri="http://schemas.microsoft.com/office/word/2010/wordprocessingShape">
                          <wps:wsp>
                            <wps:cNvSpPr/>
                            <wps:spPr>
                              <a:xfrm>
                                <a:off x="0" y="0"/>
                                <a:ext cx="2740660" cy="2308514"/>
                              </a:xfrm>
                              <a:prstGeom prst="rect">
                                <a:avLst/>
                              </a:prstGeom>
                              <a:no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282048" id="Rectangle 16" o:spid="_x0000_s1026" style="position:absolute;margin-left:3.65pt;margin-top:-50pt;width:215.8pt;height:181.75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" filled="f" strokecolor="#d1eef9 [660]" strokeweight="2.25pt"/>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3A99EE17" wp14:editId="2D47A144">
                      <wp:simplePos x="0" y="0"/>
                      <wp:positionH relativeFrom="column">
                        <wp:posOffset>184727</wp:posOffset>
                      </wp:positionH>
                      <wp:positionV relativeFrom="paragraph">
                        <wp:posOffset>-891309</wp:posOffset>
                      </wp:positionV>
                      <wp:extent cx="2746375" cy="2447059"/>
                      <wp:effectExtent l="19050" t="19050" r="15875" b="10795"/>
                      <wp:wrapNone/>
                      <wp:docPr id="32" name="Text Box 32"/>
                      <wp:cNvGraphicFramePr/>
                      <a:graphic xmlns:a="http://schemas.openxmlformats.org/drawingml/2006/main">
                        <a:graphicData uri="http://schemas.microsoft.com/office/word/2010/wordprocessingShape">
                          <wps:wsp>
                            <wps:cNvSpPr txBox="1"/>
                            <wps:spPr>
                              <a:xfrm>
                                <a:off x="0" y="0"/>
                                <a:ext cx="2746375" cy="2447059"/>
                              </a:xfrm>
                              <a:prstGeom prst="rect">
                                <a:avLst/>
                              </a:prstGeom>
                              <a:noFill/>
                              <a:ln w="28575">
                                <a:solidFill>
                                  <a:schemeClr val="accent1">
                                    <a:lumMod val="20000"/>
                                    <a:lumOff val="80000"/>
                                  </a:schemeClr>
                                </a:solidFill>
                              </a:ln>
                            </wps:spPr>
                            <wps:txbx>
                              <w:txbxContent>
                                <w:p w14:paraId="431BAC2C" w14:textId="77777777" w:rsidR="00AF2DC2" w:rsidRPr="002E1E05" w:rsidRDefault="00AF2DC2" w:rsidP="00AF2DC2">
                                  <w:pPr>
                                    <w:jc w:val="center"/>
                                    <w:rPr>
                                      <w:rFonts w:ascii="Centaur" w:hAnsi="Centaur"/>
                                      <w:sz w:val="20"/>
                                    </w:rPr>
                                  </w:pPr>
                                  <w:r w:rsidRPr="002E1E05">
                                    <w:rPr>
                                      <w:rFonts w:ascii="Centaur" w:hAnsi="Centaur"/>
                                      <w:b/>
                                      <w:bCs/>
                                      <w:color w:val="000000" w:themeColor="text1"/>
                                      <w:sz w:val="20"/>
                                    </w:rPr>
                                    <w:t>EDUCATION</w:t>
                                  </w:r>
                                  <w:r w:rsidRPr="002E1E05">
                                    <w:rPr>
                                      <w:rFonts w:ascii="Centaur" w:hAnsi="Centaur"/>
                                      <w:b/>
                                      <w:bCs/>
                                      <w:sz w:val="20"/>
                                    </w:rPr>
                                    <w:t>:</w:t>
                                  </w:r>
                                </w:p>
                                <w:p w14:paraId="1597814E" w14:textId="17A8EF1A" w:rsidR="00AF2DC2" w:rsidRPr="002E1E05" w:rsidRDefault="00AF2DC2" w:rsidP="00AF2DC2">
                                  <w:pPr>
                                    <w:jc w:val="center"/>
                                    <w:rPr>
                                      <w:rFonts w:ascii="Centaur" w:hAnsi="Centaur"/>
                                      <w:sz w:val="20"/>
                                    </w:rPr>
                                  </w:pPr>
                                  <w:r w:rsidRPr="002E1E05">
                                    <w:rPr>
                                      <w:rFonts w:ascii="Centaur" w:hAnsi="Centaur"/>
                                      <w:sz w:val="20"/>
                                    </w:rPr>
                                    <w:t>Rupert, at the early age of ten, he was sent by his parents to a prominent and prestigious school in Australia, Geelong Grammar School. At school, he was the editor of the student journal, If Revived, and was also co-editor of the school’s official journal, The Corian. He took his school’s cricket team to the National Junior Finals. He worked a part-time job at the Melbourne Herald, where his father was the chief executive. There, he was taught by his father, so as to ensure that in the future, Rupert would assume responsibility for the business. After graduating school in 1949, Murdoch moved to England to attend Worcester College at Oxford University. There, he studied politics, economics, and philosophy.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9EE17" id="_x0000_t202" coordsize="21600,21600" o:spt="202" path="m,l,21600r21600,l21600,xe">
                      <v:stroke joinstyle="miter"/>
                      <v:path gradientshapeok="t" o:connecttype="rect"/>
                    </v:shapetype>
                    <v:shape id="Text Box 32" o:spid="_x0000_s1026" type="#_x0000_t202" style="position:absolute;left:0;text-align:left;margin-left:14.55pt;margin-top:-70.2pt;width:216.25pt;height:19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" filled="f" strokecolor="#d1eef9 [660]" strokeweight="2.25pt">
                      <v:textbox>
                        <w:txbxContent>
                          <w:p w14:paraId="431BAC2C" w14:textId="77777777" w:rsidR="00AF2DC2" w:rsidRPr="002E1E05" w:rsidRDefault="00AF2DC2" w:rsidP="00AF2DC2">
                            <w:pPr>
                              <w:jc w:val="center"/>
                              <w:rPr>
                                <w:rFonts w:ascii="Centaur" w:hAnsi="Centaur"/>
                                <w:sz w:val="20"/>
                              </w:rPr>
                            </w:pPr>
                            <w:r w:rsidRPr="002E1E05">
                              <w:rPr>
                                <w:rFonts w:ascii="Centaur" w:hAnsi="Centaur"/>
                                <w:b/>
                                <w:bCs/>
                                <w:color w:val="000000" w:themeColor="text1"/>
                                <w:sz w:val="20"/>
                              </w:rPr>
                              <w:t>EDUCATION</w:t>
                            </w:r>
                            <w:r w:rsidRPr="002E1E05">
                              <w:rPr>
                                <w:rFonts w:ascii="Centaur" w:hAnsi="Centaur"/>
                                <w:b/>
                                <w:bCs/>
                                <w:sz w:val="20"/>
                              </w:rPr>
                              <w:t>:</w:t>
                            </w:r>
                          </w:p>
                          <w:p w14:paraId="1597814E" w14:textId="17A8EF1A" w:rsidR="00AF2DC2" w:rsidRPr="002E1E05" w:rsidRDefault="00AF2DC2" w:rsidP="00AF2DC2">
                            <w:pPr>
                              <w:jc w:val="center"/>
                              <w:rPr>
                                <w:rFonts w:ascii="Centaur" w:hAnsi="Centaur"/>
                                <w:sz w:val="20"/>
                              </w:rPr>
                            </w:pPr>
                            <w:r w:rsidRPr="002E1E05">
                              <w:rPr>
                                <w:rFonts w:ascii="Centaur" w:hAnsi="Centaur"/>
                                <w:sz w:val="20"/>
                              </w:rPr>
                              <w:t>Rupert, at the early age of ten, he was sent by his parents to a prominent and prestigious school in Australia, Geelong Grammar School. At school, he was the editor of the student journal, If Revived, and was also co-editor of the school’s official journal, The Corian. He took his school’s cricket team to the National Junior Finals. He worked a part-time job at the Melbourne Herald, where his father was the chief executive. There, he was taught by his father, so as to ensure that in the future, Rupert would assume responsibility for the business. After graduating school in 1949, Murdoch moved to England to attend Worcester College at Oxford University. There, he studied politics, economics, and philosophy.</w:t>
                            </w:r>
                          </w:p>
                        </w:txbxContent>
                      </v:textbox>
                    </v:shape>
                  </w:pict>
                </mc:Fallback>
              </mc:AlternateContent>
            </w:r>
          </w:p>
          <w:p w14:paraId="188CD8AD" w14:textId="77777777" w:rsidR="00AF2DC2" w:rsidRDefault="00AF2DC2" w:rsidP="00AF2DC2"/>
          <w:p w14:paraId="510AA5B2" w14:textId="634BED8A" w:rsidR="00AF2DC2" w:rsidRPr="00AF2DC2" w:rsidRDefault="00DB5D46" w:rsidP="00AF2DC2">
            <w:pPr>
              <w:jc w:val="center"/>
            </w:pPr>
            <w:r>
              <w:rPr>
                <w:noProof/>
                <w:lang w:val="en-AU" w:eastAsia="en-AU"/>
              </w:rPr>
              <mc:AlternateContent>
                <mc:Choice Requires="wps">
                  <w:drawing>
                    <wp:anchor distT="0" distB="0" distL="114300" distR="114300" simplePos="0" relativeHeight="251670528" behindDoc="1" locked="0" layoutInCell="1" allowOverlap="1" wp14:anchorId="72E4BE0B" wp14:editId="4C6EE119">
                      <wp:simplePos x="0" y="0"/>
                      <wp:positionH relativeFrom="column">
                        <wp:posOffset>54610</wp:posOffset>
                      </wp:positionH>
                      <wp:positionV relativeFrom="paragraph">
                        <wp:posOffset>1273579</wp:posOffset>
                      </wp:positionV>
                      <wp:extent cx="2742796" cy="2722245"/>
                      <wp:effectExtent l="19050" t="19050" r="19685" b="20955"/>
                      <wp:wrapNone/>
                      <wp:docPr id="38" name="Rectangle 38"/>
                      <wp:cNvGraphicFramePr/>
                      <a:graphic xmlns:a="http://schemas.openxmlformats.org/drawingml/2006/main">
                        <a:graphicData uri="http://schemas.microsoft.com/office/word/2010/wordprocessingShape">
                          <wps:wsp>
                            <wps:cNvSpPr/>
                            <wps:spPr>
                              <a:xfrm>
                                <a:off x="0" y="0"/>
                                <a:ext cx="2742796" cy="2722245"/>
                              </a:xfrm>
                              <a:prstGeom prst="rect">
                                <a:avLst/>
                              </a:prstGeom>
                              <a:noFill/>
                              <a:ln w="28575">
                                <a:solidFill>
                                  <a:srgbClr val="99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6BDAA2" id="Rectangle 38" o:spid="_x0000_s1026" style="position:absolute;margin-left:4.3pt;margin-top:100.3pt;width:215.95pt;height:214.3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" filled="f" strokecolor="#9cf" strokeweight="2.25pt"/>
                  </w:pict>
                </mc:Fallback>
              </mc:AlternateContent>
            </w:r>
            <w:r w:rsidR="002E1E05">
              <w:rPr>
                <w:noProof/>
                <w:lang w:val="en-AU" w:eastAsia="en-AU"/>
              </w:rPr>
              <mc:AlternateContent>
                <mc:Choice Requires="wps">
                  <w:drawing>
                    <wp:anchor distT="0" distB="0" distL="114300" distR="114300" simplePos="0" relativeHeight="251669504" behindDoc="0" locked="0" layoutInCell="1" allowOverlap="1" wp14:anchorId="0EEA544F" wp14:editId="75B6FF2E">
                      <wp:simplePos x="0" y="0"/>
                      <wp:positionH relativeFrom="column">
                        <wp:posOffset>198582</wp:posOffset>
                      </wp:positionH>
                      <wp:positionV relativeFrom="paragraph">
                        <wp:posOffset>1171979</wp:posOffset>
                      </wp:positionV>
                      <wp:extent cx="2751859" cy="2722418"/>
                      <wp:effectExtent l="19050" t="19050" r="10795" b="20955"/>
                      <wp:wrapNone/>
                      <wp:docPr id="37" name="Text Box 37"/>
                      <wp:cNvGraphicFramePr/>
                      <a:graphic xmlns:a="http://schemas.openxmlformats.org/drawingml/2006/main">
                        <a:graphicData uri="http://schemas.microsoft.com/office/word/2010/wordprocessingShape">
                          <wps:wsp>
                            <wps:cNvSpPr txBox="1"/>
                            <wps:spPr>
                              <a:xfrm>
                                <a:off x="0" y="0"/>
                                <a:ext cx="2751859" cy="2722418"/>
                              </a:xfrm>
                              <a:prstGeom prst="rect">
                                <a:avLst/>
                              </a:prstGeom>
                              <a:solidFill>
                                <a:schemeClr val="lt1"/>
                              </a:solidFill>
                              <a:ln w="28575">
                                <a:solidFill>
                                  <a:srgbClr val="99CCFF"/>
                                </a:solidFill>
                              </a:ln>
                            </wps:spPr>
                            <wps:txbx>
                              <w:txbxContent>
                                <w:p w14:paraId="77E17861" w14:textId="5A31B17D" w:rsidR="002E1E05" w:rsidRDefault="002E1E05" w:rsidP="002E1E05">
                                  <w:pPr>
                                    <w:jc w:val="center"/>
                                    <w:rPr>
                                      <w:rFonts w:ascii="Centaur" w:hAnsi="Centaur"/>
                                      <w:b/>
                                      <w:bCs/>
                                      <w:sz w:val="22"/>
                                      <w:szCs w:val="28"/>
                                    </w:rPr>
                                  </w:pPr>
                                  <w:r>
                                    <w:rPr>
                                      <w:rFonts w:ascii="Centaur" w:hAnsi="Centaur"/>
                                      <w:b/>
                                      <w:bCs/>
                                      <w:sz w:val="22"/>
                                      <w:szCs w:val="28"/>
                                    </w:rPr>
                                    <w:t>SIGNIFICANT AUSTRALIAN FIGURE</w:t>
                                  </w:r>
                                </w:p>
                                <w:p w14:paraId="3F72E519" w14:textId="411F8705" w:rsidR="002E1E05" w:rsidRPr="002E1E05" w:rsidRDefault="002E1E05" w:rsidP="002E1E05">
                                  <w:pPr>
                                    <w:jc w:val="center"/>
                                    <w:rPr>
                                      <w:rFonts w:ascii="Centaur" w:hAnsi="Centaur"/>
                                      <w:sz w:val="20"/>
                                    </w:rPr>
                                  </w:pPr>
                                  <w:r w:rsidRPr="002E1E05">
                                    <w:rPr>
                                      <w:rFonts w:ascii="Centaur" w:hAnsi="Centaur"/>
                                      <w:sz w:val="20"/>
                                    </w:rPr>
                                    <w:t xml:space="preserve">He is a significant individual, two very large and well-known media companies, News Corp and Fox Corporation. He is the owner of News Corp, which is one of Australia’s largest media conglomerates. </w:t>
                                  </w:r>
                                  <w:r w:rsidR="00083A7B">
                                    <w:rPr>
                                      <w:rFonts w:ascii="Centaur" w:hAnsi="Centaur"/>
                                      <w:sz w:val="20"/>
                                    </w:rPr>
                                    <w:t xml:space="preserve">After Kevin Rudd launched a petition for a royal commission into the power of News Corporation in Australia, the Opposition Leader </w:t>
                                  </w:r>
                                  <w:r w:rsidRPr="002E1E05">
                                    <w:rPr>
                                      <w:rFonts w:ascii="Centaur" w:hAnsi="Centaur"/>
                                      <w:sz w:val="20"/>
                                    </w:rPr>
                                    <w:t>Anthony Albanese</w:t>
                                  </w:r>
                                  <w:r w:rsidR="00083A7B">
                                    <w:rPr>
                                      <w:rFonts w:ascii="Centaur" w:hAnsi="Centaur"/>
                                      <w:sz w:val="20"/>
                                    </w:rPr>
                                    <w:t xml:space="preserve"> declined to provide Labor’s support, and</w:t>
                                  </w:r>
                                  <w:r w:rsidRPr="002E1E05">
                                    <w:rPr>
                                      <w:rFonts w:ascii="Centaur" w:hAnsi="Centaur"/>
                                      <w:sz w:val="20"/>
                                    </w:rPr>
                                    <w:t xml:space="preserve"> stated, “It’s a little bit like complaining about the referee in a footy game. It might make you feel ok, but it doesn’t change the outcome or change the result.” Albanese’s accurate description is a rare example of a senior politician speaking truthfully in public about the large media company, News Corp</w:t>
                                  </w:r>
                                  <w:r>
                                    <w:rPr>
                                      <w:rFonts w:ascii="Centaur" w:hAnsi="Centaur"/>
                                      <w:sz w:val="20"/>
                                    </w:rPr>
                                    <w:t>, that is the “puppet master” of the politics and government</w:t>
                                  </w:r>
                                  <w:r w:rsidR="00083A7B">
                                    <w:rPr>
                                      <w:rFonts w:ascii="Centaur" w:hAnsi="Centaur"/>
                                      <w:sz w:val="20"/>
                                    </w:rPr>
                                    <w:t>.</w:t>
                                  </w:r>
                                  <w:r w:rsidR="00DB5D46">
                                    <w:rPr>
                                      <w:rFonts w:ascii="Centaur" w:hAnsi="Centaur"/>
                                      <w:sz w:val="20"/>
                                    </w:rPr>
                                    <w:t xml:space="preserve"> This statement shows how powerful and significant Rupert Murdoch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A544F" id="Text Box 37" o:spid="_x0000_s1027" type="#_x0000_t202" style="position:absolute;left:0;text-align:left;margin-left:15.65pt;margin-top:92.3pt;width:216.7pt;height:21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" fillcolor="white [3201]" strokecolor="#9cf" strokeweight="2.25pt">
                      <v:textbox>
                        <w:txbxContent>
                          <w:p w14:paraId="77E17861" w14:textId="5A31B17D" w:rsidR="002E1E05" w:rsidRDefault="002E1E05" w:rsidP="002E1E05">
                            <w:pPr>
                              <w:jc w:val="center"/>
                              <w:rPr>
                                <w:rFonts w:ascii="Centaur" w:hAnsi="Centaur"/>
                                <w:b/>
                                <w:bCs/>
                                <w:sz w:val="22"/>
                                <w:szCs w:val="28"/>
                              </w:rPr>
                            </w:pPr>
                            <w:r>
                              <w:rPr>
                                <w:rFonts w:ascii="Centaur" w:hAnsi="Centaur"/>
                                <w:b/>
                                <w:bCs/>
                                <w:sz w:val="22"/>
                                <w:szCs w:val="28"/>
                              </w:rPr>
                              <w:t>SIGNIFICANT AUSTRALIAN FIGURE</w:t>
                            </w:r>
                          </w:p>
                          <w:p w14:paraId="3F72E519" w14:textId="411F8705" w:rsidR="002E1E05" w:rsidRPr="002E1E05" w:rsidRDefault="002E1E05" w:rsidP="002E1E05">
                            <w:pPr>
                              <w:jc w:val="center"/>
                              <w:rPr>
                                <w:rFonts w:ascii="Centaur" w:hAnsi="Centaur"/>
                                <w:sz w:val="20"/>
                              </w:rPr>
                            </w:pPr>
                            <w:r w:rsidRPr="002E1E05">
                              <w:rPr>
                                <w:rFonts w:ascii="Centaur" w:hAnsi="Centaur"/>
                                <w:sz w:val="20"/>
                              </w:rPr>
                              <w:t xml:space="preserve">He is a significant individual, two very large and well-known media companies, News Corp and Fox Corporation. He is the owner of News Corp, which is one of Australia’s largest media conglomerates. </w:t>
                            </w:r>
                            <w:r w:rsidR="00083A7B">
                              <w:rPr>
                                <w:rFonts w:ascii="Centaur" w:hAnsi="Centaur"/>
                                <w:sz w:val="20"/>
                              </w:rPr>
                              <w:t xml:space="preserve">After Kevin Rudd launched a petition for a royal commission into the power of News Corporation in Australia, the Opposition Leader </w:t>
                            </w:r>
                            <w:r w:rsidRPr="002E1E05">
                              <w:rPr>
                                <w:rFonts w:ascii="Centaur" w:hAnsi="Centaur"/>
                                <w:sz w:val="20"/>
                              </w:rPr>
                              <w:t>Anthony Albanese</w:t>
                            </w:r>
                            <w:r w:rsidR="00083A7B">
                              <w:rPr>
                                <w:rFonts w:ascii="Centaur" w:hAnsi="Centaur"/>
                                <w:sz w:val="20"/>
                              </w:rPr>
                              <w:t xml:space="preserve"> declined to provide Labor’s support, and</w:t>
                            </w:r>
                            <w:r w:rsidRPr="002E1E05">
                              <w:rPr>
                                <w:rFonts w:ascii="Centaur" w:hAnsi="Centaur"/>
                                <w:sz w:val="20"/>
                              </w:rPr>
                              <w:t xml:space="preserve"> stated, “It’s a little bit like complaining about the referee in a footy game. It might make you feel ok, but it doesn’t change the outcome or change the result.” Albanese’s accurate description is a rare example of a senior politician speaking truthfully in public about the large media company, News Corp</w:t>
                            </w:r>
                            <w:r>
                              <w:rPr>
                                <w:rFonts w:ascii="Centaur" w:hAnsi="Centaur"/>
                                <w:sz w:val="20"/>
                              </w:rPr>
                              <w:t>, that is the “puppet master” of the politics and government</w:t>
                            </w:r>
                            <w:r w:rsidR="00083A7B">
                              <w:rPr>
                                <w:rFonts w:ascii="Centaur" w:hAnsi="Centaur"/>
                                <w:sz w:val="20"/>
                              </w:rPr>
                              <w:t>.</w:t>
                            </w:r>
                            <w:r w:rsidR="00DB5D46">
                              <w:rPr>
                                <w:rFonts w:ascii="Centaur" w:hAnsi="Centaur"/>
                                <w:sz w:val="20"/>
                              </w:rPr>
                              <w:t xml:space="preserve"> This statement shows how powerful and significant Rupert Murdoch is</w:t>
                            </w:r>
                          </w:p>
                        </w:txbxContent>
                      </v:textbox>
                    </v:shape>
                  </w:pict>
                </mc:Fallback>
              </mc:AlternateContent>
            </w:r>
          </w:p>
        </w:tc>
        <w:tc>
          <w:tcPr>
            <w:tcW w:w="5280" w:type="dxa"/>
            <w:tcMar>
              <w:top w:w="2146" w:type="dxa"/>
              <w:left w:w="115" w:type="dxa"/>
              <w:right w:w="115" w:type="dxa"/>
            </w:tcMar>
          </w:tcPr>
          <w:p w14:paraId="6EF616E0" w14:textId="3AD82738" w:rsidR="00FB3767" w:rsidRPr="00231526" w:rsidRDefault="00231526" w:rsidP="00231526">
            <w:pPr>
              <w:pStyle w:val="Heading4"/>
              <w:rPr>
                <w:b w:val="0"/>
              </w:rPr>
            </w:pPr>
            <w:r>
              <w:rPr>
                <w:lang w:val="en-AU" w:eastAsia="en-AU"/>
              </w:rPr>
              <mc:AlternateContent>
                <mc:Choice Requires="wps">
                  <w:drawing>
                    <wp:anchor distT="0" distB="0" distL="114300" distR="114300" simplePos="0" relativeHeight="251657215" behindDoc="0" locked="0" layoutInCell="1" allowOverlap="1" wp14:anchorId="02859279" wp14:editId="53F038E8">
                      <wp:simplePos x="0" y="0"/>
                      <wp:positionH relativeFrom="column">
                        <wp:posOffset>-195356</wp:posOffset>
                      </wp:positionH>
                      <wp:positionV relativeFrom="paragraph">
                        <wp:posOffset>-1644650</wp:posOffset>
                      </wp:positionV>
                      <wp:extent cx="3313568" cy="5934635"/>
                      <wp:effectExtent l="0" t="0" r="1270" b="9525"/>
                      <wp:wrapNone/>
                      <wp:docPr id="6" name="Rectangle 6"/>
                      <wp:cNvGraphicFramePr/>
                      <a:graphic xmlns:a="http://schemas.openxmlformats.org/drawingml/2006/main">
                        <a:graphicData uri="http://schemas.microsoft.com/office/word/2010/wordprocessingShape">
                          <wps:wsp>
                            <wps:cNvSpPr/>
                            <wps:spPr>
                              <a:xfrm>
                                <a:off x="0" y="0"/>
                                <a:ext cx="3313568" cy="593463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A1BB89" w14:textId="3CB805B3" w:rsidR="002A3D64" w:rsidRPr="00ED3BFF" w:rsidRDefault="002A3D64" w:rsidP="002A3D64">
                                  <w:pPr>
                                    <w:jc w:val="center"/>
                                    <w:rPr>
                                      <w:rFonts w:ascii="Centaur" w:hAnsi="Centaur" w:cs="Courier New"/>
                                      <w:b/>
                                      <w:bCs/>
                                      <w:color w:val="000000" w:themeColor="text1"/>
                                      <w:sz w:val="24"/>
                                      <w:szCs w:val="32"/>
                                    </w:rPr>
                                  </w:pPr>
                                  <w:r w:rsidRPr="00ED3BFF">
                                    <w:rPr>
                                      <w:rFonts w:ascii="Centaur" w:hAnsi="Centaur" w:cs="Courier New"/>
                                      <w:b/>
                                      <w:bCs/>
                                      <w:color w:val="000000" w:themeColor="text1"/>
                                      <w:sz w:val="24"/>
                                      <w:szCs w:val="32"/>
                                    </w:rPr>
                                    <w:t>WHO IS RUPERT MURDOCH?</w:t>
                                  </w:r>
                                </w:p>
                                <w:p w14:paraId="25B2CCA9" w14:textId="1E4E7BB5" w:rsidR="002A3D64" w:rsidRPr="00ED3BFF" w:rsidRDefault="002A3D64" w:rsidP="003A561F">
                                  <w:pPr>
                                    <w:jc w:val="center"/>
                                    <w:rPr>
                                      <w:rFonts w:ascii="Centaur" w:hAnsi="Centaur" w:cs="Courier New"/>
                                      <w:color w:val="000000" w:themeColor="text1"/>
                                      <w:sz w:val="24"/>
                                      <w:szCs w:val="32"/>
                                    </w:rPr>
                                  </w:pPr>
                                  <w:r w:rsidRPr="00ED3BFF">
                                    <w:rPr>
                                      <w:rFonts w:ascii="Centaur" w:hAnsi="Centaur" w:cs="Courier New"/>
                                      <w:color w:val="000000" w:themeColor="text1"/>
                                      <w:sz w:val="24"/>
                                      <w:szCs w:val="32"/>
                                    </w:rPr>
                                    <w:t>Rupert Murdoch, in full, Keith Rupert Murdoch is an Australian born American who was the son of a famous war correspondent and newspaper publisher. After his father's death, Murdoch inherited his father's business, the Sunday Mail and the News. he continued to purchase other media outlets throughout the years. Murdoch even started purchasing American newspapers during the 1970s. in 1985, he branched out to entertainment, purchasing 20th Century Fox Film Inc. now known as 21st Century Fox, and also purchased News Corp.</w:t>
                                  </w:r>
                                </w:p>
                                <w:p w14:paraId="145E0E68" w14:textId="775B54FD" w:rsidR="002A3D64" w:rsidRPr="00ED3BFF" w:rsidRDefault="002A3D64" w:rsidP="002A3D64">
                                  <w:pPr>
                                    <w:jc w:val="center"/>
                                    <w:rPr>
                                      <w:rFonts w:ascii="Centaur" w:hAnsi="Centaur" w:cs="Courier New"/>
                                      <w:b/>
                                      <w:bCs/>
                                      <w:color w:val="000000" w:themeColor="text1"/>
                                      <w:sz w:val="24"/>
                                      <w:szCs w:val="32"/>
                                    </w:rPr>
                                  </w:pPr>
                                  <w:r w:rsidRPr="00ED3BFF">
                                    <w:rPr>
                                      <w:rFonts w:ascii="Centaur" w:hAnsi="Centaur" w:cs="Courier New"/>
                                      <w:b/>
                                      <w:bCs/>
                                      <w:color w:val="000000" w:themeColor="text1"/>
                                      <w:sz w:val="24"/>
                                      <w:szCs w:val="32"/>
                                    </w:rPr>
                                    <w:t>CHILDHOOD:</w:t>
                                  </w:r>
                                </w:p>
                                <w:p w14:paraId="5675BAD2" w14:textId="7D9D8043" w:rsidR="002A3D64" w:rsidRPr="00ED3BFF" w:rsidRDefault="002A3D64" w:rsidP="002A3D64">
                                  <w:pPr>
                                    <w:jc w:val="center"/>
                                    <w:rPr>
                                      <w:rFonts w:ascii="Centaur" w:hAnsi="Centaur" w:cs="Courier New"/>
                                      <w:color w:val="000000" w:themeColor="text1"/>
                                      <w:sz w:val="24"/>
                                      <w:szCs w:val="32"/>
                                    </w:rPr>
                                  </w:pPr>
                                  <w:r w:rsidRPr="00ED3BFF">
                                    <w:rPr>
                                      <w:rFonts w:ascii="Centaur" w:hAnsi="Centaur" w:cs="Courier New"/>
                                      <w:color w:val="000000" w:themeColor="text1"/>
                                      <w:sz w:val="24"/>
                                      <w:szCs w:val="32"/>
                                    </w:rPr>
                                    <w:t xml:space="preserve">Rupert Murdoch was the second son of Keith Murdoch and Elisabeth Murdoch. </w:t>
                                  </w:r>
                                  <w:r w:rsidR="003A561F" w:rsidRPr="00ED3BFF">
                                    <w:rPr>
                                      <w:rFonts w:ascii="Centaur" w:hAnsi="Centaur" w:cs="Courier New"/>
                                      <w:color w:val="000000" w:themeColor="text1"/>
                                      <w:sz w:val="24"/>
                                      <w:szCs w:val="32"/>
                                    </w:rPr>
                                    <w:t>He was born on 11</w:t>
                                  </w:r>
                                  <w:r w:rsidR="003A561F" w:rsidRPr="00ED3BFF">
                                    <w:rPr>
                                      <w:rFonts w:ascii="Centaur" w:hAnsi="Centaur" w:cs="Courier New"/>
                                      <w:color w:val="000000" w:themeColor="text1"/>
                                      <w:sz w:val="24"/>
                                      <w:szCs w:val="32"/>
                                      <w:vertAlign w:val="superscript"/>
                                    </w:rPr>
                                    <w:t>th</w:t>
                                  </w:r>
                                  <w:r w:rsidR="003A561F" w:rsidRPr="00ED3BFF">
                                    <w:rPr>
                                      <w:rFonts w:ascii="Centaur" w:hAnsi="Centaur" w:cs="Courier New"/>
                                      <w:color w:val="000000" w:themeColor="text1"/>
                                      <w:sz w:val="24"/>
                                      <w:szCs w:val="32"/>
                                    </w:rPr>
                                    <w:t xml:space="preserve"> March 1931, Melbourne, Australia. </w:t>
                                  </w:r>
                                  <w:r w:rsidRPr="00ED3BFF">
                                    <w:rPr>
                                      <w:rFonts w:ascii="Centaur" w:hAnsi="Centaur" w:cs="Courier New"/>
                                      <w:color w:val="000000" w:themeColor="text1"/>
                                      <w:sz w:val="24"/>
                                      <w:szCs w:val="32"/>
                                    </w:rPr>
                                    <w:t>His father was a journalist and a famous World War One reporter, later becoming chief executive of the leading</w:t>
                                  </w:r>
                                  <w:r w:rsidR="00D27F07" w:rsidRPr="00ED3BFF">
                                    <w:rPr>
                                      <w:rFonts w:ascii="Centaur" w:hAnsi="Centaur" w:cs="Courier New"/>
                                      <w:color w:val="000000" w:themeColor="text1"/>
                                      <w:sz w:val="24"/>
                                      <w:szCs w:val="32"/>
                                    </w:rPr>
                                    <w:t xml:space="preserve"> Melbourne Herald newspaper group. Since birth, Murdoch has gone by his middle name, Rupert, which was his grandfather’s name. his father had major influences on him during his childhood and his later career as a publisher. He graduated a prestigious Australian boarding school, Geelong Grammar, then later attending </w:t>
                                  </w:r>
                                  <w:r w:rsidR="0044402D" w:rsidRPr="00ED3BFF">
                                    <w:rPr>
                                      <w:rFonts w:ascii="Centaur" w:hAnsi="Centaur" w:cs="Courier New"/>
                                      <w:color w:val="000000" w:themeColor="text1"/>
                                      <w:sz w:val="24"/>
                                      <w:szCs w:val="32"/>
                                    </w:rPr>
                                    <w:t>Worcester College at Oxford University in England. There, he studied economics, politics, and philosophy. After the passing of his father in 1952, Murdoch came back to Australia in 1953, inheriting his father’s business, only at the young age of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9279" id="Rectangle 6" o:spid="_x0000_s1028" style="position:absolute;margin-left:-15.4pt;margin-top:-129.5pt;width:260.9pt;height:467.3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" fillcolor="#d8d8d8 [2732]" stroked="f" strokeweight="1pt">
                      <v:textbox>
                        <w:txbxContent>
                          <w:p w14:paraId="54A1BB89" w14:textId="3CB805B3" w:rsidR="002A3D64" w:rsidRPr="00ED3BFF" w:rsidRDefault="002A3D64" w:rsidP="002A3D64">
                            <w:pPr>
                              <w:jc w:val="center"/>
                              <w:rPr>
                                <w:rFonts w:ascii="Centaur" w:hAnsi="Centaur" w:cs="Courier New"/>
                                <w:b/>
                                <w:bCs/>
                                <w:color w:val="000000" w:themeColor="text1"/>
                                <w:sz w:val="24"/>
                                <w:szCs w:val="32"/>
                              </w:rPr>
                            </w:pPr>
                            <w:r w:rsidRPr="00ED3BFF">
                              <w:rPr>
                                <w:rFonts w:ascii="Centaur" w:hAnsi="Centaur" w:cs="Courier New"/>
                                <w:b/>
                                <w:bCs/>
                                <w:color w:val="000000" w:themeColor="text1"/>
                                <w:sz w:val="24"/>
                                <w:szCs w:val="32"/>
                              </w:rPr>
                              <w:t>WHO IS RUPERT MURDOCH?</w:t>
                            </w:r>
                          </w:p>
                          <w:p w14:paraId="25B2CCA9" w14:textId="1E4E7BB5" w:rsidR="002A3D64" w:rsidRPr="00ED3BFF" w:rsidRDefault="002A3D64" w:rsidP="003A561F">
                            <w:pPr>
                              <w:jc w:val="center"/>
                              <w:rPr>
                                <w:rFonts w:ascii="Centaur" w:hAnsi="Centaur" w:cs="Courier New"/>
                                <w:color w:val="000000" w:themeColor="text1"/>
                                <w:sz w:val="24"/>
                                <w:szCs w:val="32"/>
                              </w:rPr>
                            </w:pPr>
                            <w:r w:rsidRPr="00ED3BFF">
                              <w:rPr>
                                <w:rFonts w:ascii="Centaur" w:hAnsi="Centaur" w:cs="Courier New"/>
                                <w:color w:val="000000" w:themeColor="text1"/>
                                <w:sz w:val="24"/>
                                <w:szCs w:val="32"/>
                              </w:rPr>
                              <w:t>Rupert Murdoch, in full, Keith Rupert Murdoch is an Australian born American who was the son of a famous war correspondent and newspaper publisher. After his father's death, Murdoch inherited his father's business, the Sunday Mail and the News. he continued to purchase other media outlets throughout the years. Murdoch even started purchasing American newspapers during the 1970s. in 1985, he branched out to entertainment, purchasing 20th Century Fox Film Inc. now known as 21st Century Fox, and also purchased News Corp.</w:t>
                            </w:r>
                          </w:p>
                          <w:p w14:paraId="145E0E68" w14:textId="775B54FD" w:rsidR="002A3D64" w:rsidRPr="00ED3BFF" w:rsidRDefault="002A3D64" w:rsidP="002A3D64">
                            <w:pPr>
                              <w:jc w:val="center"/>
                              <w:rPr>
                                <w:rFonts w:ascii="Centaur" w:hAnsi="Centaur" w:cs="Courier New"/>
                                <w:b/>
                                <w:bCs/>
                                <w:color w:val="000000" w:themeColor="text1"/>
                                <w:sz w:val="24"/>
                                <w:szCs w:val="32"/>
                              </w:rPr>
                            </w:pPr>
                            <w:r w:rsidRPr="00ED3BFF">
                              <w:rPr>
                                <w:rFonts w:ascii="Centaur" w:hAnsi="Centaur" w:cs="Courier New"/>
                                <w:b/>
                                <w:bCs/>
                                <w:color w:val="000000" w:themeColor="text1"/>
                                <w:sz w:val="24"/>
                                <w:szCs w:val="32"/>
                              </w:rPr>
                              <w:t>CHILDHOOD:</w:t>
                            </w:r>
                          </w:p>
                          <w:p w14:paraId="5675BAD2" w14:textId="7D9D8043" w:rsidR="002A3D64" w:rsidRPr="00ED3BFF" w:rsidRDefault="002A3D64" w:rsidP="002A3D64">
                            <w:pPr>
                              <w:jc w:val="center"/>
                              <w:rPr>
                                <w:rFonts w:ascii="Centaur" w:hAnsi="Centaur" w:cs="Courier New"/>
                                <w:color w:val="000000" w:themeColor="text1"/>
                                <w:sz w:val="24"/>
                                <w:szCs w:val="32"/>
                              </w:rPr>
                            </w:pPr>
                            <w:r w:rsidRPr="00ED3BFF">
                              <w:rPr>
                                <w:rFonts w:ascii="Centaur" w:hAnsi="Centaur" w:cs="Courier New"/>
                                <w:color w:val="000000" w:themeColor="text1"/>
                                <w:sz w:val="24"/>
                                <w:szCs w:val="32"/>
                              </w:rPr>
                              <w:t xml:space="preserve">Rupert Murdoch was the second son of Keith Murdoch and Elisabeth Murdoch. </w:t>
                            </w:r>
                            <w:r w:rsidR="003A561F" w:rsidRPr="00ED3BFF">
                              <w:rPr>
                                <w:rFonts w:ascii="Centaur" w:hAnsi="Centaur" w:cs="Courier New"/>
                                <w:color w:val="000000" w:themeColor="text1"/>
                                <w:sz w:val="24"/>
                                <w:szCs w:val="32"/>
                              </w:rPr>
                              <w:t>He was born on 11</w:t>
                            </w:r>
                            <w:r w:rsidR="003A561F" w:rsidRPr="00ED3BFF">
                              <w:rPr>
                                <w:rFonts w:ascii="Centaur" w:hAnsi="Centaur" w:cs="Courier New"/>
                                <w:color w:val="000000" w:themeColor="text1"/>
                                <w:sz w:val="24"/>
                                <w:szCs w:val="32"/>
                                <w:vertAlign w:val="superscript"/>
                              </w:rPr>
                              <w:t>th</w:t>
                            </w:r>
                            <w:r w:rsidR="003A561F" w:rsidRPr="00ED3BFF">
                              <w:rPr>
                                <w:rFonts w:ascii="Centaur" w:hAnsi="Centaur" w:cs="Courier New"/>
                                <w:color w:val="000000" w:themeColor="text1"/>
                                <w:sz w:val="24"/>
                                <w:szCs w:val="32"/>
                              </w:rPr>
                              <w:t xml:space="preserve"> March 1931, Melbourne, Australia. </w:t>
                            </w:r>
                            <w:r w:rsidRPr="00ED3BFF">
                              <w:rPr>
                                <w:rFonts w:ascii="Centaur" w:hAnsi="Centaur" w:cs="Courier New"/>
                                <w:color w:val="000000" w:themeColor="text1"/>
                                <w:sz w:val="24"/>
                                <w:szCs w:val="32"/>
                              </w:rPr>
                              <w:t>His father was a journalist and a famous World War One reporter, later becoming chief executive of the leading</w:t>
                            </w:r>
                            <w:r w:rsidR="00D27F07" w:rsidRPr="00ED3BFF">
                              <w:rPr>
                                <w:rFonts w:ascii="Centaur" w:hAnsi="Centaur" w:cs="Courier New"/>
                                <w:color w:val="000000" w:themeColor="text1"/>
                                <w:sz w:val="24"/>
                                <w:szCs w:val="32"/>
                              </w:rPr>
                              <w:t xml:space="preserve"> Melbourne Herald newspaper group. Since birth, Murdoch has gone by his middle name, Rupert, which was his grandfather’s name. his father had major influences on him during his childhood and his later career as a publisher. He graduated a prestigious Australian boarding school, Geelong Grammar, then later attending </w:t>
                            </w:r>
                            <w:r w:rsidR="0044402D" w:rsidRPr="00ED3BFF">
                              <w:rPr>
                                <w:rFonts w:ascii="Centaur" w:hAnsi="Centaur" w:cs="Courier New"/>
                                <w:color w:val="000000" w:themeColor="text1"/>
                                <w:sz w:val="24"/>
                                <w:szCs w:val="32"/>
                              </w:rPr>
                              <w:t>Worcester College at Oxford University in England. There, he studied economics, politics, and philosophy. After the passing of his father in 1952, Murdoch came back to Australia in 1953, inheriting his father’s business, only at the young age of 22.</w:t>
                            </w:r>
                          </w:p>
                        </w:txbxContent>
                      </v:textbox>
                    </v:rect>
                  </w:pict>
                </mc:Fallback>
              </mc:AlternateContent>
            </w:r>
            <w:r w:rsidR="00D27F07">
              <w:rPr>
                <w:b w:val="0"/>
                <w:lang w:val="en-AU" w:eastAsia="en-AU"/>
              </w:rPr>
              <w:drawing>
                <wp:inline distT="0" distB="0" distL="0" distR="0" wp14:anchorId="358D86C9" wp14:editId="4E498CF6">
                  <wp:extent cx="2707005"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005" cy="3291840"/>
                          </a:xfrm>
                          <a:prstGeom prst="rect">
                            <a:avLst/>
                          </a:prstGeom>
                          <a:noFill/>
                        </pic:spPr>
                      </pic:pic>
                    </a:graphicData>
                  </a:graphic>
                </wp:inline>
              </w:drawing>
            </w:r>
          </w:p>
        </w:tc>
        <w:tc>
          <w:tcPr>
            <w:tcW w:w="5280" w:type="dxa"/>
            <w:tcMar>
              <w:top w:w="2146" w:type="dxa"/>
              <w:left w:w="115" w:type="dxa"/>
              <w:right w:w="115" w:type="dxa"/>
            </w:tcMar>
          </w:tcPr>
          <w:p w14:paraId="71D87E31" w14:textId="046995F8" w:rsidR="00FB3767" w:rsidRDefault="00712E18" w:rsidP="00491776">
            <w:pPr>
              <w:pStyle w:val="Heading1"/>
              <w:ind w:left="144" w:right="144"/>
              <w:rPr>
                <w:noProof/>
              </w:rPr>
            </w:pPr>
            <w:r>
              <w:rPr>
                <w:noProof/>
                <w:lang w:val="en-AU" w:eastAsia="en-AU"/>
              </w:rPr>
              <mc:AlternateContent>
                <mc:Choice Requires="wps">
                  <w:drawing>
                    <wp:anchor distT="0" distB="0" distL="114300" distR="114300" simplePos="0" relativeHeight="251658240" behindDoc="0" locked="0" layoutInCell="1" allowOverlap="1" wp14:anchorId="241A558A" wp14:editId="3B15D7A2">
                      <wp:simplePos x="0" y="0"/>
                      <wp:positionH relativeFrom="column">
                        <wp:posOffset>160655</wp:posOffset>
                      </wp:positionH>
                      <wp:positionV relativeFrom="paragraph">
                        <wp:posOffset>3717925</wp:posOffset>
                      </wp:positionV>
                      <wp:extent cx="2561590" cy="1520190"/>
                      <wp:effectExtent l="0" t="0" r="0" b="3810"/>
                      <wp:wrapSquare wrapText="bothSides"/>
                      <wp:docPr id="23" name="Text Box 23" descr="Text box to enter product/service information"/>
                      <wp:cNvGraphicFramePr/>
                      <a:graphic xmlns:a="http://schemas.openxmlformats.org/drawingml/2006/main">
                        <a:graphicData uri="http://schemas.microsoft.com/office/word/2010/wordprocessingShape">
                          <wps:wsp>
                            <wps:cNvSpPr txBox="1"/>
                            <wps:spPr>
                              <a:xfrm>
                                <a:off x="0" y="0"/>
                                <a:ext cx="2561590" cy="1520190"/>
                              </a:xfrm>
                              <a:prstGeom prst="rect">
                                <a:avLst/>
                              </a:prstGeom>
                              <a:solidFill>
                                <a:schemeClr val="lt1"/>
                              </a:solidFill>
                              <a:ln w="6350">
                                <a:noFill/>
                              </a:ln>
                            </wps:spPr>
                            <wps:txbx>
                              <w:txbxContent>
                                <w:p w14:paraId="3A2F53D0" w14:textId="44AF1852" w:rsidR="00231526" w:rsidRPr="00712E18" w:rsidRDefault="00A72772" w:rsidP="00231526">
                                  <w:pPr>
                                    <w:pStyle w:val="Heading1"/>
                                    <w:jc w:val="center"/>
                                    <w:rPr>
                                      <w:rStyle w:val="ssgja"/>
                                      <w:rFonts w:ascii="Centaur" w:hAnsi="Centaur" w:cs="Arabic Typesetting"/>
                                      <w:color w:val="auto"/>
                                      <w:sz w:val="48"/>
                                      <w:szCs w:val="52"/>
                                    </w:rPr>
                                  </w:pPr>
                                  <w:r w:rsidRPr="00712E18">
                                    <w:rPr>
                                      <w:rStyle w:val="ssgja"/>
                                      <w:rFonts w:ascii="Centaur" w:hAnsi="Centaur" w:cs="Arabic Typesetting"/>
                                      <w:color w:val="auto"/>
                                      <w:sz w:val="48"/>
                                      <w:szCs w:val="52"/>
                                    </w:rPr>
                                    <w:t>RUPERT MURDOCH</w:t>
                                  </w:r>
                                </w:p>
                                <w:p w14:paraId="1E9CE782" w14:textId="36222FB2" w:rsidR="005C7C0D" w:rsidRDefault="00A72772" w:rsidP="00A72772">
                                  <w:pPr>
                                    <w:pStyle w:val="Heading1"/>
                                    <w:jc w:val="center"/>
                                    <w:rPr>
                                      <w:rFonts w:ascii="Cavolini" w:hAnsi="Cavolini" w:cs="Cavolini"/>
                                      <w:b w:val="0"/>
                                      <w:bCs/>
                                      <w:i/>
                                      <w:iCs/>
                                      <w:color w:val="auto"/>
                                      <w:sz w:val="18"/>
                                      <w:szCs w:val="18"/>
                                    </w:rPr>
                                  </w:pPr>
                                  <w:r w:rsidRPr="00231526">
                                    <w:rPr>
                                      <w:rFonts w:ascii="Cavolini" w:hAnsi="Cavolini" w:cs="Cavolini"/>
                                      <w:b w:val="0"/>
                                      <w:bCs/>
                                      <w:i/>
                                      <w:iCs/>
                                      <w:color w:val="auto"/>
                                      <w:sz w:val="18"/>
                                      <w:szCs w:val="18"/>
                                    </w:rPr>
                                    <w:t>"</w:t>
                                  </w:r>
                                  <w:r w:rsidR="00F82E3F">
                                    <w:rPr>
                                      <w:rFonts w:ascii="Cavolini" w:hAnsi="Cavolini" w:cs="Cavolini"/>
                                      <w:b w:val="0"/>
                                      <w:bCs/>
                                      <w:i/>
                                      <w:iCs/>
                                      <w:color w:val="auto"/>
                                      <w:sz w:val="18"/>
                                      <w:szCs w:val="18"/>
                                    </w:rPr>
                                    <w:t>I was brought up in a home publishing home, a newspaper man’s home, and was excited by that I suppose. I saw that life at close range and, after the age of ten or twelve, never really considered any other.”</w:t>
                                  </w:r>
                                  <w:r w:rsidR="005C7C0D">
                                    <w:rPr>
                                      <w:rFonts w:ascii="Cavolini" w:hAnsi="Cavolini" w:cs="Cavolini"/>
                                      <w:b w:val="0"/>
                                      <w:bCs/>
                                      <w:i/>
                                      <w:iCs/>
                                      <w:color w:val="auto"/>
                                      <w:sz w:val="18"/>
                                      <w:szCs w:val="18"/>
                                    </w:rPr>
                                    <w:t xml:space="preserve"> -Rupert Murdoch</w:t>
                                  </w:r>
                                </w:p>
                                <w:p w14:paraId="15FF14FC" w14:textId="0F037E92" w:rsidR="00A72772" w:rsidRPr="00231526" w:rsidRDefault="00A72772" w:rsidP="00A72772">
                                  <w:pPr>
                                    <w:pStyle w:val="Heading1"/>
                                    <w:jc w:val="center"/>
                                    <w:rPr>
                                      <w:rFonts w:ascii="Cavolini" w:hAnsi="Cavolini" w:cs="Cavolini"/>
                                      <w:b w:val="0"/>
                                      <w:bCs/>
                                      <w:i/>
                                      <w:iCs/>
                                      <w:color w:val="auto"/>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A558A" id="_x0000_t202" coordsize="21600,21600" o:spt="202" path="m,l,21600r21600,l21600,xe">
                      <v:stroke joinstyle="miter"/>
                      <v:path gradientshapeok="t" o:connecttype="rect"/>
                    </v:shapetype>
                    <v:shape id="Text Box 23" o:spid="_x0000_s1029" type="#_x0000_t202" alt="Text box to enter product/service information" style="position:absolute;left:0;text-align:left;margin-left:12.65pt;margin-top:292.75pt;width:201.7pt;height:11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" fillcolor="white [3201]" stroked="f" strokeweight=".5pt">
                      <v:textbox>
                        <w:txbxContent>
                          <w:p w14:paraId="3A2F53D0" w14:textId="44AF1852" w:rsidR="00231526" w:rsidRPr="00712E18" w:rsidRDefault="00A72772" w:rsidP="00231526">
                            <w:pPr>
                              <w:pStyle w:val="Heading1"/>
                              <w:jc w:val="center"/>
                              <w:rPr>
                                <w:rStyle w:val="ssgja"/>
                                <w:rFonts w:ascii="Centaur" w:hAnsi="Centaur" w:cs="Arabic Typesetting"/>
                                <w:color w:val="auto"/>
                                <w:sz w:val="48"/>
                                <w:szCs w:val="52"/>
                              </w:rPr>
                            </w:pPr>
                            <w:r w:rsidRPr="00712E18">
                              <w:rPr>
                                <w:rStyle w:val="ssgja"/>
                                <w:rFonts w:ascii="Centaur" w:hAnsi="Centaur" w:cs="Arabic Typesetting"/>
                                <w:color w:val="auto"/>
                                <w:sz w:val="48"/>
                                <w:szCs w:val="52"/>
                              </w:rPr>
                              <w:t>RUPERT MURDOCH</w:t>
                            </w:r>
                          </w:p>
                          <w:p w14:paraId="1E9CE782" w14:textId="36222FB2" w:rsidR="005C7C0D" w:rsidRDefault="00A72772" w:rsidP="00A72772">
                            <w:pPr>
                              <w:pStyle w:val="Heading1"/>
                              <w:jc w:val="center"/>
                              <w:rPr>
                                <w:rFonts w:ascii="Cavolini" w:hAnsi="Cavolini" w:cs="Cavolini"/>
                                <w:b w:val="0"/>
                                <w:bCs/>
                                <w:i/>
                                <w:iCs/>
                                <w:color w:val="auto"/>
                                <w:sz w:val="18"/>
                                <w:szCs w:val="18"/>
                              </w:rPr>
                            </w:pPr>
                            <w:r w:rsidRPr="00231526">
                              <w:rPr>
                                <w:rFonts w:ascii="Cavolini" w:hAnsi="Cavolini" w:cs="Cavolini"/>
                                <w:b w:val="0"/>
                                <w:bCs/>
                                <w:i/>
                                <w:iCs/>
                                <w:color w:val="auto"/>
                                <w:sz w:val="18"/>
                                <w:szCs w:val="18"/>
                              </w:rPr>
                              <w:t>"</w:t>
                            </w:r>
                            <w:r w:rsidR="00F82E3F">
                              <w:rPr>
                                <w:rFonts w:ascii="Cavolini" w:hAnsi="Cavolini" w:cs="Cavolini"/>
                                <w:b w:val="0"/>
                                <w:bCs/>
                                <w:i/>
                                <w:iCs/>
                                <w:color w:val="auto"/>
                                <w:sz w:val="18"/>
                                <w:szCs w:val="18"/>
                              </w:rPr>
                              <w:t>I was brought up in a home publishing home, a newspaper man’s home, and was excited by that I suppose. I saw that life at close range and, after the age of ten or twelve, never really considered any other.”</w:t>
                            </w:r>
                            <w:r w:rsidR="005C7C0D">
                              <w:rPr>
                                <w:rFonts w:ascii="Cavolini" w:hAnsi="Cavolini" w:cs="Cavolini"/>
                                <w:b w:val="0"/>
                                <w:bCs/>
                                <w:i/>
                                <w:iCs/>
                                <w:color w:val="auto"/>
                                <w:sz w:val="18"/>
                                <w:szCs w:val="18"/>
                              </w:rPr>
                              <w:t xml:space="preserve"> -Rupert Murdoch</w:t>
                            </w:r>
                          </w:p>
                          <w:p w14:paraId="15FF14FC" w14:textId="0F037E92" w:rsidR="00A72772" w:rsidRPr="00231526" w:rsidRDefault="00A72772" w:rsidP="00A72772">
                            <w:pPr>
                              <w:pStyle w:val="Heading1"/>
                              <w:jc w:val="center"/>
                              <w:rPr>
                                <w:rFonts w:ascii="Cavolini" w:hAnsi="Cavolini" w:cs="Cavolini"/>
                                <w:b w:val="0"/>
                                <w:bCs/>
                                <w:i/>
                                <w:iCs/>
                                <w:color w:val="auto"/>
                                <w:sz w:val="18"/>
                                <w:szCs w:val="18"/>
                              </w:rPr>
                            </w:pPr>
                          </w:p>
                        </w:txbxContent>
                      </v:textbox>
                      <w10:wrap type="square"/>
                    </v:shape>
                  </w:pict>
                </mc:Fallback>
              </mc:AlternateContent>
            </w:r>
            <w:r w:rsidR="005C7C0D">
              <w:rPr>
                <w:noProof/>
                <w:lang w:val="en-AU" w:eastAsia="en-AU"/>
              </w:rPr>
              <mc:AlternateContent>
                <mc:Choice Requires="wps">
                  <w:drawing>
                    <wp:anchor distT="0" distB="0" distL="114300" distR="114300" simplePos="0" relativeHeight="251671552" behindDoc="0" locked="0" layoutInCell="1" allowOverlap="1" wp14:anchorId="4E54DABB" wp14:editId="13830F50">
                      <wp:simplePos x="0" y="0"/>
                      <wp:positionH relativeFrom="column">
                        <wp:posOffset>337619</wp:posOffset>
                      </wp:positionH>
                      <wp:positionV relativeFrom="paragraph">
                        <wp:posOffset>5247038</wp:posOffset>
                      </wp:positionV>
                      <wp:extent cx="2184935" cy="327259"/>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2184935" cy="327259"/>
                              </a:xfrm>
                              <a:prstGeom prst="rect">
                                <a:avLst/>
                              </a:prstGeom>
                              <a:solidFill>
                                <a:schemeClr val="lt1"/>
                              </a:solidFill>
                              <a:ln w="6350">
                                <a:noFill/>
                              </a:ln>
                            </wps:spPr>
                            <wps:txbx>
                              <w:txbxContent>
                                <w:p w14:paraId="38490A0F" w14:textId="333EED2D" w:rsidR="005C7C0D" w:rsidRPr="005C7C0D" w:rsidRDefault="005C7C0D" w:rsidP="005C7C0D">
                                  <w:pPr>
                                    <w:jc w:val="center"/>
                                    <w:rPr>
                                      <w:rFonts w:ascii="Centaur" w:hAnsi="Centaur"/>
                                      <w:b/>
                                      <w:bCs/>
                                      <w:color w:val="000000" w:themeColor="text1"/>
                                      <w:sz w:val="32"/>
                                      <w:szCs w:val="40"/>
                                    </w:rPr>
                                  </w:pPr>
                                  <w:r w:rsidRPr="005C7C0D">
                                    <w:rPr>
                                      <w:rFonts w:ascii="Centaur" w:hAnsi="Centaur"/>
                                      <w:b/>
                                      <w:bCs/>
                                      <w:color w:val="000000" w:themeColor="text1"/>
                                      <w:sz w:val="32"/>
                                      <w:szCs w:val="40"/>
                                    </w:rPr>
                                    <w:t>By Lourisse Asuncion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4DABB" id="Text Box 2" o:spid="_x0000_s1030" type="#_x0000_t202" style="position:absolute;left:0;text-align:left;margin-left:26.6pt;margin-top:413.15pt;width:172.05pt;height:25.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" fillcolor="white [3201]" stroked="f" strokeweight=".5pt">
                      <v:textbox>
                        <w:txbxContent>
                          <w:p w14:paraId="38490A0F" w14:textId="333EED2D" w:rsidR="005C7C0D" w:rsidRPr="005C7C0D" w:rsidRDefault="005C7C0D" w:rsidP="005C7C0D">
                            <w:pPr>
                              <w:jc w:val="center"/>
                              <w:rPr>
                                <w:rFonts w:ascii="Centaur" w:hAnsi="Centaur"/>
                                <w:b/>
                                <w:bCs/>
                                <w:color w:val="000000" w:themeColor="text1"/>
                                <w:sz w:val="32"/>
                                <w:szCs w:val="40"/>
                              </w:rPr>
                            </w:pPr>
                            <w:r w:rsidRPr="005C7C0D">
                              <w:rPr>
                                <w:rFonts w:ascii="Centaur" w:hAnsi="Centaur"/>
                                <w:b/>
                                <w:bCs/>
                                <w:color w:val="000000" w:themeColor="text1"/>
                                <w:sz w:val="32"/>
                                <w:szCs w:val="40"/>
                              </w:rPr>
                              <w:t>By Lourisse Asuncion</w:t>
                            </w:r>
                          </w:p>
                        </w:txbxContent>
                      </v:textbox>
                    </v:shape>
                  </w:pict>
                </mc:Fallback>
              </mc:AlternateContent>
            </w:r>
            <w:r w:rsidR="00D27F07">
              <w:rPr>
                <w:noProof/>
                <w:lang w:val="en-AU" w:eastAsia="en-AU"/>
              </w:rPr>
              <w:drawing>
                <wp:anchor distT="0" distB="0" distL="114300" distR="114300" simplePos="0" relativeHeight="251656190" behindDoc="0" locked="0" layoutInCell="1" allowOverlap="1" wp14:anchorId="504C3B0E" wp14:editId="539E20D4">
                  <wp:simplePos x="0" y="0"/>
                  <wp:positionH relativeFrom="column">
                    <wp:posOffset>-65405</wp:posOffset>
                  </wp:positionH>
                  <wp:positionV relativeFrom="paragraph">
                    <wp:posOffset>302260</wp:posOffset>
                  </wp:positionV>
                  <wp:extent cx="2707005" cy="32918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005" cy="3291840"/>
                          </a:xfrm>
                          <a:prstGeom prst="rect">
                            <a:avLst/>
                          </a:prstGeom>
                          <a:noFill/>
                        </pic:spPr>
                      </pic:pic>
                    </a:graphicData>
                  </a:graphic>
                </wp:anchor>
              </w:drawing>
            </w:r>
            <w:r w:rsidR="00D27F07">
              <w:rPr>
                <w:noProof/>
                <w:lang w:val="en-AU" w:eastAsia="en-AU"/>
              </w:rPr>
              <mc:AlternateContent>
                <mc:Choice Requires="wps">
                  <w:drawing>
                    <wp:anchor distT="0" distB="0" distL="114300" distR="114300" simplePos="0" relativeHeight="251660288" behindDoc="0" locked="0" layoutInCell="1" allowOverlap="1" wp14:anchorId="77C8C263" wp14:editId="0EBB9F10">
                      <wp:simplePos x="0" y="0"/>
                      <wp:positionH relativeFrom="column">
                        <wp:posOffset>291221</wp:posOffset>
                      </wp:positionH>
                      <wp:positionV relativeFrom="paragraph">
                        <wp:posOffset>-41910</wp:posOffset>
                      </wp:positionV>
                      <wp:extent cx="2675368" cy="3259247"/>
                      <wp:effectExtent l="19050" t="19050" r="10795" b="17780"/>
                      <wp:wrapNone/>
                      <wp:docPr id="5" name="Rectangle 5"/>
                      <wp:cNvGraphicFramePr/>
                      <a:graphic xmlns:a="http://schemas.openxmlformats.org/drawingml/2006/main">
                        <a:graphicData uri="http://schemas.microsoft.com/office/word/2010/wordprocessingShape">
                          <wps:wsp>
                            <wps:cNvSpPr/>
                            <wps:spPr>
                              <a:xfrm>
                                <a:off x="0" y="0"/>
                                <a:ext cx="2675368" cy="3259247"/>
                              </a:xfrm>
                              <a:prstGeom prst="rect">
                                <a:avLst/>
                              </a:prstGeom>
                              <a:noFill/>
                              <a:ln w="285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3D9CA6" id="Rectangle 5" o:spid="_x0000_s1026" style="position:absolute;margin-left:22.95pt;margin-top:-3.3pt;width:210.65pt;height:25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" filled="f" strokecolor="#a4ddf4 [1300]" strokeweight="2.25pt"/>
                  </w:pict>
                </mc:Fallback>
              </mc:AlternateContent>
            </w:r>
            <w:r w:rsidR="00231526">
              <w:rPr>
                <w:noProof/>
                <w:lang w:val="en-AU" w:eastAsia="en-AU"/>
              </w:rPr>
              <w:drawing>
                <wp:anchor distT="0" distB="0" distL="114300" distR="114300" simplePos="0" relativeHeight="251659264" behindDoc="0" locked="0" layoutInCell="1" allowOverlap="1" wp14:anchorId="4EA5D5B0" wp14:editId="4BAA1CD9">
                  <wp:simplePos x="0" y="0"/>
                  <wp:positionH relativeFrom="column">
                    <wp:posOffset>171180</wp:posOffset>
                  </wp:positionH>
                  <wp:positionV relativeFrom="paragraph">
                    <wp:posOffset>220056</wp:posOffset>
                  </wp:positionV>
                  <wp:extent cx="2528570" cy="3099435"/>
                  <wp:effectExtent l="76200" t="76200" r="81280" b="819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8570" cy="3099435"/>
                          </a:xfrm>
                          <a:prstGeom prst="rect">
                            <a:avLst/>
                          </a:prstGeom>
                          <a:ln w="762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tc>
      </w:tr>
      <w:tr w:rsidR="00924BF8" w14:paraId="6422165F" w14:textId="77777777" w:rsidTr="000120A7">
        <w:trPr>
          <w:trHeight w:hRule="exact" w:val="864"/>
        </w:trPr>
        <w:tc>
          <w:tcPr>
            <w:tcW w:w="5280" w:type="dxa"/>
            <w:tcMar>
              <w:top w:w="14" w:type="dxa"/>
              <w:left w:w="576" w:type="dxa"/>
              <w:right w:w="115" w:type="dxa"/>
            </w:tcMar>
            <w:vAlign w:val="center"/>
          </w:tcPr>
          <w:p w14:paraId="2E7C7564" w14:textId="161CD062" w:rsidR="00491776" w:rsidRPr="004865DC" w:rsidRDefault="002E1E05" w:rsidP="004865DC">
            <w:pPr>
              <w:pStyle w:val="Quote"/>
            </w:pPr>
            <w:r>
              <w:rPr>
                <w:noProof/>
                <w:lang w:val="en-AU" w:eastAsia="en-AU"/>
              </w:rPr>
              <mc:AlternateContent>
                <mc:Choice Requires="wps">
                  <w:drawing>
                    <wp:anchor distT="0" distB="0" distL="114300" distR="114300" simplePos="0" relativeHeight="251663360" behindDoc="0" locked="0" layoutInCell="1" allowOverlap="1" wp14:anchorId="49004EC4" wp14:editId="410BB180">
                      <wp:simplePos x="0" y="0"/>
                      <wp:positionH relativeFrom="column">
                        <wp:posOffset>-97155</wp:posOffset>
                      </wp:positionH>
                      <wp:positionV relativeFrom="paragraph">
                        <wp:posOffset>-690880</wp:posOffset>
                      </wp:positionV>
                      <wp:extent cx="2516505" cy="723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16505" cy="723900"/>
                              </a:xfrm>
                              <a:prstGeom prst="rect">
                                <a:avLst/>
                              </a:prstGeom>
                              <a:noFill/>
                              <a:ln w="6350">
                                <a:noFill/>
                              </a:ln>
                            </wps:spPr>
                            <wps:txbx>
                              <w:txbxContent>
                                <w:p w14:paraId="7B88E0D6" w14:textId="05E935F7" w:rsidR="00D14B68" w:rsidRPr="00DB7F55" w:rsidRDefault="00D14B68" w:rsidP="00D14B68">
                                  <w:pPr>
                                    <w:jc w:val="center"/>
                                    <w:rPr>
                                      <w:rFonts w:ascii="Cavolini" w:hAnsi="Cavolini" w:cs="Cavolini"/>
                                      <w:i/>
                                      <w:iCs/>
                                      <w:sz w:val="18"/>
                                      <w:szCs w:val="18"/>
                                    </w:rPr>
                                  </w:pPr>
                                  <w:r w:rsidRPr="00DB7F55">
                                    <w:rPr>
                                      <w:rFonts w:ascii="Cavolini" w:hAnsi="Cavolini" w:cs="Cavolini"/>
                                      <w:i/>
                                      <w:iCs/>
                                      <w:sz w:val="18"/>
                                      <w:szCs w:val="18"/>
                                    </w:rPr>
                                    <w:t>“As with all politically lead governments, foreign investment is the slowest in the media section. Politicians are somewhat paranoid about the media, but we still think it’s worthwhile.”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04EC4" id="Text Box 17" o:spid="_x0000_s1031" type="#_x0000_t202" style="position:absolute;margin-left:-7.65pt;margin-top:-54.4pt;width:198.1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gMg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" filled="f" stroked="f" strokeweight=".5pt">
                      <v:textbox>
                        <w:txbxContent>
                          <w:p w14:paraId="7B88E0D6" w14:textId="05E935F7" w:rsidR="00D14B68" w:rsidRPr="00DB7F55" w:rsidRDefault="00D14B68" w:rsidP="00D14B68">
                            <w:pPr>
                              <w:jc w:val="center"/>
                              <w:rPr>
                                <w:rFonts w:ascii="Cavolini" w:hAnsi="Cavolini" w:cs="Cavolini"/>
                                <w:i/>
                                <w:iCs/>
                                <w:sz w:val="18"/>
                                <w:szCs w:val="18"/>
                              </w:rPr>
                            </w:pPr>
                            <w:r w:rsidRPr="00DB7F55">
                              <w:rPr>
                                <w:rFonts w:ascii="Cavolini" w:hAnsi="Cavolini" w:cs="Cavolini"/>
                                <w:i/>
                                <w:iCs/>
                                <w:sz w:val="18"/>
                                <w:szCs w:val="18"/>
                              </w:rPr>
                              <w:t>“As with all politically lead governments, foreign investment is the slowest in the media section. Politicians are somewhat paranoid about the media, but we still think it’s worthwhile.”</w:t>
                            </w:r>
                          </w:p>
                        </w:txbxContent>
                      </v:textbox>
                    </v:shape>
                  </w:pict>
                </mc:Fallback>
              </mc:AlternateContent>
            </w:r>
          </w:p>
        </w:tc>
        <w:tc>
          <w:tcPr>
            <w:tcW w:w="5280" w:type="dxa"/>
          </w:tcPr>
          <w:p w14:paraId="77B04435" w14:textId="7AA76F66" w:rsidR="00924BF8" w:rsidRDefault="00924BF8" w:rsidP="001368FB">
            <w:pPr>
              <w:ind w:left="144" w:right="144"/>
            </w:pPr>
          </w:p>
        </w:tc>
        <w:tc>
          <w:tcPr>
            <w:tcW w:w="5280" w:type="dxa"/>
            <w:tcMar>
              <w:top w:w="72" w:type="dxa"/>
              <w:left w:w="115" w:type="dxa"/>
              <w:right w:w="115" w:type="dxa"/>
            </w:tcMar>
          </w:tcPr>
          <w:p w14:paraId="40359F03" w14:textId="15315FD0" w:rsidR="00924BF8" w:rsidRPr="005C7C0D" w:rsidRDefault="00924BF8" w:rsidP="005C7C0D">
            <w:pPr>
              <w:pStyle w:val="Subtitle"/>
              <w:jc w:val="center"/>
              <w:rPr>
                <w:rFonts w:ascii="Centaur" w:hAnsi="Centaur"/>
              </w:rPr>
            </w:pPr>
          </w:p>
        </w:tc>
      </w:tr>
      <w:tr w:rsidR="00997614" w14:paraId="13546BBD" w14:textId="77777777" w:rsidTr="000120A7">
        <w:trPr>
          <w:trHeight w:hRule="exact" w:val="11088"/>
        </w:trPr>
        <w:tc>
          <w:tcPr>
            <w:tcW w:w="5280" w:type="dxa"/>
          </w:tcPr>
          <w:p w14:paraId="0AC12404" w14:textId="2BFBEAF9" w:rsidR="00997614" w:rsidRPr="00491776" w:rsidRDefault="00AF2DC2" w:rsidP="00906CA7">
            <w:pPr>
              <w:tabs>
                <w:tab w:val="left" w:pos="1440"/>
              </w:tabs>
              <w:ind w:left="144" w:right="144"/>
            </w:pPr>
            <w:r>
              <w:rPr>
                <w:noProof/>
                <w:lang w:val="en-AU" w:eastAsia="en-AU"/>
              </w:rPr>
              <w:lastRenderedPageBreak/>
              <mc:AlternateContent>
                <mc:Choice Requires="wps">
                  <w:drawing>
                    <wp:anchor distT="0" distB="0" distL="114300" distR="114300" simplePos="0" relativeHeight="251656702" behindDoc="0" locked="0" layoutInCell="1" allowOverlap="1" wp14:anchorId="0B040D35" wp14:editId="2E4AE857">
                      <wp:simplePos x="0" y="0"/>
                      <wp:positionH relativeFrom="column">
                        <wp:posOffset>149121</wp:posOffset>
                      </wp:positionH>
                      <wp:positionV relativeFrom="paragraph">
                        <wp:posOffset>69319</wp:posOffset>
                      </wp:positionV>
                      <wp:extent cx="3022600" cy="2910205"/>
                      <wp:effectExtent l="19050" t="19050" r="25400" b="23495"/>
                      <wp:wrapNone/>
                      <wp:docPr id="26" name="Text Box 26"/>
                      <wp:cNvGraphicFramePr/>
                      <a:graphic xmlns:a="http://schemas.openxmlformats.org/drawingml/2006/main">
                        <a:graphicData uri="http://schemas.microsoft.com/office/word/2010/wordprocessingShape">
                          <wps:wsp>
                            <wps:cNvSpPr txBox="1"/>
                            <wps:spPr>
                              <a:xfrm>
                                <a:off x="0" y="0"/>
                                <a:ext cx="3022600" cy="2910205"/>
                              </a:xfrm>
                              <a:prstGeom prst="rect">
                                <a:avLst/>
                              </a:prstGeom>
                              <a:solidFill>
                                <a:schemeClr val="bg1"/>
                              </a:solidFill>
                              <a:ln w="28575">
                                <a:solidFill>
                                  <a:schemeClr val="accent5">
                                    <a:lumMod val="60000"/>
                                    <a:lumOff val="40000"/>
                                  </a:schemeClr>
                                </a:solidFill>
                              </a:ln>
                            </wps:spPr>
                            <wps:txbx>
                              <w:txbxContent>
                                <w:p w14:paraId="23B22E2E" w14:textId="77777777" w:rsidR="00254ABC" w:rsidRDefault="00254ABC" w:rsidP="00254ABC">
                                  <w:pPr>
                                    <w:jc w:val="center"/>
                                    <w:rPr>
                                      <w:rFonts w:ascii="Centaur" w:hAnsi="Centaur"/>
                                      <w:b/>
                                      <w:bCs/>
                                      <w:sz w:val="24"/>
                                      <w:szCs w:val="32"/>
                                    </w:rPr>
                                  </w:pPr>
                                  <w:r w:rsidRPr="00C0075E">
                                    <w:rPr>
                                      <w:rFonts w:ascii="Centaur" w:hAnsi="Centaur"/>
                                      <w:b/>
                                      <w:bCs/>
                                      <w:sz w:val="24"/>
                                      <w:szCs w:val="32"/>
                                    </w:rPr>
                                    <w:t>CHALLENGES</w:t>
                                  </w:r>
                                  <w:r>
                                    <w:rPr>
                                      <w:rFonts w:ascii="Centaur" w:hAnsi="Centaur"/>
                                      <w:b/>
                                      <w:bCs/>
                                      <w:sz w:val="24"/>
                                      <w:szCs w:val="32"/>
                                    </w:rPr>
                                    <w:t xml:space="preserve">                                     </w:t>
                                  </w:r>
                                </w:p>
                                <w:p w14:paraId="05A272C2" w14:textId="77777777" w:rsidR="00254ABC" w:rsidRDefault="00254ABC" w:rsidP="00254ABC">
                                  <w:pPr>
                                    <w:rPr>
                                      <w:rFonts w:ascii="Centaur" w:hAnsi="Centaur"/>
                                      <w:sz w:val="24"/>
                                      <w:szCs w:val="32"/>
                                    </w:rPr>
                                  </w:pPr>
                                  <w:r>
                                    <w:rPr>
                                      <w:rFonts w:ascii="Centaur" w:hAnsi="Centaur"/>
                                      <w:sz w:val="24"/>
                                      <w:szCs w:val="32"/>
                                    </w:rPr>
                                    <w:t>The sudden death of his father in 1952, as he quickly took over the business his father left for him.</w:t>
                                  </w:r>
                                </w:p>
                                <w:p w14:paraId="44193100" w14:textId="77777777" w:rsidR="00254ABC" w:rsidRDefault="00254ABC" w:rsidP="00254ABC">
                                  <w:pPr>
                                    <w:rPr>
                                      <w:rFonts w:ascii="Centaur" w:hAnsi="Centaur"/>
                                      <w:sz w:val="24"/>
                                      <w:szCs w:val="32"/>
                                    </w:rPr>
                                  </w:pPr>
                                  <w:r>
                                    <w:rPr>
                                      <w:rFonts w:ascii="Centaur" w:hAnsi="Centaur"/>
                                      <w:sz w:val="24"/>
                                      <w:szCs w:val="32"/>
                                    </w:rPr>
                                    <w:t xml:space="preserve">In 2000, at the age of 69, Rupert Murdoch was diagnosed with prostate cancer. </w:t>
                                  </w:r>
                                </w:p>
                                <w:p w14:paraId="1579B381" w14:textId="34DC525C" w:rsidR="00254ABC" w:rsidRDefault="00254ABC" w:rsidP="00254ABC">
                                  <w:pPr>
                                    <w:rPr>
                                      <w:rFonts w:ascii="Centaur" w:hAnsi="Centaur"/>
                                      <w:sz w:val="24"/>
                                      <w:szCs w:val="32"/>
                                    </w:rPr>
                                  </w:pPr>
                                  <w:r>
                                    <w:rPr>
                                      <w:rFonts w:ascii="Centaur" w:hAnsi="Centaur"/>
                                      <w:sz w:val="24"/>
                                      <w:szCs w:val="32"/>
                                    </w:rPr>
                                    <w:t>Phone hacking scandal enveloping the News Group Intl in 2011. It was a controversy that involved the now-defunct News of the World and other British newspapers that were owned by Rupert Murdoch. The employees of the newspaper were accused of engaging in phone hacking, police bribery, and exercising improper influence in the pursuit of stories.</w:t>
                                  </w:r>
                                </w:p>
                                <w:p w14:paraId="46367033" w14:textId="77777777" w:rsidR="00254ABC" w:rsidRDefault="00254A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40D35" id="Text Box 26" o:spid="_x0000_s1032" type="#_x0000_t202" style="position:absolute;left:0;text-align:left;margin-left:11.75pt;margin-top:5.45pt;width:238pt;height:229.15pt;z-index:2516567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" fillcolor="white [3212]" strokecolor="#c5dddc [1944]" strokeweight="2.25pt">
                      <v:textbox>
                        <w:txbxContent>
                          <w:p w14:paraId="23B22E2E" w14:textId="77777777" w:rsidR="00254ABC" w:rsidRDefault="00254ABC" w:rsidP="00254ABC">
                            <w:pPr>
                              <w:jc w:val="center"/>
                              <w:rPr>
                                <w:rFonts w:ascii="Centaur" w:hAnsi="Centaur"/>
                                <w:b/>
                                <w:bCs/>
                                <w:sz w:val="24"/>
                                <w:szCs w:val="32"/>
                              </w:rPr>
                            </w:pPr>
                            <w:r w:rsidRPr="00C0075E">
                              <w:rPr>
                                <w:rFonts w:ascii="Centaur" w:hAnsi="Centaur"/>
                                <w:b/>
                                <w:bCs/>
                                <w:sz w:val="24"/>
                                <w:szCs w:val="32"/>
                              </w:rPr>
                              <w:t>CHALLENGES</w:t>
                            </w:r>
                            <w:r>
                              <w:rPr>
                                <w:rFonts w:ascii="Centaur" w:hAnsi="Centaur"/>
                                <w:b/>
                                <w:bCs/>
                                <w:sz w:val="24"/>
                                <w:szCs w:val="32"/>
                              </w:rPr>
                              <w:t xml:space="preserve">                                     </w:t>
                            </w:r>
                          </w:p>
                          <w:p w14:paraId="05A272C2" w14:textId="77777777" w:rsidR="00254ABC" w:rsidRDefault="00254ABC" w:rsidP="00254ABC">
                            <w:pPr>
                              <w:rPr>
                                <w:rFonts w:ascii="Centaur" w:hAnsi="Centaur"/>
                                <w:sz w:val="24"/>
                                <w:szCs w:val="32"/>
                              </w:rPr>
                            </w:pPr>
                            <w:r>
                              <w:rPr>
                                <w:rFonts w:ascii="Centaur" w:hAnsi="Centaur"/>
                                <w:sz w:val="24"/>
                                <w:szCs w:val="32"/>
                              </w:rPr>
                              <w:t>The sudden death of his father in 1952, as he quickly took over the business his father left for him.</w:t>
                            </w:r>
                          </w:p>
                          <w:p w14:paraId="44193100" w14:textId="77777777" w:rsidR="00254ABC" w:rsidRDefault="00254ABC" w:rsidP="00254ABC">
                            <w:pPr>
                              <w:rPr>
                                <w:rFonts w:ascii="Centaur" w:hAnsi="Centaur"/>
                                <w:sz w:val="24"/>
                                <w:szCs w:val="32"/>
                              </w:rPr>
                            </w:pPr>
                            <w:r>
                              <w:rPr>
                                <w:rFonts w:ascii="Centaur" w:hAnsi="Centaur"/>
                                <w:sz w:val="24"/>
                                <w:szCs w:val="32"/>
                              </w:rPr>
                              <w:t xml:space="preserve">In 2000, at the age of 69, Rupert Murdoch was diagnosed with prostate cancer. </w:t>
                            </w:r>
                          </w:p>
                          <w:p w14:paraId="1579B381" w14:textId="34DC525C" w:rsidR="00254ABC" w:rsidRDefault="00254ABC" w:rsidP="00254ABC">
                            <w:pPr>
                              <w:rPr>
                                <w:rFonts w:ascii="Centaur" w:hAnsi="Centaur"/>
                                <w:sz w:val="24"/>
                                <w:szCs w:val="32"/>
                              </w:rPr>
                            </w:pPr>
                            <w:r>
                              <w:rPr>
                                <w:rFonts w:ascii="Centaur" w:hAnsi="Centaur"/>
                                <w:sz w:val="24"/>
                                <w:szCs w:val="32"/>
                              </w:rPr>
                              <w:t>Phone hacking scandal enveloping the News Group Intl in 2011. It was a controversy that involved the now-defunct News of the World and other British newspapers that were owned by Rupert Murdoch. The employees of the newspaper were accused of engaging in phone hacking, police bribery, and exercising improper influence in the pursuit of stories.</w:t>
                            </w:r>
                          </w:p>
                          <w:p w14:paraId="46367033" w14:textId="77777777" w:rsidR="00254ABC" w:rsidRDefault="00254ABC"/>
                        </w:txbxContent>
                      </v:textbox>
                    </v:shape>
                  </w:pict>
                </mc:Fallback>
              </mc:AlternateContent>
            </w:r>
            <w:r>
              <w:rPr>
                <w:noProof/>
                <w:lang w:val="en-AU" w:eastAsia="en-AU"/>
              </w:rPr>
              <mc:AlternateContent>
                <mc:Choice Requires="wps">
                  <w:drawing>
                    <wp:anchor distT="0" distB="0" distL="114300" distR="114300" simplePos="0" relativeHeight="251666687" behindDoc="1" locked="0" layoutInCell="1" allowOverlap="1" wp14:anchorId="38846253" wp14:editId="3026B70B">
                      <wp:simplePos x="0" y="0"/>
                      <wp:positionH relativeFrom="column">
                        <wp:posOffset>35327</wp:posOffset>
                      </wp:positionH>
                      <wp:positionV relativeFrom="paragraph">
                        <wp:posOffset>209653</wp:posOffset>
                      </wp:positionV>
                      <wp:extent cx="3032060" cy="2883159"/>
                      <wp:effectExtent l="19050" t="19050" r="16510" b="12700"/>
                      <wp:wrapNone/>
                      <wp:docPr id="29" name="Rectangle 29"/>
                      <wp:cNvGraphicFramePr/>
                      <a:graphic xmlns:a="http://schemas.openxmlformats.org/drawingml/2006/main">
                        <a:graphicData uri="http://schemas.microsoft.com/office/word/2010/wordprocessingShape">
                          <wps:wsp>
                            <wps:cNvSpPr/>
                            <wps:spPr>
                              <a:xfrm>
                                <a:off x="0" y="0"/>
                                <a:ext cx="3032060" cy="2883159"/>
                              </a:xfrm>
                              <a:prstGeom prst="rect">
                                <a:avLst/>
                              </a:prstGeom>
                              <a:noFill/>
                              <a:ln w="28575">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EF1D3C" id="Rectangle 29" o:spid="_x0000_s1026" style="position:absolute;margin-left:2.8pt;margin-top:16.5pt;width:238.75pt;height:227pt;z-index:-2516497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" filled="f" strokecolor="#c5dddc [1944]" strokeweight="2.25pt"/>
                  </w:pict>
                </mc:Fallback>
              </mc:AlternateContent>
            </w:r>
            <w:r w:rsidR="00254ABC">
              <w:rPr>
                <w:noProof/>
                <w:lang w:val="en-AU" w:eastAsia="en-AU"/>
              </w:rPr>
              <mc:AlternateContent>
                <mc:Choice Requires="wps">
                  <w:drawing>
                    <wp:anchor distT="0" distB="0" distL="114300" distR="114300" simplePos="0" relativeHeight="251666943" behindDoc="0" locked="0" layoutInCell="1" allowOverlap="1" wp14:anchorId="627308BA" wp14:editId="28F3AA46">
                      <wp:simplePos x="0" y="0"/>
                      <wp:positionH relativeFrom="column">
                        <wp:posOffset>194</wp:posOffset>
                      </wp:positionH>
                      <wp:positionV relativeFrom="paragraph">
                        <wp:posOffset>3307663</wp:posOffset>
                      </wp:positionV>
                      <wp:extent cx="3041015" cy="2285365"/>
                      <wp:effectExtent l="19050" t="19050" r="26035" b="19685"/>
                      <wp:wrapNone/>
                      <wp:docPr id="27" name="Rectangle 27"/>
                      <wp:cNvGraphicFramePr/>
                      <a:graphic xmlns:a="http://schemas.openxmlformats.org/drawingml/2006/main">
                        <a:graphicData uri="http://schemas.microsoft.com/office/word/2010/wordprocessingShape">
                          <wps:wsp>
                            <wps:cNvSpPr/>
                            <wps:spPr>
                              <a:xfrm>
                                <a:off x="0" y="0"/>
                                <a:ext cx="3041015" cy="2285365"/>
                              </a:xfrm>
                              <a:prstGeom prst="rect">
                                <a:avLst/>
                              </a:prstGeom>
                              <a:noFill/>
                              <a:ln w="2857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396443" id="Rectangle 27" o:spid="_x0000_s1026" style="position:absolute;margin-left:0;margin-top:260.45pt;width:239.45pt;height:179.95pt;z-index:2516669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" filled="f" strokecolor="#2c8ed5 [2407]" strokeweight="2.25pt"/>
                  </w:pict>
                </mc:Fallback>
              </mc:AlternateContent>
            </w:r>
            <w:r w:rsidR="00254ABC">
              <w:rPr>
                <w:noProof/>
                <w:lang w:val="en-AU" w:eastAsia="en-AU"/>
              </w:rPr>
              <mc:AlternateContent>
                <mc:Choice Requires="wps">
                  <w:drawing>
                    <wp:anchor distT="0" distB="0" distL="114300" distR="114300" simplePos="0" relativeHeight="251667456" behindDoc="0" locked="0" layoutInCell="1" allowOverlap="1" wp14:anchorId="088F8916" wp14:editId="6BDCF777">
                      <wp:simplePos x="0" y="0"/>
                      <wp:positionH relativeFrom="column">
                        <wp:posOffset>111760</wp:posOffset>
                      </wp:positionH>
                      <wp:positionV relativeFrom="paragraph">
                        <wp:posOffset>3213839</wp:posOffset>
                      </wp:positionV>
                      <wp:extent cx="3010923" cy="2276670"/>
                      <wp:effectExtent l="19050" t="19050" r="18415" b="28575"/>
                      <wp:wrapNone/>
                      <wp:docPr id="25" name="Text Box 25"/>
                      <wp:cNvGraphicFramePr/>
                      <a:graphic xmlns:a="http://schemas.openxmlformats.org/drawingml/2006/main">
                        <a:graphicData uri="http://schemas.microsoft.com/office/word/2010/wordprocessingShape">
                          <wps:wsp>
                            <wps:cNvSpPr txBox="1"/>
                            <wps:spPr>
                              <a:xfrm>
                                <a:off x="0" y="0"/>
                                <a:ext cx="3010923" cy="2276670"/>
                              </a:xfrm>
                              <a:prstGeom prst="rect">
                                <a:avLst/>
                              </a:prstGeom>
                              <a:solidFill>
                                <a:schemeClr val="lt1"/>
                              </a:solidFill>
                              <a:ln w="28575">
                                <a:solidFill>
                                  <a:schemeClr val="accent4">
                                    <a:lumMod val="75000"/>
                                  </a:schemeClr>
                                </a:solidFill>
                              </a:ln>
                            </wps:spPr>
                            <wps:txbx>
                              <w:txbxContent>
                                <w:p w14:paraId="6161C562" w14:textId="0BCC0617" w:rsidR="00D86F65" w:rsidRDefault="00D86F65" w:rsidP="00D86F65">
                                  <w:pPr>
                                    <w:jc w:val="center"/>
                                    <w:rPr>
                                      <w:rFonts w:ascii="Centaur" w:hAnsi="Centaur"/>
                                      <w:b/>
                                      <w:bCs/>
                                      <w:sz w:val="24"/>
                                      <w:szCs w:val="32"/>
                                    </w:rPr>
                                  </w:pPr>
                                  <w:r>
                                    <w:rPr>
                                      <w:rFonts w:ascii="Centaur" w:hAnsi="Centaur"/>
                                      <w:b/>
                                      <w:bCs/>
                                      <w:sz w:val="24"/>
                                      <w:szCs w:val="32"/>
                                    </w:rPr>
                                    <w:t>ACCOMPLISHMENTS</w:t>
                                  </w:r>
                                </w:p>
                                <w:p w14:paraId="2D124F69" w14:textId="55B23024" w:rsidR="005C1EB7" w:rsidRDefault="00ED3BFF" w:rsidP="005C1EB7">
                                  <w:pPr>
                                    <w:rPr>
                                      <w:rFonts w:ascii="Centaur" w:hAnsi="Centaur"/>
                                      <w:sz w:val="24"/>
                                      <w:szCs w:val="32"/>
                                    </w:rPr>
                                  </w:pPr>
                                  <w:r>
                                    <w:rPr>
                                      <w:rFonts w:ascii="Centaur" w:hAnsi="Centaur"/>
                                      <w:sz w:val="24"/>
                                      <w:szCs w:val="32"/>
                                    </w:rPr>
                                    <w:t>Within a decade and a half, Murdoch managed to gather a portfolio of newspapers worth $50 million.</w:t>
                                  </w:r>
                                </w:p>
                                <w:p w14:paraId="2FEDC120" w14:textId="7E874DC4" w:rsidR="00ED3BFF" w:rsidRDefault="00ED3BFF" w:rsidP="005C1EB7">
                                  <w:pPr>
                                    <w:rPr>
                                      <w:rFonts w:ascii="Centaur" w:hAnsi="Centaur"/>
                                      <w:sz w:val="24"/>
                                      <w:szCs w:val="32"/>
                                    </w:rPr>
                                  </w:pPr>
                                  <w:r>
                                    <w:rPr>
                                      <w:rFonts w:ascii="Centaur" w:hAnsi="Centaur"/>
                                      <w:sz w:val="24"/>
                                      <w:szCs w:val="32"/>
                                    </w:rPr>
                                    <w:t>For six decades, he managed to build two large empires, that are widely known today, News Corp</w:t>
                                  </w:r>
                                  <w:r w:rsidR="00253DC8">
                                    <w:rPr>
                                      <w:rFonts w:ascii="Centaur" w:hAnsi="Centaur"/>
                                      <w:sz w:val="24"/>
                                      <w:szCs w:val="32"/>
                                    </w:rPr>
                                    <w:t>. and Fox Corporation.</w:t>
                                  </w:r>
                                </w:p>
                                <w:p w14:paraId="2AF44A19" w14:textId="02DE3198" w:rsidR="00253DC8" w:rsidRPr="005C1EB7" w:rsidRDefault="00253DC8" w:rsidP="005C1EB7">
                                  <w:pPr>
                                    <w:rPr>
                                      <w:rFonts w:ascii="Centaur" w:hAnsi="Centaur"/>
                                      <w:sz w:val="24"/>
                                      <w:szCs w:val="32"/>
                                    </w:rPr>
                                  </w:pPr>
                                  <w:r>
                                    <w:rPr>
                                      <w:rFonts w:ascii="Centaur" w:hAnsi="Centaur"/>
                                      <w:sz w:val="24"/>
                                      <w:szCs w:val="32"/>
                                    </w:rPr>
                                    <w:t xml:space="preserve">He acquired 20th Century Fox in 1985, which is now one of the biggest </w:t>
                                  </w:r>
                                  <w:r w:rsidR="00254ABC">
                                    <w:rPr>
                                      <w:rFonts w:ascii="Centaur" w:hAnsi="Centaur"/>
                                      <w:sz w:val="24"/>
                                      <w:szCs w:val="32"/>
                                    </w:rPr>
                                    <w:t>media company in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F8916" id="Text Box 25" o:spid="_x0000_s1033" type="#_x0000_t202" style="position:absolute;left:0;text-align:left;margin-left:8.8pt;margin-top:253.05pt;width:237.1pt;height:17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" fillcolor="white [3201]" strokecolor="#2c8ed5 [2407]" strokeweight="2.25pt">
                      <v:textbox>
                        <w:txbxContent>
                          <w:p w14:paraId="6161C562" w14:textId="0BCC0617" w:rsidR="00D86F65" w:rsidRDefault="00D86F65" w:rsidP="00D86F65">
                            <w:pPr>
                              <w:jc w:val="center"/>
                              <w:rPr>
                                <w:rFonts w:ascii="Centaur" w:hAnsi="Centaur"/>
                                <w:b/>
                                <w:bCs/>
                                <w:sz w:val="24"/>
                                <w:szCs w:val="32"/>
                              </w:rPr>
                            </w:pPr>
                            <w:r>
                              <w:rPr>
                                <w:rFonts w:ascii="Centaur" w:hAnsi="Centaur"/>
                                <w:b/>
                                <w:bCs/>
                                <w:sz w:val="24"/>
                                <w:szCs w:val="32"/>
                              </w:rPr>
                              <w:t>ACCOMPLISHMENTS</w:t>
                            </w:r>
                          </w:p>
                          <w:p w14:paraId="2D124F69" w14:textId="55B23024" w:rsidR="005C1EB7" w:rsidRDefault="00ED3BFF" w:rsidP="005C1EB7">
                            <w:pPr>
                              <w:rPr>
                                <w:rFonts w:ascii="Centaur" w:hAnsi="Centaur"/>
                                <w:sz w:val="24"/>
                                <w:szCs w:val="32"/>
                              </w:rPr>
                            </w:pPr>
                            <w:r>
                              <w:rPr>
                                <w:rFonts w:ascii="Centaur" w:hAnsi="Centaur"/>
                                <w:sz w:val="24"/>
                                <w:szCs w:val="32"/>
                              </w:rPr>
                              <w:t>Within a decade and a half, Murdoch managed to gather a portfolio of newspapers worth $50 million.</w:t>
                            </w:r>
                          </w:p>
                          <w:p w14:paraId="2FEDC120" w14:textId="7E874DC4" w:rsidR="00ED3BFF" w:rsidRDefault="00ED3BFF" w:rsidP="005C1EB7">
                            <w:pPr>
                              <w:rPr>
                                <w:rFonts w:ascii="Centaur" w:hAnsi="Centaur"/>
                                <w:sz w:val="24"/>
                                <w:szCs w:val="32"/>
                              </w:rPr>
                            </w:pPr>
                            <w:r>
                              <w:rPr>
                                <w:rFonts w:ascii="Centaur" w:hAnsi="Centaur"/>
                                <w:sz w:val="24"/>
                                <w:szCs w:val="32"/>
                              </w:rPr>
                              <w:t>For six decades, he managed to build two large empires, that are widely known today, News Corp</w:t>
                            </w:r>
                            <w:r w:rsidR="00253DC8">
                              <w:rPr>
                                <w:rFonts w:ascii="Centaur" w:hAnsi="Centaur"/>
                                <w:sz w:val="24"/>
                                <w:szCs w:val="32"/>
                              </w:rPr>
                              <w:t>. and Fox Corporation.</w:t>
                            </w:r>
                          </w:p>
                          <w:p w14:paraId="2AF44A19" w14:textId="02DE3198" w:rsidR="00253DC8" w:rsidRPr="005C1EB7" w:rsidRDefault="00253DC8" w:rsidP="005C1EB7">
                            <w:pPr>
                              <w:rPr>
                                <w:rFonts w:ascii="Centaur" w:hAnsi="Centaur"/>
                                <w:sz w:val="24"/>
                                <w:szCs w:val="32"/>
                              </w:rPr>
                            </w:pPr>
                            <w:r>
                              <w:rPr>
                                <w:rFonts w:ascii="Centaur" w:hAnsi="Centaur"/>
                                <w:sz w:val="24"/>
                                <w:szCs w:val="32"/>
                              </w:rPr>
                              <w:t xml:space="preserve">He acquired 20th Century Fox in 1985, which is now one of the biggest </w:t>
                            </w:r>
                            <w:r w:rsidR="00254ABC">
                              <w:rPr>
                                <w:rFonts w:ascii="Centaur" w:hAnsi="Centaur"/>
                                <w:sz w:val="24"/>
                                <w:szCs w:val="32"/>
                              </w:rPr>
                              <w:t>media company in the world.</w:t>
                            </w:r>
                          </w:p>
                        </w:txbxContent>
                      </v:textbox>
                    </v:shape>
                  </w:pict>
                </mc:Fallback>
              </mc:AlternateContent>
            </w:r>
            <w:r w:rsidR="00997614" w:rsidRPr="00491776">
              <w:br w:type="page"/>
            </w:r>
          </w:p>
        </w:tc>
        <w:tc>
          <w:tcPr>
            <w:tcW w:w="5280" w:type="dxa"/>
          </w:tcPr>
          <w:p w14:paraId="2E8F5757" w14:textId="76C57407" w:rsidR="00997614" w:rsidRDefault="00263FA3" w:rsidP="00997614">
            <w:pPr>
              <w:ind w:left="144" w:right="144"/>
            </w:pPr>
            <w:r>
              <w:rPr>
                <w:noProof/>
                <w:lang w:val="en-AU" w:eastAsia="en-AU"/>
              </w:rPr>
              <mc:AlternateContent>
                <mc:Choice Requires="wps">
                  <w:drawing>
                    <wp:anchor distT="0" distB="0" distL="114300" distR="114300" simplePos="0" relativeHeight="251664384" behindDoc="0" locked="0" layoutInCell="1" allowOverlap="1" wp14:anchorId="42DFF442" wp14:editId="0985D7FA">
                      <wp:simplePos x="0" y="0"/>
                      <wp:positionH relativeFrom="column">
                        <wp:posOffset>94615</wp:posOffset>
                      </wp:positionH>
                      <wp:positionV relativeFrom="paragraph">
                        <wp:posOffset>5596616</wp:posOffset>
                      </wp:positionV>
                      <wp:extent cx="3034665" cy="946484"/>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034665" cy="946484"/>
                              </a:xfrm>
                              <a:prstGeom prst="rect">
                                <a:avLst/>
                              </a:prstGeom>
                              <a:noFill/>
                              <a:ln w="6350">
                                <a:noFill/>
                              </a:ln>
                            </wps:spPr>
                            <wps:txbx>
                              <w:txbxContent>
                                <w:p w14:paraId="347DA2DF" w14:textId="5D034E47" w:rsidR="00C0075E" w:rsidRPr="00DB7F55" w:rsidRDefault="00C0075E" w:rsidP="00C0075E">
                                  <w:pPr>
                                    <w:jc w:val="center"/>
                                    <w:rPr>
                                      <w:rFonts w:ascii="Cavolini" w:hAnsi="Cavolini" w:cs="Cavolini"/>
                                      <w:i/>
                                      <w:iCs/>
                                      <w:sz w:val="20"/>
                                      <w:szCs w:val="20"/>
                                    </w:rPr>
                                  </w:pPr>
                                  <w:r w:rsidRPr="00DB7F55">
                                    <w:rPr>
                                      <w:rFonts w:ascii="Cavolini" w:hAnsi="Cavolini" w:cs="Cavolini"/>
                                      <w:i/>
                                      <w:iCs/>
                                      <w:sz w:val="20"/>
                                      <w:szCs w:val="20"/>
                                    </w:rPr>
                                    <w:t>“I just wanted to say that I was brought up by a father who was not rich, but who was a great journalist, and he, just before he died, bought a small paper, specifically in his will saying that he was giving me the chance to do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FF442" id="Text Box 18" o:spid="_x0000_s1034" type="#_x0000_t202" style="position:absolute;left:0;text-align:left;margin-left:7.45pt;margin-top:440.7pt;width:238.95pt;height:7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" filled="f" stroked="f" strokeweight=".5pt">
                      <v:textbox>
                        <w:txbxContent>
                          <w:p w14:paraId="347DA2DF" w14:textId="5D034E47" w:rsidR="00C0075E" w:rsidRPr="00DB7F55" w:rsidRDefault="00C0075E" w:rsidP="00C0075E">
                            <w:pPr>
                              <w:jc w:val="center"/>
                              <w:rPr>
                                <w:rFonts w:ascii="Cavolini" w:hAnsi="Cavolini" w:cs="Cavolini"/>
                                <w:i/>
                                <w:iCs/>
                                <w:sz w:val="20"/>
                                <w:szCs w:val="20"/>
                              </w:rPr>
                            </w:pPr>
                            <w:r w:rsidRPr="00DB7F55">
                              <w:rPr>
                                <w:rFonts w:ascii="Cavolini" w:hAnsi="Cavolini" w:cs="Cavolini"/>
                                <w:i/>
                                <w:iCs/>
                                <w:sz w:val="20"/>
                                <w:szCs w:val="20"/>
                              </w:rPr>
                              <w:t>“I just wanted to say that I was brought up by a father who was not rich, but who was a great journalist, and he, just before he died, bought a small paper, specifically in his will saying that he was giving me the chance to do good.”</w:t>
                            </w:r>
                          </w:p>
                        </w:txbxContent>
                      </v:textbox>
                    </v:shape>
                  </w:pict>
                </mc:Fallback>
              </mc:AlternateContent>
            </w:r>
            <w:r w:rsidR="00254ABC">
              <w:rPr>
                <w:noProof/>
                <w:lang w:val="en-AU" w:eastAsia="en-AU"/>
              </w:rPr>
              <mc:AlternateContent>
                <mc:Choice Requires="wps">
                  <w:drawing>
                    <wp:anchor distT="0" distB="0" distL="114300" distR="114300" simplePos="0" relativeHeight="251654140" behindDoc="0" locked="0" layoutInCell="1" allowOverlap="1" wp14:anchorId="52056009" wp14:editId="236B806B">
                      <wp:simplePos x="0" y="0"/>
                      <wp:positionH relativeFrom="column">
                        <wp:posOffset>-49465</wp:posOffset>
                      </wp:positionH>
                      <wp:positionV relativeFrom="paragraph">
                        <wp:posOffset>3588009</wp:posOffset>
                      </wp:positionV>
                      <wp:extent cx="3022600" cy="1791089"/>
                      <wp:effectExtent l="19050" t="19050" r="25400" b="19050"/>
                      <wp:wrapNone/>
                      <wp:docPr id="20" name="Rectangle 20"/>
                      <wp:cNvGraphicFramePr/>
                      <a:graphic xmlns:a="http://schemas.openxmlformats.org/drawingml/2006/main">
                        <a:graphicData uri="http://schemas.microsoft.com/office/word/2010/wordprocessingShape">
                          <wps:wsp>
                            <wps:cNvSpPr/>
                            <wps:spPr>
                              <a:xfrm>
                                <a:off x="0" y="0"/>
                                <a:ext cx="3022600" cy="1791089"/>
                              </a:xfrm>
                              <a:prstGeom prst="rect">
                                <a:avLst/>
                              </a:prstGeom>
                              <a:noFill/>
                              <a:ln w="28575">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866649" id="Rectangle 20" o:spid="_x0000_s1026" style="position:absolute;margin-left:-3.9pt;margin-top:282.5pt;width:238pt;height:141.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" filled="f" strokecolor="#ace0f4 [1942]" strokeweight="2.25pt"/>
                  </w:pict>
                </mc:Fallback>
              </mc:AlternateContent>
            </w:r>
            <w:r w:rsidR="00254ABC">
              <w:rPr>
                <w:noProof/>
                <w:lang w:val="en-AU" w:eastAsia="en-AU"/>
              </w:rPr>
              <mc:AlternateContent>
                <mc:Choice Requires="wps">
                  <w:drawing>
                    <wp:anchor distT="0" distB="0" distL="114300" distR="114300" simplePos="0" relativeHeight="251665408" behindDoc="0" locked="0" layoutInCell="1" allowOverlap="1" wp14:anchorId="020AF9B8" wp14:editId="6D13CF95">
                      <wp:simplePos x="0" y="0"/>
                      <wp:positionH relativeFrom="column">
                        <wp:posOffset>62502</wp:posOffset>
                      </wp:positionH>
                      <wp:positionV relativeFrom="paragraph">
                        <wp:posOffset>3448051</wp:posOffset>
                      </wp:positionV>
                      <wp:extent cx="3050540" cy="1772428"/>
                      <wp:effectExtent l="19050" t="19050" r="16510" b="18415"/>
                      <wp:wrapNone/>
                      <wp:docPr id="19" name="Text Box 19"/>
                      <wp:cNvGraphicFramePr/>
                      <a:graphic xmlns:a="http://schemas.openxmlformats.org/drawingml/2006/main">
                        <a:graphicData uri="http://schemas.microsoft.com/office/word/2010/wordprocessingShape">
                          <wps:wsp>
                            <wps:cNvSpPr txBox="1"/>
                            <wps:spPr>
                              <a:xfrm>
                                <a:off x="0" y="0"/>
                                <a:ext cx="3050540" cy="1772428"/>
                              </a:xfrm>
                              <a:prstGeom prst="rect">
                                <a:avLst/>
                              </a:prstGeom>
                              <a:solidFill>
                                <a:schemeClr val="lt1"/>
                              </a:solidFill>
                              <a:ln w="28575">
                                <a:solidFill>
                                  <a:schemeClr val="accent3">
                                    <a:lumMod val="60000"/>
                                    <a:lumOff val="40000"/>
                                  </a:schemeClr>
                                </a:solidFill>
                              </a:ln>
                            </wps:spPr>
                            <wps:txbx>
                              <w:txbxContent>
                                <w:p w14:paraId="28075452" w14:textId="40C06535" w:rsidR="00415CED" w:rsidRPr="00254ABC" w:rsidRDefault="00415CED" w:rsidP="00415CED">
                                  <w:pPr>
                                    <w:jc w:val="center"/>
                                    <w:rPr>
                                      <w:rFonts w:ascii="Centaur" w:hAnsi="Centaur"/>
                                      <w:b/>
                                      <w:bCs/>
                                      <w:sz w:val="22"/>
                                      <w:szCs w:val="28"/>
                                    </w:rPr>
                                  </w:pPr>
                                  <w:r w:rsidRPr="00254ABC">
                                    <w:rPr>
                                      <w:rFonts w:ascii="Centaur" w:hAnsi="Centaur"/>
                                      <w:b/>
                                      <w:bCs/>
                                      <w:sz w:val="22"/>
                                      <w:szCs w:val="28"/>
                                    </w:rPr>
                                    <w:t>FACTS</w:t>
                                  </w:r>
                                </w:p>
                                <w:p w14:paraId="3C3AA6A8" w14:textId="77777777" w:rsidR="00415CED" w:rsidRPr="00254ABC" w:rsidRDefault="00415CED" w:rsidP="00415CED">
                                  <w:pPr>
                                    <w:rPr>
                                      <w:rFonts w:ascii="Centaur" w:hAnsi="Centaur"/>
                                      <w:sz w:val="22"/>
                                      <w:szCs w:val="28"/>
                                    </w:rPr>
                                  </w:pPr>
                                  <w:r w:rsidRPr="00254ABC">
                                    <w:rPr>
                                      <w:rFonts w:ascii="Centaur" w:hAnsi="Centaur"/>
                                      <w:sz w:val="22"/>
                                      <w:szCs w:val="28"/>
                                    </w:rPr>
                                    <w:t>-He was once reported dead by his own newspaper. Claiming Murdoch had died from a drug overdose.</w:t>
                                  </w:r>
                                </w:p>
                                <w:p w14:paraId="07B0E3D8" w14:textId="77777777" w:rsidR="00415CED" w:rsidRPr="00254ABC" w:rsidRDefault="00415CED" w:rsidP="00415CED">
                                  <w:pPr>
                                    <w:rPr>
                                      <w:rFonts w:ascii="Centaur" w:hAnsi="Centaur"/>
                                      <w:sz w:val="22"/>
                                      <w:szCs w:val="28"/>
                                    </w:rPr>
                                  </w:pPr>
                                  <w:r w:rsidRPr="00254ABC">
                                    <w:rPr>
                                      <w:rFonts w:ascii="Centaur" w:hAnsi="Centaur"/>
                                      <w:sz w:val="22"/>
                                      <w:szCs w:val="28"/>
                                    </w:rPr>
                                    <w:t>-He has appeared twice in The Simpsons as himself, his entrance line was, “I’m Rupert Murdoch, the billionaire tyrant, and this is my sky box.”</w:t>
                                  </w:r>
                                </w:p>
                                <w:p w14:paraId="6EE466B6" w14:textId="02E0DDFD" w:rsidR="00415CED" w:rsidRPr="00254ABC" w:rsidRDefault="00415CED" w:rsidP="00415CED">
                                  <w:pPr>
                                    <w:rPr>
                                      <w:rFonts w:ascii="Centaur" w:hAnsi="Centaur"/>
                                      <w:sz w:val="22"/>
                                      <w:szCs w:val="28"/>
                                    </w:rPr>
                                  </w:pPr>
                                  <w:r w:rsidRPr="00254ABC">
                                    <w:rPr>
                                      <w:rFonts w:ascii="Centaur" w:hAnsi="Centaur"/>
                                      <w:sz w:val="22"/>
                                      <w:szCs w:val="28"/>
                                    </w:rPr>
                                    <w:t xml:space="preserve">-He sold 60 percent of 21st Century Fox to Disney for $71.3 billion.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AF9B8" id="Text Box 19" o:spid="_x0000_s1035" type="#_x0000_t202" style="position:absolute;left:0;text-align:left;margin-left:4.9pt;margin-top:271.5pt;width:240.2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" fillcolor="white [3201]" strokecolor="#ace0f4 [1942]" strokeweight="2.25pt">
                      <v:textbox>
                        <w:txbxContent>
                          <w:p w14:paraId="28075452" w14:textId="40C06535" w:rsidR="00415CED" w:rsidRPr="00254ABC" w:rsidRDefault="00415CED" w:rsidP="00415CED">
                            <w:pPr>
                              <w:jc w:val="center"/>
                              <w:rPr>
                                <w:rFonts w:ascii="Centaur" w:hAnsi="Centaur"/>
                                <w:b/>
                                <w:bCs/>
                                <w:sz w:val="22"/>
                                <w:szCs w:val="28"/>
                              </w:rPr>
                            </w:pPr>
                            <w:r w:rsidRPr="00254ABC">
                              <w:rPr>
                                <w:rFonts w:ascii="Centaur" w:hAnsi="Centaur"/>
                                <w:b/>
                                <w:bCs/>
                                <w:sz w:val="22"/>
                                <w:szCs w:val="28"/>
                              </w:rPr>
                              <w:t>FACTS</w:t>
                            </w:r>
                          </w:p>
                          <w:p w14:paraId="3C3AA6A8" w14:textId="77777777" w:rsidR="00415CED" w:rsidRPr="00254ABC" w:rsidRDefault="00415CED" w:rsidP="00415CED">
                            <w:pPr>
                              <w:rPr>
                                <w:rFonts w:ascii="Centaur" w:hAnsi="Centaur"/>
                                <w:sz w:val="22"/>
                                <w:szCs w:val="28"/>
                              </w:rPr>
                            </w:pPr>
                            <w:r w:rsidRPr="00254ABC">
                              <w:rPr>
                                <w:rFonts w:ascii="Centaur" w:hAnsi="Centaur"/>
                                <w:sz w:val="22"/>
                                <w:szCs w:val="28"/>
                              </w:rPr>
                              <w:t>-He was once reported dead by his own newspaper. Claiming Murdoch had died from a drug overdose.</w:t>
                            </w:r>
                          </w:p>
                          <w:p w14:paraId="07B0E3D8" w14:textId="77777777" w:rsidR="00415CED" w:rsidRPr="00254ABC" w:rsidRDefault="00415CED" w:rsidP="00415CED">
                            <w:pPr>
                              <w:rPr>
                                <w:rFonts w:ascii="Centaur" w:hAnsi="Centaur"/>
                                <w:sz w:val="22"/>
                                <w:szCs w:val="28"/>
                              </w:rPr>
                            </w:pPr>
                            <w:r w:rsidRPr="00254ABC">
                              <w:rPr>
                                <w:rFonts w:ascii="Centaur" w:hAnsi="Centaur"/>
                                <w:sz w:val="22"/>
                                <w:szCs w:val="28"/>
                              </w:rPr>
                              <w:t>-He has appeared twice in The Simpsons as himself, his entrance line was, “I’m Rupert Murdoch, the billionaire tyrant, and this is my sky box.”</w:t>
                            </w:r>
                          </w:p>
                          <w:p w14:paraId="6EE466B6" w14:textId="02E0DDFD" w:rsidR="00415CED" w:rsidRPr="00254ABC" w:rsidRDefault="00415CED" w:rsidP="00415CED">
                            <w:pPr>
                              <w:rPr>
                                <w:rFonts w:ascii="Centaur" w:hAnsi="Centaur"/>
                                <w:sz w:val="22"/>
                                <w:szCs w:val="28"/>
                              </w:rPr>
                            </w:pPr>
                            <w:r w:rsidRPr="00254ABC">
                              <w:rPr>
                                <w:rFonts w:ascii="Centaur" w:hAnsi="Centaur"/>
                                <w:sz w:val="22"/>
                                <w:szCs w:val="28"/>
                              </w:rPr>
                              <w:t xml:space="preserve">-He sold 60 percent of 21st Century Fox to Disney for $71.3 billion. </w:t>
                            </w:r>
                          </w:p>
                        </w:txbxContent>
                      </v:textbox>
                    </v:shape>
                  </w:pict>
                </mc:Fallback>
              </mc:AlternateContent>
            </w:r>
            <w:r w:rsidR="00442603">
              <w:rPr>
                <w:noProof/>
                <w:lang w:val="en-AU" w:eastAsia="en-AU"/>
              </w:rPr>
              <mc:AlternateContent>
                <mc:Choice Requires="wps">
                  <w:drawing>
                    <wp:anchor distT="0" distB="0" distL="114300" distR="114300" simplePos="0" relativeHeight="251665919" behindDoc="0" locked="0" layoutInCell="1" allowOverlap="1" wp14:anchorId="45152092" wp14:editId="25C5AE52">
                      <wp:simplePos x="0" y="0"/>
                      <wp:positionH relativeFrom="column">
                        <wp:posOffset>-49348</wp:posOffset>
                      </wp:positionH>
                      <wp:positionV relativeFrom="paragraph">
                        <wp:posOffset>134918</wp:posOffset>
                      </wp:positionV>
                      <wp:extent cx="3015615" cy="3218815"/>
                      <wp:effectExtent l="19050" t="19050" r="13335" b="19685"/>
                      <wp:wrapSquare wrapText="bothSides"/>
                      <wp:docPr id="194" name="Text Box 194" descr="Text box to enter brochure content"/>
                      <wp:cNvGraphicFramePr/>
                      <a:graphic xmlns:a="http://schemas.openxmlformats.org/drawingml/2006/main">
                        <a:graphicData uri="http://schemas.microsoft.com/office/word/2010/wordprocessingShape">
                          <wps:wsp>
                            <wps:cNvSpPr txBox="1"/>
                            <wps:spPr>
                              <a:xfrm>
                                <a:off x="0" y="0"/>
                                <a:ext cx="3015615" cy="3218815"/>
                              </a:xfrm>
                              <a:prstGeom prst="rect">
                                <a:avLst/>
                              </a:prstGeom>
                              <a:noFill/>
                              <a:ln w="28575">
                                <a:solidFill>
                                  <a:schemeClr val="accent3">
                                    <a:lumMod val="50000"/>
                                  </a:schemeClr>
                                </a:solidFill>
                              </a:ln>
                            </wps:spPr>
                            <wps:txbx>
                              <w:txbxContent>
                                <w:p w14:paraId="3D1D13A0" w14:textId="3F5294E6" w:rsidR="00EB54A1" w:rsidRPr="00F27E4C" w:rsidRDefault="00F82E3F" w:rsidP="00F82E3F">
                                  <w:pPr>
                                    <w:jc w:val="center"/>
                                    <w:rPr>
                                      <w:rFonts w:ascii="Centaur" w:hAnsi="Centaur"/>
                                      <w:b/>
                                      <w:bCs/>
                                      <w:sz w:val="24"/>
                                      <w:szCs w:val="32"/>
                                    </w:rPr>
                                  </w:pPr>
                                  <w:r w:rsidRPr="00F27E4C">
                                    <w:rPr>
                                      <w:rFonts w:ascii="Centaur" w:hAnsi="Centaur"/>
                                      <w:b/>
                                      <w:bCs/>
                                      <w:sz w:val="24"/>
                                      <w:szCs w:val="32"/>
                                    </w:rPr>
                                    <w:t xml:space="preserve">                                              </w:t>
                                  </w:r>
                                </w:p>
                                <w:p w14:paraId="4FBBD193" w14:textId="389166AF" w:rsidR="00EB54A1" w:rsidRPr="00EB54A1" w:rsidRDefault="00EB54A1" w:rsidP="00EB54A1">
                                  <w:pPr>
                                    <w:jc w:val="center"/>
                                    <w:rPr>
                                      <w:rFonts w:ascii="Centaur" w:hAnsi="Centaur"/>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152092" id="Text Box 194" o:spid="_x0000_s1036" type="#_x0000_t202" alt="Text box to enter brochure content" style="position:absolute;left:0;text-align:left;margin-left:-3.9pt;margin-top:10.6pt;width:237.45pt;height:253.45pt;z-index:2516659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" filled="f" strokecolor="#13779d [1606]" strokeweight="2.25pt">
                      <v:textbox>
                        <w:txbxContent>
                          <w:p w14:paraId="3D1D13A0" w14:textId="3F5294E6" w:rsidR="00EB54A1" w:rsidRPr="00F27E4C" w:rsidRDefault="00F82E3F" w:rsidP="00F82E3F">
                            <w:pPr>
                              <w:jc w:val="center"/>
                              <w:rPr>
                                <w:rFonts w:ascii="Centaur" w:hAnsi="Centaur"/>
                                <w:b/>
                                <w:bCs/>
                                <w:sz w:val="24"/>
                                <w:szCs w:val="32"/>
                              </w:rPr>
                            </w:pPr>
                            <w:r w:rsidRPr="00F27E4C">
                              <w:rPr>
                                <w:rFonts w:ascii="Centaur" w:hAnsi="Centaur"/>
                                <w:b/>
                                <w:bCs/>
                                <w:sz w:val="24"/>
                                <w:szCs w:val="32"/>
                              </w:rPr>
                              <w:t xml:space="preserve">                                              </w:t>
                            </w:r>
                          </w:p>
                          <w:p w14:paraId="4FBBD193" w14:textId="389166AF" w:rsidR="00EB54A1" w:rsidRPr="00EB54A1" w:rsidRDefault="00EB54A1" w:rsidP="00EB54A1">
                            <w:pPr>
                              <w:jc w:val="center"/>
                              <w:rPr>
                                <w:rFonts w:ascii="Centaur" w:hAnsi="Centaur"/>
                                <w:sz w:val="24"/>
                                <w:szCs w:val="32"/>
                              </w:rPr>
                            </w:pPr>
                          </w:p>
                        </w:txbxContent>
                      </v:textbox>
                      <w10:wrap type="square"/>
                    </v:shape>
                  </w:pict>
                </mc:Fallback>
              </mc:AlternateContent>
            </w:r>
            <w:r w:rsidR="00442603">
              <w:rPr>
                <w:noProof/>
                <w:lang w:val="en-AU" w:eastAsia="en-AU"/>
              </w:rPr>
              <mc:AlternateContent>
                <mc:Choice Requires="wps">
                  <w:drawing>
                    <wp:anchor distT="0" distB="0" distL="114300" distR="114300" simplePos="0" relativeHeight="251666432" behindDoc="0" locked="0" layoutInCell="1" allowOverlap="1" wp14:anchorId="2DDC8A08" wp14:editId="30086F21">
                      <wp:simplePos x="0" y="0"/>
                      <wp:positionH relativeFrom="column">
                        <wp:posOffset>62503</wp:posOffset>
                      </wp:positionH>
                      <wp:positionV relativeFrom="paragraph">
                        <wp:posOffset>32657</wp:posOffset>
                      </wp:positionV>
                      <wp:extent cx="3043218" cy="3172408"/>
                      <wp:effectExtent l="19050" t="19050" r="24130" b="28575"/>
                      <wp:wrapNone/>
                      <wp:docPr id="22" name="Text Box 22"/>
                      <wp:cNvGraphicFramePr/>
                      <a:graphic xmlns:a="http://schemas.openxmlformats.org/drawingml/2006/main">
                        <a:graphicData uri="http://schemas.microsoft.com/office/word/2010/wordprocessingShape">
                          <wps:wsp>
                            <wps:cNvSpPr txBox="1"/>
                            <wps:spPr>
                              <a:xfrm>
                                <a:off x="0" y="0"/>
                                <a:ext cx="3043218" cy="3172408"/>
                              </a:xfrm>
                              <a:prstGeom prst="rect">
                                <a:avLst/>
                              </a:prstGeom>
                              <a:solidFill>
                                <a:schemeClr val="lt1"/>
                              </a:solidFill>
                              <a:ln w="28575">
                                <a:solidFill>
                                  <a:schemeClr val="accent1">
                                    <a:lumMod val="75000"/>
                                  </a:schemeClr>
                                </a:solidFill>
                              </a:ln>
                            </wps:spPr>
                            <wps:txbx>
                              <w:txbxContent>
                                <w:p w14:paraId="5B54FAE0" w14:textId="77777777" w:rsidR="00442603" w:rsidRPr="00442603" w:rsidRDefault="00442603" w:rsidP="00442603">
                                  <w:pPr>
                                    <w:jc w:val="center"/>
                                    <w:rPr>
                                      <w:rFonts w:ascii="Centaur" w:hAnsi="Centaur"/>
                                      <w:b/>
                                      <w:bCs/>
                                      <w:sz w:val="24"/>
                                      <w:szCs w:val="32"/>
                                    </w:rPr>
                                  </w:pPr>
                                  <w:r w:rsidRPr="00442603">
                                    <w:rPr>
                                      <w:rFonts w:ascii="Centaur" w:hAnsi="Centaur"/>
                                      <w:b/>
                                      <w:bCs/>
                                      <w:sz w:val="24"/>
                                      <w:szCs w:val="32"/>
                                    </w:rPr>
                                    <w:t>CAREER</w:t>
                                  </w:r>
                                </w:p>
                                <w:p w14:paraId="4DDF8705" w14:textId="40972643" w:rsidR="00442603" w:rsidRPr="00442603" w:rsidRDefault="00442603" w:rsidP="00442603">
                                  <w:pPr>
                                    <w:jc w:val="center"/>
                                    <w:rPr>
                                      <w:rFonts w:ascii="Centaur" w:hAnsi="Centaur"/>
                                      <w:sz w:val="24"/>
                                      <w:szCs w:val="32"/>
                                    </w:rPr>
                                  </w:pPr>
                                  <w:r w:rsidRPr="00442603">
                                    <w:rPr>
                                      <w:rFonts w:ascii="Centaur" w:hAnsi="Centaur"/>
                                      <w:sz w:val="24"/>
                                      <w:szCs w:val="32"/>
                                    </w:rPr>
                                    <w:t>After the death of Murdoch’s father in 1952, shortly after, in 1953, he came back to Australia to take over the family business, The News, only at the young age of 22. Only fifteen years after taking over the family business and following a series of acquisitions, over the last years, he had amassed a portfolio of newspapers worth more than $50 million. Today, Murdoch is one of the most influential figures in the media industry, with business interests which span television broadcasting and entertainment context to newspapers and book publishing. Over the last six decades, he has built two empires, News Corp (NWS) and Fox Corporation (FOX) own well established media properties which operates in five continents.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C8A08" id="Text Box 22" o:spid="_x0000_s1037" type="#_x0000_t202" style="position:absolute;left:0;text-align:left;margin-left:4.9pt;margin-top:2.55pt;width:239.6pt;height:249.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" fillcolor="white [3201]" strokecolor="#1481ab [2404]" strokeweight="2.25pt">
                      <v:textbox>
                        <w:txbxContent>
                          <w:p w14:paraId="5B54FAE0" w14:textId="77777777" w:rsidR="00442603" w:rsidRPr="00442603" w:rsidRDefault="00442603" w:rsidP="00442603">
                            <w:pPr>
                              <w:jc w:val="center"/>
                              <w:rPr>
                                <w:rFonts w:ascii="Centaur" w:hAnsi="Centaur"/>
                                <w:b/>
                                <w:bCs/>
                                <w:sz w:val="24"/>
                                <w:szCs w:val="32"/>
                              </w:rPr>
                            </w:pPr>
                            <w:r w:rsidRPr="00442603">
                              <w:rPr>
                                <w:rFonts w:ascii="Centaur" w:hAnsi="Centaur"/>
                                <w:b/>
                                <w:bCs/>
                                <w:sz w:val="24"/>
                                <w:szCs w:val="32"/>
                              </w:rPr>
                              <w:t>CAREER</w:t>
                            </w:r>
                          </w:p>
                          <w:p w14:paraId="4DDF8705" w14:textId="40972643" w:rsidR="00442603" w:rsidRPr="00442603" w:rsidRDefault="00442603" w:rsidP="00442603">
                            <w:pPr>
                              <w:jc w:val="center"/>
                              <w:rPr>
                                <w:rFonts w:ascii="Centaur" w:hAnsi="Centaur"/>
                                <w:sz w:val="24"/>
                                <w:szCs w:val="32"/>
                              </w:rPr>
                            </w:pPr>
                            <w:r w:rsidRPr="00442603">
                              <w:rPr>
                                <w:rFonts w:ascii="Centaur" w:hAnsi="Centaur"/>
                                <w:sz w:val="24"/>
                                <w:szCs w:val="32"/>
                              </w:rPr>
                              <w:t>After the death of Murdoch’s father in 1952, shortly after, in 1953, he came back to Australia to take over the family business, The News, only at the young age of 22. Only fifteen years after taking over the family business and following a series of acquisitions, over the last years, he had amassed a portfolio of newspapers worth more than $50 million. Today, Murdoch is one of the most influential figures in the media industry, with business interests which span television broadcasting and entertainment context to newspapers and book publishing. Over the last six decades, he has built two empires, News Corp (NWS) and Fox Corporation (FOX) own well established media properties which operates in five continents.</w:t>
                            </w:r>
                          </w:p>
                        </w:txbxContent>
                      </v:textbox>
                    </v:shape>
                  </w:pict>
                </mc:Fallback>
              </mc:AlternateContent>
            </w:r>
          </w:p>
        </w:tc>
        <w:tc>
          <w:tcPr>
            <w:tcW w:w="5280" w:type="dxa"/>
          </w:tcPr>
          <w:p w14:paraId="4C166CB0" w14:textId="64200430" w:rsidR="00AE41F2" w:rsidRDefault="00E146B7" w:rsidP="00E80D66">
            <w:pPr>
              <w:ind w:left="144" w:right="144"/>
              <w:jc w:val="both"/>
            </w:pPr>
            <w:r>
              <w:rPr>
                <w:noProof/>
                <w:lang w:val="en-AU" w:eastAsia="en-AU"/>
              </w:rPr>
              <mc:AlternateContent>
                <mc:Choice Requires="wps">
                  <w:drawing>
                    <wp:inline distT="0" distB="0" distL="0" distR="0" wp14:anchorId="5475FD38" wp14:editId="35012058">
                      <wp:extent cx="2893325" cy="581891"/>
                      <wp:effectExtent l="0" t="0" r="0" b="0"/>
                      <wp:docPr id="192" name="Text Box 192" descr="Text box to heading 2"/>
                      <wp:cNvGraphicFramePr/>
                      <a:graphic xmlns:a="http://schemas.openxmlformats.org/drawingml/2006/main">
                        <a:graphicData uri="http://schemas.microsoft.com/office/word/2010/wordprocessingShape">
                          <wps:wsp>
                            <wps:cNvSpPr txBox="1"/>
                            <wps:spPr>
                              <a:xfrm>
                                <a:off x="0" y="0"/>
                                <a:ext cx="2893325" cy="581891"/>
                              </a:xfrm>
                              <a:prstGeom prst="rect">
                                <a:avLst/>
                              </a:prstGeom>
                              <a:noFill/>
                              <a:ln w="6350">
                                <a:noFill/>
                              </a:ln>
                            </wps:spPr>
                            <wps:txbx>
                              <w:txbxContent>
                                <w:p w14:paraId="79C2D4FB" w14:textId="77777777" w:rsidR="00E146B7" w:rsidRDefault="00F34BEA" w:rsidP="000C27B9">
                                  <w:pPr>
                                    <w:pStyle w:val="Heading2"/>
                                  </w:pPr>
                                  <w:sdt>
                                    <w:sdtPr>
                                      <w:alias w:val="Enter Heading 2:"/>
                                      <w:tag w:val="Enter Heading 2:"/>
                                      <w:id w:val="1143536295"/>
                                      <w:temporary/>
                                      <w:showingPlcHdr/>
                                      <w15:appearance w15:val="hidden"/>
                                    </w:sdtPr>
                                    <w:sdtEndPr/>
                                    <w:sdtContent>
                                      <w:r w:rsidR="00573201">
                                        <w:t>customize this brochure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75FD38" id="Text Box 192" o:spid="_x0000_s1038" type="#_x0000_t202" alt="Text box to heading 2" style="width:227.8pt;height:4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" filled="f" stroked="f" strokeweight=".5pt">
                      <v:textbox>
                        <w:txbxContent>
                          <w:p w14:paraId="79C2D4FB" w14:textId="77777777" w:rsidR="00E146B7" w:rsidRDefault="00DA5DEE" w:rsidP="000C27B9">
                            <w:pPr>
                              <w:pStyle w:val="Heading2"/>
                            </w:pPr>
                            <w:sdt>
                              <w:sdtPr>
                                <w:alias w:val="Enter Heading 2:"/>
                                <w:tag w:val="Enter Heading 2:"/>
                                <w:id w:val="1143536295"/>
                                <w:temporary/>
                                <w:showingPlcHdr/>
                                <w15:appearance w15:val="hidden"/>
                              </w:sdtPr>
                              <w:sdtEndPr/>
                              <w:sdtContent>
                                <w:r w:rsidR="00573201">
                                  <w:t>customize this brochure</w:t>
                                </w:r>
                              </w:sdtContent>
                            </w:sdt>
                          </w:p>
                        </w:txbxContent>
                      </v:textbox>
                      <w10:anchorlock/>
                    </v:shape>
                  </w:pict>
                </mc:Fallback>
              </mc:AlternateContent>
            </w:r>
            <w:r>
              <w:rPr>
                <w:noProof/>
                <w:lang w:val="en-AU" w:eastAsia="en-AU"/>
              </w:rPr>
              <mc:AlternateContent>
                <mc:Choice Requires="wps">
                  <w:drawing>
                    <wp:inline distT="0" distB="0" distL="0" distR="0" wp14:anchorId="4B406728" wp14:editId="00C2403A">
                      <wp:extent cx="3015615" cy="2099256"/>
                      <wp:effectExtent l="0" t="0" r="0" b="0"/>
                      <wp:docPr id="8" name="Text Box 8" descr="Text box to enter brochure content"/>
                      <wp:cNvGraphicFramePr/>
                      <a:graphic xmlns:a="http://schemas.openxmlformats.org/drawingml/2006/main">
                        <a:graphicData uri="http://schemas.microsoft.com/office/word/2010/wordprocessingShape">
                          <wps:wsp>
                            <wps:cNvSpPr txBox="1"/>
                            <wps:spPr>
                              <a:xfrm>
                                <a:off x="0" y="0"/>
                                <a:ext cx="3015615" cy="2099256"/>
                              </a:xfrm>
                              <a:prstGeom prst="rect">
                                <a:avLst/>
                              </a:prstGeom>
                              <a:solidFill>
                                <a:schemeClr val="lt1"/>
                              </a:solidFill>
                              <a:ln w="6350">
                                <a:noFill/>
                              </a:ln>
                            </wps:spPr>
                            <wps:txbx>
                              <w:txbxContent>
                                <w:p w14:paraId="1B46705A" w14:textId="77777777" w:rsidR="00573201" w:rsidRDefault="00F34BEA" w:rsidP="00E146B7">
                                  <w:sdt>
                                    <w:sdtPr>
                                      <w:alias w:val="Enter Body Text:"/>
                                      <w:tag w:val="Enter Body Text:"/>
                                      <w:id w:val="974179103"/>
                                      <w:temporary/>
                                      <w:showingPlcHdr/>
                                      <w15:appearance w15:val="hidden"/>
                                    </w:sdtPr>
                                    <w:sdtEndPr/>
                                    <w:sdtContent>
                                      <w:r w:rsidR="00573201">
                                        <w:t>Insert your company information in place of the sample text.</w:t>
                                      </w:r>
                                    </w:sdtContent>
                                  </w:sdt>
                                </w:p>
                                <w:p w14:paraId="78510050" w14:textId="77777777" w:rsidR="00573201" w:rsidRDefault="00F34BEA" w:rsidP="00AE0DD2">
                                  <w:sdt>
                                    <w:sdtPr>
                                      <w:alias w:val="Enter Body Text:"/>
                                      <w:tag w:val="Enter Body Text:"/>
                                      <w:id w:val="-768536729"/>
                                      <w:temporary/>
                                      <w:showingPlcHdr/>
                                      <w15:appearance w15:val="hidden"/>
                                    </w:sdtPr>
                                    <w:sdtEndPr/>
                                    <w:sdtContent>
                                      <w:r w:rsidR="00AE0DD2" w:rsidRPr="00AE0DD2">
                                        <w:t>Select the Office button, and then Save As. Select Document Template in the Save as dialog box (the file name extension should change from .docx to .dotx).</w:t>
                                      </w:r>
                                    </w:sdtContent>
                                  </w:sdt>
                                </w:p>
                                <w:p w14:paraId="5685F22D" w14:textId="77777777" w:rsidR="00E146B7" w:rsidRDefault="00F34BEA" w:rsidP="00AE0DD2">
                                  <w:sdt>
                                    <w:sdtPr>
                                      <w:alias w:val="Enter Body Text:"/>
                                      <w:tag w:val="Enter Body Text:"/>
                                      <w:id w:val="1089432570"/>
                                      <w:temporary/>
                                      <w:showingPlcHdr/>
                                      <w15:appearance w15:val="hidden"/>
                                    </w:sdtPr>
                                    <w:sdtEndPr/>
                                    <w:sdtContent>
                                      <w:r w:rsidR="00AE0DD2" w:rsidRPr="00AE0DD2">
                                        <w:t>Next time you want to use it, select the Office button, and then New. Select My Templates. Use this template to base another brochure on it.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406728" id="Text Box 8" o:spid="_x0000_s1039" type="#_x0000_t202" alt="Text box to enter brochure content" style="width:237.45pt;height:1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" fillcolor="white [3201]" stroked="f" strokeweight=".5pt">
                      <v:textbox>
                        <w:txbxContent>
                          <w:p w14:paraId="1B46705A" w14:textId="77777777" w:rsidR="00573201" w:rsidRDefault="00DA5DEE" w:rsidP="00E146B7">
                            <w:sdt>
                              <w:sdtPr>
                                <w:alias w:val="Enter Body Text:"/>
                                <w:tag w:val="Enter Body Text:"/>
                                <w:id w:val="974179103"/>
                                <w:temporary/>
                                <w:showingPlcHdr/>
                                <w15:appearance w15:val="hidden"/>
                              </w:sdtPr>
                              <w:sdtEndPr/>
                              <w:sdtContent>
                                <w:r w:rsidR="00573201">
                                  <w:t>Insert your company information in place of the sample text.</w:t>
                                </w:r>
                              </w:sdtContent>
                            </w:sdt>
                          </w:p>
                          <w:p w14:paraId="78510050" w14:textId="77777777" w:rsidR="00573201" w:rsidRDefault="00DA5DEE" w:rsidP="00AE0DD2">
                            <w:sdt>
                              <w:sdtPr>
                                <w:alias w:val="Enter Body Text:"/>
                                <w:tag w:val="Enter Body Text:"/>
                                <w:id w:val="-768536729"/>
                                <w:temporary/>
                                <w:showingPlcHdr/>
                                <w15:appearance w15:val="hidden"/>
                              </w:sdtPr>
                              <w:sdtEndPr/>
                              <w:sdtContent>
                                <w:r w:rsidR="00AE0DD2" w:rsidRPr="00AE0DD2">
                                  <w:t>Select the Office button, and then Save As. Select Document Template in the Save as dialog box (the file name extension should change from .docx to .dotx).</w:t>
                                </w:r>
                              </w:sdtContent>
                            </w:sdt>
                          </w:p>
                          <w:p w14:paraId="5685F22D" w14:textId="77777777" w:rsidR="00E146B7" w:rsidRDefault="00DA5DEE" w:rsidP="00AE0DD2">
                            <w:sdt>
                              <w:sdtPr>
                                <w:alias w:val="Enter Body Text:"/>
                                <w:tag w:val="Enter Body Text:"/>
                                <w:id w:val="1089432570"/>
                                <w:temporary/>
                                <w:showingPlcHdr/>
                                <w15:appearance w15:val="hidden"/>
                              </w:sdtPr>
                              <w:sdtEndPr/>
                              <w:sdtContent>
                                <w:r w:rsidR="00AE0DD2" w:rsidRPr="00AE0DD2">
                                  <w:t>Next time you want to use it, select the Office button, and then New. Select My Templates. Use this template to base another brochure on it.</w:t>
                                </w:r>
                              </w:sdtContent>
                            </w:sdt>
                          </w:p>
                        </w:txbxContent>
                      </v:textbox>
                      <w10:anchorlock/>
                    </v:shape>
                  </w:pict>
                </mc:Fallback>
              </mc:AlternateContent>
            </w:r>
          </w:p>
        </w:tc>
        <w:bookmarkStart w:id="0" w:name="_GoBack"/>
        <w:bookmarkEnd w:id="0"/>
      </w:tr>
    </w:tbl>
    <w:p w14:paraId="28B5F64C" w14:textId="08E3B162" w:rsidR="00051AEB" w:rsidRPr="00520D53" w:rsidRDefault="003A561F" w:rsidP="00973309">
      <w:pPr>
        <w:ind w:left="144" w:right="144"/>
      </w:pPr>
      <w:r>
        <w:rPr>
          <w:noProof/>
          <w:lang w:val="en-AU" w:eastAsia="en-AU"/>
        </w:rPr>
        <mc:AlternateContent>
          <mc:Choice Requires="wps">
            <w:drawing>
              <wp:anchor distT="0" distB="0" distL="114300" distR="114300" simplePos="0" relativeHeight="251662336" behindDoc="0" locked="0" layoutInCell="1" allowOverlap="1" wp14:anchorId="57316DED" wp14:editId="228AA69B">
                <wp:simplePos x="0" y="0"/>
                <wp:positionH relativeFrom="column">
                  <wp:posOffset>6709143</wp:posOffset>
                </wp:positionH>
                <wp:positionV relativeFrom="paragraph">
                  <wp:posOffset>-7258847</wp:posOffset>
                </wp:positionV>
                <wp:extent cx="3345505" cy="7870874"/>
                <wp:effectExtent l="0" t="0" r="7620" b="0"/>
                <wp:wrapNone/>
                <wp:docPr id="14" name="Rectangle 14"/>
                <wp:cNvGraphicFramePr/>
                <a:graphic xmlns:a="http://schemas.openxmlformats.org/drawingml/2006/main">
                  <a:graphicData uri="http://schemas.microsoft.com/office/word/2010/wordprocessingShape">
                    <wps:wsp>
                      <wps:cNvSpPr/>
                      <wps:spPr>
                        <a:xfrm>
                          <a:off x="0" y="0"/>
                          <a:ext cx="3345505" cy="787087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42A398" w14:textId="5DE6EB05" w:rsidR="003A561F" w:rsidRPr="00C0075E" w:rsidRDefault="003A561F" w:rsidP="003A561F">
                            <w:pPr>
                              <w:jc w:val="center"/>
                              <w:rPr>
                                <w:rFonts w:ascii="Centaur" w:hAnsi="Centaur"/>
                                <w:b/>
                                <w:bCs/>
                                <w:color w:val="000000" w:themeColor="text1"/>
                                <w:sz w:val="24"/>
                                <w:szCs w:val="32"/>
                              </w:rPr>
                            </w:pPr>
                            <w:r w:rsidRPr="00C0075E">
                              <w:rPr>
                                <w:rFonts w:ascii="Centaur" w:hAnsi="Centaur"/>
                                <w:b/>
                                <w:bCs/>
                                <w:color w:val="000000" w:themeColor="text1"/>
                                <w:sz w:val="24"/>
                                <w:szCs w:val="32"/>
                              </w:rPr>
                              <w:t>TIMELINE</w:t>
                            </w:r>
                          </w:p>
                          <w:p w14:paraId="44C2CEB8" w14:textId="5DAF8A66" w:rsidR="003A561F" w:rsidRPr="00ED605B" w:rsidRDefault="003A561F" w:rsidP="003A561F">
                            <w:pPr>
                              <w:rPr>
                                <w:rFonts w:ascii="Centaur" w:hAnsi="Centaur"/>
                                <w:color w:val="000000" w:themeColor="text1"/>
                                <w:sz w:val="24"/>
                                <w:szCs w:val="32"/>
                              </w:rPr>
                            </w:pPr>
                            <w:r w:rsidRPr="00ED605B">
                              <w:rPr>
                                <w:rFonts w:ascii="Centaur" w:hAnsi="Centaur"/>
                                <w:b/>
                                <w:bCs/>
                                <w:color w:val="000000" w:themeColor="text1"/>
                                <w:sz w:val="24"/>
                                <w:szCs w:val="32"/>
                              </w:rPr>
                              <w:t>1931</w:t>
                            </w:r>
                            <w:r w:rsidR="00D14B68" w:rsidRPr="00ED605B">
                              <w:rPr>
                                <w:rFonts w:ascii="Centaur" w:hAnsi="Centaur"/>
                                <w:b/>
                                <w:bCs/>
                                <w:color w:val="000000" w:themeColor="text1"/>
                                <w:sz w:val="24"/>
                                <w:szCs w:val="32"/>
                              </w:rPr>
                              <w:t>-</w:t>
                            </w:r>
                            <w:r w:rsidR="00D14B68" w:rsidRPr="00ED605B">
                              <w:rPr>
                                <w:rFonts w:ascii="Centaur" w:hAnsi="Centaur"/>
                                <w:color w:val="000000" w:themeColor="text1"/>
                                <w:sz w:val="24"/>
                                <w:szCs w:val="32"/>
                              </w:rPr>
                              <w:t xml:space="preserve"> Keith Rupert Murdoch was born</w:t>
                            </w:r>
                            <w:r w:rsidR="00D266B9" w:rsidRPr="00ED605B">
                              <w:rPr>
                                <w:rFonts w:ascii="Centaur" w:hAnsi="Centaur"/>
                                <w:color w:val="000000" w:themeColor="text1"/>
                                <w:sz w:val="24"/>
                                <w:szCs w:val="32"/>
                              </w:rPr>
                              <w:t>.</w:t>
                            </w:r>
                          </w:p>
                          <w:p w14:paraId="66A77255" w14:textId="11C4FC8C" w:rsidR="00D14B68" w:rsidRPr="00ED605B" w:rsidRDefault="00D14B68" w:rsidP="003A561F">
                            <w:pPr>
                              <w:rPr>
                                <w:rFonts w:ascii="Centaur" w:hAnsi="Centaur"/>
                                <w:color w:val="000000" w:themeColor="text1"/>
                                <w:sz w:val="24"/>
                                <w:szCs w:val="32"/>
                              </w:rPr>
                            </w:pPr>
                            <w:r w:rsidRPr="00ED605B">
                              <w:rPr>
                                <w:rFonts w:ascii="Centaur" w:hAnsi="Centaur"/>
                                <w:b/>
                                <w:bCs/>
                                <w:color w:val="000000" w:themeColor="text1"/>
                                <w:sz w:val="24"/>
                                <w:szCs w:val="32"/>
                              </w:rPr>
                              <w:t xml:space="preserve">1953- </w:t>
                            </w:r>
                            <w:r w:rsidR="00D266B9" w:rsidRPr="00ED605B">
                              <w:rPr>
                                <w:rFonts w:ascii="Centaur" w:hAnsi="Centaur"/>
                                <w:color w:val="000000" w:themeColor="text1"/>
                                <w:sz w:val="24"/>
                                <w:szCs w:val="32"/>
                              </w:rPr>
                              <w:t>After his father’s passing, he took</w:t>
                            </w:r>
                            <w:r w:rsidRPr="00ED605B">
                              <w:rPr>
                                <w:rFonts w:ascii="Centaur" w:hAnsi="Centaur"/>
                                <w:color w:val="000000" w:themeColor="text1"/>
                                <w:sz w:val="24"/>
                                <w:szCs w:val="32"/>
                              </w:rPr>
                              <w:t xml:space="preserve"> </w:t>
                            </w:r>
                            <w:r w:rsidR="00D266B9" w:rsidRPr="00ED605B">
                              <w:rPr>
                                <w:rFonts w:ascii="Centaur" w:hAnsi="Centaur"/>
                                <w:color w:val="000000" w:themeColor="text1"/>
                                <w:sz w:val="24"/>
                                <w:szCs w:val="32"/>
                              </w:rPr>
                              <w:t>over</w:t>
                            </w:r>
                            <w:r w:rsidRPr="00ED605B">
                              <w:rPr>
                                <w:rFonts w:ascii="Centaur" w:hAnsi="Centaur"/>
                                <w:color w:val="000000" w:themeColor="text1"/>
                                <w:sz w:val="24"/>
                                <w:szCs w:val="32"/>
                              </w:rPr>
                              <w:t xml:space="preserve"> the family business, </w:t>
                            </w:r>
                            <w:r w:rsidR="00D266B9" w:rsidRPr="00ED605B">
                              <w:rPr>
                                <w:rFonts w:ascii="Centaur" w:hAnsi="Centaur"/>
                                <w:color w:val="000000" w:themeColor="text1"/>
                                <w:sz w:val="24"/>
                                <w:szCs w:val="32"/>
                              </w:rPr>
                              <w:t>The News, a small Adelaide newspaper owned by his father.</w:t>
                            </w:r>
                          </w:p>
                          <w:p w14:paraId="4D19426D" w14:textId="5D11778C" w:rsidR="00D266B9" w:rsidRPr="00ED605B" w:rsidRDefault="00D266B9" w:rsidP="003A561F">
                            <w:pPr>
                              <w:rPr>
                                <w:rFonts w:ascii="Centaur" w:hAnsi="Centaur"/>
                                <w:color w:val="000000" w:themeColor="text1"/>
                                <w:sz w:val="24"/>
                                <w:szCs w:val="32"/>
                              </w:rPr>
                            </w:pPr>
                            <w:r w:rsidRPr="00ED605B">
                              <w:rPr>
                                <w:rFonts w:ascii="Centaur" w:hAnsi="Centaur"/>
                                <w:b/>
                                <w:bCs/>
                                <w:color w:val="000000" w:themeColor="text1"/>
                                <w:sz w:val="24"/>
                                <w:szCs w:val="32"/>
                              </w:rPr>
                              <w:t>1964-</w:t>
                            </w:r>
                            <w:r w:rsidRPr="00ED605B">
                              <w:rPr>
                                <w:rFonts w:ascii="Centaur" w:hAnsi="Centaur"/>
                                <w:color w:val="000000" w:themeColor="text1"/>
                                <w:sz w:val="24"/>
                                <w:szCs w:val="32"/>
                              </w:rPr>
                              <w:t xml:space="preserve"> Launched The Australian, a broadsheet covering the whole of Australia.</w:t>
                            </w:r>
                          </w:p>
                          <w:p w14:paraId="02242C40" w14:textId="317A4EA0" w:rsidR="00612E09" w:rsidRPr="00ED605B" w:rsidRDefault="00F24D33" w:rsidP="003A561F">
                            <w:pPr>
                              <w:rPr>
                                <w:rFonts w:ascii="Centaur" w:hAnsi="Centaur"/>
                                <w:color w:val="000000" w:themeColor="text1"/>
                                <w:sz w:val="24"/>
                                <w:szCs w:val="32"/>
                              </w:rPr>
                            </w:pPr>
                            <w:r w:rsidRPr="00ED605B">
                              <w:rPr>
                                <w:rFonts w:ascii="Centaur" w:hAnsi="Centaur"/>
                                <w:b/>
                                <w:bCs/>
                                <w:color w:val="000000" w:themeColor="text1"/>
                                <w:sz w:val="24"/>
                                <w:szCs w:val="32"/>
                              </w:rPr>
                              <w:t>1968-</w:t>
                            </w:r>
                            <w:r w:rsidRPr="00ED605B">
                              <w:rPr>
                                <w:rFonts w:ascii="Centaur" w:hAnsi="Centaur"/>
                                <w:color w:val="000000" w:themeColor="text1"/>
                                <w:sz w:val="24"/>
                                <w:szCs w:val="32"/>
                              </w:rPr>
                              <w:t xml:space="preserve"> </w:t>
                            </w:r>
                            <w:r w:rsidR="007C47C2" w:rsidRPr="00ED605B">
                              <w:rPr>
                                <w:rFonts w:ascii="Centaur" w:hAnsi="Centaur"/>
                                <w:color w:val="000000" w:themeColor="text1"/>
                                <w:sz w:val="24"/>
                                <w:szCs w:val="32"/>
                              </w:rPr>
                              <w:t xml:space="preserve">Moves into the British market, purchasing the News of the World, </w:t>
                            </w:r>
                            <w:r w:rsidR="00F02392" w:rsidRPr="00ED605B">
                              <w:rPr>
                                <w:rFonts w:ascii="Centaur" w:hAnsi="Centaur"/>
                                <w:color w:val="000000" w:themeColor="text1"/>
                                <w:sz w:val="24"/>
                                <w:szCs w:val="32"/>
                              </w:rPr>
                              <w:t>United Kingdom’s highest selling newspaper, from the Carr family.</w:t>
                            </w:r>
                          </w:p>
                          <w:p w14:paraId="3C271835" w14:textId="45BB2965" w:rsidR="00F02392" w:rsidRPr="00ED605B" w:rsidRDefault="00F02392" w:rsidP="003A561F">
                            <w:pPr>
                              <w:rPr>
                                <w:rFonts w:ascii="Centaur" w:hAnsi="Centaur"/>
                                <w:color w:val="000000" w:themeColor="text1"/>
                                <w:sz w:val="24"/>
                                <w:szCs w:val="32"/>
                              </w:rPr>
                            </w:pPr>
                            <w:r w:rsidRPr="00ED605B">
                              <w:rPr>
                                <w:rFonts w:ascii="Centaur" w:hAnsi="Centaur"/>
                                <w:b/>
                                <w:bCs/>
                                <w:color w:val="000000" w:themeColor="text1"/>
                                <w:sz w:val="24"/>
                                <w:szCs w:val="32"/>
                              </w:rPr>
                              <w:t>1969-</w:t>
                            </w:r>
                            <w:r w:rsidRPr="00ED605B">
                              <w:rPr>
                                <w:rFonts w:ascii="Centaur" w:hAnsi="Centaur"/>
                                <w:color w:val="000000" w:themeColor="text1"/>
                                <w:sz w:val="24"/>
                                <w:szCs w:val="32"/>
                              </w:rPr>
                              <w:t xml:space="preserve"> Buys the Sun, the former Daily Herald, turning it into a tabloid</w:t>
                            </w:r>
                            <w:r w:rsidR="00EF4A85" w:rsidRPr="00ED605B">
                              <w:rPr>
                                <w:rFonts w:ascii="Centaur" w:hAnsi="Centaur"/>
                                <w:color w:val="000000" w:themeColor="text1"/>
                                <w:sz w:val="24"/>
                                <w:szCs w:val="32"/>
                              </w:rPr>
                              <w:t>.</w:t>
                            </w:r>
                          </w:p>
                          <w:p w14:paraId="382FD266" w14:textId="22B68AA8" w:rsidR="00EF4A85" w:rsidRPr="00ED605B" w:rsidRDefault="00EF4A85" w:rsidP="00EF4A85">
                            <w:pPr>
                              <w:rPr>
                                <w:rFonts w:ascii="Centaur" w:hAnsi="Centaur"/>
                                <w:color w:val="000000" w:themeColor="text1"/>
                                <w:sz w:val="24"/>
                                <w:szCs w:val="32"/>
                              </w:rPr>
                            </w:pPr>
                            <w:r w:rsidRPr="00ED605B">
                              <w:rPr>
                                <w:rFonts w:ascii="Centaur" w:hAnsi="Centaur"/>
                                <w:b/>
                                <w:bCs/>
                                <w:color w:val="000000" w:themeColor="text1"/>
                                <w:sz w:val="24"/>
                                <w:szCs w:val="32"/>
                              </w:rPr>
                              <w:t>1973-</w:t>
                            </w:r>
                            <w:r w:rsidRPr="00ED605B">
                              <w:rPr>
                                <w:rFonts w:ascii="Centaur" w:hAnsi="Centaur"/>
                                <w:color w:val="000000" w:themeColor="text1"/>
                                <w:sz w:val="24"/>
                                <w:szCs w:val="32"/>
                              </w:rPr>
                              <w:t xml:space="preserve"> Makes his first move on the US market, purchasing the San Antonio Express-News.</w:t>
                            </w:r>
                          </w:p>
                          <w:p w14:paraId="4FF225DF" w14:textId="36CA3995" w:rsidR="00EF4A85" w:rsidRPr="00ED605B" w:rsidRDefault="00EF4A85" w:rsidP="00EF4A85">
                            <w:pPr>
                              <w:rPr>
                                <w:rFonts w:ascii="Centaur" w:hAnsi="Centaur"/>
                                <w:color w:val="000000" w:themeColor="text1"/>
                                <w:sz w:val="24"/>
                                <w:szCs w:val="32"/>
                              </w:rPr>
                            </w:pPr>
                            <w:r w:rsidRPr="00ED605B">
                              <w:rPr>
                                <w:rFonts w:ascii="Centaur" w:hAnsi="Centaur"/>
                                <w:b/>
                                <w:bCs/>
                                <w:color w:val="000000" w:themeColor="text1"/>
                                <w:sz w:val="24"/>
                                <w:szCs w:val="32"/>
                              </w:rPr>
                              <w:t>1976-</w:t>
                            </w:r>
                            <w:r w:rsidRPr="00ED605B">
                              <w:rPr>
                                <w:rFonts w:ascii="Centaur" w:hAnsi="Centaur"/>
                                <w:color w:val="000000" w:themeColor="text1"/>
                                <w:sz w:val="24"/>
                                <w:szCs w:val="32"/>
                              </w:rPr>
                              <w:t xml:space="preserve"> Buys the New York Post</w:t>
                            </w:r>
                            <w:r w:rsidR="00ED605B" w:rsidRPr="00ED605B">
                              <w:rPr>
                                <w:rFonts w:ascii="Centaur" w:hAnsi="Centaur"/>
                                <w:color w:val="000000" w:themeColor="text1"/>
                                <w:sz w:val="24"/>
                                <w:szCs w:val="32"/>
                              </w:rPr>
                              <w:t>.</w:t>
                            </w:r>
                          </w:p>
                          <w:p w14:paraId="570371B7" w14:textId="070FDF60" w:rsidR="00EF4A85" w:rsidRPr="00ED605B" w:rsidRDefault="00EF4A85" w:rsidP="00EF4A85">
                            <w:pPr>
                              <w:rPr>
                                <w:rFonts w:ascii="Centaur" w:hAnsi="Centaur"/>
                                <w:color w:val="000000" w:themeColor="text1"/>
                                <w:sz w:val="24"/>
                                <w:szCs w:val="32"/>
                              </w:rPr>
                            </w:pPr>
                            <w:r w:rsidRPr="00ED605B">
                              <w:rPr>
                                <w:rFonts w:ascii="Centaur" w:hAnsi="Centaur"/>
                                <w:b/>
                                <w:bCs/>
                                <w:color w:val="000000" w:themeColor="text1"/>
                                <w:sz w:val="24"/>
                                <w:szCs w:val="32"/>
                              </w:rPr>
                              <w:t xml:space="preserve">1981- </w:t>
                            </w:r>
                            <w:r w:rsidRPr="00ED605B">
                              <w:rPr>
                                <w:rFonts w:ascii="Centaur" w:hAnsi="Centaur"/>
                                <w:color w:val="000000" w:themeColor="text1"/>
                                <w:sz w:val="24"/>
                                <w:szCs w:val="32"/>
                              </w:rPr>
                              <w:t>Purchased Times Newspapers, owner</w:t>
                            </w:r>
                            <w:r w:rsidR="00ED605B" w:rsidRPr="00ED605B">
                              <w:rPr>
                                <w:rFonts w:ascii="Centaur" w:hAnsi="Centaur"/>
                                <w:color w:val="000000" w:themeColor="text1"/>
                                <w:sz w:val="24"/>
                                <w:szCs w:val="32"/>
                              </w:rPr>
                              <w:t xml:space="preserve"> of the Times and Sunday Times, guaranteeing the papers’ editorial independence.</w:t>
                            </w:r>
                          </w:p>
                          <w:p w14:paraId="06F91BFA" w14:textId="0F66EA04" w:rsidR="00ED605B" w:rsidRDefault="00ED605B" w:rsidP="00EF4A85">
                            <w:pPr>
                              <w:rPr>
                                <w:rFonts w:ascii="Centaur" w:hAnsi="Centaur"/>
                                <w:color w:val="000000" w:themeColor="text1"/>
                                <w:sz w:val="24"/>
                                <w:szCs w:val="32"/>
                              </w:rPr>
                            </w:pPr>
                            <w:r w:rsidRPr="00A74372">
                              <w:rPr>
                                <w:rFonts w:ascii="Centaur" w:hAnsi="Centaur"/>
                                <w:b/>
                                <w:bCs/>
                                <w:color w:val="000000" w:themeColor="text1"/>
                                <w:sz w:val="24"/>
                                <w:szCs w:val="32"/>
                              </w:rPr>
                              <w:t>1985-</w:t>
                            </w:r>
                            <w:r w:rsidRPr="00ED605B">
                              <w:rPr>
                                <w:rFonts w:ascii="Centaur" w:hAnsi="Centaur"/>
                                <w:color w:val="000000" w:themeColor="text1"/>
                                <w:sz w:val="24"/>
                                <w:szCs w:val="32"/>
                              </w:rPr>
                              <w:t xml:space="preserve"> Acquires 20th Century Fox film</w:t>
                            </w:r>
                            <w:r w:rsidR="00A74372">
                              <w:rPr>
                                <w:rFonts w:ascii="Centaur" w:hAnsi="Centaur"/>
                                <w:color w:val="000000" w:themeColor="text1"/>
                                <w:sz w:val="24"/>
                                <w:szCs w:val="32"/>
                              </w:rPr>
                              <w:t xml:space="preserve"> for $600 million</w:t>
                            </w:r>
                            <w:r w:rsidRPr="00ED605B">
                              <w:rPr>
                                <w:rFonts w:ascii="Centaur" w:hAnsi="Centaur"/>
                                <w:color w:val="000000" w:themeColor="text1"/>
                                <w:sz w:val="24"/>
                                <w:szCs w:val="32"/>
                              </w:rPr>
                              <w:t>, along with local TV stations.</w:t>
                            </w:r>
                          </w:p>
                          <w:p w14:paraId="34405014" w14:textId="40BD0867" w:rsidR="00A74372" w:rsidRDefault="00A74372" w:rsidP="00EF4A85">
                            <w:pPr>
                              <w:rPr>
                                <w:rFonts w:ascii="Centaur" w:hAnsi="Centaur"/>
                                <w:color w:val="000000" w:themeColor="text1"/>
                                <w:sz w:val="24"/>
                                <w:szCs w:val="32"/>
                              </w:rPr>
                            </w:pPr>
                            <w:r w:rsidRPr="00A74372">
                              <w:rPr>
                                <w:rFonts w:ascii="Centaur" w:hAnsi="Centaur"/>
                                <w:b/>
                                <w:bCs/>
                                <w:color w:val="000000" w:themeColor="text1"/>
                                <w:sz w:val="24"/>
                                <w:szCs w:val="32"/>
                              </w:rPr>
                              <w:t>1989-</w:t>
                            </w:r>
                            <w:r>
                              <w:rPr>
                                <w:rFonts w:ascii="Centaur" w:hAnsi="Centaur"/>
                                <w:color w:val="000000" w:themeColor="text1"/>
                                <w:sz w:val="24"/>
                                <w:szCs w:val="32"/>
                              </w:rPr>
                              <w:t xml:space="preserve"> Launches Sky television in the UK, later merged with the BSB to form BSkyB the following year.</w:t>
                            </w:r>
                          </w:p>
                          <w:p w14:paraId="2EF82BCA" w14:textId="31D23F5D" w:rsidR="00A74372" w:rsidRDefault="00A74372" w:rsidP="00EF4A85">
                            <w:pPr>
                              <w:rPr>
                                <w:rFonts w:ascii="Centaur" w:hAnsi="Centaur"/>
                                <w:color w:val="000000" w:themeColor="text1"/>
                                <w:sz w:val="24"/>
                                <w:szCs w:val="32"/>
                              </w:rPr>
                            </w:pPr>
                            <w:r w:rsidRPr="00A74372">
                              <w:rPr>
                                <w:rFonts w:ascii="Centaur" w:hAnsi="Centaur"/>
                                <w:b/>
                                <w:bCs/>
                                <w:color w:val="000000" w:themeColor="text1"/>
                                <w:sz w:val="24"/>
                                <w:szCs w:val="32"/>
                              </w:rPr>
                              <w:t>1993-</w:t>
                            </w:r>
                            <w:r>
                              <w:rPr>
                                <w:rFonts w:ascii="Centaur" w:hAnsi="Centaur"/>
                                <w:color w:val="000000" w:themeColor="text1"/>
                                <w:sz w:val="24"/>
                                <w:szCs w:val="32"/>
                              </w:rPr>
                              <w:t xml:space="preserve"> Purchased Star TV in Asia.</w:t>
                            </w:r>
                          </w:p>
                          <w:p w14:paraId="69D5AD25" w14:textId="3D20C007" w:rsidR="00A74372" w:rsidRDefault="00A74372" w:rsidP="00EF4A85">
                            <w:pPr>
                              <w:rPr>
                                <w:rFonts w:ascii="Centaur" w:hAnsi="Centaur"/>
                                <w:color w:val="000000" w:themeColor="text1"/>
                                <w:sz w:val="24"/>
                                <w:szCs w:val="32"/>
                              </w:rPr>
                            </w:pPr>
                            <w:r w:rsidRPr="00A74372">
                              <w:rPr>
                                <w:rFonts w:ascii="Centaur" w:hAnsi="Centaur"/>
                                <w:b/>
                                <w:bCs/>
                                <w:color w:val="000000" w:themeColor="text1"/>
                                <w:sz w:val="24"/>
                                <w:szCs w:val="32"/>
                              </w:rPr>
                              <w:t>1996-</w:t>
                            </w:r>
                            <w:r>
                              <w:rPr>
                                <w:rFonts w:ascii="Centaur" w:hAnsi="Centaur"/>
                                <w:color w:val="000000" w:themeColor="text1"/>
                                <w:sz w:val="24"/>
                                <w:szCs w:val="32"/>
                              </w:rPr>
                              <w:t xml:space="preserve"> Launches Fox News channel in the US.</w:t>
                            </w:r>
                          </w:p>
                          <w:p w14:paraId="2C739AEB" w14:textId="7B0B45E3" w:rsidR="00941FBD" w:rsidRDefault="00941FBD" w:rsidP="00EF4A85">
                            <w:pPr>
                              <w:rPr>
                                <w:rFonts w:ascii="Centaur" w:hAnsi="Centaur"/>
                                <w:color w:val="000000" w:themeColor="text1"/>
                                <w:sz w:val="24"/>
                                <w:szCs w:val="32"/>
                              </w:rPr>
                            </w:pPr>
                            <w:r w:rsidRPr="00941FBD">
                              <w:rPr>
                                <w:rFonts w:ascii="Centaur" w:hAnsi="Centaur"/>
                                <w:b/>
                                <w:bCs/>
                                <w:color w:val="000000" w:themeColor="text1"/>
                                <w:sz w:val="24"/>
                                <w:szCs w:val="32"/>
                              </w:rPr>
                              <w:t>2000-</w:t>
                            </w:r>
                            <w:r>
                              <w:rPr>
                                <w:rFonts w:ascii="Centaur" w:hAnsi="Centaur"/>
                                <w:color w:val="000000" w:themeColor="text1"/>
                                <w:sz w:val="24"/>
                                <w:szCs w:val="32"/>
                              </w:rPr>
                              <w:t xml:space="preserve"> Treated for prostate cancer.</w:t>
                            </w:r>
                          </w:p>
                          <w:p w14:paraId="7A850CF9" w14:textId="48049F16" w:rsidR="00941FBD" w:rsidRDefault="00941FBD" w:rsidP="00EF4A85">
                            <w:pPr>
                              <w:rPr>
                                <w:rFonts w:ascii="Centaur" w:hAnsi="Centaur"/>
                                <w:color w:val="000000" w:themeColor="text1"/>
                                <w:sz w:val="24"/>
                                <w:szCs w:val="32"/>
                              </w:rPr>
                            </w:pPr>
                            <w:r w:rsidRPr="00941FBD">
                              <w:rPr>
                                <w:rFonts w:ascii="Centaur" w:hAnsi="Centaur"/>
                                <w:b/>
                                <w:bCs/>
                                <w:color w:val="000000" w:themeColor="text1"/>
                                <w:sz w:val="24"/>
                                <w:szCs w:val="32"/>
                              </w:rPr>
                              <w:t>2004-</w:t>
                            </w:r>
                            <w:r>
                              <w:rPr>
                                <w:rFonts w:ascii="Centaur" w:hAnsi="Centaur"/>
                                <w:color w:val="000000" w:themeColor="text1"/>
                                <w:sz w:val="24"/>
                                <w:szCs w:val="32"/>
                              </w:rPr>
                              <w:t xml:space="preserve"> Shifts News Corp. incorporation from Australia to the United States.</w:t>
                            </w:r>
                          </w:p>
                          <w:p w14:paraId="7457ED53" w14:textId="29AB51E4" w:rsidR="009A6E75" w:rsidRDefault="009A6E75" w:rsidP="00EF4A85">
                            <w:pPr>
                              <w:rPr>
                                <w:rFonts w:ascii="Centaur" w:hAnsi="Centaur"/>
                                <w:color w:val="000000" w:themeColor="text1"/>
                                <w:sz w:val="24"/>
                                <w:szCs w:val="32"/>
                              </w:rPr>
                            </w:pPr>
                            <w:r w:rsidRPr="009A6E75">
                              <w:rPr>
                                <w:rFonts w:ascii="Centaur" w:hAnsi="Centaur"/>
                                <w:b/>
                                <w:bCs/>
                                <w:color w:val="000000" w:themeColor="text1"/>
                                <w:sz w:val="24"/>
                                <w:szCs w:val="32"/>
                              </w:rPr>
                              <w:t>2007-</w:t>
                            </w:r>
                            <w:r>
                              <w:rPr>
                                <w:rFonts w:ascii="Centaur" w:hAnsi="Centaur"/>
                                <w:color w:val="000000" w:themeColor="text1"/>
                                <w:sz w:val="24"/>
                                <w:szCs w:val="32"/>
                              </w:rPr>
                              <w:t xml:space="preserve"> Purchases Dow Jones, the publisher of the Wall Street Journal.</w:t>
                            </w:r>
                          </w:p>
                          <w:p w14:paraId="67B93657" w14:textId="675867D6" w:rsidR="00A74372" w:rsidRPr="00ED605B" w:rsidRDefault="00CB19EE" w:rsidP="00EF4A85">
                            <w:pPr>
                              <w:rPr>
                                <w:rFonts w:ascii="Centaur" w:hAnsi="Centaur"/>
                                <w:color w:val="000000" w:themeColor="text1"/>
                                <w:sz w:val="24"/>
                                <w:szCs w:val="32"/>
                              </w:rPr>
                            </w:pPr>
                            <w:r w:rsidRPr="00CB19EE">
                              <w:rPr>
                                <w:rFonts w:ascii="Centaur" w:hAnsi="Centaur"/>
                                <w:b/>
                                <w:bCs/>
                                <w:color w:val="000000" w:themeColor="text1"/>
                                <w:sz w:val="24"/>
                                <w:szCs w:val="32"/>
                              </w:rPr>
                              <w:t>2019-</w:t>
                            </w:r>
                            <w:r>
                              <w:rPr>
                                <w:rFonts w:ascii="Centaur" w:hAnsi="Centaur"/>
                                <w:color w:val="000000" w:themeColor="text1"/>
                                <w:sz w:val="24"/>
                                <w:szCs w:val="32"/>
                              </w:rPr>
                              <w:t xml:space="preserve"> Disney acquires 60 percent of 21st Century Fox</w:t>
                            </w:r>
                            <w:r w:rsidR="00F82E3F">
                              <w:rPr>
                                <w:rFonts w:ascii="Centaur" w:hAnsi="Centaur"/>
                                <w:color w:val="000000" w:themeColor="text1"/>
                                <w:sz w:val="24"/>
                                <w:szCs w:val="32"/>
                              </w:rPr>
                              <w:t xml:space="preserve"> assets</w:t>
                            </w:r>
                            <w:r>
                              <w:rPr>
                                <w:rFonts w:ascii="Centaur" w:hAnsi="Centaur"/>
                                <w:color w:val="000000" w:themeColor="text1"/>
                                <w:sz w:val="24"/>
                                <w:szCs w:val="32"/>
                              </w:rPr>
                              <w:t xml:space="preserve"> for $71.3 billion.</w:t>
                            </w:r>
                          </w:p>
                          <w:p w14:paraId="3A9EDCED" w14:textId="409F54E9" w:rsidR="00ED605B" w:rsidRDefault="00ED605B" w:rsidP="00EF4A85">
                            <w:pPr>
                              <w:rPr>
                                <w:rFonts w:ascii="Centaur" w:hAnsi="Centaur"/>
                                <w:color w:val="000000" w:themeColor="text1"/>
                                <w:sz w:val="28"/>
                                <w:szCs w:val="36"/>
                              </w:rPr>
                            </w:pPr>
                          </w:p>
                          <w:p w14:paraId="5FCDDFA5" w14:textId="77777777" w:rsidR="00EF4A85" w:rsidRDefault="00EF4A85" w:rsidP="00EF4A85">
                            <w:pPr>
                              <w:rPr>
                                <w:rFonts w:ascii="Centaur" w:hAnsi="Centaur"/>
                                <w:color w:val="000000" w:themeColor="text1"/>
                                <w:sz w:val="28"/>
                                <w:szCs w:val="36"/>
                              </w:rPr>
                            </w:pPr>
                          </w:p>
                          <w:p w14:paraId="789BF2F8" w14:textId="77777777" w:rsidR="00D266B9" w:rsidRPr="003A561F" w:rsidRDefault="00D266B9" w:rsidP="003A561F">
                            <w:pPr>
                              <w:rPr>
                                <w:rFonts w:ascii="Centaur" w:hAnsi="Centaur"/>
                                <w:color w:val="000000" w:themeColor="text1"/>
                                <w:sz w:val="28"/>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16DED" id="Rectangle 14" o:spid="_x0000_s1040" style="position:absolute;left:0;text-align:left;margin-left:528.3pt;margin-top:-571.55pt;width:263.45pt;height:6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" fillcolor="#d8dde0 [1301]" stroked="f" strokeweight="1pt">
                <v:textbox>
                  <w:txbxContent>
                    <w:p w14:paraId="0742A398" w14:textId="5DE6EB05" w:rsidR="003A561F" w:rsidRPr="00C0075E" w:rsidRDefault="003A561F" w:rsidP="003A561F">
                      <w:pPr>
                        <w:jc w:val="center"/>
                        <w:rPr>
                          <w:rFonts w:ascii="Centaur" w:hAnsi="Centaur"/>
                          <w:b/>
                          <w:bCs/>
                          <w:color w:val="000000" w:themeColor="text1"/>
                          <w:sz w:val="24"/>
                          <w:szCs w:val="32"/>
                        </w:rPr>
                      </w:pPr>
                      <w:r w:rsidRPr="00C0075E">
                        <w:rPr>
                          <w:rFonts w:ascii="Centaur" w:hAnsi="Centaur"/>
                          <w:b/>
                          <w:bCs/>
                          <w:color w:val="000000" w:themeColor="text1"/>
                          <w:sz w:val="24"/>
                          <w:szCs w:val="32"/>
                        </w:rPr>
                        <w:t>TIMELINE</w:t>
                      </w:r>
                    </w:p>
                    <w:p w14:paraId="44C2CEB8" w14:textId="5DAF8A66" w:rsidR="003A561F" w:rsidRPr="00ED605B" w:rsidRDefault="003A561F" w:rsidP="003A561F">
                      <w:pPr>
                        <w:rPr>
                          <w:rFonts w:ascii="Centaur" w:hAnsi="Centaur"/>
                          <w:color w:val="000000" w:themeColor="text1"/>
                          <w:sz w:val="24"/>
                          <w:szCs w:val="32"/>
                        </w:rPr>
                      </w:pPr>
                      <w:r w:rsidRPr="00ED605B">
                        <w:rPr>
                          <w:rFonts w:ascii="Centaur" w:hAnsi="Centaur"/>
                          <w:b/>
                          <w:bCs/>
                          <w:color w:val="000000" w:themeColor="text1"/>
                          <w:sz w:val="24"/>
                          <w:szCs w:val="32"/>
                        </w:rPr>
                        <w:t>1931</w:t>
                      </w:r>
                      <w:r w:rsidR="00D14B68" w:rsidRPr="00ED605B">
                        <w:rPr>
                          <w:rFonts w:ascii="Centaur" w:hAnsi="Centaur"/>
                          <w:b/>
                          <w:bCs/>
                          <w:color w:val="000000" w:themeColor="text1"/>
                          <w:sz w:val="24"/>
                          <w:szCs w:val="32"/>
                        </w:rPr>
                        <w:t>-</w:t>
                      </w:r>
                      <w:r w:rsidR="00D14B68" w:rsidRPr="00ED605B">
                        <w:rPr>
                          <w:rFonts w:ascii="Centaur" w:hAnsi="Centaur"/>
                          <w:color w:val="000000" w:themeColor="text1"/>
                          <w:sz w:val="24"/>
                          <w:szCs w:val="32"/>
                        </w:rPr>
                        <w:t xml:space="preserve"> Keith Rupert Murdoch was born</w:t>
                      </w:r>
                      <w:r w:rsidR="00D266B9" w:rsidRPr="00ED605B">
                        <w:rPr>
                          <w:rFonts w:ascii="Centaur" w:hAnsi="Centaur"/>
                          <w:color w:val="000000" w:themeColor="text1"/>
                          <w:sz w:val="24"/>
                          <w:szCs w:val="32"/>
                        </w:rPr>
                        <w:t>.</w:t>
                      </w:r>
                    </w:p>
                    <w:p w14:paraId="66A77255" w14:textId="11C4FC8C" w:rsidR="00D14B68" w:rsidRPr="00ED605B" w:rsidRDefault="00D14B68" w:rsidP="003A561F">
                      <w:pPr>
                        <w:rPr>
                          <w:rFonts w:ascii="Centaur" w:hAnsi="Centaur"/>
                          <w:color w:val="000000" w:themeColor="text1"/>
                          <w:sz w:val="24"/>
                          <w:szCs w:val="32"/>
                        </w:rPr>
                      </w:pPr>
                      <w:r w:rsidRPr="00ED605B">
                        <w:rPr>
                          <w:rFonts w:ascii="Centaur" w:hAnsi="Centaur"/>
                          <w:b/>
                          <w:bCs/>
                          <w:color w:val="000000" w:themeColor="text1"/>
                          <w:sz w:val="24"/>
                          <w:szCs w:val="32"/>
                        </w:rPr>
                        <w:t xml:space="preserve">1953- </w:t>
                      </w:r>
                      <w:r w:rsidR="00D266B9" w:rsidRPr="00ED605B">
                        <w:rPr>
                          <w:rFonts w:ascii="Centaur" w:hAnsi="Centaur"/>
                          <w:color w:val="000000" w:themeColor="text1"/>
                          <w:sz w:val="24"/>
                          <w:szCs w:val="32"/>
                        </w:rPr>
                        <w:t>After his father’s passing, he took</w:t>
                      </w:r>
                      <w:r w:rsidRPr="00ED605B">
                        <w:rPr>
                          <w:rFonts w:ascii="Centaur" w:hAnsi="Centaur"/>
                          <w:color w:val="000000" w:themeColor="text1"/>
                          <w:sz w:val="24"/>
                          <w:szCs w:val="32"/>
                        </w:rPr>
                        <w:t xml:space="preserve"> </w:t>
                      </w:r>
                      <w:r w:rsidR="00D266B9" w:rsidRPr="00ED605B">
                        <w:rPr>
                          <w:rFonts w:ascii="Centaur" w:hAnsi="Centaur"/>
                          <w:color w:val="000000" w:themeColor="text1"/>
                          <w:sz w:val="24"/>
                          <w:szCs w:val="32"/>
                        </w:rPr>
                        <w:t>over</w:t>
                      </w:r>
                      <w:r w:rsidRPr="00ED605B">
                        <w:rPr>
                          <w:rFonts w:ascii="Centaur" w:hAnsi="Centaur"/>
                          <w:color w:val="000000" w:themeColor="text1"/>
                          <w:sz w:val="24"/>
                          <w:szCs w:val="32"/>
                        </w:rPr>
                        <w:t xml:space="preserve"> the family business, </w:t>
                      </w:r>
                      <w:r w:rsidR="00D266B9" w:rsidRPr="00ED605B">
                        <w:rPr>
                          <w:rFonts w:ascii="Centaur" w:hAnsi="Centaur"/>
                          <w:color w:val="000000" w:themeColor="text1"/>
                          <w:sz w:val="24"/>
                          <w:szCs w:val="32"/>
                        </w:rPr>
                        <w:t>The News, a small Adelaide newspaper owned by his father.</w:t>
                      </w:r>
                    </w:p>
                    <w:p w14:paraId="4D19426D" w14:textId="5D11778C" w:rsidR="00D266B9" w:rsidRPr="00ED605B" w:rsidRDefault="00D266B9" w:rsidP="003A561F">
                      <w:pPr>
                        <w:rPr>
                          <w:rFonts w:ascii="Centaur" w:hAnsi="Centaur"/>
                          <w:color w:val="000000" w:themeColor="text1"/>
                          <w:sz w:val="24"/>
                          <w:szCs w:val="32"/>
                        </w:rPr>
                      </w:pPr>
                      <w:r w:rsidRPr="00ED605B">
                        <w:rPr>
                          <w:rFonts w:ascii="Centaur" w:hAnsi="Centaur"/>
                          <w:b/>
                          <w:bCs/>
                          <w:color w:val="000000" w:themeColor="text1"/>
                          <w:sz w:val="24"/>
                          <w:szCs w:val="32"/>
                        </w:rPr>
                        <w:t>1964-</w:t>
                      </w:r>
                      <w:r w:rsidRPr="00ED605B">
                        <w:rPr>
                          <w:rFonts w:ascii="Centaur" w:hAnsi="Centaur"/>
                          <w:color w:val="000000" w:themeColor="text1"/>
                          <w:sz w:val="24"/>
                          <w:szCs w:val="32"/>
                        </w:rPr>
                        <w:t xml:space="preserve"> Launched The Australian, a broadsheet covering the whole of Australia.</w:t>
                      </w:r>
                    </w:p>
                    <w:p w14:paraId="02242C40" w14:textId="317A4EA0" w:rsidR="00612E09" w:rsidRPr="00ED605B" w:rsidRDefault="00F24D33" w:rsidP="003A561F">
                      <w:pPr>
                        <w:rPr>
                          <w:rFonts w:ascii="Centaur" w:hAnsi="Centaur"/>
                          <w:color w:val="000000" w:themeColor="text1"/>
                          <w:sz w:val="24"/>
                          <w:szCs w:val="32"/>
                        </w:rPr>
                      </w:pPr>
                      <w:r w:rsidRPr="00ED605B">
                        <w:rPr>
                          <w:rFonts w:ascii="Centaur" w:hAnsi="Centaur"/>
                          <w:b/>
                          <w:bCs/>
                          <w:color w:val="000000" w:themeColor="text1"/>
                          <w:sz w:val="24"/>
                          <w:szCs w:val="32"/>
                        </w:rPr>
                        <w:t>1968-</w:t>
                      </w:r>
                      <w:r w:rsidRPr="00ED605B">
                        <w:rPr>
                          <w:rFonts w:ascii="Centaur" w:hAnsi="Centaur"/>
                          <w:color w:val="000000" w:themeColor="text1"/>
                          <w:sz w:val="24"/>
                          <w:szCs w:val="32"/>
                        </w:rPr>
                        <w:t xml:space="preserve"> </w:t>
                      </w:r>
                      <w:r w:rsidR="007C47C2" w:rsidRPr="00ED605B">
                        <w:rPr>
                          <w:rFonts w:ascii="Centaur" w:hAnsi="Centaur"/>
                          <w:color w:val="000000" w:themeColor="text1"/>
                          <w:sz w:val="24"/>
                          <w:szCs w:val="32"/>
                        </w:rPr>
                        <w:t xml:space="preserve">Moves into the British market, purchasing the News of the World, </w:t>
                      </w:r>
                      <w:r w:rsidR="00F02392" w:rsidRPr="00ED605B">
                        <w:rPr>
                          <w:rFonts w:ascii="Centaur" w:hAnsi="Centaur"/>
                          <w:color w:val="000000" w:themeColor="text1"/>
                          <w:sz w:val="24"/>
                          <w:szCs w:val="32"/>
                        </w:rPr>
                        <w:t>United Kingdom’s highest selling newspaper, from the Carr family.</w:t>
                      </w:r>
                    </w:p>
                    <w:p w14:paraId="3C271835" w14:textId="45BB2965" w:rsidR="00F02392" w:rsidRPr="00ED605B" w:rsidRDefault="00F02392" w:rsidP="003A561F">
                      <w:pPr>
                        <w:rPr>
                          <w:rFonts w:ascii="Centaur" w:hAnsi="Centaur"/>
                          <w:color w:val="000000" w:themeColor="text1"/>
                          <w:sz w:val="24"/>
                          <w:szCs w:val="32"/>
                        </w:rPr>
                      </w:pPr>
                      <w:r w:rsidRPr="00ED605B">
                        <w:rPr>
                          <w:rFonts w:ascii="Centaur" w:hAnsi="Centaur"/>
                          <w:b/>
                          <w:bCs/>
                          <w:color w:val="000000" w:themeColor="text1"/>
                          <w:sz w:val="24"/>
                          <w:szCs w:val="32"/>
                        </w:rPr>
                        <w:t>1969-</w:t>
                      </w:r>
                      <w:r w:rsidRPr="00ED605B">
                        <w:rPr>
                          <w:rFonts w:ascii="Centaur" w:hAnsi="Centaur"/>
                          <w:color w:val="000000" w:themeColor="text1"/>
                          <w:sz w:val="24"/>
                          <w:szCs w:val="32"/>
                        </w:rPr>
                        <w:t xml:space="preserve"> Buys the Sun, the former Daily Herald, turning it into a tabloid</w:t>
                      </w:r>
                      <w:r w:rsidR="00EF4A85" w:rsidRPr="00ED605B">
                        <w:rPr>
                          <w:rFonts w:ascii="Centaur" w:hAnsi="Centaur"/>
                          <w:color w:val="000000" w:themeColor="text1"/>
                          <w:sz w:val="24"/>
                          <w:szCs w:val="32"/>
                        </w:rPr>
                        <w:t>.</w:t>
                      </w:r>
                    </w:p>
                    <w:p w14:paraId="382FD266" w14:textId="22B68AA8" w:rsidR="00EF4A85" w:rsidRPr="00ED605B" w:rsidRDefault="00EF4A85" w:rsidP="00EF4A85">
                      <w:pPr>
                        <w:rPr>
                          <w:rFonts w:ascii="Centaur" w:hAnsi="Centaur"/>
                          <w:color w:val="000000" w:themeColor="text1"/>
                          <w:sz w:val="24"/>
                          <w:szCs w:val="32"/>
                        </w:rPr>
                      </w:pPr>
                      <w:r w:rsidRPr="00ED605B">
                        <w:rPr>
                          <w:rFonts w:ascii="Centaur" w:hAnsi="Centaur"/>
                          <w:b/>
                          <w:bCs/>
                          <w:color w:val="000000" w:themeColor="text1"/>
                          <w:sz w:val="24"/>
                          <w:szCs w:val="32"/>
                        </w:rPr>
                        <w:t>1973-</w:t>
                      </w:r>
                      <w:r w:rsidRPr="00ED605B">
                        <w:rPr>
                          <w:rFonts w:ascii="Centaur" w:hAnsi="Centaur"/>
                          <w:color w:val="000000" w:themeColor="text1"/>
                          <w:sz w:val="24"/>
                          <w:szCs w:val="32"/>
                        </w:rPr>
                        <w:t xml:space="preserve"> Makes his first move on the US market, purchasing the San Antonio Express-News.</w:t>
                      </w:r>
                    </w:p>
                    <w:p w14:paraId="4FF225DF" w14:textId="36CA3995" w:rsidR="00EF4A85" w:rsidRPr="00ED605B" w:rsidRDefault="00EF4A85" w:rsidP="00EF4A85">
                      <w:pPr>
                        <w:rPr>
                          <w:rFonts w:ascii="Centaur" w:hAnsi="Centaur"/>
                          <w:color w:val="000000" w:themeColor="text1"/>
                          <w:sz w:val="24"/>
                          <w:szCs w:val="32"/>
                        </w:rPr>
                      </w:pPr>
                      <w:r w:rsidRPr="00ED605B">
                        <w:rPr>
                          <w:rFonts w:ascii="Centaur" w:hAnsi="Centaur"/>
                          <w:b/>
                          <w:bCs/>
                          <w:color w:val="000000" w:themeColor="text1"/>
                          <w:sz w:val="24"/>
                          <w:szCs w:val="32"/>
                        </w:rPr>
                        <w:t>1976-</w:t>
                      </w:r>
                      <w:r w:rsidRPr="00ED605B">
                        <w:rPr>
                          <w:rFonts w:ascii="Centaur" w:hAnsi="Centaur"/>
                          <w:color w:val="000000" w:themeColor="text1"/>
                          <w:sz w:val="24"/>
                          <w:szCs w:val="32"/>
                        </w:rPr>
                        <w:t xml:space="preserve"> Buys the New York Post</w:t>
                      </w:r>
                      <w:r w:rsidR="00ED605B" w:rsidRPr="00ED605B">
                        <w:rPr>
                          <w:rFonts w:ascii="Centaur" w:hAnsi="Centaur"/>
                          <w:color w:val="000000" w:themeColor="text1"/>
                          <w:sz w:val="24"/>
                          <w:szCs w:val="32"/>
                        </w:rPr>
                        <w:t>.</w:t>
                      </w:r>
                    </w:p>
                    <w:p w14:paraId="570371B7" w14:textId="070FDF60" w:rsidR="00EF4A85" w:rsidRPr="00ED605B" w:rsidRDefault="00EF4A85" w:rsidP="00EF4A85">
                      <w:pPr>
                        <w:rPr>
                          <w:rFonts w:ascii="Centaur" w:hAnsi="Centaur"/>
                          <w:color w:val="000000" w:themeColor="text1"/>
                          <w:sz w:val="24"/>
                          <w:szCs w:val="32"/>
                        </w:rPr>
                      </w:pPr>
                      <w:r w:rsidRPr="00ED605B">
                        <w:rPr>
                          <w:rFonts w:ascii="Centaur" w:hAnsi="Centaur"/>
                          <w:b/>
                          <w:bCs/>
                          <w:color w:val="000000" w:themeColor="text1"/>
                          <w:sz w:val="24"/>
                          <w:szCs w:val="32"/>
                        </w:rPr>
                        <w:t xml:space="preserve">1981- </w:t>
                      </w:r>
                      <w:r w:rsidRPr="00ED605B">
                        <w:rPr>
                          <w:rFonts w:ascii="Centaur" w:hAnsi="Centaur"/>
                          <w:color w:val="000000" w:themeColor="text1"/>
                          <w:sz w:val="24"/>
                          <w:szCs w:val="32"/>
                        </w:rPr>
                        <w:t>Purchased Times Newspapers, owner</w:t>
                      </w:r>
                      <w:r w:rsidR="00ED605B" w:rsidRPr="00ED605B">
                        <w:rPr>
                          <w:rFonts w:ascii="Centaur" w:hAnsi="Centaur"/>
                          <w:color w:val="000000" w:themeColor="text1"/>
                          <w:sz w:val="24"/>
                          <w:szCs w:val="32"/>
                        </w:rPr>
                        <w:t xml:space="preserve"> of the Times and Sunday Times, guaranteeing the papers’ editorial independence.</w:t>
                      </w:r>
                    </w:p>
                    <w:p w14:paraId="06F91BFA" w14:textId="0F66EA04" w:rsidR="00ED605B" w:rsidRDefault="00ED605B" w:rsidP="00EF4A85">
                      <w:pPr>
                        <w:rPr>
                          <w:rFonts w:ascii="Centaur" w:hAnsi="Centaur"/>
                          <w:color w:val="000000" w:themeColor="text1"/>
                          <w:sz w:val="24"/>
                          <w:szCs w:val="32"/>
                        </w:rPr>
                      </w:pPr>
                      <w:r w:rsidRPr="00A74372">
                        <w:rPr>
                          <w:rFonts w:ascii="Centaur" w:hAnsi="Centaur"/>
                          <w:b/>
                          <w:bCs/>
                          <w:color w:val="000000" w:themeColor="text1"/>
                          <w:sz w:val="24"/>
                          <w:szCs w:val="32"/>
                        </w:rPr>
                        <w:t>1985-</w:t>
                      </w:r>
                      <w:r w:rsidRPr="00ED605B">
                        <w:rPr>
                          <w:rFonts w:ascii="Centaur" w:hAnsi="Centaur"/>
                          <w:color w:val="000000" w:themeColor="text1"/>
                          <w:sz w:val="24"/>
                          <w:szCs w:val="32"/>
                        </w:rPr>
                        <w:t xml:space="preserve"> Acquires 20th Century Fox film</w:t>
                      </w:r>
                      <w:r w:rsidR="00A74372">
                        <w:rPr>
                          <w:rFonts w:ascii="Centaur" w:hAnsi="Centaur"/>
                          <w:color w:val="000000" w:themeColor="text1"/>
                          <w:sz w:val="24"/>
                          <w:szCs w:val="32"/>
                        </w:rPr>
                        <w:t xml:space="preserve"> for $600 million</w:t>
                      </w:r>
                      <w:r w:rsidRPr="00ED605B">
                        <w:rPr>
                          <w:rFonts w:ascii="Centaur" w:hAnsi="Centaur"/>
                          <w:color w:val="000000" w:themeColor="text1"/>
                          <w:sz w:val="24"/>
                          <w:szCs w:val="32"/>
                        </w:rPr>
                        <w:t>, along with local TV stations.</w:t>
                      </w:r>
                    </w:p>
                    <w:p w14:paraId="34405014" w14:textId="40BD0867" w:rsidR="00A74372" w:rsidRDefault="00A74372" w:rsidP="00EF4A85">
                      <w:pPr>
                        <w:rPr>
                          <w:rFonts w:ascii="Centaur" w:hAnsi="Centaur"/>
                          <w:color w:val="000000" w:themeColor="text1"/>
                          <w:sz w:val="24"/>
                          <w:szCs w:val="32"/>
                        </w:rPr>
                      </w:pPr>
                      <w:r w:rsidRPr="00A74372">
                        <w:rPr>
                          <w:rFonts w:ascii="Centaur" w:hAnsi="Centaur"/>
                          <w:b/>
                          <w:bCs/>
                          <w:color w:val="000000" w:themeColor="text1"/>
                          <w:sz w:val="24"/>
                          <w:szCs w:val="32"/>
                        </w:rPr>
                        <w:t>1989-</w:t>
                      </w:r>
                      <w:r>
                        <w:rPr>
                          <w:rFonts w:ascii="Centaur" w:hAnsi="Centaur"/>
                          <w:color w:val="000000" w:themeColor="text1"/>
                          <w:sz w:val="24"/>
                          <w:szCs w:val="32"/>
                        </w:rPr>
                        <w:t xml:space="preserve"> Launches Sky television in the UK, later merged with the BSB to form BSkyB the following year.</w:t>
                      </w:r>
                    </w:p>
                    <w:p w14:paraId="2EF82BCA" w14:textId="31D23F5D" w:rsidR="00A74372" w:rsidRDefault="00A74372" w:rsidP="00EF4A85">
                      <w:pPr>
                        <w:rPr>
                          <w:rFonts w:ascii="Centaur" w:hAnsi="Centaur"/>
                          <w:color w:val="000000" w:themeColor="text1"/>
                          <w:sz w:val="24"/>
                          <w:szCs w:val="32"/>
                        </w:rPr>
                      </w:pPr>
                      <w:r w:rsidRPr="00A74372">
                        <w:rPr>
                          <w:rFonts w:ascii="Centaur" w:hAnsi="Centaur"/>
                          <w:b/>
                          <w:bCs/>
                          <w:color w:val="000000" w:themeColor="text1"/>
                          <w:sz w:val="24"/>
                          <w:szCs w:val="32"/>
                        </w:rPr>
                        <w:t>1993-</w:t>
                      </w:r>
                      <w:r>
                        <w:rPr>
                          <w:rFonts w:ascii="Centaur" w:hAnsi="Centaur"/>
                          <w:color w:val="000000" w:themeColor="text1"/>
                          <w:sz w:val="24"/>
                          <w:szCs w:val="32"/>
                        </w:rPr>
                        <w:t xml:space="preserve"> Purchased Star TV in Asia.</w:t>
                      </w:r>
                    </w:p>
                    <w:p w14:paraId="69D5AD25" w14:textId="3D20C007" w:rsidR="00A74372" w:rsidRDefault="00A74372" w:rsidP="00EF4A85">
                      <w:pPr>
                        <w:rPr>
                          <w:rFonts w:ascii="Centaur" w:hAnsi="Centaur"/>
                          <w:color w:val="000000" w:themeColor="text1"/>
                          <w:sz w:val="24"/>
                          <w:szCs w:val="32"/>
                        </w:rPr>
                      </w:pPr>
                      <w:r w:rsidRPr="00A74372">
                        <w:rPr>
                          <w:rFonts w:ascii="Centaur" w:hAnsi="Centaur"/>
                          <w:b/>
                          <w:bCs/>
                          <w:color w:val="000000" w:themeColor="text1"/>
                          <w:sz w:val="24"/>
                          <w:szCs w:val="32"/>
                        </w:rPr>
                        <w:t>1996-</w:t>
                      </w:r>
                      <w:r>
                        <w:rPr>
                          <w:rFonts w:ascii="Centaur" w:hAnsi="Centaur"/>
                          <w:color w:val="000000" w:themeColor="text1"/>
                          <w:sz w:val="24"/>
                          <w:szCs w:val="32"/>
                        </w:rPr>
                        <w:t xml:space="preserve"> Launches Fox News channel in the US.</w:t>
                      </w:r>
                    </w:p>
                    <w:p w14:paraId="2C739AEB" w14:textId="7B0B45E3" w:rsidR="00941FBD" w:rsidRDefault="00941FBD" w:rsidP="00EF4A85">
                      <w:pPr>
                        <w:rPr>
                          <w:rFonts w:ascii="Centaur" w:hAnsi="Centaur"/>
                          <w:color w:val="000000" w:themeColor="text1"/>
                          <w:sz w:val="24"/>
                          <w:szCs w:val="32"/>
                        </w:rPr>
                      </w:pPr>
                      <w:r w:rsidRPr="00941FBD">
                        <w:rPr>
                          <w:rFonts w:ascii="Centaur" w:hAnsi="Centaur"/>
                          <w:b/>
                          <w:bCs/>
                          <w:color w:val="000000" w:themeColor="text1"/>
                          <w:sz w:val="24"/>
                          <w:szCs w:val="32"/>
                        </w:rPr>
                        <w:t>2000-</w:t>
                      </w:r>
                      <w:r>
                        <w:rPr>
                          <w:rFonts w:ascii="Centaur" w:hAnsi="Centaur"/>
                          <w:color w:val="000000" w:themeColor="text1"/>
                          <w:sz w:val="24"/>
                          <w:szCs w:val="32"/>
                        </w:rPr>
                        <w:t xml:space="preserve"> Treated for prostate cancer.</w:t>
                      </w:r>
                    </w:p>
                    <w:p w14:paraId="7A850CF9" w14:textId="48049F16" w:rsidR="00941FBD" w:rsidRDefault="00941FBD" w:rsidP="00EF4A85">
                      <w:pPr>
                        <w:rPr>
                          <w:rFonts w:ascii="Centaur" w:hAnsi="Centaur"/>
                          <w:color w:val="000000" w:themeColor="text1"/>
                          <w:sz w:val="24"/>
                          <w:szCs w:val="32"/>
                        </w:rPr>
                      </w:pPr>
                      <w:r w:rsidRPr="00941FBD">
                        <w:rPr>
                          <w:rFonts w:ascii="Centaur" w:hAnsi="Centaur"/>
                          <w:b/>
                          <w:bCs/>
                          <w:color w:val="000000" w:themeColor="text1"/>
                          <w:sz w:val="24"/>
                          <w:szCs w:val="32"/>
                        </w:rPr>
                        <w:t>2004-</w:t>
                      </w:r>
                      <w:r>
                        <w:rPr>
                          <w:rFonts w:ascii="Centaur" w:hAnsi="Centaur"/>
                          <w:color w:val="000000" w:themeColor="text1"/>
                          <w:sz w:val="24"/>
                          <w:szCs w:val="32"/>
                        </w:rPr>
                        <w:t xml:space="preserve"> Shifts News Corp. incorporation from Australia to the United States.</w:t>
                      </w:r>
                    </w:p>
                    <w:p w14:paraId="7457ED53" w14:textId="29AB51E4" w:rsidR="009A6E75" w:rsidRDefault="009A6E75" w:rsidP="00EF4A85">
                      <w:pPr>
                        <w:rPr>
                          <w:rFonts w:ascii="Centaur" w:hAnsi="Centaur"/>
                          <w:color w:val="000000" w:themeColor="text1"/>
                          <w:sz w:val="24"/>
                          <w:szCs w:val="32"/>
                        </w:rPr>
                      </w:pPr>
                      <w:r w:rsidRPr="009A6E75">
                        <w:rPr>
                          <w:rFonts w:ascii="Centaur" w:hAnsi="Centaur"/>
                          <w:b/>
                          <w:bCs/>
                          <w:color w:val="000000" w:themeColor="text1"/>
                          <w:sz w:val="24"/>
                          <w:szCs w:val="32"/>
                        </w:rPr>
                        <w:t>2007-</w:t>
                      </w:r>
                      <w:r>
                        <w:rPr>
                          <w:rFonts w:ascii="Centaur" w:hAnsi="Centaur"/>
                          <w:color w:val="000000" w:themeColor="text1"/>
                          <w:sz w:val="24"/>
                          <w:szCs w:val="32"/>
                        </w:rPr>
                        <w:t xml:space="preserve"> Purchases Dow Jones, the publisher of the Wall Street Journal.</w:t>
                      </w:r>
                    </w:p>
                    <w:p w14:paraId="67B93657" w14:textId="675867D6" w:rsidR="00A74372" w:rsidRPr="00ED605B" w:rsidRDefault="00CB19EE" w:rsidP="00EF4A85">
                      <w:pPr>
                        <w:rPr>
                          <w:rFonts w:ascii="Centaur" w:hAnsi="Centaur"/>
                          <w:color w:val="000000" w:themeColor="text1"/>
                          <w:sz w:val="24"/>
                          <w:szCs w:val="32"/>
                        </w:rPr>
                      </w:pPr>
                      <w:r w:rsidRPr="00CB19EE">
                        <w:rPr>
                          <w:rFonts w:ascii="Centaur" w:hAnsi="Centaur"/>
                          <w:b/>
                          <w:bCs/>
                          <w:color w:val="000000" w:themeColor="text1"/>
                          <w:sz w:val="24"/>
                          <w:szCs w:val="32"/>
                        </w:rPr>
                        <w:t>2019-</w:t>
                      </w:r>
                      <w:r>
                        <w:rPr>
                          <w:rFonts w:ascii="Centaur" w:hAnsi="Centaur"/>
                          <w:color w:val="000000" w:themeColor="text1"/>
                          <w:sz w:val="24"/>
                          <w:szCs w:val="32"/>
                        </w:rPr>
                        <w:t xml:space="preserve"> Disney acquires 60 percent of 21st Century Fox</w:t>
                      </w:r>
                      <w:r w:rsidR="00F82E3F">
                        <w:rPr>
                          <w:rFonts w:ascii="Centaur" w:hAnsi="Centaur"/>
                          <w:color w:val="000000" w:themeColor="text1"/>
                          <w:sz w:val="24"/>
                          <w:szCs w:val="32"/>
                        </w:rPr>
                        <w:t xml:space="preserve"> assets</w:t>
                      </w:r>
                      <w:r>
                        <w:rPr>
                          <w:rFonts w:ascii="Centaur" w:hAnsi="Centaur"/>
                          <w:color w:val="000000" w:themeColor="text1"/>
                          <w:sz w:val="24"/>
                          <w:szCs w:val="32"/>
                        </w:rPr>
                        <w:t xml:space="preserve"> for $71.3 billion.</w:t>
                      </w:r>
                    </w:p>
                    <w:p w14:paraId="3A9EDCED" w14:textId="409F54E9" w:rsidR="00ED605B" w:rsidRDefault="00ED605B" w:rsidP="00EF4A85">
                      <w:pPr>
                        <w:rPr>
                          <w:rFonts w:ascii="Centaur" w:hAnsi="Centaur"/>
                          <w:color w:val="000000" w:themeColor="text1"/>
                          <w:sz w:val="28"/>
                          <w:szCs w:val="36"/>
                        </w:rPr>
                      </w:pPr>
                    </w:p>
                    <w:p w14:paraId="5FCDDFA5" w14:textId="77777777" w:rsidR="00EF4A85" w:rsidRDefault="00EF4A85" w:rsidP="00EF4A85">
                      <w:pPr>
                        <w:rPr>
                          <w:rFonts w:ascii="Centaur" w:hAnsi="Centaur"/>
                          <w:color w:val="000000" w:themeColor="text1"/>
                          <w:sz w:val="28"/>
                          <w:szCs w:val="36"/>
                        </w:rPr>
                      </w:pPr>
                    </w:p>
                    <w:p w14:paraId="789BF2F8" w14:textId="77777777" w:rsidR="00D266B9" w:rsidRPr="003A561F" w:rsidRDefault="00D266B9" w:rsidP="003A561F">
                      <w:pPr>
                        <w:rPr>
                          <w:rFonts w:ascii="Centaur" w:hAnsi="Centaur"/>
                          <w:color w:val="000000" w:themeColor="text1"/>
                          <w:sz w:val="28"/>
                          <w:szCs w:val="36"/>
                        </w:rPr>
                      </w:pPr>
                    </w:p>
                  </w:txbxContent>
                </v:textbox>
              </v:rect>
            </w:pict>
          </mc:Fallback>
        </mc:AlternateContent>
      </w:r>
    </w:p>
    <w:sectPr w:rsidR="00051AEB" w:rsidRPr="00520D53" w:rsidSect="00F945E2">
      <w:footerReference w:type="default" r:id="rId11"/>
      <w:headerReference w:type="first" r:id="rId12"/>
      <w:footerReference w:type="first" r:id="rId13"/>
      <w:type w:val="nextColumn"/>
      <w:pgSz w:w="15840" w:h="12240" w:orient="landscape" w:code="1"/>
      <w:pgMar w:top="360" w:right="0" w:bottom="360" w:left="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DD8C7" w14:textId="77777777" w:rsidR="00A72772" w:rsidRDefault="00A72772" w:rsidP="009670BF">
      <w:r>
        <w:separator/>
      </w:r>
    </w:p>
  </w:endnote>
  <w:endnote w:type="continuationSeparator" w:id="0">
    <w:p w14:paraId="6DCE6F05" w14:textId="77777777" w:rsidR="00A72772" w:rsidRDefault="00A72772" w:rsidP="0096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altName w:val="Courier New"/>
    <w:charset w:val="B2"/>
    <w:family w:val="script"/>
    <w:pitch w:val="variable"/>
    <w:sig w:usb0="00000000" w:usb1="80000000" w:usb2="00000008" w:usb3="00000000" w:csb0="000000D3" w:csb1="00000000"/>
  </w:font>
  <w:font w:name="Cavolini">
    <w:altName w:val="Times New Roman"/>
    <w:charset w:val="00"/>
    <w:family w:val="script"/>
    <w:pitch w:val="variable"/>
    <w:sig w:usb0="00000001"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E6482" w14:textId="77777777" w:rsidR="00F945E2" w:rsidRDefault="00F945E2">
    <w:pPr>
      <w:pStyle w:val="Footer"/>
    </w:pPr>
    <w:r w:rsidRPr="00491776">
      <w:rPr>
        <w:noProof/>
        <w:lang w:val="en-AU" w:eastAsia="en-AU"/>
      </w:rPr>
      <mc:AlternateContent>
        <mc:Choice Requires="wpg">
          <w:drawing>
            <wp:anchor distT="0" distB="0" distL="114300" distR="114300" simplePos="0" relativeHeight="251663360" behindDoc="1" locked="0" layoutInCell="1" allowOverlap="1" wp14:anchorId="3907D398" wp14:editId="7C4D3193">
              <wp:simplePos x="0" y="0"/>
              <wp:positionH relativeFrom="page">
                <wp:posOffset>-9525</wp:posOffset>
              </wp:positionH>
              <wp:positionV relativeFrom="page">
                <wp:posOffset>5897880</wp:posOffset>
              </wp:positionV>
              <wp:extent cx="5175504" cy="1911096"/>
              <wp:effectExtent l="0" t="0" r="6350" b="0"/>
              <wp:wrapNone/>
              <wp:docPr id="283" name="Group 283" descr="Multi-colored squares"/>
              <wp:cNvGraphicFramePr/>
              <a:graphic xmlns:a="http://schemas.openxmlformats.org/drawingml/2006/main">
                <a:graphicData uri="http://schemas.microsoft.com/office/word/2010/wordprocessingGroup">
                  <wpg:wgp>
                    <wpg:cNvGrpSpPr/>
                    <wpg:grpSpPr>
                      <a:xfrm rot="10800000">
                        <a:off x="0" y="0"/>
                        <a:ext cx="5175504" cy="1911096"/>
                        <a:chOff x="0" y="-16782"/>
                        <a:chExt cx="2222828" cy="821921"/>
                      </a:xfrm>
                    </wpg:grpSpPr>
                    <wpg:grpSp>
                      <wpg:cNvPr id="284" name="Group 284"/>
                      <wpg:cNvGrpSpPr/>
                      <wpg:grpSpPr>
                        <a:xfrm>
                          <a:off x="0" y="68239"/>
                          <a:ext cx="873451" cy="438582"/>
                          <a:chOff x="0" y="0"/>
                          <a:chExt cx="2688609" cy="1350607"/>
                        </a:xfrm>
                      </wpg:grpSpPr>
                      <wps:wsp>
                        <wps:cNvPr id="285" name="Rectangle 285" descr="Rectangle"/>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descr="Rectangle"/>
                        <wps:cNvSpPr/>
                        <wps:spPr>
                          <a:xfrm>
                            <a:off x="873457" y="300250"/>
                            <a:ext cx="613410" cy="613409"/>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descr="Rectangle"/>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descr="Rectangle"/>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descr="Rectangle"/>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750627" y="-16782"/>
                          <a:ext cx="1472201" cy="821921"/>
                          <a:chOff x="0" y="-27577"/>
                          <a:chExt cx="2416864" cy="1350607"/>
                        </a:xfrm>
                      </wpg:grpSpPr>
                      <wps:wsp>
                        <wps:cNvPr id="291" name="Rectangle 291" descr="Rectangle"/>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descr="Rectangle"/>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descr="Rectangle"/>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descr="Rectangle"/>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descr="Rectangle"/>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45C549" id="Group 283" o:spid="_x0000_s1026" alt="Multi-colored squares" style="position:absolute;margin-left:-.75pt;margin-top:464.4pt;width:407.5pt;height:150.5pt;rotation:180;z-index:-251653120;mso-position-horizontal-relative:page;mso-position-vertical-relative:page;mso-width-relative:margin;mso-height-relative:margin" coordorigin=",-167" coordsize="22228,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">
              <v:group id="Group 284" o:spid="_x0000_s1027" style="position:absolute;top:682;width:8734;height:4386"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rect id="Rectangle 285" o:spid="_x0000_s1028" alt="Rectangle"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" fillcolor="#1cade4 [3204]" stroked="f" strokeweight="1pt"/>
                <v:rect id="Rectangle 286" o:spid="_x0000_s1029" alt="Rectangle"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" fillcolor="#a4ddf4 [1300]" stroked="f" strokeweight="1pt"/>
                <v:rect id="Rectangle 287" o:spid="_x0000_s1030" alt="Rectangle"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" fillcolor="#76cdee [1940]" stroked="f" strokeweight="1pt"/>
                <v:rect id="Rectangle 288" o:spid="_x0000_s1031" alt="Rectangle"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" fillcolor="#75b5e4 [3207]" stroked="f" strokeweight="1pt"/>
                <v:rect id="Rectangle 289" o:spid="_x0000_s1032" alt="Rectangle"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" fillcolor="#dfe3e5 [3214]" stroked="f" strokeweight="1pt"/>
              </v:group>
              <v:group id="Group 290" o:spid="_x0000_s1033" style="position:absolute;left:7506;top:-167;width:14722;height:8218" coordorigin=",-275" coordsize="24168,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291" o:spid="_x0000_s1034" alt="Rectangle" style="position:absolute;left:15024;top:-275;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" fillcolor="#1cade4 [3204]" stroked="f" strokeweight="1pt"/>
                <v:rect id="Rectangle 292" o:spid="_x0000_s1035" alt="Rectangle" style="position:absolute;left:6017;top:2726;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" fillcolor="#a4ddf4 [1300]" stroked="f" strokeweight="1pt"/>
                <v:rect id="Rectangle 293" o:spid="_x0000_s1036" alt="Rectangle" style="position:absolute;left:10930;top:7094;width:6136;height:6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" fillcolor="#76cdee [1940]" stroked="f" strokeweight="1pt"/>
                <v:rect id="Rectangle 294" o:spid="_x0000_s1037" alt="Rectangle"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" fillcolor="#75b5e4 [3207]" stroked="f" strokeweight="1pt"/>
                <v:rect id="Rectangle 295" o:spid="_x0000_s1038" alt="Rectangle" style="position:absolute;left:2741;top:8731;width:4223;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" fillcolor="#d8dde0 [1301]" stroked="f" strokeweight="1pt"/>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9CB59" w14:textId="77777777" w:rsidR="00F945E2" w:rsidRDefault="00F945E2">
    <w:pPr>
      <w:pStyle w:val="Footer"/>
    </w:pPr>
    <w:r>
      <w:rPr>
        <w:noProof/>
        <w:lang w:val="en-AU" w:eastAsia="en-AU"/>
      </w:rPr>
      <mc:AlternateContent>
        <mc:Choice Requires="wpg">
          <w:drawing>
            <wp:anchor distT="0" distB="0" distL="114300" distR="114300" simplePos="0" relativeHeight="251661312" behindDoc="1" locked="0" layoutInCell="1" allowOverlap="1" wp14:anchorId="5EF01ECE" wp14:editId="3CDA9D07">
              <wp:simplePos x="0" y="0"/>
              <wp:positionH relativeFrom="page">
                <wp:posOffset>1657350</wp:posOffset>
              </wp:positionH>
              <wp:positionV relativeFrom="page">
                <wp:posOffset>6153785</wp:posOffset>
              </wp:positionV>
              <wp:extent cx="4873752" cy="1801368"/>
              <wp:effectExtent l="0" t="0" r="3175" b="8890"/>
              <wp:wrapNone/>
              <wp:docPr id="270" name="Group 270" descr="Multi-colored squares"/>
              <wp:cNvGraphicFramePr/>
              <a:graphic xmlns:a="http://schemas.openxmlformats.org/drawingml/2006/main">
                <a:graphicData uri="http://schemas.microsoft.com/office/word/2010/wordprocessingGroup">
                  <wpg:wgp>
                    <wpg:cNvGrpSpPr/>
                    <wpg:grpSpPr>
                      <a:xfrm>
                        <a:off x="0" y="0"/>
                        <a:ext cx="4873752" cy="1801368"/>
                        <a:chOff x="0" y="-16782"/>
                        <a:chExt cx="2222828" cy="821921"/>
                      </a:xfrm>
                    </wpg:grpSpPr>
                    <wpg:grpSp>
                      <wpg:cNvPr id="271" name="Group 271"/>
                      <wpg:cNvGrpSpPr/>
                      <wpg:grpSpPr>
                        <a:xfrm>
                          <a:off x="0" y="68239"/>
                          <a:ext cx="873451" cy="438582"/>
                          <a:chOff x="0" y="0"/>
                          <a:chExt cx="2688609" cy="1350607"/>
                        </a:xfrm>
                      </wpg:grpSpPr>
                      <wps:wsp>
                        <wps:cNvPr id="272" name="Rectangle 272" descr="Rectangle"/>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angle 273" descr="Rectangle"/>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descr="Rectangle"/>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descr="Rectangle"/>
                        <wps:cNvSpPr/>
                        <wps:spPr>
                          <a:xfrm>
                            <a:off x="0" y="573205"/>
                            <a:ext cx="449580" cy="44958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descr="Rectangle"/>
                        <wps:cNvSpPr/>
                        <wps:spPr>
                          <a:xfrm>
                            <a:off x="545911" y="900752"/>
                            <a:ext cx="422275" cy="4222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Group 277"/>
                      <wpg:cNvGrpSpPr/>
                      <wpg:grpSpPr>
                        <a:xfrm>
                          <a:off x="750627" y="-16782"/>
                          <a:ext cx="1472201" cy="821921"/>
                          <a:chOff x="0" y="-27577"/>
                          <a:chExt cx="2416864" cy="1350607"/>
                        </a:xfrm>
                      </wpg:grpSpPr>
                      <wps:wsp>
                        <wps:cNvPr id="278" name="Rectangle 278" descr="Rectangle"/>
                        <wps:cNvSpPr/>
                        <wps:spPr>
                          <a:xfrm>
                            <a:off x="1502464" y="-27577"/>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descr="Rectangle"/>
                        <wps:cNvSpPr/>
                        <wps:spPr>
                          <a:xfrm>
                            <a:off x="601711" y="272673"/>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descr="Rectangle"/>
                        <wps:cNvSpPr/>
                        <wps:spPr>
                          <a:xfrm>
                            <a:off x="1093031" y="709402"/>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descr="Rectangle"/>
                        <wps:cNvSpPr/>
                        <wps:spPr>
                          <a:xfrm>
                            <a:off x="0" y="573205"/>
                            <a:ext cx="449580" cy="44958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descr="Rectangle"/>
                        <wps:cNvSpPr/>
                        <wps:spPr>
                          <a:xfrm>
                            <a:off x="274166" y="873175"/>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7216CC" id="Group 270" o:spid="_x0000_s1026" alt="Multi-colored squares" style="position:absolute;margin-left:130.5pt;margin-top:484.55pt;width:383.75pt;height:141.85pt;z-index:-251655168;mso-position-horizontal-relative:page;mso-position-vertical-relative:page;mso-width-relative:margin;mso-height-relative:margin" coordorigin=",-167" coordsize="22228,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">
              <v:group id="Group 271" o:spid="_x0000_s1027" style="position:absolute;top:682;width:8734;height:4386"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ctangle 272" o:spid="_x0000_s1028" alt="Rectangle"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" fillcolor="#1cade4 [3204]" stroked="f" strokeweight="1pt"/>
                <v:rect id="Rectangle 273" o:spid="_x0000_s1029" alt="Rectangle"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" fillcolor="#a4ddf4 [1300]" stroked="f" strokeweight="1pt"/>
                <v:rect id="Rectangle 274" o:spid="_x0000_s1030" alt="Rectangle"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" fillcolor="#76cdee [1940]" stroked="f" strokeweight="1pt"/>
                <v:rect id="Rectangle 275" o:spid="_x0000_s1031" alt="Rectangle"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" fillcolor="#d8dde0 [1301]" stroked="f" strokeweight="1pt"/>
                <v:rect id="Rectangle 276" o:spid="_x0000_s1032" alt="Rectangle"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" fillcolor="#dfe3e5 [3214]" stroked="f" strokeweight="1pt"/>
              </v:group>
              <v:group id="Group 277" o:spid="_x0000_s1033" style="position:absolute;left:7506;top:-167;width:14722;height:8218" coordorigin=",-275" coordsize="24168,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278" o:spid="_x0000_s1034" alt="Rectangle" style="position:absolute;left:15024;top:-275;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" fillcolor="#1cade4 [3204]" stroked="f" strokeweight="1pt"/>
                <v:rect id="Rectangle 279" o:spid="_x0000_s1035" alt="Rectangle" style="position:absolute;left:6017;top:2726;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" fillcolor="#a4ddf4 [1300]" stroked="f" strokeweight="1pt"/>
                <v:rect id="Rectangle 280" o:spid="_x0000_s1036" alt="Rectangle" style="position:absolute;left:10930;top:7094;width:6136;height:6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" fillcolor="#76cdee [1940]" stroked="f" strokeweight="1pt"/>
                <v:rect id="Rectangle 281" o:spid="_x0000_s1037" alt="Rectangle"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" fillcolor="#75b5e4 [3207]" stroked="f" strokeweight="1pt"/>
                <v:rect id="Rectangle 282" o:spid="_x0000_s1038" alt="Rectangle" style="position:absolute;left:2741;top:8731;width:4223;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" fillcolor="#d8dde0 [1301]" stroked="f" strokeweight="1pt"/>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83510" w14:textId="77777777" w:rsidR="00A72772" w:rsidRDefault="00A72772" w:rsidP="009670BF">
      <w:r>
        <w:separator/>
      </w:r>
    </w:p>
  </w:footnote>
  <w:footnote w:type="continuationSeparator" w:id="0">
    <w:p w14:paraId="03F6945A" w14:textId="77777777" w:rsidR="00A72772" w:rsidRDefault="00A72772" w:rsidP="0096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B362" w14:textId="77777777" w:rsidR="00F945E2" w:rsidRDefault="00F945E2">
    <w:pPr>
      <w:pStyle w:val="Header"/>
    </w:pPr>
    <w:r>
      <w:rPr>
        <w:noProof/>
        <w:lang w:val="en-AU" w:eastAsia="en-AU"/>
      </w:rPr>
      <mc:AlternateContent>
        <mc:Choice Requires="wpg">
          <w:drawing>
            <wp:anchor distT="0" distB="0" distL="114300" distR="114300" simplePos="0" relativeHeight="251659264" behindDoc="1" locked="0" layoutInCell="1" allowOverlap="1" wp14:anchorId="3873DFEB" wp14:editId="50621C9A">
              <wp:simplePos x="0" y="0"/>
              <wp:positionH relativeFrom="page">
                <wp:posOffset>-28575</wp:posOffset>
              </wp:positionH>
              <wp:positionV relativeFrom="page">
                <wp:posOffset>-400050</wp:posOffset>
              </wp:positionV>
              <wp:extent cx="10341864" cy="1837944"/>
              <wp:effectExtent l="0" t="0" r="2540" b="0"/>
              <wp:wrapNone/>
              <wp:docPr id="257" name="Group 257" descr="Multi-colored squares"/>
              <wp:cNvGraphicFramePr/>
              <a:graphic xmlns:a="http://schemas.openxmlformats.org/drawingml/2006/main">
                <a:graphicData uri="http://schemas.microsoft.com/office/word/2010/wordprocessingGroup">
                  <wpg:wgp>
                    <wpg:cNvGrpSpPr/>
                    <wpg:grpSpPr>
                      <a:xfrm>
                        <a:off x="0" y="0"/>
                        <a:ext cx="10341864" cy="1837944"/>
                        <a:chOff x="0" y="0"/>
                        <a:chExt cx="10344544" cy="1839005"/>
                      </a:xfrm>
                    </wpg:grpSpPr>
                    <wpg:grpSp>
                      <wpg:cNvPr id="258" name="Group 258" descr="colored graphic boxes"/>
                      <wpg:cNvGrpSpPr/>
                      <wpg:grpSpPr>
                        <a:xfrm>
                          <a:off x="6896100" y="257175"/>
                          <a:ext cx="3448444" cy="1581830"/>
                          <a:chOff x="0" y="0"/>
                          <a:chExt cx="2688609" cy="1350607"/>
                        </a:xfrm>
                      </wpg:grpSpPr>
                      <wps:wsp>
                        <wps:cNvPr id="259" name="Rectangle 259" descr="Rectangle"/>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descr="Rectangle"/>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descr="Rectangle"/>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descr="Rectangle"/>
                        <wps:cNvSpPr/>
                        <wps:spPr>
                          <a:xfrm>
                            <a:off x="0" y="573205"/>
                            <a:ext cx="449580" cy="44958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descr="Rectangle"/>
                        <wps:cNvSpPr/>
                        <wps:spPr>
                          <a:xfrm>
                            <a:off x="545911" y="900752"/>
                            <a:ext cx="422275" cy="42227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4" name="Group 264" descr="colored graphic boxes"/>
                      <wpg:cNvGrpSpPr/>
                      <wpg:grpSpPr>
                        <a:xfrm rot="10800000">
                          <a:off x="0" y="0"/>
                          <a:ext cx="3077809" cy="1544412"/>
                          <a:chOff x="0" y="0"/>
                          <a:chExt cx="2688609" cy="1350607"/>
                        </a:xfrm>
                      </wpg:grpSpPr>
                      <wps:wsp>
                        <wps:cNvPr id="265" name="Rectangle 265" descr="Rectangle"/>
                        <wps:cNvSpPr/>
                        <wps:spPr>
                          <a:xfrm>
                            <a:off x="1774209" y="0"/>
                            <a:ext cx="9144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descr="Rectangle"/>
                        <wps:cNvSpPr/>
                        <wps:spPr>
                          <a:xfrm>
                            <a:off x="873457" y="300250"/>
                            <a:ext cx="613410" cy="61341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descr="Rectangle"/>
                        <wps:cNvSpPr/>
                        <wps:spPr>
                          <a:xfrm>
                            <a:off x="1364776" y="736979"/>
                            <a:ext cx="613628" cy="613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descr="Rectangle"/>
                        <wps:cNvSpPr/>
                        <wps:spPr>
                          <a:xfrm>
                            <a:off x="0" y="573205"/>
                            <a:ext cx="449580" cy="449580"/>
                          </a:xfrm>
                          <a:prstGeom prst="rect">
                            <a:avLst/>
                          </a:prstGeom>
                          <a:solidFill>
                            <a:schemeClr val="accent2">
                              <a:lumMod val="40000"/>
                              <a:lumOff val="6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descr="Rectangle"/>
                        <wps:cNvSpPr/>
                        <wps:spPr>
                          <a:xfrm>
                            <a:off x="545911" y="900752"/>
                            <a:ext cx="422275" cy="4222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195E7B8" id="Group 257" o:spid="_x0000_s1026" alt="Multi-colored squares" style="position:absolute;margin-left:-2.25pt;margin-top:-31.5pt;width:814.3pt;height:144.7pt;z-index:-251657216;mso-position-horizontal-relative:page;mso-position-vertical-relative:page;mso-width-relative:margin;mso-height-relative:margin" coordsize="103445,1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">
              <v:group id="Group 258" o:spid="_x0000_s1027" alt="colored graphic boxes" style="position:absolute;left:68961;top:2571;width:34484;height:15819"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rect id="Rectangle 259" o:spid="_x0000_s1028" alt="Rectangle"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" fillcolor="#1cade4 [3204]" stroked="f" strokeweight="1pt"/>
                <v:rect id="Rectangle 260" o:spid="_x0000_s1029" alt="Rectangle"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" fillcolor="#a4ddf4 [1300]" stroked="f" strokeweight="1pt"/>
                <v:rect id="Rectangle 261" o:spid="_x0000_s1030" alt="Rectangle"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" fillcolor="#76cdee [1940]" stroked="f" strokeweight="1pt"/>
                <v:rect id="Rectangle 262" o:spid="_x0000_s1031" alt="Rectangle"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" fillcolor="#75b5e4 [3207]" stroked="f"/>
                <v:rect id="Rectangle 263" o:spid="_x0000_s1032" alt="Rectangle"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" fillcolor="#d8dde0 [1301]" stroked="f" strokeweight="1pt"/>
              </v:group>
              <v:group id="Group 264" o:spid="_x0000_s1033" alt="colored graphic boxes" style="position:absolute;width:30778;height:15444;rotation:180" coordsize="26886,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">
                <v:rect id="Rectangle 265" o:spid="_x0000_s1034" alt="Rectangle" style="position:absolute;left:1774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" fillcolor="#1cade4 [3204]" stroked="f" strokeweight="1pt"/>
                <v:rect id="Rectangle 266" o:spid="_x0000_s1035" alt="Rectangle" style="position:absolute;left:8734;top:3002;width:6134;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" fillcolor="#a4ddf4 [1300]" stroked="f" strokeweight="1pt"/>
                <v:rect id="Rectangle 267" o:spid="_x0000_s1036" alt="Rectangle" style="position:absolute;left:13647;top:7369;width:6137;height: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" fillcolor="#76cdee [1940]" stroked="f" strokeweight="1pt"/>
                <v:rect id="Rectangle 268" o:spid="_x0000_s1037" alt="Rectangle" style="position:absolute;top:5732;width:4495;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" fillcolor="#d8dde0 [1301]" stroked="f"/>
                <v:rect id="Rectangle 269" o:spid="_x0000_s1038" alt="Rectangle" style="position:absolute;left:5459;top:9007;width:4222;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" fillcolor="#75b5e4 [3207]" stroked="f"/>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720E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303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A42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0612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C678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0836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A270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606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A831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5ECD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767401"/>
    <w:multiLevelType w:val="hybridMultilevel"/>
    <w:tmpl w:val="AABA34F4"/>
    <w:lvl w:ilvl="0" w:tplc="9732E75E">
      <w:start w:val="2019"/>
      <w:numFmt w:val="bullet"/>
      <w:lvlText w:val="-"/>
      <w:lvlJc w:val="left"/>
      <w:pPr>
        <w:ind w:left="720" w:hanging="360"/>
      </w:pPr>
      <w:rPr>
        <w:rFonts w:ascii="Centaur" w:eastAsia="Times New Roman" w:hAnsi="Centaur"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3E4F18"/>
    <w:multiLevelType w:val="hybridMultilevel"/>
    <w:tmpl w:val="0BF65EEC"/>
    <w:lvl w:ilvl="0" w:tplc="DC622BC2">
      <w:start w:val="2019"/>
      <w:numFmt w:val="bullet"/>
      <w:lvlText w:val="-"/>
      <w:lvlJc w:val="left"/>
      <w:pPr>
        <w:ind w:left="720" w:hanging="360"/>
      </w:pPr>
      <w:rPr>
        <w:rFonts w:ascii="Centaur" w:eastAsia="Times New Roman" w:hAnsi="Centaur"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8F4A18"/>
    <w:multiLevelType w:val="hybridMultilevel"/>
    <w:tmpl w:val="9ADA4D92"/>
    <w:lvl w:ilvl="0" w:tplc="77AA523C">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A60DDE"/>
    <w:multiLevelType w:val="multilevel"/>
    <w:tmpl w:val="D14E2B74"/>
    <w:lvl w:ilvl="0">
      <w:start w:val="1"/>
      <w:numFmt w:val="decimal"/>
      <w:lvlText w:val="%1."/>
      <w:lvlJc w:val="left"/>
      <w:pPr>
        <w:ind w:left="360" w:hanging="317"/>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14" w15:restartNumberingAfterBreak="0">
    <w:nsid w:val="597A6A67"/>
    <w:multiLevelType w:val="hybridMultilevel"/>
    <w:tmpl w:val="62C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830B5"/>
    <w:multiLevelType w:val="hybridMultilevel"/>
    <w:tmpl w:val="F91A06B6"/>
    <w:lvl w:ilvl="0" w:tplc="1EA2867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activeWritingStyle w:appName="MSWord" w:lang="en-US" w:vendorID="64" w:dllVersion="131078" w:nlCheck="1" w:checkStyle="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10241" fill="f" fillcolor="white" stroke="f" strokecolor="#c9f">
      <v:fill color="white" on="f"/>
      <v:stroke color="#c9f" weight="1.5pt" on="f"/>
      <o:colormru v:ext="edit" colors="#9cf,#f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72"/>
    <w:rsid w:val="00007082"/>
    <w:rsid w:val="00007335"/>
    <w:rsid w:val="00007852"/>
    <w:rsid w:val="000120A7"/>
    <w:rsid w:val="00022169"/>
    <w:rsid w:val="00051AEB"/>
    <w:rsid w:val="000541DD"/>
    <w:rsid w:val="00056AE7"/>
    <w:rsid w:val="00056E5E"/>
    <w:rsid w:val="000641F7"/>
    <w:rsid w:val="00066B9A"/>
    <w:rsid w:val="00081EB1"/>
    <w:rsid w:val="00083A7B"/>
    <w:rsid w:val="000879BE"/>
    <w:rsid w:val="000A4144"/>
    <w:rsid w:val="000C27B9"/>
    <w:rsid w:val="000C2C07"/>
    <w:rsid w:val="000C437B"/>
    <w:rsid w:val="000C7E47"/>
    <w:rsid w:val="000E29D0"/>
    <w:rsid w:val="000F4206"/>
    <w:rsid w:val="000F4F38"/>
    <w:rsid w:val="000F6246"/>
    <w:rsid w:val="00135F6D"/>
    <w:rsid w:val="001368FB"/>
    <w:rsid w:val="001823E4"/>
    <w:rsid w:val="00190238"/>
    <w:rsid w:val="0019220F"/>
    <w:rsid w:val="001A1CCE"/>
    <w:rsid w:val="001B5F60"/>
    <w:rsid w:val="001B7A4D"/>
    <w:rsid w:val="001D3D0A"/>
    <w:rsid w:val="001E1930"/>
    <w:rsid w:val="001E3099"/>
    <w:rsid w:val="001E35DB"/>
    <w:rsid w:val="001E5B52"/>
    <w:rsid w:val="001F1D98"/>
    <w:rsid w:val="001F24D4"/>
    <w:rsid w:val="001F5E36"/>
    <w:rsid w:val="001F7E11"/>
    <w:rsid w:val="002029F1"/>
    <w:rsid w:val="002049AA"/>
    <w:rsid w:val="00206103"/>
    <w:rsid w:val="002169E8"/>
    <w:rsid w:val="00226B4E"/>
    <w:rsid w:val="00231526"/>
    <w:rsid w:val="00242515"/>
    <w:rsid w:val="00250C38"/>
    <w:rsid w:val="00250F89"/>
    <w:rsid w:val="00253DC8"/>
    <w:rsid w:val="00254ABC"/>
    <w:rsid w:val="00263FA3"/>
    <w:rsid w:val="0028517B"/>
    <w:rsid w:val="002873C7"/>
    <w:rsid w:val="00297C06"/>
    <w:rsid w:val="002A3D64"/>
    <w:rsid w:val="002A6D1B"/>
    <w:rsid w:val="002B10BC"/>
    <w:rsid w:val="002D318B"/>
    <w:rsid w:val="002D54C4"/>
    <w:rsid w:val="002E1E05"/>
    <w:rsid w:val="002E4755"/>
    <w:rsid w:val="002E7F74"/>
    <w:rsid w:val="002F3FE6"/>
    <w:rsid w:val="003111C1"/>
    <w:rsid w:val="00311432"/>
    <w:rsid w:val="00320B3D"/>
    <w:rsid w:val="0032315A"/>
    <w:rsid w:val="00326C63"/>
    <w:rsid w:val="003374E3"/>
    <w:rsid w:val="003433BE"/>
    <w:rsid w:val="00365F22"/>
    <w:rsid w:val="00373928"/>
    <w:rsid w:val="00395998"/>
    <w:rsid w:val="00397C43"/>
    <w:rsid w:val="003A561F"/>
    <w:rsid w:val="003B534A"/>
    <w:rsid w:val="003C2C8D"/>
    <w:rsid w:val="003D6F3A"/>
    <w:rsid w:val="003E3EF7"/>
    <w:rsid w:val="003E6F76"/>
    <w:rsid w:val="003F6D4D"/>
    <w:rsid w:val="00413B2D"/>
    <w:rsid w:val="00415CED"/>
    <w:rsid w:val="00422C65"/>
    <w:rsid w:val="004236C9"/>
    <w:rsid w:val="00423B05"/>
    <w:rsid w:val="00424089"/>
    <w:rsid w:val="00424EC9"/>
    <w:rsid w:val="00424F02"/>
    <w:rsid w:val="00425705"/>
    <w:rsid w:val="00442603"/>
    <w:rsid w:val="0044402D"/>
    <w:rsid w:val="00461BDC"/>
    <w:rsid w:val="00465785"/>
    <w:rsid w:val="0047016C"/>
    <w:rsid w:val="004740BB"/>
    <w:rsid w:val="00480E36"/>
    <w:rsid w:val="00481AB7"/>
    <w:rsid w:val="00484C88"/>
    <w:rsid w:val="004865DC"/>
    <w:rsid w:val="00486E9E"/>
    <w:rsid w:val="0049066A"/>
    <w:rsid w:val="00491776"/>
    <w:rsid w:val="004A4695"/>
    <w:rsid w:val="004A746D"/>
    <w:rsid w:val="004B1A33"/>
    <w:rsid w:val="004C1586"/>
    <w:rsid w:val="004D359F"/>
    <w:rsid w:val="004F658A"/>
    <w:rsid w:val="00505416"/>
    <w:rsid w:val="00506068"/>
    <w:rsid w:val="005063B3"/>
    <w:rsid w:val="005067A5"/>
    <w:rsid w:val="00515AA0"/>
    <w:rsid w:val="00520D53"/>
    <w:rsid w:val="005253D2"/>
    <w:rsid w:val="005307E5"/>
    <w:rsid w:val="005456C7"/>
    <w:rsid w:val="0055036F"/>
    <w:rsid w:val="00557008"/>
    <w:rsid w:val="00557A64"/>
    <w:rsid w:val="00557D3C"/>
    <w:rsid w:val="0057068F"/>
    <w:rsid w:val="00573201"/>
    <w:rsid w:val="00576118"/>
    <w:rsid w:val="005805A5"/>
    <w:rsid w:val="00583313"/>
    <w:rsid w:val="005863BA"/>
    <w:rsid w:val="005A3EA7"/>
    <w:rsid w:val="005B31D2"/>
    <w:rsid w:val="005C1924"/>
    <w:rsid w:val="005C1EB7"/>
    <w:rsid w:val="005C7C0D"/>
    <w:rsid w:val="005D3173"/>
    <w:rsid w:val="005E0479"/>
    <w:rsid w:val="005E4232"/>
    <w:rsid w:val="005E49E4"/>
    <w:rsid w:val="005E517B"/>
    <w:rsid w:val="00601307"/>
    <w:rsid w:val="0060180D"/>
    <w:rsid w:val="00607116"/>
    <w:rsid w:val="00612E09"/>
    <w:rsid w:val="00614973"/>
    <w:rsid w:val="00634D58"/>
    <w:rsid w:val="00640F61"/>
    <w:rsid w:val="0064297C"/>
    <w:rsid w:val="0064622B"/>
    <w:rsid w:val="00673B4B"/>
    <w:rsid w:val="006814B1"/>
    <w:rsid w:val="006976F2"/>
    <w:rsid w:val="006B0B41"/>
    <w:rsid w:val="006D09BE"/>
    <w:rsid w:val="006E4C1F"/>
    <w:rsid w:val="006F7640"/>
    <w:rsid w:val="00702982"/>
    <w:rsid w:val="00702DD7"/>
    <w:rsid w:val="00705BEA"/>
    <w:rsid w:val="00712E18"/>
    <w:rsid w:val="00713393"/>
    <w:rsid w:val="00721726"/>
    <w:rsid w:val="0072655B"/>
    <w:rsid w:val="00726B33"/>
    <w:rsid w:val="007352E2"/>
    <w:rsid w:val="007367ED"/>
    <w:rsid w:val="007513EB"/>
    <w:rsid w:val="0075191B"/>
    <w:rsid w:val="0075357D"/>
    <w:rsid w:val="00764955"/>
    <w:rsid w:val="00770B4B"/>
    <w:rsid w:val="00775D14"/>
    <w:rsid w:val="007841F4"/>
    <w:rsid w:val="00790C35"/>
    <w:rsid w:val="007A5AF9"/>
    <w:rsid w:val="007B2716"/>
    <w:rsid w:val="007B47AA"/>
    <w:rsid w:val="007C1FDE"/>
    <w:rsid w:val="007C32DB"/>
    <w:rsid w:val="007C47C2"/>
    <w:rsid w:val="007F61EC"/>
    <w:rsid w:val="0081051F"/>
    <w:rsid w:val="00815D15"/>
    <w:rsid w:val="008444CD"/>
    <w:rsid w:val="008619C8"/>
    <w:rsid w:val="008649D0"/>
    <w:rsid w:val="00880354"/>
    <w:rsid w:val="00882A7A"/>
    <w:rsid w:val="008A5DCE"/>
    <w:rsid w:val="008C0458"/>
    <w:rsid w:val="008C0FE8"/>
    <w:rsid w:val="008C6A43"/>
    <w:rsid w:val="008C783E"/>
    <w:rsid w:val="008E56FA"/>
    <w:rsid w:val="008E7187"/>
    <w:rsid w:val="00906CA7"/>
    <w:rsid w:val="009146F2"/>
    <w:rsid w:val="0092124E"/>
    <w:rsid w:val="00924BF8"/>
    <w:rsid w:val="00941FBD"/>
    <w:rsid w:val="00953F84"/>
    <w:rsid w:val="009629DE"/>
    <w:rsid w:val="009670BF"/>
    <w:rsid w:val="00973309"/>
    <w:rsid w:val="0099163D"/>
    <w:rsid w:val="00993539"/>
    <w:rsid w:val="00997614"/>
    <w:rsid w:val="00997622"/>
    <w:rsid w:val="009A6E75"/>
    <w:rsid w:val="009B61B1"/>
    <w:rsid w:val="009B6D6C"/>
    <w:rsid w:val="009C400F"/>
    <w:rsid w:val="009D3F98"/>
    <w:rsid w:val="00A02B04"/>
    <w:rsid w:val="00A03602"/>
    <w:rsid w:val="00A1456C"/>
    <w:rsid w:val="00A20E4B"/>
    <w:rsid w:val="00A21DDE"/>
    <w:rsid w:val="00A27592"/>
    <w:rsid w:val="00A331E1"/>
    <w:rsid w:val="00A46381"/>
    <w:rsid w:val="00A57095"/>
    <w:rsid w:val="00A72772"/>
    <w:rsid w:val="00A74372"/>
    <w:rsid w:val="00A96EE6"/>
    <w:rsid w:val="00A971F9"/>
    <w:rsid w:val="00AA0E09"/>
    <w:rsid w:val="00AA33BC"/>
    <w:rsid w:val="00AB027D"/>
    <w:rsid w:val="00AE0DD2"/>
    <w:rsid w:val="00AE3986"/>
    <w:rsid w:val="00AE41F2"/>
    <w:rsid w:val="00AF2DC2"/>
    <w:rsid w:val="00B44AFE"/>
    <w:rsid w:val="00B4669F"/>
    <w:rsid w:val="00B71B05"/>
    <w:rsid w:val="00B74896"/>
    <w:rsid w:val="00B82852"/>
    <w:rsid w:val="00B86ABC"/>
    <w:rsid w:val="00B87D9A"/>
    <w:rsid w:val="00BA7D7E"/>
    <w:rsid w:val="00BB4054"/>
    <w:rsid w:val="00BC730B"/>
    <w:rsid w:val="00BD0BA1"/>
    <w:rsid w:val="00BD1A0E"/>
    <w:rsid w:val="00BD1B8D"/>
    <w:rsid w:val="00BF7C9D"/>
    <w:rsid w:val="00C0075E"/>
    <w:rsid w:val="00C04D29"/>
    <w:rsid w:val="00C05660"/>
    <w:rsid w:val="00C06B4F"/>
    <w:rsid w:val="00C152D5"/>
    <w:rsid w:val="00C15F5E"/>
    <w:rsid w:val="00C21379"/>
    <w:rsid w:val="00C3230E"/>
    <w:rsid w:val="00C6213B"/>
    <w:rsid w:val="00C67399"/>
    <w:rsid w:val="00C720BE"/>
    <w:rsid w:val="00C72419"/>
    <w:rsid w:val="00C7782D"/>
    <w:rsid w:val="00CB19EE"/>
    <w:rsid w:val="00CC50E0"/>
    <w:rsid w:val="00CF425D"/>
    <w:rsid w:val="00D14B68"/>
    <w:rsid w:val="00D266B9"/>
    <w:rsid w:val="00D2792B"/>
    <w:rsid w:val="00D27F07"/>
    <w:rsid w:val="00D3408F"/>
    <w:rsid w:val="00D36634"/>
    <w:rsid w:val="00D67A7D"/>
    <w:rsid w:val="00D72AB2"/>
    <w:rsid w:val="00D86F65"/>
    <w:rsid w:val="00DA13D4"/>
    <w:rsid w:val="00DA356F"/>
    <w:rsid w:val="00DA5DEE"/>
    <w:rsid w:val="00DB5D46"/>
    <w:rsid w:val="00DB7F55"/>
    <w:rsid w:val="00E146B7"/>
    <w:rsid w:val="00E232A6"/>
    <w:rsid w:val="00E335AF"/>
    <w:rsid w:val="00E53716"/>
    <w:rsid w:val="00E77505"/>
    <w:rsid w:val="00E80D66"/>
    <w:rsid w:val="00E86F30"/>
    <w:rsid w:val="00E91193"/>
    <w:rsid w:val="00E94291"/>
    <w:rsid w:val="00EA5F11"/>
    <w:rsid w:val="00EB54A1"/>
    <w:rsid w:val="00ED3BFF"/>
    <w:rsid w:val="00ED605B"/>
    <w:rsid w:val="00EE6CFA"/>
    <w:rsid w:val="00EF4A85"/>
    <w:rsid w:val="00EF541D"/>
    <w:rsid w:val="00F02392"/>
    <w:rsid w:val="00F0618F"/>
    <w:rsid w:val="00F24D33"/>
    <w:rsid w:val="00F24D57"/>
    <w:rsid w:val="00F27E4C"/>
    <w:rsid w:val="00F34BEA"/>
    <w:rsid w:val="00F413DF"/>
    <w:rsid w:val="00F413ED"/>
    <w:rsid w:val="00F432A4"/>
    <w:rsid w:val="00F53F77"/>
    <w:rsid w:val="00F62F51"/>
    <w:rsid w:val="00F666CD"/>
    <w:rsid w:val="00F743E0"/>
    <w:rsid w:val="00F82E3F"/>
    <w:rsid w:val="00F945E2"/>
    <w:rsid w:val="00FA1B95"/>
    <w:rsid w:val="00FB240C"/>
    <w:rsid w:val="00FB3767"/>
    <w:rsid w:val="00FC004E"/>
    <w:rsid w:val="00FC32DD"/>
    <w:rsid w:val="00FC4690"/>
    <w:rsid w:val="00FC5DFD"/>
    <w:rsid w:val="00FC648F"/>
    <w:rsid w:val="00FE5B13"/>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hite" stroke="f" strokecolor="#c9f">
      <v:fill color="white" on="f"/>
      <v:stroke color="#c9f" weight="1.5pt" on="f"/>
      <o:colormru v:ext="edit" colors="#9cf,#fc6"/>
    </o:shapedefaults>
    <o:shapelayout v:ext="edit">
      <o:idmap v:ext="edit" data="1"/>
    </o:shapelayout>
  </w:shapeDefaults>
  <w:decimalSymbol w:val="."/>
  <w:listSeparator w:val=","/>
  <w14:docId w14:val="74CBC4D8"/>
  <w15:chartTrackingRefBased/>
  <w15:docId w15:val="{264F3325-1967-4536-95B2-286C442C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C06"/>
    <w:pPr>
      <w:spacing w:after="200"/>
    </w:pPr>
    <w:rPr>
      <w:rFonts w:asciiTheme="minorHAnsi" w:hAnsiTheme="minorHAnsi"/>
      <w:sz w:val="21"/>
      <w:szCs w:val="24"/>
    </w:rPr>
  </w:style>
  <w:style w:type="paragraph" w:styleId="Heading1">
    <w:name w:val="heading 1"/>
    <w:basedOn w:val="Normal"/>
    <w:link w:val="Heading1Char"/>
    <w:uiPriority w:val="9"/>
    <w:qFormat/>
    <w:rsid w:val="00297C06"/>
    <w:pPr>
      <w:spacing w:after="0"/>
      <w:contextualSpacing/>
      <w:outlineLvl w:val="0"/>
    </w:pPr>
    <w:rPr>
      <w:rFonts w:asciiTheme="majorHAnsi" w:hAnsiTheme="majorHAnsi" w:cs="Arial"/>
      <w:b/>
      <w:color w:val="1481AB" w:themeColor="accent1" w:themeShade="BF"/>
      <w:sz w:val="40"/>
      <w:szCs w:val="32"/>
    </w:rPr>
  </w:style>
  <w:style w:type="paragraph" w:styleId="Heading2">
    <w:name w:val="heading 2"/>
    <w:basedOn w:val="Heading1"/>
    <w:link w:val="Heading2Char"/>
    <w:uiPriority w:val="9"/>
    <w:qFormat/>
    <w:rsid w:val="00297C06"/>
    <w:pPr>
      <w:spacing w:after="120"/>
      <w:outlineLvl w:val="1"/>
    </w:pPr>
    <w:rPr>
      <w:caps/>
      <w:sz w:val="28"/>
    </w:rPr>
  </w:style>
  <w:style w:type="paragraph" w:styleId="Heading3">
    <w:name w:val="heading 3"/>
    <w:link w:val="Heading3Char"/>
    <w:uiPriority w:val="9"/>
    <w:qFormat/>
    <w:rsid w:val="00297C06"/>
    <w:pPr>
      <w:spacing w:before="500" w:after="240"/>
      <w:contextualSpacing/>
      <w:outlineLvl w:val="2"/>
    </w:pPr>
    <w:rPr>
      <w:rFonts w:asciiTheme="majorHAnsi" w:hAnsiTheme="majorHAnsi" w:cs="Arial"/>
      <w:b/>
      <w:color w:val="71828B" w:themeColor="accent2" w:themeShade="BF"/>
      <w:sz w:val="28"/>
      <w:szCs w:val="52"/>
    </w:rPr>
  </w:style>
  <w:style w:type="paragraph" w:styleId="Heading4">
    <w:name w:val="heading 4"/>
    <w:next w:val="Normal"/>
    <w:link w:val="Heading4Char"/>
    <w:uiPriority w:val="9"/>
    <w:qFormat/>
    <w:rsid w:val="00297C06"/>
    <w:pPr>
      <w:spacing w:after="240"/>
      <w:outlineLvl w:val="3"/>
    </w:pPr>
    <w:rPr>
      <w:rFonts w:asciiTheme="minorHAnsi" w:hAnsiTheme="minorHAnsi" w:cs="Arial"/>
      <w:b/>
      <w:noProof/>
      <w:color w:val="71828B" w:themeColor="accent2" w:themeShade="BF"/>
      <w:spacing w:val="10"/>
      <w:sz w:val="28"/>
      <w:szCs w:val="32"/>
    </w:rPr>
  </w:style>
  <w:style w:type="paragraph" w:styleId="Heading5">
    <w:name w:val="heading 5"/>
    <w:basedOn w:val="Normal"/>
    <w:next w:val="Normal"/>
    <w:link w:val="Heading5Char"/>
    <w:uiPriority w:val="9"/>
    <w:semiHidden/>
    <w:unhideWhenUsed/>
    <w:qFormat/>
    <w:rsid w:val="00297C06"/>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1D3D0A"/>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1D3D0A"/>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1D3D0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7C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971F9"/>
    <w:pPr>
      <w:spacing w:after="0"/>
      <w:ind w:right="288"/>
      <w:contextualSpacing/>
    </w:pPr>
    <w:rPr>
      <w:b/>
      <w:i/>
      <w:iCs/>
      <w:color w:val="75B5E4" w:themeColor="accent4"/>
      <w:sz w:val="24"/>
    </w:rPr>
  </w:style>
  <w:style w:type="character" w:customStyle="1" w:styleId="Heading2Char">
    <w:name w:val="Heading 2 Char"/>
    <w:basedOn w:val="DefaultParagraphFont"/>
    <w:link w:val="Heading2"/>
    <w:uiPriority w:val="9"/>
    <w:rsid w:val="00297C06"/>
    <w:rPr>
      <w:rFonts w:asciiTheme="majorHAnsi" w:hAnsiTheme="majorHAnsi" w:cs="Arial"/>
      <w:b/>
      <w:caps/>
      <w:color w:val="1481AB" w:themeColor="accent1" w:themeShade="BF"/>
      <w:sz w:val="28"/>
      <w:szCs w:val="32"/>
    </w:rPr>
  </w:style>
  <w:style w:type="character" w:customStyle="1" w:styleId="Heading1Char">
    <w:name w:val="Heading 1 Char"/>
    <w:basedOn w:val="DefaultParagraphFont"/>
    <w:link w:val="Heading1"/>
    <w:uiPriority w:val="9"/>
    <w:rsid w:val="00297C06"/>
    <w:rPr>
      <w:rFonts w:asciiTheme="majorHAnsi" w:hAnsiTheme="majorHAnsi" w:cs="Arial"/>
      <w:b/>
      <w:color w:val="1481AB" w:themeColor="accent1" w:themeShade="BF"/>
      <w:sz w:val="40"/>
      <w:szCs w:val="32"/>
    </w:rPr>
  </w:style>
  <w:style w:type="character" w:customStyle="1" w:styleId="QuoteChar">
    <w:name w:val="Quote Char"/>
    <w:basedOn w:val="DefaultParagraphFont"/>
    <w:link w:val="Quote"/>
    <w:uiPriority w:val="29"/>
    <w:rsid w:val="00A971F9"/>
    <w:rPr>
      <w:rFonts w:asciiTheme="minorHAnsi" w:hAnsiTheme="minorHAnsi"/>
      <w:b/>
      <w:i/>
      <w:iCs/>
      <w:color w:val="75B5E4" w:themeColor="accent4"/>
      <w:sz w:val="24"/>
      <w:szCs w:val="24"/>
    </w:rPr>
  </w:style>
  <w:style w:type="character" w:customStyle="1" w:styleId="Heading4Char">
    <w:name w:val="Heading 4 Char"/>
    <w:basedOn w:val="DefaultParagraphFont"/>
    <w:link w:val="Heading4"/>
    <w:uiPriority w:val="9"/>
    <w:rsid w:val="00297C06"/>
    <w:rPr>
      <w:rFonts w:asciiTheme="minorHAnsi" w:hAnsiTheme="minorHAnsi" w:cs="Arial"/>
      <w:b/>
      <w:noProof/>
      <w:color w:val="71828B" w:themeColor="accent2" w:themeShade="BF"/>
      <w:spacing w:val="10"/>
      <w:sz w:val="28"/>
      <w:szCs w:val="32"/>
    </w:rPr>
  </w:style>
  <w:style w:type="character" w:customStyle="1" w:styleId="Heading3Char">
    <w:name w:val="Heading 3 Char"/>
    <w:basedOn w:val="DefaultParagraphFont"/>
    <w:link w:val="Heading3"/>
    <w:uiPriority w:val="9"/>
    <w:rsid w:val="00297C06"/>
    <w:rPr>
      <w:rFonts w:asciiTheme="majorHAnsi" w:hAnsiTheme="majorHAnsi" w:cs="Arial"/>
      <w:b/>
      <w:color w:val="71828B" w:themeColor="accent2" w:themeShade="BF"/>
      <w:sz w:val="28"/>
      <w:szCs w:val="52"/>
    </w:rPr>
  </w:style>
  <w:style w:type="paragraph" w:styleId="ListBullet">
    <w:name w:val="List Bullet"/>
    <w:basedOn w:val="Normal"/>
    <w:autoRedefine/>
    <w:uiPriority w:val="10"/>
    <w:qFormat/>
    <w:rsid w:val="00E53716"/>
    <w:pPr>
      <w:keepLines/>
      <w:numPr>
        <w:numId w:val="11"/>
      </w:numPr>
      <w:pBdr>
        <w:top w:val="single" w:sz="6" w:space="12" w:color="FFFFFF"/>
        <w:left w:val="single" w:sz="6" w:space="12" w:color="FFFFFF"/>
        <w:bottom w:val="single" w:sz="6" w:space="12" w:color="FFFFFF"/>
        <w:right w:val="single" w:sz="6" w:space="12" w:color="FFFFFF"/>
      </w:pBdr>
      <w:shd w:val="clear" w:color="FFFFFF" w:fill="auto"/>
      <w:spacing w:after="120" w:line="200" w:lineRule="atLeast"/>
      <w:ind w:right="245"/>
    </w:pPr>
    <w:rPr>
      <w:rFonts w:ascii="Trebuchet MS" w:hAnsi="Trebuchet MS" w:cs="Arial"/>
      <w:iCs/>
      <w:spacing w:val="-5"/>
      <w:sz w:val="22"/>
      <w:szCs w:val="22"/>
    </w:rPr>
  </w:style>
  <w:style w:type="paragraph" w:styleId="BalloonText">
    <w:name w:val="Balloon Text"/>
    <w:basedOn w:val="Normal"/>
    <w:semiHidden/>
    <w:rsid w:val="00A1456C"/>
    <w:rPr>
      <w:rFonts w:ascii="Tahoma" w:hAnsi="Tahoma" w:cs="Tahoma"/>
      <w:sz w:val="16"/>
      <w:szCs w:val="16"/>
    </w:rPr>
  </w:style>
  <w:style w:type="paragraph" w:styleId="Header">
    <w:name w:val="header"/>
    <w:basedOn w:val="Normal"/>
    <w:link w:val="HeaderChar"/>
    <w:uiPriority w:val="99"/>
    <w:unhideWhenUsed/>
    <w:rsid w:val="009670BF"/>
    <w:pPr>
      <w:tabs>
        <w:tab w:val="center" w:pos="4680"/>
        <w:tab w:val="right" w:pos="9360"/>
      </w:tabs>
    </w:pPr>
  </w:style>
  <w:style w:type="character" w:customStyle="1" w:styleId="HeaderChar">
    <w:name w:val="Header Char"/>
    <w:basedOn w:val="DefaultParagraphFont"/>
    <w:link w:val="Header"/>
    <w:uiPriority w:val="99"/>
    <w:rsid w:val="009670BF"/>
    <w:rPr>
      <w:rFonts w:asciiTheme="minorHAnsi" w:hAnsiTheme="minorHAnsi"/>
      <w:sz w:val="24"/>
      <w:szCs w:val="24"/>
    </w:rPr>
  </w:style>
  <w:style w:type="paragraph" w:styleId="Footer">
    <w:name w:val="footer"/>
    <w:basedOn w:val="Normal"/>
    <w:link w:val="FooterChar"/>
    <w:uiPriority w:val="99"/>
    <w:unhideWhenUsed/>
    <w:rsid w:val="009670BF"/>
    <w:pPr>
      <w:tabs>
        <w:tab w:val="center" w:pos="4680"/>
        <w:tab w:val="right" w:pos="9360"/>
      </w:tabs>
    </w:pPr>
  </w:style>
  <w:style w:type="character" w:customStyle="1" w:styleId="FooterChar">
    <w:name w:val="Footer Char"/>
    <w:basedOn w:val="DefaultParagraphFont"/>
    <w:link w:val="Footer"/>
    <w:uiPriority w:val="99"/>
    <w:rsid w:val="009670BF"/>
    <w:rPr>
      <w:rFonts w:asciiTheme="minorHAnsi" w:hAnsiTheme="minorHAnsi"/>
      <w:sz w:val="24"/>
      <w:szCs w:val="24"/>
    </w:rPr>
  </w:style>
  <w:style w:type="table" w:styleId="TableGrid">
    <w:name w:val="Table Grid"/>
    <w:basedOn w:val="TableNormal"/>
    <w:uiPriority w:val="39"/>
    <w:rsid w:val="00520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
    <w:qFormat/>
    <w:rsid w:val="004A4695"/>
    <w:rPr>
      <w:color w:val="75B5E4" w:themeColor="accent4"/>
      <w:sz w:val="72"/>
    </w:rPr>
  </w:style>
  <w:style w:type="character" w:customStyle="1" w:styleId="TitleChar">
    <w:name w:val="Title Char"/>
    <w:basedOn w:val="DefaultParagraphFont"/>
    <w:link w:val="Title"/>
    <w:uiPriority w:val="1"/>
    <w:rsid w:val="00C720BE"/>
    <w:rPr>
      <w:rFonts w:asciiTheme="majorHAnsi" w:hAnsiTheme="majorHAnsi" w:cs="Arial"/>
      <w:b/>
      <w:color w:val="75B5E4" w:themeColor="accent4"/>
      <w:sz w:val="72"/>
      <w:szCs w:val="32"/>
    </w:rPr>
  </w:style>
  <w:style w:type="paragraph" w:styleId="Subtitle">
    <w:name w:val="Subtitle"/>
    <w:basedOn w:val="Normal"/>
    <w:next w:val="Normal"/>
    <w:link w:val="SubtitleChar"/>
    <w:uiPriority w:val="2"/>
    <w:qFormat/>
    <w:rsid w:val="0032315A"/>
    <w:pPr>
      <w:numPr>
        <w:ilvl w:val="1"/>
      </w:numPr>
      <w:spacing w:after="160"/>
    </w:pPr>
    <w:rPr>
      <w:rFonts w:eastAsiaTheme="minorEastAsia" w:cstheme="minorBidi"/>
      <w:color w:val="71828B" w:themeColor="accent2" w:themeShade="BF"/>
      <w:spacing w:val="15"/>
      <w:sz w:val="24"/>
      <w:szCs w:val="22"/>
    </w:rPr>
  </w:style>
  <w:style w:type="character" w:customStyle="1" w:styleId="SubtitleChar">
    <w:name w:val="Subtitle Char"/>
    <w:basedOn w:val="DefaultParagraphFont"/>
    <w:link w:val="Subtitle"/>
    <w:uiPriority w:val="2"/>
    <w:rsid w:val="0032315A"/>
    <w:rPr>
      <w:rFonts w:asciiTheme="minorHAnsi" w:eastAsiaTheme="minorEastAsia" w:hAnsiTheme="minorHAnsi" w:cstheme="minorBidi"/>
      <w:color w:val="71828B" w:themeColor="accent2" w:themeShade="BF"/>
      <w:spacing w:val="15"/>
      <w:sz w:val="24"/>
      <w:szCs w:val="22"/>
    </w:rPr>
  </w:style>
  <w:style w:type="paragraph" w:customStyle="1" w:styleId="ContactInfo">
    <w:name w:val="Contact Info"/>
    <w:basedOn w:val="Subtitle"/>
    <w:link w:val="ContactInfoChar"/>
    <w:uiPriority w:val="10"/>
    <w:qFormat/>
    <w:rsid w:val="00D3408F"/>
    <w:pPr>
      <w:spacing w:before="480" w:after="0"/>
      <w:contextualSpacing/>
      <w:jc w:val="center"/>
    </w:pPr>
  </w:style>
  <w:style w:type="character" w:customStyle="1" w:styleId="ContactInfoChar">
    <w:name w:val="Contact Info Char"/>
    <w:basedOn w:val="SubtitleChar"/>
    <w:link w:val="ContactInfo"/>
    <w:uiPriority w:val="10"/>
    <w:rsid w:val="00C720BE"/>
    <w:rPr>
      <w:rFonts w:asciiTheme="minorHAnsi" w:eastAsiaTheme="minorEastAsia" w:hAnsiTheme="minorHAnsi" w:cstheme="minorBidi"/>
      <w:color w:val="71828B" w:themeColor="accent2" w:themeShade="BF"/>
      <w:spacing w:val="15"/>
      <w:sz w:val="24"/>
      <w:szCs w:val="22"/>
    </w:rPr>
  </w:style>
  <w:style w:type="character" w:styleId="PlaceholderText">
    <w:name w:val="Placeholder Text"/>
    <w:basedOn w:val="DefaultParagraphFont"/>
    <w:uiPriority w:val="99"/>
    <w:semiHidden/>
    <w:rsid w:val="00424EC9"/>
    <w:rPr>
      <w:color w:val="808080"/>
    </w:rPr>
  </w:style>
  <w:style w:type="character" w:customStyle="1" w:styleId="Heading5Char">
    <w:name w:val="Heading 5 Char"/>
    <w:basedOn w:val="DefaultParagraphFont"/>
    <w:link w:val="Heading5"/>
    <w:uiPriority w:val="9"/>
    <w:semiHidden/>
    <w:rsid w:val="00297C06"/>
    <w:rPr>
      <w:rFonts w:asciiTheme="majorHAnsi" w:eastAsiaTheme="majorEastAsia" w:hAnsiTheme="majorHAnsi" w:cstheme="majorBidi"/>
      <w:color w:val="1481AB" w:themeColor="accent1" w:themeShade="BF"/>
      <w:sz w:val="21"/>
      <w:szCs w:val="24"/>
    </w:rPr>
  </w:style>
  <w:style w:type="character" w:customStyle="1" w:styleId="Heading9Char">
    <w:name w:val="Heading 9 Char"/>
    <w:basedOn w:val="DefaultParagraphFont"/>
    <w:link w:val="Heading9"/>
    <w:uiPriority w:val="9"/>
    <w:semiHidden/>
    <w:rsid w:val="00297C06"/>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297C06"/>
    <w:rPr>
      <w:i/>
      <w:iCs/>
      <w:color w:val="1481AB" w:themeColor="accent1" w:themeShade="BF"/>
    </w:rPr>
  </w:style>
  <w:style w:type="paragraph" w:styleId="IntenseQuote">
    <w:name w:val="Intense Quote"/>
    <w:basedOn w:val="Normal"/>
    <w:next w:val="Normal"/>
    <w:link w:val="IntenseQuoteChar"/>
    <w:uiPriority w:val="30"/>
    <w:semiHidden/>
    <w:unhideWhenUsed/>
    <w:qFormat/>
    <w:rsid w:val="00297C06"/>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297C06"/>
    <w:rPr>
      <w:rFonts w:asciiTheme="minorHAnsi" w:hAnsiTheme="minorHAnsi"/>
      <w:i/>
      <w:iCs/>
      <w:color w:val="1481AB" w:themeColor="accent1" w:themeShade="BF"/>
      <w:sz w:val="21"/>
      <w:szCs w:val="24"/>
    </w:rPr>
  </w:style>
  <w:style w:type="character" w:styleId="IntenseReference">
    <w:name w:val="Intense Reference"/>
    <w:basedOn w:val="DefaultParagraphFont"/>
    <w:uiPriority w:val="32"/>
    <w:semiHidden/>
    <w:unhideWhenUsed/>
    <w:qFormat/>
    <w:rsid w:val="00297C06"/>
    <w:rPr>
      <w:b/>
      <w:bCs/>
      <w:caps w:val="0"/>
      <w:smallCaps/>
      <w:color w:val="1481AB" w:themeColor="accent1" w:themeShade="BF"/>
      <w:spacing w:val="5"/>
    </w:rPr>
  </w:style>
  <w:style w:type="paragraph" w:styleId="BlockText">
    <w:name w:val="Block Text"/>
    <w:basedOn w:val="Normal"/>
    <w:uiPriority w:val="99"/>
    <w:semiHidden/>
    <w:unhideWhenUsed/>
    <w:rsid w:val="00297C06"/>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rFonts w:eastAsiaTheme="minorEastAsia" w:cstheme="minorBidi"/>
      <w:i/>
      <w:iCs/>
      <w:color w:val="1481AB" w:themeColor="accent1" w:themeShade="BF"/>
    </w:rPr>
  </w:style>
  <w:style w:type="character" w:styleId="FollowedHyperlink">
    <w:name w:val="FollowedHyperlink"/>
    <w:basedOn w:val="DefaultParagraphFont"/>
    <w:uiPriority w:val="99"/>
    <w:semiHidden/>
    <w:unhideWhenUsed/>
    <w:rsid w:val="00297C06"/>
    <w:rPr>
      <w:color w:val="1481AB" w:themeColor="accent1" w:themeShade="BF"/>
      <w:u w:val="single"/>
    </w:rPr>
  </w:style>
  <w:style w:type="character" w:styleId="Hyperlink">
    <w:name w:val="Hyperlink"/>
    <w:basedOn w:val="DefaultParagraphFont"/>
    <w:uiPriority w:val="99"/>
    <w:semiHidden/>
    <w:unhideWhenUsed/>
    <w:rsid w:val="00297C06"/>
    <w:rPr>
      <w:color w:val="1481AB" w:themeColor="accent1" w:themeShade="BF"/>
      <w:u w:val="single"/>
    </w:rPr>
  </w:style>
  <w:style w:type="character" w:customStyle="1" w:styleId="UnresolvedMention">
    <w:name w:val="Unresolved Mention"/>
    <w:basedOn w:val="DefaultParagraphFont"/>
    <w:uiPriority w:val="99"/>
    <w:semiHidden/>
    <w:unhideWhenUsed/>
    <w:rsid w:val="00297C06"/>
    <w:rPr>
      <w:color w:val="605E5C"/>
      <w:shd w:val="clear" w:color="auto" w:fill="E1DFDD"/>
    </w:rPr>
  </w:style>
  <w:style w:type="character" w:styleId="BookTitle">
    <w:name w:val="Book Title"/>
    <w:basedOn w:val="DefaultParagraphFont"/>
    <w:uiPriority w:val="33"/>
    <w:semiHidden/>
    <w:unhideWhenUsed/>
    <w:qFormat/>
    <w:rsid w:val="001D3D0A"/>
    <w:rPr>
      <w:b/>
      <w:bCs/>
      <w:i/>
      <w:iCs/>
      <w:spacing w:val="5"/>
    </w:rPr>
  </w:style>
  <w:style w:type="paragraph" w:styleId="Caption">
    <w:name w:val="caption"/>
    <w:basedOn w:val="Normal"/>
    <w:next w:val="Normal"/>
    <w:uiPriority w:val="35"/>
    <w:semiHidden/>
    <w:unhideWhenUsed/>
    <w:qFormat/>
    <w:rsid w:val="001D3D0A"/>
    <w:rPr>
      <w:i/>
      <w:iCs/>
      <w:color w:val="335B74" w:themeColor="text2"/>
      <w:sz w:val="18"/>
      <w:szCs w:val="18"/>
    </w:rPr>
  </w:style>
  <w:style w:type="character" w:styleId="Emphasis">
    <w:name w:val="Emphasis"/>
    <w:basedOn w:val="DefaultParagraphFont"/>
    <w:uiPriority w:val="20"/>
    <w:semiHidden/>
    <w:unhideWhenUsed/>
    <w:qFormat/>
    <w:rsid w:val="001D3D0A"/>
    <w:rPr>
      <w:i/>
      <w:iCs/>
    </w:rPr>
  </w:style>
  <w:style w:type="character" w:customStyle="1" w:styleId="Heading6Char">
    <w:name w:val="Heading 6 Char"/>
    <w:basedOn w:val="DefaultParagraphFont"/>
    <w:link w:val="Heading6"/>
    <w:uiPriority w:val="9"/>
    <w:semiHidden/>
    <w:rsid w:val="001D3D0A"/>
    <w:rPr>
      <w:rFonts w:asciiTheme="majorHAnsi" w:eastAsiaTheme="majorEastAsia" w:hAnsiTheme="majorHAnsi" w:cstheme="majorBidi"/>
      <w:color w:val="0D5571" w:themeColor="accent1" w:themeShade="7F"/>
      <w:sz w:val="21"/>
      <w:szCs w:val="24"/>
    </w:rPr>
  </w:style>
  <w:style w:type="character" w:customStyle="1" w:styleId="Heading7Char">
    <w:name w:val="Heading 7 Char"/>
    <w:basedOn w:val="DefaultParagraphFont"/>
    <w:link w:val="Heading7"/>
    <w:uiPriority w:val="9"/>
    <w:semiHidden/>
    <w:rsid w:val="001D3D0A"/>
    <w:rPr>
      <w:rFonts w:asciiTheme="majorHAnsi" w:eastAsiaTheme="majorEastAsia" w:hAnsiTheme="majorHAnsi" w:cstheme="majorBidi"/>
      <w:i/>
      <w:iCs/>
      <w:color w:val="0D5571" w:themeColor="accent1" w:themeShade="7F"/>
      <w:sz w:val="21"/>
      <w:szCs w:val="24"/>
    </w:rPr>
  </w:style>
  <w:style w:type="character" w:customStyle="1" w:styleId="Heading8Char">
    <w:name w:val="Heading 8 Char"/>
    <w:basedOn w:val="DefaultParagraphFont"/>
    <w:link w:val="Heading8"/>
    <w:uiPriority w:val="9"/>
    <w:semiHidden/>
    <w:rsid w:val="001D3D0A"/>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unhideWhenUsed/>
    <w:qFormat/>
    <w:rsid w:val="001D3D0A"/>
    <w:pPr>
      <w:ind w:left="720"/>
      <w:contextualSpacing/>
    </w:pPr>
  </w:style>
  <w:style w:type="paragraph" w:styleId="NoSpacing">
    <w:name w:val="No Spacing"/>
    <w:uiPriority w:val="1"/>
    <w:semiHidden/>
    <w:unhideWhenUsed/>
    <w:qFormat/>
    <w:rsid w:val="001D3D0A"/>
    <w:rPr>
      <w:rFonts w:asciiTheme="minorHAnsi" w:hAnsiTheme="minorHAnsi"/>
      <w:sz w:val="21"/>
      <w:szCs w:val="24"/>
    </w:rPr>
  </w:style>
  <w:style w:type="character" w:styleId="Strong">
    <w:name w:val="Strong"/>
    <w:basedOn w:val="DefaultParagraphFont"/>
    <w:uiPriority w:val="22"/>
    <w:unhideWhenUsed/>
    <w:qFormat/>
    <w:rsid w:val="001D3D0A"/>
    <w:rPr>
      <w:b/>
      <w:bCs/>
    </w:rPr>
  </w:style>
  <w:style w:type="character" w:styleId="SubtleEmphasis">
    <w:name w:val="Subtle Emphasis"/>
    <w:basedOn w:val="DefaultParagraphFont"/>
    <w:uiPriority w:val="19"/>
    <w:semiHidden/>
    <w:unhideWhenUsed/>
    <w:qFormat/>
    <w:rsid w:val="001D3D0A"/>
    <w:rPr>
      <w:i/>
      <w:iCs/>
      <w:color w:val="404040" w:themeColor="text1" w:themeTint="BF"/>
    </w:rPr>
  </w:style>
  <w:style w:type="character" w:styleId="SubtleReference">
    <w:name w:val="Subtle Reference"/>
    <w:basedOn w:val="DefaultParagraphFont"/>
    <w:uiPriority w:val="31"/>
    <w:semiHidden/>
    <w:unhideWhenUsed/>
    <w:qFormat/>
    <w:rsid w:val="001D3D0A"/>
    <w:rPr>
      <w:smallCaps/>
      <w:color w:val="5A5A5A" w:themeColor="text1" w:themeTint="A5"/>
    </w:rPr>
  </w:style>
  <w:style w:type="paragraph" w:styleId="TOCHeading">
    <w:name w:val="TOC Heading"/>
    <w:basedOn w:val="Heading1"/>
    <w:next w:val="Normal"/>
    <w:uiPriority w:val="39"/>
    <w:semiHidden/>
    <w:unhideWhenUsed/>
    <w:qFormat/>
    <w:rsid w:val="001D3D0A"/>
    <w:pPr>
      <w:keepNext/>
      <w:keepLines/>
      <w:spacing w:before="240"/>
      <w:contextualSpacing w:val="0"/>
      <w:outlineLvl w:val="9"/>
    </w:pPr>
    <w:rPr>
      <w:rFonts w:eastAsiaTheme="majorEastAsia" w:cstheme="majorBidi"/>
      <w:b w:val="0"/>
      <w:sz w:val="32"/>
    </w:rPr>
  </w:style>
  <w:style w:type="character" w:customStyle="1" w:styleId="ssgja">
    <w:name w:val="ss_gja"/>
    <w:basedOn w:val="DefaultParagraphFont"/>
    <w:rsid w:val="00A7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5025">
      <w:bodyDiv w:val="1"/>
      <w:marLeft w:val="0"/>
      <w:marRight w:val="0"/>
      <w:marTop w:val="0"/>
      <w:marBottom w:val="0"/>
      <w:divBdr>
        <w:top w:val="none" w:sz="0" w:space="0" w:color="auto"/>
        <w:left w:val="none" w:sz="0" w:space="0" w:color="auto"/>
        <w:bottom w:val="none" w:sz="0" w:space="0" w:color="auto"/>
        <w:right w:val="none" w:sz="0" w:space="0" w:color="auto"/>
      </w:divBdr>
      <w:divsChild>
        <w:div w:id="373389832">
          <w:marLeft w:val="0"/>
          <w:marRight w:val="0"/>
          <w:marTop w:val="0"/>
          <w:marBottom w:val="0"/>
          <w:divBdr>
            <w:top w:val="none" w:sz="0" w:space="0" w:color="auto"/>
            <w:left w:val="none" w:sz="0" w:space="0" w:color="auto"/>
            <w:bottom w:val="none" w:sz="0" w:space="0" w:color="auto"/>
            <w:right w:val="none" w:sz="0" w:space="0" w:color="auto"/>
          </w:divBdr>
        </w:div>
        <w:div w:id="1054737611">
          <w:marLeft w:val="0"/>
          <w:marRight w:val="0"/>
          <w:marTop w:val="0"/>
          <w:marBottom w:val="0"/>
          <w:divBdr>
            <w:top w:val="none" w:sz="0" w:space="0" w:color="auto"/>
            <w:left w:val="none" w:sz="0" w:space="0" w:color="auto"/>
            <w:bottom w:val="none" w:sz="0" w:space="0" w:color="auto"/>
            <w:right w:val="none" w:sz="0" w:space="0" w:color="auto"/>
          </w:divBdr>
        </w:div>
        <w:div w:id="1923683364">
          <w:marLeft w:val="0"/>
          <w:marRight w:val="0"/>
          <w:marTop w:val="0"/>
          <w:marBottom w:val="0"/>
          <w:divBdr>
            <w:top w:val="none" w:sz="0" w:space="0" w:color="auto"/>
            <w:left w:val="none" w:sz="0" w:space="0" w:color="auto"/>
            <w:bottom w:val="none" w:sz="0" w:space="0" w:color="auto"/>
            <w:right w:val="none" w:sz="0" w:space="0" w:color="auto"/>
          </w:divBdr>
        </w:div>
        <w:div w:id="692800775">
          <w:marLeft w:val="0"/>
          <w:marRight w:val="0"/>
          <w:marTop w:val="0"/>
          <w:marBottom w:val="0"/>
          <w:divBdr>
            <w:top w:val="none" w:sz="0" w:space="0" w:color="auto"/>
            <w:left w:val="none" w:sz="0" w:space="0" w:color="auto"/>
            <w:bottom w:val="none" w:sz="0" w:space="0" w:color="auto"/>
            <w:right w:val="none" w:sz="0" w:space="0" w:color="auto"/>
          </w:divBdr>
        </w:div>
        <w:div w:id="703139968">
          <w:marLeft w:val="0"/>
          <w:marRight w:val="0"/>
          <w:marTop w:val="0"/>
          <w:marBottom w:val="0"/>
          <w:divBdr>
            <w:top w:val="none" w:sz="0" w:space="0" w:color="auto"/>
            <w:left w:val="none" w:sz="0" w:space="0" w:color="auto"/>
            <w:bottom w:val="none" w:sz="0" w:space="0" w:color="auto"/>
            <w:right w:val="none" w:sz="0" w:space="0" w:color="auto"/>
          </w:divBdr>
        </w:div>
      </w:divsChild>
    </w:div>
    <w:div w:id="646521389">
      <w:bodyDiv w:val="1"/>
      <w:marLeft w:val="0"/>
      <w:marRight w:val="0"/>
      <w:marTop w:val="0"/>
      <w:marBottom w:val="0"/>
      <w:divBdr>
        <w:top w:val="none" w:sz="0" w:space="0" w:color="auto"/>
        <w:left w:val="none" w:sz="0" w:space="0" w:color="auto"/>
        <w:bottom w:val="none" w:sz="0" w:space="0" w:color="auto"/>
        <w:right w:val="none" w:sz="0" w:space="0" w:color="auto"/>
      </w:divBdr>
      <w:divsChild>
        <w:div w:id="1263496124">
          <w:marLeft w:val="0"/>
          <w:marRight w:val="0"/>
          <w:marTop w:val="0"/>
          <w:marBottom w:val="0"/>
          <w:divBdr>
            <w:top w:val="none" w:sz="0" w:space="0" w:color="auto"/>
            <w:left w:val="none" w:sz="0" w:space="0" w:color="auto"/>
            <w:bottom w:val="none" w:sz="0" w:space="0" w:color="auto"/>
            <w:right w:val="none" w:sz="0" w:space="0" w:color="auto"/>
          </w:divBdr>
          <w:divsChild>
            <w:div w:id="1687827312">
              <w:marLeft w:val="0"/>
              <w:marRight w:val="0"/>
              <w:marTop w:val="0"/>
              <w:marBottom w:val="0"/>
              <w:divBdr>
                <w:top w:val="none" w:sz="0" w:space="0" w:color="auto"/>
                <w:left w:val="none" w:sz="0" w:space="0" w:color="auto"/>
                <w:bottom w:val="none" w:sz="0" w:space="0" w:color="auto"/>
                <w:right w:val="none" w:sz="0" w:space="0" w:color="auto"/>
              </w:divBdr>
            </w:div>
            <w:div w:id="1504735011">
              <w:marLeft w:val="0"/>
              <w:marRight w:val="0"/>
              <w:marTop w:val="0"/>
              <w:marBottom w:val="0"/>
              <w:divBdr>
                <w:top w:val="none" w:sz="0" w:space="0" w:color="auto"/>
                <w:left w:val="none" w:sz="0" w:space="0" w:color="auto"/>
                <w:bottom w:val="none" w:sz="0" w:space="0" w:color="auto"/>
                <w:right w:val="none" w:sz="0" w:space="0" w:color="auto"/>
              </w:divBdr>
            </w:div>
            <w:div w:id="947933550">
              <w:marLeft w:val="0"/>
              <w:marRight w:val="0"/>
              <w:marTop w:val="0"/>
              <w:marBottom w:val="0"/>
              <w:divBdr>
                <w:top w:val="none" w:sz="0" w:space="0" w:color="auto"/>
                <w:left w:val="none" w:sz="0" w:space="0" w:color="auto"/>
                <w:bottom w:val="none" w:sz="0" w:space="0" w:color="auto"/>
                <w:right w:val="none" w:sz="0" w:space="0" w:color="auto"/>
              </w:divBdr>
            </w:div>
            <w:div w:id="352919984">
              <w:marLeft w:val="0"/>
              <w:marRight w:val="0"/>
              <w:marTop w:val="0"/>
              <w:marBottom w:val="0"/>
              <w:divBdr>
                <w:top w:val="none" w:sz="0" w:space="0" w:color="auto"/>
                <w:left w:val="none" w:sz="0" w:space="0" w:color="auto"/>
                <w:bottom w:val="none" w:sz="0" w:space="0" w:color="auto"/>
                <w:right w:val="none" w:sz="0" w:space="0" w:color="auto"/>
              </w:divBdr>
            </w:div>
            <w:div w:id="1880389893">
              <w:marLeft w:val="0"/>
              <w:marRight w:val="0"/>
              <w:marTop w:val="0"/>
              <w:marBottom w:val="0"/>
              <w:divBdr>
                <w:top w:val="none" w:sz="0" w:space="0" w:color="auto"/>
                <w:left w:val="none" w:sz="0" w:space="0" w:color="auto"/>
                <w:bottom w:val="none" w:sz="0" w:space="0" w:color="auto"/>
                <w:right w:val="none" w:sz="0" w:space="0" w:color="auto"/>
              </w:divBdr>
            </w:div>
            <w:div w:id="1357387837">
              <w:marLeft w:val="0"/>
              <w:marRight w:val="0"/>
              <w:marTop w:val="0"/>
              <w:marBottom w:val="0"/>
              <w:divBdr>
                <w:top w:val="none" w:sz="0" w:space="0" w:color="auto"/>
                <w:left w:val="none" w:sz="0" w:space="0" w:color="auto"/>
                <w:bottom w:val="none" w:sz="0" w:space="0" w:color="auto"/>
                <w:right w:val="none" w:sz="0" w:space="0" w:color="auto"/>
              </w:divBdr>
            </w:div>
            <w:div w:id="1779906776">
              <w:marLeft w:val="0"/>
              <w:marRight w:val="0"/>
              <w:marTop w:val="0"/>
              <w:marBottom w:val="0"/>
              <w:divBdr>
                <w:top w:val="none" w:sz="0" w:space="0" w:color="auto"/>
                <w:left w:val="none" w:sz="0" w:space="0" w:color="auto"/>
                <w:bottom w:val="none" w:sz="0" w:space="0" w:color="auto"/>
                <w:right w:val="none" w:sz="0" w:space="0" w:color="auto"/>
              </w:divBdr>
            </w:div>
            <w:div w:id="1040596027">
              <w:marLeft w:val="0"/>
              <w:marRight w:val="0"/>
              <w:marTop w:val="0"/>
              <w:marBottom w:val="0"/>
              <w:divBdr>
                <w:top w:val="none" w:sz="0" w:space="0" w:color="auto"/>
                <w:left w:val="none" w:sz="0" w:space="0" w:color="auto"/>
                <w:bottom w:val="none" w:sz="0" w:space="0" w:color="auto"/>
                <w:right w:val="none" w:sz="0" w:space="0" w:color="auto"/>
              </w:divBdr>
            </w:div>
            <w:div w:id="756099614">
              <w:marLeft w:val="0"/>
              <w:marRight w:val="0"/>
              <w:marTop w:val="0"/>
              <w:marBottom w:val="0"/>
              <w:divBdr>
                <w:top w:val="none" w:sz="0" w:space="0" w:color="auto"/>
                <w:left w:val="none" w:sz="0" w:space="0" w:color="auto"/>
                <w:bottom w:val="none" w:sz="0" w:space="0" w:color="auto"/>
                <w:right w:val="none" w:sz="0" w:space="0" w:color="auto"/>
              </w:divBdr>
            </w:div>
          </w:divsChild>
        </w:div>
        <w:div w:id="691104084">
          <w:marLeft w:val="0"/>
          <w:marRight w:val="0"/>
          <w:marTop w:val="0"/>
          <w:marBottom w:val="0"/>
          <w:divBdr>
            <w:top w:val="none" w:sz="0" w:space="0" w:color="auto"/>
            <w:left w:val="none" w:sz="0" w:space="0" w:color="auto"/>
            <w:bottom w:val="none" w:sz="0" w:space="0" w:color="auto"/>
            <w:right w:val="none" w:sz="0" w:space="0" w:color="auto"/>
          </w:divBdr>
        </w:div>
        <w:div w:id="172741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ri_g\AppData\Roaming\Microsoft\Templates\Business%20brochure%20(tri-fold).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335B74"/>
      </a:dk2>
      <a:lt2>
        <a:srgbClr val="DFE3E5"/>
      </a:lt2>
      <a:accent1>
        <a:srgbClr val="1CADE4"/>
      </a:accent1>
      <a:accent2>
        <a:srgbClr val="A0ACB2"/>
      </a:accent2>
      <a:accent3>
        <a:srgbClr val="76CDEE"/>
      </a:accent3>
      <a:accent4>
        <a:srgbClr val="75B5E4"/>
      </a:accent4>
      <a:accent5>
        <a:srgbClr val="A0C7C5"/>
      </a:accent5>
      <a:accent6>
        <a:srgbClr val="7F7F7F"/>
      </a:accent6>
      <a:hlink>
        <a:srgbClr val="6EAC1C"/>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A5E099-03C9-4B06-800B-077746A3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brochure (tri-fold)</Template>
  <TotalTime>481</TotalTime>
  <Pages>2</Pages>
  <Words>0</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Lourisse Asuncion</dc:creator>
  <cp:keywords/>
  <dc:description/>
  <cp:lastModifiedBy>ASUNCION Lourisse</cp:lastModifiedBy>
  <cp:revision>28</cp:revision>
  <cp:lastPrinted>2002-04-11T10:32:00Z</cp:lastPrinted>
  <dcterms:created xsi:type="dcterms:W3CDTF">2020-11-10T09:04:00Z</dcterms:created>
  <dcterms:modified xsi:type="dcterms:W3CDTF">2020-11-11T03:38:00Z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TC060888481033</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Anumol@vidyatech.com</vt:lpwstr>
  </property>
  <property fmtid="{D5CDD505-2E9C-101B-9397-08002B2CF9AE}" pid="6" name="MSIP_Label_f42aa342-8706-4288-bd11-ebb85995028c_SetDate">
    <vt:lpwstr>2018-06-07T08:31:27.2306104Z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0x010100AA3F7D94069FF64A86F7DFF56D60E3BE</vt:lpwstr>
  </property>
</Properties>
</file>