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86" w:rsidRDefault="00223D90" w:rsidP="00223D90">
      <w:pPr>
        <w:ind w:left="-851" w:right="-1039"/>
        <w:rPr>
          <w:rFonts w:ascii="Arial" w:hAnsi="Arial" w:cs="Arial"/>
          <w:sz w:val="22"/>
          <w:szCs w:val="22"/>
        </w:rPr>
      </w:pPr>
      <w:r w:rsidRPr="00223D90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685800" cy="6858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23D90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685800" cy="6858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90" w:rsidRDefault="00223D90" w:rsidP="00C903E2">
      <w:pPr>
        <w:rPr>
          <w:rFonts w:ascii="Arial" w:hAnsi="Arial" w:cs="Arial"/>
          <w:sz w:val="22"/>
          <w:szCs w:val="22"/>
        </w:rPr>
      </w:pPr>
    </w:p>
    <w:p w:rsidR="00585376" w:rsidRPr="007E25DC" w:rsidRDefault="00585376" w:rsidP="00585376">
      <w:pPr>
        <w:spacing w:line="276" w:lineRule="auto"/>
        <w:rPr>
          <w:rFonts w:ascii="Arial" w:eastAsia="Times" w:hAnsi="Arial"/>
        </w:rPr>
      </w:pPr>
      <w:r w:rsidRPr="007E25DC">
        <w:rPr>
          <w:rFonts w:ascii="Arial" w:eastAsia="Times" w:hAnsi="Arial"/>
          <w:b/>
        </w:rPr>
        <w:t xml:space="preserve">Name: </w:t>
      </w:r>
      <w:r>
        <w:rPr>
          <w:rFonts w:ascii="Arial" w:eastAsia="Times" w:hAnsi="Arial"/>
        </w:rPr>
        <w:t xml:space="preserve">________________________   </w:t>
      </w:r>
      <w:r w:rsidRPr="007E25DC">
        <w:rPr>
          <w:rFonts w:ascii="Arial" w:eastAsia="Times" w:hAnsi="Arial"/>
          <w:b/>
        </w:rPr>
        <w:tab/>
        <w:t xml:space="preserve">Teacher: </w:t>
      </w:r>
      <w:r w:rsidRPr="007E25DC">
        <w:rPr>
          <w:rFonts w:ascii="Arial" w:eastAsia="Times" w:hAnsi="Arial"/>
        </w:rPr>
        <w:t>______________________</w:t>
      </w:r>
    </w:p>
    <w:p w:rsidR="00585376" w:rsidRDefault="00585376" w:rsidP="00585376">
      <w:pPr>
        <w:jc w:val="center"/>
        <w:rPr>
          <w:rFonts w:ascii="Arial" w:hAnsi="Arial" w:cs="Arial"/>
          <w:b/>
          <w:sz w:val="28"/>
          <w:szCs w:val="28"/>
        </w:rPr>
      </w:pPr>
    </w:p>
    <w:p w:rsidR="00585376" w:rsidRPr="002243B8" w:rsidRDefault="00585376" w:rsidP="00585376">
      <w:pPr>
        <w:jc w:val="center"/>
        <w:rPr>
          <w:rFonts w:ascii="Arial" w:hAnsi="Arial" w:cs="Arial"/>
          <w:b/>
          <w:sz w:val="28"/>
          <w:szCs w:val="28"/>
        </w:rPr>
      </w:pPr>
      <w:r w:rsidRPr="002243B8">
        <w:rPr>
          <w:rFonts w:ascii="Arial" w:hAnsi="Arial" w:cs="Arial"/>
          <w:b/>
          <w:sz w:val="28"/>
          <w:szCs w:val="28"/>
        </w:rPr>
        <w:t xml:space="preserve">Year </w:t>
      </w:r>
      <w:r>
        <w:rPr>
          <w:rFonts w:ascii="Arial" w:hAnsi="Arial" w:cs="Arial"/>
          <w:b/>
          <w:sz w:val="28"/>
          <w:szCs w:val="28"/>
        </w:rPr>
        <w:t>8</w:t>
      </w:r>
      <w:r w:rsidRPr="002243B8">
        <w:rPr>
          <w:rFonts w:ascii="Arial" w:hAnsi="Arial" w:cs="Arial"/>
          <w:b/>
          <w:sz w:val="28"/>
          <w:szCs w:val="28"/>
        </w:rPr>
        <w:t xml:space="preserve"> General English</w:t>
      </w:r>
    </w:p>
    <w:p w:rsidR="00585376" w:rsidRPr="002243B8" w:rsidRDefault="00585376" w:rsidP="0058537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Advertising Assessment</w:t>
      </w:r>
    </w:p>
    <w:p w:rsidR="00585376" w:rsidRPr="002243B8" w:rsidRDefault="00585376" w:rsidP="005853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6"/>
        <w:gridCol w:w="3437"/>
        <w:gridCol w:w="3437"/>
      </w:tblGrid>
      <w:tr w:rsidR="00585376" w:rsidRPr="002243B8" w:rsidTr="00DC22FC">
        <w:trPr>
          <w:trHeight w:val="1159"/>
        </w:trPr>
        <w:tc>
          <w:tcPr>
            <w:tcW w:w="3436" w:type="dxa"/>
            <w:shd w:val="clear" w:color="auto" w:fill="auto"/>
          </w:tcPr>
          <w:p w:rsidR="00585376" w:rsidRPr="00E3643F" w:rsidRDefault="00585376" w:rsidP="00DC22FC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E3643F">
              <w:rPr>
                <w:rFonts w:ascii="Arial" w:hAnsi="Arial" w:cs="Arial"/>
                <w:b/>
                <w:sz w:val="18"/>
                <w:szCs w:val="18"/>
              </w:rPr>
              <w:t>Language</w:t>
            </w:r>
          </w:p>
          <w:p w:rsidR="00585376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1361D1">
              <w:rPr>
                <w:rFonts w:ascii="Arial" w:hAnsi="Arial" w:cs="Arial"/>
                <w:sz w:val="18"/>
                <w:szCs w:val="18"/>
              </w:rPr>
              <w:t xml:space="preserve">Understand how cohesion is improved by strengthening the internal structure of paragraphs through the use of examples, quotations and substantiation of claims </w:t>
            </w:r>
          </w:p>
          <w:p w:rsidR="00585376" w:rsidRPr="001361D1" w:rsidRDefault="00585376" w:rsidP="00DC22FC">
            <w:pPr>
              <w:rPr>
                <w:rFonts w:ascii="Arial" w:hAnsi="Arial" w:cs="Arial"/>
                <w:sz w:val="12"/>
                <w:szCs w:val="12"/>
              </w:rPr>
            </w:pPr>
          </w:p>
          <w:p w:rsidR="00585376" w:rsidRPr="001361D1" w:rsidRDefault="00585376" w:rsidP="00DC22FC">
            <w:pPr>
              <w:rPr>
                <w:rFonts w:ascii="Arial" w:hAnsi="Arial" w:cs="Arial"/>
                <w:sz w:val="20"/>
                <w:szCs w:val="20"/>
              </w:rPr>
            </w:pPr>
            <w:r w:rsidRPr="001361D1">
              <w:rPr>
                <w:rFonts w:ascii="Arial" w:hAnsi="Arial" w:cs="Arial"/>
                <w:sz w:val="20"/>
                <w:szCs w:val="20"/>
              </w:rPr>
              <w:t>ACELA 1766</w:t>
            </w:r>
          </w:p>
        </w:tc>
        <w:tc>
          <w:tcPr>
            <w:tcW w:w="3437" w:type="dxa"/>
            <w:shd w:val="clear" w:color="auto" w:fill="auto"/>
          </w:tcPr>
          <w:p w:rsidR="00585376" w:rsidRPr="00E3643F" w:rsidRDefault="00585376" w:rsidP="00DC22FC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E3643F">
              <w:rPr>
                <w:rFonts w:ascii="Arial" w:hAnsi="Arial" w:cs="Arial"/>
                <w:b/>
                <w:sz w:val="18"/>
                <w:szCs w:val="18"/>
              </w:rPr>
              <w:t>Literacy</w:t>
            </w:r>
          </w:p>
          <w:p w:rsidR="00585376" w:rsidRDefault="00585376" w:rsidP="00DC2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Apply increasing knowledge of vocabulary, text structures and language features to understand the content of texts.</w:t>
            </w:r>
          </w:p>
          <w:p w:rsidR="00585376" w:rsidRDefault="00585376" w:rsidP="00DC22FC">
            <w:pPr>
              <w:rPr>
                <w:rFonts w:ascii="Arial" w:hAnsi="Arial" w:cs="Arial"/>
                <w:sz w:val="20"/>
                <w:szCs w:val="20"/>
              </w:rPr>
            </w:pPr>
          </w:p>
          <w:p w:rsidR="00585376" w:rsidRPr="001361D1" w:rsidRDefault="00585376" w:rsidP="00DC22FC">
            <w:pPr>
              <w:rPr>
                <w:rFonts w:ascii="Arial" w:hAnsi="Arial" w:cs="Arial"/>
                <w:sz w:val="8"/>
                <w:szCs w:val="8"/>
              </w:rPr>
            </w:pPr>
          </w:p>
          <w:p w:rsidR="00585376" w:rsidRPr="00E3643F" w:rsidRDefault="00585376" w:rsidP="00DC22FC">
            <w:pPr>
              <w:rPr>
                <w:rFonts w:ascii="Arial" w:hAnsi="Arial" w:cs="Arial"/>
                <w:sz w:val="20"/>
                <w:szCs w:val="20"/>
              </w:rPr>
            </w:pPr>
            <w:r w:rsidRPr="00E3643F">
              <w:rPr>
                <w:rFonts w:ascii="Arial" w:hAnsi="Arial" w:cs="Arial"/>
                <w:sz w:val="20"/>
                <w:szCs w:val="20"/>
              </w:rPr>
              <w:t xml:space="preserve">ACELY </w:t>
            </w:r>
            <w:r>
              <w:rPr>
                <w:rFonts w:ascii="Arial" w:hAnsi="Arial" w:cs="Arial"/>
                <w:sz w:val="20"/>
                <w:szCs w:val="20"/>
              </w:rPr>
              <w:t>1733</w:t>
            </w:r>
          </w:p>
        </w:tc>
        <w:tc>
          <w:tcPr>
            <w:tcW w:w="3437" w:type="dxa"/>
            <w:shd w:val="clear" w:color="auto" w:fill="auto"/>
          </w:tcPr>
          <w:p w:rsidR="00585376" w:rsidRPr="00DD39AB" w:rsidRDefault="00585376" w:rsidP="00DC22FC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DD39AB">
              <w:rPr>
                <w:rFonts w:ascii="Arial" w:hAnsi="Arial" w:cs="Arial"/>
                <w:b/>
                <w:sz w:val="18"/>
                <w:szCs w:val="18"/>
              </w:rPr>
              <w:t>Literature</w:t>
            </w:r>
          </w:p>
          <w:p w:rsidR="00585376" w:rsidRDefault="00585376" w:rsidP="00DC22FC">
            <w:pPr>
              <w:spacing w:after="120"/>
              <w:rPr>
                <w:rFonts w:ascii="Arial" w:hAnsi="Arial" w:cs="Arial"/>
              </w:rPr>
            </w:pPr>
            <w:r w:rsidRPr="00DD39AB">
              <w:rPr>
                <w:rFonts w:ascii="Arial" w:hAnsi="Arial" w:cs="Arial"/>
                <w:sz w:val="18"/>
                <w:szCs w:val="18"/>
              </w:rPr>
              <w:t xml:space="preserve">Identify and evaluate devices that </w:t>
            </w:r>
            <w:hyperlink r:id="rId8" w:tooltip="Display the glossary entry for create" w:history="1">
              <w:r w:rsidRPr="00DD39AB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create</w:t>
              </w:r>
            </w:hyperlink>
            <w:r w:rsidRPr="00DD39AB">
              <w:rPr>
                <w:rFonts w:ascii="Arial" w:hAnsi="Arial" w:cs="Arial"/>
                <w:color w:val="000000"/>
                <w:sz w:val="18"/>
                <w:szCs w:val="18"/>
              </w:rPr>
              <w:t xml:space="preserve"> to</w:t>
            </w:r>
            <w:r w:rsidRPr="00DD39AB">
              <w:rPr>
                <w:rFonts w:ascii="Arial" w:hAnsi="Arial" w:cs="Arial"/>
                <w:sz w:val="18"/>
                <w:szCs w:val="18"/>
              </w:rPr>
              <w:t>ne, for example humour, wordplay, innuendo and parody in poetry</w:t>
            </w: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  <w:p w:rsidR="00585376" w:rsidRDefault="00585376" w:rsidP="00DC22FC">
            <w:pPr>
              <w:rPr>
                <w:rFonts w:ascii="Arial" w:hAnsi="Arial" w:cs="Arial"/>
                <w:sz w:val="8"/>
                <w:szCs w:val="8"/>
              </w:rPr>
            </w:pPr>
          </w:p>
          <w:p w:rsidR="00585376" w:rsidRDefault="00585376" w:rsidP="00DC22FC">
            <w:pPr>
              <w:rPr>
                <w:rFonts w:ascii="Arial" w:hAnsi="Arial" w:cs="Arial"/>
                <w:sz w:val="8"/>
                <w:szCs w:val="8"/>
              </w:rPr>
            </w:pPr>
          </w:p>
          <w:p w:rsidR="00585376" w:rsidRPr="00E3643F" w:rsidRDefault="00585376" w:rsidP="00DC22F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3643F">
              <w:rPr>
                <w:rFonts w:ascii="Arial" w:hAnsi="Arial" w:cs="Arial"/>
                <w:sz w:val="20"/>
                <w:szCs w:val="20"/>
              </w:rPr>
              <w:t>ACELT 1630</w:t>
            </w:r>
          </w:p>
        </w:tc>
      </w:tr>
    </w:tbl>
    <w:p w:rsidR="00585376" w:rsidRPr="002243B8" w:rsidRDefault="00585376" w:rsidP="00585376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8"/>
      </w:tblGrid>
      <w:tr w:rsidR="00585376" w:rsidRPr="002243B8" w:rsidTr="00DC22FC">
        <w:tc>
          <w:tcPr>
            <w:tcW w:w="10302" w:type="dxa"/>
            <w:shd w:val="clear" w:color="auto" w:fill="auto"/>
          </w:tcPr>
          <w:p w:rsidR="00585376" w:rsidRDefault="00585376" w:rsidP="00DC22FC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10</w:t>
            </w:r>
            <w:r w:rsidRPr="002243B8">
              <w:rPr>
                <w:rFonts w:ascii="Arial" w:hAnsi="Arial" w:cs="Arial"/>
                <w:b/>
              </w:rPr>
              <w:t xml:space="preserve">: </w:t>
            </w:r>
            <w:r w:rsidRPr="0095003C">
              <w:rPr>
                <w:rFonts w:ascii="Arial" w:hAnsi="Arial" w:cs="Arial"/>
                <w:b/>
                <w:sz w:val="22"/>
                <w:szCs w:val="22"/>
              </w:rPr>
              <w:t>In-class essay:</w:t>
            </w:r>
          </w:p>
          <w:p w:rsidR="00585376" w:rsidRPr="002243B8" w:rsidRDefault="00585376" w:rsidP="00DC22FC">
            <w:pPr>
              <w:spacing w:before="120" w:after="120"/>
              <w:rPr>
                <w:rFonts w:ascii="Arial" w:hAnsi="Arial" w:cs="Arial"/>
              </w:rPr>
            </w:pPr>
            <w:r w:rsidRPr="0095003C">
              <w:rPr>
                <w:rFonts w:ascii="Arial" w:eastAsia="Calibri" w:hAnsi="Arial" w:cs="Arial"/>
                <w:b/>
                <w:sz w:val="22"/>
                <w:szCs w:val="22"/>
                <w:lang w:eastAsia="en-AU"/>
              </w:rPr>
              <w:t xml:space="preserve">Discuss how the </w:t>
            </w:r>
            <w:r>
              <w:rPr>
                <w:rFonts w:ascii="Arial" w:eastAsia="Calibri" w:hAnsi="Arial" w:cs="Arial"/>
                <w:b/>
                <w:sz w:val="22"/>
                <w:szCs w:val="22"/>
                <w:lang w:eastAsia="en-AU"/>
              </w:rPr>
              <w:t xml:space="preserve">advertiser has constructed </w:t>
            </w:r>
            <w:r w:rsidRPr="009B336E">
              <w:rPr>
                <w:rFonts w:ascii="Arial" w:eastAsia="Calibri" w:hAnsi="Arial" w:cs="Arial"/>
                <w:b/>
                <w:i/>
                <w:sz w:val="22"/>
                <w:szCs w:val="22"/>
                <w:u w:val="single"/>
                <w:lang w:eastAsia="en-AU"/>
              </w:rPr>
              <w:t>one</w:t>
            </w:r>
            <w:r>
              <w:rPr>
                <w:rFonts w:ascii="Arial" w:eastAsia="Calibri" w:hAnsi="Arial" w:cs="Arial"/>
                <w:b/>
                <w:sz w:val="22"/>
                <w:szCs w:val="22"/>
                <w:lang w:eastAsia="en-AU"/>
              </w:rPr>
              <w:t xml:space="preserve"> advertisement to target a specific audience and communicate a message.</w:t>
            </w:r>
          </w:p>
        </w:tc>
      </w:tr>
    </w:tbl>
    <w:p w:rsidR="00585376" w:rsidRDefault="00585376" w:rsidP="00585376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Hand in:</w:t>
      </w:r>
    </w:p>
    <w:p w:rsidR="00585376" w:rsidRDefault="00585376" w:rsidP="00585376">
      <w:pPr>
        <w:spacing w:before="120"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Planning, drafting and good copy of essay written in class under exam conditions.</w:t>
      </w:r>
      <w:proofErr w:type="gramEnd"/>
    </w:p>
    <w:p w:rsidR="00585376" w:rsidRPr="008E493C" w:rsidRDefault="00585376" w:rsidP="00585376">
      <w:pPr>
        <w:rPr>
          <w:rFonts w:ascii="Arial" w:hAnsi="Arial" w:cs="Arial"/>
          <w:b/>
          <w:sz w:val="22"/>
          <w:szCs w:val="22"/>
        </w:rPr>
      </w:pPr>
      <w:r w:rsidRPr="00D11589">
        <w:rPr>
          <w:rFonts w:ascii="Arial" w:hAnsi="Arial" w:cs="Arial"/>
          <w:b/>
          <w:sz w:val="22"/>
          <w:szCs w:val="22"/>
        </w:rPr>
        <w:t>Assessment will be based on:</w:t>
      </w:r>
      <w:r w:rsidRPr="00D11589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  <w:r>
        <w:rPr>
          <w:rFonts w:ascii="Arial" w:hAnsi="Arial" w:cs="Arial"/>
          <w:b/>
          <w:sz w:val="22"/>
          <w:szCs w:val="22"/>
          <w:shd w:val="clear" w:color="auto" w:fill="FEFEFE"/>
        </w:rPr>
        <w:t xml:space="preserve">Reading and </w:t>
      </w:r>
      <w:proofErr w:type="gramStart"/>
      <w:r>
        <w:rPr>
          <w:rFonts w:ascii="Arial" w:hAnsi="Arial" w:cs="Arial"/>
          <w:b/>
          <w:sz w:val="22"/>
          <w:szCs w:val="22"/>
          <w:shd w:val="clear" w:color="auto" w:fill="FEFEFE"/>
        </w:rPr>
        <w:t>Viewing  (</w:t>
      </w:r>
      <w:proofErr w:type="gramEnd"/>
      <w:r>
        <w:rPr>
          <w:rFonts w:ascii="Arial" w:hAnsi="Arial" w:cs="Arial"/>
          <w:b/>
          <w:sz w:val="22"/>
          <w:szCs w:val="22"/>
          <w:shd w:val="clear" w:color="auto" w:fill="FEFEFE"/>
        </w:rPr>
        <w:t>5%)</w:t>
      </w:r>
    </w:p>
    <w:p w:rsidR="00585376" w:rsidRPr="003C6B18" w:rsidRDefault="00585376" w:rsidP="00585376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6437"/>
      </w:tblGrid>
      <w:tr w:rsidR="00585376" w:rsidRPr="003C6B18" w:rsidTr="00DC22F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376" w:rsidRPr="003C6B18" w:rsidRDefault="00585376" w:rsidP="00DC22F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Learning Intentions:    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376" w:rsidRPr="003C6B18" w:rsidRDefault="00585376" w:rsidP="00DC22FC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3C6B18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585376" w:rsidRPr="003C6B18" w:rsidTr="00DC22F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376" w:rsidRPr="00B800A0" w:rsidRDefault="00585376" w:rsidP="00DC22FC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B800A0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Skills</w:t>
            </w:r>
          </w:p>
          <w:p w:rsidR="00585376" w:rsidRPr="00B800A0" w:rsidRDefault="00585376" w:rsidP="00DC22F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>Correct use of essay format</w:t>
            </w:r>
          </w:p>
          <w:p w:rsidR="00585376" w:rsidRPr="00B800A0" w:rsidRDefault="00585376" w:rsidP="00DC22F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 xml:space="preserve">Correct use of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body </w:t>
            </w: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>paragraph format</w:t>
            </w:r>
          </w:p>
          <w:p w:rsidR="00585376" w:rsidRPr="00B800A0" w:rsidRDefault="00585376" w:rsidP="00DC22F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585376" w:rsidRPr="00B800A0" w:rsidRDefault="00585376" w:rsidP="00DC22FC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B800A0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Knowledge</w:t>
            </w:r>
          </w:p>
          <w:p w:rsidR="00585376" w:rsidRPr="00B800A0" w:rsidRDefault="00585376" w:rsidP="00DC22F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 xml:space="preserve">Demonstrating knowledge of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visual conventions (written, technical, symbolic codes)</w:t>
            </w:r>
          </w:p>
          <w:p w:rsidR="00585376" w:rsidRPr="00B800A0" w:rsidRDefault="00585376" w:rsidP="00DC22FC">
            <w:pPr>
              <w:rPr>
                <w:rFonts w:ascii="Arial" w:hAnsi="Arial" w:cs="Arial"/>
                <w:sz w:val="20"/>
                <w:szCs w:val="20"/>
              </w:rPr>
            </w:pPr>
            <w:r w:rsidRPr="00B800A0">
              <w:rPr>
                <w:rFonts w:ascii="Arial" w:hAnsi="Arial" w:cs="Arial"/>
                <w:sz w:val="20"/>
                <w:szCs w:val="20"/>
              </w:rPr>
              <w:t xml:space="preserve">How to respond to an analysis question </w:t>
            </w:r>
          </w:p>
          <w:p w:rsidR="00585376" w:rsidRPr="00B800A0" w:rsidRDefault="00585376" w:rsidP="00DC22FC">
            <w:pPr>
              <w:rPr>
                <w:rFonts w:ascii="Arial" w:hAnsi="Arial" w:cs="Arial"/>
                <w:sz w:val="20"/>
                <w:szCs w:val="20"/>
              </w:rPr>
            </w:pPr>
          </w:p>
          <w:p w:rsidR="00585376" w:rsidRPr="00B800A0" w:rsidRDefault="00585376" w:rsidP="00DC22FC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B800A0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Understanding</w:t>
            </w:r>
          </w:p>
          <w:p w:rsidR="00585376" w:rsidRPr="008E493C" w:rsidRDefault="00585376" w:rsidP="00DC22F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 xml:space="preserve">How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to explain how visual conventions are used to target a specific audience and communicate a message.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376" w:rsidRPr="003C6B18" w:rsidRDefault="00585376" w:rsidP="00DC22F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585376" w:rsidRPr="003C6B18" w:rsidRDefault="00585376" w:rsidP="00DC22FC">
            <w:pPr>
              <w:rPr>
                <w:rFonts w:ascii="Arial" w:hAnsi="Arial" w:cs="Arial"/>
                <w:sz w:val="22"/>
                <w:szCs w:val="22"/>
              </w:rPr>
            </w:pPr>
          </w:p>
          <w:p w:rsidR="00585376" w:rsidRPr="003C6B18" w:rsidRDefault="00585376" w:rsidP="00DC22FC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585376" w:rsidRPr="003C6B18" w:rsidRDefault="00585376" w:rsidP="00DC22F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585376" w:rsidRDefault="00585376" w:rsidP="00585376">
      <w:pPr>
        <w:spacing w:before="120" w:after="120"/>
        <w:rPr>
          <w:rFonts w:ascii="Arial" w:hAnsi="Arial" w:cs="Arial"/>
          <w:b/>
        </w:rPr>
      </w:pPr>
    </w:p>
    <w:p w:rsidR="00585376" w:rsidRPr="002243B8" w:rsidRDefault="00585376" w:rsidP="00585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Comments</w:t>
      </w:r>
      <w:r w:rsidRPr="002243B8">
        <w:rPr>
          <w:rFonts w:ascii="Arial" w:hAnsi="Arial" w:cs="Arial"/>
          <w:b/>
        </w:rPr>
        <w:t>:</w:t>
      </w:r>
    </w:p>
    <w:p w:rsidR="00585376" w:rsidRPr="002243B8" w:rsidRDefault="00585376" w:rsidP="00585376">
      <w:pPr>
        <w:rPr>
          <w:rFonts w:ascii="Arial" w:hAnsi="Arial" w:cs="Arial"/>
          <w:b/>
        </w:rPr>
      </w:pPr>
    </w:p>
    <w:p w:rsidR="00585376" w:rsidRDefault="00585376" w:rsidP="00585376"/>
    <w:p w:rsidR="00585376" w:rsidRDefault="00585376" w:rsidP="00585376"/>
    <w:p w:rsidR="00585376" w:rsidRDefault="00585376" w:rsidP="00585376"/>
    <w:p w:rsidR="00585376" w:rsidRDefault="00585376" w:rsidP="00585376"/>
    <w:p w:rsidR="00585376" w:rsidRDefault="00585376" w:rsidP="00585376"/>
    <w:p w:rsidR="00585376" w:rsidRDefault="00585376" w:rsidP="00585376"/>
    <w:p w:rsidR="00585376" w:rsidRDefault="00585376" w:rsidP="00585376"/>
    <w:p w:rsidR="00585376" w:rsidRPr="00870FC0" w:rsidRDefault="00585376" w:rsidP="00585376">
      <w:pPr>
        <w:rPr>
          <w:rFonts w:ascii="Arial" w:hAnsi="Arial" w:cs="Arial"/>
          <w:b/>
          <w:sz w:val="20"/>
          <w:szCs w:val="20"/>
          <w:u w:val="single"/>
        </w:rPr>
      </w:pPr>
      <w:r w:rsidRPr="00870FC0">
        <w:rPr>
          <w:rFonts w:ascii="Arial" w:hAnsi="Arial" w:cs="Arial"/>
          <w:b/>
          <w:sz w:val="20"/>
          <w:szCs w:val="20"/>
          <w:u w:val="single"/>
        </w:rPr>
        <w:t>Assessment Criteria</w:t>
      </w:r>
      <w:r w:rsidRPr="00870FC0">
        <w:rPr>
          <w:rFonts w:ascii="Arial" w:hAnsi="Arial" w:cs="Arial"/>
          <w:b/>
          <w:sz w:val="20"/>
          <w:szCs w:val="20"/>
        </w:rPr>
        <w:t>:</w:t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</w:p>
    <w:p w:rsidR="00585376" w:rsidRDefault="00585376" w:rsidP="00585376">
      <w:pPr>
        <w:rPr>
          <w:rFonts w:ascii="Arial" w:hAnsi="Arial" w:cs="Arial"/>
          <w:b/>
          <w:sz w:val="20"/>
          <w:szCs w:val="20"/>
          <w:u w:val="single"/>
        </w:rPr>
      </w:pPr>
    </w:p>
    <w:p w:rsidR="00585376" w:rsidRPr="00100F86" w:rsidRDefault="00585376" w:rsidP="00585376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WRITING</w:t>
      </w:r>
      <w:r w:rsidRPr="00E05793">
        <w:rPr>
          <w:rFonts w:ascii="Arial" w:hAnsi="Arial" w:cs="Arial"/>
          <w:b/>
          <w:sz w:val="20"/>
          <w:szCs w:val="20"/>
        </w:rPr>
        <w:t xml:space="preserve"> OUTCOME</w:t>
      </w:r>
      <w:r>
        <w:rPr>
          <w:rFonts w:ascii="Arial" w:hAnsi="Arial" w:cs="Arial"/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1556"/>
        <w:gridCol w:w="1524"/>
        <w:gridCol w:w="1526"/>
        <w:gridCol w:w="1527"/>
        <w:gridCol w:w="1531"/>
      </w:tblGrid>
      <w:tr w:rsidR="00585376" w:rsidRPr="0068438F" w:rsidTr="00DC22FC">
        <w:tc>
          <w:tcPr>
            <w:tcW w:w="1578" w:type="dxa"/>
            <w:shd w:val="clear" w:color="auto" w:fill="auto"/>
          </w:tcPr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:rsidR="00585376" w:rsidRPr="0068438F" w:rsidRDefault="00585376" w:rsidP="00DC2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438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1524" w:type="dxa"/>
            <w:shd w:val="clear" w:color="auto" w:fill="auto"/>
          </w:tcPr>
          <w:p w:rsidR="00585376" w:rsidRPr="0068438F" w:rsidRDefault="00585376" w:rsidP="00DC2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438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1526" w:type="dxa"/>
            <w:shd w:val="clear" w:color="auto" w:fill="auto"/>
          </w:tcPr>
          <w:p w:rsidR="00585376" w:rsidRPr="0068438F" w:rsidRDefault="00585376" w:rsidP="00DC2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438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1527" w:type="dxa"/>
            <w:shd w:val="clear" w:color="auto" w:fill="auto"/>
          </w:tcPr>
          <w:p w:rsidR="00585376" w:rsidRPr="0068438F" w:rsidRDefault="00585376" w:rsidP="00DC2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438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1531" w:type="dxa"/>
            <w:shd w:val="clear" w:color="auto" w:fill="auto"/>
          </w:tcPr>
          <w:p w:rsidR="00585376" w:rsidRPr="0068438F" w:rsidRDefault="00585376" w:rsidP="00DC2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438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585376" w:rsidRPr="0068438F" w:rsidRDefault="00585376" w:rsidP="00DC22FC">
            <w:pPr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585376" w:rsidRPr="0068438F" w:rsidRDefault="00585376" w:rsidP="00DC22F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8438F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585376" w:rsidRPr="0068438F" w:rsidTr="00DC22FC">
        <w:tc>
          <w:tcPr>
            <w:tcW w:w="1578" w:type="dxa"/>
            <w:shd w:val="clear" w:color="auto" w:fill="auto"/>
          </w:tcPr>
          <w:p w:rsidR="00585376" w:rsidRDefault="00585376" w:rsidP="00DC22FC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Conventions of a text</w:t>
            </w:r>
          </w:p>
          <w:p w:rsidR="00585376" w:rsidRDefault="00585376" w:rsidP="00DC22FC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:rsidR="00585376" w:rsidRDefault="00585376" w:rsidP="00DC22F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Explains how combinations of language features, images and vocabulary are used to position readers to respond in particular ways to ideas, groups and issues in a text.</w:t>
            </w:r>
          </w:p>
        </w:tc>
        <w:tc>
          <w:tcPr>
            <w:tcW w:w="1524" w:type="dxa"/>
            <w:shd w:val="clear" w:color="auto" w:fill="auto"/>
          </w:tcPr>
          <w:p w:rsidR="00585376" w:rsidRDefault="00585376" w:rsidP="00DC22F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Explains how combinations of language features, images and vocabulary are used to represent particular groups, ideas and issues in a text.</w:t>
            </w:r>
          </w:p>
        </w:tc>
        <w:tc>
          <w:tcPr>
            <w:tcW w:w="1526" w:type="dxa"/>
            <w:shd w:val="clear" w:color="auto" w:fill="auto"/>
          </w:tcPr>
          <w:p w:rsidR="00585376" w:rsidRDefault="00585376" w:rsidP="00DC22F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Explains how language features, images and vocabulary are used to represent different groups, ideas and issues in a text.</w:t>
            </w:r>
          </w:p>
        </w:tc>
        <w:tc>
          <w:tcPr>
            <w:tcW w:w="1527" w:type="dxa"/>
            <w:shd w:val="clear" w:color="auto" w:fill="auto"/>
          </w:tcPr>
          <w:p w:rsidR="00585376" w:rsidRDefault="00585376" w:rsidP="00DC22F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Describes a variety of language, image and vocabulary devices used in a text.</w:t>
            </w:r>
          </w:p>
        </w:tc>
        <w:tc>
          <w:tcPr>
            <w:tcW w:w="1531" w:type="dxa"/>
            <w:shd w:val="clear" w:color="auto" w:fill="auto"/>
          </w:tcPr>
          <w:p w:rsidR="00585376" w:rsidRPr="0068438F" w:rsidRDefault="00585376" w:rsidP="00DC22F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Does not meet the requirements for a D grade.</w:t>
            </w:r>
          </w:p>
        </w:tc>
      </w:tr>
      <w:tr w:rsidR="00585376" w:rsidRPr="0068438F" w:rsidTr="00DC22FC">
        <w:tc>
          <w:tcPr>
            <w:tcW w:w="1578" w:type="dxa"/>
            <w:shd w:val="clear" w:color="auto" w:fill="auto"/>
          </w:tcPr>
          <w:p w:rsidR="00585376" w:rsidRPr="0068438F" w:rsidRDefault="00585376" w:rsidP="00DC22FC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Use of evidence</w:t>
            </w:r>
          </w:p>
        </w:tc>
        <w:tc>
          <w:tcPr>
            <w:tcW w:w="1556" w:type="dxa"/>
            <w:shd w:val="clear" w:color="auto" w:fill="auto"/>
          </w:tcPr>
          <w:p w:rsidR="00585376" w:rsidRPr="00700447" w:rsidRDefault="00585376" w:rsidP="00DC22F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Integrates relevant examples and details from a text to justify own interpretations of the events, situations and people represented.</w:t>
            </w:r>
          </w:p>
        </w:tc>
        <w:tc>
          <w:tcPr>
            <w:tcW w:w="1524" w:type="dxa"/>
            <w:shd w:val="clear" w:color="auto" w:fill="auto"/>
          </w:tcPr>
          <w:p w:rsidR="00585376" w:rsidRPr="00B763E1" w:rsidRDefault="00585376" w:rsidP="00DC22F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Uses evidence to draw inferences about the events, situations and people represented in a text.</w:t>
            </w:r>
          </w:p>
        </w:tc>
        <w:tc>
          <w:tcPr>
            <w:tcW w:w="1526" w:type="dxa"/>
            <w:shd w:val="clear" w:color="auto" w:fill="auto"/>
          </w:tcPr>
          <w:p w:rsidR="00585376" w:rsidRPr="00B763E1" w:rsidRDefault="00585376" w:rsidP="00DC22F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Selects evidence from a text to show how events, situations and people can be represented.</w:t>
            </w:r>
          </w:p>
        </w:tc>
        <w:tc>
          <w:tcPr>
            <w:tcW w:w="1527" w:type="dxa"/>
            <w:shd w:val="clear" w:color="auto" w:fill="auto"/>
          </w:tcPr>
          <w:p w:rsidR="00585376" w:rsidRPr="00B763E1" w:rsidRDefault="00585376" w:rsidP="00DC22FC">
            <w:pPr>
              <w:pStyle w:val="NormalWeb"/>
              <w:spacing w:before="120" w:before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Identifies simple examples from a text to illustrate ideas.</w:t>
            </w:r>
          </w:p>
        </w:tc>
        <w:tc>
          <w:tcPr>
            <w:tcW w:w="1531" w:type="dxa"/>
            <w:shd w:val="clear" w:color="auto" w:fill="auto"/>
          </w:tcPr>
          <w:p w:rsidR="00585376" w:rsidRPr="0068438F" w:rsidRDefault="00585376" w:rsidP="00DC22F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Does not meet the requirements for a D grade.</w:t>
            </w:r>
          </w:p>
        </w:tc>
      </w:tr>
      <w:tr w:rsidR="00585376" w:rsidRPr="0068438F" w:rsidTr="00DC22FC">
        <w:tc>
          <w:tcPr>
            <w:tcW w:w="1578" w:type="dxa"/>
            <w:shd w:val="clear" w:color="auto" w:fill="auto"/>
          </w:tcPr>
          <w:p w:rsidR="00585376" w:rsidRPr="0068438F" w:rsidRDefault="00585376" w:rsidP="00DC22FC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Spelling and punctuation</w:t>
            </w:r>
          </w:p>
        </w:tc>
        <w:tc>
          <w:tcPr>
            <w:tcW w:w="1556" w:type="dxa"/>
            <w:shd w:val="clear" w:color="auto" w:fill="auto"/>
          </w:tcPr>
          <w:p w:rsidR="00585376" w:rsidRPr="0068438F" w:rsidRDefault="00585376" w:rsidP="00DC22F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524" w:type="dxa"/>
            <w:shd w:val="clear" w:color="auto" w:fill="auto"/>
          </w:tcPr>
          <w:p w:rsidR="00585376" w:rsidRPr="0068438F" w:rsidRDefault="00585376" w:rsidP="00DC22FC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526" w:type="dxa"/>
            <w:shd w:val="clear" w:color="auto" w:fill="auto"/>
          </w:tcPr>
          <w:p w:rsidR="00585376" w:rsidRPr="0068438F" w:rsidRDefault="00585376" w:rsidP="00DC22FC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Generally uses accurate spelling, grammar and punctuation.</w:t>
            </w:r>
          </w:p>
        </w:tc>
        <w:tc>
          <w:tcPr>
            <w:tcW w:w="1527" w:type="dxa"/>
            <w:shd w:val="clear" w:color="auto" w:fill="auto"/>
          </w:tcPr>
          <w:p w:rsidR="00585376" w:rsidRPr="0068438F" w:rsidRDefault="00585376" w:rsidP="00DC22FC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531" w:type="dxa"/>
            <w:shd w:val="clear" w:color="auto" w:fill="auto"/>
          </w:tcPr>
          <w:p w:rsidR="00585376" w:rsidRPr="0068438F" w:rsidRDefault="00585376" w:rsidP="00DC22FC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585376" w:rsidRPr="0068438F" w:rsidRDefault="00585376" w:rsidP="00585376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85376" w:rsidRPr="0068438F" w:rsidRDefault="00585376" w:rsidP="00585376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68438F">
        <w:rPr>
          <w:rFonts w:ascii="Arial" w:hAnsi="Arial" w:cs="Arial"/>
          <w:sz w:val="20"/>
          <w:szCs w:val="20"/>
        </w:rPr>
        <w:t xml:space="preserve">SCORE:  </w:t>
      </w:r>
      <w:r w:rsidRPr="0068438F">
        <w:rPr>
          <w:rFonts w:ascii="Arial" w:hAnsi="Arial" w:cs="Arial"/>
          <w:sz w:val="20"/>
          <w:szCs w:val="20"/>
          <w:u w:val="single"/>
        </w:rPr>
        <w:tab/>
      </w:r>
      <w:r w:rsidRPr="0068438F">
        <w:rPr>
          <w:rFonts w:ascii="Arial" w:hAnsi="Arial" w:cs="Arial"/>
          <w:sz w:val="20"/>
          <w:szCs w:val="20"/>
          <w:u w:val="single"/>
        </w:rPr>
        <w:tab/>
      </w:r>
    </w:p>
    <w:p w:rsidR="00585376" w:rsidRPr="0068438F" w:rsidRDefault="00585376" w:rsidP="00585376">
      <w:pPr>
        <w:rPr>
          <w:rFonts w:ascii="Arial" w:hAnsi="Arial" w:cs="Arial"/>
          <w:sz w:val="22"/>
          <w:szCs w:val="22"/>
          <w:lang w:val="en-US"/>
        </w:rPr>
      </w:pPr>
    </w:p>
    <w:p w:rsidR="00585376" w:rsidRPr="0068438F" w:rsidRDefault="00585376" w:rsidP="00585376">
      <w:pPr>
        <w:rPr>
          <w:rFonts w:ascii="Arial" w:hAnsi="Arial" w:cs="Arial"/>
        </w:rPr>
      </w:pPr>
    </w:p>
    <w:p w:rsidR="00585376" w:rsidRPr="0068438F" w:rsidRDefault="00585376" w:rsidP="00585376">
      <w:pPr>
        <w:rPr>
          <w:rFonts w:ascii="Arial" w:hAnsi="Arial" w:cs="Arial"/>
        </w:rPr>
      </w:pPr>
    </w:p>
    <w:p w:rsidR="00BE26A4" w:rsidRDefault="00BE26A4" w:rsidP="0014459E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  <w:sectPr w:rsidR="00BE26A4" w:rsidSect="00223D90">
          <w:pgSz w:w="11906" w:h="16838"/>
          <w:pgMar w:top="568" w:right="1274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BE26A4" w:rsidRDefault="00BE26A4" w:rsidP="00BE26A4">
      <w:pPr>
        <w:ind w:right="-306"/>
        <w:rPr>
          <w:rFonts w:eastAsia="Times New Roman"/>
          <w:b/>
          <w:lang w:eastAsia="en-AU"/>
        </w:rPr>
      </w:pPr>
      <w:r w:rsidRPr="00F0738C">
        <w:rPr>
          <w:rFonts w:ascii="Arial" w:eastAsia="Times New Roman" w:hAnsi="Arial" w:cs="Arial"/>
          <w:b/>
          <w:u w:val="single"/>
          <w:lang w:eastAsia="en-AU"/>
        </w:rPr>
        <w:lastRenderedPageBreak/>
        <w:t>Writing: self-assessment checklist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(complete before submission)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b/>
          <w:lang w:eastAsia="en-AU"/>
        </w:rPr>
        <w:t xml:space="preserve">                                    </w:t>
      </w:r>
      <w:r w:rsidRPr="00F0738C">
        <w:rPr>
          <w:rFonts w:eastAsia="Times New Roman"/>
          <w:noProof/>
          <w:lang w:eastAsia="en-AU"/>
        </w:rPr>
        <w:drawing>
          <wp:inline distT="0" distB="0" distL="0" distR="0">
            <wp:extent cx="619125" cy="645324"/>
            <wp:effectExtent l="0" t="0" r="0" b="2540"/>
            <wp:docPr id="5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A4" w:rsidRDefault="00BE26A4" w:rsidP="00BE26A4">
      <w:pPr>
        <w:ind w:left="11520" w:right="-306" w:firstLine="1287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b/>
          <w:lang w:eastAsia="en-AU"/>
        </w:rPr>
        <w:t>Narrogin SHS</w:t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:rsidR="00BE26A4" w:rsidRDefault="00BE26A4" w:rsidP="00BE26A4">
      <w:pPr>
        <w:ind w:left="2160" w:hanging="1440"/>
        <w:rPr>
          <w:rFonts w:ascii="Arial" w:eastAsia="Times New Roman" w:hAnsi="Arial" w:cs="Arial"/>
          <w:lang w:eastAsia="en-AU"/>
        </w:rPr>
      </w:pPr>
    </w:p>
    <w:p w:rsidR="00BE26A4" w:rsidRPr="00F0738C" w:rsidRDefault="00BE26A4" w:rsidP="00BE26A4">
      <w:pPr>
        <w:ind w:left="2160" w:hanging="1440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Name_</w:t>
      </w:r>
      <w:r w:rsidRPr="00F0738C">
        <w:rPr>
          <w:rFonts w:eastAsia="Times New Roman"/>
          <w:lang w:eastAsia="en-AU"/>
        </w:rPr>
        <w:t>_________________________________________________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Year_______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  <w:t xml:space="preserve">                 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</w:p>
    <w:tbl>
      <w:tblPr>
        <w:tblStyle w:val="TableGrid1"/>
        <w:tblW w:w="15843" w:type="dxa"/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BE26A4" w:rsidRPr="00F0738C" w:rsidTr="0042475F">
        <w:trPr>
          <w:trHeight w:val="449"/>
        </w:trPr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BE26A4" w:rsidRPr="00F0738C" w:rsidTr="0042475F"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BE26A4" w:rsidRPr="00F0738C" w:rsidTr="0042475F"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BE26A4" w:rsidRPr="00F0738C" w:rsidTr="0042475F"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BE26A4" w:rsidRPr="00F0738C" w:rsidTr="0042475F"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BE26A4" w:rsidRPr="00F0738C" w:rsidRDefault="00BE26A4" w:rsidP="00BE26A4">
      <w:pPr>
        <w:rPr>
          <w:rFonts w:eastAsia="Times New Roman"/>
          <w:lang w:eastAsia="en-AU"/>
        </w:rPr>
      </w:pP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42475F">
          <w:pgSz w:w="16838" w:h="11906" w:orient="landscape"/>
          <w:pgMar w:top="1134" w:right="0" w:bottom="142" w:left="709" w:header="708" w:footer="708" w:gutter="0"/>
          <w:cols w:space="708"/>
          <w:docGrid w:linePitch="360"/>
        </w:sectPr>
      </w:pPr>
      <w:r w:rsidRPr="00F0738C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Date:       /       </w:t>
      </w:r>
      <w:r w:rsidR="002146B9">
        <w:rPr>
          <w:rFonts w:ascii="Arial" w:eastAsia="Times New Roman" w:hAnsi="Arial" w:cs="Arial"/>
          <w:lang w:eastAsia="en-AU"/>
        </w:rPr>
        <w:t>/ 2018</w:t>
      </w:r>
      <w:r>
        <w:rPr>
          <w:rFonts w:ascii="Arial" w:eastAsia="Times New Roman" w:hAnsi="Arial" w:cs="Arial"/>
          <w:lang w:eastAsia="en-AU"/>
        </w:rPr>
        <w:t xml:space="preserve"> </w:t>
      </w:r>
    </w:p>
    <w:p w:rsidR="004D458A" w:rsidRDefault="004D458A" w:rsidP="004D458A">
      <w:pPr>
        <w:spacing w:after="200" w:line="276" w:lineRule="auto"/>
        <w:rPr>
          <w:rFonts w:ascii="Arial" w:hAnsi="Arial" w:cs="Arial"/>
          <w:b/>
          <w:u w:val="single"/>
        </w:rPr>
      </w:pPr>
    </w:p>
    <w:p w:rsidR="004D458A" w:rsidRPr="00C329B6" w:rsidRDefault="008E5631" w:rsidP="004D458A">
      <w:pPr>
        <w:spacing w:after="200" w:line="276" w:lineRule="auto"/>
        <w:ind w:right="282"/>
        <w:rPr>
          <w:rFonts w:ascii="Arial" w:hAnsi="Arial" w:cs="Arial"/>
          <w:b/>
          <w:u w:val="single"/>
        </w:rPr>
      </w:pPr>
      <w:r w:rsidRPr="008E5631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  <w:u w:val="single"/>
        </w:rPr>
        <w:t xml:space="preserve"> </w:t>
      </w:r>
      <w:r w:rsidR="004D458A" w:rsidRPr="00C329B6">
        <w:rPr>
          <w:rFonts w:ascii="Arial" w:hAnsi="Arial" w:cs="Arial"/>
          <w:b/>
          <w:u w:val="single"/>
        </w:rPr>
        <w:t>REFLECTION</w:t>
      </w:r>
    </w:p>
    <w:tbl>
      <w:tblPr>
        <w:tblW w:w="0" w:type="auto"/>
        <w:tblInd w:w="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2688"/>
        <w:gridCol w:w="2519"/>
        <w:gridCol w:w="2611"/>
      </w:tblGrid>
      <w:tr w:rsidR="004D458A" w:rsidRPr="00C329B6" w:rsidTr="008E5631">
        <w:trPr>
          <w:trHeight w:val="1087"/>
        </w:trPr>
        <w:tc>
          <w:tcPr>
            <w:tcW w:w="2493" w:type="dxa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 need to improve on:</w:t>
            </w: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STRENGTHS:</w:t>
            </w: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ENJOYED:</w:t>
            </w: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SPELLING WORDS: Write out the correct word three times</w:t>
            </w:r>
          </w:p>
        </w:tc>
      </w:tr>
      <w:tr w:rsidR="004D458A" w:rsidRPr="00C329B6" w:rsidTr="008E5631">
        <w:trPr>
          <w:trHeight w:val="3481"/>
        </w:trPr>
        <w:tc>
          <w:tcPr>
            <w:tcW w:w="2493" w:type="dxa"/>
          </w:tcPr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458A" w:rsidRPr="00C329B6" w:rsidTr="008E5631">
        <w:trPr>
          <w:trHeight w:val="774"/>
        </w:trPr>
        <w:tc>
          <w:tcPr>
            <w:tcW w:w="2493" w:type="dxa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REFLECTION WITH TEACHER</w:t>
            </w: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DID WELL:</w:t>
            </w: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AREAS TO WORK ON IN MY NEXT ASSIGNMENT:</w:t>
            </w: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29B6">
              <w:rPr>
                <w:rFonts w:ascii="Arial" w:hAnsi="Arial" w:cs="Arial"/>
                <w:sz w:val="20"/>
                <w:szCs w:val="20"/>
                <w:u w:val="single"/>
              </w:rPr>
              <w:t>GRAMMAR:  Write out the correct grammar rule</w:t>
            </w:r>
          </w:p>
        </w:tc>
      </w:tr>
      <w:tr w:rsidR="004D458A" w:rsidRPr="00C329B6" w:rsidTr="008E5631">
        <w:trPr>
          <w:trHeight w:val="5720"/>
        </w:trPr>
        <w:tc>
          <w:tcPr>
            <w:tcW w:w="2493" w:type="dxa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BE26A4">
          <w:pgSz w:w="11906" w:h="16838"/>
          <w:pgMar w:top="709" w:right="1134" w:bottom="0" w:left="142" w:header="708" w:footer="708" w:gutter="0"/>
          <w:cols w:space="708"/>
          <w:docGrid w:linePitch="360"/>
        </w:sectPr>
      </w:pPr>
    </w:p>
    <w:p w:rsidR="00F823E0" w:rsidRDefault="00F823E0"/>
    <w:sectPr w:rsidR="00F823E0" w:rsidSect="00E3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4EC7"/>
    <w:multiLevelType w:val="hybridMultilevel"/>
    <w:tmpl w:val="88A6A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6632D"/>
    <w:multiLevelType w:val="hybridMultilevel"/>
    <w:tmpl w:val="70284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01D89"/>
    <w:multiLevelType w:val="hybridMultilevel"/>
    <w:tmpl w:val="B84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B7C47"/>
    <w:multiLevelType w:val="hybridMultilevel"/>
    <w:tmpl w:val="E214D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13028"/>
    <w:multiLevelType w:val="hybridMultilevel"/>
    <w:tmpl w:val="78140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E2"/>
    <w:rsid w:val="00052A42"/>
    <w:rsid w:val="00095660"/>
    <w:rsid w:val="000B224C"/>
    <w:rsid w:val="00100F86"/>
    <w:rsid w:val="0014459E"/>
    <w:rsid w:val="001710F0"/>
    <w:rsid w:val="001B48E2"/>
    <w:rsid w:val="001E7911"/>
    <w:rsid w:val="002137F0"/>
    <w:rsid w:val="002146B9"/>
    <w:rsid w:val="00223D90"/>
    <w:rsid w:val="00227CDC"/>
    <w:rsid w:val="00246435"/>
    <w:rsid w:val="00314235"/>
    <w:rsid w:val="003654B4"/>
    <w:rsid w:val="0037516A"/>
    <w:rsid w:val="003877F7"/>
    <w:rsid w:val="003D2558"/>
    <w:rsid w:val="003E5A96"/>
    <w:rsid w:val="0042475F"/>
    <w:rsid w:val="00424A59"/>
    <w:rsid w:val="004D458A"/>
    <w:rsid w:val="004D5614"/>
    <w:rsid w:val="004D5A20"/>
    <w:rsid w:val="00584BA2"/>
    <w:rsid w:val="00585376"/>
    <w:rsid w:val="00621491"/>
    <w:rsid w:val="0062288F"/>
    <w:rsid w:val="00662F58"/>
    <w:rsid w:val="006C1C5A"/>
    <w:rsid w:val="006D6901"/>
    <w:rsid w:val="007035A9"/>
    <w:rsid w:val="00733A08"/>
    <w:rsid w:val="007B4130"/>
    <w:rsid w:val="007E53F4"/>
    <w:rsid w:val="00834780"/>
    <w:rsid w:val="008C468A"/>
    <w:rsid w:val="008E5631"/>
    <w:rsid w:val="0095003C"/>
    <w:rsid w:val="00970794"/>
    <w:rsid w:val="009801C6"/>
    <w:rsid w:val="009B336E"/>
    <w:rsid w:val="009B6627"/>
    <w:rsid w:val="009E3941"/>
    <w:rsid w:val="00A021DA"/>
    <w:rsid w:val="00A42779"/>
    <w:rsid w:val="00A45707"/>
    <w:rsid w:val="00A51595"/>
    <w:rsid w:val="00A61A11"/>
    <w:rsid w:val="00A94E4D"/>
    <w:rsid w:val="00B11BEB"/>
    <w:rsid w:val="00B61A4C"/>
    <w:rsid w:val="00B800A0"/>
    <w:rsid w:val="00B90FAB"/>
    <w:rsid w:val="00BE26A4"/>
    <w:rsid w:val="00BE4DD5"/>
    <w:rsid w:val="00C147E0"/>
    <w:rsid w:val="00C47AE0"/>
    <w:rsid w:val="00C51795"/>
    <w:rsid w:val="00C84721"/>
    <w:rsid w:val="00C903E2"/>
    <w:rsid w:val="00CA167D"/>
    <w:rsid w:val="00CA7870"/>
    <w:rsid w:val="00CB0463"/>
    <w:rsid w:val="00CB6BEF"/>
    <w:rsid w:val="00D324A9"/>
    <w:rsid w:val="00D36809"/>
    <w:rsid w:val="00D7428F"/>
    <w:rsid w:val="00DA45CF"/>
    <w:rsid w:val="00DB1C5B"/>
    <w:rsid w:val="00DF4138"/>
    <w:rsid w:val="00E35DE3"/>
    <w:rsid w:val="00E84309"/>
    <w:rsid w:val="00E90BAE"/>
    <w:rsid w:val="00EC3D14"/>
    <w:rsid w:val="00F161FE"/>
    <w:rsid w:val="00F63866"/>
    <w:rsid w:val="00F823E0"/>
    <w:rsid w:val="00F94BF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5">
    <w:name w:val="heading 5"/>
    <w:basedOn w:val="Normal"/>
    <w:link w:val="Heading5Char"/>
    <w:uiPriority w:val="9"/>
    <w:qFormat/>
    <w:rsid w:val="00B11BEB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3654B4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Emphasis">
    <w:name w:val="Emphasis"/>
    <w:basedOn w:val="DefaultParagraphFont"/>
    <w:qFormat/>
    <w:rsid w:val="00CA167D"/>
    <w:rPr>
      <w:i/>
      <w:iCs/>
    </w:rPr>
  </w:style>
  <w:style w:type="character" w:styleId="Strong">
    <w:name w:val="Strong"/>
    <w:basedOn w:val="DefaultParagraphFont"/>
    <w:qFormat/>
    <w:rsid w:val="00CA167D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11BEB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733A08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733A08"/>
    <w:pPr>
      <w:spacing w:before="120" w:after="120" w:line="240" w:lineRule="auto"/>
    </w:pPr>
    <w:rPr>
      <w:rFonts w:asciiTheme="minorHAnsi" w:hAnsiTheme="minorHAnsi" w:cstheme="minorBidi"/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customStyle="1" w:styleId="BodyHeading">
    <w:name w:val="Body_Heading"/>
    <w:basedOn w:val="NormalWeb"/>
    <w:link w:val="BodyHeadingChar"/>
    <w:qFormat/>
    <w:rsid w:val="00733A08"/>
    <w:pPr>
      <w:framePr w:hSpace="180" w:wrap="around" w:vAnchor="text" w:hAnchor="margin" w:y="-314"/>
      <w:spacing w:before="240" w:beforeAutospacing="0" w:after="120" w:afterAutospacing="0"/>
    </w:pPr>
    <w:rPr>
      <w:rFonts w:ascii="Arial Narrow" w:hAnsi="Arial Narrow"/>
      <w:b/>
      <w:caps/>
      <w:color w:val="00B5D1"/>
      <w:sz w:val="28"/>
      <w:szCs w:val="32"/>
    </w:rPr>
  </w:style>
  <w:style w:type="character" w:customStyle="1" w:styleId="BodyHeadingChar">
    <w:name w:val="Body_Heading Char"/>
    <w:basedOn w:val="NormalWebChar"/>
    <w:link w:val="BodyHeading"/>
    <w:rsid w:val="00733A08"/>
    <w:rPr>
      <w:rFonts w:ascii="Arial Narrow" w:eastAsia="Times New Roman" w:hAnsi="Arial Narrow" w:cs="Times New Roman"/>
      <w:b/>
      <w:caps/>
      <w:color w:val="00B5D1"/>
      <w:sz w:val="28"/>
      <w:szCs w:val="32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5">
    <w:name w:val="heading 5"/>
    <w:basedOn w:val="Normal"/>
    <w:link w:val="Heading5Char"/>
    <w:uiPriority w:val="9"/>
    <w:qFormat/>
    <w:rsid w:val="00B11BEB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3654B4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Emphasis">
    <w:name w:val="Emphasis"/>
    <w:basedOn w:val="DefaultParagraphFont"/>
    <w:qFormat/>
    <w:rsid w:val="00CA167D"/>
    <w:rPr>
      <w:i/>
      <w:iCs/>
    </w:rPr>
  </w:style>
  <w:style w:type="character" w:styleId="Strong">
    <w:name w:val="Strong"/>
    <w:basedOn w:val="DefaultParagraphFont"/>
    <w:qFormat/>
    <w:rsid w:val="00CA167D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11BEB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733A08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733A08"/>
    <w:pPr>
      <w:spacing w:before="120" w:after="120" w:line="240" w:lineRule="auto"/>
    </w:pPr>
    <w:rPr>
      <w:rFonts w:asciiTheme="minorHAnsi" w:hAnsiTheme="minorHAnsi" w:cstheme="minorBidi"/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customStyle="1" w:styleId="BodyHeading">
    <w:name w:val="Body_Heading"/>
    <w:basedOn w:val="NormalWeb"/>
    <w:link w:val="BodyHeadingChar"/>
    <w:qFormat/>
    <w:rsid w:val="00733A08"/>
    <w:pPr>
      <w:framePr w:hSpace="180" w:wrap="around" w:vAnchor="text" w:hAnchor="margin" w:y="-314"/>
      <w:spacing w:before="240" w:beforeAutospacing="0" w:after="120" w:afterAutospacing="0"/>
    </w:pPr>
    <w:rPr>
      <w:rFonts w:ascii="Arial Narrow" w:hAnsi="Arial Narrow"/>
      <w:b/>
      <w:caps/>
      <w:color w:val="00B5D1"/>
      <w:sz w:val="28"/>
      <w:szCs w:val="32"/>
    </w:rPr>
  </w:style>
  <w:style w:type="character" w:customStyle="1" w:styleId="BodyHeadingChar">
    <w:name w:val="Body_Heading Char"/>
    <w:basedOn w:val="NormalWebChar"/>
    <w:link w:val="BodyHeading"/>
    <w:rsid w:val="00733A08"/>
    <w:rPr>
      <w:rFonts w:ascii="Arial Narrow" w:eastAsia="Times New Roman" w:hAnsi="Arial Narrow" w:cs="Times New Roman"/>
      <w:b/>
      <w:caps/>
      <w:color w:val="00B5D1"/>
      <w:sz w:val="28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10outline.scsa.wa.edu.au/home/p-10-curriculum/curriculum-browser/english-v8/overview/glossary/creat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ACF07-86CE-455C-849E-63131143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964E5130</Template>
  <TotalTime>1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</cp:lastModifiedBy>
  <cp:revision>2</cp:revision>
  <cp:lastPrinted>2018-06-05T23:59:00Z</cp:lastPrinted>
  <dcterms:created xsi:type="dcterms:W3CDTF">2018-11-01T01:40:00Z</dcterms:created>
  <dcterms:modified xsi:type="dcterms:W3CDTF">2018-11-01T01:40:00Z</dcterms:modified>
</cp:coreProperties>
</file>