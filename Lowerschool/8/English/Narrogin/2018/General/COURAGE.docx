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BEC" w:rsidRDefault="0020299A">
      <w:pPr>
        <w:rPr>
          <w:b/>
        </w:rPr>
      </w:pPr>
      <w:r>
        <w:rPr>
          <w:b/>
        </w:rPr>
        <w:t>COURAGE</w:t>
      </w:r>
    </w:p>
    <w:p w:rsidR="0020299A" w:rsidRDefault="0020299A">
      <w:pPr>
        <w:rPr>
          <w:b/>
        </w:rPr>
      </w:pPr>
    </w:p>
    <w:p w:rsidR="0020299A" w:rsidRDefault="0020299A">
      <w:pPr>
        <w:rPr>
          <w:b/>
        </w:rPr>
      </w:pPr>
      <w:r>
        <w:rPr>
          <w:b/>
        </w:rPr>
        <w:t>6 attributes of courage</w:t>
      </w:r>
    </w:p>
    <w:p w:rsidR="0020299A" w:rsidRDefault="0020299A">
      <w:pPr>
        <w:rPr>
          <w:b/>
        </w:rPr>
      </w:pPr>
      <w:hyperlink r:id="rId5" w:history="1">
        <w:r w:rsidRPr="003A3159">
          <w:rPr>
            <w:rStyle w:val="Hyperlink"/>
            <w:b/>
          </w:rPr>
          <w:t>https://www.psychologytoday.com/blog/the-mindful-self-express/201208/the-six-attributes-courage</w:t>
        </w:r>
      </w:hyperlink>
    </w:p>
    <w:p w:rsidR="0020299A" w:rsidRDefault="0020299A">
      <w:pPr>
        <w:rPr>
          <w:b/>
        </w:rPr>
      </w:pPr>
    </w:p>
    <w:p w:rsidR="00850FCD" w:rsidRDefault="00850FCD">
      <w:pPr>
        <w:rPr>
          <w:b/>
        </w:rPr>
      </w:pPr>
      <w:proofErr w:type="gramStart"/>
      <w:r>
        <w:rPr>
          <w:b/>
        </w:rPr>
        <w:t>kids</w:t>
      </w:r>
      <w:proofErr w:type="gramEnd"/>
      <w:r>
        <w:rPr>
          <w:b/>
        </w:rPr>
        <w:t xml:space="preserve"> can be heroes too</w:t>
      </w:r>
    </w:p>
    <w:p w:rsidR="0020299A" w:rsidRDefault="00850FCD">
      <w:pPr>
        <w:rPr>
          <w:b/>
        </w:rPr>
      </w:pPr>
      <w:hyperlink r:id="rId6" w:history="1">
        <w:r w:rsidRPr="003A3159">
          <w:rPr>
            <w:rStyle w:val="Hyperlink"/>
            <w:b/>
          </w:rPr>
          <w:t>http://www.inspiremykids.com/2012/kids-can-be-heroes-too-stories-of-courageous-kids/</w:t>
        </w:r>
      </w:hyperlink>
    </w:p>
    <w:p w:rsidR="00850FCD" w:rsidRDefault="00850FCD">
      <w:pPr>
        <w:rPr>
          <w:b/>
        </w:rPr>
      </w:pPr>
    </w:p>
    <w:p w:rsidR="00ED202F" w:rsidRDefault="00ED202F">
      <w:pPr>
        <w:rPr>
          <w:b/>
        </w:rPr>
      </w:pPr>
      <w:r>
        <w:rPr>
          <w:b/>
        </w:rPr>
        <w:t>Kids who show courage – battling cancer</w:t>
      </w:r>
    </w:p>
    <w:p w:rsidR="00850FCD" w:rsidRDefault="00ED202F">
      <w:pPr>
        <w:rPr>
          <w:b/>
        </w:rPr>
      </w:pPr>
      <w:hyperlink r:id="rId7" w:history="1">
        <w:r w:rsidRPr="003A3159">
          <w:rPr>
            <w:rStyle w:val="Hyperlink"/>
            <w:b/>
          </w:rPr>
          <w:t>https://www.youtube.com/watch?v=yqr2GcFlY3I</w:t>
        </w:r>
      </w:hyperlink>
    </w:p>
    <w:p w:rsidR="00ED202F" w:rsidRDefault="00ED202F">
      <w:pPr>
        <w:rPr>
          <w:b/>
        </w:rPr>
      </w:pPr>
    </w:p>
    <w:p w:rsidR="00E7793F" w:rsidRDefault="00E7793F">
      <w:pPr>
        <w:rPr>
          <w:b/>
        </w:rPr>
      </w:pPr>
      <w:r>
        <w:rPr>
          <w:b/>
        </w:rPr>
        <w:t>14 stories of exceptionally brave children</w:t>
      </w:r>
    </w:p>
    <w:bookmarkStart w:id="0" w:name="_GoBack"/>
    <w:p w:rsidR="00ED202F" w:rsidRDefault="00E7793F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E7793F">
        <w:rPr>
          <w:b/>
        </w:rPr>
        <w:instrText>http://www.storypick.com/child-bravery/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3A3159">
        <w:rPr>
          <w:rStyle w:val="Hyperlink"/>
          <w:b/>
        </w:rPr>
        <w:t>http://www.storypick.com/child-bravery/</w:t>
      </w:r>
      <w:r>
        <w:rPr>
          <w:b/>
        </w:rPr>
        <w:fldChar w:fldCharType="end"/>
      </w:r>
    </w:p>
    <w:p w:rsidR="00E7793F" w:rsidRDefault="00E7793F">
      <w:pPr>
        <w:rPr>
          <w:b/>
        </w:rPr>
      </w:pPr>
    </w:p>
    <w:bookmarkEnd w:id="0"/>
    <w:p w:rsidR="00E7793F" w:rsidRPr="0020299A" w:rsidRDefault="00E7793F">
      <w:pPr>
        <w:rPr>
          <w:b/>
        </w:rPr>
      </w:pPr>
    </w:p>
    <w:sectPr w:rsidR="00E7793F" w:rsidRPr="002029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99A"/>
    <w:rsid w:val="0020299A"/>
    <w:rsid w:val="00850FCD"/>
    <w:rsid w:val="00D00BEC"/>
    <w:rsid w:val="00E7793F"/>
    <w:rsid w:val="00ED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029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029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qr2GcFlY3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nspiremykids.com/2012/kids-can-be-heroes-too-stories-of-courageous-kids/" TargetMode="External"/><Relationship Id="rId5" Type="http://schemas.openxmlformats.org/officeDocument/2006/relationships/hyperlink" Target="https://www.psychologytoday.com/blog/the-mindful-self-express/201208/the-six-attributes-cour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CED34A17</Template>
  <TotalTime>14</TotalTime>
  <Pages>1</Pages>
  <Words>26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 Denise</dc:creator>
  <cp:lastModifiedBy>LAVAN Denise</cp:lastModifiedBy>
  <cp:revision>4</cp:revision>
  <dcterms:created xsi:type="dcterms:W3CDTF">2018-02-24T05:44:00Z</dcterms:created>
  <dcterms:modified xsi:type="dcterms:W3CDTF">2018-02-24T06:04:00Z</dcterms:modified>
</cp:coreProperties>
</file>