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56" w:rsidRPr="000D4256" w:rsidRDefault="000D4256">
      <w:pPr>
        <w:rPr>
          <w:b/>
          <w:u w:val="single"/>
        </w:rPr>
      </w:pPr>
      <w:r w:rsidRPr="000D4256">
        <w:rPr>
          <w:b/>
          <w:u w:val="single"/>
        </w:rPr>
        <w:t>The Cay</w:t>
      </w:r>
    </w:p>
    <w:p w:rsidR="0064468F" w:rsidRDefault="000D4256">
      <w:r>
        <w:t>Compare and contrast</w:t>
      </w:r>
    </w:p>
    <w:p w:rsidR="00E62849" w:rsidRDefault="00E62849" w:rsidP="00E62849">
      <w:pPr>
        <w:pStyle w:val="ListParagraph"/>
        <w:numPr>
          <w:ilvl w:val="0"/>
          <w:numId w:val="1"/>
        </w:numPr>
      </w:pPr>
      <w:r>
        <w:t>Search for passage to help you compare and contrast one of the following:</w:t>
      </w:r>
    </w:p>
    <w:p w:rsidR="00E62849" w:rsidRDefault="00E62849" w:rsidP="00E62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E62849" w:rsidTr="00E62849">
        <w:tc>
          <w:tcPr>
            <w:tcW w:w="7087" w:type="dxa"/>
          </w:tcPr>
          <w:p w:rsidR="00E62849" w:rsidRPr="00905C8B" w:rsidRDefault="00E62849" w:rsidP="00E62849">
            <w:pPr>
              <w:rPr>
                <w:b/>
              </w:rPr>
            </w:pPr>
            <w:r w:rsidRPr="00905C8B">
              <w:rPr>
                <w:b/>
              </w:rPr>
              <w:t>Willemstad before the U-boats arrive</w:t>
            </w:r>
          </w:p>
          <w:p w:rsidR="00905C8B" w:rsidRDefault="00905C8B" w:rsidP="00905C8B">
            <w:pPr>
              <w:pStyle w:val="ListParagraph"/>
              <w:numPr>
                <w:ilvl w:val="0"/>
                <w:numId w:val="7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7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7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7"/>
              </w:numPr>
            </w:pPr>
          </w:p>
          <w:p w:rsidR="00905C8B" w:rsidRDefault="00905C8B" w:rsidP="00905C8B"/>
        </w:tc>
        <w:tc>
          <w:tcPr>
            <w:tcW w:w="7087" w:type="dxa"/>
          </w:tcPr>
          <w:p w:rsidR="00E62849" w:rsidRPr="00905C8B" w:rsidRDefault="00E62849" w:rsidP="00E62849">
            <w:pPr>
              <w:rPr>
                <w:b/>
              </w:rPr>
            </w:pPr>
            <w:r w:rsidRPr="00905C8B">
              <w:rPr>
                <w:b/>
              </w:rPr>
              <w:t>Willemstad after the U-boats arrive</w:t>
            </w: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/>
          <w:p w:rsidR="00905C8B" w:rsidRDefault="00905C8B" w:rsidP="00905C8B"/>
        </w:tc>
      </w:tr>
      <w:tr w:rsidR="00E62849" w:rsidTr="00E62849">
        <w:tc>
          <w:tcPr>
            <w:tcW w:w="7087" w:type="dxa"/>
          </w:tcPr>
          <w:p w:rsidR="00E62849" w:rsidRPr="00905C8B" w:rsidRDefault="00905C8B" w:rsidP="00E62849">
            <w:pPr>
              <w:rPr>
                <w:b/>
              </w:rPr>
            </w:pPr>
            <w:r w:rsidRPr="00905C8B">
              <w:rPr>
                <w:b/>
              </w:rPr>
              <w:t>Virginia</w:t>
            </w: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P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087" w:type="dxa"/>
          </w:tcPr>
          <w:p w:rsidR="00E62849" w:rsidRPr="00905C8B" w:rsidRDefault="00905C8B" w:rsidP="00E62849">
            <w:pPr>
              <w:rPr>
                <w:b/>
              </w:rPr>
            </w:pPr>
            <w:proofErr w:type="spellStart"/>
            <w:r w:rsidRPr="00905C8B">
              <w:rPr>
                <w:b/>
              </w:rPr>
              <w:t>Cura</w:t>
            </w:r>
            <w:r w:rsidRPr="00905C8B">
              <w:rPr>
                <w:rFonts w:cstheme="minorHAnsi"/>
                <w:b/>
              </w:rPr>
              <w:t>ç</w:t>
            </w:r>
            <w:r w:rsidRPr="00905C8B">
              <w:rPr>
                <w:b/>
              </w:rPr>
              <w:t>ao</w:t>
            </w:r>
            <w:proofErr w:type="spellEnd"/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E62849"/>
        </w:tc>
      </w:tr>
      <w:tr w:rsidR="00E62849" w:rsidTr="00E62849">
        <w:tc>
          <w:tcPr>
            <w:tcW w:w="7087" w:type="dxa"/>
          </w:tcPr>
          <w:p w:rsidR="00E62849" w:rsidRPr="00905C8B" w:rsidRDefault="00905C8B" w:rsidP="00E62849">
            <w:pPr>
              <w:rPr>
                <w:b/>
              </w:rPr>
            </w:pPr>
            <w:r w:rsidRPr="00905C8B">
              <w:rPr>
                <w:b/>
              </w:rPr>
              <w:t>Phillip’s mother</w:t>
            </w: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087" w:type="dxa"/>
          </w:tcPr>
          <w:p w:rsidR="00E62849" w:rsidRPr="00905C8B" w:rsidRDefault="00905C8B" w:rsidP="00E62849">
            <w:pPr>
              <w:rPr>
                <w:b/>
              </w:rPr>
            </w:pPr>
            <w:r w:rsidRPr="00905C8B">
              <w:rPr>
                <w:b/>
              </w:rPr>
              <w:t>Phillips’s father</w:t>
            </w: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  <w:p w:rsidR="00905C8B" w:rsidRPr="00905C8B" w:rsidRDefault="00905C8B" w:rsidP="00905C8B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:rsidR="00E62849" w:rsidRDefault="00E62849" w:rsidP="00E62849"/>
    <w:p w:rsidR="00905C8B" w:rsidRDefault="00905C8B" w:rsidP="00E62849">
      <w:r>
        <w:t xml:space="preserve">In Chapter 1, Phillip lies to his friend, </w:t>
      </w:r>
      <w:proofErr w:type="spellStart"/>
      <w:r>
        <w:t>Henrik</w:t>
      </w:r>
      <w:proofErr w:type="spellEnd"/>
      <w:r>
        <w:t xml:space="preserve"> Van </w:t>
      </w:r>
      <w:proofErr w:type="spellStart"/>
      <w:r>
        <w:t>Boven</w:t>
      </w:r>
      <w:proofErr w:type="spellEnd"/>
      <w:r>
        <w:t>. What motivates him to lie? How do you feel about these lies? Is lying ever justified? Support your response.</w:t>
      </w:r>
      <w:bookmarkStart w:id="0" w:name="_GoBack"/>
      <w:bookmarkEnd w:id="0"/>
    </w:p>
    <w:sectPr w:rsidR="00905C8B" w:rsidSect="000D42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6AB"/>
    <w:multiLevelType w:val="hybridMultilevel"/>
    <w:tmpl w:val="1F4AC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B55F2"/>
    <w:multiLevelType w:val="hybridMultilevel"/>
    <w:tmpl w:val="BFFA8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302CC"/>
    <w:multiLevelType w:val="hybridMultilevel"/>
    <w:tmpl w:val="F2A4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3D06"/>
    <w:multiLevelType w:val="hybridMultilevel"/>
    <w:tmpl w:val="C43E0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9754C"/>
    <w:multiLevelType w:val="hybridMultilevel"/>
    <w:tmpl w:val="B2223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14551"/>
    <w:multiLevelType w:val="hybridMultilevel"/>
    <w:tmpl w:val="6D665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50231"/>
    <w:multiLevelType w:val="hybridMultilevel"/>
    <w:tmpl w:val="A69C1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56"/>
    <w:rsid w:val="000D4256"/>
    <w:rsid w:val="0064468F"/>
    <w:rsid w:val="00905C8B"/>
    <w:rsid w:val="00E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9"/>
    <w:pPr>
      <w:ind w:left="720"/>
      <w:contextualSpacing/>
    </w:pPr>
  </w:style>
  <w:style w:type="table" w:styleId="TableGrid">
    <w:name w:val="Table Grid"/>
    <w:basedOn w:val="TableNormal"/>
    <w:uiPriority w:val="59"/>
    <w:rsid w:val="00E62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9"/>
    <w:pPr>
      <w:ind w:left="720"/>
      <w:contextualSpacing/>
    </w:pPr>
  </w:style>
  <w:style w:type="table" w:styleId="TableGrid">
    <w:name w:val="Table Grid"/>
    <w:basedOn w:val="TableNormal"/>
    <w:uiPriority w:val="59"/>
    <w:rsid w:val="00E62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2DE801EE</Template>
  <TotalTime>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COATES Navine</dc:creator>
  <cp:lastModifiedBy>COATES Navine</cp:lastModifiedBy>
  <cp:revision>2</cp:revision>
  <dcterms:created xsi:type="dcterms:W3CDTF">2016-04-28T04:41:00Z</dcterms:created>
  <dcterms:modified xsi:type="dcterms:W3CDTF">2016-04-28T06:31:00Z</dcterms:modified>
</cp:coreProperties>
</file>