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68F" w:rsidRPr="00906677" w:rsidRDefault="00057CB7">
      <w:pPr>
        <w:rPr>
          <w:b/>
          <w:sz w:val="24"/>
          <w:szCs w:val="24"/>
        </w:rPr>
      </w:pPr>
      <w:proofErr w:type="gramStart"/>
      <w:r w:rsidRPr="00906677">
        <w:rPr>
          <w:b/>
          <w:sz w:val="24"/>
          <w:szCs w:val="24"/>
        </w:rPr>
        <w:t xml:space="preserve">Research on </w:t>
      </w:r>
      <w:proofErr w:type="spellStart"/>
      <w:r w:rsidRPr="00906677">
        <w:rPr>
          <w:b/>
          <w:sz w:val="24"/>
          <w:szCs w:val="24"/>
        </w:rPr>
        <w:t>Cura</w:t>
      </w:r>
      <w:r w:rsidRPr="00906677">
        <w:rPr>
          <w:rFonts w:cstheme="minorHAnsi"/>
          <w:b/>
          <w:sz w:val="24"/>
          <w:szCs w:val="24"/>
        </w:rPr>
        <w:t>ç</w:t>
      </w:r>
      <w:r w:rsidRPr="00906677">
        <w:rPr>
          <w:b/>
          <w:sz w:val="24"/>
          <w:szCs w:val="24"/>
        </w:rPr>
        <w:t>ao</w:t>
      </w:r>
      <w:proofErr w:type="spellEnd"/>
      <w:r w:rsidRPr="00906677">
        <w:rPr>
          <w:b/>
          <w:sz w:val="24"/>
          <w:szCs w:val="24"/>
        </w:rPr>
        <w:t>.</w:t>
      </w:r>
      <w:proofErr w:type="gramEnd"/>
    </w:p>
    <w:p w:rsidR="00057CB7" w:rsidRDefault="00057CB7">
      <w:r>
        <w:t>Using the following websites, answer the questions below in full sentences:</w:t>
      </w:r>
    </w:p>
    <w:p w:rsidR="00057CB7" w:rsidRDefault="00057CB7">
      <w:hyperlink r:id="rId6" w:history="1">
        <w:r w:rsidRPr="00A860E2">
          <w:rPr>
            <w:rStyle w:val="Hyperlink"/>
          </w:rPr>
          <w:t>http://www.britannica.com/place/Curacao</w:t>
        </w:r>
      </w:hyperlink>
    </w:p>
    <w:p w:rsidR="00057CB7" w:rsidRDefault="00057CB7">
      <w:hyperlink r:id="rId7" w:history="1">
        <w:r w:rsidRPr="00A860E2">
          <w:rPr>
            <w:rStyle w:val="Hyperlink"/>
          </w:rPr>
          <w:t>http://www.curacao.nl/en/about-curacao/history-of-curacao/</w:t>
        </w:r>
      </w:hyperlink>
    </w:p>
    <w:p w:rsidR="00057CB7" w:rsidRDefault="00057CB7"/>
    <w:p w:rsidR="00057CB7" w:rsidRDefault="00057CB7" w:rsidP="00057CB7">
      <w:pPr>
        <w:pStyle w:val="ListParagraph"/>
        <w:numPr>
          <w:ilvl w:val="0"/>
          <w:numId w:val="1"/>
        </w:numPr>
      </w:pPr>
      <w:r>
        <w:t xml:space="preserve">Who and when first set foot in </w:t>
      </w:r>
      <w:proofErr w:type="spellStart"/>
      <w:r>
        <w:t>Cura</w:t>
      </w:r>
      <w:r>
        <w:rPr>
          <w:rFonts w:cstheme="minorHAnsi"/>
        </w:rPr>
        <w:t>ç</w:t>
      </w:r>
      <w:r>
        <w:t>ao</w:t>
      </w:r>
      <w:proofErr w:type="spellEnd"/>
      <w:r>
        <w:t>?</w:t>
      </w:r>
    </w:p>
    <w:p w:rsidR="00057CB7" w:rsidRDefault="00057CB7" w:rsidP="00057CB7">
      <w:pPr>
        <w:ind w:left="360"/>
      </w:pPr>
    </w:p>
    <w:p w:rsidR="00057CB7" w:rsidRDefault="00057CB7" w:rsidP="00057CB7">
      <w:pPr>
        <w:pStyle w:val="ListParagraph"/>
        <w:numPr>
          <w:ilvl w:val="0"/>
          <w:numId w:val="1"/>
        </w:numPr>
      </w:pPr>
      <w:r>
        <w:t>When the Dutch too</w:t>
      </w:r>
      <w:r w:rsidR="00906677">
        <w:t>k</w:t>
      </w:r>
      <w:r>
        <w:t xml:space="preserve"> over the island in 1634, what potential did they see?</w:t>
      </w:r>
    </w:p>
    <w:p w:rsidR="00057CB7" w:rsidRDefault="00057CB7" w:rsidP="00057CB7">
      <w:pPr>
        <w:pStyle w:val="ListParagraph"/>
      </w:pPr>
    </w:p>
    <w:p w:rsidR="00057CB7" w:rsidRDefault="00057CB7" w:rsidP="00057CB7">
      <w:pPr>
        <w:pStyle w:val="ListParagraph"/>
      </w:pPr>
    </w:p>
    <w:p w:rsidR="00057CB7" w:rsidRDefault="00057CB7" w:rsidP="00057CB7">
      <w:pPr>
        <w:pStyle w:val="ListParagraph"/>
        <w:numPr>
          <w:ilvl w:val="0"/>
          <w:numId w:val="1"/>
        </w:numPr>
      </w:pPr>
      <w:r>
        <w:t>Who founded the capital Willemstad?</w:t>
      </w:r>
    </w:p>
    <w:p w:rsidR="00057CB7" w:rsidRDefault="00057CB7" w:rsidP="00057CB7"/>
    <w:p w:rsidR="00057CB7" w:rsidRDefault="00057CB7" w:rsidP="00057CB7">
      <w:pPr>
        <w:pStyle w:val="ListParagraph"/>
        <w:numPr>
          <w:ilvl w:val="0"/>
          <w:numId w:val="1"/>
        </w:numPr>
      </w:pPr>
      <w:r>
        <w:t xml:space="preserve">What did the Dutch West India Company commenced in </w:t>
      </w:r>
      <w:r w:rsidR="00906677">
        <w:t>1662?</w:t>
      </w:r>
    </w:p>
    <w:p w:rsidR="00906677" w:rsidRDefault="00906677" w:rsidP="00906677">
      <w:pPr>
        <w:pStyle w:val="ListParagraph"/>
      </w:pPr>
    </w:p>
    <w:p w:rsidR="00906677" w:rsidRDefault="00906677" w:rsidP="00906677">
      <w:pPr>
        <w:pStyle w:val="ListParagraph"/>
      </w:pPr>
    </w:p>
    <w:p w:rsidR="00906677" w:rsidRDefault="00906677" w:rsidP="00906677">
      <w:pPr>
        <w:pStyle w:val="ListParagraph"/>
        <w:numPr>
          <w:ilvl w:val="0"/>
          <w:numId w:val="1"/>
        </w:numPr>
      </w:pPr>
      <w:r>
        <w:t>W</w:t>
      </w:r>
      <w:r w:rsidR="003123E1">
        <w:t>hen did the first slaves arrive</w:t>
      </w:r>
      <w:r>
        <w:t xml:space="preserve"> in </w:t>
      </w:r>
      <w:proofErr w:type="spellStart"/>
      <w:r>
        <w:t>Cura</w:t>
      </w:r>
      <w:r>
        <w:rPr>
          <w:rFonts w:cstheme="minorHAnsi"/>
        </w:rPr>
        <w:t>ç</w:t>
      </w:r>
      <w:r>
        <w:t>ao</w:t>
      </w:r>
      <w:proofErr w:type="spellEnd"/>
      <w:r>
        <w:t>?</w:t>
      </w:r>
    </w:p>
    <w:p w:rsidR="00906677" w:rsidRDefault="00906677" w:rsidP="00906677"/>
    <w:p w:rsidR="00906677" w:rsidRDefault="00906677" w:rsidP="00906677">
      <w:pPr>
        <w:pStyle w:val="ListParagraph"/>
        <w:numPr>
          <w:ilvl w:val="0"/>
          <w:numId w:val="1"/>
        </w:numPr>
      </w:pPr>
      <w:r>
        <w:t>How did they bring income for the island?</w:t>
      </w:r>
    </w:p>
    <w:p w:rsidR="00906677" w:rsidRDefault="00906677" w:rsidP="00906677">
      <w:pPr>
        <w:pStyle w:val="ListParagraph"/>
      </w:pPr>
    </w:p>
    <w:p w:rsidR="00906677" w:rsidRDefault="00906677" w:rsidP="00906677">
      <w:pPr>
        <w:pStyle w:val="ListParagraph"/>
      </w:pPr>
    </w:p>
    <w:p w:rsidR="00906677" w:rsidRDefault="00906677" w:rsidP="00906677">
      <w:pPr>
        <w:pStyle w:val="ListParagraph"/>
        <w:numPr>
          <w:ilvl w:val="0"/>
          <w:numId w:val="1"/>
        </w:numPr>
      </w:pPr>
      <w:r>
        <w:t xml:space="preserve">Why was </w:t>
      </w:r>
      <w:proofErr w:type="spellStart"/>
      <w:r>
        <w:t>Cura</w:t>
      </w:r>
      <w:r>
        <w:rPr>
          <w:rFonts w:cstheme="minorHAnsi"/>
        </w:rPr>
        <w:t>ç</w:t>
      </w:r>
      <w:r>
        <w:t>ao</w:t>
      </w:r>
      <w:proofErr w:type="spellEnd"/>
      <w:r>
        <w:t xml:space="preserve"> so successful in the international commerce?</w:t>
      </w:r>
    </w:p>
    <w:p w:rsidR="00906677" w:rsidRDefault="00906677" w:rsidP="00906677"/>
    <w:p w:rsidR="00906677" w:rsidRDefault="00906677" w:rsidP="00906677">
      <w:pPr>
        <w:pStyle w:val="ListParagraph"/>
        <w:numPr>
          <w:ilvl w:val="0"/>
          <w:numId w:val="1"/>
        </w:numPr>
      </w:pPr>
      <w:r>
        <w:t xml:space="preserve">Which </w:t>
      </w:r>
      <w:r w:rsidR="003123E1">
        <w:t xml:space="preserve">countries were </w:t>
      </w:r>
      <w:r>
        <w:t>trying to get hold of the island on several occasions?</w:t>
      </w:r>
    </w:p>
    <w:p w:rsidR="00906677" w:rsidRDefault="00906677" w:rsidP="00906677">
      <w:pPr>
        <w:pStyle w:val="ListParagraph"/>
      </w:pPr>
    </w:p>
    <w:p w:rsidR="00906677" w:rsidRDefault="00906677" w:rsidP="00906677">
      <w:pPr>
        <w:pStyle w:val="ListParagraph"/>
      </w:pPr>
    </w:p>
    <w:p w:rsidR="00906677" w:rsidRDefault="00906677" w:rsidP="00906677">
      <w:pPr>
        <w:pStyle w:val="ListParagraph"/>
        <w:numPr>
          <w:ilvl w:val="0"/>
          <w:numId w:val="1"/>
        </w:numPr>
      </w:pPr>
      <w:r>
        <w:t>Why was there a huge change in the economy in 1863?</w:t>
      </w:r>
    </w:p>
    <w:p w:rsidR="00906677" w:rsidRDefault="00906677" w:rsidP="00906677">
      <w:pPr>
        <w:pStyle w:val="ListParagraph"/>
      </w:pPr>
    </w:p>
    <w:p w:rsidR="00906677" w:rsidRDefault="00906677" w:rsidP="00906677">
      <w:pPr>
        <w:pStyle w:val="ListParagraph"/>
      </w:pPr>
    </w:p>
    <w:p w:rsidR="00906677" w:rsidRDefault="00906677" w:rsidP="00906677">
      <w:pPr>
        <w:pStyle w:val="ListParagraph"/>
        <w:numPr>
          <w:ilvl w:val="0"/>
          <w:numId w:val="1"/>
        </w:numPr>
      </w:pPr>
      <w:r>
        <w:t>Wha</w:t>
      </w:r>
      <w:r w:rsidR="003123E1">
        <w:t>t did the economy heavily rely</w:t>
      </w:r>
      <w:r>
        <w:t xml:space="preserve"> on during the Second World War?</w:t>
      </w:r>
    </w:p>
    <w:p w:rsidR="00906677" w:rsidRDefault="00906677" w:rsidP="00906677"/>
    <w:p w:rsidR="00906677" w:rsidRDefault="00906677" w:rsidP="00906677">
      <w:pPr>
        <w:pStyle w:val="ListParagraph"/>
        <w:numPr>
          <w:ilvl w:val="0"/>
          <w:numId w:val="1"/>
        </w:numPr>
      </w:pPr>
      <w:r>
        <w:t>What happened on the 10</w:t>
      </w:r>
      <w:r w:rsidRPr="00906677">
        <w:rPr>
          <w:vertAlign w:val="superscript"/>
        </w:rPr>
        <w:t>th</w:t>
      </w:r>
      <w:r>
        <w:t xml:space="preserve"> October 2010?</w:t>
      </w:r>
    </w:p>
    <w:p w:rsidR="00906677" w:rsidRDefault="00906677" w:rsidP="00906677"/>
    <w:p w:rsidR="00906677" w:rsidRDefault="003123E1" w:rsidP="003123E1">
      <w:pPr>
        <w:pStyle w:val="ListParagraph"/>
        <w:numPr>
          <w:ilvl w:val="0"/>
          <w:numId w:val="1"/>
        </w:numPr>
      </w:pPr>
      <w:r>
        <w:t xml:space="preserve"> What is the official language in </w:t>
      </w:r>
      <w:proofErr w:type="spellStart"/>
      <w:r>
        <w:t>Cura</w:t>
      </w:r>
      <w:r w:rsidRPr="003123E1">
        <w:rPr>
          <w:rFonts w:cstheme="minorHAnsi"/>
        </w:rPr>
        <w:t>ç</w:t>
      </w:r>
      <w:r>
        <w:t>ao</w:t>
      </w:r>
      <w:proofErr w:type="spellEnd"/>
      <w:r>
        <w:t>?</w:t>
      </w:r>
    </w:p>
    <w:p w:rsidR="00906677" w:rsidRDefault="00906677" w:rsidP="00906677">
      <w:pPr>
        <w:pStyle w:val="ListParagraph"/>
      </w:pPr>
      <w:bookmarkStart w:id="0" w:name="_GoBack"/>
      <w:bookmarkEnd w:id="0"/>
    </w:p>
    <w:sectPr w:rsidR="00906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94E19"/>
    <w:multiLevelType w:val="hybridMultilevel"/>
    <w:tmpl w:val="825EE4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B7"/>
    <w:rsid w:val="00057CB7"/>
    <w:rsid w:val="003123E1"/>
    <w:rsid w:val="0064468F"/>
    <w:rsid w:val="0090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C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7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C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uracao.nl/en/about-curacao/history-of-curaca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tannica.com/place/Curaca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D222961A</Template>
  <TotalTime>27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COATES Navine</dc:creator>
  <cp:lastModifiedBy>COATES Navine</cp:lastModifiedBy>
  <cp:revision>1</cp:revision>
  <cp:lastPrinted>2016-04-25T06:31:00Z</cp:lastPrinted>
  <dcterms:created xsi:type="dcterms:W3CDTF">2016-04-25T06:08:00Z</dcterms:created>
  <dcterms:modified xsi:type="dcterms:W3CDTF">2016-04-25T06:35:00Z</dcterms:modified>
</cp:coreProperties>
</file>