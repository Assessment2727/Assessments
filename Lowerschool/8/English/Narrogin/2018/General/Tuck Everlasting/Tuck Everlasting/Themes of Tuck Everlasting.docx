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3CA" w:rsidRPr="000D53CA" w:rsidRDefault="000D53CA">
      <w:pPr>
        <w:rPr>
          <w:b/>
        </w:rPr>
      </w:pPr>
      <w:r w:rsidRPr="000D53CA">
        <w:rPr>
          <w:b/>
        </w:rPr>
        <w:t>Themes</w:t>
      </w:r>
      <w:r>
        <w:rPr>
          <w:b/>
        </w:rPr>
        <w:t xml:space="preserve"> of </w:t>
      </w:r>
      <w:r w:rsidRPr="000D53CA">
        <w:rPr>
          <w:b/>
          <w:i/>
        </w:rPr>
        <w:t>Tuck Everlasting</w:t>
      </w:r>
    </w:p>
    <w:p w:rsidR="000D53CA" w:rsidRDefault="000D53CA"/>
    <w:p w:rsidR="000D53CA" w:rsidRDefault="000D53CA">
      <w:r>
        <w:t>Growing up</w:t>
      </w:r>
    </w:p>
    <w:p w:rsidR="000D53CA" w:rsidRDefault="000D53CA">
      <w:r>
        <w:t>Civilisation vs nature</w:t>
      </w:r>
    </w:p>
    <w:p w:rsidR="000D53CA" w:rsidRDefault="000D53CA">
      <w:r>
        <w:t>Time and death</w:t>
      </w:r>
    </w:p>
    <w:p w:rsidR="000D53CA" w:rsidRDefault="000D53CA">
      <w:r>
        <w:t>Love, loyalty and family</w:t>
      </w:r>
    </w:p>
    <w:p w:rsidR="002F0718" w:rsidRDefault="002F0718"/>
    <w:p w:rsidR="002F0718" w:rsidRDefault="002F0718">
      <w:r>
        <w:t>Will cut out after a while – requires a subscription.</w:t>
      </w:r>
      <w:bookmarkStart w:id="0" w:name="_GoBack"/>
      <w:bookmarkEnd w:id="0"/>
    </w:p>
    <w:p w:rsidR="000D53CA" w:rsidRDefault="000D53CA"/>
    <w:p w:rsidR="00D00BEC" w:rsidRDefault="000D53CA">
      <w:r w:rsidRPr="000D53CA">
        <w:t>https://study.com/academy/lesson/tuck-everlasting-symbolism-themes.html</w:t>
      </w:r>
    </w:p>
    <w:sectPr w:rsidR="00D00BE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3CA"/>
    <w:rsid w:val="000D53CA"/>
    <w:rsid w:val="002F0718"/>
    <w:rsid w:val="00D0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A60CC90</Template>
  <TotalTime>4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LAVAN Denise</dc:creator>
  <cp:lastModifiedBy>LAVAN Denise</cp:lastModifiedBy>
  <cp:revision>2</cp:revision>
  <dcterms:created xsi:type="dcterms:W3CDTF">2018-06-01T08:36:00Z</dcterms:created>
  <dcterms:modified xsi:type="dcterms:W3CDTF">2018-06-01T08:40:00Z</dcterms:modified>
</cp:coreProperties>
</file>