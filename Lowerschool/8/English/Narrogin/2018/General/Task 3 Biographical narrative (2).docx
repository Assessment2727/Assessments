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5DC" w:rsidRPr="007E25DC" w:rsidRDefault="007E25DC" w:rsidP="00ED2122">
      <w:pPr>
        <w:spacing w:line="276" w:lineRule="auto"/>
        <w:rPr>
          <w:rFonts w:ascii="Arial" w:eastAsia="Times" w:hAnsi="Arial"/>
          <w:lang w:eastAsia="en-US"/>
        </w:rPr>
      </w:pPr>
      <w:r w:rsidRPr="007E25DC">
        <w:rPr>
          <w:rFonts w:ascii="Arial" w:eastAsia="Times" w:hAnsi="Arial"/>
          <w:b/>
          <w:lang w:eastAsia="en-US"/>
        </w:rPr>
        <w:t xml:space="preserve">Name: </w:t>
      </w:r>
      <w:r w:rsidRPr="007E25DC">
        <w:rPr>
          <w:rFonts w:ascii="Arial" w:eastAsia="Times" w:hAnsi="Arial"/>
          <w:lang w:eastAsia="en-US"/>
        </w:rPr>
        <w:t>______________________________</w:t>
      </w:r>
      <w:r w:rsidRPr="007E25DC">
        <w:rPr>
          <w:rFonts w:ascii="Arial" w:eastAsia="Times" w:hAnsi="Arial"/>
          <w:lang w:eastAsia="en-US"/>
        </w:rPr>
        <w:tab/>
      </w:r>
      <w:r w:rsidRPr="007E25DC">
        <w:rPr>
          <w:rFonts w:ascii="Arial" w:eastAsia="Times" w:hAnsi="Arial"/>
          <w:b/>
          <w:lang w:eastAsia="en-US"/>
        </w:rPr>
        <w:tab/>
        <w:t xml:space="preserve">Teacher: </w:t>
      </w:r>
      <w:r w:rsidRPr="007E25DC">
        <w:rPr>
          <w:rFonts w:ascii="Arial" w:eastAsia="Times" w:hAnsi="Arial"/>
          <w:lang w:eastAsia="en-US"/>
        </w:rPr>
        <w:t>______________________</w:t>
      </w:r>
    </w:p>
    <w:p w:rsidR="007E25DC" w:rsidRPr="007E25DC" w:rsidRDefault="007E25DC" w:rsidP="007E25DC">
      <w:pPr>
        <w:spacing w:line="276" w:lineRule="auto"/>
        <w:ind w:left="720"/>
        <w:jc w:val="center"/>
        <w:rPr>
          <w:rFonts w:ascii="Arial" w:eastAsia="Times" w:hAnsi="Arial"/>
          <w:u w:val="single"/>
          <w:lang w:eastAsia="en-US"/>
        </w:rPr>
      </w:pPr>
    </w:p>
    <w:p w:rsidR="007E25DC" w:rsidRPr="001D7FE0" w:rsidRDefault="007E25DC" w:rsidP="007E25DC">
      <w:pPr>
        <w:spacing w:line="276" w:lineRule="auto"/>
        <w:ind w:left="720"/>
        <w:jc w:val="center"/>
        <w:rPr>
          <w:rFonts w:ascii="Arial" w:eastAsia="Times" w:hAnsi="Arial"/>
          <w:b/>
          <w:lang w:eastAsia="en-US"/>
        </w:rPr>
      </w:pPr>
      <w:r w:rsidRPr="001D7FE0">
        <w:rPr>
          <w:rFonts w:ascii="Arial" w:eastAsia="Times" w:hAnsi="Arial"/>
          <w:b/>
          <w:lang w:eastAsia="en-US"/>
        </w:rPr>
        <w:t>Year 8 General English</w:t>
      </w:r>
    </w:p>
    <w:p w:rsidR="007E25DC" w:rsidRPr="001D7FE0" w:rsidRDefault="001D7FE0" w:rsidP="001D7FE0">
      <w:pPr>
        <w:spacing w:line="276" w:lineRule="auto"/>
        <w:ind w:left="720"/>
        <w:jc w:val="center"/>
        <w:rPr>
          <w:rFonts w:ascii="Arial" w:eastAsia="Times" w:hAnsi="Arial"/>
          <w:b/>
          <w:lang w:eastAsia="en-US"/>
        </w:rPr>
      </w:pPr>
      <w:r w:rsidRPr="001D7FE0">
        <w:rPr>
          <w:rFonts w:ascii="Arial" w:eastAsia="Times" w:hAnsi="Arial"/>
          <w:b/>
          <w:lang w:eastAsia="en-US"/>
        </w:rPr>
        <w:t>SEMESTER 2</w:t>
      </w:r>
      <w:r w:rsidR="007E25DC" w:rsidRPr="001D7FE0">
        <w:rPr>
          <w:rFonts w:ascii="Arial" w:eastAsia="Times" w:hAnsi="Arial"/>
          <w:b/>
          <w:lang w:eastAsia="en-US"/>
        </w:rPr>
        <w:t xml:space="preserve"> </w:t>
      </w:r>
      <w:r w:rsidRPr="001D7FE0">
        <w:rPr>
          <w:rFonts w:ascii="Arial" w:eastAsia="Times" w:hAnsi="Arial"/>
          <w:b/>
          <w:lang w:eastAsia="en-US"/>
        </w:rPr>
        <w:t>Poetry Analytical Essay</w:t>
      </w:r>
    </w:p>
    <w:p w:rsidR="001D7FE0" w:rsidRPr="007E25DC" w:rsidRDefault="001D7FE0" w:rsidP="001D7FE0">
      <w:pPr>
        <w:spacing w:line="276" w:lineRule="auto"/>
        <w:ind w:left="720"/>
        <w:jc w:val="center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60"/>
        <w:gridCol w:w="3561"/>
        <w:gridCol w:w="3561"/>
      </w:tblGrid>
      <w:tr w:rsidR="007E25DC" w:rsidRPr="007E25DC" w:rsidTr="001073E2">
        <w:tc>
          <w:tcPr>
            <w:tcW w:w="3568" w:type="dxa"/>
            <w:shd w:val="clear" w:color="auto" w:fill="auto"/>
          </w:tcPr>
          <w:p w:rsidR="004F50C7" w:rsidRDefault="004F50C7" w:rsidP="004F50C7">
            <w:pPr>
              <w:spacing w:before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Language</w:t>
            </w:r>
          </w:p>
          <w:p w:rsidR="00716719" w:rsidRDefault="004F50C7" w:rsidP="0071671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Recognise that vocabulary choices contribute to specificity, abstraction and style of texts</w:t>
            </w:r>
          </w:p>
          <w:p w:rsidR="00716719" w:rsidRDefault="00716719" w:rsidP="00716719">
            <w:pPr>
              <w:rPr>
                <w:rFonts w:ascii="Arial" w:hAnsi="Arial" w:cs="Arial"/>
                <w:sz w:val="16"/>
                <w:szCs w:val="16"/>
              </w:rPr>
            </w:pPr>
          </w:p>
          <w:p w:rsidR="00716719" w:rsidRDefault="00716719" w:rsidP="00716719">
            <w:pPr>
              <w:rPr>
                <w:rFonts w:ascii="Arial" w:hAnsi="Arial" w:cs="Arial"/>
                <w:sz w:val="16"/>
                <w:szCs w:val="16"/>
              </w:rPr>
            </w:pPr>
          </w:p>
          <w:p w:rsidR="004F50C7" w:rsidRPr="007E25DC" w:rsidRDefault="004F50C7" w:rsidP="004F50C7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ACELA 1537</w:t>
            </w:r>
          </w:p>
        </w:tc>
        <w:tc>
          <w:tcPr>
            <w:tcW w:w="3568" w:type="dxa"/>
            <w:shd w:val="clear" w:color="auto" w:fill="auto"/>
          </w:tcPr>
          <w:p w:rsidR="007E25DC" w:rsidRPr="007E25DC" w:rsidRDefault="007E25DC" w:rsidP="007E25DC">
            <w:pPr>
              <w:spacing w:before="120"/>
              <w:rPr>
                <w:rFonts w:ascii="Arial" w:hAnsi="Arial" w:cs="Arial"/>
                <w:b/>
                <w:sz w:val="16"/>
                <w:szCs w:val="16"/>
              </w:rPr>
            </w:pPr>
            <w:r w:rsidRPr="007E25DC">
              <w:rPr>
                <w:rFonts w:ascii="Arial" w:hAnsi="Arial" w:cs="Arial"/>
                <w:b/>
                <w:sz w:val="16"/>
                <w:szCs w:val="16"/>
              </w:rPr>
              <w:t>Literacy</w:t>
            </w:r>
          </w:p>
          <w:p w:rsidR="007E25DC" w:rsidRDefault="004F50C7" w:rsidP="007E25D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Create imaginative texts that raise issues using deliberate language and textual choices</w:t>
            </w:r>
          </w:p>
          <w:p w:rsidR="00716719" w:rsidRDefault="00716719" w:rsidP="0071671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716719" w:rsidRDefault="00716719" w:rsidP="0071671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F50C7" w:rsidRPr="007E25DC" w:rsidRDefault="004F50C7" w:rsidP="00716719">
            <w:pPr>
              <w:spacing w:before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ACELY 1736</w:t>
            </w:r>
          </w:p>
        </w:tc>
        <w:tc>
          <w:tcPr>
            <w:tcW w:w="3568" w:type="dxa"/>
            <w:shd w:val="clear" w:color="auto" w:fill="auto"/>
          </w:tcPr>
          <w:p w:rsidR="00716719" w:rsidRDefault="007E25DC" w:rsidP="00716719">
            <w:pPr>
              <w:spacing w:before="120"/>
              <w:rPr>
                <w:rFonts w:ascii="Arial" w:hAnsi="Arial" w:cs="Arial"/>
                <w:b/>
                <w:sz w:val="16"/>
                <w:szCs w:val="16"/>
              </w:rPr>
            </w:pPr>
            <w:r w:rsidRPr="007E25DC">
              <w:rPr>
                <w:rFonts w:ascii="Arial" w:hAnsi="Arial" w:cs="Arial"/>
                <w:b/>
                <w:sz w:val="16"/>
                <w:szCs w:val="16"/>
              </w:rPr>
              <w:t>Language</w:t>
            </w:r>
          </w:p>
          <w:p w:rsidR="007E25DC" w:rsidRDefault="00716719" w:rsidP="00716719">
            <w:pPr>
              <w:rPr>
                <w:rFonts w:ascii="Arial" w:hAnsi="Arial" w:cs="Arial"/>
                <w:sz w:val="16"/>
                <w:szCs w:val="16"/>
              </w:rPr>
            </w:pPr>
            <w:r w:rsidRPr="00716719">
              <w:rPr>
                <w:rFonts w:ascii="Arial" w:hAnsi="Arial" w:cs="Arial"/>
                <w:sz w:val="16"/>
                <w:szCs w:val="16"/>
              </w:rPr>
              <w:t>Experiment with particular language features</w:t>
            </w:r>
            <w:r>
              <w:rPr>
                <w:rFonts w:ascii="Arial" w:hAnsi="Arial" w:cs="Arial"/>
                <w:sz w:val="16"/>
                <w:szCs w:val="16"/>
              </w:rPr>
              <w:t xml:space="preserve"> drawn from different types of texts, including combinations of language and visual choices to create new texts</w:t>
            </w:r>
          </w:p>
          <w:p w:rsidR="00716719" w:rsidRPr="007E25DC" w:rsidRDefault="00716719" w:rsidP="00716719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ACELT  1768</w:t>
            </w:r>
          </w:p>
        </w:tc>
      </w:tr>
    </w:tbl>
    <w:p w:rsidR="007E25DC" w:rsidRPr="00ED2122" w:rsidRDefault="007E25DC" w:rsidP="007E25DC">
      <w:pPr>
        <w:spacing w:after="200" w:line="276" w:lineRule="auto"/>
        <w:rPr>
          <w:rFonts w:ascii="Arial" w:eastAsia="Times" w:hAnsi="Arial"/>
          <w:b/>
          <w:sz w:val="16"/>
          <w:szCs w:val="16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82"/>
      </w:tblGrid>
      <w:tr w:rsidR="007E25DC" w:rsidRPr="007E25DC" w:rsidTr="001073E2">
        <w:tc>
          <w:tcPr>
            <w:tcW w:w="10704" w:type="dxa"/>
            <w:shd w:val="clear" w:color="auto" w:fill="auto"/>
          </w:tcPr>
          <w:p w:rsidR="007E25DC" w:rsidRPr="007E25DC" w:rsidRDefault="001D7FE0" w:rsidP="007E25DC">
            <w:pPr>
              <w:spacing w:before="120" w:after="120"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Task 8</w:t>
            </w:r>
            <w:r w:rsidR="007E25DC" w:rsidRPr="007E25DC">
              <w:rPr>
                <w:rFonts w:ascii="Arial" w:hAnsi="Arial" w:cs="Arial"/>
                <w:b/>
              </w:rPr>
              <w:t xml:space="preserve">: </w:t>
            </w:r>
          </w:p>
          <w:p w:rsidR="001A46FD" w:rsidRPr="007E25DC" w:rsidRDefault="001A46FD" w:rsidP="00A04BC7">
            <w:pPr>
              <w:spacing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7E25DC" w:rsidRPr="007E25DC" w:rsidRDefault="007E25DC" w:rsidP="007E25DC">
      <w:pPr>
        <w:spacing w:before="120" w:line="276" w:lineRule="auto"/>
        <w:rPr>
          <w:rFonts w:ascii="Arial" w:eastAsia="Calibri" w:hAnsi="Arial"/>
          <w:b/>
          <w:sz w:val="22"/>
          <w:szCs w:val="22"/>
          <w:lang w:eastAsia="en-US"/>
        </w:rPr>
      </w:pPr>
      <w:r w:rsidRPr="007E25DC">
        <w:rPr>
          <w:rFonts w:ascii="Arial" w:eastAsia="Calibri" w:hAnsi="Arial"/>
          <w:b/>
          <w:sz w:val="22"/>
          <w:szCs w:val="22"/>
          <w:lang w:eastAsia="en-US"/>
        </w:rPr>
        <w:t>Hand in:</w:t>
      </w:r>
    </w:p>
    <w:p w:rsidR="00ED4B5A" w:rsidRDefault="001D7FE0" w:rsidP="007E25DC">
      <w:pPr>
        <w:spacing w:line="276" w:lineRule="auto"/>
        <w:rPr>
          <w:rFonts w:ascii="Arial" w:eastAsia="Calibri" w:hAnsi="Arial"/>
          <w:sz w:val="22"/>
          <w:szCs w:val="22"/>
          <w:lang w:eastAsia="en-US"/>
        </w:rPr>
      </w:pPr>
      <w:r>
        <w:rPr>
          <w:rFonts w:ascii="Arial" w:eastAsia="Calibri" w:hAnsi="Arial"/>
          <w:sz w:val="22"/>
          <w:szCs w:val="22"/>
          <w:lang w:eastAsia="en-US"/>
        </w:rPr>
        <w:t>Poetry – completed activities</w:t>
      </w:r>
      <w:r w:rsidR="00B36250">
        <w:rPr>
          <w:rFonts w:ascii="Arial" w:eastAsia="Calibri" w:hAnsi="Arial"/>
          <w:sz w:val="22"/>
          <w:szCs w:val="22"/>
          <w:lang w:eastAsia="en-US"/>
        </w:rPr>
        <w:tab/>
      </w:r>
      <w:r w:rsidR="00B36250">
        <w:rPr>
          <w:rFonts w:ascii="Arial" w:eastAsia="Calibri" w:hAnsi="Arial"/>
          <w:sz w:val="22"/>
          <w:szCs w:val="22"/>
          <w:lang w:eastAsia="en-US"/>
        </w:rPr>
        <w:tab/>
      </w:r>
      <w:r w:rsidR="00ED4B5A">
        <w:rPr>
          <w:rFonts w:ascii="Arial" w:eastAsia="Calibri" w:hAnsi="Arial"/>
          <w:sz w:val="22"/>
          <w:szCs w:val="22"/>
          <w:lang w:eastAsia="en-US"/>
        </w:rPr>
        <w:t>Drafts</w:t>
      </w:r>
      <w:r w:rsidR="00C0229F">
        <w:rPr>
          <w:rFonts w:ascii="Arial" w:eastAsia="Calibri" w:hAnsi="Arial"/>
          <w:sz w:val="22"/>
          <w:szCs w:val="22"/>
          <w:lang w:eastAsia="en-US"/>
        </w:rPr>
        <w:tab/>
      </w:r>
      <w:r w:rsidR="00C0229F">
        <w:rPr>
          <w:rFonts w:ascii="Arial" w:eastAsia="Calibri" w:hAnsi="Arial"/>
          <w:sz w:val="22"/>
          <w:szCs w:val="22"/>
          <w:lang w:eastAsia="en-US"/>
        </w:rPr>
        <w:tab/>
      </w:r>
      <w:r w:rsidR="00ED4B5A">
        <w:rPr>
          <w:rFonts w:ascii="Arial" w:eastAsia="Calibri" w:hAnsi="Arial"/>
          <w:sz w:val="22"/>
          <w:szCs w:val="22"/>
          <w:lang w:eastAsia="en-US"/>
        </w:rPr>
        <w:t>Editing</w:t>
      </w:r>
      <w:r w:rsidR="00C0229F">
        <w:rPr>
          <w:rFonts w:ascii="Arial" w:eastAsia="Calibri" w:hAnsi="Arial"/>
          <w:sz w:val="22"/>
          <w:szCs w:val="22"/>
          <w:lang w:eastAsia="en-US"/>
        </w:rPr>
        <w:tab/>
      </w:r>
      <w:r w:rsidR="00C0229F">
        <w:rPr>
          <w:rFonts w:ascii="Arial" w:eastAsia="Calibri" w:hAnsi="Arial"/>
          <w:sz w:val="22"/>
          <w:szCs w:val="22"/>
          <w:lang w:eastAsia="en-US"/>
        </w:rPr>
        <w:tab/>
      </w:r>
      <w:r w:rsidR="00ED4B5A">
        <w:rPr>
          <w:rFonts w:ascii="Arial" w:eastAsia="Calibri" w:hAnsi="Arial"/>
          <w:sz w:val="22"/>
          <w:szCs w:val="22"/>
          <w:lang w:eastAsia="en-US"/>
        </w:rPr>
        <w:t>Final copy</w:t>
      </w:r>
    </w:p>
    <w:p w:rsidR="00ED4B5A" w:rsidRPr="00C0229F" w:rsidRDefault="00ED4B5A" w:rsidP="007E25DC">
      <w:pPr>
        <w:spacing w:line="276" w:lineRule="auto"/>
        <w:rPr>
          <w:rFonts w:ascii="Arial" w:eastAsia="Calibri" w:hAnsi="Arial"/>
          <w:sz w:val="16"/>
          <w:szCs w:val="16"/>
          <w:lang w:eastAsia="en-US"/>
        </w:rPr>
      </w:pPr>
    </w:p>
    <w:p w:rsidR="007E25DC" w:rsidRPr="007E25DC" w:rsidRDefault="007E25DC" w:rsidP="007E25DC">
      <w:pPr>
        <w:spacing w:line="276" w:lineRule="auto"/>
        <w:rPr>
          <w:rFonts w:ascii="Arial" w:eastAsia="Calibri" w:hAnsi="Arial" w:cs="Arial"/>
          <w:b/>
          <w:color w:val="000000"/>
          <w:lang w:eastAsia="en-AU"/>
        </w:rPr>
      </w:pPr>
      <w:r w:rsidRPr="007E25DC">
        <w:rPr>
          <w:rFonts w:ascii="Arial" w:eastAsia="Calibri" w:hAnsi="Arial" w:cs="Arial"/>
          <w:b/>
          <w:sz w:val="20"/>
          <w:szCs w:val="20"/>
          <w:lang w:eastAsia="en-US"/>
        </w:rPr>
        <w:t xml:space="preserve">Assessment will be based on: </w:t>
      </w:r>
      <w:r w:rsidR="001D7FE0">
        <w:rPr>
          <w:rFonts w:ascii="Arial" w:eastAsia="Calibri" w:hAnsi="Arial" w:cs="Arial"/>
          <w:b/>
          <w:sz w:val="20"/>
          <w:szCs w:val="20"/>
          <w:lang w:eastAsia="en-US"/>
        </w:rPr>
        <w:t xml:space="preserve">Reading &amp; Viewing, </w:t>
      </w:r>
      <w:r>
        <w:rPr>
          <w:rFonts w:ascii="Arial" w:eastAsia="Calibri" w:hAnsi="Arial" w:cs="Arial"/>
          <w:b/>
          <w:sz w:val="20"/>
          <w:szCs w:val="20"/>
          <w:lang w:eastAsia="en-US"/>
        </w:rPr>
        <w:t>Writing</w:t>
      </w:r>
    </w:p>
    <w:p w:rsidR="007E25DC" w:rsidRPr="00C0229F" w:rsidRDefault="007E25DC" w:rsidP="007E25DC">
      <w:pPr>
        <w:rPr>
          <w:rFonts w:ascii="Arial" w:hAnsi="Arial" w:cs="Arial"/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2"/>
        <w:gridCol w:w="8750"/>
      </w:tblGrid>
      <w:tr w:rsidR="007E25DC" w:rsidRPr="007E25DC" w:rsidTr="001073E2">
        <w:tc>
          <w:tcPr>
            <w:tcW w:w="1951" w:type="dxa"/>
            <w:shd w:val="clear" w:color="auto" w:fill="auto"/>
          </w:tcPr>
          <w:p w:rsidR="007E25DC" w:rsidRPr="007E25DC" w:rsidRDefault="007E25DC" w:rsidP="007E25DC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E25DC">
              <w:rPr>
                <w:rFonts w:ascii="Arial" w:hAnsi="Arial" w:cs="Arial"/>
                <w:b/>
                <w:sz w:val="20"/>
                <w:szCs w:val="20"/>
              </w:rPr>
              <w:t>MY GOAL</w:t>
            </w:r>
          </w:p>
        </w:tc>
        <w:tc>
          <w:tcPr>
            <w:tcW w:w="9245" w:type="dxa"/>
            <w:shd w:val="clear" w:color="auto" w:fill="auto"/>
          </w:tcPr>
          <w:p w:rsidR="007E25DC" w:rsidRPr="007E25DC" w:rsidRDefault="007E25DC" w:rsidP="007E25DC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E25DC">
              <w:rPr>
                <w:rFonts w:ascii="Arial" w:hAnsi="Arial" w:cs="Arial"/>
                <w:b/>
                <w:sz w:val="20"/>
                <w:szCs w:val="20"/>
              </w:rPr>
              <w:t>What I will do to achieve this goal</w:t>
            </w:r>
          </w:p>
        </w:tc>
      </w:tr>
      <w:tr w:rsidR="007E25DC" w:rsidRPr="007E25DC" w:rsidTr="001073E2">
        <w:tc>
          <w:tcPr>
            <w:tcW w:w="1951" w:type="dxa"/>
            <w:shd w:val="clear" w:color="auto" w:fill="auto"/>
          </w:tcPr>
          <w:p w:rsidR="007E25DC" w:rsidRPr="00C0229F" w:rsidRDefault="007E25DC" w:rsidP="007E25DC">
            <w:pPr>
              <w:spacing w:after="120"/>
              <w:rPr>
                <w:rFonts w:ascii="Arial" w:hAnsi="Arial" w:cs="Arial"/>
                <w:sz w:val="16"/>
                <w:szCs w:val="16"/>
              </w:rPr>
            </w:pPr>
          </w:p>
          <w:p w:rsidR="00C53B0B" w:rsidRDefault="007E25DC" w:rsidP="00C53B0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E25DC">
              <w:rPr>
                <w:rFonts w:ascii="Arial" w:hAnsi="Arial" w:cs="Arial"/>
                <w:b/>
                <w:sz w:val="20"/>
                <w:szCs w:val="20"/>
              </w:rPr>
              <w:t>Skills</w:t>
            </w:r>
          </w:p>
          <w:p w:rsidR="00C53B0B" w:rsidRPr="007E25DC" w:rsidRDefault="00C53B0B" w:rsidP="00C53B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E25DC" w:rsidRDefault="007E25DC" w:rsidP="007E25DC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7E25DC">
              <w:rPr>
                <w:rFonts w:ascii="Arial" w:hAnsi="Arial" w:cs="Arial"/>
                <w:b/>
                <w:sz w:val="20"/>
                <w:szCs w:val="20"/>
              </w:rPr>
              <w:t>Knowledge</w:t>
            </w:r>
          </w:p>
          <w:p w:rsidR="001D7FE0" w:rsidRPr="007E25DC" w:rsidRDefault="001D7FE0" w:rsidP="007E25DC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</w:p>
          <w:p w:rsidR="007E25DC" w:rsidRPr="007E25DC" w:rsidRDefault="007E25DC" w:rsidP="007E25DC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7E25DC">
              <w:rPr>
                <w:rFonts w:ascii="Arial" w:hAnsi="Arial" w:cs="Arial"/>
                <w:b/>
                <w:sz w:val="20"/>
                <w:szCs w:val="20"/>
              </w:rPr>
              <w:t>Understanding</w:t>
            </w:r>
          </w:p>
          <w:p w:rsidR="007E25DC" w:rsidRPr="00C0229F" w:rsidRDefault="007E25DC" w:rsidP="00C53B0B">
            <w:pPr>
              <w:spacing w:after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45" w:type="dxa"/>
            <w:shd w:val="clear" w:color="auto" w:fill="auto"/>
          </w:tcPr>
          <w:p w:rsidR="007E25DC" w:rsidRPr="007E25DC" w:rsidRDefault="007E25DC" w:rsidP="007E25DC">
            <w:pPr>
              <w:rPr>
                <w:rFonts w:ascii="Arial" w:hAnsi="Arial" w:cs="Arial"/>
                <w:sz w:val="20"/>
                <w:szCs w:val="20"/>
              </w:rPr>
            </w:pPr>
          </w:p>
          <w:p w:rsidR="007E25DC" w:rsidRPr="007E25DC" w:rsidRDefault="007E25DC" w:rsidP="007E25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E25DC" w:rsidRPr="007E25DC" w:rsidRDefault="007E25DC" w:rsidP="007E25DC">
      <w:pPr>
        <w:rPr>
          <w:rFonts w:ascii="Arial" w:hAnsi="Arial" w:cs="Arial"/>
          <w:b/>
          <w:sz w:val="12"/>
          <w:szCs w:val="12"/>
        </w:rPr>
      </w:pPr>
    </w:p>
    <w:p w:rsidR="007E25DC" w:rsidRPr="007E25DC" w:rsidRDefault="007E25DC" w:rsidP="007E25DC">
      <w:pPr>
        <w:rPr>
          <w:rFonts w:ascii="Arial" w:hAnsi="Arial" w:cs="Arial"/>
          <w:b/>
        </w:rPr>
        <w:sectPr w:rsidR="007E25DC" w:rsidRPr="007E25DC" w:rsidSect="00ED212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7E25DC">
        <w:rPr>
          <w:rFonts w:ascii="Arial" w:hAnsi="Arial" w:cs="Arial"/>
          <w:b/>
        </w:rPr>
        <w:t>Comments:</w:t>
      </w:r>
    </w:p>
    <w:p w:rsidR="008253EA" w:rsidRDefault="008253EA" w:rsidP="00B6743B">
      <w:pPr>
        <w:rPr>
          <w:rFonts w:ascii="Arial" w:hAnsi="Arial" w:cs="Arial"/>
          <w:b/>
          <w:sz w:val="22"/>
          <w:szCs w:val="22"/>
        </w:rPr>
      </w:pPr>
      <w:r w:rsidRPr="00912DF2">
        <w:rPr>
          <w:rFonts w:ascii="Arial" w:hAnsi="Arial" w:cs="Arial"/>
          <w:b/>
        </w:rPr>
        <w:lastRenderedPageBreak/>
        <w:t>Assessment Criteria:</w:t>
      </w:r>
      <w:r w:rsidRPr="00912DF2">
        <w:rPr>
          <w:rFonts w:ascii="Arial" w:hAnsi="Arial" w:cs="Arial"/>
          <w:b/>
        </w:rPr>
        <w:tab/>
      </w:r>
      <w:r w:rsidRPr="00912DF2">
        <w:rPr>
          <w:rFonts w:ascii="Arial" w:hAnsi="Arial" w:cs="Arial"/>
          <w:b/>
        </w:rPr>
        <w:tab/>
      </w:r>
      <w:r w:rsidR="00BF1D07">
        <w:rPr>
          <w:rFonts w:ascii="Arial" w:hAnsi="Arial" w:cs="Arial"/>
          <w:b/>
          <w:sz w:val="20"/>
          <w:szCs w:val="20"/>
        </w:rPr>
        <w:tab/>
      </w:r>
      <w:r w:rsidR="00BF1D07">
        <w:rPr>
          <w:rFonts w:ascii="Arial" w:hAnsi="Arial" w:cs="Arial"/>
          <w:b/>
          <w:sz w:val="20"/>
          <w:szCs w:val="20"/>
        </w:rPr>
        <w:tab/>
      </w:r>
      <w:r w:rsidR="00BF1D07">
        <w:rPr>
          <w:rFonts w:ascii="Arial" w:hAnsi="Arial" w:cs="Arial"/>
          <w:b/>
          <w:sz w:val="20"/>
          <w:szCs w:val="20"/>
        </w:rPr>
        <w:tab/>
      </w:r>
      <w:r w:rsidR="00BF1D07">
        <w:rPr>
          <w:rFonts w:ascii="Arial" w:hAnsi="Arial" w:cs="Arial"/>
          <w:b/>
          <w:sz w:val="20"/>
          <w:szCs w:val="20"/>
        </w:rPr>
        <w:tab/>
      </w:r>
      <w:r w:rsidR="00BF1D07">
        <w:rPr>
          <w:rFonts w:ascii="Arial" w:hAnsi="Arial" w:cs="Arial"/>
          <w:b/>
          <w:sz w:val="20"/>
          <w:szCs w:val="20"/>
        </w:rPr>
        <w:tab/>
      </w:r>
      <w:r w:rsidR="00BF1D07">
        <w:rPr>
          <w:rFonts w:ascii="Arial" w:hAnsi="Arial" w:cs="Arial"/>
          <w:b/>
          <w:sz w:val="20"/>
          <w:szCs w:val="20"/>
        </w:rPr>
        <w:tab/>
      </w:r>
      <w:r w:rsidR="00BF1D07">
        <w:rPr>
          <w:rFonts w:ascii="Arial" w:hAnsi="Arial" w:cs="Arial"/>
          <w:b/>
          <w:sz w:val="20"/>
          <w:szCs w:val="20"/>
        </w:rPr>
        <w:tab/>
      </w:r>
      <w:r w:rsidR="00BF1D07">
        <w:rPr>
          <w:rFonts w:ascii="Arial" w:hAnsi="Arial" w:cs="Arial"/>
          <w:b/>
          <w:sz w:val="20"/>
          <w:szCs w:val="20"/>
        </w:rPr>
        <w:tab/>
      </w:r>
      <w:r w:rsidR="00BF1D07">
        <w:rPr>
          <w:rFonts w:ascii="Arial" w:hAnsi="Arial" w:cs="Arial"/>
          <w:b/>
          <w:sz w:val="20"/>
          <w:szCs w:val="20"/>
        </w:rPr>
        <w:tab/>
      </w:r>
      <w:r w:rsidR="00BF1D07">
        <w:rPr>
          <w:rFonts w:ascii="Arial" w:hAnsi="Arial" w:cs="Arial"/>
          <w:b/>
          <w:sz w:val="20"/>
          <w:szCs w:val="20"/>
        </w:rPr>
        <w:tab/>
      </w:r>
      <w:r w:rsidR="00BF1D07">
        <w:rPr>
          <w:rFonts w:ascii="Arial" w:hAnsi="Arial" w:cs="Arial"/>
          <w:b/>
          <w:sz w:val="20"/>
          <w:szCs w:val="20"/>
        </w:rPr>
        <w:tab/>
      </w:r>
      <w:r w:rsidR="00BF1D07">
        <w:rPr>
          <w:rFonts w:ascii="Arial" w:hAnsi="Arial" w:cs="Arial"/>
          <w:b/>
          <w:sz w:val="20"/>
          <w:szCs w:val="20"/>
        </w:rPr>
        <w:tab/>
      </w:r>
      <w:r w:rsidR="00BF1D07">
        <w:rPr>
          <w:rFonts w:ascii="Arial" w:hAnsi="Arial" w:cs="Arial"/>
          <w:b/>
          <w:sz w:val="20"/>
          <w:szCs w:val="20"/>
        </w:rPr>
        <w:tab/>
      </w:r>
      <w:r w:rsidR="00BF1D07">
        <w:rPr>
          <w:rFonts w:ascii="Arial" w:hAnsi="Arial" w:cs="Arial"/>
          <w:b/>
          <w:sz w:val="20"/>
          <w:szCs w:val="20"/>
        </w:rPr>
        <w:tab/>
      </w:r>
      <w:r w:rsidR="00BF1D07">
        <w:rPr>
          <w:rFonts w:ascii="Arial" w:hAnsi="Arial" w:cs="Arial"/>
          <w:b/>
          <w:sz w:val="20"/>
          <w:szCs w:val="20"/>
        </w:rPr>
        <w:tab/>
      </w:r>
      <w:r w:rsidR="00BF1D07">
        <w:rPr>
          <w:rFonts w:ascii="Arial" w:hAnsi="Arial" w:cs="Arial"/>
          <w:b/>
          <w:sz w:val="20"/>
          <w:szCs w:val="20"/>
        </w:rPr>
        <w:tab/>
      </w:r>
      <w:r w:rsidR="00BA4A8B">
        <w:rPr>
          <w:rFonts w:ascii="Arial" w:hAnsi="Arial" w:cs="Arial"/>
          <w:b/>
          <w:sz w:val="20"/>
          <w:szCs w:val="20"/>
        </w:rPr>
        <w:t>Score</w:t>
      </w:r>
      <w:r>
        <w:rPr>
          <w:rFonts w:ascii="Arial" w:hAnsi="Arial" w:cs="Arial"/>
          <w:b/>
          <w:sz w:val="20"/>
          <w:szCs w:val="20"/>
        </w:rPr>
        <w:t>:</w:t>
      </w:r>
      <w:r w:rsidR="00BA4A8B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_____________</w:t>
      </w:r>
    </w:p>
    <w:p w:rsidR="008253EA" w:rsidRDefault="008253EA" w:rsidP="00B6743B">
      <w:pPr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825"/>
        <w:gridCol w:w="1540"/>
        <w:gridCol w:w="1540"/>
        <w:gridCol w:w="1541"/>
        <w:gridCol w:w="1541"/>
      </w:tblGrid>
      <w:tr w:rsidR="008253EA" w:rsidTr="008253EA">
        <w:tc>
          <w:tcPr>
            <w:tcW w:w="1255" w:type="dxa"/>
          </w:tcPr>
          <w:p w:rsidR="008253EA" w:rsidRPr="00BF1D07" w:rsidRDefault="008253EA" w:rsidP="00B6743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825" w:type="dxa"/>
          </w:tcPr>
          <w:p w:rsidR="008253EA" w:rsidRPr="00BF1D07" w:rsidRDefault="008253EA" w:rsidP="008253E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F1D0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A </w:t>
            </w:r>
          </w:p>
          <w:p w:rsidR="008253EA" w:rsidRPr="00BF1D07" w:rsidRDefault="008253EA" w:rsidP="008253EA">
            <w:pPr>
              <w:rPr>
                <w:rFonts w:ascii="Arial" w:hAnsi="Arial" w:cs="Arial"/>
                <w:sz w:val="22"/>
                <w:szCs w:val="22"/>
              </w:rPr>
            </w:pPr>
            <w:r w:rsidRPr="00BF1D07">
              <w:rPr>
                <w:rFonts w:ascii="Arial" w:hAnsi="Arial" w:cs="Arial"/>
                <w:sz w:val="22"/>
                <w:szCs w:val="22"/>
              </w:rPr>
              <w:t>Excellent achievement</w:t>
            </w:r>
          </w:p>
          <w:p w:rsidR="008253EA" w:rsidRPr="00BF1D07" w:rsidRDefault="008253EA" w:rsidP="00F863F8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BF1D07">
              <w:rPr>
                <w:rFonts w:ascii="Arial" w:hAnsi="Arial" w:cs="Arial"/>
                <w:sz w:val="22"/>
                <w:szCs w:val="22"/>
              </w:rPr>
              <w:t>80-100</w:t>
            </w:r>
          </w:p>
        </w:tc>
        <w:tc>
          <w:tcPr>
            <w:tcW w:w="1540" w:type="dxa"/>
          </w:tcPr>
          <w:p w:rsidR="008253EA" w:rsidRPr="00BF1D07" w:rsidRDefault="008253EA" w:rsidP="008253E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F1D0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B </w:t>
            </w:r>
          </w:p>
          <w:p w:rsidR="008253EA" w:rsidRPr="00BF1D07" w:rsidRDefault="008253EA" w:rsidP="008253EA">
            <w:pPr>
              <w:rPr>
                <w:rFonts w:ascii="Arial" w:hAnsi="Arial" w:cs="Arial"/>
                <w:sz w:val="22"/>
                <w:szCs w:val="22"/>
              </w:rPr>
            </w:pPr>
            <w:r w:rsidRPr="00BF1D07">
              <w:rPr>
                <w:rFonts w:ascii="Arial" w:hAnsi="Arial" w:cs="Arial"/>
                <w:sz w:val="22"/>
                <w:szCs w:val="22"/>
              </w:rPr>
              <w:t>High achievement</w:t>
            </w:r>
          </w:p>
          <w:p w:rsidR="008253EA" w:rsidRPr="00BF1D07" w:rsidRDefault="008253EA" w:rsidP="008253EA">
            <w:pPr>
              <w:rPr>
                <w:rFonts w:ascii="Arial" w:hAnsi="Arial" w:cs="Arial"/>
                <w:sz w:val="22"/>
                <w:szCs w:val="22"/>
              </w:rPr>
            </w:pPr>
            <w:r w:rsidRPr="00BF1D07">
              <w:rPr>
                <w:rFonts w:ascii="Arial" w:hAnsi="Arial" w:cs="Arial"/>
                <w:sz w:val="22"/>
                <w:szCs w:val="22"/>
              </w:rPr>
              <w:t>65-79</w:t>
            </w:r>
          </w:p>
        </w:tc>
        <w:tc>
          <w:tcPr>
            <w:tcW w:w="1540" w:type="dxa"/>
          </w:tcPr>
          <w:p w:rsidR="008253EA" w:rsidRPr="00BF1D07" w:rsidRDefault="008253EA" w:rsidP="008253E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F1D0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C </w:t>
            </w:r>
          </w:p>
          <w:p w:rsidR="008253EA" w:rsidRPr="00BF1D07" w:rsidRDefault="008253EA" w:rsidP="008253EA">
            <w:pPr>
              <w:rPr>
                <w:rFonts w:ascii="Arial" w:hAnsi="Arial" w:cs="Arial"/>
                <w:sz w:val="22"/>
                <w:szCs w:val="22"/>
              </w:rPr>
            </w:pPr>
            <w:r w:rsidRPr="00BF1D07">
              <w:rPr>
                <w:rFonts w:ascii="Arial" w:hAnsi="Arial" w:cs="Arial"/>
                <w:sz w:val="22"/>
                <w:szCs w:val="22"/>
              </w:rPr>
              <w:t>Satisfactory achievement</w:t>
            </w:r>
          </w:p>
          <w:p w:rsidR="008253EA" w:rsidRPr="00BF1D07" w:rsidRDefault="008253EA" w:rsidP="008253EA">
            <w:pPr>
              <w:rPr>
                <w:rFonts w:ascii="Arial" w:hAnsi="Arial" w:cs="Arial"/>
                <w:sz w:val="22"/>
                <w:szCs w:val="22"/>
              </w:rPr>
            </w:pPr>
            <w:r w:rsidRPr="00BF1D07">
              <w:rPr>
                <w:rFonts w:ascii="Arial" w:hAnsi="Arial" w:cs="Arial"/>
                <w:sz w:val="22"/>
                <w:szCs w:val="22"/>
              </w:rPr>
              <w:t>50-64</w:t>
            </w:r>
          </w:p>
        </w:tc>
        <w:tc>
          <w:tcPr>
            <w:tcW w:w="1541" w:type="dxa"/>
          </w:tcPr>
          <w:p w:rsidR="008253EA" w:rsidRPr="00BF1D07" w:rsidRDefault="008253EA" w:rsidP="008253E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F1D0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D </w:t>
            </w:r>
          </w:p>
          <w:p w:rsidR="008253EA" w:rsidRPr="00BF1D07" w:rsidRDefault="008253EA" w:rsidP="008253EA">
            <w:pPr>
              <w:rPr>
                <w:rFonts w:ascii="Arial" w:hAnsi="Arial" w:cs="Arial"/>
                <w:sz w:val="22"/>
                <w:szCs w:val="22"/>
              </w:rPr>
            </w:pPr>
            <w:r w:rsidRPr="00BF1D07">
              <w:rPr>
                <w:rFonts w:ascii="Arial" w:hAnsi="Arial" w:cs="Arial"/>
                <w:sz w:val="22"/>
                <w:szCs w:val="22"/>
              </w:rPr>
              <w:t>Limited achievement</w:t>
            </w:r>
          </w:p>
          <w:p w:rsidR="008253EA" w:rsidRPr="00BF1D07" w:rsidRDefault="008253EA" w:rsidP="008253EA">
            <w:pPr>
              <w:rPr>
                <w:rFonts w:ascii="Arial" w:hAnsi="Arial" w:cs="Arial"/>
                <w:sz w:val="22"/>
                <w:szCs w:val="22"/>
              </w:rPr>
            </w:pPr>
            <w:r w:rsidRPr="00BF1D07">
              <w:rPr>
                <w:rFonts w:ascii="Arial" w:hAnsi="Arial" w:cs="Arial"/>
                <w:sz w:val="22"/>
                <w:szCs w:val="22"/>
              </w:rPr>
              <w:t>30-49</w:t>
            </w:r>
          </w:p>
        </w:tc>
        <w:tc>
          <w:tcPr>
            <w:tcW w:w="1541" w:type="dxa"/>
          </w:tcPr>
          <w:p w:rsidR="008253EA" w:rsidRPr="00BF1D07" w:rsidRDefault="008253EA" w:rsidP="008253E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F1D0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E </w:t>
            </w:r>
          </w:p>
          <w:p w:rsidR="008253EA" w:rsidRPr="00BF1D07" w:rsidRDefault="008253EA" w:rsidP="008253EA">
            <w:pPr>
              <w:rPr>
                <w:rFonts w:ascii="Arial" w:hAnsi="Arial" w:cs="Arial"/>
                <w:sz w:val="22"/>
                <w:szCs w:val="22"/>
              </w:rPr>
            </w:pPr>
            <w:r w:rsidRPr="00BF1D07">
              <w:rPr>
                <w:rFonts w:ascii="Arial" w:hAnsi="Arial" w:cs="Arial"/>
                <w:sz w:val="22"/>
                <w:szCs w:val="22"/>
              </w:rPr>
              <w:t>Very low achievement</w:t>
            </w:r>
          </w:p>
          <w:p w:rsidR="008253EA" w:rsidRPr="00BF1D07" w:rsidRDefault="008253EA" w:rsidP="008253EA">
            <w:pPr>
              <w:rPr>
                <w:rFonts w:ascii="Arial" w:hAnsi="Arial" w:cs="Arial"/>
                <w:sz w:val="22"/>
                <w:szCs w:val="22"/>
              </w:rPr>
            </w:pPr>
            <w:r w:rsidRPr="00BF1D07">
              <w:rPr>
                <w:rFonts w:ascii="Arial" w:hAnsi="Arial" w:cs="Arial"/>
                <w:sz w:val="22"/>
                <w:szCs w:val="22"/>
              </w:rPr>
              <w:t>Less than 29</w:t>
            </w:r>
          </w:p>
        </w:tc>
      </w:tr>
      <w:tr w:rsidR="008253EA" w:rsidRPr="00ED7A4A" w:rsidTr="008253EA">
        <w:tc>
          <w:tcPr>
            <w:tcW w:w="1255" w:type="dxa"/>
          </w:tcPr>
          <w:p w:rsidR="008253EA" w:rsidRPr="00BF1D07" w:rsidRDefault="00ED7A4A" w:rsidP="00F863F8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  <w:r w:rsidRPr="00BF1D07">
              <w:rPr>
                <w:rFonts w:ascii="Arial" w:hAnsi="Arial" w:cs="Arial"/>
                <w:b/>
                <w:sz w:val="22"/>
                <w:szCs w:val="22"/>
              </w:rPr>
              <w:t>Text structure</w:t>
            </w:r>
          </w:p>
        </w:tc>
        <w:tc>
          <w:tcPr>
            <w:tcW w:w="1825" w:type="dxa"/>
          </w:tcPr>
          <w:p w:rsidR="00ED7A4A" w:rsidRPr="00BF1D07" w:rsidRDefault="00ED7A4A" w:rsidP="00F863F8">
            <w:pPr>
              <w:pStyle w:val="NormalWeb"/>
              <w:spacing w:before="120" w:beforeAutospacing="0"/>
              <w:rPr>
                <w:rFonts w:ascii="Arial" w:hAnsi="Arial" w:cs="Arial"/>
                <w:sz w:val="22"/>
                <w:szCs w:val="22"/>
              </w:rPr>
            </w:pPr>
            <w:r w:rsidRPr="00BF1D07">
              <w:rPr>
                <w:rFonts w:ascii="Arial" w:hAnsi="Arial" w:cs="Arial"/>
                <w:sz w:val="22"/>
                <w:szCs w:val="22"/>
              </w:rPr>
              <w:t>Creates an engaging imaginative text that develops own ideas and/or that accurately replicates the language and style of other texts.</w:t>
            </w:r>
          </w:p>
          <w:p w:rsidR="008253EA" w:rsidRPr="00BF1D07" w:rsidRDefault="008253EA" w:rsidP="008253EA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540" w:type="dxa"/>
          </w:tcPr>
          <w:p w:rsidR="008253EA" w:rsidRPr="00BF1D07" w:rsidRDefault="00ED7A4A" w:rsidP="008253EA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F1D07">
              <w:rPr>
                <w:rFonts w:ascii="Arial" w:hAnsi="Arial" w:cs="Arial"/>
                <w:sz w:val="22"/>
                <w:szCs w:val="22"/>
              </w:rPr>
              <w:t>Creates an imaginative text that presents own ideas and/or replicates some aspects of the language or style of other texts</w:t>
            </w:r>
          </w:p>
        </w:tc>
        <w:tc>
          <w:tcPr>
            <w:tcW w:w="1540" w:type="dxa"/>
          </w:tcPr>
          <w:p w:rsidR="008253EA" w:rsidRPr="00BF1D07" w:rsidRDefault="00ED7A4A" w:rsidP="008253EA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F1D07">
              <w:rPr>
                <w:rFonts w:ascii="Arial" w:hAnsi="Arial" w:cs="Arial"/>
                <w:sz w:val="22"/>
                <w:szCs w:val="22"/>
              </w:rPr>
              <w:t>Creates an imaginative text that includes some ideas and language features of other texts</w:t>
            </w:r>
          </w:p>
        </w:tc>
        <w:tc>
          <w:tcPr>
            <w:tcW w:w="1541" w:type="dxa"/>
          </w:tcPr>
          <w:p w:rsidR="008253EA" w:rsidRPr="00BF1D07" w:rsidRDefault="00ED7A4A" w:rsidP="008253EA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F1D07">
              <w:rPr>
                <w:rFonts w:ascii="Arial" w:hAnsi="Arial" w:cs="Arial"/>
                <w:sz w:val="22"/>
                <w:szCs w:val="22"/>
              </w:rPr>
              <w:t>Creates an imaginative text that presents simplistic ideas based on familiar personal experience and/or the plot of popular texts.</w:t>
            </w:r>
          </w:p>
        </w:tc>
        <w:tc>
          <w:tcPr>
            <w:tcW w:w="1541" w:type="dxa"/>
          </w:tcPr>
          <w:p w:rsidR="008253EA" w:rsidRPr="00BF1D07" w:rsidRDefault="00ED7A4A" w:rsidP="008253EA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F1D07">
              <w:rPr>
                <w:rFonts w:ascii="Arial" w:hAnsi="Arial" w:cs="Arial"/>
                <w:sz w:val="22"/>
                <w:szCs w:val="22"/>
              </w:rPr>
              <w:t>Creates a simple imaginative text based on a popular text such as a television show.</w:t>
            </w:r>
          </w:p>
        </w:tc>
      </w:tr>
      <w:tr w:rsidR="008253EA" w:rsidRPr="00ED7A4A" w:rsidTr="008253EA">
        <w:tc>
          <w:tcPr>
            <w:tcW w:w="1255" w:type="dxa"/>
          </w:tcPr>
          <w:p w:rsidR="008253EA" w:rsidRPr="00BF1D07" w:rsidRDefault="00ED7A4A" w:rsidP="00F863F8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  <w:r w:rsidRPr="00BF1D07">
              <w:rPr>
                <w:rFonts w:ascii="Arial" w:hAnsi="Arial" w:cs="Arial"/>
                <w:b/>
                <w:sz w:val="22"/>
                <w:szCs w:val="22"/>
              </w:rPr>
              <w:t>Language features</w:t>
            </w:r>
          </w:p>
        </w:tc>
        <w:tc>
          <w:tcPr>
            <w:tcW w:w="1825" w:type="dxa"/>
          </w:tcPr>
          <w:p w:rsidR="008253EA" w:rsidRPr="00BF1D07" w:rsidRDefault="00ED7A4A" w:rsidP="00BF1D07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F1D07">
              <w:rPr>
                <w:rFonts w:ascii="Arial" w:hAnsi="Arial" w:cs="Arial"/>
                <w:sz w:val="22"/>
                <w:szCs w:val="22"/>
              </w:rPr>
              <w:t>Makes a range of effective creative language choices in an imaginative text, including the use of descriptive and figurative language, to enhance meaning and reader engagement.</w:t>
            </w:r>
          </w:p>
        </w:tc>
        <w:tc>
          <w:tcPr>
            <w:tcW w:w="1540" w:type="dxa"/>
          </w:tcPr>
          <w:p w:rsidR="008253EA" w:rsidRPr="00BF1D07" w:rsidRDefault="00ED7A4A" w:rsidP="00F863F8">
            <w:pPr>
              <w:pStyle w:val="NormalWeb"/>
              <w:spacing w:before="120" w:beforeAutospacing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F1D07">
              <w:rPr>
                <w:rFonts w:ascii="Arial" w:hAnsi="Arial" w:cs="Arial"/>
                <w:sz w:val="22"/>
                <w:szCs w:val="22"/>
              </w:rPr>
              <w:t>Makes a range of creative language choices in an imaginative text to influence reader response, e.g. uses emotive language to elicit sympathy.</w:t>
            </w:r>
          </w:p>
        </w:tc>
        <w:tc>
          <w:tcPr>
            <w:tcW w:w="1540" w:type="dxa"/>
          </w:tcPr>
          <w:p w:rsidR="008253EA" w:rsidRPr="00BF1D07" w:rsidRDefault="00ED7A4A" w:rsidP="00F863F8">
            <w:pPr>
              <w:pStyle w:val="NormalWeb"/>
              <w:spacing w:before="120" w:beforeAutospacing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F1D07">
              <w:rPr>
                <w:rFonts w:ascii="Arial" w:hAnsi="Arial" w:cs="Arial"/>
                <w:sz w:val="22"/>
                <w:szCs w:val="22"/>
              </w:rPr>
              <w:t>Uses relevant, but often clichéd figurative language in an imaginative text.</w:t>
            </w:r>
          </w:p>
        </w:tc>
        <w:tc>
          <w:tcPr>
            <w:tcW w:w="1541" w:type="dxa"/>
          </w:tcPr>
          <w:p w:rsidR="008253EA" w:rsidRPr="00BF1D07" w:rsidRDefault="00ED7A4A" w:rsidP="00F863F8">
            <w:pPr>
              <w:pStyle w:val="NormalWeb"/>
              <w:spacing w:before="120" w:beforeAutospacing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F1D07">
              <w:rPr>
                <w:rFonts w:ascii="Arial" w:hAnsi="Arial" w:cs="Arial"/>
                <w:sz w:val="22"/>
                <w:szCs w:val="22"/>
              </w:rPr>
              <w:t>Uses some simple descriptive language in an imaginative text. Writes literally without using figurative language which affects reader engagement.</w:t>
            </w:r>
          </w:p>
        </w:tc>
        <w:tc>
          <w:tcPr>
            <w:tcW w:w="1541" w:type="dxa"/>
          </w:tcPr>
          <w:p w:rsidR="008253EA" w:rsidRPr="00BF1D07" w:rsidRDefault="00ED7A4A" w:rsidP="00F863F8">
            <w:pPr>
              <w:pStyle w:val="NormalWeb"/>
              <w:spacing w:before="120" w:beforeAutospacing="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F1D07">
              <w:rPr>
                <w:rFonts w:ascii="Arial" w:hAnsi="Arial" w:cs="Arial"/>
                <w:sz w:val="22"/>
                <w:szCs w:val="22"/>
              </w:rPr>
              <w:t>Uses simple, everyday words as descriptive language.</w:t>
            </w:r>
          </w:p>
        </w:tc>
      </w:tr>
      <w:tr w:rsidR="00ED7A4A" w:rsidRPr="00ED7A4A" w:rsidTr="008253EA">
        <w:tc>
          <w:tcPr>
            <w:tcW w:w="1255" w:type="dxa"/>
          </w:tcPr>
          <w:p w:rsidR="00ED7A4A" w:rsidRPr="00BF1D07" w:rsidRDefault="00ED7A4A" w:rsidP="00F863F8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  <w:r w:rsidRPr="00BF1D07">
              <w:rPr>
                <w:rFonts w:ascii="Arial" w:hAnsi="Arial" w:cs="Arial"/>
                <w:b/>
                <w:sz w:val="22"/>
                <w:szCs w:val="22"/>
              </w:rPr>
              <w:t>Editing</w:t>
            </w:r>
          </w:p>
        </w:tc>
        <w:tc>
          <w:tcPr>
            <w:tcW w:w="1825" w:type="dxa"/>
          </w:tcPr>
          <w:p w:rsidR="00ED7A4A" w:rsidRPr="00BF1D07" w:rsidRDefault="00ED7A4A" w:rsidP="00BF1D07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22"/>
                <w:szCs w:val="22"/>
              </w:rPr>
            </w:pPr>
            <w:r w:rsidRPr="00BF1D07">
              <w:rPr>
                <w:rFonts w:ascii="Arial" w:hAnsi="Arial" w:cs="Arial"/>
                <w:sz w:val="22"/>
                <w:szCs w:val="22"/>
              </w:rPr>
              <w:t>Consistently uses a range of editing strategies to refine and clarify ideas, improve paragraph order and select vocabulary appropriate to the task.</w:t>
            </w:r>
          </w:p>
        </w:tc>
        <w:tc>
          <w:tcPr>
            <w:tcW w:w="1540" w:type="dxa"/>
          </w:tcPr>
          <w:p w:rsidR="00ED7A4A" w:rsidRPr="00BF1D07" w:rsidRDefault="00ED7A4A" w:rsidP="00F863F8">
            <w:pPr>
              <w:pStyle w:val="NormalWeb"/>
              <w:spacing w:before="120" w:beforeAutospacing="0"/>
              <w:rPr>
                <w:rFonts w:ascii="Arial" w:hAnsi="Arial" w:cs="Arial"/>
                <w:sz w:val="22"/>
                <w:szCs w:val="22"/>
              </w:rPr>
            </w:pPr>
            <w:r w:rsidRPr="00BF1D07">
              <w:rPr>
                <w:rFonts w:ascii="Arial" w:hAnsi="Arial" w:cs="Arial"/>
                <w:sz w:val="22"/>
                <w:szCs w:val="22"/>
              </w:rPr>
              <w:t>Monitors and edits own work through strategies to refine and clarify ideas and improve the effectiveness of the text.</w:t>
            </w:r>
          </w:p>
          <w:p w:rsidR="00ED7A4A" w:rsidRPr="00BF1D07" w:rsidRDefault="00ED7A4A" w:rsidP="003A42C4">
            <w:pPr>
              <w:pStyle w:val="NormalWeb"/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40" w:type="dxa"/>
          </w:tcPr>
          <w:p w:rsidR="00ED7A4A" w:rsidRPr="00BF1D07" w:rsidRDefault="00ED7A4A" w:rsidP="00F863F8">
            <w:pPr>
              <w:pStyle w:val="NormalWeb"/>
              <w:spacing w:before="120" w:beforeAutospacing="0"/>
              <w:rPr>
                <w:rFonts w:ascii="Arial" w:hAnsi="Arial" w:cs="Arial"/>
                <w:sz w:val="22"/>
                <w:szCs w:val="22"/>
              </w:rPr>
            </w:pPr>
            <w:r w:rsidRPr="00BF1D07">
              <w:rPr>
                <w:rFonts w:ascii="Arial" w:hAnsi="Arial" w:cs="Arial"/>
                <w:sz w:val="22"/>
                <w:szCs w:val="22"/>
              </w:rPr>
              <w:t>Reviews and edits own work to clarify ideas and improve the effectiveness of the text.</w:t>
            </w:r>
          </w:p>
        </w:tc>
        <w:tc>
          <w:tcPr>
            <w:tcW w:w="1541" w:type="dxa"/>
          </w:tcPr>
          <w:p w:rsidR="00ED7A4A" w:rsidRPr="00BF1D07" w:rsidRDefault="00ED7A4A" w:rsidP="00F863F8">
            <w:pPr>
              <w:pStyle w:val="NormalWeb"/>
              <w:spacing w:before="120" w:beforeAutospacing="0"/>
              <w:rPr>
                <w:rFonts w:ascii="Arial" w:hAnsi="Arial" w:cs="Arial"/>
                <w:sz w:val="22"/>
                <w:szCs w:val="22"/>
              </w:rPr>
            </w:pPr>
            <w:r w:rsidRPr="00BF1D07">
              <w:rPr>
                <w:rFonts w:ascii="Arial" w:hAnsi="Arial" w:cs="Arial"/>
                <w:sz w:val="22"/>
                <w:szCs w:val="22"/>
              </w:rPr>
              <w:t>Proofreads and identifies some errors in own work but may need support to correct mistakes.</w:t>
            </w:r>
          </w:p>
        </w:tc>
        <w:tc>
          <w:tcPr>
            <w:tcW w:w="1541" w:type="dxa"/>
          </w:tcPr>
          <w:p w:rsidR="00ED7A4A" w:rsidRPr="00BF1D07" w:rsidRDefault="00ED7A4A" w:rsidP="00F863F8">
            <w:pPr>
              <w:pStyle w:val="NormalWeb"/>
              <w:spacing w:before="120" w:beforeAutospacing="0"/>
              <w:rPr>
                <w:rFonts w:ascii="Arial" w:hAnsi="Arial" w:cs="Arial"/>
                <w:sz w:val="22"/>
                <w:szCs w:val="22"/>
              </w:rPr>
            </w:pPr>
            <w:r w:rsidRPr="00BF1D07">
              <w:rPr>
                <w:rFonts w:ascii="Arial" w:hAnsi="Arial" w:cs="Arial"/>
                <w:sz w:val="22"/>
                <w:szCs w:val="22"/>
              </w:rPr>
              <w:t>May identify some basic errors in own work.</w:t>
            </w:r>
          </w:p>
          <w:p w:rsidR="00ED7A4A" w:rsidRPr="00BF1D07" w:rsidRDefault="00ED7A4A" w:rsidP="003A42C4">
            <w:pPr>
              <w:pStyle w:val="NormalWeb"/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253EA" w:rsidRDefault="008253EA" w:rsidP="00B6743B">
      <w:pPr>
        <w:rPr>
          <w:rFonts w:ascii="Arial" w:hAnsi="Arial" w:cs="Arial"/>
          <w:b/>
          <w:sz w:val="22"/>
          <w:szCs w:val="22"/>
        </w:rPr>
      </w:pPr>
    </w:p>
    <w:p w:rsidR="003A42C4" w:rsidRDefault="003A42C4" w:rsidP="00066EB2">
      <w:pPr>
        <w:spacing w:after="200" w:line="276" w:lineRule="auto"/>
        <w:rPr>
          <w:rFonts w:ascii="Arial" w:hAnsi="Arial" w:cs="Arial"/>
          <w:b/>
          <w:u w:val="single"/>
        </w:rPr>
      </w:pPr>
    </w:p>
    <w:p w:rsidR="003A42C4" w:rsidRDefault="003A42C4" w:rsidP="00066EB2">
      <w:pPr>
        <w:spacing w:after="200" w:line="276" w:lineRule="auto"/>
        <w:rPr>
          <w:rFonts w:ascii="Arial" w:hAnsi="Arial" w:cs="Arial"/>
          <w:b/>
          <w:u w:val="single"/>
        </w:rPr>
      </w:pPr>
    </w:p>
    <w:p w:rsidR="0013484E" w:rsidRDefault="0013484E" w:rsidP="00066EB2">
      <w:pPr>
        <w:spacing w:after="200" w:line="276" w:lineRule="auto"/>
        <w:rPr>
          <w:rFonts w:ascii="Arial" w:hAnsi="Arial" w:cs="Arial"/>
          <w:b/>
          <w:u w:val="single"/>
        </w:rPr>
        <w:sectPr w:rsidR="0013484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0738C" w:rsidRDefault="00F0738C" w:rsidP="00455DB4">
      <w:pPr>
        <w:ind w:right="-306"/>
        <w:rPr>
          <w:rFonts w:eastAsia="Times New Roman"/>
          <w:b/>
          <w:lang w:eastAsia="en-AU"/>
        </w:rPr>
      </w:pPr>
      <w:r w:rsidRPr="00F0738C">
        <w:rPr>
          <w:rFonts w:ascii="Arial" w:eastAsia="Times New Roman" w:hAnsi="Arial" w:cs="Arial"/>
          <w:b/>
          <w:u w:val="single"/>
          <w:lang w:eastAsia="en-AU"/>
        </w:rPr>
        <w:lastRenderedPageBreak/>
        <w:t>Writing: self-assessment checklist</w:t>
      </w:r>
      <w:r w:rsidRPr="00F0738C">
        <w:rPr>
          <w:rFonts w:eastAsia="Times New Roman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>(complete before submission)</w:t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b/>
          <w:lang w:eastAsia="en-AU"/>
        </w:rPr>
        <w:t xml:space="preserve">                                    </w:t>
      </w:r>
      <w:r w:rsidRPr="00F0738C">
        <w:rPr>
          <w:rFonts w:eastAsia="Times New Roman"/>
          <w:noProof/>
          <w:lang w:eastAsia="en-AU"/>
        </w:rPr>
        <w:drawing>
          <wp:inline distT="0" distB="0" distL="0" distR="0" wp14:anchorId="673217E7" wp14:editId="07CBF348">
            <wp:extent cx="619125" cy="645324"/>
            <wp:effectExtent l="0" t="0" r="0" b="2540"/>
            <wp:docPr id="1" name="Picture 1" descr="S:\AdminShared\All Staff\Organisational Development\Crests, Letterhead, School Map,Fax Cover Sheet\SCHOOL LOGO NEW 2015\NARROGIN LOGO SHAPT CREST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AdminShared\All Staff\Organisational Development\Crests, Letterhead, School Map,Fax Cover Sheet\SCHOOL LOGO NEW 2015\NARROGIN LOGO SHAPT CREST 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4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38C" w:rsidRDefault="00F0738C" w:rsidP="00F0738C">
      <w:pPr>
        <w:ind w:left="11520" w:right="-306" w:firstLine="1287"/>
        <w:rPr>
          <w:rFonts w:eastAsia="Times New Roman"/>
          <w:lang w:eastAsia="en-AU"/>
        </w:rPr>
      </w:pPr>
      <w:r w:rsidRPr="00F0738C">
        <w:rPr>
          <w:rFonts w:ascii="Arial" w:eastAsia="Times New Roman" w:hAnsi="Arial" w:cs="Arial"/>
          <w:b/>
          <w:lang w:eastAsia="en-AU"/>
        </w:rPr>
        <w:t>Narrogin SHS</w:t>
      </w:r>
      <w:r>
        <w:rPr>
          <w:rFonts w:eastAsia="Times New Roman"/>
          <w:lang w:eastAsia="en-AU"/>
        </w:rPr>
        <w:tab/>
      </w:r>
      <w:r>
        <w:rPr>
          <w:rFonts w:eastAsia="Times New Roman"/>
          <w:lang w:eastAsia="en-AU"/>
        </w:rPr>
        <w:tab/>
      </w:r>
      <w:r>
        <w:rPr>
          <w:rFonts w:eastAsia="Times New Roman"/>
          <w:lang w:eastAsia="en-AU"/>
        </w:rPr>
        <w:tab/>
      </w:r>
      <w:r>
        <w:rPr>
          <w:rFonts w:eastAsia="Times New Roman"/>
          <w:lang w:eastAsia="en-AU"/>
        </w:rPr>
        <w:tab/>
      </w:r>
      <w:r>
        <w:rPr>
          <w:rFonts w:eastAsia="Times New Roman"/>
          <w:lang w:eastAsia="en-AU"/>
        </w:rPr>
        <w:tab/>
      </w:r>
    </w:p>
    <w:p w:rsidR="00F0738C" w:rsidRDefault="00F0738C" w:rsidP="00F0738C">
      <w:pPr>
        <w:ind w:left="2160" w:hanging="1440"/>
        <w:rPr>
          <w:rFonts w:ascii="Arial" w:eastAsia="Times New Roman" w:hAnsi="Arial" w:cs="Arial"/>
          <w:lang w:eastAsia="en-AU"/>
        </w:rPr>
      </w:pPr>
    </w:p>
    <w:p w:rsidR="00F0738C" w:rsidRPr="00F0738C" w:rsidRDefault="00F0738C" w:rsidP="00F0738C">
      <w:pPr>
        <w:ind w:left="2160" w:hanging="1440"/>
        <w:rPr>
          <w:rFonts w:eastAsia="Times New Roman"/>
          <w:lang w:eastAsia="en-AU"/>
        </w:rPr>
      </w:pPr>
      <w:r w:rsidRPr="00F0738C">
        <w:rPr>
          <w:rFonts w:ascii="Arial" w:eastAsia="Times New Roman" w:hAnsi="Arial" w:cs="Arial"/>
          <w:lang w:eastAsia="en-AU"/>
        </w:rPr>
        <w:t>Name_</w:t>
      </w:r>
      <w:r w:rsidRPr="00F0738C">
        <w:rPr>
          <w:rFonts w:eastAsia="Times New Roman"/>
          <w:lang w:eastAsia="en-AU"/>
        </w:rPr>
        <w:t>_________________________________________________</w:t>
      </w:r>
      <w:r w:rsidRPr="00F0738C">
        <w:rPr>
          <w:rFonts w:eastAsia="Times New Roman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>Year_______</w:t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  <w:t xml:space="preserve">                       </w:t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</w:r>
    </w:p>
    <w:tbl>
      <w:tblPr>
        <w:tblStyle w:val="TableGrid1"/>
        <w:tblW w:w="15843" w:type="dxa"/>
        <w:tblLook w:val="04A0" w:firstRow="1" w:lastRow="0" w:firstColumn="1" w:lastColumn="0" w:noHBand="0" w:noVBand="1"/>
      </w:tblPr>
      <w:tblGrid>
        <w:gridCol w:w="3085"/>
        <w:gridCol w:w="3260"/>
        <w:gridCol w:w="3261"/>
        <w:gridCol w:w="2976"/>
        <w:gridCol w:w="3261"/>
      </w:tblGrid>
      <w:tr w:rsidR="00F0738C" w:rsidRPr="00F0738C" w:rsidTr="00951042">
        <w:trPr>
          <w:trHeight w:val="449"/>
        </w:trPr>
        <w:tc>
          <w:tcPr>
            <w:tcW w:w="3085" w:type="dxa"/>
          </w:tcPr>
          <w:p w:rsidR="00F0738C" w:rsidRPr="00F0738C" w:rsidRDefault="00F0738C" w:rsidP="00F0738C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AUDIENCE AND PRESENTATION</w:t>
            </w:r>
          </w:p>
        </w:tc>
        <w:tc>
          <w:tcPr>
            <w:tcW w:w="3260" w:type="dxa"/>
          </w:tcPr>
          <w:p w:rsidR="00F0738C" w:rsidRPr="00F0738C" w:rsidRDefault="00F0738C" w:rsidP="00F0738C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PUNCTUATION</w:t>
            </w:r>
          </w:p>
        </w:tc>
        <w:tc>
          <w:tcPr>
            <w:tcW w:w="3261" w:type="dxa"/>
          </w:tcPr>
          <w:p w:rsidR="00F0738C" w:rsidRPr="00F0738C" w:rsidRDefault="00F0738C" w:rsidP="00F0738C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CAPITALISATION</w:t>
            </w:r>
          </w:p>
        </w:tc>
        <w:tc>
          <w:tcPr>
            <w:tcW w:w="2976" w:type="dxa"/>
          </w:tcPr>
          <w:p w:rsidR="00F0738C" w:rsidRPr="00F0738C" w:rsidRDefault="00F0738C" w:rsidP="00F0738C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SPELLING AND VOCABULARY</w:t>
            </w:r>
          </w:p>
        </w:tc>
        <w:tc>
          <w:tcPr>
            <w:tcW w:w="3261" w:type="dxa"/>
          </w:tcPr>
          <w:p w:rsidR="00F0738C" w:rsidRPr="00F0738C" w:rsidRDefault="00F0738C" w:rsidP="00F0738C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IDEAS</w:t>
            </w:r>
          </w:p>
        </w:tc>
      </w:tr>
      <w:tr w:rsidR="00F0738C" w:rsidRPr="00F0738C" w:rsidTr="00951042">
        <w:tc>
          <w:tcPr>
            <w:tcW w:w="3085" w:type="dxa"/>
          </w:tcPr>
          <w:p w:rsidR="00F0738C" w:rsidRPr="00F0738C" w:rsidRDefault="00F0738C" w:rsidP="00F0738C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</w:t>
            </w:r>
          </w:p>
          <w:p w:rsidR="00F0738C" w:rsidRPr="00F0738C" w:rsidRDefault="00F0738C" w:rsidP="00F0738C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My handwriting is </w:t>
            </w:r>
          </w:p>
          <w:p w:rsidR="00F0738C" w:rsidRPr="00F0738C" w:rsidRDefault="00F0738C" w:rsidP="00F0738C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legible and any typed copies have no typing errors.</w:t>
            </w:r>
          </w:p>
        </w:tc>
        <w:tc>
          <w:tcPr>
            <w:tcW w:w="3260" w:type="dxa"/>
          </w:tcPr>
          <w:p w:rsidR="00F0738C" w:rsidRPr="00F0738C" w:rsidRDefault="00F0738C" w:rsidP="00F0738C">
            <w:pPr>
              <w:rPr>
                <w:rFonts w:ascii="Arial" w:eastAsia="Times New Roman" w:hAnsi="Arial" w:cs="Arial"/>
                <w:lang w:eastAsia="en-AU"/>
              </w:rPr>
            </w:pPr>
          </w:p>
          <w:p w:rsidR="00F0738C" w:rsidRPr="00F0738C" w:rsidRDefault="00F0738C" w:rsidP="00F0738C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a full stop at the end of each sentence.</w:t>
            </w:r>
          </w:p>
        </w:tc>
        <w:tc>
          <w:tcPr>
            <w:tcW w:w="3261" w:type="dxa"/>
          </w:tcPr>
          <w:p w:rsidR="00F0738C" w:rsidRPr="00F0738C" w:rsidRDefault="00F0738C" w:rsidP="00F0738C">
            <w:pPr>
              <w:rPr>
                <w:rFonts w:ascii="Arial" w:eastAsia="Times New Roman" w:hAnsi="Arial" w:cs="Arial"/>
                <w:lang w:eastAsia="en-AU"/>
              </w:rPr>
            </w:pPr>
          </w:p>
          <w:p w:rsidR="00F0738C" w:rsidRPr="00F0738C" w:rsidRDefault="00F0738C" w:rsidP="00F0738C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capital letters for the first word of each sentence.</w:t>
            </w:r>
          </w:p>
        </w:tc>
        <w:tc>
          <w:tcPr>
            <w:tcW w:w="2976" w:type="dxa"/>
          </w:tcPr>
          <w:p w:rsidR="00F0738C" w:rsidRPr="00F0738C" w:rsidRDefault="00F0738C" w:rsidP="00F0738C">
            <w:pPr>
              <w:rPr>
                <w:rFonts w:ascii="Arial" w:eastAsia="Times New Roman" w:hAnsi="Arial" w:cs="Arial"/>
                <w:lang w:eastAsia="en-AU"/>
              </w:rPr>
            </w:pPr>
          </w:p>
          <w:p w:rsidR="00F0738C" w:rsidRPr="00F0738C" w:rsidRDefault="00F0738C" w:rsidP="00F0738C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the dictionary to spell the words I don’t know.</w:t>
            </w:r>
          </w:p>
        </w:tc>
        <w:tc>
          <w:tcPr>
            <w:tcW w:w="3261" w:type="dxa"/>
          </w:tcPr>
          <w:p w:rsidR="00F0738C" w:rsidRPr="00F0738C" w:rsidRDefault="00F0738C" w:rsidP="00F0738C">
            <w:pPr>
              <w:rPr>
                <w:rFonts w:ascii="Arial" w:eastAsia="Times New Roman" w:hAnsi="Arial" w:cs="Arial"/>
                <w:lang w:eastAsia="en-AU"/>
              </w:rPr>
            </w:pPr>
          </w:p>
          <w:p w:rsidR="00F0738C" w:rsidRPr="00F0738C" w:rsidRDefault="00F0738C" w:rsidP="00F0738C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brainstorming and planning to organise my ideas.</w:t>
            </w:r>
          </w:p>
        </w:tc>
      </w:tr>
      <w:tr w:rsidR="00F0738C" w:rsidRPr="00F0738C" w:rsidTr="00951042">
        <w:tc>
          <w:tcPr>
            <w:tcW w:w="3085" w:type="dxa"/>
          </w:tcPr>
          <w:p w:rsidR="00F0738C" w:rsidRPr="00F0738C" w:rsidRDefault="00F0738C" w:rsidP="00F0738C">
            <w:pPr>
              <w:rPr>
                <w:rFonts w:ascii="Arial" w:eastAsia="Times New Roman" w:hAnsi="Arial" w:cs="Arial"/>
                <w:lang w:eastAsia="en-AU"/>
              </w:rPr>
            </w:pPr>
          </w:p>
          <w:p w:rsidR="00F0738C" w:rsidRPr="00F0738C" w:rsidRDefault="00F0738C" w:rsidP="00F0738C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written the title, my name and the date on my work.</w:t>
            </w:r>
          </w:p>
        </w:tc>
        <w:tc>
          <w:tcPr>
            <w:tcW w:w="3260" w:type="dxa"/>
          </w:tcPr>
          <w:p w:rsidR="00F0738C" w:rsidRPr="00F0738C" w:rsidRDefault="00F0738C" w:rsidP="00F0738C">
            <w:pPr>
              <w:rPr>
                <w:rFonts w:ascii="Arial" w:eastAsia="Times New Roman" w:hAnsi="Arial" w:cs="Arial"/>
                <w:lang w:eastAsia="en-AU"/>
              </w:rPr>
            </w:pPr>
          </w:p>
          <w:p w:rsidR="00F0738C" w:rsidRPr="00F0738C" w:rsidRDefault="00F0738C" w:rsidP="00F0738C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commas between words in a list.</w:t>
            </w:r>
          </w:p>
        </w:tc>
        <w:tc>
          <w:tcPr>
            <w:tcW w:w="3261" w:type="dxa"/>
          </w:tcPr>
          <w:p w:rsidR="00F0738C" w:rsidRPr="00F0738C" w:rsidRDefault="00F0738C" w:rsidP="00F0738C">
            <w:pPr>
              <w:rPr>
                <w:rFonts w:ascii="Arial" w:eastAsia="Times New Roman" w:hAnsi="Arial" w:cs="Arial"/>
                <w:lang w:eastAsia="en-AU"/>
              </w:rPr>
            </w:pPr>
          </w:p>
          <w:p w:rsidR="00F0738C" w:rsidRPr="00F0738C" w:rsidRDefault="00F0738C" w:rsidP="00F0738C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capitals for proper nouns (the names of people, places and the days of the week).</w:t>
            </w:r>
          </w:p>
        </w:tc>
        <w:tc>
          <w:tcPr>
            <w:tcW w:w="2976" w:type="dxa"/>
          </w:tcPr>
          <w:p w:rsidR="00F0738C" w:rsidRPr="00F0738C" w:rsidRDefault="00F0738C" w:rsidP="00F0738C">
            <w:pPr>
              <w:rPr>
                <w:rFonts w:ascii="Arial" w:eastAsia="Times New Roman" w:hAnsi="Arial" w:cs="Arial"/>
                <w:lang w:eastAsia="en-AU"/>
              </w:rPr>
            </w:pPr>
          </w:p>
          <w:p w:rsidR="00F0738C" w:rsidRPr="00F0738C" w:rsidRDefault="00F0738C" w:rsidP="00F0738C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the correct terminology for this topic.</w:t>
            </w:r>
          </w:p>
        </w:tc>
        <w:tc>
          <w:tcPr>
            <w:tcW w:w="3261" w:type="dxa"/>
          </w:tcPr>
          <w:p w:rsidR="00F0738C" w:rsidRPr="00F0738C" w:rsidRDefault="00F0738C" w:rsidP="00F0738C">
            <w:pPr>
              <w:rPr>
                <w:rFonts w:ascii="Arial" w:eastAsia="Times New Roman" w:hAnsi="Arial" w:cs="Arial"/>
                <w:lang w:eastAsia="en-AU"/>
              </w:rPr>
            </w:pPr>
          </w:p>
          <w:p w:rsidR="00F0738C" w:rsidRPr="00F0738C" w:rsidRDefault="00F0738C" w:rsidP="00F0738C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acted on suggestions from the teacher.</w:t>
            </w:r>
          </w:p>
        </w:tc>
      </w:tr>
      <w:tr w:rsidR="00F0738C" w:rsidRPr="00F0738C" w:rsidTr="00951042">
        <w:tc>
          <w:tcPr>
            <w:tcW w:w="3085" w:type="dxa"/>
          </w:tcPr>
          <w:p w:rsidR="00F0738C" w:rsidRPr="00F0738C" w:rsidRDefault="00F0738C" w:rsidP="00F0738C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   </w:t>
            </w:r>
          </w:p>
          <w:p w:rsidR="00F0738C" w:rsidRPr="00F0738C" w:rsidRDefault="00F0738C" w:rsidP="00F0738C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My sentences are complete, make sense and use the key words from the question.</w:t>
            </w:r>
          </w:p>
        </w:tc>
        <w:tc>
          <w:tcPr>
            <w:tcW w:w="3260" w:type="dxa"/>
          </w:tcPr>
          <w:p w:rsidR="00F0738C" w:rsidRPr="00F0738C" w:rsidRDefault="00F0738C" w:rsidP="00F0738C">
            <w:pPr>
              <w:rPr>
                <w:rFonts w:ascii="Arial" w:eastAsia="Times New Roman" w:hAnsi="Arial" w:cs="Arial"/>
                <w:lang w:eastAsia="en-AU"/>
              </w:rPr>
            </w:pPr>
          </w:p>
          <w:p w:rsidR="00F0738C" w:rsidRPr="00F0738C" w:rsidRDefault="00F0738C" w:rsidP="00F0738C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apostrophes to show contraction and possession.</w:t>
            </w:r>
          </w:p>
        </w:tc>
        <w:tc>
          <w:tcPr>
            <w:tcW w:w="3261" w:type="dxa"/>
          </w:tcPr>
          <w:p w:rsidR="00F0738C" w:rsidRPr="00F0738C" w:rsidRDefault="00F0738C" w:rsidP="00F0738C">
            <w:pPr>
              <w:rPr>
                <w:rFonts w:ascii="Arial" w:eastAsia="Times New Roman" w:hAnsi="Arial" w:cs="Arial"/>
                <w:lang w:eastAsia="en-AU"/>
              </w:rPr>
            </w:pPr>
          </w:p>
          <w:p w:rsidR="00F0738C" w:rsidRPr="00F0738C" w:rsidRDefault="00F0738C" w:rsidP="00F0738C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capitalised the pronoun ‘I’.</w:t>
            </w:r>
          </w:p>
        </w:tc>
        <w:tc>
          <w:tcPr>
            <w:tcW w:w="2976" w:type="dxa"/>
          </w:tcPr>
          <w:p w:rsidR="00F0738C" w:rsidRPr="00F0738C" w:rsidRDefault="00F0738C" w:rsidP="00F0738C">
            <w:pPr>
              <w:rPr>
                <w:rFonts w:ascii="Arial" w:eastAsia="Times New Roman" w:hAnsi="Arial" w:cs="Arial"/>
                <w:lang w:eastAsia="en-AU"/>
              </w:rPr>
            </w:pPr>
          </w:p>
          <w:p w:rsidR="00F0738C" w:rsidRPr="00F0738C" w:rsidRDefault="00F0738C" w:rsidP="00F0738C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the correct homophones within my sentences:</w:t>
            </w:r>
          </w:p>
          <w:p w:rsidR="00F0738C" w:rsidRPr="00F0738C" w:rsidRDefault="00F0738C" w:rsidP="00F0738C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your/you’re</w:t>
            </w:r>
          </w:p>
          <w:p w:rsidR="00F0738C" w:rsidRPr="00F0738C" w:rsidRDefault="00F0738C" w:rsidP="00F0738C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there/their/they’re</w:t>
            </w:r>
          </w:p>
          <w:p w:rsidR="00F0738C" w:rsidRPr="00F0738C" w:rsidRDefault="00F0738C" w:rsidP="00F0738C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allowed/aloud</w:t>
            </w:r>
          </w:p>
        </w:tc>
        <w:tc>
          <w:tcPr>
            <w:tcW w:w="3261" w:type="dxa"/>
          </w:tcPr>
          <w:p w:rsidR="00F0738C" w:rsidRPr="00F0738C" w:rsidRDefault="00F0738C" w:rsidP="00F0738C">
            <w:pPr>
              <w:rPr>
                <w:rFonts w:ascii="Arial" w:eastAsia="Times New Roman" w:hAnsi="Arial" w:cs="Arial"/>
                <w:lang w:eastAsia="en-AU"/>
              </w:rPr>
            </w:pPr>
          </w:p>
          <w:p w:rsidR="00F0738C" w:rsidRPr="00F0738C" w:rsidRDefault="00F0738C" w:rsidP="00F0738C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Each paragraph only has one main idea. My ideas are in a logical order.</w:t>
            </w:r>
          </w:p>
        </w:tc>
      </w:tr>
      <w:tr w:rsidR="00F0738C" w:rsidRPr="00F0738C" w:rsidTr="00951042">
        <w:tc>
          <w:tcPr>
            <w:tcW w:w="3085" w:type="dxa"/>
          </w:tcPr>
          <w:p w:rsidR="00F0738C" w:rsidRPr="00F0738C" w:rsidRDefault="00F0738C" w:rsidP="00F0738C">
            <w:pPr>
              <w:rPr>
                <w:rFonts w:ascii="Arial" w:eastAsia="Times New Roman" w:hAnsi="Arial" w:cs="Arial"/>
                <w:lang w:eastAsia="en-AU"/>
              </w:rPr>
            </w:pPr>
          </w:p>
          <w:p w:rsidR="00F0738C" w:rsidRPr="00F0738C" w:rsidRDefault="00F0738C" w:rsidP="00F0738C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attempted all questions and presented them in the correct order</w:t>
            </w:r>
          </w:p>
        </w:tc>
        <w:tc>
          <w:tcPr>
            <w:tcW w:w="3260" w:type="dxa"/>
          </w:tcPr>
          <w:p w:rsidR="00F0738C" w:rsidRPr="00F0738C" w:rsidRDefault="00F0738C" w:rsidP="00F0738C">
            <w:pPr>
              <w:rPr>
                <w:rFonts w:ascii="Arial" w:eastAsia="Times New Roman" w:hAnsi="Arial" w:cs="Arial"/>
                <w:lang w:eastAsia="en-AU"/>
              </w:rPr>
            </w:pPr>
          </w:p>
          <w:p w:rsidR="00F0738C" w:rsidRPr="00F0738C" w:rsidRDefault="00F0738C" w:rsidP="00F0738C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a question mark after a question.</w:t>
            </w:r>
          </w:p>
        </w:tc>
        <w:tc>
          <w:tcPr>
            <w:tcW w:w="3261" w:type="dxa"/>
          </w:tcPr>
          <w:p w:rsidR="00F0738C" w:rsidRPr="00F0738C" w:rsidRDefault="00F0738C" w:rsidP="00F0738C">
            <w:pPr>
              <w:rPr>
                <w:rFonts w:ascii="Arial" w:eastAsia="Times New Roman" w:hAnsi="Arial" w:cs="Arial"/>
                <w:lang w:eastAsia="en-AU"/>
              </w:rPr>
            </w:pPr>
          </w:p>
          <w:p w:rsidR="00F0738C" w:rsidRPr="00F0738C" w:rsidRDefault="00F0738C" w:rsidP="00F0738C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written the main body of the text using lower case letters.</w:t>
            </w:r>
          </w:p>
          <w:p w:rsidR="00F0738C" w:rsidRPr="00F0738C" w:rsidRDefault="00F0738C" w:rsidP="00F0738C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2976" w:type="dxa"/>
          </w:tcPr>
          <w:p w:rsidR="00F0738C" w:rsidRPr="00F0738C" w:rsidRDefault="00F0738C" w:rsidP="00F0738C">
            <w:pPr>
              <w:rPr>
                <w:rFonts w:ascii="Arial" w:eastAsia="Times New Roman" w:hAnsi="Arial" w:cs="Arial"/>
                <w:lang w:eastAsia="en-AU"/>
              </w:rPr>
            </w:pPr>
          </w:p>
          <w:p w:rsidR="00F0738C" w:rsidRPr="00F0738C" w:rsidRDefault="00F0738C" w:rsidP="00F0738C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There is evidence of editing on my drafts.</w:t>
            </w:r>
          </w:p>
        </w:tc>
        <w:tc>
          <w:tcPr>
            <w:tcW w:w="3261" w:type="dxa"/>
          </w:tcPr>
          <w:p w:rsidR="00F0738C" w:rsidRPr="00F0738C" w:rsidRDefault="00F0738C" w:rsidP="00F0738C">
            <w:pPr>
              <w:rPr>
                <w:rFonts w:ascii="Arial" w:eastAsia="Times New Roman" w:hAnsi="Arial" w:cs="Arial"/>
                <w:lang w:eastAsia="en-AU"/>
              </w:rPr>
            </w:pPr>
          </w:p>
          <w:p w:rsidR="00F0738C" w:rsidRPr="00F0738C" w:rsidRDefault="00F0738C" w:rsidP="00F0738C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linking words to connect my ideas.</w:t>
            </w:r>
          </w:p>
        </w:tc>
      </w:tr>
    </w:tbl>
    <w:p w:rsidR="00F0738C" w:rsidRPr="00F0738C" w:rsidRDefault="00F0738C" w:rsidP="00F0738C">
      <w:pPr>
        <w:rPr>
          <w:rFonts w:eastAsia="Times New Roman"/>
          <w:lang w:eastAsia="en-AU"/>
        </w:rPr>
      </w:pPr>
    </w:p>
    <w:p w:rsidR="00F0738C" w:rsidRPr="00F0738C" w:rsidRDefault="00F0738C" w:rsidP="00F0738C">
      <w:pPr>
        <w:rPr>
          <w:rFonts w:ascii="Arial" w:eastAsia="Times New Roman" w:hAnsi="Arial" w:cs="Arial"/>
          <w:lang w:eastAsia="en-AU"/>
        </w:rPr>
      </w:pPr>
      <w:r w:rsidRPr="00F0738C">
        <w:rPr>
          <w:rFonts w:ascii="Arial" w:eastAsia="Times New Roman" w:hAnsi="Arial" w:cs="Arial"/>
          <w:lang w:eastAsia="en-AU"/>
        </w:rPr>
        <w:t>I have carefully checked all of the above before submitting this piece of work.</w:t>
      </w:r>
    </w:p>
    <w:p w:rsidR="00F0738C" w:rsidRPr="00F0738C" w:rsidRDefault="00F0738C" w:rsidP="00F0738C">
      <w:pPr>
        <w:rPr>
          <w:rFonts w:ascii="Arial" w:eastAsia="Times New Roman" w:hAnsi="Arial" w:cs="Arial"/>
          <w:lang w:eastAsia="en-AU"/>
        </w:rPr>
      </w:pPr>
    </w:p>
    <w:p w:rsidR="00F0738C" w:rsidRDefault="00F0738C" w:rsidP="00F0738C">
      <w:pPr>
        <w:rPr>
          <w:rFonts w:ascii="Arial" w:eastAsia="Times New Roman" w:hAnsi="Arial" w:cs="Arial"/>
          <w:lang w:eastAsia="en-AU"/>
        </w:rPr>
        <w:sectPr w:rsidR="00F0738C" w:rsidSect="00F0738C">
          <w:pgSz w:w="16838" w:h="11906" w:orient="landscape"/>
          <w:pgMar w:top="1134" w:right="0" w:bottom="142" w:left="709" w:header="708" w:footer="708" w:gutter="0"/>
          <w:cols w:space="708"/>
          <w:docGrid w:linePitch="360"/>
        </w:sectPr>
      </w:pPr>
      <w:r w:rsidRPr="00F0738C">
        <w:rPr>
          <w:rFonts w:ascii="Arial" w:eastAsia="Times New Roman" w:hAnsi="Arial" w:cs="Arial"/>
          <w:lang w:eastAsia="en-AU"/>
        </w:rPr>
        <w:t xml:space="preserve">Signature:  _________________________________________      </w:t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  <w:t>Date:       /       / 2016</w:t>
      </w:r>
    </w:p>
    <w:p w:rsidR="00F0738C" w:rsidRDefault="00F0738C" w:rsidP="00066EB2">
      <w:pPr>
        <w:spacing w:after="200" w:line="276" w:lineRule="auto"/>
        <w:rPr>
          <w:rFonts w:ascii="Arial" w:hAnsi="Arial" w:cs="Arial"/>
          <w:b/>
          <w:u w:val="single"/>
        </w:rPr>
      </w:pPr>
    </w:p>
    <w:p w:rsidR="00406540" w:rsidRPr="00406540" w:rsidRDefault="00406540" w:rsidP="00406540">
      <w:pPr>
        <w:spacing w:after="200" w:line="276" w:lineRule="auto"/>
        <w:ind w:right="282"/>
        <w:rPr>
          <w:rFonts w:ascii="Arial" w:eastAsia="Calibri" w:hAnsi="Arial" w:cs="Arial"/>
          <w:b/>
          <w:sz w:val="22"/>
          <w:szCs w:val="22"/>
          <w:u w:val="single"/>
          <w:lang w:eastAsia="en-US"/>
        </w:rPr>
      </w:pPr>
      <w:r w:rsidRPr="00406540">
        <w:rPr>
          <w:rFonts w:ascii="Arial" w:eastAsia="Calibri" w:hAnsi="Arial" w:cs="Arial"/>
          <w:b/>
          <w:sz w:val="22"/>
          <w:szCs w:val="22"/>
          <w:u w:val="single"/>
          <w:lang w:eastAsia="en-US"/>
        </w:rPr>
        <w:t>REFLECTION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1"/>
        <w:gridCol w:w="2573"/>
        <w:gridCol w:w="2583"/>
        <w:gridCol w:w="2554"/>
      </w:tblGrid>
      <w:tr w:rsidR="00406540" w:rsidRPr="00406540" w:rsidTr="001277C6">
        <w:trPr>
          <w:trHeight w:val="919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40" w:rsidRPr="00406540" w:rsidRDefault="00406540" w:rsidP="00406540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06540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What I need to improve on: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40" w:rsidRPr="00406540" w:rsidRDefault="00406540" w:rsidP="00406540">
            <w:pPr>
              <w:spacing w:before="120"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06540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STRENGTHS: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40" w:rsidRPr="00406540" w:rsidRDefault="00406540" w:rsidP="00406540">
            <w:pPr>
              <w:spacing w:before="120"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06540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WHAT I ENJOYED: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40" w:rsidRPr="00406540" w:rsidRDefault="00406540" w:rsidP="00406540">
            <w:pPr>
              <w:spacing w:before="120" w:after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06540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SPELLING WORDS: Write out the correct word three times</w:t>
            </w:r>
          </w:p>
        </w:tc>
      </w:tr>
      <w:tr w:rsidR="00406540" w:rsidRPr="00406540" w:rsidTr="001277C6">
        <w:trPr>
          <w:trHeight w:val="3170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40" w:rsidRPr="00406540" w:rsidRDefault="00406540" w:rsidP="00406540">
            <w:pPr>
              <w:spacing w:after="200" w:line="276" w:lineRule="auto"/>
              <w:ind w:firstLine="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40" w:rsidRPr="00406540" w:rsidRDefault="00406540" w:rsidP="00406540">
            <w:pPr>
              <w:spacing w:after="200" w:line="276" w:lineRule="auto"/>
              <w:ind w:firstLine="72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  <w:p w:rsidR="00406540" w:rsidRPr="00406540" w:rsidRDefault="00406540" w:rsidP="00406540">
            <w:pPr>
              <w:spacing w:after="200" w:line="276" w:lineRule="auto"/>
              <w:ind w:firstLine="72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  <w:p w:rsidR="00406540" w:rsidRPr="00406540" w:rsidRDefault="00406540" w:rsidP="00406540">
            <w:pPr>
              <w:spacing w:after="200" w:line="276" w:lineRule="auto"/>
              <w:ind w:firstLine="72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  <w:p w:rsidR="00406540" w:rsidRPr="00406540" w:rsidRDefault="00406540" w:rsidP="00406540">
            <w:pPr>
              <w:spacing w:after="200" w:line="276" w:lineRule="auto"/>
              <w:ind w:firstLine="72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  <w:p w:rsidR="00406540" w:rsidRPr="00406540" w:rsidRDefault="00406540" w:rsidP="00406540">
            <w:pPr>
              <w:spacing w:after="200" w:line="276" w:lineRule="auto"/>
              <w:ind w:firstLine="72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  <w:p w:rsidR="00406540" w:rsidRPr="00406540" w:rsidRDefault="00406540" w:rsidP="00406540">
            <w:pPr>
              <w:spacing w:after="200" w:line="276" w:lineRule="auto"/>
              <w:ind w:firstLine="72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  <w:p w:rsidR="00406540" w:rsidRPr="00406540" w:rsidRDefault="00406540" w:rsidP="00406540">
            <w:pPr>
              <w:spacing w:after="200" w:line="276" w:lineRule="auto"/>
              <w:ind w:firstLine="72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  <w:p w:rsidR="00406540" w:rsidRPr="00406540" w:rsidRDefault="00406540" w:rsidP="00406540">
            <w:pPr>
              <w:spacing w:after="200" w:line="276" w:lineRule="auto"/>
              <w:ind w:firstLine="72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  <w:p w:rsidR="00406540" w:rsidRPr="00406540" w:rsidRDefault="00406540" w:rsidP="00406540">
            <w:pPr>
              <w:spacing w:after="200" w:line="276" w:lineRule="auto"/>
              <w:ind w:firstLine="72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  <w:p w:rsidR="00406540" w:rsidRPr="00406540" w:rsidRDefault="00406540" w:rsidP="00406540">
            <w:pPr>
              <w:spacing w:after="200" w:line="276" w:lineRule="auto"/>
              <w:ind w:firstLine="72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  <w:p w:rsidR="00406540" w:rsidRPr="00406540" w:rsidRDefault="00406540" w:rsidP="00406540">
            <w:pPr>
              <w:spacing w:after="200" w:line="276" w:lineRule="auto"/>
              <w:ind w:firstLine="72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  <w:p w:rsidR="00406540" w:rsidRPr="00406540" w:rsidRDefault="00406540" w:rsidP="00406540">
            <w:pPr>
              <w:spacing w:after="200" w:line="276" w:lineRule="auto"/>
              <w:ind w:firstLine="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40" w:rsidRPr="00406540" w:rsidRDefault="00406540" w:rsidP="00406540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40" w:rsidRPr="00406540" w:rsidRDefault="00406540" w:rsidP="00406540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406540" w:rsidRPr="00406540" w:rsidTr="001277C6">
        <w:trPr>
          <w:trHeight w:val="705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40" w:rsidRPr="00406540" w:rsidRDefault="00406540" w:rsidP="00406540">
            <w:pPr>
              <w:spacing w:before="120"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06540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SELF REFLECTION WITH TEACHER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40" w:rsidRPr="00406540" w:rsidRDefault="00406540" w:rsidP="00406540">
            <w:pPr>
              <w:spacing w:before="120"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06540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WHAT I DID WELL: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40" w:rsidRPr="00406540" w:rsidRDefault="00406540" w:rsidP="00406540">
            <w:pPr>
              <w:spacing w:before="120"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06540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AREAS TO WORK ON IN MY NEXT ASSIGNMENT: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40" w:rsidRPr="00406540" w:rsidRDefault="00406540" w:rsidP="00406540">
            <w:pPr>
              <w:spacing w:before="120"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406540">
              <w:rPr>
                <w:rFonts w:ascii="Arial" w:eastAsia="Calibri" w:hAnsi="Arial" w:cs="Arial"/>
                <w:sz w:val="20"/>
                <w:szCs w:val="20"/>
                <w:u w:val="single"/>
                <w:lang w:eastAsia="en-US"/>
              </w:rPr>
              <w:t>GRAMMAR:  Write out the correct grammar rule</w:t>
            </w:r>
          </w:p>
        </w:tc>
      </w:tr>
      <w:tr w:rsidR="00406540" w:rsidRPr="00406540" w:rsidTr="001277C6">
        <w:trPr>
          <w:trHeight w:val="5210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40" w:rsidRPr="00406540" w:rsidRDefault="00406540" w:rsidP="00406540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40" w:rsidRPr="00406540" w:rsidRDefault="00406540" w:rsidP="00406540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406540" w:rsidRPr="00406540" w:rsidRDefault="00406540" w:rsidP="00406540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  <w:u w:val="single"/>
                <w:lang w:eastAsia="en-US"/>
              </w:rPr>
            </w:pPr>
          </w:p>
          <w:p w:rsidR="00406540" w:rsidRPr="00406540" w:rsidRDefault="00406540" w:rsidP="00406540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  <w:u w:val="single"/>
                <w:lang w:eastAsia="en-US"/>
              </w:rPr>
            </w:pPr>
          </w:p>
          <w:p w:rsidR="00406540" w:rsidRPr="00406540" w:rsidRDefault="00406540" w:rsidP="00406540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  <w:u w:val="single"/>
                <w:lang w:eastAsia="en-US"/>
              </w:rPr>
            </w:pPr>
          </w:p>
          <w:p w:rsidR="00406540" w:rsidRPr="00406540" w:rsidRDefault="00406540" w:rsidP="00406540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  <w:u w:val="single"/>
                <w:lang w:eastAsia="en-US"/>
              </w:rPr>
            </w:pPr>
          </w:p>
          <w:p w:rsidR="00406540" w:rsidRPr="00406540" w:rsidRDefault="00406540" w:rsidP="00406540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  <w:u w:val="single"/>
                <w:lang w:eastAsia="en-US"/>
              </w:rPr>
            </w:pPr>
          </w:p>
          <w:p w:rsidR="00406540" w:rsidRPr="00406540" w:rsidRDefault="00406540" w:rsidP="00406540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  <w:u w:val="single"/>
                <w:lang w:eastAsia="en-US"/>
              </w:rPr>
            </w:pPr>
          </w:p>
          <w:p w:rsidR="00406540" w:rsidRPr="00406540" w:rsidRDefault="00406540" w:rsidP="00406540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  <w:u w:val="single"/>
                <w:lang w:eastAsia="en-US"/>
              </w:rPr>
            </w:pPr>
          </w:p>
          <w:p w:rsidR="00406540" w:rsidRPr="00406540" w:rsidRDefault="00406540" w:rsidP="00406540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  <w:u w:val="single"/>
                <w:lang w:eastAsia="en-US"/>
              </w:rPr>
            </w:pPr>
          </w:p>
          <w:p w:rsidR="00406540" w:rsidRPr="00406540" w:rsidRDefault="00406540" w:rsidP="00406540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  <w:u w:val="single"/>
                <w:lang w:eastAsia="en-US"/>
              </w:rPr>
            </w:pPr>
          </w:p>
          <w:p w:rsidR="00406540" w:rsidRPr="00406540" w:rsidRDefault="00406540" w:rsidP="00406540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  <w:u w:val="single"/>
                <w:lang w:eastAsia="en-US"/>
              </w:rPr>
            </w:pPr>
          </w:p>
          <w:p w:rsidR="00406540" w:rsidRPr="00406540" w:rsidRDefault="00406540" w:rsidP="00406540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  <w:u w:val="single"/>
                <w:lang w:eastAsia="en-US"/>
              </w:rPr>
            </w:pPr>
          </w:p>
          <w:p w:rsidR="00406540" w:rsidRPr="00406540" w:rsidRDefault="00406540" w:rsidP="00406540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40" w:rsidRPr="00406540" w:rsidRDefault="00406540" w:rsidP="00406540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40" w:rsidRPr="00406540" w:rsidRDefault="00406540" w:rsidP="00406540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:rsidR="00406540" w:rsidRPr="00406540" w:rsidRDefault="00406540" w:rsidP="00406540">
      <w:pPr>
        <w:spacing w:after="200" w:line="276" w:lineRule="auto"/>
        <w:rPr>
          <w:rFonts w:ascii="Arial" w:hAnsi="Arial" w:cs="Arial"/>
          <w:sz w:val="18"/>
          <w:szCs w:val="18"/>
        </w:rPr>
      </w:pPr>
    </w:p>
    <w:p w:rsidR="00EA48E8" w:rsidRDefault="00EA48E8" w:rsidP="00406540">
      <w:pPr>
        <w:spacing w:after="200" w:line="276" w:lineRule="auto"/>
        <w:ind w:right="282"/>
      </w:pPr>
    </w:p>
    <w:sectPr w:rsidR="00EA48E8" w:rsidSect="00F0738C">
      <w:pgSz w:w="11906" w:h="16838"/>
      <w:pgMar w:top="426" w:right="707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83A"/>
    <w:multiLevelType w:val="hybridMultilevel"/>
    <w:tmpl w:val="9E769E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B6149"/>
    <w:multiLevelType w:val="hybridMultilevel"/>
    <w:tmpl w:val="68FAA6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43B"/>
    <w:rsid w:val="0002538B"/>
    <w:rsid w:val="00064181"/>
    <w:rsid w:val="00066EB2"/>
    <w:rsid w:val="000D49EF"/>
    <w:rsid w:val="001073E2"/>
    <w:rsid w:val="0013484E"/>
    <w:rsid w:val="0017518A"/>
    <w:rsid w:val="001A46FD"/>
    <w:rsid w:val="001D7FE0"/>
    <w:rsid w:val="0022119F"/>
    <w:rsid w:val="00235E4C"/>
    <w:rsid w:val="0024395E"/>
    <w:rsid w:val="002A2CF5"/>
    <w:rsid w:val="003376A3"/>
    <w:rsid w:val="003A42C4"/>
    <w:rsid w:val="003A73A2"/>
    <w:rsid w:val="003C5A7A"/>
    <w:rsid w:val="003E5A02"/>
    <w:rsid w:val="00406540"/>
    <w:rsid w:val="00455DB4"/>
    <w:rsid w:val="004808FB"/>
    <w:rsid w:val="004F50C7"/>
    <w:rsid w:val="00500EAA"/>
    <w:rsid w:val="005E1EE2"/>
    <w:rsid w:val="0061706E"/>
    <w:rsid w:val="006910AC"/>
    <w:rsid w:val="00716719"/>
    <w:rsid w:val="007E25DC"/>
    <w:rsid w:val="007E6B75"/>
    <w:rsid w:val="008253EA"/>
    <w:rsid w:val="00912DF2"/>
    <w:rsid w:val="00951042"/>
    <w:rsid w:val="009B1742"/>
    <w:rsid w:val="009F2121"/>
    <w:rsid w:val="00A04BC7"/>
    <w:rsid w:val="00A23B44"/>
    <w:rsid w:val="00A23F14"/>
    <w:rsid w:val="00A43FE4"/>
    <w:rsid w:val="00A83839"/>
    <w:rsid w:val="00B36250"/>
    <w:rsid w:val="00B6743B"/>
    <w:rsid w:val="00BA4A8B"/>
    <w:rsid w:val="00BC65D4"/>
    <w:rsid w:val="00BF1D07"/>
    <w:rsid w:val="00C0229F"/>
    <w:rsid w:val="00C53B0B"/>
    <w:rsid w:val="00E153A6"/>
    <w:rsid w:val="00E42B82"/>
    <w:rsid w:val="00EA48E8"/>
    <w:rsid w:val="00ED2122"/>
    <w:rsid w:val="00ED4B5A"/>
    <w:rsid w:val="00ED7A4A"/>
    <w:rsid w:val="00EE5C5B"/>
    <w:rsid w:val="00F0738C"/>
    <w:rsid w:val="00F863F8"/>
    <w:rsid w:val="00FA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AA0E6"/>
  <w15:docId w15:val="{6DECAF7E-9E1C-443F-AC7C-31067779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43B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5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253EA"/>
    <w:pPr>
      <w:spacing w:before="100" w:beforeAutospacing="1" w:after="100" w:afterAutospacing="1"/>
    </w:pPr>
    <w:rPr>
      <w:rFonts w:eastAsia="Times New Roman"/>
      <w:lang w:eastAsia="en-AU"/>
    </w:rPr>
  </w:style>
  <w:style w:type="character" w:styleId="Hyperlink">
    <w:name w:val="Hyperlink"/>
    <w:basedOn w:val="DefaultParagraphFont"/>
    <w:uiPriority w:val="99"/>
    <w:unhideWhenUsed/>
    <w:rsid w:val="00066EB2"/>
    <w:rPr>
      <w:color w:val="215986"/>
      <w:u w:val="single"/>
    </w:rPr>
  </w:style>
  <w:style w:type="table" w:customStyle="1" w:styleId="TableGrid1">
    <w:name w:val="Table Grid1"/>
    <w:basedOn w:val="TableNormal"/>
    <w:next w:val="TableGrid"/>
    <w:rsid w:val="00F073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3F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1D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D07"/>
    <w:rPr>
      <w:rFonts w:ascii="Tahoma" w:eastAsia="MS Mincho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2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3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05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65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5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82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14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123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07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270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6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9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7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92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4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25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37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889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659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6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4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6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91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70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09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1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13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884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3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5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87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0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95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07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119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26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733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232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0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98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1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22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89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180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77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3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4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9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91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2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87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10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44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02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83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039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2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7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76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1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28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621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13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737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568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7ECF0EB1</Template>
  <TotalTime>72</TotalTime>
  <Pages>4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JASKIEWICZ Tania</dc:creator>
  <cp:lastModifiedBy>LAVAN Denise [Narrogin Senior High School]</cp:lastModifiedBy>
  <cp:revision>38</cp:revision>
  <cp:lastPrinted>2018-02-24T06:11:00Z</cp:lastPrinted>
  <dcterms:created xsi:type="dcterms:W3CDTF">2016-03-20T04:53:00Z</dcterms:created>
  <dcterms:modified xsi:type="dcterms:W3CDTF">2018-07-27T00:43:00Z</dcterms:modified>
</cp:coreProperties>
</file>