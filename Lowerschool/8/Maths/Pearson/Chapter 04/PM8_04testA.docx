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00FD62" w14:textId="77777777" w:rsidR="00D747CC" w:rsidRPr="00A07593" w:rsidRDefault="001B433F" w:rsidP="001B433F">
      <w:pPr>
        <w:pStyle w:val="Psectionheading"/>
      </w:pPr>
      <w:r w:rsidRPr="00A07593">
        <w:t>Multiple-choice section – choose the correct answer</w:t>
      </w:r>
    </w:p>
    <w:p w14:paraId="580559DD" w14:textId="13D955D0" w:rsidR="00EF38CC" w:rsidRPr="00A07593" w:rsidRDefault="00EF38CC" w:rsidP="00B80E6D">
      <w:pPr>
        <w:pStyle w:val="Pquestionheadingmc1stafterhead"/>
      </w:pPr>
      <w:r w:rsidRPr="00A07593">
        <w:t>Question 1</w:t>
      </w:r>
      <w:r w:rsidR="00681BE6" w:rsidRPr="00681BE6">
        <w:tab/>
      </w:r>
      <w:r w:rsidR="00641E43">
        <w:t>[4.</w:t>
      </w:r>
      <w:r w:rsidR="00070EEB" w:rsidRPr="00A07593">
        <w:t>1</w:t>
      </w:r>
      <w:r w:rsidRPr="00A07593">
        <w:t>]</w:t>
      </w:r>
    </w:p>
    <w:p w14:paraId="5CC63998" w14:textId="1D32E1DF" w:rsidR="00641E43" w:rsidRPr="00681BE6" w:rsidRDefault="00681BE6" w:rsidP="00681BE6">
      <w:pPr>
        <w:pStyle w:val="Pquestiontextmainstem"/>
      </w:pPr>
      <w:r>
        <w:t xml:space="preserve">A </w:t>
      </w:r>
      <w:r w:rsidR="00641E43" w:rsidRPr="001A5FD5">
        <w:t xml:space="preserve">swimming team has 18 </w:t>
      </w:r>
      <w:r>
        <w:t>senior</w:t>
      </w:r>
      <w:r w:rsidR="00641E43" w:rsidRPr="001A5FD5">
        <w:t xml:space="preserve">s and 16 </w:t>
      </w:r>
      <w:r>
        <w:t xml:space="preserve">juniors. </w:t>
      </w:r>
      <w:r>
        <w:br/>
        <w:t>The ratio of senior</w:t>
      </w:r>
      <w:r w:rsidR="00641E43" w:rsidRPr="001A5FD5">
        <w:t xml:space="preserve">s to the number of team </w:t>
      </w:r>
      <w:bookmarkStart w:id="0" w:name="_GoBack"/>
      <w:bookmarkEnd w:id="0"/>
      <w:r w:rsidR="00641E43" w:rsidRPr="001A5FD5">
        <w:t>members is best expressed as:</w:t>
      </w:r>
    </w:p>
    <w:p w14:paraId="7B13A749" w14:textId="1AA9666E" w:rsidR="00641E43" w:rsidRPr="005D1386" w:rsidRDefault="009772A1" w:rsidP="00681BE6">
      <w:pPr>
        <w:pStyle w:val="Pquestiontextmcqoptions"/>
        <w:rPr>
          <w:rStyle w:val="Cquestionpartlabelbold"/>
        </w:rPr>
      </w:pPr>
      <w:r w:rsidRPr="005D1386">
        <w:rPr>
          <w:rStyle w:val="Cquestionpartlabelbold"/>
        </w:rPr>
        <w:t>A</w:t>
      </w:r>
      <w:r w:rsidR="00681BE6" w:rsidRPr="00681BE6">
        <w:tab/>
      </w:r>
      <w:r w:rsidR="00641E43" w:rsidRPr="001A5FD5">
        <w:t>9</w:t>
      </w:r>
      <w:r w:rsidR="00324626">
        <w:t> : </w:t>
      </w:r>
      <w:r w:rsidR="00641E43" w:rsidRPr="001A5FD5">
        <w:t>8</w:t>
      </w:r>
      <w:r w:rsidR="00681BE6" w:rsidRPr="00681BE6">
        <w:tab/>
      </w:r>
      <w:r w:rsidR="00681BE6" w:rsidRPr="00681BE6">
        <w:tab/>
      </w:r>
      <w:r w:rsidRPr="005D1386">
        <w:rPr>
          <w:rStyle w:val="Cquestionpartlabelbold"/>
        </w:rPr>
        <w:t>B</w:t>
      </w:r>
      <w:r w:rsidR="00681BE6" w:rsidRPr="00681BE6">
        <w:tab/>
      </w:r>
      <w:r w:rsidR="00641E43" w:rsidRPr="001A5FD5">
        <w:t>8</w:t>
      </w:r>
      <w:r w:rsidR="00324626">
        <w:t> : </w:t>
      </w:r>
      <w:r w:rsidR="00641E43" w:rsidRPr="001A5FD5">
        <w:t>9</w:t>
      </w:r>
      <w:r w:rsidR="00681BE6" w:rsidRPr="00681BE6">
        <w:tab/>
      </w:r>
      <w:r w:rsidR="00681BE6" w:rsidRPr="00681BE6">
        <w:tab/>
      </w:r>
      <w:r w:rsidRPr="005D1386">
        <w:rPr>
          <w:rStyle w:val="Cquestionpartlabelbold"/>
        </w:rPr>
        <w:t>C</w:t>
      </w:r>
      <w:r w:rsidR="00681BE6" w:rsidRPr="00681BE6">
        <w:tab/>
      </w:r>
      <w:r w:rsidR="00641E43" w:rsidRPr="001A5FD5">
        <w:t>9</w:t>
      </w:r>
      <w:r w:rsidR="00324626">
        <w:t> : </w:t>
      </w:r>
      <w:r w:rsidR="00641E43" w:rsidRPr="001A5FD5">
        <w:t>17</w:t>
      </w:r>
      <w:r w:rsidR="00681BE6" w:rsidRPr="00681BE6">
        <w:tab/>
      </w:r>
      <w:r w:rsidR="00681BE6" w:rsidRPr="00681BE6">
        <w:tab/>
      </w:r>
      <w:r w:rsidRPr="005D1386">
        <w:rPr>
          <w:rStyle w:val="Cquestionpartlabelbold"/>
        </w:rPr>
        <w:t>D</w:t>
      </w:r>
      <w:r w:rsidR="00681BE6" w:rsidRPr="00681BE6">
        <w:tab/>
      </w:r>
      <w:r w:rsidR="00641E43" w:rsidRPr="001A5FD5">
        <w:t>17</w:t>
      </w:r>
      <w:r w:rsidR="00324626">
        <w:t> : </w:t>
      </w:r>
      <w:r w:rsidR="00641E43" w:rsidRPr="001A5FD5">
        <w:t>9</w:t>
      </w:r>
    </w:p>
    <w:p w14:paraId="23C74FF4" w14:textId="70BAEF77" w:rsidR="00641E43" w:rsidRPr="00A07593" w:rsidRDefault="00641E43" w:rsidP="00641E43">
      <w:pPr>
        <w:pStyle w:val="Pquestionheadingmc"/>
      </w:pPr>
      <w:r w:rsidRPr="00A07593">
        <w:t>Question 2</w:t>
      </w:r>
      <w:r w:rsidR="00681BE6" w:rsidRPr="00681BE6">
        <w:tab/>
      </w:r>
      <w:r>
        <w:t>[4.</w:t>
      </w:r>
      <w:r w:rsidRPr="00A07593">
        <w:t>1]</w:t>
      </w:r>
    </w:p>
    <w:p w14:paraId="3C0597FA" w14:textId="1325E9B6" w:rsidR="00641E43" w:rsidRPr="00681BE6" w:rsidRDefault="007A2EA2" w:rsidP="00681BE6">
      <w:pPr>
        <w:pStyle w:val="Pquestiontextmainstem"/>
      </w:pPr>
      <w:r>
        <w:t xml:space="preserve">A </w:t>
      </w:r>
      <w:r w:rsidRPr="001A5FD5">
        <w:t xml:space="preserve">swimming team has 18 </w:t>
      </w:r>
      <w:r>
        <w:t>senior</w:t>
      </w:r>
      <w:r w:rsidRPr="001A5FD5">
        <w:t xml:space="preserve">s and 16 </w:t>
      </w:r>
      <w:r>
        <w:t xml:space="preserve">juniors. </w:t>
      </w:r>
      <w:r>
        <w:br/>
        <w:t>The number of junior</w:t>
      </w:r>
      <w:r w:rsidR="00641E43" w:rsidRPr="001A5FD5">
        <w:t xml:space="preserve">s written as a fraction of the number of </w:t>
      </w:r>
      <w:r>
        <w:t>senior</w:t>
      </w:r>
      <w:r w:rsidR="00641E43" w:rsidRPr="001A5FD5">
        <w:t>s in the swimming team is:</w:t>
      </w:r>
    </w:p>
    <w:p w14:paraId="56EFB597" w14:textId="69459CEC" w:rsidR="00641E43" w:rsidRPr="00681BE6" w:rsidRDefault="009772A1" w:rsidP="00681BE6">
      <w:pPr>
        <w:pStyle w:val="Pquestiontextmcqoptions"/>
        <w:rPr>
          <w:rStyle w:val="Cquestionpartlabelbold"/>
        </w:rPr>
      </w:pPr>
      <w:r w:rsidRPr="00681BE6">
        <w:rPr>
          <w:rStyle w:val="Cquestionpartlabelbold"/>
        </w:rPr>
        <w:t>A</w:t>
      </w:r>
      <w:r w:rsidR="00681BE6" w:rsidRPr="00681BE6">
        <w:tab/>
      </w:r>
      <w:r w:rsidR="001643D6" w:rsidRPr="001643D6">
        <w:rPr>
          <w:position w:val="-24"/>
        </w:rPr>
        <w:object w:dxaOrig="220" w:dyaOrig="620" w14:anchorId="7D29A6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5pt;height:31.5pt" o:ole="">
            <v:imagedata r:id="rId8" o:title=""/>
          </v:shape>
          <o:OLEObject Type="Embed" ProgID="Equation.DSMT4" ShapeID="_x0000_i1025" DrawAspect="Content" ObjectID="_1540565240" r:id="rId9"/>
        </w:object>
      </w:r>
      <w:r w:rsidR="00681BE6" w:rsidRPr="00681BE6">
        <w:tab/>
      </w:r>
      <w:r w:rsidR="00681BE6" w:rsidRPr="00681BE6">
        <w:tab/>
      </w:r>
      <w:r w:rsidR="00556E98">
        <w:tab/>
      </w:r>
      <w:r w:rsidRPr="00681BE6">
        <w:rPr>
          <w:rStyle w:val="Cquestionpartlabelbold"/>
        </w:rPr>
        <w:t>B</w:t>
      </w:r>
      <w:r w:rsidR="00681BE6" w:rsidRPr="00681BE6">
        <w:tab/>
      </w:r>
      <w:r w:rsidR="001643D6" w:rsidRPr="001643D6">
        <w:rPr>
          <w:position w:val="-24"/>
        </w:rPr>
        <w:object w:dxaOrig="220" w:dyaOrig="620" w14:anchorId="41DE6DF5">
          <v:shape id="_x0000_i1026" type="#_x0000_t75" style="width:10.5pt;height:31.5pt" o:ole="">
            <v:imagedata r:id="rId10" o:title=""/>
          </v:shape>
          <o:OLEObject Type="Embed" ProgID="Equation.DSMT4" ShapeID="_x0000_i1026" DrawAspect="Content" ObjectID="_1540565241" r:id="rId11"/>
        </w:object>
      </w:r>
      <w:r w:rsidR="00681BE6" w:rsidRPr="00681BE6">
        <w:tab/>
      </w:r>
      <w:r w:rsidR="00681BE6" w:rsidRPr="00681BE6">
        <w:tab/>
      </w:r>
      <w:r w:rsidR="00556E98">
        <w:tab/>
      </w:r>
      <w:r w:rsidRPr="00681BE6">
        <w:rPr>
          <w:rStyle w:val="Cquestionpartlabelbold"/>
        </w:rPr>
        <w:t>C</w:t>
      </w:r>
      <w:r w:rsidR="00681BE6" w:rsidRPr="00681BE6">
        <w:tab/>
      </w:r>
      <w:r w:rsidR="001643D6" w:rsidRPr="001643D6">
        <w:rPr>
          <w:position w:val="-24"/>
        </w:rPr>
        <w:object w:dxaOrig="320" w:dyaOrig="620" w14:anchorId="0D2D25A6">
          <v:shape id="_x0000_i1027" type="#_x0000_t75" style="width:15.75pt;height:31.5pt" o:ole="">
            <v:imagedata r:id="rId12" o:title=""/>
          </v:shape>
          <o:OLEObject Type="Embed" ProgID="Equation.DSMT4" ShapeID="_x0000_i1027" DrawAspect="Content" ObjectID="_1540565242" r:id="rId13"/>
        </w:object>
      </w:r>
      <w:r w:rsidR="00681BE6" w:rsidRPr="00681BE6">
        <w:tab/>
      </w:r>
      <w:r w:rsidR="00681BE6" w:rsidRPr="00681BE6">
        <w:tab/>
      </w:r>
      <w:r w:rsidRPr="00681BE6">
        <w:rPr>
          <w:rStyle w:val="Cquestionpartlabelbold"/>
        </w:rPr>
        <w:t>D</w:t>
      </w:r>
      <w:r w:rsidR="00681BE6" w:rsidRPr="00681BE6">
        <w:tab/>
      </w:r>
      <w:r w:rsidR="001643D6" w:rsidRPr="001643D6">
        <w:rPr>
          <w:position w:val="-24"/>
        </w:rPr>
        <w:object w:dxaOrig="320" w:dyaOrig="620" w14:anchorId="180A1C63">
          <v:shape id="_x0000_i1028" type="#_x0000_t75" style="width:15.75pt;height:31.5pt" o:ole="">
            <v:imagedata r:id="rId14" o:title=""/>
          </v:shape>
          <o:OLEObject Type="Embed" ProgID="Equation.DSMT4" ShapeID="_x0000_i1028" DrawAspect="Content" ObjectID="_1540565243" r:id="rId15"/>
        </w:object>
      </w:r>
    </w:p>
    <w:p w14:paraId="7720876E" w14:textId="7FB67CFD" w:rsidR="00641E43" w:rsidRPr="00A07593" w:rsidRDefault="00641E43" w:rsidP="00641E43">
      <w:pPr>
        <w:pStyle w:val="Pquestionheadingmc"/>
      </w:pPr>
      <w:r w:rsidRPr="00A07593">
        <w:t xml:space="preserve">Question </w:t>
      </w:r>
      <w:r>
        <w:t>3</w:t>
      </w:r>
      <w:r w:rsidR="00681BE6" w:rsidRPr="00681BE6">
        <w:tab/>
      </w:r>
      <w:r>
        <w:t>[4.2</w:t>
      </w:r>
      <w:r w:rsidRPr="00A07593">
        <w:t>]</w:t>
      </w:r>
    </w:p>
    <w:p w14:paraId="32CB8DF8" w14:textId="667EBB23" w:rsidR="00641E43" w:rsidRPr="001A5FD5" w:rsidRDefault="00641E43" w:rsidP="00681BE6">
      <w:pPr>
        <w:pStyle w:val="Pquestiontextmainstem"/>
      </w:pPr>
      <w:r w:rsidRPr="001A5FD5">
        <w:t>3.2 km</w:t>
      </w:r>
      <w:r w:rsidR="00324626">
        <w:t> : </w:t>
      </w:r>
      <w:r w:rsidRPr="001A5FD5">
        <w:t>4000 cm simplified is:</w:t>
      </w:r>
    </w:p>
    <w:p w14:paraId="52DFC7EE" w14:textId="73BAE923" w:rsidR="009F4F0B" w:rsidRPr="001A5FD5" w:rsidRDefault="009772A1" w:rsidP="00681BE6">
      <w:pPr>
        <w:pStyle w:val="Pquestiontextmcqoptions"/>
      </w:pPr>
      <w:r w:rsidRPr="00681BE6">
        <w:rPr>
          <w:rStyle w:val="Cquestionpartlabelbold"/>
        </w:rPr>
        <w:t>A</w:t>
      </w:r>
      <w:r w:rsidR="00681BE6" w:rsidRPr="00681BE6">
        <w:tab/>
      </w:r>
      <w:r w:rsidR="00641E43" w:rsidRPr="001A5FD5">
        <w:t>1</w:t>
      </w:r>
      <w:r w:rsidR="00324626">
        <w:t> : </w:t>
      </w:r>
      <w:r w:rsidR="00641E43" w:rsidRPr="001A5FD5">
        <w:t>1250</w:t>
      </w:r>
      <w:r w:rsidR="00681BE6" w:rsidRPr="00681BE6">
        <w:tab/>
      </w:r>
      <w:r w:rsidR="00681BE6" w:rsidRPr="00681BE6">
        <w:tab/>
      </w:r>
      <w:r w:rsidRPr="00681BE6">
        <w:rPr>
          <w:rStyle w:val="Cquestionpartlabelbold"/>
        </w:rPr>
        <w:t>B</w:t>
      </w:r>
      <w:r w:rsidR="00681BE6" w:rsidRPr="00681BE6">
        <w:tab/>
      </w:r>
      <w:r w:rsidR="00641E43" w:rsidRPr="001A5FD5">
        <w:t>32</w:t>
      </w:r>
      <w:r w:rsidR="00324626">
        <w:t> : </w:t>
      </w:r>
      <w:r w:rsidR="00641E43" w:rsidRPr="001A5FD5">
        <w:t>4</w:t>
      </w:r>
      <w:r w:rsidR="00681BE6" w:rsidRPr="00681BE6">
        <w:tab/>
      </w:r>
      <w:r w:rsidR="00556E98">
        <w:tab/>
      </w:r>
      <w:r w:rsidR="00681BE6" w:rsidRPr="00681BE6">
        <w:tab/>
      </w:r>
      <w:r w:rsidRPr="00681BE6">
        <w:rPr>
          <w:rStyle w:val="Cquestionpartlabelbold"/>
        </w:rPr>
        <w:t>C</w:t>
      </w:r>
      <w:r w:rsidR="00681BE6" w:rsidRPr="00681BE6">
        <w:tab/>
      </w:r>
      <w:r w:rsidR="00641E43" w:rsidRPr="001A5FD5">
        <w:t>800</w:t>
      </w:r>
      <w:r w:rsidR="00324626">
        <w:t> : </w:t>
      </w:r>
      <w:r w:rsidR="00641E43" w:rsidRPr="001A5FD5">
        <w:t>1</w:t>
      </w:r>
      <w:r w:rsidR="00681BE6" w:rsidRPr="00681BE6">
        <w:tab/>
      </w:r>
      <w:r w:rsidR="00681BE6" w:rsidRPr="00681BE6">
        <w:tab/>
      </w:r>
      <w:r w:rsidRPr="00681BE6">
        <w:rPr>
          <w:rStyle w:val="Cquestionpartlabelbold"/>
        </w:rPr>
        <w:t>D</w:t>
      </w:r>
      <w:r w:rsidR="00681BE6" w:rsidRPr="00681BE6">
        <w:tab/>
      </w:r>
      <w:r w:rsidR="00641E43" w:rsidRPr="001A5FD5">
        <w:t>80</w:t>
      </w:r>
      <w:r w:rsidR="00324626">
        <w:t> : </w:t>
      </w:r>
      <w:r w:rsidR="00641E43" w:rsidRPr="001A5FD5">
        <w:t>1</w:t>
      </w:r>
    </w:p>
    <w:p w14:paraId="35F888E3" w14:textId="4289AF0A" w:rsidR="00641E43" w:rsidRPr="00A07593" w:rsidRDefault="00641E43" w:rsidP="00641E43">
      <w:pPr>
        <w:pStyle w:val="Pquestionheadingmc"/>
      </w:pPr>
      <w:r w:rsidRPr="00A07593">
        <w:t xml:space="preserve">Question </w:t>
      </w:r>
      <w:r>
        <w:t>4</w:t>
      </w:r>
      <w:r w:rsidR="00681BE6" w:rsidRPr="00681BE6">
        <w:tab/>
      </w:r>
      <w:r>
        <w:t>[4.3</w:t>
      </w:r>
      <w:r w:rsidRPr="00A07593">
        <w:t>]</w:t>
      </w:r>
    </w:p>
    <w:p w14:paraId="285B487F" w14:textId="567A5AC2" w:rsidR="00641E43" w:rsidRPr="001A5FD5" w:rsidRDefault="00641E43" w:rsidP="00681BE6">
      <w:pPr>
        <w:pStyle w:val="Pquestiontextmainstem"/>
      </w:pPr>
      <w:r w:rsidRPr="001A5FD5">
        <w:t>1.4</w:t>
      </w:r>
      <w:r w:rsidR="00324626">
        <w:t> : </w:t>
      </w:r>
      <w:r w:rsidRPr="001A5FD5">
        <w:t xml:space="preserve">4.62 as a unit ratio rounded to </w:t>
      </w:r>
      <w:r w:rsidR="00556E98">
        <w:t>2 decimal place</w:t>
      </w:r>
      <w:r w:rsidRPr="001A5FD5">
        <w:t>s is:</w:t>
      </w:r>
    </w:p>
    <w:p w14:paraId="7C3196CD" w14:textId="6B0E9949" w:rsidR="00641E43" w:rsidRPr="001A5FD5" w:rsidRDefault="009772A1" w:rsidP="00681BE6">
      <w:pPr>
        <w:pStyle w:val="Pquestiontextmcqoptions"/>
      </w:pPr>
      <w:r w:rsidRPr="00681BE6">
        <w:rPr>
          <w:rStyle w:val="Cquestionpartlabelbold"/>
        </w:rPr>
        <w:t>A</w:t>
      </w:r>
      <w:r w:rsidR="00681BE6" w:rsidRPr="00681BE6">
        <w:tab/>
      </w:r>
      <w:r w:rsidR="00641E43" w:rsidRPr="001A5FD5">
        <w:t>1</w:t>
      </w:r>
      <w:r w:rsidR="00324626">
        <w:t> : </w:t>
      </w:r>
      <w:r w:rsidR="00641E43" w:rsidRPr="001A5FD5">
        <w:t>6.5</w:t>
      </w:r>
      <w:r w:rsidR="00681BE6" w:rsidRPr="00681BE6">
        <w:tab/>
      </w:r>
      <w:r w:rsidR="00681BE6" w:rsidRPr="00681BE6">
        <w:tab/>
      </w:r>
      <w:r w:rsidRPr="00681BE6">
        <w:rPr>
          <w:rStyle w:val="Cquestionpartlabelbold"/>
        </w:rPr>
        <w:t>B</w:t>
      </w:r>
      <w:r w:rsidR="00681BE6" w:rsidRPr="00681BE6">
        <w:tab/>
      </w:r>
      <w:r w:rsidR="00641E43" w:rsidRPr="001A5FD5">
        <w:t>0.3</w:t>
      </w:r>
      <w:r w:rsidR="00324626">
        <w:t> : </w:t>
      </w:r>
      <w:r w:rsidR="00641E43" w:rsidRPr="001A5FD5">
        <w:t>1</w:t>
      </w:r>
      <w:r w:rsidR="00556E98">
        <w:tab/>
      </w:r>
      <w:r w:rsidR="00556E98">
        <w:tab/>
      </w:r>
      <w:r w:rsidRPr="00681BE6">
        <w:rPr>
          <w:rStyle w:val="Cquestionpartlabelbold"/>
        </w:rPr>
        <w:t>C</w:t>
      </w:r>
      <w:r w:rsidR="00681BE6" w:rsidRPr="00681BE6">
        <w:tab/>
      </w:r>
      <w:r w:rsidR="00641E43" w:rsidRPr="001A5FD5">
        <w:t>1</w:t>
      </w:r>
      <w:r w:rsidR="00324626">
        <w:t> : </w:t>
      </w:r>
      <w:r w:rsidR="00641E43" w:rsidRPr="001A5FD5">
        <w:t>3.3</w:t>
      </w:r>
      <w:r w:rsidR="00681BE6" w:rsidRPr="00681BE6">
        <w:tab/>
      </w:r>
      <w:r w:rsidR="00681BE6" w:rsidRPr="00681BE6">
        <w:tab/>
      </w:r>
      <w:r w:rsidRPr="00681BE6">
        <w:rPr>
          <w:rStyle w:val="Cquestionpartlabelbold"/>
        </w:rPr>
        <w:t>D</w:t>
      </w:r>
      <w:r w:rsidR="00681BE6" w:rsidRPr="00681BE6">
        <w:tab/>
      </w:r>
      <w:r w:rsidR="00641E43" w:rsidRPr="001A5FD5">
        <w:t>6.5</w:t>
      </w:r>
      <w:r w:rsidR="00324626">
        <w:t> : </w:t>
      </w:r>
      <w:r w:rsidR="00641E43" w:rsidRPr="001A5FD5">
        <w:t>1</w:t>
      </w:r>
    </w:p>
    <w:p w14:paraId="1AA8451C" w14:textId="00C64589" w:rsidR="00641E43" w:rsidRPr="00A07593" w:rsidRDefault="00641E43" w:rsidP="00641E43">
      <w:pPr>
        <w:pStyle w:val="Pquestionheadingmc"/>
      </w:pPr>
      <w:r w:rsidRPr="00A07593">
        <w:t xml:space="preserve">Question </w:t>
      </w:r>
      <w:r>
        <w:t>5</w:t>
      </w:r>
      <w:r w:rsidR="00681BE6" w:rsidRPr="00681BE6">
        <w:tab/>
      </w:r>
      <w:r>
        <w:t>[4.3</w:t>
      </w:r>
      <w:r w:rsidRPr="00A07593">
        <w:t>]</w:t>
      </w:r>
    </w:p>
    <w:p w14:paraId="15732C0A" w14:textId="7B8CEB78" w:rsidR="00641E43" w:rsidRPr="001A5FD5" w:rsidRDefault="00641E43" w:rsidP="00681BE6">
      <w:pPr>
        <w:pStyle w:val="Pquestiontextmainstem"/>
      </w:pPr>
      <w:r w:rsidRPr="001A5FD5">
        <w:t>The ratio of Nell’s height to Lucinda’s height is 1</w:t>
      </w:r>
      <w:r w:rsidR="00324626">
        <w:t> : </w:t>
      </w:r>
      <w:r w:rsidRPr="001A5FD5">
        <w:t>1.15. If Nell is 1.52 m tall then Lucinda’s height to the nearest centimetre is:</w:t>
      </w:r>
    </w:p>
    <w:p w14:paraId="3DAF571A" w14:textId="51D6BCAA" w:rsidR="00641E43" w:rsidRPr="00681BE6" w:rsidRDefault="009772A1" w:rsidP="00681BE6">
      <w:pPr>
        <w:pStyle w:val="Pquestiontextmcqoptions"/>
        <w:rPr>
          <w:rStyle w:val="Cquestionpartlabelbold"/>
        </w:rPr>
      </w:pPr>
      <w:r w:rsidRPr="00681BE6">
        <w:rPr>
          <w:rStyle w:val="Cquestionpartlabelbold"/>
        </w:rPr>
        <w:t>A</w:t>
      </w:r>
      <w:r w:rsidR="00681BE6" w:rsidRPr="00681BE6">
        <w:tab/>
      </w:r>
      <w:r w:rsidR="00641E43" w:rsidRPr="001A5FD5">
        <w:t>132</w:t>
      </w:r>
      <w:r w:rsidR="00681BE6" w:rsidRPr="00681BE6">
        <w:tab/>
      </w:r>
      <w:r w:rsidR="00681BE6" w:rsidRPr="00681BE6">
        <w:tab/>
      </w:r>
      <w:r w:rsidRPr="00681BE6">
        <w:rPr>
          <w:rStyle w:val="Cquestionpartlabelbold"/>
        </w:rPr>
        <w:t>B</w:t>
      </w:r>
      <w:r w:rsidR="00681BE6" w:rsidRPr="00681BE6">
        <w:tab/>
      </w:r>
      <w:r w:rsidR="00641E43" w:rsidRPr="001A5FD5">
        <w:t>174</w:t>
      </w:r>
      <w:r w:rsidR="00681BE6" w:rsidRPr="00681BE6">
        <w:tab/>
      </w:r>
      <w:r w:rsidR="00681BE6" w:rsidRPr="00681BE6">
        <w:tab/>
      </w:r>
      <w:r w:rsidRPr="00681BE6">
        <w:rPr>
          <w:rStyle w:val="Cquestionpartlabelbold"/>
        </w:rPr>
        <w:t>C</w:t>
      </w:r>
      <w:r w:rsidR="00681BE6" w:rsidRPr="00681BE6">
        <w:tab/>
      </w:r>
      <w:r w:rsidR="00641E43" w:rsidRPr="001A5FD5">
        <w:t>175</w:t>
      </w:r>
      <w:r w:rsidR="00556E98">
        <w:tab/>
      </w:r>
      <w:r w:rsidR="00556E98">
        <w:tab/>
      </w:r>
      <w:r w:rsidRPr="00556E98">
        <w:rPr>
          <w:rStyle w:val="Cquestionpartlabelbold"/>
        </w:rPr>
        <w:t>D</w:t>
      </w:r>
      <w:r w:rsidR="00681BE6" w:rsidRPr="00681BE6">
        <w:tab/>
      </w:r>
      <w:r w:rsidR="00641E43" w:rsidRPr="001A5FD5">
        <w:t>180</w:t>
      </w:r>
    </w:p>
    <w:p w14:paraId="446FF214" w14:textId="3AF5AFEC" w:rsidR="00641E43" w:rsidRPr="00A07593" w:rsidRDefault="00641E43" w:rsidP="00641E43">
      <w:pPr>
        <w:pStyle w:val="Pquestionheadingmc"/>
      </w:pPr>
      <w:r w:rsidRPr="00A07593">
        <w:t xml:space="preserve">Question </w:t>
      </w:r>
      <w:r>
        <w:t>6</w:t>
      </w:r>
      <w:r w:rsidR="00681BE6" w:rsidRPr="00681BE6">
        <w:tab/>
      </w:r>
      <w:r>
        <w:t>[4.4</w:t>
      </w:r>
      <w:r w:rsidRPr="00A07593">
        <w:t>]</w:t>
      </w:r>
    </w:p>
    <w:p w14:paraId="0AAD6215" w14:textId="5F06EBCD" w:rsidR="00641E43" w:rsidRPr="001A5FD5" w:rsidRDefault="00641E43" w:rsidP="00681BE6">
      <w:pPr>
        <w:pStyle w:val="Pquestiontextmainstem"/>
      </w:pPr>
      <w:r w:rsidRPr="001A5FD5">
        <w:t xml:space="preserve">If </w:t>
      </w:r>
      <w:r w:rsidRPr="00681BE6">
        <w:rPr>
          <w:rStyle w:val="Cmathsexpressions"/>
          <w:i/>
        </w:rPr>
        <w:t>a</w:t>
      </w:r>
      <w:r w:rsidR="00324626">
        <w:t> : </w:t>
      </w:r>
      <w:r w:rsidRPr="00681BE6">
        <w:rPr>
          <w:rStyle w:val="Cmathsexpressions"/>
          <w:i/>
        </w:rPr>
        <w:t>b</w:t>
      </w:r>
      <w:r w:rsidRPr="001A5FD5">
        <w:t xml:space="preserve"> = 1.72</w:t>
      </w:r>
      <w:r w:rsidR="00324626">
        <w:t> : </w:t>
      </w:r>
      <w:r w:rsidRPr="001A5FD5">
        <w:t xml:space="preserve">1 and </w:t>
      </w:r>
      <w:r w:rsidRPr="00681BE6">
        <w:rPr>
          <w:rStyle w:val="Cmathsexpressions"/>
          <w:i/>
        </w:rPr>
        <w:t>a</w:t>
      </w:r>
      <w:r w:rsidRPr="001A5FD5">
        <w:t xml:space="preserve"> = 6.2, then </w:t>
      </w:r>
      <w:r w:rsidRPr="00681BE6">
        <w:rPr>
          <w:rStyle w:val="Cmathsexpressions"/>
          <w:i/>
        </w:rPr>
        <w:t>b</w:t>
      </w:r>
      <w:r w:rsidRPr="001A5FD5">
        <w:t xml:space="preserve">, correct to </w:t>
      </w:r>
      <w:r w:rsidR="00556E98">
        <w:t>2 decimal place</w:t>
      </w:r>
      <w:r w:rsidRPr="001A5FD5">
        <w:t>s, is:</w:t>
      </w:r>
    </w:p>
    <w:p w14:paraId="73CB6227" w14:textId="04420C75" w:rsidR="009F4F0B" w:rsidRPr="001A5FD5" w:rsidRDefault="009772A1" w:rsidP="00681BE6">
      <w:pPr>
        <w:pStyle w:val="Pquestiontextmcqoptions"/>
      </w:pPr>
      <w:r w:rsidRPr="00681BE6">
        <w:rPr>
          <w:rStyle w:val="Cquestionpartlabelbold"/>
        </w:rPr>
        <w:t>A</w:t>
      </w:r>
      <w:r w:rsidR="00681BE6" w:rsidRPr="00681BE6">
        <w:tab/>
      </w:r>
      <w:r w:rsidR="00641E43" w:rsidRPr="001A5FD5">
        <w:t>0.28</w:t>
      </w:r>
      <w:r w:rsidR="00681BE6" w:rsidRPr="00681BE6">
        <w:tab/>
      </w:r>
      <w:r w:rsidR="00681BE6" w:rsidRPr="00681BE6">
        <w:tab/>
      </w:r>
      <w:r w:rsidRPr="00681BE6">
        <w:rPr>
          <w:rStyle w:val="Cquestionpartlabelbold"/>
        </w:rPr>
        <w:t>B</w:t>
      </w:r>
      <w:r w:rsidR="00681BE6" w:rsidRPr="00681BE6">
        <w:tab/>
      </w:r>
      <w:r w:rsidR="00641E43" w:rsidRPr="001A5FD5">
        <w:t>0.27</w:t>
      </w:r>
      <w:r w:rsidR="00681BE6" w:rsidRPr="00681BE6">
        <w:tab/>
      </w:r>
      <w:r w:rsidR="00681BE6" w:rsidRPr="00681BE6">
        <w:tab/>
      </w:r>
      <w:r w:rsidRPr="00681BE6">
        <w:rPr>
          <w:rStyle w:val="Cquestionpartlabelbold"/>
        </w:rPr>
        <w:t>C</w:t>
      </w:r>
      <w:r w:rsidR="00681BE6" w:rsidRPr="00681BE6">
        <w:tab/>
      </w:r>
      <w:r w:rsidR="00641E43" w:rsidRPr="001A5FD5">
        <w:t>3.61</w:t>
      </w:r>
      <w:r w:rsidR="00681BE6" w:rsidRPr="00681BE6">
        <w:tab/>
      </w:r>
      <w:r w:rsidR="00681BE6" w:rsidRPr="00681BE6">
        <w:tab/>
      </w:r>
      <w:r w:rsidRPr="00681BE6">
        <w:rPr>
          <w:rStyle w:val="Cquestionpartlabelbold"/>
        </w:rPr>
        <w:t>D</w:t>
      </w:r>
      <w:r w:rsidR="00681BE6" w:rsidRPr="00681BE6">
        <w:tab/>
      </w:r>
      <w:r w:rsidR="00641E43" w:rsidRPr="001A5FD5">
        <w:t>3.60</w:t>
      </w:r>
    </w:p>
    <w:p w14:paraId="15A6B7DE" w14:textId="006DCC72" w:rsidR="00641E43" w:rsidRPr="00A07593" w:rsidRDefault="00641E43" w:rsidP="00641E43">
      <w:pPr>
        <w:pStyle w:val="Pquestionheadingmc"/>
      </w:pPr>
      <w:r w:rsidRPr="00A07593">
        <w:t xml:space="preserve">Question </w:t>
      </w:r>
      <w:r>
        <w:t>7</w:t>
      </w:r>
      <w:r w:rsidR="00681BE6" w:rsidRPr="00681BE6">
        <w:tab/>
      </w:r>
      <w:r>
        <w:t>[4.5</w:t>
      </w:r>
      <w:r w:rsidRPr="00A07593">
        <w:t>]</w:t>
      </w:r>
    </w:p>
    <w:p w14:paraId="27449C1E" w14:textId="7F80707B" w:rsidR="00641E43" w:rsidRPr="001A5FD5" w:rsidRDefault="00641E43" w:rsidP="00681BE6">
      <w:pPr>
        <w:pStyle w:val="Pquestiontextmainstem"/>
      </w:pPr>
      <w:r w:rsidRPr="001A5FD5">
        <w:t>In the ratio 5 m</w:t>
      </w:r>
      <w:r w:rsidR="00324626">
        <w:t> : </w:t>
      </w:r>
      <w:r w:rsidRPr="001A5FD5">
        <w:t>10 cm, the scale factor is:</w:t>
      </w:r>
    </w:p>
    <w:p w14:paraId="6D46F5AB" w14:textId="4031565E" w:rsidR="009F4F0B" w:rsidRPr="001A5FD5" w:rsidRDefault="009772A1" w:rsidP="00681BE6">
      <w:pPr>
        <w:pStyle w:val="Pquestiontextmcqoptions"/>
      </w:pPr>
      <w:r w:rsidRPr="00681BE6">
        <w:rPr>
          <w:rStyle w:val="Cquestionpartlabelbold"/>
        </w:rPr>
        <w:t>A</w:t>
      </w:r>
      <w:r w:rsidR="00681BE6" w:rsidRPr="00681BE6">
        <w:tab/>
      </w:r>
      <w:r w:rsidR="00641E43" w:rsidRPr="001A5FD5">
        <w:t>0.02</w:t>
      </w:r>
      <w:r w:rsidR="00681BE6" w:rsidRPr="00681BE6">
        <w:tab/>
      </w:r>
      <w:r w:rsidR="00681BE6" w:rsidRPr="00681BE6">
        <w:tab/>
      </w:r>
      <w:r w:rsidRPr="00681BE6">
        <w:rPr>
          <w:rStyle w:val="Cquestionpartlabelbold"/>
        </w:rPr>
        <w:t>B</w:t>
      </w:r>
      <w:r w:rsidR="00681BE6" w:rsidRPr="00681BE6">
        <w:tab/>
      </w:r>
      <w:r w:rsidR="00641E43" w:rsidRPr="001A5FD5">
        <w:t>0.2</w:t>
      </w:r>
      <w:r w:rsidR="00681BE6" w:rsidRPr="00681BE6">
        <w:tab/>
      </w:r>
      <w:r w:rsidR="00681BE6" w:rsidRPr="00681BE6">
        <w:tab/>
      </w:r>
      <w:r w:rsidRPr="00681BE6">
        <w:rPr>
          <w:rStyle w:val="Cquestionpartlabelbold"/>
        </w:rPr>
        <w:t>C</w:t>
      </w:r>
      <w:r w:rsidR="00681BE6" w:rsidRPr="00681BE6">
        <w:tab/>
      </w:r>
      <w:r w:rsidR="00641E43" w:rsidRPr="001A5FD5">
        <w:t>5</w:t>
      </w:r>
      <w:r w:rsidR="00681BE6" w:rsidRPr="00681BE6">
        <w:tab/>
      </w:r>
      <w:r w:rsidR="00681BE6" w:rsidRPr="00681BE6">
        <w:tab/>
      </w:r>
      <w:r w:rsidRPr="00681BE6">
        <w:rPr>
          <w:rStyle w:val="Cquestionpartlabelbold"/>
        </w:rPr>
        <w:t>D</w:t>
      </w:r>
      <w:r w:rsidR="00681BE6" w:rsidRPr="00681BE6">
        <w:tab/>
      </w:r>
      <w:r w:rsidR="00641E43" w:rsidRPr="001A5FD5">
        <w:t>50</w:t>
      </w:r>
    </w:p>
    <w:p w14:paraId="37E887E1" w14:textId="723FA29A" w:rsidR="00641E43" w:rsidRPr="00A07593" w:rsidRDefault="00641E43" w:rsidP="00641E43">
      <w:pPr>
        <w:pStyle w:val="Pquestionheadingmc"/>
      </w:pPr>
      <w:r w:rsidRPr="00A07593">
        <w:t xml:space="preserve">Question </w:t>
      </w:r>
      <w:r>
        <w:t>8</w:t>
      </w:r>
      <w:r w:rsidR="00681BE6" w:rsidRPr="00681BE6">
        <w:tab/>
      </w:r>
      <w:r>
        <w:t>[4.5</w:t>
      </w:r>
      <w:r w:rsidRPr="00A07593">
        <w:t>]</w:t>
      </w:r>
    </w:p>
    <w:p w14:paraId="24773971" w14:textId="1C67B3CE" w:rsidR="00641E43" w:rsidRPr="00681BE6" w:rsidRDefault="00641E43" w:rsidP="00681BE6">
      <w:pPr>
        <w:pStyle w:val="Pquestiontextmainstem"/>
      </w:pPr>
      <w:r w:rsidRPr="001A5FD5">
        <w:t>If the scale is 1</w:t>
      </w:r>
      <w:r w:rsidR="00324626">
        <w:t> : </w:t>
      </w:r>
      <w:r w:rsidRPr="001A5FD5">
        <w:t xml:space="preserve">100 000, the diagram length of </w:t>
      </w:r>
      <w:r w:rsidRPr="001A5FD5">
        <w:rPr>
          <w:position w:val="-12"/>
        </w:rPr>
        <w:object w:dxaOrig="320" w:dyaOrig="360" w14:anchorId="1803D530">
          <v:shape id="_x0000_i1029" type="#_x0000_t75" style="width:15.75pt;height:18pt" o:ole="" fillcolor="window">
            <v:imagedata r:id="rId16" o:title=""/>
          </v:shape>
          <o:OLEObject Type="Embed" ProgID="Equation.3" ShapeID="_x0000_i1029" DrawAspect="Content" ObjectID="_1540565244" r:id="rId17"/>
        </w:object>
      </w:r>
      <w:r w:rsidRPr="001A5FD5">
        <w:t> km is:</w:t>
      </w:r>
    </w:p>
    <w:p w14:paraId="2E985D8E" w14:textId="69B35026" w:rsidR="009F4F0B" w:rsidRPr="001A5FD5" w:rsidRDefault="009772A1" w:rsidP="00681BE6">
      <w:pPr>
        <w:pStyle w:val="Pquestiontextmcqoptions"/>
      </w:pPr>
      <w:r w:rsidRPr="00681BE6">
        <w:rPr>
          <w:rStyle w:val="Cquestionpartlabelbold"/>
        </w:rPr>
        <w:t>A</w:t>
      </w:r>
      <w:r w:rsidR="00681BE6" w:rsidRPr="00681BE6">
        <w:tab/>
      </w:r>
      <w:r w:rsidR="00641E43" w:rsidRPr="001A5FD5">
        <w:t>6.125 cm</w:t>
      </w:r>
      <w:r w:rsidR="00681BE6" w:rsidRPr="00681BE6">
        <w:tab/>
      </w:r>
      <w:r w:rsidR="00681BE6" w:rsidRPr="00681BE6">
        <w:tab/>
      </w:r>
      <w:r w:rsidRPr="00681BE6">
        <w:rPr>
          <w:rStyle w:val="Cquestionpartlabelbold"/>
        </w:rPr>
        <w:t>B</w:t>
      </w:r>
      <w:r w:rsidR="00681BE6" w:rsidRPr="00681BE6">
        <w:tab/>
      </w:r>
      <w:r w:rsidR="00556E98">
        <w:t>6.125 mm</w:t>
      </w:r>
      <w:r w:rsidR="00556E98">
        <w:tab/>
      </w:r>
      <w:r w:rsidR="00556E98">
        <w:tab/>
      </w:r>
      <w:r w:rsidRPr="00681BE6">
        <w:rPr>
          <w:rStyle w:val="Cquestionpartlabelbold"/>
        </w:rPr>
        <w:t>C</w:t>
      </w:r>
      <w:r w:rsidR="00681BE6" w:rsidRPr="00681BE6">
        <w:tab/>
      </w:r>
      <w:r w:rsidR="00641E43" w:rsidRPr="001A5FD5">
        <w:t>6.125 m</w:t>
      </w:r>
      <w:r w:rsidR="00681BE6" w:rsidRPr="00681BE6">
        <w:tab/>
      </w:r>
      <w:r w:rsidR="00681BE6" w:rsidRPr="00681BE6">
        <w:tab/>
      </w:r>
      <w:r w:rsidRPr="00681BE6">
        <w:rPr>
          <w:rStyle w:val="Cquestionpartlabelbold"/>
        </w:rPr>
        <w:t>D</w:t>
      </w:r>
      <w:r w:rsidR="00681BE6" w:rsidRPr="00681BE6">
        <w:tab/>
      </w:r>
      <w:r w:rsidR="00641E43" w:rsidRPr="001A5FD5">
        <w:t>61.25 cm</w:t>
      </w:r>
    </w:p>
    <w:p w14:paraId="6EB1A079" w14:textId="62BC87CB" w:rsidR="00641E43" w:rsidRPr="00A07593" w:rsidRDefault="00641E43" w:rsidP="00641E43">
      <w:pPr>
        <w:pStyle w:val="Pquestionheadingmc"/>
      </w:pPr>
      <w:r w:rsidRPr="00A07593">
        <w:t xml:space="preserve">Question </w:t>
      </w:r>
      <w:r>
        <w:t>9</w:t>
      </w:r>
      <w:r w:rsidR="00681BE6" w:rsidRPr="00681BE6">
        <w:tab/>
      </w:r>
      <w:r>
        <w:t>[4.6</w:t>
      </w:r>
      <w:r w:rsidRPr="00A07593">
        <w:t>]</w:t>
      </w:r>
    </w:p>
    <w:p w14:paraId="01A4C66C" w14:textId="5EE5B8CC" w:rsidR="00641E43" w:rsidRPr="001A5FD5" w:rsidRDefault="00641E43" w:rsidP="00681BE6">
      <w:pPr>
        <w:pStyle w:val="Pquestiontextmainstem"/>
      </w:pPr>
      <w:r w:rsidRPr="001A5FD5">
        <w:t xml:space="preserve">When Simon and </w:t>
      </w:r>
      <w:r w:rsidR="00556E98">
        <w:t>Ava</w:t>
      </w:r>
      <w:r w:rsidRPr="001A5FD5">
        <w:t xml:space="preserve"> share $112.05 in the ratio 4</w:t>
      </w:r>
      <w:r w:rsidR="00324626">
        <w:t> : </w:t>
      </w:r>
      <w:r w:rsidRPr="001A5FD5">
        <w:t>5</w:t>
      </w:r>
      <w:r w:rsidR="00556E98" w:rsidRPr="00556E98">
        <w:t xml:space="preserve"> </w:t>
      </w:r>
      <w:r w:rsidR="00556E98" w:rsidRPr="001A5FD5">
        <w:t>respectively</w:t>
      </w:r>
      <w:r w:rsidRPr="001A5FD5">
        <w:t>, this gives:</w:t>
      </w:r>
    </w:p>
    <w:p w14:paraId="728C19F8" w14:textId="4F0EC742" w:rsidR="00641E43" w:rsidRPr="001A5FD5" w:rsidRDefault="009772A1" w:rsidP="00681BE6">
      <w:pPr>
        <w:pStyle w:val="Pquestiontextmcqoptions"/>
      </w:pPr>
      <w:r w:rsidRPr="00681BE6">
        <w:rPr>
          <w:rStyle w:val="Cquestionpartlabelbold"/>
        </w:rPr>
        <w:t>A</w:t>
      </w:r>
      <w:r w:rsidR="00681BE6" w:rsidRPr="00681BE6">
        <w:tab/>
      </w:r>
      <w:r w:rsidR="00641E43" w:rsidRPr="001A5FD5">
        <w:t xml:space="preserve">Simon $49.80 and </w:t>
      </w:r>
      <w:r w:rsidR="00556E98">
        <w:t>Ava</w:t>
      </w:r>
      <w:r w:rsidR="00641E43" w:rsidRPr="001A5FD5">
        <w:t xml:space="preserve"> $62.25</w:t>
      </w:r>
      <w:r w:rsidR="002E41A1">
        <w:tab/>
      </w:r>
      <w:r w:rsidR="002E41A1">
        <w:tab/>
      </w:r>
      <w:r w:rsidRPr="00681BE6">
        <w:rPr>
          <w:rStyle w:val="Cquestionpartlabelbold"/>
        </w:rPr>
        <w:t>B</w:t>
      </w:r>
      <w:r w:rsidR="00681BE6" w:rsidRPr="00681BE6">
        <w:tab/>
      </w:r>
      <w:r w:rsidR="00641E43" w:rsidRPr="001A5FD5">
        <w:t xml:space="preserve">Simon $89.64 and </w:t>
      </w:r>
      <w:r w:rsidR="00556E98">
        <w:t>Ava</w:t>
      </w:r>
      <w:r w:rsidR="00641E43" w:rsidRPr="001A5FD5">
        <w:t xml:space="preserve"> $22.41</w:t>
      </w:r>
    </w:p>
    <w:p w14:paraId="7C9B438A" w14:textId="2472D9B7" w:rsidR="00641E43" w:rsidRDefault="009772A1" w:rsidP="00681BE6">
      <w:pPr>
        <w:pStyle w:val="Pquestiontextmcqoptions"/>
      </w:pPr>
      <w:r w:rsidRPr="00681BE6">
        <w:rPr>
          <w:rStyle w:val="Cquestionpartlabelbold"/>
        </w:rPr>
        <w:t>C</w:t>
      </w:r>
      <w:r w:rsidR="00681BE6" w:rsidRPr="00681BE6">
        <w:tab/>
      </w:r>
      <w:r w:rsidR="00641E43" w:rsidRPr="001A5FD5">
        <w:t xml:space="preserve">Simon $22.41 and </w:t>
      </w:r>
      <w:r w:rsidR="00556E98">
        <w:t>Ava</w:t>
      </w:r>
      <w:r w:rsidR="00641E43" w:rsidRPr="001A5FD5">
        <w:t xml:space="preserve"> $89.64</w:t>
      </w:r>
      <w:r w:rsidR="002E41A1">
        <w:tab/>
      </w:r>
      <w:r w:rsidR="002E41A1">
        <w:tab/>
      </w:r>
      <w:r w:rsidRPr="00681BE6">
        <w:rPr>
          <w:rStyle w:val="Cquestionpartlabelbold"/>
        </w:rPr>
        <w:t>D</w:t>
      </w:r>
      <w:r w:rsidR="00681BE6" w:rsidRPr="00681BE6">
        <w:tab/>
      </w:r>
      <w:r w:rsidR="00641E43" w:rsidRPr="001A5FD5">
        <w:t xml:space="preserve">Simon $62.25 and </w:t>
      </w:r>
      <w:r w:rsidR="00556E98">
        <w:t>Ava</w:t>
      </w:r>
      <w:r w:rsidR="00641E43" w:rsidRPr="001A5FD5">
        <w:t xml:space="preserve"> $49.80</w:t>
      </w:r>
    </w:p>
    <w:p w14:paraId="670D42A5" w14:textId="02A35914" w:rsidR="00641E43" w:rsidRPr="00A07593" w:rsidRDefault="00641E43" w:rsidP="00641E43">
      <w:pPr>
        <w:pStyle w:val="Pquestionheadingmc"/>
      </w:pPr>
      <w:r w:rsidRPr="00A07593">
        <w:lastRenderedPageBreak/>
        <w:t xml:space="preserve">Question </w:t>
      </w:r>
      <w:r>
        <w:t>10</w:t>
      </w:r>
      <w:r w:rsidR="00681BE6" w:rsidRPr="00681BE6">
        <w:tab/>
      </w:r>
      <w:r>
        <w:t>[4.7</w:t>
      </w:r>
      <w:r w:rsidRPr="00A07593">
        <w:t>]</w:t>
      </w:r>
    </w:p>
    <w:p w14:paraId="0A1306AE" w14:textId="46519B96" w:rsidR="00641E43" w:rsidRPr="001A5FD5" w:rsidRDefault="00556E98" w:rsidP="00681BE6">
      <w:pPr>
        <w:pStyle w:val="Pquestiontextmainstem"/>
      </w:pPr>
      <w:r>
        <w:t>Jack</w:t>
      </w:r>
      <w:r w:rsidR="00641E43" w:rsidRPr="001A5FD5">
        <w:t xml:space="preserve"> takes 10 minutes to walk 0.36 km. His average speed in metres per second is:</w:t>
      </w:r>
    </w:p>
    <w:p w14:paraId="77ED803B" w14:textId="6517018B" w:rsidR="009F4F0B" w:rsidRPr="00681BE6" w:rsidRDefault="009772A1" w:rsidP="00681BE6">
      <w:pPr>
        <w:pStyle w:val="Pquestiontextmcqoptions"/>
        <w:rPr>
          <w:rStyle w:val="Cquestionpartlabelbold"/>
        </w:rPr>
      </w:pPr>
      <w:r w:rsidRPr="00681BE6">
        <w:rPr>
          <w:rStyle w:val="Cquestionpartlabelbold"/>
        </w:rPr>
        <w:t>A</w:t>
      </w:r>
      <w:r w:rsidR="00681BE6" w:rsidRPr="00681BE6">
        <w:tab/>
      </w:r>
      <w:r w:rsidR="00641E43" w:rsidRPr="001A5FD5">
        <w:t>60</w:t>
      </w:r>
      <w:r w:rsidR="00681BE6" w:rsidRPr="00681BE6">
        <w:tab/>
      </w:r>
      <w:r w:rsidR="00681BE6" w:rsidRPr="00681BE6">
        <w:tab/>
      </w:r>
      <w:r w:rsidR="002E41A1">
        <w:tab/>
      </w:r>
      <w:r w:rsidRPr="00681BE6">
        <w:rPr>
          <w:rStyle w:val="Cquestionpartlabelbold"/>
        </w:rPr>
        <w:t>B</w:t>
      </w:r>
      <w:r w:rsidR="00681BE6" w:rsidRPr="00681BE6">
        <w:tab/>
      </w:r>
      <w:r w:rsidR="00641E43" w:rsidRPr="001A5FD5">
        <w:t>6</w:t>
      </w:r>
      <w:r w:rsidR="00681BE6" w:rsidRPr="00681BE6">
        <w:tab/>
      </w:r>
      <w:r w:rsidR="00681BE6" w:rsidRPr="00681BE6">
        <w:tab/>
      </w:r>
      <w:r w:rsidRPr="00681BE6">
        <w:rPr>
          <w:rStyle w:val="Cquestionpartlabelbold"/>
        </w:rPr>
        <w:t>C</w:t>
      </w:r>
      <w:r w:rsidR="00681BE6" w:rsidRPr="00681BE6">
        <w:tab/>
      </w:r>
      <w:r w:rsidR="00641E43" w:rsidRPr="001A5FD5">
        <w:t>0.6</w:t>
      </w:r>
      <w:r w:rsidR="00681BE6" w:rsidRPr="00681BE6">
        <w:tab/>
      </w:r>
      <w:r w:rsidR="00681BE6" w:rsidRPr="00681BE6">
        <w:tab/>
      </w:r>
      <w:r w:rsidRPr="00681BE6">
        <w:rPr>
          <w:rStyle w:val="Cquestionpartlabelbold"/>
        </w:rPr>
        <w:t>D</w:t>
      </w:r>
      <w:r w:rsidR="00681BE6" w:rsidRPr="00681BE6">
        <w:tab/>
      </w:r>
      <w:r w:rsidR="00641E43" w:rsidRPr="001A5FD5">
        <w:t xml:space="preserve">0.06 </w:t>
      </w:r>
    </w:p>
    <w:p w14:paraId="02C29162" w14:textId="01AE07D6" w:rsidR="00641E43" w:rsidRPr="00A07593" w:rsidRDefault="00641E43" w:rsidP="00641E43">
      <w:pPr>
        <w:pStyle w:val="Pquestionheadingmc"/>
      </w:pPr>
      <w:r w:rsidRPr="00A07593">
        <w:t xml:space="preserve">Question </w:t>
      </w:r>
      <w:r>
        <w:t>11</w:t>
      </w:r>
      <w:r w:rsidR="00681BE6" w:rsidRPr="00681BE6">
        <w:tab/>
      </w:r>
      <w:r>
        <w:t>[4.7</w:t>
      </w:r>
      <w:r w:rsidRPr="00A07593">
        <w:t>]</w:t>
      </w:r>
    </w:p>
    <w:p w14:paraId="1A07017F" w14:textId="5BD8694D" w:rsidR="00641E43" w:rsidRPr="001A5FD5" w:rsidRDefault="00641E43" w:rsidP="00681BE6">
      <w:pPr>
        <w:pStyle w:val="Pquestiontextmainstem"/>
      </w:pPr>
      <w:r w:rsidRPr="001A5FD5">
        <w:t xml:space="preserve">If 280 g </w:t>
      </w:r>
      <w:r w:rsidR="00556E98">
        <w:t xml:space="preserve">of </w:t>
      </w:r>
      <w:r w:rsidRPr="001A5FD5">
        <w:t xml:space="preserve">mushrooms cost $2.10, then 2.5 kg cost: </w:t>
      </w:r>
    </w:p>
    <w:p w14:paraId="0802D5AE" w14:textId="706A1AFF" w:rsidR="00641E43" w:rsidRPr="001A5FD5" w:rsidRDefault="009772A1" w:rsidP="00681BE6">
      <w:pPr>
        <w:pStyle w:val="Pquestiontextmcqoptions"/>
      </w:pPr>
      <w:r w:rsidRPr="00681BE6">
        <w:rPr>
          <w:rStyle w:val="Cquestionpartlabelbold"/>
        </w:rPr>
        <w:t>A</w:t>
      </w:r>
      <w:r w:rsidR="00681BE6" w:rsidRPr="00681BE6">
        <w:tab/>
      </w:r>
      <w:r w:rsidR="00641E43" w:rsidRPr="001A5FD5">
        <w:t>$18.75</w:t>
      </w:r>
      <w:r w:rsidR="00681BE6" w:rsidRPr="00681BE6">
        <w:tab/>
      </w:r>
      <w:r w:rsidR="00681BE6" w:rsidRPr="00681BE6">
        <w:tab/>
      </w:r>
      <w:r w:rsidRPr="00681BE6">
        <w:rPr>
          <w:rStyle w:val="Cquestionpartlabelbold"/>
        </w:rPr>
        <w:t>B</w:t>
      </w:r>
      <w:r w:rsidR="00681BE6" w:rsidRPr="00681BE6">
        <w:tab/>
      </w:r>
      <w:r w:rsidR="00641E43" w:rsidRPr="001A5FD5">
        <w:t>$7</w:t>
      </w:r>
      <w:r w:rsidR="00681BE6" w:rsidRPr="00681BE6">
        <w:tab/>
      </w:r>
      <w:r w:rsidR="00681BE6" w:rsidRPr="00681BE6">
        <w:tab/>
      </w:r>
      <w:r w:rsidRPr="00681BE6">
        <w:rPr>
          <w:rStyle w:val="Cquestionpartlabelbold"/>
        </w:rPr>
        <w:t>C</w:t>
      </w:r>
      <w:r w:rsidR="00681BE6" w:rsidRPr="00681BE6">
        <w:tab/>
      </w:r>
      <w:r w:rsidR="00641E43" w:rsidRPr="001A5FD5">
        <w:t>$5.5</w:t>
      </w:r>
      <w:r w:rsidR="00681BE6" w:rsidRPr="00681BE6">
        <w:tab/>
      </w:r>
      <w:r w:rsidR="00681BE6" w:rsidRPr="00681BE6">
        <w:tab/>
      </w:r>
      <w:r w:rsidRPr="00681BE6">
        <w:rPr>
          <w:rStyle w:val="Cquestionpartlabelbold"/>
        </w:rPr>
        <w:t>D</w:t>
      </w:r>
      <w:r w:rsidR="00681BE6" w:rsidRPr="00681BE6">
        <w:tab/>
      </w:r>
      <w:r w:rsidR="00641E43" w:rsidRPr="001A5FD5">
        <w:t>$31</w:t>
      </w:r>
    </w:p>
    <w:p w14:paraId="7D4FFD1E" w14:textId="11807D91" w:rsidR="00641E43" w:rsidRPr="00A07593" w:rsidRDefault="00641E43" w:rsidP="00641E43">
      <w:pPr>
        <w:pStyle w:val="Pquestionheadingmc"/>
      </w:pPr>
      <w:r w:rsidRPr="00A07593">
        <w:t xml:space="preserve">Question </w:t>
      </w:r>
      <w:r>
        <w:t>1</w:t>
      </w:r>
      <w:r w:rsidRPr="00A07593">
        <w:t>2</w:t>
      </w:r>
      <w:r w:rsidR="00681BE6" w:rsidRPr="00681BE6">
        <w:tab/>
      </w:r>
      <w:r>
        <w:t>[4.7</w:t>
      </w:r>
      <w:r w:rsidRPr="00A07593">
        <w:t>]</w:t>
      </w:r>
    </w:p>
    <w:p w14:paraId="6FCC3C4A" w14:textId="0BC78B61" w:rsidR="00641E43" w:rsidRPr="001A5FD5" w:rsidRDefault="00556E98" w:rsidP="00681BE6">
      <w:pPr>
        <w:pStyle w:val="Pquestiontextmainstem"/>
      </w:pPr>
      <w:r>
        <w:t xml:space="preserve">In a cricket match, </w:t>
      </w:r>
      <w:r w:rsidR="00641E43" w:rsidRPr="001A5FD5">
        <w:t>Australia scored 244 runs in 50 overs. Australia’s run rate per over was:</w:t>
      </w:r>
    </w:p>
    <w:p w14:paraId="56D2D6CE" w14:textId="1095D3B5" w:rsidR="00070EEB" w:rsidRPr="00641E43" w:rsidRDefault="009772A1" w:rsidP="00681BE6">
      <w:pPr>
        <w:pStyle w:val="Pquestiontextmcqoptions"/>
      </w:pPr>
      <w:r w:rsidRPr="00681BE6">
        <w:rPr>
          <w:rStyle w:val="Cquestionpartlabelbold"/>
        </w:rPr>
        <w:t>A</w:t>
      </w:r>
      <w:r w:rsidR="00681BE6" w:rsidRPr="00681BE6">
        <w:tab/>
      </w:r>
      <w:r w:rsidR="00641E43" w:rsidRPr="001A5FD5">
        <w:t>4.8</w:t>
      </w:r>
      <w:r w:rsidR="00556E98">
        <w:tab/>
      </w:r>
      <w:r w:rsidR="00556E98">
        <w:tab/>
      </w:r>
      <w:r w:rsidRPr="00681BE6">
        <w:rPr>
          <w:rStyle w:val="Cquestionpartlabelbold"/>
        </w:rPr>
        <w:t>B</w:t>
      </w:r>
      <w:r w:rsidR="00681BE6" w:rsidRPr="00681BE6">
        <w:tab/>
      </w:r>
      <w:r w:rsidR="00641E43" w:rsidRPr="001A5FD5">
        <w:t>4.88</w:t>
      </w:r>
      <w:r w:rsidR="00556E98">
        <w:tab/>
      </w:r>
      <w:r w:rsidR="00556E98">
        <w:tab/>
      </w:r>
      <w:r w:rsidRPr="00681BE6">
        <w:rPr>
          <w:rStyle w:val="Cquestionpartlabelbold"/>
        </w:rPr>
        <w:t>C</w:t>
      </w:r>
      <w:r w:rsidR="00681BE6" w:rsidRPr="00681BE6">
        <w:tab/>
      </w:r>
      <w:r w:rsidR="00641E43" w:rsidRPr="001A5FD5">
        <w:t>4.92</w:t>
      </w:r>
      <w:r w:rsidR="00556E98">
        <w:tab/>
      </w:r>
      <w:r w:rsidR="00556E98">
        <w:tab/>
      </w:r>
      <w:r w:rsidRPr="00681BE6">
        <w:rPr>
          <w:rStyle w:val="Cquestionpartlabelbold"/>
        </w:rPr>
        <w:t>D</w:t>
      </w:r>
      <w:r w:rsidR="00681BE6" w:rsidRPr="00681BE6">
        <w:tab/>
      </w:r>
      <w:r w:rsidR="00641E43" w:rsidRPr="001A5FD5">
        <w:t>5.2</w:t>
      </w:r>
    </w:p>
    <w:p w14:paraId="725818E6" w14:textId="70D2B12C" w:rsidR="001B433F" w:rsidRPr="00A07593" w:rsidRDefault="001B433F" w:rsidP="001B433F">
      <w:pPr>
        <w:pStyle w:val="Psectionresults"/>
      </w:pPr>
      <w:r w:rsidRPr="00A07593">
        <w:t>M</w:t>
      </w:r>
      <w:r w:rsidR="002B3763" w:rsidRPr="00A07593">
        <w:t>ultiple-choice results: ___ /</w:t>
      </w:r>
      <w:r w:rsidR="002D3853" w:rsidRPr="00A07593">
        <w:t>1</w:t>
      </w:r>
      <w:r w:rsidR="007A2893" w:rsidRPr="00A07593">
        <w:t>2</w:t>
      </w:r>
    </w:p>
    <w:p w14:paraId="65671F4D" w14:textId="77777777" w:rsidR="00A87DD3" w:rsidRPr="00A07593" w:rsidRDefault="00A87DD3" w:rsidP="001B433F">
      <w:pPr>
        <w:pStyle w:val="Psectionresults"/>
      </w:pPr>
    </w:p>
    <w:p w14:paraId="38C01D2D" w14:textId="77777777" w:rsidR="001B433F" w:rsidRPr="00A07593" w:rsidRDefault="001B433F" w:rsidP="001B433F">
      <w:pPr>
        <w:pStyle w:val="Psectionheading"/>
      </w:pPr>
      <w:r w:rsidRPr="00A07593">
        <w:t>Short answer section</w:t>
      </w:r>
    </w:p>
    <w:p w14:paraId="74A0B774" w14:textId="0CB397E4" w:rsidR="00FD6DB9" w:rsidRPr="00A07593" w:rsidRDefault="00FD6DB9" w:rsidP="00E550A0">
      <w:pPr>
        <w:pStyle w:val="Pquestionheadingsx1stafterhead"/>
      </w:pPr>
      <w:r w:rsidRPr="00A07593">
        <w:t>Question 13</w:t>
      </w:r>
      <w:r w:rsidR="00681BE6" w:rsidRPr="00681BE6">
        <w:tab/>
      </w:r>
      <w:r w:rsidR="00697E28">
        <w:rPr>
          <w:rStyle w:val="Cmarkslabel"/>
        </w:rPr>
        <w:t>2</w:t>
      </w:r>
      <w:r w:rsidRPr="00A07593">
        <w:rPr>
          <w:rStyle w:val="Cmarkslabel"/>
        </w:rPr>
        <w:t xml:space="preserve"> marks</w:t>
      </w:r>
      <w:r w:rsidR="00681BE6" w:rsidRPr="00681BE6">
        <w:tab/>
      </w:r>
      <w:r w:rsidR="00641E43">
        <w:t>[</w:t>
      </w:r>
      <w:r w:rsidR="001643D6">
        <w:t xml:space="preserve">4.1, </w:t>
      </w:r>
      <w:r w:rsidR="00641E43">
        <w:t>4.</w:t>
      </w:r>
      <w:r w:rsidR="001643D6">
        <w:t>2</w:t>
      </w:r>
      <w:r w:rsidRPr="00A07593">
        <w:t>]</w:t>
      </w:r>
    </w:p>
    <w:p w14:paraId="679338EE" w14:textId="77777777" w:rsidR="009772A1" w:rsidRPr="001A5FD5" w:rsidRDefault="009772A1" w:rsidP="00681BE6">
      <w:pPr>
        <w:pStyle w:val="Pquestiontextmainstem"/>
      </w:pPr>
      <w:r w:rsidRPr="001A5FD5">
        <w:t>There are three jars filled with coins on a shelf. Jar A has $12.60, Jar B has $16.80 and Jar C has $29.40.</w:t>
      </w:r>
    </w:p>
    <w:p w14:paraId="15FBFE18" w14:textId="55485914" w:rsidR="009772A1" w:rsidRDefault="00681BE6" w:rsidP="00681BE6">
      <w:pPr>
        <w:pStyle w:val="Pquestiontextpartsa"/>
      </w:pPr>
      <w:r w:rsidRPr="00681BE6">
        <w:rPr>
          <w:rStyle w:val="Cquestionpartlabelbold"/>
        </w:rPr>
        <w:t>(a)</w:t>
      </w:r>
      <w:r w:rsidRPr="00681BE6">
        <w:tab/>
      </w:r>
      <w:r w:rsidR="009772A1" w:rsidRPr="001A5FD5">
        <w:t xml:space="preserve">Write the ratio of the </w:t>
      </w:r>
      <w:r w:rsidR="004A28ED">
        <w:t>numbers of coins</w:t>
      </w:r>
      <w:r w:rsidR="009772A1" w:rsidRPr="001A5FD5">
        <w:t xml:space="preserve"> in the three jars in simplest form.</w:t>
      </w:r>
    </w:p>
    <w:p w14:paraId="6E9CB694" w14:textId="77777777" w:rsidR="002D709A" w:rsidRDefault="002D709A" w:rsidP="00681BE6">
      <w:pPr>
        <w:pStyle w:val="Pquestiontextpartsa"/>
      </w:pPr>
    </w:p>
    <w:p w14:paraId="0D15327F" w14:textId="77777777" w:rsidR="002D709A" w:rsidRDefault="002D709A" w:rsidP="00681BE6">
      <w:pPr>
        <w:pStyle w:val="Pquestiontextpartsa"/>
      </w:pPr>
    </w:p>
    <w:p w14:paraId="013EE6D1" w14:textId="77777777" w:rsidR="002D709A" w:rsidRPr="001A5FD5" w:rsidRDefault="002D709A" w:rsidP="00681BE6">
      <w:pPr>
        <w:pStyle w:val="Pquestiontextpartsa"/>
      </w:pPr>
    </w:p>
    <w:p w14:paraId="54AFC166" w14:textId="51631509" w:rsidR="003F7CC3" w:rsidRPr="00A07593" w:rsidRDefault="00681BE6" w:rsidP="00681BE6">
      <w:pPr>
        <w:pStyle w:val="Pquestiontextpartsa"/>
      </w:pPr>
      <w:r w:rsidRPr="00681BE6">
        <w:rPr>
          <w:rStyle w:val="Cquestionpartlabelbold"/>
        </w:rPr>
        <w:t>(b)</w:t>
      </w:r>
      <w:r w:rsidRPr="00681BE6">
        <w:tab/>
      </w:r>
      <w:r w:rsidR="009772A1" w:rsidRPr="001A5FD5">
        <w:t xml:space="preserve">Write the </w:t>
      </w:r>
      <w:r w:rsidR="004A28ED">
        <w:t>number of coins</w:t>
      </w:r>
      <w:r w:rsidR="009772A1" w:rsidRPr="001A5FD5">
        <w:t xml:space="preserve"> in Jar A as a fraction in simplest form of the total </w:t>
      </w:r>
      <w:r w:rsidR="004A28ED">
        <w:t>number</w:t>
      </w:r>
      <w:r w:rsidR="009772A1" w:rsidRPr="001A5FD5">
        <w:t xml:space="preserve"> of coins in all three jars.</w:t>
      </w:r>
    </w:p>
    <w:p w14:paraId="64652D48" w14:textId="77777777" w:rsidR="008D7F3B" w:rsidRDefault="008D7F3B" w:rsidP="00FD6DB9">
      <w:pPr>
        <w:pStyle w:val="Pquestiontextpartsa"/>
      </w:pPr>
    </w:p>
    <w:p w14:paraId="5EE77DD3" w14:textId="77777777" w:rsidR="00556E98" w:rsidRDefault="00556E98" w:rsidP="00FD6DB9">
      <w:pPr>
        <w:pStyle w:val="Pquestiontextpartsa"/>
      </w:pPr>
    </w:p>
    <w:p w14:paraId="71D2F4E5" w14:textId="77777777" w:rsidR="00556E98" w:rsidRPr="00A07593" w:rsidRDefault="00556E98" w:rsidP="00FD6DB9">
      <w:pPr>
        <w:pStyle w:val="Pquestiontextpartsa"/>
      </w:pPr>
    </w:p>
    <w:p w14:paraId="51452392" w14:textId="0B73436C" w:rsidR="001F0763" w:rsidRPr="00A07593" w:rsidRDefault="001F0763" w:rsidP="001F0763">
      <w:pPr>
        <w:pStyle w:val="Pquestionheadingsx"/>
      </w:pPr>
      <w:r w:rsidRPr="00A07593">
        <w:t>Question 14</w:t>
      </w:r>
      <w:r w:rsidR="00681BE6" w:rsidRPr="00681BE6">
        <w:tab/>
      </w:r>
      <w:r w:rsidR="00697E28">
        <w:rPr>
          <w:rStyle w:val="Cmarkslabel"/>
        </w:rPr>
        <w:t>2</w:t>
      </w:r>
      <w:r w:rsidRPr="00A07593">
        <w:rPr>
          <w:rStyle w:val="Cmarkslabel"/>
        </w:rPr>
        <w:t xml:space="preserve"> marks</w:t>
      </w:r>
      <w:r w:rsidR="00681BE6" w:rsidRPr="00681BE6">
        <w:tab/>
      </w:r>
      <w:r w:rsidR="001643D6">
        <w:t>[</w:t>
      </w:r>
      <w:r w:rsidR="00697E28">
        <w:t>4.6</w:t>
      </w:r>
      <w:r w:rsidRPr="00A07593">
        <w:t>]</w:t>
      </w:r>
    </w:p>
    <w:p w14:paraId="006F0294" w14:textId="50EBBD7B" w:rsidR="009772A1" w:rsidRPr="001A5FD5" w:rsidRDefault="009772A1" w:rsidP="00681BE6">
      <w:pPr>
        <w:pStyle w:val="Pquestiontextmainstem"/>
      </w:pPr>
      <w:r w:rsidRPr="001A5FD5">
        <w:t>Shade the blocks below to show the ratio 2</w:t>
      </w:r>
      <w:r w:rsidR="00324626">
        <w:t> : </w:t>
      </w:r>
      <w:r w:rsidRPr="001A5FD5">
        <w:t>1</w:t>
      </w:r>
      <w:r w:rsidR="002E41A1">
        <w:t>.</w:t>
      </w:r>
    </w:p>
    <w:tbl>
      <w:tblPr>
        <w:tblW w:w="8505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9772A1" w:rsidRPr="001A5FD5" w14:paraId="2033EFF1" w14:textId="77777777" w:rsidTr="004E5C6D">
        <w:tc>
          <w:tcPr>
            <w:tcW w:w="567" w:type="dxa"/>
            <w:shd w:val="clear" w:color="auto" w:fill="auto"/>
          </w:tcPr>
          <w:p w14:paraId="3DC294CC" w14:textId="77777777" w:rsidR="009772A1" w:rsidRPr="001A5FD5" w:rsidRDefault="009772A1" w:rsidP="004E5C6D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6CD33651" w14:textId="77777777" w:rsidR="009772A1" w:rsidRPr="001A5FD5" w:rsidRDefault="009772A1" w:rsidP="004E5C6D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7DD7AF6B" w14:textId="77777777" w:rsidR="009772A1" w:rsidRPr="001A5FD5" w:rsidRDefault="009772A1" w:rsidP="004E5C6D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56718E96" w14:textId="77777777" w:rsidR="009772A1" w:rsidRPr="001A5FD5" w:rsidRDefault="009772A1" w:rsidP="004E5C6D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5D77EDED" w14:textId="77777777" w:rsidR="009772A1" w:rsidRPr="001A5FD5" w:rsidRDefault="009772A1" w:rsidP="004E5C6D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5CEF8A57" w14:textId="77777777" w:rsidR="009772A1" w:rsidRPr="001A5FD5" w:rsidRDefault="009772A1" w:rsidP="004E5C6D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6C9B255D" w14:textId="77777777" w:rsidR="009772A1" w:rsidRPr="001A5FD5" w:rsidRDefault="009772A1" w:rsidP="004E5C6D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16F540FF" w14:textId="77777777" w:rsidR="009772A1" w:rsidRPr="001A5FD5" w:rsidRDefault="009772A1" w:rsidP="004E5C6D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59CB32CE" w14:textId="77777777" w:rsidR="009772A1" w:rsidRPr="001A5FD5" w:rsidRDefault="009772A1" w:rsidP="004E5C6D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6368DD34" w14:textId="77777777" w:rsidR="009772A1" w:rsidRPr="001A5FD5" w:rsidRDefault="009772A1" w:rsidP="004E5C6D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48FB01F6" w14:textId="77777777" w:rsidR="009772A1" w:rsidRPr="001A5FD5" w:rsidRDefault="009772A1" w:rsidP="004E5C6D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60870DB0" w14:textId="77777777" w:rsidR="009772A1" w:rsidRPr="001A5FD5" w:rsidRDefault="009772A1" w:rsidP="004E5C6D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3824F22E" w14:textId="77777777" w:rsidR="009772A1" w:rsidRPr="001A5FD5" w:rsidRDefault="009772A1" w:rsidP="004E5C6D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7C6B8EFF" w14:textId="77777777" w:rsidR="009772A1" w:rsidRPr="001A5FD5" w:rsidRDefault="009772A1" w:rsidP="004E5C6D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4559C6FF" w14:textId="77777777" w:rsidR="009772A1" w:rsidRPr="001A5FD5" w:rsidRDefault="009772A1" w:rsidP="004E5C6D">
            <w:pPr>
              <w:rPr>
                <w:sz w:val="20"/>
                <w:szCs w:val="20"/>
              </w:rPr>
            </w:pPr>
          </w:p>
        </w:tc>
      </w:tr>
    </w:tbl>
    <w:p w14:paraId="64727014" w14:textId="7635A00D" w:rsidR="001F0763" w:rsidRPr="00A07593" w:rsidRDefault="001F0763" w:rsidP="001F0763">
      <w:pPr>
        <w:pStyle w:val="Pquestionheadingsx"/>
      </w:pPr>
      <w:r w:rsidRPr="00A07593">
        <w:t>Question 15</w:t>
      </w:r>
      <w:r w:rsidR="00681BE6" w:rsidRPr="00681BE6">
        <w:tab/>
      </w:r>
      <w:r w:rsidR="00697E28">
        <w:rPr>
          <w:rStyle w:val="Cmarkslabel"/>
        </w:rPr>
        <w:t>6</w:t>
      </w:r>
      <w:r w:rsidRPr="00A07593">
        <w:rPr>
          <w:rStyle w:val="Cmarkslabel"/>
        </w:rPr>
        <w:t xml:space="preserve"> marks</w:t>
      </w:r>
      <w:r w:rsidR="00681BE6" w:rsidRPr="00681BE6">
        <w:tab/>
      </w:r>
      <w:r w:rsidR="00641E43">
        <w:t>[4.</w:t>
      </w:r>
      <w:r w:rsidR="007E0CE1" w:rsidRPr="00A07593">
        <w:t>2</w:t>
      </w:r>
      <w:r w:rsidRPr="00A07593">
        <w:t>]</w:t>
      </w:r>
    </w:p>
    <w:p w14:paraId="30857201" w14:textId="691BCF9A" w:rsidR="009772A1" w:rsidRPr="001A5FD5" w:rsidRDefault="00556E98" w:rsidP="00681BE6">
      <w:pPr>
        <w:pStyle w:val="Pquestiontextmainstem"/>
      </w:pPr>
      <w:r>
        <w:t>Zhen</w:t>
      </w:r>
      <w:r w:rsidR="009772A1" w:rsidRPr="001A5FD5">
        <w:t xml:space="preserve"> mixes </w:t>
      </w:r>
      <w:r w:rsidR="009772A1" w:rsidRPr="001A5FD5">
        <w:rPr>
          <w:position w:val="-24"/>
        </w:rPr>
        <w:object w:dxaOrig="340" w:dyaOrig="620" w14:anchorId="295E1F73">
          <v:shape id="_x0000_i1030" type="#_x0000_t75" style="width:17.25pt;height:31.5pt" o:ole="">
            <v:imagedata r:id="rId18" o:title=""/>
          </v:shape>
          <o:OLEObject Type="Embed" ProgID="Equation.3" ShapeID="_x0000_i1030" DrawAspect="Content" ObjectID="_1540565245" r:id="rId19"/>
        </w:object>
      </w:r>
      <w:r w:rsidR="009772A1" w:rsidRPr="001A5FD5">
        <w:t xml:space="preserve">kg of apple, </w:t>
      </w:r>
      <w:r w:rsidR="009772A1" w:rsidRPr="001A5FD5">
        <w:rPr>
          <w:position w:val="-24"/>
        </w:rPr>
        <w:object w:dxaOrig="360" w:dyaOrig="620" w14:anchorId="1AE95266">
          <v:shape id="_x0000_i1031" type="#_x0000_t75" style="width:18pt;height:31.5pt" o:ole="">
            <v:imagedata r:id="rId20" o:title=""/>
          </v:shape>
          <o:OLEObject Type="Embed" ProgID="Equation.3" ShapeID="_x0000_i1031" DrawAspect="Content" ObjectID="_1540565246" r:id="rId21"/>
        </w:object>
      </w:r>
      <w:r w:rsidR="009772A1" w:rsidRPr="001A5FD5">
        <w:t xml:space="preserve">kg pear and </w:t>
      </w:r>
      <w:r w:rsidR="009772A1" w:rsidRPr="001A5FD5">
        <w:rPr>
          <w:position w:val="-24"/>
        </w:rPr>
        <w:object w:dxaOrig="220" w:dyaOrig="620" w14:anchorId="040AE1CF">
          <v:shape id="_x0000_i1032" type="#_x0000_t75" style="width:10.5pt;height:31.5pt" o:ole="">
            <v:imagedata r:id="rId22" o:title=""/>
          </v:shape>
          <o:OLEObject Type="Embed" ProgID="Equation.3" ShapeID="_x0000_i1032" DrawAspect="Content" ObjectID="_1540565247" r:id="rId23"/>
        </w:object>
      </w:r>
      <w:r w:rsidR="009772A1" w:rsidRPr="001A5FD5">
        <w:t xml:space="preserve">kg of pineapple to make </w:t>
      </w:r>
      <w:r w:rsidR="002E41A1">
        <w:t>a</w:t>
      </w:r>
      <w:r w:rsidR="009772A1" w:rsidRPr="001A5FD5">
        <w:t xml:space="preserve"> fruit salad. Write the fo</w:t>
      </w:r>
      <w:r w:rsidR="0032535D">
        <w:t>llowing ratios in simplest form:</w:t>
      </w:r>
    </w:p>
    <w:p w14:paraId="0A7365DC" w14:textId="4D9B748E" w:rsidR="009772A1" w:rsidRPr="001A5FD5" w:rsidRDefault="00681BE6" w:rsidP="00681BE6">
      <w:pPr>
        <w:pStyle w:val="Pquestiontextpartsa"/>
      </w:pPr>
      <w:r w:rsidRPr="00681BE6">
        <w:rPr>
          <w:rStyle w:val="Cquestionpartlabelbold"/>
        </w:rPr>
        <w:t>(a)</w:t>
      </w:r>
      <w:r w:rsidRPr="00681BE6">
        <w:tab/>
      </w:r>
      <w:r w:rsidR="0032535D">
        <w:t>t</w:t>
      </w:r>
      <w:r w:rsidR="009772A1" w:rsidRPr="001A5FD5">
        <w:t>he ratio of a</w:t>
      </w:r>
      <w:r w:rsidR="0032535D">
        <w:t>pple to pear in the fruit salad</w:t>
      </w:r>
    </w:p>
    <w:p w14:paraId="08176611" w14:textId="77777777" w:rsidR="009772A1" w:rsidRDefault="009772A1" w:rsidP="005176D3">
      <w:pPr>
        <w:pStyle w:val="Pquestiontextmainstem"/>
      </w:pPr>
    </w:p>
    <w:p w14:paraId="4F4E33B5" w14:textId="77777777" w:rsidR="002E41A1" w:rsidRDefault="002E41A1" w:rsidP="005176D3">
      <w:pPr>
        <w:pStyle w:val="Pquestiontextmainstem"/>
      </w:pPr>
    </w:p>
    <w:p w14:paraId="58688D3B" w14:textId="77777777" w:rsidR="001643D6" w:rsidRPr="001A5FD5" w:rsidRDefault="001643D6" w:rsidP="005176D3">
      <w:pPr>
        <w:pStyle w:val="Pquestiontextmainstem"/>
      </w:pPr>
    </w:p>
    <w:p w14:paraId="04B3560C" w14:textId="77777777" w:rsidR="009772A1" w:rsidRPr="001A5FD5" w:rsidRDefault="009772A1" w:rsidP="005176D3">
      <w:pPr>
        <w:pStyle w:val="Pquestiontextmainstem"/>
      </w:pPr>
    </w:p>
    <w:p w14:paraId="6EF8C2DA" w14:textId="47F5AE71" w:rsidR="009772A1" w:rsidRPr="001A5FD5" w:rsidRDefault="00681BE6" w:rsidP="00681BE6">
      <w:pPr>
        <w:pStyle w:val="Pquestiontextpartsa"/>
      </w:pPr>
      <w:r w:rsidRPr="00681BE6">
        <w:rPr>
          <w:rStyle w:val="Cquestionpartlabelbold"/>
        </w:rPr>
        <w:lastRenderedPageBreak/>
        <w:t>(b)</w:t>
      </w:r>
      <w:r w:rsidRPr="00681BE6">
        <w:tab/>
      </w:r>
      <w:r w:rsidR="0032535D">
        <w:t>t</w:t>
      </w:r>
      <w:r w:rsidR="009772A1" w:rsidRPr="001A5FD5">
        <w:t xml:space="preserve">he ratio of apple to the total </w:t>
      </w:r>
      <w:r w:rsidR="0032535D">
        <w:t>mass of the fruit salad</w:t>
      </w:r>
    </w:p>
    <w:p w14:paraId="585823BF" w14:textId="77777777" w:rsidR="009772A1" w:rsidRDefault="009772A1" w:rsidP="005176D3">
      <w:pPr>
        <w:pStyle w:val="Pquestiontextmainstem"/>
      </w:pPr>
    </w:p>
    <w:p w14:paraId="0622901B" w14:textId="77777777" w:rsidR="002E41A1" w:rsidRDefault="002E41A1" w:rsidP="005176D3">
      <w:pPr>
        <w:pStyle w:val="Pquestiontextmainstem"/>
      </w:pPr>
    </w:p>
    <w:p w14:paraId="76FF1E1E" w14:textId="77777777" w:rsidR="002E41A1" w:rsidRPr="001A5FD5" w:rsidRDefault="002E41A1" w:rsidP="005176D3">
      <w:pPr>
        <w:pStyle w:val="Pquestiontextmainstem"/>
      </w:pPr>
    </w:p>
    <w:p w14:paraId="31B5FE3D" w14:textId="15517403" w:rsidR="009772A1" w:rsidRPr="001A5FD5" w:rsidRDefault="00681BE6" w:rsidP="00681BE6">
      <w:pPr>
        <w:pStyle w:val="Pquestiontextpartsa"/>
      </w:pPr>
      <w:r w:rsidRPr="00681BE6">
        <w:rPr>
          <w:rStyle w:val="Cquestionpartlabelbold"/>
        </w:rPr>
        <w:t>(c)</w:t>
      </w:r>
      <w:r w:rsidRPr="00681BE6">
        <w:tab/>
      </w:r>
      <w:r w:rsidR="0032535D">
        <w:t>t</w:t>
      </w:r>
      <w:r w:rsidR="009772A1" w:rsidRPr="001A5FD5">
        <w:t xml:space="preserve">he ratio of pineapple and pear to the total </w:t>
      </w:r>
      <w:r w:rsidR="0032535D">
        <w:t>mass</w:t>
      </w:r>
      <w:r w:rsidR="009772A1" w:rsidRPr="001A5FD5">
        <w:t xml:space="preserve"> of the fruit salad.</w:t>
      </w:r>
    </w:p>
    <w:p w14:paraId="46C0CEEC" w14:textId="313DC292" w:rsidR="007E0CE1" w:rsidRPr="00A07593" w:rsidRDefault="007E0CE1" w:rsidP="007D7520">
      <w:pPr>
        <w:pStyle w:val="Pquestiontextmainstem"/>
      </w:pPr>
    </w:p>
    <w:p w14:paraId="41C93B43" w14:textId="7AB8995F" w:rsidR="003F7CC3" w:rsidRPr="00A07593" w:rsidRDefault="003F7CC3" w:rsidP="00290260">
      <w:pPr>
        <w:pStyle w:val="Pquestiontextmainstem"/>
      </w:pPr>
    </w:p>
    <w:p w14:paraId="2FF5F7F3" w14:textId="77777777" w:rsidR="00290260" w:rsidRPr="00A07593" w:rsidRDefault="00290260" w:rsidP="00290260">
      <w:pPr>
        <w:pStyle w:val="Pquestiontextpartsa"/>
      </w:pPr>
    </w:p>
    <w:p w14:paraId="38E66A87" w14:textId="40E5F61E" w:rsidR="00E14832" w:rsidRPr="00A07593" w:rsidRDefault="00E14832" w:rsidP="00E14832">
      <w:pPr>
        <w:pStyle w:val="Pquestionheadingsx"/>
      </w:pPr>
      <w:r w:rsidRPr="00A07593">
        <w:t>Question 16</w:t>
      </w:r>
      <w:r w:rsidR="00681BE6" w:rsidRPr="00681BE6">
        <w:tab/>
      </w:r>
      <w:r w:rsidR="00697E28">
        <w:rPr>
          <w:rStyle w:val="Cmarkslabel"/>
        </w:rPr>
        <w:t>2</w:t>
      </w:r>
      <w:r w:rsidRPr="00A07593">
        <w:rPr>
          <w:rStyle w:val="Cmarkslabel"/>
        </w:rPr>
        <w:t xml:space="preserve"> marks</w:t>
      </w:r>
      <w:r w:rsidR="00681BE6" w:rsidRPr="00681BE6">
        <w:tab/>
      </w:r>
      <w:r w:rsidR="00641E43">
        <w:t>[4.</w:t>
      </w:r>
      <w:r w:rsidR="00697E28">
        <w:t>2</w:t>
      </w:r>
      <w:r w:rsidRPr="00A07593">
        <w:t>]</w:t>
      </w:r>
    </w:p>
    <w:p w14:paraId="0A704709" w14:textId="77777777" w:rsidR="009772A1" w:rsidRPr="001A5FD5" w:rsidRDefault="009772A1" w:rsidP="00681BE6">
      <w:pPr>
        <w:pStyle w:val="Pquestiontextmainstem"/>
      </w:pPr>
      <w:r w:rsidRPr="001A5FD5">
        <w:t>Simplify the following ratios:</w:t>
      </w:r>
    </w:p>
    <w:p w14:paraId="1061E34A" w14:textId="31B46902" w:rsidR="009772A1" w:rsidRDefault="00681BE6" w:rsidP="00681BE6">
      <w:pPr>
        <w:pStyle w:val="Pquestiontextpartsa"/>
      </w:pPr>
      <w:r w:rsidRPr="00681BE6">
        <w:rPr>
          <w:rStyle w:val="Cquestionpartlabelbold"/>
        </w:rPr>
        <w:t>(a)</w:t>
      </w:r>
      <w:r w:rsidRPr="00681BE6">
        <w:tab/>
      </w:r>
      <w:r w:rsidR="009772A1" w:rsidRPr="001A5FD5">
        <w:t>0.2</w:t>
      </w:r>
      <w:r w:rsidR="00324626">
        <w:t> : </w:t>
      </w:r>
      <w:r w:rsidR="009772A1" w:rsidRPr="001A5FD5">
        <w:t>0.02</w:t>
      </w:r>
    </w:p>
    <w:p w14:paraId="36BB8E1B" w14:textId="77777777" w:rsidR="004F1E61" w:rsidRDefault="004F1E61" w:rsidP="00681BE6">
      <w:pPr>
        <w:pStyle w:val="Pquestiontextpartsa"/>
      </w:pPr>
    </w:p>
    <w:p w14:paraId="54478191" w14:textId="77777777" w:rsidR="004F1E61" w:rsidRDefault="004F1E61" w:rsidP="00681BE6">
      <w:pPr>
        <w:pStyle w:val="Pquestiontextpartsa"/>
      </w:pPr>
    </w:p>
    <w:p w14:paraId="423CD42D" w14:textId="77777777" w:rsidR="004F1E61" w:rsidRPr="001A5FD5" w:rsidRDefault="004F1E61" w:rsidP="00681BE6">
      <w:pPr>
        <w:pStyle w:val="Pquestiontextpartsa"/>
      </w:pPr>
    </w:p>
    <w:p w14:paraId="550166A9" w14:textId="652987A3" w:rsidR="007E0CE1" w:rsidRDefault="00681BE6" w:rsidP="00681BE6">
      <w:pPr>
        <w:pStyle w:val="Pquestiontextpartsa"/>
      </w:pPr>
      <w:r w:rsidRPr="00681BE6">
        <w:rPr>
          <w:rStyle w:val="Cquestionpartlabelbold"/>
        </w:rPr>
        <w:t>(b)</w:t>
      </w:r>
      <w:r w:rsidRPr="00681BE6">
        <w:tab/>
      </w:r>
      <w:r w:rsidR="009772A1" w:rsidRPr="001A5FD5">
        <w:rPr>
          <w:position w:val="-6"/>
        </w:rPr>
        <w:object w:dxaOrig="1120" w:dyaOrig="320" w14:anchorId="6A925268">
          <v:shape id="_x0000_i1033" type="#_x0000_t75" style="width:56.25pt;height:15.75pt" o:ole="" o:allowoverlap="f">
            <v:imagedata r:id="rId24" o:title=""/>
          </v:shape>
          <o:OLEObject Type="Embed" ProgID="Equation.3" ShapeID="_x0000_i1033" DrawAspect="Content" ObjectID="_1540565248" r:id="rId25"/>
        </w:object>
      </w:r>
    </w:p>
    <w:p w14:paraId="02499021" w14:textId="77777777" w:rsidR="004665C5" w:rsidRDefault="004665C5" w:rsidP="007D7520">
      <w:pPr>
        <w:pStyle w:val="Pquestiontextpartsa"/>
      </w:pPr>
    </w:p>
    <w:p w14:paraId="5B2AF0AB" w14:textId="77777777" w:rsidR="004665C5" w:rsidRDefault="004665C5" w:rsidP="007D7520">
      <w:pPr>
        <w:pStyle w:val="Pquestiontextpartsa"/>
      </w:pPr>
    </w:p>
    <w:p w14:paraId="32A4A46E" w14:textId="77777777" w:rsidR="004F1E61" w:rsidRDefault="004F1E61" w:rsidP="007D7520">
      <w:pPr>
        <w:pStyle w:val="Pquestiontextpartsa"/>
      </w:pPr>
    </w:p>
    <w:p w14:paraId="2845434E" w14:textId="7728ED80" w:rsidR="00E14832" w:rsidRPr="00A07593" w:rsidRDefault="00E14832" w:rsidP="00E14832">
      <w:pPr>
        <w:pStyle w:val="Pquestionheadingsx"/>
      </w:pPr>
      <w:r w:rsidRPr="00A07593">
        <w:t>Question 17</w:t>
      </w:r>
      <w:r w:rsidR="00681BE6" w:rsidRPr="00681BE6">
        <w:tab/>
      </w:r>
      <w:r w:rsidR="00697E28">
        <w:rPr>
          <w:rStyle w:val="Cmarkslabel"/>
        </w:rPr>
        <w:t>2</w:t>
      </w:r>
      <w:r w:rsidRPr="00A07593">
        <w:rPr>
          <w:rStyle w:val="Cmarkslabel"/>
        </w:rPr>
        <w:t xml:space="preserve"> marks</w:t>
      </w:r>
      <w:r w:rsidR="00681BE6" w:rsidRPr="00681BE6">
        <w:tab/>
      </w:r>
      <w:r w:rsidR="00641E43">
        <w:t>[4.</w:t>
      </w:r>
      <w:r w:rsidR="00697E28">
        <w:t>4</w:t>
      </w:r>
      <w:r w:rsidRPr="00A07593">
        <w:t>]</w:t>
      </w:r>
    </w:p>
    <w:p w14:paraId="41C8E8F1" w14:textId="6E43732D" w:rsidR="007E0CE1" w:rsidRPr="00A07593" w:rsidRDefault="009772A1" w:rsidP="00681BE6">
      <w:pPr>
        <w:pStyle w:val="Pquestiontextmainstem"/>
      </w:pPr>
      <w:r w:rsidRPr="001A5FD5">
        <w:t xml:space="preserve">A </w:t>
      </w:r>
      <w:r w:rsidR="004F1E61" w:rsidRPr="001A5FD5">
        <w:t xml:space="preserve">recipe </w:t>
      </w:r>
      <w:r w:rsidR="004F1E61">
        <w:t xml:space="preserve">for </w:t>
      </w:r>
      <w:r w:rsidRPr="001A5FD5">
        <w:t>pasta requires a 4</w:t>
      </w:r>
      <w:r w:rsidR="00324626">
        <w:t> : </w:t>
      </w:r>
      <w:r w:rsidRPr="001A5FD5">
        <w:t xml:space="preserve">3 ratio of eggs to cups of flour. How many cups of flour </w:t>
      </w:r>
      <w:r w:rsidR="004F1E61">
        <w:t>should</w:t>
      </w:r>
      <w:r w:rsidRPr="001A5FD5">
        <w:t xml:space="preserve"> be used with 7 eggs?</w:t>
      </w:r>
    </w:p>
    <w:p w14:paraId="6F48684C" w14:textId="77777777" w:rsidR="004665C5" w:rsidRDefault="004665C5" w:rsidP="007D7520">
      <w:pPr>
        <w:pStyle w:val="Pquestiontextpartsa"/>
      </w:pPr>
    </w:p>
    <w:p w14:paraId="47D614F5" w14:textId="77777777" w:rsidR="004665C5" w:rsidRPr="00A07593" w:rsidRDefault="004665C5" w:rsidP="007D7520">
      <w:pPr>
        <w:pStyle w:val="Pquestiontextpartsa"/>
      </w:pPr>
    </w:p>
    <w:p w14:paraId="56882D66" w14:textId="77777777" w:rsidR="00F37229" w:rsidRPr="00A07593" w:rsidRDefault="00F37229" w:rsidP="00E14832">
      <w:pPr>
        <w:pStyle w:val="Pquestiontextmainstem"/>
      </w:pPr>
    </w:p>
    <w:p w14:paraId="6AAA3AFD" w14:textId="52A9A5C2" w:rsidR="00E14832" w:rsidRPr="00A07593" w:rsidRDefault="00F37229" w:rsidP="00E14832">
      <w:pPr>
        <w:pStyle w:val="Pquestionheadingsx"/>
      </w:pPr>
      <w:r w:rsidRPr="00A07593">
        <w:t>Question 18</w:t>
      </w:r>
      <w:r w:rsidR="00681BE6" w:rsidRPr="00681BE6">
        <w:tab/>
      </w:r>
      <w:r w:rsidR="007E0CE1" w:rsidRPr="00A07593">
        <w:rPr>
          <w:rStyle w:val="Cmarkslabel"/>
        </w:rPr>
        <w:t>3</w:t>
      </w:r>
      <w:r w:rsidR="00E14832" w:rsidRPr="00A07593">
        <w:rPr>
          <w:rStyle w:val="Cmarkslabel"/>
        </w:rPr>
        <w:t xml:space="preserve"> marks</w:t>
      </w:r>
      <w:r w:rsidR="00681BE6" w:rsidRPr="00681BE6">
        <w:tab/>
      </w:r>
      <w:r w:rsidR="00641E43">
        <w:t>[4.</w:t>
      </w:r>
      <w:r w:rsidR="00697E28">
        <w:t>4, 4.6</w:t>
      </w:r>
      <w:r w:rsidR="00E14832" w:rsidRPr="00A07593">
        <w:t>]</w:t>
      </w:r>
    </w:p>
    <w:p w14:paraId="76347F25" w14:textId="135D03AA" w:rsidR="007E0CE1" w:rsidRPr="00A07593" w:rsidRDefault="009772A1" w:rsidP="00681BE6">
      <w:pPr>
        <w:pStyle w:val="Pquestiontextmainstem"/>
      </w:pPr>
      <w:r w:rsidRPr="001A5FD5">
        <w:t xml:space="preserve">A bottle contains 480 marbles. </w:t>
      </w:r>
      <w:r w:rsidRPr="001A5FD5">
        <w:rPr>
          <w:position w:val="-24"/>
        </w:rPr>
        <w:object w:dxaOrig="240" w:dyaOrig="620" w14:anchorId="2204206F">
          <v:shape id="_x0000_i1034" type="#_x0000_t75" style="width:12pt;height:31.5pt" o:ole="" o:allowoverlap="f">
            <v:imagedata r:id="rId26" o:title=""/>
          </v:shape>
          <o:OLEObject Type="Embed" ProgID="Equation.3" ShapeID="_x0000_i1034" DrawAspect="Content" ObjectID="_1540565249" r:id="rId27"/>
        </w:object>
      </w:r>
      <w:r w:rsidRPr="001A5FD5">
        <w:t xml:space="preserve"> are red and the rest are blue. What is ratio of blue marbles to red marbles?</w:t>
      </w:r>
    </w:p>
    <w:p w14:paraId="1D1BBC27" w14:textId="035C0A31" w:rsidR="00E14832" w:rsidRPr="00A07593" w:rsidRDefault="00E14832" w:rsidP="00290260">
      <w:pPr>
        <w:pStyle w:val="Pquestiontextpartsa"/>
      </w:pPr>
    </w:p>
    <w:p w14:paraId="3D7CF6A7" w14:textId="77777777" w:rsidR="00F37229" w:rsidRPr="00A07593" w:rsidRDefault="00F37229" w:rsidP="00E14832">
      <w:pPr>
        <w:pStyle w:val="Pquestiontextmainstem"/>
      </w:pPr>
    </w:p>
    <w:p w14:paraId="6628109F" w14:textId="77777777" w:rsidR="004665C5" w:rsidRPr="00A07593" w:rsidRDefault="004665C5" w:rsidP="00E14832">
      <w:pPr>
        <w:pStyle w:val="Pquestiontextmainstem"/>
      </w:pPr>
    </w:p>
    <w:p w14:paraId="1FA5FEBD" w14:textId="31AAA0C4" w:rsidR="00E14832" w:rsidRPr="00A07593" w:rsidRDefault="00F37229" w:rsidP="00E14832">
      <w:pPr>
        <w:pStyle w:val="Pquestionheadingsx"/>
      </w:pPr>
      <w:r w:rsidRPr="00A07593">
        <w:t>Question 19</w:t>
      </w:r>
      <w:r w:rsidR="00681BE6" w:rsidRPr="00681BE6">
        <w:tab/>
      </w:r>
      <w:r w:rsidR="00697E28">
        <w:rPr>
          <w:rStyle w:val="Cmarkslabel"/>
        </w:rPr>
        <w:t>2</w:t>
      </w:r>
      <w:r w:rsidR="00E14832" w:rsidRPr="00A07593">
        <w:rPr>
          <w:rStyle w:val="Cmarkslabel"/>
        </w:rPr>
        <w:t xml:space="preserve"> marks</w:t>
      </w:r>
      <w:r w:rsidR="00681BE6" w:rsidRPr="00681BE6">
        <w:tab/>
      </w:r>
      <w:r w:rsidR="00641E43">
        <w:t>[4.</w:t>
      </w:r>
      <w:r w:rsidR="00697E28">
        <w:t>4, 4.6</w:t>
      </w:r>
      <w:r w:rsidR="00E14832" w:rsidRPr="00A07593">
        <w:t>]</w:t>
      </w:r>
    </w:p>
    <w:p w14:paraId="7F36368D" w14:textId="6F2DF15A" w:rsidR="009772A1" w:rsidRDefault="009772A1" w:rsidP="00681BE6">
      <w:pPr>
        <w:pStyle w:val="Pquestiontextmainstem"/>
      </w:pPr>
      <w:r w:rsidRPr="001A5FD5">
        <w:t>In a bag there are milk c</w:t>
      </w:r>
      <w:r w:rsidR="004F1E61">
        <w:t>hocolate, peanut and crispy M&amp;M</w:t>
      </w:r>
      <w:r w:rsidRPr="001A5FD5">
        <w:t>s in the ratio 5</w:t>
      </w:r>
      <w:r w:rsidR="00324626">
        <w:t> : </w:t>
      </w:r>
      <w:r w:rsidRPr="001A5FD5">
        <w:t>2</w:t>
      </w:r>
      <w:r w:rsidR="00324626">
        <w:t> : </w:t>
      </w:r>
      <w:r w:rsidRPr="001A5FD5">
        <w:t xml:space="preserve">3. If there are 75 crispy </w:t>
      </w:r>
      <w:r w:rsidR="004F1E61">
        <w:t>M&amp;M</w:t>
      </w:r>
      <w:r w:rsidRPr="001A5FD5">
        <w:t>s, how many</w:t>
      </w:r>
      <w:r w:rsidR="004F1E61">
        <w:t xml:space="preserve"> M&amp;M</w:t>
      </w:r>
      <w:r w:rsidRPr="001A5FD5">
        <w:t>s are there in total?</w:t>
      </w:r>
    </w:p>
    <w:p w14:paraId="604D4274" w14:textId="77777777" w:rsidR="004F1E61" w:rsidRDefault="004F1E61" w:rsidP="00681BE6">
      <w:pPr>
        <w:pStyle w:val="Pquestiontextmainstem"/>
      </w:pPr>
    </w:p>
    <w:p w14:paraId="0EFB56A7" w14:textId="77777777" w:rsidR="004F1E61" w:rsidRDefault="004F1E61" w:rsidP="00681BE6">
      <w:pPr>
        <w:pStyle w:val="Pquestiontextmainstem"/>
      </w:pPr>
    </w:p>
    <w:p w14:paraId="5B37F778" w14:textId="77777777" w:rsidR="004F1E61" w:rsidRDefault="004F1E61" w:rsidP="00681BE6">
      <w:pPr>
        <w:pStyle w:val="Pquestiontextmainstem"/>
      </w:pPr>
    </w:p>
    <w:p w14:paraId="54527AC4" w14:textId="4496FC57" w:rsidR="009772A1" w:rsidRPr="00A07593" w:rsidRDefault="009772A1" w:rsidP="009772A1">
      <w:pPr>
        <w:pStyle w:val="Pquestionheadingsx"/>
      </w:pPr>
      <w:r w:rsidRPr="00A07593">
        <w:lastRenderedPageBreak/>
        <w:t xml:space="preserve">Question </w:t>
      </w:r>
      <w:r>
        <w:t>20</w:t>
      </w:r>
      <w:r w:rsidR="00681BE6" w:rsidRPr="00681BE6">
        <w:tab/>
      </w:r>
      <w:r w:rsidR="00697E28">
        <w:rPr>
          <w:rStyle w:val="Cmarkslabel"/>
        </w:rPr>
        <w:t>2</w:t>
      </w:r>
      <w:r w:rsidRPr="00A07593">
        <w:rPr>
          <w:rStyle w:val="Cmarkslabel"/>
        </w:rPr>
        <w:t xml:space="preserve"> marks</w:t>
      </w:r>
      <w:r w:rsidR="00681BE6" w:rsidRPr="00681BE6">
        <w:tab/>
      </w:r>
      <w:r>
        <w:t>[4.</w:t>
      </w:r>
      <w:r w:rsidRPr="00A07593">
        <w:t>3]</w:t>
      </w:r>
    </w:p>
    <w:p w14:paraId="5DD7CD81" w14:textId="05455C66" w:rsidR="009772A1" w:rsidRDefault="00681BE6" w:rsidP="00681BE6">
      <w:pPr>
        <w:pStyle w:val="Pquestiontextpartsa"/>
      </w:pPr>
      <w:r w:rsidRPr="00681BE6">
        <w:rPr>
          <w:rStyle w:val="Cquestionpartlabelbold"/>
        </w:rPr>
        <w:t>(a)</w:t>
      </w:r>
      <w:r w:rsidRPr="00681BE6">
        <w:tab/>
      </w:r>
      <w:r w:rsidR="009772A1" w:rsidRPr="001A5FD5">
        <w:t xml:space="preserve">A jet has a top speed of 600 km/h. How many times faster is the </w:t>
      </w:r>
      <w:r w:rsidR="004F1E61">
        <w:t>jet</w:t>
      </w:r>
      <w:r w:rsidR="009772A1" w:rsidRPr="001A5FD5">
        <w:t xml:space="preserve"> compared to a cyclist travelling at 45 km/h?</w:t>
      </w:r>
    </w:p>
    <w:p w14:paraId="6A06BD57" w14:textId="77777777" w:rsidR="004F1E61" w:rsidRDefault="004F1E61" w:rsidP="00681BE6">
      <w:pPr>
        <w:pStyle w:val="Pquestiontextpartsa"/>
      </w:pPr>
    </w:p>
    <w:p w14:paraId="09BCA40D" w14:textId="77777777" w:rsidR="004F1E61" w:rsidRPr="001A5FD5" w:rsidRDefault="004F1E61" w:rsidP="00681BE6">
      <w:pPr>
        <w:pStyle w:val="Pquestiontextpartsa"/>
      </w:pPr>
    </w:p>
    <w:p w14:paraId="3AF3C407" w14:textId="696A2424" w:rsidR="009772A1" w:rsidRDefault="00681BE6" w:rsidP="00681BE6">
      <w:pPr>
        <w:pStyle w:val="Pquestiontextpartsa"/>
      </w:pPr>
      <w:r w:rsidRPr="00681BE6">
        <w:rPr>
          <w:rStyle w:val="Cquestionpartlabelbold"/>
        </w:rPr>
        <w:t>(b)</w:t>
      </w:r>
      <w:r w:rsidRPr="00681BE6">
        <w:tab/>
      </w:r>
      <w:r w:rsidR="004F1E61">
        <w:t>Which is the greater ratio,</w:t>
      </w:r>
      <w:r w:rsidR="009772A1" w:rsidRPr="001A5FD5">
        <w:t xml:space="preserve"> </w:t>
      </w:r>
      <w:r w:rsidR="004F1E61">
        <w:t>3</w:t>
      </w:r>
      <w:r w:rsidR="00324626">
        <w:t> : </w:t>
      </w:r>
      <w:r w:rsidR="004F1E61">
        <w:t>5 or</w:t>
      </w:r>
      <w:r w:rsidR="009772A1" w:rsidRPr="001A5FD5">
        <w:t xml:space="preserve"> 7</w:t>
      </w:r>
      <w:r w:rsidR="00324626">
        <w:t> : </w:t>
      </w:r>
      <w:r w:rsidR="009772A1" w:rsidRPr="001A5FD5">
        <w:t>9?</w:t>
      </w:r>
    </w:p>
    <w:p w14:paraId="06B58474" w14:textId="77777777" w:rsidR="004F1E61" w:rsidRDefault="004F1E61" w:rsidP="00681BE6">
      <w:pPr>
        <w:pStyle w:val="Pquestiontextpartsa"/>
      </w:pPr>
    </w:p>
    <w:p w14:paraId="7CA6FE4C" w14:textId="77777777" w:rsidR="004F1E61" w:rsidRDefault="004F1E61" w:rsidP="00681BE6">
      <w:pPr>
        <w:pStyle w:val="Pquestiontextpartsa"/>
      </w:pPr>
    </w:p>
    <w:p w14:paraId="2D76B79A" w14:textId="77777777" w:rsidR="004F1E61" w:rsidRPr="001A5FD5" w:rsidRDefault="004F1E61" w:rsidP="00681BE6">
      <w:pPr>
        <w:pStyle w:val="Pquestiontextpartsa"/>
      </w:pPr>
    </w:p>
    <w:p w14:paraId="5E0AC705" w14:textId="3B62BA49" w:rsidR="009772A1" w:rsidRPr="00A07593" w:rsidRDefault="009772A1" w:rsidP="009772A1">
      <w:pPr>
        <w:pStyle w:val="Pquestionheadingsx"/>
      </w:pPr>
      <w:r w:rsidRPr="00A07593">
        <w:t xml:space="preserve">Question </w:t>
      </w:r>
      <w:r>
        <w:t>21</w:t>
      </w:r>
      <w:r w:rsidR="00681BE6" w:rsidRPr="00681BE6">
        <w:tab/>
      </w:r>
      <w:r w:rsidRPr="00A07593">
        <w:rPr>
          <w:rStyle w:val="Cmarkslabel"/>
        </w:rPr>
        <w:t>4 marks</w:t>
      </w:r>
      <w:r w:rsidR="00681BE6" w:rsidRPr="00681BE6">
        <w:tab/>
      </w:r>
      <w:r>
        <w:t>[4.</w:t>
      </w:r>
      <w:r w:rsidR="00697E28">
        <w:t>5</w:t>
      </w:r>
      <w:r w:rsidRPr="00A07593">
        <w:t>]</w:t>
      </w:r>
    </w:p>
    <w:p w14:paraId="34B4052E" w14:textId="2844359D" w:rsidR="009772A1" w:rsidRPr="001A5FD5" w:rsidRDefault="009772A1" w:rsidP="00681BE6">
      <w:pPr>
        <w:pStyle w:val="Pquestiontextmainstem"/>
      </w:pPr>
      <w:r w:rsidRPr="001A5FD5">
        <w:t>A model building is made using the scale 1 cm</w:t>
      </w:r>
      <w:r w:rsidR="00324626">
        <w:t> : </w:t>
      </w:r>
      <w:r w:rsidRPr="001A5FD5">
        <w:t xml:space="preserve">0.96 m. </w:t>
      </w:r>
    </w:p>
    <w:p w14:paraId="793777DF" w14:textId="44744863" w:rsidR="009772A1" w:rsidRDefault="00681BE6" w:rsidP="00681BE6">
      <w:pPr>
        <w:pStyle w:val="Pquestiontextpartsa"/>
      </w:pPr>
      <w:r w:rsidRPr="00681BE6">
        <w:rPr>
          <w:rStyle w:val="Cquestionpartlabelbold"/>
        </w:rPr>
        <w:t>(a)</w:t>
      </w:r>
      <w:r w:rsidRPr="00681BE6">
        <w:tab/>
      </w:r>
      <w:r w:rsidR="009772A1" w:rsidRPr="001A5FD5">
        <w:t>Rewrite the scale as a scale ratio (unit ratio).</w:t>
      </w:r>
    </w:p>
    <w:p w14:paraId="3E6E4A84" w14:textId="77777777" w:rsidR="004F1E61" w:rsidRDefault="004F1E61" w:rsidP="00681BE6">
      <w:pPr>
        <w:pStyle w:val="Pquestiontextpartsa"/>
      </w:pPr>
    </w:p>
    <w:p w14:paraId="71B91BDC" w14:textId="77777777" w:rsidR="004F1E61" w:rsidRPr="001A5FD5" w:rsidRDefault="004F1E61" w:rsidP="00681BE6">
      <w:pPr>
        <w:pStyle w:val="Pquestiontextpartsa"/>
      </w:pPr>
    </w:p>
    <w:p w14:paraId="5FFE8EC3" w14:textId="6104C75E" w:rsidR="009772A1" w:rsidRDefault="00681BE6" w:rsidP="00681BE6">
      <w:pPr>
        <w:pStyle w:val="Pquestiontextpartsa"/>
      </w:pPr>
      <w:r w:rsidRPr="00681BE6">
        <w:rPr>
          <w:rStyle w:val="Cquestionpartlabelbold"/>
        </w:rPr>
        <w:t>(b)</w:t>
      </w:r>
      <w:r w:rsidRPr="00681BE6">
        <w:tab/>
      </w:r>
      <w:r w:rsidR="009772A1" w:rsidRPr="001A5FD5">
        <w:t>What is the scale factor?</w:t>
      </w:r>
    </w:p>
    <w:p w14:paraId="656EBD9B" w14:textId="77777777" w:rsidR="004F1E61" w:rsidRDefault="004F1E61" w:rsidP="00681BE6">
      <w:pPr>
        <w:pStyle w:val="Pquestiontextpartsa"/>
      </w:pPr>
    </w:p>
    <w:p w14:paraId="646CD8B8" w14:textId="77777777" w:rsidR="004F1E61" w:rsidRPr="001A5FD5" w:rsidRDefault="004F1E61" w:rsidP="00681BE6">
      <w:pPr>
        <w:pStyle w:val="Pquestiontextpartsa"/>
      </w:pPr>
    </w:p>
    <w:p w14:paraId="43B7A648" w14:textId="2C17E7F6" w:rsidR="009772A1" w:rsidRDefault="00681BE6" w:rsidP="00681BE6">
      <w:pPr>
        <w:pStyle w:val="Pquestiontextpartsa"/>
      </w:pPr>
      <w:r w:rsidRPr="00681BE6">
        <w:rPr>
          <w:rStyle w:val="Cquestionpartlabelbold"/>
        </w:rPr>
        <w:t>(c)</w:t>
      </w:r>
      <w:r w:rsidRPr="00681BE6">
        <w:tab/>
      </w:r>
      <w:r w:rsidR="009772A1" w:rsidRPr="001A5FD5">
        <w:t>If the height of the model building is 72 mm</w:t>
      </w:r>
      <w:r w:rsidR="004F1E61">
        <w:t>,</w:t>
      </w:r>
      <w:r w:rsidR="009772A1" w:rsidRPr="001A5FD5">
        <w:t xml:space="preserve"> find the actual height of the building in metres.</w:t>
      </w:r>
    </w:p>
    <w:p w14:paraId="3EC2FCE3" w14:textId="77777777" w:rsidR="004F1E61" w:rsidRDefault="004F1E61" w:rsidP="00681BE6">
      <w:pPr>
        <w:pStyle w:val="Pquestiontextpartsa"/>
      </w:pPr>
    </w:p>
    <w:p w14:paraId="596C5579" w14:textId="77777777" w:rsidR="004F1E61" w:rsidRPr="001A5FD5" w:rsidRDefault="004F1E61" w:rsidP="00681BE6">
      <w:pPr>
        <w:pStyle w:val="Pquestiontextpartsa"/>
      </w:pPr>
    </w:p>
    <w:p w14:paraId="5E81E45B" w14:textId="174D10D9" w:rsidR="009772A1" w:rsidRPr="00A07593" w:rsidRDefault="009772A1" w:rsidP="009772A1">
      <w:pPr>
        <w:pStyle w:val="Pquestionheadingsx"/>
      </w:pPr>
      <w:r w:rsidRPr="00A07593">
        <w:t xml:space="preserve">Question </w:t>
      </w:r>
      <w:r>
        <w:t>22</w:t>
      </w:r>
      <w:r w:rsidR="00681BE6" w:rsidRPr="00681BE6">
        <w:tab/>
      </w:r>
      <w:r w:rsidRPr="00A07593">
        <w:rPr>
          <w:rStyle w:val="Cmarkslabel"/>
        </w:rPr>
        <w:t>4 marks</w:t>
      </w:r>
      <w:r w:rsidR="00681BE6" w:rsidRPr="00681BE6">
        <w:tab/>
      </w:r>
      <w:r>
        <w:t>[4.</w:t>
      </w:r>
      <w:r w:rsidR="00697E28">
        <w:t>7</w:t>
      </w:r>
      <w:r w:rsidRPr="00A07593">
        <w:t>]</w:t>
      </w:r>
    </w:p>
    <w:p w14:paraId="7772F105" w14:textId="2C2A9C83" w:rsidR="009772A1" w:rsidRPr="001A5FD5" w:rsidRDefault="009772A1" w:rsidP="00681BE6">
      <w:pPr>
        <w:pStyle w:val="Pquestiontextmainstem"/>
      </w:pPr>
      <w:r w:rsidRPr="001A5FD5">
        <w:t>The distance from Melbourne to Adelaide by car is 725</w:t>
      </w:r>
      <w:r w:rsidR="004F1E61">
        <w:t xml:space="preserve"> </w:t>
      </w:r>
      <w:r w:rsidRPr="001A5FD5">
        <w:t xml:space="preserve">km. </w:t>
      </w:r>
    </w:p>
    <w:p w14:paraId="0F9536FE" w14:textId="50E29379" w:rsidR="009772A1" w:rsidRDefault="00681BE6" w:rsidP="00681BE6">
      <w:pPr>
        <w:pStyle w:val="Pquestiontextpartsa"/>
      </w:pPr>
      <w:r w:rsidRPr="00681BE6">
        <w:rPr>
          <w:rStyle w:val="Cquestionpartlabelbold"/>
        </w:rPr>
        <w:t>(a)</w:t>
      </w:r>
      <w:r w:rsidRPr="00681BE6">
        <w:tab/>
      </w:r>
      <w:r w:rsidR="009772A1" w:rsidRPr="001A5FD5">
        <w:t xml:space="preserve">A non-stop train service takes 7.63 hours to make the trip. What is the speed (in km/h) of the train? </w:t>
      </w:r>
    </w:p>
    <w:p w14:paraId="79C326C0" w14:textId="77777777" w:rsidR="004F1E61" w:rsidRDefault="004F1E61" w:rsidP="00681BE6">
      <w:pPr>
        <w:pStyle w:val="Pquestiontextpartsa"/>
      </w:pPr>
    </w:p>
    <w:p w14:paraId="4EB299CC" w14:textId="77777777" w:rsidR="004F1E61" w:rsidRDefault="004F1E61" w:rsidP="00681BE6">
      <w:pPr>
        <w:pStyle w:val="Pquestiontextpartsa"/>
      </w:pPr>
    </w:p>
    <w:p w14:paraId="37C8FECC" w14:textId="77777777" w:rsidR="004F1E61" w:rsidRPr="001A5FD5" w:rsidRDefault="004F1E61" w:rsidP="00681BE6">
      <w:pPr>
        <w:pStyle w:val="Pquestiontextpartsa"/>
      </w:pPr>
    </w:p>
    <w:p w14:paraId="7830DCF7" w14:textId="37D4C6FC" w:rsidR="00393B8E" w:rsidRDefault="00681BE6" w:rsidP="00681BE6">
      <w:pPr>
        <w:pStyle w:val="Pquestiontextpartsa"/>
      </w:pPr>
      <w:r w:rsidRPr="00681BE6">
        <w:rPr>
          <w:rStyle w:val="Cquestionpartlabelbold"/>
        </w:rPr>
        <w:t>(b)</w:t>
      </w:r>
      <w:r w:rsidRPr="00681BE6">
        <w:tab/>
      </w:r>
      <w:r w:rsidR="009772A1" w:rsidRPr="001A5FD5">
        <w:t xml:space="preserve">If </w:t>
      </w:r>
      <w:r w:rsidR="004F1E61" w:rsidRPr="001A5FD5">
        <w:t xml:space="preserve">a car </w:t>
      </w:r>
      <w:r w:rsidR="004F1E61">
        <w:t xml:space="preserve">travels at </w:t>
      </w:r>
      <w:r w:rsidR="009772A1" w:rsidRPr="001A5FD5">
        <w:t xml:space="preserve">the speed of </w:t>
      </w:r>
      <w:r w:rsidR="004F1E61" w:rsidRPr="001A5FD5">
        <w:t xml:space="preserve">85.29 km/h </w:t>
      </w:r>
      <w:r w:rsidR="004F1E61">
        <w:t>for the same distance</w:t>
      </w:r>
      <w:r w:rsidR="009772A1" w:rsidRPr="001A5FD5">
        <w:t>, how long would it take</w:t>
      </w:r>
      <w:r w:rsidR="004F1E61">
        <w:t xml:space="preserve"> to complete the trip</w:t>
      </w:r>
      <w:r w:rsidR="009772A1" w:rsidRPr="001A5FD5">
        <w:t>?</w:t>
      </w:r>
    </w:p>
    <w:p w14:paraId="4457D487" w14:textId="77777777" w:rsidR="004F1E61" w:rsidRDefault="004F1E61" w:rsidP="00681BE6">
      <w:pPr>
        <w:pStyle w:val="Pquestiontextpartsa"/>
      </w:pPr>
    </w:p>
    <w:p w14:paraId="15F08BDD" w14:textId="77777777" w:rsidR="004F1E61" w:rsidRDefault="004F1E61" w:rsidP="00681BE6">
      <w:pPr>
        <w:pStyle w:val="Pquestiontextpartsa"/>
      </w:pPr>
    </w:p>
    <w:p w14:paraId="48324AB1" w14:textId="77777777" w:rsidR="004F1E61" w:rsidRPr="001A5FD5" w:rsidRDefault="004F1E61" w:rsidP="00681BE6">
      <w:pPr>
        <w:pStyle w:val="Pquestiontextpartsa"/>
      </w:pPr>
    </w:p>
    <w:p w14:paraId="38225339" w14:textId="7DE74D03" w:rsidR="009772A1" w:rsidRPr="00A07593" w:rsidRDefault="009772A1" w:rsidP="009772A1">
      <w:pPr>
        <w:pStyle w:val="Pquestionheadingsx"/>
      </w:pPr>
      <w:r w:rsidRPr="00A07593">
        <w:t xml:space="preserve">Question </w:t>
      </w:r>
      <w:r>
        <w:t>23</w:t>
      </w:r>
      <w:r w:rsidR="00681BE6" w:rsidRPr="00681BE6">
        <w:tab/>
      </w:r>
      <w:r w:rsidRPr="00A07593">
        <w:rPr>
          <w:rStyle w:val="Cmarkslabel"/>
        </w:rPr>
        <w:t>4 marks</w:t>
      </w:r>
      <w:r w:rsidR="00681BE6" w:rsidRPr="00681BE6">
        <w:tab/>
      </w:r>
      <w:r>
        <w:t>[4.</w:t>
      </w:r>
      <w:r w:rsidR="00697E28">
        <w:t>7</w:t>
      </w:r>
      <w:r w:rsidRPr="00A07593">
        <w:t>]</w:t>
      </w:r>
    </w:p>
    <w:p w14:paraId="36CAFAD1" w14:textId="3380CB55" w:rsidR="009772A1" w:rsidRPr="001A5FD5" w:rsidRDefault="009772A1" w:rsidP="00681BE6">
      <w:pPr>
        <w:pStyle w:val="Pquestiontextmainstem"/>
      </w:pPr>
      <w:r w:rsidRPr="001A5FD5">
        <w:t>Water is leaking out</w:t>
      </w:r>
      <w:r w:rsidR="004F1E61">
        <w:t xml:space="preserve"> of a tap at a rate of 413 mL per hour</w:t>
      </w:r>
      <w:r w:rsidRPr="001A5FD5">
        <w:t>.</w:t>
      </w:r>
    </w:p>
    <w:p w14:paraId="2404F2FA" w14:textId="6EFF13DB" w:rsidR="009772A1" w:rsidRDefault="00681BE6" w:rsidP="00681BE6">
      <w:pPr>
        <w:pStyle w:val="Pquestiontextpartsa"/>
      </w:pPr>
      <w:r w:rsidRPr="00681BE6">
        <w:rPr>
          <w:rStyle w:val="Cquestionpartlabelbold"/>
        </w:rPr>
        <w:t>(a)</w:t>
      </w:r>
      <w:r w:rsidRPr="00681BE6">
        <w:tab/>
      </w:r>
      <w:r w:rsidR="009772A1" w:rsidRPr="001A5FD5">
        <w:t xml:space="preserve">How much </w:t>
      </w:r>
      <w:r w:rsidR="004F1E61">
        <w:t xml:space="preserve">water </w:t>
      </w:r>
      <w:r w:rsidR="009772A1" w:rsidRPr="001A5FD5">
        <w:t>will leak out in one day? Give your answer in litres.</w:t>
      </w:r>
    </w:p>
    <w:p w14:paraId="6F054096" w14:textId="77777777" w:rsidR="004F1E61" w:rsidRDefault="004F1E61" w:rsidP="00681BE6">
      <w:pPr>
        <w:pStyle w:val="Pquestiontextpartsa"/>
      </w:pPr>
    </w:p>
    <w:p w14:paraId="378BA9FC" w14:textId="77777777" w:rsidR="004F1E61" w:rsidRDefault="004F1E61" w:rsidP="00681BE6">
      <w:pPr>
        <w:pStyle w:val="Pquestiontextpartsa"/>
      </w:pPr>
    </w:p>
    <w:p w14:paraId="04050D2E" w14:textId="77777777" w:rsidR="004F1E61" w:rsidRDefault="004F1E61" w:rsidP="00681BE6">
      <w:pPr>
        <w:pStyle w:val="Pquestiontextpartsa"/>
      </w:pPr>
    </w:p>
    <w:p w14:paraId="6CEA2C7F" w14:textId="4AA9BCBB" w:rsidR="009772A1" w:rsidRDefault="00681BE6" w:rsidP="00681BE6">
      <w:pPr>
        <w:pStyle w:val="Pquestiontextpartsa"/>
      </w:pPr>
      <w:r w:rsidRPr="00681BE6">
        <w:rPr>
          <w:rStyle w:val="Cquestionpartlabelbold"/>
        </w:rPr>
        <w:lastRenderedPageBreak/>
        <w:t>(b)</w:t>
      </w:r>
      <w:r w:rsidRPr="00681BE6">
        <w:tab/>
      </w:r>
      <w:r w:rsidR="009772A1" w:rsidRPr="001A5FD5">
        <w:t xml:space="preserve">How much </w:t>
      </w:r>
      <w:r w:rsidR="004F1E61">
        <w:t xml:space="preserve">water </w:t>
      </w:r>
      <w:r w:rsidR="009772A1" w:rsidRPr="001A5FD5">
        <w:t>would leak out in one year? Assume it is non-leap year. Give your answer in kilolitres.</w:t>
      </w:r>
    </w:p>
    <w:p w14:paraId="6CBA3BA8" w14:textId="77777777" w:rsidR="004F1E61" w:rsidRDefault="004F1E61" w:rsidP="00681BE6">
      <w:pPr>
        <w:pStyle w:val="Pquestiontextpartsa"/>
      </w:pPr>
    </w:p>
    <w:p w14:paraId="3F8F812F" w14:textId="77777777" w:rsidR="004F1E61" w:rsidRDefault="004F1E61" w:rsidP="00681BE6">
      <w:pPr>
        <w:pStyle w:val="Pquestiontextpartsa"/>
      </w:pPr>
    </w:p>
    <w:p w14:paraId="116DE382" w14:textId="77777777" w:rsidR="004F1E61" w:rsidRPr="001A5FD5" w:rsidRDefault="004F1E61" w:rsidP="00681BE6">
      <w:pPr>
        <w:pStyle w:val="Pquestiontextpartsa"/>
      </w:pPr>
    </w:p>
    <w:p w14:paraId="6EB9EF82" w14:textId="5E2A5C3F" w:rsidR="009772A1" w:rsidRPr="001A5FD5" w:rsidRDefault="00681BE6" w:rsidP="00681BE6">
      <w:pPr>
        <w:pStyle w:val="Pquestiontextpartsa"/>
      </w:pPr>
      <w:r w:rsidRPr="00681BE6">
        <w:rPr>
          <w:rStyle w:val="Cquestionpartlabelbold"/>
        </w:rPr>
        <w:t>(c)</w:t>
      </w:r>
      <w:r w:rsidRPr="00681BE6">
        <w:tab/>
      </w:r>
      <w:r w:rsidR="009772A1" w:rsidRPr="001A5FD5">
        <w:t>If water costs $20 for the first kilolitre and then $15 for every kilolitre thereafter, how much would the water leak cost for a year? Assume it is non-leap year.</w:t>
      </w:r>
    </w:p>
    <w:p w14:paraId="1897F68A" w14:textId="77777777" w:rsidR="003E7AFE" w:rsidRDefault="003E7AFE" w:rsidP="000E6491">
      <w:pPr>
        <w:pStyle w:val="Pquestiontextpartsa"/>
      </w:pPr>
    </w:p>
    <w:p w14:paraId="1E2FB71B" w14:textId="77777777" w:rsidR="003E7AFE" w:rsidRDefault="003E7AFE" w:rsidP="000E6491">
      <w:pPr>
        <w:pStyle w:val="Pquestiontextpartsa"/>
      </w:pPr>
    </w:p>
    <w:p w14:paraId="62D3D74B" w14:textId="77777777" w:rsidR="003E7AFE" w:rsidRPr="00A07593" w:rsidRDefault="003E7AFE" w:rsidP="000E6491">
      <w:pPr>
        <w:pStyle w:val="Pquestiontextpartsa"/>
      </w:pPr>
    </w:p>
    <w:p w14:paraId="5F109038" w14:textId="0BF0DE6F" w:rsidR="007E0CE1" w:rsidRPr="00A07593" w:rsidRDefault="009772A1" w:rsidP="007E0CE1">
      <w:pPr>
        <w:pStyle w:val="Psectionresults"/>
      </w:pPr>
      <w:r>
        <w:t xml:space="preserve">Short answer results: ___ / </w:t>
      </w:r>
      <w:r w:rsidR="003D60D5">
        <w:t>33</w:t>
      </w:r>
    </w:p>
    <w:p w14:paraId="6A8F2D5E" w14:textId="77777777" w:rsidR="007E0CE1" w:rsidRPr="00A07593" w:rsidRDefault="007E0CE1" w:rsidP="007E0CE1">
      <w:pPr>
        <w:pStyle w:val="Psectionheading"/>
      </w:pPr>
      <w:r w:rsidRPr="00A07593">
        <w:t>Extended answer section</w:t>
      </w:r>
    </w:p>
    <w:p w14:paraId="05DFB828" w14:textId="71B5BE14" w:rsidR="00E14832" w:rsidRPr="00A07593" w:rsidRDefault="00F37229" w:rsidP="00E550A0">
      <w:pPr>
        <w:pStyle w:val="Pquestionheadingsx1stafterhead"/>
      </w:pPr>
      <w:r w:rsidRPr="00A07593">
        <w:t>Question 2</w:t>
      </w:r>
      <w:r w:rsidR="009772A1">
        <w:t>4</w:t>
      </w:r>
      <w:r w:rsidR="00681BE6" w:rsidRPr="00681BE6">
        <w:tab/>
      </w:r>
      <w:r w:rsidR="00697E28">
        <w:rPr>
          <w:rStyle w:val="Cmarkslabel"/>
        </w:rPr>
        <w:t>4</w:t>
      </w:r>
      <w:r w:rsidR="00E14832" w:rsidRPr="00A07593">
        <w:rPr>
          <w:rStyle w:val="Cmarkslabel"/>
        </w:rPr>
        <w:t xml:space="preserve"> marks</w:t>
      </w:r>
      <w:r w:rsidR="00681BE6" w:rsidRPr="00681BE6">
        <w:tab/>
      </w:r>
      <w:r w:rsidR="00641E43">
        <w:t>[4.</w:t>
      </w:r>
      <w:r w:rsidR="00E550A0">
        <w:t>7</w:t>
      </w:r>
      <w:r w:rsidR="00E14832" w:rsidRPr="00A07593">
        <w:t>]</w:t>
      </w:r>
    </w:p>
    <w:p w14:paraId="6BCA18D4" w14:textId="0C8FA3CF" w:rsidR="009772A1" w:rsidRPr="001A5FD5" w:rsidRDefault="00BC5127" w:rsidP="00681BE6">
      <w:pPr>
        <w:pStyle w:val="Pquestiontextmainstem"/>
      </w:pPr>
      <w:r>
        <w:t>Isaac</w:t>
      </w:r>
      <w:r w:rsidR="009772A1" w:rsidRPr="001A5FD5">
        <w:t xml:space="preserve"> wants to rent a scooter for 4 days and plans to drive 150</w:t>
      </w:r>
      <w:r w:rsidR="004F1E61">
        <w:t xml:space="preserve"> </w:t>
      </w:r>
      <w:r w:rsidR="009772A1" w:rsidRPr="001A5FD5">
        <w:t>km in total. He has to choose between the following two deals:</w:t>
      </w:r>
    </w:p>
    <w:p w14:paraId="4C81594B" w14:textId="0B257E96" w:rsidR="009772A1" w:rsidRPr="001A5FD5" w:rsidRDefault="009772A1" w:rsidP="00681BE6">
      <w:pPr>
        <w:pStyle w:val="Pquestiontextmainstem"/>
      </w:pPr>
      <w:r w:rsidRPr="001A5FD5">
        <w:t>First Choice Rental</w:t>
      </w:r>
      <w:r w:rsidR="004F1E61">
        <w:t xml:space="preserve">: </w:t>
      </w:r>
      <w:r w:rsidRPr="001A5FD5">
        <w:t>$79 per day. The first 80</w:t>
      </w:r>
      <w:r w:rsidR="004F1E61">
        <w:t xml:space="preserve"> </w:t>
      </w:r>
      <w:r w:rsidRPr="001A5FD5">
        <w:t xml:space="preserve">km are free and </w:t>
      </w:r>
      <w:r w:rsidR="004F1E61">
        <w:t>after that, there is a charge of $1.60 per kilometre</w:t>
      </w:r>
      <w:r w:rsidRPr="001A5FD5">
        <w:t>.</w:t>
      </w:r>
    </w:p>
    <w:p w14:paraId="7DCED60A" w14:textId="0E8479DE" w:rsidR="009772A1" w:rsidRPr="001A5FD5" w:rsidRDefault="009772A1" w:rsidP="00681BE6">
      <w:pPr>
        <w:pStyle w:val="Pquestiontextmainstem"/>
      </w:pPr>
      <w:r w:rsidRPr="001A5FD5">
        <w:t>Rent a Ride</w:t>
      </w:r>
      <w:r w:rsidR="004F1E61">
        <w:t xml:space="preserve">: </w:t>
      </w:r>
      <w:r w:rsidRPr="001A5FD5">
        <w:t xml:space="preserve">$165 for </w:t>
      </w:r>
      <w:r w:rsidR="003D60D5">
        <w:t xml:space="preserve">every </w:t>
      </w:r>
      <w:r w:rsidRPr="001A5FD5">
        <w:t>1.5 days</w:t>
      </w:r>
      <w:r w:rsidR="003D60D5">
        <w:t>, with</w:t>
      </w:r>
      <w:r w:rsidRPr="001A5FD5">
        <w:t xml:space="preserve"> unlimited kilometres.</w:t>
      </w:r>
    </w:p>
    <w:p w14:paraId="3B924DC8" w14:textId="3EECCC23" w:rsidR="009772A1" w:rsidRPr="001A5FD5" w:rsidRDefault="009772A1" w:rsidP="00681BE6">
      <w:pPr>
        <w:pStyle w:val="Pquestiontextmainstem"/>
      </w:pPr>
      <w:r w:rsidRPr="001A5FD5">
        <w:t>Which company would be cheaper to use? Show all your working.</w:t>
      </w:r>
    </w:p>
    <w:p w14:paraId="0712C13B" w14:textId="77777777" w:rsidR="00CE4657" w:rsidRDefault="00CE4657" w:rsidP="00CE4657">
      <w:pPr>
        <w:pStyle w:val="Pquestiontextpartsa"/>
      </w:pPr>
    </w:p>
    <w:p w14:paraId="7DF1CE80" w14:textId="77777777" w:rsidR="004F1E61" w:rsidRDefault="004F1E61" w:rsidP="00CE4657">
      <w:pPr>
        <w:pStyle w:val="Pquestiontextpartsa"/>
      </w:pPr>
    </w:p>
    <w:p w14:paraId="408BEE73" w14:textId="77777777" w:rsidR="004F1E61" w:rsidRDefault="004F1E61" w:rsidP="00CE4657">
      <w:pPr>
        <w:pStyle w:val="Pquestiontextpartsa"/>
      </w:pPr>
    </w:p>
    <w:p w14:paraId="1A6EA572" w14:textId="77777777" w:rsidR="00614CB1" w:rsidRDefault="00614CB1" w:rsidP="00CE4657">
      <w:pPr>
        <w:pStyle w:val="Pquestiontextpartsa"/>
      </w:pPr>
    </w:p>
    <w:p w14:paraId="5347859F" w14:textId="77777777" w:rsidR="004F1E61" w:rsidRPr="00A07593" w:rsidRDefault="004F1E61" w:rsidP="00CE4657">
      <w:pPr>
        <w:pStyle w:val="Pquestiontextpartsa"/>
      </w:pPr>
    </w:p>
    <w:p w14:paraId="2FC63C24" w14:textId="77777777" w:rsidR="000E6491" w:rsidRDefault="000E6491" w:rsidP="000E6491">
      <w:pPr>
        <w:pStyle w:val="Pquestiontextmainstem"/>
      </w:pPr>
    </w:p>
    <w:p w14:paraId="6348DD11" w14:textId="77777777" w:rsidR="00E550A0" w:rsidRDefault="00E550A0" w:rsidP="000E6491">
      <w:pPr>
        <w:pStyle w:val="Pquestiontextmainstem"/>
      </w:pPr>
    </w:p>
    <w:p w14:paraId="2D53996A" w14:textId="0E5162D2" w:rsidR="001B433F" w:rsidRPr="00A07593" w:rsidRDefault="003D2F2C" w:rsidP="00B80E6D">
      <w:pPr>
        <w:pStyle w:val="Pquestionheadingsx1stafterhead"/>
      </w:pPr>
      <w:r w:rsidRPr="00A07593">
        <w:t>Question 2</w:t>
      </w:r>
      <w:r w:rsidR="009772A1">
        <w:t>5</w:t>
      </w:r>
      <w:r w:rsidR="00681BE6" w:rsidRPr="00681BE6">
        <w:tab/>
      </w:r>
      <w:r w:rsidR="00697E28">
        <w:rPr>
          <w:rStyle w:val="Cmarkslabel"/>
        </w:rPr>
        <w:t>6</w:t>
      </w:r>
      <w:r w:rsidR="001B433F" w:rsidRPr="00A07593">
        <w:rPr>
          <w:rStyle w:val="Cmarkslabel"/>
        </w:rPr>
        <w:t xml:space="preserve"> marks</w:t>
      </w:r>
      <w:r w:rsidR="00681BE6" w:rsidRPr="00681BE6">
        <w:tab/>
      </w:r>
      <w:r w:rsidR="00641E43">
        <w:t>[4.</w:t>
      </w:r>
      <w:r w:rsidR="00E550A0">
        <w:t>7</w:t>
      </w:r>
      <w:r w:rsidR="001B433F" w:rsidRPr="00A07593">
        <w:t>]</w:t>
      </w:r>
    </w:p>
    <w:p w14:paraId="48698623" w14:textId="457DF288" w:rsidR="009772A1" w:rsidRPr="001A5FD5" w:rsidRDefault="004F1E61" w:rsidP="00681BE6">
      <w:pPr>
        <w:pStyle w:val="Pquestiontextmainstem"/>
      </w:pPr>
      <w:r>
        <w:t>T</w:t>
      </w:r>
      <w:r w:rsidR="009772A1" w:rsidRPr="001A5FD5">
        <w:t xml:space="preserve">o buy goods from overseas you must work out how many Australian dollars (A$) are equal to the amount in the overseas currency. </w:t>
      </w:r>
      <w:r w:rsidR="00BC5127">
        <w:t>On one particular day:</w:t>
      </w:r>
      <w:r w:rsidR="009772A1" w:rsidRPr="001A5FD5">
        <w:br/>
      </w:r>
      <w:r w:rsidR="009772A1" w:rsidRPr="00681BE6">
        <w:t>•</w:t>
      </w:r>
      <w:r w:rsidR="00BC5127">
        <w:t xml:space="preserve"> A$1.00 = US$0.748</w:t>
      </w:r>
      <w:r w:rsidR="00B53987">
        <w:t>0</w:t>
      </w:r>
    </w:p>
    <w:p w14:paraId="134BB792" w14:textId="77777777" w:rsidR="009772A1" w:rsidRPr="001A5FD5" w:rsidRDefault="009772A1" w:rsidP="00681BE6">
      <w:pPr>
        <w:pStyle w:val="Pquestiontextmainstem"/>
      </w:pPr>
      <w:r w:rsidRPr="00681BE6">
        <w:t>•</w:t>
      </w:r>
      <w:r w:rsidRPr="001A5FD5">
        <w:t xml:space="preserve"> A$1.00 = 8.05 Chinese yuan</w:t>
      </w:r>
    </w:p>
    <w:p w14:paraId="5ACE211F" w14:textId="77777777" w:rsidR="009772A1" w:rsidRPr="001A5FD5" w:rsidRDefault="009772A1" w:rsidP="00681BE6">
      <w:pPr>
        <w:pStyle w:val="Pquestiontextmainstem"/>
      </w:pPr>
      <w:r w:rsidRPr="00681BE6">
        <w:t>•</w:t>
      </w:r>
      <w:r w:rsidRPr="001A5FD5">
        <w:t xml:space="preserve"> A$1.00 = 92.15 Japanese yen</w:t>
      </w:r>
    </w:p>
    <w:p w14:paraId="253263D2" w14:textId="7222E430" w:rsidR="009772A1" w:rsidRPr="00BC5127" w:rsidRDefault="009772A1" w:rsidP="00BC5127">
      <w:pPr>
        <w:pStyle w:val="Pquestiontextmainstem"/>
      </w:pPr>
      <w:r w:rsidRPr="001A5FD5">
        <w:t>Use the information to answer the questions.</w:t>
      </w:r>
    </w:p>
    <w:p w14:paraId="192C48D5" w14:textId="0B02ECDC" w:rsidR="009772A1" w:rsidRPr="001A5FD5" w:rsidRDefault="00681BE6" w:rsidP="00681BE6">
      <w:pPr>
        <w:pStyle w:val="Pquestiontextpartsa"/>
      </w:pPr>
      <w:r w:rsidRPr="00681BE6">
        <w:rPr>
          <w:rStyle w:val="Cquestionpartlabelbold"/>
        </w:rPr>
        <w:t>(a)</w:t>
      </w:r>
      <w:r w:rsidRPr="00681BE6">
        <w:tab/>
      </w:r>
      <w:r w:rsidR="009772A1" w:rsidRPr="001A5FD5">
        <w:t>Convert A$150 to:</w:t>
      </w:r>
    </w:p>
    <w:p w14:paraId="52EC2D63" w14:textId="77777777" w:rsidR="00E550A0" w:rsidRDefault="009772A1" w:rsidP="00681BE6">
      <w:pPr>
        <w:pStyle w:val="Pquestiontextpartsi"/>
      </w:pPr>
      <w:r w:rsidRPr="00681BE6">
        <w:rPr>
          <w:rStyle w:val="Cquestionpartlabelbold"/>
        </w:rPr>
        <w:t>(i)</w:t>
      </w:r>
      <w:r w:rsidR="00BC5127">
        <w:tab/>
      </w:r>
      <w:r w:rsidRPr="001A5FD5">
        <w:t>US$</w:t>
      </w:r>
    </w:p>
    <w:p w14:paraId="1F26D29E" w14:textId="77777777" w:rsidR="00E550A0" w:rsidRDefault="00E550A0" w:rsidP="00681BE6">
      <w:pPr>
        <w:pStyle w:val="Pquestiontextpartsi"/>
      </w:pPr>
    </w:p>
    <w:p w14:paraId="2F6ABE95" w14:textId="77777777" w:rsidR="00E550A0" w:rsidRDefault="00E550A0" w:rsidP="00681BE6">
      <w:pPr>
        <w:pStyle w:val="Pquestiontextpartsi"/>
      </w:pPr>
    </w:p>
    <w:p w14:paraId="7832DFFD" w14:textId="77777777" w:rsidR="00E550A0" w:rsidRDefault="009772A1" w:rsidP="00681BE6">
      <w:pPr>
        <w:pStyle w:val="Pquestiontextpartsi"/>
      </w:pPr>
      <w:r w:rsidRPr="00681BE6">
        <w:rPr>
          <w:rStyle w:val="Cquestionpartlabelbold"/>
        </w:rPr>
        <w:t>(ii)</w:t>
      </w:r>
      <w:r w:rsidR="00BC5127">
        <w:tab/>
      </w:r>
      <w:r w:rsidRPr="001A5FD5">
        <w:t>yuan</w:t>
      </w:r>
    </w:p>
    <w:p w14:paraId="5C6731B1" w14:textId="77777777" w:rsidR="00E550A0" w:rsidRDefault="00E550A0" w:rsidP="00681BE6">
      <w:pPr>
        <w:pStyle w:val="Pquestiontextpartsi"/>
      </w:pPr>
    </w:p>
    <w:p w14:paraId="52F2C92D" w14:textId="19A4981B" w:rsidR="009772A1" w:rsidRDefault="009772A1" w:rsidP="00681BE6">
      <w:pPr>
        <w:pStyle w:val="Pquestiontextpartsi"/>
      </w:pPr>
      <w:r w:rsidRPr="00681BE6">
        <w:rPr>
          <w:rStyle w:val="Cquestionpartlabelbold"/>
        </w:rPr>
        <w:lastRenderedPageBreak/>
        <w:t>(iii)</w:t>
      </w:r>
      <w:r w:rsidR="00BC5127">
        <w:tab/>
      </w:r>
      <w:r w:rsidRPr="001A5FD5">
        <w:t>yen</w:t>
      </w:r>
    </w:p>
    <w:p w14:paraId="73A7087F" w14:textId="77777777" w:rsidR="00E550A0" w:rsidRDefault="00E550A0" w:rsidP="00681BE6">
      <w:pPr>
        <w:pStyle w:val="Pquestiontextpartsi"/>
      </w:pPr>
    </w:p>
    <w:p w14:paraId="57976C81" w14:textId="77777777" w:rsidR="00E550A0" w:rsidRPr="00681BE6" w:rsidRDefault="00E550A0" w:rsidP="00681BE6">
      <w:pPr>
        <w:pStyle w:val="Pquestiontextpartsi"/>
        <w:rPr>
          <w:rStyle w:val="Cquestionpartlabelbold"/>
        </w:rPr>
      </w:pPr>
    </w:p>
    <w:p w14:paraId="3104EC2A" w14:textId="6EE679B4" w:rsidR="009772A1" w:rsidRPr="001A5FD5" w:rsidRDefault="00681BE6" w:rsidP="00681BE6">
      <w:pPr>
        <w:pStyle w:val="Pquestiontextpartsa"/>
      </w:pPr>
      <w:r w:rsidRPr="00681BE6">
        <w:rPr>
          <w:rStyle w:val="Cquestionpartlabelbold"/>
        </w:rPr>
        <w:t>(b)</w:t>
      </w:r>
      <w:r w:rsidRPr="00681BE6">
        <w:tab/>
      </w:r>
      <w:r w:rsidR="009772A1" w:rsidRPr="001A5FD5">
        <w:t>Convert these amounts to A</w:t>
      </w:r>
      <w:r w:rsidR="00BC5127">
        <w:t>ustralian dollars</w:t>
      </w:r>
      <w:r w:rsidR="009772A1" w:rsidRPr="001A5FD5">
        <w:t>.</w:t>
      </w:r>
    </w:p>
    <w:p w14:paraId="5641075E" w14:textId="77777777" w:rsidR="00E550A0" w:rsidRDefault="009772A1" w:rsidP="00681BE6">
      <w:pPr>
        <w:pStyle w:val="Pquestiontextpartsi"/>
      </w:pPr>
      <w:r w:rsidRPr="00681BE6">
        <w:rPr>
          <w:rStyle w:val="Cquestionpartlabelbold"/>
        </w:rPr>
        <w:t>(i)</w:t>
      </w:r>
      <w:r w:rsidR="00BC5127">
        <w:rPr>
          <w:rStyle w:val="Cquestionpartlabelbold"/>
        </w:rPr>
        <w:tab/>
      </w:r>
      <w:r w:rsidRPr="001A5FD5">
        <w:t>US$32.00</w:t>
      </w:r>
    </w:p>
    <w:p w14:paraId="64AD8622" w14:textId="77777777" w:rsidR="00E550A0" w:rsidRDefault="00E550A0" w:rsidP="00681BE6">
      <w:pPr>
        <w:pStyle w:val="Pquestiontextpartsi"/>
      </w:pPr>
    </w:p>
    <w:p w14:paraId="62F6F475" w14:textId="77777777" w:rsidR="00E550A0" w:rsidRDefault="00E550A0" w:rsidP="00681BE6">
      <w:pPr>
        <w:pStyle w:val="Pquestiontextpartsi"/>
      </w:pPr>
    </w:p>
    <w:p w14:paraId="0D25E833" w14:textId="77777777" w:rsidR="00E550A0" w:rsidRDefault="009772A1" w:rsidP="00681BE6">
      <w:pPr>
        <w:pStyle w:val="Pquestiontextpartsi"/>
      </w:pPr>
      <w:r w:rsidRPr="00681BE6">
        <w:rPr>
          <w:rStyle w:val="Cquestionpartlabelbold"/>
        </w:rPr>
        <w:t>(ii)</w:t>
      </w:r>
      <w:r w:rsidR="00BC5127">
        <w:rPr>
          <w:rStyle w:val="Cquestionpartlabelbold"/>
        </w:rPr>
        <w:tab/>
      </w:r>
      <w:r w:rsidRPr="001A5FD5">
        <w:t>300 yuan</w:t>
      </w:r>
    </w:p>
    <w:p w14:paraId="6FFFB94A" w14:textId="77777777" w:rsidR="00E550A0" w:rsidRDefault="00E550A0" w:rsidP="00681BE6">
      <w:pPr>
        <w:pStyle w:val="Pquestiontextpartsi"/>
      </w:pPr>
    </w:p>
    <w:p w14:paraId="40743E26" w14:textId="77777777" w:rsidR="00E550A0" w:rsidRDefault="00E550A0" w:rsidP="00681BE6">
      <w:pPr>
        <w:pStyle w:val="Pquestiontextpartsi"/>
      </w:pPr>
    </w:p>
    <w:p w14:paraId="24E4D8EE" w14:textId="0249A8A0" w:rsidR="009772A1" w:rsidRDefault="009772A1" w:rsidP="00681BE6">
      <w:pPr>
        <w:pStyle w:val="Pquestiontextpartsi"/>
      </w:pPr>
      <w:r w:rsidRPr="00681BE6">
        <w:rPr>
          <w:rStyle w:val="Cquestionpartlabelbold"/>
        </w:rPr>
        <w:t>(iii)</w:t>
      </w:r>
      <w:r w:rsidR="00BC5127">
        <w:rPr>
          <w:rStyle w:val="Cquestionpartlabelbold"/>
        </w:rPr>
        <w:tab/>
      </w:r>
      <w:r w:rsidRPr="001A5FD5">
        <w:t>4500 yen</w:t>
      </w:r>
    </w:p>
    <w:p w14:paraId="468111CB" w14:textId="77777777" w:rsidR="00E550A0" w:rsidRDefault="00E550A0" w:rsidP="00681BE6">
      <w:pPr>
        <w:pStyle w:val="Pquestiontextpartsi"/>
      </w:pPr>
    </w:p>
    <w:p w14:paraId="6094785A" w14:textId="77777777" w:rsidR="00E550A0" w:rsidRDefault="00E550A0" w:rsidP="00681BE6">
      <w:pPr>
        <w:pStyle w:val="Pquestiontextpartsi"/>
      </w:pPr>
    </w:p>
    <w:p w14:paraId="0CD97A29" w14:textId="674203BA" w:rsidR="001B433F" w:rsidRPr="00A07593" w:rsidRDefault="001B433F" w:rsidP="001B433F">
      <w:pPr>
        <w:pStyle w:val="Psectionresults"/>
      </w:pPr>
      <w:r w:rsidRPr="00A07593">
        <w:t>E</w:t>
      </w:r>
      <w:r w:rsidR="00925D7A" w:rsidRPr="00A07593">
        <w:t>xtended answer results: ___ /</w:t>
      </w:r>
      <w:r w:rsidR="00EF0A79" w:rsidRPr="00A07593">
        <w:t xml:space="preserve"> </w:t>
      </w:r>
      <w:r w:rsidR="00681BE6">
        <w:t>10</w:t>
      </w:r>
    </w:p>
    <w:p w14:paraId="0E30328A" w14:textId="25DD347E" w:rsidR="001B433F" w:rsidRPr="00A07593" w:rsidRDefault="007E7CDD" w:rsidP="001B433F">
      <w:pPr>
        <w:pStyle w:val="Psectionresults"/>
      </w:pPr>
      <w:r w:rsidRPr="00A07593">
        <w:t xml:space="preserve">TOTAL test results: ___ / </w:t>
      </w:r>
      <w:r w:rsidR="003D60D5">
        <w:t>55</w:t>
      </w:r>
    </w:p>
    <w:sectPr w:rsidR="001B433F" w:rsidRPr="00A07593" w:rsidSect="003C1799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 w:code="9"/>
      <w:pgMar w:top="1134" w:right="1021" w:bottom="1134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431485" w14:textId="77777777" w:rsidR="009C31DC" w:rsidRDefault="009C31DC" w:rsidP="00B91E57">
      <w:r>
        <w:separator/>
      </w:r>
    </w:p>
  </w:endnote>
  <w:endnote w:type="continuationSeparator" w:id="0">
    <w:p w14:paraId="345ED228" w14:textId="77777777" w:rsidR="009C31DC" w:rsidRDefault="009C31DC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474A34" w14:textId="77777777" w:rsidR="00614CB1" w:rsidRDefault="00614CB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3FC91D" w14:textId="77777777" w:rsidR="007D7520" w:rsidRDefault="007D7520" w:rsidP="00B91E57">
    <w:pPr>
      <w:pStyle w:val="Pfootertext"/>
    </w:pPr>
  </w:p>
  <w:p w14:paraId="64131F18" w14:textId="77777777" w:rsidR="007D7520" w:rsidRPr="00B91E57" w:rsidRDefault="007D7520" w:rsidP="00B91E57">
    <w:pPr>
      <w:pStyle w:val="Pfootertext"/>
      <w:rPr>
        <w:rStyle w:val="Cpagenumber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1F59F8">
      <w:rPr>
        <w:noProof/>
      </w:rPr>
      <w:t>2</w:t>
    </w:r>
    <w:r w:rsidRPr="00AA7ED5"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283970" w14:textId="77777777" w:rsidR="007D7520" w:rsidRDefault="007D7520" w:rsidP="00A8741D">
    <w:pPr>
      <w:pStyle w:val="Pfootertext"/>
    </w:pPr>
  </w:p>
  <w:p w14:paraId="003084DD" w14:textId="77777777" w:rsidR="007D7520" w:rsidRPr="00A8741D" w:rsidRDefault="007D7520" w:rsidP="00A8741D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1F59F8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055111" w14:textId="77777777" w:rsidR="009C31DC" w:rsidRDefault="009C31DC" w:rsidP="00B91E57">
      <w:r>
        <w:separator/>
      </w:r>
    </w:p>
  </w:footnote>
  <w:footnote w:type="continuationSeparator" w:id="0">
    <w:p w14:paraId="37E07EDF" w14:textId="77777777" w:rsidR="009C31DC" w:rsidRDefault="009C31DC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869F14" w14:textId="77777777" w:rsidR="00614CB1" w:rsidRDefault="00614CB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8D1F19" w14:textId="3FA17040" w:rsidR="007D7520" w:rsidRPr="001643D6" w:rsidRDefault="001643D6" w:rsidP="001643D6">
    <w:pPr>
      <w:pStyle w:val="Pheadertext"/>
    </w:pPr>
    <w:r>
      <w:t>Pearson Mathematics 8    Ratio and rate — Test A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49CA0C" w14:textId="77777777" w:rsidR="001643D6" w:rsidRDefault="001643D6" w:rsidP="001643D6">
    <w:pPr>
      <w:pStyle w:val="Pheadertext"/>
    </w:pPr>
    <w:r>
      <w:t>Pearson Mathematics 8</w:t>
    </w:r>
    <w:r>
      <w:tab/>
      <w:t xml:space="preserve">Name: </w:t>
    </w:r>
    <w:r>
      <w:tab/>
    </w:r>
  </w:p>
  <w:p w14:paraId="48CD4713" w14:textId="404D7B65" w:rsidR="007D7520" w:rsidRPr="001643D6" w:rsidRDefault="001643D6" w:rsidP="001643D6">
    <w:pPr>
      <w:pStyle w:val="Pheadertext"/>
    </w:pPr>
    <w:r>
      <w:t>Ratio and rate — Test A</w:t>
    </w:r>
    <w:r>
      <w:tab/>
      <w:t xml:space="preserve">Class: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E1189"/>
    <w:multiLevelType w:val="multilevel"/>
    <w:tmpl w:val="51AC8740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lowerLetter"/>
      <w:lvlText w:val="%2"/>
      <w:lvlJc w:val="left"/>
      <w:pPr>
        <w:tabs>
          <w:tab w:val="num" w:pos="644"/>
        </w:tabs>
        <w:ind w:left="284" w:firstLine="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lowerRoman"/>
      <w:lvlText w:val="%3) "/>
      <w:lvlJc w:val="left"/>
      <w:pPr>
        <w:tabs>
          <w:tab w:val="num" w:pos="1571"/>
        </w:tabs>
        <w:ind w:left="1134" w:hanging="283"/>
      </w:pPr>
    </w:lvl>
    <w:lvl w:ilvl="3">
      <w:start w:val="1"/>
      <w:numFmt w:val="decimal"/>
      <w:lvlText w:val="%4"/>
      <w:lvlJc w:val="left"/>
      <w:pPr>
        <w:tabs>
          <w:tab w:val="num" w:pos="2520"/>
        </w:tabs>
        <w:ind w:left="216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5760" w:firstLine="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1">
    <w:nsid w:val="34AB3CC5"/>
    <w:multiLevelType w:val="hybridMultilevel"/>
    <w:tmpl w:val="D5024A28"/>
    <w:lvl w:ilvl="0" w:tplc="5E7C362E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5B04D20"/>
    <w:multiLevelType w:val="multilevel"/>
    <w:tmpl w:val="F0BE726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lowerLetter"/>
      <w:lvlText w:val="%2"/>
      <w:lvlJc w:val="left"/>
      <w:pPr>
        <w:tabs>
          <w:tab w:val="num" w:pos="1134"/>
        </w:tabs>
        <w:ind w:left="1134" w:hanging="56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lowerRoman"/>
      <w:lvlText w:val="%3) "/>
      <w:lvlJc w:val="left"/>
      <w:pPr>
        <w:tabs>
          <w:tab w:val="num" w:pos="1571"/>
        </w:tabs>
        <w:ind w:left="1134" w:hanging="283"/>
      </w:pPr>
    </w:lvl>
    <w:lvl w:ilvl="3">
      <w:start w:val="1"/>
      <w:numFmt w:val="decimal"/>
      <w:lvlText w:val="%4"/>
      <w:lvlJc w:val="left"/>
      <w:pPr>
        <w:tabs>
          <w:tab w:val="num" w:pos="2520"/>
        </w:tabs>
        <w:ind w:left="216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5760" w:firstLine="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3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10686"/>
    <w:rsid w:val="000135C2"/>
    <w:rsid w:val="00017D54"/>
    <w:rsid w:val="0003306F"/>
    <w:rsid w:val="00033C5C"/>
    <w:rsid w:val="00035F65"/>
    <w:rsid w:val="000407AC"/>
    <w:rsid w:val="00041B45"/>
    <w:rsid w:val="00052D5F"/>
    <w:rsid w:val="00057492"/>
    <w:rsid w:val="00062A9B"/>
    <w:rsid w:val="00062B27"/>
    <w:rsid w:val="0006481A"/>
    <w:rsid w:val="00064993"/>
    <w:rsid w:val="00066722"/>
    <w:rsid w:val="00070EEB"/>
    <w:rsid w:val="00076BF9"/>
    <w:rsid w:val="00082AD0"/>
    <w:rsid w:val="00090B15"/>
    <w:rsid w:val="00094B98"/>
    <w:rsid w:val="000A79F9"/>
    <w:rsid w:val="000B0418"/>
    <w:rsid w:val="000C4CB1"/>
    <w:rsid w:val="000C6C56"/>
    <w:rsid w:val="000C7351"/>
    <w:rsid w:val="000E41BA"/>
    <w:rsid w:val="000E6491"/>
    <w:rsid w:val="000F52E2"/>
    <w:rsid w:val="00114E72"/>
    <w:rsid w:val="00121EAB"/>
    <w:rsid w:val="001249D4"/>
    <w:rsid w:val="00133398"/>
    <w:rsid w:val="00136289"/>
    <w:rsid w:val="0014589D"/>
    <w:rsid w:val="001468BE"/>
    <w:rsid w:val="00153C7C"/>
    <w:rsid w:val="00155BFD"/>
    <w:rsid w:val="001605F8"/>
    <w:rsid w:val="00160C54"/>
    <w:rsid w:val="001643D6"/>
    <w:rsid w:val="001646CE"/>
    <w:rsid w:val="001771B4"/>
    <w:rsid w:val="00180D86"/>
    <w:rsid w:val="0019736D"/>
    <w:rsid w:val="001B433F"/>
    <w:rsid w:val="001C4910"/>
    <w:rsid w:val="001C4DB3"/>
    <w:rsid w:val="001D0178"/>
    <w:rsid w:val="001D279F"/>
    <w:rsid w:val="001D605B"/>
    <w:rsid w:val="001F0763"/>
    <w:rsid w:val="001F0A91"/>
    <w:rsid w:val="001F3755"/>
    <w:rsid w:val="001F3D5E"/>
    <w:rsid w:val="001F59F8"/>
    <w:rsid w:val="001F745A"/>
    <w:rsid w:val="00205ABB"/>
    <w:rsid w:val="0021708F"/>
    <w:rsid w:val="002217BE"/>
    <w:rsid w:val="00223001"/>
    <w:rsid w:val="002509BC"/>
    <w:rsid w:val="00253779"/>
    <w:rsid w:val="002635BA"/>
    <w:rsid w:val="00290260"/>
    <w:rsid w:val="0029660A"/>
    <w:rsid w:val="0029665F"/>
    <w:rsid w:val="002A5A10"/>
    <w:rsid w:val="002A61AB"/>
    <w:rsid w:val="002B09D1"/>
    <w:rsid w:val="002B35B8"/>
    <w:rsid w:val="002B3763"/>
    <w:rsid w:val="002C0D5B"/>
    <w:rsid w:val="002C3C99"/>
    <w:rsid w:val="002C5286"/>
    <w:rsid w:val="002D1E0D"/>
    <w:rsid w:val="002D2E83"/>
    <w:rsid w:val="002D3853"/>
    <w:rsid w:val="002D709A"/>
    <w:rsid w:val="002D760B"/>
    <w:rsid w:val="002E0784"/>
    <w:rsid w:val="002E154B"/>
    <w:rsid w:val="002E41A1"/>
    <w:rsid w:val="002E6F85"/>
    <w:rsid w:val="00307A48"/>
    <w:rsid w:val="00307F32"/>
    <w:rsid w:val="00323197"/>
    <w:rsid w:val="00323219"/>
    <w:rsid w:val="00323AB7"/>
    <w:rsid w:val="00324626"/>
    <w:rsid w:val="0032535D"/>
    <w:rsid w:val="0033437B"/>
    <w:rsid w:val="00334607"/>
    <w:rsid w:val="00334B50"/>
    <w:rsid w:val="00335B72"/>
    <w:rsid w:val="00336548"/>
    <w:rsid w:val="00345684"/>
    <w:rsid w:val="003618B8"/>
    <w:rsid w:val="003624C0"/>
    <w:rsid w:val="00362685"/>
    <w:rsid w:val="00363DAC"/>
    <w:rsid w:val="003649A6"/>
    <w:rsid w:val="0036586D"/>
    <w:rsid w:val="00370264"/>
    <w:rsid w:val="00374306"/>
    <w:rsid w:val="00376745"/>
    <w:rsid w:val="00380A2D"/>
    <w:rsid w:val="00383C06"/>
    <w:rsid w:val="00384BC4"/>
    <w:rsid w:val="0039270F"/>
    <w:rsid w:val="00393ADE"/>
    <w:rsid w:val="00393B8E"/>
    <w:rsid w:val="003A3026"/>
    <w:rsid w:val="003A6EA1"/>
    <w:rsid w:val="003B3BBF"/>
    <w:rsid w:val="003C1799"/>
    <w:rsid w:val="003C445D"/>
    <w:rsid w:val="003D2266"/>
    <w:rsid w:val="003D2F2C"/>
    <w:rsid w:val="003D60D5"/>
    <w:rsid w:val="003E3349"/>
    <w:rsid w:val="003E7772"/>
    <w:rsid w:val="003E7AFE"/>
    <w:rsid w:val="003F7CC3"/>
    <w:rsid w:val="004066D1"/>
    <w:rsid w:val="00411DD1"/>
    <w:rsid w:val="00412093"/>
    <w:rsid w:val="00413A15"/>
    <w:rsid w:val="004161B6"/>
    <w:rsid w:val="00420B07"/>
    <w:rsid w:val="004242AB"/>
    <w:rsid w:val="0043227F"/>
    <w:rsid w:val="0044637B"/>
    <w:rsid w:val="00452041"/>
    <w:rsid w:val="00456CE0"/>
    <w:rsid w:val="00457310"/>
    <w:rsid w:val="0046226B"/>
    <w:rsid w:val="00464A5E"/>
    <w:rsid w:val="00464A71"/>
    <w:rsid w:val="004665C5"/>
    <w:rsid w:val="00472CCA"/>
    <w:rsid w:val="0048344D"/>
    <w:rsid w:val="00485A37"/>
    <w:rsid w:val="004A1C99"/>
    <w:rsid w:val="004A28ED"/>
    <w:rsid w:val="004A5DD5"/>
    <w:rsid w:val="004B55DB"/>
    <w:rsid w:val="004C23FF"/>
    <w:rsid w:val="004C30AE"/>
    <w:rsid w:val="004C36D5"/>
    <w:rsid w:val="004C5E1E"/>
    <w:rsid w:val="004D01B5"/>
    <w:rsid w:val="004D24DE"/>
    <w:rsid w:val="004D3645"/>
    <w:rsid w:val="004E1965"/>
    <w:rsid w:val="004E4172"/>
    <w:rsid w:val="004F03F0"/>
    <w:rsid w:val="004F1E61"/>
    <w:rsid w:val="004F5839"/>
    <w:rsid w:val="004F59F5"/>
    <w:rsid w:val="0050077C"/>
    <w:rsid w:val="005067E7"/>
    <w:rsid w:val="005176D3"/>
    <w:rsid w:val="0052478A"/>
    <w:rsid w:val="0052656A"/>
    <w:rsid w:val="00530D78"/>
    <w:rsid w:val="005360E2"/>
    <w:rsid w:val="00546783"/>
    <w:rsid w:val="005501F0"/>
    <w:rsid w:val="00551D39"/>
    <w:rsid w:val="00554ECF"/>
    <w:rsid w:val="00556E98"/>
    <w:rsid w:val="00561C8E"/>
    <w:rsid w:val="00564139"/>
    <w:rsid w:val="005644F4"/>
    <w:rsid w:val="005649D1"/>
    <w:rsid w:val="0056542F"/>
    <w:rsid w:val="005665F4"/>
    <w:rsid w:val="00567CE7"/>
    <w:rsid w:val="00571F02"/>
    <w:rsid w:val="00582BD5"/>
    <w:rsid w:val="0058321A"/>
    <w:rsid w:val="005858FD"/>
    <w:rsid w:val="0059291C"/>
    <w:rsid w:val="005A07A0"/>
    <w:rsid w:val="005A4902"/>
    <w:rsid w:val="005A6C19"/>
    <w:rsid w:val="005B0B76"/>
    <w:rsid w:val="005B5208"/>
    <w:rsid w:val="005C1799"/>
    <w:rsid w:val="005C2DB7"/>
    <w:rsid w:val="005C6EE5"/>
    <w:rsid w:val="005D1386"/>
    <w:rsid w:val="005E4C0B"/>
    <w:rsid w:val="00604D55"/>
    <w:rsid w:val="00606690"/>
    <w:rsid w:val="0060765D"/>
    <w:rsid w:val="00607F60"/>
    <w:rsid w:val="00614CB1"/>
    <w:rsid w:val="00617BEA"/>
    <w:rsid w:val="006315DD"/>
    <w:rsid w:val="00641E43"/>
    <w:rsid w:val="00665AA1"/>
    <w:rsid w:val="0066782B"/>
    <w:rsid w:val="00673CFA"/>
    <w:rsid w:val="00681BE6"/>
    <w:rsid w:val="0068775E"/>
    <w:rsid w:val="00697E28"/>
    <w:rsid w:val="006B2901"/>
    <w:rsid w:val="006B2DF9"/>
    <w:rsid w:val="006C4B2F"/>
    <w:rsid w:val="006D2264"/>
    <w:rsid w:val="006D6A33"/>
    <w:rsid w:val="006D6A60"/>
    <w:rsid w:val="006D6B75"/>
    <w:rsid w:val="006E15ED"/>
    <w:rsid w:val="006E2115"/>
    <w:rsid w:val="006E28FE"/>
    <w:rsid w:val="006E6CBD"/>
    <w:rsid w:val="006E7B52"/>
    <w:rsid w:val="006F2BB6"/>
    <w:rsid w:val="006F48EB"/>
    <w:rsid w:val="006F4CE2"/>
    <w:rsid w:val="007004F4"/>
    <w:rsid w:val="0070464D"/>
    <w:rsid w:val="00713EAF"/>
    <w:rsid w:val="00715815"/>
    <w:rsid w:val="00722B45"/>
    <w:rsid w:val="00724641"/>
    <w:rsid w:val="007313E8"/>
    <w:rsid w:val="00732B3C"/>
    <w:rsid w:val="00742C46"/>
    <w:rsid w:val="007701CE"/>
    <w:rsid w:val="007721B9"/>
    <w:rsid w:val="00775F8D"/>
    <w:rsid w:val="00781345"/>
    <w:rsid w:val="00796A94"/>
    <w:rsid w:val="007A1A60"/>
    <w:rsid w:val="007A2893"/>
    <w:rsid w:val="007A2EA2"/>
    <w:rsid w:val="007A4898"/>
    <w:rsid w:val="007B0B1C"/>
    <w:rsid w:val="007B7545"/>
    <w:rsid w:val="007C05E1"/>
    <w:rsid w:val="007D30EB"/>
    <w:rsid w:val="007D4058"/>
    <w:rsid w:val="007D7520"/>
    <w:rsid w:val="007E0CE1"/>
    <w:rsid w:val="007E7CDD"/>
    <w:rsid w:val="00814B1B"/>
    <w:rsid w:val="00817AEB"/>
    <w:rsid w:val="008226DD"/>
    <w:rsid w:val="00823BB8"/>
    <w:rsid w:val="00823E2D"/>
    <w:rsid w:val="008266C5"/>
    <w:rsid w:val="00842378"/>
    <w:rsid w:val="0084343B"/>
    <w:rsid w:val="008453BA"/>
    <w:rsid w:val="00851029"/>
    <w:rsid w:val="0085608B"/>
    <w:rsid w:val="00861454"/>
    <w:rsid w:val="00872A57"/>
    <w:rsid w:val="00883D65"/>
    <w:rsid w:val="008851EA"/>
    <w:rsid w:val="00887F5C"/>
    <w:rsid w:val="008A06F7"/>
    <w:rsid w:val="008A2708"/>
    <w:rsid w:val="008B5DC2"/>
    <w:rsid w:val="008B637E"/>
    <w:rsid w:val="008C30C7"/>
    <w:rsid w:val="008C44CE"/>
    <w:rsid w:val="008C76AE"/>
    <w:rsid w:val="008D2852"/>
    <w:rsid w:val="008D3E39"/>
    <w:rsid w:val="008D7F3B"/>
    <w:rsid w:val="008E3A48"/>
    <w:rsid w:val="008F0DDC"/>
    <w:rsid w:val="008F0EC6"/>
    <w:rsid w:val="00900005"/>
    <w:rsid w:val="009023C1"/>
    <w:rsid w:val="00913906"/>
    <w:rsid w:val="0091733C"/>
    <w:rsid w:val="00925D7A"/>
    <w:rsid w:val="0092625F"/>
    <w:rsid w:val="009303E1"/>
    <w:rsid w:val="00934CAB"/>
    <w:rsid w:val="00935B41"/>
    <w:rsid w:val="0093734D"/>
    <w:rsid w:val="009437F9"/>
    <w:rsid w:val="009461B8"/>
    <w:rsid w:val="00950FFA"/>
    <w:rsid w:val="00962392"/>
    <w:rsid w:val="009772A1"/>
    <w:rsid w:val="009841D7"/>
    <w:rsid w:val="009A0ED7"/>
    <w:rsid w:val="009A3E5F"/>
    <w:rsid w:val="009A60A9"/>
    <w:rsid w:val="009A776D"/>
    <w:rsid w:val="009B7E52"/>
    <w:rsid w:val="009C1F04"/>
    <w:rsid w:val="009C31DC"/>
    <w:rsid w:val="009C3377"/>
    <w:rsid w:val="009D03D9"/>
    <w:rsid w:val="009D185F"/>
    <w:rsid w:val="009F23AD"/>
    <w:rsid w:val="009F2FC5"/>
    <w:rsid w:val="009F4F0B"/>
    <w:rsid w:val="00A011F0"/>
    <w:rsid w:val="00A04B72"/>
    <w:rsid w:val="00A06AAC"/>
    <w:rsid w:val="00A07593"/>
    <w:rsid w:val="00A215AF"/>
    <w:rsid w:val="00A23D25"/>
    <w:rsid w:val="00A27396"/>
    <w:rsid w:val="00A35659"/>
    <w:rsid w:val="00A37631"/>
    <w:rsid w:val="00A406B8"/>
    <w:rsid w:val="00A450C7"/>
    <w:rsid w:val="00A5299B"/>
    <w:rsid w:val="00A5789D"/>
    <w:rsid w:val="00A609BB"/>
    <w:rsid w:val="00A61D4A"/>
    <w:rsid w:val="00A64C97"/>
    <w:rsid w:val="00A66E55"/>
    <w:rsid w:val="00A74962"/>
    <w:rsid w:val="00A807EE"/>
    <w:rsid w:val="00A822F0"/>
    <w:rsid w:val="00A8741D"/>
    <w:rsid w:val="00A87DD3"/>
    <w:rsid w:val="00A92695"/>
    <w:rsid w:val="00A96CBC"/>
    <w:rsid w:val="00AA25D9"/>
    <w:rsid w:val="00AA6FAC"/>
    <w:rsid w:val="00AA7ED5"/>
    <w:rsid w:val="00AB1640"/>
    <w:rsid w:val="00AD2442"/>
    <w:rsid w:val="00AD4FD5"/>
    <w:rsid w:val="00AE2920"/>
    <w:rsid w:val="00AE3D80"/>
    <w:rsid w:val="00AF0F2C"/>
    <w:rsid w:val="00AF5384"/>
    <w:rsid w:val="00B02272"/>
    <w:rsid w:val="00B11C16"/>
    <w:rsid w:val="00B12113"/>
    <w:rsid w:val="00B13718"/>
    <w:rsid w:val="00B21E3E"/>
    <w:rsid w:val="00B25421"/>
    <w:rsid w:val="00B31E6A"/>
    <w:rsid w:val="00B32D92"/>
    <w:rsid w:val="00B366E2"/>
    <w:rsid w:val="00B46721"/>
    <w:rsid w:val="00B47BC1"/>
    <w:rsid w:val="00B53987"/>
    <w:rsid w:val="00B626D2"/>
    <w:rsid w:val="00B632C3"/>
    <w:rsid w:val="00B6363F"/>
    <w:rsid w:val="00B63D7A"/>
    <w:rsid w:val="00B6458B"/>
    <w:rsid w:val="00B6596C"/>
    <w:rsid w:val="00B73321"/>
    <w:rsid w:val="00B80E51"/>
    <w:rsid w:val="00B80E6D"/>
    <w:rsid w:val="00B83620"/>
    <w:rsid w:val="00B86D7F"/>
    <w:rsid w:val="00B91091"/>
    <w:rsid w:val="00B91E57"/>
    <w:rsid w:val="00BB3052"/>
    <w:rsid w:val="00BB572C"/>
    <w:rsid w:val="00BB745A"/>
    <w:rsid w:val="00BB7A96"/>
    <w:rsid w:val="00BC28AD"/>
    <w:rsid w:val="00BC5127"/>
    <w:rsid w:val="00BD08D5"/>
    <w:rsid w:val="00BD5C86"/>
    <w:rsid w:val="00BF14C7"/>
    <w:rsid w:val="00BF4165"/>
    <w:rsid w:val="00BF58C2"/>
    <w:rsid w:val="00BF678B"/>
    <w:rsid w:val="00C0479D"/>
    <w:rsid w:val="00C10D76"/>
    <w:rsid w:val="00C13F88"/>
    <w:rsid w:val="00C15226"/>
    <w:rsid w:val="00C163CD"/>
    <w:rsid w:val="00C166E6"/>
    <w:rsid w:val="00C1714A"/>
    <w:rsid w:val="00C227ED"/>
    <w:rsid w:val="00C41B73"/>
    <w:rsid w:val="00C42042"/>
    <w:rsid w:val="00C5054A"/>
    <w:rsid w:val="00C50C69"/>
    <w:rsid w:val="00C51718"/>
    <w:rsid w:val="00C522B4"/>
    <w:rsid w:val="00C56D83"/>
    <w:rsid w:val="00C57110"/>
    <w:rsid w:val="00C6077E"/>
    <w:rsid w:val="00C64987"/>
    <w:rsid w:val="00C75F4E"/>
    <w:rsid w:val="00C9254A"/>
    <w:rsid w:val="00CB3D6D"/>
    <w:rsid w:val="00CC0D68"/>
    <w:rsid w:val="00CC7D1F"/>
    <w:rsid w:val="00CD00EA"/>
    <w:rsid w:val="00CE2DDA"/>
    <w:rsid w:val="00CE4657"/>
    <w:rsid w:val="00CF0C64"/>
    <w:rsid w:val="00CF4C57"/>
    <w:rsid w:val="00D01C11"/>
    <w:rsid w:val="00D027D6"/>
    <w:rsid w:val="00D03976"/>
    <w:rsid w:val="00D169AD"/>
    <w:rsid w:val="00D306C4"/>
    <w:rsid w:val="00D43956"/>
    <w:rsid w:val="00D45D65"/>
    <w:rsid w:val="00D476C7"/>
    <w:rsid w:val="00D50DA9"/>
    <w:rsid w:val="00D5254C"/>
    <w:rsid w:val="00D5788E"/>
    <w:rsid w:val="00D6656A"/>
    <w:rsid w:val="00D6673C"/>
    <w:rsid w:val="00D72044"/>
    <w:rsid w:val="00D747CC"/>
    <w:rsid w:val="00D817B5"/>
    <w:rsid w:val="00D84059"/>
    <w:rsid w:val="00D94C52"/>
    <w:rsid w:val="00D964A0"/>
    <w:rsid w:val="00DA0FDE"/>
    <w:rsid w:val="00DA3BBA"/>
    <w:rsid w:val="00DA6D73"/>
    <w:rsid w:val="00DB2FDA"/>
    <w:rsid w:val="00DE113C"/>
    <w:rsid w:val="00DE3994"/>
    <w:rsid w:val="00DE45D5"/>
    <w:rsid w:val="00E01186"/>
    <w:rsid w:val="00E021E4"/>
    <w:rsid w:val="00E02483"/>
    <w:rsid w:val="00E02C5B"/>
    <w:rsid w:val="00E10D96"/>
    <w:rsid w:val="00E14832"/>
    <w:rsid w:val="00E2498A"/>
    <w:rsid w:val="00E2562C"/>
    <w:rsid w:val="00E25966"/>
    <w:rsid w:val="00E3407C"/>
    <w:rsid w:val="00E41473"/>
    <w:rsid w:val="00E42B3B"/>
    <w:rsid w:val="00E43A06"/>
    <w:rsid w:val="00E4401F"/>
    <w:rsid w:val="00E522E3"/>
    <w:rsid w:val="00E550A0"/>
    <w:rsid w:val="00E56C69"/>
    <w:rsid w:val="00E612EF"/>
    <w:rsid w:val="00E66F4C"/>
    <w:rsid w:val="00E771AB"/>
    <w:rsid w:val="00E80255"/>
    <w:rsid w:val="00E804F6"/>
    <w:rsid w:val="00E82217"/>
    <w:rsid w:val="00E82C06"/>
    <w:rsid w:val="00E904DF"/>
    <w:rsid w:val="00E926CC"/>
    <w:rsid w:val="00E96EDA"/>
    <w:rsid w:val="00EA08C1"/>
    <w:rsid w:val="00EA305E"/>
    <w:rsid w:val="00EA3341"/>
    <w:rsid w:val="00EA646C"/>
    <w:rsid w:val="00EC0922"/>
    <w:rsid w:val="00ED79FA"/>
    <w:rsid w:val="00EE19BA"/>
    <w:rsid w:val="00EE7C00"/>
    <w:rsid w:val="00EF0A79"/>
    <w:rsid w:val="00EF30D8"/>
    <w:rsid w:val="00EF38CC"/>
    <w:rsid w:val="00EF6108"/>
    <w:rsid w:val="00F04E3B"/>
    <w:rsid w:val="00F1598F"/>
    <w:rsid w:val="00F24B10"/>
    <w:rsid w:val="00F279DF"/>
    <w:rsid w:val="00F37229"/>
    <w:rsid w:val="00F41913"/>
    <w:rsid w:val="00F5599A"/>
    <w:rsid w:val="00F80273"/>
    <w:rsid w:val="00F860CB"/>
    <w:rsid w:val="00F9279A"/>
    <w:rsid w:val="00F93270"/>
    <w:rsid w:val="00FA71CA"/>
    <w:rsid w:val="00FB077E"/>
    <w:rsid w:val="00FB4663"/>
    <w:rsid w:val="00FC2A4C"/>
    <w:rsid w:val="00FD1FE1"/>
    <w:rsid w:val="00FD6DB9"/>
    <w:rsid w:val="00FE3101"/>
    <w:rsid w:val="00FE3CA2"/>
    <w:rsid w:val="00FE47F1"/>
    <w:rsid w:val="00FE4B25"/>
    <w:rsid w:val="00FE6891"/>
    <w:rsid w:val="00FF1B08"/>
    <w:rsid w:val="00FF3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A7F6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8F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sectionheading">
    <w:name w:val="P: section heading"/>
    <w:next w:val="Normal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Normal"/>
    <w:qFormat/>
    <w:rsid w:val="005858FD"/>
    <w:pPr>
      <w:keepNext/>
      <w:tabs>
        <w:tab w:val="right" w:pos="9923"/>
      </w:tabs>
      <w:spacing w:before="36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Normal"/>
    <w:qFormat/>
    <w:rsid w:val="005858FD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paragraph" w:styleId="Header">
    <w:name w:val="header"/>
    <w:basedOn w:val="Normal"/>
    <w:link w:val="HeaderChar"/>
    <w:unhideWhenUsed/>
    <w:rsid w:val="00BD5C8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D5C86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8F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sectionheading">
    <w:name w:val="P: section heading"/>
    <w:next w:val="Normal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Normal"/>
    <w:qFormat/>
    <w:rsid w:val="005858FD"/>
    <w:pPr>
      <w:keepNext/>
      <w:tabs>
        <w:tab w:val="right" w:pos="9923"/>
      </w:tabs>
      <w:spacing w:before="36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Normal"/>
    <w:qFormat/>
    <w:rsid w:val="005858FD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paragraph" w:styleId="Header">
    <w:name w:val="header"/>
    <w:basedOn w:val="Normal"/>
    <w:link w:val="HeaderChar"/>
    <w:unhideWhenUsed/>
    <w:rsid w:val="00BD5C8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D5C8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header" Target="header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footer" Target="footer1.xml"/><Relationship Id="rId35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Start2.dotx</Template>
  <TotalTime>109</TotalTime>
  <Pages>6</Pages>
  <Words>1406</Words>
  <Characters>4123</Characters>
  <Application>Microsoft Office Word</Application>
  <DocSecurity>0</DocSecurity>
  <Lines>317</Lines>
  <Paragraphs>325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5204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Carruthers</dc:creator>
  <cp:lastModifiedBy>Tim Carruthers</cp:lastModifiedBy>
  <cp:revision>23</cp:revision>
  <cp:lastPrinted>2016-07-15T04:27:00Z</cp:lastPrinted>
  <dcterms:created xsi:type="dcterms:W3CDTF">2016-09-08T23:47:00Z</dcterms:created>
  <dcterms:modified xsi:type="dcterms:W3CDTF">2016-11-13T07:00:00Z</dcterms:modified>
</cp:coreProperties>
</file>