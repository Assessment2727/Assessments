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41B9145D" w:rsidR="00D747CC" w:rsidRDefault="001B433F" w:rsidP="001B433F">
      <w:pPr>
        <w:pStyle w:val="Psectionheading"/>
      </w:pPr>
      <w:r>
        <w:t xml:space="preserve">Multiple-choice section – choose the </w:t>
      </w:r>
      <w:bookmarkStart w:id="0" w:name="_GoBack"/>
      <w:bookmarkEnd w:id="0"/>
      <w:r>
        <w:t>correct answer</w:t>
      </w:r>
    </w:p>
    <w:p w14:paraId="580559DD" w14:textId="40C59355" w:rsidR="00EF38CC" w:rsidRDefault="00EF38CC" w:rsidP="00B80E6D">
      <w:pPr>
        <w:pStyle w:val="Pquestionheadingmc1stafterhead"/>
      </w:pPr>
      <w:r>
        <w:t>Question 1</w:t>
      </w:r>
      <w:r w:rsidR="008B4911" w:rsidRPr="008B4911">
        <w:tab/>
      </w:r>
      <w:r w:rsidR="00C54B30">
        <w:t>[8.</w:t>
      </w:r>
      <w:r w:rsidR="00070EEB">
        <w:t>1</w:t>
      </w:r>
      <w:r>
        <w:t>]</w:t>
      </w:r>
    </w:p>
    <w:p w14:paraId="45F35B45" w14:textId="21845D40" w:rsidR="00150E72" w:rsidRPr="00FE1B01" w:rsidRDefault="00572DE6" w:rsidP="00572DE6">
      <w:pPr>
        <w:pStyle w:val="Pquestiontextmainstem"/>
      </w:pPr>
      <w:r>
        <w:t xml:space="preserve">A </w:t>
      </w:r>
      <w:r w:rsidR="00150E72" w:rsidRPr="00FE1B01">
        <w:t>transversal line is a line that is:</w:t>
      </w:r>
    </w:p>
    <w:p w14:paraId="5CEF709E" w14:textId="2EF149D5" w:rsidR="00150E72" w:rsidRPr="00FE1B01" w:rsidRDefault="00572DE6" w:rsidP="00572DE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150E72" w:rsidRPr="00FE1B01">
        <w:t>perpendicular to another line</w:t>
      </w:r>
    </w:p>
    <w:p w14:paraId="68C05009" w14:textId="19CFFE08" w:rsidR="00150E72" w:rsidRPr="00FE1B01" w:rsidRDefault="00572DE6" w:rsidP="00572DE6">
      <w:pPr>
        <w:pStyle w:val="Pquestiontextmcqoptions"/>
      </w:pP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150E72" w:rsidRPr="00FE1B01">
        <w:t>parallel to another line</w:t>
      </w:r>
    </w:p>
    <w:p w14:paraId="34CB6607" w14:textId="3338D5A5" w:rsidR="00150E72" w:rsidRPr="00FE1B01" w:rsidRDefault="00572DE6" w:rsidP="00572DE6">
      <w:pPr>
        <w:pStyle w:val="Pquestiontextmcqoptions"/>
        <w:rPr>
          <w:szCs w:val="20"/>
        </w:rPr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150E72" w:rsidRPr="00FE1B01">
        <w:rPr>
          <w:szCs w:val="20"/>
        </w:rPr>
        <w:t>intersects two or more lines</w:t>
      </w:r>
    </w:p>
    <w:p w14:paraId="7A15DE93" w14:textId="58484480" w:rsidR="00150E72" w:rsidRPr="00FE1B01" w:rsidRDefault="00572DE6" w:rsidP="00572DE6">
      <w:pPr>
        <w:pStyle w:val="Pquestiontextmcqoptions"/>
      </w:pP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150E72" w:rsidRPr="00FE1B01">
        <w:t>bisects another line.</w:t>
      </w:r>
    </w:p>
    <w:p w14:paraId="387F7599" w14:textId="75FF447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8B4911" w:rsidRPr="008B4911">
        <w:tab/>
      </w:r>
      <w:r w:rsidR="00C54B30">
        <w:t>[8.2</w:t>
      </w:r>
      <w:r w:rsidR="00FE3CA2">
        <w:t>]</w:t>
      </w:r>
    </w:p>
    <w:p w14:paraId="2B84C7C8" w14:textId="4B9169B6" w:rsidR="00736E7E" w:rsidRPr="00D955FA" w:rsidRDefault="00736E7E" w:rsidP="00E8663B">
      <w:pPr>
        <w:pStyle w:val="Pquestiontextmainstem"/>
      </w:pPr>
      <w:r w:rsidRPr="00D955FA">
        <w:t>If one angle of a parallelogram is 1</w:t>
      </w:r>
      <w:r w:rsidR="00150E72">
        <w:t>1</w:t>
      </w:r>
      <w:r w:rsidRPr="00D955FA">
        <w:t>0°, what are the measurements of the remaining 3 angles?</w:t>
      </w:r>
    </w:p>
    <w:p w14:paraId="7DC96730" w14:textId="07D25750" w:rsidR="00736E7E" w:rsidRPr="00D955FA" w:rsidRDefault="00FF5722" w:rsidP="00E8663B">
      <w:pPr>
        <w:pStyle w:val="Pquestiontextmainstem"/>
      </w:pPr>
      <w:r>
        <w:rPr>
          <w:noProof/>
        </w:rPr>
        <w:drawing>
          <wp:inline distT="0" distB="0" distL="0" distR="0" wp14:anchorId="17630975" wp14:editId="4CEBA97F">
            <wp:extent cx="1581150" cy="523875"/>
            <wp:effectExtent l="0" t="0" r="0" b="9525"/>
            <wp:docPr id="1" name="Picture 1" descr="C:\Users\ubuluay\Desktop\2nd ed\PM2e-8-ch-tests-exams-RWs\_SUPPLIED_V1_CORREX_230916\PM2e_08_EB_08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uluay\Desktop\2nd ed\PM2e-8-ch-tests-exams-RWs\_SUPPLIED_V1_CORREX_230916\PM2e_08_EB_08_SBT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A7EC" w14:textId="2EB2062D" w:rsidR="00101BD0" w:rsidRPr="00572DE6" w:rsidRDefault="00572DE6" w:rsidP="00572DE6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101BD0" w:rsidRPr="00FE1B01">
        <w:t>70°, 110°, 70°</w:t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101BD0" w:rsidRPr="00FE1B01">
        <w:t>20°, 10°, 30°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101BD0" w:rsidRPr="00FE1B01">
        <w:t>10°, 20°, 30°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101BD0" w:rsidRPr="00FE1B01">
        <w:t>50°, 100°, 30°</w:t>
      </w:r>
    </w:p>
    <w:p w14:paraId="761EFBD8" w14:textId="3A0B3512" w:rsidR="00E612EF" w:rsidRDefault="00E612EF" w:rsidP="00E612EF">
      <w:pPr>
        <w:pStyle w:val="Pquestionheadingmc"/>
      </w:pPr>
      <w:r>
        <w:t>Question 3</w:t>
      </w:r>
      <w:r w:rsidR="008B4911" w:rsidRPr="008B4911">
        <w:tab/>
      </w:r>
      <w:r w:rsidR="00C54B30">
        <w:t>[8.</w:t>
      </w:r>
      <w:r w:rsidR="00736E7E">
        <w:t>4</w:t>
      </w:r>
      <w:r w:rsidR="00FE3CA2">
        <w:t>]</w:t>
      </w:r>
    </w:p>
    <w:p w14:paraId="6519B583" w14:textId="77777777" w:rsidR="00101BD0" w:rsidRPr="00FE1B01" w:rsidRDefault="00101BD0" w:rsidP="00572DE6">
      <w:pPr>
        <w:pStyle w:val="Pquestiontextmainstem"/>
      </w:pPr>
      <w:r w:rsidRPr="00FE1B01">
        <w:t>When two triangles have two angles the same and one pair of sides equal in length in corresponding positions, we say they are congruent because of:</w:t>
      </w:r>
    </w:p>
    <w:p w14:paraId="028611EB" w14:textId="6E5B794B" w:rsidR="00736E7E" w:rsidRPr="00D955FA" w:rsidRDefault="00572DE6" w:rsidP="00572DE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101BD0" w:rsidRPr="00FE1B01">
        <w:t>AAS</w:t>
      </w:r>
      <w:r w:rsidR="00101BD0" w:rsidRPr="00FE1B01"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101BD0" w:rsidRPr="00FE1B01">
        <w:t>SAS</w:t>
      </w:r>
      <w:r w:rsidR="00101BD0" w:rsidRPr="00FE1B01"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101BD0" w:rsidRPr="00FE1B01">
        <w:t>AAA</w:t>
      </w:r>
      <w:r w:rsidR="00101BD0" w:rsidRPr="00FE1B01"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101BD0" w:rsidRPr="00FE1B01">
        <w:t>SSS</w:t>
      </w:r>
      <w:r w:rsidR="00E8663B">
        <w:tab/>
      </w:r>
    </w:p>
    <w:p w14:paraId="7C527867" w14:textId="76D10553" w:rsidR="00E612EF" w:rsidRDefault="00E612EF" w:rsidP="00E612EF">
      <w:pPr>
        <w:pStyle w:val="Pquestionheadingmc"/>
      </w:pPr>
      <w:r>
        <w:t>Question 4</w:t>
      </w:r>
      <w:r w:rsidR="008B4911" w:rsidRPr="008B4911">
        <w:tab/>
      </w:r>
      <w:r w:rsidR="00C54B30">
        <w:t>[8.</w:t>
      </w:r>
      <w:r w:rsidR="00FF5722">
        <w:t>2</w:t>
      </w:r>
      <w:r w:rsidR="00FE3CA2">
        <w:t>]</w:t>
      </w:r>
    </w:p>
    <w:p w14:paraId="54D795C0" w14:textId="3D6046C5" w:rsidR="00736E7E" w:rsidRPr="00D955FA" w:rsidRDefault="00736E7E" w:rsidP="00E8663B">
      <w:pPr>
        <w:pStyle w:val="Pquestiontextmainstem"/>
      </w:pPr>
      <w:r w:rsidRPr="00D955FA">
        <w:t xml:space="preserve">The value of the pronumeral </w:t>
      </w:r>
      <w:r w:rsidR="00647FD1" w:rsidRPr="007E53D6">
        <w:rPr>
          <w:rStyle w:val="Cmathsexpressions"/>
          <w:i/>
          <w:iCs/>
        </w:rPr>
        <w:t>x</w:t>
      </w:r>
      <w:r w:rsidR="00647FD1" w:rsidRPr="007E53D6">
        <w:t xml:space="preserve"> </w:t>
      </w:r>
      <w:r w:rsidRPr="00D955FA">
        <w:t xml:space="preserve">is: </w:t>
      </w:r>
    </w:p>
    <w:p w14:paraId="6D98D14C" w14:textId="0B1D11D6" w:rsidR="00736E7E" w:rsidRPr="00D955FA" w:rsidRDefault="00101BD0" w:rsidP="00572DE6">
      <w:pPr>
        <w:pStyle w:val="Pquestiontextmainstem"/>
      </w:pPr>
      <w:r w:rsidRPr="00572DE6">
        <w:rPr>
          <w:noProof/>
        </w:rPr>
        <w:drawing>
          <wp:inline distT="0" distB="0" distL="0" distR="0" wp14:anchorId="2BDEADFC" wp14:editId="64FAF886">
            <wp:extent cx="1188720" cy="1097280"/>
            <wp:effectExtent l="0" t="0" r="0" b="7620"/>
            <wp:docPr id="6" name="Picture 6" descr="PM8_SmB_8_01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8_SmB_8_01tsc_R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7C20" w14:textId="658B215E" w:rsidR="00736E7E" w:rsidRPr="00572DE6" w:rsidRDefault="00572DE6" w:rsidP="00572DE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101BD0" w:rsidRPr="00FE1B01">
        <w:t>115</w:t>
      </w:r>
      <w:r w:rsidR="00101BD0" w:rsidRPr="00FE1B01">
        <w:sym w:font="Symbol" w:char="F0B0"/>
      </w:r>
      <w:r w:rsidR="00101BD0" w:rsidRPr="00FE1B01"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101BD0" w:rsidRPr="00FE1B01">
        <w:t>65</w:t>
      </w:r>
      <w:r w:rsidR="00101BD0" w:rsidRPr="00FE1B01">
        <w:sym w:font="Symbol" w:char="F0B0"/>
      </w:r>
      <w:r w:rsidR="00101BD0" w:rsidRPr="00FE1B01"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101BD0" w:rsidRPr="00FE1B01">
        <w:t>67</w:t>
      </w:r>
      <w:r w:rsidR="00101BD0" w:rsidRPr="00FE1B01">
        <w:sym w:font="Symbol" w:char="F0B0"/>
      </w:r>
      <w:r w:rsidR="00101BD0" w:rsidRPr="00FE1B01"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101BD0" w:rsidRPr="00FE1B01">
        <w:t>245</w:t>
      </w:r>
      <w:r w:rsidR="00101BD0" w:rsidRPr="00FE1B01">
        <w:sym w:font="Symbol" w:char="F0B0"/>
      </w:r>
    </w:p>
    <w:p w14:paraId="40CFB670" w14:textId="62481F7F" w:rsidR="00E612EF" w:rsidRDefault="00E612EF" w:rsidP="00E612EF">
      <w:pPr>
        <w:pStyle w:val="Pquestionheadingmc"/>
      </w:pPr>
      <w:r>
        <w:t>Question 5</w:t>
      </w:r>
      <w:r w:rsidR="008B4911" w:rsidRPr="008B4911">
        <w:tab/>
      </w:r>
      <w:r w:rsidR="00C54B30">
        <w:t>[8.</w:t>
      </w:r>
      <w:r w:rsidR="00736E7E">
        <w:t>3</w:t>
      </w:r>
      <w:r w:rsidR="00FE3CA2">
        <w:t>]</w:t>
      </w:r>
    </w:p>
    <w:p w14:paraId="18CB243E" w14:textId="0454747B" w:rsidR="00647FD1" w:rsidRDefault="00647FD1" w:rsidP="00E8663B">
      <w:pPr>
        <w:pStyle w:val="Pquestiontextmainstem"/>
        <w:rPr>
          <w:lang w:val="en-US"/>
        </w:rPr>
      </w:pPr>
      <w:r>
        <w:rPr>
          <w:lang w:val="en-US"/>
        </w:rPr>
        <w:t>T</w:t>
      </w:r>
      <w:r w:rsidRPr="00D955FA">
        <w:rPr>
          <w:lang w:val="en-US"/>
        </w:rPr>
        <w:t xml:space="preserve">he quadrilaterals </w:t>
      </w:r>
      <w:r w:rsidRPr="007E53D6">
        <w:rPr>
          <w:rStyle w:val="Cmathsexpressions"/>
          <w:i/>
          <w:iCs/>
        </w:rPr>
        <w:t>ABC</w:t>
      </w:r>
      <w:r w:rsidR="00572DE6">
        <w:rPr>
          <w:rStyle w:val="Cmathsexpressions"/>
          <w:i/>
          <w:iCs/>
        </w:rPr>
        <w:t xml:space="preserve">D </w:t>
      </w:r>
      <w:r w:rsidRPr="00D955FA">
        <w:rPr>
          <w:lang w:val="en-US"/>
        </w:rPr>
        <w:t xml:space="preserve">and </w:t>
      </w:r>
      <w:r w:rsidRPr="007E53D6">
        <w:rPr>
          <w:rStyle w:val="Cmathsexpressions"/>
          <w:i/>
          <w:iCs/>
        </w:rPr>
        <w:t>PQRS</w:t>
      </w:r>
      <w:r w:rsidRPr="00D955FA">
        <w:rPr>
          <w:lang w:val="en-US"/>
        </w:rPr>
        <w:t xml:space="preserve"> are congruent. Which side must have the same length as </w:t>
      </w:r>
      <w:r w:rsidR="00101BD0">
        <w:rPr>
          <w:rStyle w:val="Cmathsexpressions"/>
          <w:i/>
          <w:iCs/>
        </w:rPr>
        <w:t>AB</w:t>
      </w:r>
      <w:r w:rsidRPr="00D955FA">
        <w:rPr>
          <w:lang w:val="en-US"/>
        </w:rPr>
        <w:t>?</w:t>
      </w:r>
    </w:p>
    <w:p w14:paraId="7EDC6485" w14:textId="03792FCD" w:rsidR="00736E7E" w:rsidRPr="00D955FA" w:rsidRDefault="00FF5722" w:rsidP="00E8663B">
      <w:pPr>
        <w:pStyle w:val="Pquestiontextmainstem"/>
      </w:pPr>
      <w:r>
        <w:rPr>
          <w:noProof/>
          <w:color w:val="FF0000"/>
        </w:rPr>
        <w:drawing>
          <wp:inline distT="0" distB="0" distL="0" distR="0" wp14:anchorId="3094B855" wp14:editId="0F7CFC91">
            <wp:extent cx="2295525" cy="1447800"/>
            <wp:effectExtent l="0" t="0" r="9525" b="0"/>
            <wp:docPr id="3" name="Picture 3" descr="C:\Users\ubuluay\Desktop\2nd ed\PM2e-8-ch-tests-exams-RWs\_SUPPLIED_V1_CORREX_230916\PM2e_08_EB_08_S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uluay\Desktop\2nd ed\PM2e-8-ch-tests-exams-RWs\_SUPPLIED_V1_CORREX_230916\PM2e_08_EB_08_SBT_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E4C4" w14:textId="62BD0968" w:rsidR="00736E7E" w:rsidRPr="00D955FA" w:rsidRDefault="00E8663B" w:rsidP="00E8663B">
      <w:pPr>
        <w:pStyle w:val="Pquestiontextmcqoptions"/>
      </w:pPr>
      <w:r w:rsidRPr="00647FD1">
        <w:rPr>
          <w:rStyle w:val="Cquestionpartlabelbold"/>
        </w:rPr>
        <w:t>A</w:t>
      </w:r>
      <w:r>
        <w:tab/>
      </w:r>
      <w:r w:rsidR="00101BD0">
        <w:rPr>
          <w:rStyle w:val="Cmathsexpressions"/>
          <w:i/>
          <w:iCs/>
        </w:rPr>
        <w:t>PQ</w:t>
      </w:r>
      <w:r w:rsidR="00647FD1">
        <w:tab/>
      </w:r>
      <w:r w:rsidR="00647FD1">
        <w:tab/>
      </w:r>
      <w:r w:rsidRPr="00647FD1">
        <w:rPr>
          <w:rStyle w:val="Cquestionpartlabelbold"/>
        </w:rPr>
        <w:t>B</w:t>
      </w:r>
      <w:r>
        <w:tab/>
      </w:r>
      <w:r w:rsidR="00101BD0">
        <w:rPr>
          <w:rStyle w:val="Cmathsexpressions"/>
          <w:i/>
          <w:iCs/>
        </w:rPr>
        <w:t>PS</w:t>
      </w:r>
      <w:r w:rsidR="00647FD1">
        <w:tab/>
      </w:r>
      <w:r w:rsidR="00647FD1">
        <w:tab/>
      </w:r>
      <w:r w:rsidR="00572DE6">
        <w:tab/>
      </w:r>
      <w:r w:rsidRPr="00647FD1">
        <w:rPr>
          <w:rStyle w:val="Cquestionpartlabelbold"/>
        </w:rPr>
        <w:t>C</w:t>
      </w:r>
      <w:r>
        <w:tab/>
      </w:r>
      <w:r w:rsidR="00101BD0">
        <w:rPr>
          <w:rStyle w:val="Cmathsexpressions"/>
          <w:i/>
          <w:iCs/>
        </w:rPr>
        <w:t>SR</w:t>
      </w:r>
      <w:r w:rsidR="00647FD1">
        <w:tab/>
      </w:r>
      <w:r w:rsidR="00647FD1">
        <w:tab/>
      </w:r>
      <w:r w:rsidR="00647FD1">
        <w:tab/>
      </w:r>
      <w:r w:rsidRPr="00647FD1">
        <w:rPr>
          <w:rStyle w:val="Cquestionpartlabelbold"/>
        </w:rPr>
        <w:t>D</w:t>
      </w:r>
      <w:r>
        <w:tab/>
      </w:r>
      <w:r w:rsidR="00101BD0">
        <w:rPr>
          <w:rStyle w:val="Cmathsexpressions"/>
          <w:i/>
          <w:iCs/>
        </w:rPr>
        <w:t>Q</w:t>
      </w:r>
      <w:r w:rsidR="00736E7E" w:rsidRPr="007E53D6">
        <w:rPr>
          <w:rStyle w:val="Cmathsexpressions"/>
          <w:i/>
          <w:iCs/>
        </w:rPr>
        <w:t>R</w:t>
      </w:r>
    </w:p>
    <w:p w14:paraId="47CBB231" w14:textId="59314C2A" w:rsidR="00E612EF" w:rsidRDefault="00E612EF" w:rsidP="00FF5722">
      <w:pPr>
        <w:pStyle w:val="Pquestionheadingmc"/>
      </w:pPr>
      <w:r>
        <w:lastRenderedPageBreak/>
        <w:t>Question 6</w:t>
      </w:r>
      <w:r w:rsidR="008B4911" w:rsidRPr="008B4911">
        <w:tab/>
      </w:r>
      <w:r w:rsidR="00C54B30">
        <w:t>[8.</w:t>
      </w:r>
      <w:r w:rsidR="00736E7E">
        <w:t>3</w:t>
      </w:r>
      <w:r w:rsidR="00FE3CA2">
        <w:t>]</w:t>
      </w:r>
    </w:p>
    <w:p w14:paraId="26067156" w14:textId="33889AC9" w:rsidR="00736E7E" w:rsidRPr="00D955FA" w:rsidRDefault="00736E7E" w:rsidP="00FF5722">
      <w:pPr>
        <w:pStyle w:val="Pquestiontextmainstem"/>
        <w:keepNext/>
      </w:pPr>
      <w:r w:rsidRPr="00D955FA">
        <w:t>The point (</w:t>
      </w:r>
      <w:r w:rsidR="00101BD0">
        <w:t>-3</w:t>
      </w:r>
      <w:r w:rsidRPr="00D955FA">
        <w:t xml:space="preserve">, </w:t>
      </w:r>
      <w:r w:rsidR="00101BD0">
        <w:t>-</w:t>
      </w:r>
      <w:r w:rsidRPr="00D955FA">
        <w:t xml:space="preserve">5) is a vertex of a kite. </w:t>
      </w:r>
    </w:p>
    <w:p w14:paraId="6036C283" w14:textId="10CA98D1" w:rsidR="00736E7E" w:rsidRPr="00D955FA" w:rsidRDefault="00736E7E" w:rsidP="00FF5722">
      <w:pPr>
        <w:pStyle w:val="Pquestiontextmainstem"/>
        <w:keepNext/>
      </w:pPr>
      <w:r w:rsidRPr="00D955FA">
        <w:t xml:space="preserve">When the kite is reflected </w:t>
      </w:r>
      <w:r w:rsidR="00101BD0">
        <w:t>in</w:t>
      </w:r>
      <w:r w:rsidRPr="00D955FA">
        <w:t xml:space="preserve"> the </w:t>
      </w:r>
      <w:r w:rsidRPr="00E8663B">
        <w:rPr>
          <w:rStyle w:val="Cmathsexpressions"/>
          <w:i/>
          <w:iCs/>
        </w:rPr>
        <w:t>x</w:t>
      </w:r>
      <w:r w:rsidRPr="00D955FA">
        <w:t xml:space="preserve">-axis, what are the coordinates of the image of the vertex? </w:t>
      </w:r>
    </w:p>
    <w:p w14:paraId="4B6A1C5C" w14:textId="6DFB4A4A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E53D6">
        <w:t>(</w:t>
      </w:r>
      <w:r w:rsidR="00101BD0">
        <w:t>3</w:t>
      </w:r>
      <w:r w:rsidR="007E53D6">
        <w:t>, -</w:t>
      </w:r>
      <w:r w:rsidR="00736E7E" w:rsidRPr="00D955FA">
        <w:t>5)</w:t>
      </w:r>
      <w:r w:rsidR="00FF5722">
        <w:tab/>
      </w:r>
      <w:r w:rsidR="00FF5722"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E53D6">
        <w:t>(-</w:t>
      </w:r>
      <w:r w:rsidR="00101BD0">
        <w:t>3</w:t>
      </w:r>
      <w:r w:rsidR="00736E7E" w:rsidRPr="00D955FA">
        <w:t>,</w:t>
      </w:r>
      <w:r w:rsidR="007E53D6">
        <w:t xml:space="preserve"> -</w:t>
      </w:r>
      <w:r w:rsidR="00736E7E" w:rsidRPr="00D955FA">
        <w:t>5)</w:t>
      </w:r>
      <w:r w:rsidR="00FF5722">
        <w:tab/>
      </w:r>
      <w:r w:rsidR="00FF5722">
        <w:tab/>
      </w:r>
      <w:r w:rsidRPr="00E8663B">
        <w:rPr>
          <w:rStyle w:val="Cquestionpartlabelbold"/>
        </w:rPr>
        <w:t>C</w:t>
      </w:r>
      <w:r w:rsidRPr="00E8663B">
        <w:rPr>
          <w:rStyle w:val="Cquestionpartlabelbold"/>
        </w:rPr>
        <w:tab/>
      </w:r>
      <w:r w:rsidR="00736E7E" w:rsidRPr="00D955FA">
        <w:t>(</w:t>
      </w:r>
      <w:r w:rsidR="00101BD0">
        <w:t>3</w:t>
      </w:r>
      <w:r w:rsidR="00736E7E" w:rsidRPr="00D955FA">
        <w:t>, 5)</w:t>
      </w:r>
      <w:r w:rsidR="00FF5722">
        <w:tab/>
      </w:r>
      <w:r w:rsidR="00FF5722"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E53D6">
        <w:t>(-</w:t>
      </w:r>
      <w:r w:rsidR="00101BD0">
        <w:t>3</w:t>
      </w:r>
      <w:r w:rsidR="00736E7E" w:rsidRPr="00D955FA">
        <w:t>, 5)</w:t>
      </w:r>
    </w:p>
    <w:p w14:paraId="370BB3C1" w14:textId="156234BD" w:rsidR="00E612EF" w:rsidRDefault="00E612EF" w:rsidP="00362685">
      <w:pPr>
        <w:pStyle w:val="Pquestionheadingmc"/>
      </w:pPr>
      <w:r>
        <w:t>Question 7</w:t>
      </w:r>
      <w:r w:rsidR="008B4911" w:rsidRPr="008B4911">
        <w:tab/>
      </w:r>
      <w:r w:rsidR="00C54B30">
        <w:t>[8.</w:t>
      </w:r>
      <w:r w:rsidR="00FF5722">
        <w:t>5</w:t>
      </w:r>
      <w:r w:rsidR="00FE3CA2">
        <w:t>]</w:t>
      </w:r>
    </w:p>
    <w:p w14:paraId="2E06190F" w14:textId="60BBF596" w:rsidR="00736E7E" w:rsidRPr="00E8663B" w:rsidRDefault="00736E7E" w:rsidP="00E8663B">
      <w:pPr>
        <w:pStyle w:val="Pquestiontextmainstem"/>
      </w:pPr>
      <w:r w:rsidRPr="00D955FA">
        <w:t xml:space="preserve">In a kite an angle between two sides of different lengths is </w:t>
      </w:r>
      <w:r w:rsidR="00101BD0">
        <w:t>8</w:t>
      </w:r>
      <w:r w:rsidRPr="00D955FA">
        <w:t>8</w:t>
      </w:r>
      <w:r w:rsidRPr="00D955FA">
        <w:sym w:font="Symbol" w:char="F0B0"/>
      </w:r>
      <w:r w:rsidR="007E53D6">
        <w:t xml:space="preserve">. Another </w:t>
      </w:r>
      <w:r w:rsidRPr="00D955FA">
        <w:t>angle in the kite must be:</w:t>
      </w:r>
      <w:r w:rsidRPr="00E8663B">
        <w:t xml:space="preserve"> </w:t>
      </w:r>
    </w:p>
    <w:p w14:paraId="758EB550" w14:textId="4641FF73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101BD0">
        <w:t>92</w:t>
      </w:r>
      <w:r w:rsidR="00736E7E" w:rsidRPr="00D955FA">
        <w:sym w:font="Symbol" w:char="F0B0"/>
      </w:r>
      <w:r w:rsidR="00736E7E" w:rsidRPr="00D955FA">
        <w:tab/>
      </w:r>
      <w:r w:rsidR="00572DE6"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101BD0">
        <w:t>8</w:t>
      </w:r>
      <w:r w:rsidR="00736E7E" w:rsidRPr="00D955FA">
        <w:t>8</w:t>
      </w:r>
      <w:r w:rsidR="00736E7E" w:rsidRPr="00D955FA">
        <w:sym w:font="Symbol" w:char="F0B0"/>
      </w:r>
      <w:r w:rsidR="00736E7E" w:rsidRPr="00D955FA">
        <w:tab/>
      </w:r>
      <w:r w:rsidR="00572DE6">
        <w:tab/>
      </w:r>
      <w:r w:rsidRPr="00E8663B">
        <w:rPr>
          <w:rStyle w:val="Cquestionpartlabelbold"/>
        </w:rPr>
        <w:t>C</w:t>
      </w:r>
      <w:r w:rsidRPr="00E8663B">
        <w:rPr>
          <w:rStyle w:val="Cquestionpartlabelbold"/>
        </w:rPr>
        <w:tab/>
      </w:r>
      <w:r w:rsidR="00736E7E" w:rsidRPr="00D955FA">
        <w:t>133</w:t>
      </w:r>
      <w:r w:rsidR="00736E7E" w:rsidRPr="00D955FA">
        <w:sym w:font="Symbol" w:char="F0B0"/>
      </w:r>
      <w:r w:rsidR="00736E7E" w:rsidRPr="00D955FA">
        <w:tab/>
      </w:r>
      <w:r w:rsidR="00572DE6"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>2</w:t>
      </w:r>
      <w:r w:rsidR="00101BD0">
        <w:t>7</w:t>
      </w:r>
      <w:r w:rsidR="00736E7E" w:rsidRPr="00D955FA">
        <w:t>2</w:t>
      </w:r>
      <w:r w:rsidR="00736E7E" w:rsidRPr="00D955FA">
        <w:sym w:font="Symbol" w:char="F0B0"/>
      </w:r>
    </w:p>
    <w:p w14:paraId="32453F92" w14:textId="1F24E480" w:rsidR="00E612EF" w:rsidRDefault="00E612EF" w:rsidP="00E612EF">
      <w:pPr>
        <w:pStyle w:val="Pquestionheadingmc"/>
      </w:pPr>
      <w:r>
        <w:t>Ques</w:t>
      </w:r>
      <w:r w:rsidR="00E8663B">
        <w:t>t</w:t>
      </w:r>
      <w:r>
        <w:t>ion 8</w:t>
      </w:r>
      <w:r w:rsidR="008B4911" w:rsidRPr="008B4911">
        <w:tab/>
      </w:r>
      <w:r w:rsidR="00C54B30">
        <w:t>[8.5</w:t>
      </w:r>
      <w:r w:rsidR="00FE3CA2">
        <w:t>]</w:t>
      </w:r>
    </w:p>
    <w:p w14:paraId="2BD04C62" w14:textId="300AB4B0" w:rsidR="00736E7E" w:rsidRPr="00D955FA" w:rsidRDefault="00736E7E" w:rsidP="00E8663B">
      <w:pPr>
        <w:pStyle w:val="Pquestiontextmainstem"/>
      </w:pPr>
      <w:r w:rsidRPr="00D955FA">
        <w:t xml:space="preserve">Which statement is true for a </w:t>
      </w:r>
      <w:r w:rsidR="00101BD0">
        <w:t>trapezium</w:t>
      </w:r>
      <w:r w:rsidRPr="00D955FA">
        <w:t>?</w:t>
      </w:r>
    </w:p>
    <w:p w14:paraId="6A956ED2" w14:textId="6CF1ABBA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582874">
        <w:t>one pair of opposite angles are equal</w:t>
      </w:r>
    </w:p>
    <w:p w14:paraId="01C94E47" w14:textId="64DADFA1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582874" w:rsidRPr="00D955FA">
        <w:t xml:space="preserve">diagonals bisect each other </w:t>
      </w:r>
    </w:p>
    <w:p w14:paraId="6144ED31" w14:textId="56170C47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C</w:t>
      </w:r>
      <w:r w:rsidRPr="007E53D6">
        <w:tab/>
      </w:r>
      <w:r w:rsidR="007E53D6" w:rsidRPr="007E53D6">
        <w:t>the shape</w:t>
      </w:r>
      <w:r w:rsidR="007E53D6">
        <w:rPr>
          <w:rStyle w:val="Cquestionpartlabelbold"/>
        </w:rPr>
        <w:t xml:space="preserve"> </w:t>
      </w:r>
      <w:r w:rsidR="00736E7E" w:rsidRPr="00D955FA">
        <w:t>has no side or diagonal properties</w:t>
      </w:r>
    </w:p>
    <w:p w14:paraId="59F381B8" w14:textId="481EE8EE" w:rsidR="00C54B30" w:rsidRPr="002F03F1" w:rsidRDefault="00E8663B" w:rsidP="00E8663B">
      <w:pPr>
        <w:pStyle w:val="Pquestiontextmcqoptions"/>
      </w:pP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582874" w:rsidRPr="00D955FA">
        <w:t>diagonals bisect each other</w:t>
      </w:r>
      <w:r w:rsidR="00582874">
        <w:t xml:space="preserve"> at right angles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71FBBBA4" w:rsidR="00FD6DB9" w:rsidRDefault="00FD6DB9" w:rsidP="00F62D23">
      <w:pPr>
        <w:pStyle w:val="Pquestionheadingsx1stafterhead"/>
      </w:pPr>
      <w:r>
        <w:t xml:space="preserve">Question </w:t>
      </w:r>
      <w:r w:rsidR="00C54B30">
        <w:t>9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7A2893">
        <w:t>1</w:t>
      </w:r>
      <w:r>
        <w:t>]</w:t>
      </w:r>
    </w:p>
    <w:p w14:paraId="534419B7" w14:textId="463AF8E2" w:rsidR="00736E7E" w:rsidRPr="002F03F1" w:rsidRDefault="00736E7E" w:rsidP="00736E7E">
      <w:pPr>
        <w:pStyle w:val="Pquestiontextmainstem"/>
      </w:pPr>
      <w:r>
        <w:t>S</w:t>
      </w:r>
      <w:r w:rsidRPr="002F03F1">
        <w:t xml:space="preserve">tate </w:t>
      </w:r>
      <w:r>
        <w:t>if</w:t>
      </w:r>
      <w:r w:rsidRPr="002F03F1">
        <w:t xml:space="preserve"> each of the following </w:t>
      </w:r>
      <w:r>
        <w:t>pairs of</w:t>
      </w:r>
      <w:r w:rsidRPr="002F03F1">
        <w:t xml:space="preserve"> angles </w:t>
      </w:r>
      <w:r w:rsidR="00582874">
        <w:t>is</w:t>
      </w:r>
      <w:r w:rsidRPr="002F03F1">
        <w:t xml:space="preserve"> complementary or supplementary.</w:t>
      </w:r>
    </w:p>
    <w:p w14:paraId="769B65BB" w14:textId="4A591227" w:rsidR="00736E7E" w:rsidRPr="002F03F1" w:rsidRDefault="00736E7E" w:rsidP="00736E7E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582874">
        <w:t>22</w:t>
      </w:r>
      <w:r w:rsidRPr="002F03F1">
        <w:sym w:font="Symbol" w:char="F0B0"/>
      </w:r>
      <w:r>
        <w:t xml:space="preserve"> and </w:t>
      </w:r>
      <w:r w:rsidR="00582874">
        <w:t>158</w:t>
      </w:r>
      <w:r w:rsidRPr="002F03F1">
        <w:sym w:font="Symbol" w:char="F0B0"/>
      </w:r>
      <w:r w:rsidRPr="002F03F1">
        <w:t xml:space="preserve"> ________________</w:t>
      </w:r>
    </w:p>
    <w:p w14:paraId="429AB87C" w14:textId="7655B555" w:rsidR="00736E7E" w:rsidRPr="002F03F1" w:rsidRDefault="00736E7E" w:rsidP="00736E7E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582874">
        <w:t>74</w:t>
      </w:r>
      <w:r w:rsidRPr="002F03F1">
        <w:sym w:font="Symbol" w:char="F0B0"/>
      </w:r>
      <w:r w:rsidRPr="002F03F1">
        <w:t xml:space="preserve"> and 1</w:t>
      </w:r>
      <w:r w:rsidR="00582874">
        <w:t>6</w:t>
      </w:r>
      <w:r w:rsidRPr="002F03F1">
        <w:sym w:font="Symbol" w:char="F0B0"/>
      </w:r>
      <w:r w:rsidRPr="002F03F1">
        <w:t xml:space="preserve"> ________________</w:t>
      </w:r>
    </w:p>
    <w:p w14:paraId="51452392" w14:textId="5A61C96A" w:rsidR="001F0763" w:rsidRDefault="001F0763" w:rsidP="001F0763">
      <w:pPr>
        <w:pStyle w:val="Pquestionheadingsx"/>
      </w:pPr>
      <w:r>
        <w:t>Question 1</w:t>
      </w:r>
      <w:r w:rsidR="00C54B30">
        <w:t>0</w:t>
      </w:r>
      <w:r w:rsidR="008B4911" w:rsidRPr="008B4911">
        <w:tab/>
      </w:r>
      <w:r w:rsidR="00736E7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736E7E">
        <w:t>1</w:t>
      </w:r>
      <w:r>
        <w:t>]</w:t>
      </w:r>
    </w:p>
    <w:p w14:paraId="4B2F7C26" w14:textId="6E2FBA00" w:rsidR="00736E7E" w:rsidRPr="00D955FA" w:rsidRDefault="00736E7E" w:rsidP="00E8663B">
      <w:pPr>
        <w:pStyle w:val="Pquestiontextmainstem"/>
      </w:pPr>
      <w:r w:rsidRPr="00D955FA">
        <w:t xml:space="preserve">The size of angle </w:t>
      </w:r>
      <w:r w:rsidRPr="007E53D6">
        <w:rPr>
          <w:rStyle w:val="Cmathsexpressions"/>
          <w:i/>
          <w:iCs/>
        </w:rPr>
        <w:t>AO</w:t>
      </w:r>
      <w:r w:rsidR="00572DE6">
        <w:rPr>
          <w:rStyle w:val="Cmathsexpressions"/>
          <w:i/>
          <w:iCs/>
        </w:rPr>
        <w:t xml:space="preserve">C </w:t>
      </w:r>
      <w:r w:rsidRPr="00D955FA">
        <w:t>is 1</w:t>
      </w:r>
      <w:r w:rsidR="00420E77">
        <w:t>55</w:t>
      </w:r>
      <w:r w:rsidRPr="00D955FA">
        <w:t xml:space="preserve">° and the size of angle </w:t>
      </w:r>
      <w:r w:rsidRPr="007E53D6">
        <w:rPr>
          <w:rStyle w:val="Cmathsexpressions"/>
          <w:i/>
          <w:iCs/>
        </w:rPr>
        <w:t>BO</w:t>
      </w:r>
      <w:r w:rsidR="00572DE6">
        <w:rPr>
          <w:rStyle w:val="Cmathsexpressions"/>
          <w:i/>
          <w:iCs/>
        </w:rPr>
        <w:t xml:space="preserve">D </w:t>
      </w:r>
      <w:r w:rsidRPr="00D955FA">
        <w:t>is 1</w:t>
      </w:r>
      <w:r w:rsidR="00420E77">
        <w:t>52</w:t>
      </w:r>
      <w:r w:rsidRPr="00D955FA">
        <w:t>°.</w:t>
      </w:r>
    </w:p>
    <w:p w14:paraId="77BA9AA3" w14:textId="77777777" w:rsidR="00736E7E" w:rsidRPr="00D955FA" w:rsidRDefault="00736E7E" w:rsidP="00E8663B">
      <w:pPr>
        <w:pStyle w:val="Pquestiontextmainstem"/>
      </w:pPr>
      <w:r w:rsidRPr="00D955FA">
        <w:t xml:space="preserve">Find the size of angle </w:t>
      </w:r>
      <w:r w:rsidRPr="007E53D6">
        <w:rPr>
          <w:rStyle w:val="Cmathsexpressions"/>
          <w:i/>
          <w:iCs/>
        </w:rPr>
        <w:t>DOC</w:t>
      </w:r>
      <w:r w:rsidRPr="00D955FA">
        <w:t>.</w:t>
      </w:r>
    </w:p>
    <w:p w14:paraId="6AB34BAC" w14:textId="77777777" w:rsidR="00FF5722" w:rsidRDefault="00FF5722" w:rsidP="007E53D6">
      <w:pPr>
        <w:pStyle w:val="Pquestiontextmainstem"/>
      </w:pPr>
    </w:p>
    <w:p w14:paraId="7649FAD6" w14:textId="25954636" w:rsidR="00736E7E" w:rsidRPr="00D955FA" w:rsidRDefault="00FF5722" w:rsidP="007E53D6">
      <w:pPr>
        <w:pStyle w:val="Pquestiontextmainstem"/>
      </w:pPr>
      <w:r>
        <w:rPr>
          <w:noProof/>
          <w:color w:val="FF0000"/>
        </w:rPr>
        <w:drawing>
          <wp:inline distT="0" distB="0" distL="0" distR="0" wp14:anchorId="0D9B791F" wp14:editId="790DE84A">
            <wp:extent cx="1676400" cy="876300"/>
            <wp:effectExtent l="0" t="0" r="0" b="0"/>
            <wp:docPr id="4" name="Picture 4" descr="C:\Users\ubuluay\Desktop\2nd ed\PM2e-8-ch-tests-exams-RWs\_SUPPLIED_V1_CORREX_230916\PM2e_08_EB_08_S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uluay\Desktop\2nd ed\PM2e-8-ch-tests-exams-RWs\_SUPPLIED_V1_CORREX_230916\PM2e_08_EB_08_SAT_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3D2B" w14:textId="77777777" w:rsidR="008B4911" w:rsidRPr="00FC4664" w:rsidRDefault="008B4911" w:rsidP="001F0763">
      <w:pPr>
        <w:pStyle w:val="Pquestiontextpartsa"/>
      </w:pPr>
    </w:p>
    <w:p w14:paraId="38E66A87" w14:textId="469E7BE3" w:rsidR="00E14832" w:rsidRDefault="00E14832" w:rsidP="00E14832">
      <w:pPr>
        <w:pStyle w:val="Pquestionheadingsx"/>
      </w:pPr>
      <w:r>
        <w:t>Question 1</w:t>
      </w:r>
      <w:r w:rsidR="00736E7E">
        <w:t>1</w:t>
      </w:r>
      <w:r w:rsidR="008B4911" w:rsidRPr="008B4911">
        <w:tab/>
      </w:r>
      <w:r w:rsidR="00736E7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[8.1</w:t>
      </w:r>
      <w:r>
        <w:t>]</w:t>
      </w:r>
    </w:p>
    <w:p w14:paraId="51DDE543" w14:textId="337216AD" w:rsidR="00C54B30" w:rsidRPr="002F03F1" w:rsidRDefault="00C54B30" w:rsidP="00473681">
      <w:pPr>
        <w:pStyle w:val="Pquestiontextmainstem"/>
      </w:pPr>
      <w:r w:rsidRPr="002F03F1">
        <w:t xml:space="preserve">Find the value of the </w:t>
      </w:r>
      <w:r w:rsidR="00FF5722">
        <w:t xml:space="preserve">angle </w:t>
      </w:r>
      <w:r w:rsidR="00FF5722" w:rsidRPr="00FF5722">
        <w:rPr>
          <w:i/>
        </w:rPr>
        <w:t>x</w:t>
      </w:r>
      <w:r w:rsidR="008144ED">
        <w:t xml:space="preserve"> </w:t>
      </w:r>
      <w:r w:rsidRPr="002F03F1">
        <w:t xml:space="preserve">in </w:t>
      </w:r>
      <w:r w:rsidR="00736E7E">
        <w:t>the</w:t>
      </w:r>
      <w:r w:rsidRPr="002F03F1">
        <w:t xml:space="preserve"> diagram. Give reasons for your answer.</w:t>
      </w:r>
    </w:p>
    <w:p w14:paraId="19AE2CF6" w14:textId="256A9211" w:rsidR="008B4911" w:rsidRDefault="00420E77" w:rsidP="00572DE6">
      <w:pPr>
        <w:pStyle w:val="Pquestiontextmainstem"/>
      </w:pPr>
      <w:r w:rsidRPr="00572DE6">
        <w:rPr>
          <w:noProof/>
        </w:rPr>
        <w:drawing>
          <wp:inline distT="0" distB="0" distL="0" distR="0" wp14:anchorId="5DE47B34" wp14:editId="70C735DF">
            <wp:extent cx="1447800" cy="1095375"/>
            <wp:effectExtent l="0" t="0" r="0" b="9525"/>
            <wp:docPr id="8" name="Picture 8" descr="PM8_SmB_8_03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8_SmB_8_03tsc_R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AA5D" w14:textId="77777777" w:rsidR="008B4911" w:rsidRDefault="008B4911" w:rsidP="00290260">
      <w:pPr>
        <w:pStyle w:val="Pquestiontextmainstem"/>
      </w:pPr>
    </w:p>
    <w:p w14:paraId="2845434E" w14:textId="59F98B3A" w:rsidR="00E14832" w:rsidRDefault="00E14832" w:rsidP="00E14832">
      <w:pPr>
        <w:pStyle w:val="Pquestionheadingsx"/>
      </w:pPr>
      <w:r>
        <w:lastRenderedPageBreak/>
        <w:t>Question 1</w:t>
      </w:r>
      <w:r w:rsidR="00736E7E">
        <w:t>2</w:t>
      </w:r>
      <w:r w:rsidR="008B4911" w:rsidRPr="008B4911">
        <w:tab/>
      </w:r>
      <w:r w:rsidR="00736E7E"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736E7E">
        <w:t>1</w:t>
      </w:r>
      <w:r>
        <w:t>]</w:t>
      </w:r>
    </w:p>
    <w:p w14:paraId="555F11DA" w14:textId="181022B5" w:rsidR="00736E7E" w:rsidRPr="002F03F1" w:rsidRDefault="00736E7E" w:rsidP="00736E7E">
      <w:pPr>
        <w:pStyle w:val="Pquestiontextmainstem"/>
      </w:pPr>
      <w:r w:rsidRPr="002F03F1">
        <w:t>Find the value of the pronumeral</w:t>
      </w:r>
      <w:r>
        <w:t>s</w:t>
      </w:r>
      <w:r w:rsidRPr="002F03F1">
        <w:t xml:space="preserve"> in </w:t>
      </w:r>
      <w:r>
        <w:t>the</w:t>
      </w:r>
      <w:r w:rsidRPr="002F03F1">
        <w:t xml:space="preserve"> diagram. Give reasons for your answer</w:t>
      </w:r>
      <w:r w:rsidR="008144ED">
        <w:t>s</w:t>
      </w:r>
      <w:r w:rsidRPr="002F03F1">
        <w:t>.</w:t>
      </w:r>
    </w:p>
    <w:p w14:paraId="36C92C3F" w14:textId="10C2DDE5" w:rsidR="00290260" w:rsidRDefault="00FF5722" w:rsidP="00290260">
      <w:pPr>
        <w:pStyle w:val="Pquestiontextpartsa"/>
      </w:pPr>
      <w:r>
        <w:rPr>
          <w:noProof/>
        </w:rPr>
        <w:drawing>
          <wp:inline distT="0" distB="0" distL="0" distR="0" wp14:anchorId="64AACD49" wp14:editId="1FBF80F4">
            <wp:extent cx="1333500" cy="1295400"/>
            <wp:effectExtent l="0" t="0" r="0" b="0"/>
            <wp:docPr id="16" name="Picture 16" descr="C:\Users\ubuluay\Desktop\2nd ed\PM2e-8-ch-tests-exams-RWs\_SUPPLIED_V1_CORREX_230916\PM2e_08_EB_08_SB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buluay\Desktop\2nd ed\PM2e-8-ch-tests-exams-RWs\_SUPPLIED_V1_CORREX_230916\PM2e_08_EB_08_SBT_0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7545" w14:textId="4E7845F0" w:rsidR="00574C16" w:rsidRDefault="00574C16" w:rsidP="00574C16">
      <w:pPr>
        <w:pStyle w:val="Pquestionheadingsx"/>
      </w:pPr>
      <w:r>
        <w:t>Question 13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</w:t>
      </w:r>
      <w:r w:rsidR="0009660F">
        <w:t>8.2, 8.3</w:t>
      </w:r>
      <w:r>
        <w:t>]</w:t>
      </w:r>
    </w:p>
    <w:p w14:paraId="7FA678A8" w14:textId="091422B1" w:rsidR="00574C16" w:rsidRDefault="00574C16" w:rsidP="00574C16">
      <w:pPr>
        <w:pStyle w:val="Pquestiontextmainstem"/>
      </w:pPr>
      <w:r w:rsidRPr="00E3676F">
        <w:t>Choose the correct word</w:t>
      </w:r>
      <w:r w:rsidR="00254D00">
        <w:t>s</w:t>
      </w:r>
      <w:r w:rsidRPr="00E3676F">
        <w:t xml:space="preserve"> from the following list to fill </w:t>
      </w:r>
      <w:r>
        <w:t xml:space="preserve">each of </w:t>
      </w:r>
      <w:r w:rsidRPr="00E3676F">
        <w:t>the gaps in the following sentences.</w:t>
      </w:r>
    </w:p>
    <w:p w14:paraId="306FC5C3" w14:textId="7F7DDA4D" w:rsidR="00574C16" w:rsidRPr="0009660F" w:rsidRDefault="00574C16" w:rsidP="0009660F">
      <w:pPr>
        <w:pStyle w:val="Pquestiontextmainstem"/>
        <w:rPr>
          <w:rStyle w:val="Cmathsexpressions"/>
          <w:rFonts w:asciiTheme="minorHAnsi" w:hAnsiTheme="minorHAnsi"/>
          <w:i/>
          <w:iCs/>
        </w:rPr>
      </w:pPr>
      <w:r w:rsidRPr="0009660F">
        <w:rPr>
          <w:rStyle w:val="Cmathsexpressions"/>
          <w:rFonts w:asciiTheme="minorHAnsi" w:hAnsiTheme="minorHAnsi"/>
          <w:i/>
          <w:iCs/>
        </w:rPr>
        <w:t>triangle</w:t>
      </w:r>
      <w:r w:rsidRPr="0009660F">
        <w:rPr>
          <w:rStyle w:val="Cmathsexpressions"/>
          <w:rFonts w:asciiTheme="minorHAnsi" w:hAnsiTheme="minorHAnsi"/>
          <w:i/>
          <w:iCs/>
        </w:rPr>
        <w:tab/>
      </w:r>
      <w:r w:rsidR="00420E77" w:rsidRPr="0009660F">
        <w:rPr>
          <w:rStyle w:val="Cmathsexpressions"/>
          <w:rFonts w:asciiTheme="minorHAnsi" w:hAnsiTheme="minorHAnsi"/>
          <w:i/>
          <w:iCs/>
        </w:rPr>
        <w:t>kite</w:t>
      </w:r>
      <w:r w:rsidRPr="0009660F">
        <w:rPr>
          <w:rStyle w:val="Cmathsexpressions"/>
          <w:rFonts w:asciiTheme="minorHAnsi" w:hAnsiTheme="minorHAnsi"/>
          <w:i/>
          <w:iCs/>
        </w:rPr>
        <w:tab/>
        <w:t>rectangle</w:t>
      </w:r>
      <w:r w:rsidRPr="0009660F">
        <w:rPr>
          <w:rStyle w:val="Cmathsexpressions"/>
          <w:rFonts w:asciiTheme="minorHAnsi" w:hAnsiTheme="minorHAnsi"/>
          <w:i/>
          <w:iCs/>
        </w:rPr>
        <w:tab/>
        <w:t>translation</w:t>
      </w:r>
      <w:r w:rsidRPr="0009660F">
        <w:rPr>
          <w:rStyle w:val="Cmathsexpressions"/>
          <w:rFonts w:asciiTheme="minorHAnsi" w:hAnsiTheme="minorHAnsi"/>
          <w:i/>
          <w:iCs/>
        </w:rPr>
        <w:tab/>
        <w:t>reflection</w:t>
      </w:r>
      <w:r w:rsidRPr="0009660F">
        <w:rPr>
          <w:rStyle w:val="Cmathsexpressions"/>
          <w:rFonts w:asciiTheme="minorHAnsi" w:hAnsiTheme="minorHAnsi"/>
          <w:i/>
          <w:iCs/>
        </w:rPr>
        <w:tab/>
        <w:t>rotation</w:t>
      </w:r>
    </w:p>
    <w:p w14:paraId="4B028B1A" w14:textId="77777777" w:rsidR="00574C16" w:rsidRPr="00E8663B" w:rsidRDefault="00574C16" w:rsidP="00574C16">
      <w:pPr>
        <w:pStyle w:val="Pquestiontextmainstem"/>
        <w:rPr>
          <w:rStyle w:val="Cmathsexpressions"/>
          <w:i/>
          <w:iCs/>
        </w:rPr>
      </w:pPr>
    </w:p>
    <w:p w14:paraId="3B9F464D" w14:textId="0AEDC794" w:rsidR="00574C16" w:rsidRPr="002F03F1" w:rsidRDefault="00574C16" w:rsidP="00574C16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572DE6" w:rsidRPr="00572DE6">
        <w:t>A</w:t>
      </w:r>
      <w:r w:rsidR="00572DE6" w:rsidRPr="00572DE6">
        <w:tab/>
      </w:r>
      <w:r w:rsidR="00420E77" w:rsidRPr="00572DE6">
        <w:t>_______________ has both pairs of opposite sides equal in length.</w:t>
      </w:r>
    </w:p>
    <w:p w14:paraId="33BD9B7E" w14:textId="3E7E7BA6" w:rsidR="00574C16" w:rsidRPr="002F03F1" w:rsidRDefault="00574C16" w:rsidP="00574C16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Pr="002F03F1">
        <w:t xml:space="preserve">Another name for a </w:t>
      </w:r>
      <w:r w:rsidR="00420E77">
        <w:t>turn</w:t>
      </w:r>
      <w:r w:rsidRPr="002F03F1">
        <w:t xml:space="preserve"> is a ________________.</w:t>
      </w:r>
    </w:p>
    <w:p w14:paraId="6AAA3AFD" w14:textId="2812C26B" w:rsidR="00E14832" w:rsidRDefault="00F37229" w:rsidP="00E14832">
      <w:pPr>
        <w:pStyle w:val="Pquestionheadingsx"/>
      </w:pPr>
      <w:r>
        <w:t>Question 1</w:t>
      </w:r>
      <w:r w:rsidR="00C54B30">
        <w:t>4</w:t>
      </w:r>
      <w:r w:rsidR="008B4911" w:rsidRPr="008B4911">
        <w:tab/>
      </w:r>
      <w:r w:rsidR="00C54B30">
        <w:rPr>
          <w:rStyle w:val="Cmarkslabel"/>
        </w:rPr>
        <w:t xml:space="preserve">6 </w:t>
      </w:r>
      <w:r w:rsidR="00E14832"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F62D23">
        <w:t>2</w:t>
      </w:r>
      <w:r w:rsidR="00E14832">
        <w:t>]</w:t>
      </w:r>
    </w:p>
    <w:p w14:paraId="4995D9F3" w14:textId="117A521C" w:rsidR="00C54B30" w:rsidRDefault="008B4911" w:rsidP="00473681">
      <w:pPr>
        <w:pStyle w:val="Pquestiontextmainstem"/>
      </w:pPr>
      <w:r>
        <w:t>Find the value</w:t>
      </w:r>
      <w:r w:rsidR="00C54B30" w:rsidRPr="002F03F1">
        <w:t xml:space="preserve"> of </w:t>
      </w:r>
      <w:r w:rsidR="0092001B">
        <w:t>the</w:t>
      </w:r>
      <w:r>
        <w:t xml:space="preserve"> pronumeral</w:t>
      </w:r>
      <w:r w:rsidR="0092001B">
        <w:t xml:space="preserve">s </w:t>
      </w:r>
      <w:r w:rsidR="008144ED">
        <w:t>i</w:t>
      </w:r>
      <w:r w:rsidR="00C54B30" w:rsidRPr="002F03F1">
        <w:t>n the diagram. Give reasons</w:t>
      </w:r>
      <w:r w:rsidR="0092001B" w:rsidRPr="0092001B">
        <w:t xml:space="preserve"> </w:t>
      </w:r>
      <w:r w:rsidR="0092001B">
        <w:t>for your answer</w:t>
      </w:r>
      <w:r w:rsidR="00254D00">
        <w:t>s</w:t>
      </w:r>
      <w:r w:rsidR="00C54B30" w:rsidRPr="002F03F1">
        <w:t>.</w:t>
      </w:r>
    </w:p>
    <w:p w14:paraId="0868A2F7" w14:textId="77777777" w:rsidR="00BA46D8" w:rsidRPr="002F03F1" w:rsidRDefault="00BA46D8" w:rsidP="00473681">
      <w:pPr>
        <w:pStyle w:val="Pquestiontextmainstem"/>
      </w:pPr>
    </w:p>
    <w:p w14:paraId="14D72914" w14:textId="26E850AD" w:rsidR="00C54B30" w:rsidRPr="002F03F1" w:rsidRDefault="00420E77" w:rsidP="00572DE6">
      <w:pPr>
        <w:pStyle w:val="Pquestiontextmainstem"/>
      </w:pPr>
      <w:r w:rsidRPr="00572DE6">
        <w:rPr>
          <w:noProof/>
        </w:rPr>
        <w:drawing>
          <wp:inline distT="0" distB="0" distL="0" distR="0" wp14:anchorId="2D9B5636" wp14:editId="5FBB1382">
            <wp:extent cx="1409700" cy="723900"/>
            <wp:effectExtent l="0" t="0" r="0" b="0"/>
            <wp:docPr id="10" name="Picture 10" descr="PM8_SmB_8_08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8_SmB_8_08tsc_R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C27" w14:textId="6E4A5B02" w:rsidR="00E14832" w:rsidRDefault="00E14832" w:rsidP="00290260">
      <w:pPr>
        <w:pStyle w:val="Pquestiontextpartsa"/>
      </w:pPr>
    </w:p>
    <w:p w14:paraId="3D7CF6A7" w14:textId="77777777" w:rsidR="00F37229" w:rsidRDefault="00F37229" w:rsidP="00E14832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4F432F2A" w14:textId="77777777" w:rsidR="00BA46D8" w:rsidRDefault="00BA46D8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00E65E25" w:rsidR="00E14832" w:rsidRDefault="00F37229" w:rsidP="00E14832">
      <w:pPr>
        <w:pStyle w:val="Pquestionheadingsx"/>
      </w:pPr>
      <w:r>
        <w:t>Question 1</w:t>
      </w:r>
      <w:r w:rsidR="00C54B30">
        <w:t>5</w:t>
      </w:r>
      <w:r w:rsidR="008B4911" w:rsidRPr="008B4911">
        <w:tab/>
      </w:r>
      <w:r w:rsidR="00574C16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574C16">
        <w:t>4</w:t>
      </w:r>
      <w:r w:rsidR="00E14832">
        <w:t>]</w:t>
      </w:r>
    </w:p>
    <w:p w14:paraId="111C1C96" w14:textId="72D249DD" w:rsidR="00254D00" w:rsidRDefault="00254D00" w:rsidP="00E8663B">
      <w:pPr>
        <w:pStyle w:val="Pquestiontextmainstem"/>
        <w:rPr>
          <w:color w:val="FF0000"/>
          <w:highlight w:val="yellow"/>
        </w:rPr>
      </w:pPr>
      <w:r>
        <w:t>S</w:t>
      </w:r>
      <w:r w:rsidRPr="00D955FA">
        <w:t xml:space="preserve">tate which </w:t>
      </w:r>
      <w:r>
        <w:t xml:space="preserve">of the triangles below </w:t>
      </w:r>
      <w:r w:rsidR="00BA46D8">
        <w:t>are congruent and which</w:t>
      </w:r>
      <w:r w:rsidRPr="00D955FA">
        <w:t xml:space="preserve"> test can be used to prove this.</w:t>
      </w:r>
      <w:r w:rsidRPr="00254D00">
        <w:rPr>
          <w:color w:val="FF0000"/>
          <w:highlight w:val="yellow"/>
        </w:rPr>
        <w:t xml:space="preserve"> </w:t>
      </w:r>
    </w:p>
    <w:p w14:paraId="3140A4FD" w14:textId="5765F52A" w:rsidR="00BA46D8" w:rsidRDefault="0009660F" w:rsidP="00E14832">
      <w:pPr>
        <w:pStyle w:val="Pquestiontextmainstem"/>
      </w:pPr>
      <w:r>
        <w:rPr>
          <w:noProof/>
        </w:rPr>
        <w:drawing>
          <wp:inline distT="0" distB="0" distL="0" distR="0" wp14:anchorId="0E7FE36B" wp14:editId="7D7B3767">
            <wp:extent cx="4562475" cy="1190625"/>
            <wp:effectExtent l="0" t="0" r="9525" b="9525"/>
            <wp:docPr id="17" name="Picture 17" descr="C:\Users\ubuluay\Desktop\2nd ed\PM2e-8-ch-tests-exams-RWs\_SUPPLIED_V1_CORREX_230916\PM2e_08_EB_08_SB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buluay\Desktop\2nd ed\PM2e-8-ch-tests-exams-RWs\_SUPPLIED_V1_CORREX_230916\PM2e_08_EB_08_SBT_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4DC9" w14:textId="77777777" w:rsidR="00BA46D8" w:rsidRDefault="00BA46D8" w:rsidP="00E14832">
      <w:pPr>
        <w:pStyle w:val="Pquestiontextmainstem"/>
      </w:pPr>
    </w:p>
    <w:p w14:paraId="44E2E39F" w14:textId="77777777" w:rsidR="00BA46D8" w:rsidRDefault="00BA46D8" w:rsidP="00E14832">
      <w:pPr>
        <w:pStyle w:val="Pquestiontextmainstem"/>
      </w:pPr>
    </w:p>
    <w:p w14:paraId="60B86E8E" w14:textId="77777777" w:rsidR="00742C46" w:rsidRDefault="00742C46" w:rsidP="00E14832">
      <w:pPr>
        <w:pStyle w:val="Pquestiontextmainstem"/>
      </w:pPr>
    </w:p>
    <w:p w14:paraId="3E2A51AE" w14:textId="4C719BF0" w:rsidR="00E14832" w:rsidRDefault="00F37229" w:rsidP="0009660F">
      <w:pPr>
        <w:pStyle w:val="Pquestionheadingsx"/>
      </w:pPr>
      <w:r>
        <w:lastRenderedPageBreak/>
        <w:t xml:space="preserve">Question </w:t>
      </w:r>
      <w:r w:rsidR="00867FDE">
        <w:t>16</w:t>
      </w:r>
      <w:r w:rsidR="008B4911" w:rsidRPr="008B4911">
        <w:tab/>
      </w:r>
      <w:r w:rsidR="0009660F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 w:rsidR="00E14832">
        <w:t>]</w:t>
      </w:r>
    </w:p>
    <w:p w14:paraId="078EF3CB" w14:textId="5E75E13D" w:rsidR="00867FDE" w:rsidRDefault="00574C16" w:rsidP="0009660F">
      <w:pPr>
        <w:pStyle w:val="Pquestiontextmainstem"/>
        <w:keepNext/>
      </w:pPr>
      <w:r w:rsidRPr="00D955FA">
        <w:t xml:space="preserve">What is the </w:t>
      </w:r>
      <w:r w:rsidR="00420E77" w:rsidRPr="00572DE6">
        <w:t>interior angle sum of a regular decagon</w:t>
      </w:r>
      <w:r w:rsidRPr="00D955FA">
        <w:t>?</w:t>
      </w:r>
    </w:p>
    <w:p w14:paraId="4D45B5CF" w14:textId="77777777" w:rsidR="008B4911" w:rsidRPr="002F03F1" w:rsidRDefault="008B4911" w:rsidP="0009660F">
      <w:pPr>
        <w:pStyle w:val="Pquestiontextmainstem"/>
        <w:keepNext/>
      </w:pPr>
    </w:p>
    <w:p w14:paraId="4839805C" w14:textId="1FEAD530" w:rsidR="004B55DB" w:rsidRPr="00B01BD8" w:rsidRDefault="004B55DB" w:rsidP="00473681">
      <w:pPr>
        <w:pStyle w:val="Pquestiontextpartsa"/>
      </w:pPr>
    </w:p>
    <w:p w14:paraId="5CC3916C" w14:textId="77777777" w:rsidR="00A87DD3" w:rsidRDefault="00A87DD3" w:rsidP="00F37229">
      <w:pPr>
        <w:pStyle w:val="Pquestiontextmainstem"/>
      </w:pPr>
    </w:p>
    <w:p w14:paraId="041EC02E" w14:textId="018215B3" w:rsidR="00F37229" w:rsidRDefault="00F37229" w:rsidP="00F37229">
      <w:pPr>
        <w:pStyle w:val="Pquestionheadingsx"/>
      </w:pPr>
      <w:r>
        <w:t xml:space="preserve">Question </w:t>
      </w:r>
      <w:r w:rsidR="00867FDE">
        <w:t>17</w:t>
      </w:r>
      <w:r w:rsidR="008B4911" w:rsidRPr="008B4911">
        <w:tab/>
      </w:r>
      <w:r w:rsidR="00A00646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3</w:t>
      </w:r>
      <w:r>
        <w:t>]</w:t>
      </w:r>
    </w:p>
    <w:p w14:paraId="040BF506" w14:textId="5249A1E2" w:rsidR="00A00646" w:rsidRPr="002F03F1" w:rsidRDefault="00A00646" w:rsidP="00A00646">
      <w:pPr>
        <w:pStyle w:val="Pquestiontextpartsa"/>
      </w:pPr>
      <w:r w:rsidRPr="00473681">
        <w:rPr>
          <w:rStyle w:val="Cquestionpartlabelbold"/>
        </w:rPr>
        <w:t>(a)</w:t>
      </w:r>
      <w:r w:rsidRPr="008B4911">
        <w:tab/>
      </w:r>
      <w:r>
        <w:t>Using the grid below, p</w:t>
      </w:r>
      <w:r w:rsidRPr="002F03F1">
        <w:t xml:space="preserve">lot the points </w:t>
      </w:r>
      <w:r w:rsidRPr="00E8663B">
        <w:rPr>
          <w:rStyle w:val="Cmathsexpressions"/>
          <w:i/>
          <w:iCs/>
        </w:rPr>
        <w:t>A</w:t>
      </w:r>
      <w:r w:rsidRPr="00E8663B">
        <w:t xml:space="preserve">(-5, </w:t>
      </w:r>
      <w:r w:rsidR="00D3344E">
        <w:t>7</w:t>
      </w:r>
      <w:r w:rsidRPr="00E8663B">
        <w:t xml:space="preserve">), </w:t>
      </w:r>
      <w:r w:rsidRPr="00E8663B">
        <w:rPr>
          <w:rStyle w:val="Cmathsexpressions"/>
          <w:i/>
          <w:iCs/>
        </w:rPr>
        <w:t>B</w:t>
      </w:r>
      <w:r w:rsidRPr="00E8663B">
        <w:t xml:space="preserve">(-7, 5), </w:t>
      </w:r>
      <w:r w:rsidRPr="00E8663B">
        <w:rPr>
          <w:rStyle w:val="Cmathsexpressions"/>
          <w:i/>
          <w:iCs/>
        </w:rPr>
        <w:t>C</w:t>
      </w:r>
      <w:r w:rsidRPr="00E8663B">
        <w:t>(-</w:t>
      </w:r>
      <w:r w:rsidR="00D3344E">
        <w:t>6</w:t>
      </w:r>
      <w:r w:rsidRPr="00E8663B">
        <w:t xml:space="preserve">, </w:t>
      </w:r>
      <w:r w:rsidR="00D3344E">
        <w:t>1</w:t>
      </w:r>
      <w:r w:rsidRPr="00E8663B">
        <w:t xml:space="preserve">) and </w:t>
      </w:r>
      <w:r w:rsidRPr="00E8663B">
        <w:rPr>
          <w:rStyle w:val="Cmathsexpressions"/>
          <w:i/>
          <w:iCs/>
        </w:rPr>
        <w:t>D</w:t>
      </w:r>
      <w:r w:rsidRPr="00E8663B">
        <w:t>(-</w:t>
      </w:r>
      <w:r w:rsidR="00D3344E">
        <w:t>4</w:t>
      </w:r>
      <w:r w:rsidRPr="00E8663B">
        <w:t xml:space="preserve">, </w:t>
      </w:r>
      <w:r w:rsidR="00D3344E">
        <w:t>4</w:t>
      </w:r>
      <w:r w:rsidRPr="00E8663B">
        <w:t>)</w:t>
      </w:r>
      <w:r w:rsidRPr="002F03F1">
        <w:t xml:space="preserve">. Join the points to form a quadrilateral </w:t>
      </w:r>
      <w:r w:rsidRPr="00473681">
        <w:rPr>
          <w:rStyle w:val="Cmathsexpressions"/>
          <w:i/>
        </w:rPr>
        <w:t>ABC</w:t>
      </w:r>
      <w:r w:rsidR="00572DE6">
        <w:rPr>
          <w:rStyle w:val="Cmathsexpressions"/>
          <w:i/>
        </w:rPr>
        <w:t>D</w:t>
      </w:r>
      <w:r w:rsidR="00F67F0E">
        <w:rPr>
          <w:rStyle w:val="Cmathsexpressions"/>
          <w:i/>
        </w:rPr>
        <w:t xml:space="preserve"> </w:t>
      </w:r>
      <w:r w:rsidRPr="002F03F1">
        <w:t>and label the points.</w:t>
      </w:r>
    </w:p>
    <w:p w14:paraId="59C3A645" w14:textId="35F431EC" w:rsidR="00A00646" w:rsidRPr="002F03F1" w:rsidRDefault="00A00646" w:rsidP="00A00646">
      <w:pPr>
        <w:pStyle w:val="Pquestiontextpartsa"/>
      </w:pPr>
      <w:r w:rsidRPr="00473681">
        <w:rPr>
          <w:rStyle w:val="Cquestionpartlabelbold"/>
        </w:rPr>
        <w:t>(b)</w:t>
      </w:r>
      <w:r w:rsidRPr="008B4911">
        <w:tab/>
      </w:r>
      <w:r w:rsidRPr="002F03F1">
        <w:t>Perform the translation of [6, -</w:t>
      </w:r>
      <w:r w:rsidR="00D3344E">
        <w:t>4</w:t>
      </w:r>
      <w:r w:rsidRPr="002F03F1">
        <w:t>]</w:t>
      </w:r>
      <w:r>
        <w:t xml:space="preserve"> on </w:t>
      </w:r>
      <w:r w:rsidRPr="00473681">
        <w:rPr>
          <w:rStyle w:val="Cmathsexpressions"/>
          <w:i/>
        </w:rPr>
        <w:t>ABC</w:t>
      </w:r>
      <w:r>
        <w:rPr>
          <w:rStyle w:val="Cmathsexpressions"/>
          <w:i/>
        </w:rPr>
        <w:t>D</w:t>
      </w:r>
      <w:r>
        <w:t>.</w:t>
      </w:r>
    </w:p>
    <w:p w14:paraId="41CE7CA8" w14:textId="77777777" w:rsidR="00A00646" w:rsidRPr="002F03F1" w:rsidRDefault="00A00646" w:rsidP="00A00646">
      <w:pPr>
        <w:pStyle w:val="Pquestiontextpartsa"/>
      </w:pPr>
      <w:r w:rsidRPr="00473681">
        <w:rPr>
          <w:rStyle w:val="Cquestionpartlabelbold"/>
        </w:rPr>
        <w:t>(c)</w:t>
      </w:r>
      <w:r w:rsidRPr="008B4911">
        <w:tab/>
      </w:r>
      <w:r>
        <w:t>Using the shape you created in (b), p</w:t>
      </w:r>
      <w:r w:rsidRPr="002F03F1">
        <w:t>erform a clockwise rotation of 90</w:t>
      </w:r>
      <w:r w:rsidRPr="002F03F1">
        <w:sym w:font="Symbol" w:char="F0B0"/>
      </w:r>
      <w:r w:rsidRPr="002F03F1">
        <w:t xml:space="preserve"> about the point </w:t>
      </w:r>
      <w:r w:rsidRPr="00473681">
        <w:rPr>
          <w:rStyle w:val="Cmathsexpressions"/>
          <w:i/>
        </w:rPr>
        <w:t>C</w:t>
      </w:r>
      <w:r w:rsidRPr="002F03F1">
        <w:sym w:font="Symbol" w:char="F0A2"/>
      </w:r>
      <w:r>
        <w:t>.</w:t>
      </w:r>
    </w:p>
    <w:p w14:paraId="29911FD6" w14:textId="77777777" w:rsidR="00A00646" w:rsidRDefault="00A00646" w:rsidP="00A00646">
      <w:pPr>
        <w:pStyle w:val="Pquestiontextpartsa"/>
      </w:pPr>
      <w:r w:rsidRPr="00473681">
        <w:rPr>
          <w:rStyle w:val="Cquestionpartlabelbold"/>
        </w:rPr>
        <w:t>(d)</w:t>
      </w:r>
      <w:r w:rsidRPr="008B4911">
        <w:tab/>
      </w:r>
      <w:r>
        <w:t>Using the shape you created in (c), p</w:t>
      </w:r>
      <w:r w:rsidRPr="002F03F1">
        <w:t xml:space="preserve">erform a reflection in the </w:t>
      </w:r>
      <w:r w:rsidRPr="00473681">
        <w:rPr>
          <w:rStyle w:val="Cmathsexpressions"/>
          <w:i/>
        </w:rPr>
        <w:t>y</w:t>
      </w:r>
      <w:r w:rsidRPr="002F03F1">
        <w:t>-axis. What ar</w:t>
      </w:r>
      <w:r>
        <w:t>e the coordinates of this</w:t>
      </w:r>
      <w:r w:rsidRPr="002F03F1">
        <w:t xml:space="preserve"> transformed quadrilateral?</w:t>
      </w:r>
    </w:p>
    <w:p w14:paraId="3F7F104F" w14:textId="77777777" w:rsidR="00A00646" w:rsidRPr="002F03F1" w:rsidRDefault="00A00646" w:rsidP="00A00646">
      <w:pPr>
        <w:pStyle w:val="Pquestiontextpartsa"/>
      </w:pPr>
      <w:r>
        <w:br/>
      </w:r>
      <w:r w:rsidRPr="00473681">
        <w:rPr>
          <w:rStyle w:val="Cmathsexpressions"/>
          <w:i/>
          <w:iCs/>
        </w:rPr>
        <w:t>A</w:t>
      </w:r>
      <w:r w:rsidRPr="00473681">
        <w:sym w:font="Symbol" w:char="F0A2"/>
      </w:r>
      <w:r w:rsidRPr="00473681">
        <w:sym w:font="Symbol" w:char="F0A2"/>
      </w:r>
      <w:r w:rsidRPr="00473681">
        <w:sym w:font="Symbol" w:char="F0A2"/>
      </w:r>
      <w:r w:rsidRPr="00473681">
        <w:t xml:space="preserve"> ____________ </w:t>
      </w:r>
      <w:r w:rsidRPr="00473681">
        <w:rPr>
          <w:rStyle w:val="Cmathsexpressions"/>
          <w:i/>
          <w:iCs/>
        </w:rPr>
        <w:t>B</w:t>
      </w:r>
      <w:r w:rsidRPr="00473681">
        <w:sym w:font="Symbol" w:char="F0A2"/>
      </w:r>
      <w:r w:rsidRPr="00473681">
        <w:sym w:font="Symbol" w:char="F0A2"/>
      </w:r>
      <w:r w:rsidRPr="00473681">
        <w:sym w:font="Symbol" w:char="F0A2"/>
      </w:r>
      <w:r w:rsidRPr="00473681">
        <w:t xml:space="preserve"> ____________ </w:t>
      </w:r>
      <w:r w:rsidRPr="00473681">
        <w:rPr>
          <w:rStyle w:val="Cmathsexpressions"/>
          <w:i/>
          <w:iCs/>
        </w:rPr>
        <w:t>C</w:t>
      </w:r>
      <w:r w:rsidRPr="00473681">
        <w:sym w:font="Symbol" w:char="F0A2"/>
      </w:r>
      <w:r w:rsidRPr="00473681">
        <w:sym w:font="Symbol" w:char="F0A2"/>
      </w:r>
      <w:r w:rsidRPr="00473681">
        <w:sym w:font="Symbol" w:char="F0A2"/>
      </w:r>
      <w:r w:rsidRPr="00473681">
        <w:t xml:space="preserve"> ____________ </w:t>
      </w:r>
      <w:r w:rsidRPr="00473681">
        <w:rPr>
          <w:rStyle w:val="Cmathsexpressions"/>
          <w:i/>
          <w:iCs/>
        </w:rPr>
        <w:t>D</w:t>
      </w:r>
      <w:r w:rsidRPr="002F03F1">
        <w:sym w:font="Symbol" w:char="F0A2"/>
      </w:r>
      <w:r w:rsidRPr="002F03F1">
        <w:sym w:font="Symbol" w:char="F0A2"/>
      </w:r>
      <w:r w:rsidRPr="002F03F1">
        <w:sym w:font="Symbol" w:char="F0A2"/>
      </w:r>
      <w:r w:rsidRPr="002F03F1">
        <w:t xml:space="preserve">  ____________</w:t>
      </w:r>
    </w:p>
    <w:p w14:paraId="08A1900D" w14:textId="77777777" w:rsidR="00A00646" w:rsidRDefault="00A00646" w:rsidP="00A00646">
      <w:pPr>
        <w:pStyle w:val="Pquestiontextpartsa"/>
      </w:pPr>
      <w:r w:rsidRPr="00473681">
        <w:rPr>
          <w:noProof/>
        </w:rPr>
        <w:drawing>
          <wp:inline distT="0" distB="0" distL="0" distR="0" wp14:anchorId="39200509" wp14:editId="1C6DFA98">
            <wp:extent cx="4076700" cy="4076700"/>
            <wp:effectExtent l="0" t="0" r="0" b="0"/>
            <wp:docPr id="13" name="Picture 13" descr="PM8_SmB_8_1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PM8_SmB_8_11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AD73" w14:textId="15F13619" w:rsidR="00E14832" w:rsidRDefault="00F37229" w:rsidP="00E14832">
      <w:pPr>
        <w:pStyle w:val="Pquestionheadingsx"/>
      </w:pPr>
      <w:r>
        <w:t xml:space="preserve">Question </w:t>
      </w:r>
      <w:r w:rsidR="00867FDE">
        <w:t>18</w:t>
      </w:r>
      <w:r w:rsidR="008B4911" w:rsidRPr="008B4911">
        <w:tab/>
      </w:r>
      <w:r w:rsidR="00A00646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5</w:t>
      </w:r>
      <w:r w:rsidR="00E14832">
        <w:t>]</w:t>
      </w:r>
    </w:p>
    <w:p w14:paraId="3D7827F8" w14:textId="4AAD632A" w:rsidR="0009660F" w:rsidRPr="00A34884" w:rsidRDefault="00A00646" w:rsidP="00A34884">
      <w:pPr>
        <w:pStyle w:val="Pquestiontextmainstem"/>
        <w:rPr>
          <w:rStyle w:val="Cquestionpartlabelbold"/>
          <w:b w:val="0"/>
        </w:rPr>
      </w:pPr>
      <w:r w:rsidRPr="00D955FA">
        <w:t xml:space="preserve">Answer </w:t>
      </w:r>
      <w:r w:rsidR="00BA46D8">
        <w:t>t</w:t>
      </w:r>
      <w:r w:rsidRPr="00BA46D8">
        <w:t xml:space="preserve">rue or </w:t>
      </w:r>
      <w:r w:rsidR="00BA46D8">
        <w:t>f</w:t>
      </w:r>
      <w:r w:rsidRPr="00BA46D8">
        <w:t>alse</w:t>
      </w:r>
      <w:r w:rsidRPr="00E8663B">
        <w:rPr>
          <w:rStyle w:val="Cmathsexpressions"/>
          <w:i/>
          <w:iCs/>
        </w:rPr>
        <w:t xml:space="preserve"> </w:t>
      </w:r>
      <w:r w:rsidRPr="00D955FA">
        <w:t>for the following</w:t>
      </w:r>
      <w:r w:rsidR="00BA46D8">
        <w:t xml:space="preserve"> statements.</w:t>
      </w:r>
    </w:p>
    <w:p w14:paraId="7B8B0122" w14:textId="26B5B310" w:rsidR="00A00646" w:rsidRDefault="00BA46D8" w:rsidP="00BA46D8">
      <w:pPr>
        <w:pStyle w:val="Pquestiontextpartsa"/>
      </w:pPr>
      <w:r w:rsidRPr="00BA46D8">
        <w:rPr>
          <w:rStyle w:val="Cquestionpartlabelbold"/>
        </w:rPr>
        <w:t>(a)</w:t>
      </w:r>
      <w:r>
        <w:tab/>
      </w:r>
      <w:r w:rsidR="00D3344E" w:rsidRPr="00572DE6">
        <w:t>In a trapezium the diagonals are congruent</w:t>
      </w:r>
      <w:r>
        <w:t>.</w:t>
      </w:r>
      <w:r w:rsidR="00A00646" w:rsidRPr="00D955FA">
        <w:t xml:space="preserve"> ______________</w:t>
      </w:r>
    </w:p>
    <w:p w14:paraId="1EB773E8" w14:textId="1B9AB532" w:rsidR="00A00646" w:rsidRDefault="00BA46D8" w:rsidP="00BA46D8">
      <w:pPr>
        <w:pStyle w:val="Pquestiontextpartsa"/>
      </w:pPr>
      <w:r w:rsidRPr="00BA46D8">
        <w:rPr>
          <w:rStyle w:val="Cquestionpartlabelbold"/>
        </w:rPr>
        <w:t>(b)</w:t>
      </w:r>
      <w:r>
        <w:tab/>
      </w:r>
      <w:r w:rsidR="00D3344E" w:rsidRPr="00572DE6">
        <w:t>Both pairs of opposite angles in a rhombus are congruent</w:t>
      </w:r>
      <w:r>
        <w:t>.</w:t>
      </w:r>
      <w:r w:rsidR="00A00646" w:rsidRPr="00D955FA">
        <w:t>________________</w:t>
      </w:r>
    </w:p>
    <w:p w14:paraId="7EE65D2D" w14:textId="2A686841" w:rsidR="00A00646" w:rsidRDefault="00BA46D8" w:rsidP="00BA46D8">
      <w:pPr>
        <w:pStyle w:val="Pquestiontextpartsa"/>
      </w:pPr>
      <w:r w:rsidRPr="00BA46D8">
        <w:rPr>
          <w:rStyle w:val="Cquestionpartlabelbold"/>
        </w:rPr>
        <w:t>(c)</w:t>
      </w:r>
      <w:r w:rsidR="00E8663B">
        <w:tab/>
      </w:r>
      <w:r w:rsidR="00D3344E" w:rsidRPr="00572DE6">
        <w:t>In a rectangle, both pairs of opposite sides are congruent</w:t>
      </w:r>
      <w:r>
        <w:t>.</w:t>
      </w:r>
      <w:r w:rsidR="00A00646" w:rsidRPr="00D955FA">
        <w:t xml:space="preserve"> _______________</w:t>
      </w:r>
    </w:p>
    <w:p w14:paraId="669175A4" w14:textId="5241D7DE" w:rsidR="00A00646" w:rsidRPr="00D955FA" w:rsidRDefault="00BA46D8" w:rsidP="00BA46D8">
      <w:pPr>
        <w:pStyle w:val="Pquestiontextpartsa"/>
      </w:pPr>
      <w:r w:rsidRPr="00BA46D8">
        <w:rPr>
          <w:rStyle w:val="Cquestionpartlabelbold"/>
        </w:rPr>
        <w:t>(d)</w:t>
      </w:r>
      <w:r>
        <w:tab/>
      </w:r>
      <w:r w:rsidR="00D3344E" w:rsidRPr="00572DE6">
        <w:t>Sides are parallel to one another in a kite</w:t>
      </w:r>
      <w:r>
        <w:t>.</w:t>
      </w:r>
      <w:r w:rsidR="00A00646" w:rsidRPr="00D955FA">
        <w:t xml:space="preserve"> ________________</w:t>
      </w:r>
    </w:p>
    <w:p w14:paraId="790DE685" w14:textId="1B261C1E" w:rsidR="00E14832" w:rsidRDefault="00F37229" w:rsidP="00E14832">
      <w:pPr>
        <w:pStyle w:val="Pquestionheadingsx"/>
      </w:pPr>
      <w:r>
        <w:lastRenderedPageBreak/>
        <w:t xml:space="preserve">Question </w:t>
      </w:r>
      <w:r w:rsidR="00867FDE">
        <w:t>19</w:t>
      </w:r>
      <w:r w:rsidR="008B4911" w:rsidRPr="008B4911">
        <w:tab/>
      </w:r>
      <w:r w:rsidR="00A00646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4</w:t>
      </w:r>
      <w:r w:rsidR="00E14832">
        <w:t>]</w:t>
      </w:r>
    </w:p>
    <w:p w14:paraId="526ED2FA" w14:textId="5EC499C1" w:rsidR="00A00646" w:rsidRPr="00D955FA" w:rsidRDefault="00BA46D8" w:rsidP="00E8663B">
      <w:pPr>
        <w:pStyle w:val="Pquestiontextmainstem"/>
      </w:pPr>
      <w:r>
        <w:t>Consider</w:t>
      </w:r>
      <w:r w:rsidR="00A00646" w:rsidRPr="00D955FA">
        <w:t xml:space="preserve"> </w:t>
      </w:r>
      <w:r>
        <w:t>the following pair of triangles.</w:t>
      </w:r>
    </w:p>
    <w:p w14:paraId="00A0AD78" w14:textId="16E82B40" w:rsidR="00A00646" w:rsidRPr="00D955FA" w:rsidRDefault="00D3344E" w:rsidP="00E8663B">
      <w:pPr>
        <w:pStyle w:val="Pquestiontextmainstem"/>
      </w:pPr>
      <w:r>
        <w:rPr>
          <w:noProof/>
        </w:rPr>
        <w:drawing>
          <wp:inline distT="0" distB="0" distL="0" distR="0" wp14:anchorId="29456419" wp14:editId="677537BD">
            <wp:extent cx="2667000" cy="1571625"/>
            <wp:effectExtent l="0" t="0" r="0" b="9525"/>
            <wp:docPr id="12" name="Picture 12" descr="PM8_SmB_8_13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8_SmB_8_13tsc_R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969B" w14:textId="282C2193" w:rsidR="00A00646" w:rsidRPr="00D955FA" w:rsidRDefault="00A00646" w:rsidP="00E8663B">
      <w:pPr>
        <w:pStyle w:val="Pquestiontextpartsa"/>
      </w:pPr>
      <w:r w:rsidRPr="00E8663B">
        <w:rPr>
          <w:rStyle w:val="Cquestionpartlabelbold"/>
        </w:rPr>
        <w:t>(a)</w:t>
      </w:r>
      <w:r w:rsidR="00BA46D8">
        <w:tab/>
        <w:t>S</w:t>
      </w:r>
      <w:r w:rsidRPr="00D955FA">
        <w:t>how that they are congruent</w:t>
      </w:r>
      <w:r w:rsidR="00BA46D8">
        <w:t>.</w:t>
      </w:r>
    </w:p>
    <w:p w14:paraId="363D9320" w14:textId="77777777" w:rsidR="00A00646" w:rsidRDefault="00A00646" w:rsidP="00E8663B">
      <w:pPr>
        <w:pStyle w:val="Pquestiontextpartsa"/>
      </w:pPr>
    </w:p>
    <w:p w14:paraId="7D8E910F" w14:textId="77777777" w:rsidR="00BA46D8" w:rsidRPr="00D955FA" w:rsidRDefault="00BA46D8" w:rsidP="00E8663B">
      <w:pPr>
        <w:pStyle w:val="Pquestiontextpartsa"/>
      </w:pPr>
    </w:p>
    <w:p w14:paraId="7341F74B" w14:textId="77777777" w:rsidR="00A00646" w:rsidRPr="00D955FA" w:rsidRDefault="00A00646" w:rsidP="00E8663B">
      <w:pPr>
        <w:pStyle w:val="Pquestiontextpartsa"/>
      </w:pPr>
    </w:p>
    <w:p w14:paraId="44B8F779" w14:textId="77777777" w:rsidR="00A00646" w:rsidRPr="00D955FA" w:rsidRDefault="00A00646" w:rsidP="00E8663B">
      <w:pPr>
        <w:pStyle w:val="Pquestiontextpartsa"/>
      </w:pPr>
    </w:p>
    <w:p w14:paraId="06FAC749" w14:textId="0F427288" w:rsidR="00A00646" w:rsidRPr="00D955FA" w:rsidRDefault="00A00646" w:rsidP="00E8663B">
      <w:pPr>
        <w:pStyle w:val="Pquestiontextpartsa"/>
      </w:pPr>
      <w:r w:rsidRPr="00E8663B">
        <w:rPr>
          <w:rStyle w:val="Cquestionpartlabelbold"/>
        </w:rPr>
        <w:t>(b)</w:t>
      </w:r>
      <w:r w:rsidR="00BA46D8">
        <w:tab/>
        <w:t>F</w:t>
      </w:r>
      <w:r w:rsidRPr="00D955FA">
        <w:t xml:space="preserve">ind the value of the </w:t>
      </w:r>
      <w:r w:rsidR="0009660F">
        <w:t xml:space="preserve">angle </w:t>
      </w:r>
      <w:r w:rsidR="0009660F" w:rsidRPr="006526B4">
        <w:rPr>
          <w:i/>
        </w:rPr>
        <w:t>y</w:t>
      </w:r>
      <w:r w:rsidRPr="00D955FA">
        <w:t>.</w:t>
      </w:r>
    </w:p>
    <w:p w14:paraId="71222A8D" w14:textId="201173CE" w:rsidR="002B35B8" w:rsidRPr="00CE4657" w:rsidRDefault="002B35B8" w:rsidP="00473681">
      <w:pPr>
        <w:pStyle w:val="Pquestiontextpartsa"/>
      </w:pPr>
    </w:p>
    <w:p w14:paraId="615FF232" w14:textId="77777777" w:rsidR="00BA46D8" w:rsidRDefault="00BA46D8" w:rsidP="00290260">
      <w:pPr>
        <w:pStyle w:val="Pquestiontextpartsa"/>
      </w:pPr>
    </w:p>
    <w:p w14:paraId="38DB4AD8" w14:textId="77777777" w:rsidR="00BA46D8" w:rsidRDefault="00BA46D8" w:rsidP="00290260">
      <w:pPr>
        <w:pStyle w:val="Pquestiontextpartsa"/>
      </w:pPr>
    </w:p>
    <w:p w14:paraId="4FD322C6" w14:textId="77777777" w:rsidR="00BA46D8" w:rsidRDefault="00BA46D8" w:rsidP="00290260">
      <w:pPr>
        <w:pStyle w:val="Pquestiontextpartsa"/>
      </w:pPr>
    </w:p>
    <w:p w14:paraId="3FABF2A1" w14:textId="30CC2FE7" w:rsidR="00E14832" w:rsidRDefault="00867FDE" w:rsidP="00E14832">
      <w:pPr>
        <w:pStyle w:val="Pquestionheadingsx"/>
      </w:pPr>
      <w:r>
        <w:t>Question 20</w:t>
      </w:r>
      <w:r w:rsidR="008B4911" w:rsidRPr="008B4911">
        <w:tab/>
      </w:r>
      <w:r w:rsidR="00A00646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5</w:t>
      </w:r>
      <w:r w:rsidR="00E14832">
        <w:t>]</w:t>
      </w:r>
    </w:p>
    <w:p w14:paraId="221C84A3" w14:textId="602D3E0C" w:rsidR="00A00646" w:rsidRPr="00D955FA" w:rsidRDefault="00A00646" w:rsidP="00E8663B">
      <w:pPr>
        <w:pStyle w:val="Pquestiontextmainstem"/>
      </w:pPr>
      <w:r w:rsidRPr="00D955FA">
        <w:t>Use congruent triangles and known angle facts to find the value of the pronumeral</w:t>
      </w:r>
      <w:r w:rsidR="00BA46D8">
        <w:t xml:space="preserve"> </w:t>
      </w:r>
      <w:r w:rsidRPr="00D955FA">
        <w:t>in the quadrilateral. Give reasons for your answer.</w:t>
      </w:r>
    </w:p>
    <w:p w14:paraId="3B192147" w14:textId="77777777" w:rsidR="00A00646" w:rsidRPr="00D955FA" w:rsidRDefault="00A00646" w:rsidP="00E8663B">
      <w:pPr>
        <w:pStyle w:val="Pquestiontextmainstem"/>
      </w:pPr>
    </w:p>
    <w:p w14:paraId="4E1E863F" w14:textId="0042D5FA" w:rsidR="00A00646" w:rsidRDefault="00D3344E" w:rsidP="00572DE6">
      <w:pPr>
        <w:pStyle w:val="Pquestiontextmainstem"/>
      </w:pPr>
      <w:r w:rsidRPr="00572DE6">
        <w:rPr>
          <w:noProof/>
        </w:rPr>
        <w:drawing>
          <wp:inline distT="0" distB="0" distL="0" distR="0" wp14:anchorId="35047DD1" wp14:editId="4B471022">
            <wp:extent cx="1514475" cy="819150"/>
            <wp:effectExtent l="0" t="0" r="9525" b="0"/>
            <wp:docPr id="14" name="Picture 14" descr="PM8_SmB_8_20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8_SmB_8_20tf_R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EBC1" w14:textId="77777777" w:rsidR="00BA46D8" w:rsidRDefault="00BA46D8" w:rsidP="00E8663B">
      <w:pPr>
        <w:pStyle w:val="Pquestiontextmainstem"/>
      </w:pPr>
    </w:p>
    <w:p w14:paraId="3606458C" w14:textId="77777777" w:rsidR="00BA46D8" w:rsidRDefault="00BA46D8" w:rsidP="00E8663B">
      <w:pPr>
        <w:pStyle w:val="Pquestiontextmainstem"/>
      </w:pPr>
    </w:p>
    <w:p w14:paraId="7ACC485F" w14:textId="77777777" w:rsidR="00BA46D8" w:rsidRDefault="00BA46D8" w:rsidP="00E8663B">
      <w:pPr>
        <w:pStyle w:val="Pquestiontextmainstem"/>
      </w:pPr>
    </w:p>
    <w:p w14:paraId="0A01676A" w14:textId="77777777" w:rsidR="00BA46D8" w:rsidRDefault="00BA46D8" w:rsidP="00E8663B">
      <w:pPr>
        <w:pStyle w:val="Pquestiontextmainstem"/>
      </w:pPr>
    </w:p>
    <w:p w14:paraId="21016B68" w14:textId="77777777" w:rsidR="00572DE6" w:rsidRDefault="00572DE6" w:rsidP="00E8663B">
      <w:pPr>
        <w:pStyle w:val="Pquestiontextmainstem"/>
      </w:pPr>
    </w:p>
    <w:p w14:paraId="4E824AE0" w14:textId="77777777" w:rsidR="00572DE6" w:rsidRPr="00D955FA" w:rsidRDefault="00572DE6" w:rsidP="00E8663B">
      <w:pPr>
        <w:pStyle w:val="Pquestiontextmainstem"/>
      </w:pPr>
    </w:p>
    <w:p w14:paraId="36923AA8" w14:textId="74D1492B" w:rsidR="001B433F" w:rsidRDefault="001B433F" w:rsidP="001B433F">
      <w:pPr>
        <w:pStyle w:val="Psectionresults"/>
      </w:pPr>
      <w:r>
        <w:t xml:space="preserve">Short answer results: ___ / </w:t>
      </w:r>
      <w:r w:rsidR="00A00646">
        <w:t>3</w:t>
      </w:r>
      <w:r w:rsidR="0009660F">
        <w:t>8</w:t>
      </w:r>
    </w:p>
    <w:p w14:paraId="22E10398" w14:textId="77777777" w:rsidR="001B433F" w:rsidRDefault="001B433F" w:rsidP="0009660F">
      <w:pPr>
        <w:pStyle w:val="Psectionheading"/>
      </w:pPr>
      <w:r>
        <w:lastRenderedPageBreak/>
        <w:t>Extended answer section</w:t>
      </w:r>
    </w:p>
    <w:p w14:paraId="2D53996A" w14:textId="2EC547C3" w:rsidR="001B433F" w:rsidRDefault="003D2F2C" w:rsidP="0009660F">
      <w:pPr>
        <w:pStyle w:val="Pquestionheadingsx1stafterhead"/>
      </w:pPr>
      <w:r>
        <w:t>Question 2</w:t>
      </w:r>
      <w:r w:rsidR="00A00646">
        <w:t>1</w:t>
      </w:r>
      <w:r w:rsidR="008B4911" w:rsidRPr="008B4911">
        <w:tab/>
      </w:r>
      <w:r w:rsidR="0009660F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2</w:t>
      </w:r>
      <w:r w:rsidR="001B433F">
        <w:t>]</w:t>
      </w:r>
    </w:p>
    <w:p w14:paraId="30D7F734" w14:textId="62D503D8" w:rsidR="00A00646" w:rsidRPr="00D955FA" w:rsidRDefault="00572DE6" w:rsidP="0009660F">
      <w:pPr>
        <w:pStyle w:val="Pquestiontextmainstem"/>
        <w:keepNext/>
      </w:pPr>
      <w:r>
        <w:t xml:space="preserve">A </w:t>
      </w:r>
      <w:r w:rsidR="00A00646" w:rsidRPr="00D955FA">
        <w:t xml:space="preserve">triangle has </w:t>
      </w:r>
      <w:r w:rsidR="00D3344E" w:rsidRPr="00572DE6">
        <w:t>angles (</w:t>
      </w:r>
      <w:r w:rsidR="00D3344E" w:rsidRPr="00572DE6">
        <w:rPr>
          <w:rStyle w:val="Cmathsexpressions"/>
          <w:i/>
          <w:iCs/>
        </w:rPr>
        <w:t>x</w:t>
      </w:r>
      <w:r w:rsidR="00D3344E" w:rsidRPr="00572DE6">
        <w:t xml:space="preserve"> – 8)</w:t>
      </w:r>
      <w:r w:rsidR="00D3344E" w:rsidRPr="00572DE6">
        <w:sym w:font="Symbol" w:char="F0B0"/>
      </w:r>
      <w:r w:rsidR="00D3344E" w:rsidRPr="00572DE6">
        <w:t>, (</w:t>
      </w:r>
      <w:r w:rsidR="00D3344E" w:rsidRPr="00572DE6">
        <w:rPr>
          <w:rStyle w:val="Cmathsexpressions"/>
          <w:i/>
          <w:iCs/>
        </w:rPr>
        <w:t>x </w:t>
      </w:r>
      <w:r w:rsidR="00D3344E" w:rsidRPr="00572DE6">
        <w:t>+ 12)</w:t>
      </w:r>
      <w:r w:rsidR="00D3344E" w:rsidRPr="00572DE6">
        <w:sym w:font="Symbol" w:char="F0B0"/>
      </w:r>
      <w:r w:rsidR="00D3344E" w:rsidRPr="00572DE6">
        <w:t xml:space="preserve"> and (</w:t>
      </w:r>
      <w:r w:rsidR="00D3344E" w:rsidRPr="00572DE6">
        <w:rPr>
          <w:rStyle w:val="Cmathsexpressions"/>
          <w:i/>
          <w:iCs/>
        </w:rPr>
        <w:t>x</w:t>
      </w:r>
      <w:r w:rsidR="00D3344E" w:rsidRPr="00572DE6">
        <w:t xml:space="preserve"> + 2)</w:t>
      </w:r>
      <w:r w:rsidR="00D3344E" w:rsidRPr="00572DE6">
        <w:sym w:font="Symbol" w:char="F0B0"/>
      </w:r>
      <w:r w:rsidR="00A00646" w:rsidRPr="00D955FA">
        <w:t xml:space="preserve">. </w:t>
      </w:r>
    </w:p>
    <w:p w14:paraId="12B35FBA" w14:textId="77777777" w:rsidR="00A00646" w:rsidRPr="00D955FA" w:rsidRDefault="00A00646" w:rsidP="0009660F">
      <w:pPr>
        <w:pStyle w:val="Pquestiontextmainstem"/>
        <w:keepNext/>
      </w:pPr>
      <w:r w:rsidRPr="00D955FA">
        <w:t>Find the size of each angle.</w:t>
      </w:r>
    </w:p>
    <w:p w14:paraId="564B5014" w14:textId="77777777" w:rsidR="00362685" w:rsidRDefault="00362685" w:rsidP="0009660F">
      <w:pPr>
        <w:pStyle w:val="Pquestiontextmainstem"/>
        <w:keepNext/>
      </w:pPr>
    </w:p>
    <w:p w14:paraId="52D767A6" w14:textId="77777777" w:rsidR="00A87DD3" w:rsidRPr="00B01BD8" w:rsidRDefault="00A87DD3" w:rsidP="00362685">
      <w:pPr>
        <w:pStyle w:val="Pquestiontextmainstem"/>
      </w:pPr>
    </w:p>
    <w:p w14:paraId="2BEB3E3D" w14:textId="77777777" w:rsidR="00253779" w:rsidRDefault="00253779" w:rsidP="00362685">
      <w:pPr>
        <w:pStyle w:val="Pquestiontextmainstem"/>
      </w:pPr>
    </w:p>
    <w:p w14:paraId="7C7769A9" w14:textId="77777777" w:rsidR="0092001B" w:rsidRDefault="0092001B" w:rsidP="00362685">
      <w:pPr>
        <w:pStyle w:val="Pquestiontextmainstem"/>
      </w:pPr>
    </w:p>
    <w:p w14:paraId="0C1D6319" w14:textId="77777777" w:rsidR="0092001B" w:rsidRDefault="0092001B" w:rsidP="00362685">
      <w:pPr>
        <w:pStyle w:val="Pquestiontextmainstem"/>
      </w:pPr>
    </w:p>
    <w:p w14:paraId="5E6F5C5E" w14:textId="77777777" w:rsidR="0092001B" w:rsidRDefault="0092001B" w:rsidP="00362685">
      <w:pPr>
        <w:pStyle w:val="Pquestiontextmainstem"/>
      </w:pPr>
    </w:p>
    <w:p w14:paraId="71377B61" w14:textId="77777777" w:rsidR="0092001B" w:rsidRDefault="0092001B" w:rsidP="00362685">
      <w:pPr>
        <w:pStyle w:val="Pquestiontextmainstem"/>
      </w:pPr>
    </w:p>
    <w:p w14:paraId="78853464" w14:textId="77777777" w:rsidR="0092001B" w:rsidRPr="00B01BD8" w:rsidRDefault="0092001B" w:rsidP="00362685">
      <w:pPr>
        <w:pStyle w:val="Pquestiontextmainstem"/>
      </w:pPr>
    </w:p>
    <w:p w14:paraId="149F3D13" w14:textId="70ADE6F9" w:rsidR="00253779" w:rsidRDefault="007A4898" w:rsidP="00253779">
      <w:pPr>
        <w:pStyle w:val="Pquestionheadingsx"/>
      </w:pPr>
      <w:r>
        <w:t>Question 2</w:t>
      </w:r>
      <w:r w:rsidR="00A00646">
        <w:t>2</w:t>
      </w:r>
      <w:r w:rsidR="008B4911" w:rsidRPr="008B4911">
        <w:tab/>
      </w:r>
      <w:r w:rsidR="00867FDE">
        <w:rPr>
          <w:rStyle w:val="Cmarkslabel"/>
        </w:rPr>
        <w:t>5</w:t>
      </w:r>
      <w:r w:rsidR="00253779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253779">
        <w:t>2]</w:t>
      </w:r>
    </w:p>
    <w:p w14:paraId="775314F0" w14:textId="19B23E5C" w:rsidR="00867FDE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867FDE" w:rsidRPr="002F03F1">
        <w:t xml:space="preserve">Find the value of the </w:t>
      </w:r>
      <w:r w:rsidR="0009660F">
        <w:t xml:space="preserve">angles </w:t>
      </w:r>
      <w:r w:rsidR="0009660F" w:rsidRPr="006526B4">
        <w:rPr>
          <w:i/>
        </w:rPr>
        <w:t>a</w:t>
      </w:r>
      <w:r w:rsidR="0009660F">
        <w:t xml:space="preserve">, </w:t>
      </w:r>
      <w:r w:rsidR="0009660F" w:rsidRPr="006526B4">
        <w:rPr>
          <w:i/>
        </w:rPr>
        <w:t>b</w:t>
      </w:r>
      <w:r w:rsidR="0009660F">
        <w:t xml:space="preserve"> and </w:t>
      </w:r>
      <w:r w:rsidR="0009660F" w:rsidRPr="006526B4">
        <w:rPr>
          <w:i/>
        </w:rPr>
        <w:t>c</w:t>
      </w:r>
      <w:r w:rsidR="00867FDE" w:rsidRPr="002F03F1">
        <w:t>. Give reasons</w:t>
      </w:r>
      <w:r w:rsidR="0092001B">
        <w:t xml:space="preserve"> for your answer</w:t>
      </w:r>
      <w:r w:rsidR="00867FDE" w:rsidRPr="002F03F1">
        <w:t>.</w:t>
      </w:r>
    </w:p>
    <w:p w14:paraId="49573C70" w14:textId="43914955" w:rsidR="00867FDE" w:rsidRPr="002F03F1" w:rsidRDefault="00D3344E" w:rsidP="00E8663B">
      <w:pPr>
        <w:pStyle w:val="Pquestiontextpartsa"/>
      </w:pPr>
      <w:r>
        <w:rPr>
          <w:noProof/>
        </w:rPr>
        <w:drawing>
          <wp:inline distT="0" distB="0" distL="0" distR="0" wp14:anchorId="3AA9DA69" wp14:editId="0EF0B660">
            <wp:extent cx="1724025" cy="1876425"/>
            <wp:effectExtent l="0" t="0" r="9525" b="9525"/>
            <wp:docPr id="15" name="Picture 15" descr="PM8_SmB_8_15t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8_SmB_8_15tsa_R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7B44" w14:textId="77777777" w:rsidR="00867FDE" w:rsidRPr="002F03F1" w:rsidRDefault="00867FDE" w:rsidP="00473681">
      <w:pPr>
        <w:pStyle w:val="Pquestiontextmainstem"/>
      </w:pPr>
    </w:p>
    <w:p w14:paraId="3FC9823D" w14:textId="6F36AF89" w:rsidR="00CE4657" w:rsidRDefault="008B4911" w:rsidP="00473681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867FDE" w:rsidRPr="002F03F1">
        <w:t xml:space="preserve">What other angle(s) are equal to </w:t>
      </w:r>
      <w:r w:rsidR="00867FDE" w:rsidRPr="00BA46D8">
        <w:rPr>
          <w:rFonts w:ascii="Times New Roman" w:hAnsi="Times New Roman"/>
        </w:rPr>
        <w:sym w:font="Symbol" w:char="F0D0"/>
      </w:r>
      <w:r w:rsidR="00867FDE" w:rsidRPr="00473681">
        <w:rPr>
          <w:rStyle w:val="Cmathsexpressions"/>
          <w:i/>
        </w:rPr>
        <w:t>FI</w:t>
      </w:r>
      <w:r w:rsidR="00A3717F">
        <w:rPr>
          <w:rStyle w:val="Cmathsexpressions"/>
          <w:i/>
        </w:rPr>
        <w:t>D</w:t>
      </w:r>
      <w:r w:rsidR="00C00952">
        <w:t xml:space="preserve"> </w:t>
      </w:r>
      <w:r w:rsidR="00867FDE" w:rsidRPr="002F03F1">
        <w:t xml:space="preserve">(or </w:t>
      </w:r>
      <w:r w:rsidR="00867FDE" w:rsidRPr="00473681">
        <w:rPr>
          <w:rStyle w:val="Cmathsexpressions"/>
          <w:i/>
        </w:rPr>
        <w:t>c</w:t>
      </w:r>
      <w:r w:rsidR="00867FDE" w:rsidRPr="002F03F1">
        <w:t>)?</w:t>
      </w:r>
      <w:r w:rsidR="00CE4657" w:rsidRPr="00B01BD8">
        <w:t xml:space="preserve"> </w:t>
      </w:r>
    </w:p>
    <w:p w14:paraId="67EFEDB1" w14:textId="77777777" w:rsidR="0092001B" w:rsidRDefault="0092001B" w:rsidP="00473681">
      <w:pPr>
        <w:pStyle w:val="Pquestiontextpartsa"/>
      </w:pPr>
    </w:p>
    <w:p w14:paraId="7A7E916A" w14:textId="77777777" w:rsidR="0092001B" w:rsidRDefault="0092001B" w:rsidP="00473681">
      <w:pPr>
        <w:pStyle w:val="Pquestiontextpartsa"/>
      </w:pPr>
    </w:p>
    <w:p w14:paraId="649D81D9" w14:textId="77777777" w:rsidR="0092001B" w:rsidRDefault="0092001B" w:rsidP="00473681">
      <w:pPr>
        <w:pStyle w:val="Pquestiontextpartsa"/>
      </w:pPr>
    </w:p>
    <w:p w14:paraId="2937DFC8" w14:textId="77777777" w:rsidR="0092001B" w:rsidRDefault="0092001B" w:rsidP="00473681">
      <w:pPr>
        <w:pStyle w:val="Pquestiontextpartsa"/>
      </w:pPr>
    </w:p>
    <w:p w14:paraId="5F90D472" w14:textId="77777777" w:rsidR="0092001B" w:rsidRPr="00B01BD8" w:rsidRDefault="0092001B" w:rsidP="00473681">
      <w:pPr>
        <w:pStyle w:val="Pquestiontextpartsa"/>
      </w:pPr>
    </w:p>
    <w:p w14:paraId="309632AE" w14:textId="6B85E2E7" w:rsidR="00CE4657" w:rsidRPr="00B01BD8" w:rsidRDefault="008B4911" w:rsidP="00473681">
      <w:pPr>
        <w:pStyle w:val="Pquestiontextpartsa"/>
      </w:pPr>
      <w:r w:rsidRPr="008B4911">
        <w:rPr>
          <w:rStyle w:val="Cquestionpartlabelbold"/>
        </w:rPr>
        <w:t>(c)</w:t>
      </w:r>
      <w:r w:rsidRPr="008B4911">
        <w:tab/>
      </w:r>
      <w:r w:rsidR="00867FDE" w:rsidRPr="002F03F1">
        <w:t xml:space="preserve">What is the size of </w:t>
      </w:r>
      <w:r w:rsidR="00867FDE" w:rsidRPr="00BA46D8">
        <w:rPr>
          <w:rFonts w:ascii="Times New Roman" w:hAnsi="Times New Roman"/>
        </w:rPr>
        <w:sym w:font="Symbol" w:char="F0D0"/>
      </w:r>
      <w:r w:rsidR="00867FDE" w:rsidRPr="00473681">
        <w:rPr>
          <w:rStyle w:val="Cmathsexpressions"/>
          <w:i/>
        </w:rPr>
        <w:t>AHI</w:t>
      </w:r>
      <w:r w:rsidR="00867FDE" w:rsidRPr="002F03F1">
        <w:t>?</w:t>
      </w:r>
    </w:p>
    <w:p w14:paraId="0D2312DB" w14:textId="77777777" w:rsidR="00CE4657" w:rsidRPr="00B01BD8" w:rsidRDefault="00CE4657" w:rsidP="00CE4657">
      <w:pPr>
        <w:pStyle w:val="Pquestiontextmainstem"/>
      </w:pPr>
    </w:p>
    <w:p w14:paraId="64E44B7F" w14:textId="77777777" w:rsidR="00CE4657" w:rsidRPr="00B01BD8" w:rsidRDefault="00CE4657" w:rsidP="00CE4657">
      <w:pPr>
        <w:pStyle w:val="Pquestiontextmainstem"/>
      </w:pPr>
    </w:p>
    <w:p w14:paraId="6D3D3547" w14:textId="77777777" w:rsidR="00CE4657" w:rsidRPr="00572DE6" w:rsidRDefault="00CE4657" w:rsidP="00572DE6">
      <w:pPr>
        <w:pStyle w:val="Pquestiontextpartsa"/>
      </w:pPr>
    </w:p>
    <w:p w14:paraId="0CD97A29" w14:textId="6C7E3A3A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09660F">
        <w:t>9</w:t>
      </w:r>
    </w:p>
    <w:p w14:paraId="0E30328A" w14:textId="7EB03C46" w:rsidR="001B433F" w:rsidRDefault="007E7CDD" w:rsidP="001B433F">
      <w:pPr>
        <w:pStyle w:val="Psectionresults"/>
      </w:pPr>
      <w:r>
        <w:t xml:space="preserve">TOTAL test results: ___ / </w:t>
      </w:r>
      <w:r w:rsidR="00A00646">
        <w:t>55</w:t>
      </w:r>
    </w:p>
    <w:sectPr w:rsidR="001B433F" w:rsidSect="003C1799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CD1A2" w14:textId="77777777" w:rsidR="003C3A20" w:rsidRDefault="003C3A20" w:rsidP="00B91E57">
      <w:r>
        <w:separator/>
      </w:r>
    </w:p>
  </w:endnote>
  <w:endnote w:type="continuationSeparator" w:id="0">
    <w:p w14:paraId="033E7BD3" w14:textId="77777777" w:rsidR="003C3A20" w:rsidRDefault="003C3A2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34884">
      <w:rPr>
        <w:noProof/>
      </w:rPr>
      <w:t>3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3488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98B42" w14:textId="77777777" w:rsidR="003C3A20" w:rsidRDefault="003C3A20" w:rsidP="00B91E57">
      <w:r>
        <w:separator/>
      </w:r>
    </w:p>
  </w:footnote>
  <w:footnote w:type="continuationSeparator" w:id="0">
    <w:p w14:paraId="68AA1B1B" w14:textId="77777777" w:rsidR="003C3A20" w:rsidRDefault="003C3A2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526FFB69" w:rsidR="00AA7ED5" w:rsidRPr="00FF5722" w:rsidRDefault="00FF5722" w:rsidP="00FF5722">
    <w:pPr>
      <w:pStyle w:val="Pheadertext"/>
    </w:pPr>
    <w:r>
      <w:t>Pearson Mathematics 8    Geometry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E51BE" w14:textId="77777777" w:rsidR="00FF5722" w:rsidRDefault="00FF5722" w:rsidP="00FF5722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368685A5" w:rsidR="00A8741D" w:rsidRPr="00FF5722" w:rsidRDefault="00FF5722" w:rsidP="00FF5722">
    <w:pPr>
      <w:pStyle w:val="Pheadertext"/>
    </w:pPr>
    <w:r>
      <w:t>Geometry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9660F"/>
    <w:rsid w:val="000B0418"/>
    <w:rsid w:val="000C4CB1"/>
    <w:rsid w:val="000C6C56"/>
    <w:rsid w:val="000C7351"/>
    <w:rsid w:val="000D73DE"/>
    <w:rsid w:val="000E41BA"/>
    <w:rsid w:val="000E6491"/>
    <w:rsid w:val="000F52E2"/>
    <w:rsid w:val="00101BD0"/>
    <w:rsid w:val="00114E72"/>
    <w:rsid w:val="00121EAB"/>
    <w:rsid w:val="001249D4"/>
    <w:rsid w:val="00133398"/>
    <w:rsid w:val="00136289"/>
    <w:rsid w:val="001468BE"/>
    <w:rsid w:val="00150E72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54D00"/>
    <w:rsid w:val="002635BA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0E26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3A20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16912"/>
    <w:rsid w:val="00420B07"/>
    <w:rsid w:val="00420E77"/>
    <w:rsid w:val="0043227F"/>
    <w:rsid w:val="00452041"/>
    <w:rsid w:val="00456CE0"/>
    <w:rsid w:val="00457310"/>
    <w:rsid w:val="0046226B"/>
    <w:rsid w:val="00464A71"/>
    <w:rsid w:val="00472CCA"/>
    <w:rsid w:val="00473681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2D1D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72DE6"/>
    <w:rsid w:val="00574C16"/>
    <w:rsid w:val="00582874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5F1C61"/>
    <w:rsid w:val="00604D55"/>
    <w:rsid w:val="00606690"/>
    <w:rsid w:val="0060765D"/>
    <w:rsid w:val="00607F60"/>
    <w:rsid w:val="00617BEA"/>
    <w:rsid w:val="006315DD"/>
    <w:rsid w:val="00634D6F"/>
    <w:rsid w:val="00647FD1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36E7E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E53D6"/>
    <w:rsid w:val="007E7CDD"/>
    <w:rsid w:val="008144ED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0646"/>
    <w:rsid w:val="00A011F0"/>
    <w:rsid w:val="00A04B72"/>
    <w:rsid w:val="00A06AAC"/>
    <w:rsid w:val="00A215AF"/>
    <w:rsid w:val="00A23D25"/>
    <w:rsid w:val="00A34884"/>
    <w:rsid w:val="00A35659"/>
    <w:rsid w:val="00A3717F"/>
    <w:rsid w:val="00A37631"/>
    <w:rsid w:val="00A406B8"/>
    <w:rsid w:val="00A450C7"/>
    <w:rsid w:val="00A51579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891"/>
    <w:rsid w:val="00AC2A63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A46D8"/>
    <w:rsid w:val="00BB3052"/>
    <w:rsid w:val="00BB572C"/>
    <w:rsid w:val="00BB745A"/>
    <w:rsid w:val="00BB7A96"/>
    <w:rsid w:val="00BC28AD"/>
    <w:rsid w:val="00BD08D5"/>
    <w:rsid w:val="00BF14C7"/>
    <w:rsid w:val="00BF4165"/>
    <w:rsid w:val="00BF5021"/>
    <w:rsid w:val="00BF58C2"/>
    <w:rsid w:val="00BF678B"/>
    <w:rsid w:val="00C00952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3344E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C3645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8663B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1DCB"/>
    <w:rsid w:val="00F1598F"/>
    <w:rsid w:val="00F24B10"/>
    <w:rsid w:val="00F279DF"/>
    <w:rsid w:val="00F37229"/>
    <w:rsid w:val="00F41913"/>
    <w:rsid w:val="00F5599A"/>
    <w:rsid w:val="00F62D23"/>
    <w:rsid w:val="00F67F0E"/>
    <w:rsid w:val="00F80273"/>
    <w:rsid w:val="00F860CB"/>
    <w:rsid w:val="00F9279A"/>
    <w:rsid w:val="00F93270"/>
    <w:rsid w:val="00FA22B9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E7E03"/>
    <w:rsid w:val="00FF1B08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FF5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5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FF5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5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38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</cp:revision>
  <cp:lastPrinted>2016-07-15T04:27:00Z</cp:lastPrinted>
  <dcterms:created xsi:type="dcterms:W3CDTF">2016-09-14T06:25:00Z</dcterms:created>
  <dcterms:modified xsi:type="dcterms:W3CDTF">2016-11-13T08:34:00Z</dcterms:modified>
</cp:coreProperties>
</file>