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00FD62" w14:textId="77777777" w:rsidR="00D747CC" w:rsidRDefault="001B433F" w:rsidP="001B433F">
      <w:pPr>
        <w:pStyle w:val="Psectionheading"/>
      </w:pPr>
      <w:r>
        <w:t>Multiple-choice section – choose the correct answ</w:t>
      </w:r>
      <w:bookmarkStart w:id="0" w:name="_GoBack"/>
      <w:bookmarkEnd w:id="0"/>
      <w:r>
        <w:t>er</w:t>
      </w:r>
    </w:p>
    <w:p w14:paraId="580559DD" w14:textId="40C59355" w:rsidR="00EF38CC" w:rsidRDefault="00EF38CC" w:rsidP="00B80E6D">
      <w:pPr>
        <w:pStyle w:val="Pquestionheadingmc1stafterhead"/>
      </w:pPr>
      <w:r>
        <w:t>Question 1</w:t>
      </w:r>
      <w:r w:rsidR="008B4911" w:rsidRPr="008B4911">
        <w:tab/>
      </w:r>
      <w:r w:rsidR="00C54B30">
        <w:t>[8.</w:t>
      </w:r>
      <w:r w:rsidR="00070EEB">
        <w:t>1</w:t>
      </w:r>
      <w:r>
        <w:t>]</w:t>
      </w:r>
    </w:p>
    <w:p w14:paraId="02488655" w14:textId="368F8CD5" w:rsidR="00037CCE" w:rsidRPr="00422A50" w:rsidRDefault="00037CCE" w:rsidP="00F0450F">
      <w:pPr>
        <w:pStyle w:val="Pquestiontextmainstem"/>
      </w:pPr>
      <w:r w:rsidRPr="00422A50">
        <w:t xml:space="preserve">An angle </w:t>
      </w:r>
      <w:r w:rsidR="009958DB">
        <w:t>of</w:t>
      </w:r>
      <w:r w:rsidRPr="00422A50">
        <w:t xml:space="preserve"> </w:t>
      </w:r>
      <w:r w:rsidR="009958DB">
        <w:t>178</w:t>
      </w:r>
      <w:r w:rsidRPr="00422A50">
        <w:sym w:font="Symbol" w:char="F0B0"/>
      </w:r>
      <w:r w:rsidRPr="00422A50">
        <w:t xml:space="preserve"> is:</w:t>
      </w:r>
    </w:p>
    <w:p w14:paraId="08AC6830" w14:textId="7EF0D59F" w:rsidR="00037CCE" w:rsidRPr="00422A50" w:rsidRDefault="00F2167D" w:rsidP="00F0450F">
      <w:pPr>
        <w:pStyle w:val="Pquestiontextmcqoptions"/>
      </w:pPr>
      <w:r>
        <w:rPr>
          <w:rStyle w:val="Cquestionpartlabelbold"/>
        </w:rPr>
        <w:t>A</w:t>
      </w:r>
      <w:r>
        <w:rPr>
          <w:rStyle w:val="Cquestionpartlabelbold"/>
        </w:rPr>
        <w:tab/>
      </w:r>
      <w:r w:rsidR="00037CCE" w:rsidRPr="00422A50">
        <w:t>acute</w:t>
      </w:r>
      <w:r>
        <w:tab/>
      </w:r>
      <w:r>
        <w:tab/>
      </w:r>
      <w:r w:rsidR="00037CCE" w:rsidRPr="00422A50">
        <w:tab/>
      </w:r>
      <w:r>
        <w:rPr>
          <w:rStyle w:val="Cquestionpartlabelbold"/>
        </w:rPr>
        <w:t>B</w:t>
      </w:r>
      <w:r>
        <w:rPr>
          <w:rStyle w:val="Cquestionpartlabelbold"/>
        </w:rPr>
        <w:tab/>
      </w:r>
      <w:r w:rsidR="00037CCE" w:rsidRPr="00422A50">
        <w:t>reflex</w:t>
      </w:r>
      <w:r w:rsidR="00037CCE" w:rsidRPr="00422A50">
        <w:tab/>
      </w:r>
      <w:r w:rsidR="00F0450F">
        <w:tab/>
      </w:r>
      <w:r>
        <w:tab/>
      </w:r>
      <w:r>
        <w:rPr>
          <w:rStyle w:val="Cquestionpartlabelbold"/>
        </w:rPr>
        <w:t>C</w:t>
      </w:r>
      <w:r>
        <w:rPr>
          <w:rStyle w:val="Cquestionpartlabelbold"/>
        </w:rPr>
        <w:tab/>
      </w:r>
      <w:r w:rsidR="00037CCE" w:rsidRPr="00422A50">
        <w:t>obtuse</w:t>
      </w:r>
      <w:r>
        <w:tab/>
      </w:r>
      <w:r w:rsidR="00037CCE" w:rsidRPr="00422A50">
        <w:tab/>
      </w:r>
      <w:r>
        <w:rPr>
          <w:rStyle w:val="Cquestionpartlabelbold"/>
        </w:rPr>
        <w:t>D</w:t>
      </w:r>
      <w:r>
        <w:rPr>
          <w:rStyle w:val="Cquestionpartlabelbold"/>
        </w:rPr>
        <w:tab/>
      </w:r>
      <w:r w:rsidR="00037CCE" w:rsidRPr="00422A50">
        <w:t>a</w:t>
      </w:r>
      <w:r w:rsidR="00037CCE" w:rsidRPr="00F0450F">
        <w:rPr>
          <w:rStyle w:val="Cquestionpartlabelbold"/>
        </w:rPr>
        <w:t xml:space="preserve"> </w:t>
      </w:r>
      <w:r w:rsidR="00037CCE" w:rsidRPr="00422A50">
        <w:t xml:space="preserve">right angle </w:t>
      </w:r>
    </w:p>
    <w:p w14:paraId="387F7599" w14:textId="6AB4BD4D" w:rsidR="001B433F" w:rsidRDefault="001B433F" w:rsidP="001B433F">
      <w:pPr>
        <w:pStyle w:val="Pquestionheadingmc"/>
      </w:pPr>
      <w:r>
        <w:t xml:space="preserve">Question </w:t>
      </w:r>
      <w:r w:rsidR="00EF38CC">
        <w:t>2</w:t>
      </w:r>
      <w:r w:rsidR="008B4911" w:rsidRPr="008B4911">
        <w:tab/>
      </w:r>
      <w:r w:rsidR="00C54B30">
        <w:t>[8.</w:t>
      </w:r>
      <w:r w:rsidR="00171429">
        <w:t>1</w:t>
      </w:r>
      <w:r w:rsidR="00FE3CA2">
        <w:t>]</w:t>
      </w:r>
    </w:p>
    <w:p w14:paraId="2798B81A" w14:textId="5AA9260C" w:rsidR="00037CCE" w:rsidRPr="00422A50" w:rsidRDefault="00037CCE" w:rsidP="00F0450F">
      <w:pPr>
        <w:pStyle w:val="Pquestiontextmainstem"/>
      </w:pPr>
      <w:r w:rsidRPr="00422A50">
        <w:t>Co</w:t>
      </w:r>
      <w:r w:rsidR="009958DB">
        <w:t>-interior</w:t>
      </w:r>
      <w:r w:rsidRPr="00422A50">
        <w:t xml:space="preserve"> angles on parallel lines:</w:t>
      </w:r>
    </w:p>
    <w:p w14:paraId="11217476" w14:textId="4D8BB7BE" w:rsidR="00037CCE" w:rsidRPr="00F0450F" w:rsidRDefault="00F2167D" w:rsidP="00F0450F">
      <w:pPr>
        <w:pStyle w:val="Pquestiontextmcqoptions"/>
      </w:pPr>
      <w:r>
        <w:rPr>
          <w:rStyle w:val="Cquestionpartlabelbold"/>
        </w:rPr>
        <w:t>A</w:t>
      </w:r>
      <w:r>
        <w:rPr>
          <w:rStyle w:val="Cquestionpartlabelbold"/>
        </w:rPr>
        <w:tab/>
      </w:r>
      <w:r w:rsidR="00037CCE" w:rsidRPr="00422A50">
        <w:t>are complementary</w:t>
      </w:r>
      <w:r w:rsidR="004E5AF9">
        <w:tab/>
      </w:r>
      <w:r w:rsidR="004E5AF9">
        <w:tab/>
      </w:r>
      <w:r w:rsidR="004E5AF9">
        <w:tab/>
      </w:r>
      <w:r>
        <w:rPr>
          <w:rStyle w:val="Cquestionpartlabelbold"/>
        </w:rPr>
        <w:t>B</w:t>
      </w:r>
      <w:r>
        <w:rPr>
          <w:rStyle w:val="Cquestionpartlabelbold"/>
        </w:rPr>
        <w:tab/>
      </w:r>
      <w:r w:rsidR="00037CCE" w:rsidRPr="00F0450F">
        <w:t>are supplementary</w:t>
      </w:r>
    </w:p>
    <w:p w14:paraId="2B32BD26" w14:textId="2BCC81D0" w:rsidR="00037CCE" w:rsidRPr="00F0450F" w:rsidRDefault="00F2167D" w:rsidP="00F0450F">
      <w:pPr>
        <w:pStyle w:val="Pquestiontextmcqoptions"/>
      </w:pPr>
      <w:r>
        <w:rPr>
          <w:rStyle w:val="Cquestionpartlabelbold"/>
        </w:rPr>
        <w:t>C</w:t>
      </w:r>
      <w:r>
        <w:rPr>
          <w:rStyle w:val="Cquestionpartlabelbold"/>
        </w:rPr>
        <w:tab/>
      </w:r>
      <w:r w:rsidR="00037CCE" w:rsidRPr="00422A50">
        <w:t>are equal</w:t>
      </w:r>
      <w:r w:rsidR="004E5AF9">
        <w:tab/>
      </w:r>
      <w:r w:rsidR="004E5AF9">
        <w:tab/>
      </w:r>
      <w:r w:rsidR="004E5AF9">
        <w:tab/>
      </w:r>
      <w:r w:rsidR="004E5AF9">
        <w:tab/>
      </w:r>
      <w:r w:rsidR="004E5AF9">
        <w:tab/>
      </w:r>
      <w:r w:rsidR="004E5AF9">
        <w:tab/>
      </w:r>
      <w:r>
        <w:rPr>
          <w:rStyle w:val="Cquestionpartlabelbold"/>
        </w:rPr>
        <w:t>D</w:t>
      </w:r>
      <w:r>
        <w:rPr>
          <w:rStyle w:val="Cquestionpartlabelbold"/>
        </w:rPr>
        <w:tab/>
      </w:r>
      <w:r w:rsidR="00037CCE" w:rsidRPr="00F0450F">
        <w:t>add to 360</w:t>
      </w:r>
      <w:r w:rsidR="00037CCE" w:rsidRPr="00F0450F">
        <w:sym w:font="Symbol" w:char="F0B0"/>
      </w:r>
    </w:p>
    <w:p w14:paraId="761EFBD8" w14:textId="3A0B3512" w:rsidR="00E612EF" w:rsidRDefault="00E612EF" w:rsidP="00E612EF">
      <w:pPr>
        <w:pStyle w:val="Pquestionheadingmc"/>
      </w:pPr>
      <w:r>
        <w:t>Question 3</w:t>
      </w:r>
      <w:r w:rsidR="008B4911" w:rsidRPr="008B4911">
        <w:tab/>
      </w:r>
      <w:r w:rsidR="00C54B30">
        <w:t>[8.</w:t>
      </w:r>
      <w:r w:rsidR="00736E7E">
        <w:t>4</w:t>
      </w:r>
      <w:r w:rsidR="00FE3CA2">
        <w:t>]</w:t>
      </w:r>
    </w:p>
    <w:p w14:paraId="14E7C515" w14:textId="63AB1001" w:rsidR="00037CCE" w:rsidRPr="00422A50" w:rsidRDefault="00037CCE" w:rsidP="00F0450F">
      <w:pPr>
        <w:pStyle w:val="Pquestiontextmainstem"/>
      </w:pPr>
      <w:r w:rsidRPr="00422A50">
        <w:t>The two triangles</w:t>
      </w:r>
      <w:r w:rsidR="009958DB" w:rsidRPr="00CD1A6D">
        <w:t xml:space="preserve"> that make up the rectangle</w:t>
      </w:r>
      <w:r w:rsidRPr="00422A50">
        <w:t xml:space="preserve"> are congruent</w:t>
      </w:r>
      <w:r w:rsidR="00F2167D">
        <w:t>. W</w:t>
      </w:r>
      <w:r w:rsidRPr="00422A50">
        <w:t>hich test proves this?</w:t>
      </w:r>
    </w:p>
    <w:p w14:paraId="34B5CE0A" w14:textId="45F7FE9E" w:rsidR="00F2167D" w:rsidRPr="00422A50" w:rsidRDefault="00F87D72" w:rsidP="00F2167D">
      <w:pPr>
        <w:pStyle w:val="Pquestiontextmainstem"/>
      </w:pPr>
      <w:r>
        <w:rPr>
          <w:noProof/>
        </w:rPr>
        <w:drawing>
          <wp:inline distT="0" distB="0" distL="0" distR="0" wp14:anchorId="030AF57C" wp14:editId="0D81651B">
            <wp:extent cx="1609725" cy="714375"/>
            <wp:effectExtent l="0" t="0" r="9525" b="9525"/>
            <wp:docPr id="12" name="Picture 12" descr="C:\Users\ubuluay\Desktop\2nd ed\PM2e-8-ch-tests-exams-RWs\_SUPPLIED_V1_CORREX_230916\PM2e_08_EB_08_FBT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buluay\Desktop\2nd ed\PM2e-8-ch-tests-exams-RWs\_SUPPLIED_V1_CORREX_230916\PM2e_08_EB_08_FBT_0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611EB" w14:textId="7D348077" w:rsidR="00736E7E" w:rsidRPr="00D955FA" w:rsidRDefault="00F2167D" w:rsidP="00F0450F">
      <w:pPr>
        <w:pStyle w:val="Pquestiontextmcqoptions"/>
      </w:pPr>
      <w:r>
        <w:rPr>
          <w:rStyle w:val="Cquestionpartlabelbold"/>
        </w:rPr>
        <w:t>A</w:t>
      </w:r>
      <w:r>
        <w:rPr>
          <w:rStyle w:val="Cquestionpartlabelbold"/>
        </w:rPr>
        <w:tab/>
      </w:r>
      <w:r w:rsidR="00037CCE" w:rsidRPr="00422A50">
        <w:t>SAS</w:t>
      </w:r>
      <w:r>
        <w:tab/>
      </w:r>
      <w:r>
        <w:tab/>
      </w:r>
      <w:r>
        <w:rPr>
          <w:rStyle w:val="Cquestionpartlabelbold"/>
        </w:rPr>
        <w:t>B</w:t>
      </w:r>
      <w:r>
        <w:rPr>
          <w:rStyle w:val="Cquestionpartlabelbold"/>
        </w:rPr>
        <w:tab/>
      </w:r>
      <w:r>
        <w:t>A</w:t>
      </w:r>
      <w:r w:rsidR="00037CCE" w:rsidRPr="00422A50">
        <w:t>S</w:t>
      </w:r>
      <w:r>
        <w:t>A</w:t>
      </w:r>
      <w:r>
        <w:tab/>
      </w:r>
      <w:r>
        <w:tab/>
      </w:r>
      <w:r>
        <w:rPr>
          <w:rStyle w:val="Cquestionpartlabelbold"/>
        </w:rPr>
        <w:t>C</w:t>
      </w:r>
      <w:r>
        <w:rPr>
          <w:rStyle w:val="Cquestionpartlabelbold"/>
        </w:rPr>
        <w:tab/>
      </w:r>
      <w:r w:rsidR="00037CCE" w:rsidRPr="00422A50">
        <w:t>SSS</w:t>
      </w:r>
      <w:r>
        <w:tab/>
      </w:r>
      <w:r>
        <w:tab/>
      </w:r>
      <w:r>
        <w:rPr>
          <w:rStyle w:val="Cquestionpartlabelbold"/>
        </w:rPr>
        <w:t>D</w:t>
      </w:r>
      <w:r>
        <w:rPr>
          <w:rStyle w:val="Cquestionpartlabelbold"/>
        </w:rPr>
        <w:tab/>
      </w:r>
      <w:r w:rsidR="00037CCE" w:rsidRPr="00422A50">
        <w:t>RHS</w:t>
      </w:r>
    </w:p>
    <w:p w14:paraId="7C527867" w14:textId="25415A9F" w:rsidR="00E612EF" w:rsidRDefault="00E612EF" w:rsidP="00E612EF">
      <w:pPr>
        <w:pStyle w:val="Pquestionheadingmc"/>
      </w:pPr>
      <w:r>
        <w:t>Question 4</w:t>
      </w:r>
      <w:r w:rsidR="008B4911" w:rsidRPr="008B4911">
        <w:tab/>
      </w:r>
      <w:r w:rsidR="00C54B30">
        <w:t>[8.</w:t>
      </w:r>
      <w:r w:rsidR="009958DB">
        <w:t>2</w:t>
      </w:r>
      <w:r w:rsidR="00FE3CA2">
        <w:t>]</w:t>
      </w:r>
    </w:p>
    <w:p w14:paraId="54D795C0" w14:textId="10732439" w:rsidR="00736E7E" w:rsidRPr="009958DB" w:rsidRDefault="009958DB" w:rsidP="009958DB">
      <w:pPr>
        <w:pStyle w:val="Pquestiontextmainstem"/>
      </w:pPr>
      <w:r w:rsidRPr="009958DB">
        <w:t>Find the value of the pronumeral</w:t>
      </w:r>
      <w:r w:rsidR="00736E7E" w:rsidRPr="009958DB">
        <w:t xml:space="preserve"> </w:t>
      </w:r>
      <w:r w:rsidR="00647FD1" w:rsidRPr="009958DB">
        <w:rPr>
          <w:rStyle w:val="Cmathsexpressions"/>
          <w:i/>
          <w:iCs/>
        </w:rPr>
        <w:t>x</w:t>
      </w:r>
      <w:r w:rsidRPr="009958DB">
        <w:t>.</w:t>
      </w:r>
      <w:r w:rsidR="00736E7E" w:rsidRPr="009958DB">
        <w:t xml:space="preserve"> </w:t>
      </w:r>
    </w:p>
    <w:p w14:paraId="6D98D14C" w14:textId="664FFC23" w:rsidR="00736E7E" w:rsidRPr="00D955FA" w:rsidRDefault="009958DB" w:rsidP="00CD1A6D">
      <w:pPr>
        <w:pStyle w:val="Pquestiontextmainstem"/>
      </w:pPr>
      <w:r w:rsidRPr="00CD1A6D">
        <w:rPr>
          <w:noProof/>
        </w:rPr>
        <w:drawing>
          <wp:inline distT="0" distB="0" distL="0" distR="0" wp14:anchorId="3AD7A17B" wp14:editId="51092151">
            <wp:extent cx="1005840" cy="1097280"/>
            <wp:effectExtent l="0" t="0" r="3810" b="7620"/>
            <wp:docPr id="2" name="Picture 2" descr="PM8_SmB_8_02t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M8_SmB_8_02ts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60470" w14:textId="426434A6" w:rsidR="009958DB" w:rsidRPr="00C5090C" w:rsidRDefault="009958DB" w:rsidP="00CD1A6D">
      <w:pPr>
        <w:pStyle w:val="Pquestiontextmcqoptions"/>
      </w:pPr>
      <w:r w:rsidRPr="00CD1A6D">
        <w:rPr>
          <w:rStyle w:val="Cquestionpartlabelbold"/>
        </w:rPr>
        <w:t>A</w:t>
      </w:r>
      <w:r w:rsidR="00CD1A6D" w:rsidRPr="00CD1A6D">
        <w:rPr>
          <w:rStyle w:val="Cquestionpartlabelbold"/>
        </w:rPr>
        <w:tab/>
      </w:r>
      <w:r w:rsidRPr="00C5090C">
        <w:t>220</w:t>
      </w:r>
      <w:r w:rsidRPr="00C5090C">
        <w:sym w:font="Symbol" w:char="F0B0"/>
      </w:r>
      <w:r w:rsidRPr="00C5090C">
        <w:tab/>
      </w:r>
      <w:r w:rsidRPr="00CD1A6D">
        <w:rPr>
          <w:rStyle w:val="Cquestionpartlabelbold"/>
        </w:rPr>
        <w:t>B</w:t>
      </w:r>
      <w:r w:rsidR="00CD1A6D" w:rsidRPr="00CD1A6D">
        <w:rPr>
          <w:rStyle w:val="Cquestionpartlabelbold"/>
        </w:rPr>
        <w:tab/>
      </w:r>
      <w:r w:rsidRPr="00C5090C">
        <w:t>80</w:t>
      </w:r>
      <w:r w:rsidRPr="00C5090C">
        <w:sym w:font="Symbol" w:char="F0B0"/>
      </w:r>
      <w:r w:rsidRPr="00C5090C">
        <w:t xml:space="preserve"> </w:t>
      </w:r>
      <w:r w:rsidRPr="00C5090C">
        <w:tab/>
      </w:r>
      <w:r w:rsidRPr="00CD1A6D">
        <w:rPr>
          <w:rStyle w:val="Cquestionpartlabelbold"/>
        </w:rPr>
        <w:t>C</w:t>
      </w:r>
      <w:r w:rsidR="00CD1A6D" w:rsidRPr="00CD1A6D">
        <w:rPr>
          <w:rStyle w:val="Cquestionpartlabelbold"/>
        </w:rPr>
        <w:tab/>
      </w:r>
      <w:r w:rsidRPr="00C5090C">
        <w:t>60</w:t>
      </w:r>
      <w:r w:rsidRPr="00C5090C">
        <w:sym w:font="Symbol" w:char="F0B0"/>
      </w:r>
      <w:r w:rsidRPr="00C5090C">
        <w:tab/>
      </w:r>
      <w:r w:rsidRPr="00CD1A6D">
        <w:rPr>
          <w:rStyle w:val="Cquestionpartlabelbold"/>
        </w:rPr>
        <w:t>D</w:t>
      </w:r>
      <w:r w:rsidR="00CD1A6D">
        <w:tab/>
      </w:r>
      <w:r w:rsidRPr="00C5090C">
        <w:t>140</w:t>
      </w:r>
      <w:r w:rsidRPr="00C5090C">
        <w:sym w:font="Symbol" w:char="F0B0"/>
      </w:r>
    </w:p>
    <w:p w14:paraId="40CFB670" w14:textId="62481F7F" w:rsidR="00E612EF" w:rsidRDefault="00E612EF" w:rsidP="00E612EF">
      <w:pPr>
        <w:pStyle w:val="Pquestionheadingmc"/>
      </w:pPr>
      <w:r>
        <w:t>Question 5</w:t>
      </w:r>
      <w:r w:rsidR="008B4911" w:rsidRPr="008B4911">
        <w:tab/>
      </w:r>
      <w:r w:rsidR="00C54B30">
        <w:t>[8.</w:t>
      </w:r>
      <w:r w:rsidR="00736E7E">
        <w:t>3</w:t>
      </w:r>
      <w:r w:rsidR="00FE3CA2">
        <w:t>]</w:t>
      </w:r>
    </w:p>
    <w:p w14:paraId="764BA32C" w14:textId="77777777" w:rsidR="009958DB" w:rsidRPr="00C5090C" w:rsidRDefault="009958DB" w:rsidP="00CD1A6D">
      <w:pPr>
        <w:pStyle w:val="Pquestiontextmainstem"/>
      </w:pPr>
      <w:r w:rsidRPr="00C5090C">
        <w:t xml:space="preserve">Which is </w:t>
      </w:r>
      <w:r w:rsidRPr="00C5090C">
        <w:rPr>
          <w:i/>
        </w:rPr>
        <w:t>not</w:t>
      </w:r>
      <w:r w:rsidRPr="00C5090C">
        <w:t xml:space="preserve"> a transformation?</w:t>
      </w:r>
    </w:p>
    <w:p w14:paraId="07934B05" w14:textId="14E95667" w:rsidR="00037CCE" w:rsidRPr="00422A50" w:rsidRDefault="009958DB" w:rsidP="009958DB">
      <w:pPr>
        <w:pStyle w:val="Pquestiontextmcqoptions"/>
      </w:pPr>
      <w:r w:rsidRPr="00CD1A6D">
        <w:rPr>
          <w:rStyle w:val="Cquestionpartlabelbold"/>
        </w:rPr>
        <w:t>A</w:t>
      </w:r>
      <w:r w:rsidR="00CD1A6D">
        <w:tab/>
      </w:r>
      <w:r w:rsidR="00F87D72">
        <w:t>r</w:t>
      </w:r>
      <w:r w:rsidRPr="00C5090C">
        <w:t>eflection</w:t>
      </w:r>
      <w:r>
        <w:tab/>
      </w:r>
      <w:r>
        <w:tab/>
      </w:r>
      <w:r w:rsidRPr="00CD1A6D">
        <w:rPr>
          <w:rStyle w:val="Cquestionpartlabelbold"/>
        </w:rPr>
        <w:t>B</w:t>
      </w:r>
      <w:r w:rsidR="00CD1A6D">
        <w:tab/>
      </w:r>
      <w:r w:rsidR="00F87D72">
        <w:t>t</w:t>
      </w:r>
      <w:r w:rsidRPr="00C5090C">
        <w:t>ranslation</w:t>
      </w:r>
      <w:r>
        <w:tab/>
      </w:r>
      <w:r>
        <w:tab/>
      </w:r>
      <w:r w:rsidRPr="00CD1A6D">
        <w:rPr>
          <w:rStyle w:val="Cquestionpartlabelbold"/>
        </w:rPr>
        <w:t>C</w:t>
      </w:r>
      <w:r w:rsidR="00CD1A6D">
        <w:tab/>
      </w:r>
      <w:r w:rsidR="00F87D72">
        <w:t>o</w:t>
      </w:r>
      <w:r w:rsidRPr="00C5090C">
        <w:t>rientation</w:t>
      </w:r>
      <w:r>
        <w:tab/>
      </w:r>
      <w:r>
        <w:tab/>
      </w:r>
      <w:r w:rsidRPr="00CD1A6D">
        <w:rPr>
          <w:rStyle w:val="Cquestionpartlabelbold"/>
        </w:rPr>
        <w:t>D</w:t>
      </w:r>
      <w:r w:rsidR="00CD1A6D">
        <w:tab/>
      </w:r>
      <w:r w:rsidR="00F87D72">
        <w:t>r</w:t>
      </w:r>
      <w:r w:rsidRPr="00C5090C">
        <w:t>otation</w:t>
      </w:r>
    </w:p>
    <w:p w14:paraId="47CBB231" w14:textId="127F1C89" w:rsidR="00E612EF" w:rsidRDefault="00E612EF" w:rsidP="00070EEB">
      <w:pPr>
        <w:pStyle w:val="Pquestionheadingmc"/>
      </w:pPr>
      <w:r>
        <w:t>Question 6</w:t>
      </w:r>
      <w:r w:rsidR="008B4911" w:rsidRPr="008B4911">
        <w:tab/>
      </w:r>
      <w:r w:rsidR="00C54B30">
        <w:t>[8.</w:t>
      </w:r>
      <w:r w:rsidR="009958DB">
        <w:t>2</w:t>
      </w:r>
      <w:r w:rsidR="00FE3CA2">
        <w:t>]</w:t>
      </w:r>
    </w:p>
    <w:p w14:paraId="21473D1B" w14:textId="77777777" w:rsidR="009958DB" w:rsidRPr="00C5090C" w:rsidRDefault="009958DB" w:rsidP="00CD1A6D">
      <w:pPr>
        <w:pStyle w:val="Pquestiontextmainstem"/>
      </w:pPr>
      <w:r w:rsidRPr="00C5090C">
        <w:t>Which triangle always has one pair of sides equal in length?</w:t>
      </w:r>
    </w:p>
    <w:p w14:paraId="04F24187" w14:textId="58FD05A8" w:rsidR="00037CCE" w:rsidRPr="00422A50" w:rsidRDefault="009958DB" w:rsidP="00CD1A6D">
      <w:pPr>
        <w:pStyle w:val="Pquestiontextmcqoptions"/>
      </w:pPr>
      <w:r w:rsidRPr="00CD1A6D">
        <w:rPr>
          <w:rStyle w:val="Cquestionpartlabelbold"/>
        </w:rPr>
        <w:t>A</w:t>
      </w:r>
      <w:r w:rsidR="00CD1A6D">
        <w:tab/>
      </w:r>
      <w:r w:rsidR="00F87D72">
        <w:t>s</w:t>
      </w:r>
      <w:r w:rsidRPr="00C5090C">
        <w:t>calene</w:t>
      </w:r>
      <w:r w:rsidR="00CD1A6D">
        <w:tab/>
      </w:r>
      <w:r w:rsidR="00CD1A6D">
        <w:tab/>
      </w:r>
      <w:r w:rsidRPr="00CD1A6D">
        <w:rPr>
          <w:rStyle w:val="Cquestionpartlabelbold"/>
        </w:rPr>
        <w:t>B</w:t>
      </w:r>
      <w:r w:rsidR="00CD1A6D" w:rsidRPr="00CD1A6D">
        <w:rPr>
          <w:rStyle w:val="Cquestionpartlabelbold"/>
        </w:rPr>
        <w:tab/>
      </w:r>
      <w:r w:rsidRPr="00C5090C">
        <w:t xml:space="preserve"> </w:t>
      </w:r>
      <w:r w:rsidR="00F87D72">
        <w:t>i</w:t>
      </w:r>
      <w:r w:rsidRPr="00C5090C">
        <w:t>sosceles</w:t>
      </w:r>
      <w:r w:rsidR="00CD1A6D">
        <w:tab/>
      </w:r>
      <w:r w:rsidR="00CD1A6D">
        <w:tab/>
      </w:r>
      <w:r w:rsidRPr="00CD1A6D">
        <w:rPr>
          <w:rStyle w:val="Cquestionpartlabelbold"/>
        </w:rPr>
        <w:t>C</w:t>
      </w:r>
      <w:r w:rsidR="00CD1A6D" w:rsidRPr="00CD1A6D">
        <w:rPr>
          <w:rStyle w:val="Cquestionpartlabelbold"/>
        </w:rPr>
        <w:tab/>
      </w:r>
      <w:r w:rsidR="00F87D72">
        <w:t>e</w:t>
      </w:r>
      <w:r w:rsidRPr="00C5090C">
        <w:t>quilateral</w:t>
      </w:r>
      <w:r w:rsidR="00CD1A6D">
        <w:tab/>
      </w:r>
      <w:r w:rsidR="00CD1A6D">
        <w:tab/>
      </w:r>
      <w:r w:rsidRPr="00CD1A6D">
        <w:rPr>
          <w:rStyle w:val="Cquestionpartlabelbold"/>
        </w:rPr>
        <w:t>D</w:t>
      </w:r>
      <w:r w:rsidR="00CD1A6D">
        <w:tab/>
      </w:r>
      <w:r w:rsidR="00F87D72">
        <w:t>r</w:t>
      </w:r>
      <w:r w:rsidRPr="00CD1A6D">
        <w:t>ight-angled</w:t>
      </w:r>
      <w:r w:rsidR="00037CCE" w:rsidRPr="00422A50">
        <w:t xml:space="preserve"> </w:t>
      </w:r>
    </w:p>
    <w:p w14:paraId="370BB3C1" w14:textId="0859381D" w:rsidR="00E612EF" w:rsidRDefault="00E612EF" w:rsidP="00362685">
      <w:pPr>
        <w:pStyle w:val="Pquestionheadingmc"/>
      </w:pPr>
      <w:r>
        <w:t>Question 7</w:t>
      </w:r>
      <w:r w:rsidR="008B4911" w:rsidRPr="008B4911">
        <w:tab/>
      </w:r>
      <w:r w:rsidR="00C54B30">
        <w:t>[8.</w:t>
      </w:r>
      <w:r w:rsidR="00171429">
        <w:t>2</w:t>
      </w:r>
      <w:r w:rsidR="00FE3CA2">
        <w:t>]</w:t>
      </w:r>
    </w:p>
    <w:p w14:paraId="10702237" w14:textId="7CD17DDF" w:rsidR="00037CCE" w:rsidRPr="00422A50" w:rsidRDefault="00037CCE" w:rsidP="00F0450F">
      <w:pPr>
        <w:pStyle w:val="Pquestiontextmainstem"/>
      </w:pPr>
      <w:r w:rsidRPr="00422A50">
        <w:t>The name given to a polygon with 1</w:t>
      </w:r>
      <w:r w:rsidR="009958DB">
        <w:t>0</w:t>
      </w:r>
      <w:r w:rsidRPr="00422A50">
        <w:t xml:space="preserve"> sides is a:</w:t>
      </w:r>
    </w:p>
    <w:p w14:paraId="636B248A" w14:textId="08573B2D" w:rsidR="00037CCE" w:rsidRPr="00422A50" w:rsidRDefault="00F2167D" w:rsidP="00F0450F">
      <w:pPr>
        <w:pStyle w:val="Pquestiontextmcqoptions"/>
      </w:pPr>
      <w:r>
        <w:rPr>
          <w:rStyle w:val="Cquestionpartlabelbold"/>
        </w:rPr>
        <w:t>A</w:t>
      </w:r>
      <w:r>
        <w:rPr>
          <w:rStyle w:val="Cquestionpartlabelbold"/>
        </w:rPr>
        <w:tab/>
      </w:r>
      <w:r w:rsidR="00037CCE" w:rsidRPr="00422A50">
        <w:t>hexagon</w:t>
      </w:r>
      <w:r w:rsidR="00037CCE" w:rsidRPr="00422A50">
        <w:tab/>
      </w:r>
      <w:r>
        <w:tab/>
      </w:r>
      <w:r>
        <w:tab/>
      </w:r>
      <w:r>
        <w:rPr>
          <w:rStyle w:val="Cquestionpartlabelbold"/>
        </w:rPr>
        <w:t>B</w:t>
      </w:r>
      <w:r>
        <w:rPr>
          <w:rStyle w:val="Cquestionpartlabelbold"/>
        </w:rPr>
        <w:tab/>
      </w:r>
      <w:r w:rsidR="00037CCE" w:rsidRPr="00422A50">
        <w:t>decagon</w:t>
      </w:r>
      <w:r>
        <w:tab/>
      </w:r>
      <w:r>
        <w:tab/>
      </w:r>
      <w:r>
        <w:tab/>
      </w:r>
      <w:r>
        <w:rPr>
          <w:rStyle w:val="Cquestionpartlabelbold"/>
        </w:rPr>
        <w:t>C</w:t>
      </w:r>
      <w:r>
        <w:rPr>
          <w:rStyle w:val="Cquestionpartlabelbold"/>
        </w:rPr>
        <w:tab/>
      </w:r>
      <w:r w:rsidR="00037CCE" w:rsidRPr="00422A50">
        <w:t>octagon</w:t>
      </w:r>
      <w:r w:rsidR="00037CCE" w:rsidRPr="00422A50">
        <w:tab/>
      </w:r>
      <w:r>
        <w:tab/>
      </w:r>
      <w:r>
        <w:tab/>
      </w:r>
      <w:r>
        <w:rPr>
          <w:rStyle w:val="Cquestionpartlabelbold"/>
        </w:rPr>
        <w:t>D</w:t>
      </w:r>
      <w:r>
        <w:rPr>
          <w:rStyle w:val="Cquestionpartlabelbold"/>
        </w:rPr>
        <w:tab/>
      </w:r>
      <w:r w:rsidR="00037CCE" w:rsidRPr="00422A50">
        <w:t>dodecagon</w:t>
      </w:r>
    </w:p>
    <w:p w14:paraId="32453F92" w14:textId="361C87CD" w:rsidR="00E612EF" w:rsidRDefault="00E612EF" w:rsidP="00F87D72">
      <w:pPr>
        <w:pStyle w:val="Pquestionheadingmc"/>
      </w:pPr>
      <w:r>
        <w:lastRenderedPageBreak/>
        <w:t>Ques</w:t>
      </w:r>
      <w:r w:rsidR="00E8663B">
        <w:t>t</w:t>
      </w:r>
      <w:r>
        <w:t>ion 8</w:t>
      </w:r>
      <w:r w:rsidR="008B4911" w:rsidRPr="008B4911">
        <w:tab/>
      </w:r>
      <w:r w:rsidR="00C54B30">
        <w:t>[8.</w:t>
      </w:r>
      <w:r w:rsidR="00F87D72">
        <w:t>2</w:t>
      </w:r>
      <w:r w:rsidR="00FE3CA2">
        <w:t>]</w:t>
      </w:r>
    </w:p>
    <w:p w14:paraId="2BD04C62" w14:textId="5AEB0232" w:rsidR="00736E7E" w:rsidRDefault="00736E7E" w:rsidP="00F87D72">
      <w:pPr>
        <w:pStyle w:val="Pquestiontextmainstem"/>
        <w:keepNext/>
      </w:pPr>
      <w:r w:rsidRPr="00D955FA">
        <w:t xml:space="preserve">Which statement is true for a </w:t>
      </w:r>
      <w:r w:rsidR="009958DB" w:rsidRPr="00CD1A6D">
        <w:t>rhombus</w:t>
      </w:r>
      <w:r w:rsidRPr="00D955FA">
        <w:t>?</w:t>
      </w:r>
    </w:p>
    <w:p w14:paraId="01C94E47" w14:textId="4B406802" w:rsidR="00736E7E" w:rsidRPr="00D955FA" w:rsidRDefault="00E8663B" w:rsidP="00F87D72">
      <w:pPr>
        <w:pStyle w:val="Pquestiontextmcqoptions"/>
        <w:keepNext/>
      </w:pPr>
      <w:r w:rsidRPr="00E8663B">
        <w:rPr>
          <w:rStyle w:val="Cquestionpartlabelbold"/>
        </w:rPr>
        <w:t>A</w:t>
      </w:r>
      <w:r w:rsidRPr="00E8663B">
        <w:rPr>
          <w:rStyle w:val="Cquestionpartlabelbold"/>
        </w:rPr>
        <w:tab/>
      </w:r>
      <w:r w:rsidR="00736E7E" w:rsidRPr="00D955FA">
        <w:t>diagonals bisect each other at right angles</w:t>
      </w:r>
      <w:r w:rsidR="004E5AF9">
        <w:tab/>
      </w:r>
      <w:r w:rsidR="004E5AF9">
        <w:tab/>
      </w:r>
      <w:r w:rsidRPr="00E8663B">
        <w:rPr>
          <w:rStyle w:val="Cquestionpartlabelbold"/>
        </w:rPr>
        <w:t>B</w:t>
      </w:r>
      <w:r w:rsidRPr="00E8663B">
        <w:rPr>
          <w:rStyle w:val="Cquestionpartlabelbold"/>
        </w:rPr>
        <w:tab/>
      </w:r>
      <w:r w:rsidR="00736E7E" w:rsidRPr="00D955FA">
        <w:t>all angles are right angles</w:t>
      </w:r>
    </w:p>
    <w:p w14:paraId="59F381B8" w14:textId="6698395C" w:rsidR="00C54B30" w:rsidRPr="002F03F1" w:rsidRDefault="00E8663B" w:rsidP="00F87D72">
      <w:pPr>
        <w:pStyle w:val="Pquestiontextmcqoptions"/>
        <w:keepNext/>
      </w:pPr>
      <w:r w:rsidRPr="00E8663B">
        <w:rPr>
          <w:rStyle w:val="Cquestionpartlabelbold"/>
        </w:rPr>
        <w:t>C</w:t>
      </w:r>
      <w:r w:rsidRPr="007E53D6">
        <w:tab/>
      </w:r>
      <w:r w:rsidR="007E53D6" w:rsidRPr="007E53D6">
        <w:t>the shape</w:t>
      </w:r>
      <w:r w:rsidR="007E53D6">
        <w:rPr>
          <w:rStyle w:val="Cquestionpartlabelbold"/>
        </w:rPr>
        <w:t xml:space="preserve"> </w:t>
      </w:r>
      <w:r w:rsidR="00736E7E" w:rsidRPr="00D955FA">
        <w:t>has no side or diagonal properties</w:t>
      </w:r>
      <w:r w:rsidR="004E5AF9">
        <w:tab/>
      </w:r>
      <w:r w:rsidRPr="00E8663B">
        <w:rPr>
          <w:rStyle w:val="Cquestionpartlabelbold"/>
        </w:rPr>
        <w:t>D</w:t>
      </w:r>
      <w:r w:rsidRPr="00E8663B">
        <w:rPr>
          <w:rStyle w:val="Cquestionpartlabelbold"/>
        </w:rPr>
        <w:tab/>
      </w:r>
      <w:r w:rsidR="00736E7E" w:rsidRPr="00D955FA">
        <w:t xml:space="preserve">diagonals </w:t>
      </w:r>
      <w:r w:rsidR="009958DB">
        <w:t>are parallel</w:t>
      </w:r>
    </w:p>
    <w:p w14:paraId="725818E6" w14:textId="21B848CE" w:rsidR="001B433F" w:rsidRDefault="001B433F" w:rsidP="001B433F">
      <w:pPr>
        <w:pStyle w:val="Psectionresults"/>
      </w:pPr>
      <w:r>
        <w:t>M</w:t>
      </w:r>
      <w:r w:rsidR="002B3763">
        <w:t>ultiple-choice results: ___ /</w:t>
      </w:r>
      <w:r w:rsidR="00C54B30">
        <w:t>8</w:t>
      </w:r>
    </w:p>
    <w:p w14:paraId="38C01D2D" w14:textId="77777777" w:rsidR="001B433F" w:rsidRDefault="001B433F" w:rsidP="001B433F">
      <w:pPr>
        <w:pStyle w:val="Psectionheading"/>
      </w:pPr>
      <w:r>
        <w:t>Short answer section</w:t>
      </w:r>
    </w:p>
    <w:p w14:paraId="74A0B774" w14:textId="60695645" w:rsidR="00FD6DB9" w:rsidRDefault="00FD6DB9" w:rsidP="00F62D23">
      <w:pPr>
        <w:pStyle w:val="Pquestionheadingsx1stafterhead"/>
      </w:pPr>
      <w:r>
        <w:t xml:space="preserve">Question </w:t>
      </w:r>
      <w:r w:rsidR="00C54B30">
        <w:t>9</w:t>
      </w:r>
      <w:r w:rsidR="008B4911" w:rsidRPr="008B4911">
        <w:tab/>
      </w:r>
      <w:r w:rsidR="00C54B30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 w:rsidR="008B4911" w:rsidRPr="008B4911">
        <w:tab/>
      </w:r>
      <w:r w:rsidR="00C54B30">
        <w:t>[8.</w:t>
      </w:r>
      <w:r w:rsidR="00F87D72">
        <w:t>2, 8.3</w:t>
      </w:r>
      <w:r>
        <w:t>]</w:t>
      </w:r>
    </w:p>
    <w:p w14:paraId="77405017" w14:textId="0B8BA251" w:rsidR="00037CCE" w:rsidRDefault="00037CCE" w:rsidP="00037CCE">
      <w:pPr>
        <w:pStyle w:val="Pquestiontextmainstem"/>
      </w:pPr>
      <w:r w:rsidRPr="00E3676F">
        <w:t>Choose the correct word</w:t>
      </w:r>
      <w:r>
        <w:t>s</w:t>
      </w:r>
      <w:r w:rsidRPr="00E3676F">
        <w:t xml:space="preserve"> from the list to fill </w:t>
      </w:r>
      <w:r>
        <w:t xml:space="preserve">each of </w:t>
      </w:r>
      <w:r w:rsidRPr="00E3676F">
        <w:t>the gaps in the following sentences.</w:t>
      </w:r>
    </w:p>
    <w:p w14:paraId="794D6AF4" w14:textId="61CE8EA3" w:rsidR="00037CCE" w:rsidRPr="00E8663B" w:rsidRDefault="00037CCE" w:rsidP="00037CCE">
      <w:pPr>
        <w:pStyle w:val="Pquestiontextmainstem"/>
        <w:rPr>
          <w:rStyle w:val="Cmathsexpressions"/>
          <w:i/>
          <w:iCs/>
        </w:rPr>
      </w:pPr>
      <w:r w:rsidRPr="00E8663B">
        <w:rPr>
          <w:rStyle w:val="Cmathsexpressions"/>
          <w:i/>
          <w:iCs/>
        </w:rPr>
        <w:t>triangle</w:t>
      </w:r>
      <w:r w:rsidRPr="00E8663B">
        <w:rPr>
          <w:rStyle w:val="Cmathsexpressions"/>
          <w:i/>
          <w:iCs/>
        </w:rPr>
        <w:tab/>
      </w:r>
      <w:r w:rsidR="009958DB">
        <w:rPr>
          <w:rStyle w:val="Cmathsexpressions"/>
          <w:i/>
          <w:iCs/>
        </w:rPr>
        <w:t>square</w:t>
      </w:r>
      <w:r w:rsidR="009958DB">
        <w:rPr>
          <w:rStyle w:val="Cmathsexpressions"/>
          <w:i/>
          <w:iCs/>
        </w:rPr>
        <w:tab/>
      </w:r>
      <w:r w:rsidRPr="00E8663B">
        <w:rPr>
          <w:rStyle w:val="Cmathsexpressions"/>
          <w:i/>
          <w:iCs/>
        </w:rPr>
        <w:tab/>
        <w:t>rectangle</w:t>
      </w:r>
      <w:r w:rsidRPr="00E8663B">
        <w:rPr>
          <w:rStyle w:val="Cmathsexpressions"/>
          <w:i/>
          <w:iCs/>
        </w:rPr>
        <w:tab/>
        <w:t>translation</w:t>
      </w:r>
      <w:r w:rsidRPr="00E8663B">
        <w:rPr>
          <w:rStyle w:val="Cmathsexpressions"/>
          <w:i/>
          <w:iCs/>
        </w:rPr>
        <w:tab/>
        <w:t>reflection</w:t>
      </w:r>
      <w:r w:rsidRPr="00E8663B">
        <w:rPr>
          <w:rStyle w:val="Cmathsexpressions"/>
          <w:i/>
          <w:iCs/>
        </w:rPr>
        <w:tab/>
        <w:t>rotation</w:t>
      </w:r>
    </w:p>
    <w:p w14:paraId="2A0D025C" w14:textId="77777777" w:rsidR="00037CCE" w:rsidRPr="00E8663B" w:rsidRDefault="00037CCE" w:rsidP="00037CCE">
      <w:pPr>
        <w:pStyle w:val="Pquestiontextmainstem"/>
        <w:rPr>
          <w:rStyle w:val="Cmathsexpressions"/>
          <w:i/>
          <w:iCs/>
        </w:rPr>
      </w:pPr>
    </w:p>
    <w:p w14:paraId="502056AB" w14:textId="73ED9195" w:rsidR="00037CCE" w:rsidRPr="002F03F1" w:rsidRDefault="00037CCE" w:rsidP="00037CCE">
      <w:pPr>
        <w:pStyle w:val="Pquestiontextpartsa"/>
      </w:pPr>
      <w:r w:rsidRPr="008B4911">
        <w:rPr>
          <w:rStyle w:val="Cquestionpartlabelbold"/>
        </w:rPr>
        <w:t>(a)</w:t>
      </w:r>
      <w:r w:rsidRPr="008B4911">
        <w:tab/>
      </w:r>
      <w:r w:rsidR="009958DB" w:rsidRPr="00CD1A6D">
        <w:t>The exterior angle of a _______________ is equal to the sum of the two opposite interior angles</w:t>
      </w:r>
      <w:r w:rsidRPr="00E8663B">
        <w:t>.</w:t>
      </w:r>
    </w:p>
    <w:p w14:paraId="1FE0D71A" w14:textId="3BD6B761" w:rsidR="00037CCE" w:rsidRDefault="00037CCE" w:rsidP="00037CCE">
      <w:pPr>
        <w:pStyle w:val="Pquestiontextpartsa"/>
      </w:pPr>
      <w:r w:rsidRPr="008B4911">
        <w:rPr>
          <w:rStyle w:val="Cquestionpartlabelbold"/>
        </w:rPr>
        <w:t>(b)</w:t>
      </w:r>
      <w:r w:rsidRPr="008B4911">
        <w:tab/>
      </w:r>
      <w:r w:rsidRPr="002F03F1">
        <w:t xml:space="preserve">Another name for a </w:t>
      </w:r>
      <w:r w:rsidR="009958DB">
        <w:t>flip</w:t>
      </w:r>
      <w:r w:rsidRPr="002F03F1">
        <w:t xml:space="preserve"> is a ________________.</w:t>
      </w:r>
    </w:p>
    <w:p w14:paraId="7E5569A4" w14:textId="22294320" w:rsidR="00037CCE" w:rsidRDefault="00037CCE" w:rsidP="00037CCE">
      <w:pPr>
        <w:pStyle w:val="Pquestionheadingsx"/>
      </w:pPr>
      <w:r>
        <w:t>Question 10</w:t>
      </w:r>
      <w:r w:rsidRPr="008B4911"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 w:rsidRPr="008B4911">
        <w:tab/>
      </w:r>
      <w:r>
        <w:t>[8.1]</w:t>
      </w:r>
    </w:p>
    <w:p w14:paraId="534419B7" w14:textId="28899724" w:rsidR="00736E7E" w:rsidRDefault="00736E7E" w:rsidP="00736E7E">
      <w:pPr>
        <w:pStyle w:val="Pquestiontextmainstem"/>
      </w:pPr>
      <w:r>
        <w:t>S</w:t>
      </w:r>
      <w:r w:rsidRPr="002F03F1">
        <w:t xml:space="preserve">tate </w:t>
      </w:r>
      <w:r>
        <w:t>if</w:t>
      </w:r>
      <w:r w:rsidRPr="002F03F1">
        <w:t xml:space="preserve"> each of the following </w:t>
      </w:r>
      <w:r>
        <w:t>pairs of</w:t>
      </w:r>
      <w:r w:rsidRPr="002F03F1">
        <w:t xml:space="preserve"> angles </w:t>
      </w:r>
      <w:r w:rsidR="00E560AF">
        <w:t>is</w:t>
      </w:r>
      <w:r w:rsidRPr="002F03F1">
        <w:t xml:space="preserve"> complementary </w:t>
      </w:r>
      <w:r w:rsidR="00037CCE">
        <w:t>(add to 90</w:t>
      </w:r>
      <w:r w:rsidR="00037CCE" w:rsidRPr="002F03F1">
        <w:sym w:font="Symbol" w:char="F0B0"/>
      </w:r>
      <w:r w:rsidR="00037CCE">
        <w:t xml:space="preserve">) </w:t>
      </w:r>
      <w:r w:rsidRPr="002F03F1">
        <w:t xml:space="preserve">or </w:t>
      </w:r>
      <w:r w:rsidR="004E5AF9">
        <w:br/>
      </w:r>
      <w:r w:rsidRPr="002F03F1">
        <w:t>supplementary</w:t>
      </w:r>
      <w:r w:rsidR="00037CCE">
        <w:t xml:space="preserve"> </w:t>
      </w:r>
      <w:r w:rsidR="00037CCE" w:rsidRPr="00F2167D">
        <w:t>(add to 180</w:t>
      </w:r>
      <w:r w:rsidR="00037CCE" w:rsidRPr="00F2167D">
        <w:sym w:font="Symbol" w:char="F0B0"/>
      </w:r>
      <w:r w:rsidR="00037CCE" w:rsidRPr="00F2167D">
        <w:t>)</w:t>
      </w:r>
      <w:r w:rsidRPr="002F03F1">
        <w:t>.</w:t>
      </w:r>
    </w:p>
    <w:p w14:paraId="41780B58" w14:textId="77777777" w:rsidR="004E5AF9" w:rsidRPr="002F03F1" w:rsidRDefault="004E5AF9" w:rsidP="00736E7E">
      <w:pPr>
        <w:pStyle w:val="Pquestiontextmainstem"/>
      </w:pPr>
    </w:p>
    <w:p w14:paraId="769B65BB" w14:textId="085D80F7" w:rsidR="00736E7E" w:rsidRPr="002F03F1" w:rsidRDefault="00736E7E" w:rsidP="00736E7E">
      <w:pPr>
        <w:pStyle w:val="Pquestiontextpartsa"/>
      </w:pPr>
      <w:r w:rsidRPr="008B4911">
        <w:rPr>
          <w:rStyle w:val="Cquestionpartlabelbold"/>
        </w:rPr>
        <w:t>(a)</w:t>
      </w:r>
      <w:r w:rsidRPr="008B4911">
        <w:tab/>
      </w:r>
      <w:r w:rsidR="00037CCE" w:rsidRPr="00F2167D">
        <w:t>4</w:t>
      </w:r>
      <w:r w:rsidR="009958DB">
        <w:t>2</w:t>
      </w:r>
      <w:r w:rsidR="00037CCE" w:rsidRPr="00F2167D">
        <w:sym w:font="Symbol" w:char="F0B0"/>
      </w:r>
      <w:r w:rsidR="00037CCE" w:rsidRPr="00F2167D">
        <w:t xml:space="preserve"> and 4</w:t>
      </w:r>
      <w:r w:rsidR="009958DB">
        <w:t>8</w:t>
      </w:r>
      <w:r w:rsidRPr="002F03F1">
        <w:sym w:font="Symbol" w:char="F0B0"/>
      </w:r>
      <w:r w:rsidRPr="002F03F1">
        <w:t xml:space="preserve"> ________________</w:t>
      </w:r>
      <w:r w:rsidR="004E5AF9">
        <w:t>__________</w:t>
      </w:r>
    </w:p>
    <w:p w14:paraId="429AB87C" w14:textId="39D608BE" w:rsidR="00736E7E" w:rsidRDefault="00736E7E" w:rsidP="00736E7E">
      <w:pPr>
        <w:pStyle w:val="Pquestiontextpartsa"/>
      </w:pPr>
      <w:r w:rsidRPr="008B4911">
        <w:rPr>
          <w:rStyle w:val="Cquestionpartlabelbold"/>
        </w:rPr>
        <w:t>(b)</w:t>
      </w:r>
      <w:r w:rsidRPr="008B4911">
        <w:tab/>
      </w:r>
      <w:r w:rsidR="009958DB">
        <w:t>15</w:t>
      </w:r>
      <w:r w:rsidR="00037CCE" w:rsidRPr="00F2167D">
        <w:sym w:font="Symbol" w:char="F0B0"/>
      </w:r>
      <w:r w:rsidR="00037CCE" w:rsidRPr="00F2167D">
        <w:t xml:space="preserve"> and 1</w:t>
      </w:r>
      <w:r w:rsidR="009958DB">
        <w:t>65</w:t>
      </w:r>
      <w:r w:rsidRPr="002F03F1">
        <w:sym w:font="Symbol" w:char="F0B0"/>
      </w:r>
      <w:r w:rsidRPr="002F03F1">
        <w:t xml:space="preserve"> ________________</w:t>
      </w:r>
      <w:r w:rsidR="004E5AF9">
        <w:t>_________</w:t>
      </w:r>
    </w:p>
    <w:p w14:paraId="38E66A87" w14:textId="68D30AC7" w:rsidR="00E14832" w:rsidRDefault="00E14832" w:rsidP="00E14832">
      <w:pPr>
        <w:pStyle w:val="Pquestionheadingsx"/>
      </w:pPr>
      <w:r>
        <w:t>Question 1</w:t>
      </w:r>
      <w:r w:rsidR="00736E7E">
        <w:t>1</w:t>
      </w:r>
      <w:r w:rsidR="008B4911" w:rsidRPr="008B4911">
        <w:tab/>
      </w:r>
      <w:r w:rsidR="00F84919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 w:rsidR="008B4911" w:rsidRPr="008B4911">
        <w:tab/>
      </w:r>
      <w:r w:rsidR="00C54B30">
        <w:t>[8.</w:t>
      </w:r>
      <w:r w:rsidR="00037CCE">
        <w:t>5</w:t>
      </w:r>
      <w:r>
        <w:t>]</w:t>
      </w:r>
    </w:p>
    <w:p w14:paraId="4E24D558" w14:textId="60582E56" w:rsidR="00037CCE" w:rsidRPr="00422A50" w:rsidRDefault="00037CCE" w:rsidP="00F0450F">
      <w:pPr>
        <w:pStyle w:val="Pquestiontextmainstem"/>
      </w:pPr>
      <w:r w:rsidRPr="00422A50">
        <w:t xml:space="preserve">The parallelogram below is made up of two congruent triangles, </w:t>
      </w:r>
      <w:r w:rsidRPr="00F2167D">
        <w:rPr>
          <w:rStyle w:val="Cmathsexpressions"/>
          <w:i/>
          <w:iCs/>
        </w:rPr>
        <w:t>AB</w:t>
      </w:r>
      <w:r w:rsidR="00F2167D" w:rsidRPr="00F2167D">
        <w:rPr>
          <w:rStyle w:val="Cmathsexpressions"/>
          <w:i/>
          <w:iCs/>
        </w:rPr>
        <w:t>C</w:t>
      </w:r>
      <w:r w:rsidR="004E5AF9">
        <w:rPr>
          <w:rStyle w:val="Cmathsexpressions"/>
          <w:i/>
          <w:iCs/>
        </w:rPr>
        <w:t xml:space="preserve"> </w:t>
      </w:r>
      <w:r w:rsidRPr="00422A50">
        <w:t xml:space="preserve">and </w:t>
      </w:r>
      <w:r w:rsidRPr="00F2167D">
        <w:rPr>
          <w:rStyle w:val="Cmathsexpressions"/>
          <w:i/>
          <w:iCs/>
        </w:rPr>
        <w:t>CDA</w:t>
      </w:r>
      <w:r w:rsidRPr="00422A50">
        <w:t>.</w:t>
      </w:r>
    </w:p>
    <w:p w14:paraId="761978F7" w14:textId="77777777" w:rsidR="00037CCE" w:rsidRPr="00422A50" w:rsidRDefault="00037CCE" w:rsidP="00F0450F">
      <w:pPr>
        <w:pStyle w:val="Pquestiontextmainstem"/>
      </w:pPr>
      <w:r w:rsidRPr="00422A50">
        <w:t xml:space="preserve">Find the value of the angles </w:t>
      </w:r>
      <w:r w:rsidRPr="00F2167D">
        <w:rPr>
          <w:rStyle w:val="Cmathsexpressions"/>
          <w:i/>
          <w:iCs/>
        </w:rPr>
        <w:t>x, y</w:t>
      </w:r>
      <w:r w:rsidRPr="00422A50">
        <w:t xml:space="preserve"> and </w:t>
      </w:r>
      <w:r w:rsidRPr="00F2167D">
        <w:rPr>
          <w:rStyle w:val="Cmathsexpressions"/>
          <w:i/>
          <w:iCs/>
        </w:rPr>
        <w:t>z</w:t>
      </w:r>
      <w:r w:rsidRPr="00422A50">
        <w:t>.</w:t>
      </w:r>
    </w:p>
    <w:p w14:paraId="49FFAA5D" w14:textId="2ECD83F0" w:rsidR="008B4911" w:rsidRDefault="00F87D72" w:rsidP="00037CCE">
      <w:pPr>
        <w:pStyle w:val="Pquestiontextmainstem"/>
      </w:pPr>
      <w:r>
        <w:rPr>
          <w:noProof/>
          <w:color w:val="FF0000"/>
        </w:rPr>
        <w:drawing>
          <wp:inline distT="0" distB="0" distL="0" distR="0" wp14:anchorId="3A8DC0EA" wp14:editId="35057E5D">
            <wp:extent cx="1638300" cy="866775"/>
            <wp:effectExtent l="0" t="0" r="0" b="9525"/>
            <wp:docPr id="15" name="Picture 15" descr="C:\Users\ubuluay\Desktop\2nd ed\PM2e-8-ch-tests-exams-RWs\_SUPPLIED_V1_CORREX_230916\PM2e_08_EB_08_FBT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buluay\Desktop\2nd ed\PM2e-8-ch-tests-exams-RWs\_SUPPLIED_V1_CORREX_230916\PM2e_08_EB_08_FBT_0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5434E" w14:textId="59F98B3A" w:rsidR="00E14832" w:rsidRDefault="00E14832" w:rsidP="00E14832">
      <w:pPr>
        <w:pStyle w:val="Pquestionheadingsx"/>
      </w:pPr>
      <w:r>
        <w:t>Question 1</w:t>
      </w:r>
      <w:r w:rsidR="00736E7E">
        <w:t>2</w:t>
      </w:r>
      <w:r w:rsidR="008B4911" w:rsidRPr="008B4911">
        <w:tab/>
      </w:r>
      <w:r w:rsidR="00736E7E">
        <w:rPr>
          <w:rStyle w:val="Cmarkslabel"/>
        </w:rPr>
        <w:t xml:space="preserve">4 </w:t>
      </w:r>
      <w:r w:rsidRPr="001B433F">
        <w:rPr>
          <w:rStyle w:val="Cmarkslabel"/>
        </w:rPr>
        <w:t>marks</w:t>
      </w:r>
      <w:r w:rsidR="008B4911" w:rsidRPr="008B4911">
        <w:tab/>
      </w:r>
      <w:r w:rsidR="00C54B30">
        <w:t>[8.</w:t>
      </w:r>
      <w:r w:rsidR="00736E7E">
        <w:t>1</w:t>
      </w:r>
      <w:r>
        <w:t>]</w:t>
      </w:r>
    </w:p>
    <w:p w14:paraId="555F11DA" w14:textId="4F35C6D9" w:rsidR="00736E7E" w:rsidRDefault="00736E7E" w:rsidP="00736E7E">
      <w:pPr>
        <w:pStyle w:val="Pquestiontextmainstem"/>
      </w:pPr>
      <w:r w:rsidRPr="002F03F1">
        <w:t>Find the value of the pronumeral</w:t>
      </w:r>
      <w:r w:rsidR="00037CCE">
        <w:t xml:space="preserve"> in each diagram</w:t>
      </w:r>
      <w:r w:rsidRPr="002F03F1">
        <w:t xml:space="preserve"> </w:t>
      </w:r>
      <w:r w:rsidR="00037CCE" w:rsidRPr="00F2167D">
        <w:t xml:space="preserve">by completing the steps given. </w:t>
      </w:r>
      <w:r w:rsidR="00CD1A6D">
        <w:br/>
      </w:r>
      <w:r w:rsidR="00037CCE" w:rsidRPr="00F2167D">
        <w:t>Give reasons for your answer</w:t>
      </w:r>
      <w:r w:rsidRPr="002F03F1">
        <w:t>.</w:t>
      </w:r>
    </w:p>
    <w:p w14:paraId="43566AA1" w14:textId="0C76F968" w:rsidR="00F87D72" w:rsidRDefault="004E5AF9" w:rsidP="00F87D72">
      <w:pPr>
        <w:pStyle w:val="Pquestiontextpartsa"/>
      </w:pPr>
      <w:r w:rsidRPr="004E5AF9">
        <w:rPr>
          <w:rStyle w:val="Cquestionpartlabelbold"/>
        </w:rPr>
        <w:t>(a)</w:t>
      </w:r>
      <w:r w:rsidR="009958DB">
        <w:rPr>
          <w:rStyle w:val="Cquestionpartlabelbold"/>
        </w:rPr>
        <w:t xml:space="preserve"> </w:t>
      </w:r>
    </w:p>
    <w:tbl>
      <w:tblPr>
        <w:tblStyle w:val="TableGrid"/>
        <w:tblW w:w="0" w:type="auto"/>
        <w:tblInd w:w="3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6286"/>
      </w:tblGrid>
      <w:tr w:rsidR="00F87D72" w14:paraId="34BC9B9F" w14:textId="77777777" w:rsidTr="00F87D72">
        <w:tc>
          <w:tcPr>
            <w:tcW w:w="3397" w:type="dxa"/>
          </w:tcPr>
          <w:p w14:paraId="3411229B" w14:textId="2A8D70DC" w:rsidR="00F87D72" w:rsidRDefault="00F87D72" w:rsidP="00F2167D">
            <w:pPr>
              <w:pStyle w:val="Pquestiontextpartsa"/>
              <w:ind w:left="0" w:firstLine="0"/>
            </w:pPr>
            <w:r>
              <w:rPr>
                <w:noProof/>
              </w:rPr>
              <w:drawing>
                <wp:inline distT="0" distB="0" distL="0" distR="0" wp14:anchorId="0F2F672A" wp14:editId="2895756D">
                  <wp:extent cx="1276350" cy="1143000"/>
                  <wp:effectExtent l="0" t="0" r="0" b="0"/>
                  <wp:docPr id="16" name="Picture 16" descr="C:\Users\ubuluay\Desktop\2nd ed\PM2e-8-ch-tests-exams-RWs\_SUPPLIED_V1_CORREX_230916\PM2e_08_EB_08_FBT_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buluay\Desktop\2nd ed\PM2e-8-ch-tests-exams-RWs\_SUPPLIED_V1_CORREX_230916\PM2e_08_EB_08_FBT_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6" w:type="dxa"/>
          </w:tcPr>
          <w:p w14:paraId="01603DD6" w14:textId="77777777" w:rsidR="00F87D72" w:rsidRPr="00422A50" w:rsidRDefault="00F87D72" w:rsidP="00F87D72">
            <w:pPr>
              <w:pStyle w:val="Pquestiontextmainstem"/>
            </w:pPr>
            <w:r w:rsidRPr="00F2167D">
              <w:rPr>
                <w:rStyle w:val="Cmathsexpressions"/>
                <w:i/>
                <w:iCs/>
              </w:rPr>
              <w:t>x</w:t>
            </w:r>
            <w:r w:rsidRPr="00422A50">
              <w:t xml:space="preserve"> + __________ = ____________</w:t>
            </w:r>
          </w:p>
          <w:p w14:paraId="43DF2FA3" w14:textId="77777777" w:rsidR="00F87D72" w:rsidRDefault="00F87D72" w:rsidP="00F87D72">
            <w:pPr>
              <w:pStyle w:val="Pquestiontextmainstem"/>
            </w:pPr>
            <w:r w:rsidRPr="00F2167D">
              <w:rPr>
                <w:rStyle w:val="Cmathsexpressions"/>
                <w:i/>
                <w:iCs/>
              </w:rPr>
              <w:t>x</w:t>
            </w:r>
            <w:r w:rsidRPr="00422A50">
              <w:t xml:space="preserve"> = </w:t>
            </w:r>
          </w:p>
          <w:p w14:paraId="6433655E" w14:textId="77777777" w:rsidR="00F87D72" w:rsidRPr="00422A50" w:rsidRDefault="00F87D72" w:rsidP="00F87D72">
            <w:pPr>
              <w:pStyle w:val="Pquestiontextmainstem"/>
            </w:pPr>
          </w:p>
          <w:p w14:paraId="10695A5F" w14:textId="3D163C7E" w:rsidR="00F87D72" w:rsidRDefault="00F87D72" w:rsidP="00F87D72">
            <w:pPr>
              <w:pStyle w:val="Pquestiontextpartsa"/>
              <w:ind w:left="0" w:firstLine="0"/>
            </w:pPr>
            <w:r>
              <w:t>R</w:t>
            </w:r>
            <w:r w:rsidRPr="00422A50">
              <w:t>eason:</w:t>
            </w:r>
          </w:p>
        </w:tc>
      </w:tr>
    </w:tbl>
    <w:p w14:paraId="4B4AD08A" w14:textId="77777777" w:rsidR="00F87D72" w:rsidRDefault="00F87D72" w:rsidP="00F2167D">
      <w:pPr>
        <w:pStyle w:val="Pquestiontextpartsa"/>
      </w:pPr>
    </w:p>
    <w:p w14:paraId="36C92C3F" w14:textId="0AE368E4" w:rsidR="00290260" w:rsidRDefault="00290260" w:rsidP="00F2167D">
      <w:pPr>
        <w:pStyle w:val="Pquestiontextpartsa"/>
      </w:pPr>
    </w:p>
    <w:p w14:paraId="046999D1" w14:textId="47A433B3" w:rsidR="00037CCE" w:rsidRDefault="00037CCE" w:rsidP="00F0450F">
      <w:pPr>
        <w:pStyle w:val="Pquestiontextmainstem"/>
      </w:pPr>
      <w:r w:rsidRPr="00422A50">
        <w:t xml:space="preserve"> </w:t>
      </w:r>
    </w:p>
    <w:p w14:paraId="3AE4FDCF" w14:textId="7A734CEA" w:rsidR="00254D00" w:rsidRPr="004E5AF9" w:rsidRDefault="00037CCE" w:rsidP="00F0450F">
      <w:pPr>
        <w:pStyle w:val="Pquestiontextmainstem"/>
        <w:rPr>
          <w:rStyle w:val="Cquestionpartlabelbold"/>
        </w:rPr>
      </w:pPr>
      <w:r w:rsidRPr="004E5AF9">
        <w:rPr>
          <w:rStyle w:val="Cquestionpartlabelbold"/>
        </w:rPr>
        <w:lastRenderedPageBreak/>
        <w:t>(b)</w:t>
      </w:r>
    </w:p>
    <w:tbl>
      <w:tblPr>
        <w:tblStyle w:val="TableGrid"/>
        <w:tblW w:w="0" w:type="auto"/>
        <w:tblInd w:w="3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2"/>
        <w:gridCol w:w="5861"/>
      </w:tblGrid>
      <w:tr w:rsidR="00F87D72" w14:paraId="1B28315B" w14:textId="77777777" w:rsidTr="00F87D72">
        <w:tc>
          <w:tcPr>
            <w:tcW w:w="3822" w:type="dxa"/>
          </w:tcPr>
          <w:p w14:paraId="43FD72E8" w14:textId="4674B6FA" w:rsidR="00F87D72" w:rsidRDefault="00F87D72" w:rsidP="00290260">
            <w:pPr>
              <w:pStyle w:val="Pquestiontextpartsa"/>
              <w:ind w:left="0" w:firstLine="0"/>
            </w:pPr>
            <w:r>
              <w:rPr>
                <w:noProof/>
              </w:rPr>
              <w:drawing>
                <wp:inline distT="0" distB="0" distL="0" distR="0" wp14:anchorId="583FFF28" wp14:editId="069C63A6">
                  <wp:extent cx="1685925" cy="752475"/>
                  <wp:effectExtent l="0" t="0" r="9525" b="9525"/>
                  <wp:docPr id="17" name="Picture 17" descr="C:\Users\ubuluay\Desktop\2nd ed\PM2e-8-ch-tests-exams-RWs\_SUPPLIED_V1_CORREX_230916\PM2e_08_EB_08_FBT_0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ubuluay\Desktop\2nd ed\PM2e-8-ch-tests-exams-RWs\_SUPPLIED_V1_CORREX_230916\PM2e_08_EB_08_FBT_0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5925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61" w:type="dxa"/>
          </w:tcPr>
          <w:p w14:paraId="10B2FD41" w14:textId="77777777" w:rsidR="00F87D72" w:rsidRDefault="00F87D72" w:rsidP="00F87D72">
            <w:pPr>
              <w:pStyle w:val="Pquestiontextmainstem"/>
            </w:pPr>
            <w:r w:rsidRPr="00F2167D">
              <w:rPr>
                <w:rStyle w:val="Cmathsexpressions"/>
                <w:i/>
                <w:iCs/>
              </w:rPr>
              <w:t>x</w:t>
            </w:r>
            <w:r w:rsidRPr="00422A50">
              <w:t xml:space="preserve"> + __________ + __________ = ____________</w:t>
            </w:r>
          </w:p>
          <w:p w14:paraId="4B773437" w14:textId="77777777" w:rsidR="00F87D72" w:rsidRDefault="00F87D72" w:rsidP="00F87D72">
            <w:pPr>
              <w:pStyle w:val="Pquestiontextmainstem"/>
            </w:pPr>
            <w:r w:rsidRPr="00F2167D">
              <w:rPr>
                <w:rStyle w:val="Cmathsexpressions"/>
                <w:i/>
                <w:iCs/>
              </w:rPr>
              <w:t>x</w:t>
            </w:r>
            <w:r w:rsidRPr="00422A50">
              <w:t xml:space="preserve"> = </w:t>
            </w:r>
          </w:p>
          <w:p w14:paraId="50121F37" w14:textId="77777777" w:rsidR="00F87D72" w:rsidRDefault="00F87D72" w:rsidP="00F87D72">
            <w:pPr>
              <w:pStyle w:val="Pquestiontextpartsa"/>
              <w:ind w:left="0" w:firstLine="0"/>
            </w:pPr>
          </w:p>
          <w:p w14:paraId="6D2E0FFC" w14:textId="77BE06A7" w:rsidR="00F87D72" w:rsidRDefault="00F87D72" w:rsidP="00F87D72">
            <w:pPr>
              <w:pStyle w:val="Pquestiontextpartsa"/>
              <w:ind w:left="0" w:firstLine="0"/>
            </w:pPr>
            <w:r>
              <w:t>R</w:t>
            </w:r>
            <w:r w:rsidRPr="00422A50">
              <w:t>eason:</w:t>
            </w:r>
          </w:p>
        </w:tc>
      </w:tr>
    </w:tbl>
    <w:p w14:paraId="00B37545" w14:textId="6A3F8BC7" w:rsidR="00574C16" w:rsidRDefault="00574C16" w:rsidP="00574C16">
      <w:pPr>
        <w:pStyle w:val="Pquestionheadingsx"/>
      </w:pPr>
      <w:r>
        <w:t>Question 13</w:t>
      </w:r>
      <w:r w:rsidRPr="008B4911"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 w:rsidRPr="008B4911">
        <w:tab/>
      </w:r>
      <w:r>
        <w:t>[8.1]</w:t>
      </w:r>
    </w:p>
    <w:p w14:paraId="6EFDE3DE" w14:textId="22F3E71C" w:rsidR="00E14832" w:rsidRDefault="00037CCE" w:rsidP="00F0450F">
      <w:pPr>
        <w:pStyle w:val="Pquestiontextmainstem"/>
      </w:pPr>
      <w:r w:rsidRPr="00422A50">
        <w:t xml:space="preserve">Find the value of the </w:t>
      </w:r>
      <w:r w:rsidR="00F011B6">
        <w:t xml:space="preserve">angle </w:t>
      </w:r>
      <w:r w:rsidR="00F011B6" w:rsidRPr="00F2167D">
        <w:rPr>
          <w:rStyle w:val="Cmathsexpressions"/>
          <w:i/>
          <w:iCs/>
        </w:rPr>
        <w:t>x</w:t>
      </w:r>
      <w:r w:rsidR="00F011B6" w:rsidRPr="00422A50">
        <w:t xml:space="preserve"> </w:t>
      </w:r>
      <w:r w:rsidRPr="00422A50">
        <w:t xml:space="preserve">in the diagram. Give one of the following reasons: </w:t>
      </w:r>
      <w:r w:rsidRPr="00422A50">
        <w:br/>
        <w:t>co-interior angles on parallel lines</w:t>
      </w:r>
      <w:r w:rsidR="00F011B6">
        <w:t>;</w:t>
      </w:r>
      <w:r w:rsidRPr="00422A50">
        <w:t xml:space="preserve"> correspon</w:t>
      </w:r>
      <w:r w:rsidR="00F011B6">
        <w:t>ding angles on parallel lines;</w:t>
      </w:r>
      <w:r w:rsidRPr="00422A50">
        <w:t xml:space="preserve"> alternate angles on parallel lines.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6570"/>
      </w:tblGrid>
      <w:tr w:rsidR="00F011B6" w14:paraId="1670FE34" w14:textId="77777777" w:rsidTr="00140D6E">
        <w:tc>
          <w:tcPr>
            <w:tcW w:w="3510" w:type="dxa"/>
          </w:tcPr>
          <w:p w14:paraId="449EDD09" w14:textId="59173FDF" w:rsidR="00F011B6" w:rsidRDefault="00F011B6" w:rsidP="00CD1A6D">
            <w:pPr>
              <w:pStyle w:val="Pquestiontextmainstem"/>
            </w:pPr>
            <w:r w:rsidRPr="00CD1A6D">
              <w:rPr>
                <w:noProof/>
              </w:rPr>
              <w:drawing>
                <wp:inline distT="0" distB="0" distL="0" distR="0" wp14:anchorId="6BFA436C" wp14:editId="7AF97846">
                  <wp:extent cx="1790700" cy="1190625"/>
                  <wp:effectExtent l="0" t="0" r="0" b="9525"/>
                  <wp:docPr id="6" name="Picture 6" descr="PM8_SmB_8_05tsa_R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M8_SmB_8_05tsa_R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119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0" w:type="dxa"/>
          </w:tcPr>
          <w:p w14:paraId="7AA98948" w14:textId="77777777" w:rsidR="00F011B6" w:rsidRPr="00422A50" w:rsidRDefault="00F011B6" w:rsidP="00F011B6">
            <w:pPr>
              <w:pStyle w:val="Pquestiontextmainstem"/>
            </w:pPr>
            <w:r w:rsidRPr="00F2167D">
              <w:rPr>
                <w:rStyle w:val="Cmathsexpressions"/>
                <w:i/>
                <w:iCs/>
              </w:rPr>
              <w:t>x</w:t>
            </w:r>
            <w:r w:rsidRPr="00422A50">
              <w:t xml:space="preserve"> = </w:t>
            </w:r>
          </w:p>
          <w:p w14:paraId="55049594" w14:textId="77777777" w:rsidR="00F011B6" w:rsidRPr="00422A50" w:rsidRDefault="00F011B6" w:rsidP="00F011B6">
            <w:pPr>
              <w:pStyle w:val="Pquestiontextmainstem"/>
            </w:pPr>
          </w:p>
          <w:p w14:paraId="2BEB235C" w14:textId="77777777" w:rsidR="00F011B6" w:rsidRDefault="00F011B6" w:rsidP="00F011B6">
            <w:pPr>
              <w:pStyle w:val="Pquestiontextmainstem"/>
            </w:pPr>
            <w:r>
              <w:t>R</w:t>
            </w:r>
            <w:r w:rsidRPr="00422A50">
              <w:t xml:space="preserve">eason: </w:t>
            </w:r>
          </w:p>
          <w:p w14:paraId="1D9273CB" w14:textId="77777777" w:rsidR="00F011B6" w:rsidRDefault="00F011B6" w:rsidP="00CD1A6D">
            <w:pPr>
              <w:pStyle w:val="Pquestiontextmainstem"/>
            </w:pPr>
          </w:p>
        </w:tc>
      </w:tr>
    </w:tbl>
    <w:p w14:paraId="6AAA3AFD" w14:textId="0DB93C05" w:rsidR="00E14832" w:rsidRDefault="00F37229" w:rsidP="00E14832">
      <w:pPr>
        <w:pStyle w:val="Pquestionheadingsx"/>
      </w:pPr>
      <w:r>
        <w:t>Question 1</w:t>
      </w:r>
      <w:r w:rsidR="00C54B30">
        <w:t>4</w:t>
      </w:r>
      <w:r w:rsidR="008B4911" w:rsidRPr="008B4911">
        <w:tab/>
      </w:r>
      <w:r w:rsidR="00140D6E">
        <w:rPr>
          <w:rStyle w:val="Cmarkslabel"/>
        </w:rPr>
        <w:t>2</w:t>
      </w:r>
      <w:r w:rsidR="00C54B30">
        <w:rPr>
          <w:rStyle w:val="Cmarkslabel"/>
        </w:rPr>
        <w:t xml:space="preserve"> </w:t>
      </w:r>
      <w:r w:rsidR="00E14832" w:rsidRPr="001B433F">
        <w:rPr>
          <w:rStyle w:val="Cmarkslabel"/>
        </w:rPr>
        <w:t>marks</w:t>
      </w:r>
      <w:r w:rsidR="008B4911" w:rsidRPr="008B4911">
        <w:tab/>
      </w:r>
      <w:r w:rsidR="00C54B30">
        <w:t>[8.</w:t>
      </w:r>
      <w:r w:rsidR="00037CCE">
        <w:t>1</w:t>
      </w:r>
      <w:r w:rsidR="00E14832">
        <w:t>]</w:t>
      </w:r>
    </w:p>
    <w:p w14:paraId="1807F978" w14:textId="60A6B39E" w:rsidR="00140D6E" w:rsidRDefault="00037CCE" w:rsidP="00F0450F">
      <w:pPr>
        <w:pStyle w:val="Pquestiontextmainstem"/>
      </w:pPr>
      <w:r w:rsidRPr="00422A50">
        <w:t>Find the value of the pronumeral in the diagram. Give one of the following reasons: adjacent angles or vertically opposite angles</w:t>
      </w:r>
      <w:r w:rsidR="00C54B30" w:rsidRPr="002F03F1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6144"/>
      </w:tblGrid>
      <w:tr w:rsidR="00140D6E" w14:paraId="1C0DBED4" w14:textId="77777777" w:rsidTr="00140D6E">
        <w:tc>
          <w:tcPr>
            <w:tcW w:w="3936" w:type="dxa"/>
          </w:tcPr>
          <w:p w14:paraId="08977C4B" w14:textId="10F75683" w:rsidR="00140D6E" w:rsidRDefault="00140D6E" w:rsidP="00F2167D">
            <w:pPr>
              <w:pStyle w:val="Pquestiontextmainstem"/>
            </w:pPr>
            <w:r>
              <w:rPr>
                <w:noProof/>
              </w:rPr>
              <w:drawing>
                <wp:inline distT="0" distB="0" distL="0" distR="0" wp14:anchorId="0FE364E1" wp14:editId="7BBE9948">
                  <wp:extent cx="1485900" cy="923925"/>
                  <wp:effectExtent l="0" t="0" r="0" b="9525"/>
                  <wp:docPr id="18" name="Picture 18" descr="C:\Users\ubuluay\Desktop\2nd ed\PM2e-8-ch-tests-exams-RWs\_SUPPLIED_V1_CORREX_230916\PM2e_08_EB_08_FBT_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ubuluay\Desktop\2nd ed\PM2e-8-ch-tests-exams-RWs\_SUPPLIED_V1_CORREX_230916\PM2e_08_EB_08_FBT_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4" w:type="dxa"/>
          </w:tcPr>
          <w:p w14:paraId="23CCA4A5" w14:textId="77777777" w:rsidR="00140D6E" w:rsidRDefault="00140D6E" w:rsidP="00140D6E">
            <w:pPr>
              <w:pStyle w:val="Pquestiontextmainstem"/>
            </w:pPr>
            <w:r w:rsidRPr="00F2167D">
              <w:rPr>
                <w:rStyle w:val="Cmathsexpressions"/>
                <w:i/>
                <w:iCs/>
              </w:rPr>
              <w:t>a</w:t>
            </w:r>
            <w:r w:rsidRPr="00422A50">
              <w:t xml:space="preserve"> = </w:t>
            </w:r>
          </w:p>
          <w:p w14:paraId="1640552D" w14:textId="77777777" w:rsidR="00140D6E" w:rsidRDefault="00140D6E" w:rsidP="00140D6E">
            <w:pPr>
              <w:pStyle w:val="Pquestiontextmainstem"/>
            </w:pPr>
          </w:p>
          <w:p w14:paraId="7CD52561" w14:textId="77777777" w:rsidR="00140D6E" w:rsidRDefault="00140D6E" w:rsidP="00140D6E">
            <w:pPr>
              <w:pStyle w:val="Pquestiontextmainstem"/>
            </w:pPr>
            <w:r>
              <w:t>R</w:t>
            </w:r>
            <w:r w:rsidRPr="00422A50">
              <w:t xml:space="preserve">eason: </w:t>
            </w:r>
          </w:p>
          <w:p w14:paraId="36880AA9" w14:textId="77777777" w:rsidR="00140D6E" w:rsidRDefault="00140D6E" w:rsidP="00F2167D">
            <w:pPr>
              <w:pStyle w:val="Pquestiontextmainstem"/>
            </w:pPr>
          </w:p>
        </w:tc>
      </w:tr>
    </w:tbl>
    <w:p w14:paraId="1FA5FEBD" w14:textId="3DD5F27A" w:rsidR="00E14832" w:rsidRDefault="00F37229" w:rsidP="00E14832">
      <w:pPr>
        <w:pStyle w:val="Pquestionheadingsx"/>
      </w:pPr>
      <w:r>
        <w:t>Question 1</w:t>
      </w:r>
      <w:r w:rsidR="00C54B30">
        <w:t>5</w:t>
      </w:r>
      <w:r w:rsidR="008B4911" w:rsidRPr="008B4911">
        <w:tab/>
      </w:r>
      <w:r w:rsidR="00037CCE">
        <w:rPr>
          <w:rStyle w:val="Cmarkslabel"/>
        </w:rPr>
        <w:t>4</w:t>
      </w:r>
      <w:r w:rsidR="00E14832" w:rsidRPr="001B433F">
        <w:rPr>
          <w:rStyle w:val="Cmarkslabel"/>
        </w:rPr>
        <w:t xml:space="preserve"> marks</w:t>
      </w:r>
      <w:r w:rsidR="008B4911" w:rsidRPr="008B4911">
        <w:tab/>
      </w:r>
      <w:r w:rsidR="00C54B30">
        <w:t>[8.</w:t>
      </w:r>
      <w:r w:rsidR="00037CCE">
        <w:t>2</w:t>
      </w:r>
      <w:r w:rsidR="00E14832">
        <w:t>]</w:t>
      </w:r>
    </w:p>
    <w:p w14:paraId="0E3DBE5A" w14:textId="51AB89D4" w:rsidR="00037CCE" w:rsidRDefault="00037CCE" w:rsidP="00F0450F">
      <w:pPr>
        <w:pStyle w:val="Pquestiontextmainstem"/>
      </w:pPr>
      <w:r w:rsidRPr="00422A50">
        <w:t>Find the value of the pronumerals</w:t>
      </w:r>
      <w:r w:rsidR="004E5AF9">
        <w:t>,</w:t>
      </w:r>
      <w:r w:rsidRPr="00422A50">
        <w:t xml:space="preserve"> giving </w:t>
      </w:r>
      <w:r w:rsidR="004E5AF9">
        <w:t xml:space="preserve">your </w:t>
      </w:r>
      <w:r w:rsidRPr="00422A50">
        <w:t>reasons.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5040"/>
      </w:tblGrid>
      <w:tr w:rsidR="00140D6E" w14:paraId="4861B1D6" w14:textId="77777777" w:rsidTr="00140D6E">
        <w:tc>
          <w:tcPr>
            <w:tcW w:w="5040" w:type="dxa"/>
          </w:tcPr>
          <w:p w14:paraId="0632ECB0" w14:textId="77777777" w:rsidR="00140D6E" w:rsidRDefault="00140D6E" w:rsidP="00F0450F">
            <w:pPr>
              <w:pStyle w:val="Pquestiontextmainstem"/>
              <w:rPr>
                <w:rStyle w:val="Cquestionpartlabelbold"/>
              </w:rPr>
            </w:pPr>
            <w:r w:rsidRPr="004E5AF9">
              <w:rPr>
                <w:rStyle w:val="Cquestionpartlabelbold"/>
              </w:rPr>
              <w:t>(a)</w:t>
            </w:r>
          </w:p>
          <w:p w14:paraId="7B3FFF1D" w14:textId="086DC197" w:rsidR="00140D6E" w:rsidRDefault="00140D6E" w:rsidP="00F0450F">
            <w:pPr>
              <w:pStyle w:val="Pquestiontextmainstem"/>
            </w:pPr>
            <w:r>
              <w:rPr>
                <w:b/>
                <w:noProof/>
              </w:rPr>
              <w:drawing>
                <wp:inline distT="0" distB="0" distL="0" distR="0" wp14:anchorId="75A882A3" wp14:editId="1BABF7C6">
                  <wp:extent cx="1038225" cy="895350"/>
                  <wp:effectExtent l="0" t="0" r="9525" b="0"/>
                  <wp:docPr id="19" name="Picture 19" descr="C:\Users\ubuluay\Desktop\2nd ed\PM2e-8-ch-tests-exams-RWs\_SUPPLIED_V1_CORREX_230916\PM2e_08_EB_08_FBT_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ubuluay\Desktop\2nd ed\PM2e-8-ch-tests-exams-RWs\_SUPPLIED_V1_CORREX_230916\PM2e_08_EB_08_FBT_0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225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0" w:type="dxa"/>
          </w:tcPr>
          <w:p w14:paraId="3664FDF4" w14:textId="77777777" w:rsidR="00140D6E" w:rsidRDefault="00140D6E" w:rsidP="00F0450F">
            <w:pPr>
              <w:pStyle w:val="Pquestiontextmainstem"/>
              <w:rPr>
                <w:rStyle w:val="Cquestionpartlabelbold"/>
              </w:rPr>
            </w:pPr>
            <w:r w:rsidRPr="004E5AF9">
              <w:rPr>
                <w:rStyle w:val="Cquestionpartlabelbold"/>
              </w:rPr>
              <w:t>(b)</w:t>
            </w:r>
          </w:p>
          <w:p w14:paraId="612AF764" w14:textId="0AC3FC1F" w:rsidR="00140D6E" w:rsidRDefault="00140D6E" w:rsidP="00F0450F">
            <w:pPr>
              <w:pStyle w:val="Pquestiontextmainstem"/>
            </w:pPr>
            <w:r>
              <w:rPr>
                <w:noProof/>
              </w:rPr>
              <w:drawing>
                <wp:inline distT="0" distB="0" distL="0" distR="0" wp14:anchorId="71DFFC49" wp14:editId="2F4D177C">
                  <wp:extent cx="1333500" cy="752475"/>
                  <wp:effectExtent l="0" t="0" r="0" b="9525"/>
                  <wp:docPr id="20" name="Picture 20" descr="C:\Users\ubuluay\Desktop\2nd ed\PM2e-8-ch-tests-exams-RWs\_SUPPLIED_V1_CORREX_230916\PM2e_08_EB_08_FBT_0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ubuluay\Desktop\2nd ed\PM2e-8-ch-tests-exams-RWs\_SUPPLIED_V1_CORREX_230916\PM2e_08_EB_08_FBT_0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2A51AE" w14:textId="376B06A6" w:rsidR="00E14832" w:rsidRDefault="00F37229" w:rsidP="00E14832">
      <w:pPr>
        <w:pStyle w:val="Pquestionheadingsx"/>
      </w:pPr>
      <w:r>
        <w:t xml:space="preserve">Question </w:t>
      </w:r>
      <w:r w:rsidR="00867FDE">
        <w:t>16</w:t>
      </w:r>
      <w:r w:rsidR="008B4911" w:rsidRPr="008B4911">
        <w:tab/>
      </w:r>
      <w:r w:rsidR="00574C16">
        <w:rPr>
          <w:rStyle w:val="Cmarkslabel"/>
        </w:rPr>
        <w:t>3</w:t>
      </w:r>
      <w:r w:rsidR="00E14832" w:rsidRPr="001B433F">
        <w:rPr>
          <w:rStyle w:val="Cmarkslabel"/>
        </w:rPr>
        <w:t xml:space="preserve"> marks</w:t>
      </w:r>
      <w:r w:rsidR="008B4911" w:rsidRPr="008B4911">
        <w:tab/>
      </w:r>
      <w:r w:rsidR="00C54B30">
        <w:t>[8.</w:t>
      </w:r>
      <w:r w:rsidR="00867FDE">
        <w:t>2</w:t>
      </w:r>
      <w:r w:rsidR="00E14832">
        <w:t>]</w:t>
      </w:r>
    </w:p>
    <w:p w14:paraId="0501D59E" w14:textId="7B457C1E" w:rsidR="00037CCE" w:rsidRDefault="00037CCE" w:rsidP="00F2167D">
      <w:pPr>
        <w:pStyle w:val="Pquestiontextpartsa"/>
      </w:pPr>
      <w:r w:rsidRPr="00F2167D">
        <w:rPr>
          <w:rStyle w:val="Cquestionpartlabelbold"/>
        </w:rPr>
        <w:t>(a)</w:t>
      </w:r>
      <w:r w:rsidR="00F2167D">
        <w:rPr>
          <w:rStyle w:val="Cquestionpartlabelbold"/>
        </w:rPr>
        <w:tab/>
      </w:r>
      <w:r w:rsidRPr="00422A50">
        <w:t xml:space="preserve">Divide the </w:t>
      </w:r>
      <w:r w:rsidR="00D5037D">
        <w:t>hex</w:t>
      </w:r>
      <w:r w:rsidRPr="00422A50">
        <w:t>agon into tria</w:t>
      </w:r>
      <w:r w:rsidR="004E5AF9">
        <w:t>ngles with no overlapping lines.</w:t>
      </w:r>
      <w:r w:rsidRPr="00422A50">
        <w:t xml:space="preserve"> </w:t>
      </w:r>
      <w:r w:rsidR="004E5AF9">
        <w:t>H</w:t>
      </w:r>
      <w:r w:rsidRPr="00422A50">
        <w:t xml:space="preserve">ow many triangles are there? </w:t>
      </w:r>
    </w:p>
    <w:p w14:paraId="5A8795A1" w14:textId="7A531702" w:rsidR="004E5AF9" w:rsidRDefault="00140D6E" w:rsidP="00140D6E">
      <w:pPr>
        <w:pStyle w:val="Pquestiontextpartsa"/>
      </w:pPr>
      <w:r>
        <w:rPr>
          <w:noProof/>
          <w:color w:val="FF0000"/>
          <w:sz w:val="20"/>
          <w:szCs w:val="20"/>
        </w:rPr>
        <w:drawing>
          <wp:inline distT="0" distB="0" distL="0" distR="0" wp14:anchorId="0265E638" wp14:editId="74C8565F">
            <wp:extent cx="1524000" cy="1314450"/>
            <wp:effectExtent l="0" t="0" r="0" b="0"/>
            <wp:docPr id="21" name="Picture 21" descr="C:\Users\ubuluay\Desktop\2nd ed\PM2e-8-ch-tests-exams-RWs\_SUPPLIED_V1_CORREX_230916\PM2e_08_EB_08_FBT_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buluay\Desktop\2nd ed\PM2e-8-ch-tests-exams-RWs\_SUPPLIED_V1_CORREX_230916\PM2e_08_EB_08_FBT_08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FA154" w14:textId="02EA003B" w:rsidR="00037CCE" w:rsidRPr="00422A50" w:rsidRDefault="00037CCE" w:rsidP="00F2167D">
      <w:pPr>
        <w:pStyle w:val="Pquestiontextpartsa"/>
      </w:pPr>
      <w:r w:rsidRPr="00F2167D">
        <w:rPr>
          <w:rStyle w:val="Cquestionpartlabelbold"/>
        </w:rPr>
        <w:lastRenderedPageBreak/>
        <w:t>(b)</w:t>
      </w:r>
      <w:r w:rsidR="00F2167D">
        <w:rPr>
          <w:rStyle w:val="Cquestionpartlabelbold"/>
        </w:rPr>
        <w:tab/>
      </w:r>
      <w:r w:rsidRPr="00422A50">
        <w:t>If one triangle has an interior angle sum of 180</w:t>
      </w:r>
      <w:r w:rsidRPr="00422A50">
        <w:sym w:font="Symbol" w:char="F0B0"/>
      </w:r>
      <w:r w:rsidRPr="00422A50">
        <w:t>, what i</w:t>
      </w:r>
      <w:r w:rsidR="00D5037D">
        <w:t>s the angle sum of a regular hex</w:t>
      </w:r>
      <w:r w:rsidRPr="00422A50">
        <w:t>agon?</w:t>
      </w:r>
    </w:p>
    <w:p w14:paraId="4839805C" w14:textId="1FEAD530" w:rsidR="004B55DB" w:rsidRPr="00B01BD8" w:rsidRDefault="004B55DB" w:rsidP="00473681">
      <w:pPr>
        <w:pStyle w:val="Pquestiontextpartsa"/>
      </w:pPr>
    </w:p>
    <w:p w14:paraId="041EC02E" w14:textId="018215B3" w:rsidR="00F37229" w:rsidRDefault="00F37229" w:rsidP="00140D6E">
      <w:pPr>
        <w:pStyle w:val="Pquestionheadingsx"/>
        <w:spacing w:before="240"/>
      </w:pPr>
      <w:r>
        <w:t xml:space="preserve">Question </w:t>
      </w:r>
      <w:r w:rsidR="00867FDE">
        <w:t>17</w:t>
      </w:r>
      <w:r w:rsidR="008B4911" w:rsidRPr="008B4911">
        <w:tab/>
      </w:r>
      <w:r w:rsidR="00A00646"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 w:rsidR="008B4911" w:rsidRPr="008B4911">
        <w:tab/>
      </w:r>
      <w:r w:rsidR="00C54B30">
        <w:t>[8.</w:t>
      </w:r>
      <w:r w:rsidR="00A00646">
        <w:t>3</w:t>
      </w:r>
      <w:r>
        <w:t>]</w:t>
      </w:r>
    </w:p>
    <w:p w14:paraId="040BF506" w14:textId="3DAFF35B" w:rsidR="00A00646" w:rsidRDefault="00A00646" w:rsidP="00A00646">
      <w:pPr>
        <w:pStyle w:val="Pquestiontextpartsa"/>
      </w:pPr>
      <w:r w:rsidRPr="00473681">
        <w:rPr>
          <w:rStyle w:val="Cquestionpartlabelbold"/>
        </w:rPr>
        <w:t>(a)</w:t>
      </w:r>
      <w:r w:rsidRPr="008B4911">
        <w:tab/>
      </w:r>
      <w:r w:rsidR="00EE7161">
        <w:t>What does the translation [</w:t>
      </w:r>
      <w:r w:rsidR="00037CCE" w:rsidRPr="00F2167D">
        <w:t>-4</w:t>
      </w:r>
      <w:r w:rsidR="00EE7161">
        <w:t>, -8</w:t>
      </w:r>
      <w:r w:rsidR="00037CCE" w:rsidRPr="00F2167D">
        <w:t>] mean?</w:t>
      </w:r>
    </w:p>
    <w:p w14:paraId="090E62A9" w14:textId="77777777" w:rsidR="004E5AF9" w:rsidRDefault="004E5AF9" w:rsidP="00A00646">
      <w:pPr>
        <w:pStyle w:val="Pquestiontextpartsa"/>
      </w:pPr>
    </w:p>
    <w:p w14:paraId="127549C8" w14:textId="77777777" w:rsidR="00140D6E" w:rsidRDefault="00A00646" w:rsidP="00CD1A6D">
      <w:pPr>
        <w:pStyle w:val="Pquestiontextpartsa"/>
      </w:pPr>
      <w:r w:rsidRPr="00473681">
        <w:rPr>
          <w:rStyle w:val="Cquestionpartlabelbold"/>
        </w:rPr>
        <w:t>(b)</w:t>
      </w:r>
      <w:r w:rsidRPr="008B4911">
        <w:tab/>
      </w:r>
      <w:r w:rsidR="00037CCE" w:rsidRPr="00F2167D">
        <w:t xml:space="preserve">Perform the translation of </w:t>
      </w:r>
      <w:r w:rsidR="00EE7161">
        <w:t>[</w:t>
      </w:r>
      <w:r w:rsidR="00EE7161" w:rsidRPr="00F2167D">
        <w:t>-4</w:t>
      </w:r>
      <w:r w:rsidR="00EE7161">
        <w:t>, -8</w:t>
      </w:r>
      <w:r w:rsidR="00EE7161" w:rsidRPr="00F2167D">
        <w:t xml:space="preserve">] </w:t>
      </w:r>
      <w:r w:rsidR="004E5AF9">
        <w:t xml:space="preserve">on the shape </w:t>
      </w:r>
      <w:r w:rsidR="004E5AF9" w:rsidRPr="004E5AF9">
        <w:rPr>
          <w:rStyle w:val="Cmathsexpressions"/>
          <w:i/>
          <w:iCs/>
        </w:rPr>
        <w:t>ABCD</w:t>
      </w:r>
      <w:r w:rsidR="004E5AF9">
        <w:t xml:space="preserve"> </w:t>
      </w:r>
      <w:r w:rsidR="00037CCE" w:rsidRPr="00F2167D">
        <w:t xml:space="preserve">and label the points of the transformed quadrilateral </w:t>
      </w:r>
      <w:r w:rsidR="00037CCE" w:rsidRPr="00F2167D">
        <w:rPr>
          <w:rStyle w:val="Cmathsexpressions"/>
          <w:i/>
          <w:iCs/>
        </w:rPr>
        <w:t>A</w:t>
      </w:r>
      <w:r w:rsidR="00037CCE" w:rsidRPr="00F2167D">
        <w:sym w:font="Symbol" w:char="F0A2"/>
      </w:r>
      <w:r w:rsidR="00037CCE" w:rsidRPr="00F2167D">
        <w:rPr>
          <w:rStyle w:val="Cmathsexpressions"/>
          <w:i/>
          <w:iCs/>
        </w:rPr>
        <w:t>B</w:t>
      </w:r>
      <w:r w:rsidR="00037CCE" w:rsidRPr="00F2167D">
        <w:sym w:font="Symbol" w:char="F0A2"/>
      </w:r>
      <w:r w:rsidR="00037CCE" w:rsidRPr="00F2167D">
        <w:rPr>
          <w:rStyle w:val="Cmathsexpressions"/>
          <w:i/>
          <w:iCs/>
        </w:rPr>
        <w:t>C</w:t>
      </w:r>
      <w:r w:rsidR="00037CCE" w:rsidRPr="00F2167D">
        <w:sym w:font="Symbol" w:char="F0A2"/>
      </w:r>
      <w:r w:rsidR="00037CCE" w:rsidRPr="00F2167D">
        <w:rPr>
          <w:rStyle w:val="Cmathsexpressions"/>
          <w:i/>
          <w:iCs/>
        </w:rPr>
        <w:t>D</w:t>
      </w:r>
      <w:r w:rsidR="00037CCE" w:rsidRPr="00F2167D">
        <w:sym w:font="Symbol" w:char="F0A2"/>
      </w:r>
      <w:r>
        <w:t>.</w:t>
      </w:r>
    </w:p>
    <w:p w14:paraId="2A144C57" w14:textId="389C290A" w:rsidR="004E5AF9" w:rsidRDefault="00EE7161" w:rsidP="00CD1A6D">
      <w:pPr>
        <w:pStyle w:val="Pquestiontextpartsa"/>
        <w:rPr>
          <w:rStyle w:val="Cquestionpartlabelbold"/>
        </w:rPr>
      </w:pPr>
      <w:r w:rsidRPr="00CD1A6D">
        <w:rPr>
          <w:noProof/>
        </w:rPr>
        <w:drawing>
          <wp:inline distT="0" distB="0" distL="0" distR="0" wp14:anchorId="06BDD86F" wp14:editId="43A5664C">
            <wp:extent cx="3838575" cy="3076575"/>
            <wp:effectExtent l="0" t="0" r="9525" b="9525"/>
            <wp:docPr id="11" name="Picture 11" descr="PM8_SmB_8_15tf_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M8_SmB_8_15tf_RR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5AF9" w:rsidRPr="00473681">
        <w:rPr>
          <w:rStyle w:val="Cquestionpartlabelbold"/>
        </w:rPr>
        <w:t xml:space="preserve"> </w:t>
      </w:r>
    </w:p>
    <w:p w14:paraId="29911FD6" w14:textId="67C160B9" w:rsidR="00A00646" w:rsidRDefault="00A00646" w:rsidP="00A00646">
      <w:pPr>
        <w:pStyle w:val="Pquestiontextpartsa"/>
      </w:pPr>
      <w:r w:rsidRPr="00473681">
        <w:rPr>
          <w:rStyle w:val="Cquestionpartlabelbold"/>
        </w:rPr>
        <w:t>(c)</w:t>
      </w:r>
      <w:r w:rsidRPr="008B4911">
        <w:tab/>
      </w:r>
      <w:r w:rsidRPr="002F03F1">
        <w:t>What ar</w:t>
      </w:r>
      <w:r w:rsidR="00037CCE">
        <w:t>e the coordinates of the</w:t>
      </w:r>
      <w:r w:rsidRPr="002F03F1">
        <w:t xml:space="preserve"> transformed quadrilateral?</w:t>
      </w:r>
    </w:p>
    <w:p w14:paraId="3F7F104F" w14:textId="0447A915" w:rsidR="00A00646" w:rsidRDefault="00183C91" w:rsidP="00A00646">
      <w:pPr>
        <w:pStyle w:val="Pquestiontextpartsa"/>
      </w:pPr>
      <w:r>
        <w:rPr>
          <w:rStyle w:val="Cmathsexpressions"/>
          <w:i/>
          <w:iCs/>
        </w:rPr>
        <w:tab/>
      </w:r>
      <w:r w:rsidR="00A00646" w:rsidRPr="00473681">
        <w:rPr>
          <w:rStyle w:val="Cmathsexpressions"/>
          <w:i/>
          <w:iCs/>
        </w:rPr>
        <w:t>A</w:t>
      </w:r>
      <w:r w:rsidR="00A00646" w:rsidRPr="00473681">
        <w:sym w:font="Symbol" w:char="F0A2"/>
      </w:r>
      <w:r w:rsidR="00A00646" w:rsidRPr="00473681">
        <w:t xml:space="preserve"> ____________ </w:t>
      </w:r>
      <w:r w:rsidR="00A00646" w:rsidRPr="00473681">
        <w:rPr>
          <w:rStyle w:val="Cmathsexpressions"/>
          <w:i/>
          <w:iCs/>
        </w:rPr>
        <w:t>B</w:t>
      </w:r>
      <w:r w:rsidR="00A00646" w:rsidRPr="00473681">
        <w:sym w:font="Symbol" w:char="F0A2"/>
      </w:r>
      <w:r w:rsidR="00A00646" w:rsidRPr="00473681">
        <w:t xml:space="preserve"> ____________ </w:t>
      </w:r>
      <w:r w:rsidR="00A00646" w:rsidRPr="00473681">
        <w:rPr>
          <w:rStyle w:val="Cmathsexpressions"/>
          <w:i/>
          <w:iCs/>
        </w:rPr>
        <w:t>C</w:t>
      </w:r>
      <w:r w:rsidR="00A00646" w:rsidRPr="00473681">
        <w:sym w:font="Symbol" w:char="F0A2"/>
      </w:r>
      <w:r w:rsidR="00A00646" w:rsidRPr="00473681">
        <w:t xml:space="preserve"> ____________ </w:t>
      </w:r>
      <w:r w:rsidR="00A00646" w:rsidRPr="00473681">
        <w:rPr>
          <w:rStyle w:val="Cmathsexpressions"/>
          <w:i/>
          <w:iCs/>
        </w:rPr>
        <w:t>D</w:t>
      </w:r>
      <w:r w:rsidR="00A00646" w:rsidRPr="002F03F1">
        <w:sym w:font="Symbol" w:char="F0A2"/>
      </w:r>
      <w:r w:rsidR="00A00646" w:rsidRPr="002F03F1">
        <w:t xml:space="preserve"> ____________</w:t>
      </w:r>
    </w:p>
    <w:p w14:paraId="2DDFAD73" w14:textId="4CE863E2" w:rsidR="00E14832" w:rsidRDefault="00F37229" w:rsidP="00E14832">
      <w:pPr>
        <w:pStyle w:val="Pquestionheadingsx"/>
      </w:pPr>
      <w:r>
        <w:t xml:space="preserve">Question </w:t>
      </w:r>
      <w:r w:rsidR="00867FDE">
        <w:t>18</w:t>
      </w:r>
      <w:r w:rsidR="008B4911" w:rsidRPr="008B4911">
        <w:tab/>
      </w:r>
      <w:r w:rsidR="00140D6E">
        <w:rPr>
          <w:rStyle w:val="Cmarkslabel"/>
        </w:rPr>
        <w:t>6</w:t>
      </w:r>
      <w:r w:rsidR="00E14832" w:rsidRPr="001B433F">
        <w:rPr>
          <w:rStyle w:val="Cmarkslabel"/>
        </w:rPr>
        <w:t xml:space="preserve"> marks</w:t>
      </w:r>
      <w:r w:rsidR="008B4911" w:rsidRPr="008B4911">
        <w:tab/>
      </w:r>
      <w:r w:rsidR="00C54B30">
        <w:t>[8.</w:t>
      </w:r>
      <w:r w:rsidR="00037CCE">
        <w:t>3</w:t>
      </w:r>
      <w:r w:rsidR="00E14832">
        <w:t>]</w:t>
      </w:r>
    </w:p>
    <w:p w14:paraId="3148C172" w14:textId="6F315C0B" w:rsidR="00037CCE" w:rsidRPr="00422A50" w:rsidRDefault="00037CCE" w:rsidP="004E5AF9">
      <w:pPr>
        <w:pStyle w:val="Pquestiontextpartsa"/>
      </w:pPr>
      <w:r w:rsidRPr="00F2167D">
        <w:rPr>
          <w:rStyle w:val="Cquestionpartlabelbold"/>
        </w:rPr>
        <w:t>(a)</w:t>
      </w:r>
      <w:r w:rsidRPr="00F2167D">
        <w:rPr>
          <w:rStyle w:val="Cquestionpartlabelbold"/>
        </w:rPr>
        <w:tab/>
      </w:r>
      <w:r w:rsidRPr="00422A50">
        <w:t xml:space="preserve">Reflect the quadrilateral shown below in the </w:t>
      </w:r>
      <w:r w:rsidR="00EE7161">
        <w:rPr>
          <w:rStyle w:val="Cmathsexpressions"/>
          <w:i/>
          <w:iCs/>
        </w:rPr>
        <w:t>x</w:t>
      </w:r>
      <w:r w:rsidRPr="00422A50">
        <w:t xml:space="preserve">-axis and label </w:t>
      </w:r>
      <w:r w:rsidR="004E5AF9">
        <w:t xml:space="preserve">the </w:t>
      </w:r>
      <w:r w:rsidRPr="00422A50">
        <w:t xml:space="preserve">points of the transformed quadrilateral </w:t>
      </w:r>
      <w:r w:rsidRPr="004E5AF9">
        <w:rPr>
          <w:rStyle w:val="Cmathsexpressions"/>
          <w:i/>
          <w:iCs/>
        </w:rPr>
        <w:t>A</w:t>
      </w:r>
      <w:r w:rsidRPr="00422A50">
        <w:sym w:font="Symbol" w:char="F0A2"/>
      </w:r>
      <w:r w:rsidRPr="004E5AF9">
        <w:rPr>
          <w:rStyle w:val="Cmathsexpressions"/>
          <w:i/>
          <w:iCs/>
        </w:rPr>
        <w:t>B</w:t>
      </w:r>
      <w:r w:rsidRPr="00422A50">
        <w:sym w:font="Symbol" w:char="F0A2"/>
      </w:r>
      <w:r w:rsidRPr="004E5AF9">
        <w:rPr>
          <w:rStyle w:val="Cmathsexpressions"/>
          <w:i/>
          <w:iCs/>
        </w:rPr>
        <w:t>C</w:t>
      </w:r>
      <w:r w:rsidRPr="00422A50">
        <w:sym w:font="Symbol" w:char="F0A2"/>
      </w:r>
      <w:r w:rsidRPr="004E5AF9">
        <w:rPr>
          <w:rStyle w:val="Cmathsexpressions"/>
          <w:i/>
          <w:iCs/>
        </w:rPr>
        <w:t>D</w:t>
      </w:r>
      <w:r w:rsidRPr="00422A50">
        <w:sym w:font="Symbol" w:char="F0A2"/>
      </w:r>
      <w:r w:rsidRPr="00422A50">
        <w:t>.</w:t>
      </w:r>
    </w:p>
    <w:p w14:paraId="669175A4" w14:textId="0DD9C37E" w:rsidR="00A00646" w:rsidRDefault="00EE7161" w:rsidP="00CD1A6D">
      <w:pPr>
        <w:pStyle w:val="Pquestiontextpartsa"/>
      </w:pPr>
      <w:r w:rsidRPr="00CD1A6D">
        <w:rPr>
          <w:noProof/>
        </w:rPr>
        <w:drawing>
          <wp:inline distT="0" distB="0" distL="0" distR="0" wp14:anchorId="6927A63F" wp14:editId="5B60062D">
            <wp:extent cx="3840480" cy="3108960"/>
            <wp:effectExtent l="0" t="0" r="7620" b="0"/>
            <wp:docPr id="13" name="Picture 13" descr="PM8_SmB_8_15tf_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M8_SmB_8_15tf_RR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4E67D" w14:textId="77777777" w:rsidR="00140D6E" w:rsidRDefault="00140D6E" w:rsidP="00140D6E">
      <w:pPr>
        <w:pStyle w:val="Pquestiontextpartsa"/>
      </w:pPr>
      <w:r w:rsidRPr="00F2167D">
        <w:rPr>
          <w:rStyle w:val="Cquestionpartlabelbold"/>
        </w:rPr>
        <w:lastRenderedPageBreak/>
        <w:t>(b)</w:t>
      </w:r>
      <w:r w:rsidRPr="00F2167D">
        <w:rPr>
          <w:rStyle w:val="Cquestionpartlabelbold"/>
        </w:rPr>
        <w:tab/>
      </w:r>
      <w:r w:rsidRPr="00422A50">
        <w:t xml:space="preserve">What are the coordinates of the transformed quadrilateral? </w:t>
      </w:r>
    </w:p>
    <w:p w14:paraId="10DB35E5" w14:textId="77777777" w:rsidR="00140D6E" w:rsidRPr="00422A50" w:rsidRDefault="00140D6E" w:rsidP="00140D6E">
      <w:pPr>
        <w:pStyle w:val="Pquestiontextpartsa"/>
      </w:pPr>
      <w:r w:rsidRPr="004E5AF9">
        <w:rPr>
          <w:rStyle w:val="Cmathsexpressions"/>
          <w:i/>
          <w:iCs/>
        </w:rPr>
        <w:tab/>
        <w:t>A</w:t>
      </w:r>
      <w:r w:rsidRPr="00422A50">
        <w:sym w:font="Symbol" w:char="F0A2"/>
      </w:r>
      <w:r w:rsidRPr="00422A50">
        <w:t xml:space="preserve"> ____________ </w:t>
      </w:r>
      <w:r w:rsidRPr="004E5AF9">
        <w:rPr>
          <w:rStyle w:val="Cmathsexpressions"/>
          <w:i/>
          <w:iCs/>
        </w:rPr>
        <w:t>B</w:t>
      </w:r>
      <w:r w:rsidRPr="00422A50">
        <w:sym w:font="Symbol" w:char="F0A2"/>
      </w:r>
      <w:r w:rsidRPr="00422A50">
        <w:t xml:space="preserve">____________ </w:t>
      </w:r>
      <w:r w:rsidRPr="004E5AF9">
        <w:rPr>
          <w:rStyle w:val="Cmathsexpressions"/>
          <w:i/>
          <w:iCs/>
        </w:rPr>
        <w:t>C</w:t>
      </w:r>
      <w:r w:rsidRPr="00422A50">
        <w:sym w:font="Symbol" w:char="F0A2"/>
      </w:r>
      <w:r w:rsidRPr="00422A50">
        <w:t xml:space="preserve">____________ </w:t>
      </w:r>
      <w:r w:rsidRPr="004E5AF9">
        <w:rPr>
          <w:rStyle w:val="Cmathsexpressions"/>
          <w:i/>
          <w:iCs/>
        </w:rPr>
        <w:t>D</w:t>
      </w:r>
      <w:r w:rsidRPr="00422A50">
        <w:sym w:font="Symbol" w:char="F0A2"/>
      </w:r>
      <w:r w:rsidRPr="00422A50">
        <w:t xml:space="preserve"> ____________</w:t>
      </w:r>
    </w:p>
    <w:p w14:paraId="790DE685" w14:textId="3D5E4883" w:rsidR="00E14832" w:rsidRDefault="00F37229" w:rsidP="00E14832">
      <w:pPr>
        <w:pStyle w:val="Pquestionheadingsx"/>
      </w:pPr>
      <w:r>
        <w:t xml:space="preserve">Question </w:t>
      </w:r>
      <w:r w:rsidR="00867FDE">
        <w:t>19</w:t>
      </w:r>
      <w:r w:rsidR="008B4911" w:rsidRPr="008B4911">
        <w:tab/>
      </w:r>
      <w:r w:rsidR="00037CCE">
        <w:rPr>
          <w:rStyle w:val="Cmarkslabel"/>
        </w:rPr>
        <w:t>2</w:t>
      </w:r>
      <w:r w:rsidR="00E14832" w:rsidRPr="001B433F">
        <w:rPr>
          <w:rStyle w:val="Cmarkslabel"/>
        </w:rPr>
        <w:t xml:space="preserve"> marks</w:t>
      </w:r>
      <w:r w:rsidR="008B4911" w:rsidRPr="008B4911">
        <w:tab/>
      </w:r>
      <w:r w:rsidR="00C54B30">
        <w:t>[8.</w:t>
      </w:r>
      <w:r w:rsidR="00140D6E">
        <w:t>5</w:t>
      </w:r>
      <w:r w:rsidR="00E14832">
        <w:t>]</w:t>
      </w:r>
    </w:p>
    <w:p w14:paraId="2EA2CFB6" w14:textId="17E8CC42" w:rsidR="00037CCE" w:rsidRPr="00422A50" w:rsidRDefault="00037CCE" w:rsidP="00F0450F">
      <w:pPr>
        <w:pStyle w:val="Pquestiontextmainstem"/>
      </w:pPr>
      <w:r w:rsidRPr="00422A50">
        <w:t>The figure below is a parallelogram. Name any two pairs of congruent triangles</w:t>
      </w:r>
      <w:r w:rsidR="007D3F5A">
        <w:t xml:space="preserve"> in it</w:t>
      </w:r>
      <w:r w:rsidRPr="00422A50">
        <w:t>.</w:t>
      </w:r>
    </w:p>
    <w:p w14:paraId="235660B0" w14:textId="77777777" w:rsidR="00140D6E" w:rsidRDefault="00140D6E" w:rsidP="00CD1A6D">
      <w:pPr>
        <w:pStyle w:val="Pquestiontextmainstem"/>
      </w:pPr>
    </w:p>
    <w:p w14:paraId="2F904C78" w14:textId="077511AA" w:rsidR="00037CCE" w:rsidRPr="00F2167D" w:rsidRDefault="00EE7161" w:rsidP="00CD1A6D">
      <w:pPr>
        <w:pStyle w:val="Pquestiontextmainstem"/>
      </w:pPr>
      <w:r w:rsidRPr="00CD1A6D">
        <w:rPr>
          <w:noProof/>
        </w:rPr>
        <w:drawing>
          <wp:inline distT="0" distB="0" distL="0" distR="0" wp14:anchorId="638544AF" wp14:editId="0FD8B3C4">
            <wp:extent cx="1104900" cy="1466850"/>
            <wp:effectExtent l="0" t="0" r="0" b="0"/>
            <wp:docPr id="30" name="Picture 30" descr="PM8_SmB_8_10ts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M8_SmB_8_10tsb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BF2A1" w14:textId="30CC2FE7" w:rsidR="00E14832" w:rsidRDefault="00867FDE" w:rsidP="00E14832">
      <w:pPr>
        <w:pStyle w:val="Pquestionheadingsx"/>
      </w:pPr>
      <w:r>
        <w:t>Question 20</w:t>
      </w:r>
      <w:r w:rsidR="008B4911" w:rsidRPr="008B4911">
        <w:tab/>
      </w:r>
      <w:r w:rsidR="00A00646">
        <w:rPr>
          <w:rStyle w:val="Cmarkslabel"/>
        </w:rPr>
        <w:t>2</w:t>
      </w:r>
      <w:r w:rsidR="00E14832" w:rsidRPr="001B433F">
        <w:rPr>
          <w:rStyle w:val="Cmarkslabel"/>
        </w:rPr>
        <w:t xml:space="preserve"> marks</w:t>
      </w:r>
      <w:r w:rsidR="008B4911" w:rsidRPr="008B4911">
        <w:tab/>
      </w:r>
      <w:r w:rsidR="00C54B30">
        <w:t>[8.</w:t>
      </w:r>
      <w:r w:rsidR="00A00646">
        <w:t>5</w:t>
      </w:r>
      <w:r w:rsidR="00E14832">
        <w:t>]</w:t>
      </w:r>
    </w:p>
    <w:p w14:paraId="0E504E53" w14:textId="24673F6E" w:rsidR="00037CCE" w:rsidRPr="00422A50" w:rsidRDefault="00037CCE" w:rsidP="00F0450F">
      <w:pPr>
        <w:pStyle w:val="Pquestiontextmainstem"/>
      </w:pPr>
      <w:r w:rsidRPr="00422A50">
        <w:t>The two quadrilaterals are congruent. Use your knowledge of matching angles and side lengths to find the value of the pronumerals.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876"/>
      </w:tblGrid>
      <w:tr w:rsidR="00140D6E" w14:paraId="1452F39F" w14:textId="77777777" w:rsidTr="00140D6E">
        <w:tc>
          <w:tcPr>
            <w:tcW w:w="6204" w:type="dxa"/>
          </w:tcPr>
          <w:p w14:paraId="382529E5" w14:textId="6BDD36F3" w:rsidR="00140D6E" w:rsidRDefault="00140D6E" w:rsidP="00F2167D">
            <w:pPr>
              <w:pStyle w:val="Pquestiontextmainstem"/>
            </w:pPr>
            <w:r w:rsidRPr="00CD1A6D">
              <w:rPr>
                <w:noProof/>
              </w:rPr>
              <w:drawing>
                <wp:inline distT="0" distB="0" distL="0" distR="0" wp14:anchorId="20920410" wp14:editId="1CB28FFD">
                  <wp:extent cx="3209925" cy="1171575"/>
                  <wp:effectExtent l="0" t="0" r="9525" b="9525"/>
                  <wp:docPr id="31" name="Picture 31" descr="PM8_SmB_8_12tsa_R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PM8_SmB_8_12tsa_R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9925" cy="117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6" w:type="dxa"/>
          </w:tcPr>
          <w:p w14:paraId="11D0B766" w14:textId="77777777" w:rsidR="00140D6E" w:rsidRPr="00422A50" w:rsidRDefault="00140D6E" w:rsidP="00140D6E">
            <w:pPr>
              <w:pStyle w:val="Pquestiontextmainstem"/>
            </w:pPr>
            <w:r w:rsidRPr="00F2167D">
              <w:rPr>
                <w:rStyle w:val="Cmathsexpressions"/>
                <w:i/>
                <w:iCs/>
              </w:rPr>
              <w:t>x</w:t>
            </w:r>
            <w:r w:rsidRPr="00422A50">
              <w:t xml:space="preserve"> = _______________ m</w:t>
            </w:r>
          </w:p>
          <w:p w14:paraId="0F188326" w14:textId="77777777" w:rsidR="00140D6E" w:rsidRPr="00422A50" w:rsidRDefault="00140D6E" w:rsidP="00140D6E">
            <w:pPr>
              <w:pStyle w:val="Pquestiontextmainstem"/>
            </w:pPr>
          </w:p>
          <w:p w14:paraId="04C4FE0D" w14:textId="5B63EBB5" w:rsidR="00140D6E" w:rsidRDefault="00140D6E" w:rsidP="00F2167D">
            <w:pPr>
              <w:pStyle w:val="Pquestiontextmainstem"/>
            </w:pPr>
            <w:r w:rsidRPr="00F2167D">
              <w:rPr>
                <w:rStyle w:val="Cmathsexpressions"/>
                <w:i/>
                <w:iCs/>
              </w:rPr>
              <w:t>y</w:t>
            </w:r>
            <w:r w:rsidRPr="00422A50">
              <w:t xml:space="preserve"> = ________________</w:t>
            </w:r>
            <w:r w:rsidRPr="00422A50">
              <w:sym w:font="Symbol" w:char="F0B0"/>
            </w:r>
          </w:p>
        </w:tc>
      </w:tr>
    </w:tbl>
    <w:p w14:paraId="65917480" w14:textId="69018AD9" w:rsidR="00037CCE" w:rsidRDefault="00037CCE" w:rsidP="00037CCE">
      <w:pPr>
        <w:pStyle w:val="Pquestionheadingsx"/>
      </w:pPr>
      <w:r>
        <w:t>Question 21</w:t>
      </w:r>
      <w:r w:rsidRPr="008B4911"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 w:rsidRPr="008B4911">
        <w:tab/>
      </w:r>
      <w:r>
        <w:t>[8.4]</w:t>
      </w:r>
    </w:p>
    <w:p w14:paraId="2DA64722" w14:textId="098FAB5C" w:rsidR="00037CCE" w:rsidRPr="00422A50" w:rsidRDefault="00037CCE" w:rsidP="00F0450F">
      <w:pPr>
        <w:pStyle w:val="Pquestiontextmainstem"/>
      </w:pPr>
      <w:r w:rsidRPr="00422A50">
        <w:t xml:space="preserve">Use congruent triangles and known angle facts to find the value of the pronumerals in the </w:t>
      </w:r>
      <w:r w:rsidR="00EE7161">
        <w:t>quadrilateral</w:t>
      </w:r>
      <w:r w:rsidRPr="00422A50">
        <w:t>. Give reasons</w:t>
      </w:r>
      <w:r w:rsidR="004E5AF9">
        <w:t xml:space="preserve"> for your answer</w:t>
      </w:r>
      <w:r w:rsidRPr="00422A50">
        <w:t>.</w:t>
      </w:r>
    </w:p>
    <w:p w14:paraId="5F03BE2A" w14:textId="77777777" w:rsidR="00037CCE" w:rsidRPr="00422A50" w:rsidRDefault="00037CCE" w:rsidP="00F2167D">
      <w:pPr>
        <w:pStyle w:val="Pquestiontextmainstem"/>
      </w:pPr>
    </w:p>
    <w:p w14:paraId="0A01676A" w14:textId="4E5C3867" w:rsidR="00BA46D8" w:rsidRDefault="00EE7161" w:rsidP="00CD1A6D">
      <w:pPr>
        <w:pStyle w:val="Pquestiontextmainstem"/>
      </w:pPr>
      <w:r w:rsidRPr="00CD1A6D">
        <w:rPr>
          <w:noProof/>
        </w:rPr>
        <w:drawing>
          <wp:inline distT="0" distB="0" distL="0" distR="0" wp14:anchorId="31DBD1E2" wp14:editId="104F5428">
            <wp:extent cx="2419350" cy="1123950"/>
            <wp:effectExtent l="0" t="0" r="0" b="0"/>
            <wp:docPr id="32" name="Picture 32" descr="PM8_SmB_8_14tsa_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M8_SmB_8_14tsa_RR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781B4" w14:textId="77777777" w:rsidR="004E5AF9" w:rsidRDefault="004E5AF9" w:rsidP="00F2167D">
      <w:pPr>
        <w:pStyle w:val="Pquestiontextmainstem"/>
      </w:pPr>
    </w:p>
    <w:p w14:paraId="7E479181" w14:textId="77777777" w:rsidR="004E5AF9" w:rsidRDefault="004E5AF9" w:rsidP="00F2167D">
      <w:pPr>
        <w:pStyle w:val="Pquestiontextmainstem"/>
      </w:pPr>
    </w:p>
    <w:p w14:paraId="58F0B28D" w14:textId="77777777" w:rsidR="007D3F5A" w:rsidRDefault="007D3F5A" w:rsidP="00F2167D">
      <w:pPr>
        <w:pStyle w:val="Pquestiontextmainstem"/>
      </w:pPr>
    </w:p>
    <w:p w14:paraId="24FEBC5E" w14:textId="77777777" w:rsidR="007D3F5A" w:rsidRDefault="007D3F5A" w:rsidP="00F2167D">
      <w:pPr>
        <w:pStyle w:val="Pquestiontextmainstem"/>
      </w:pPr>
    </w:p>
    <w:p w14:paraId="5B8D2043" w14:textId="77777777" w:rsidR="007D3F5A" w:rsidRDefault="007D3F5A" w:rsidP="00F2167D">
      <w:pPr>
        <w:pStyle w:val="Pquestiontextmainstem"/>
      </w:pPr>
    </w:p>
    <w:p w14:paraId="1AA60E22" w14:textId="77777777" w:rsidR="004E5AF9" w:rsidRPr="00D955FA" w:rsidRDefault="004E5AF9" w:rsidP="00F2167D">
      <w:pPr>
        <w:pStyle w:val="Pquestiontextmainstem"/>
      </w:pPr>
    </w:p>
    <w:p w14:paraId="36923AA8" w14:textId="6625C6DC" w:rsidR="001B433F" w:rsidRDefault="001B433F" w:rsidP="00183C91">
      <w:pPr>
        <w:pStyle w:val="Psectionresults"/>
        <w:spacing w:after="0"/>
      </w:pPr>
      <w:r>
        <w:t xml:space="preserve">Short answer results: ___ / </w:t>
      </w:r>
      <w:r w:rsidR="00140D6E">
        <w:t>4</w:t>
      </w:r>
      <w:r w:rsidR="00F84919">
        <w:t>1</w:t>
      </w:r>
    </w:p>
    <w:p w14:paraId="22E10398" w14:textId="77777777" w:rsidR="001B433F" w:rsidRDefault="001B433F" w:rsidP="00E41473">
      <w:pPr>
        <w:pStyle w:val="Psectionheading"/>
      </w:pPr>
      <w:r>
        <w:lastRenderedPageBreak/>
        <w:t>Extended answer section</w:t>
      </w:r>
    </w:p>
    <w:p w14:paraId="2D53996A" w14:textId="2E57324C" w:rsidR="001B433F" w:rsidRDefault="003D2F2C" w:rsidP="00B80E6D">
      <w:pPr>
        <w:pStyle w:val="Pquestionheadingsx1stafterhead"/>
      </w:pPr>
      <w:r>
        <w:t>Question 2</w:t>
      </w:r>
      <w:r w:rsidR="00037CCE">
        <w:t>2</w:t>
      </w:r>
      <w:r w:rsidR="008B4911" w:rsidRPr="008B4911">
        <w:tab/>
      </w:r>
      <w:r w:rsidR="00037CCE">
        <w:rPr>
          <w:rStyle w:val="Cmarkslabel"/>
        </w:rPr>
        <w:t>4</w:t>
      </w:r>
      <w:r w:rsidR="001B433F" w:rsidRPr="001B433F">
        <w:rPr>
          <w:rStyle w:val="Cmarkslabel"/>
        </w:rPr>
        <w:t xml:space="preserve"> marks</w:t>
      </w:r>
      <w:r w:rsidR="008B4911" w:rsidRPr="008B4911">
        <w:tab/>
      </w:r>
      <w:r w:rsidR="00C54B30">
        <w:t>[8.</w:t>
      </w:r>
      <w:r w:rsidR="00A00646">
        <w:t>2</w:t>
      </w:r>
      <w:r w:rsidR="001B433F">
        <w:t>]</w:t>
      </w:r>
    </w:p>
    <w:p w14:paraId="2252A6A5" w14:textId="77777777" w:rsidR="00140D6E" w:rsidRDefault="00140D6E" w:rsidP="00CD1A6D">
      <w:pPr>
        <w:pStyle w:val="Pquestiontextmainstem"/>
      </w:pPr>
    </w:p>
    <w:p w14:paraId="61022E9D" w14:textId="6B6C464E" w:rsidR="00037CCE" w:rsidRDefault="00EE7161" w:rsidP="00CD1A6D">
      <w:pPr>
        <w:pStyle w:val="Pquestiontextmainstem"/>
      </w:pPr>
      <w:r w:rsidRPr="00CD1A6D">
        <w:rPr>
          <w:noProof/>
        </w:rPr>
        <w:drawing>
          <wp:inline distT="0" distB="0" distL="0" distR="0" wp14:anchorId="057BDF4F" wp14:editId="5401FDA3">
            <wp:extent cx="1447800" cy="723900"/>
            <wp:effectExtent l="0" t="0" r="0" b="0"/>
            <wp:docPr id="33" name="Picture 33" descr="PM8_SmB_8_07tsc_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M8_SmB_8_07tsc_RR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94D92" w14:textId="77777777" w:rsidR="00140D6E" w:rsidRDefault="00140D6E" w:rsidP="00F2167D">
      <w:pPr>
        <w:pStyle w:val="Pquestiontextpartsa"/>
        <w:rPr>
          <w:rStyle w:val="Cquestionpartlabelbold"/>
        </w:rPr>
      </w:pPr>
    </w:p>
    <w:p w14:paraId="2AF6B2F9" w14:textId="1F1B439C" w:rsidR="00037CCE" w:rsidRDefault="00037CCE" w:rsidP="00F2167D">
      <w:pPr>
        <w:pStyle w:val="Pquestiontextpartsa"/>
      </w:pPr>
      <w:r w:rsidRPr="004E5AF9">
        <w:rPr>
          <w:rStyle w:val="Cquestionpartlabelbold"/>
        </w:rPr>
        <w:t>(a)</w:t>
      </w:r>
      <w:r w:rsidR="00EE7161">
        <w:rPr>
          <w:rStyle w:val="Cquestionpartlabelbold"/>
        </w:rPr>
        <w:tab/>
      </w:r>
      <w:r w:rsidRPr="00422A50">
        <w:t xml:space="preserve">Find the value of </w:t>
      </w:r>
      <w:r w:rsidRPr="004E5AF9">
        <w:rPr>
          <w:rStyle w:val="Cmathsexpressions"/>
          <w:i/>
          <w:iCs/>
        </w:rPr>
        <w:t>x</w:t>
      </w:r>
      <w:r w:rsidRPr="00422A50">
        <w:t>.</w:t>
      </w:r>
    </w:p>
    <w:p w14:paraId="2009FEBB" w14:textId="77777777" w:rsidR="004E5AF9" w:rsidRDefault="004E5AF9" w:rsidP="00F2167D">
      <w:pPr>
        <w:pStyle w:val="Pquestiontextpartsa"/>
      </w:pPr>
    </w:p>
    <w:p w14:paraId="3531852E" w14:textId="77777777" w:rsidR="004E5AF9" w:rsidRDefault="004E5AF9" w:rsidP="00F2167D">
      <w:pPr>
        <w:pStyle w:val="Pquestiontextpartsa"/>
      </w:pPr>
    </w:p>
    <w:p w14:paraId="7E21AE2E" w14:textId="77777777" w:rsidR="00140D6E" w:rsidRDefault="00140D6E" w:rsidP="00F2167D">
      <w:pPr>
        <w:pStyle w:val="Pquestiontextpartsa"/>
      </w:pPr>
    </w:p>
    <w:p w14:paraId="47CF0728" w14:textId="77777777" w:rsidR="004E5AF9" w:rsidRDefault="004E5AF9" w:rsidP="00F2167D">
      <w:pPr>
        <w:pStyle w:val="Pquestiontextpartsa"/>
      </w:pPr>
    </w:p>
    <w:p w14:paraId="6C527460" w14:textId="77777777" w:rsidR="004E5AF9" w:rsidRPr="004E5AF9" w:rsidRDefault="004E5AF9" w:rsidP="00F2167D">
      <w:pPr>
        <w:pStyle w:val="Pquestiontextpartsa"/>
        <w:rPr>
          <w:rStyle w:val="Cquestionpartlabelbold"/>
        </w:rPr>
      </w:pPr>
    </w:p>
    <w:p w14:paraId="405C2C55" w14:textId="5CF2F7BE" w:rsidR="00037CCE" w:rsidRDefault="00037CCE" w:rsidP="00F2167D">
      <w:pPr>
        <w:pStyle w:val="Pquestiontextpartsa"/>
      </w:pPr>
      <w:r w:rsidRPr="004E5AF9">
        <w:rPr>
          <w:rStyle w:val="Cquestionpartlabelbold"/>
        </w:rPr>
        <w:t>(b)</w:t>
      </w:r>
      <w:r w:rsidR="00EE7161">
        <w:rPr>
          <w:rStyle w:val="Cquestionpartlabelbold"/>
        </w:rPr>
        <w:tab/>
      </w:r>
      <w:r w:rsidRPr="00422A50">
        <w:t>Find the size of each angle.</w:t>
      </w:r>
    </w:p>
    <w:p w14:paraId="324787D4" w14:textId="77777777" w:rsidR="004E5AF9" w:rsidRDefault="004E5AF9" w:rsidP="00F2167D">
      <w:pPr>
        <w:pStyle w:val="Pquestiontextpartsa"/>
      </w:pPr>
    </w:p>
    <w:p w14:paraId="7D329AB7" w14:textId="77777777" w:rsidR="004E5AF9" w:rsidRDefault="004E5AF9" w:rsidP="00F2167D">
      <w:pPr>
        <w:pStyle w:val="Pquestiontextpartsa"/>
      </w:pPr>
    </w:p>
    <w:p w14:paraId="1966625B" w14:textId="77777777" w:rsidR="004E5AF9" w:rsidRDefault="004E5AF9" w:rsidP="00F2167D">
      <w:pPr>
        <w:pStyle w:val="Pquestiontextpartsa"/>
      </w:pPr>
    </w:p>
    <w:p w14:paraId="07D80AEA" w14:textId="77777777" w:rsidR="004E5AF9" w:rsidRDefault="004E5AF9" w:rsidP="00F2167D">
      <w:pPr>
        <w:pStyle w:val="Pquestiontextpartsa"/>
      </w:pPr>
    </w:p>
    <w:p w14:paraId="06275BEC" w14:textId="77777777" w:rsidR="004E5AF9" w:rsidRDefault="004E5AF9" w:rsidP="00F2167D">
      <w:pPr>
        <w:pStyle w:val="Pquestiontextpartsa"/>
      </w:pPr>
    </w:p>
    <w:p w14:paraId="2EFE26F4" w14:textId="77777777" w:rsidR="004E5AF9" w:rsidRPr="00422A50" w:rsidRDefault="004E5AF9" w:rsidP="00F2167D">
      <w:pPr>
        <w:pStyle w:val="Pquestiontextpartsa"/>
      </w:pPr>
    </w:p>
    <w:p w14:paraId="0CD97A29" w14:textId="5956D539" w:rsidR="001B433F" w:rsidRDefault="001B433F" w:rsidP="001B433F">
      <w:pPr>
        <w:pStyle w:val="Psectionresults"/>
      </w:pPr>
      <w:r>
        <w:t>E</w:t>
      </w:r>
      <w:r w:rsidR="00925D7A">
        <w:t>xtended answer results: ___ /</w:t>
      </w:r>
      <w:r w:rsidR="00EF0A79">
        <w:t xml:space="preserve"> </w:t>
      </w:r>
      <w:r w:rsidR="008B03CF">
        <w:t>4</w:t>
      </w:r>
    </w:p>
    <w:p w14:paraId="0E30328A" w14:textId="1B96E2E4" w:rsidR="001B433F" w:rsidRDefault="007E7CDD" w:rsidP="001B433F">
      <w:pPr>
        <w:pStyle w:val="Psectionresults"/>
      </w:pPr>
      <w:r>
        <w:t xml:space="preserve">TOTAL test results: ___ / </w:t>
      </w:r>
      <w:r w:rsidR="00CD1A6D">
        <w:t>5</w:t>
      </w:r>
      <w:r w:rsidR="00F84919">
        <w:t>3</w:t>
      </w:r>
    </w:p>
    <w:sectPr w:rsidR="001B433F" w:rsidSect="003C1799">
      <w:headerReference w:type="default" r:id="rId24"/>
      <w:footerReference w:type="default" r:id="rId25"/>
      <w:headerReference w:type="first" r:id="rId26"/>
      <w:footerReference w:type="first" r:id="rId27"/>
      <w:pgSz w:w="11906" w:h="16838" w:code="9"/>
      <w:pgMar w:top="1134" w:right="1021" w:bottom="1134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B553F3" w14:textId="77777777" w:rsidR="00512706" w:rsidRDefault="00512706" w:rsidP="00B91E57">
      <w:r>
        <w:separator/>
      </w:r>
    </w:p>
  </w:endnote>
  <w:endnote w:type="continuationSeparator" w:id="0">
    <w:p w14:paraId="5166BE92" w14:textId="77777777" w:rsidR="00512706" w:rsidRDefault="00512706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3FC91D" w14:textId="77777777" w:rsidR="00AA7ED5" w:rsidRDefault="00AA7ED5" w:rsidP="00B91E57">
    <w:pPr>
      <w:pStyle w:val="Pfootertext"/>
    </w:pPr>
  </w:p>
  <w:p w14:paraId="64131F18" w14:textId="77777777" w:rsidR="00B91E57" w:rsidRPr="00B91E57" w:rsidRDefault="00B91E57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</w:r>
    <w:r w:rsidR="00AA7ED5"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183C91">
      <w:rPr>
        <w:noProof/>
      </w:rPr>
      <w:t>2</w:t>
    </w:r>
    <w:r w:rsidRPr="00AA7ED5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283970" w14:textId="77777777" w:rsidR="00A8741D" w:rsidRDefault="00A8741D" w:rsidP="00A8741D">
    <w:pPr>
      <w:pStyle w:val="Pfootertext"/>
    </w:pPr>
  </w:p>
  <w:p w14:paraId="003084DD" w14:textId="77777777" w:rsidR="00A8741D" w:rsidRPr="00A8741D" w:rsidRDefault="00A8741D" w:rsidP="00A8741D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183C91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3AA63A" w14:textId="77777777" w:rsidR="00512706" w:rsidRDefault="00512706" w:rsidP="00B91E57">
      <w:r>
        <w:separator/>
      </w:r>
    </w:p>
  </w:footnote>
  <w:footnote w:type="continuationSeparator" w:id="0">
    <w:p w14:paraId="4CDC28FE" w14:textId="77777777" w:rsidR="00512706" w:rsidRDefault="00512706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8D1F19" w14:textId="2CF05179" w:rsidR="00AA7ED5" w:rsidRPr="00F87D72" w:rsidRDefault="00F87D72" w:rsidP="00F87D72">
    <w:pPr>
      <w:pStyle w:val="Pheadertext"/>
    </w:pPr>
    <w:r>
      <w:t>Pearson Mathematics 8    Geometry — Test 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10CEED" w14:textId="77777777" w:rsidR="00F87D72" w:rsidRDefault="00F87D72" w:rsidP="00F87D72">
    <w:pPr>
      <w:pStyle w:val="Pheadertext"/>
    </w:pPr>
    <w:r>
      <w:t>Pearson Mathematics 8</w:t>
    </w:r>
    <w:r>
      <w:tab/>
      <w:t xml:space="preserve">Name: </w:t>
    </w:r>
    <w:r>
      <w:tab/>
    </w:r>
  </w:p>
  <w:p w14:paraId="48CD4713" w14:textId="78926A41" w:rsidR="00A8741D" w:rsidRPr="00F87D72" w:rsidRDefault="00F87D72" w:rsidP="00F87D72">
    <w:pPr>
      <w:pStyle w:val="Pheadertext"/>
    </w:pPr>
    <w:r>
      <w:t>Geometry — Test E</w:t>
    </w:r>
    <w:r>
      <w:tab/>
      <w:t xml:space="preserve">Class: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B3CC5"/>
    <w:multiLevelType w:val="hybridMultilevel"/>
    <w:tmpl w:val="D5024A28"/>
    <w:lvl w:ilvl="0" w:tplc="5E7C362E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5B04D20"/>
    <w:multiLevelType w:val="multilevel"/>
    <w:tmpl w:val="F0BE726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Letter"/>
      <w:lvlText w:val="%2"/>
      <w:lvlJc w:val="left"/>
      <w:pPr>
        <w:tabs>
          <w:tab w:val="num" w:pos="1134"/>
        </w:tabs>
        <w:ind w:left="1134" w:hanging="56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lowerRoman"/>
      <w:lvlText w:val="%3) "/>
      <w:lvlJc w:val="left"/>
      <w:pPr>
        <w:tabs>
          <w:tab w:val="num" w:pos="1571"/>
        </w:tabs>
        <w:ind w:left="1134" w:hanging="283"/>
      </w:p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10686"/>
    <w:rsid w:val="000135C2"/>
    <w:rsid w:val="00017D54"/>
    <w:rsid w:val="0003306F"/>
    <w:rsid w:val="00033C5C"/>
    <w:rsid w:val="00035F65"/>
    <w:rsid w:val="00037CCE"/>
    <w:rsid w:val="000407AC"/>
    <w:rsid w:val="00052D5F"/>
    <w:rsid w:val="00057492"/>
    <w:rsid w:val="00062A9B"/>
    <w:rsid w:val="00062B27"/>
    <w:rsid w:val="0006481A"/>
    <w:rsid w:val="00064993"/>
    <w:rsid w:val="00066722"/>
    <w:rsid w:val="00070EEB"/>
    <w:rsid w:val="00076BF9"/>
    <w:rsid w:val="00082AD0"/>
    <w:rsid w:val="0008518C"/>
    <w:rsid w:val="00090B15"/>
    <w:rsid w:val="00094B98"/>
    <w:rsid w:val="000B0418"/>
    <w:rsid w:val="000C4CB1"/>
    <w:rsid w:val="000C6C56"/>
    <w:rsid w:val="000C7351"/>
    <w:rsid w:val="000D73DE"/>
    <w:rsid w:val="000E41BA"/>
    <w:rsid w:val="000E6491"/>
    <w:rsid w:val="000F52E2"/>
    <w:rsid w:val="00114E72"/>
    <w:rsid w:val="00121EAB"/>
    <w:rsid w:val="001249D4"/>
    <w:rsid w:val="00133398"/>
    <w:rsid w:val="00136289"/>
    <w:rsid w:val="00140D6E"/>
    <w:rsid w:val="001468BE"/>
    <w:rsid w:val="00153C7C"/>
    <w:rsid w:val="00155BFD"/>
    <w:rsid w:val="001605F8"/>
    <w:rsid w:val="00160C54"/>
    <w:rsid w:val="00171429"/>
    <w:rsid w:val="001771B4"/>
    <w:rsid w:val="00180D86"/>
    <w:rsid w:val="00183C91"/>
    <w:rsid w:val="0019736D"/>
    <w:rsid w:val="001B433F"/>
    <w:rsid w:val="001C4910"/>
    <w:rsid w:val="001C4DB3"/>
    <w:rsid w:val="001D605B"/>
    <w:rsid w:val="001F0763"/>
    <w:rsid w:val="001F0A91"/>
    <w:rsid w:val="001F3755"/>
    <w:rsid w:val="001F3D5E"/>
    <w:rsid w:val="00202E39"/>
    <w:rsid w:val="00205ABB"/>
    <w:rsid w:val="002217BE"/>
    <w:rsid w:val="00223001"/>
    <w:rsid w:val="002509BC"/>
    <w:rsid w:val="00253779"/>
    <w:rsid w:val="00254D00"/>
    <w:rsid w:val="002635BA"/>
    <w:rsid w:val="00290260"/>
    <w:rsid w:val="0029660A"/>
    <w:rsid w:val="0029665F"/>
    <w:rsid w:val="002A40D7"/>
    <w:rsid w:val="002A5A10"/>
    <w:rsid w:val="002A61AB"/>
    <w:rsid w:val="002B09D1"/>
    <w:rsid w:val="002B35B8"/>
    <w:rsid w:val="002B3763"/>
    <w:rsid w:val="002C0D5B"/>
    <w:rsid w:val="002C3C99"/>
    <w:rsid w:val="002C5286"/>
    <w:rsid w:val="002D2E83"/>
    <w:rsid w:val="002D3853"/>
    <w:rsid w:val="002D760B"/>
    <w:rsid w:val="002E0784"/>
    <w:rsid w:val="002E154B"/>
    <w:rsid w:val="002E6F85"/>
    <w:rsid w:val="00307A48"/>
    <w:rsid w:val="00307F32"/>
    <w:rsid w:val="00323197"/>
    <w:rsid w:val="00323AB7"/>
    <w:rsid w:val="0033437B"/>
    <w:rsid w:val="00334607"/>
    <w:rsid w:val="00335B72"/>
    <w:rsid w:val="00336548"/>
    <w:rsid w:val="00345684"/>
    <w:rsid w:val="003618B8"/>
    <w:rsid w:val="003624C0"/>
    <w:rsid w:val="00362685"/>
    <w:rsid w:val="00363DAC"/>
    <w:rsid w:val="003649A6"/>
    <w:rsid w:val="0036586D"/>
    <w:rsid w:val="00370264"/>
    <w:rsid w:val="00374306"/>
    <w:rsid w:val="00376745"/>
    <w:rsid w:val="00380A2D"/>
    <w:rsid w:val="00383C06"/>
    <w:rsid w:val="00384BC4"/>
    <w:rsid w:val="0039270F"/>
    <w:rsid w:val="00393ADE"/>
    <w:rsid w:val="003A6EA1"/>
    <w:rsid w:val="003B3BBF"/>
    <w:rsid w:val="003C1799"/>
    <w:rsid w:val="003C445D"/>
    <w:rsid w:val="003D2F2C"/>
    <w:rsid w:val="003E3349"/>
    <w:rsid w:val="003E7772"/>
    <w:rsid w:val="003F7CC3"/>
    <w:rsid w:val="004066D1"/>
    <w:rsid w:val="00411DD1"/>
    <w:rsid w:val="00412093"/>
    <w:rsid w:val="00413A15"/>
    <w:rsid w:val="004161B6"/>
    <w:rsid w:val="00420B07"/>
    <w:rsid w:val="0043227F"/>
    <w:rsid w:val="00452041"/>
    <w:rsid w:val="00456CE0"/>
    <w:rsid w:val="00457310"/>
    <w:rsid w:val="0046226B"/>
    <w:rsid w:val="00464A71"/>
    <w:rsid w:val="00472CCA"/>
    <w:rsid w:val="00473681"/>
    <w:rsid w:val="0048344D"/>
    <w:rsid w:val="00485A37"/>
    <w:rsid w:val="004A1C99"/>
    <w:rsid w:val="004A5DD5"/>
    <w:rsid w:val="004B1E59"/>
    <w:rsid w:val="004B55DB"/>
    <w:rsid w:val="004C23FF"/>
    <w:rsid w:val="004C36D5"/>
    <w:rsid w:val="004C5E1E"/>
    <w:rsid w:val="004D01B5"/>
    <w:rsid w:val="004D24DE"/>
    <w:rsid w:val="004D3645"/>
    <w:rsid w:val="004E2D1D"/>
    <w:rsid w:val="004E4172"/>
    <w:rsid w:val="004E5AF9"/>
    <w:rsid w:val="004F03F0"/>
    <w:rsid w:val="004F5839"/>
    <w:rsid w:val="004F59F5"/>
    <w:rsid w:val="005067E7"/>
    <w:rsid w:val="00512706"/>
    <w:rsid w:val="0052478A"/>
    <w:rsid w:val="0052656A"/>
    <w:rsid w:val="00530D78"/>
    <w:rsid w:val="00533FCE"/>
    <w:rsid w:val="005360E2"/>
    <w:rsid w:val="00546783"/>
    <w:rsid w:val="005501F0"/>
    <w:rsid w:val="00554ECF"/>
    <w:rsid w:val="00561C8E"/>
    <w:rsid w:val="00564139"/>
    <w:rsid w:val="005644F4"/>
    <w:rsid w:val="005649D1"/>
    <w:rsid w:val="005665F4"/>
    <w:rsid w:val="00567CE7"/>
    <w:rsid w:val="00571F02"/>
    <w:rsid w:val="00574C16"/>
    <w:rsid w:val="00582BD5"/>
    <w:rsid w:val="005858FD"/>
    <w:rsid w:val="0059291C"/>
    <w:rsid w:val="005A07A0"/>
    <w:rsid w:val="005A4902"/>
    <w:rsid w:val="005A6C19"/>
    <w:rsid w:val="005B5208"/>
    <w:rsid w:val="005C1799"/>
    <w:rsid w:val="005C2DB7"/>
    <w:rsid w:val="005C6EE5"/>
    <w:rsid w:val="005F1C61"/>
    <w:rsid w:val="00604D55"/>
    <w:rsid w:val="00606690"/>
    <w:rsid w:val="0060765D"/>
    <w:rsid w:val="00607F60"/>
    <w:rsid w:val="00617BEA"/>
    <w:rsid w:val="006315DD"/>
    <w:rsid w:val="00634D6F"/>
    <w:rsid w:val="00647FD1"/>
    <w:rsid w:val="00665AA1"/>
    <w:rsid w:val="0066782B"/>
    <w:rsid w:val="00673CFA"/>
    <w:rsid w:val="0068775E"/>
    <w:rsid w:val="006B2901"/>
    <w:rsid w:val="006B2DF9"/>
    <w:rsid w:val="006C4B2F"/>
    <w:rsid w:val="006D2264"/>
    <w:rsid w:val="006D6A33"/>
    <w:rsid w:val="006D6A60"/>
    <w:rsid w:val="006D6B75"/>
    <w:rsid w:val="006E28FE"/>
    <w:rsid w:val="006E6CBD"/>
    <w:rsid w:val="006E7B52"/>
    <w:rsid w:val="006F1873"/>
    <w:rsid w:val="006F2BB6"/>
    <w:rsid w:val="006F48EB"/>
    <w:rsid w:val="006F4CE2"/>
    <w:rsid w:val="007004F4"/>
    <w:rsid w:val="0070464D"/>
    <w:rsid w:val="00713EAF"/>
    <w:rsid w:val="00714CB8"/>
    <w:rsid w:val="00715815"/>
    <w:rsid w:val="00722B45"/>
    <w:rsid w:val="007313E8"/>
    <w:rsid w:val="00732B3C"/>
    <w:rsid w:val="00736E7E"/>
    <w:rsid w:val="00742C46"/>
    <w:rsid w:val="007701CE"/>
    <w:rsid w:val="007721B9"/>
    <w:rsid w:val="00775F8D"/>
    <w:rsid w:val="00781345"/>
    <w:rsid w:val="00796A94"/>
    <w:rsid w:val="007A1A60"/>
    <w:rsid w:val="007A2893"/>
    <w:rsid w:val="007A4898"/>
    <w:rsid w:val="007B7545"/>
    <w:rsid w:val="007C05E1"/>
    <w:rsid w:val="007D3F5A"/>
    <w:rsid w:val="007D4058"/>
    <w:rsid w:val="007E53D6"/>
    <w:rsid w:val="007E7CDD"/>
    <w:rsid w:val="00814B1B"/>
    <w:rsid w:val="00817AEB"/>
    <w:rsid w:val="008226DD"/>
    <w:rsid w:val="00823BB8"/>
    <w:rsid w:val="008266C5"/>
    <w:rsid w:val="00842378"/>
    <w:rsid w:val="0084343B"/>
    <w:rsid w:val="008453BA"/>
    <w:rsid w:val="00851029"/>
    <w:rsid w:val="0085608B"/>
    <w:rsid w:val="00861454"/>
    <w:rsid w:val="00867FDE"/>
    <w:rsid w:val="00872A57"/>
    <w:rsid w:val="00883D65"/>
    <w:rsid w:val="008851EA"/>
    <w:rsid w:val="00887F5C"/>
    <w:rsid w:val="008A06F7"/>
    <w:rsid w:val="008A2708"/>
    <w:rsid w:val="008B03CF"/>
    <w:rsid w:val="008B4911"/>
    <w:rsid w:val="008B5DC2"/>
    <w:rsid w:val="008B637E"/>
    <w:rsid w:val="008C44CE"/>
    <w:rsid w:val="008D2852"/>
    <w:rsid w:val="008D3E39"/>
    <w:rsid w:val="008D7F3B"/>
    <w:rsid w:val="008E3A48"/>
    <w:rsid w:val="008F0DDC"/>
    <w:rsid w:val="008F0EC6"/>
    <w:rsid w:val="009023C1"/>
    <w:rsid w:val="00913906"/>
    <w:rsid w:val="0091733C"/>
    <w:rsid w:val="0092001B"/>
    <w:rsid w:val="00925D7A"/>
    <w:rsid w:val="0092625F"/>
    <w:rsid w:val="009303E1"/>
    <w:rsid w:val="00934CAB"/>
    <w:rsid w:val="00935B41"/>
    <w:rsid w:val="0093734D"/>
    <w:rsid w:val="009437F9"/>
    <w:rsid w:val="009461B8"/>
    <w:rsid w:val="00950FFA"/>
    <w:rsid w:val="00962392"/>
    <w:rsid w:val="009841D7"/>
    <w:rsid w:val="00987C76"/>
    <w:rsid w:val="009958DB"/>
    <w:rsid w:val="009A0ED7"/>
    <w:rsid w:val="009A60A9"/>
    <w:rsid w:val="009A776D"/>
    <w:rsid w:val="009B7E52"/>
    <w:rsid w:val="009C1F04"/>
    <w:rsid w:val="009C3377"/>
    <w:rsid w:val="009D03D9"/>
    <w:rsid w:val="009D185F"/>
    <w:rsid w:val="009F0A71"/>
    <w:rsid w:val="009F23AD"/>
    <w:rsid w:val="009F2FC5"/>
    <w:rsid w:val="00A00646"/>
    <w:rsid w:val="00A011F0"/>
    <w:rsid w:val="00A04B72"/>
    <w:rsid w:val="00A06AAC"/>
    <w:rsid w:val="00A215AF"/>
    <w:rsid w:val="00A23D25"/>
    <w:rsid w:val="00A35659"/>
    <w:rsid w:val="00A3717F"/>
    <w:rsid w:val="00A37631"/>
    <w:rsid w:val="00A406B8"/>
    <w:rsid w:val="00A450C7"/>
    <w:rsid w:val="00A5299B"/>
    <w:rsid w:val="00A5789D"/>
    <w:rsid w:val="00A609BB"/>
    <w:rsid w:val="00A61D4A"/>
    <w:rsid w:val="00A66E55"/>
    <w:rsid w:val="00A74962"/>
    <w:rsid w:val="00A807EE"/>
    <w:rsid w:val="00A822F0"/>
    <w:rsid w:val="00A8741D"/>
    <w:rsid w:val="00A87DD3"/>
    <w:rsid w:val="00A92695"/>
    <w:rsid w:val="00A96CBC"/>
    <w:rsid w:val="00AA25D9"/>
    <w:rsid w:val="00AA7ED5"/>
    <w:rsid w:val="00AB1640"/>
    <w:rsid w:val="00AB2891"/>
    <w:rsid w:val="00AC2A63"/>
    <w:rsid w:val="00AC4DDF"/>
    <w:rsid w:val="00AD2442"/>
    <w:rsid w:val="00AD4FD5"/>
    <w:rsid w:val="00AE3D80"/>
    <w:rsid w:val="00AF0F2C"/>
    <w:rsid w:val="00AF5384"/>
    <w:rsid w:val="00B02272"/>
    <w:rsid w:val="00B07ECC"/>
    <w:rsid w:val="00B11C16"/>
    <w:rsid w:val="00B12113"/>
    <w:rsid w:val="00B13718"/>
    <w:rsid w:val="00B21E3E"/>
    <w:rsid w:val="00B25421"/>
    <w:rsid w:val="00B31E6A"/>
    <w:rsid w:val="00B32D92"/>
    <w:rsid w:val="00B366E2"/>
    <w:rsid w:val="00B46721"/>
    <w:rsid w:val="00B47BC1"/>
    <w:rsid w:val="00B632C3"/>
    <w:rsid w:val="00B6363F"/>
    <w:rsid w:val="00B63D7A"/>
    <w:rsid w:val="00B6458B"/>
    <w:rsid w:val="00B6596C"/>
    <w:rsid w:val="00B73321"/>
    <w:rsid w:val="00B80E51"/>
    <w:rsid w:val="00B80E6D"/>
    <w:rsid w:val="00B83620"/>
    <w:rsid w:val="00B86D7F"/>
    <w:rsid w:val="00B91091"/>
    <w:rsid w:val="00B91E57"/>
    <w:rsid w:val="00BA46D8"/>
    <w:rsid w:val="00BB3052"/>
    <w:rsid w:val="00BB572C"/>
    <w:rsid w:val="00BB745A"/>
    <w:rsid w:val="00BB7A96"/>
    <w:rsid w:val="00BC28AD"/>
    <w:rsid w:val="00BD08D5"/>
    <w:rsid w:val="00BF14C7"/>
    <w:rsid w:val="00BF4165"/>
    <w:rsid w:val="00BF58C2"/>
    <w:rsid w:val="00BF678B"/>
    <w:rsid w:val="00C10D76"/>
    <w:rsid w:val="00C13F88"/>
    <w:rsid w:val="00C15226"/>
    <w:rsid w:val="00C163CD"/>
    <w:rsid w:val="00C166E6"/>
    <w:rsid w:val="00C1714A"/>
    <w:rsid w:val="00C227ED"/>
    <w:rsid w:val="00C41B73"/>
    <w:rsid w:val="00C5054A"/>
    <w:rsid w:val="00C50C69"/>
    <w:rsid w:val="00C51718"/>
    <w:rsid w:val="00C522B4"/>
    <w:rsid w:val="00C54B30"/>
    <w:rsid w:val="00C56D83"/>
    <w:rsid w:val="00C57110"/>
    <w:rsid w:val="00C6077E"/>
    <w:rsid w:val="00C75F4E"/>
    <w:rsid w:val="00C9254A"/>
    <w:rsid w:val="00CB3D6D"/>
    <w:rsid w:val="00CC0D68"/>
    <w:rsid w:val="00CC7D1F"/>
    <w:rsid w:val="00CD00EA"/>
    <w:rsid w:val="00CD1A6D"/>
    <w:rsid w:val="00CE2DDA"/>
    <w:rsid w:val="00CE4657"/>
    <w:rsid w:val="00CF0C64"/>
    <w:rsid w:val="00CF4C57"/>
    <w:rsid w:val="00D01C11"/>
    <w:rsid w:val="00D027D6"/>
    <w:rsid w:val="00D03976"/>
    <w:rsid w:val="00D169AD"/>
    <w:rsid w:val="00D306C4"/>
    <w:rsid w:val="00D43956"/>
    <w:rsid w:val="00D45D65"/>
    <w:rsid w:val="00D476C7"/>
    <w:rsid w:val="00D5037D"/>
    <w:rsid w:val="00D50DA9"/>
    <w:rsid w:val="00D5254C"/>
    <w:rsid w:val="00D5788E"/>
    <w:rsid w:val="00D6673C"/>
    <w:rsid w:val="00D72044"/>
    <w:rsid w:val="00D747CC"/>
    <w:rsid w:val="00D817B5"/>
    <w:rsid w:val="00D94C52"/>
    <w:rsid w:val="00D964A0"/>
    <w:rsid w:val="00DA3BBA"/>
    <w:rsid w:val="00DA6D73"/>
    <w:rsid w:val="00DB2FDA"/>
    <w:rsid w:val="00DE113C"/>
    <w:rsid w:val="00DE3994"/>
    <w:rsid w:val="00DE45D5"/>
    <w:rsid w:val="00E01186"/>
    <w:rsid w:val="00E021E4"/>
    <w:rsid w:val="00E02483"/>
    <w:rsid w:val="00E02C5B"/>
    <w:rsid w:val="00E10D96"/>
    <w:rsid w:val="00E14832"/>
    <w:rsid w:val="00E2498A"/>
    <w:rsid w:val="00E2562C"/>
    <w:rsid w:val="00E25966"/>
    <w:rsid w:val="00E3407C"/>
    <w:rsid w:val="00E41473"/>
    <w:rsid w:val="00E42B3B"/>
    <w:rsid w:val="00E43A06"/>
    <w:rsid w:val="00E4401F"/>
    <w:rsid w:val="00E450D6"/>
    <w:rsid w:val="00E522E3"/>
    <w:rsid w:val="00E560AF"/>
    <w:rsid w:val="00E56C69"/>
    <w:rsid w:val="00E612EF"/>
    <w:rsid w:val="00E669D7"/>
    <w:rsid w:val="00E66F4C"/>
    <w:rsid w:val="00E771AB"/>
    <w:rsid w:val="00E80255"/>
    <w:rsid w:val="00E804F6"/>
    <w:rsid w:val="00E82217"/>
    <w:rsid w:val="00E82C06"/>
    <w:rsid w:val="00E8663B"/>
    <w:rsid w:val="00E904DF"/>
    <w:rsid w:val="00E926CC"/>
    <w:rsid w:val="00E96EDA"/>
    <w:rsid w:val="00EA305E"/>
    <w:rsid w:val="00EA3341"/>
    <w:rsid w:val="00EA5B7A"/>
    <w:rsid w:val="00EA646C"/>
    <w:rsid w:val="00EC0922"/>
    <w:rsid w:val="00ED79FA"/>
    <w:rsid w:val="00EE19BA"/>
    <w:rsid w:val="00EE7161"/>
    <w:rsid w:val="00EE7C00"/>
    <w:rsid w:val="00EF0A79"/>
    <w:rsid w:val="00EF30D8"/>
    <w:rsid w:val="00EF38CC"/>
    <w:rsid w:val="00EF6108"/>
    <w:rsid w:val="00F011B6"/>
    <w:rsid w:val="00F0450F"/>
    <w:rsid w:val="00F04E3B"/>
    <w:rsid w:val="00F1598F"/>
    <w:rsid w:val="00F2167D"/>
    <w:rsid w:val="00F24B10"/>
    <w:rsid w:val="00F279DF"/>
    <w:rsid w:val="00F37229"/>
    <w:rsid w:val="00F41913"/>
    <w:rsid w:val="00F47C1B"/>
    <w:rsid w:val="00F5599A"/>
    <w:rsid w:val="00F62D23"/>
    <w:rsid w:val="00F80273"/>
    <w:rsid w:val="00F84919"/>
    <w:rsid w:val="00F860CB"/>
    <w:rsid w:val="00F87D72"/>
    <w:rsid w:val="00F9279A"/>
    <w:rsid w:val="00F92BCF"/>
    <w:rsid w:val="00F93270"/>
    <w:rsid w:val="00FA22B9"/>
    <w:rsid w:val="00FA71CA"/>
    <w:rsid w:val="00FB077E"/>
    <w:rsid w:val="00FB4663"/>
    <w:rsid w:val="00FC2A4C"/>
    <w:rsid w:val="00FD1FE1"/>
    <w:rsid w:val="00FD6DB9"/>
    <w:rsid w:val="00FE3101"/>
    <w:rsid w:val="00FE3CA2"/>
    <w:rsid w:val="00FE47F1"/>
    <w:rsid w:val="00FE4B25"/>
    <w:rsid w:val="00FE6891"/>
    <w:rsid w:val="00FE7E03"/>
    <w:rsid w:val="00FF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A7F6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68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54B30"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sectionheading">
    <w:name w:val="P: section heading"/>
    <w:next w:val="Normal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styleId="Header">
    <w:name w:val="header"/>
    <w:basedOn w:val="Normal"/>
    <w:link w:val="HeaderChar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Normal"/>
    <w:qFormat/>
    <w:rsid w:val="005858FD"/>
    <w:pPr>
      <w:keepNext/>
      <w:tabs>
        <w:tab w:val="right" w:pos="9923"/>
      </w:tabs>
      <w:spacing w:before="36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Normal"/>
    <w:qFormat/>
    <w:rsid w:val="005858FD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736E7E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rsid w:val="00C54B30"/>
    <w:rPr>
      <w:b/>
      <w:sz w:val="22"/>
      <w:lang w:val="en-US" w:eastAsia="x-none"/>
    </w:rPr>
  </w:style>
  <w:style w:type="paragraph" w:customStyle="1" w:styleId="Default">
    <w:name w:val="Default"/>
    <w:rsid w:val="00736E7E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eastAsia="en-US"/>
    </w:rPr>
  </w:style>
  <w:style w:type="paragraph" w:customStyle="1" w:styleId="Pbody">
    <w:name w:val="P: body"/>
    <w:qFormat/>
    <w:rsid w:val="00037CCE"/>
    <w:rPr>
      <w:rFonts w:eastAsia="MS Mincho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68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54B30"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sectionheading">
    <w:name w:val="P: section heading"/>
    <w:next w:val="Normal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styleId="Header">
    <w:name w:val="header"/>
    <w:basedOn w:val="Normal"/>
    <w:link w:val="HeaderChar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Normal"/>
    <w:qFormat/>
    <w:rsid w:val="005858FD"/>
    <w:pPr>
      <w:keepNext/>
      <w:tabs>
        <w:tab w:val="right" w:pos="9923"/>
      </w:tabs>
      <w:spacing w:before="36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Normal"/>
    <w:qFormat/>
    <w:rsid w:val="005858FD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736E7E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rsid w:val="00C54B30"/>
    <w:rPr>
      <w:b/>
      <w:sz w:val="22"/>
      <w:lang w:val="en-US" w:eastAsia="x-none"/>
    </w:rPr>
  </w:style>
  <w:style w:type="paragraph" w:customStyle="1" w:styleId="Default">
    <w:name w:val="Default"/>
    <w:rsid w:val="00736E7E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eastAsia="en-US"/>
    </w:rPr>
  </w:style>
  <w:style w:type="paragraph" w:customStyle="1" w:styleId="Pbody">
    <w:name w:val="P: body"/>
    <w:qFormat/>
    <w:rsid w:val="00037CCE"/>
    <w:rPr>
      <w:rFonts w:eastAsia="MS Mincho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header" Target="header2.xml"/><Relationship Id="rId3" Type="http://schemas.microsoft.com/office/2007/relationships/stylesWithEffects" Target="stylesWithEffect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112</TotalTime>
  <Pages>6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4080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9</cp:revision>
  <cp:lastPrinted>2016-07-15T04:27:00Z</cp:lastPrinted>
  <dcterms:created xsi:type="dcterms:W3CDTF">2016-09-14T08:26:00Z</dcterms:created>
  <dcterms:modified xsi:type="dcterms:W3CDTF">2016-11-13T08:36:00Z</dcterms:modified>
</cp:coreProperties>
</file>