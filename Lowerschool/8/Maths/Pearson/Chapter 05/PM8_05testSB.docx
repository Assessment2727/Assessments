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75B58" w14:textId="7B86E1B8" w:rsidR="00D747CC" w:rsidRDefault="001B433F" w:rsidP="001B433F">
      <w:pPr>
        <w:pStyle w:val="Psectionheading"/>
      </w:pPr>
      <w:r>
        <w:t>Multiple-choice section – choose the correct answer</w:t>
      </w:r>
    </w:p>
    <w:p w14:paraId="0FAC1C5C" w14:textId="14505B18" w:rsidR="00412367" w:rsidRDefault="00412367" w:rsidP="00412367">
      <w:pPr>
        <w:pStyle w:val="Pquestionheadingmc1stafterhead"/>
      </w:pPr>
      <w:r>
        <w:t>Question 1</w:t>
      </w:r>
      <w:r>
        <w:tab/>
      </w:r>
      <w:r w:rsidR="00F63349">
        <w:t>[5.1</w:t>
      </w:r>
      <w:r>
        <w:t>]</w:t>
      </w:r>
    </w:p>
    <w:p w14:paraId="59A49FE9" w14:textId="50F352B3" w:rsidR="00F63349" w:rsidRPr="00A22928" w:rsidRDefault="00F63349" w:rsidP="00D34623">
      <w:pPr>
        <w:pStyle w:val="Pquestiontextmainstem"/>
      </w:pPr>
      <w:r w:rsidRPr="00A22928">
        <w:t>The perimeter of a square is</w:t>
      </w:r>
      <w:r w:rsidR="0033511F">
        <w:t xml:space="preserve"> </w:t>
      </w:r>
      <w:r w:rsidR="00667DBB">
        <w:t>20</w:t>
      </w:r>
      <w:r w:rsidR="0033511F">
        <w:t>0 cm. What is the length of its side?</w:t>
      </w:r>
    </w:p>
    <w:p w14:paraId="63723D7D" w14:textId="7FE92FC3" w:rsidR="00412367" w:rsidRPr="00F63349" w:rsidRDefault="00F63349" w:rsidP="00F63349">
      <w:pPr>
        <w:pStyle w:val="Pquestiontextmcqoptions"/>
      </w:pPr>
      <w:r w:rsidRPr="00A93A54">
        <w:rPr>
          <w:rStyle w:val="Cquestionpartlabelbold"/>
        </w:rPr>
        <w:t>A</w:t>
      </w:r>
      <w:r w:rsidRPr="00A93A54">
        <w:rPr>
          <w:rStyle w:val="Cquestionpartlabelbold"/>
        </w:rPr>
        <w:tab/>
      </w:r>
      <w:r w:rsidR="0033511F">
        <w:t>25</w:t>
      </w:r>
      <w:r w:rsidRPr="00A22928">
        <w:t xml:space="preserve"> cm</w:t>
      </w:r>
      <w:r w:rsidR="00A93A54">
        <w:tab/>
      </w:r>
      <w:r w:rsidR="00A93A54">
        <w:tab/>
      </w:r>
      <w:r w:rsidR="00C6310E">
        <w:tab/>
      </w:r>
      <w:r w:rsidRPr="00A93A54">
        <w:rPr>
          <w:rStyle w:val="Cquestionpartlabelbold"/>
        </w:rPr>
        <w:t>B</w:t>
      </w:r>
      <w:r w:rsidRPr="00A93A54">
        <w:rPr>
          <w:rStyle w:val="Cquestionpartlabelbold"/>
        </w:rPr>
        <w:tab/>
      </w:r>
      <w:r w:rsidR="0033511F">
        <w:t>30</w:t>
      </w:r>
      <w:r w:rsidRPr="00A22928">
        <w:t xml:space="preserve"> cm</w:t>
      </w:r>
      <w:r w:rsidR="00A93A54">
        <w:tab/>
      </w:r>
      <w:r w:rsidR="00A93A54">
        <w:tab/>
      </w:r>
      <w:r w:rsidR="0031384F">
        <w:tab/>
      </w:r>
      <w:r w:rsidRPr="00A93A54">
        <w:rPr>
          <w:rStyle w:val="Cquestionpartlabelbold"/>
        </w:rPr>
        <w:t>C</w:t>
      </w:r>
      <w:r w:rsidRPr="00A93A54">
        <w:rPr>
          <w:rStyle w:val="Cquestionpartlabelbold"/>
        </w:rPr>
        <w:tab/>
      </w:r>
      <w:r w:rsidR="00667DBB">
        <w:t>50</w:t>
      </w:r>
      <w:r w:rsidRPr="00A22928">
        <w:t xml:space="preserve"> cm</w:t>
      </w:r>
      <w:r w:rsidR="00A93A54">
        <w:tab/>
      </w:r>
      <w:r w:rsidR="00A93A54">
        <w:tab/>
      </w:r>
      <w:r w:rsidRPr="00A93A54">
        <w:rPr>
          <w:rStyle w:val="Cquestionpartlabelbold"/>
        </w:rPr>
        <w:t>D</w:t>
      </w:r>
      <w:r w:rsidRPr="00A93A54">
        <w:rPr>
          <w:rStyle w:val="Cquestionpartlabelbold"/>
        </w:rPr>
        <w:tab/>
      </w:r>
      <w:r w:rsidR="0033511F">
        <w:t>60</w:t>
      </w:r>
      <w:r w:rsidRPr="00A22928">
        <w:t xml:space="preserve"> cm</w:t>
      </w:r>
    </w:p>
    <w:p w14:paraId="58C8B137" w14:textId="090102A6" w:rsidR="00412367" w:rsidRDefault="00983A87" w:rsidP="00983A87">
      <w:pPr>
        <w:pStyle w:val="Pquestionheadingmc"/>
      </w:pPr>
      <w:r>
        <w:t>Question 2</w:t>
      </w:r>
      <w:r w:rsidR="00412367">
        <w:tab/>
      </w:r>
      <w:r w:rsidR="00F63349">
        <w:t>[5.3</w:t>
      </w:r>
      <w:r w:rsidR="00412367">
        <w:t>]</w:t>
      </w:r>
    </w:p>
    <w:p w14:paraId="2CF8237B" w14:textId="743CCE70" w:rsidR="00F63349" w:rsidRPr="00A22928" w:rsidRDefault="00D34623" w:rsidP="00D34623">
      <w:pPr>
        <w:pStyle w:val="Pquestiontextmainstem"/>
      </w:pPr>
      <w:r>
        <w:t xml:space="preserve">A </w:t>
      </w:r>
      <w:r w:rsidR="00F63349" w:rsidRPr="00A22928">
        <w:t xml:space="preserve">circle of radius </w:t>
      </w:r>
      <w:r w:rsidR="00667DBB">
        <w:t>21</w:t>
      </w:r>
      <w:r w:rsidR="0033511F">
        <w:t xml:space="preserve"> </w:t>
      </w:r>
      <w:r w:rsidR="00F63349" w:rsidRPr="00A22928">
        <w:t>cm has a circumference</w:t>
      </w:r>
      <w:r w:rsidR="003D434C">
        <w:t xml:space="preserve"> co</w:t>
      </w:r>
      <w:r w:rsidR="00F63349" w:rsidRPr="00A22928">
        <w:t xml:space="preserve">rrect to </w:t>
      </w:r>
      <w:r w:rsidR="00A93A54">
        <w:t>2</w:t>
      </w:r>
      <w:r w:rsidR="00F63349" w:rsidRPr="00A22928">
        <w:t xml:space="preserve"> decimal places</w:t>
      </w:r>
      <w:r w:rsidR="004102BA">
        <w:t>,</w:t>
      </w:r>
      <w:r w:rsidR="00F63349" w:rsidRPr="00A22928">
        <w:t xml:space="preserve"> of:</w:t>
      </w:r>
    </w:p>
    <w:p w14:paraId="25043B4F" w14:textId="7588EA4B" w:rsidR="00667DBB" w:rsidRPr="00327557" w:rsidRDefault="00667DBB" w:rsidP="00960471">
      <w:pPr>
        <w:pStyle w:val="Pquestiontextmcqoptions"/>
      </w:pPr>
      <w:r w:rsidRPr="002F2498">
        <w:rPr>
          <w:rStyle w:val="Cquestionpartlabelbold"/>
        </w:rPr>
        <w:t>A</w:t>
      </w:r>
      <w:r w:rsidR="0031384F">
        <w:t xml:space="preserve"> 131.95 cm</w:t>
      </w:r>
      <w:r w:rsidR="0031384F">
        <w:tab/>
      </w:r>
      <w:r w:rsidR="0031384F">
        <w:tab/>
      </w:r>
      <w:r w:rsidRPr="002F2498">
        <w:rPr>
          <w:rStyle w:val="Cquestionpartlabelbold"/>
        </w:rPr>
        <w:t>B</w:t>
      </w:r>
      <w:r w:rsidR="0031384F">
        <w:tab/>
      </w:r>
      <w:r w:rsidRPr="00327557">
        <w:t>131.99 cm</w:t>
      </w:r>
      <w:r w:rsidR="0031384F">
        <w:tab/>
      </w:r>
      <w:r w:rsidR="0031384F">
        <w:tab/>
      </w:r>
      <w:r w:rsidRPr="002F2498">
        <w:rPr>
          <w:rStyle w:val="Cquestionpartlabelbold"/>
        </w:rPr>
        <w:t>C</w:t>
      </w:r>
      <w:r w:rsidR="0031384F">
        <w:tab/>
        <w:t xml:space="preserve">132 </w:t>
      </w:r>
      <w:r w:rsidRPr="00327557">
        <w:t>cm</w:t>
      </w:r>
      <w:r w:rsidR="0031384F">
        <w:tab/>
      </w:r>
      <w:r w:rsidR="0031384F">
        <w:tab/>
      </w:r>
      <w:r w:rsidRPr="002F2498">
        <w:rPr>
          <w:rStyle w:val="Cquestionpartlabelbold"/>
        </w:rPr>
        <w:t>D</w:t>
      </w:r>
      <w:r w:rsidR="00F87C3D">
        <w:tab/>
      </w:r>
      <w:r w:rsidRPr="00327557">
        <w:t>133 cm</w:t>
      </w:r>
    </w:p>
    <w:p w14:paraId="264362E0" w14:textId="576F5FC7" w:rsidR="00412367" w:rsidRDefault="00412367" w:rsidP="00983A87">
      <w:pPr>
        <w:pStyle w:val="Pquestionheadingmc"/>
      </w:pPr>
      <w:r>
        <w:t xml:space="preserve">Question </w:t>
      </w:r>
      <w:r w:rsidR="00983A87">
        <w:t>3</w:t>
      </w:r>
      <w:r>
        <w:tab/>
      </w:r>
      <w:r w:rsidR="00F63349">
        <w:t>[5.3</w:t>
      </w:r>
      <w:r>
        <w:t>]</w:t>
      </w:r>
    </w:p>
    <w:p w14:paraId="7FC78022" w14:textId="3700AB21" w:rsidR="00F63349" w:rsidRPr="00A22928" w:rsidRDefault="00D34623" w:rsidP="00D34623">
      <w:pPr>
        <w:pStyle w:val="Pquestiontextmainstem"/>
      </w:pPr>
      <w:r>
        <w:t xml:space="preserve">A </w:t>
      </w:r>
      <w:r w:rsidR="00F63349" w:rsidRPr="00A22928">
        <w:t xml:space="preserve">semi-circular protractor of radius </w:t>
      </w:r>
      <w:r w:rsidR="00667DBB">
        <w:t>9.5</w:t>
      </w:r>
      <w:r w:rsidR="00F63349" w:rsidRPr="00A22928">
        <w:t xml:space="preserve"> cm has a perimeter</w:t>
      </w:r>
      <w:r w:rsidR="003D434C">
        <w:t xml:space="preserve"> co</w:t>
      </w:r>
      <w:r w:rsidR="00F63349" w:rsidRPr="00A22928">
        <w:t xml:space="preserve">rrect to </w:t>
      </w:r>
      <w:r w:rsidR="00A93A54">
        <w:t>2 decimal place</w:t>
      </w:r>
      <w:r w:rsidR="00F63349" w:rsidRPr="00A22928">
        <w:t>s</w:t>
      </w:r>
      <w:r w:rsidR="004102BA">
        <w:t>,</w:t>
      </w:r>
      <w:r w:rsidR="00F63349" w:rsidRPr="00A22928">
        <w:t xml:space="preserve"> of:</w:t>
      </w:r>
    </w:p>
    <w:p w14:paraId="0F657C11" w14:textId="0AD21360" w:rsidR="0033511F" w:rsidRPr="00F12937" w:rsidRDefault="0033511F" w:rsidP="00C01C8E">
      <w:pPr>
        <w:pStyle w:val="Pquestiontextmcqoptions"/>
      </w:pPr>
      <w:r w:rsidRPr="006A78F5">
        <w:rPr>
          <w:rStyle w:val="Cquestionpartlabelbold"/>
        </w:rPr>
        <w:t>A</w:t>
      </w:r>
      <w:r w:rsidR="00667DBB">
        <w:tab/>
      </w:r>
      <w:r w:rsidRPr="00F12937">
        <w:t>33.13 cm</w:t>
      </w:r>
      <w:r w:rsidR="00C01C8E">
        <w:tab/>
      </w:r>
      <w:r w:rsidR="00C6310E">
        <w:tab/>
      </w:r>
      <w:r w:rsidRPr="006A78F5">
        <w:rPr>
          <w:rStyle w:val="Cquestionpartlabelbold"/>
        </w:rPr>
        <w:t>B</w:t>
      </w:r>
      <w:r w:rsidR="00667DBB">
        <w:tab/>
        <w:t>29.85</w:t>
      </w:r>
      <w:r w:rsidRPr="00F12937">
        <w:t>cm</w:t>
      </w:r>
      <w:r w:rsidR="00C01C8E">
        <w:tab/>
      </w:r>
      <w:r w:rsidR="00C01C8E">
        <w:tab/>
      </w:r>
      <w:r w:rsidR="00F87C3D">
        <w:tab/>
      </w:r>
      <w:r w:rsidRPr="006A78F5">
        <w:rPr>
          <w:rStyle w:val="Cquestionpartlabelbold"/>
        </w:rPr>
        <w:t>C</w:t>
      </w:r>
      <w:r w:rsidR="00667DBB">
        <w:tab/>
      </w:r>
      <w:r w:rsidRPr="00F12937">
        <w:t>41.13 cm</w:t>
      </w:r>
      <w:r w:rsidR="00C01C8E">
        <w:tab/>
      </w:r>
      <w:r w:rsidR="00F87C3D">
        <w:tab/>
      </w:r>
      <w:r w:rsidRPr="006A78F5">
        <w:rPr>
          <w:rStyle w:val="Cquestionpartlabelbold"/>
        </w:rPr>
        <w:t>D</w:t>
      </w:r>
      <w:r w:rsidR="00667DBB">
        <w:tab/>
      </w:r>
      <w:r w:rsidRPr="00F12937">
        <w:t>4</w:t>
      </w:r>
      <w:r w:rsidR="00667DBB">
        <w:t>8</w:t>
      </w:r>
      <w:r w:rsidRPr="00F12937">
        <w:t>.</w:t>
      </w:r>
      <w:r w:rsidR="00667DBB">
        <w:t>85</w:t>
      </w:r>
      <w:r w:rsidRPr="00F12937">
        <w:t xml:space="preserve"> cm</w:t>
      </w:r>
      <w:r w:rsidR="00C01C8E">
        <w:tab/>
      </w:r>
      <w:r w:rsidRPr="00F12937">
        <w:t xml:space="preserve">    </w:t>
      </w:r>
    </w:p>
    <w:p w14:paraId="5FFA96C3" w14:textId="134113E7" w:rsidR="00412367" w:rsidRDefault="00412367" w:rsidP="00983A87">
      <w:pPr>
        <w:pStyle w:val="Pquestionheadingmc"/>
      </w:pPr>
      <w:r>
        <w:t xml:space="preserve">Question </w:t>
      </w:r>
      <w:r w:rsidR="00983A87">
        <w:t>4</w:t>
      </w:r>
      <w:r>
        <w:tab/>
      </w:r>
      <w:r w:rsidR="00F63349">
        <w:t>[5.4</w:t>
      </w:r>
      <w:r>
        <w:t>]</w:t>
      </w:r>
    </w:p>
    <w:p w14:paraId="1CD5181B" w14:textId="783933E4" w:rsidR="00F63349" w:rsidRPr="00A22928" w:rsidRDefault="00D34623" w:rsidP="00A93A54">
      <w:pPr>
        <w:pStyle w:val="Pquestiontextmainstem"/>
      </w:pPr>
      <w:r>
        <w:t xml:space="preserve">A </w:t>
      </w:r>
      <w:r w:rsidR="00F63349" w:rsidRPr="00A22928">
        <w:t xml:space="preserve">parallelogram of area </w:t>
      </w:r>
      <w:r w:rsidR="00667DBB">
        <w:t>30</w:t>
      </w:r>
      <w:r w:rsidR="00F63349" w:rsidRPr="00A22928">
        <w:t xml:space="preserve"> cm</w:t>
      </w:r>
      <w:r w:rsidR="00F63349" w:rsidRPr="00A22928">
        <w:rPr>
          <w:vertAlign w:val="superscript"/>
        </w:rPr>
        <w:t>2</w:t>
      </w:r>
      <w:r w:rsidR="00F63349" w:rsidRPr="00A22928">
        <w:t xml:space="preserve"> and height </w:t>
      </w:r>
      <w:r w:rsidR="00667DBB">
        <w:t>3.5</w:t>
      </w:r>
      <w:r w:rsidR="00F63349" w:rsidRPr="00A22928">
        <w:t xml:space="preserve"> cm has a base length of:</w:t>
      </w:r>
    </w:p>
    <w:p w14:paraId="5448CC38" w14:textId="4C245292" w:rsidR="00667DBB" w:rsidRPr="00327557" w:rsidRDefault="00667DBB" w:rsidP="00960471">
      <w:pPr>
        <w:pStyle w:val="Pquestiontextmcqoptions"/>
      </w:pPr>
      <w:r w:rsidRPr="002F2498">
        <w:rPr>
          <w:rStyle w:val="Cquestionpartlabelbold"/>
        </w:rPr>
        <w:t>A</w:t>
      </w:r>
      <w:r>
        <w:tab/>
      </w:r>
      <w:r w:rsidRPr="00327557">
        <w:t>2.32 cm</w:t>
      </w:r>
      <w:r w:rsidR="00F87C3D">
        <w:tab/>
      </w:r>
      <w:r w:rsidR="00F87C3D">
        <w:tab/>
      </w:r>
      <w:r w:rsidR="00F87C3D">
        <w:tab/>
      </w:r>
      <w:r w:rsidRPr="002F2498">
        <w:rPr>
          <w:rStyle w:val="Cquestionpartlabelbold"/>
        </w:rPr>
        <w:t>B</w:t>
      </w:r>
      <w:r>
        <w:tab/>
      </w:r>
      <w:r w:rsidRPr="00327557">
        <w:t>4.78 cm</w:t>
      </w:r>
      <w:r>
        <w:tab/>
      </w:r>
      <w:r>
        <w:tab/>
      </w:r>
      <w:r w:rsidR="00F87C3D">
        <w:tab/>
      </w:r>
      <w:r w:rsidRPr="002F2498">
        <w:rPr>
          <w:rStyle w:val="Cquestionpartlabelbold"/>
        </w:rPr>
        <w:t>C</w:t>
      </w:r>
      <w:r>
        <w:tab/>
      </w:r>
      <w:r w:rsidRPr="00327557">
        <w:t>8.57 cm</w:t>
      </w:r>
      <w:r w:rsidR="00F87C3D">
        <w:tab/>
      </w:r>
      <w:r w:rsidR="00F87C3D">
        <w:tab/>
      </w:r>
      <w:r w:rsidR="00F87C3D">
        <w:tab/>
      </w:r>
      <w:r w:rsidRPr="002F2498">
        <w:rPr>
          <w:rStyle w:val="Cquestionpartlabelbold"/>
        </w:rPr>
        <w:t>D</w:t>
      </w:r>
      <w:r>
        <w:tab/>
      </w:r>
      <w:r w:rsidRPr="00327557">
        <w:t>6.55 cm</w:t>
      </w:r>
    </w:p>
    <w:p w14:paraId="2B76AA45" w14:textId="567457BE" w:rsidR="00412367" w:rsidRDefault="00412367" w:rsidP="00983A87">
      <w:pPr>
        <w:pStyle w:val="Pquestionheadingmc"/>
      </w:pPr>
      <w:r>
        <w:t xml:space="preserve">Question </w:t>
      </w:r>
      <w:r w:rsidR="00983A87">
        <w:t>5</w:t>
      </w:r>
      <w:r>
        <w:tab/>
      </w:r>
      <w:r w:rsidR="00F63349">
        <w:t>[5.4</w:t>
      </w:r>
      <w:r>
        <w:t>]</w:t>
      </w:r>
    </w:p>
    <w:p w14:paraId="2F8861A6" w14:textId="1F2DC8B5" w:rsidR="00F63349" w:rsidRPr="00A22928" w:rsidRDefault="00D34623" w:rsidP="00D34623">
      <w:pPr>
        <w:pStyle w:val="Pquestiontextmainstem"/>
      </w:pPr>
      <w:r>
        <w:t xml:space="preserve">A </w:t>
      </w:r>
      <w:r w:rsidR="00F63349" w:rsidRPr="00A22928">
        <w:t xml:space="preserve">trapezium has an area of </w:t>
      </w:r>
      <w:r w:rsidR="00667DBB">
        <w:t>312</w:t>
      </w:r>
      <w:r w:rsidR="00F63349" w:rsidRPr="00A22928">
        <w:t xml:space="preserve"> cm</w:t>
      </w:r>
      <w:r w:rsidR="00F63349" w:rsidRPr="00A22928">
        <w:rPr>
          <w:vertAlign w:val="superscript"/>
        </w:rPr>
        <w:t>2</w:t>
      </w:r>
      <w:r w:rsidR="00F63349" w:rsidRPr="00A22928">
        <w:t>. If its parallel sides are 1</w:t>
      </w:r>
      <w:r w:rsidR="00667DBB">
        <w:t>2</w:t>
      </w:r>
      <w:r w:rsidR="00F63349" w:rsidRPr="00A22928">
        <w:t xml:space="preserve"> cm and 2</w:t>
      </w:r>
      <w:r w:rsidR="00667DBB">
        <w:t>8</w:t>
      </w:r>
      <w:r w:rsidR="00F63349" w:rsidRPr="00A22928">
        <w:t xml:space="preserve"> cm long, its height is:</w:t>
      </w:r>
    </w:p>
    <w:p w14:paraId="72E8CE8A" w14:textId="5FD56829" w:rsidR="00F63349" w:rsidRPr="00A22928" w:rsidRDefault="00F63349" w:rsidP="00F63349">
      <w:pPr>
        <w:pStyle w:val="Pquestiontextmcqoptions"/>
      </w:pPr>
      <w:r w:rsidRPr="00A93A54">
        <w:rPr>
          <w:rStyle w:val="Cquestionpartlabelbold"/>
        </w:rPr>
        <w:t>A</w:t>
      </w:r>
      <w:r w:rsidRPr="00A93A54">
        <w:rPr>
          <w:rStyle w:val="Cquestionpartlabelbold"/>
        </w:rPr>
        <w:tab/>
      </w:r>
      <w:r w:rsidR="0033511F">
        <w:t>6</w:t>
      </w:r>
      <w:r w:rsidR="00667DBB">
        <w:t>.6</w:t>
      </w:r>
      <w:r w:rsidRPr="00A22928">
        <w:t xml:space="preserve"> cm</w:t>
      </w:r>
      <w:r w:rsidR="00A93A54">
        <w:tab/>
      </w:r>
      <w:r w:rsidR="00A93A54">
        <w:tab/>
      </w:r>
      <w:r w:rsidR="00A93A54">
        <w:tab/>
      </w:r>
      <w:r w:rsidRPr="00A93A54">
        <w:rPr>
          <w:rStyle w:val="Cquestionpartlabelbold"/>
        </w:rPr>
        <w:t>B</w:t>
      </w:r>
      <w:r w:rsidR="00A93A54">
        <w:rPr>
          <w:rStyle w:val="Cquestionpartlabelbold"/>
        </w:rPr>
        <w:tab/>
      </w:r>
      <w:r w:rsidRPr="00A22928">
        <w:t>2</w:t>
      </w:r>
      <w:r w:rsidR="00667DBB">
        <w:t>2.</w:t>
      </w:r>
      <w:r w:rsidRPr="00A22928">
        <w:t>4 cm</w:t>
      </w:r>
      <w:r>
        <w:tab/>
      </w:r>
      <w:r w:rsidR="00A93A54">
        <w:tab/>
      </w:r>
      <w:r w:rsidRPr="00A93A54">
        <w:rPr>
          <w:rStyle w:val="Cquestionpartlabelbold"/>
        </w:rPr>
        <w:t>C</w:t>
      </w:r>
      <w:r w:rsidRPr="00A93A54">
        <w:rPr>
          <w:rStyle w:val="Cquestionpartlabelbold"/>
        </w:rPr>
        <w:tab/>
      </w:r>
      <w:r w:rsidR="0033511F">
        <w:t>4</w:t>
      </w:r>
      <w:r w:rsidR="00667DBB">
        <w:t>.9</w:t>
      </w:r>
      <w:r w:rsidRPr="00A22928">
        <w:t xml:space="preserve"> cm</w:t>
      </w:r>
      <w:r w:rsidR="00A93A54">
        <w:tab/>
      </w:r>
      <w:r w:rsidR="00A93A54">
        <w:tab/>
      </w:r>
      <w:r w:rsidR="00A93A54">
        <w:tab/>
      </w:r>
      <w:r w:rsidRPr="00A93A54">
        <w:rPr>
          <w:rStyle w:val="Cquestionpartlabelbold"/>
        </w:rPr>
        <w:t>D</w:t>
      </w:r>
      <w:r w:rsidR="00A93A54">
        <w:rPr>
          <w:rStyle w:val="Cquestionpartlabelbold"/>
        </w:rPr>
        <w:tab/>
      </w:r>
      <w:r w:rsidR="00667DBB">
        <w:t>15.6</w:t>
      </w:r>
      <w:r w:rsidRPr="00A22928">
        <w:t xml:space="preserve"> cm</w:t>
      </w:r>
    </w:p>
    <w:p w14:paraId="026ED8C2" w14:textId="4C79ABBB" w:rsidR="00412367" w:rsidRDefault="00412367" w:rsidP="00983A87">
      <w:pPr>
        <w:pStyle w:val="Pquestionheadingmc"/>
      </w:pPr>
      <w:r>
        <w:t xml:space="preserve">Question </w:t>
      </w:r>
      <w:r w:rsidR="00983A87">
        <w:t>6</w:t>
      </w:r>
      <w:r>
        <w:tab/>
      </w:r>
      <w:r w:rsidR="00F63349">
        <w:t>[5.5</w:t>
      </w:r>
      <w:r>
        <w:t>]</w:t>
      </w:r>
    </w:p>
    <w:p w14:paraId="1748573F" w14:textId="57653A5E" w:rsidR="00F63349" w:rsidRPr="00A22928" w:rsidRDefault="00D34623" w:rsidP="00D34623">
      <w:pPr>
        <w:pStyle w:val="Pquestiontextmainstem"/>
      </w:pPr>
      <w:r>
        <w:t xml:space="preserve">A </w:t>
      </w:r>
      <w:r w:rsidR="00F63349" w:rsidRPr="00A22928">
        <w:t xml:space="preserve">circle with an area of </w:t>
      </w:r>
      <w:r w:rsidR="00667DBB">
        <w:t>90</w:t>
      </w:r>
      <w:r w:rsidR="00F63349" w:rsidRPr="00A22928">
        <w:t xml:space="preserve"> cm</w:t>
      </w:r>
      <w:r w:rsidR="00F63349" w:rsidRPr="00A22928">
        <w:rPr>
          <w:vertAlign w:val="superscript"/>
        </w:rPr>
        <w:t>2</w:t>
      </w:r>
      <w:r w:rsidR="00F63349" w:rsidRPr="00A22928">
        <w:t xml:space="preserve"> has a radius</w:t>
      </w:r>
      <w:r w:rsidR="003D434C">
        <w:t xml:space="preserve"> co</w:t>
      </w:r>
      <w:r w:rsidR="00F63349" w:rsidRPr="00A22928">
        <w:t xml:space="preserve">rrect to </w:t>
      </w:r>
      <w:r w:rsidR="00A93A54">
        <w:t>2 decimal place</w:t>
      </w:r>
      <w:r w:rsidR="00F63349" w:rsidRPr="00A22928">
        <w:t>s</w:t>
      </w:r>
      <w:r w:rsidR="004102BA">
        <w:t>,</w:t>
      </w:r>
      <w:r w:rsidR="00F63349" w:rsidRPr="00A22928">
        <w:t xml:space="preserve"> of:</w:t>
      </w:r>
    </w:p>
    <w:p w14:paraId="1B436D6F" w14:textId="2A0279A6" w:rsidR="00667DBB" w:rsidRPr="00327557" w:rsidRDefault="00667DBB" w:rsidP="00960471">
      <w:pPr>
        <w:pStyle w:val="Pquestiontextmcqoptions"/>
      </w:pPr>
      <w:r w:rsidRPr="002F2498">
        <w:rPr>
          <w:rStyle w:val="Cquestionpartlabelbold"/>
        </w:rPr>
        <w:t>A</w:t>
      </w:r>
      <w:r w:rsidR="00960471">
        <w:tab/>
      </w:r>
      <w:r w:rsidR="00F87C3D">
        <w:t xml:space="preserve">5.35 </w:t>
      </w:r>
      <w:r w:rsidRPr="00327557">
        <w:t>cm</w:t>
      </w:r>
      <w:r w:rsidR="00F87C3D">
        <w:tab/>
      </w:r>
      <w:r w:rsidR="00F87C3D">
        <w:tab/>
      </w:r>
      <w:r w:rsidR="00F87C3D">
        <w:tab/>
      </w:r>
      <w:r w:rsidRPr="002F2498">
        <w:rPr>
          <w:rStyle w:val="Cquestionpartlabelbold"/>
        </w:rPr>
        <w:t>B</w:t>
      </w:r>
      <w:r w:rsidR="00960471">
        <w:tab/>
      </w:r>
      <w:r w:rsidRPr="00327557">
        <w:t>5.53 cm</w:t>
      </w:r>
      <w:r>
        <w:tab/>
      </w:r>
      <w:r>
        <w:tab/>
      </w:r>
      <w:r w:rsidRPr="002F2498">
        <w:rPr>
          <w:rStyle w:val="Cquestionpartlabelbold"/>
        </w:rPr>
        <w:t>C</w:t>
      </w:r>
      <w:r w:rsidR="00960471">
        <w:tab/>
      </w:r>
      <w:r w:rsidR="00F87C3D">
        <w:t>3.90 cm</w:t>
      </w:r>
      <w:r w:rsidR="00F87C3D">
        <w:tab/>
      </w:r>
      <w:r w:rsidR="00F87C3D">
        <w:tab/>
      </w:r>
      <w:r w:rsidR="00F87C3D">
        <w:tab/>
      </w:r>
      <w:r w:rsidRPr="002F2498">
        <w:rPr>
          <w:rStyle w:val="Cquestionpartlabelbold"/>
        </w:rPr>
        <w:t>D</w:t>
      </w:r>
      <w:r w:rsidR="00960471">
        <w:tab/>
      </w:r>
      <w:r w:rsidRPr="00327557">
        <w:t>3.91 cm</w:t>
      </w:r>
    </w:p>
    <w:p w14:paraId="717E4D16" w14:textId="13FDA36A" w:rsidR="00412367" w:rsidRDefault="00412367" w:rsidP="00983A87">
      <w:pPr>
        <w:pStyle w:val="Pquestionheadingmc"/>
      </w:pPr>
      <w:r>
        <w:t xml:space="preserve">Question </w:t>
      </w:r>
      <w:r w:rsidR="00983A87">
        <w:t>7</w:t>
      </w:r>
      <w:r>
        <w:tab/>
      </w:r>
      <w:r w:rsidR="00F63349">
        <w:t>[5.</w:t>
      </w:r>
      <w:r w:rsidR="00F43E37">
        <w:t>6</w:t>
      </w:r>
      <w:r>
        <w:t>]</w:t>
      </w:r>
    </w:p>
    <w:p w14:paraId="7923479D" w14:textId="0B32EB4C" w:rsidR="0033511F" w:rsidRPr="00F12937" w:rsidRDefault="00F63349" w:rsidP="00C01C8E">
      <w:pPr>
        <w:pStyle w:val="Pquestiontextmainstem"/>
      </w:pPr>
      <w:r w:rsidRPr="00A22928">
        <w:t>The total area of a shape formed by joining</w:t>
      </w:r>
      <w:r w:rsidR="004102BA">
        <w:t xml:space="preserve"> </w:t>
      </w:r>
      <w:r w:rsidR="0033511F" w:rsidRPr="00F12937">
        <w:t>a 8</w:t>
      </w:r>
      <w:r w:rsidR="00667DBB">
        <w:t>.5</w:t>
      </w:r>
      <w:r w:rsidR="0033511F" w:rsidRPr="00F12937">
        <w:t xml:space="preserve"> cm square to a 1</w:t>
      </w:r>
      <w:r w:rsidR="00667DBB">
        <w:t>5</w:t>
      </w:r>
      <w:r w:rsidR="0033511F" w:rsidRPr="00F12937">
        <w:t xml:space="preserve"> cm by 6</w:t>
      </w:r>
      <w:r w:rsidR="00667DBB">
        <w:t>.5</w:t>
      </w:r>
      <w:r w:rsidR="0033511F" w:rsidRPr="00F12937">
        <w:t xml:space="preserve"> cm rectangle is:</w:t>
      </w:r>
    </w:p>
    <w:p w14:paraId="11B54FD3" w14:textId="40BA9351" w:rsidR="00667DBB" w:rsidRPr="00327557" w:rsidRDefault="00667DBB" w:rsidP="00960471">
      <w:pPr>
        <w:pStyle w:val="Pquestiontextmcqoptions"/>
      </w:pPr>
      <w:r w:rsidRPr="002F2498">
        <w:rPr>
          <w:rStyle w:val="Cquestionpartlabelbold"/>
        </w:rPr>
        <w:t>A</w:t>
      </w:r>
      <w:r w:rsidR="00F87C3D">
        <w:tab/>
      </w:r>
      <w:r w:rsidRPr="00327557">
        <w:t>72.25 cm</w:t>
      </w:r>
      <w:r w:rsidRPr="00327557">
        <w:rPr>
          <w:vertAlign w:val="superscript"/>
        </w:rPr>
        <w:t>2</w:t>
      </w:r>
      <w:r w:rsidRPr="00327557">
        <w:t xml:space="preserve"> </w:t>
      </w:r>
      <w:r w:rsidR="00960471">
        <w:tab/>
      </w:r>
      <w:r w:rsidR="00960471">
        <w:tab/>
      </w:r>
      <w:r w:rsidRPr="002F2498">
        <w:rPr>
          <w:rStyle w:val="Cquestionpartlabelbold"/>
        </w:rPr>
        <w:t>B</w:t>
      </w:r>
      <w:r w:rsidR="00F87C3D">
        <w:rPr>
          <w:rStyle w:val="Cquestionpartlabelbold"/>
        </w:rPr>
        <w:tab/>
      </w:r>
      <w:r w:rsidRPr="00327557">
        <w:t>169.75 cm</w:t>
      </w:r>
      <w:r w:rsidRPr="00327557">
        <w:rPr>
          <w:vertAlign w:val="superscript"/>
        </w:rPr>
        <w:t>2</w:t>
      </w:r>
      <w:r w:rsidRPr="00327557">
        <w:t xml:space="preserve"> </w:t>
      </w:r>
      <w:r w:rsidR="00960471">
        <w:tab/>
      </w:r>
      <w:r w:rsidR="00960471">
        <w:tab/>
      </w:r>
      <w:r w:rsidRPr="002F2498">
        <w:rPr>
          <w:rStyle w:val="Cquestionpartlabelbold"/>
        </w:rPr>
        <w:t>C</w:t>
      </w:r>
      <w:r w:rsidR="00F87C3D">
        <w:rPr>
          <w:rStyle w:val="Cquestionpartlabelbold"/>
        </w:rPr>
        <w:tab/>
      </w:r>
      <w:r w:rsidRPr="00327557">
        <w:t>97.5 cm</w:t>
      </w:r>
      <w:r w:rsidRPr="00327557">
        <w:rPr>
          <w:vertAlign w:val="superscript"/>
        </w:rPr>
        <w:t>2</w:t>
      </w:r>
      <w:r w:rsidR="00960471">
        <w:tab/>
      </w:r>
      <w:r w:rsidR="00960471">
        <w:tab/>
      </w:r>
      <w:r w:rsidRPr="002F2498">
        <w:rPr>
          <w:rStyle w:val="Cquestionpartlabelbold"/>
        </w:rPr>
        <w:t>D</w:t>
      </w:r>
      <w:r w:rsidR="00F87C3D">
        <w:rPr>
          <w:rStyle w:val="Cquestionpartlabelbold"/>
        </w:rPr>
        <w:tab/>
      </w:r>
      <w:r w:rsidRPr="00327557">
        <w:t>132 cm</w:t>
      </w:r>
      <w:r w:rsidRPr="00327557">
        <w:rPr>
          <w:vertAlign w:val="superscript"/>
        </w:rPr>
        <w:t>2</w:t>
      </w:r>
    </w:p>
    <w:p w14:paraId="264BFA72" w14:textId="44C6DEDB" w:rsidR="00412367" w:rsidRDefault="00412367" w:rsidP="00983A87">
      <w:pPr>
        <w:pStyle w:val="Pquestionheadingmc"/>
      </w:pPr>
      <w:r>
        <w:t xml:space="preserve">Question </w:t>
      </w:r>
      <w:r w:rsidR="00983A87">
        <w:t>8</w:t>
      </w:r>
      <w:r>
        <w:tab/>
      </w:r>
      <w:r w:rsidR="00F63349">
        <w:t>[5.</w:t>
      </w:r>
      <w:r w:rsidR="00F43E37">
        <w:t>3</w:t>
      </w:r>
      <w:r>
        <w:t>]</w:t>
      </w:r>
    </w:p>
    <w:p w14:paraId="7164706C" w14:textId="77454C3F" w:rsidR="0033511F" w:rsidRPr="00F12937" w:rsidRDefault="0033511F" w:rsidP="00C01C8E">
      <w:pPr>
        <w:pStyle w:val="Pquestiontextmainstem"/>
      </w:pPr>
      <w:r w:rsidRPr="00F12937">
        <w:fldChar w:fldCharType="begin"/>
      </w:r>
      <w:r w:rsidRPr="00F12937">
        <w:instrText xml:space="preserve"> QUOTE </w:instrText>
      </w:r>
      <m:oMath>
        <m:rad>
          <m:radPr>
            <m:degHide m:val="1"/>
            <m:ctrlPr>
              <w:rPr>
                <w:rFonts w:ascii="Cambria Math" w:hAnsi="Cambria Math"/>
                <w:i/>
              </w:rPr>
            </m:ctrlPr>
          </m:radPr>
          <m:deg/>
          <m:e>
            <m:r>
              <m:rPr>
                <m:sty m:val="p"/>
              </m:rPr>
              <w:rPr>
                <w:rFonts w:ascii="Cambria Math" w:hAnsi="Cambria Math"/>
              </w:rPr>
              <m:t>144</m:t>
            </m:r>
          </m:e>
        </m:rad>
        <m:r>
          <m:rPr>
            <m:sty m:val="p"/>
          </m:rPr>
          <w:rPr>
            <w:rFonts w:ascii="Cambria Math" w:hAnsi="Cambria Math"/>
          </w:rPr>
          <m:t>-</m:t>
        </m:r>
        <m:sSup>
          <m:sSupPr>
            <m:ctrlPr>
              <w:rPr>
                <w:rFonts w:ascii="Cambria Math" w:eastAsia="SimSun" w:hAnsi="Cambria Math"/>
                <w:i/>
                <w:lang w:eastAsia="zh-CN"/>
              </w:rPr>
            </m:ctrlPr>
          </m:sSupPr>
          <m:e>
            <m:r>
              <m:rPr>
                <m:sty m:val="p"/>
              </m:rPr>
              <w:rPr>
                <w:rFonts w:ascii="Cambria Math" w:hAnsi="Cambria Math"/>
              </w:rPr>
              <m:t>3</m:t>
            </m:r>
          </m:e>
          <m:sup>
            <m:r>
              <m:rPr>
                <m:sty m:val="p"/>
              </m:rPr>
              <w:rPr>
                <w:rFonts w:ascii="Cambria Math" w:hAnsi="Cambria Math"/>
              </w:rPr>
              <m:t>2</m:t>
            </m:r>
          </m:sup>
        </m:sSup>
        <m:r>
          <m:rPr>
            <m:sty m:val="p"/>
          </m:rPr>
          <w:rPr>
            <w:rFonts w:ascii="Cambria Math" w:hAnsi="Cambria Math"/>
          </w:rPr>
          <m:t>×(1-3)</m:t>
        </m:r>
      </m:oMath>
      <w:r w:rsidRPr="00F12937">
        <w:instrText xml:space="preserve"> </w:instrText>
      </w:r>
      <w:r w:rsidRPr="00F12937">
        <w:fldChar w:fldCharType="end"/>
      </w:r>
      <w:r w:rsidRPr="00F12937">
        <w:t xml:space="preserve">The area of the triangle below is </w:t>
      </w:r>
      <w:r w:rsidR="00667DBB">
        <w:t>76</w:t>
      </w:r>
      <w:r w:rsidRPr="00F12937">
        <w:t xml:space="preserve"> cm</w:t>
      </w:r>
      <w:r w:rsidRPr="00F12937">
        <w:rPr>
          <w:vertAlign w:val="superscript"/>
        </w:rPr>
        <w:t>2</w:t>
      </w:r>
      <w:r w:rsidRPr="00F12937">
        <w:t xml:space="preserve">. If the base is </w:t>
      </w:r>
      <w:r w:rsidR="00667DBB">
        <w:t>4</w:t>
      </w:r>
      <w:r w:rsidRPr="00F12937">
        <w:t xml:space="preserve"> cm, what is its height, </w:t>
      </w:r>
      <w:r w:rsidRPr="006A78F5">
        <w:rPr>
          <w:rStyle w:val="Cmathsexpressions"/>
          <w:i/>
        </w:rPr>
        <w:t>h</w:t>
      </w:r>
      <w:r w:rsidR="00C6310E" w:rsidRPr="00C6310E">
        <w:t>?</w:t>
      </w:r>
    </w:p>
    <w:p w14:paraId="5CCCDDF7" w14:textId="2F955874" w:rsidR="00C516A0" w:rsidRDefault="00DB68AE" w:rsidP="00C516A0">
      <w:pPr>
        <w:rPr>
          <w:color w:val="FF0000"/>
        </w:rPr>
      </w:pPr>
      <w:r>
        <w:rPr>
          <w:noProof/>
        </w:rPr>
        <w:drawing>
          <wp:inline distT="0" distB="0" distL="0" distR="0" wp14:anchorId="6EEC6ABE" wp14:editId="0F6F1616">
            <wp:extent cx="1085850" cy="1057275"/>
            <wp:effectExtent l="0" t="0" r="0" b="9525"/>
            <wp:docPr id="1" name="Picture 1" descr="C:\Users\ubuluay\Desktop\2nd ed\PM2e-8-ch-tests-exams-RWs\_SUPPLIED_V1_CORREX_230916\PM2e_08_EB_05_SBT_01 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buluay\Desktop\2nd ed\PM2e-8-ch-tests-exams-RWs\_SUPPLIED_V1_CORREX_230916\PM2e_08_EB_05_SBT_01 ab.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noFill/>
                    <a:ln>
                      <a:noFill/>
                    </a:ln>
                  </pic:spPr>
                </pic:pic>
              </a:graphicData>
            </a:graphic>
          </wp:inline>
        </w:drawing>
      </w:r>
    </w:p>
    <w:p w14:paraId="335B4607" w14:textId="40D18D26" w:rsidR="0033511F" w:rsidRPr="00F12937" w:rsidRDefault="0033511F" w:rsidP="00DB68AE">
      <w:pPr>
        <w:pStyle w:val="Pquestiontextmcqoptions"/>
      </w:pPr>
      <w:r w:rsidRPr="006A78F5">
        <w:rPr>
          <w:rStyle w:val="Cquestionpartlabelbold"/>
        </w:rPr>
        <w:t>A</w:t>
      </w:r>
      <w:r w:rsidR="00C6310E">
        <w:tab/>
      </w:r>
      <w:r w:rsidR="00F87C3D">
        <w:t>10 cm</w:t>
      </w:r>
      <w:r w:rsidR="00C6310E">
        <w:tab/>
      </w:r>
      <w:r w:rsidR="00C6310E">
        <w:tab/>
      </w:r>
      <w:r w:rsidR="00DB68AE">
        <w:tab/>
      </w:r>
      <w:r w:rsidRPr="006A78F5">
        <w:rPr>
          <w:rStyle w:val="Cquestionpartlabelbold"/>
        </w:rPr>
        <w:t>B</w:t>
      </w:r>
      <w:r w:rsidR="00C6310E">
        <w:tab/>
      </w:r>
      <w:r w:rsidRPr="00F12937">
        <w:t>1</w:t>
      </w:r>
      <w:r w:rsidR="00667DBB">
        <w:t>3</w:t>
      </w:r>
      <w:r w:rsidR="00F87C3D">
        <w:t>.5 cm</w:t>
      </w:r>
      <w:r w:rsidR="00C6310E">
        <w:tab/>
      </w:r>
      <w:r w:rsidR="00C6310E">
        <w:tab/>
      </w:r>
      <w:r w:rsidR="00DB68AE">
        <w:tab/>
      </w:r>
      <w:r w:rsidRPr="006A78F5">
        <w:rPr>
          <w:rStyle w:val="Cquestionpartlabelbold"/>
        </w:rPr>
        <w:t>C</w:t>
      </w:r>
      <w:r w:rsidR="00C6310E">
        <w:rPr>
          <w:rStyle w:val="Cquestionpartlabelbold"/>
        </w:rPr>
        <w:tab/>
      </w:r>
      <w:r w:rsidR="00667DBB">
        <w:t>2</w:t>
      </w:r>
      <w:r w:rsidR="00F87C3D">
        <w:t>3.5 cm</w:t>
      </w:r>
      <w:r w:rsidRPr="00F12937">
        <w:t xml:space="preserve"> </w:t>
      </w:r>
      <w:r w:rsidR="00C6310E">
        <w:tab/>
      </w:r>
      <w:r w:rsidR="00C6310E">
        <w:tab/>
      </w:r>
      <w:r w:rsidRPr="006A78F5">
        <w:rPr>
          <w:rStyle w:val="Cquestionpartlabelbold"/>
        </w:rPr>
        <w:t>D</w:t>
      </w:r>
      <w:r w:rsidR="00C6310E">
        <w:tab/>
      </w:r>
      <w:r w:rsidR="00667DBB">
        <w:t xml:space="preserve">38 </w:t>
      </w:r>
      <w:r w:rsidRPr="00F12937">
        <w:t xml:space="preserve">cm </w:t>
      </w:r>
    </w:p>
    <w:p w14:paraId="4BD3B27E" w14:textId="680C9DE4" w:rsidR="00412367" w:rsidRDefault="00412367" w:rsidP="0033511F">
      <w:pPr>
        <w:pStyle w:val="Pquestionheadingmc"/>
      </w:pPr>
      <w:r>
        <w:t xml:space="preserve">Question </w:t>
      </w:r>
      <w:r w:rsidR="00983A87">
        <w:t>9</w:t>
      </w:r>
      <w:r>
        <w:tab/>
      </w:r>
      <w:r w:rsidR="00F63349">
        <w:t>[5.</w:t>
      </w:r>
      <w:r w:rsidR="00F43E37">
        <w:t>7</w:t>
      </w:r>
      <w:r>
        <w:t>]</w:t>
      </w:r>
    </w:p>
    <w:p w14:paraId="49205469" w14:textId="62A1F088" w:rsidR="0033511F" w:rsidRPr="00F12937" w:rsidRDefault="0033511F" w:rsidP="00C01C8E">
      <w:pPr>
        <w:pStyle w:val="Pquestiontextmainstem"/>
      </w:pPr>
      <w:r>
        <w:t>A</w:t>
      </w:r>
      <w:r w:rsidR="00F63349" w:rsidRPr="00A22928">
        <w:t xml:space="preserve"> rectangular prism </w:t>
      </w:r>
      <w:r w:rsidR="00C6310E">
        <w:t>has a volum</w:t>
      </w:r>
      <w:r w:rsidRPr="00F12937">
        <w:t xml:space="preserve">e of </w:t>
      </w:r>
      <w:r w:rsidR="00667DBB">
        <w:t>724</w:t>
      </w:r>
      <w:r w:rsidRPr="00F12937">
        <w:t xml:space="preserve"> cm</w:t>
      </w:r>
      <w:r w:rsidRPr="00F12937">
        <w:rPr>
          <w:vertAlign w:val="superscript"/>
        </w:rPr>
        <w:t>3</w:t>
      </w:r>
      <w:r w:rsidRPr="00F12937">
        <w:t xml:space="preserve">. If </w:t>
      </w:r>
      <w:r w:rsidR="00C6310E">
        <w:t xml:space="preserve">its height is </w:t>
      </w:r>
      <w:r w:rsidR="00667DBB">
        <w:t>7</w:t>
      </w:r>
      <w:r w:rsidR="00C6310E">
        <w:t xml:space="preserve"> cm and its </w:t>
      </w:r>
      <w:r w:rsidRPr="00F12937">
        <w:t xml:space="preserve">width is </w:t>
      </w:r>
      <w:r w:rsidR="00667DBB">
        <w:t>10</w:t>
      </w:r>
      <w:r w:rsidRPr="00F12937">
        <w:t xml:space="preserve"> cm, </w:t>
      </w:r>
      <w:r w:rsidR="00C6310E">
        <w:br/>
      </w:r>
      <w:r w:rsidRPr="00F12937">
        <w:t xml:space="preserve">what </w:t>
      </w:r>
      <w:r w:rsidR="00C6310E">
        <w:t>is</w:t>
      </w:r>
      <w:r w:rsidRPr="00F12937">
        <w:t xml:space="preserve"> its length?</w:t>
      </w:r>
    </w:p>
    <w:p w14:paraId="748225AD" w14:textId="737D3AF8" w:rsidR="00F63349" w:rsidRPr="00A22928" w:rsidRDefault="0033511F" w:rsidP="00C01C8E">
      <w:pPr>
        <w:pStyle w:val="Pquestiontextmcqoptions"/>
      </w:pPr>
      <w:r w:rsidRPr="006A78F5">
        <w:rPr>
          <w:rStyle w:val="Cquestionpartlabelbold"/>
        </w:rPr>
        <w:t>A</w:t>
      </w:r>
      <w:r w:rsidR="00C6310E">
        <w:tab/>
      </w:r>
      <w:r w:rsidRPr="00F12937">
        <w:t>4</w:t>
      </w:r>
      <w:r w:rsidR="00667DBB">
        <w:t>.87</w:t>
      </w:r>
      <w:r w:rsidRPr="00F12937">
        <w:t xml:space="preserve"> cm</w:t>
      </w:r>
      <w:r w:rsidR="00C6310E">
        <w:tab/>
      </w:r>
      <w:r w:rsidR="00C6310E">
        <w:tab/>
      </w:r>
      <w:r w:rsidRPr="006A78F5">
        <w:rPr>
          <w:rStyle w:val="Cquestionpartlabelbold"/>
        </w:rPr>
        <w:t>B</w:t>
      </w:r>
      <w:r w:rsidR="00C6310E">
        <w:tab/>
      </w:r>
      <w:r w:rsidRPr="00F12937">
        <w:t>6</w:t>
      </w:r>
      <w:r w:rsidR="00667DBB">
        <w:t>.11</w:t>
      </w:r>
      <w:r w:rsidRPr="00F12937">
        <w:t xml:space="preserve"> cm</w:t>
      </w:r>
      <w:r w:rsidR="00F87C3D">
        <w:tab/>
      </w:r>
      <w:r w:rsidR="00F87C3D">
        <w:tab/>
      </w:r>
      <w:r w:rsidRPr="006A78F5">
        <w:rPr>
          <w:rStyle w:val="Cquestionpartlabelbold"/>
        </w:rPr>
        <w:t>C</w:t>
      </w:r>
      <w:r w:rsidR="00C6310E">
        <w:tab/>
      </w:r>
      <w:r w:rsidR="00667DBB">
        <w:t>9.23</w:t>
      </w:r>
      <w:r w:rsidRPr="00F12937">
        <w:t xml:space="preserve"> cm</w:t>
      </w:r>
      <w:r w:rsidR="00C6310E">
        <w:tab/>
      </w:r>
      <w:r w:rsidR="00C6310E">
        <w:tab/>
      </w:r>
      <w:r w:rsidRPr="006A78F5">
        <w:rPr>
          <w:rStyle w:val="Cquestionpartlabelbold"/>
        </w:rPr>
        <w:t>D</w:t>
      </w:r>
      <w:r w:rsidR="00C6310E">
        <w:tab/>
      </w:r>
      <w:r w:rsidRPr="00F12937">
        <w:t>1</w:t>
      </w:r>
      <w:r w:rsidR="00667DBB">
        <w:t>0.34</w:t>
      </w:r>
      <w:r w:rsidRPr="00F12937">
        <w:t xml:space="preserve"> cm</w:t>
      </w:r>
    </w:p>
    <w:p w14:paraId="576E7AB0" w14:textId="422DE704" w:rsidR="00983A87" w:rsidRDefault="00983A87" w:rsidP="00983A87">
      <w:pPr>
        <w:pStyle w:val="Pquestionheadingmc"/>
      </w:pPr>
      <w:r>
        <w:lastRenderedPageBreak/>
        <w:t>Question 10</w:t>
      </w:r>
      <w:r>
        <w:tab/>
      </w:r>
      <w:r w:rsidR="00F63349">
        <w:t>[5.</w:t>
      </w:r>
      <w:r w:rsidR="00F43E37">
        <w:t>8</w:t>
      </w:r>
      <w:r>
        <w:t>]</w:t>
      </w:r>
    </w:p>
    <w:p w14:paraId="6765A720" w14:textId="6C49DD4A" w:rsidR="00F63349" w:rsidRDefault="004102BA" w:rsidP="00D34623">
      <w:pPr>
        <w:pStyle w:val="Pquestiontextmainstem"/>
      </w:pPr>
      <w:r>
        <w:t>Alana</w:t>
      </w:r>
      <w:r w:rsidR="00F63349" w:rsidRPr="00A22928">
        <w:t xml:space="preserve"> started a marathon at </w:t>
      </w:r>
      <w:r w:rsidR="00B440B6">
        <w:t>8:</w:t>
      </w:r>
      <w:r w:rsidR="00667DBB">
        <w:t xml:space="preserve">33 </w:t>
      </w:r>
      <w:r w:rsidR="00A93A54">
        <w:t>am</w:t>
      </w:r>
      <w:r w:rsidR="00F63349" w:rsidRPr="00A22928">
        <w:t xml:space="preserve"> and </w:t>
      </w:r>
      <w:r w:rsidR="0033511F" w:rsidRPr="006A78F5">
        <w:t xml:space="preserve">finished at </w:t>
      </w:r>
      <w:r w:rsidR="00667DBB">
        <w:t>1</w:t>
      </w:r>
      <w:r w:rsidR="00B440B6">
        <w:t>2:</w:t>
      </w:r>
      <w:r w:rsidR="0033511F" w:rsidRPr="006A78F5">
        <w:t>5</w:t>
      </w:r>
      <w:r w:rsidR="00667DBB">
        <w:t>7</w:t>
      </w:r>
      <w:r w:rsidR="0033511F" w:rsidRPr="006A78F5">
        <w:t xml:space="preserve"> pm</w:t>
      </w:r>
      <w:r w:rsidR="00F63349" w:rsidRPr="00A22928">
        <w:t xml:space="preserve">. The time that </w:t>
      </w:r>
      <w:r w:rsidR="00D00427">
        <w:t>s</w:t>
      </w:r>
      <w:r w:rsidR="00F63349" w:rsidRPr="00A22928">
        <w:t>he took was:</w:t>
      </w:r>
    </w:p>
    <w:p w14:paraId="204F7142" w14:textId="6E187C33" w:rsidR="00667DBB" w:rsidRPr="00327557" w:rsidRDefault="00667DBB" w:rsidP="00960471">
      <w:pPr>
        <w:pStyle w:val="Pquestiontextmcqoptions"/>
      </w:pPr>
      <w:r w:rsidRPr="002F2498">
        <w:rPr>
          <w:rStyle w:val="Cquestionpartlabelbold"/>
        </w:rPr>
        <w:t>A</w:t>
      </w:r>
      <w:r w:rsidRPr="00327557">
        <w:t xml:space="preserve">  3 hours 54 minutes     </w:t>
      </w:r>
      <w:r w:rsidRPr="002F2498">
        <w:rPr>
          <w:rStyle w:val="Cquestionpartlabelbold"/>
        </w:rPr>
        <w:t>B</w:t>
      </w:r>
      <w:r w:rsidRPr="00327557">
        <w:t xml:space="preserve">  4 hours 9 minutes  </w:t>
      </w:r>
      <w:r w:rsidR="00960471">
        <w:tab/>
      </w:r>
      <w:r w:rsidR="00960471">
        <w:tab/>
      </w:r>
      <w:r w:rsidRPr="002F2498">
        <w:rPr>
          <w:rStyle w:val="Cquestionpartlabelbold"/>
        </w:rPr>
        <w:t>C</w:t>
      </w:r>
      <w:r w:rsidRPr="00327557">
        <w:t xml:space="preserve">  4 hours 24 minutes   </w:t>
      </w:r>
      <w:r w:rsidRPr="002F2498">
        <w:rPr>
          <w:rStyle w:val="Cquestionpartlabelbold"/>
        </w:rPr>
        <w:t>D</w:t>
      </w:r>
      <w:r w:rsidRPr="00327557">
        <w:t xml:space="preserve"> 4 hours 19 minutes  </w:t>
      </w:r>
    </w:p>
    <w:p w14:paraId="184435D5" w14:textId="732245B3" w:rsidR="001B433F" w:rsidRDefault="001B433F" w:rsidP="001B433F">
      <w:pPr>
        <w:pStyle w:val="Psectionresults"/>
      </w:pPr>
      <w:r>
        <w:t xml:space="preserve">Multiple-choice </w:t>
      </w:r>
      <w:r w:rsidR="00D52C2A">
        <w:t>results: ___ / 10</w:t>
      </w:r>
    </w:p>
    <w:p w14:paraId="0C8A3509" w14:textId="77777777" w:rsidR="004102BA" w:rsidRDefault="004102BA" w:rsidP="001B433F">
      <w:pPr>
        <w:pStyle w:val="Psectionheading"/>
      </w:pPr>
    </w:p>
    <w:p w14:paraId="0BD1FCA1" w14:textId="77777777" w:rsidR="001B433F" w:rsidRDefault="001B433F" w:rsidP="001B433F">
      <w:pPr>
        <w:pStyle w:val="Psectionheading"/>
      </w:pPr>
      <w:r>
        <w:t>Short answer section</w:t>
      </w:r>
    </w:p>
    <w:p w14:paraId="40E8343A" w14:textId="4DE7B0E9" w:rsidR="00D52C2A" w:rsidRDefault="00306ED9" w:rsidP="00D52C2A">
      <w:pPr>
        <w:pStyle w:val="Pquestionheadingsx1stafterhead"/>
      </w:pPr>
      <w:r>
        <w:t>Question 11</w:t>
      </w:r>
      <w:r w:rsidR="00D52C2A">
        <w:tab/>
      </w:r>
      <w:r w:rsidR="00243F8B">
        <w:rPr>
          <w:rStyle w:val="Cmarkslabel"/>
        </w:rPr>
        <w:t>4</w:t>
      </w:r>
      <w:r w:rsidR="00D52C2A" w:rsidRPr="001B433F">
        <w:rPr>
          <w:rStyle w:val="Cmarkslabel"/>
        </w:rPr>
        <w:t xml:space="preserve"> marks</w:t>
      </w:r>
      <w:r w:rsidR="00D52C2A">
        <w:tab/>
      </w:r>
      <w:r w:rsidR="00F63349">
        <w:t>[5.</w:t>
      </w:r>
      <w:r>
        <w:t>1</w:t>
      </w:r>
      <w:r w:rsidR="00D52C2A">
        <w:t>]</w:t>
      </w:r>
    </w:p>
    <w:p w14:paraId="65F2E593" w14:textId="55B9A49E" w:rsidR="00F43E37" w:rsidRPr="00A22928" w:rsidRDefault="00F43E37" w:rsidP="00D34623">
      <w:pPr>
        <w:pStyle w:val="Pquestiontextmainstem"/>
      </w:pPr>
      <w:r w:rsidRPr="00A22928">
        <w:t xml:space="preserve">Find the perimeter of </w:t>
      </w:r>
      <w:r w:rsidR="0033511F">
        <w:t>each</w:t>
      </w:r>
      <w:r w:rsidRPr="00A22928">
        <w:t xml:space="preserve"> </w:t>
      </w:r>
      <w:r w:rsidR="0033511F">
        <w:t>shape, in c</w:t>
      </w:r>
      <w:r w:rsidRPr="00A22928">
        <w:t>m.</w:t>
      </w:r>
    </w:p>
    <w:p w14:paraId="371471EB" w14:textId="28B4B78C" w:rsidR="00C01C8E" w:rsidRPr="00C01C8E" w:rsidRDefault="0033511F" w:rsidP="00C01C8E">
      <w:pPr>
        <w:pStyle w:val="Pquestiontextpartsa"/>
        <w:rPr>
          <w:rStyle w:val="Cquestionpartlabelbold"/>
        </w:rPr>
      </w:pPr>
      <w:r w:rsidRPr="00C01C8E">
        <w:rPr>
          <w:rStyle w:val="Cquestionpartlabelbold"/>
        </w:rPr>
        <w:t>(a</w:t>
      </w:r>
      <w:r w:rsidR="00F87C3D">
        <w:rPr>
          <w:rStyle w:val="Cquestionpartlabelbold"/>
        </w:rPr>
        <w:t>)</w:t>
      </w:r>
      <w:r w:rsidR="00F87C3D">
        <w:rPr>
          <w:rStyle w:val="Cquestionpartlabelbold"/>
        </w:rPr>
        <w:tab/>
      </w:r>
    </w:p>
    <w:p w14:paraId="312EEA77" w14:textId="3AC64A0C" w:rsidR="00C516A0" w:rsidRDefault="00DB68AE" w:rsidP="00C516A0">
      <w:pPr>
        <w:rPr>
          <w:color w:val="FF0000"/>
        </w:rPr>
      </w:pPr>
      <w:r>
        <w:rPr>
          <w:noProof/>
        </w:rPr>
        <w:drawing>
          <wp:inline distT="0" distB="0" distL="0" distR="0" wp14:anchorId="7CAC308D" wp14:editId="5A63F042">
            <wp:extent cx="1762125" cy="1171575"/>
            <wp:effectExtent l="0" t="0" r="9525" b="9525"/>
            <wp:docPr id="3" name="Picture 3" descr="C:\Users\ubuluay\Desktop\2nd ed\PM2e-8-ch-tests-exams-RWs\_SUPPLIED_V1_CORREX_230916\PM2e_08_EB_05_SB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buluay\Desktop\2nd ed\PM2e-8-ch-tests-exams-RWs\_SUPPLIED_V1_CORREX_230916\PM2e_08_EB_05_SBT_02.jpg"/>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62125" cy="1171575"/>
                    </a:xfrm>
                    <a:prstGeom prst="rect">
                      <a:avLst/>
                    </a:prstGeom>
                    <a:noFill/>
                    <a:ln>
                      <a:noFill/>
                    </a:ln>
                  </pic:spPr>
                </pic:pic>
              </a:graphicData>
            </a:graphic>
          </wp:inline>
        </w:drawing>
      </w:r>
    </w:p>
    <w:p w14:paraId="4473A4D0" w14:textId="51512616" w:rsidR="00C01C8E" w:rsidRPr="00960471" w:rsidRDefault="0033511F" w:rsidP="00C516A0">
      <w:pPr>
        <w:rPr>
          <w:rStyle w:val="Cquestionpartlabelbold"/>
          <w:highlight w:val="yellow"/>
        </w:rPr>
      </w:pPr>
      <w:r w:rsidRPr="00960471">
        <w:rPr>
          <w:rStyle w:val="Cquestionpartlabelbold"/>
        </w:rPr>
        <w:t>(b</w:t>
      </w:r>
      <w:r w:rsidR="00F87C3D">
        <w:rPr>
          <w:rStyle w:val="Cquestionpartlabelbold"/>
        </w:rPr>
        <w:t>)</w:t>
      </w:r>
      <w:r w:rsidR="00F87C3D">
        <w:rPr>
          <w:rStyle w:val="Cquestionpartlabelbold"/>
        </w:rPr>
        <w:tab/>
      </w:r>
    </w:p>
    <w:p w14:paraId="33CD4391" w14:textId="31C226B7" w:rsidR="00507529" w:rsidRPr="00327557" w:rsidRDefault="00DB68AE" w:rsidP="00C516A0">
      <w:r>
        <w:rPr>
          <w:noProof/>
          <w:color w:val="FF0000"/>
        </w:rPr>
        <w:drawing>
          <wp:inline distT="0" distB="0" distL="0" distR="0" wp14:anchorId="5A8F82FE" wp14:editId="18CAA900">
            <wp:extent cx="914400" cy="523875"/>
            <wp:effectExtent l="0" t="0" r="0" b="9525"/>
            <wp:docPr id="4" name="Picture 4" descr="C:\Users\ubuluay\Desktop\2nd ed\PM2e-8-ch-tests-exams-RWs\_SUPPLIED_V1_CORREX_230916\PM2e_08_EB_05_SBT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buluay\Desktop\2nd ed\PM2e-8-ch-tests-exams-RWs\_SUPPLIED_V1_CORREX_230916\PM2e_08_EB_05_SBT_03.jpg"/>
                    <pic:cNvPicPr>
                      <a:picLocks noChangeAspect="1" noChangeArrowheads="1"/>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914400" cy="523875"/>
                    </a:xfrm>
                    <a:prstGeom prst="rect">
                      <a:avLst/>
                    </a:prstGeom>
                    <a:noFill/>
                    <a:ln>
                      <a:noFill/>
                    </a:ln>
                  </pic:spPr>
                </pic:pic>
              </a:graphicData>
            </a:graphic>
          </wp:inline>
        </w:drawing>
      </w:r>
    </w:p>
    <w:p w14:paraId="6EBA211F" w14:textId="18B89437" w:rsidR="00306ED9" w:rsidRDefault="00306ED9" w:rsidP="007A1DAB">
      <w:pPr>
        <w:pStyle w:val="Pquestionheadingsx"/>
      </w:pPr>
      <w:r>
        <w:t>Question 12</w:t>
      </w:r>
      <w:r>
        <w:tab/>
      </w:r>
      <w:r>
        <w:rPr>
          <w:rStyle w:val="Cmarkslabel"/>
        </w:rPr>
        <w:t>2</w:t>
      </w:r>
      <w:r w:rsidRPr="001B433F">
        <w:rPr>
          <w:rStyle w:val="Cmarkslabel"/>
        </w:rPr>
        <w:t xml:space="preserve"> marks</w:t>
      </w:r>
      <w:r>
        <w:tab/>
      </w:r>
      <w:r w:rsidR="00F63349">
        <w:t>[5.</w:t>
      </w:r>
      <w:r>
        <w:t>1]</w:t>
      </w:r>
    </w:p>
    <w:p w14:paraId="79BE430B" w14:textId="2217F922" w:rsidR="00F43E37" w:rsidRPr="00C01C8E" w:rsidRDefault="00F43E37" w:rsidP="00C01C8E">
      <w:pPr>
        <w:pStyle w:val="Pquestiontextmainstem"/>
      </w:pPr>
      <w:r w:rsidRPr="00C01C8E">
        <w:t xml:space="preserve">Find the perimeter of </w:t>
      </w:r>
      <w:r w:rsidR="0033511F" w:rsidRPr="00C01C8E">
        <w:t xml:space="preserve">a regular hexagon with edge length </w:t>
      </w:r>
      <w:r w:rsidR="00507529">
        <w:t>8.5</w:t>
      </w:r>
      <w:r w:rsidR="0033511F" w:rsidRPr="00C01C8E">
        <w:t xml:space="preserve"> cm</w:t>
      </w:r>
      <w:r w:rsidRPr="00C01C8E">
        <w:t>.</w:t>
      </w:r>
    </w:p>
    <w:p w14:paraId="33122C16" w14:textId="0843C3D5" w:rsidR="0018011D" w:rsidRDefault="0018011D" w:rsidP="00A93A54">
      <w:pPr>
        <w:pStyle w:val="Pquestiontextmainstem"/>
      </w:pPr>
    </w:p>
    <w:p w14:paraId="36EBC1CA" w14:textId="77777777" w:rsidR="004102BA" w:rsidRDefault="004102BA" w:rsidP="00A93A54">
      <w:pPr>
        <w:pStyle w:val="Pquestiontextmainstem"/>
      </w:pPr>
    </w:p>
    <w:p w14:paraId="29FF6E8A" w14:textId="782F849B" w:rsidR="004102BA" w:rsidRDefault="004102BA" w:rsidP="00A93A54">
      <w:pPr>
        <w:pStyle w:val="Pquestiontextmainstem"/>
      </w:pPr>
    </w:p>
    <w:p w14:paraId="053C46F3" w14:textId="1774CC94" w:rsidR="00306ED9" w:rsidRDefault="00306ED9" w:rsidP="007A1DAB">
      <w:pPr>
        <w:pStyle w:val="Pquestionheadingsx"/>
      </w:pPr>
      <w:r>
        <w:t>Question 13</w:t>
      </w:r>
      <w:r>
        <w:tab/>
      </w:r>
      <w:r w:rsidR="00A63289">
        <w:rPr>
          <w:rStyle w:val="Cmarkslabel"/>
        </w:rPr>
        <w:t>7</w:t>
      </w:r>
      <w:r w:rsidRPr="001B433F">
        <w:rPr>
          <w:rStyle w:val="Cmarkslabel"/>
        </w:rPr>
        <w:t xml:space="preserve"> marks</w:t>
      </w:r>
      <w:r>
        <w:tab/>
      </w:r>
      <w:r w:rsidR="00F63349">
        <w:t>[5.</w:t>
      </w:r>
      <w:r>
        <w:t>1]</w:t>
      </w:r>
    </w:p>
    <w:p w14:paraId="383B423C" w14:textId="475A3E94" w:rsidR="00F43E37" w:rsidRDefault="00F43E37" w:rsidP="00D34623">
      <w:pPr>
        <w:pStyle w:val="Pquestiontextmainstem"/>
      </w:pPr>
      <w:r w:rsidRPr="00A22928">
        <w:t xml:space="preserve">Find the perimeter of </w:t>
      </w:r>
      <w:r w:rsidR="0033511F">
        <w:t xml:space="preserve">each of </w:t>
      </w:r>
      <w:r w:rsidR="00C6310E">
        <w:t>the</w:t>
      </w:r>
      <w:r w:rsidR="002033E9">
        <w:t>se</w:t>
      </w:r>
      <w:r w:rsidR="00C6310E">
        <w:t xml:space="preserve"> shapes.</w:t>
      </w:r>
    </w:p>
    <w:p w14:paraId="76D681A7" w14:textId="7C780F34" w:rsidR="0033511F" w:rsidRPr="00C01C8E" w:rsidRDefault="0033511F" w:rsidP="00C01C8E">
      <w:pPr>
        <w:pStyle w:val="Pquestiontextpartsa"/>
        <w:rPr>
          <w:rStyle w:val="Cquestionpartlabelbold"/>
        </w:rPr>
      </w:pPr>
      <w:r w:rsidRPr="00C01C8E">
        <w:rPr>
          <w:rStyle w:val="Cquestionpartlabelbold"/>
        </w:rPr>
        <w:t>(a</w:t>
      </w:r>
      <w:r w:rsidR="00F87C3D">
        <w:rPr>
          <w:rStyle w:val="Cquestionpartlabelbold"/>
        </w:rPr>
        <w:t>)</w:t>
      </w:r>
      <w:r w:rsidR="00F87C3D">
        <w:rPr>
          <w:rStyle w:val="Cquestionpartlabelbold"/>
        </w:rPr>
        <w:tab/>
      </w:r>
    </w:p>
    <w:p w14:paraId="6470CE8B" w14:textId="4E40A599" w:rsidR="0033511F" w:rsidRDefault="00DB68AE" w:rsidP="006A78F5">
      <w:pPr>
        <w:pStyle w:val="Pquestiontextpartsa"/>
      </w:pPr>
      <w:r>
        <w:rPr>
          <w:noProof/>
        </w:rPr>
        <w:drawing>
          <wp:inline distT="0" distB="0" distL="0" distR="0" wp14:anchorId="43CAFECE" wp14:editId="1142E465">
            <wp:extent cx="2000250" cy="1133475"/>
            <wp:effectExtent l="0" t="0" r="0" b="9525"/>
            <wp:docPr id="6" name="Picture 6" descr="C:\Users\ubuluay\Desktop\2nd ed\PM2e-8-ch-tests-exams-RWs\_SUPPLIED_V1_CORREX_230916\PM2e_08_EB_05_SBT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buluay\Desktop\2nd ed\PM2e-8-ch-tests-exams-RWs\_SUPPLIED_V1_CORREX_230916\PM2e_08_EB_05_SBT_04.jpg"/>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000250" cy="1133475"/>
                    </a:xfrm>
                    <a:prstGeom prst="rect">
                      <a:avLst/>
                    </a:prstGeom>
                    <a:noFill/>
                    <a:ln>
                      <a:noFill/>
                    </a:ln>
                  </pic:spPr>
                </pic:pic>
              </a:graphicData>
            </a:graphic>
          </wp:inline>
        </w:drawing>
      </w:r>
    </w:p>
    <w:p w14:paraId="5021A2C3" w14:textId="7899FAED" w:rsidR="0033511F" w:rsidRPr="00C01C8E" w:rsidRDefault="00DB68AE" w:rsidP="00C01C8E">
      <w:pPr>
        <w:pStyle w:val="Pquestiontextpartsa"/>
        <w:rPr>
          <w:rStyle w:val="Cquestionpartlabelbold"/>
        </w:rPr>
      </w:pPr>
      <w:r w:rsidRPr="00C01C8E">
        <w:rPr>
          <w:rStyle w:val="Cquestionpartlabelbold"/>
        </w:rPr>
        <w:t xml:space="preserve"> </w:t>
      </w:r>
      <w:r w:rsidR="0033511F" w:rsidRPr="00C01C8E">
        <w:rPr>
          <w:rStyle w:val="Cquestionpartlabelbold"/>
        </w:rPr>
        <w:t>(b)</w:t>
      </w:r>
    </w:p>
    <w:p w14:paraId="75CC3DF9" w14:textId="50E7C745" w:rsidR="00EA7067" w:rsidRPr="006A78F5" w:rsidRDefault="00DB68AE" w:rsidP="00DB68AE">
      <w:r>
        <w:rPr>
          <w:noProof/>
        </w:rPr>
        <w:drawing>
          <wp:inline distT="0" distB="0" distL="0" distR="0" wp14:anchorId="458912CD" wp14:editId="6A652B1C">
            <wp:extent cx="1400175" cy="1047750"/>
            <wp:effectExtent l="0" t="0" r="9525" b="0"/>
            <wp:docPr id="9" name="Picture 9" descr="C:\Users\ubuluay\Desktop\2nd ed\PM2e-8-ch-tests-exams-RWs\_SUPPLIED_V1_CORREX_230916\PM2e_08_EB_05_SBT_05 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buluay\Desktop\2nd ed\PM2e-8-ch-tests-exams-RWs\_SUPPLIED_V1_CORREX_230916\PM2e_08_EB_05_SBT_05 ab.jpg"/>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00175" cy="1047750"/>
                    </a:xfrm>
                    <a:prstGeom prst="rect">
                      <a:avLst/>
                    </a:prstGeom>
                    <a:noFill/>
                    <a:ln>
                      <a:noFill/>
                    </a:ln>
                  </pic:spPr>
                </pic:pic>
              </a:graphicData>
            </a:graphic>
          </wp:inline>
        </w:drawing>
      </w:r>
    </w:p>
    <w:p w14:paraId="56D56D18" w14:textId="77777777" w:rsidR="0033511F" w:rsidRPr="0031384F" w:rsidRDefault="0033511F" w:rsidP="0031384F">
      <w:pPr>
        <w:pStyle w:val="Pquestiontextpartsa"/>
        <w:rPr>
          <w:rStyle w:val="Cquestionpartlabelbold"/>
        </w:rPr>
      </w:pPr>
      <w:r w:rsidRPr="0031384F">
        <w:rPr>
          <w:rStyle w:val="Cquestionpartlabelbold"/>
        </w:rPr>
        <w:lastRenderedPageBreak/>
        <w:t>(c)</w:t>
      </w:r>
    </w:p>
    <w:p w14:paraId="1D7AA5CD" w14:textId="43D63C4A" w:rsidR="00C516A0" w:rsidRDefault="00DB68AE" w:rsidP="00C516A0">
      <w:r>
        <w:rPr>
          <w:noProof/>
        </w:rPr>
        <w:drawing>
          <wp:inline distT="0" distB="0" distL="0" distR="0" wp14:anchorId="7F1E3669" wp14:editId="1C1A9BC3">
            <wp:extent cx="2352675" cy="1819275"/>
            <wp:effectExtent l="0" t="0" r="9525" b="9525"/>
            <wp:docPr id="26" name="Picture 26" descr="C:\Users\ubuluay\Desktop\2nd ed\PM2e-8-ch-tests-exams-RWs\_SUPPLIED_V1_CORREX_230916\PM2e_08_EB_05_SBT_06 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buluay\Desktop\2nd ed\PM2e-8-ch-tests-exams-RWs\_SUPPLIED_V1_CORREX_230916\PM2e_08_EB_05_SBT_06 ab.jpg"/>
                    <pic:cNvPicPr>
                      <a:picLocks noChangeAspect="1" noChangeArrowheads="1"/>
                    </pic:cNvPicPr>
                  </pic:nvPicPr>
                  <pic:blipFill>
                    <a:blip r:embed="rId18" cstate="print">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52675" cy="1819275"/>
                    </a:xfrm>
                    <a:prstGeom prst="rect">
                      <a:avLst/>
                    </a:prstGeom>
                    <a:noFill/>
                    <a:ln>
                      <a:noFill/>
                    </a:ln>
                  </pic:spPr>
                </pic:pic>
              </a:graphicData>
            </a:graphic>
          </wp:inline>
        </w:drawing>
      </w:r>
    </w:p>
    <w:p w14:paraId="515455FC" w14:textId="6500BB7B" w:rsidR="007A1DAB" w:rsidRDefault="007A1DAB" w:rsidP="007A1DAB">
      <w:pPr>
        <w:pStyle w:val="Pquestionheadingsx"/>
      </w:pPr>
      <w:r>
        <w:t>Question 14</w:t>
      </w:r>
      <w:r>
        <w:tab/>
      </w:r>
      <w:r w:rsidR="0033511F">
        <w:rPr>
          <w:rStyle w:val="Cmarkslabel"/>
        </w:rPr>
        <w:t>2</w:t>
      </w:r>
      <w:r w:rsidRPr="001B433F">
        <w:rPr>
          <w:rStyle w:val="Cmarkslabel"/>
        </w:rPr>
        <w:t xml:space="preserve"> marks</w:t>
      </w:r>
      <w:r>
        <w:tab/>
      </w:r>
      <w:r w:rsidR="00F63349">
        <w:t>[5.</w:t>
      </w:r>
      <w:r w:rsidR="0033511F">
        <w:t>2</w:t>
      </w:r>
      <w:r>
        <w:t>]</w:t>
      </w:r>
    </w:p>
    <w:p w14:paraId="792E6610" w14:textId="4D379B16" w:rsidR="0033511F" w:rsidRPr="00507529" w:rsidRDefault="00507529" w:rsidP="00507529">
      <w:pPr>
        <w:pStyle w:val="Pquestiontextmainstem"/>
      </w:pPr>
      <w:r w:rsidRPr="00507529">
        <w:t>The circumference of a circle with radius of 14 cm is 87.96 cm. Find the ratio of the circumference of the circle to the diameter of the circle and state the symbol used for that ratio</w:t>
      </w:r>
      <w:r w:rsidR="0033511F" w:rsidRPr="00507529">
        <w:t>.</w:t>
      </w:r>
    </w:p>
    <w:p w14:paraId="6EB03FA4" w14:textId="77777777" w:rsidR="00A3316E" w:rsidRDefault="00A3316E" w:rsidP="007A1DAB">
      <w:pPr>
        <w:pStyle w:val="Pquestionheadingsx"/>
      </w:pPr>
    </w:p>
    <w:p w14:paraId="7A8664A5" w14:textId="77777777" w:rsidR="00A3316E" w:rsidRDefault="00A3316E" w:rsidP="007A1DAB">
      <w:pPr>
        <w:pStyle w:val="Pquestionheadingsx"/>
      </w:pPr>
    </w:p>
    <w:p w14:paraId="10D007B4" w14:textId="77777777" w:rsidR="00A3316E" w:rsidRDefault="00A3316E" w:rsidP="007A1DAB">
      <w:pPr>
        <w:pStyle w:val="Pquestionheadingsx"/>
      </w:pPr>
    </w:p>
    <w:p w14:paraId="7D5B4C54" w14:textId="33F56985" w:rsidR="007A1DAB" w:rsidRDefault="007A1DAB" w:rsidP="007A1DAB">
      <w:pPr>
        <w:pStyle w:val="Pquestionheadingsx"/>
      </w:pPr>
      <w:r>
        <w:t>Question 15</w:t>
      </w:r>
      <w:r>
        <w:tab/>
      </w:r>
      <w:r w:rsidR="0033511F">
        <w:rPr>
          <w:rStyle w:val="Cmarkslabel"/>
        </w:rPr>
        <w:t>4</w:t>
      </w:r>
      <w:r w:rsidRPr="001B433F">
        <w:rPr>
          <w:rStyle w:val="Cmarkslabel"/>
        </w:rPr>
        <w:t xml:space="preserve"> marks</w:t>
      </w:r>
      <w:r>
        <w:tab/>
      </w:r>
      <w:r w:rsidR="00F63349">
        <w:t>[5.</w:t>
      </w:r>
      <w:r w:rsidR="0033511F">
        <w:t>3</w:t>
      </w:r>
      <w:r>
        <w:t>]</w:t>
      </w:r>
    </w:p>
    <w:p w14:paraId="3053C739" w14:textId="63C8BB0D" w:rsidR="0033511F" w:rsidRPr="00F12937" w:rsidRDefault="00960471" w:rsidP="00C01C8E">
      <w:pPr>
        <w:pStyle w:val="Pquestiontextmainstem"/>
      </w:pPr>
      <w:r>
        <w:t>Find</w:t>
      </w:r>
      <w:r w:rsidR="0033511F" w:rsidRPr="00F12937">
        <w:t xml:space="preserve"> the </w:t>
      </w:r>
      <w:r>
        <w:t>perimeter</w:t>
      </w:r>
      <w:r w:rsidR="0033511F" w:rsidRPr="00F12937">
        <w:t xml:space="preserve"> of </w:t>
      </w:r>
      <w:r>
        <w:t>each shape</w:t>
      </w:r>
      <w:r w:rsidR="002033E9">
        <w:t xml:space="preserve"> </w:t>
      </w:r>
      <w:r w:rsidR="0033511F" w:rsidRPr="00F12937">
        <w:t>to the nearest centimetre.</w:t>
      </w:r>
    </w:p>
    <w:p w14:paraId="190EB265" w14:textId="77777777" w:rsidR="0033511F" w:rsidRPr="002033E9" w:rsidRDefault="0033511F" w:rsidP="00C01C8E">
      <w:pPr>
        <w:pStyle w:val="Pquestiontextpartsa"/>
        <w:rPr>
          <w:rStyle w:val="Cquestionpartlabelbold"/>
        </w:rPr>
      </w:pPr>
      <w:r w:rsidRPr="002033E9">
        <w:rPr>
          <w:rStyle w:val="Cquestionpartlabelbold"/>
        </w:rPr>
        <w:t>(a)</w:t>
      </w:r>
    </w:p>
    <w:p w14:paraId="264C2E36" w14:textId="5BFE0FCE" w:rsidR="00F87C3D" w:rsidRDefault="00A3316E" w:rsidP="002F2498">
      <w:pPr>
        <w:pStyle w:val="Pquestiontextmainstem"/>
      </w:pPr>
      <w:r>
        <w:rPr>
          <w:noProof/>
        </w:rPr>
        <w:drawing>
          <wp:inline distT="0" distB="0" distL="0" distR="0" wp14:anchorId="1B034A3D" wp14:editId="0DD5BE9C">
            <wp:extent cx="800100" cy="800100"/>
            <wp:effectExtent l="0" t="0" r="0" b="0"/>
            <wp:docPr id="27" name="Picture 27" descr="C:\Users\ubuluay\Desktop\2nd ed\PM2e-8-ch-tests-exams-RWs\_SUPPLIED_V1_CORREX_230916\PM2e_08_EB_05_SBT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buluay\Desktop\2nd ed\PM2e-8-ch-tests-exams-RWs\_SUPPLIED_V1_CORREX_230916\PM2e_08_EB_05_SBT_07.jpg"/>
                    <pic:cNvPicPr>
                      <a:picLocks noChangeAspect="1" noChangeArrowheads="1"/>
                    </pic:cNvPicPr>
                  </pic:nvPicPr>
                  <pic:blipFill>
                    <a:blip r:embed="rId20" cstate="print">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35D6ED49" w14:textId="5BC4A2C7" w:rsidR="0033511F" w:rsidRPr="002033E9" w:rsidRDefault="0033511F" w:rsidP="00507529">
      <w:pPr>
        <w:pStyle w:val="Pquestiontextpartsa"/>
        <w:rPr>
          <w:rStyle w:val="Cquestionpartlabelbold"/>
        </w:rPr>
      </w:pPr>
      <w:r w:rsidRPr="002033E9">
        <w:rPr>
          <w:rStyle w:val="Cquestionpartlabelbold"/>
        </w:rPr>
        <w:t>(b</w:t>
      </w:r>
      <w:r w:rsidR="00F87C3D">
        <w:rPr>
          <w:rStyle w:val="Cquestionpartlabelbold"/>
        </w:rPr>
        <w:t>)</w:t>
      </w:r>
      <w:r w:rsidR="00F87C3D">
        <w:rPr>
          <w:rStyle w:val="Cquestionpartlabelbold"/>
        </w:rPr>
        <w:tab/>
      </w:r>
    </w:p>
    <w:p w14:paraId="23CC1C71" w14:textId="21A5962B" w:rsidR="0033511F" w:rsidRPr="00F12937" w:rsidRDefault="00A3316E" w:rsidP="002F2498">
      <w:pPr>
        <w:pStyle w:val="Pquestiontextmainstem"/>
      </w:pPr>
      <w:r>
        <w:rPr>
          <w:b/>
          <w:noProof/>
        </w:rPr>
        <w:drawing>
          <wp:inline distT="0" distB="0" distL="0" distR="0" wp14:anchorId="0398B68F" wp14:editId="61357B36">
            <wp:extent cx="990600" cy="990600"/>
            <wp:effectExtent l="0" t="0" r="0" b="0"/>
            <wp:docPr id="28" name="Picture 28" descr="C:\Users\ubuluay\Desktop\2nd ed\PM2e-8-ch-tests-exams-RWs\_SUPPLIED_V1_CORREX_230916\PM2e_08_EB_05_SBT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buluay\Desktop\2nd ed\PM2e-8-ch-tests-exams-RWs\_SUPPLIED_V1_CORREX_230916\PM2e_08_EB_05_SBT_08.jpg"/>
                    <pic:cNvPicPr>
                      <a:picLocks noChangeAspect="1" noChangeArrowheads="1"/>
                    </pic:cNvPicPr>
                  </pic:nvPicPr>
                  <pic:blipFill>
                    <a:blip r:embed="rId22" cstate="print">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2B73764C" w14:textId="5616869B" w:rsidR="007A1DAB" w:rsidRDefault="007A1DAB" w:rsidP="007A1DAB">
      <w:pPr>
        <w:pStyle w:val="Pquestionheadingsx"/>
      </w:pPr>
      <w:r>
        <w:t>Question 16</w:t>
      </w:r>
      <w:r>
        <w:tab/>
      </w:r>
      <w:r w:rsidR="0033511F">
        <w:rPr>
          <w:rStyle w:val="Cmarkslabel"/>
        </w:rPr>
        <w:t>2</w:t>
      </w:r>
      <w:r w:rsidRPr="001B433F">
        <w:rPr>
          <w:rStyle w:val="Cmarkslabel"/>
        </w:rPr>
        <w:t xml:space="preserve"> marks</w:t>
      </w:r>
      <w:r>
        <w:tab/>
      </w:r>
      <w:r w:rsidR="00F63349">
        <w:t>[5.</w:t>
      </w:r>
      <w:r w:rsidR="0033511F">
        <w:t>4</w:t>
      </w:r>
      <w:r>
        <w:t>]</w:t>
      </w:r>
    </w:p>
    <w:p w14:paraId="41AF4169" w14:textId="4372BE8F" w:rsidR="0033511F" w:rsidRPr="00F12937" w:rsidRDefault="0033511F" w:rsidP="00C01C8E">
      <w:pPr>
        <w:pStyle w:val="Pquestiontextmainstem"/>
      </w:pPr>
      <w:r w:rsidRPr="00F12937">
        <w:t xml:space="preserve">Find the area of a parallelogram that has a base length of </w:t>
      </w:r>
      <w:r w:rsidR="00507529">
        <w:t>33</w:t>
      </w:r>
      <w:r w:rsidRPr="00F12937">
        <w:t xml:space="preserve"> cm and a height of 1</w:t>
      </w:r>
      <w:r w:rsidR="00507529">
        <w:t>0</w:t>
      </w:r>
      <w:r w:rsidRPr="00F12937">
        <w:t xml:space="preserve"> cm.</w:t>
      </w:r>
    </w:p>
    <w:p w14:paraId="00F70377" w14:textId="2D351CF9" w:rsidR="00F43E37" w:rsidRDefault="00F43E37" w:rsidP="00D34623">
      <w:pPr>
        <w:pStyle w:val="Pquestiontextmainstem"/>
      </w:pPr>
    </w:p>
    <w:p w14:paraId="2329E68C" w14:textId="1702FD49" w:rsidR="007A1DAB" w:rsidRDefault="007A1DAB" w:rsidP="007A1DAB">
      <w:pPr>
        <w:pStyle w:val="Pquestiontextmainstem"/>
      </w:pPr>
    </w:p>
    <w:p w14:paraId="7F515149" w14:textId="77777777" w:rsidR="0018011D" w:rsidRDefault="0018011D" w:rsidP="007A1DAB">
      <w:pPr>
        <w:pStyle w:val="Pquestiontextmainstem"/>
      </w:pPr>
    </w:p>
    <w:p w14:paraId="69A54CDA" w14:textId="77777777" w:rsidR="00F87C3D" w:rsidRDefault="00F87C3D" w:rsidP="007A1DAB">
      <w:pPr>
        <w:pStyle w:val="Pquestiontextmainstem"/>
      </w:pPr>
    </w:p>
    <w:p w14:paraId="05824395" w14:textId="77777777" w:rsidR="00F87C3D" w:rsidRPr="009E648A" w:rsidRDefault="00F87C3D" w:rsidP="007A1DAB">
      <w:pPr>
        <w:pStyle w:val="Pquestiontextmainstem"/>
      </w:pPr>
    </w:p>
    <w:p w14:paraId="1B152113" w14:textId="599F721A" w:rsidR="007A1DAB" w:rsidRDefault="007A1DAB" w:rsidP="007A1DAB">
      <w:pPr>
        <w:pStyle w:val="Pquestionheadingsx"/>
      </w:pPr>
      <w:r>
        <w:lastRenderedPageBreak/>
        <w:t>Question 1</w:t>
      </w:r>
      <w:r w:rsidR="00F438AC">
        <w:t>7</w:t>
      </w:r>
      <w:r>
        <w:tab/>
      </w:r>
      <w:r>
        <w:rPr>
          <w:rStyle w:val="Cmarkslabel"/>
        </w:rPr>
        <w:t>2</w:t>
      </w:r>
      <w:r w:rsidRPr="001B433F">
        <w:rPr>
          <w:rStyle w:val="Cmarkslabel"/>
        </w:rPr>
        <w:t xml:space="preserve"> marks</w:t>
      </w:r>
      <w:r>
        <w:tab/>
      </w:r>
      <w:r w:rsidR="00F63349">
        <w:t>[5.</w:t>
      </w:r>
      <w:r w:rsidR="00F43E37">
        <w:t>4</w:t>
      </w:r>
      <w:r>
        <w:t>]</w:t>
      </w:r>
    </w:p>
    <w:p w14:paraId="18B7C05A" w14:textId="77777777" w:rsidR="003D434C" w:rsidRPr="00327557" w:rsidRDefault="003D434C" w:rsidP="003D434C">
      <w:pPr>
        <w:pStyle w:val="Pquestiontextmainstem"/>
      </w:pPr>
      <w:r w:rsidRPr="00327557">
        <w:t>Find the area of the trapezium.</w:t>
      </w:r>
    </w:p>
    <w:p w14:paraId="74DE5826" w14:textId="12C1223B" w:rsidR="00C516A0" w:rsidRDefault="00A3316E" w:rsidP="00C516A0">
      <w:r>
        <w:rPr>
          <w:noProof/>
        </w:rPr>
        <w:drawing>
          <wp:inline distT="0" distB="0" distL="0" distR="0" wp14:anchorId="706853A5" wp14:editId="40D05106">
            <wp:extent cx="1019175" cy="1047750"/>
            <wp:effectExtent l="0" t="0" r="9525" b="0"/>
            <wp:docPr id="29" name="Picture 29" descr="C:\Users\ubuluay\Desktop\2nd ed\PM2e-8-ch-tests-exams-RWs\_SUPPLIED_V1_CORREX_230916\PM2e_08_EB_05_SBT_09 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buluay\Desktop\2nd ed\PM2e-8-ch-tests-exams-RWs\_SUPPLIED_V1_CORREX_230916\PM2e_08_EB_05_SBT_09 ab.jpg"/>
                    <pic:cNvPicPr>
                      <a:picLocks noChangeAspect="1" noChangeArrowheads="1"/>
                    </pic:cNvPicPr>
                  </pic:nvPicPr>
                  <pic:blipFill>
                    <a:blip r:embed="rId24" cstate="print">
                      <a:extLst>
                        <a:ext uri="{BEBA8EAE-BF5A-486C-A8C5-ECC9F3942E4B}">
                          <a14:imgProps xmlns:a14="http://schemas.microsoft.com/office/drawing/2010/main">
                            <a14:imgLayer r:embed="rId2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19175" cy="1047750"/>
                    </a:xfrm>
                    <a:prstGeom prst="rect">
                      <a:avLst/>
                    </a:prstGeom>
                    <a:noFill/>
                    <a:ln>
                      <a:noFill/>
                    </a:ln>
                  </pic:spPr>
                </pic:pic>
              </a:graphicData>
            </a:graphic>
          </wp:inline>
        </w:drawing>
      </w:r>
    </w:p>
    <w:p w14:paraId="514916FE" w14:textId="6E82E5D2" w:rsidR="007A1DAB" w:rsidRDefault="007A1DAB" w:rsidP="007A1DAB">
      <w:pPr>
        <w:pStyle w:val="Pquestionheadingsx"/>
      </w:pPr>
      <w:r>
        <w:t>Question 1</w:t>
      </w:r>
      <w:r w:rsidR="00DE0AB0">
        <w:t>8</w:t>
      </w:r>
      <w:r>
        <w:tab/>
      </w:r>
      <w:r w:rsidR="0033511F">
        <w:rPr>
          <w:rStyle w:val="Cmarkslabel"/>
        </w:rPr>
        <w:t>2</w:t>
      </w:r>
      <w:r w:rsidRPr="001B433F">
        <w:rPr>
          <w:rStyle w:val="Cmarkslabel"/>
        </w:rPr>
        <w:t xml:space="preserve"> marks</w:t>
      </w:r>
      <w:r>
        <w:tab/>
      </w:r>
      <w:r w:rsidR="00F63349">
        <w:t>[5.</w:t>
      </w:r>
      <w:r w:rsidR="00F43E37">
        <w:t>4</w:t>
      </w:r>
      <w:r>
        <w:t>]</w:t>
      </w:r>
    </w:p>
    <w:p w14:paraId="7791DFBF" w14:textId="77777777" w:rsidR="0033511F" w:rsidRPr="00F12937" w:rsidRDefault="0033511F" w:rsidP="00C01C8E">
      <w:pPr>
        <w:pStyle w:val="Pquestiontextmainstem"/>
      </w:pPr>
      <w:r w:rsidRPr="00F12937">
        <w:t>Find the area of the following shapes.</w:t>
      </w:r>
    </w:p>
    <w:p w14:paraId="78FFC1C9" w14:textId="4DEA401B" w:rsidR="00507529" w:rsidRPr="00507529" w:rsidRDefault="0033511F" w:rsidP="00507529">
      <w:pPr>
        <w:pStyle w:val="Pquestiontextpartsa"/>
        <w:rPr>
          <w:rStyle w:val="Cquestionpartlabelbold"/>
        </w:rPr>
      </w:pPr>
      <w:r w:rsidRPr="00507529">
        <w:rPr>
          <w:rStyle w:val="Cquestionpartlabelbold"/>
        </w:rPr>
        <w:t>(a</w:t>
      </w:r>
      <w:r w:rsidR="00F87C3D">
        <w:rPr>
          <w:rStyle w:val="Cquestionpartlabelbold"/>
        </w:rPr>
        <w:t>)</w:t>
      </w:r>
      <w:r w:rsidR="00F87C3D">
        <w:rPr>
          <w:rStyle w:val="Cquestionpartlabelbold"/>
        </w:rPr>
        <w:tab/>
      </w:r>
      <w:r w:rsidRPr="00507529">
        <w:rPr>
          <w:rStyle w:val="Cquestionpartlabelbold"/>
        </w:rPr>
        <w:t xml:space="preserve"> </w:t>
      </w:r>
    </w:p>
    <w:p w14:paraId="7EA0E6EF" w14:textId="1ECFDFE4" w:rsidR="00507529" w:rsidRPr="00327557" w:rsidRDefault="00A3316E" w:rsidP="002F2498">
      <w:pPr>
        <w:pStyle w:val="Pquestiontextmainstem"/>
      </w:pPr>
      <w:r>
        <w:rPr>
          <w:noProof/>
        </w:rPr>
        <w:drawing>
          <wp:inline distT="0" distB="0" distL="0" distR="0" wp14:anchorId="450009AE" wp14:editId="6981420D">
            <wp:extent cx="1200150" cy="962025"/>
            <wp:effectExtent l="0" t="0" r="0" b="9525"/>
            <wp:docPr id="30" name="Picture 30" descr="C:\Users\ubuluay\Desktop\2nd ed\PM2e-8-ch-tests-exams-RWs\_SUPPLIED_V1_CORREX_230916\PM2e_08_EB_05_SBT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buluay\Desktop\2nd ed\PM2e-8-ch-tests-exams-RWs\_SUPPLIED_V1_CORREX_230916\PM2e_08_EB_05_SBT_10.jpg"/>
                    <pic:cNvPicPr>
                      <a:picLocks noChangeAspect="1" noChangeArrowheads="1"/>
                    </pic:cNvPicPr>
                  </pic:nvPicPr>
                  <pic:blipFill>
                    <a:blip r:embed="rId26" cstate="print">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00150" cy="962025"/>
                    </a:xfrm>
                    <a:prstGeom prst="rect">
                      <a:avLst/>
                    </a:prstGeom>
                    <a:noFill/>
                    <a:ln>
                      <a:noFill/>
                    </a:ln>
                  </pic:spPr>
                </pic:pic>
              </a:graphicData>
            </a:graphic>
          </wp:inline>
        </w:drawing>
      </w:r>
    </w:p>
    <w:p w14:paraId="4D652246" w14:textId="56DD5478" w:rsidR="0033511F" w:rsidRPr="002033E9" w:rsidRDefault="0033511F" w:rsidP="00507529">
      <w:pPr>
        <w:pStyle w:val="Pquestiontextpartsa"/>
        <w:rPr>
          <w:rStyle w:val="Cquestionpartlabelbold"/>
        </w:rPr>
      </w:pPr>
      <w:r w:rsidRPr="002033E9">
        <w:rPr>
          <w:rStyle w:val="Cquestionpartlabelbold"/>
        </w:rPr>
        <w:t>(b</w:t>
      </w:r>
      <w:r w:rsidR="00F87C3D">
        <w:rPr>
          <w:rStyle w:val="Cquestionpartlabelbold"/>
        </w:rPr>
        <w:t>)</w:t>
      </w:r>
      <w:r w:rsidR="00F87C3D">
        <w:rPr>
          <w:rStyle w:val="Cquestionpartlabelbold"/>
        </w:rPr>
        <w:tab/>
      </w:r>
    </w:p>
    <w:p w14:paraId="6D3BE812" w14:textId="5DC67D4A" w:rsidR="004102BA" w:rsidRDefault="00A3316E" w:rsidP="007A1DAB">
      <w:pPr>
        <w:pStyle w:val="Pquestiontextmainstem"/>
      </w:pPr>
      <w:r>
        <w:rPr>
          <w:noProof/>
        </w:rPr>
        <w:drawing>
          <wp:inline distT="0" distB="0" distL="0" distR="0" wp14:anchorId="3B35B4FB" wp14:editId="50A4CFD8">
            <wp:extent cx="2762250" cy="457200"/>
            <wp:effectExtent l="0" t="0" r="0" b="0"/>
            <wp:docPr id="31" name="Picture 31" descr="C:\Users\ubuluay\Desktop\2nd ed\PM2e-8-ch-tests-exams-RWs\_SUPPLIED_V1_CORREX_230916\PM2e_08_EB_05_SBT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buluay\Desktop\2nd ed\PM2e-8-ch-tests-exams-RWs\_SUPPLIED_V1_CORREX_230916\PM2e_08_EB_05_SBT_11.jpg"/>
                    <pic:cNvPicPr>
                      <a:picLocks noChangeAspect="1" noChangeArrowheads="1"/>
                    </pic:cNvPicPr>
                  </pic:nvPicPr>
                  <pic:blipFill>
                    <a:blip r:embed="rId28" cstate="print">
                      <a:extLst>
                        <a:ext uri="{BEBA8EAE-BF5A-486C-A8C5-ECC9F3942E4B}">
                          <a14:imgProps xmlns:a14="http://schemas.microsoft.com/office/drawing/2010/main">
                            <a14:imgLayer r:embed="rId2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62250" cy="457200"/>
                    </a:xfrm>
                    <a:prstGeom prst="rect">
                      <a:avLst/>
                    </a:prstGeom>
                    <a:noFill/>
                    <a:ln>
                      <a:noFill/>
                    </a:ln>
                  </pic:spPr>
                </pic:pic>
              </a:graphicData>
            </a:graphic>
          </wp:inline>
        </w:drawing>
      </w:r>
    </w:p>
    <w:p w14:paraId="3435B744" w14:textId="67229E35" w:rsidR="007A1DAB" w:rsidRDefault="007A1DAB" w:rsidP="007A1DAB">
      <w:pPr>
        <w:pStyle w:val="Pquestionheadingsx"/>
      </w:pPr>
      <w:r>
        <w:t>Question 1</w:t>
      </w:r>
      <w:r w:rsidR="00DE0AB0">
        <w:t>9</w:t>
      </w:r>
      <w:r>
        <w:tab/>
      </w:r>
      <w:r w:rsidR="0033511F">
        <w:rPr>
          <w:rStyle w:val="Cmarkslabel"/>
        </w:rPr>
        <w:t>2</w:t>
      </w:r>
      <w:r w:rsidRPr="001B433F">
        <w:rPr>
          <w:rStyle w:val="Cmarkslabel"/>
        </w:rPr>
        <w:t xml:space="preserve"> marks</w:t>
      </w:r>
      <w:r>
        <w:tab/>
      </w:r>
      <w:r w:rsidR="00F63349">
        <w:t>[5.</w:t>
      </w:r>
      <w:r w:rsidR="0033511F">
        <w:t>5</w:t>
      </w:r>
      <w:r>
        <w:t>]</w:t>
      </w:r>
    </w:p>
    <w:p w14:paraId="166EBB26" w14:textId="77777777" w:rsidR="0033511F" w:rsidRPr="00F12937" w:rsidRDefault="00D34623" w:rsidP="00C01C8E">
      <w:pPr>
        <w:pStyle w:val="Pquestiontextmainstem"/>
      </w:pPr>
      <w:r w:rsidRPr="00A22928">
        <w:t xml:space="preserve">Find the area </w:t>
      </w:r>
      <w:r w:rsidR="0033511F" w:rsidRPr="00F12937">
        <w:t>of the circle.</w:t>
      </w:r>
    </w:p>
    <w:p w14:paraId="0B5C164A" w14:textId="02DB4999" w:rsidR="003B2EE1" w:rsidRPr="00327557" w:rsidRDefault="00A3316E" w:rsidP="002F2498">
      <w:pPr>
        <w:pStyle w:val="Pquestiontextmainstem"/>
      </w:pPr>
      <w:r>
        <w:rPr>
          <w:noProof/>
        </w:rPr>
        <w:drawing>
          <wp:inline distT="0" distB="0" distL="0" distR="0" wp14:anchorId="7673EAC5" wp14:editId="73B50705">
            <wp:extent cx="1000125" cy="1000125"/>
            <wp:effectExtent l="0" t="0" r="9525" b="9525"/>
            <wp:docPr id="224" name="Picture 224" descr="C:\Users\ubuluay\Desktop\2nd ed\PM2e-8-ch-tests-exams-RWs\_SUPPLIED_V1_CORREX_230916\PM2e_08_EB_05_SBT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buluay\Desktop\2nd ed\PM2e-8-ch-tests-exams-RWs\_SUPPLIED_V1_CORREX_230916\PM2e_08_EB_05_SBT_12.jpg"/>
                    <pic:cNvPicPr>
                      <a:picLocks noChangeAspect="1" noChangeArrowheads="1"/>
                    </pic:cNvPicPr>
                  </pic:nvPicPr>
                  <pic:blipFill>
                    <a:blip r:embed="rId30" cstate="print">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p w14:paraId="713624B2" w14:textId="7EF52583" w:rsidR="007A1DAB" w:rsidRDefault="007A1DAB" w:rsidP="007A1DAB">
      <w:pPr>
        <w:pStyle w:val="Pquestionheadingsx"/>
      </w:pPr>
      <w:r>
        <w:t xml:space="preserve">Question </w:t>
      </w:r>
      <w:r w:rsidR="00DE0AB0">
        <w:t>20</w:t>
      </w:r>
      <w:r>
        <w:tab/>
      </w:r>
      <w:r w:rsidR="00A66E99">
        <w:rPr>
          <w:rStyle w:val="Cmarkslabel"/>
        </w:rPr>
        <w:t>2</w:t>
      </w:r>
      <w:r w:rsidRPr="001B433F">
        <w:rPr>
          <w:rStyle w:val="Cmarkslabel"/>
        </w:rPr>
        <w:t xml:space="preserve"> marks</w:t>
      </w:r>
      <w:r>
        <w:tab/>
      </w:r>
      <w:r w:rsidR="00F63349">
        <w:t>[5.</w:t>
      </w:r>
      <w:r w:rsidR="00F43E37">
        <w:t>5</w:t>
      </w:r>
      <w:r>
        <w:t>]</w:t>
      </w:r>
    </w:p>
    <w:p w14:paraId="1E18D01F" w14:textId="2A93D8F0" w:rsidR="00A66E99" w:rsidRDefault="00A66E99" w:rsidP="00A66E99">
      <w:pPr>
        <w:pStyle w:val="Pquestiontextmainstem"/>
      </w:pPr>
      <w:r w:rsidRPr="00A22928">
        <w:t>Find the area</w:t>
      </w:r>
      <w:r w:rsidR="002033E9">
        <w:t xml:space="preserve"> of this shape</w:t>
      </w:r>
      <w:r w:rsidRPr="00A22928">
        <w:t xml:space="preserve"> correct to </w:t>
      </w:r>
      <w:r>
        <w:t>2 decimal place</w:t>
      </w:r>
      <w:r w:rsidRPr="00A22928">
        <w:t>s.</w:t>
      </w:r>
    </w:p>
    <w:p w14:paraId="10D77D32" w14:textId="73C89937" w:rsidR="007A1DAB" w:rsidRDefault="00A3316E" w:rsidP="002F2498">
      <w:pPr>
        <w:pStyle w:val="Pquestiontextpartsa"/>
      </w:pPr>
      <w:r>
        <w:rPr>
          <w:noProof/>
        </w:rPr>
        <w:drawing>
          <wp:inline distT="0" distB="0" distL="0" distR="0" wp14:anchorId="15BF1003" wp14:editId="7782E643">
            <wp:extent cx="990600" cy="733425"/>
            <wp:effectExtent l="0" t="0" r="0" b="9525"/>
            <wp:docPr id="225" name="Picture 225" descr="C:\Users\ubuluay\Desktop\2nd ed\PM2e-8-ch-tests-exams-RWs\_SUPPLIED_V1_CORREX_230916\PM2e_08_EB_05_SBT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buluay\Desktop\2nd ed\PM2e-8-ch-tests-exams-RWs\_SUPPLIED_V1_CORREX_230916\PM2e_08_EB_05_SBT_13.jpg"/>
                    <pic:cNvPicPr>
                      <a:picLocks noChangeAspect="1" noChangeArrowheads="1"/>
                    </pic:cNvPicPr>
                  </pic:nvPicPr>
                  <pic:blipFill>
                    <a:blip r:embed="rId32" cstate="print">
                      <a:extLst>
                        <a:ext uri="{BEBA8EAE-BF5A-486C-A8C5-ECC9F3942E4B}">
                          <a14:imgProps xmlns:a14="http://schemas.microsoft.com/office/drawing/2010/main">
                            <a14:imgLayer r:embed="rId3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990600" cy="733425"/>
                    </a:xfrm>
                    <a:prstGeom prst="rect">
                      <a:avLst/>
                    </a:prstGeom>
                    <a:noFill/>
                    <a:ln>
                      <a:noFill/>
                    </a:ln>
                  </pic:spPr>
                </pic:pic>
              </a:graphicData>
            </a:graphic>
          </wp:inline>
        </w:drawing>
      </w:r>
    </w:p>
    <w:p w14:paraId="6E1609FF" w14:textId="2C878016" w:rsidR="007A1DAB" w:rsidRDefault="007A1DAB" w:rsidP="007A1DAB">
      <w:pPr>
        <w:pStyle w:val="Pquestionheadingsx"/>
      </w:pPr>
      <w:r>
        <w:t>Question 2</w:t>
      </w:r>
      <w:r w:rsidR="00A66E99">
        <w:t>1</w:t>
      </w:r>
      <w:r>
        <w:tab/>
      </w:r>
      <w:r w:rsidR="00A66E99">
        <w:rPr>
          <w:rStyle w:val="Cmarkslabel"/>
        </w:rPr>
        <w:t>3</w:t>
      </w:r>
      <w:r w:rsidRPr="001B433F">
        <w:rPr>
          <w:rStyle w:val="Cmarkslabel"/>
        </w:rPr>
        <w:t xml:space="preserve"> marks</w:t>
      </w:r>
      <w:r>
        <w:tab/>
      </w:r>
      <w:r w:rsidR="00F63349">
        <w:t>[5.</w:t>
      </w:r>
      <w:r w:rsidR="00A3316E">
        <w:t>4, 5.5</w:t>
      </w:r>
      <w:r>
        <w:t>]</w:t>
      </w:r>
    </w:p>
    <w:p w14:paraId="0DB2928D" w14:textId="48A12826" w:rsidR="00D34623" w:rsidRPr="00A22928" w:rsidRDefault="003D434C" w:rsidP="00D34623">
      <w:pPr>
        <w:pStyle w:val="Pquestiontextmainstem"/>
      </w:pPr>
      <w:r>
        <w:t>Lin</w:t>
      </w:r>
      <w:r w:rsidR="00D34623" w:rsidRPr="00A22928">
        <w:t xml:space="preserve"> </w:t>
      </w:r>
      <w:r w:rsidR="00D00427">
        <w:t>has a cake</w:t>
      </w:r>
      <w:r w:rsidR="00D34623" w:rsidRPr="00A22928">
        <w:t xml:space="preserve"> recipe </w:t>
      </w:r>
      <w:r w:rsidR="00D00427">
        <w:t>that says</w:t>
      </w:r>
      <w:r w:rsidR="00D34623" w:rsidRPr="00A22928">
        <w:t xml:space="preserve"> to use a 30 cm diameter</w:t>
      </w:r>
      <w:r w:rsidR="00D00427">
        <w:t xml:space="preserve"> round cake tin, but he only has</w:t>
      </w:r>
      <w:r w:rsidR="00D34623" w:rsidRPr="00A22928">
        <w:t xml:space="preserve"> rectangular tins. </w:t>
      </w:r>
      <w:r w:rsidR="00D00427">
        <w:t>He has</w:t>
      </w:r>
      <w:r w:rsidR="00D34623" w:rsidRPr="00A22928">
        <w:t xml:space="preserve"> a 30</w:t>
      </w:r>
      <w:r w:rsidR="004102BA">
        <w:t xml:space="preserve"> </w:t>
      </w:r>
      <w:r w:rsidR="00D34623" w:rsidRPr="00A22928">
        <w:t xml:space="preserve">cm by </w:t>
      </w:r>
      <w:r w:rsidR="00A66E99">
        <w:t>3</w:t>
      </w:r>
      <w:r w:rsidR="00D34623" w:rsidRPr="00A22928">
        <w:t xml:space="preserve">5 cm tin and a square </w:t>
      </w:r>
      <w:r w:rsidR="00A66E99">
        <w:t>30</w:t>
      </w:r>
      <w:r w:rsidR="00D34623" w:rsidRPr="00A22928">
        <w:t xml:space="preserve"> c</w:t>
      </w:r>
      <w:r w:rsidR="00D00427">
        <w:t xml:space="preserve">m tin. </w:t>
      </w:r>
    </w:p>
    <w:p w14:paraId="16ACE765" w14:textId="77777777" w:rsidR="00D34623" w:rsidRPr="00A22928" w:rsidRDefault="00D34623" w:rsidP="00D34623">
      <w:pPr>
        <w:pStyle w:val="Pquestiontextmainstem"/>
      </w:pPr>
      <w:r w:rsidRPr="00A22928">
        <w:t>Which one should he use? Show all working.</w:t>
      </w:r>
    </w:p>
    <w:p w14:paraId="0216D4EC" w14:textId="77777777" w:rsidR="007A1DAB" w:rsidRDefault="007A1DAB" w:rsidP="007A1DAB">
      <w:pPr>
        <w:pStyle w:val="Pquestiontextmainstem"/>
      </w:pPr>
    </w:p>
    <w:p w14:paraId="23B7D353" w14:textId="77777777" w:rsidR="00D00427" w:rsidRDefault="00D00427" w:rsidP="007A1DAB">
      <w:pPr>
        <w:pStyle w:val="Pquestiontextmainstem"/>
      </w:pPr>
    </w:p>
    <w:p w14:paraId="5E32E53A" w14:textId="77777777" w:rsidR="00D00427" w:rsidRDefault="00D00427" w:rsidP="007A1DAB">
      <w:pPr>
        <w:pStyle w:val="Pquestiontextmainstem"/>
      </w:pPr>
    </w:p>
    <w:p w14:paraId="69A9B612" w14:textId="722E7938" w:rsidR="007A1DAB" w:rsidRDefault="007A1DAB" w:rsidP="007A1DAB">
      <w:pPr>
        <w:pStyle w:val="Pquestionheadingsx"/>
      </w:pPr>
      <w:r>
        <w:lastRenderedPageBreak/>
        <w:t>Question 2</w:t>
      </w:r>
      <w:r w:rsidR="00A66E99">
        <w:t>2</w:t>
      </w:r>
      <w:r>
        <w:tab/>
      </w:r>
      <w:r w:rsidR="00F43E37">
        <w:rPr>
          <w:rStyle w:val="Cmarkslabel"/>
        </w:rPr>
        <w:t>3</w:t>
      </w:r>
      <w:r w:rsidRPr="001B433F">
        <w:rPr>
          <w:rStyle w:val="Cmarkslabel"/>
        </w:rPr>
        <w:t xml:space="preserve"> marks</w:t>
      </w:r>
      <w:r>
        <w:tab/>
      </w:r>
      <w:r w:rsidR="00F63349">
        <w:t>[5.</w:t>
      </w:r>
      <w:r w:rsidR="00F43E37">
        <w:t>6</w:t>
      </w:r>
      <w:r>
        <w:t>]</w:t>
      </w:r>
    </w:p>
    <w:p w14:paraId="71645E29" w14:textId="77777777" w:rsidR="00D34623" w:rsidRDefault="00D34623" w:rsidP="00D34623">
      <w:pPr>
        <w:pStyle w:val="Pquestiontextmainstem"/>
      </w:pPr>
      <w:r w:rsidRPr="00A22928">
        <w:t>Find the area of the following figure.</w:t>
      </w:r>
    </w:p>
    <w:p w14:paraId="00E875FE" w14:textId="391E2032" w:rsidR="00F87C3D" w:rsidRDefault="00A3316E" w:rsidP="002F2498">
      <w:pPr>
        <w:pStyle w:val="Pquestiontextmainstem"/>
      </w:pPr>
      <w:r>
        <w:rPr>
          <w:noProof/>
        </w:rPr>
        <w:drawing>
          <wp:inline distT="0" distB="0" distL="0" distR="0" wp14:anchorId="3B8BC464" wp14:editId="425E5CE2">
            <wp:extent cx="981075" cy="1981200"/>
            <wp:effectExtent l="0" t="0" r="9525" b="0"/>
            <wp:docPr id="226" name="Picture 226" descr="C:\Users\ubuluay\Desktop\2nd ed\PM2e-8-ch-tests-exams-RWs\_SUPPLIED_V1_CORREX_230916\PM2e_08_EB_05_SBT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buluay\Desktop\2nd ed\PM2e-8-ch-tests-exams-RWs\_SUPPLIED_V1_CORREX_230916\PM2e_08_EB_05_SBT_14.jpg"/>
                    <pic:cNvPicPr>
                      <a:picLocks noChangeAspect="1" noChangeArrowheads="1"/>
                    </pic:cNvPicPr>
                  </pic:nvPicPr>
                  <pic:blipFill>
                    <a:blip r:embed="rId34" cstate="print">
                      <a:extLst>
                        <a:ext uri="{BEBA8EAE-BF5A-486C-A8C5-ECC9F3942E4B}">
                          <a14:imgProps xmlns:a14="http://schemas.microsoft.com/office/drawing/2010/main">
                            <a14:imgLayer r:embed="rId3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981075" cy="1981200"/>
                    </a:xfrm>
                    <a:prstGeom prst="rect">
                      <a:avLst/>
                    </a:prstGeom>
                    <a:noFill/>
                    <a:ln>
                      <a:noFill/>
                    </a:ln>
                  </pic:spPr>
                </pic:pic>
              </a:graphicData>
            </a:graphic>
          </wp:inline>
        </w:drawing>
      </w:r>
    </w:p>
    <w:p w14:paraId="562886EE" w14:textId="5BF5BD27" w:rsidR="007A1DAB" w:rsidRDefault="007A1DAB" w:rsidP="007A1DAB">
      <w:pPr>
        <w:pStyle w:val="Pquestionheadingsx"/>
      </w:pPr>
      <w:r>
        <w:t>Question 2</w:t>
      </w:r>
      <w:r w:rsidR="00A66E99">
        <w:t>3</w:t>
      </w:r>
      <w:r>
        <w:tab/>
      </w:r>
      <w:r w:rsidR="00F43E37">
        <w:rPr>
          <w:rStyle w:val="Cmarkslabel"/>
        </w:rPr>
        <w:t>4</w:t>
      </w:r>
      <w:r w:rsidRPr="001B433F">
        <w:rPr>
          <w:rStyle w:val="Cmarkslabel"/>
        </w:rPr>
        <w:t xml:space="preserve"> marks</w:t>
      </w:r>
      <w:r w:rsidR="006234D2">
        <w:tab/>
      </w:r>
      <w:r w:rsidR="00F63349">
        <w:t>[5.</w:t>
      </w:r>
      <w:r>
        <w:t>6]</w:t>
      </w:r>
    </w:p>
    <w:p w14:paraId="29940E19" w14:textId="58030107" w:rsidR="00D34623" w:rsidRPr="00A22928" w:rsidRDefault="00D34623" w:rsidP="00A66E99">
      <w:pPr>
        <w:pStyle w:val="Pquestiontextmainstem"/>
      </w:pPr>
      <w:r w:rsidRPr="00A22928">
        <w:t>Find the area of the following figures</w:t>
      </w:r>
      <w:r w:rsidR="00D00427">
        <w:t>,</w:t>
      </w:r>
      <w:r w:rsidRPr="00A22928">
        <w:t xml:space="preserve"> in </w:t>
      </w:r>
      <w:r w:rsidR="005312CF">
        <w:t>c</w:t>
      </w:r>
      <w:r w:rsidRPr="00A22928">
        <w:t>m</w:t>
      </w:r>
      <w:r w:rsidRPr="00A22928">
        <w:rPr>
          <w:vertAlign w:val="superscript"/>
        </w:rPr>
        <w:t>2</w:t>
      </w:r>
      <w:r w:rsidR="003D434C">
        <w:t xml:space="preserve"> co</w:t>
      </w:r>
      <w:r w:rsidR="00A66E99" w:rsidRPr="00A66E99">
        <w:t>rrect to 2 decimal places</w:t>
      </w:r>
      <w:r w:rsidRPr="00A22928">
        <w:t>.</w:t>
      </w:r>
    </w:p>
    <w:p w14:paraId="55F38A74" w14:textId="29272091" w:rsidR="00A3316E" w:rsidRDefault="00D34623" w:rsidP="00A3316E">
      <w:pPr>
        <w:pStyle w:val="Pquestiontextpartsa"/>
      </w:pPr>
      <w:r w:rsidRPr="00D34623">
        <w:rPr>
          <w:rStyle w:val="Cquestionpartlabelbold"/>
        </w:rPr>
        <w:t>(a)</w:t>
      </w:r>
      <w:r>
        <w:rPr>
          <w:rStyle w:val="Cquestionpartlabelbold"/>
        </w:rPr>
        <w:tab/>
      </w:r>
    </w:p>
    <w:p w14:paraId="4A821ABF" w14:textId="7B8D7651" w:rsidR="00D34623" w:rsidRPr="00A22928" w:rsidRDefault="00A3316E" w:rsidP="00C516A0">
      <w:r>
        <w:rPr>
          <w:noProof/>
        </w:rPr>
        <w:drawing>
          <wp:inline distT="0" distB="0" distL="0" distR="0" wp14:anchorId="259B8D01" wp14:editId="5C2E6960">
            <wp:extent cx="2133600" cy="1695450"/>
            <wp:effectExtent l="0" t="0" r="0" b="0"/>
            <wp:docPr id="227" name="Picture 227" descr="C:\Users\ubuluay\Desktop\2nd ed\PM2e-8-ch-tests-exams-RWs\_SUPPLIED_V1_CORREX_230916\PM2e_08_EB_05_SBT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buluay\Desktop\2nd ed\PM2e-8-ch-tests-exams-RWs\_SUPPLIED_V1_CORREX_230916\PM2e_08_EB_05_SBT_15.jpg"/>
                    <pic:cNvPicPr>
                      <a:picLocks noChangeAspect="1" noChangeArrowheads="1"/>
                    </pic:cNvPicPr>
                  </pic:nvPicPr>
                  <pic:blipFill>
                    <a:blip r:embed="rId36" cstate="print">
                      <a:extLst>
                        <a:ext uri="{BEBA8EAE-BF5A-486C-A8C5-ECC9F3942E4B}">
                          <a14:imgProps xmlns:a14="http://schemas.microsoft.com/office/drawing/2010/main">
                            <a14:imgLayer r:embed="rId3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33600" cy="1695450"/>
                    </a:xfrm>
                    <a:prstGeom prst="rect">
                      <a:avLst/>
                    </a:prstGeom>
                    <a:noFill/>
                    <a:ln>
                      <a:noFill/>
                    </a:ln>
                  </pic:spPr>
                </pic:pic>
              </a:graphicData>
            </a:graphic>
          </wp:inline>
        </w:drawing>
      </w:r>
    </w:p>
    <w:p w14:paraId="7C48E035" w14:textId="77777777" w:rsidR="00D34623" w:rsidRPr="00A22928" w:rsidRDefault="00D34623" w:rsidP="00A93A54">
      <w:pPr>
        <w:pStyle w:val="Pquestiontextmainstem"/>
      </w:pPr>
    </w:p>
    <w:p w14:paraId="12CE54C2" w14:textId="77777777" w:rsidR="00D34623" w:rsidRPr="00D00427" w:rsidRDefault="00D34623" w:rsidP="00D34623">
      <w:pPr>
        <w:pStyle w:val="Pquestiontextpartsa"/>
        <w:rPr>
          <w:rStyle w:val="Cquestionpartlabelbold"/>
        </w:rPr>
      </w:pPr>
      <w:r w:rsidRPr="00D00427">
        <w:rPr>
          <w:rStyle w:val="Cquestionpartlabelbold"/>
        </w:rPr>
        <w:t>(b)</w:t>
      </w:r>
    </w:p>
    <w:p w14:paraId="18B98B3A" w14:textId="114FBED5" w:rsidR="003B2EE1" w:rsidRPr="00327557" w:rsidRDefault="00A3316E" w:rsidP="002F2498">
      <w:pPr>
        <w:pStyle w:val="Pquestiontextmainstem"/>
      </w:pPr>
      <w:r>
        <w:rPr>
          <w:noProof/>
        </w:rPr>
        <w:drawing>
          <wp:inline distT="0" distB="0" distL="0" distR="0" wp14:anchorId="7550D529" wp14:editId="021B017D">
            <wp:extent cx="3314700" cy="1664782"/>
            <wp:effectExtent l="0" t="0" r="0" b="0"/>
            <wp:docPr id="228" name="Picture 228" descr="C:\Users\ubuluay\Desktop\2nd ed\PM2e-8-ch-tests-exams-RWs\_SUPPLIED_V1_CORREX_230916\PM2e_08_EB_05_SBT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buluay\Desktop\2nd ed\PM2e-8-ch-tests-exams-RWs\_SUPPLIED_V1_CORREX_230916\PM2e_08_EB_05_SBT_16.jpg"/>
                    <pic:cNvPicPr>
                      <a:picLocks noChangeAspect="1" noChangeArrowheads="1"/>
                    </pic:cNvPicPr>
                  </pic:nvPicPr>
                  <pic:blipFill>
                    <a:blip r:embed="rId38" cstate="print">
                      <a:extLst>
                        <a:ext uri="{BEBA8EAE-BF5A-486C-A8C5-ECC9F3942E4B}">
                          <a14:imgProps xmlns:a14="http://schemas.microsoft.com/office/drawing/2010/main">
                            <a14:imgLayer r:embed="rId3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14700" cy="1664782"/>
                    </a:xfrm>
                    <a:prstGeom prst="rect">
                      <a:avLst/>
                    </a:prstGeom>
                    <a:noFill/>
                    <a:ln>
                      <a:noFill/>
                    </a:ln>
                  </pic:spPr>
                </pic:pic>
              </a:graphicData>
            </a:graphic>
          </wp:inline>
        </w:drawing>
      </w:r>
    </w:p>
    <w:p w14:paraId="0BA03C81" w14:textId="32CACD2B" w:rsidR="00D82FC2" w:rsidRDefault="00D82FC2" w:rsidP="00D82FC2">
      <w:pPr>
        <w:pStyle w:val="Pquestionheadingsx"/>
      </w:pPr>
      <w:r>
        <w:t>Question 24</w:t>
      </w:r>
      <w:r>
        <w:tab/>
      </w:r>
      <w:r>
        <w:rPr>
          <w:rStyle w:val="Cmarkslabel"/>
        </w:rPr>
        <w:t>3</w:t>
      </w:r>
      <w:r w:rsidRPr="001B433F">
        <w:rPr>
          <w:rStyle w:val="Cmarkslabel"/>
        </w:rPr>
        <w:t xml:space="preserve"> marks</w:t>
      </w:r>
      <w:r>
        <w:tab/>
        <w:t>[5.7]</w:t>
      </w:r>
    </w:p>
    <w:p w14:paraId="220C8B90" w14:textId="7FCA5FA7" w:rsidR="003B2EE1" w:rsidRPr="00327557" w:rsidRDefault="003B2EE1" w:rsidP="003D434C">
      <w:pPr>
        <w:pStyle w:val="Pquestiontextmainstem"/>
      </w:pPr>
      <w:r w:rsidRPr="00327557">
        <w:t xml:space="preserve">How many litres of water can the cylinder below hold? </w:t>
      </w:r>
      <w:r w:rsidR="003D434C">
        <w:t>Give</w:t>
      </w:r>
      <w:r w:rsidRPr="00327557">
        <w:t xml:space="preserve"> your answer </w:t>
      </w:r>
      <w:r w:rsidR="003D434C">
        <w:t xml:space="preserve">correct </w:t>
      </w:r>
      <w:r w:rsidRPr="00327557">
        <w:t>to 2 decimal places</w:t>
      </w:r>
    </w:p>
    <w:p w14:paraId="3B393456" w14:textId="5A4B7F27" w:rsidR="003B2EE1" w:rsidRPr="00327557" w:rsidRDefault="00A3316E" w:rsidP="00C516A0">
      <w:r>
        <w:rPr>
          <w:noProof/>
        </w:rPr>
        <w:drawing>
          <wp:inline distT="0" distB="0" distL="0" distR="0" wp14:anchorId="1FCD1E0B" wp14:editId="1D3BBDA6">
            <wp:extent cx="1209675" cy="1104900"/>
            <wp:effectExtent l="0" t="0" r="9525" b="0"/>
            <wp:docPr id="229" name="Picture 229" descr="C:\Users\ubuluay\Desktop\2nd ed\PM2e-8-ch-tests-exams-RWs\_SUPPLIED_V1_CORREX_230916\PM2e_08_EB_05_SBT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buluay\Desktop\2nd ed\PM2e-8-ch-tests-exams-RWs\_SUPPLIED_V1_CORREX_230916\PM2e_08_EB_05_SBT_18.jpg"/>
                    <pic:cNvPicPr>
                      <a:picLocks noChangeAspect="1" noChangeArrowheads="1"/>
                    </pic:cNvPicPr>
                  </pic:nvPicPr>
                  <pic:blipFill>
                    <a:blip r:embed="rId40" cstate="print">
                      <a:extLst>
                        <a:ext uri="{BEBA8EAE-BF5A-486C-A8C5-ECC9F3942E4B}">
                          <a14:imgProps xmlns:a14="http://schemas.microsoft.com/office/drawing/2010/main">
                            <a14:imgLayer r:embed="rId4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09675" cy="1104900"/>
                    </a:xfrm>
                    <a:prstGeom prst="rect">
                      <a:avLst/>
                    </a:prstGeom>
                    <a:noFill/>
                    <a:ln>
                      <a:noFill/>
                    </a:ln>
                  </pic:spPr>
                </pic:pic>
              </a:graphicData>
            </a:graphic>
          </wp:inline>
        </w:drawing>
      </w:r>
    </w:p>
    <w:p w14:paraId="550D20DE" w14:textId="3767BEB9" w:rsidR="00A66E99" w:rsidRPr="00F12937" w:rsidRDefault="00A66E99" w:rsidP="002F2498">
      <w:pPr>
        <w:pStyle w:val="Pquestiontextmainstem"/>
      </w:pPr>
    </w:p>
    <w:p w14:paraId="1F8B1B0C" w14:textId="0FC527B0" w:rsidR="00A66E99" w:rsidRDefault="00A66E99" w:rsidP="00A66E99">
      <w:pPr>
        <w:pStyle w:val="Pquestionheadingsx1stafterhead"/>
      </w:pPr>
      <w:r>
        <w:lastRenderedPageBreak/>
        <w:t>Question 2</w:t>
      </w:r>
      <w:r w:rsidR="00D82FC2">
        <w:t>5</w:t>
      </w:r>
      <w:r>
        <w:tab/>
      </w:r>
      <w:r w:rsidR="001E5778">
        <w:rPr>
          <w:rStyle w:val="Cmarkslabel"/>
        </w:rPr>
        <w:t>5</w:t>
      </w:r>
      <w:r w:rsidR="00A3316E">
        <w:rPr>
          <w:rStyle w:val="Cmarkslabel"/>
        </w:rPr>
        <w:t xml:space="preserve"> </w:t>
      </w:r>
      <w:r w:rsidRPr="001B433F">
        <w:rPr>
          <w:rStyle w:val="Cmarkslabel"/>
        </w:rPr>
        <w:t>marks</w:t>
      </w:r>
      <w:r>
        <w:tab/>
        <w:t>[5.8]</w:t>
      </w:r>
    </w:p>
    <w:p w14:paraId="4C0D4907" w14:textId="77EBF787" w:rsidR="00A66E99" w:rsidRPr="00A22928" w:rsidRDefault="00A66E99" w:rsidP="00A66E99">
      <w:pPr>
        <w:pStyle w:val="Pquestiontextmainstem"/>
      </w:pPr>
      <w:r>
        <w:t>Imogen</w:t>
      </w:r>
      <w:r w:rsidRPr="00A22928">
        <w:t xml:space="preserve"> arrived at school at </w:t>
      </w:r>
      <w:r w:rsidR="00B440B6">
        <w:t>8:</w:t>
      </w:r>
      <w:r>
        <w:t>43</w:t>
      </w:r>
      <w:r w:rsidRPr="00A22928">
        <w:t xml:space="preserve"> </w:t>
      </w:r>
      <w:r>
        <w:t>am</w:t>
      </w:r>
      <w:r w:rsidRPr="00A22928">
        <w:t xml:space="preserve"> after taking a </w:t>
      </w:r>
      <w:r w:rsidR="00D82FC2">
        <w:t>40</w:t>
      </w:r>
      <w:r>
        <w:t>-minute tram ride from home. The f</w:t>
      </w:r>
      <w:r w:rsidRPr="00A22928">
        <w:t xml:space="preserve">irst lesson started </w:t>
      </w:r>
      <w:r w:rsidR="00D82FC2">
        <w:t>11</w:t>
      </w:r>
      <w:r w:rsidRPr="00A22928">
        <w:t xml:space="preserve"> minutes after </w:t>
      </w:r>
      <w:r>
        <w:t>she</w:t>
      </w:r>
      <w:r w:rsidRPr="00A22928">
        <w:t xml:space="preserve"> arrived at school. Recess</w:t>
      </w:r>
      <w:r>
        <w:t>, following</w:t>
      </w:r>
      <w:r w:rsidRPr="00A22928">
        <w:t xml:space="preserve"> the first three lessons, </w:t>
      </w:r>
      <w:r>
        <w:t>was 1</w:t>
      </w:r>
      <w:r w:rsidR="00D82FC2">
        <w:t>5</w:t>
      </w:r>
      <w:r>
        <w:t>0</w:t>
      </w:r>
      <w:r w:rsidRPr="00A22928">
        <w:t xml:space="preserve"> minutes</w:t>
      </w:r>
      <w:r>
        <w:t xml:space="preserve"> later</w:t>
      </w:r>
      <w:r w:rsidRPr="00A22928">
        <w:t xml:space="preserve">. Recess lasted </w:t>
      </w:r>
      <w:r w:rsidR="00D82FC2">
        <w:t>25</w:t>
      </w:r>
      <w:r w:rsidRPr="00A22928">
        <w:t xml:space="preserve"> minutes. Two lessons, each of </w:t>
      </w:r>
      <w:r w:rsidR="00D82FC2">
        <w:t>70</w:t>
      </w:r>
      <w:r w:rsidRPr="00A22928">
        <w:t xml:space="preserve"> minutes, followed recess </w:t>
      </w:r>
      <w:r w:rsidR="00F53135" w:rsidRPr="00A22928">
        <w:t xml:space="preserve">and </w:t>
      </w:r>
      <w:r w:rsidR="00F53135">
        <w:t>then it was</w:t>
      </w:r>
      <w:r w:rsidR="00F53135" w:rsidRPr="00A22928">
        <w:t xml:space="preserve"> lunc</w:t>
      </w:r>
      <w:r w:rsidR="00F53135">
        <w:t>h time</w:t>
      </w:r>
      <w:r>
        <w:t>. Use the information to find:</w:t>
      </w:r>
    </w:p>
    <w:p w14:paraId="34B76E61" w14:textId="77777777" w:rsidR="00A66E99" w:rsidRPr="00A22928" w:rsidRDefault="00A66E99" w:rsidP="00A66E99">
      <w:pPr>
        <w:pStyle w:val="Pquestiontextpartsa"/>
      </w:pPr>
      <w:r w:rsidRPr="00D34623">
        <w:rPr>
          <w:rStyle w:val="Cquestionpartlabelbold"/>
        </w:rPr>
        <w:t>(a)</w:t>
      </w:r>
      <w:r>
        <w:rPr>
          <w:rStyle w:val="Cquestionpartlabelbold"/>
        </w:rPr>
        <w:tab/>
      </w:r>
      <w:r w:rsidRPr="00A22928">
        <w:t xml:space="preserve">the time that </w:t>
      </w:r>
      <w:r>
        <w:t>Imogen</w:t>
      </w:r>
      <w:r w:rsidRPr="00A22928">
        <w:t xml:space="preserve"> caught the tram to get to school</w:t>
      </w:r>
    </w:p>
    <w:p w14:paraId="7C125B19" w14:textId="77777777" w:rsidR="00A66E99" w:rsidRDefault="00A66E99" w:rsidP="00A66E99">
      <w:pPr>
        <w:pStyle w:val="Pquestiontextpartsa"/>
      </w:pPr>
    </w:p>
    <w:p w14:paraId="673DC272" w14:textId="77777777" w:rsidR="00A66E99" w:rsidRDefault="00A66E99" w:rsidP="00A66E99">
      <w:pPr>
        <w:pStyle w:val="Pquestiontextpartsa"/>
      </w:pPr>
    </w:p>
    <w:p w14:paraId="47596CB3" w14:textId="77777777" w:rsidR="00A66E99" w:rsidRPr="00A22928" w:rsidRDefault="00A66E99" w:rsidP="00A66E99">
      <w:pPr>
        <w:pStyle w:val="Pquestiontextpartsa"/>
      </w:pPr>
    </w:p>
    <w:p w14:paraId="4CABEE56" w14:textId="77777777" w:rsidR="00A66E99" w:rsidRDefault="00A66E99" w:rsidP="00A66E99">
      <w:pPr>
        <w:pStyle w:val="Pquestiontextpartsa"/>
      </w:pPr>
      <w:r w:rsidRPr="00D34623">
        <w:rPr>
          <w:rStyle w:val="Cquestionpartlabelbold"/>
        </w:rPr>
        <w:t>(b)</w:t>
      </w:r>
      <w:r>
        <w:rPr>
          <w:rStyle w:val="Cquestionpartlabelbold"/>
        </w:rPr>
        <w:tab/>
      </w:r>
      <w:r w:rsidRPr="00A22928">
        <w:t>the time that recess started</w:t>
      </w:r>
    </w:p>
    <w:p w14:paraId="7AE334E0" w14:textId="77777777" w:rsidR="00A66E99" w:rsidRDefault="00A66E99" w:rsidP="00A66E99">
      <w:pPr>
        <w:pStyle w:val="Pquestiontextpartsa"/>
      </w:pPr>
    </w:p>
    <w:p w14:paraId="79707B32" w14:textId="77777777" w:rsidR="00A66E99" w:rsidRPr="00A22928" w:rsidRDefault="00A66E99" w:rsidP="00A66E99">
      <w:pPr>
        <w:pStyle w:val="Pquestiontextpartsa"/>
      </w:pPr>
    </w:p>
    <w:p w14:paraId="6B3316E3" w14:textId="77777777" w:rsidR="00A66E99" w:rsidRPr="00A22928" w:rsidRDefault="00A66E99" w:rsidP="00A66E99">
      <w:pPr>
        <w:pStyle w:val="Pquestiontextpartsa"/>
      </w:pPr>
    </w:p>
    <w:p w14:paraId="2201E7B2" w14:textId="77777777" w:rsidR="00A66E99" w:rsidRPr="00A22928" w:rsidRDefault="00A66E99" w:rsidP="00A66E99">
      <w:pPr>
        <w:pStyle w:val="Pquestiontextpartsa"/>
      </w:pPr>
      <w:r w:rsidRPr="00D34623">
        <w:rPr>
          <w:rStyle w:val="Cquestionpartlabelbold"/>
        </w:rPr>
        <w:t>(c)</w:t>
      </w:r>
      <w:r>
        <w:rPr>
          <w:rStyle w:val="Cquestionpartlabelbold"/>
        </w:rPr>
        <w:tab/>
      </w:r>
      <w:r w:rsidRPr="00A22928">
        <w:t xml:space="preserve">the time that lunch started. </w:t>
      </w:r>
    </w:p>
    <w:p w14:paraId="39311C99" w14:textId="77777777" w:rsidR="00D00427" w:rsidRDefault="00D00427" w:rsidP="00D34623">
      <w:pPr>
        <w:pStyle w:val="Pquestiontextpartsa"/>
      </w:pPr>
    </w:p>
    <w:p w14:paraId="2C22DEF8" w14:textId="77777777" w:rsidR="00D00427" w:rsidRPr="00A22928" w:rsidRDefault="00D00427" w:rsidP="00D34623">
      <w:pPr>
        <w:pStyle w:val="Pquestiontextpartsa"/>
      </w:pPr>
    </w:p>
    <w:p w14:paraId="0CDA63D7" w14:textId="77777777" w:rsidR="007A1DAB" w:rsidRDefault="007A1DAB" w:rsidP="007A1DAB">
      <w:pPr>
        <w:pStyle w:val="Pquestiontextmainstem"/>
      </w:pPr>
    </w:p>
    <w:p w14:paraId="3134D8B1" w14:textId="4FF34071" w:rsidR="007A1DAB" w:rsidRDefault="007A1DAB" w:rsidP="007A1DAB">
      <w:pPr>
        <w:pStyle w:val="Psectionresults"/>
      </w:pPr>
      <w:r>
        <w:t xml:space="preserve">Short answer results: ___ / </w:t>
      </w:r>
      <w:r w:rsidR="00A66E99">
        <w:t>4</w:t>
      </w:r>
      <w:r w:rsidR="001E5778">
        <w:t>9</w:t>
      </w:r>
    </w:p>
    <w:p w14:paraId="5369D0DF" w14:textId="77777777" w:rsidR="007A1DAB" w:rsidRDefault="007A1DAB" w:rsidP="007A1DAB">
      <w:pPr>
        <w:pStyle w:val="Psectionheading"/>
      </w:pPr>
      <w:r>
        <w:t>Extended answer section</w:t>
      </w:r>
    </w:p>
    <w:p w14:paraId="1D7EDB4C" w14:textId="59AB2745" w:rsidR="007A1DAB" w:rsidRDefault="007A1DAB" w:rsidP="007A1DAB">
      <w:pPr>
        <w:pStyle w:val="Pquestionheadingsx1stafterhead"/>
      </w:pPr>
      <w:r>
        <w:t>Question 2</w:t>
      </w:r>
      <w:r w:rsidR="00DE0AB0">
        <w:t>6</w:t>
      </w:r>
      <w:r>
        <w:tab/>
      </w:r>
      <w:r w:rsidR="00F43E37">
        <w:rPr>
          <w:rStyle w:val="Cmarkslabel"/>
        </w:rPr>
        <w:t>5</w:t>
      </w:r>
      <w:r w:rsidRPr="001B433F">
        <w:rPr>
          <w:rStyle w:val="Cmarkslabel"/>
        </w:rPr>
        <w:t xml:space="preserve"> marks</w:t>
      </w:r>
      <w:r>
        <w:tab/>
      </w:r>
      <w:r w:rsidR="00F63349">
        <w:t>[5.</w:t>
      </w:r>
      <w:r w:rsidR="00F43E37">
        <w:t>6</w:t>
      </w:r>
      <w:r>
        <w:t>]</w:t>
      </w:r>
    </w:p>
    <w:p w14:paraId="4ED7F1AA" w14:textId="5577C403" w:rsidR="00A66E99" w:rsidRPr="00F12937" w:rsidRDefault="00BC5DCA" w:rsidP="00C01C8E">
      <w:pPr>
        <w:pStyle w:val="Pquestiontextmainstem"/>
      </w:pPr>
      <w:r w:rsidRPr="00F12937">
        <w:t xml:space="preserve">The design </w:t>
      </w:r>
      <w:r>
        <w:t>for a</w:t>
      </w:r>
      <w:r w:rsidR="00A66E99" w:rsidRPr="00F12937">
        <w:t xml:space="preserve">n irregular shaped </w:t>
      </w:r>
      <w:r>
        <w:t>workbench is shown</w:t>
      </w:r>
      <w:r w:rsidR="00A66E99" w:rsidRPr="00F12937">
        <w:t xml:space="preserve"> below. The mat</w:t>
      </w:r>
      <w:r w:rsidR="00D82FC2">
        <w:t>erial for the benchtop costs $15</w:t>
      </w:r>
      <w:r w:rsidR="00A66E99" w:rsidRPr="00F12937">
        <w:t>00 per square metre.</w:t>
      </w:r>
    </w:p>
    <w:p w14:paraId="497CF2F5" w14:textId="044E5B21" w:rsidR="00C516A0" w:rsidRPr="00F12937" w:rsidRDefault="00A3316E" w:rsidP="00C516A0">
      <w:r>
        <w:rPr>
          <w:noProof/>
        </w:rPr>
        <w:drawing>
          <wp:inline distT="0" distB="0" distL="0" distR="0" wp14:anchorId="0A364D43" wp14:editId="716329FA">
            <wp:extent cx="2343150" cy="1485900"/>
            <wp:effectExtent l="0" t="0" r="0" b="0"/>
            <wp:docPr id="230" name="Picture 230" descr="C:\Users\ubuluay\Desktop\2nd ed\PM2e-8-ch-tests-exams-RWs\_SUPPLIED_V1_CORREX_230916\PM2e_08_EB_05_SBT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buluay\Desktop\2nd ed\PM2e-8-ch-tests-exams-RWs\_SUPPLIED_V1_CORREX_230916\PM2e_08_EB_05_SBT_19.jpg"/>
                    <pic:cNvPicPr>
                      <a:picLocks noChangeAspect="1" noChangeArrowheads="1"/>
                    </pic:cNvPicPr>
                  </pic:nvPicPr>
                  <pic:blipFill>
                    <a:blip r:embed="rId42" cstate="print">
                      <a:extLst>
                        <a:ext uri="{BEBA8EAE-BF5A-486C-A8C5-ECC9F3942E4B}">
                          <a14:imgProps xmlns:a14="http://schemas.microsoft.com/office/drawing/2010/main">
                            <a14:imgLayer r:embed="rId4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43150" cy="1485900"/>
                    </a:xfrm>
                    <a:prstGeom prst="rect">
                      <a:avLst/>
                    </a:prstGeom>
                    <a:noFill/>
                    <a:ln>
                      <a:noFill/>
                    </a:ln>
                  </pic:spPr>
                </pic:pic>
              </a:graphicData>
            </a:graphic>
          </wp:inline>
        </w:drawing>
      </w:r>
    </w:p>
    <w:p w14:paraId="4D22D083" w14:textId="77777777" w:rsidR="00A66E99" w:rsidRPr="00F12937" w:rsidRDefault="00A66E99" w:rsidP="002F2498">
      <w:pPr>
        <w:pStyle w:val="Pquestiontextmainstem"/>
      </w:pPr>
    </w:p>
    <w:p w14:paraId="4BA6018A" w14:textId="62CE5E2A" w:rsidR="00A66E99" w:rsidRPr="00F12937" w:rsidRDefault="00A66E99" w:rsidP="00C01C8E">
      <w:pPr>
        <w:pStyle w:val="Pquestiontextpartsa"/>
      </w:pPr>
      <w:r w:rsidRPr="006A78F5">
        <w:rPr>
          <w:rStyle w:val="Cquestionpartlabelbold"/>
        </w:rPr>
        <w:t>(a)</w:t>
      </w:r>
      <w:r w:rsidR="00BC5DCA">
        <w:tab/>
      </w:r>
      <w:r w:rsidRPr="00F12937">
        <w:t>Find the area of material needed</w:t>
      </w:r>
      <w:r w:rsidR="00BC5DCA">
        <w:t xml:space="preserve"> to make the workbench</w:t>
      </w:r>
      <w:r w:rsidRPr="00F12937">
        <w:t>.</w:t>
      </w:r>
    </w:p>
    <w:p w14:paraId="3A95DDB4" w14:textId="77777777" w:rsidR="00A66E99" w:rsidRDefault="00A66E99" w:rsidP="00C01C8E">
      <w:pPr>
        <w:pStyle w:val="Pquestiontextpartsa"/>
      </w:pPr>
    </w:p>
    <w:p w14:paraId="4D0AA57A" w14:textId="77777777" w:rsidR="00A3316E" w:rsidRDefault="00A3316E" w:rsidP="00C01C8E">
      <w:pPr>
        <w:pStyle w:val="Pquestiontextpartsa"/>
      </w:pPr>
    </w:p>
    <w:p w14:paraId="2C7B24C5" w14:textId="77777777" w:rsidR="00A3316E" w:rsidRDefault="00A3316E" w:rsidP="00C01C8E">
      <w:pPr>
        <w:pStyle w:val="Pquestiontextpartsa"/>
      </w:pPr>
    </w:p>
    <w:p w14:paraId="7E4C1D9D" w14:textId="77777777" w:rsidR="00BC5DCA" w:rsidRPr="00F12937" w:rsidRDefault="00BC5DCA" w:rsidP="00C01C8E">
      <w:pPr>
        <w:pStyle w:val="Pquestiontextpartsa"/>
      </w:pPr>
    </w:p>
    <w:p w14:paraId="69AA09FB" w14:textId="29532A9E" w:rsidR="00A66E99" w:rsidRPr="00F12937" w:rsidRDefault="00A66E99" w:rsidP="00C01C8E">
      <w:pPr>
        <w:pStyle w:val="Pquestiontextpartsa"/>
      </w:pPr>
      <w:r w:rsidRPr="006A78F5">
        <w:rPr>
          <w:rStyle w:val="Cquestionpartlabelbold"/>
        </w:rPr>
        <w:t>(b)</w:t>
      </w:r>
      <w:r w:rsidR="00BC5DCA">
        <w:tab/>
      </w:r>
      <w:r w:rsidRPr="00F12937">
        <w:t xml:space="preserve">What </w:t>
      </w:r>
      <w:r w:rsidR="003D434C">
        <w:t>is</w:t>
      </w:r>
      <w:r w:rsidRPr="00F12937">
        <w:t xml:space="preserve"> the total cost of the benchtop?</w:t>
      </w:r>
    </w:p>
    <w:p w14:paraId="5F30963A" w14:textId="77777777" w:rsidR="006234D2" w:rsidRPr="00B8317F" w:rsidRDefault="006234D2" w:rsidP="00C01C8E">
      <w:pPr>
        <w:pStyle w:val="Pquestiontextpartsa"/>
      </w:pPr>
    </w:p>
    <w:p w14:paraId="729A60E8" w14:textId="77777777" w:rsidR="007A1DAB" w:rsidRDefault="007A1DAB" w:rsidP="007A1DAB">
      <w:pPr>
        <w:pStyle w:val="Pquestiontextpartsa"/>
      </w:pPr>
    </w:p>
    <w:p w14:paraId="4919073F" w14:textId="77777777" w:rsidR="00BC5DCA" w:rsidRDefault="00BC5DCA" w:rsidP="007A1DAB">
      <w:pPr>
        <w:pStyle w:val="Pquestiontextpartsa"/>
      </w:pPr>
    </w:p>
    <w:p w14:paraId="27849640" w14:textId="303E2D3E" w:rsidR="007A1DAB" w:rsidRDefault="007A1DAB" w:rsidP="007A1DAB">
      <w:pPr>
        <w:pStyle w:val="Pquestionheadingsx"/>
      </w:pPr>
      <w:r>
        <w:lastRenderedPageBreak/>
        <w:t>Question 2</w:t>
      </w:r>
      <w:r w:rsidR="00DE0AB0">
        <w:t>7</w:t>
      </w:r>
      <w:r>
        <w:tab/>
      </w:r>
      <w:r w:rsidR="006234D2">
        <w:rPr>
          <w:rStyle w:val="Cmarkslabel"/>
        </w:rPr>
        <w:t>5</w:t>
      </w:r>
      <w:r w:rsidRPr="001B433F">
        <w:rPr>
          <w:rStyle w:val="Cmarkslabel"/>
        </w:rPr>
        <w:t xml:space="preserve"> marks</w:t>
      </w:r>
      <w:r>
        <w:tab/>
      </w:r>
      <w:r w:rsidR="00F63349">
        <w:t>[5.</w:t>
      </w:r>
      <w:r w:rsidR="00A66E99">
        <w:t>5</w:t>
      </w:r>
      <w:r>
        <w:t>]</w:t>
      </w:r>
    </w:p>
    <w:p w14:paraId="5C5A8348" w14:textId="49D9EACD" w:rsidR="00A66E99" w:rsidRDefault="00A66E99" w:rsidP="00C01C8E">
      <w:pPr>
        <w:pStyle w:val="Pquestiontextmainstem"/>
      </w:pPr>
      <w:r w:rsidRPr="00F12937">
        <w:t xml:space="preserve">A dartboard is shown below. The circles are of </w:t>
      </w:r>
      <w:r w:rsidRPr="003D434C">
        <w:t xml:space="preserve">radius </w:t>
      </w:r>
      <w:r w:rsidR="00914CF3">
        <w:t>4 cm, 8 cm, 12 cm, 16 cm and</w:t>
      </w:r>
      <w:r w:rsidR="00D82FC2" w:rsidRPr="003D434C">
        <w:t xml:space="preserve"> 20 cm</w:t>
      </w:r>
      <w:r w:rsidRPr="003D434C">
        <w:t>.</w:t>
      </w:r>
      <w:r w:rsidRPr="00F12937">
        <w:t xml:space="preserve"> </w:t>
      </w:r>
      <w:r w:rsidR="00BC5DCA">
        <w:br/>
      </w:r>
      <w:r w:rsidRPr="00F12937">
        <w:t xml:space="preserve">The areas labelled </w:t>
      </w:r>
      <w:r w:rsidRPr="006A78F5">
        <w:rPr>
          <w:rStyle w:val="Cmathsexpressions"/>
          <w:i/>
        </w:rPr>
        <w:t>A</w:t>
      </w:r>
      <w:r w:rsidRPr="00F12937">
        <w:t xml:space="preserve">, </w:t>
      </w:r>
      <w:r w:rsidRPr="006A78F5">
        <w:rPr>
          <w:rStyle w:val="Cmathsexpressions"/>
          <w:i/>
        </w:rPr>
        <w:t>B</w:t>
      </w:r>
      <w:r w:rsidRPr="00F12937">
        <w:t xml:space="preserve">, </w:t>
      </w:r>
      <w:r w:rsidRPr="006A78F5">
        <w:rPr>
          <w:rStyle w:val="Cmathsexpressions"/>
          <w:i/>
        </w:rPr>
        <w:t>C</w:t>
      </w:r>
      <w:r w:rsidRPr="00F12937">
        <w:t xml:space="preserve">, </w:t>
      </w:r>
      <w:r w:rsidRPr="006A78F5">
        <w:rPr>
          <w:rStyle w:val="Cmathsexpressions"/>
          <w:i/>
        </w:rPr>
        <w:t>D</w:t>
      </w:r>
      <w:r w:rsidRPr="00F12937">
        <w:t xml:space="preserve"> and </w:t>
      </w:r>
      <w:r w:rsidRPr="006A78F5">
        <w:rPr>
          <w:rStyle w:val="Cmathsexpressions"/>
          <w:i/>
        </w:rPr>
        <w:t>E</w:t>
      </w:r>
      <w:r w:rsidRPr="00F12937">
        <w:t xml:space="preserve"> are rings; they do not overlap.</w:t>
      </w:r>
    </w:p>
    <w:p w14:paraId="7F5E6313" w14:textId="7891C700" w:rsidR="00C01C8E" w:rsidRDefault="00C01C8E" w:rsidP="006A78F5">
      <w:pPr>
        <w:pStyle w:val="Pquestiontextmainstem"/>
      </w:pPr>
      <w:r w:rsidRPr="006A78F5">
        <w:rPr>
          <w:noProof/>
        </w:rPr>
        <w:drawing>
          <wp:inline distT="0" distB="0" distL="0" distR="0" wp14:anchorId="0B8C346D" wp14:editId="1CC402F4">
            <wp:extent cx="1866900" cy="1866900"/>
            <wp:effectExtent l="0" t="0" r="0" b="0"/>
            <wp:docPr id="251" name="Picture 251" descr="PM8_SmB_5_22TSc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M8_SmB_5_22TSc_R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4726D690" w14:textId="721364D5" w:rsidR="00C01C8E" w:rsidRPr="00F12937" w:rsidRDefault="00C01C8E" w:rsidP="00C01C8E">
      <w:pPr>
        <w:pStyle w:val="Pquestiontextpartsa"/>
      </w:pPr>
      <w:r w:rsidRPr="006A78F5">
        <w:rPr>
          <w:rStyle w:val="Cquestionpartlabelbold"/>
        </w:rPr>
        <w:t>(a)</w:t>
      </w:r>
      <w:r w:rsidR="00F87C3D">
        <w:tab/>
      </w:r>
      <w:r w:rsidRPr="00F12937">
        <w:t xml:space="preserve">How many times larger is the area of ring </w:t>
      </w:r>
      <w:r w:rsidRPr="006A78F5">
        <w:rPr>
          <w:rStyle w:val="Cmathsexpressions"/>
          <w:i/>
          <w:iCs/>
        </w:rPr>
        <w:t>D</w:t>
      </w:r>
      <w:r w:rsidRPr="00F12937">
        <w:t xml:space="preserve"> than </w:t>
      </w:r>
      <w:r w:rsidRPr="006A78F5">
        <w:rPr>
          <w:rStyle w:val="Cmathsexpressions"/>
          <w:i/>
          <w:iCs/>
        </w:rPr>
        <w:t>E</w:t>
      </w:r>
      <w:r w:rsidRPr="00F12937">
        <w:t>?</w:t>
      </w:r>
    </w:p>
    <w:p w14:paraId="26B21DD0" w14:textId="77777777" w:rsidR="00C01C8E" w:rsidRDefault="00C01C8E" w:rsidP="00C01C8E">
      <w:pPr>
        <w:pStyle w:val="Pquestiontextmainstem"/>
      </w:pPr>
    </w:p>
    <w:p w14:paraId="72D6115E" w14:textId="77777777" w:rsidR="00A3316E" w:rsidRDefault="00A3316E" w:rsidP="00C01C8E">
      <w:pPr>
        <w:pStyle w:val="Pquestiontextmainstem"/>
      </w:pPr>
    </w:p>
    <w:p w14:paraId="1965430E" w14:textId="77777777" w:rsidR="00A3316E" w:rsidRDefault="00A3316E" w:rsidP="00C01C8E">
      <w:pPr>
        <w:pStyle w:val="Pquestiontextmainstem"/>
      </w:pPr>
    </w:p>
    <w:p w14:paraId="295A776C" w14:textId="77777777" w:rsidR="00BC5DCA" w:rsidRDefault="00BC5DCA" w:rsidP="00C01C8E">
      <w:pPr>
        <w:pStyle w:val="Pquestiontextmainstem"/>
      </w:pPr>
    </w:p>
    <w:p w14:paraId="32EBEA19" w14:textId="2102A44C" w:rsidR="00D00427" w:rsidRDefault="00A66E99" w:rsidP="00C01C8E">
      <w:pPr>
        <w:pStyle w:val="Pquestiontextpartsa"/>
      </w:pPr>
      <w:r w:rsidRPr="006A78F5">
        <w:rPr>
          <w:rStyle w:val="Cquestionpartlabelbold"/>
        </w:rPr>
        <w:t>(b)</w:t>
      </w:r>
      <w:r w:rsidR="00F87C3D">
        <w:rPr>
          <w:rStyle w:val="Cquestionpartlabelbold"/>
        </w:rPr>
        <w:tab/>
      </w:r>
      <w:r w:rsidRPr="00F12937">
        <w:t xml:space="preserve">The area of which circle is equal to the area of </w:t>
      </w:r>
      <w:r w:rsidRPr="00BC5DCA">
        <w:rPr>
          <w:rStyle w:val="Cmathsexpressions"/>
          <w:i/>
          <w:iCs/>
        </w:rPr>
        <w:t>B</w:t>
      </w:r>
      <w:r w:rsidRPr="00F12937">
        <w:t xml:space="preserve"> and </w:t>
      </w:r>
      <w:r w:rsidRPr="00BC5DCA">
        <w:rPr>
          <w:rStyle w:val="Cmathsexpressions"/>
          <w:i/>
          <w:iCs/>
        </w:rPr>
        <w:t>C</w:t>
      </w:r>
      <w:r w:rsidRPr="00F12937">
        <w:t xml:space="preserve"> added together?</w:t>
      </w:r>
    </w:p>
    <w:p w14:paraId="1F8092D5" w14:textId="77777777" w:rsidR="00D00427" w:rsidRPr="00A22928" w:rsidRDefault="00D00427" w:rsidP="00D34623">
      <w:pPr>
        <w:pStyle w:val="Pquestiontextpartsa"/>
      </w:pPr>
    </w:p>
    <w:p w14:paraId="0385CC3B" w14:textId="77777777" w:rsidR="00D34623" w:rsidRPr="00A22928" w:rsidRDefault="00D34623" w:rsidP="00A93A54">
      <w:pPr>
        <w:pStyle w:val="Pquestiontextmainstem"/>
      </w:pPr>
    </w:p>
    <w:p w14:paraId="438B434E" w14:textId="77777777" w:rsidR="006234D2" w:rsidRDefault="006234D2" w:rsidP="0018011D">
      <w:pPr>
        <w:pStyle w:val="Pquestiontextmainstem"/>
      </w:pPr>
    </w:p>
    <w:p w14:paraId="7727AB4B" w14:textId="521F18D8" w:rsidR="00F43E37" w:rsidRDefault="00F43E37" w:rsidP="00F43E37">
      <w:pPr>
        <w:pStyle w:val="Pquestionheadingsx"/>
      </w:pPr>
      <w:r>
        <w:t>Question 28</w:t>
      </w:r>
      <w:r>
        <w:tab/>
      </w:r>
      <w:r w:rsidR="00A66E99">
        <w:rPr>
          <w:rStyle w:val="Cmarkslabel"/>
        </w:rPr>
        <w:t>6</w:t>
      </w:r>
      <w:r w:rsidRPr="001B433F">
        <w:rPr>
          <w:rStyle w:val="Cmarkslabel"/>
        </w:rPr>
        <w:t xml:space="preserve"> marks</w:t>
      </w:r>
      <w:r>
        <w:tab/>
        <w:t>[5.</w:t>
      </w:r>
      <w:r w:rsidR="00A3316E">
        <w:t>6</w:t>
      </w:r>
      <w:r>
        <w:t>]</w:t>
      </w:r>
    </w:p>
    <w:p w14:paraId="34748399" w14:textId="64F736A6" w:rsidR="00A66E99" w:rsidRPr="00F12937" w:rsidRDefault="00A66E99" w:rsidP="00C01C8E">
      <w:pPr>
        <w:pStyle w:val="Pquestiontextmainstem"/>
      </w:pPr>
      <w:r w:rsidRPr="00F12937">
        <w:t xml:space="preserve">In the equilateral triangle below </w:t>
      </w:r>
      <w:r w:rsidR="00BC5DCA">
        <w:t>there are</w:t>
      </w:r>
      <w:r w:rsidRPr="00F12937">
        <w:t xml:space="preserve"> 10 billiard balls which just touch each other and the inside of the triangle. The radius of each billiard ball is 5</w:t>
      </w:r>
      <w:r w:rsidR="00D82FC2">
        <w:t>.5</w:t>
      </w:r>
      <w:r w:rsidRPr="00F12937">
        <w:t xml:space="preserve"> cm. The sides of the equilateral triangle are </w:t>
      </w:r>
      <w:r w:rsidR="00BC5DCA">
        <w:br/>
      </w:r>
      <w:r w:rsidRPr="00F12937">
        <w:t>4</w:t>
      </w:r>
      <w:r w:rsidR="00D82FC2">
        <w:t>8.3 cm long and its height is 50</w:t>
      </w:r>
      <w:r w:rsidRPr="00F12937">
        <w:t xml:space="preserve"> cm.</w:t>
      </w:r>
    </w:p>
    <w:p w14:paraId="130EFE0D" w14:textId="77777777" w:rsidR="00BC5DCA" w:rsidRDefault="00A66E99" w:rsidP="002F2498">
      <w:pPr>
        <w:pStyle w:val="Pquestiontextmainstem"/>
      </w:pPr>
      <w:r w:rsidRPr="00F12937">
        <w:rPr>
          <w:noProof/>
        </w:rPr>
        <w:drawing>
          <wp:inline distT="0" distB="0" distL="0" distR="0" wp14:anchorId="1DCC4F85" wp14:editId="42137550">
            <wp:extent cx="1600200" cy="1390650"/>
            <wp:effectExtent l="0" t="0" r="0" b="0"/>
            <wp:docPr id="252" name="Picture 252" descr="PM8_SmB_5_23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M8_SmB_5_23TSc"/>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00200" cy="1390650"/>
                    </a:xfrm>
                    <a:prstGeom prst="rect">
                      <a:avLst/>
                    </a:prstGeom>
                    <a:noFill/>
                    <a:ln>
                      <a:noFill/>
                    </a:ln>
                  </pic:spPr>
                </pic:pic>
              </a:graphicData>
            </a:graphic>
          </wp:inline>
        </w:drawing>
      </w:r>
    </w:p>
    <w:p w14:paraId="5BCB251C" w14:textId="4134E9BA" w:rsidR="00A66E99" w:rsidRPr="00F12937" w:rsidRDefault="00A66E99" w:rsidP="00BC5DCA">
      <w:pPr>
        <w:pStyle w:val="Pquestiontextmainstem"/>
      </w:pPr>
      <w:r w:rsidRPr="00F12937">
        <w:t>Find:</w:t>
      </w:r>
    </w:p>
    <w:p w14:paraId="1B5B9A3C" w14:textId="4010C049" w:rsidR="00A66E99" w:rsidRPr="00F12937" w:rsidRDefault="00A66E99" w:rsidP="00C01C8E">
      <w:pPr>
        <w:pStyle w:val="Pquestiontextpartsa"/>
      </w:pPr>
      <w:r w:rsidRPr="006A78F5">
        <w:rPr>
          <w:rStyle w:val="Cquestionpartlabelbold"/>
        </w:rPr>
        <w:t>(a)</w:t>
      </w:r>
      <w:r w:rsidR="00F87C3D">
        <w:tab/>
      </w:r>
      <w:r w:rsidRPr="00F12937">
        <w:t>the area of the triangle</w:t>
      </w:r>
    </w:p>
    <w:p w14:paraId="2438BB54" w14:textId="77777777" w:rsidR="00A66E99" w:rsidRDefault="00A66E99" w:rsidP="00C01C8E">
      <w:pPr>
        <w:pStyle w:val="Pquestiontextpartsa"/>
      </w:pPr>
    </w:p>
    <w:p w14:paraId="25F75678" w14:textId="77777777" w:rsidR="00BC5DCA" w:rsidRDefault="00BC5DCA" w:rsidP="00C01C8E">
      <w:pPr>
        <w:pStyle w:val="Pquestiontextpartsa"/>
      </w:pPr>
    </w:p>
    <w:p w14:paraId="7D361B8C" w14:textId="77777777" w:rsidR="00BC5DCA" w:rsidRPr="00F12937" w:rsidRDefault="00BC5DCA" w:rsidP="00C01C8E">
      <w:pPr>
        <w:pStyle w:val="Pquestiontextpartsa"/>
      </w:pPr>
    </w:p>
    <w:p w14:paraId="2F773C97" w14:textId="65A1BD17" w:rsidR="00A66E99" w:rsidRPr="00F12937" w:rsidRDefault="00A66E99" w:rsidP="00C01C8E">
      <w:pPr>
        <w:pStyle w:val="Pquestiontextpartsa"/>
      </w:pPr>
      <w:r w:rsidRPr="006A78F5">
        <w:rPr>
          <w:rStyle w:val="Cquestionpartlabelbold"/>
        </w:rPr>
        <w:t>(b)</w:t>
      </w:r>
      <w:r w:rsidR="00F87C3D">
        <w:tab/>
      </w:r>
      <w:r w:rsidRPr="00F12937">
        <w:t>the area taken up by the 10 billiard balls</w:t>
      </w:r>
    </w:p>
    <w:p w14:paraId="0C5C33BE" w14:textId="77777777" w:rsidR="00A66E99" w:rsidRDefault="00A66E99" w:rsidP="00C01C8E">
      <w:pPr>
        <w:pStyle w:val="Pquestiontextpartsa"/>
      </w:pPr>
    </w:p>
    <w:p w14:paraId="19F059E8" w14:textId="77777777" w:rsidR="00BC5DCA" w:rsidRDefault="00BC5DCA" w:rsidP="00C01C8E">
      <w:pPr>
        <w:pStyle w:val="Pquestiontextpartsa"/>
      </w:pPr>
    </w:p>
    <w:p w14:paraId="34B5E629" w14:textId="77777777" w:rsidR="00BC5DCA" w:rsidRDefault="00BC5DCA" w:rsidP="00C01C8E">
      <w:pPr>
        <w:pStyle w:val="Pquestiontextpartsa"/>
      </w:pPr>
    </w:p>
    <w:p w14:paraId="4839AD0E" w14:textId="187CCF66" w:rsidR="00A66E99" w:rsidRPr="00F12937" w:rsidRDefault="00A66E99" w:rsidP="00C01C8E">
      <w:pPr>
        <w:pStyle w:val="Pquestiontextpartsa"/>
      </w:pPr>
      <w:r w:rsidRPr="006A78F5">
        <w:rPr>
          <w:rStyle w:val="Cquestionpartlabelbold"/>
        </w:rPr>
        <w:lastRenderedPageBreak/>
        <w:t>(c)</w:t>
      </w:r>
      <w:r w:rsidR="00F87C3D">
        <w:tab/>
      </w:r>
      <w:r w:rsidRPr="00F12937">
        <w:t>the area of the triangle not used by the billiard balls</w:t>
      </w:r>
    </w:p>
    <w:p w14:paraId="67B0D24B" w14:textId="77777777" w:rsidR="00A66E99" w:rsidRDefault="00A66E99" w:rsidP="00C01C8E">
      <w:pPr>
        <w:pStyle w:val="Pquestiontextpartsa"/>
      </w:pPr>
    </w:p>
    <w:p w14:paraId="414B744F" w14:textId="77777777" w:rsidR="00BC5DCA" w:rsidRDefault="00BC5DCA" w:rsidP="00C01C8E">
      <w:pPr>
        <w:pStyle w:val="Pquestiontextpartsa"/>
      </w:pPr>
    </w:p>
    <w:p w14:paraId="06B9C422" w14:textId="77777777" w:rsidR="00BC5DCA" w:rsidRDefault="00BC5DCA" w:rsidP="00C01C8E">
      <w:pPr>
        <w:pStyle w:val="Pquestiontextpartsa"/>
      </w:pPr>
    </w:p>
    <w:p w14:paraId="794F95E3" w14:textId="77777777" w:rsidR="00BC5DCA" w:rsidRDefault="00BC5DCA" w:rsidP="00C01C8E">
      <w:pPr>
        <w:pStyle w:val="Pquestiontextpartsa"/>
      </w:pPr>
    </w:p>
    <w:p w14:paraId="699A87F8" w14:textId="77777777" w:rsidR="00BC5DCA" w:rsidRPr="00F12937" w:rsidRDefault="00BC5DCA" w:rsidP="00C01C8E">
      <w:pPr>
        <w:pStyle w:val="Pquestiontextpartsa"/>
      </w:pPr>
    </w:p>
    <w:p w14:paraId="058069C8" w14:textId="6F289C2D" w:rsidR="00A66E99" w:rsidRPr="00F12937" w:rsidRDefault="00A66E99" w:rsidP="00C01C8E">
      <w:pPr>
        <w:pStyle w:val="Pquestiontextpartsa"/>
      </w:pPr>
      <w:r w:rsidRPr="006A78F5">
        <w:rPr>
          <w:rStyle w:val="Cquestionpartlabelbold"/>
        </w:rPr>
        <w:t>(d)</w:t>
      </w:r>
      <w:r w:rsidR="00F87C3D">
        <w:tab/>
      </w:r>
      <w:r w:rsidRPr="00F12937">
        <w:t xml:space="preserve">the number of billiard balls that could fit into this unused space if it was </w:t>
      </w:r>
      <w:r w:rsidR="00F53135">
        <w:t>available separately</w:t>
      </w:r>
      <w:r w:rsidRPr="00F12937">
        <w:t>.</w:t>
      </w:r>
    </w:p>
    <w:p w14:paraId="6967BC35" w14:textId="58FB1C2B" w:rsidR="00D34623" w:rsidRDefault="00D34623" w:rsidP="00C01C8E">
      <w:pPr>
        <w:pStyle w:val="Pquestiontextpartsa"/>
      </w:pPr>
    </w:p>
    <w:p w14:paraId="3D13915F" w14:textId="77777777" w:rsidR="00F93FD9" w:rsidRDefault="00F93FD9" w:rsidP="00D34623">
      <w:pPr>
        <w:pStyle w:val="Pquestiontextpartsa"/>
      </w:pPr>
    </w:p>
    <w:p w14:paraId="52442134" w14:textId="77777777" w:rsidR="00F93FD9" w:rsidRDefault="00F93FD9" w:rsidP="0018011D">
      <w:pPr>
        <w:pStyle w:val="Pquestiontextpartsa"/>
      </w:pPr>
    </w:p>
    <w:p w14:paraId="1ABABBE2" w14:textId="77777777" w:rsidR="00F93FD9" w:rsidRDefault="00F93FD9" w:rsidP="0018011D">
      <w:pPr>
        <w:pStyle w:val="Pquestiontextpartsa"/>
      </w:pPr>
    </w:p>
    <w:p w14:paraId="3A9380CA" w14:textId="77777777" w:rsidR="00F43E37" w:rsidRDefault="00F43E37" w:rsidP="0018011D">
      <w:pPr>
        <w:pStyle w:val="Pquestiontextpartsa"/>
      </w:pPr>
    </w:p>
    <w:p w14:paraId="436CC218" w14:textId="00F7BBBE" w:rsidR="00F43E37" w:rsidRDefault="00F43E37" w:rsidP="00F43E37">
      <w:pPr>
        <w:pStyle w:val="Pquestionheadingsx"/>
      </w:pPr>
      <w:r>
        <w:t>Question 29</w:t>
      </w:r>
      <w:r>
        <w:tab/>
      </w:r>
      <w:r>
        <w:rPr>
          <w:rStyle w:val="Cmarkslabel"/>
        </w:rPr>
        <w:t>5</w:t>
      </w:r>
      <w:r w:rsidRPr="001B433F">
        <w:rPr>
          <w:rStyle w:val="Cmarkslabel"/>
        </w:rPr>
        <w:t xml:space="preserve"> marks</w:t>
      </w:r>
      <w:r>
        <w:tab/>
        <w:t>[5.7]</w:t>
      </w:r>
    </w:p>
    <w:p w14:paraId="364658BF" w14:textId="685F246F" w:rsidR="00A66E99" w:rsidRDefault="00A66E99" w:rsidP="00C01C8E">
      <w:pPr>
        <w:pStyle w:val="Pquestiontextmainstem"/>
      </w:pPr>
      <w:r w:rsidRPr="00F12937">
        <w:t xml:space="preserve">The diagram below shows a </w:t>
      </w:r>
      <w:r w:rsidR="00BC5DCA">
        <w:t xml:space="preserve">view from above of a </w:t>
      </w:r>
      <w:r w:rsidRPr="00F12937">
        <w:t>swimming pool that Jimmy plans to construct.</w:t>
      </w:r>
    </w:p>
    <w:p w14:paraId="7AA23C6E" w14:textId="0C66C28D" w:rsidR="00C516A0" w:rsidRPr="00327557" w:rsidRDefault="00AD49BD" w:rsidP="00C516A0">
      <w:r>
        <w:rPr>
          <w:noProof/>
        </w:rPr>
        <w:drawing>
          <wp:inline distT="0" distB="0" distL="0" distR="0" wp14:anchorId="708450F9" wp14:editId="21D1E5BA">
            <wp:extent cx="2381250" cy="828675"/>
            <wp:effectExtent l="0" t="0" r="0" b="9525"/>
            <wp:docPr id="231" name="Picture 231" descr="C:\Users\ubuluay\Desktop\2nd ed\PM2e-8-ch-tests-exams-RWs\_SUPPLIED_V1_CORREX_230916\PM2e_08_EB_05_SBT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buluay\Desktop\2nd ed\PM2e-8-ch-tests-exams-RWs\_SUPPLIED_V1_CORREX_230916\PM2e_08_EB_05_SBT_20.jpg"/>
                    <pic:cNvPicPr>
                      <a:picLocks noChangeAspect="1" noChangeArrowheads="1"/>
                    </pic:cNvPicPr>
                  </pic:nvPicPr>
                  <pic:blipFill>
                    <a:blip r:embed="rId46" cstate="print">
                      <a:extLst>
                        <a:ext uri="{BEBA8EAE-BF5A-486C-A8C5-ECC9F3942E4B}">
                          <a14:imgProps xmlns:a14="http://schemas.microsoft.com/office/drawing/2010/main">
                            <a14:imgLayer r:embed="rId4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81250" cy="828675"/>
                    </a:xfrm>
                    <a:prstGeom prst="rect">
                      <a:avLst/>
                    </a:prstGeom>
                    <a:noFill/>
                    <a:ln>
                      <a:noFill/>
                    </a:ln>
                  </pic:spPr>
                </pic:pic>
              </a:graphicData>
            </a:graphic>
          </wp:inline>
        </w:drawing>
      </w:r>
    </w:p>
    <w:p w14:paraId="47F93C67" w14:textId="77777777" w:rsidR="00D82FC2" w:rsidRPr="00327557" w:rsidRDefault="00D82FC2" w:rsidP="002F2498">
      <w:pPr>
        <w:pStyle w:val="Pquestiontextmainstem"/>
      </w:pPr>
    </w:p>
    <w:p w14:paraId="5E1140AE" w14:textId="4FB242D5" w:rsidR="00A66E99" w:rsidRPr="00F12937" w:rsidRDefault="00A66E99" w:rsidP="00C01C8E">
      <w:pPr>
        <w:pStyle w:val="Pquestiontextpartsa"/>
      </w:pPr>
      <w:r w:rsidRPr="00BC5DCA">
        <w:rPr>
          <w:rStyle w:val="Cquestionpartlabelbold"/>
        </w:rPr>
        <w:t>(a)</w:t>
      </w:r>
      <w:r w:rsidR="00BC5DCA">
        <w:tab/>
      </w:r>
      <w:r w:rsidRPr="00F12937">
        <w:t xml:space="preserve">The pool has a depth of </w:t>
      </w:r>
      <w:r w:rsidR="00D82FC2">
        <w:t>7</w:t>
      </w:r>
      <w:r w:rsidRPr="00F12937">
        <w:t xml:space="preserve"> m. Calculate the volume of the pool.</w:t>
      </w:r>
    </w:p>
    <w:p w14:paraId="56EB4926" w14:textId="77777777" w:rsidR="00A66E99" w:rsidRDefault="00A66E99" w:rsidP="00C01C8E">
      <w:pPr>
        <w:pStyle w:val="Pquestiontextpartsa"/>
      </w:pPr>
    </w:p>
    <w:p w14:paraId="4C6B4E6A" w14:textId="77777777" w:rsidR="00BC5DCA" w:rsidRDefault="00BC5DCA" w:rsidP="00C01C8E">
      <w:pPr>
        <w:pStyle w:val="Pquestiontextpartsa"/>
      </w:pPr>
    </w:p>
    <w:p w14:paraId="4BAC19EA" w14:textId="77777777" w:rsidR="00BC5DCA" w:rsidRDefault="00BC5DCA" w:rsidP="00C01C8E">
      <w:pPr>
        <w:pStyle w:val="Pquestiontextpartsa"/>
      </w:pPr>
    </w:p>
    <w:p w14:paraId="246B04F2" w14:textId="77777777" w:rsidR="00BC5DCA" w:rsidRPr="00F12937" w:rsidRDefault="00BC5DCA" w:rsidP="00C01C8E">
      <w:pPr>
        <w:pStyle w:val="Pquestiontextpartsa"/>
      </w:pPr>
    </w:p>
    <w:p w14:paraId="1B6223E7" w14:textId="022FE059" w:rsidR="00A66E99" w:rsidRPr="00F12937" w:rsidRDefault="00A66E99" w:rsidP="00C01C8E">
      <w:pPr>
        <w:pStyle w:val="Pquestiontextpartsa"/>
      </w:pPr>
      <w:r w:rsidRPr="00BC5DCA">
        <w:rPr>
          <w:rStyle w:val="Cquestionpartlabelbold"/>
        </w:rPr>
        <w:t>(b)</w:t>
      </w:r>
      <w:r w:rsidR="00BC5DCA">
        <w:tab/>
      </w:r>
      <w:r w:rsidRPr="00F12937">
        <w:t>Calculate how much wa</w:t>
      </w:r>
      <w:r w:rsidR="00BC5DCA">
        <w:t>ter the pool can hold in litres</w:t>
      </w:r>
      <w:r w:rsidR="003D434C">
        <w:t xml:space="preserve"> co</w:t>
      </w:r>
      <w:r w:rsidRPr="00F12937">
        <w:t>rrect to 2 decimal places</w:t>
      </w:r>
      <w:r w:rsidR="00F53135">
        <w:t>.</w:t>
      </w:r>
    </w:p>
    <w:p w14:paraId="1F081A61" w14:textId="77777777" w:rsidR="00A66E99" w:rsidRDefault="00A66E99" w:rsidP="00C01C8E">
      <w:pPr>
        <w:pStyle w:val="Pquestiontextpartsa"/>
      </w:pPr>
    </w:p>
    <w:p w14:paraId="33665F17" w14:textId="77777777" w:rsidR="00BC5DCA" w:rsidRDefault="00BC5DCA" w:rsidP="00C01C8E">
      <w:pPr>
        <w:pStyle w:val="Pquestiontextpartsa"/>
      </w:pPr>
    </w:p>
    <w:p w14:paraId="795ACFB7" w14:textId="77777777" w:rsidR="00BC5DCA" w:rsidRDefault="00BC5DCA" w:rsidP="00C01C8E">
      <w:pPr>
        <w:pStyle w:val="Pquestiontextpartsa"/>
      </w:pPr>
    </w:p>
    <w:p w14:paraId="2BDFA1EF" w14:textId="77777777" w:rsidR="00BC5DCA" w:rsidRPr="00F12937" w:rsidRDefault="00BC5DCA" w:rsidP="00C01C8E">
      <w:pPr>
        <w:pStyle w:val="Pquestiontextpartsa"/>
      </w:pPr>
    </w:p>
    <w:p w14:paraId="21680B24" w14:textId="232B60CD" w:rsidR="007A1DAB" w:rsidRDefault="007A1DAB" w:rsidP="007A1DAB">
      <w:pPr>
        <w:pStyle w:val="Psectionresults"/>
      </w:pPr>
      <w:r>
        <w:t>Extended answer results: ___ /</w:t>
      </w:r>
      <w:r w:rsidR="00AF3CB7">
        <w:t xml:space="preserve"> </w:t>
      </w:r>
      <w:r w:rsidR="00A66E99">
        <w:t>2</w:t>
      </w:r>
      <w:r w:rsidR="00AF3CB7">
        <w:t>1</w:t>
      </w:r>
    </w:p>
    <w:p w14:paraId="6F960DFB" w14:textId="217B53AB" w:rsidR="001B433F" w:rsidRDefault="001B433F" w:rsidP="001B433F">
      <w:pPr>
        <w:pStyle w:val="Psectionresults"/>
      </w:pPr>
      <w:r>
        <w:t xml:space="preserve">TOTAL test results: ___ / </w:t>
      </w:r>
      <w:r w:rsidR="001E5778">
        <w:t>80</w:t>
      </w:r>
      <w:bookmarkStart w:id="0" w:name="_GoBack"/>
      <w:bookmarkEnd w:id="0"/>
    </w:p>
    <w:p w14:paraId="6AA343E0" w14:textId="2446B582" w:rsidR="002509BC" w:rsidRDefault="002509BC" w:rsidP="0018011D">
      <w:pPr>
        <w:pStyle w:val="Pquestiontextmainstem"/>
      </w:pPr>
    </w:p>
    <w:sectPr w:rsidR="002509BC" w:rsidSect="003C1799">
      <w:headerReference w:type="default" r:id="rId48"/>
      <w:footerReference w:type="default" r:id="rId49"/>
      <w:headerReference w:type="first" r:id="rId50"/>
      <w:footerReference w:type="first" r:id="rId51"/>
      <w:pgSz w:w="11906" w:h="16838" w:code="9"/>
      <w:pgMar w:top="1134"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C43A7" w14:textId="77777777" w:rsidR="00CC30C2" w:rsidRDefault="00CC30C2" w:rsidP="00B91E57">
      <w:r>
        <w:separator/>
      </w:r>
    </w:p>
  </w:endnote>
  <w:endnote w:type="continuationSeparator" w:id="0">
    <w:p w14:paraId="658999EE" w14:textId="77777777" w:rsidR="00CC30C2" w:rsidRDefault="00CC30C2"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4D515" w14:textId="77777777" w:rsidR="00AA7ED5" w:rsidRDefault="00AA7ED5" w:rsidP="00B91E57">
    <w:pPr>
      <w:pStyle w:val="Pfootertext"/>
    </w:pPr>
  </w:p>
  <w:p w14:paraId="408F3EAD"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1E5778">
      <w:rPr>
        <w:noProof/>
      </w:rPr>
      <w:t>8</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B653D" w14:textId="77777777" w:rsidR="00A8741D" w:rsidRDefault="00A8741D" w:rsidP="00A8741D">
    <w:pPr>
      <w:pStyle w:val="Pfootertext"/>
    </w:pPr>
  </w:p>
  <w:p w14:paraId="4F47B811"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1E5778">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90D24" w14:textId="77777777" w:rsidR="00CC30C2" w:rsidRDefault="00CC30C2" w:rsidP="00B91E57">
      <w:r>
        <w:separator/>
      </w:r>
    </w:p>
  </w:footnote>
  <w:footnote w:type="continuationSeparator" w:id="0">
    <w:p w14:paraId="454B1C25" w14:textId="77777777" w:rsidR="00CC30C2" w:rsidRDefault="00CC30C2"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96C56" w14:textId="545BDA2E" w:rsidR="00AA7ED5" w:rsidRPr="00DB68AE" w:rsidRDefault="00DB68AE" w:rsidP="00DB68AE">
    <w:pPr>
      <w:pStyle w:val="Pheadertext"/>
    </w:pPr>
    <w:r>
      <w:t xml:space="preserve">Pearson Mathematics 8    Measurement — Test </w:t>
    </w:r>
    <w:r>
      <w:t>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01292" w14:textId="77777777" w:rsidR="00DB68AE" w:rsidRDefault="00DB68AE" w:rsidP="00DB68AE">
    <w:pPr>
      <w:pStyle w:val="Pheadertext"/>
    </w:pPr>
    <w:r>
      <w:t>Pearson Mathematics 8</w:t>
    </w:r>
    <w:r>
      <w:tab/>
      <w:t xml:space="preserve">Name: </w:t>
    </w:r>
    <w:r>
      <w:tab/>
    </w:r>
  </w:p>
  <w:p w14:paraId="6FCE927E" w14:textId="3835377B" w:rsidR="00A8741D" w:rsidRPr="00DB68AE" w:rsidRDefault="00DB68AE" w:rsidP="00DB68AE">
    <w:pPr>
      <w:pStyle w:val="Pheadertext"/>
    </w:pPr>
    <w:r>
      <w:t xml:space="preserve">Measurement — Test </w:t>
    </w:r>
    <w:r>
      <w:t>C</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7DFC"/>
    <w:multiLevelType w:val="hybridMultilevel"/>
    <w:tmpl w:val="89AC0026"/>
    <w:lvl w:ilvl="0" w:tplc="4512258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4AB3CC5"/>
    <w:multiLevelType w:val="hybridMultilevel"/>
    <w:tmpl w:val="D5024A28"/>
    <w:lvl w:ilvl="0" w:tplc="5E7C362E">
      <w:start w:val="1"/>
      <w:numFmt w:val="bulle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35B04D20"/>
    <w:multiLevelType w:val="multilevel"/>
    <w:tmpl w:val="F0BE726E"/>
    <w:lvl w:ilvl="0">
      <w:start w:val="1"/>
      <w:numFmt w:val="none"/>
      <w:suff w:val="nothing"/>
      <w:lvlText w:val="%1"/>
      <w:lvlJc w:val="left"/>
      <w:pPr>
        <w:ind w:left="0" w:firstLine="0"/>
      </w:pPr>
      <w:rPr>
        <w:rFonts w:ascii="Times New Roman" w:hAnsi="Times New Roman" w:hint="default"/>
        <w:b w:val="0"/>
        <w:i w:val="0"/>
        <w:sz w:val="24"/>
      </w:rPr>
    </w:lvl>
    <w:lvl w:ilvl="1">
      <w:start w:val="1"/>
      <w:numFmt w:val="lowerLetter"/>
      <w:lvlText w:val="%2"/>
      <w:lvlJc w:val="left"/>
      <w:pPr>
        <w:tabs>
          <w:tab w:val="num" w:pos="1134"/>
        </w:tabs>
        <w:ind w:left="1134" w:hanging="567"/>
      </w:pPr>
      <w:rPr>
        <w:rFonts w:ascii="Times New Roman" w:hAnsi="Times New Roman" w:hint="default"/>
        <w:b/>
        <w:i w:val="0"/>
        <w:sz w:val="24"/>
      </w:rPr>
    </w:lvl>
    <w:lvl w:ilvl="2">
      <w:start w:val="1"/>
      <w:numFmt w:val="lowerRoman"/>
      <w:lvlText w:val="%3) "/>
      <w:lvlJc w:val="left"/>
      <w:pPr>
        <w:tabs>
          <w:tab w:val="num" w:pos="1571"/>
        </w:tabs>
        <w:ind w:left="1134" w:hanging="283"/>
      </w:p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3">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135C2"/>
    <w:rsid w:val="00014DCC"/>
    <w:rsid w:val="00017D54"/>
    <w:rsid w:val="000220C4"/>
    <w:rsid w:val="0003306F"/>
    <w:rsid w:val="00033C5C"/>
    <w:rsid w:val="000407AC"/>
    <w:rsid w:val="00052D5F"/>
    <w:rsid w:val="00057492"/>
    <w:rsid w:val="00062A9B"/>
    <w:rsid w:val="00062B27"/>
    <w:rsid w:val="00064993"/>
    <w:rsid w:val="00066722"/>
    <w:rsid w:val="00076BF9"/>
    <w:rsid w:val="00080AAB"/>
    <w:rsid w:val="00082AD0"/>
    <w:rsid w:val="00090B15"/>
    <w:rsid w:val="00094B98"/>
    <w:rsid w:val="000C4CB1"/>
    <w:rsid w:val="000C6C56"/>
    <w:rsid w:val="000F52E2"/>
    <w:rsid w:val="00114E72"/>
    <w:rsid w:val="00121EAB"/>
    <w:rsid w:val="001249D4"/>
    <w:rsid w:val="00133398"/>
    <w:rsid w:val="00136289"/>
    <w:rsid w:val="00153C7C"/>
    <w:rsid w:val="001605F8"/>
    <w:rsid w:val="00160C54"/>
    <w:rsid w:val="0016349C"/>
    <w:rsid w:val="0018011D"/>
    <w:rsid w:val="00180D86"/>
    <w:rsid w:val="00197E87"/>
    <w:rsid w:val="001A438F"/>
    <w:rsid w:val="001B433F"/>
    <w:rsid w:val="001C4DB3"/>
    <w:rsid w:val="001E3932"/>
    <w:rsid w:val="001E5778"/>
    <w:rsid w:val="001F3755"/>
    <w:rsid w:val="001F3D5E"/>
    <w:rsid w:val="001F5229"/>
    <w:rsid w:val="002033E9"/>
    <w:rsid w:val="00205ABB"/>
    <w:rsid w:val="00223001"/>
    <w:rsid w:val="00243F8B"/>
    <w:rsid w:val="002509BC"/>
    <w:rsid w:val="00256908"/>
    <w:rsid w:val="002635BA"/>
    <w:rsid w:val="0029660A"/>
    <w:rsid w:val="0029665F"/>
    <w:rsid w:val="002A61AB"/>
    <w:rsid w:val="002C0D5B"/>
    <w:rsid w:val="002C3C99"/>
    <w:rsid w:val="002C5286"/>
    <w:rsid w:val="002D2E83"/>
    <w:rsid w:val="002E0784"/>
    <w:rsid w:val="002E154B"/>
    <w:rsid w:val="002F2498"/>
    <w:rsid w:val="00306ED9"/>
    <w:rsid w:val="00307A48"/>
    <w:rsid w:val="00307F32"/>
    <w:rsid w:val="0031384F"/>
    <w:rsid w:val="00323197"/>
    <w:rsid w:val="00323AB7"/>
    <w:rsid w:val="00334607"/>
    <w:rsid w:val="0033511F"/>
    <w:rsid w:val="00335B72"/>
    <w:rsid w:val="00345684"/>
    <w:rsid w:val="003618B8"/>
    <w:rsid w:val="003624C0"/>
    <w:rsid w:val="00363DAC"/>
    <w:rsid w:val="003649A6"/>
    <w:rsid w:val="0036586D"/>
    <w:rsid w:val="00374306"/>
    <w:rsid w:val="00376745"/>
    <w:rsid w:val="0039270F"/>
    <w:rsid w:val="00393ADE"/>
    <w:rsid w:val="003A4CBB"/>
    <w:rsid w:val="003A6EA1"/>
    <w:rsid w:val="003B2EE1"/>
    <w:rsid w:val="003B3BBF"/>
    <w:rsid w:val="003C1799"/>
    <w:rsid w:val="003C445D"/>
    <w:rsid w:val="003D434C"/>
    <w:rsid w:val="003E3349"/>
    <w:rsid w:val="003E7772"/>
    <w:rsid w:val="003F1524"/>
    <w:rsid w:val="004066D1"/>
    <w:rsid w:val="004102BA"/>
    <w:rsid w:val="00412093"/>
    <w:rsid w:val="00412367"/>
    <w:rsid w:val="00412A1B"/>
    <w:rsid w:val="00413A15"/>
    <w:rsid w:val="004161B6"/>
    <w:rsid w:val="00420B07"/>
    <w:rsid w:val="0043227F"/>
    <w:rsid w:val="004472AA"/>
    <w:rsid w:val="00452041"/>
    <w:rsid w:val="00456CE0"/>
    <w:rsid w:val="00457310"/>
    <w:rsid w:val="0046226B"/>
    <w:rsid w:val="00464A71"/>
    <w:rsid w:val="00472CCA"/>
    <w:rsid w:val="0048344D"/>
    <w:rsid w:val="00485A37"/>
    <w:rsid w:val="00491DB4"/>
    <w:rsid w:val="00493223"/>
    <w:rsid w:val="004A1C99"/>
    <w:rsid w:val="004A5DD5"/>
    <w:rsid w:val="004B61AF"/>
    <w:rsid w:val="004C23FF"/>
    <w:rsid w:val="004C5E1E"/>
    <w:rsid w:val="004D01B5"/>
    <w:rsid w:val="004D24DE"/>
    <w:rsid w:val="004D3645"/>
    <w:rsid w:val="004F03F0"/>
    <w:rsid w:val="004F5839"/>
    <w:rsid w:val="004F59F5"/>
    <w:rsid w:val="005067E7"/>
    <w:rsid w:val="00507529"/>
    <w:rsid w:val="0052478A"/>
    <w:rsid w:val="0052656A"/>
    <w:rsid w:val="00530D78"/>
    <w:rsid w:val="005312CF"/>
    <w:rsid w:val="00554ECF"/>
    <w:rsid w:val="00561C8E"/>
    <w:rsid w:val="00564139"/>
    <w:rsid w:val="005644F4"/>
    <w:rsid w:val="005665F4"/>
    <w:rsid w:val="00567CE7"/>
    <w:rsid w:val="00571F02"/>
    <w:rsid w:val="00582BD5"/>
    <w:rsid w:val="0059291C"/>
    <w:rsid w:val="005A07A0"/>
    <w:rsid w:val="005A6C19"/>
    <w:rsid w:val="005B5208"/>
    <w:rsid w:val="005C1799"/>
    <w:rsid w:val="005C2DB7"/>
    <w:rsid w:val="005C6EE5"/>
    <w:rsid w:val="00604D55"/>
    <w:rsid w:val="00606690"/>
    <w:rsid w:val="0060765D"/>
    <w:rsid w:val="00607F60"/>
    <w:rsid w:val="00617BEA"/>
    <w:rsid w:val="006234D2"/>
    <w:rsid w:val="006315DD"/>
    <w:rsid w:val="00665AA1"/>
    <w:rsid w:val="0066782B"/>
    <w:rsid w:val="00667DBB"/>
    <w:rsid w:val="006A78F5"/>
    <w:rsid w:val="006B2DF9"/>
    <w:rsid w:val="006C4B2F"/>
    <w:rsid w:val="006D2264"/>
    <w:rsid w:val="006D6A33"/>
    <w:rsid w:val="006D6A60"/>
    <w:rsid w:val="006D6B75"/>
    <w:rsid w:val="006E28FE"/>
    <w:rsid w:val="006E6CBD"/>
    <w:rsid w:val="006E7B52"/>
    <w:rsid w:val="006F2BB6"/>
    <w:rsid w:val="006F48EB"/>
    <w:rsid w:val="00700609"/>
    <w:rsid w:val="0070464D"/>
    <w:rsid w:val="00713EAF"/>
    <w:rsid w:val="00715815"/>
    <w:rsid w:val="00722B45"/>
    <w:rsid w:val="007313E8"/>
    <w:rsid w:val="00732B3C"/>
    <w:rsid w:val="007701CE"/>
    <w:rsid w:val="007721B9"/>
    <w:rsid w:val="00775F8D"/>
    <w:rsid w:val="00781345"/>
    <w:rsid w:val="00796A94"/>
    <w:rsid w:val="007A1A60"/>
    <w:rsid w:val="007A1DAB"/>
    <w:rsid w:val="007B7545"/>
    <w:rsid w:val="007C05E1"/>
    <w:rsid w:val="007D4058"/>
    <w:rsid w:val="0081253F"/>
    <w:rsid w:val="00814B1B"/>
    <w:rsid w:val="00817AEB"/>
    <w:rsid w:val="008226DD"/>
    <w:rsid w:val="00823BB8"/>
    <w:rsid w:val="008266C5"/>
    <w:rsid w:val="00842378"/>
    <w:rsid w:val="008453BA"/>
    <w:rsid w:val="00851029"/>
    <w:rsid w:val="0085608B"/>
    <w:rsid w:val="00856449"/>
    <w:rsid w:val="00861454"/>
    <w:rsid w:val="00872A57"/>
    <w:rsid w:val="00883D65"/>
    <w:rsid w:val="00887F5C"/>
    <w:rsid w:val="008A06F7"/>
    <w:rsid w:val="008A2708"/>
    <w:rsid w:val="008B5DC2"/>
    <w:rsid w:val="008C44CE"/>
    <w:rsid w:val="008D3E39"/>
    <w:rsid w:val="008E3A48"/>
    <w:rsid w:val="008F0DDC"/>
    <w:rsid w:val="008F0EC6"/>
    <w:rsid w:val="009023C1"/>
    <w:rsid w:val="00912C49"/>
    <w:rsid w:val="00913906"/>
    <w:rsid w:val="00913D02"/>
    <w:rsid w:val="00914CF3"/>
    <w:rsid w:val="0091733C"/>
    <w:rsid w:val="0092625F"/>
    <w:rsid w:val="009303E1"/>
    <w:rsid w:val="00934CAB"/>
    <w:rsid w:val="00935B41"/>
    <w:rsid w:val="0093734D"/>
    <w:rsid w:val="009437F9"/>
    <w:rsid w:val="009461B8"/>
    <w:rsid w:val="00950FFA"/>
    <w:rsid w:val="009544FD"/>
    <w:rsid w:val="00960471"/>
    <w:rsid w:val="00962392"/>
    <w:rsid w:val="00983A87"/>
    <w:rsid w:val="009841D7"/>
    <w:rsid w:val="00987687"/>
    <w:rsid w:val="00997AF6"/>
    <w:rsid w:val="009A776D"/>
    <w:rsid w:val="009C1F04"/>
    <w:rsid w:val="009C3377"/>
    <w:rsid w:val="009D03D9"/>
    <w:rsid w:val="009D66E9"/>
    <w:rsid w:val="009F2FC5"/>
    <w:rsid w:val="00A215AF"/>
    <w:rsid w:val="00A23D25"/>
    <w:rsid w:val="00A25ABE"/>
    <w:rsid w:val="00A26CDA"/>
    <w:rsid w:val="00A3081A"/>
    <w:rsid w:val="00A3316E"/>
    <w:rsid w:val="00A35659"/>
    <w:rsid w:val="00A37631"/>
    <w:rsid w:val="00A450C7"/>
    <w:rsid w:val="00A5299B"/>
    <w:rsid w:val="00A609BB"/>
    <w:rsid w:val="00A61B06"/>
    <w:rsid w:val="00A61D4A"/>
    <w:rsid w:val="00A63289"/>
    <w:rsid w:val="00A66E55"/>
    <w:rsid w:val="00A66E99"/>
    <w:rsid w:val="00A74962"/>
    <w:rsid w:val="00A807EE"/>
    <w:rsid w:val="00A822F0"/>
    <w:rsid w:val="00A8741D"/>
    <w:rsid w:val="00A92695"/>
    <w:rsid w:val="00A93975"/>
    <w:rsid w:val="00A93A54"/>
    <w:rsid w:val="00A96CBC"/>
    <w:rsid w:val="00AA25D9"/>
    <w:rsid w:val="00AA7ED5"/>
    <w:rsid w:val="00AB1640"/>
    <w:rsid w:val="00AC508E"/>
    <w:rsid w:val="00AD2442"/>
    <w:rsid w:val="00AD49BD"/>
    <w:rsid w:val="00AD4FD5"/>
    <w:rsid w:val="00AE3D80"/>
    <w:rsid w:val="00AF0F2C"/>
    <w:rsid w:val="00AF3CB7"/>
    <w:rsid w:val="00AF5384"/>
    <w:rsid w:val="00B01B8A"/>
    <w:rsid w:val="00B11C16"/>
    <w:rsid w:val="00B12113"/>
    <w:rsid w:val="00B13718"/>
    <w:rsid w:val="00B21E3E"/>
    <w:rsid w:val="00B25421"/>
    <w:rsid w:val="00B31E6A"/>
    <w:rsid w:val="00B32D92"/>
    <w:rsid w:val="00B440B6"/>
    <w:rsid w:val="00B46721"/>
    <w:rsid w:val="00B632C3"/>
    <w:rsid w:val="00B6363F"/>
    <w:rsid w:val="00B63D7A"/>
    <w:rsid w:val="00B6458B"/>
    <w:rsid w:val="00B73321"/>
    <w:rsid w:val="00B80E51"/>
    <w:rsid w:val="00B80E6D"/>
    <w:rsid w:val="00B86D7F"/>
    <w:rsid w:val="00B91091"/>
    <w:rsid w:val="00B91E57"/>
    <w:rsid w:val="00BB3052"/>
    <w:rsid w:val="00BB572C"/>
    <w:rsid w:val="00BB6D40"/>
    <w:rsid w:val="00BB745A"/>
    <w:rsid w:val="00BB7A96"/>
    <w:rsid w:val="00BC28AD"/>
    <w:rsid w:val="00BC5DCA"/>
    <w:rsid w:val="00BD08D5"/>
    <w:rsid w:val="00BF148C"/>
    <w:rsid w:val="00BF14C7"/>
    <w:rsid w:val="00BF58C2"/>
    <w:rsid w:val="00BF678B"/>
    <w:rsid w:val="00C01C8E"/>
    <w:rsid w:val="00C10D76"/>
    <w:rsid w:val="00C13F88"/>
    <w:rsid w:val="00C15226"/>
    <w:rsid w:val="00C163CD"/>
    <w:rsid w:val="00C166E6"/>
    <w:rsid w:val="00C1714A"/>
    <w:rsid w:val="00C227ED"/>
    <w:rsid w:val="00C41B73"/>
    <w:rsid w:val="00C5054A"/>
    <w:rsid w:val="00C50C69"/>
    <w:rsid w:val="00C516A0"/>
    <w:rsid w:val="00C51718"/>
    <w:rsid w:val="00C522B4"/>
    <w:rsid w:val="00C56D83"/>
    <w:rsid w:val="00C6310E"/>
    <w:rsid w:val="00C75F4E"/>
    <w:rsid w:val="00C9254A"/>
    <w:rsid w:val="00CA211E"/>
    <w:rsid w:val="00CB3D6D"/>
    <w:rsid w:val="00CC0D68"/>
    <w:rsid w:val="00CC30C2"/>
    <w:rsid w:val="00CC7D1F"/>
    <w:rsid w:val="00CD00EA"/>
    <w:rsid w:val="00CE2DDA"/>
    <w:rsid w:val="00CF0C64"/>
    <w:rsid w:val="00CF4C57"/>
    <w:rsid w:val="00D00427"/>
    <w:rsid w:val="00D01C11"/>
    <w:rsid w:val="00D027D6"/>
    <w:rsid w:val="00D03976"/>
    <w:rsid w:val="00D169AD"/>
    <w:rsid w:val="00D306C4"/>
    <w:rsid w:val="00D34623"/>
    <w:rsid w:val="00D43956"/>
    <w:rsid w:val="00D45D65"/>
    <w:rsid w:val="00D476C7"/>
    <w:rsid w:val="00D50DA9"/>
    <w:rsid w:val="00D5254C"/>
    <w:rsid w:val="00D52C2A"/>
    <w:rsid w:val="00D573AA"/>
    <w:rsid w:val="00D5788E"/>
    <w:rsid w:val="00D6673C"/>
    <w:rsid w:val="00D747CC"/>
    <w:rsid w:val="00D80C6B"/>
    <w:rsid w:val="00D817B5"/>
    <w:rsid w:val="00D82FC2"/>
    <w:rsid w:val="00D94C52"/>
    <w:rsid w:val="00DA3BBA"/>
    <w:rsid w:val="00DA6D73"/>
    <w:rsid w:val="00DB2FDA"/>
    <w:rsid w:val="00DB68AE"/>
    <w:rsid w:val="00DE0AB0"/>
    <w:rsid w:val="00DE113C"/>
    <w:rsid w:val="00DE3994"/>
    <w:rsid w:val="00DE45D5"/>
    <w:rsid w:val="00E01186"/>
    <w:rsid w:val="00E021E4"/>
    <w:rsid w:val="00E02483"/>
    <w:rsid w:val="00E02C5B"/>
    <w:rsid w:val="00E10D96"/>
    <w:rsid w:val="00E2498A"/>
    <w:rsid w:val="00E42B3B"/>
    <w:rsid w:val="00E4401F"/>
    <w:rsid w:val="00E522E3"/>
    <w:rsid w:val="00E56C69"/>
    <w:rsid w:val="00E66F4C"/>
    <w:rsid w:val="00E80255"/>
    <w:rsid w:val="00E804F6"/>
    <w:rsid w:val="00E904DF"/>
    <w:rsid w:val="00E926CC"/>
    <w:rsid w:val="00E96EDA"/>
    <w:rsid w:val="00EA305E"/>
    <w:rsid w:val="00EA3341"/>
    <w:rsid w:val="00EA7067"/>
    <w:rsid w:val="00EC0922"/>
    <w:rsid w:val="00ED79FA"/>
    <w:rsid w:val="00EE19BA"/>
    <w:rsid w:val="00EE7C00"/>
    <w:rsid w:val="00EF30D8"/>
    <w:rsid w:val="00EF38CC"/>
    <w:rsid w:val="00EF6108"/>
    <w:rsid w:val="00F1598F"/>
    <w:rsid w:val="00F17367"/>
    <w:rsid w:val="00F24B10"/>
    <w:rsid w:val="00F279DF"/>
    <w:rsid w:val="00F41913"/>
    <w:rsid w:val="00F438AC"/>
    <w:rsid w:val="00F43E37"/>
    <w:rsid w:val="00F53135"/>
    <w:rsid w:val="00F5599A"/>
    <w:rsid w:val="00F63349"/>
    <w:rsid w:val="00F80273"/>
    <w:rsid w:val="00F87C3D"/>
    <w:rsid w:val="00F93270"/>
    <w:rsid w:val="00F93FD9"/>
    <w:rsid w:val="00FA71CA"/>
    <w:rsid w:val="00FB077E"/>
    <w:rsid w:val="00FB2851"/>
    <w:rsid w:val="00FB4663"/>
    <w:rsid w:val="00FC2037"/>
    <w:rsid w:val="00FC2A4C"/>
    <w:rsid w:val="00FD1FE1"/>
    <w:rsid w:val="00FE1D4E"/>
    <w:rsid w:val="00FE3101"/>
    <w:rsid w:val="00FE47F1"/>
    <w:rsid w:val="00FE4B25"/>
    <w:rsid w:val="00FE6891"/>
    <w:rsid w:val="00FF1B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D1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A8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ctionheading">
    <w:name w:val="P: section heading"/>
    <w:next w:val="Normal"/>
    <w:rsid w:val="002509BC"/>
    <w:pPr>
      <w:keepNext/>
      <w:spacing w:after="200"/>
    </w:pPr>
    <w:rPr>
      <w:rFonts w:asciiTheme="minorHAnsi" w:hAnsiTheme="minorHAnsi"/>
      <w:i/>
      <w:sz w:val="28"/>
      <w:szCs w:val="24"/>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semiHidden/>
    <w:unhideWhenUsed/>
    <w:rsid w:val="00D34623"/>
    <w:rPr>
      <w:rFonts w:ascii="Segoe UI" w:hAnsi="Segoe UI" w:cs="Segoe UI"/>
      <w:sz w:val="18"/>
      <w:szCs w:val="18"/>
    </w:rPr>
  </w:style>
  <w:style w:type="character" w:customStyle="1" w:styleId="BalloonTextChar">
    <w:name w:val="Balloon Text Char"/>
    <w:basedOn w:val="DefaultParagraphFont"/>
    <w:link w:val="BalloonText"/>
    <w:semiHidden/>
    <w:rsid w:val="00D34623"/>
    <w:rPr>
      <w:rFonts w:ascii="Segoe UI" w:hAnsi="Segoe UI" w:cs="Segoe UI"/>
      <w:sz w:val="18"/>
      <w:szCs w:val="18"/>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Normal"/>
    <w:qFormat/>
    <w:rsid w:val="001A438F"/>
    <w:pPr>
      <w:keepNext/>
      <w:tabs>
        <w:tab w:val="right" w:pos="9923"/>
      </w:tabs>
      <w:spacing w:before="36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Normal"/>
    <w:qFormat/>
    <w:rsid w:val="001A438F"/>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A8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ctionheading">
    <w:name w:val="P: section heading"/>
    <w:next w:val="Normal"/>
    <w:rsid w:val="002509BC"/>
    <w:pPr>
      <w:keepNext/>
      <w:spacing w:after="200"/>
    </w:pPr>
    <w:rPr>
      <w:rFonts w:asciiTheme="minorHAnsi" w:hAnsiTheme="minorHAnsi"/>
      <w:i/>
      <w:sz w:val="28"/>
      <w:szCs w:val="24"/>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semiHidden/>
    <w:unhideWhenUsed/>
    <w:rsid w:val="00D34623"/>
    <w:rPr>
      <w:rFonts w:ascii="Segoe UI" w:hAnsi="Segoe UI" w:cs="Segoe UI"/>
      <w:sz w:val="18"/>
      <w:szCs w:val="18"/>
    </w:rPr>
  </w:style>
  <w:style w:type="character" w:customStyle="1" w:styleId="BalloonTextChar">
    <w:name w:val="Balloon Text Char"/>
    <w:basedOn w:val="DefaultParagraphFont"/>
    <w:link w:val="BalloonText"/>
    <w:semiHidden/>
    <w:rsid w:val="00D34623"/>
    <w:rPr>
      <w:rFonts w:ascii="Segoe UI" w:hAnsi="Segoe UI" w:cs="Segoe UI"/>
      <w:sz w:val="18"/>
      <w:szCs w:val="18"/>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Normal"/>
    <w:qFormat/>
    <w:rsid w:val="001A438F"/>
    <w:pPr>
      <w:keepNext/>
      <w:tabs>
        <w:tab w:val="right" w:pos="9923"/>
      </w:tabs>
      <w:spacing w:before="36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Normal"/>
    <w:qFormat/>
    <w:rsid w:val="001A438F"/>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3.wdp"/><Relationship Id="rId18" Type="http://schemas.openxmlformats.org/officeDocument/2006/relationships/image" Target="media/image6.jpeg"/><Relationship Id="rId26" Type="http://schemas.openxmlformats.org/officeDocument/2006/relationships/image" Target="media/image10.jpeg"/><Relationship Id="rId39" Type="http://schemas.microsoft.com/office/2007/relationships/hdphoto" Target="media/hdphoto16.wdp"/><Relationship Id="rId3" Type="http://schemas.microsoft.com/office/2007/relationships/stylesWithEffects" Target="stylesWithEffects.xml"/><Relationship Id="rId21" Type="http://schemas.microsoft.com/office/2007/relationships/hdphoto" Target="media/hdphoto7.wdp"/><Relationship Id="rId34" Type="http://schemas.openxmlformats.org/officeDocument/2006/relationships/image" Target="media/image14.jpeg"/><Relationship Id="rId42" Type="http://schemas.openxmlformats.org/officeDocument/2006/relationships/image" Target="media/image18.jpeg"/><Relationship Id="rId47" Type="http://schemas.microsoft.com/office/2007/relationships/hdphoto" Target="media/hdphoto19.wdp"/><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hdphoto" Target="media/hdphoto5.wdp"/><Relationship Id="rId25" Type="http://schemas.microsoft.com/office/2007/relationships/hdphoto" Target="media/hdphoto9.wdp"/><Relationship Id="rId33" Type="http://schemas.microsoft.com/office/2007/relationships/hdphoto" Target="media/hdphoto13.wdp"/><Relationship Id="rId38" Type="http://schemas.openxmlformats.org/officeDocument/2006/relationships/image" Target="media/image16.jpeg"/><Relationship Id="rId46"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microsoft.com/office/2007/relationships/hdphoto" Target="media/hdphoto11.wdp"/><Relationship Id="rId41" Type="http://schemas.microsoft.com/office/2007/relationships/hdphoto" Target="media/hdphoto17.wdp"/><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image" Target="media/image9.jpeg"/><Relationship Id="rId32" Type="http://schemas.openxmlformats.org/officeDocument/2006/relationships/image" Target="media/image13.jpeg"/><Relationship Id="rId37" Type="http://schemas.microsoft.com/office/2007/relationships/hdphoto" Target="media/hdphoto15.wdp"/><Relationship Id="rId40" Type="http://schemas.openxmlformats.org/officeDocument/2006/relationships/image" Target="media/image17.jpeg"/><Relationship Id="rId45" Type="http://schemas.openxmlformats.org/officeDocument/2006/relationships/image" Target="media/image20.jpeg"/><Relationship Id="rId53"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4.wdp"/><Relationship Id="rId23" Type="http://schemas.microsoft.com/office/2007/relationships/hdphoto" Target="media/hdphoto8.wdp"/><Relationship Id="rId28" Type="http://schemas.openxmlformats.org/officeDocument/2006/relationships/image" Target="media/image11.jpeg"/><Relationship Id="rId36" Type="http://schemas.openxmlformats.org/officeDocument/2006/relationships/image" Target="media/image15.jpeg"/><Relationship Id="rId49" Type="http://schemas.openxmlformats.org/officeDocument/2006/relationships/footer" Target="footer1.xml"/><Relationship Id="rId10" Type="http://schemas.openxmlformats.org/officeDocument/2006/relationships/image" Target="media/image2.jpeg"/><Relationship Id="rId19" Type="http://schemas.microsoft.com/office/2007/relationships/hdphoto" Target="media/hdphoto6.wdp"/><Relationship Id="rId31" Type="http://schemas.microsoft.com/office/2007/relationships/hdphoto" Target="media/hdphoto12.wdp"/><Relationship Id="rId44" Type="http://schemas.openxmlformats.org/officeDocument/2006/relationships/image" Target="media/image19.jpeg"/><Relationship Id="rId52"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jpeg"/><Relationship Id="rId22" Type="http://schemas.openxmlformats.org/officeDocument/2006/relationships/image" Target="media/image8.jpeg"/><Relationship Id="rId27" Type="http://schemas.microsoft.com/office/2007/relationships/hdphoto" Target="media/hdphoto10.wdp"/><Relationship Id="rId30" Type="http://schemas.openxmlformats.org/officeDocument/2006/relationships/image" Target="media/image12.jpeg"/><Relationship Id="rId35" Type="http://schemas.microsoft.com/office/2007/relationships/hdphoto" Target="media/hdphoto14.wdp"/><Relationship Id="rId43" Type="http://schemas.microsoft.com/office/2007/relationships/hdphoto" Target="media/hdphoto18.wdp"/><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Start2</Template>
  <TotalTime>181</TotalTime>
  <Pages>8</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Aynur Bulut</cp:lastModifiedBy>
  <cp:revision>16</cp:revision>
  <cp:lastPrinted>2016-07-15T04:27:00Z</cp:lastPrinted>
  <dcterms:created xsi:type="dcterms:W3CDTF">2016-09-01T07:34:00Z</dcterms:created>
  <dcterms:modified xsi:type="dcterms:W3CDTF">2016-10-22T03:08:00Z</dcterms:modified>
</cp:coreProperties>
</file>