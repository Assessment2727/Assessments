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1AA1B" w14:textId="77777777" w:rsidR="000D657F" w:rsidRDefault="000D657F" w:rsidP="000D657F">
      <w:pPr>
        <w:pStyle w:val="Psectionheading"/>
      </w:pPr>
      <w:r>
        <w:t>Multiple-choice section – choose the correct answer</w:t>
      </w:r>
    </w:p>
    <w:p w14:paraId="7367C312" w14:textId="649CBAAB" w:rsidR="000D657F" w:rsidRDefault="000D657F" w:rsidP="000D657F">
      <w:pPr>
        <w:pStyle w:val="Pquestionheadingmc1stafterhead"/>
      </w:pPr>
      <w:r>
        <w:t>Question 1</w:t>
      </w:r>
      <w:r>
        <w:tab/>
        <w:t>[1.</w:t>
      </w:r>
      <w:r w:rsidR="0064467A">
        <w:t>1</w:t>
      </w:r>
      <w:r>
        <w:t>]</w:t>
      </w:r>
    </w:p>
    <w:p w14:paraId="6EB36DB7" w14:textId="3F9C3234" w:rsidR="000D657F" w:rsidRPr="000D657F" w:rsidRDefault="00EF13CF" w:rsidP="000D657F">
      <w:pPr>
        <w:pStyle w:val="Pquestiontextmainstem"/>
      </w:pPr>
      <w:r>
        <w:t>-</w:t>
      </w:r>
      <w:r w:rsidR="000D657F" w:rsidRPr="000D657F">
        <w:t>4 – (+11) =</w:t>
      </w:r>
    </w:p>
    <w:p w14:paraId="74850023" w14:textId="63EE4C12" w:rsidR="000D657F" w:rsidRDefault="000D657F" w:rsidP="000D657F">
      <w:pPr>
        <w:pStyle w:val="Pquestiontextmcqoptions"/>
      </w:pPr>
      <w:r w:rsidRPr="001B433F">
        <w:rPr>
          <w:rStyle w:val="Cquestionpartlabelbold"/>
        </w:rPr>
        <w:t>A</w:t>
      </w:r>
      <w:r>
        <w:tab/>
        <w:t>-7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  <w:t>7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  <w:t>15</w:t>
      </w:r>
      <w:r>
        <w:tab/>
      </w:r>
      <w:r>
        <w:tab/>
      </w:r>
      <w:r w:rsidR="00F53570">
        <w:tab/>
      </w:r>
      <w:r w:rsidRPr="001B433F">
        <w:rPr>
          <w:rStyle w:val="Cquestionpartlabelbold"/>
        </w:rPr>
        <w:t>D</w:t>
      </w:r>
      <w:r>
        <w:tab/>
        <w:t>-15</w:t>
      </w:r>
    </w:p>
    <w:p w14:paraId="2D6325E4" w14:textId="2C64414B" w:rsidR="000D657F" w:rsidRDefault="000D657F" w:rsidP="000D657F">
      <w:pPr>
        <w:pStyle w:val="Pquestionheadingmc"/>
      </w:pPr>
      <w:r>
        <w:t>Question 2</w:t>
      </w:r>
      <w:r>
        <w:tab/>
        <w:t>[1.</w:t>
      </w:r>
      <w:r w:rsidR="0064467A">
        <w:t>3</w:t>
      </w:r>
      <w:r>
        <w:t>]</w:t>
      </w:r>
    </w:p>
    <w:p w14:paraId="4FB17A50" w14:textId="6D706B72" w:rsidR="000D657F" w:rsidRDefault="000D657F" w:rsidP="000D657F">
      <w:pPr>
        <w:pStyle w:val="Pquestiontextmainstem"/>
      </w:pPr>
      <w:r w:rsidRPr="009E648A">
        <w:rPr>
          <w:position w:val="-24"/>
          <w:sz w:val="20"/>
          <w:szCs w:val="20"/>
        </w:rPr>
        <w:object w:dxaOrig="660" w:dyaOrig="620" w14:anchorId="3936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5pt;height:30.7pt" o:ole="" fillcolor="window">
            <v:imagedata r:id="rId8" o:title=""/>
          </v:shape>
          <o:OLEObject Type="Embed" ProgID="Equation.3" ShapeID="_x0000_i1025" DrawAspect="Content" ObjectID="_1540562995" r:id="rId9"/>
        </w:object>
      </w:r>
    </w:p>
    <w:p w14:paraId="66AE2AC6" w14:textId="07272718" w:rsidR="000D657F" w:rsidRDefault="00BC1D9F" w:rsidP="000D657F">
      <w:pPr>
        <w:pStyle w:val="Pquestiontextmcqoptions"/>
      </w:pPr>
      <w:r w:rsidRPr="00BC1D9F">
        <w:rPr>
          <w:rStyle w:val="Cquestionpartlabelbold"/>
        </w:rPr>
        <w:t>A</w:t>
      </w:r>
      <w:r w:rsidR="00B8317F">
        <w:rPr>
          <w:rStyle w:val="Cquestionpartlabelbold"/>
        </w:rPr>
        <w:tab/>
      </w:r>
      <w:r w:rsidR="000D657F" w:rsidRPr="00BC1D9F">
        <w:t>-4</w:t>
      </w:r>
      <w:r w:rsidR="000D657F" w:rsidRPr="00BC1D9F">
        <w:tab/>
      </w:r>
      <w:r w:rsidR="007F25DF">
        <w:tab/>
      </w:r>
      <w:r w:rsidRPr="00BC1D9F">
        <w:rPr>
          <w:rStyle w:val="Cquestionpartlabelbold"/>
        </w:rPr>
        <w:t>B</w:t>
      </w:r>
      <w:r w:rsidRPr="00BC1D9F">
        <w:tab/>
      </w:r>
      <w:r w:rsidR="000D657F" w:rsidRPr="00BC1D9F">
        <w:t>4</w:t>
      </w:r>
      <w:r w:rsidR="000D657F" w:rsidRPr="00BC1D9F">
        <w:tab/>
      </w:r>
      <w:r w:rsidR="007F25DF">
        <w:tab/>
      </w:r>
      <w:r w:rsidRPr="00BC1D9F">
        <w:rPr>
          <w:rStyle w:val="Cquestionpartlabelbold"/>
        </w:rPr>
        <w:t>C</w:t>
      </w:r>
      <w:r w:rsidRPr="00BC1D9F">
        <w:tab/>
      </w:r>
      <w:r w:rsidR="000D657F" w:rsidRPr="00BC1D9F">
        <w:t>-50</w:t>
      </w:r>
      <w:r w:rsidR="000D657F" w:rsidRPr="00BC1D9F">
        <w:tab/>
      </w:r>
      <w:r w:rsidR="007F25DF">
        <w:tab/>
      </w:r>
      <w:r w:rsidRPr="00BC1D9F">
        <w:rPr>
          <w:rStyle w:val="Cquestionpartlabelbold"/>
        </w:rPr>
        <w:t>D</w:t>
      </w:r>
      <w:r w:rsidRPr="00BC1D9F">
        <w:tab/>
      </w:r>
      <w:r w:rsidR="000D657F" w:rsidRPr="00BC1D9F">
        <w:t>400</w:t>
      </w:r>
    </w:p>
    <w:p w14:paraId="42ABD45B" w14:textId="62E60D8F" w:rsidR="000D657F" w:rsidRDefault="000D657F" w:rsidP="000D657F">
      <w:pPr>
        <w:pStyle w:val="Pquestionheadingmc"/>
      </w:pPr>
      <w:r>
        <w:t>Question 3</w:t>
      </w:r>
      <w:r>
        <w:tab/>
        <w:t>[1.</w:t>
      </w:r>
      <w:r w:rsidR="0064467A">
        <w:t>4</w:t>
      </w:r>
      <w:r>
        <w:t>]</w:t>
      </w:r>
    </w:p>
    <w:p w14:paraId="1154EF2C" w14:textId="77777777" w:rsidR="000D657F" w:rsidRDefault="000D657F" w:rsidP="00BC1D9F">
      <w:pPr>
        <w:pStyle w:val="Pquestiontextmainstem"/>
      </w:pPr>
      <w:r>
        <w:t>-4 + (2 × -4) +2 =</w:t>
      </w:r>
    </w:p>
    <w:p w14:paraId="4461552E" w14:textId="4001CDB8" w:rsidR="000D657F" w:rsidRDefault="00BC1D9F" w:rsidP="000D657F">
      <w:pPr>
        <w:pStyle w:val="Pquestiontextmcqoptions"/>
      </w:pPr>
      <w:r w:rsidRPr="00BC1D9F">
        <w:rPr>
          <w:rStyle w:val="Cquestionpartlabelbold"/>
        </w:rPr>
        <w:t>A</w:t>
      </w:r>
      <w:r w:rsidR="00B8317F">
        <w:rPr>
          <w:rStyle w:val="Cquestionpartlabelbold"/>
        </w:rPr>
        <w:tab/>
      </w:r>
      <w:r w:rsidR="000D657F">
        <w:t>-4</w:t>
      </w:r>
      <w:r w:rsidR="000D657F">
        <w:tab/>
      </w:r>
      <w:r w:rsidR="007F25DF">
        <w:tab/>
      </w:r>
      <w:r w:rsidRPr="00BC1D9F">
        <w:rPr>
          <w:rStyle w:val="Cquestionpartlabelbold"/>
        </w:rPr>
        <w:t>B</w:t>
      </w:r>
      <w:r w:rsidR="00B8317F">
        <w:rPr>
          <w:rStyle w:val="Cquestionpartlabelbold"/>
        </w:rPr>
        <w:tab/>
      </w:r>
      <w:r w:rsidR="000D657F">
        <w:t>6</w:t>
      </w:r>
      <w:r w:rsidR="000D657F">
        <w:tab/>
      </w:r>
      <w:r w:rsidR="007F25DF">
        <w:tab/>
      </w:r>
      <w:r w:rsidRPr="00BC1D9F">
        <w:rPr>
          <w:rStyle w:val="Cquestionpartlabelbold"/>
        </w:rPr>
        <w:t>C</w:t>
      </w:r>
      <w:r w:rsidR="00B8317F">
        <w:rPr>
          <w:rStyle w:val="Cquestionpartlabelbold"/>
        </w:rPr>
        <w:tab/>
      </w:r>
      <w:r w:rsidR="000D657F">
        <w:t>-10</w:t>
      </w:r>
      <w:r w:rsidR="000D657F">
        <w:tab/>
      </w:r>
      <w:r w:rsidR="007F25DF">
        <w:tab/>
      </w:r>
      <w:r w:rsidRPr="00BC1D9F">
        <w:rPr>
          <w:rStyle w:val="Cquestionpartlabelbold"/>
        </w:rPr>
        <w:t>D</w:t>
      </w:r>
      <w:r w:rsidR="00B8317F">
        <w:rPr>
          <w:rStyle w:val="Cquestionpartlabelbold"/>
        </w:rPr>
        <w:tab/>
      </w:r>
      <w:r w:rsidR="000D657F">
        <w:t>10</w:t>
      </w:r>
    </w:p>
    <w:p w14:paraId="1EF83926" w14:textId="43641D60" w:rsidR="000D657F" w:rsidRDefault="000D657F" w:rsidP="000D657F">
      <w:pPr>
        <w:pStyle w:val="Pquestionheadingmc"/>
      </w:pPr>
      <w:r>
        <w:t>Question 4</w:t>
      </w:r>
      <w:r>
        <w:tab/>
        <w:t>[1.</w:t>
      </w:r>
      <w:r w:rsidR="0064467A">
        <w:t>4</w:t>
      </w:r>
      <w:r>
        <w:t>]</w:t>
      </w:r>
    </w:p>
    <w:p w14:paraId="5082105C" w14:textId="7D2AB92B" w:rsidR="000D657F" w:rsidRDefault="000D657F" w:rsidP="00BC1D9F">
      <w:pPr>
        <w:pStyle w:val="Pquestiontextmainstem"/>
      </w:pPr>
      <w:r w:rsidRPr="009E648A">
        <w:rPr>
          <w:position w:val="-10"/>
        </w:rPr>
        <w:object w:dxaOrig="1939" w:dyaOrig="380" w14:anchorId="378ED268">
          <v:shape id="_x0000_i1026" type="#_x0000_t75" style="width:96.95pt;height:19.2pt" o:ole="">
            <v:imagedata r:id="rId10" o:title=""/>
          </v:shape>
          <o:OLEObject Type="Embed" ProgID="Equation.DSMT4" ShapeID="_x0000_i1026" DrawAspect="Content" ObjectID="_1540562996" r:id="rId11"/>
        </w:object>
      </w:r>
    </w:p>
    <w:p w14:paraId="2C2F8D70" w14:textId="63DFF7CE" w:rsidR="000D657F" w:rsidRDefault="00BC1D9F" w:rsidP="000D657F">
      <w:pPr>
        <w:pStyle w:val="Pquestiontextmcqoptions"/>
      </w:pPr>
      <w:r w:rsidRPr="00BC1D9F">
        <w:rPr>
          <w:rStyle w:val="Cquestionpartlabelbold"/>
        </w:rPr>
        <w:t>A</w:t>
      </w:r>
      <w:r w:rsidR="00B8317F">
        <w:rPr>
          <w:rStyle w:val="Cquestionpartlabelbold"/>
        </w:rPr>
        <w:tab/>
      </w:r>
      <w:r w:rsidR="000D657F">
        <w:t>-6</w:t>
      </w:r>
      <w:r w:rsidR="000D657F">
        <w:tab/>
      </w:r>
      <w:r w:rsidR="007F25DF">
        <w:tab/>
      </w:r>
      <w:r w:rsidRPr="00BC1D9F">
        <w:rPr>
          <w:rStyle w:val="Cquestionpartlabelbold"/>
        </w:rPr>
        <w:t>B</w:t>
      </w:r>
      <w:r w:rsidR="00B8317F">
        <w:rPr>
          <w:rStyle w:val="Cquestionpartlabelbold"/>
        </w:rPr>
        <w:tab/>
      </w:r>
      <w:r w:rsidR="000D657F">
        <w:t>6</w:t>
      </w:r>
      <w:r w:rsidR="000D657F">
        <w:tab/>
      </w:r>
      <w:r w:rsidR="007F25DF">
        <w:tab/>
      </w:r>
      <w:r w:rsidRPr="00BC1D9F">
        <w:rPr>
          <w:rStyle w:val="Cquestionpartlabelbold"/>
        </w:rPr>
        <w:t>C</w:t>
      </w:r>
      <w:r w:rsidR="00B8317F">
        <w:rPr>
          <w:rStyle w:val="Cquestionpartlabelbold"/>
        </w:rPr>
        <w:tab/>
      </w:r>
      <w:r w:rsidR="000D657F">
        <w:t>-30</w:t>
      </w:r>
      <w:r w:rsidR="000D657F">
        <w:tab/>
      </w:r>
      <w:r w:rsidR="007F25DF">
        <w:tab/>
      </w:r>
      <w:r w:rsidRPr="00BC1D9F">
        <w:rPr>
          <w:rStyle w:val="Cquestionpartlabelbold"/>
        </w:rPr>
        <w:t>D</w:t>
      </w:r>
      <w:r w:rsidR="00B8317F">
        <w:rPr>
          <w:rStyle w:val="Cquestionpartlabelbold"/>
        </w:rPr>
        <w:tab/>
      </w:r>
      <w:r w:rsidR="000D657F">
        <w:t>30</w:t>
      </w:r>
    </w:p>
    <w:p w14:paraId="53BCEF1A" w14:textId="255F9B09" w:rsidR="000D657F" w:rsidRDefault="000D657F" w:rsidP="000D657F">
      <w:pPr>
        <w:pStyle w:val="Pquestionheadingmc"/>
      </w:pPr>
      <w:r>
        <w:t>Question 5</w:t>
      </w:r>
      <w:r>
        <w:tab/>
        <w:t>[1.</w:t>
      </w:r>
      <w:r w:rsidR="00B37205">
        <w:t>4</w:t>
      </w:r>
      <w:r>
        <w:t>]</w:t>
      </w:r>
    </w:p>
    <w:p w14:paraId="18119D5A" w14:textId="122D9596" w:rsidR="000D657F" w:rsidRDefault="000D657F" w:rsidP="00BC1D9F">
      <w:pPr>
        <w:pStyle w:val="Pquestiontextmainstem"/>
      </w:pPr>
      <w:r>
        <w:t>(-4)</w:t>
      </w:r>
      <w:r w:rsidRPr="000D657F">
        <w:rPr>
          <w:vertAlign w:val="superscript"/>
        </w:rPr>
        <w:t>2</w:t>
      </w:r>
      <w:r>
        <w:t xml:space="preserve"> +2</w:t>
      </w:r>
      <w:r w:rsidRPr="000D657F">
        <w:rPr>
          <w:vertAlign w:val="superscript"/>
        </w:rPr>
        <w:t>2</w:t>
      </w:r>
      <w:r>
        <w:t xml:space="preserve"> =</w:t>
      </w:r>
    </w:p>
    <w:p w14:paraId="0D1A7AAB" w14:textId="47E93929" w:rsidR="000D657F" w:rsidRDefault="00BC1D9F" w:rsidP="000D657F">
      <w:pPr>
        <w:pStyle w:val="Pquestiontextmcqoptions"/>
      </w:pPr>
      <w:r w:rsidRPr="00BC1D9F">
        <w:rPr>
          <w:rStyle w:val="Cquestionpartlabelbold"/>
        </w:rPr>
        <w:t>A</w:t>
      </w:r>
      <w:r w:rsidR="00B8317F">
        <w:rPr>
          <w:rStyle w:val="Cquestionpartlabelbold"/>
        </w:rPr>
        <w:tab/>
      </w:r>
      <w:r w:rsidR="000D657F">
        <w:t>36</w:t>
      </w:r>
      <w:r w:rsidR="000D657F">
        <w:tab/>
      </w:r>
      <w:r w:rsidR="007F25DF">
        <w:tab/>
      </w:r>
      <w:r w:rsidRPr="00BC1D9F">
        <w:rPr>
          <w:rStyle w:val="Cquestionpartlabelbold"/>
        </w:rPr>
        <w:t>B</w:t>
      </w:r>
      <w:r w:rsidR="00B8317F">
        <w:rPr>
          <w:rStyle w:val="Cquestionpartlabelbold"/>
        </w:rPr>
        <w:tab/>
      </w:r>
      <w:r w:rsidR="000D657F">
        <w:t>12</w:t>
      </w:r>
      <w:r w:rsidR="000D657F">
        <w:tab/>
      </w:r>
      <w:r w:rsidR="007F25DF">
        <w:tab/>
      </w:r>
      <w:r w:rsidRPr="00BC1D9F">
        <w:rPr>
          <w:rStyle w:val="Cquestionpartlabelbold"/>
        </w:rPr>
        <w:t>C</w:t>
      </w:r>
      <w:r w:rsidR="00B8317F">
        <w:rPr>
          <w:rStyle w:val="Cquestionpartlabelbold"/>
        </w:rPr>
        <w:tab/>
      </w:r>
      <w:r w:rsidR="000D657F">
        <w:t>20</w:t>
      </w:r>
      <w:r w:rsidR="000D657F">
        <w:tab/>
      </w:r>
      <w:r w:rsidR="007F25DF">
        <w:tab/>
      </w:r>
      <w:r w:rsidR="00F53570">
        <w:tab/>
      </w:r>
      <w:r w:rsidRPr="00BC1D9F">
        <w:rPr>
          <w:rStyle w:val="Cquestionpartlabelbold"/>
        </w:rPr>
        <w:t>D</w:t>
      </w:r>
      <w:r w:rsidR="00B8317F">
        <w:rPr>
          <w:rStyle w:val="Cquestionpartlabelbold"/>
        </w:rPr>
        <w:tab/>
      </w:r>
      <w:r w:rsidR="000D657F">
        <w:t>64</w:t>
      </w:r>
    </w:p>
    <w:p w14:paraId="11404145" w14:textId="7C975D92" w:rsidR="000D657F" w:rsidRDefault="000D657F" w:rsidP="000D657F">
      <w:pPr>
        <w:pStyle w:val="Pquestionheadingmc"/>
      </w:pPr>
      <w:r>
        <w:t>Question 6</w:t>
      </w:r>
      <w:r>
        <w:tab/>
        <w:t>[1.</w:t>
      </w:r>
      <w:r w:rsidR="0064467A">
        <w:t>5</w:t>
      </w:r>
      <w:r>
        <w:t>]</w:t>
      </w:r>
    </w:p>
    <w:p w14:paraId="4309C73B" w14:textId="77777777" w:rsidR="000D657F" w:rsidRPr="000D657F" w:rsidRDefault="000D657F" w:rsidP="00BC1D9F">
      <w:pPr>
        <w:pStyle w:val="Pquestiontextmainstem"/>
      </w:pPr>
      <w:r w:rsidRPr="000D657F">
        <w:t>3</w:t>
      </w:r>
      <w:r w:rsidRPr="00BC1D9F">
        <w:rPr>
          <w:vertAlign w:val="superscript"/>
        </w:rPr>
        <w:t>6</w:t>
      </w:r>
      <w:r w:rsidRPr="000D657F">
        <w:t xml:space="preserve"> ÷ 3</w:t>
      </w:r>
      <w:r w:rsidRPr="00BC1D9F">
        <w:rPr>
          <w:vertAlign w:val="superscript"/>
        </w:rPr>
        <w:t>2</w:t>
      </w:r>
      <w:r w:rsidRPr="000D657F">
        <w:t xml:space="preserve"> =</w:t>
      </w:r>
    </w:p>
    <w:p w14:paraId="18156D5B" w14:textId="5942C5F1" w:rsidR="000D657F" w:rsidRDefault="00BC1D9F" w:rsidP="000D657F">
      <w:pPr>
        <w:pStyle w:val="Pquestiontextmcqoptions"/>
      </w:pPr>
      <w:r w:rsidRPr="00BC1D9F">
        <w:rPr>
          <w:rStyle w:val="Cquestionpartlabelbold"/>
        </w:rPr>
        <w:t>A</w:t>
      </w:r>
      <w:r w:rsidR="00B8317F">
        <w:rPr>
          <w:rStyle w:val="Cquestionpartlabelbold"/>
        </w:rPr>
        <w:tab/>
      </w:r>
      <w:r w:rsidR="000D657F" w:rsidRPr="000D657F">
        <w:t>6</w:t>
      </w:r>
      <w:r w:rsidR="000D657F" w:rsidRPr="000D657F">
        <w:tab/>
      </w:r>
      <w:r w:rsidR="007F25DF">
        <w:tab/>
      </w:r>
      <w:r w:rsidRPr="00BC1D9F">
        <w:rPr>
          <w:rStyle w:val="Cquestionpartlabelbold"/>
        </w:rPr>
        <w:t>B</w:t>
      </w:r>
      <w:r w:rsidR="00B8317F">
        <w:rPr>
          <w:rStyle w:val="Cquestionpartlabelbold"/>
        </w:rPr>
        <w:tab/>
      </w:r>
      <w:r w:rsidR="000D657F" w:rsidRPr="000D657F">
        <w:t>12</w:t>
      </w:r>
      <w:r w:rsidR="007F25DF">
        <w:tab/>
      </w:r>
      <w:r w:rsidR="000D657F" w:rsidRPr="000D657F">
        <w:tab/>
      </w:r>
      <w:r w:rsidRPr="00BC1D9F">
        <w:rPr>
          <w:rStyle w:val="Cquestionpartlabelbold"/>
        </w:rPr>
        <w:t>C</w:t>
      </w:r>
      <w:r w:rsidR="00B8317F">
        <w:rPr>
          <w:rStyle w:val="Cquestionpartlabelbold"/>
        </w:rPr>
        <w:tab/>
      </w:r>
      <w:r w:rsidR="000D657F" w:rsidRPr="000D657F">
        <w:t>27</w:t>
      </w:r>
      <w:r w:rsidR="000D657F" w:rsidRPr="000D657F">
        <w:tab/>
      </w:r>
      <w:r w:rsidR="007F25DF">
        <w:tab/>
      </w:r>
      <w:r w:rsidR="00F53570">
        <w:tab/>
      </w:r>
      <w:r w:rsidRPr="00BC1D9F">
        <w:rPr>
          <w:rStyle w:val="Cquestionpartlabelbold"/>
        </w:rPr>
        <w:t>D</w:t>
      </w:r>
      <w:r w:rsidR="00B8317F">
        <w:rPr>
          <w:rStyle w:val="Cquestionpartlabelbold"/>
        </w:rPr>
        <w:tab/>
      </w:r>
      <w:r w:rsidR="000D657F" w:rsidRPr="000D657F">
        <w:t>81</w:t>
      </w:r>
    </w:p>
    <w:p w14:paraId="3351CBF4" w14:textId="1752F92C" w:rsidR="00BC1D9F" w:rsidRDefault="00BC1D9F" w:rsidP="00BC1D9F">
      <w:pPr>
        <w:pStyle w:val="Pquestionheadingmc"/>
      </w:pPr>
      <w:r>
        <w:t>Question 7</w:t>
      </w:r>
      <w:r>
        <w:tab/>
        <w:t>[1.</w:t>
      </w:r>
      <w:r w:rsidR="0064467A">
        <w:t>6</w:t>
      </w:r>
      <w:r>
        <w:t>]</w:t>
      </w:r>
    </w:p>
    <w:p w14:paraId="363A5264" w14:textId="77777777" w:rsidR="00BC1D9F" w:rsidRDefault="00BC1D9F" w:rsidP="00BC1D9F">
      <w:pPr>
        <w:pStyle w:val="Pquestiontextmainstem"/>
      </w:pPr>
      <w:r>
        <w:t>5</w:t>
      </w:r>
      <w:r w:rsidRPr="00BC1D9F">
        <w:rPr>
          <w:vertAlign w:val="superscript"/>
        </w:rPr>
        <w:t>0</w:t>
      </w:r>
      <w:r>
        <w:t xml:space="preserve"> + 8</w:t>
      </w:r>
      <w:r w:rsidRPr="00BC1D9F">
        <w:rPr>
          <w:vertAlign w:val="superscript"/>
        </w:rPr>
        <w:t>0</w:t>
      </w:r>
      <w:r>
        <w:t xml:space="preserve"> =</w:t>
      </w:r>
    </w:p>
    <w:p w14:paraId="7C075F1F" w14:textId="71B0858A" w:rsidR="000D657F" w:rsidRDefault="00BC1D9F" w:rsidP="00BC1D9F">
      <w:pPr>
        <w:pStyle w:val="Pquestiontextmcqoptions"/>
      </w:pPr>
      <w:r w:rsidRPr="00BC1D9F">
        <w:rPr>
          <w:rStyle w:val="Cquestionpartlabelbold"/>
        </w:rPr>
        <w:t>A</w:t>
      </w:r>
      <w:r w:rsidR="00B8317F">
        <w:rPr>
          <w:rStyle w:val="Cquestionpartlabelbold"/>
        </w:rPr>
        <w:tab/>
      </w:r>
      <w:r>
        <w:t>1</w:t>
      </w:r>
      <w:r>
        <w:tab/>
      </w:r>
      <w:r w:rsidR="007F25DF">
        <w:tab/>
      </w:r>
      <w:r w:rsidRPr="00BC1D9F">
        <w:rPr>
          <w:rStyle w:val="Cquestionpartlabelbold"/>
        </w:rPr>
        <w:t>B</w:t>
      </w:r>
      <w:r w:rsidR="00B8317F">
        <w:rPr>
          <w:rStyle w:val="Cquestionpartlabelbold"/>
        </w:rPr>
        <w:tab/>
      </w:r>
      <w:r>
        <w:t>2</w:t>
      </w:r>
      <w:r>
        <w:tab/>
      </w:r>
      <w:r w:rsidR="007F25DF">
        <w:tab/>
      </w:r>
      <w:r w:rsidRPr="00BC1D9F">
        <w:rPr>
          <w:rStyle w:val="Cquestionpartlabelbold"/>
        </w:rPr>
        <w:t>C</w:t>
      </w:r>
      <w:r w:rsidR="00B8317F">
        <w:rPr>
          <w:rStyle w:val="Cquestionpartlabelbold"/>
        </w:rPr>
        <w:tab/>
      </w:r>
      <w:r>
        <w:t>5</w:t>
      </w:r>
      <w:r>
        <w:tab/>
      </w:r>
      <w:r w:rsidR="007F25DF">
        <w:tab/>
      </w:r>
      <w:r w:rsidR="00F53570">
        <w:tab/>
      </w:r>
      <w:r w:rsidRPr="00BC1D9F">
        <w:rPr>
          <w:rStyle w:val="Cquestionpartlabelbold"/>
        </w:rPr>
        <w:t>D</w:t>
      </w:r>
      <w:r w:rsidR="00B8317F">
        <w:rPr>
          <w:rStyle w:val="Cquestionpartlabelbold"/>
        </w:rPr>
        <w:tab/>
      </w:r>
      <w:r>
        <w:t>8</w:t>
      </w:r>
    </w:p>
    <w:p w14:paraId="28BB9868" w14:textId="2A313E87" w:rsidR="000D657F" w:rsidRDefault="000D657F" w:rsidP="000D657F">
      <w:pPr>
        <w:pStyle w:val="Pquestionheadingmc"/>
      </w:pPr>
      <w:r>
        <w:t>Question 8</w:t>
      </w:r>
      <w:r>
        <w:tab/>
        <w:t>[1.</w:t>
      </w:r>
      <w:r w:rsidR="0064467A">
        <w:t>6</w:t>
      </w:r>
      <w:r>
        <w:t>]</w:t>
      </w:r>
    </w:p>
    <w:p w14:paraId="0592FB79" w14:textId="77777777" w:rsidR="00BC1D9F" w:rsidRDefault="00BC1D9F" w:rsidP="00BC1D9F">
      <w:pPr>
        <w:pStyle w:val="Pquestiontextmainstem"/>
      </w:pPr>
      <w:r>
        <w:t>(5 × 2)</w:t>
      </w:r>
      <w:r w:rsidRPr="00BC1D9F">
        <w:rPr>
          <w:vertAlign w:val="superscript"/>
        </w:rPr>
        <w:t>2</w:t>
      </w:r>
      <w:r>
        <w:t xml:space="preserve"> =</w:t>
      </w:r>
    </w:p>
    <w:p w14:paraId="0D44C9A8" w14:textId="1AF3EC52" w:rsidR="000D657F" w:rsidRDefault="00BC1D9F" w:rsidP="00BC1D9F">
      <w:pPr>
        <w:pStyle w:val="Pquestiontextmcqoptions"/>
      </w:pPr>
      <w:r w:rsidRPr="00BC1D9F">
        <w:rPr>
          <w:rStyle w:val="Cquestionpartlabelbold"/>
        </w:rPr>
        <w:t>A</w:t>
      </w:r>
      <w:r w:rsidR="00B8317F">
        <w:rPr>
          <w:rStyle w:val="Cquestionpartlabelbold"/>
        </w:rPr>
        <w:tab/>
      </w:r>
      <w:r>
        <w:t>100</w:t>
      </w:r>
      <w:r>
        <w:tab/>
      </w:r>
      <w:r w:rsidRPr="00BC1D9F">
        <w:rPr>
          <w:rStyle w:val="Cquestionpartlabelbold"/>
        </w:rPr>
        <w:t>B</w:t>
      </w:r>
      <w:r w:rsidR="00B8317F">
        <w:rPr>
          <w:rStyle w:val="Cquestionpartlabelbold"/>
        </w:rPr>
        <w:tab/>
      </w:r>
      <w:r>
        <w:t>49</w:t>
      </w:r>
      <w:r>
        <w:tab/>
      </w:r>
      <w:r w:rsidR="007F25DF">
        <w:tab/>
      </w:r>
      <w:r w:rsidRPr="00BC1D9F">
        <w:rPr>
          <w:rStyle w:val="Cquestionpartlabelbold"/>
        </w:rPr>
        <w:t>C</w:t>
      </w:r>
      <w:r w:rsidR="00B8317F">
        <w:rPr>
          <w:rStyle w:val="Cquestionpartlabelbold"/>
        </w:rPr>
        <w:tab/>
      </w:r>
      <w:r>
        <w:t>25</w:t>
      </w:r>
      <w:r>
        <w:tab/>
      </w:r>
      <w:r w:rsidR="007F25DF">
        <w:tab/>
      </w:r>
      <w:r w:rsidR="00F53570">
        <w:tab/>
      </w:r>
      <w:r w:rsidRPr="00BC1D9F">
        <w:rPr>
          <w:rStyle w:val="Cquestionpartlabelbold"/>
        </w:rPr>
        <w:t>D</w:t>
      </w:r>
      <w:r w:rsidR="00B8317F">
        <w:rPr>
          <w:rStyle w:val="Cquestionpartlabelbold"/>
        </w:rPr>
        <w:tab/>
      </w:r>
      <w:r>
        <w:t>4</w:t>
      </w:r>
    </w:p>
    <w:p w14:paraId="22F8E309" w14:textId="1B16933C" w:rsidR="000D657F" w:rsidRDefault="000D657F" w:rsidP="000D657F">
      <w:pPr>
        <w:pStyle w:val="Pquestionheadingmc"/>
      </w:pPr>
      <w:r>
        <w:t>Question 9</w:t>
      </w:r>
      <w:r>
        <w:tab/>
        <w:t>[1.</w:t>
      </w:r>
      <w:r w:rsidR="0064467A">
        <w:t>4</w:t>
      </w:r>
      <w:r>
        <w:t>]</w:t>
      </w:r>
    </w:p>
    <w:p w14:paraId="186338A8" w14:textId="71C7708E" w:rsidR="000D657F" w:rsidRDefault="00BC1D9F" w:rsidP="000D657F">
      <w:pPr>
        <w:pStyle w:val="Pquestiontextmainstem"/>
      </w:pPr>
      <w:r>
        <w:t xml:space="preserve">A </w:t>
      </w:r>
      <w:r w:rsidR="000D657F">
        <w:t>farmer has three children. Each child has three cats. Each cat has</w:t>
      </w:r>
      <w:r w:rsidR="000D657F" w:rsidRPr="002D3853">
        <w:t xml:space="preserve"> thre</w:t>
      </w:r>
      <w:r w:rsidR="000D657F">
        <w:t>e kittens and each kitten kills</w:t>
      </w:r>
      <w:r w:rsidR="000D657F" w:rsidRPr="002D3853">
        <w:t xml:space="preserve"> three mice. The </w:t>
      </w:r>
      <w:r w:rsidR="000D657F" w:rsidRPr="00EF13CF">
        <w:t>incorrect</w:t>
      </w:r>
      <w:r w:rsidR="000D657F" w:rsidRPr="002D3853">
        <w:t xml:space="preserve"> number of mice killed is:</w:t>
      </w:r>
    </w:p>
    <w:p w14:paraId="31814672" w14:textId="392E8E88" w:rsidR="000D657F" w:rsidRPr="002D3853" w:rsidRDefault="000D657F" w:rsidP="000D657F">
      <w:pPr>
        <w:pStyle w:val="Pquestiontextmcqoptions"/>
        <w:rPr>
          <w:rStyle w:val="Cquestionpartlabelbold"/>
        </w:rPr>
      </w:pPr>
      <w:r w:rsidRPr="002D3853">
        <w:rPr>
          <w:rStyle w:val="Cquestionpartlabelbold"/>
        </w:rPr>
        <w:t>A</w:t>
      </w:r>
      <w:r w:rsidR="00B8317F">
        <w:rPr>
          <w:rStyle w:val="Cquestionpartlabelbold"/>
        </w:rPr>
        <w:tab/>
      </w:r>
      <w:r w:rsidRPr="00400FB0">
        <w:t>3</w:t>
      </w:r>
      <w:r w:rsidRPr="00F37229">
        <w:rPr>
          <w:rStyle w:val="Cmathsexpressions"/>
          <w:vertAlign w:val="superscript"/>
        </w:rPr>
        <w:t>4</w:t>
      </w:r>
      <w:r w:rsidR="00B8317F">
        <w:rPr>
          <w:rStyle w:val="Cquestionpartlabelbold"/>
        </w:rPr>
        <w:tab/>
      </w:r>
      <w:r w:rsidR="00B8317F">
        <w:rPr>
          <w:rStyle w:val="Cquestionpartlabelbold"/>
        </w:rPr>
        <w:tab/>
      </w:r>
      <w:r w:rsidRPr="002D3853">
        <w:rPr>
          <w:rStyle w:val="Cquestionpartlabelbold"/>
        </w:rPr>
        <w:t>B</w:t>
      </w:r>
      <w:r w:rsidR="00B8317F">
        <w:rPr>
          <w:rStyle w:val="Cquestionpartlabelbold"/>
        </w:rPr>
        <w:tab/>
      </w:r>
      <w:r w:rsidRPr="00400FB0">
        <w:t>81</w:t>
      </w:r>
      <w:r w:rsidR="00B8317F">
        <w:rPr>
          <w:rStyle w:val="Cquestionpartlabelbold"/>
        </w:rPr>
        <w:tab/>
      </w:r>
      <w:r w:rsidR="00B8317F">
        <w:rPr>
          <w:rStyle w:val="Cquestionpartlabelbold"/>
        </w:rPr>
        <w:tab/>
      </w:r>
      <w:r w:rsidRPr="002D3853">
        <w:rPr>
          <w:rStyle w:val="Cquestionpartlabelbold"/>
        </w:rPr>
        <w:t>C</w:t>
      </w:r>
      <w:r w:rsidR="00B8317F">
        <w:rPr>
          <w:rStyle w:val="Cquestionpartlabelbold"/>
        </w:rPr>
        <w:tab/>
      </w:r>
      <w:r w:rsidRPr="00400FB0">
        <w:t>3</w:t>
      </w:r>
      <w:r w:rsidRPr="00F37229">
        <w:rPr>
          <w:rStyle w:val="Cmathsexpressions"/>
          <w:vertAlign w:val="superscript"/>
        </w:rPr>
        <w:t>2</w:t>
      </w:r>
      <w:r w:rsidRPr="00400FB0">
        <w:t xml:space="preserve"> × 3</w:t>
      </w:r>
      <w:r w:rsidRPr="00F37229">
        <w:rPr>
          <w:rStyle w:val="Cmathsexpressions"/>
          <w:vertAlign w:val="superscript"/>
        </w:rPr>
        <w:t>2</w:t>
      </w:r>
      <w:r w:rsidRPr="00400FB0">
        <w:t xml:space="preserve"> </w:t>
      </w:r>
      <w:r w:rsidR="00F53570">
        <w:rPr>
          <w:rStyle w:val="Cquestionpartlabelbold"/>
        </w:rPr>
        <w:tab/>
      </w:r>
      <w:r w:rsidRPr="002D3853">
        <w:rPr>
          <w:rStyle w:val="Cquestionpartlabelbold"/>
        </w:rPr>
        <w:t>D</w:t>
      </w:r>
      <w:r w:rsidR="00B8317F">
        <w:rPr>
          <w:rStyle w:val="Cquestionpartlabelbold"/>
        </w:rPr>
        <w:tab/>
      </w:r>
      <w:r w:rsidRPr="00400FB0">
        <w:t>3 + 3 + 3 + 3</w:t>
      </w:r>
    </w:p>
    <w:p w14:paraId="10EF0C01" w14:textId="68F81080" w:rsidR="00BC1D9F" w:rsidRDefault="00BC1D9F" w:rsidP="00364DD6">
      <w:pPr>
        <w:pStyle w:val="Pquestionheadingmc"/>
      </w:pPr>
      <w:r>
        <w:lastRenderedPageBreak/>
        <w:t>Question 10</w:t>
      </w:r>
      <w:r>
        <w:tab/>
        <w:t>[1.</w:t>
      </w:r>
      <w:r w:rsidR="0064467A">
        <w:t>3</w:t>
      </w:r>
      <w:r>
        <w:t>]</w:t>
      </w:r>
    </w:p>
    <w:p w14:paraId="1AB87A4B" w14:textId="132624E6" w:rsidR="00BC1D9F" w:rsidRDefault="008F0D93" w:rsidP="00364DD6">
      <w:pPr>
        <w:pStyle w:val="Pquestiontextmainstem"/>
        <w:keepNext/>
      </w:pPr>
      <w:r>
        <w:t>Which is</w:t>
      </w:r>
      <w:r w:rsidR="00BC1D9F" w:rsidRPr="00BC1D9F">
        <w:t xml:space="preserve"> the missing nu</w:t>
      </w:r>
      <w:r w:rsidR="007F25DF">
        <w:t>mber in this number pattern: -</w:t>
      </w:r>
      <w:r w:rsidR="00BC1D9F" w:rsidRPr="00BC1D9F">
        <w:t>8, 4,</w:t>
      </w:r>
      <w:r w:rsidR="00BC1D9F">
        <w:t xml:space="preserve"> </w:t>
      </w:r>
      <w:r>
        <w:t>_____, 1?</w:t>
      </w:r>
    </w:p>
    <w:p w14:paraId="5029D1B1" w14:textId="11CFC567" w:rsidR="00BC1D9F" w:rsidRDefault="00BC1D9F" w:rsidP="00364DD6">
      <w:pPr>
        <w:pStyle w:val="Pquestiontextmcqoptions"/>
        <w:keepNext/>
      </w:pPr>
      <w:r w:rsidRPr="00BC1D9F">
        <w:rPr>
          <w:rStyle w:val="Cquestionpartlabelbold"/>
        </w:rPr>
        <w:t>A</w:t>
      </w:r>
      <w:r w:rsidR="00B8317F">
        <w:rPr>
          <w:rStyle w:val="Cquestionpartlabelbold"/>
        </w:rPr>
        <w:tab/>
      </w:r>
      <w:r w:rsidRPr="00BC1D9F">
        <w:t>2</w:t>
      </w:r>
      <w:r w:rsidRPr="00BC1D9F">
        <w:tab/>
      </w:r>
      <w:r w:rsidR="00F53570">
        <w:tab/>
      </w:r>
      <w:r w:rsidRPr="00BC1D9F">
        <w:rPr>
          <w:rStyle w:val="Cquestionpartlabelbold"/>
        </w:rPr>
        <w:t>B</w:t>
      </w:r>
      <w:r w:rsidR="00B8317F">
        <w:rPr>
          <w:rStyle w:val="Cquestionpartlabelbold"/>
        </w:rPr>
        <w:tab/>
      </w:r>
      <w:r w:rsidRPr="00BC1D9F">
        <w:t>3</w:t>
      </w:r>
      <w:r w:rsidRPr="00BC1D9F">
        <w:tab/>
      </w:r>
      <w:r w:rsidR="00F53570">
        <w:tab/>
      </w:r>
      <w:r w:rsidRPr="00BC1D9F">
        <w:rPr>
          <w:rStyle w:val="Cquestionpartlabelbold"/>
        </w:rPr>
        <w:t>C</w:t>
      </w:r>
      <w:r w:rsidR="00B8317F">
        <w:rPr>
          <w:rStyle w:val="Cquestionpartlabelbold"/>
        </w:rPr>
        <w:tab/>
      </w:r>
      <w:r w:rsidRPr="00BC1D9F">
        <w:t>-4</w:t>
      </w:r>
      <w:r w:rsidRPr="00BC1D9F">
        <w:tab/>
      </w:r>
      <w:r w:rsidR="00F53570">
        <w:tab/>
      </w:r>
      <w:r w:rsidR="00F53570">
        <w:tab/>
      </w:r>
      <w:r w:rsidRPr="00BC1D9F">
        <w:rPr>
          <w:rStyle w:val="Cquestionpartlabelbold"/>
        </w:rPr>
        <w:t>D</w:t>
      </w:r>
      <w:r w:rsidR="00B8317F">
        <w:rPr>
          <w:rStyle w:val="Cquestionpartlabelbold"/>
        </w:rPr>
        <w:tab/>
      </w:r>
      <w:r w:rsidRPr="00BC1D9F">
        <w:t>-2</w:t>
      </w:r>
    </w:p>
    <w:p w14:paraId="184435D5" w14:textId="091EAF47" w:rsidR="001B433F" w:rsidRDefault="001B433F" w:rsidP="00364DD6">
      <w:pPr>
        <w:pStyle w:val="Psectionresults"/>
        <w:keepNext/>
      </w:pPr>
      <w:r>
        <w:t xml:space="preserve">Multiple-choice </w:t>
      </w:r>
      <w:r w:rsidR="007F25DF">
        <w:t>results: ___ / 10</w:t>
      </w:r>
    </w:p>
    <w:p w14:paraId="0BD1FCA1" w14:textId="77777777" w:rsidR="001B433F" w:rsidRDefault="001B433F" w:rsidP="001B433F">
      <w:pPr>
        <w:pStyle w:val="Psectionheading"/>
      </w:pPr>
      <w:r>
        <w:t>Short answer section</w:t>
      </w:r>
    </w:p>
    <w:p w14:paraId="11D57493" w14:textId="0E1B7E5F" w:rsidR="001B433F" w:rsidRDefault="001B433F" w:rsidP="00B80E6D">
      <w:pPr>
        <w:pStyle w:val="Pquestionheadingsx1stafterhead"/>
      </w:pPr>
      <w:r>
        <w:t xml:space="preserve">Question </w:t>
      </w:r>
      <w:r w:rsidR="00993990">
        <w:t>11</w:t>
      </w:r>
      <w:r>
        <w:tab/>
      </w:r>
      <w:r w:rsidR="0099399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993990">
        <w:tab/>
        <w:t>[1</w:t>
      </w:r>
      <w:r>
        <w:t>.1]</w:t>
      </w:r>
    </w:p>
    <w:p w14:paraId="3D76E4B3" w14:textId="77777777" w:rsidR="00993990" w:rsidRPr="009E648A" w:rsidRDefault="00993990" w:rsidP="00993990">
      <w:pPr>
        <w:pStyle w:val="Pquestiontextmainstem"/>
      </w:pPr>
      <w:r w:rsidRPr="009E648A">
        <w:t>Write a negative or positive integer to describe the following situations.</w:t>
      </w:r>
    </w:p>
    <w:p w14:paraId="15308451" w14:textId="117C6B2B" w:rsidR="00993990" w:rsidRPr="009E648A" w:rsidRDefault="00B8317F" w:rsidP="00F53570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 w:rsidR="00993990" w:rsidRPr="009E648A">
        <w:t>Losing 4 marbles in a game. _______________</w:t>
      </w:r>
    </w:p>
    <w:p w14:paraId="0150D060" w14:textId="358DA999" w:rsidR="00993990" w:rsidRDefault="00B8317F" w:rsidP="00F53570">
      <w:pPr>
        <w:pStyle w:val="Pquestiontextpartsa"/>
      </w:pPr>
      <w:r w:rsidRPr="00B8317F">
        <w:rPr>
          <w:rStyle w:val="Cquestionpartlabelbold"/>
        </w:rPr>
        <w:t>(b)</w:t>
      </w:r>
      <w:r>
        <w:rPr>
          <w:rStyle w:val="Cquestionpartlabelbold"/>
        </w:rPr>
        <w:tab/>
      </w:r>
      <w:r w:rsidR="00993990" w:rsidRPr="009E648A">
        <w:t>Getting 7 credit stamps in an exercise book check. _______________</w:t>
      </w:r>
    </w:p>
    <w:p w14:paraId="20E0CAFC" w14:textId="77777777" w:rsidR="00364DD6" w:rsidRPr="009E648A" w:rsidRDefault="00364DD6" w:rsidP="00F53570">
      <w:pPr>
        <w:pStyle w:val="Pquestiontextpartsa"/>
      </w:pPr>
    </w:p>
    <w:p w14:paraId="2869CA3B" w14:textId="301233EC" w:rsidR="00993990" w:rsidRDefault="00993990" w:rsidP="00735909">
      <w:pPr>
        <w:pStyle w:val="Pquestionheadingsx"/>
      </w:pPr>
      <w:r>
        <w:t>Question 12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12E38C6A" w14:textId="4FCBB8C2" w:rsidR="00993990" w:rsidRPr="009E648A" w:rsidRDefault="00993990" w:rsidP="00993990">
      <w:pPr>
        <w:pStyle w:val="Pquestiontextmainstem"/>
      </w:pPr>
      <w:r w:rsidRPr="009E648A">
        <w:t>Arrange the following numbers in order from largest to smallest.</w:t>
      </w:r>
    </w:p>
    <w:p w14:paraId="60E4090B" w14:textId="77777777" w:rsidR="00993990" w:rsidRDefault="00993990" w:rsidP="00993990">
      <w:pPr>
        <w:pStyle w:val="Pquestiontextmainstem"/>
      </w:pPr>
      <w:r w:rsidRPr="009E648A">
        <w:t>7, -2, 0, -5, 1</w:t>
      </w:r>
    </w:p>
    <w:p w14:paraId="4408A83C" w14:textId="77777777" w:rsidR="00735909" w:rsidRDefault="00735909" w:rsidP="00993990">
      <w:pPr>
        <w:pStyle w:val="Pquestiontextmainstem"/>
      </w:pPr>
    </w:p>
    <w:p w14:paraId="1B2ADDFD" w14:textId="77777777" w:rsidR="00735909" w:rsidRDefault="00735909" w:rsidP="00993990">
      <w:pPr>
        <w:pStyle w:val="Pquestiontextmainstem"/>
      </w:pPr>
    </w:p>
    <w:p w14:paraId="455EA519" w14:textId="25A95D31" w:rsidR="00993990" w:rsidRDefault="00993990" w:rsidP="00735909">
      <w:pPr>
        <w:pStyle w:val="Pquestionheadingsx"/>
      </w:pPr>
      <w:r>
        <w:t>Question 13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[1.</w:t>
      </w:r>
      <w:r w:rsidR="00B37205">
        <w:t>4</w:t>
      </w:r>
      <w:r>
        <w:t>]</w:t>
      </w:r>
    </w:p>
    <w:p w14:paraId="4F7B58D7" w14:textId="17B83837" w:rsidR="00993990" w:rsidRPr="009E648A" w:rsidRDefault="00735909" w:rsidP="00993990">
      <w:pPr>
        <w:pStyle w:val="Pquestiontextmainstem"/>
      </w:pPr>
      <w:r>
        <w:t>Evaluate the following.</w:t>
      </w:r>
    </w:p>
    <w:p w14:paraId="2F23A66C" w14:textId="31DCDFC9" w:rsidR="00993990" w:rsidRPr="009E648A" w:rsidRDefault="00B8317F" w:rsidP="00BC1D9F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bookmarkStart w:id="0" w:name="_GoBack"/>
      <w:bookmarkEnd w:id="0"/>
      <w:r w:rsidR="00993990" w:rsidRPr="009E648A">
        <w:t>3 + (-2) – (+9)</w:t>
      </w:r>
    </w:p>
    <w:p w14:paraId="05B4416C" w14:textId="77777777" w:rsidR="00993990" w:rsidRDefault="00993990" w:rsidP="00993990">
      <w:pPr>
        <w:pStyle w:val="Pquestiontextmainstem"/>
      </w:pPr>
    </w:p>
    <w:p w14:paraId="0731E9BE" w14:textId="77777777" w:rsidR="00364DD6" w:rsidRDefault="00364DD6" w:rsidP="00993990">
      <w:pPr>
        <w:pStyle w:val="Pquestiontextmainstem"/>
      </w:pPr>
    </w:p>
    <w:p w14:paraId="569304BB" w14:textId="77777777" w:rsidR="00735909" w:rsidRPr="009E648A" w:rsidRDefault="00735909" w:rsidP="00993990">
      <w:pPr>
        <w:pStyle w:val="Pquestiontextmainstem"/>
      </w:pPr>
    </w:p>
    <w:p w14:paraId="6F3E8AF2" w14:textId="544AFE93" w:rsidR="00993990" w:rsidRPr="009E648A" w:rsidRDefault="00B8317F" w:rsidP="00F53570">
      <w:pPr>
        <w:pStyle w:val="Pquestiontextpartsa"/>
      </w:pPr>
      <w:r w:rsidRPr="00B8317F">
        <w:rPr>
          <w:rStyle w:val="Cquestionpartlabelbold"/>
        </w:rPr>
        <w:t>(b)</w:t>
      </w:r>
      <w:r>
        <w:rPr>
          <w:rStyle w:val="Cquestionpartlabelbold"/>
        </w:rPr>
        <w:tab/>
      </w:r>
      <w:r w:rsidR="00993990" w:rsidRPr="009E648A">
        <w:t xml:space="preserve">-9 </w:t>
      </w:r>
      <w:r w:rsidR="00993990" w:rsidRPr="009E648A">
        <w:sym w:font="Symbol" w:char="F0B4"/>
      </w:r>
      <w:r w:rsidR="00993990" w:rsidRPr="009E648A">
        <w:t xml:space="preserve"> -8 </w:t>
      </w:r>
    </w:p>
    <w:p w14:paraId="4D656764" w14:textId="77777777" w:rsidR="00993990" w:rsidRDefault="00993990" w:rsidP="00F53570">
      <w:pPr>
        <w:pStyle w:val="Pquestiontextpartsa"/>
      </w:pPr>
    </w:p>
    <w:p w14:paraId="61296142" w14:textId="77777777" w:rsidR="00735909" w:rsidRDefault="00735909" w:rsidP="00F53570">
      <w:pPr>
        <w:pStyle w:val="Pquestiontextpartsa"/>
      </w:pPr>
    </w:p>
    <w:p w14:paraId="0EF279A8" w14:textId="77777777" w:rsidR="00364DD6" w:rsidRPr="009E648A" w:rsidRDefault="00364DD6" w:rsidP="00F53570">
      <w:pPr>
        <w:pStyle w:val="Pquestiontextpartsa"/>
      </w:pPr>
    </w:p>
    <w:p w14:paraId="463C3C5F" w14:textId="2A95DDC8" w:rsidR="00993990" w:rsidRDefault="00B8317F" w:rsidP="00F53570">
      <w:pPr>
        <w:pStyle w:val="Pquestiontextpartsa"/>
      </w:pPr>
      <w:r w:rsidRPr="00B8317F">
        <w:rPr>
          <w:rStyle w:val="Cquestionpartlabelbold"/>
        </w:rPr>
        <w:t>(c)</w:t>
      </w:r>
      <w:r>
        <w:rPr>
          <w:rStyle w:val="Cquestionpartlabelbold"/>
        </w:rPr>
        <w:tab/>
      </w:r>
      <w:r w:rsidR="00993990" w:rsidRPr="009E648A">
        <w:t>(-2)</w:t>
      </w:r>
      <w:r w:rsidR="00993990" w:rsidRPr="00BC1D9F">
        <w:rPr>
          <w:vertAlign w:val="superscript"/>
        </w:rPr>
        <w:t>2</w:t>
      </w:r>
      <w:r w:rsidR="00B37205">
        <w:t xml:space="preserve"> + </w:t>
      </w:r>
      <w:r w:rsidR="00993990" w:rsidRPr="009E648A">
        <w:t>1</w:t>
      </w:r>
      <w:r w:rsidR="00993990" w:rsidRPr="00BC1D9F">
        <w:rPr>
          <w:vertAlign w:val="superscript"/>
        </w:rPr>
        <w:t>2</w:t>
      </w:r>
      <w:r w:rsidR="00993990" w:rsidRPr="009E648A">
        <w:t xml:space="preserve"> </w:t>
      </w:r>
    </w:p>
    <w:p w14:paraId="0B850D54" w14:textId="77777777" w:rsidR="00735909" w:rsidRDefault="00735909" w:rsidP="00F53570">
      <w:pPr>
        <w:pStyle w:val="Pquestiontextpartsa"/>
      </w:pPr>
    </w:p>
    <w:p w14:paraId="0A5CF5A8" w14:textId="77777777" w:rsidR="00735909" w:rsidRDefault="00735909" w:rsidP="00F53570">
      <w:pPr>
        <w:pStyle w:val="Pquestiontextpartsa"/>
      </w:pPr>
    </w:p>
    <w:p w14:paraId="777642ED" w14:textId="77777777" w:rsidR="00364DD6" w:rsidRPr="009E648A" w:rsidRDefault="00364DD6" w:rsidP="00F53570">
      <w:pPr>
        <w:pStyle w:val="Pquestiontextpartsa"/>
      </w:pPr>
    </w:p>
    <w:p w14:paraId="5BBAFDA2" w14:textId="27A11BDC" w:rsidR="00993990" w:rsidRPr="009E648A" w:rsidRDefault="00B8317F" w:rsidP="00F53570">
      <w:pPr>
        <w:pStyle w:val="Pquestiontextpartsa"/>
      </w:pPr>
      <w:r w:rsidRPr="00B8317F">
        <w:rPr>
          <w:rStyle w:val="Cquestionpartlabelbold"/>
        </w:rPr>
        <w:t>(d)</w:t>
      </w:r>
      <w:r>
        <w:rPr>
          <w:rStyle w:val="Cquestionpartlabelbold"/>
        </w:rPr>
        <w:tab/>
      </w:r>
      <w:r w:rsidR="00993990" w:rsidRPr="009E648A">
        <w:t>(</w:t>
      </w:r>
      <w:r w:rsidR="00B37205">
        <w:t>-</w:t>
      </w:r>
      <w:r w:rsidR="00993990" w:rsidRPr="009E648A">
        <w:t>2)</w:t>
      </w:r>
      <w:r w:rsidR="00993990" w:rsidRPr="00BC1D9F">
        <w:rPr>
          <w:vertAlign w:val="superscript"/>
        </w:rPr>
        <w:t>2</w:t>
      </w:r>
      <w:r w:rsidR="00993990" w:rsidRPr="009E648A">
        <w:t xml:space="preserve"> – 3</w:t>
      </w:r>
      <w:r w:rsidR="00993990" w:rsidRPr="00BC1D9F">
        <w:rPr>
          <w:vertAlign w:val="superscript"/>
        </w:rPr>
        <w:t>2</w:t>
      </w:r>
      <w:r w:rsidR="00993990" w:rsidRPr="009E648A">
        <w:t xml:space="preserve"> + (-2)</w:t>
      </w:r>
      <w:r w:rsidR="00993990" w:rsidRPr="00BC1D9F">
        <w:rPr>
          <w:vertAlign w:val="superscript"/>
        </w:rPr>
        <w:t>2</w:t>
      </w:r>
      <w:r w:rsidR="00993990" w:rsidRPr="009E648A">
        <w:t xml:space="preserve"> </w:t>
      </w:r>
    </w:p>
    <w:p w14:paraId="2FA10C77" w14:textId="77777777" w:rsidR="00993990" w:rsidRDefault="00993990" w:rsidP="00993990">
      <w:pPr>
        <w:pStyle w:val="Pquestiontextmainstem"/>
      </w:pPr>
    </w:p>
    <w:p w14:paraId="2B48F2F8" w14:textId="77777777" w:rsidR="00735909" w:rsidRDefault="00735909" w:rsidP="00993990">
      <w:pPr>
        <w:pStyle w:val="Pquestiontextmainstem"/>
      </w:pPr>
    </w:p>
    <w:p w14:paraId="3784A9E3" w14:textId="77777777" w:rsidR="00364DD6" w:rsidRPr="009E648A" w:rsidRDefault="00364DD6" w:rsidP="00993990">
      <w:pPr>
        <w:pStyle w:val="Pquestiontextmainstem"/>
      </w:pPr>
    </w:p>
    <w:p w14:paraId="5067F830" w14:textId="3687AABF" w:rsidR="00993990" w:rsidRDefault="00B8317F" w:rsidP="00F53570">
      <w:pPr>
        <w:pStyle w:val="Pquestiontextpartsa"/>
      </w:pPr>
      <w:r w:rsidRPr="00B8317F">
        <w:rPr>
          <w:rStyle w:val="Cquestionpartlabelbold"/>
        </w:rPr>
        <w:t>(e)</w:t>
      </w:r>
      <w:r>
        <w:rPr>
          <w:rStyle w:val="Cquestionpartlabelbold"/>
        </w:rPr>
        <w:tab/>
      </w:r>
      <w:r w:rsidR="00993990" w:rsidRPr="009E648A">
        <w:t xml:space="preserve">-36 </w:t>
      </w:r>
      <w:r w:rsidR="00993990" w:rsidRPr="009E648A">
        <w:sym w:font="Symbol" w:char="F0B8"/>
      </w:r>
      <w:r w:rsidR="00993990" w:rsidRPr="009E648A">
        <w:t xml:space="preserve"> -4 </w:t>
      </w:r>
    </w:p>
    <w:p w14:paraId="289DCBC4" w14:textId="77777777" w:rsidR="00735909" w:rsidRDefault="00735909" w:rsidP="00993990">
      <w:pPr>
        <w:pStyle w:val="Pquestiontextmainstem"/>
      </w:pPr>
    </w:p>
    <w:p w14:paraId="489EF678" w14:textId="77777777" w:rsidR="00735909" w:rsidRPr="009E648A" w:rsidRDefault="00735909" w:rsidP="00993990">
      <w:pPr>
        <w:pStyle w:val="Pquestiontextmainstem"/>
      </w:pPr>
    </w:p>
    <w:p w14:paraId="44D0038B" w14:textId="0F0A2D66" w:rsidR="00993990" w:rsidRDefault="00993990" w:rsidP="00364DD6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36A59568" w14:textId="273BCDE7" w:rsidR="00993990" w:rsidRPr="009E648A" w:rsidRDefault="00993990" w:rsidP="00364DD6">
      <w:pPr>
        <w:pStyle w:val="Pquestiontextmainstem"/>
        <w:keepNext/>
      </w:pPr>
      <w:r w:rsidRPr="009E648A">
        <w:t>The minimum temperatures recorded at Mt Hotham one week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209"/>
        <w:gridCol w:w="1208"/>
        <w:gridCol w:w="1365"/>
        <w:gridCol w:w="1228"/>
        <w:gridCol w:w="1163"/>
        <w:gridCol w:w="1221"/>
        <w:gridCol w:w="1188"/>
      </w:tblGrid>
      <w:tr w:rsidR="00993990" w:rsidRPr="00993990" w14:paraId="4F36A0C0" w14:textId="77777777" w:rsidTr="00735909">
        <w:tc>
          <w:tcPr>
            <w:tcW w:w="1498" w:type="dxa"/>
          </w:tcPr>
          <w:p w14:paraId="2F8B6FF3" w14:textId="77777777" w:rsidR="00993990" w:rsidRPr="00993990" w:rsidRDefault="00993990" w:rsidP="00364DD6">
            <w:pPr>
              <w:pStyle w:val="Ptabletext"/>
              <w:keepNext/>
              <w:jc w:val="left"/>
            </w:pPr>
            <w:r w:rsidRPr="00993990">
              <w:t>Day</w:t>
            </w:r>
          </w:p>
        </w:tc>
        <w:tc>
          <w:tcPr>
            <w:tcW w:w="1209" w:type="dxa"/>
          </w:tcPr>
          <w:p w14:paraId="13527939" w14:textId="77777777" w:rsidR="00993990" w:rsidRPr="00993990" w:rsidRDefault="00993990" w:rsidP="00364DD6">
            <w:pPr>
              <w:pStyle w:val="Ptabletext"/>
              <w:keepNext/>
            </w:pPr>
            <w:r w:rsidRPr="00993990">
              <w:t>Monday</w:t>
            </w:r>
          </w:p>
        </w:tc>
        <w:tc>
          <w:tcPr>
            <w:tcW w:w="1208" w:type="dxa"/>
          </w:tcPr>
          <w:p w14:paraId="5E013F2B" w14:textId="77777777" w:rsidR="00993990" w:rsidRPr="00993990" w:rsidRDefault="00993990" w:rsidP="00364DD6">
            <w:pPr>
              <w:pStyle w:val="Ptabletext"/>
              <w:keepNext/>
            </w:pPr>
            <w:r w:rsidRPr="00993990">
              <w:t>Tuesday</w:t>
            </w:r>
          </w:p>
        </w:tc>
        <w:tc>
          <w:tcPr>
            <w:tcW w:w="1365" w:type="dxa"/>
          </w:tcPr>
          <w:p w14:paraId="70E14F0D" w14:textId="77777777" w:rsidR="00993990" w:rsidRPr="00993990" w:rsidRDefault="00993990" w:rsidP="00364DD6">
            <w:pPr>
              <w:pStyle w:val="Ptabletext"/>
              <w:keepNext/>
            </w:pPr>
            <w:r w:rsidRPr="00993990">
              <w:t>Wednesday</w:t>
            </w:r>
          </w:p>
        </w:tc>
        <w:tc>
          <w:tcPr>
            <w:tcW w:w="1228" w:type="dxa"/>
          </w:tcPr>
          <w:p w14:paraId="0EA29E49" w14:textId="77777777" w:rsidR="00993990" w:rsidRPr="00993990" w:rsidRDefault="00993990" w:rsidP="00364DD6">
            <w:pPr>
              <w:pStyle w:val="Ptabletext"/>
              <w:keepNext/>
            </w:pPr>
            <w:r w:rsidRPr="00993990">
              <w:t>Thursday</w:t>
            </w:r>
          </w:p>
        </w:tc>
        <w:tc>
          <w:tcPr>
            <w:tcW w:w="1163" w:type="dxa"/>
          </w:tcPr>
          <w:p w14:paraId="0F9F140A" w14:textId="77777777" w:rsidR="00993990" w:rsidRPr="00993990" w:rsidRDefault="00993990" w:rsidP="00364DD6">
            <w:pPr>
              <w:pStyle w:val="Ptabletext"/>
              <w:keepNext/>
            </w:pPr>
            <w:r w:rsidRPr="00993990">
              <w:t>Friday</w:t>
            </w:r>
          </w:p>
        </w:tc>
        <w:tc>
          <w:tcPr>
            <w:tcW w:w="1221" w:type="dxa"/>
          </w:tcPr>
          <w:p w14:paraId="64D07BFA" w14:textId="77777777" w:rsidR="00993990" w:rsidRPr="00993990" w:rsidRDefault="00993990" w:rsidP="00364DD6">
            <w:pPr>
              <w:pStyle w:val="Ptabletext"/>
              <w:keepNext/>
            </w:pPr>
            <w:r w:rsidRPr="00993990">
              <w:t>Saturday</w:t>
            </w:r>
          </w:p>
        </w:tc>
        <w:tc>
          <w:tcPr>
            <w:tcW w:w="1188" w:type="dxa"/>
          </w:tcPr>
          <w:p w14:paraId="2D311670" w14:textId="77777777" w:rsidR="00993990" w:rsidRPr="00993990" w:rsidRDefault="00993990" w:rsidP="00364DD6">
            <w:pPr>
              <w:pStyle w:val="Ptabletext"/>
              <w:keepNext/>
            </w:pPr>
            <w:r w:rsidRPr="00993990">
              <w:t>Sunday</w:t>
            </w:r>
          </w:p>
        </w:tc>
      </w:tr>
      <w:tr w:rsidR="00993990" w:rsidRPr="00993990" w14:paraId="10BB442C" w14:textId="77777777" w:rsidTr="00735909">
        <w:tc>
          <w:tcPr>
            <w:tcW w:w="1498" w:type="dxa"/>
          </w:tcPr>
          <w:p w14:paraId="7DC1CC53" w14:textId="77777777" w:rsidR="00993990" w:rsidRPr="00993990" w:rsidRDefault="00993990" w:rsidP="00364DD6">
            <w:pPr>
              <w:pStyle w:val="Ptabletext"/>
              <w:keepNext/>
              <w:jc w:val="left"/>
            </w:pPr>
            <w:r w:rsidRPr="00993990">
              <w:t>Temperature</w:t>
            </w:r>
          </w:p>
        </w:tc>
        <w:tc>
          <w:tcPr>
            <w:tcW w:w="1209" w:type="dxa"/>
          </w:tcPr>
          <w:p w14:paraId="0EC87F8C" w14:textId="034EA9EE" w:rsidR="00993990" w:rsidRPr="00993990" w:rsidRDefault="00993990" w:rsidP="00364DD6">
            <w:pPr>
              <w:pStyle w:val="Ptabletext"/>
              <w:keepNext/>
            </w:pPr>
            <w:r w:rsidRPr="00993990">
              <w:t>2</w:t>
            </w:r>
            <w:r w:rsidR="00F53570">
              <w:t> °C</w:t>
            </w:r>
          </w:p>
        </w:tc>
        <w:tc>
          <w:tcPr>
            <w:tcW w:w="1208" w:type="dxa"/>
          </w:tcPr>
          <w:p w14:paraId="3CD1C6D8" w14:textId="5EC53095" w:rsidR="00993990" w:rsidRPr="00993990" w:rsidRDefault="00993990" w:rsidP="00364DD6">
            <w:pPr>
              <w:pStyle w:val="Ptabletext"/>
              <w:keepNext/>
            </w:pPr>
            <w:r w:rsidRPr="00993990">
              <w:t>-4</w:t>
            </w:r>
            <w:r w:rsidR="00F53570">
              <w:t> °C</w:t>
            </w:r>
          </w:p>
        </w:tc>
        <w:tc>
          <w:tcPr>
            <w:tcW w:w="1365" w:type="dxa"/>
          </w:tcPr>
          <w:p w14:paraId="56C63405" w14:textId="52471B75" w:rsidR="00993990" w:rsidRPr="00993990" w:rsidRDefault="00993990" w:rsidP="00364DD6">
            <w:pPr>
              <w:pStyle w:val="Ptabletext"/>
              <w:keepNext/>
            </w:pPr>
            <w:r w:rsidRPr="00993990">
              <w:t>-3</w:t>
            </w:r>
            <w:r w:rsidR="00F53570">
              <w:t> °C</w:t>
            </w:r>
          </w:p>
        </w:tc>
        <w:tc>
          <w:tcPr>
            <w:tcW w:w="1228" w:type="dxa"/>
          </w:tcPr>
          <w:p w14:paraId="0CC67EB5" w14:textId="1B215EAD" w:rsidR="00993990" w:rsidRPr="00993990" w:rsidRDefault="00993990" w:rsidP="00364DD6">
            <w:pPr>
              <w:pStyle w:val="Ptabletext"/>
              <w:keepNext/>
            </w:pPr>
            <w:r w:rsidRPr="00993990">
              <w:t>1</w:t>
            </w:r>
            <w:r w:rsidR="00F53570">
              <w:t> °C</w:t>
            </w:r>
          </w:p>
        </w:tc>
        <w:tc>
          <w:tcPr>
            <w:tcW w:w="1163" w:type="dxa"/>
          </w:tcPr>
          <w:p w14:paraId="35F7A5E5" w14:textId="28664085" w:rsidR="00993990" w:rsidRPr="00993990" w:rsidRDefault="00993990" w:rsidP="00364DD6">
            <w:pPr>
              <w:pStyle w:val="Ptabletext"/>
              <w:keepNext/>
            </w:pPr>
            <w:r w:rsidRPr="00993990">
              <w:t>-7</w:t>
            </w:r>
            <w:r w:rsidR="00F53570">
              <w:t> °C</w:t>
            </w:r>
          </w:p>
        </w:tc>
        <w:tc>
          <w:tcPr>
            <w:tcW w:w="1221" w:type="dxa"/>
          </w:tcPr>
          <w:p w14:paraId="78A4083F" w14:textId="0F0C0D00" w:rsidR="00993990" w:rsidRPr="00993990" w:rsidRDefault="00993990" w:rsidP="00364DD6">
            <w:pPr>
              <w:pStyle w:val="Ptabletext"/>
              <w:keepNext/>
            </w:pPr>
            <w:r w:rsidRPr="00993990">
              <w:t>0</w:t>
            </w:r>
            <w:r w:rsidR="00F53570">
              <w:t> °C</w:t>
            </w:r>
          </w:p>
        </w:tc>
        <w:tc>
          <w:tcPr>
            <w:tcW w:w="1188" w:type="dxa"/>
          </w:tcPr>
          <w:p w14:paraId="47DD52B8" w14:textId="23C8A853" w:rsidR="00993990" w:rsidRPr="00993990" w:rsidRDefault="00993990" w:rsidP="00364DD6">
            <w:pPr>
              <w:pStyle w:val="Ptabletext"/>
              <w:keepNext/>
            </w:pPr>
            <w:r w:rsidRPr="00993990">
              <w:t>-1</w:t>
            </w:r>
            <w:r w:rsidR="00F53570">
              <w:t> °C</w:t>
            </w:r>
          </w:p>
        </w:tc>
      </w:tr>
    </w:tbl>
    <w:p w14:paraId="73445C82" w14:textId="77777777" w:rsidR="00993990" w:rsidRPr="009E648A" w:rsidRDefault="00993990" w:rsidP="00364DD6">
      <w:pPr>
        <w:pStyle w:val="Pquestiontextmainstem"/>
        <w:keepNext/>
      </w:pPr>
    </w:p>
    <w:p w14:paraId="209DE4CF" w14:textId="6E31A81D" w:rsidR="00993990" w:rsidRPr="009E648A" w:rsidRDefault="00B8317F" w:rsidP="00364DD6">
      <w:pPr>
        <w:pStyle w:val="Pquestiontextpartsa"/>
        <w:keepNext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 w:rsidR="00993990" w:rsidRPr="009E648A">
        <w:t>Which day had the lowest minimum temperature? _______________</w:t>
      </w:r>
    </w:p>
    <w:p w14:paraId="645F9D28" w14:textId="071580A8" w:rsidR="00993990" w:rsidRPr="009E648A" w:rsidRDefault="00B8317F" w:rsidP="00400FB0">
      <w:pPr>
        <w:pStyle w:val="Pquestiontextpartsa"/>
      </w:pPr>
      <w:r w:rsidRPr="00B8317F">
        <w:rPr>
          <w:rStyle w:val="Cquestionpartlabelbold"/>
        </w:rPr>
        <w:t>(b)</w:t>
      </w:r>
      <w:r>
        <w:rPr>
          <w:rStyle w:val="Cquestionpartlabelbold"/>
        </w:rPr>
        <w:tab/>
      </w:r>
      <w:r w:rsidR="00993990" w:rsidRPr="009E648A">
        <w:t>Which day recorded the highest minimum temperature? _______________</w:t>
      </w:r>
    </w:p>
    <w:p w14:paraId="1F932C51" w14:textId="097841E2" w:rsidR="00993990" w:rsidRDefault="00B8317F" w:rsidP="00400FB0">
      <w:pPr>
        <w:pStyle w:val="Pquestiontextpartsa"/>
      </w:pPr>
      <w:r w:rsidRPr="00B8317F">
        <w:rPr>
          <w:rStyle w:val="Cquestionpartlabelbold"/>
        </w:rPr>
        <w:t>(c)</w:t>
      </w:r>
      <w:r>
        <w:rPr>
          <w:rStyle w:val="Cquestionpartlabelbold"/>
        </w:rPr>
        <w:tab/>
      </w:r>
      <w:r w:rsidR="00993990" w:rsidRPr="009E648A">
        <w:t>Between which two days did the biggest change in temperature occur and what was it? _______________</w:t>
      </w:r>
    </w:p>
    <w:p w14:paraId="147C54A2" w14:textId="6AA4EF31" w:rsidR="00993990" w:rsidRDefault="00993990" w:rsidP="00364DD6">
      <w:pPr>
        <w:pStyle w:val="Pquestionheadingsx"/>
      </w:pPr>
      <w:r>
        <w:t>Question 15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5C660E70" w14:textId="16EA3CEA" w:rsidR="00735909" w:rsidRDefault="00735909" w:rsidP="00735909">
      <w:pPr>
        <w:pStyle w:val="Pquestiontextmainstem"/>
      </w:pPr>
      <w:r>
        <w:t>A sports store is selling hockey sticks at below ‘cost price’ (the price that the store bought them for). Mazon hockey sticks were bought for $97 and sold for $65 in the sale.</w:t>
      </w:r>
    </w:p>
    <w:p w14:paraId="36054F90" w14:textId="588AA2CD" w:rsidR="00735909" w:rsidRDefault="00735909" w:rsidP="00735909">
      <w:pPr>
        <w:pStyle w:val="Pquestiontextmainstem"/>
      </w:pPr>
      <w:r>
        <w:t xml:space="preserve">Find the loss made when </w:t>
      </w:r>
      <w:r w:rsidR="00542710">
        <w:t>15</w:t>
      </w:r>
      <w:r>
        <w:t xml:space="preserve"> Mazon hockey sticks were sold in the sale.</w:t>
      </w:r>
    </w:p>
    <w:p w14:paraId="6362BF60" w14:textId="6C17E721" w:rsidR="00993990" w:rsidRDefault="00993990" w:rsidP="00993990">
      <w:pPr>
        <w:pStyle w:val="Pquestiontextmainstem"/>
      </w:pPr>
    </w:p>
    <w:p w14:paraId="332F98E0" w14:textId="77777777" w:rsidR="00735909" w:rsidRPr="009E648A" w:rsidRDefault="00735909" w:rsidP="00993990">
      <w:pPr>
        <w:pStyle w:val="Pquestiontextmainstem"/>
      </w:pPr>
    </w:p>
    <w:p w14:paraId="54792648" w14:textId="2E98D145" w:rsidR="00993990" w:rsidRDefault="00993990" w:rsidP="00735909">
      <w:pPr>
        <w:pStyle w:val="Pquestionheadingsx"/>
      </w:pPr>
      <w:r>
        <w:t>Question 16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4DACEC2F" w14:textId="77777777" w:rsidR="00B37205" w:rsidRDefault="00993990" w:rsidP="00993990">
      <w:pPr>
        <w:pStyle w:val="Pquestiontextmainstem"/>
      </w:pPr>
      <w:r w:rsidRPr="009E648A">
        <w:t xml:space="preserve">A six-sided die has letters A, B, C, D, E and F on </w:t>
      </w:r>
      <w:r w:rsidR="00735909">
        <w:t>its</w:t>
      </w:r>
      <w:r w:rsidRPr="009E648A">
        <w:t xml:space="preserve"> face</w:t>
      </w:r>
      <w:r w:rsidR="00735909">
        <w:t>s</w:t>
      </w:r>
      <w:r w:rsidRPr="009E648A">
        <w:t xml:space="preserve">. A is worth 1 point, B is worth -2 points, C is 3 points, D is -4 points, E is 7 points and F is -3 points. Find the </w:t>
      </w:r>
      <w:r w:rsidR="00B37205">
        <w:t>total score</w:t>
      </w:r>
      <w:r w:rsidRPr="009E648A">
        <w:t xml:space="preserve"> for the following rolls</w:t>
      </w:r>
      <w:r w:rsidR="00735909">
        <w:t>:</w:t>
      </w:r>
      <w:r w:rsidRPr="009E648A">
        <w:t xml:space="preserve"> </w:t>
      </w:r>
    </w:p>
    <w:p w14:paraId="324A68EF" w14:textId="7DEDABA0" w:rsidR="00993990" w:rsidRDefault="00993990" w:rsidP="00993990">
      <w:pPr>
        <w:pStyle w:val="Pquestiontextmainstem"/>
      </w:pPr>
      <w:r w:rsidRPr="009E648A">
        <w:t>B, A, F, F, F, F</w:t>
      </w:r>
      <w:r w:rsidR="00735909">
        <w:t>.</w:t>
      </w:r>
    </w:p>
    <w:p w14:paraId="323CF9F6" w14:textId="77777777" w:rsidR="00735909" w:rsidRDefault="00735909" w:rsidP="00993990">
      <w:pPr>
        <w:pStyle w:val="Pquestiontextmainstem"/>
      </w:pPr>
    </w:p>
    <w:p w14:paraId="198164C0" w14:textId="77777777" w:rsidR="00735909" w:rsidRDefault="00735909" w:rsidP="00993990">
      <w:pPr>
        <w:pStyle w:val="Pquestiontextmainstem"/>
      </w:pPr>
    </w:p>
    <w:p w14:paraId="37A109D3" w14:textId="5E849A36" w:rsidR="00993990" w:rsidRDefault="00993990" w:rsidP="00735909">
      <w:pPr>
        <w:pStyle w:val="Pquestionheadingsx"/>
      </w:pPr>
      <w:r>
        <w:t>Question 17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3871B35C" w14:textId="6471F057" w:rsidR="00993990" w:rsidRDefault="00993990" w:rsidP="00993990">
      <w:pPr>
        <w:pStyle w:val="Pquestiontextmainstem"/>
      </w:pPr>
      <w:r w:rsidRPr="009E648A">
        <w:t>A group of 5 people loses $2625 buying ticket</w:t>
      </w:r>
      <w:r w:rsidR="00735909">
        <w:t>s</w:t>
      </w:r>
      <w:r w:rsidRPr="009E648A">
        <w:t xml:space="preserve"> in </w:t>
      </w:r>
      <w:r w:rsidR="00735909">
        <w:t>a</w:t>
      </w:r>
      <w:r w:rsidRPr="009E648A">
        <w:t xml:space="preserve"> lottery.</w:t>
      </w:r>
      <w:r w:rsidR="0086081F">
        <w:t xml:space="preserve"> Write</w:t>
      </w:r>
      <w:r w:rsidRPr="009E648A">
        <w:t xml:space="preserve"> each person’s share of the loss as an integer.</w:t>
      </w:r>
    </w:p>
    <w:p w14:paraId="7D99E4ED" w14:textId="77777777" w:rsidR="00735909" w:rsidRDefault="00735909" w:rsidP="00993990">
      <w:pPr>
        <w:pStyle w:val="Pquestiontextmainstem"/>
      </w:pPr>
    </w:p>
    <w:p w14:paraId="13F0511C" w14:textId="77777777" w:rsidR="00735909" w:rsidRDefault="00735909" w:rsidP="00993990">
      <w:pPr>
        <w:pStyle w:val="Pquestiontextmainstem"/>
      </w:pPr>
    </w:p>
    <w:p w14:paraId="201CF9DD" w14:textId="56699F8C" w:rsidR="00993990" w:rsidRDefault="00993990" w:rsidP="00735909">
      <w:pPr>
        <w:pStyle w:val="Pquestionheadingsx"/>
      </w:pPr>
      <w:r>
        <w:t>Question 18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38F50BE8" w14:textId="57E8220F" w:rsidR="00993990" w:rsidRPr="000D657F" w:rsidRDefault="00993990" w:rsidP="00993990">
      <w:pPr>
        <w:pStyle w:val="Pquestiontextmainstem"/>
      </w:pPr>
      <w:r w:rsidRPr="009E648A">
        <w:t>A company made a loss for the year of $1 980 000.</w:t>
      </w:r>
      <w:r w:rsidR="0086081F">
        <w:t xml:space="preserve"> Write</w:t>
      </w:r>
      <w:r w:rsidRPr="009E648A">
        <w:t xml:space="preserve"> the amount that the company lost each month as a directed number</w:t>
      </w:r>
      <w:r w:rsidRPr="000D657F">
        <w:t>.</w:t>
      </w:r>
    </w:p>
    <w:p w14:paraId="3954C314" w14:textId="7CFAB4BF" w:rsidR="00993990" w:rsidRDefault="00993990" w:rsidP="00993990">
      <w:pPr>
        <w:pStyle w:val="Pquestiontextmainstem"/>
      </w:pPr>
    </w:p>
    <w:p w14:paraId="05646023" w14:textId="77777777" w:rsidR="00735909" w:rsidRPr="009E648A" w:rsidRDefault="00735909" w:rsidP="00993990">
      <w:pPr>
        <w:pStyle w:val="Pquestiontextmainstem"/>
      </w:pPr>
    </w:p>
    <w:p w14:paraId="2D1A9959" w14:textId="4FC88ED3" w:rsidR="00993990" w:rsidRDefault="00993990" w:rsidP="00735909">
      <w:pPr>
        <w:pStyle w:val="Pquestionheadingsx"/>
      </w:pPr>
      <w:r>
        <w:t>Question 19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63118309" w14:textId="09FEA7AB" w:rsidR="00993990" w:rsidRDefault="0086081F" w:rsidP="00993990">
      <w:pPr>
        <w:pStyle w:val="Pquestiontextmainstem"/>
      </w:pPr>
      <w:r>
        <w:t>The temperature inside a freezer fell from 14</w:t>
      </w:r>
      <w:r w:rsidR="00F53570">
        <w:t> </w:t>
      </w:r>
      <w:r>
        <w:t>°C at 6 pm to -6</w:t>
      </w:r>
      <w:r w:rsidR="00F53570">
        <w:t> </w:t>
      </w:r>
      <w:r>
        <w:t>°C at 4 am. Find the average change in temperature per hour by dividing the overall temperature change by the number of hours.</w:t>
      </w:r>
    </w:p>
    <w:p w14:paraId="680F8CF9" w14:textId="77777777" w:rsidR="0086081F" w:rsidRDefault="0086081F" w:rsidP="00993990">
      <w:pPr>
        <w:pStyle w:val="Pquestiontextmainstem"/>
      </w:pPr>
    </w:p>
    <w:p w14:paraId="37A02DEF" w14:textId="77777777" w:rsidR="0086081F" w:rsidRDefault="0086081F" w:rsidP="00993990">
      <w:pPr>
        <w:pStyle w:val="Pquestiontextmainstem"/>
      </w:pPr>
    </w:p>
    <w:p w14:paraId="028E765A" w14:textId="77777777" w:rsidR="0086081F" w:rsidRDefault="0086081F" w:rsidP="00364DD6">
      <w:pPr>
        <w:pStyle w:val="Pquestionheadingsx"/>
      </w:pPr>
      <w:r>
        <w:lastRenderedPageBreak/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[1.4]</w:t>
      </w:r>
    </w:p>
    <w:p w14:paraId="5B5769AB" w14:textId="77777777" w:rsidR="00993990" w:rsidRPr="009E648A" w:rsidRDefault="00993990" w:rsidP="00364DD6">
      <w:pPr>
        <w:pStyle w:val="Pquestiontextmainstem"/>
        <w:keepNext/>
      </w:pPr>
      <w:r>
        <w:t>Evaluate the following.</w:t>
      </w:r>
    </w:p>
    <w:p w14:paraId="01840058" w14:textId="4D256CB9" w:rsidR="00993990" w:rsidRPr="00364DD6" w:rsidRDefault="00B8317F" w:rsidP="00364DD6">
      <w:pPr>
        <w:pStyle w:val="Pquestiontextpartsa"/>
        <w:keepNext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 w:rsidR="00993990" w:rsidRPr="009E648A">
        <w:t>10 – 9 × -2 + (-3)</w:t>
      </w:r>
      <w:r w:rsidR="00993990" w:rsidRPr="00BC1D9F">
        <w:rPr>
          <w:vertAlign w:val="superscript"/>
        </w:rPr>
        <w:t>2</w:t>
      </w:r>
      <w:r w:rsidR="00364DD6">
        <w:tab/>
      </w:r>
      <w:r w:rsidR="00364DD6">
        <w:tab/>
      </w:r>
      <w:r w:rsidR="00364DD6">
        <w:tab/>
      </w:r>
      <w:r w:rsidR="00364DD6" w:rsidRPr="00B8317F">
        <w:rPr>
          <w:rStyle w:val="Cquestionpartlabelbold"/>
        </w:rPr>
        <w:t>(b)</w:t>
      </w:r>
      <w:r w:rsidR="00FE726D">
        <w:rPr>
          <w:rStyle w:val="Cquestionpartlabelbold"/>
        </w:rPr>
        <w:t xml:space="preserve">  </w:t>
      </w:r>
      <w:r w:rsidR="00364DD6" w:rsidRPr="009E648A">
        <w:t>-3 × -8 – (-18 ÷ -3) + (-3)</w:t>
      </w:r>
    </w:p>
    <w:p w14:paraId="69D2B1B4" w14:textId="77777777" w:rsidR="0086081F" w:rsidRDefault="0086081F" w:rsidP="00993990">
      <w:pPr>
        <w:pStyle w:val="Pquestiontextmainstem"/>
      </w:pPr>
    </w:p>
    <w:p w14:paraId="52F83D87" w14:textId="77777777" w:rsidR="0086081F" w:rsidRDefault="0086081F" w:rsidP="00993990">
      <w:pPr>
        <w:pStyle w:val="Pquestiontextmainstem"/>
      </w:pPr>
    </w:p>
    <w:p w14:paraId="6EE9E8F3" w14:textId="7DB89A32" w:rsidR="00993990" w:rsidRDefault="00993990" w:rsidP="00400FB0">
      <w:pPr>
        <w:pStyle w:val="Pquestiontextpartsa"/>
      </w:pPr>
    </w:p>
    <w:p w14:paraId="3BF76FC9" w14:textId="400DDD27" w:rsidR="00993990" w:rsidRPr="009E648A" w:rsidRDefault="00993990" w:rsidP="00993990">
      <w:pPr>
        <w:pStyle w:val="Pquestiontextmainstem"/>
      </w:pPr>
    </w:p>
    <w:p w14:paraId="1E884365" w14:textId="77777777" w:rsidR="00993990" w:rsidRPr="009E648A" w:rsidRDefault="00993990" w:rsidP="00993990">
      <w:pPr>
        <w:pStyle w:val="Pquestiontextmainstem"/>
      </w:pPr>
    </w:p>
    <w:p w14:paraId="4B022572" w14:textId="77777777" w:rsidR="0086081F" w:rsidRDefault="0086081F" w:rsidP="0086081F">
      <w:pPr>
        <w:pStyle w:val="Pquestionheadingsx"/>
      </w:pPr>
      <w:r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[1.4]</w:t>
      </w:r>
    </w:p>
    <w:p w14:paraId="2BC73829" w14:textId="7E674D24" w:rsidR="00993990" w:rsidRDefault="00993990" w:rsidP="00993990">
      <w:pPr>
        <w:pStyle w:val="Pquestiontextmainstem"/>
      </w:pPr>
      <w:r w:rsidRPr="009E648A">
        <w:t xml:space="preserve">A company made a loss of $3 million per month for 5 months and then made a profit of $4 million per month for 7 months. What was the company’s </w:t>
      </w:r>
      <w:r w:rsidR="0086081F">
        <w:t xml:space="preserve">final </w:t>
      </w:r>
      <w:r w:rsidRPr="009E648A">
        <w:t xml:space="preserve">result for the </w:t>
      </w:r>
      <w:r w:rsidR="0086081F">
        <w:t xml:space="preserve">end of the </w:t>
      </w:r>
      <w:r w:rsidRPr="009E648A">
        <w:t>year?</w:t>
      </w:r>
    </w:p>
    <w:p w14:paraId="14C23ACA" w14:textId="77777777" w:rsidR="00993990" w:rsidRDefault="00993990" w:rsidP="00993990">
      <w:pPr>
        <w:pStyle w:val="Pquestiontextmainstem"/>
      </w:pPr>
    </w:p>
    <w:p w14:paraId="152C3B8B" w14:textId="77777777" w:rsidR="00B8317F" w:rsidRDefault="00B8317F" w:rsidP="00993990">
      <w:pPr>
        <w:pStyle w:val="Pquestiontextmainstem"/>
      </w:pPr>
    </w:p>
    <w:p w14:paraId="39DA87A1" w14:textId="77777777" w:rsidR="00056A25" w:rsidRDefault="00056A25" w:rsidP="00993990">
      <w:pPr>
        <w:pStyle w:val="Pquestiontextmainstem"/>
      </w:pPr>
    </w:p>
    <w:p w14:paraId="197FA040" w14:textId="77777777" w:rsidR="0086081F" w:rsidRDefault="0086081F" w:rsidP="0086081F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[1.5]</w:t>
      </w:r>
    </w:p>
    <w:p w14:paraId="65F7E6D0" w14:textId="77777777" w:rsidR="00993990" w:rsidRPr="000D657F" w:rsidRDefault="00993990" w:rsidP="00993990">
      <w:pPr>
        <w:pStyle w:val="Pquestiontextmainstem"/>
      </w:pPr>
      <w:r w:rsidRPr="000D657F">
        <w:t>Evaluate the following.</w:t>
      </w:r>
    </w:p>
    <w:p w14:paraId="184006D0" w14:textId="15B2DC23" w:rsidR="0086081F" w:rsidRDefault="00B8317F" w:rsidP="00400FB0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 w:rsidR="00993990" w:rsidRPr="000D657F">
        <w:t>(-2)</w:t>
      </w:r>
      <w:r w:rsidR="00993990" w:rsidRPr="00BC1D9F">
        <w:rPr>
          <w:vertAlign w:val="superscript"/>
        </w:rPr>
        <w:t xml:space="preserve">2 </w:t>
      </w:r>
      <w:r w:rsidR="00993990" w:rsidRPr="009E648A">
        <w:rPr>
          <w:position w:val="-4"/>
        </w:rPr>
        <w:object w:dxaOrig="180" w:dyaOrig="200" w14:anchorId="5B18B81F">
          <v:shape id="_x0000_i1027" type="#_x0000_t75" style="width:8.65pt;height:9.6pt" o:ole="">
            <v:imagedata r:id="rId12" o:title=""/>
          </v:shape>
          <o:OLEObject Type="Embed" ProgID="Equation.DSMT4" ShapeID="_x0000_i1027" DrawAspect="Content" ObjectID="_1540562997" r:id="rId13"/>
        </w:object>
      </w:r>
      <w:r w:rsidR="00993990" w:rsidRPr="000D657F">
        <w:t xml:space="preserve"> (2)</w:t>
      </w:r>
      <w:r w:rsidR="00993990" w:rsidRPr="00BC1D9F">
        <w:rPr>
          <w:vertAlign w:val="superscript"/>
        </w:rPr>
        <w:t>3</w:t>
      </w:r>
      <w:r w:rsidR="00993990" w:rsidRPr="009E648A">
        <w:tab/>
      </w:r>
      <w:r w:rsidR="00993990" w:rsidRPr="009E648A">
        <w:tab/>
      </w:r>
      <w:r w:rsidR="00364DD6">
        <w:tab/>
      </w:r>
      <w:r w:rsidR="00364DD6">
        <w:tab/>
      </w:r>
      <w:r w:rsidR="00364DD6" w:rsidRPr="00B8317F">
        <w:rPr>
          <w:rStyle w:val="Cquestionpartlabelbold"/>
        </w:rPr>
        <w:t>(b)</w:t>
      </w:r>
      <w:r w:rsidR="00FE726D">
        <w:rPr>
          <w:rStyle w:val="Cquestionpartlabelbold"/>
        </w:rPr>
        <w:t xml:space="preserve">  </w:t>
      </w:r>
      <w:r w:rsidR="00364DD6" w:rsidRPr="000D657F">
        <w:t>(5</w:t>
      </w:r>
      <w:r w:rsidR="00364DD6" w:rsidRPr="00BC1D9F">
        <w:rPr>
          <w:vertAlign w:val="superscript"/>
        </w:rPr>
        <w:t xml:space="preserve">3 </w:t>
      </w:r>
      <w:r w:rsidR="00364DD6" w:rsidRPr="009E648A">
        <w:object w:dxaOrig="180" w:dyaOrig="200" w14:anchorId="6A7E5A2F">
          <v:shape id="_x0000_i1028" type="#_x0000_t75" style="width:8.65pt;height:9.6pt" o:ole="">
            <v:imagedata r:id="rId12" o:title=""/>
          </v:shape>
          <o:OLEObject Type="Embed" ProgID="Equation.DSMT4" ShapeID="_x0000_i1028" DrawAspect="Content" ObjectID="_1540562998" r:id="rId14"/>
        </w:object>
      </w:r>
      <w:r w:rsidR="00364DD6" w:rsidRPr="000D657F">
        <w:t xml:space="preserve"> 11</w:t>
      </w:r>
      <w:r w:rsidR="00364DD6" w:rsidRPr="00BC1D9F">
        <w:rPr>
          <w:vertAlign w:val="superscript"/>
        </w:rPr>
        <w:t>4</w:t>
      </w:r>
      <w:r w:rsidR="00364DD6" w:rsidRPr="000D657F">
        <w:t>) ÷ (5</w:t>
      </w:r>
      <w:r w:rsidR="00364DD6" w:rsidRPr="00BC1D9F">
        <w:rPr>
          <w:vertAlign w:val="superscript"/>
        </w:rPr>
        <w:t>2</w:t>
      </w:r>
      <w:r w:rsidR="00364DD6" w:rsidRPr="000D657F">
        <w:t xml:space="preserve"> </w:t>
      </w:r>
      <w:r w:rsidR="00364DD6" w:rsidRPr="009E648A">
        <w:object w:dxaOrig="180" w:dyaOrig="200" w14:anchorId="0C56AC62">
          <v:shape id="_x0000_i1029" type="#_x0000_t75" style="width:8.65pt;height:9.6pt" o:ole="">
            <v:imagedata r:id="rId12" o:title=""/>
          </v:shape>
          <o:OLEObject Type="Embed" ProgID="Equation.DSMT4" ShapeID="_x0000_i1029" DrawAspect="Content" ObjectID="_1540562999" r:id="rId15"/>
        </w:object>
      </w:r>
      <w:r w:rsidR="00364DD6" w:rsidRPr="000D657F">
        <w:t xml:space="preserve"> 11</w:t>
      </w:r>
      <w:r w:rsidR="00364DD6" w:rsidRPr="00BC1D9F">
        <w:rPr>
          <w:vertAlign w:val="superscript"/>
        </w:rPr>
        <w:t>3</w:t>
      </w:r>
      <w:r w:rsidR="00364DD6" w:rsidRPr="000D657F">
        <w:t>)</w:t>
      </w:r>
    </w:p>
    <w:p w14:paraId="458BCD26" w14:textId="77777777" w:rsidR="0086081F" w:rsidRDefault="0086081F" w:rsidP="00993990">
      <w:pPr>
        <w:pStyle w:val="Pquestiontextmainstem"/>
      </w:pPr>
    </w:p>
    <w:p w14:paraId="1F4A1222" w14:textId="77777777" w:rsidR="0086081F" w:rsidRDefault="0086081F" w:rsidP="00993990">
      <w:pPr>
        <w:pStyle w:val="Pquestiontextmainstem"/>
      </w:pPr>
    </w:p>
    <w:p w14:paraId="521F2944" w14:textId="17CBCD34" w:rsidR="00993990" w:rsidRPr="000D657F" w:rsidRDefault="00993990" w:rsidP="00400FB0">
      <w:pPr>
        <w:pStyle w:val="Pquestiontextpartsa"/>
      </w:pPr>
    </w:p>
    <w:p w14:paraId="73AED60C" w14:textId="7A560C34" w:rsidR="00993990" w:rsidRPr="009E648A" w:rsidRDefault="00993990" w:rsidP="00993990">
      <w:pPr>
        <w:pStyle w:val="Pquestiontextmainstem"/>
      </w:pPr>
    </w:p>
    <w:p w14:paraId="15567E21" w14:textId="77777777" w:rsidR="00993990" w:rsidRPr="009E648A" w:rsidRDefault="00993990" w:rsidP="00993990">
      <w:pPr>
        <w:pStyle w:val="Pquestiontextmainstem"/>
      </w:pPr>
    </w:p>
    <w:p w14:paraId="45FD77BE" w14:textId="4F135742" w:rsidR="0086081F" w:rsidRDefault="0086081F" w:rsidP="0086081F">
      <w:pPr>
        <w:pStyle w:val="Pquestionheadingsx"/>
      </w:pPr>
      <w:r>
        <w:t>Question 23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B37205">
        <w:tab/>
        <w:t>[</w:t>
      </w:r>
      <w:r>
        <w:t>1.6]</w:t>
      </w:r>
    </w:p>
    <w:p w14:paraId="1FF3E542" w14:textId="139EE2D0" w:rsidR="00993990" w:rsidRPr="009E648A" w:rsidRDefault="00993990" w:rsidP="00993990">
      <w:pPr>
        <w:pStyle w:val="Pquestiontextmainstem"/>
      </w:pPr>
      <w:r w:rsidRPr="009E648A">
        <w:t>Evaluate</w:t>
      </w:r>
      <w:r w:rsidR="0086081F">
        <w:t xml:space="preserve"> the following.</w:t>
      </w:r>
    </w:p>
    <w:p w14:paraId="4683AC8F" w14:textId="04513108" w:rsidR="00364DD6" w:rsidRDefault="00B8317F" w:rsidP="00364DD6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 w:rsidR="00364DD6" w:rsidRPr="00364DD6">
        <w:rPr>
          <w:position w:val="-24"/>
        </w:rPr>
        <w:object w:dxaOrig="720" w:dyaOrig="660" w14:anchorId="7F4CAB07">
          <v:shape id="_x0000_i1030" type="#_x0000_t75" style="width:36.5pt;height:32.65pt" o:ole="">
            <v:imagedata r:id="rId16" o:title=""/>
          </v:shape>
          <o:OLEObject Type="Embed" ProgID="Equation.DSMT4" ShapeID="_x0000_i1030" DrawAspect="Content" ObjectID="_1540563000" r:id="rId17"/>
        </w:object>
      </w:r>
      <w:r w:rsidR="00993990" w:rsidRPr="009E648A">
        <w:tab/>
      </w:r>
      <w:r w:rsidR="00364DD6">
        <w:tab/>
      </w:r>
      <w:r w:rsidR="00364DD6">
        <w:tab/>
      </w:r>
      <w:r w:rsidR="00364DD6">
        <w:tab/>
      </w:r>
      <w:r w:rsidR="00364DD6" w:rsidRPr="00B8317F">
        <w:rPr>
          <w:rStyle w:val="Cquestionpartlabelbold"/>
        </w:rPr>
        <w:t>(b)</w:t>
      </w:r>
      <w:r w:rsidR="00FE726D">
        <w:rPr>
          <w:rStyle w:val="Cquestionpartlabelbold"/>
        </w:rPr>
        <w:t xml:space="preserve">  </w:t>
      </w:r>
      <w:r w:rsidR="00B37205" w:rsidRPr="00364DD6">
        <w:rPr>
          <w:position w:val="-24"/>
        </w:rPr>
        <w:object w:dxaOrig="880" w:dyaOrig="660" w14:anchorId="66886721">
          <v:shape id="_x0000_i1031" type="#_x0000_t75" style="width:43.2pt;height:32.65pt" o:ole="">
            <v:imagedata r:id="rId18" o:title=""/>
          </v:shape>
          <o:OLEObject Type="Embed" ProgID="Equation.DSMT4" ShapeID="_x0000_i1031" DrawAspect="Content" ObjectID="_1540563001" r:id="rId19"/>
        </w:object>
      </w:r>
      <w:r w:rsidR="00364DD6">
        <w:tab/>
      </w:r>
      <w:r w:rsidR="00364DD6">
        <w:tab/>
      </w:r>
      <w:r w:rsidR="00FE726D">
        <w:tab/>
      </w:r>
      <w:r w:rsidR="00364DD6" w:rsidRPr="00B8317F">
        <w:rPr>
          <w:rStyle w:val="Cquestionpartlabelbold"/>
        </w:rPr>
        <w:t>(c)</w:t>
      </w:r>
      <w:r w:rsidR="00FE726D">
        <w:rPr>
          <w:rStyle w:val="Cquestionpartlabelbold"/>
        </w:rPr>
        <w:t xml:space="preserve">  </w:t>
      </w:r>
      <w:r w:rsidR="00364DD6" w:rsidRPr="009E648A">
        <w:t>(4</w:t>
      </w:r>
      <w:r w:rsidR="00364DD6" w:rsidRPr="00BC1D9F">
        <w:rPr>
          <w:vertAlign w:val="superscript"/>
        </w:rPr>
        <w:t>2</w:t>
      </w:r>
      <w:r w:rsidR="00364DD6" w:rsidRPr="009E648A">
        <w:t>)</w:t>
      </w:r>
      <w:r w:rsidR="00364DD6" w:rsidRPr="00BC1D9F">
        <w:rPr>
          <w:vertAlign w:val="superscript"/>
        </w:rPr>
        <w:t>3</w:t>
      </w:r>
    </w:p>
    <w:p w14:paraId="3200C5F1" w14:textId="107EF1A5" w:rsidR="00993990" w:rsidRPr="009E648A" w:rsidRDefault="00993990" w:rsidP="00400FB0">
      <w:pPr>
        <w:pStyle w:val="Pquestiontextpartsa"/>
      </w:pPr>
    </w:p>
    <w:p w14:paraId="1F84F244" w14:textId="77777777" w:rsidR="00993990" w:rsidRDefault="00993990" w:rsidP="00400FB0">
      <w:pPr>
        <w:pStyle w:val="Pquestiontextpartsa"/>
      </w:pPr>
    </w:p>
    <w:p w14:paraId="0882C404" w14:textId="77777777" w:rsidR="0086081F" w:rsidRDefault="0086081F" w:rsidP="00993990">
      <w:pPr>
        <w:pStyle w:val="Pquestiontextmainstem"/>
      </w:pPr>
    </w:p>
    <w:p w14:paraId="447FC1D7" w14:textId="77777777" w:rsidR="00364DD6" w:rsidRPr="009E648A" w:rsidRDefault="00364DD6" w:rsidP="00993990">
      <w:pPr>
        <w:pStyle w:val="Pquestiontextmainstem"/>
      </w:pPr>
    </w:p>
    <w:p w14:paraId="54E56F1D" w14:textId="77777777" w:rsidR="0086081F" w:rsidRDefault="0086081F" w:rsidP="0086081F">
      <w:pPr>
        <w:pStyle w:val="Pquestionheadingsx"/>
      </w:pPr>
      <w:r>
        <w:t>Question 24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4FBC67D4" w14:textId="29450B13" w:rsidR="00993990" w:rsidRDefault="00993990" w:rsidP="00993990">
      <w:pPr>
        <w:pStyle w:val="Pquestiontextmainstem"/>
      </w:pPr>
      <w:r w:rsidRPr="009E648A">
        <w:t xml:space="preserve">The prime factors for the number 12 </w:t>
      </w:r>
      <w:r w:rsidR="006D2184">
        <w:t>are</w:t>
      </w:r>
      <w:r w:rsidRPr="009E648A">
        <w:t xml:space="preserve"> 2</w:t>
      </w:r>
      <w:r w:rsidRPr="00BC1D9F">
        <w:rPr>
          <w:vertAlign w:val="superscript"/>
        </w:rPr>
        <w:t>2</w:t>
      </w:r>
      <w:r w:rsidRPr="009E648A">
        <w:t xml:space="preserve"> × 3 because 12 = 2 × 2 × 3. Write the prime factors for 108 in index form.</w:t>
      </w:r>
    </w:p>
    <w:p w14:paraId="6E0C7E16" w14:textId="77777777" w:rsidR="00B8317F" w:rsidRDefault="00B8317F" w:rsidP="00993990">
      <w:pPr>
        <w:pStyle w:val="Pquestiontextmainstem"/>
      </w:pPr>
    </w:p>
    <w:p w14:paraId="0F920DB9" w14:textId="77777777" w:rsidR="00056A25" w:rsidRPr="009E648A" w:rsidRDefault="00056A25" w:rsidP="00993990">
      <w:pPr>
        <w:pStyle w:val="Pquestiontextmainstem"/>
      </w:pPr>
    </w:p>
    <w:p w14:paraId="6F6DAB34" w14:textId="3D9695EA" w:rsidR="001B433F" w:rsidRDefault="001B433F" w:rsidP="00FE726D">
      <w:pPr>
        <w:pStyle w:val="Psectionresults"/>
        <w:spacing w:before="240" w:after="0"/>
      </w:pPr>
      <w:r>
        <w:t xml:space="preserve">Short answer results: ___ / </w:t>
      </w:r>
      <w:r w:rsidR="00B8317F">
        <w:t>41</w:t>
      </w:r>
    </w:p>
    <w:p w14:paraId="5D4DD171" w14:textId="77777777" w:rsidR="001B433F" w:rsidRDefault="001B433F" w:rsidP="001B433F">
      <w:pPr>
        <w:pStyle w:val="Psectionheading"/>
      </w:pPr>
      <w:r>
        <w:lastRenderedPageBreak/>
        <w:t>Extended answer section</w:t>
      </w:r>
    </w:p>
    <w:p w14:paraId="5E241F88" w14:textId="372DA002" w:rsidR="00B8317F" w:rsidRDefault="00B8317F" w:rsidP="00B8317F">
      <w:pPr>
        <w:pStyle w:val="Pquestionheadingsx1stafterhead"/>
      </w:pPr>
      <w:r>
        <w:t>Question 25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[1.</w:t>
      </w:r>
      <w:r w:rsidR="0064467A">
        <w:t>1</w:t>
      </w:r>
      <w:r>
        <w:t>]</w:t>
      </w:r>
    </w:p>
    <w:p w14:paraId="4EC21FA3" w14:textId="77777777" w:rsidR="00B8317F" w:rsidRDefault="00B8317F" w:rsidP="00B8317F">
      <w:pPr>
        <w:pStyle w:val="Pquestiontextmainstem"/>
      </w:pPr>
      <w:r>
        <w:t>William travelled 6 floors up, 9 floors down, 2 floors up and 11 floors down in an elevator.</w:t>
      </w:r>
    </w:p>
    <w:p w14:paraId="08448736" w14:textId="2C0868C2" w:rsidR="00B8317F" w:rsidRDefault="00B8317F" w:rsidP="00B8317F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>
        <w:t xml:space="preserve">What directed numbers </w:t>
      </w:r>
      <w:r w:rsidR="00056A25">
        <w:t>could be used to show</w:t>
      </w:r>
      <w:r>
        <w:t xml:space="preserve"> this journey?</w:t>
      </w:r>
    </w:p>
    <w:p w14:paraId="4803D1AC" w14:textId="77777777" w:rsidR="00B8317F" w:rsidRDefault="00B8317F" w:rsidP="00B8317F">
      <w:pPr>
        <w:pStyle w:val="Pquestiontextmainstem"/>
      </w:pPr>
    </w:p>
    <w:p w14:paraId="558F9005" w14:textId="1190432F" w:rsidR="00B8317F" w:rsidRDefault="00B8317F" w:rsidP="00B8317F">
      <w:pPr>
        <w:pStyle w:val="Pquestiontextpartsa"/>
      </w:pPr>
      <w:r w:rsidRPr="00B8317F">
        <w:rPr>
          <w:rStyle w:val="Cquestionpartlabelbold"/>
        </w:rPr>
        <w:t>(b)</w:t>
      </w:r>
      <w:r>
        <w:rPr>
          <w:rStyle w:val="Cquestionpartlabelbold"/>
        </w:rPr>
        <w:tab/>
      </w:r>
      <w:r>
        <w:t xml:space="preserve">What single journey could </w:t>
      </w:r>
      <w:r w:rsidR="00056A25">
        <w:t>he</w:t>
      </w:r>
      <w:r>
        <w:t xml:space="preserve"> have taken to get to the final floor?</w:t>
      </w:r>
    </w:p>
    <w:p w14:paraId="7F94F62A" w14:textId="77777777" w:rsidR="00B8317F" w:rsidRDefault="00B8317F" w:rsidP="00B8317F">
      <w:pPr>
        <w:pStyle w:val="Pquestiontextpartsa"/>
      </w:pPr>
    </w:p>
    <w:p w14:paraId="39E41395" w14:textId="77777777" w:rsidR="00056A25" w:rsidRDefault="00056A25" w:rsidP="00B8317F">
      <w:pPr>
        <w:pStyle w:val="Pquestiontextpartsa"/>
      </w:pPr>
    </w:p>
    <w:p w14:paraId="10B4AE1C" w14:textId="28D12761" w:rsidR="00B8317F" w:rsidRDefault="00B8317F" w:rsidP="00B8317F">
      <w:pPr>
        <w:pStyle w:val="Pquestiontextpartsa"/>
      </w:pPr>
      <w:r w:rsidRPr="00B8317F">
        <w:rPr>
          <w:rStyle w:val="Cquestionpartlabelbold"/>
        </w:rPr>
        <w:t>(c)</w:t>
      </w:r>
      <w:r>
        <w:rPr>
          <w:rStyle w:val="Cquestionpartlabelbold"/>
        </w:rPr>
        <w:tab/>
      </w:r>
      <w:r w:rsidR="00056A25">
        <w:t>Write a</w:t>
      </w:r>
      <w:r>
        <w:t xml:space="preserve"> directed number </w:t>
      </w:r>
      <w:r w:rsidR="00056A25">
        <w:t>to show this single journey.</w:t>
      </w:r>
    </w:p>
    <w:p w14:paraId="7E881D98" w14:textId="77777777" w:rsidR="00B8317F" w:rsidRDefault="00B8317F" w:rsidP="00B8317F">
      <w:pPr>
        <w:pStyle w:val="Pquestiontextpartsa"/>
      </w:pPr>
    </w:p>
    <w:p w14:paraId="7DD00D06" w14:textId="77777777" w:rsidR="00056A25" w:rsidRDefault="00056A25" w:rsidP="00B8317F">
      <w:pPr>
        <w:pStyle w:val="Pquestiontextpartsa"/>
      </w:pPr>
    </w:p>
    <w:p w14:paraId="46E43D9D" w14:textId="2B30823B" w:rsidR="00B8317F" w:rsidRDefault="00B8317F" w:rsidP="00B8317F">
      <w:pPr>
        <w:pStyle w:val="Pquestiontextpartsa"/>
      </w:pPr>
      <w:r w:rsidRPr="00B8317F">
        <w:rPr>
          <w:rStyle w:val="Cquestionpartlabelbold"/>
        </w:rPr>
        <w:t>(d)</w:t>
      </w:r>
      <w:r>
        <w:rPr>
          <w:rStyle w:val="Cquestionpartlabelbold"/>
        </w:rPr>
        <w:tab/>
      </w:r>
      <w:r>
        <w:t>Jacinta was in an adjacent elevator travelling in the opposite direction</w:t>
      </w:r>
      <w:r w:rsidR="00056A25">
        <w:t>, for each of the same movements as</w:t>
      </w:r>
      <w:r>
        <w:t xml:space="preserve"> William. Describe the journey of </w:t>
      </w:r>
      <w:r w:rsidR="00056A25">
        <w:t>her</w:t>
      </w:r>
      <w:r>
        <w:t xml:space="preserve"> elevator.</w:t>
      </w:r>
    </w:p>
    <w:p w14:paraId="7AE088E7" w14:textId="77777777" w:rsidR="00056A25" w:rsidRDefault="00056A25" w:rsidP="00B8317F">
      <w:pPr>
        <w:pStyle w:val="Pquestiontextpartsa"/>
        <w:rPr>
          <w:rStyle w:val="Cquestionpartlabelbold"/>
        </w:rPr>
      </w:pPr>
    </w:p>
    <w:p w14:paraId="12F10FDD" w14:textId="77777777" w:rsidR="00056A25" w:rsidRDefault="00056A25" w:rsidP="00B8317F">
      <w:pPr>
        <w:pStyle w:val="Pquestiontextpartsa"/>
        <w:rPr>
          <w:rStyle w:val="Cquestionpartlabelbold"/>
        </w:rPr>
      </w:pPr>
    </w:p>
    <w:p w14:paraId="2ADA9A6C" w14:textId="18F4A410" w:rsidR="00B8317F" w:rsidRDefault="00B8317F" w:rsidP="00B8317F">
      <w:pPr>
        <w:pStyle w:val="Pquestiontextpartsa"/>
      </w:pPr>
      <w:r w:rsidRPr="00B8317F">
        <w:rPr>
          <w:rStyle w:val="Cquestionpartlabelbold"/>
        </w:rPr>
        <w:t>(e)</w:t>
      </w:r>
      <w:r>
        <w:rPr>
          <w:rStyle w:val="Cquestionpartlabelbold"/>
        </w:rPr>
        <w:tab/>
      </w:r>
      <w:r>
        <w:t>On which floor did Jacinta finish her journey?</w:t>
      </w:r>
    </w:p>
    <w:p w14:paraId="6823CF1B" w14:textId="77777777" w:rsidR="00056A25" w:rsidRDefault="00056A25" w:rsidP="00B8317F">
      <w:pPr>
        <w:pStyle w:val="Pquestiontextpartsa"/>
      </w:pPr>
    </w:p>
    <w:p w14:paraId="7F272C33" w14:textId="44661B83" w:rsidR="00B8317F" w:rsidRDefault="00B8317F" w:rsidP="00B8317F">
      <w:pPr>
        <w:pStyle w:val="Pquestionheadingsx"/>
      </w:pPr>
      <w:r>
        <w:t>Question 26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</w:t>
      </w:r>
      <w:r w:rsidR="0064467A">
        <w:t>1</w:t>
      </w:r>
      <w:r>
        <w:t>]</w:t>
      </w:r>
    </w:p>
    <w:p w14:paraId="55C21610" w14:textId="6D4D9C0E" w:rsidR="00B8317F" w:rsidRDefault="00B8317F" w:rsidP="00B8317F">
      <w:pPr>
        <w:pStyle w:val="Pquestiontextmainstem"/>
      </w:pPr>
      <w:r>
        <w:t>Two submarines</w:t>
      </w:r>
      <w:r w:rsidR="00056A25">
        <w:t xml:space="preserve"> are travelling at sea</w:t>
      </w:r>
      <w:r>
        <w:t>. The first submarine starts at sea level, dives to 17 m below the surface, then moves 9 m towards the surface and finally dives another 13 m.</w:t>
      </w:r>
    </w:p>
    <w:p w14:paraId="11D54932" w14:textId="4166BF8B" w:rsidR="00B8317F" w:rsidRDefault="00B8317F" w:rsidP="00B8317F">
      <w:pPr>
        <w:pStyle w:val="Pquestiontextpartsa"/>
      </w:pPr>
      <w:r w:rsidRPr="00B8317F">
        <w:rPr>
          <w:rStyle w:val="Cquestionpartlabelbold"/>
        </w:rPr>
        <w:t>(a)</w:t>
      </w:r>
      <w:r>
        <w:rPr>
          <w:rStyle w:val="Cquestionpartlabelbold"/>
        </w:rPr>
        <w:tab/>
      </w:r>
      <w:r>
        <w:t>Write the journey of this submarine in terms of directed numbers.</w:t>
      </w:r>
    </w:p>
    <w:p w14:paraId="3E65AD6D" w14:textId="77777777" w:rsidR="00B8317F" w:rsidRDefault="00B8317F" w:rsidP="00B8317F">
      <w:pPr>
        <w:pStyle w:val="Pquestiontextpartsa"/>
      </w:pPr>
    </w:p>
    <w:p w14:paraId="5568C6B6" w14:textId="77777777" w:rsidR="00056A25" w:rsidRDefault="00056A25" w:rsidP="00B8317F">
      <w:pPr>
        <w:pStyle w:val="Pquestiontextpartsa"/>
      </w:pPr>
    </w:p>
    <w:p w14:paraId="5DBAF328" w14:textId="2A57B33F" w:rsidR="00B8317F" w:rsidRDefault="00B8317F" w:rsidP="00B8317F">
      <w:pPr>
        <w:pStyle w:val="Pquestiontextpartsa"/>
      </w:pPr>
      <w:r w:rsidRPr="00B8317F">
        <w:rPr>
          <w:rStyle w:val="Cquestionpartlabelbold"/>
        </w:rPr>
        <w:t>(b)</w:t>
      </w:r>
      <w:r>
        <w:rPr>
          <w:rStyle w:val="Cquestionpartlabelbold"/>
        </w:rPr>
        <w:tab/>
      </w:r>
      <w:r>
        <w:t>What is the final position of the first submarine?</w:t>
      </w:r>
    </w:p>
    <w:p w14:paraId="680F2716" w14:textId="77777777" w:rsidR="00B8317F" w:rsidRDefault="00B8317F" w:rsidP="00B8317F">
      <w:pPr>
        <w:pStyle w:val="Pquestiontextpartsa"/>
      </w:pPr>
    </w:p>
    <w:p w14:paraId="2F9C1740" w14:textId="77777777" w:rsidR="00056A25" w:rsidRDefault="00056A25" w:rsidP="00B8317F">
      <w:pPr>
        <w:pStyle w:val="Pquestiontextpartsa"/>
      </w:pPr>
    </w:p>
    <w:p w14:paraId="5512EC33" w14:textId="1258A855" w:rsidR="00B8317F" w:rsidRDefault="00B8317F" w:rsidP="00056A25">
      <w:pPr>
        <w:pStyle w:val="Pquestiontextmainstem"/>
      </w:pPr>
      <w:r>
        <w:t xml:space="preserve">The second submarine starts 15 m below the surface, then dives a further 12 m and finally moves </w:t>
      </w:r>
      <w:r w:rsidR="00056A25">
        <w:br/>
      </w:r>
      <w:r>
        <w:t>8 m back towards the surface.</w:t>
      </w:r>
    </w:p>
    <w:p w14:paraId="5862CB43" w14:textId="48B3C71C" w:rsidR="00B8317F" w:rsidRDefault="00B8317F" w:rsidP="00B8317F">
      <w:pPr>
        <w:pStyle w:val="Pquestiontextpartsa"/>
      </w:pPr>
      <w:r w:rsidRPr="00B8317F">
        <w:rPr>
          <w:rStyle w:val="Cquestionpartlabelbold"/>
        </w:rPr>
        <w:t>(c)</w:t>
      </w:r>
      <w:r>
        <w:rPr>
          <w:rStyle w:val="Cquestionpartlabelbold"/>
        </w:rPr>
        <w:tab/>
      </w:r>
      <w:r>
        <w:t>What is the final position of the second submarine?</w:t>
      </w:r>
    </w:p>
    <w:p w14:paraId="611CAF51" w14:textId="77777777" w:rsidR="00B8317F" w:rsidRDefault="00B8317F" w:rsidP="00B8317F">
      <w:pPr>
        <w:pStyle w:val="Pquestiontextpartsa"/>
      </w:pPr>
    </w:p>
    <w:p w14:paraId="247E986F" w14:textId="77777777" w:rsidR="00B8317F" w:rsidRDefault="00B8317F" w:rsidP="00B8317F">
      <w:pPr>
        <w:pStyle w:val="Pquestiontextpartsa"/>
      </w:pPr>
    </w:p>
    <w:p w14:paraId="6B4C0336" w14:textId="3FB72FA0" w:rsidR="00B8317F" w:rsidRDefault="00B8317F" w:rsidP="00B8317F">
      <w:pPr>
        <w:pStyle w:val="Pquestiontextpartsa"/>
      </w:pPr>
      <w:r w:rsidRPr="00B8317F">
        <w:rPr>
          <w:rStyle w:val="Cquestionpartlabelbold"/>
        </w:rPr>
        <w:t>(d)</w:t>
      </w:r>
      <w:r>
        <w:rPr>
          <w:rStyle w:val="Cquestionpartlabelbold"/>
        </w:rPr>
        <w:tab/>
      </w:r>
      <w:r>
        <w:t>Describe the position of the second submarine, relative to the first.</w:t>
      </w:r>
    </w:p>
    <w:p w14:paraId="1234B1A4" w14:textId="77777777" w:rsidR="00056A25" w:rsidRDefault="00056A25" w:rsidP="00B8317F">
      <w:pPr>
        <w:pStyle w:val="Pquestiontextpartsa"/>
      </w:pPr>
    </w:p>
    <w:p w14:paraId="0A8FADAF" w14:textId="77777777" w:rsidR="00056A25" w:rsidRPr="00B8317F" w:rsidRDefault="00056A25" w:rsidP="00B8317F">
      <w:pPr>
        <w:pStyle w:val="Pquestiontextpartsa"/>
      </w:pPr>
    </w:p>
    <w:p w14:paraId="383BF796" w14:textId="4719FB5D" w:rsidR="001B433F" w:rsidRDefault="001B433F" w:rsidP="001B433F">
      <w:pPr>
        <w:pStyle w:val="Psectionresults"/>
      </w:pPr>
      <w:r>
        <w:t>Extended answer results: ___ /</w:t>
      </w:r>
      <w:r w:rsidR="00EF13CF">
        <w:t xml:space="preserve"> </w:t>
      </w:r>
      <w:r w:rsidR="00B8317F">
        <w:t>9</w:t>
      </w:r>
    </w:p>
    <w:p w14:paraId="6F960DFB" w14:textId="712583FD" w:rsidR="001B433F" w:rsidRDefault="001B433F" w:rsidP="00FE726D">
      <w:pPr>
        <w:pStyle w:val="Psectionresults"/>
        <w:spacing w:before="240" w:after="0"/>
      </w:pPr>
      <w:r>
        <w:t xml:space="preserve">TOTAL test results: ___ / </w:t>
      </w:r>
      <w:r w:rsidR="00056A25">
        <w:t>60</w:t>
      </w:r>
    </w:p>
    <w:sectPr w:rsidR="001B433F" w:rsidSect="003C1799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41D74" w14:textId="77777777" w:rsidR="001374DA" w:rsidRDefault="001374DA" w:rsidP="00B91E57">
      <w:r>
        <w:separator/>
      </w:r>
    </w:p>
  </w:endnote>
  <w:endnote w:type="continuationSeparator" w:id="0">
    <w:p w14:paraId="28DDE31E" w14:textId="77777777" w:rsidR="001374DA" w:rsidRDefault="001374D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D515" w14:textId="77777777" w:rsidR="00AA7ED5" w:rsidRDefault="00AA7ED5" w:rsidP="00B91E57"/>
  <w:p w14:paraId="408F3EAD" w14:textId="77777777" w:rsidR="00B91E57" w:rsidRPr="00B91E57" w:rsidRDefault="00B91E57" w:rsidP="001879D1">
    <w:pPr>
      <w:pStyle w:val="Pfootertext"/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5031A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B653D" w14:textId="77777777" w:rsidR="00A8741D" w:rsidRDefault="00A8741D" w:rsidP="00A8741D"/>
  <w:p w14:paraId="4F47B811" w14:textId="77777777" w:rsidR="00A8741D" w:rsidRPr="001879D1" w:rsidRDefault="00A8741D" w:rsidP="001879D1">
    <w:pPr>
      <w:pStyle w:val="Pfootertext"/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5031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15376" w14:textId="77777777" w:rsidR="001374DA" w:rsidRDefault="001374DA" w:rsidP="00B91E57">
      <w:r>
        <w:separator/>
      </w:r>
    </w:p>
  </w:footnote>
  <w:footnote w:type="continuationSeparator" w:id="0">
    <w:p w14:paraId="4E9B519E" w14:textId="77777777" w:rsidR="001374DA" w:rsidRDefault="001374D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6C56" w14:textId="275B2E2D" w:rsidR="00AA7ED5" w:rsidRPr="00364DD6" w:rsidRDefault="00364DD6" w:rsidP="00364DD6">
    <w:pPr>
      <w:pStyle w:val="Pheadertext"/>
    </w:pPr>
    <w:r>
      <w:t>Pearson Mathematics 8    Integers and indices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D6C28" w14:textId="77777777" w:rsidR="00364DD6" w:rsidRDefault="00364DD6" w:rsidP="00364DD6">
    <w:pPr>
      <w:pStyle w:val="Pheadertext"/>
    </w:pPr>
    <w:r>
      <w:t>Pearson Mathematics 8</w:t>
    </w:r>
    <w:r>
      <w:tab/>
      <w:t xml:space="preserve">Name: </w:t>
    </w:r>
    <w:r>
      <w:tab/>
    </w:r>
  </w:p>
  <w:p w14:paraId="6FCE927E" w14:textId="0B50BEA2" w:rsidR="00A8741D" w:rsidRPr="00364DD6" w:rsidRDefault="00364DD6" w:rsidP="00364DD6">
    <w:pPr>
      <w:pStyle w:val="Pheadertext"/>
    </w:pPr>
    <w:r>
      <w:t>Integers and indices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487980"/>
    <w:multiLevelType w:val="hybridMultilevel"/>
    <w:tmpl w:val="EDFED376"/>
    <w:lvl w:ilvl="0" w:tplc="E4BC90A8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407AC"/>
    <w:rsid w:val="00052D5F"/>
    <w:rsid w:val="00056A25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D657F"/>
    <w:rsid w:val="000F52E2"/>
    <w:rsid w:val="00114E72"/>
    <w:rsid w:val="00121EAB"/>
    <w:rsid w:val="001249D4"/>
    <w:rsid w:val="00133398"/>
    <w:rsid w:val="00136289"/>
    <w:rsid w:val="0013678A"/>
    <w:rsid w:val="001374DA"/>
    <w:rsid w:val="00153C7C"/>
    <w:rsid w:val="0015796D"/>
    <w:rsid w:val="001605F8"/>
    <w:rsid w:val="00160C54"/>
    <w:rsid w:val="00180D86"/>
    <w:rsid w:val="001879D1"/>
    <w:rsid w:val="001B433F"/>
    <w:rsid w:val="001C4DB3"/>
    <w:rsid w:val="001F3755"/>
    <w:rsid w:val="001F3D5E"/>
    <w:rsid w:val="00205ABB"/>
    <w:rsid w:val="00223001"/>
    <w:rsid w:val="00232414"/>
    <w:rsid w:val="002509BC"/>
    <w:rsid w:val="002635BA"/>
    <w:rsid w:val="00270018"/>
    <w:rsid w:val="002803AB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13498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4DD6"/>
    <w:rsid w:val="0036586D"/>
    <w:rsid w:val="00374306"/>
    <w:rsid w:val="00376745"/>
    <w:rsid w:val="0039270F"/>
    <w:rsid w:val="00393ADE"/>
    <w:rsid w:val="003A6EA1"/>
    <w:rsid w:val="003B3BBF"/>
    <w:rsid w:val="003C1799"/>
    <w:rsid w:val="003C445D"/>
    <w:rsid w:val="003E3349"/>
    <w:rsid w:val="003E5D64"/>
    <w:rsid w:val="003E7772"/>
    <w:rsid w:val="003F1524"/>
    <w:rsid w:val="00400FB0"/>
    <w:rsid w:val="004066D1"/>
    <w:rsid w:val="00412093"/>
    <w:rsid w:val="00413A15"/>
    <w:rsid w:val="004161B6"/>
    <w:rsid w:val="00420B07"/>
    <w:rsid w:val="0043227F"/>
    <w:rsid w:val="00452041"/>
    <w:rsid w:val="00456CE0"/>
    <w:rsid w:val="00457298"/>
    <w:rsid w:val="00457310"/>
    <w:rsid w:val="0046226B"/>
    <w:rsid w:val="00464A71"/>
    <w:rsid w:val="00472CCA"/>
    <w:rsid w:val="0048344D"/>
    <w:rsid w:val="00484C85"/>
    <w:rsid w:val="00485A37"/>
    <w:rsid w:val="004A1C99"/>
    <w:rsid w:val="004A5DD5"/>
    <w:rsid w:val="004B078F"/>
    <w:rsid w:val="004C23FF"/>
    <w:rsid w:val="004C5E1E"/>
    <w:rsid w:val="004C79DB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42710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27B6"/>
    <w:rsid w:val="00604D55"/>
    <w:rsid w:val="00606690"/>
    <w:rsid w:val="0060765D"/>
    <w:rsid w:val="00607F60"/>
    <w:rsid w:val="00617BEA"/>
    <w:rsid w:val="006315DD"/>
    <w:rsid w:val="0064467A"/>
    <w:rsid w:val="00665AA1"/>
    <w:rsid w:val="0066782B"/>
    <w:rsid w:val="006B2DF9"/>
    <w:rsid w:val="006C4B2F"/>
    <w:rsid w:val="006D2184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35909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F25DF"/>
    <w:rsid w:val="00814B1B"/>
    <w:rsid w:val="00817AEB"/>
    <w:rsid w:val="008226DD"/>
    <w:rsid w:val="00823BB8"/>
    <w:rsid w:val="00825558"/>
    <w:rsid w:val="008266C5"/>
    <w:rsid w:val="00842378"/>
    <w:rsid w:val="008453BA"/>
    <w:rsid w:val="00851029"/>
    <w:rsid w:val="0085608B"/>
    <w:rsid w:val="0086081F"/>
    <w:rsid w:val="00861454"/>
    <w:rsid w:val="00872A57"/>
    <w:rsid w:val="00883D65"/>
    <w:rsid w:val="00887F5C"/>
    <w:rsid w:val="008A06F7"/>
    <w:rsid w:val="008A2708"/>
    <w:rsid w:val="008B5DC2"/>
    <w:rsid w:val="008C44CE"/>
    <w:rsid w:val="008D3E39"/>
    <w:rsid w:val="008E3A48"/>
    <w:rsid w:val="008F0D93"/>
    <w:rsid w:val="008F0DDC"/>
    <w:rsid w:val="008F0EC6"/>
    <w:rsid w:val="009023C1"/>
    <w:rsid w:val="00912C49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93990"/>
    <w:rsid w:val="00997AF6"/>
    <w:rsid w:val="009A776D"/>
    <w:rsid w:val="009C1F04"/>
    <w:rsid w:val="009C3377"/>
    <w:rsid w:val="009D03D9"/>
    <w:rsid w:val="009D66E9"/>
    <w:rsid w:val="009F2FC5"/>
    <w:rsid w:val="00A215AF"/>
    <w:rsid w:val="00A23D25"/>
    <w:rsid w:val="00A35659"/>
    <w:rsid w:val="00A37631"/>
    <w:rsid w:val="00A450C7"/>
    <w:rsid w:val="00A5031A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1B8A"/>
    <w:rsid w:val="00B0262D"/>
    <w:rsid w:val="00B11C16"/>
    <w:rsid w:val="00B12113"/>
    <w:rsid w:val="00B13718"/>
    <w:rsid w:val="00B21E3E"/>
    <w:rsid w:val="00B25421"/>
    <w:rsid w:val="00B31E6A"/>
    <w:rsid w:val="00B32D92"/>
    <w:rsid w:val="00B37205"/>
    <w:rsid w:val="00B46721"/>
    <w:rsid w:val="00B632C3"/>
    <w:rsid w:val="00B6363F"/>
    <w:rsid w:val="00B63D7A"/>
    <w:rsid w:val="00B6458B"/>
    <w:rsid w:val="00B73321"/>
    <w:rsid w:val="00B80E51"/>
    <w:rsid w:val="00B80E6D"/>
    <w:rsid w:val="00B8317F"/>
    <w:rsid w:val="00B86D7F"/>
    <w:rsid w:val="00B91091"/>
    <w:rsid w:val="00B91E57"/>
    <w:rsid w:val="00BB3052"/>
    <w:rsid w:val="00BB572C"/>
    <w:rsid w:val="00BB745A"/>
    <w:rsid w:val="00BB7A96"/>
    <w:rsid w:val="00BB7C08"/>
    <w:rsid w:val="00BC1D9F"/>
    <w:rsid w:val="00BC28AD"/>
    <w:rsid w:val="00BD08D5"/>
    <w:rsid w:val="00BD231F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A211E"/>
    <w:rsid w:val="00CA5BCC"/>
    <w:rsid w:val="00CB1FD8"/>
    <w:rsid w:val="00CB3D6D"/>
    <w:rsid w:val="00CC0D68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31195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293A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13CF"/>
    <w:rsid w:val="00EF30D8"/>
    <w:rsid w:val="00EF38CC"/>
    <w:rsid w:val="00EF6108"/>
    <w:rsid w:val="00F1598F"/>
    <w:rsid w:val="00F24B10"/>
    <w:rsid w:val="00F279DF"/>
    <w:rsid w:val="00F41913"/>
    <w:rsid w:val="00F53570"/>
    <w:rsid w:val="00F5599A"/>
    <w:rsid w:val="00F80273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E726D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1F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eadertext">
    <w:name w:val="P: header text"/>
    <w:qFormat/>
    <w:rsid w:val="0045729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1879D1"/>
    <w:pPr>
      <w:tabs>
        <w:tab w:val="right" w:pos="9639"/>
      </w:tabs>
    </w:pPr>
    <w:rPr>
      <w:sz w:val="16"/>
      <w:szCs w:val="18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F53570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F53570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eadertext">
    <w:name w:val="P: header text"/>
    <w:qFormat/>
    <w:rsid w:val="0045729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1879D1"/>
    <w:pPr>
      <w:tabs>
        <w:tab w:val="right" w:pos="9639"/>
      </w:tabs>
    </w:pPr>
    <w:rPr>
      <w:sz w:val="16"/>
      <w:szCs w:val="18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F53570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F53570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113</TotalTime>
  <Pages>5</Pages>
  <Words>981</Words>
  <Characters>3886</Characters>
  <Application>Microsoft Office Word</Application>
  <DocSecurity>0</DocSecurity>
  <Lines>204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23</cp:revision>
  <cp:lastPrinted>2016-07-15T04:27:00Z</cp:lastPrinted>
  <dcterms:created xsi:type="dcterms:W3CDTF">2016-08-05T09:15:00Z</dcterms:created>
  <dcterms:modified xsi:type="dcterms:W3CDTF">2016-11-13T06:20:00Z</dcterms:modified>
</cp:coreProperties>
</file>