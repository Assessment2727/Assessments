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75B58" w14:textId="77777777" w:rsidR="00D747CC" w:rsidRDefault="001B433F" w:rsidP="001B433F">
      <w:pPr>
        <w:pStyle w:val="Psectionheading"/>
      </w:pPr>
      <w:r>
        <w:t>Multiple-choice section – choose the correct answer</w:t>
      </w:r>
    </w:p>
    <w:p w14:paraId="0FAC1C5C" w14:textId="01C9EC98" w:rsidR="00412367" w:rsidRDefault="00412367" w:rsidP="00412367">
      <w:pPr>
        <w:pStyle w:val="Pquestionheadingmc1stafterhead"/>
      </w:pPr>
      <w:r>
        <w:t>Question 1</w:t>
      </w:r>
      <w:r>
        <w:tab/>
        <w:t>[</w:t>
      </w:r>
      <w:r w:rsidR="0018011D">
        <w:t>1.</w:t>
      </w:r>
      <w:r w:rsidR="00B953B1">
        <w:t>4</w:t>
      </w:r>
      <w:r>
        <w:t>]</w:t>
      </w:r>
    </w:p>
    <w:p w14:paraId="668249F0" w14:textId="19FA68F2" w:rsidR="00412367" w:rsidRDefault="00D52C2A" w:rsidP="00983A87">
      <w:pPr>
        <w:pStyle w:val="Pquestiontextmainstem"/>
      </w:pPr>
      <w:r>
        <w:t xml:space="preserve">The sum of the product of </w:t>
      </w:r>
      <w:r w:rsidR="00412367">
        <w:t xml:space="preserve">-5 and </w:t>
      </w:r>
      <w:r>
        <w:t>4 with the quotient of 40 and -</w:t>
      </w:r>
      <w:r w:rsidR="00412367">
        <w:t>8</w:t>
      </w:r>
      <w:r>
        <w:t xml:space="preserve"> </w:t>
      </w:r>
      <w:r w:rsidR="00412367">
        <w:t>is:</w:t>
      </w:r>
    </w:p>
    <w:p w14:paraId="63723D7D" w14:textId="6CBBA29B" w:rsidR="00412367" w:rsidRDefault="00412367" w:rsidP="00412367">
      <w:pPr>
        <w:pStyle w:val="Pquestiontextmcqoptions"/>
      </w:pPr>
      <w:r w:rsidRPr="00412367">
        <w:rPr>
          <w:rStyle w:val="Cquestionpartlabelbold"/>
        </w:rPr>
        <w:t>A</w:t>
      </w:r>
      <w:r w:rsidR="0018011D">
        <w:rPr>
          <w:rStyle w:val="Cquestionpartlabelbold"/>
        </w:rPr>
        <w:tab/>
      </w:r>
      <w:r>
        <w:t>-6</w:t>
      </w:r>
      <w:r w:rsidR="0018011D">
        <w:rPr>
          <w:rStyle w:val="Cquestionpartlabelbold"/>
        </w:rPr>
        <w:tab/>
      </w:r>
      <w:r w:rsidR="0018011D">
        <w:rPr>
          <w:rStyle w:val="Cquestionpartlabelbold"/>
        </w:rPr>
        <w:tab/>
      </w:r>
      <w:r w:rsidRPr="00412367">
        <w:rPr>
          <w:rStyle w:val="Cquestionpartlabelbold"/>
        </w:rPr>
        <w:t>B</w:t>
      </w:r>
      <w:r w:rsidR="00983A87">
        <w:tab/>
      </w:r>
      <w:r>
        <w:t>31</w:t>
      </w:r>
      <w:r w:rsidR="00983A87" w:rsidRPr="00983A87">
        <w:tab/>
      </w:r>
      <w:r w:rsidRPr="00983A87">
        <w:tab/>
      </w:r>
      <w:r w:rsidRPr="00412367">
        <w:rPr>
          <w:rStyle w:val="Cquestionpartlabelbold"/>
        </w:rPr>
        <w:t>C</w:t>
      </w:r>
      <w:r w:rsidR="00983A87">
        <w:tab/>
      </w:r>
      <w:r>
        <w:t>-25</w:t>
      </w:r>
      <w:r w:rsidR="0018011D">
        <w:rPr>
          <w:rStyle w:val="Cquestionpartlabelbold"/>
        </w:rPr>
        <w:tab/>
      </w:r>
      <w:r w:rsidR="0018011D">
        <w:rPr>
          <w:rStyle w:val="Cquestionpartlabelbold"/>
        </w:rPr>
        <w:tab/>
      </w:r>
      <w:r w:rsidRPr="00412367">
        <w:rPr>
          <w:rStyle w:val="Cquestionpartlabelbold"/>
        </w:rPr>
        <w:t>D</w:t>
      </w:r>
      <w:r w:rsidR="00983A87">
        <w:tab/>
      </w:r>
      <w:r>
        <w:t>12</w:t>
      </w:r>
    </w:p>
    <w:p w14:paraId="58C8B137" w14:textId="49D8FD3E" w:rsidR="00412367" w:rsidRDefault="00983A87" w:rsidP="00983A87">
      <w:pPr>
        <w:pStyle w:val="Pquestionheadingmc"/>
      </w:pPr>
      <w:r>
        <w:t>Question 2</w:t>
      </w:r>
      <w:r w:rsidR="00412367">
        <w:tab/>
        <w:t>[</w:t>
      </w:r>
      <w:r w:rsidR="0018011D">
        <w:t>1.</w:t>
      </w:r>
      <w:r w:rsidR="00B953B1">
        <w:t>5</w:t>
      </w:r>
      <w:r w:rsidR="00412367">
        <w:t>]</w:t>
      </w:r>
    </w:p>
    <w:p w14:paraId="30ADE058" w14:textId="77777777" w:rsidR="00412367" w:rsidRDefault="00412367" w:rsidP="00983A87">
      <w:pPr>
        <w:pStyle w:val="Pquestiontextmainstem"/>
      </w:pPr>
      <w:r>
        <w:t>-(-7)</w:t>
      </w:r>
      <w:r w:rsidRPr="00D52C2A">
        <w:rPr>
          <w:vertAlign w:val="superscript"/>
        </w:rPr>
        <w:t>3</w:t>
      </w:r>
      <w:r>
        <w:t xml:space="preserve"> =</w:t>
      </w:r>
    </w:p>
    <w:p w14:paraId="297F0119" w14:textId="5143B940" w:rsidR="00412367" w:rsidRDefault="00412367" w:rsidP="00412367">
      <w:pPr>
        <w:pStyle w:val="Pquestiontextmcqoptions"/>
      </w:pPr>
      <w:r w:rsidRPr="00412367">
        <w:rPr>
          <w:rStyle w:val="Cquestionpartlabelbold"/>
        </w:rPr>
        <w:t>A</w:t>
      </w:r>
      <w:r w:rsidR="0018011D">
        <w:rPr>
          <w:rStyle w:val="Cquestionpartlabelbold"/>
        </w:rPr>
        <w:tab/>
      </w:r>
      <w:r>
        <w:t>21</w:t>
      </w:r>
      <w:r w:rsidR="0018011D">
        <w:rPr>
          <w:rStyle w:val="Cquestionpartlabelbold"/>
        </w:rPr>
        <w:tab/>
      </w:r>
      <w:r w:rsidR="0018011D">
        <w:rPr>
          <w:rStyle w:val="Cquestionpartlabelbold"/>
        </w:rPr>
        <w:tab/>
      </w:r>
      <w:r w:rsidRPr="00412367">
        <w:rPr>
          <w:rStyle w:val="Cquestionpartlabelbold"/>
        </w:rPr>
        <w:t>B</w:t>
      </w:r>
      <w:r>
        <w:t xml:space="preserve"> -21</w:t>
      </w:r>
      <w:r w:rsidR="0018011D">
        <w:rPr>
          <w:rStyle w:val="Cquestionpartlabelbold"/>
        </w:rPr>
        <w:tab/>
      </w:r>
      <w:r w:rsidR="0018011D">
        <w:rPr>
          <w:rStyle w:val="Cquestionpartlabelbold"/>
        </w:rPr>
        <w:tab/>
      </w:r>
      <w:r w:rsidRPr="00412367">
        <w:rPr>
          <w:rStyle w:val="Cquestionpartlabelbold"/>
        </w:rPr>
        <w:t>C</w:t>
      </w:r>
      <w:r>
        <w:t xml:space="preserve"> -343</w:t>
      </w:r>
      <w:r w:rsidR="0018011D">
        <w:rPr>
          <w:rStyle w:val="Cquestionpartlabelbold"/>
        </w:rPr>
        <w:tab/>
      </w:r>
      <w:r w:rsidR="0018011D">
        <w:rPr>
          <w:rStyle w:val="Cquestionpartlabelbold"/>
        </w:rPr>
        <w:tab/>
      </w:r>
      <w:r w:rsidRPr="00412367">
        <w:rPr>
          <w:rStyle w:val="Cquestionpartlabelbold"/>
        </w:rPr>
        <w:t>D</w:t>
      </w:r>
      <w:r>
        <w:t xml:space="preserve"> 343</w:t>
      </w:r>
    </w:p>
    <w:p w14:paraId="264362E0" w14:textId="2E99A3F5" w:rsidR="00412367" w:rsidRDefault="00412367" w:rsidP="00983A87">
      <w:pPr>
        <w:pStyle w:val="Pquestionheadingmc"/>
      </w:pPr>
      <w:r>
        <w:t xml:space="preserve">Question </w:t>
      </w:r>
      <w:r w:rsidR="00983A87">
        <w:t>3</w:t>
      </w:r>
      <w:r>
        <w:tab/>
        <w:t>[</w:t>
      </w:r>
      <w:r w:rsidR="0018011D">
        <w:t>1.</w:t>
      </w:r>
      <w:r w:rsidR="00B953B1">
        <w:t>4</w:t>
      </w:r>
      <w:r>
        <w:t>]</w:t>
      </w:r>
    </w:p>
    <w:p w14:paraId="4C3DFF36" w14:textId="7A447F28" w:rsidR="00412367" w:rsidRDefault="00412367" w:rsidP="00983A87">
      <w:pPr>
        <w:pStyle w:val="Pquestiontextmainstem"/>
      </w:pPr>
      <w:r w:rsidRPr="00983A87">
        <w:object w:dxaOrig="1160" w:dyaOrig="620" w14:anchorId="362E2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31.5pt" o:ole="">
            <v:imagedata r:id="rId8" o:title=""/>
          </v:shape>
          <o:OLEObject Type="Embed" ProgID="Equation.DSMT4" ShapeID="_x0000_i1025" DrawAspect="Content" ObjectID="_1540560615" r:id="rId9"/>
        </w:object>
      </w:r>
    </w:p>
    <w:p w14:paraId="779EF670" w14:textId="62847697" w:rsidR="00412367" w:rsidRDefault="00412367" w:rsidP="00412367">
      <w:pPr>
        <w:pStyle w:val="Pquestiontextmcqoptions"/>
      </w:pPr>
      <w:r w:rsidRPr="00412367">
        <w:rPr>
          <w:rStyle w:val="Cquestionpartlabelbold"/>
        </w:rPr>
        <w:t>A</w:t>
      </w:r>
      <w:r w:rsidR="0018011D">
        <w:rPr>
          <w:rStyle w:val="Cquestionpartlabelbold"/>
        </w:rPr>
        <w:tab/>
      </w:r>
      <w:r>
        <w:t>4</w:t>
      </w:r>
      <w:r w:rsidR="0018011D">
        <w:rPr>
          <w:rStyle w:val="Cquestionpartlabelbold"/>
        </w:rPr>
        <w:tab/>
      </w:r>
      <w:r w:rsidR="0018011D">
        <w:rPr>
          <w:rStyle w:val="Cquestionpartlabelbold"/>
        </w:rPr>
        <w:tab/>
      </w:r>
      <w:r w:rsidRPr="00412367">
        <w:rPr>
          <w:rStyle w:val="Cquestionpartlabelbold"/>
        </w:rPr>
        <w:t>B</w:t>
      </w:r>
      <w:r w:rsidR="00D52C2A">
        <w:tab/>
      </w:r>
      <w:r>
        <w:t>-2</w:t>
      </w:r>
      <w:r w:rsidR="0018011D">
        <w:rPr>
          <w:rStyle w:val="Cquestionpartlabelbold"/>
        </w:rPr>
        <w:tab/>
      </w:r>
      <w:r w:rsidR="0018011D">
        <w:rPr>
          <w:rStyle w:val="Cquestionpartlabelbold"/>
        </w:rPr>
        <w:tab/>
      </w:r>
      <w:r w:rsidRPr="00412367">
        <w:rPr>
          <w:rStyle w:val="Cquestionpartlabelbold"/>
        </w:rPr>
        <w:t>C</w:t>
      </w:r>
      <w:r w:rsidR="00D52C2A">
        <w:tab/>
      </w:r>
      <w:r>
        <w:t>2</w:t>
      </w:r>
      <w:r w:rsidR="0018011D">
        <w:rPr>
          <w:rStyle w:val="Cquestionpartlabelbold"/>
        </w:rPr>
        <w:tab/>
      </w:r>
      <w:r w:rsidR="0018011D">
        <w:rPr>
          <w:rStyle w:val="Cquestionpartlabelbold"/>
        </w:rPr>
        <w:tab/>
      </w:r>
      <w:r w:rsidRPr="00412367">
        <w:rPr>
          <w:rStyle w:val="Cquestionpartlabelbold"/>
        </w:rPr>
        <w:t>D</w:t>
      </w:r>
      <w:r w:rsidR="00D52C2A">
        <w:tab/>
      </w:r>
      <w:r>
        <w:t>-10</w:t>
      </w:r>
    </w:p>
    <w:p w14:paraId="5FFA96C3" w14:textId="747BA9B2" w:rsidR="00412367" w:rsidRDefault="00412367" w:rsidP="00983A87">
      <w:pPr>
        <w:pStyle w:val="Pquestionheadingmc"/>
      </w:pPr>
      <w:r>
        <w:t xml:space="preserve">Question </w:t>
      </w:r>
      <w:r w:rsidR="00983A87">
        <w:t>4</w:t>
      </w:r>
      <w:r>
        <w:tab/>
        <w:t>[</w:t>
      </w:r>
      <w:r w:rsidR="0018011D">
        <w:t>1.</w:t>
      </w:r>
      <w:r w:rsidR="00B953B1">
        <w:t>4</w:t>
      </w:r>
      <w:r>
        <w:t>]</w:t>
      </w:r>
    </w:p>
    <w:p w14:paraId="5E9A21C0" w14:textId="13A65D1E" w:rsidR="00412367" w:rsidRDefault="00412367" w:rsidP="00983A87">
      <w:pPr>
        <w:pStyle w:val="Pquestiontextmainstem"/>
      </w:pPr>
      <w:r>
        <w:t>-14 + 21 × -4 + 35 =</w:t>
      </w:r>
    </w:p>
    <w:p w14:paraId="0234E154" w14:textId="5D13A94B" w:rsidR="00412367" w:rsidRDefault="00412367" w:rsidP="00412367">
      <w:pPr>
        <w:pStyle w:val="Pquestiontextmcqoptions"/>
      </w:pPr>
      <w:r w:rsidRPr="00412367">
        <w:rPr>
          <w:rStyle w:val="Cquestionpartlabelbold"/>
        </w:rPr>
        <w:t>A</w:t>
      </w:r>
      <w:r w:rsidR="0018011D">
        <w:rPr>
          <w:rStyle w:val="Cquestionpartlabelbold"/>
        </w:rPr>
        <w:tab/>
      </w:r>
      <w:r>
        <w:t>7</w:t>
      </w:r>
      <w:r w:rsidR="0018011D">
        <w:rPr>
          <w:rStyle w:val="Cquestionpartlabelbold"/>
        </w:rPr>
        <w:tab/>
      </w:r>
      <w:r w:rsidR="0018011D">
        <w:rPr>
          <w:rStyle w:val="Cquestionpartlabelbold"/>
        </w:rPr>
        <w:tab/>
      </w:r>
      <w:r w:rsidRPr="00412367">
        <w:rPr>
          <w:rStyle w:val="Cquestionpartlabelbold"/>
        </w:rPr>
        <w:t>B</w:t>
      </w:r>
      <w:r w:rsidR="00D52C2A">
        <w:tab/>
      </w:r>
      <w:r>
        <w:t>-7</w:t>
      </w:r>
      <w:r w:rsidR="0018011D">
        <w:rPr>
          <w:rStyle w:val="Cquestionpartlabelbold"/>
        </w:rPr>
        <w:tab/>
      </w:r>
      <w:r w:rsidR="0018011D">
        <w:rPr>
          <w:rStyle w:val="Cquestionpartlabelbold"/>
        </w:rPr>
        <w:tab/>
      </w:r>
      <w:r w:rsidRPr="00412367">
        <w:rPr>
          <w:rStyle w:val="Cquestionpartlabelbold"/>
        </w:rPr>
        <w:t>C</w:t>
      </w:r>
      <w:r w:rsidR="00D52C2A">
        <w:tab/>
      </w:r>
      <w:r>
        <w:t>63</w:t>
      </w:r>
      <w:r w:rsidR="0018011D">
        <w:rPr>
          <w:rStyle w:val="Cquestionpartlabelbold"/>
        </w:rPr>
        <w:tab/>
      </w:r>
      <w:r w:rsidR="0018011D">
        <w:rPr>
          <w:rStyle w:val="Cquestionpartlabelbold"/>
        </w:rPr>
        <w:tab/>
      </w:r>
      <w:r w:rsidRPr="00412367">
        <w:rPr>
          <w:rStyle w:val="Cquestionpartlabelbold"/>
        </w:rPr>
        <w:t>D</w:t>
      </w:r>
      <w:r>
        <w:t xml:space="preserve"> -63</w:t>
      </w:r>
    </w:p>
    <w:p w14:paraId="2B76AA45" w14:textId="320819E6" w:rsidR="00412367" w:rsidRDefault="00412367" w:rsidP="00983A87">
      <w:pPr>
        <w:pStyle w:val="Pquestionheadingmc"/>
      </w:pPr>
      <w:r>
        <w:t xml:space="preserve">Question </w:t>
      </w:r>
      <w:r w:rsidR="00983A87">
        <w:t>5</w:t>
      </w:r>
      <w:r>
        <w:tab/>
        <w:t>[</w:t>
      </w:r>
      <w:r w:rsidR="0018011D">
        <w:t>1.</w:t>
      </w:r>
      <w:r w:rsidR="00B953B1">
        <w:t>4</w:t>
      </w:r>
      <w:r>
        <w:t>]</w:t>
      </w:r>
    </w:p>
    <w:p w14:paraId="29C1C5DC" w14:textId="77777777" w:rsidR="00412367" w:rsidRPr="006234D2" w:rsidRDefault="00412367" w:rsidP="00983A87">
      <w:pPr>
        <w:pStyle w:val="Pquestiontextmainstem"/>
      </w:pPr>
      <w:r w:rsidRPr="00983A87">
        <w:object w:dxaOrig="1960" w:dyaOrig="440" w14:anchorId="02640145">
          <v:shape id="_x0000_i1026" type="#_x0000_t75" style="width:97.5pt;height:21.75pt" o:ole="">
            <v:imagedata r:id="rId10" o:title=""/>
          </v:shape>
          <o:OLEObject Type="Embed" ProgID="Equation.DSMT4" ShapeID="_x0000_i1026" DrawAspect="Content" ObjectID="_1540560616" r:id="rId11"/>
        </w:object>
      </w:r>
    </w:p>
    <w:p w14:paraId="43285C38" w14:textId="74CEFB05" w:rsidR="00412367" w:rsidRDefault="00412367" w:rsidP="00412367">
      <w:pPr>
        <w:pStyle w:val="Pquestiontextmcqoptions"/>
      </w:pPr>
      <w:r w:rsidRPr="00412367">
        <w:rPr>
          <w:rStyle w:val="Cquestionpartlabelbold"/>
        </w:rPr>
        <w:t>A</w:t>
      </w:r>
      <w:r w:rsidR="0018011D">
        <w:rPr>
          <w:rStyle w:val="Cquestionpartlabelbold"/>
        </w:rPr>
        <w:tab/>
      </w:r>
      <w:r>
        <w:t>-15</w:t>
      </w:r>
      <w:r w:rsidR="0018011D">
        <w:rPr>
          <w:rStyle w:val="Cquestionpartlabelbold"/>
        </w:rPr>
        <w:tab/>
      </w:r>
      <w:r w:rsidR="0018011D">
        <w:rPr>
          <w:rStyle w:val="Cquestionpartlabelbold"/>
        </w:rPr>
        <w:tab/>
      </w:r>
      <w:r w:rsidRPr="00412367">
        <w:rPr>
          <w:rStyle w:val="Cquestionpartlabelbold"/>
        </w:rPr>
        <w:t>B</w:t>
      </w:r>
      <w:r w:rsidR="00D52C2A">
        <w:tab/>
      </w:r>
      <w:r>
        <w:t>15</w:t>
      </w:r>
      <w:r w:rsidR="0018011D">
        <w:rPr>
          <w:rStyle w:val="Cquestionpartlabelbold"/>
        </w:rPr>
        <w:tab/>
      </w:r>
      <w:r w:rsidR="0018011D">
        <w:rPr>
          <w:rStyle w:val="Cquestionpartlabelbold"/>
        </w:rPr>
        <w:tab/>
      </w:r>
      <w:r w:rsidRPr="00412367">
        <w:rPr>
          <w:rStyle w:val="Cquestionpartlabelbold"/>
        </w:rPr>
        <w:t>C</w:t>
      </w:r>
      <w:r w:rsidR="00D52C2A">
        <w:tab/>
      </w:r>
      <w:r>
        <w:t>-11</w:t>
      </w:r>
      <w:r w:rsidR="0018011D">
        <w:rPr>
          <w:rStyle w:val="Cquestionpartlabelbold"/>
        </w:rPr>
        <w:tab/>
      </w:r>
      <w:r w:rsidR="0018011D">
        <w:rPr>
          <w:rStyle w:val="Cquestionpartlabelbold"/>
        </w:rPr>
        <w:tab/>
      </w:r>
      <w:r w:rsidRPr="00412367">
        <w:rPr>
          <w:rStyle w:val="Cquestionpartlabelbold"/>
        </w:rPr>
        <w:t>D</w:t>
      </w:r>
      <w:r w:rsidR="00D52C2A">
        <w:tab/>
      </w:r>
      <w:r>
        <w:t>11</w:t>
      </w:r>
    </w:p>
    <w:p w14:paraId="026ED8C2" w14:textId="6A56EB8B" w:rsidR="00412367" w:rsidRDefault="00412367" w:rsidP="00983A87">
      <w:pPr>
        <w:pStyle w:val="Pquestionheadingmc"/>
      </w:pPr>
      <w:r>
        <w:t xml:space="preserve">Question </w:t>
      </w:r>
      <w:r w:rsidR="00983A87">
        <w:t>6</w:t>
      </w:r>
      <w:r>
        <w:tab/>
        <w:t>[</w:t>
      </w:r>
      <w:r w:rsidR="0018011D">
        <w:t>1.</w:t>
      </w:r>
      <w:r w:rsidR="00B953B1">
        <w:t>4</w:t>
      </w:r>
      <w:r>
        <w:t>]</w:t>
      </w:r>
    </w:p>
    <w:p w14:paraId="7E66B9FD" w14:textId="2A156D1A" w:rsidR="00412367" w:rsidRDefault="00412367" w:rsidP="00983A87">
      <w:pPr>
        <w:pStyle w:val="Pquestiontextmainstem"/>
      </w:pPr>
      <w:r>
        <w:t>-5</w:t>
      </w:r>
      <w:r w:rsidRPr="00D52C2A">
        <w:rPr>
          <w:vertAlign w:val="superscript"/>
        </w:rPr>
        <w:t>2</w:t>
      </w:r>
      <w:r>
        <w:t xml:space="preserve"> + 3</w:t>
      </w:r>
      <w:r w:rsidRPr="00D52C2A">
        <w:rPr>
          <w:vertAlign w:val="superscript"/>
        </w:rPr>
        <w:t>2</w:t>
      </w:r>
      <w:r>
        <w:t xml:space="preserve"> </w:t>
      </w:r>
      <w:r w:rsidR="00D52C2A">
        <w:t>×</w:t>
      </w:r>
      <w:r>
        <w:t xml:space="preserve"> (-4 – 8) =</w:t>
      </w:r>
    </w:p>
    <w:p w14:paraId="282F25C8" w14:textId="1816454A" w:rsidR="00412367" w:rsidRDefault="00412367" w:rsidP="00412367">
      <w:pPr>
        <w:pStyle w:val="Pquestiontextmcqoptions"/>
      </w:pPr>
      <w:r w:rsidRPr="00412367">
        <w:rPr>
          <w:rStyle w:val="Cquestionpartlabelbold"/>
        </w:rPr>
        <w:t>A</w:t>
      </w:r>
      <w:r w:rsidR="0018011D">
        <w:rPr>
          <w:rStyle w:val="Cquestionpartlabelbold"/>
        </w:rPr>
        <w:tab/>
      </w:r>
      <w:r>
        <w:t>-11</w:t>
      </w:r>
      <w:r w:rsidR="0018011D">
        <w:rPr>
          <w:rStyle w:val="Cquestionpartlabelbold"/>
        </w:rPr>
        <w:tab/>
      </w:r>
      <w:r w:rsidR="0018011D">
        <w:rPr>
          <w:rStyle w:val="Cquestionpartlabelbold"/>
        </w:rPr>
        <w:tab/>
      </w:r>
      <w:r w:rsidRPr="00412367">
        <w:rPr>
          <w:rStyle w:val="Cquestionpartlabelbold"/>
        </w:rPr>
        <w:t>B</w:t>
      </w:r>
      <w:r w:rsidR="00D52C2A">
        <w:tab/>
      </w:r>
      <w:r>
        <w:t>133</w:t>
      </w:r>
      <w:r w:rsidR="00983A87">
        <w:tab/>
      </w:r>
      <w:r w:rsidR="0018011D">
        <w:rPr>
          <w:rStyle w:val="Cquestionpartlabelbold"/>
        </w:rPr>
        <w:tab/>
      </w:r>
      <w:r w:rsidRPr="00412367">
        <w:rPr>
          <w:rStyle w:val="Cquestionpartlabelbold"/>
        </w:rPr>
        <w:t>C</w:t>
      </w:r>
      <w:r w:rsidR="00983A87">
        <w:tab/>
      </w:r>
      <w:r>
        <w:t>-133</w:t>
      </w:r>
      <w:r w:rsidR="0018011D">
        <w:rPr>
          <w:rStyle w:val="Cquestionpartlabelbold"/>
        </w:rPr>
        <w:tab/>
      </w:r>
      <w:r w:rsidR="0018011D">
        <w:rPr>
          <w:rStyle w:val="Cquestionpartlabelbold"/>
        </w:rPr>
        <w:tab/>
      </w:r>
      <w:r w:rsidRPr="00412367">
        <w:rPr>
          <w:rStyle w:val="Cquestionpartlabelbold"/>
        </w:rPr>
        <w:t>D</w:t>
      </w:r>
      <w:r w:rsidR="00D52C2A">
        <w:tab/>
      </w:r>
      <w:r>
        <w:t>-83</w:t>
      </w:r>
    </w:p>
    <w:p w14:paraId="717E4D16" w14:textId="7873C50B" w:rsidR="00412367" w:rsidRDefault="00412367" w:rsidP="00983A87">
      <w:pPr>
        <w:pStyle w:val="Pquestionheadingmc"/>
      </w:pPr>
      <w:r>
        <w:t xml:space="preserve">Question </w:t>
      </w:r>
      <w:r w:rsidR="00983A87">
        <w:t>7</w:t>
      </w:r>
      <w:r>
        <w:tab/>
        <w:t>[</w:t>
      </w:r>
      <w:r w:rsidR="0018011D">
        <w:t>1.</w:t>
      </w:r>
      <w:r w:rsidR="00B953B1">
        <w:t>5</w:t>
      </w:r>
      <w:r>
        <w:t>]</w:t>
      </w:r>
    </w:p>
    <w:p w14:paraId="33C9412C" w14:textId="3698CB74" w:rsidR="00412367" w:rsidRDefault="00412367" w:rsidP="00983A87">
      <w:pPr>
        <w:pStyle w:val="Pquestiontextmainstem"/>
      </w:pPr>
      <w:r>
        <w:t>(2</w:t>
      </w:r>
      <w:r w:rsidRPr="00D52C2A">
        <w:rPr>
          <w:vertAlign w:val="superscript"/>
        </w:rPr>
        <w:t>6</w:t>
      </w:r>
      <w:r>
        <w:t xml:space="preserve"> × -2</w:t>
      </w:r>
      <w:r w:rsidRPr="00D52C2A">
        <w:rPr>
          <w:vertAlign w:val="superscript"/>
        </w:rPr>
        <w:t>2</w:t>
      </w:r>
      <w:r>
        <w:t>) ÷ -2</w:t>
      </w:r>
      <w:r w:rsidRPr="00D52C2A">
        <w:rPr>
          <w:vertAlign w:val="superscript"/>
        </w:rPr>
        <w:t>4</w:t>
      </w:r>
      <w:r>
        <w:t xml:space="preserve"> =</w:t>
      </w:r>
    </w:p>
    <w:p w14:paraId="11E97BFB" w14:textId="7BC3B4F8" w:rsidR="00412367" w:rsidRDefault="00412367" w:rsidP="00412367">
      <w:pPr>
        <w:pStyle w:val="Pquestiontextmcqoptions"/>
      </w:pPr>
      <w:r w:rsidRPr="00412367">
        <w:rPr>
          <w:rStyle w:val="Cquestionpartlabelbold"/>
        </w:rPr>
        <w:t>A</w:t>
      </w:r>
      <w:r w:rsidR="0018011D">
        <w:rPr>
          <w:rStyle w:val="Cquestionpartlabelbold"/>
        </w:rPr>
        <w:tab/>
      </w:r>
      <w:r>
        <w:t>1</w:t>
      </w:r>
      <w:r w:rsidR="0018011D">
        <w:rPr>
          <w:rStyle w:val="Cquestionpartlabelbold"/>
        </w:rPr>
        <w:tab/>
      </w:r>
      <w:r w:rsidR="0018011D">
        <w:rPr>
          <w:rStyle w:val="Cquestionpartlabelbold"/>
        </w:rPr>
        <w:tab/>
      </w:r>
      <w:r w:rsidRPr="00412367">
        <w:rPr>
          <w:rStyle w:val="Cquestionpartlabelbold"/>
        </w:rPr>
        <w:t>B</w:t>
      </w:r>
      <w:r w:rsidR="00D52C2A">
        <w:tab/>
      </w:r>
      <w:r>
        <w:t>2</w:t>
      </w:r>
      <w:r w:rsidR="0018011D">
        <w:rPr>
          <w:rStyle w:val="Cquestionpartlabelbold"/>
        </w:rPr>
        <w:tab/>
      </w:r>
      <w:r w:rsidR="0018011D">
        <w:rPr>
          <w:rStyle w:val="Cquestionpartlabelbold"/>
        </w:rPr>
        <w:tab/>
      </w:r>
      <w:r w:rsidRPr="00412367">
        <w:rPr>
          <w:rStyle w:val="Cquestionpartlabelbold"/>
        </w:rPr>
        <w:t>C</w:t>
      </w:r>
      <w:r w:rsidR="00D52C2A">
        <w:tab/>
      </w:r>
      <w:r>
        <w:t>16</w:t>
      </w:r>
      <w:r w:rsidR="0018011D">
        <w:rPr>
          <w:rStyle w:val="Cquestionpartlabelbold"/>
        </w:rPr>
        <w:tab/>
      </w:r>
      <w:r w:rsidR="0018011D">
        <w:rPr>
          <w:rStyle w:val="Cquestionpartlabelbold"/>
        </w:rPr>
        <w:tab/>
      </w:r>
      <w:r w:rsidRPr="00412367">
        <w:rPr>
          <w:rStyle w:val="Cquestionpartlabelbold"/>
        </w:rPr>
        <w:t>D</w:t>
      </w:r>
      <w:r w:rsidR="00D52C2A">
        <w:tab/>
      </w:r>
      <w:r>
        <w:t>-32</w:t>
      </w:r>
    </w:p>
    <w:p w14:paraId="264BFA72" w14:textId="22A0AE6E" w:rsidR="00412367" w:rsidRDefault="00412367" w:rsidP="00983A87">
      <w:pPr>
        <w:pStyle w:val="Pquestionheadingmc"/>
      </w:pPr>
      <w:r>
        <w:t xml:space="preserve">Question </w:t>
      </w:r>
      <w:r w:rsidR="00983A87">
        <w:t>8</w:t>
      </w:r>
      <w:r>
        <w:tab/>
        <w:t>[</w:t>
      </w:r>
      <w:r w:rsidR="0018011D">
        <w:t>1.</w:t>
      </w:r>
      <w:r w:rsidR="00B953B1">
        <w:t>6</w:t>
      </w:r>
      <w:r>
        <w:t>]</w:t>
      </w:r>
    </w:p>
    <w:p w14:paraId="09ADCA45" w14:textId="4E550187" w:rsidR="00412367" w:rsidRPr="006234D2" w:rsidRDefault="004F1C3C" w:rsidP="00983A87">
      <w:pPr>
        <w:pStyle w:val="Pquestiontextmainstem"/>
      </w:pPr>
      <w:r w:rsidRPr="004F1C3C">
        <w:rPr>
          <w:position w:val="-28"/>
        </w:rPr>
        <w:object w:dxaOrig="1380" w:dyaOrig="740" w14:anchorId="2E17279C">
          <v:shape id="_x0000_i1027" type="#_x0000_t75" style="width:69pt;height:36.75pt" o:ole="">
            <v:imagedata r:id="rId12" o:title=""/>
          </v:shape>
          <o:OLEObject Type="Embed" ProgID="Equation.DSMT4" ShapeID="_x0000_i1027" DrawAspect="Content" ObjectID="_1540560617" r:id="rId13"/>
        </w:object>
      </w:r>
      <w:r w:rsidR="00BA67A3">
        <w:t>=</w:t>
      </w:r>
    </w:p>
    <w:p w14:paraId="45460ECB" w14:textId="32B14F2E" w:rsidR="00412367" w:rsidRDefault="00412367" w:rsidP="00412367">
      <w:pPr>
        <w:pStyle w:val="Pquestiontextmcqoptions"/>
      </w:pPr>
      <w:r w:rsidRPr="00412367">
        <w:rPr>
          <w:rStyle w:val="Cquestionpartlabelbold"/>
        </w:rPr>
        <w:t>A</w:t>
      </w:r>
      <w:r w:rsidR="0018011D">
        <w:rPr>
          <w:rStyle w:val="Cquestionpartlabelbold"/>
        </w:rPr>
        <w:tab/>
      </w:r>
      <w:r>
        <w:t>-3</w:t>
      </w:r>
      <w:r w:rsidR="0018011D">
        <w:rPr>
          <w:rStyle w:val="Cquestionpartlabelbold"/>
        </w:rPr>
        <w:tab/>
      </w:r>
      <w:r w:rsidR="0018011D">
        <w:rPr>
          <w:rStyle w:val="Cquestionpartlabelbold"/>
        </w:rPr>
        <w:tab/>
      </w:r>
      <w:r w:rsidRPr="00412367">
        <w:rPr>
          <w:rStyle w:val="Cquestionpartlabelbold"/>
        </w:rPr>
        <w:t>B</w:t>
      </w:r>
      <w:r w:rsidR="00D52C2A">
        <w:tab/>
      </w:r>
      <w:r>
        <w:t>3</w:t>
      </w:r>
      <w:r w:rsidR="0018011D">
        <w:rPr>
          <w:rStyle w:val="Cquestionpartlabelbold"/>
        </w:rPr>
        <w:tab/>
      </w:r>
      <w:r w:rsidR="0018011D">
        <w:rPr>
          <w:rStyle w:val="Cquestionpartlabelbold"/>
        </w:rPr>
        <w:tab/>
      </w:r>
      <w:r w:rsidRPr="00412367">
        <w:rPr>
          <w:rStyle w:val="Cquestionpartlabelbold"/>
        </w:rPr>
        <w:t>C</w:t>
      </w:r>
      <w:r w:rsidR="00D52C2A">
        <w:tab/>
        <w:t>-</w:t>
      </w:r>
      <w:r w:rsidR="00D52C2A" w:rsidRPr="00D52C2A">
        <w:rPr>
          <w:rStyle w:val="Cmathsexpressions"/>
        </w:rPr>
        <w:t>2</w:t>
      </w:r>
      <w:r w:rsidR="00D52C2A" w:rsidRPr="00D52C2A">
        <w:rPr>
          <w:position w:val="-24"/>
        </w:rPr>
        <w:object w:dxaOrig="240" w:dyaOrig="620" w14:anchorId="29D121EC">
          <v:shape id="_x0000_i1028" type="#_x0000_t75" style="width:12pt;height:31.5pt" o:ole="">
            <v:imagedata r:id="rId14" o:title=""/>
          </v:shape>
          <o:OLEObject Type="Embed" ProgID="Equation.DSMT4" ShapeID="_x0000_i1028" DrawAspect="Content" ObjectID="_1540560618" r:id="rId15"/>
        </w:object>
      </w:r>
      <w:r w:rsidR="00D52C2A" w:rsidRPr="00D52C2A">
        <w:tab/>
      </w:r>
      <w:r w:rsidR="00D52C2A">
        <w:tab/>
      </w:r>
      <w:r w:rsidRPr="00412367">
        <w:rPr>
          <w:rStyle w:val="Cquestionpartlabelbold"/>
        </w:rPr>
        <w:t>D</w:t>
      </w:r>
      <w:r w:rsidR="00D52C2A">
        <w:tab/>
      </w:r>
      <w:r w:rsidR="00D52C2A" w:rsidRPr="00D52C2A">
        <w:rPr>
          <w:rStyle w:val="Cmathsexpressions"/>
        </w:rPr>
        <w:t>2</w:t>
      </w:r>
      <w:r w:rsidR="00D52C2A" w:rsidRPr="00D52C2A">
        <w:rPr>
          <w:position w:val="-24"/>
        </w:rPr>
        <w:object w:dxaOrig="240" w:dyaOrig="620" w14:anchorId="72DAD90C">
          <v:shape id="_x0000_i1029" type="#_x0000_t75" style="width:12pt;height:31.5pt" o:ole="">
            <v:imagedata r:id="rId14" o:title=""/>
          </v:shape>
          <o:OLEObject Type="Embed" ProgID="Equation.DSMT4" ShapeID="_x0000_i1029" DrawAspect="Content" ObjectID="_1540560619" r:id="rId16"/>
        </w:object>
      </w:r>
    </w:p>
    <w:p w14:paraId="4BD3B27E" w14:textId="70F375F2" w:rsidR="00412367" w:rsidRDefault="00412367" w:rsidP="00983A87">
      <w:pPr>
        <w:pStyle w:val="Pquestionheadingmc"/>
      </w:pPr>
      <w:r>
        <w:t xml:space="preserve">Question </w:t>
      </w:r>
      <w:r w:rsidR="00983A87">
        <w:t>9</w:t>
      </w:r>
      <w:r>
        <w:tab/>
        <w:t>[</w:t>
      </w:r>
      <w:r w:rsidR="0018011D">
        <w:t>1.</w:t>
      </w:r>
      <w:r w:rsidR="00B953B1">
        <w:t>4</w:t>
      </w:r>
      <w:r>
        <w:t>]</w:t>
      </w:r>
    </w:p>
    <w:p w14:paraId="2BB26DF2" w14:textId="31ECF787" w:rsidR="00412367" w:rsidRDefault="00412367" w:rsidP="00983A87">
      <w:pPr>
        <w:pStyle w:val="Pquestiontextmainstem"/>
      </w:pPr>
      <w:r>
        <w:t>(2 × 3)</w:t>
      </w:r>
      <w:r w:rsidRPr="00D52C2A">
        <w:rPr>
          <w:vertAlign w:val="superscript"/>
        </w:rPr>
        <w:t>2</w:t>
      </w:r>
      <w:r>
        <w:t xml:space="preserve"> ÷ (3 × 4)</w:t>
      </w:r>
      <w:r w:rsidRPr="00D52C2A">
        <w:rPr>
          <w:vertAlign w:val="superscript"/>
        </w:rPr>
        <w:t>2</w:t>
      </w:r>
      <w:r>
        <w:t xml:space="preserve"> =</w:t>
      </w:r>
    </w:p>
    <w:p w14:paraId="18402345" w14:textId="43A3C6E7" w:rsidR="00412367" w:rsidRDefault="00412367" w:rsidP="00412367">
      <w:pPr>
        <w:pStyle w:val="Pquestiontextmcqoptions"/>
      </w:pPr>
      <w:r w:rsidRPr="00412367">
        <w:rPr>
          <w:rStyle w:val="Cquestionpartlabelbold"/>
        </w:rPr>
        <w:t>A</w:t>
      </w:r>
      <w:r w:rsidR="0018011D">
        <w:rPr>
          <w:rStyle w:val="Cquestionpartlabelbold"/>
        </w:rPr>
        <w:tab/>
      </w:r>
      <w:r>
        <w:t>180</w:t>
      </w:r>
      <w:r w:rsidR="0018011D">
        <w:rPr>
          <w:rStyle w:val="Cquestionpartlabelbold"/>
        </w:rPr>
        <w:tab/>
      </w:r>
      <w:r w:rsidR="0018011D">
        <w:rPr>
          <w:rStyle w:val="Cquestionpartlabelbold"/>
        </w:rPr>
        <w:tab/>
      </w:r>
      <w:r w:rsidRPr="00412367">
        <w:rPr>
          <w:rStyle w:val="Cquestionpartlabelbold"/>
        </w:rPr>
        <w:t>B</w:t>
      </w:r>
      <w:r w:rsidR="00D52C2A">
        <w:tab/>
      </w:r>
      <w:r w:rsidR="00D52C2A" w:rsidRPr="00D52C2A">
        <w:rPr>
          <w:position w:val="-24"/>
        </w:rPr>
        <w:object w:dxaOrig="240" w:dyaOrig="620" w14:anchorId="2379EDD7">
          <v:shape id="_x0000_i1030" type="#_x0000_t75" style="width:12pt;height:31.5pt" o:ole="">
            <v:imagedata r:id="rId17" o:title=""/>
          </v:shape>
          <o:OLEObject Type="Embed" ProgID="Equation.DSMT4" ShapeID="_x0000_i1030" DrawAspect="Content" ObjectID="_1540560620" r:id="rId18"/>
        </w:object>
      </w:r>
      <w:r w:rsidR="00D52C2A">
        <w:tab/>
      </w:r>
      <w:r w:rsidR="00D52C2A">
        <w:tab/>
      </w:r>
      <w:r w:rsidRPr="00412367">
        <w:rPr>
          <w:rStyle w:val="Cquestionpartlabelbold"/>
        </w:rPr>
        <w:t>C</w:t>
      </w:r>
      <w:r w:rsidR="00D52C2A">
        <w:tab/>
      </w:r>
      <w:r>
        <w:t>4</w:t>
      </w:r>
      <w:r w:rsidR="0018011D">
        <w:rPr>
          <w:rStyle w:val="Cquestionpartlabelbold"/>
        </w:rPr>
        <w:tab/>
      </w:r>
      <w:r w:rsidR="0018011D">
        <w:rPr>
          <w:rStyle w:val="Cquestionpartlabelbold"/>
        </w:rPr>
        <w:tab/>
      </w:r>
      <w:r w:rsidRPr="00412367">
        <w:rPr>
          <w:rStyle w:val="Cquestionpartlabelbold"/>
        </w:rPr>
        <w:t>D</w:t>
      </w:r>
      <w:r w:rsidR="00D52C2A">
        <w:tab/>
      </w:r>
      <w:r w:rsidR="00D52C2A" w:rsidRPr="00D52C2A">
        <w:rPr>
          <w:color w:val="000000"/>
          <w:position w:val="-24"/>
          <w:sz w:val="20"/>
          <w:szCs w:val="20"/>
        </w:rPr>
        <w:object w:dxaOrig="440" w:dyaOrig="620" w14:anchorId="20789329">
          <v:shape id="_x0000_i1031" type="#_x0000_t75" style="width:21.75pt;height:31.5pt" o:ole="">
            <v:imagedata r:id="rId19" o:title=""/>
          </v:shape>
          <o:OLEObject Type="Embed" ProgID="Equation.DSMT4" ShapeID="_x0000_i1031" DrawAspect="Content" ObjectID="_1540560621" r:id="rId20"/>
        </w:object>
      </w:r>
    </w:p>
    <w:p w14:paraId="576E7AB0" w14:textId="016C1A89" w:rsidR="00983A87" w:rsidRDefault="00983A87" w:rsidP="00983A87">
      <w:pPr>
        <w:pStyle w:val="Pquestionheadingmc"/>
      </w:pPr>
      <w:r>
        <w:lastRenderedPageBreak/>
        <w:t>Question 10</w:t>
      </w:r>
      <w:r>
        <w:tab/>
        <w:t>[</w:t>
      </w:r>
      <w:r w:rsidR="0018011D">
        <w:t>1.</w:t>
      </w:r>
      <w:r w:rsidR="00B953B1">
        <w:t>1</w:t>
      </w:r>
      <w:r>
        <w:t>]</w:t>
      </w:r>
    </w:p>
    <w:p w14:paraId="14F00FE0" w14:textId="7E23256A" w:rsidR="00983A87" w:rsidRDefault="00983A87" w:rsidP="00983A87">
      <w:pPr>
        <w:pStyle w:val="Pquestiontextmcqoptions"/>
      </w:pPr>
      <w:r>
        <w:t xml:space="preserve">The minimum overnight temperature was </w:t>
      </w:r>
      <w:r w:rsidR="00D52C2A">
        <w:t>22</w:t>
      </w:r>
      <w:r w:rsidR="00412A1B">
        <w:t> </w:t>
      </w:r>
      <w:r w:rsidR="00D52C2A">
        <w:t>°C. By mid-afternoon, the temperature</w:t>
      </w:r>
      <w:r>
        <w:t xml:space="preserve"> had risen by 13</w:t>
      </w:r>
      <w:r w:rsidR="00412A1B">
        <w:t> </w:t>
      </w:r>
      <w:r>
        <w:t>°C. In the evening the temperature had dropped to 18</w:t>
      </w:r>
      <w:r w:rsidR="00412A1B">
        <w:t> </w:t>
      </w:r>
      <w:r>
        <w:t>°C.</w:t>
      </w:r>
      <w:r w:rsidR="00412A1B">
        <w:t xml:space="preserve"> </w:t>
      </w:r>
      <w:r>
        <w:t>The number sentence that describes this temperature change is:</w:t>
      </w:r>
    </w:p>
    <w:p w14:paraId="6B40CB0A" w14:textId="5E24ADB1" w:rsidR="00983A87" w:rsidRDefault="00983A87" w:rsidP="00983A87">
      <w:pPr>
        <w:pStyle w:val="Pquestiontextmcqoptions"/>
      </w:pPr>
      <w:r w:rsidRPr="00983A87">
        <w:rPr>
          <w:rStyle w:val="Cquestionpartlabelbold"/>
        </w:rPr>
        <w:t>A</w:t>
      </w:r>
      <w:r w:rsidR="00D52C2A">
        <w:tab/>
        <w:t>22 + -13 + -18 = 27</w:t>
      </w:r>
      <w:r w:rsidR="00D52C2A">
        <w:tab/>
      </w:r>
      <w:r w:rsidR="00D52C2A">
        <w:tab/>
      </w:r>
      <w:r w:rsidRPr="00983A87">
        <w:rPr>
          <w:rStyle w:val="Cquestionpartlabelbold"/>
        </w:rPr>
        <w:t>B</w:t>
      </w:r>
      <w:r w:rsidR="00D52C2A">
        <w:tab/>
        <w:t>-22 + 13 + 18 = 9</w:t>
      </w:r>
    </w:p>
    <w:p w14:paraId="2324D790" w14:textId="255F3DC2" w:rsidR="00983A87" w:rsidRDefault="00983A87" w:rsidP="00983A87">
      <w:pPr>
        <w:pStyle w:val="Pquestiontextmcqoptions"/>
      </w:pPr>
      <w:r w:rsidRPr="00983A87">
        <w:rPr>
          <w:rStyle w:val="Cquestionpartlabelbold"/>
        </w:rPr>
        <w:t>C</w:t>
      </w:r>
      <w:r w:rsidR="00D52C2A">
        <w:tab/>
        <w:t>22 + 13 - 17 = 18</w:t>
      </w:r>
      <w:r w:rsidR="00D52C2A">
        <w:tab/>
      </w:r>
      <w:r w:rsidR="00D52C2A">
        <w:tab/>
      </w:r>
      <w:r w:rsidR="00412A1B">
        <w:tab/>
      </w:r>
      <w:r w:rsidRPr="00983A87">
        <w:rPr>
          <w:rStyle w:val="Cquestionpartlabelbold"/>
        </w:rPr>
        <w:t>D</w:t>
      </w:r>
      <w:r>
        <w:tab/>
        <w:t xml:space="preserve"> -22 + 13 + 27 = 18</w:t>
      </w:r>
    </w:p>
    <w:p w14:paraId="184435D5" w14:textId="732245B3" w:rsidR="001B433F" w:rsidRDefault="001B433F" w:rsidP="001B433F">
      <w:pPr>
        <w:pStyle w:val="Psectionresults"/>
      </w:pPr>
      <w:r>
        <w:t xml:space="preserve">Multiple-choice </w:t>
      </w:r>
      <w:r w:rsidR="00D52C2A">
        <w:t>results: ___ / 10</w:t>
      </w:r>
    </w:p>
    <w:p w14:paraId="0BD1FCA1" w14:textId="77777777" w:rsidR="001B433F" w:rsidRDefault="001B433F" w:rsidP="001B433F">
      <w:pPr>
        <w:pStyle w:val="Psectionheading"/>
      </w:pPr>
      <w:r>
        <w:t>Short answer section</w:t>
      </w:r>
    </w:p>
    <w:p w14:paraId="40E8343A" w14:textId="16B0148A" w:rsidR="00D52C2A" w:rsidRDefault="00306ED9" w:rsidP="00D52C2A">
      <w:pPr>
        <w:pStyle w:val="Pquestionheadingsx1stafterhead"/>
      </w:pPr>
      <w:r>
        <w:t>Question 11</w:t>
      </w:r>
      <w:r w:rsidR="00D52C2A">
        <w:tab/>
      </w:r>
      <w:r>
        <w:rPr>
          <w:rStyle w:val="Cmarkslabel"/>
        </w:rPr>
        <w:t>2</w:t>
      </w:r>
      <w:r w:rsidR="00D52C2A" w:rsidRPr="001B433F">
        <w:rPr>
          <w:rStyle w:val="Cmarkslabel"/>
        </w:rPr>
        <w:t xml:space="preserve"> marks</w:t>
      </w:r>
      <w:r w:rsidR="00D52C2A">
        <w:tab/>
        <w:t>[</w:t>
      </w:r>
      <w:r>
        <w:t>1.1</w:t>
      </w:r>
      <w:r w:rsidR="00D52C2A">
        <w:t>]</w:t>
      </w:r>
    </w:p>
    <w:p w14:paraId="4E8DBF48" w14:textId="115502D2" w:rsidR="00306ED9" w:rsidRDefault="00306ED9" w:rsidP="00306ED9">
      <w:pPr>
        <w:pStyle w:val="Pquestiontextmainstem"/>
      </w:pPr>
      <w:r>
        <w:t>Write a directed number</w:t>
      </w:r>
      <w:r w:rsidR="007A1DAB">
        <w:t xml:space="preserve"> to show</w:t>
      </w:r>
      <w:r>
        <w:t xml:space="preserve"> each of the following.</w:t>
      </w:r>
    </w:p>
    <w:p w14:paraId="2EF00B91" w14:textId="2AD20F95" w:rsidR="00306ED9" w:rsidRDefault="0018011D" w:rsidP="0018011D">
      <w:pPr>
        <w:pStyle w:val="Pquestiontextpartsa"/>
      </w:pPr>
      <w:r w:rsidRPr="0018011D">
        <w:rPr>
          <w:rStyle w:val="Cquestionpartlabelbold"/>
        </w:rPr>
        <w:t>(a)</w:t>
      </w:r>
      <w:r>
        <w:rPr>
          <w:rStyle w:val="Cquestionpartlabelbold"/>
        </w:rPr>
        <w:tab/>
      </w:r>
      <w:r w:rsidR="00306ED9">
        <w:t xml:space="preserve">Getting a $40 refund when a faulty </w:t>
      </w:r>
      <w:r w:rsidR="000A325F">
        <w:t>music</w:t>
      </w:r>
      <w:bookmarkStart w:id="0" w:name="_GoBack"/>
      <w:bookmarkEnd w:id="0"/>
      <w:r w:rsidR="00306ED9">
        <w:t xml:space="preserve"> player was returned to the store. ________</w:t>
      </w:r>
    </w:p>
    <w:p w14:paraId="44E5D4D6" w14:textId="6FF35DF4" w:rsidR="001B433F" w:rsidRDefault="0018011D" w:rsidP="0018011D">
      <w:pPr>
        <w:pStyle w:val="Pquestiontextpartsa"/>
      </w:pPr>
      <w:r w:rsidRPr="0018011D">
        <w:rPr>
          <w:rStyle w:val="Cquestionpartlabelbold"/>
        </w:rPr>
        <w:t>(b)</w:t>
      </w:r>
      <w:r>
        <w:rPr>
          <w:rStyle w:val="Cquestionpartlabelbold"/>
        </w:rPr>
        <w:tab/>
      </w:r>
      <w:r w:rsidR="00306ED9">
        <w:t>Being penalised 50 m in a game of AFL after not returning the football properly to your opponent. ________</w:t>
      </w:r>
    </w:p>
    <w:p w14:paraId="6EBA211F" w14:textId="4D7FC1E7" w:rsidR="00306ED9" w:rsidRDefault="00306ED9" w:rsidP="007A1DAB">
      <w:pPr>
        <w:pStyle w:val="Pquestionheadingsx"/>
      </w:pPr>
      <w:r>
        <w:t>Question 12</w:t>
      </w:r>
      <w:r>
        <w:tab/>
      </w:r>
      <w:r>
        <w:rPr>
          <w:rStyle w:val="Cmarkslabel"/>
        </w:rPr>
        <w:t>2</w:t>
      </w:r>
      <w:r w:rsidRPr="001B433F">
        <w:rPr>
          <w:rStyle w:val="Cmarkslabel"/>
        </w:rPr>
        <w:t xml:space="preserve"> marks</w:t>
      </w:r>
      <w:r>
        <w:tab/>
        <w:t>[1.1]</w:t>
      </w:r>
    </w:p>
    <w:p w14:paraId="039A588A" w14:textId="77777777" w:rsidR="00306ED9" w:rsidRDefault="00306ED9" w:rsidP="00306ED9">
      <w:pPr>
        <w:pStyle w:val="Pquestiontextmainstem"/>
      </w:pPr>
      <w:r>
        <w:t>Evaluate:</w:t>
      </w:r>
    </w:p>
    <w:p w14:paraId="63749186" w14:textId="497CE58C" w:rsidR="007A1DAB" w:rsidRDefault="0018011D" w:rsidP="00306ED9">
      <w:pPr>
        <w:pStyle w:val="Pquestiontextmainstem"/>
      </w:pPr>
      <w:r w:rsidRPr="0018011D">
        <w:rPr>
          <w:rStyle w:val="Cquestionpartlabelbold"/>
        </w:rPr>
        <w:t>(a)</w:t>
      </w:r>
      <w:r>
        <w:rPr>
          <w:rStyle w:val="Cquestionpartlabelbold"/>
        </w:rPr>
        <w:tab/>
      </w:r>
      <w:r w:rsidR="00306ED9">
        <w:t>-30 + (-16) + (-19)</w:t>
      </w:r>
    </w:p>
    <w:p w14:paraId="481F4630" w14:textId="77777777" w:rsidR="0018011D" w:rsidRDefault="0018011D" w:rsidP="00306ED9">
      <w:pPr>
        <w:pStyle w:val="Pquestiontextmainstem"/>
      </w:pPr>
    </w:p>
    <w:p w14:paraId="72D481F7" w14:textId="77777777" w:rsidR="0018011D" w:rsidRDefault="0018011D" w:rsidP="00306ED9">
      <w:pPr>
        <w:pStyle w:val="Pquestiontextmainstem"/>
      </w:pPr>
    </w:p>
    <w:p w14:paraId="75958C82" w14:textId="3F2FD405" w:rsidR="00306ED9" w:rsidRDefault="0018011D" w:rsidP="00306ED9">
      <w:pPr>
        <w:pStyle w:val="Pquestiontextmainstem"/>
      </w:pPr>
      <w:r w:rsidRPr="0018011D">
        <w:rPr>
          <w:rStyle w:val="Cquestionpartlabelbold"/>
        </w:rPr>
        <w:t>(b)</w:t>
      </w:r>
      <w:r>
        <w:rPr>
          <w:rStyle w:val="Cquestionpartlabelbold"/>
        </w:rPr>
        <w:tab/>
      </w:r>
      <w:r w:rsidR="00306ED9">
        <w:t>-21 – (-12) + (-11)</w:t>
      </w:r>
    </w:p>
    <w:p w14:paraId="5D8ADB76" w14:textId="77777777" w:rsidR="0018011D" w:rsidRDefault="0018011D" w:rsidP="00306ED9">
      <w:pPr>
        <w:pStyle w:val="Pquestiontextmainstem"/>
      </w:pPr>
    </w:p>
    <w:p w14:paraId="33122C16" w14:textId="77777777" w:rsidR="0018011D" w:rsidRDefault="0018011D" w:rsidP="00306ED9">
      <w:pPr>
        <w:pStyle w:val="Pquestiontextmainstem"/>
      </w:pPr>
    </w:p>
    <w:p w14:paraId="053C46F3" w14:textId="658763FA" w:rsidR="00306ED9" w:rsidRDefault="00306ED9" w:rsidP="007A1DAB">
      <w:pPr>
        <w:pStyle w:val="Pquestionheadingsx"/>
      </w:pPr>
      <w:r>
        <w:t>Question 13</w:t>
      </w:r>
      <w:r>
        <w:tab/>
      </w:r>
      <w:r>
        <w:rPr>
          <w:rStyle w:val="Cmarkslabel"/>
        </w:rPr>
        <w:t>4</w:t>
      </w:r>
      <w:r w:rsidRPr="001B433F">
        <w:rPr>
          <w:rStyle w:val="Cmarkslabel"/>
        </w:rPr>
        <w:t xml:space="preserve"> marks</w:t>
      </w:r>
      <w:r>
        <w:tab/>
        <w:t>[1.1]</w:t>
      </w:r>
    </w:p>
    <w:p w14:paraId="3394F5E7" w14:textId="77777777" w:rsidR="00306ED9" w:rsidRDefault="00306ED9" w:rsidP="00306ED9">
      <w:pPr>
        <w:pStyle w:val="Pquestiontextmainstem"/>
      </w:pPr>
      <w:r>
        <w:t>The minimum temperatures recorded by a faulty weather station at Mt Buller one week were:</w:t>
      </w:r>
    </w:p>
    <w:tbl>
      <w:tblPr>
        <w:tblStyle w:val="TableGrid"/>
        <w:tblW w:w="0" w:type="auto"/>
        <w:tblLook w:val="04A0" w:firstRow="1" w:lastRow="0" w:firstColumn="1" w:lastColumn="0" w:noHBand="0" w:noVBand="1"/>
      </w:tblPr>
      <w:tblGrid>
        <w:gridCol w:w="1498"/>
        <w:gridCol w:w="1209"/>
        <w:gridCol w:w="1208"/>
        <w:gridCol w:w="1365"/>
        <w:gridCol w:w="1228"/>
        <w:gridCol w:w="1163"/>
        <w:gridCol w:w="1221"/>
        <w:gridCol w:w="1188"/>
      </w:tblGrid>
      <w:tr w:rsidR="00306ED9" w:rsidRPr="00306ED9" w14:paraId="1921D1BC" w14:textId="77777777" w:rsidTr="007A1DAB">
        <w:tc>
          <w:tcPr>
            <w:tcW w:w="1498" w:type="dxa"/>
          </w:tcPr>
          <w:p w14:paraId="06E2765A" w14:textId="77777777" w:rsidR="00306ED9" w:rsidRPr="00306ED9" w:rsidRDefault="00306ED9" w:rsidP="00306ED9">
            <w:pPr>
              <w:pStyle w:val="Ptabletext"/>
            </w:pPr>
            <w:r w:rsidRPr="00306ED9">
              <w:t>Day</w:t>
            </w:r>
          </w:p>
        </w:tc>
        <w:tc>
          <w:tcPr>
            <w:tcW w:w="1209" w:type="dxa"/>
          </w:tcPr>
          <w:p w14:paraId="38E30E66" w14:textId="77777777" w:rsidR="00306ED9" w:rsidRPr="00306ED9" w:rsidRDefault="00306ED9" w:rsidP="00306ED9">
            <w:pPr>
              <w:pStyle w:val="Ptabletext"/>
            </w:pPr>
            <w:r w:rsidRPr="00306ED9">
              <w:t>Monday</w:t>
            </w:r>
          </w:p>
        </w:tc>
        <w:tc>
          <w:tcPr>
            <w:tcW w:w="1208" w:type="dxa"/>
          </w:tcPr>
          <w:p w14:paraId="79AC1F44" w14:textId="77777777" w:rsidR="00306ED9" w:rsidRPr="00306ED9" w:rsidRDefault="00306ED9" w:rsidP="00306ED9">
            <w:pPr>
              <w:pStyle w:val="Ptabletext"/>
            </w:pPr>
            <w:r w:rsidRPr="00306ED9">
              <w:t>Tuesday</w:t>
            </w:r>
          </w:p>
        </w:tc>
        <w:tc>
          <w:tcPr>
            <w:tcW w:w="1365" w:type="dxa"/>
          </w:tcPr>
          <w:p w14:paraId="5B386717" w14:textId="77777777" w:rsidR="00306ED9" w:rsidRPr="00306ED9" w:rsidRDefault="00306ED9" w:rsidP="00306ED9">
            <w:pPr>
              <w:pStyle w:val="Ptabletext"/>
            </w:pPr>
            <w:r w:rsidRPr="00306ED9">
              <w:t>Wednesday</w:t>
            </w:r>
          </w:p>
        </w:tc>
        <w:tc>
          <w:tcPr>
            <w:tcW w:w="1228" w:type="dxa"/>
          </w:tcPr>
          <w:p w14:paraId="1DD7D312" w14:textId="77777777" w:rsidR="00306ED9" w:rsidRPr="00306ED9" w:rsidRDefault="00306ED9" w:rsidP="00306ED9">
            <w:pPr>
              <w:pStyle w:val="Ptabletext"/>
            </w:pPr>
            <w:r w:rsidRPr="00306ED9">
              <w:t>Thursday</w:t>
            </w:r>
          </w:p>
        </w:tc>
        <w:tc>
          <w:tcPr>
            <w:tcW w:w="1163" w:type="dxa"/>
          </w:tcPr>
          <w:p w14:paraId="7BC91AB9" w14:textId="77777777" w:rsidR="00306ED9" w:rsidRPr="00306ED9" w:rsidRDefault="00306ED9" w:rsidP="00306ED9">
            <w:pPr>
              <w:pStyle w:val="Ptabletext"/>
            </w:pPr>
            <w:r w:rsidRPr="00306ED9">
              <w:t>Friday</w:t>
            </w:r>
          </w:p>
        </w:tc>
        <w:tc>
          <w:tcPr>
            <w:tcW w:w="1221" w:type="dxa"/>
          </w:tcPr>
          <w:p w14:paraId="6D132C75" w14:textId="77777777" w:rsidR="00306ED9" w:rsidRPr="00306ED9" w:rsidRDefault="00306ED9" w:rsidP="00306ED9">
            <w:pPr>
              <w:pStyle w:val="Ptabletext"/>
            </w:pPr>
            <w:r w:rsidRPr="00306ED9">
              <w:t>Saturday</w:t>
            </w:r>
          </w:p>
        </w:tc>
        <w:tc>
          <w:tcPr>
            <w:tcW w:w="1188" w:type="dxa"/>
          </w:tcPr>
          <w:p w14:paraId="139D6B15" w14:textId="77777777" w:rsidR="00306ED9" w:rsidRPr="00306ED9" w:rsidRDefault="00306ED9" w:rsidP="00306ED9">
            <w:pPr>
              <w:pStyle w:val="Ptabletext"/>
            </w:pPr>
            <w:r w:rsidRPr="00306ED9">
              <w:t>Sunday</w:t>
            </w:r>
          </w:p>
        </w:tc>
      </w:tr>
      <w:tr w:rsidR="00306ED9" w:rsidRPr="00306ED9" w14:paraId="60F16C86" w14:textId="77777777" w:rsidTr="007A1DAB">
        <w:tc>
          <w:tcPr>
            <w:tcW w:w="1498" w:type="dxa"/>
          </w:tcPr>
          <w:p w14:paraId="4177C940" w14:textId="77777777" w:rsidR="00306ED9" w:rsidRPr="00306ED9" w:rsidRDefault="00306ED9" w:rsidP="00306ED9">
            <w:pPr>
              <w:pStyle w:val="Ptabletext"/>
            </w:pPr>
            <w:r w:rsidRPr="00306ED9">
              <w:t>Temperature</w:t>
            </w:r>
          </w:p>
        </w:tc>
        <w:tc>
          <w:tcPr>
            <w:tcW w:w="1209" w:type="dxa"/>
          </w:tcPr>
          <w:p w14:paraId="2B707FAE" w14:textId="5AB3328C" w:rsidR="00306ED9" w:rsidRPr="00306ED9" w:rsidRDefault="00306ED9" w:rsidP="00306ED9">
            <w:pPr>
              <w:pStyle w:val="Ptabletext"/>
            </w:pPr>
            <w:r w:rsidRPr="00306ED9">
              <w:t>-15</w:t>
            </w:r>
            <w:r w:rsidR="00412A1B">
              <w:t> </w:t>
            </w:r>
            <w:r w:rsidR="007A1DAB">
              <w:t>°</w:t>
            </w:r>
            <w:r w:rsidR="00412A1B">
              <w:t>C</w:t>
            </w:r>
          </w:p>
        </w:tc>
        <w:tc>
          <w:tcPr>
            <w:tcW w:w="1208" w:type="dxa"/>
          </w:tcPr>
          <w:p w14:paraId="15DF117A" w14:textId="63CFCB2C" w:rsidR="00306ED9" w:rsidRPr="00306ED9" w:rsidRDefault="00306ED9" w:rsidP="00306ED9">
            <w:pPr>
              <w:pStyle w:val="Ptabletext"/>
            </w:pPr>
            <w:r w:rsidRPr="00306ED9">
              <w:t>12</w:t>
            </w:r>
            <w:r w:rsidR="00412A1B">
              <w:t> °C</w:t>
            </w:r>
          </w:p>
        </w:tc>
        <w:tc>
          <w:tcPr>
            <w:tcW w:w="1365" w:type="dxa"/>
          </w:tcPr>
          <w:p w14:paraId="29AE31F0" w14:textId="14DBE8B8" w:rsidR="00306ED9" w:rsidRPr="00306ED9" w:rsidRDefault="00306ED9" w:rsidP="00306ED9">
            <w:pPr>
              <w:pStyle w:val="Ptabletext"/>
            </w:pPr>
            <w:r w:rsidRPr="00306ED9">
              <w:t>-3</w:t>
            </w:r>
            <w:r w:rsidR="00412A1B">
              <w:t> °C</w:t>
            </w:r>
          </w:p>
        </w:tc>
        <w:tc>
          <w:tcPr>
            <w:tcW w:w="1228" w:type="dxa"/>
          </w:tcPr>
          <w:p w14:paraId="1ABE9C02" w14:textId="44E4BEE9" w:rsidR="00306ED9" w:rsidRPr="00306ED9" w:rsidRDefault="00306ED9" w:rsidP="00306ED9">
            <w:pPr>
              <w:pStyle w:val="Ptabletext"/>
            </w:pPr>
            <w:r w:rsidRPr="00306ED9">
              <w:t>0</w:t>
            </w:r>
            <w:r w:rsidR="00412A1B">
              <w:t> °C</w:t>
            </w:r>
          </w:p>
        </w:tc>
        <w:tc>
          <w:tcPr>
            <w:tcW w:w="1163" w:type="dxa"/>
          </w:tcPr>
          <w:p w14:paraId="1D73A7B6" w14:textId="4D5C7E1D" w:rsidR="00306ED9" w:rsidRPr="00306ED9" w:rsidRDefault="00306ED9" w:rsidP="00306ED9">
            <w:pPr>
              <w:pStyle w:val="Ptabletext"/>
            </w:pPr>
            <w:r w:rsidRPr="00306ED9">
              <w:t>21</w:t>
            </w:r>
            <w:r w:rsidR="00412A1B">
              <w:t> °C</w:t>
            </w:r>
          </w:p>
        </w:tc>
        <w:tc>
          <w:tcPr>
            <w:tcW w:w="1221" w:type="dxa"/>
          </w:tcPr>
          <w:p w14:paraId="78F5A052" w14:textId="0773C0A7" w:rsidR="00306ED9" w:rsidRPr="00306ED9" w:rsidRDefault="00306ED9" w:rsidP="00306ED9">
            <w:pPr>
              <w:pStyle w:val="Ptabletext"/>
            </w:pPr>
            <w:r w:rsidRPr="00306ED9">
              <w:t>-38</w:t>
            </w:r>
            <w:r w:rsidR="00412A1B">
              <w:t> °C</w:t>
            </w:r>
          </w:p>
        </w:tc>
        <w:tc>
          <w:tcPr>
            <w:tcW w:w="1188" w:type="dxa"/>
          </w:tcPr>
          <w:p w14:paraId="02145444" w14:textId="20A5A7E0" w:rsidR="00306ED9" w:rsidRPr="00306ED9" w:rsidRDefault="00306ED9" w:rsidP="00306ED9">
            <w:pPr>
              <w:pStyle w:val="Ptabletext"/>
            </w:pPr>
            <w:r w:rsidRPr="00306ED9">
              <w:t>7</w:t>
            </w:r>
            <w:r w:rsidR="00412A1B">
              <w:t> °C</w:t>
            </w:r>
          </w:p>
        </w:tc>
      </w:tr>
    </w:tbl>
    <w:p w14:paraId="7FDF79EE" w14:textId="77777777" w:rsidR="00306ED9" w:rsidRDefault="00306ED9" w:rsidP="00306ED9">
      <w:pPr>
        <w:pStyle w:val="Pquestiontextmainstem"/>
      </w:pPr>
    </w:p>
    <w:p w14:paraId="3B559420" w14:textId="098542BC" w:rsidR="00306ED9" w:rsidRDefault="0018011D" w:rsidP="00306ED9">
      <w:pPr>
        <w:pStyle w:val="Pquestiontextmainstem"/>
      </w:pPr>
      <w:r w:rsidRPr="0018011D">
        <w:rPr>
          <w:rStyle w:val="Cquestionpartlabelbold"/>
        </w:rPr>
        <w:t>(a)</w:t>
      </w:r>
      <w:r>
        <w:rPr>
          <w:rStyle w:val="Cquestionpartlabelbold"/>
        </w:rPr>
        <w:tab/>
      </w:r>
      <w:r w:rsidR="00306ED9">
        <w:t>Which day had the lowest minimum temperature? ____________</w:t>
      </w:r>
    </w:p>
    <w:p w14:paraId="5D20626B" w14:textId="25FF1581" w:rsidR="00306ED9" w:rsidRDefault="0018011D" w:rsidP="00306ED9">
      <w:pPr>
        <w:pStyle w:val="Pquestiontextmainstem"/>
      </w:pPr>
      <w:r w:rsidRPr="0018011D">
        <w:rPr>
          <w:rStyle w:val="Cquestionpartlabelbold"/>
        </w:rPr>
        <w:t>(b)</w:t>
      </w:r>
      <w:r>
        <w:rPr>
          <w:rStyle w:val="Cquestionpartlabelbold"/>
        </w:rPr>
        <w:tab/>
      </w:r>
      <w:r w:rsidR="00306ED9">
        <w:t>Which day recorded the highest minimum temperature? ____________</w:t>
      </w:r>
    </w:p>
    <w:p w14:paraId="747A8528" w14:textId="0032A4FA" w:rsidR="00306ED9" w:rsidRDefault="0018011D" w:rsidP="00306ED9">
      <w:pPr>
        <w:pStyle w:val="Pquestiontextmainstem"/>
      </w:pPr>
      <w:r w:rsidRPr="0018011D">
        <w:rPr>
          <w:rStyle w:val="Cquestionpartlabelbold"/>
        </w:rPr>
        <w:t>(c)</w:t>
      </w:r>
      <w:r>
        <w:rPr>
          <w:rStyle w:val="Cquestionpartlabelbold"/>
        </w:rPr>
        <w:tab/>
      </w:r>
      <w:r w:rsidR="00306ED9">
        <w:t xml:space="preserve">Between which two days did the biggest change in </w:t>
      </w:r>
      <w:r w:rsidR="00A26CDA">
        <w:t xml:space="preserve">the recorded </w:t>
      </w:r>
      <w:r w:rsidR="00306ED9">
        <w:t>temperature occur</w:t>
      </w:r>
      <w:r w:rsidR="00A26CDA">
        <w:t>,</w:t>
      </w:r>
      <w:r w:rsidR="00306ED9">
        <w:t xml:space="preserve"> and what was </w:t>
      </w:r>
      <w:r w:rsidR="00A26CDA">
        <w:t>the change</w:t>
      </w:r>
      <w:r w:rsidR="00306ED9">
        <w:t>? ____________</w:t>
      </w:r>
    </w:p>
    <w:p w14:paraId="515455FC" w14:textId="0B7D76AD" w:rsidR="007A1DAB" w:rsidRDefault="007A1DAB" w:rsidP="007A1DAB">
      <w:pPr>
        <w:pStyle w:val="Pquestionheadingsx"/>
      </w:pPr>
      <w:r>
        <w:t>Question 14</w:t>
      </w:r>
      <w:r>
        <w:tab/>
      </w:r>
      <w:r>
        <w:rPr>
          <w:rStyle w:val="Cmarkslabel"/>
        </w:rPr>
        <w:t>2</w:t>
      </w:r>
      <w:r w:rsidRPr="001B433F">
        <w:rPr>
          <w:rStyle w:val="Cmarkslabel"/>
        </w:rPr>
        <w:t xml:space="preserve"> marks</w:t>
      </w:r>
      <w:r>
        <w:tab/>
        <w:t>[1.2]</w:t>
      </w:r>
    </w:p>
    <w:p w14:paraId="354A5C49" w14:textId="77777777" w:rsidR="007A1DAB" w:rsidRPr="007363AD" w:rsidRDefault="007A1DAB" w:rsidP="0018011D">
      <w:pPr>
        <w:pStyle w:val="Pquestiontextmainstem"/>
      </w:pPr>
      <w:r w:rsidRPr="007363AD">
        <w:t>Find the following products.</w:t>
      </w:r>
    </w:p>
    <w:p w14:paraId="5BFB6B6E" w14:textId="04A0C743" w:rsidR="007A1DAB" w:rsidRPr="006234D2" w:rsidRDefault="0018011D" w:rsidP="006234D2">
      <w:pPr>
        <w:pStyle w:val="Pquestiontextmainstem"/>
      </w:pPr>
      <w:r w:rsidRPr="0018011D">
        <w:rPr>
          <w:rStyle w:val="Cquestionpartlabelbold"/>
        </w:rPr>
        <w:t>(a)</w:t>
      </w:r>
      <w:r>
        <w:rPr>
          <w:rStyle w:val="Cquestionpartlabelbold"/>
        </w:rPr>
        <w:tab/>
      </w:r>
      <w:r w:rsidR="007A1DAB" w:rsidRPr="006234D2">
        <w:t xml:space="preserve">51 </w:t>
      </w:r>
      <w:r w:rsidR="007A1DAB" w:rsidRPr="006234D2">
        <w:sym w:font="Symbol" w:char="F0B4"/>
      </w:r>
      <w:r w:rsidR="007A1DAB" w:rsidRPr="006234D2">
        <w:t xml:space="preserve"> -13</w:t>
      </w:r>
      <w:r w:rsidR="007A1DAB" w:rsidRPr="006234D2">
        <w:tab/>
      </w:r>
      <w:r w:rsidR="007A1DAB" w:rsidRPr="006234D2">
        <w:tab/>
      </w:r>
    </w:p>
    <w:p w14:paraId="7C52DD12" w14:textId="77777777" w:rsidR="007A1DAB" w:rsidRPr="006234D2" w:rsidRDefault="007A1DAB" w:rsidP="006234D2">
      <w:pPr>
        <w:pStyle w:val="Pquestiontextmainstem"/>
      </w:pPr>
    </w:p>
    <w:p w14:paraId="11F7F467" w14:textId="77777777" w:rsidR="007A1DAB" w:rsidRPr="006234D2" w:rsidRDefault="007A1DAB" w:rsidP="006234D2">
      <w:pPr>
        <w:pStyle w:val="Pquestiontextmainstem"/>
      </w:pPr>
    </w:p>
    <w:p w14:paraId="704D24D4" w14:textId="219E2059" w:rsidR="007A1DAB" w:rsidRDefault="0018011D" w:rsidP="006234D2">
      <w:pPr>
        <w:pStyle w:val="Pquestiontextmainstem"/>
      </w:pPr>
      <w:r w:rsidRPr="0018011D">
        <w:rPr>
          <w:rStyle w:val="Cquestionpartlabelbold"/>
        </w:rPr>
        <w:t>(b)</w:t>
      </w:r>
      <w:r>
        <w:rPr>
          <w:rStyle w:val="Cquestionpartlabelbold"/>
        </w:rPr>
        <w:tab/>
      </w:r>
      <w:r w:rsidR="007A1DAB" w:rsidRPr="006234D2">
        <w:t xml:space="preserve">-32 </w:t>
      </w:r>
      <w:r w:rsidR="007A1DAB" w:rsidRPr="006234D2">
        <w:sym w:font="Symbol" w:char="F0B4"/>
      </w:r>
      <w:r w:rsidR="007A1DAB" w:rsidRPr="006234D2">
        <w:t xml:space="preserve"> -21</w:t>
      </w:r>
    </w:p>
    <w:p w14:paraId="7D5B4C54" w14:textId="456EC697" w:rsidR="007A1DAB" w:rsidRDefault="007A1DAB" w:rsidP="007A1DAB">
      <w:pPr>
        <w:pStyle w:val="Pquestionheadingsx"/>
      </w:pPr>
      <w:r>
        <w:lastRenderedPageBreak/>
        <w:t>Question 15</w:t>
      </w:r>
      <w:r>
        <w:tab/>
      </w:r>
      <w:r>
        <w:rPr>
          <w:rStyle w:val="Cmarkslabel"/>
        </w:rPr>
        <w:t>2</w:t>
      </w:r>
      <w:r w:rsidRPr="001B433F">
        <w:rPr>
          <w:rStyle w:val="Cmarkslabel"/>
        </w:rPr>
        <w:t xml:space="preserve"> marks</w:t>
      </w:r>
      <w:r>
        <w:tab/>
        <w:t>[1.2]</w:t>
      </w:r>
    </w:p>
    <w:p w14:paraId="1D1F2588" w14:textId="77777777" w:rsidR="007A1DAB" w:rsidRPr="007363AD" w:rsidRDefault="007A1DAB" w:rsidP="0018011D">
      <w:pPr>
        <w:pStyle w:val="Pquestiontextmainstem"/>
      </w:pPr>
      <w:r w:rsidRPr="007363AD">
        <w:t>Evaluate the following.</w:t>
      </w:r>
    </w:p>
    <w:p w14:paraId="4EEF87E8" w14:textId="576FF152" w:rsidR="007A1DAB" w:rsidRPr="007363AD" w:rsidRDefault="0018011D" w:rsidP="0018011D">
      <w:pPr>
        <w:pStyle w:val="Pquestiontextmainstem"/>
        <w:rPr>
          <w:vertAlign w:val="superscript"/>
        </w:rPr>
      </w:pPr>
      <w:r w:rsidRPr="0018011D">
        <w:rPr>
          <w:rStyle w:val="Cquestionpartlabelbold"/>
        </w:rPr>
        <w:t>(a)</w:t>
      </w:r>
      <w:r>
        <w:rPr>
          <w:rStyle w:val="Cquestionpartlabelbold"/>
        </w:rPr>
        <w:tab/>
      </w:r>
      <w:r w:rsidR="007A1DAB" w:rsidRPr="007363AD">
        <w:t>(-11)</w:t>
      </w:r>
      <w:r w:rsidR="007A1DAB" w:rsidRPr="007363AD">
        <w:rPr>
          <w:vertAlign w:val="superscript"/>
        </w:rPr>
        <w:t>2</w:t>
      </w:r>
      <w:r w:rsidR="007A1DAB" w:rsidRPr="007363AD">
        <w:t xml:space="preserve"> – (31)</w:t>
      </w:r>
      <w:r w:rsidR="007A1DAB" w:rsidRPr="007363AD">
        <w:rPr>
          <w:vertAlign w:val="superscript"/>
        </w:rPr>
        <w:t>2</w:t>
      </w:r>
    </w:p>
    <w:p w14:paraId="563D9D48" w14:textId="77777777" w:rsidR="007A1DAB" w:rsidRDefault="007A1DAB" w:rsidP="0018011D">
      <w:pPr>
        <w:pStyle w:val="Pquestiontextmainstem"/>
      </w:pPr>
    </w:p>
    <w:p w14:paraId="5B32293F" w14:textId="77777777" w:rsidR="0018011D" w:rsidRPr="007363AD" w:rsidRDefault="0018011D" w:rsidP="0018011D">
      <w:pPr>
        <w:pStyle w:val="Pquestiontextmainstem"/>
      </w:pPr>
    </w:p>
    <w:p w14:paraId="14C7B05F" w14:textId="4D01575A" w:rsidR="007A1DAB" w:rsidRPr="007363AD" w:rsidRDefault="0018011D" w:rsidP="0018011D">
      <w:pPr>
        <w:pStyle w:val="Pquestiontextmainstem"/>
      </w:pPr>
      <w:r w:rsidRPr="0018011D">
        <w:rPr>
          <w:rStyle w:val="Cquestionpartlabelbold"/>
        </w:rPr>
        <w:t>(b)</w:t>
      </w:r>
      <w:r>
        <w:rPr>
          <w:rStyle w:val="Cquestionpartlabelbold"/>
        </w:rPr>
        <w:tab/>
      </w:r>
      <w:r w:rsidR="007A1DAB" w:rsidRPr="007363AD">
        <w:t>(-11)</w:t>
      </w:r>
      <w:r w:rsidR="007A1DAB" w:rsidRPr="007363AD">
        <w:rPr>
          <w:vertAlign w:val="superscript"/>
        </w:rPr>
        <w:t>2</w:t>
      </w:r>
      <w:r w:rsidR="007A1DAB" w:rsidRPr="0018011D">
        <w:t xml:space="preserve"> – (18)</w:t>
      </w:r>
      <w:r w:rsidR="007A1DAB" w:rsidRPr="007363AD">
        <w:rPr>
          <w:vertAlign w:val="superscript"/>
        </w:rPr>
        <w:t xml:space="preserve">2 </w:t>
      </w:r>
      <w:r w:rsidR="007A1DAB" w:rsidRPr="0018011D">
        <w:t>+ (-31)</w:t>
      </w:r>
      <w:r w:rsidR="007A1DAB" w:rsidRPr="007363AD">
        <w:rPr>
          <w:vertAlign w:val="superscript"/>
        </w:rPr>
        <w:t>2</w:t>
      </w:r>
    </w:p>
    <w:p w14:paraId="673E70C2" w14:textId="77777777" w:rsidR="007A1DAB" w:rsidRDefault="007A1DAB" w:rsidP="0018011D">
      <w:pPr>
        <w:pStyle w:val="Pquestiontextmainstem"/>
      </w:pPr>
    </w:p>
    <w:p w14:paraId="2E654D40" w14:textId="77777777" w:rsidR="0018011D" w:rsidRDefault="0018011D" w:rsidP="0018011D">
      <w:pPr>
        <w:pStyle w:val="Pquestiontextmainstem"/>
      </w:pPr>
    </w:p>
    <w:p w14:paraId="2B73764C" w14:textId="0553C120" w:rsidR="007A1DAB" w:rsidRDefault="007A1DAB" w:rsidP="007A1DAB">
      <w:pPr>
        <w:pStyle w:val="Pquestionheadingsx"/>
      </w:pPr>
      <w:r>
        <w:t>Question 16</w:t>
      </w:r>
      <w:r>
        <w:tab/>
      </w:r>
      <w:r w:rsidR="00F438AC">
        <w:rPr>
          <w:rStyle w:val="Cmarkslabel"/>
        </w:rPr>
        <w:t>3</w:t>
      </w:r>
      <w:r w:rsidRPr="001B433F">
        <w:rPr>
          <w:rStyle w:val="Cmarkslabel"/>
        </w:rPr>
        <w:t xml:space="preserve"> marks</w:t>
      </w:r>
      <w:r>
        <w:tab/>
        <w:t>[1.2]</w:t>
      </w:r>
    </w:p>
    <w:p w14:paraId="0ACE3091" w14:textId="2733F94F" w:rsidR="007A1DAB" w:rsidRDefault="007A1DAB" w:rsidP="007A1DAB">
      <w:pPr>
        <w:pStyle w:val="Pquestiontextmainstem"/>
      </w:pPr>
      <w:r>
        <w:t xml:space="preserve">A sports store is selling tennis racquets at below ‘cost price’ (the price that the store bought them for). Wilson racquets that were bought for $91 </w:t>
      </w:r>
      <w:r w:rsidR="00F438AC">
        <w:t>were</w:t>
      </w:r>
      <w:r>
        <w:t xml:space="preserve"> sold for $78 in the sale, while </w:t>
      </w:r>
      <w:r w:rsidRPr="006234D2">
        <w:t>Head racquets that were bought for $114 were sold for $88 in the sale</w:t>
      </w:r>
      <w:r>
        <w:t>.</w:t>
      </w:r>
    </w:p>
    <w:p w14:paraId="2329E68C" w14:textId="5C1C4001" w:rsidR="007A1DAB" w:rsidRDefault="007A1DAB" w:rsidP="007A1DAB">
      <w:pPr>
        <w:pStyle w:val="Pquestiontextmainstem"/>
      </w:pPr>
      <w:r>
        <w:t>Find the loss made when 17 Wilson racquets and 21 Head racquets are sold in the sale.</w:t>
      </w:r>
    </w:p>
    <w:p w14:paraId="197E415C" w14:textId="77777777" w:rsidR="007A1DAB" w:rsidRDefault="007A1DAB" w:rsidP="007A1DAB">
      <w:pPr>
        <w:pStyle w:val="Pquestiontextmainstem"/>
      </w:pPr>
    </w:p>
    <w:p w14:paraId="1B9E1840" w14:textId="77777777" w:rsidR="007A1DAB" w:rsidRDefault="007A1DAB" w:rsidP="007A1DAB">
      <w:pPr>
        <w:pStyle w:val="Pquestiontextmainstem"/>
      </w:pPr>
    </w:p>
    <w:p w14:paraId="7F515149" w14:textId="77777777" w:rsidR="0018011D" w:rsidRPr="009E648A" w:rsidRDefault="0018011D" w:rsidP="007A1DAB">
      <w:pPr>
        <w:pStyle w:val="Pquestiontextmainstem"/>
      </w:pPr>
    </w:p>
    <w:p w14:paraId="1B152113" w14:textId="41D62DF4" w:rsidR="007A1DAB" w:rsidRDefault="007A1DAB" w:rsidP="007A1DAB">
      <w:pPr>
        <w:pStyle w:val="Pquestionheadingsx"/>
      </w:pPr>
      <w:r>
        <w:t>Question 1</w:t>
      </w:r>
      <w:r w:rsidR="00F438AC">
        <w:t>7</w:t>
      </w:r>
      <w:r>
        <w:tab/>
      </w:r>
      <w:r>
        <w:rPr>
          <w:rStyle w:val="Cmarkslabel"/>
        </w:rPr>
        <w:t>2</w:t>
      </w:r>
      <w:r w:rsidRPr="001B433F">
        <w:rPr>
          <w:rStyle w:val="Cmarkslabel"/>
        </w:rPr>
        <w:t xml:space="preserve"> marks</w:t>
      </w:r>
      <w:r>
        <w:tab/>
        <w:t>[1.2]</w:t>
      </w:r>
    </w:p>
    <w:p w14:paraId="14A296DE" w14:textId="7247DC75" w:rsidR="007A1DAB" w:rsidRDefault="007A1DAB" w:rsidP="007A1DAB">
      <w:pPr>
        <w:pStyle w:val="Pquestiontextmainstem"/>
      </w:pPr>
      <w:r w:rsidRPr="009E648A">
        <w:t xml:space="preserve">A six-sided die has </w:t>
      </w:r>
      <w:r w:rsidR="00F438AC">
        <w:t xml:space="preserve">the </w:t>
      </w:r>
      <w:r w:rsidRPr="009E648A">
        <w:t xml:space="preserve">letters A, B, C, D, E and F on </w:t>
      </w:r>
      <w:r>
        <w:t>its</w:t>
      </w:r>
      <w:r w:rsidRPr="009E648A">
        <w:t xml:space="preserve"> face</w:t>
      </w:r>
      <w:r>
        <w:t>s</w:t>
      </w:r>
      <w:r w:rsidRPr="009E648A">
        <w:t xml:space="preserve">. A is worth </w:t>
      </w:r>
      <w:r w:rsidR="00F438AC" w:rsidRPr="006234D2">
        <w:t>2 points, B is worth -7 points, C is 5 points, D is -11 points, E is 8 points and F is -18 points.</w:t>
      </w:r>
      <w:r w:rsidRPr="009E648A">
        <w:t xml:space="preserve"> Find the </w:t>
      </w:r>
      <w:r w:rsidR="00BA67A3">
        <w:t xml:space="preserve">total </w:t>
      </w:r>
      <w:r w:rsidRPr="009E648A">
        <w:t>score for the following rolls</w:t>
      </w:r>
      <w:r>
        <w:t>:</w:t>
      </w:r>
      <w:r w:rsidR="0018011D">
        <w:br/>
      </w:r>
      <w:r w:rsidR="00F438AC" w:rsidRPr="006234D2">
        <w:t>A, A, B, B, E, E, E, F</w:t>
      </w:r>
      <w:r>
        <w:t>.</w:t>
      </w:r>
    </w:p>
    <w:p w14:paraId="3C8288A2" w14:textId="77777777" w:rsidR="007A1DAB" w:rsidRDefault="007A1DAB" w:rsidP="007A1DAB">
      <w:pPr>
        <w:pStyle w:val="Pquestiontextmainstem"/>
      </w:pPr>
    </w:p>
    <w:p w14:paraId="76C07B5A" w14:textId="77777777" w:rsidR="007A1DAB" w:rsidRDefault="007A1DAB" w:rsidP="007A1DAB">
      <w:pPr>
        <w:pStyle w:val="Pquestiontextmainstem"/>
      </w:pPr>
    </w:p>
    <w:p w14:paraId="2EF272E1" w14:textId="77777777" w:rsidR="0018011D" w:rsidRDefault="0018011D" w:rsidP="007A1DAB">
      <w:pPr>
        <w:pStyle w:val="Pquestiontextmainstem"/>
      </w:pPr>
    </w:p>
    <w:p w14:paraId="514916FE" w14:textId="2CFECE47" w:rsidR="007A1DAB" w:rsidRDefault="007A1DAB" w:rsidP="007A1DAB">
      <w:pPr>
        <w:pStyle w:val="Pquestionheadingsx"/>
      </w:pPr>
      <w:r>
        <w:t>Question 1</w:t>
      </w:r>
      <w:r w:rsidR="00DE0AB0">
        <w:t>8</w:t>
      </w:r>
      <w:r>
        <w:tab/>
      </w:r>
      <w:r>
        <w:rPr>
          <w:rStyle w:val="Cmarkslabel"/>
        </w:rPr>
        <w:t>2</w:t>
      </w:r>
      <w:r w:rsidRPr="001B433F">
        <w:rPr>
          <w:rStyle w:val="Cmarkslabel"/>
        </w:rPr>
        <w:t xml:space="preserve"> marks</w:t>
      </w:r>
      <w:r>
        <w:tab/>
        <w:t>[1.3]</w:t>
      </w:r>
    </w:p>
    <w:p w14:paraId="7C03EC4E" w14:textId="55654220" w:rsidR="007A1DAB" w:rsidRPr="006234D2" w:rsidRDefault="00F438AC" w:rsidP="006234D2">
      <w:pPr>
        <w:pStyle w:val="Pquestiontextmainstem"/>
      </w:pPr>
      <w:r w:rsidRPr="006234D2">
        <w:t>Find the following quotients.</w:t>
      </w:r>
    </w:p>
    <w:p w14:paraId="0CE36DF8" w14:textId="3B3D09BB" w:rsidR="00F438AC" w:rsidRPr="007363AD" w:rsidRDefault="0018011D" w:rsidP="006234D2">
      <w:pPr>
        <w:pStyle w:val="Pquestiontextpartsa"/>
      </w:pPr>
      <w:r w:rsidRPr="0018011D">
        <w:rPr>
          <w:rStyle w:val="Cquestionpartlabelbold"/>
        </w:rPr>
        <w:t>(a)</w:t>
      </w:r>
      <w:r>
        <w:rPr>
          <w:rStyle w:val="Cquestionpartlabelbold"/>
        </w:rPr>
        <w:tab/>
      </w:r>
      <w:r w:rsidR="00F438AC" w:rsidRPr="007363AD">
        <w:t xml:space="preserve">-189 </w:t>
      </w:r>
      <w:r w:rsidR="00F438AC" w:rsidRPr="007363AD">
        <w:sym w:font="Symbol" w:char="F0B8"/>
      </w:r>
      <w:r w:rsidR="00F438AC" w:rsidRPr="007363AD">
        <w:t xml:space="preserve"> -7</w:t>
      </w:r>
    </w:p>
    <w:p w14:paraId="7D225A97" w14:textId="77777777" w:rsidR="00F438AC" w:rsidRDefault="00F438AC" w:rsidP="0018011D">
      <w:pPr>
        <w:pStyle w:val="Pquestiontextmainstem"/>
      </w:pPr>
    </w:p>
    <w:p w14:paraId="2E2188CA" w14:textId="77777777" w:rsidR="00BA67A3" w:rsidRPr="007363AD" w:rsidRDefault="00BA67A3" w:rsidP="0018011D">
      <w:pPr>
        <w:pStyle w:val="Pquestiontextmainstem"/>
      </w:pPr>
    </w:p>
    <w:p w14:paraId="3A8AE28F" w14:textId="547D884A" w:rsidR="00F438AC" w:rsidRPr="007363AD" w:rsidRDefault="0018011D" w:rsidP="006234D2">
      <w:pPr>
        <w:pStyle w:val="Pquestiontextpartsa"/>
      </w:pPr>
      <w:r w:rsidRPr="0018011D">
        <w:rPr>
          <w:rStyle w:val="Cquestionpartlabelbold"/>
        </w:rPr>
        <w:t>(b)</w:t>
      </w:r>
      <w:r>
        <w:rPr>
          <w:rStyle w:val="Cquestionpartlabelbold"/>
        </w:rPr>
        <w:tab/>
      </w:r>
      <w:r w:rsidR="00F438AC" w:rsidRPr="007363AD">
        <w:t xml:space="preserve">152 </w:t>
      </w:r>
      <w:r w:rsidR="00F438AC" w:rsidRPr="007363AD">
        <w:sym w:font="Symbol" w:char="F0B8"/>
      </w:r>
      <w:r w:rsidR="00F438AC" w:rsidRPr="007363AD">
        <w:t xml:space="preserve"> -8</w:t>
      </w:r>
    </w:p>
    <w:p w14:paraId="28A6AFA6" w14:textId="77777777" w:rsidR="00F438AC" w:rsidRDefault="00F438AC" w:rsidP="007A1DAB">
      <w:pPr>
        <w:pStyle w:val="Pquestiontextmainstem"/>
      </w:pPr>
    </w:p>
    <w:p w14:paraId="3D8D6AF7" w14:textId="77777777" w:rsidR="007A1DAB" w:rsidRDefault="007A1DAB" w:rsidP="007A1DAB">
      <w:pPr>
        <w:pStyle w:val="Pquestiontextmainstem"/>
      </w:pPr>
    </w:p>
    <w:p w14:paraId="3435B744" w14:textId="0E621914" w:rsidR="007A1DAB" w:rsidRDefault="007A1DAB" w:rsidP="007A1DAB">
      <w:pPr>
        <w:pStyle w:val="Pquestionheadingsx"/>
      </w:pPr>
      <w:r>
        <w:t>Question 1</w:t>
      </w:r>
      <w:r w:rsidR="00DE0AB0">
        <w:t>9</w:t>
      </w:r>
      <w:r>
        <w:tab/>
      </w:r>
      <w:r>
        <w:rPr>
          <w:rStyle w:val="Cmarkslabel"/>
        </w:rPr>
        <w:t>2</w:t>
      </w:r>
      <w:r w:rsidRPr="001B433F">
        <w:rPr>
          <w:rStyle w:val="Cmarkslabel"/>
        </w:rPr>
        <w:t xml:space="preserve"> marks</w:t>
      </w:r>
      <w:r>
        <w:tab/>
        <w:t>[1.3]</w:t>
      </w:r>
    </w:p>
    <w:p w14:paraId="1F486FBE" w14:textId="23AD5997" w:rsidR="00F438AC" w:rsidRDefault="00F438AC" w:rsidP="00F438AC">
      <w:pPr>
        <w:pStyle w:val="Pquestiontextmainstem"/>
      </w:pPr>
      <w:r>
        <w:t>The temperature inside a freezer fell from 7°C at 10 pm to -2°C at 4 am. Find the average change in temperature per hour by dividing the overall temperature change by the number of hours.</w:t>
      </w:r>
    </w:p>
    <w:p w14:paraId="092226C3" w14:textId="77777777" w:rsidR="007A1DAB" w:rsidRDefault="007A1DAB" w:rsidP="007A1DAB">
      <w:pPr>
        <w:pStyle w:val="Pquestiontextmainstem"/>
      </w:pPr>
    </w:p>
    <w:p w14:paraId="7E35CE3E" w14:textId="77777777" w:rsidR="007A1DAB" w:rsidRPr="009E648A" w:rsidRDefault="007A1DAB" w:rsidP="007A1DAB">
      <w:pPr>
        <w:pStyle w:val="Pquestiontextmainstem"/>
      </w:pPr>
    </w:p>
    <w:p w14:paraId="713624B2" w14:textId="21900389" w:rsidR="007A1DAB" w:rsidRDefault="007A1DAB" w:rsidP="007A1DAB">
      <w:pPr>
        <w:pStyle w:val="Pquestionheadingsx"/>
      </w:pPr>
      <w:r>
        <w:lastRenderedPageBreak/>
        <w:t xml:space="preserve">Question </w:t>
      </w:r>
      <w:r w:rsidR="00DE0AB0">
        <w:t>20</w:t>
      </w:r>
      <w:r>
        <w:tab/>
      </w:r>
      <w:r w:rsidR="00F438AC">
        <w:rPr>
          <w:rStyle w:val="Cmarkslabel"/>
        </w:rPr>
        <w:t>4</w:t>
      </w:r>
      <w:r w:rsidRPr="001B433F">
        <w:rPr>
          <w:rStyle w:val="Cmarkslabel"/>
        </w:rPr>
        <w:t xml:space="preserve"> marks</w:t>
      </w:r>
      <w:r>
        <w:tab/>
        <w:t>[1.</w:t>
      </w:r>
      <w:r w:rsidR="00F438AC">
        <w:t>4</w:t>
      </w:r>
      <w:r>
        <w:t>]</w:t>
      </w:r>
    </w:p>
    <w:p w14:paraId="4E892B32" w14:textId="77777777" w:rsidR="00F438AC" w:rsidRPr="007363AD" w:rsidRDefault="00F438AC" w:rsidP="006234D2">
      <w:pPr>
        <w:pStyle w:val="Pquestiontextmainstem"/>
      </w:pPr>
      <w:r w:rsidRPr="007363AD">
        <w:t>Evaluate the following.</w:t>
      </w:r>
    </w:p>
    <w:p w14:paraId="7F4AF760" w14:textId="7DE83210" w:rsidR="00F438AC" w:rsidRPr="007363AD" w:rsidRDefault="0018011D" w:rsidP="006234D2">
      <w:pPr>
        <w:pStyle w:val="Pquestiontextpartsa"/>
      </w:pPr>
      <w:r w:rsidRPr="0018011D">
        <w:rPr>
          <w:rStyle w:val="Cquestionpartlabelbold"/>
        </w:rPr>
        <w:t>(a)</w:t>
      </w:r>
      <w:r>
        <w:rPr>
          <w:rStyle w:val="Cquestionpartlabelbold"/>
        </w:rPr>
        <w:tab/>
      </w:r>
      <w:r w:rsidR="00F438AC" w:rsidRPr="007363AD">
        <w:t xml:space="preserve">(-7 – 2 – 6) </w:t>
      </w:r>
      <w:r w:rsidR="00F438AC" w:rsidRPr="007363AD">
        <w:rPr>
          <w:position w:val="-4"/>
        </w:rPr>
        <w:object w:dxaOrig="180" w:dyaOrig="200" w14:anchorId="42DDB583">
          <v:shape id="_x0000_i1032" type="#_x0000_t75" style="width:8.25pt;height:9.75pt" o:ole="">
            <v:imagedata r:id="rId21" o:title=""/>
          </v:shape>
          <o:OLEObject Type="Embed" ProgID="Equation.DSMT4" ShapeID="_x0000_i1032" DrawAspect="Content" ObjectID="_1540560622" r:id="rId22"/>
        </w:object>
      </w:r>
      <w:r w:rsidR="00F438AC" w:rsidRPr="007363AD">
        <w:t xml:space="preserve"> (-8 – 4 – 5)</w:t>
      </w:r>
    </w:p>
    <w:p w14:paraId="7A011263" w14:textId="77777777" w:rsidR="00F438AC" w:rsidRDefault="00F438AC" w:rsidP="0018011D">
      <w:pPr>
        <w:pStyle w:val="Pquestiontextmainstem"/>
      </w:pPr>
    </w:p>
    <w:p w14:paraId="262DFF2D" w14:textId="77777777" w:rsidR="0018011D" w:rsidRPr="007363AD" w:rsidRDefault="0018011D" w:rsidP="0018011D">
      <w:pPr>
        <w:pStyle w:val="Pquestiontextmainstem"/>
      </w:pPr>
    </w:p>
    <w:p w14:paraId="162B4B31" w14:textId="4F2539A6" w:rsidR="00F438AC" w:rsidRDefault="0018011D" w:rsidP="006234D2">
      <w:pPr>
        <w:pStyle w:val="Pquestiontextpartsa"/>
      </w:pPr>
      <w:r w:rsidRPr="0018011D">
        <w:rPr>
          <w:rStyle w:val="Cquestionpartlabelbold"/>
        </w:rPr>
        <w:t>(b)</w:t>
      </w:r>
      <w:r>
        <w:rPr>
          <w:rStyle w:val="Cquestionpartlabelbold"/>
        </w:rPr>
        <w:tab/>
      </w:r>
      <w:r w:rsidR="00F438AC" w:rsidRPr="007363AD">
        <w:t>117 ÷ -9 + (-78) ÷ 3</w:t>
      </w:r>
    </w:p>
    <w:p w14:paraId="10D77D32" w14:textId="77777777" w:rsidR="007A1DAB" w:rsidRDefault="007A1DAB" w:rsidP="006234D2">
      <w:pPr>
        <w:pStyle w:val="Pquestiontextpartsa"/>
      </w:pPr>
    </w:p>
    <w:p w14:paraId="35EAA9DA" w14:textId="77777777" w:rsidR="007A1DAB" w:rsidRDefault="007A1DAB" w:rsidP="007A1DAB">
      <w:pPr>
        <w:pStyle w:val="Pquestiontextmainstem"/>
      </w:pPr>
    </w:p>
    <w:p w14:paraId="0682DD00" w14:textId="50FA0C9D" w:rsidR="007A1DAB" w:rsidRDefault="007A1DAB" w:rsidP="007A1DAB">
      <w:pPr>
        <w:pStyle w:val="Pquestionheadingsx"/>
      </w:pPr>
      <w:r>
        <w:t>Question 2</w:t>
      </w:r>
      <w:r w:rsidR="00DE0AB0">
        <w:t>1</w:t>
      </w:r>
      <w:r>
        <w:tab/>
      </w:r>
      <w:r>
        <w:rPr>
          <w:rStyle w:val="Cmarkslabel"/>
        </w:rPr>
        <w:t>4</w:t>
      </w:r>
      <w:r w:rsidRPr="001B433F">
        <w:rPr>
          <w:rStyle w:val="Cmarkslabel"/>
        </w:rPr>
        <w:t xml:space="preserve"> marks</w:t>
      </w:r>
      <w:r>
        <w:tab/>
        <w:t>[1.4]</w:t>
      </w:r>
    </w:p>
    <w:p w14:paraId="65650371" w14:textId="77777777" w:rsidR="007A1DAB" w:rsidRPr="009E648A" w:rsidRDefault="007A1DAB" w:rsidP="007A1DAB">
      <w:pPr>
        <w:pStyle w:val="Pquestiontextmainstem"/>
      </w:pPr>
      <w:r>
        <w:t>Evaluate the following.</w:t>
      </w:r>
    </w:p>
    <w:p w14:paraId="206F4F83" w14:textId="37025801" w:rsidR="00F438AC" w:rsidRPr="007363AD" w:rsidRDefault="0018011D" w:rsidP="006234D2">
      <w:pPr>
        <w:pStyle w:val="Pquestiontextpartsa"/>
      </w:pPr>
      <w:r w:rsidRPr="0018011D">
        <w:rPr>
          <w:rStyle w:val="Cquestionpartlabelbold"/>
        </w:rPr>
        <w:t>(a)</w:t>
      </w:r>
      <w:r>
        <w:rPr>
          <w:rStyle w:val="Cquestionpartlabelbold"/>
        </w:rPr>
        <w:tab/>
      </w:r>
      <w:r w:rsidR="00F438AC" w:rsidRPr="007363AD">
        <w:t>(7 – 24)</w:t>
      </w:r>
      <w:r w:rsidR="00F438AC" w:rsidRPr="007363AD">
        <w:rPr>
          <w:vertAlign w:val="superscript"/>
        </w:rPr>
        <w:t>2</w:t>
      </w:r>
      <w:r w:rsidR="00F438AC" w:rsidRPr="007363AD">
        <w:t xml:space="preserve"> – 3 ×</w:t>
      </w:r>
      <w:r w:rsidR="00F438AC" w:rsidRPr="007363AD">
        <w:rPr>
          <w:position w:val="-8"/>
        </w:rPr>
        <w:object w:dxaOrig="620" w:dyaOrig="360" w14:anchorId="28CB75B4">
          <v:shape id="_x0000_i1033" type="#_x0000_t75" style="width:31.5pt;height:18pt" o:ole="">
            <v:imagedata r:id="rId23" o:title=""/>
          </v:shape>
          <o:OLEObject Type="Embed" ProgID="Equation.DSMT4" ShapeID="_x0000_i1033" DrawAspect="Content" ObjectID="_1540560623" r:id="rId24"/>
        </w:object>
      </w:r>
    </w:p>
    <w:p w14:paraId="694A1540" w14:textId="77777777" w:rsidR="00F438AC" w:rsidRDefault="00F438AC" w:rsidP="0018011D">
      <w:pPr>
        <w:pStyle w:val="Pquestiontextmainstem"/>
      </w:pPr>
    </w:p>
    <w:p w14:paraId="4DA3283B" w14:textId="77777777" w:rsidR="0018011D" w:rsidRDefault="0018011D" w:rsidP="0018011D">
      <w:pPr>
        <w:pStyle w:val="Pquestiontextmainstem"/>
      </w:pPr>
    </w:p>
    <w:p w14:paraId="7A83C0FB" w14:textId="77777777" w:rsidR="0018011D" w:rsidRPr="007363AD" w:rsidRDefault="0018011D" w:rsidP="0018011D">
      <w:pPr>
        <w:pStyle w:val="Pquestiontextmainstem"/>
      </w:pPr>
    </w:p>
    <w:p w14:paraId="5A1E2F16" w14:textId="6DF932F4" w:rsidR="00F438AC" w:rsidRPr="007363AD" w:rsidRDefault="0018011D" w:rsidP="006234D2">
      <w:pPr>
        <w:pStyle w:val="Pquestiontextpartsa"/>
      </w:pPr>
      <w:r w:rsidRPr="0018011D">
        <w:rPr>
          <w:rStyle w:val="Cquestionpartlabelbold"/>
        </w:rPr>
        <w:t>(b)</w:t>
      </w:r>
      <w:r>
        <w:rPr>
          <w:rStyle w:val="Cquestionpartlabelbold"/>
        </w:rPr>
        <w:tab/>
      </w:r>
      <w:r w:rsidR="00F438AC" w:rsidRPr="007363AD">
        <w:t>-3 × -12 – (-60 ÷ -3) + (-11)</w:t>
      </w:r>
    </w:p>
    <w:p w14:paraId="23E26C08" w14:textId="77777777" w:rsidR="007A1DAB" w:rsidRPr="009E648A" w:rsidRDefault="007A1DAB" w:rsidP="007A1DAB">
      <w:pPr>
        <w:pStyle w:val="Pquestiontextmainstem"/>
      </w:pPr>
    </w:p>
    <w:p w14:paraId="40573EEE" w14:textId="77777777" w:rsidR="007A1DAB" w:rsidRDefault="007A1DAB" w:rsidP="007A1DAB">
      <w:pPr>
        <w:pStyle w:val="Pquestiontextmainstem"/>
      </w:pPr>
    </w:p>
    <w:p w14:paraId="2B8F52BF" w14:textId="77777777" w:rsidR="0018011D" w:rsidRPr="009E648A" w:rsidRDefault="0018011D" w:rsidP="007A1DAB">
      <w:pPr>
        <w:pStyle w:val="Pquestiontextmainstem"/>
      </w:pPr>
    </w:p>
    <w:p w14:paraId="6E1609FF" w14:textId="037270EB" w:rsidR="007A1DAB" w:rsidRDefault="007A1DAB" w:rsidP="007A1DAB">
      <w:pPr>
        <w:pStyle w:val="Pquestionheadingsx"/>
      </w:pPr>
      <w:r>
        <w:t>Question 2</w:t>
      </w:r>
      <w:r w:rsidR="00DE0AB0">
        <w:t>2</w:t>
      </w:r>
      <w:r>
        <w:tab/>
      </w:r>
      <w:r>
        <w:rPr>
          <w:rStyle w:val="Cmarkslabel"/>
        </w:rPr>
        <w:t>3</w:t>
      </w:r>
      <w:r w:rsidRPr="001B433F">
        <w:rPr>
          <w:rStyle w:val="Cmarkslabel"/>
        </w:rPr>
        <w:t xml:space="preserve"> marks</w:t>
      </w:r>
      <w:r>
        <w:tab/>
        <w:t>[1.4]</w:t>
      </w:r>
    </w:p>
    <w:p w14:paraId="5E8A7E29" w14:textId="074B32D5" w:rsidR="007A1DAB" w:rsidRDefault="007A1DAB" w:rsidP="007A1DAB">
      <w:pPr>
        <w:pStyle w:val="Pquestiontextmainstem"/>
      </w:pPr>
      <w:r w:rsidRPr="009E648A">
        <w:t>A company made a loss of $</w:t>
      </w:r>
      <w:r w:rsidR="00F438AC">
        <w:t>8.5</w:t>
      </w:r>
      <w:r w:rsidRPr="009E648A">
        <w:t xml:space="preserve"> million per month for </w:t>
      </w:r>
      <w:r w:rsidR="00F438AC">
        <w:t>4</w:t>
      </w:r>
      <w:r w:rsidRPr="009E648A">
        <w:t xml:space="preserve"> months and then made a profit of </w:t>
      </w:r>
      <w:r w:rsidR="0018011D">
        <w:br/>
      </w:r>
      <w:r w:rsidRPr="009E648A">
        <w:t>$</w:t>
      </w:r>
      <w:r w:rsidR="00F438AC">
        <w:t>3.5</w:t>
      </w:r>
      <w:r w:rsidRPr="009E648A">
        <w:t xml:space="preserve"> million per month for </w:t>
      </w:r>
      <w:r w:rsidR="00F438AC">
        <w:t>8</w:t>
      </w:r>
      <w:r w:rsidRPr="009E648A">
        <w:t xml:space="preserve"> months. What was the company’s </w:t>
      </w:r>
      <w:r>
        <w:t xml:space="preserve">final </w:t>
      </w:r>
      <w:r w:rsidRPr="009E648A">
        <w:t xml:space="preserve">result for the </w:t>
      </w:r>
      <w:r>
        <w:t xml:space="preserve">end of the </w:t>
      </w:r>
      <w:r w:rsidRPr="009E648A">
        <w:t>year?</w:t>
      </w:r>
    </w:p>
    <w:p w14:paraId="0216D4EC" w14:textId="77777777" w:rsidR="007A1DAB" w:rsidRDefault="007A1DAB" w:rsidP="007A1DAB">
      <w:pPr>
        <w:pStyle w:val="Pquestiontextmainstem"/>
      </w:pPr>
    </w:p>
    <w:p w14:paraId="40F31609" w14:textId="77777777" w:rsidR="007A1DAB" w:rsidRDefault="007A1DAB" w:rsidP="007A1DAB">
      <w:pPr>
        <w:pStyle w:val="Pquestiontextmainstem"/>
      </w:pPr>
    </w:p>
    <w:p w14:paraId="48A128DE" w14:textId="77777777" w:rsidR="007A1DAB" w:rsidRDefault="007A1DAB" w:rsidP="007A1DAB">
      <w:pPr>
        <w:pStyle w:val="Pquestiontextmainstem"/>
      </w:pPr>
    </w:p>
    <w:p w14:paraId="69A9B612" w14:textId="599EEB38" w:rsidR="007A1DAB" w:rsidRDefault="007A1DAB" w:rsidP="007A1DAB">
      <w:pPr>
        <w:pStyle w:val="Pquestionheadingsx"/>
      </w:pPr>
      <w:r>
        <w:t>Question 2</w:t>
      </w:r>
      <w:r w:rsidR="00DE0AB0">
        <w:t>3</w:t>
      </w:r>
      <w:r>
        <w:tab/>
      </w:r>
      <w:r>
        <w:rPr>
          <w:rStyle w:val="Cmarkslabel"/>
        </w:rPr>
        <w:t>4</w:t>
      </w:r>
      <w:r w:rsidRPr="001B433F">
        <w:rPr>
          <w:rStyle w:val="Cmarkslabel"/>
        </w:rPr>
        <w:t xml:space="preserve"> marks</w:t>
      </w:r>
      <w:r>
        <w:tab/>
        <w:t>[1.5]</w:t>
      </w:r>
    </w:p>
    <w:p w14:paraId="2EBAC02F" w14:textId="77777777" w:rsidR="007A1DAB" w:rsidRPr="000D657F" w:rsidRDefault="007A1DAB" w:rsidP="007A1DAB">
      <w:pPr>
        <w:pStyle w:val="Pquestiontextmainstem"/>
      </w:pPr>
      <w:r w:rsidRPr="000D657F">
        <w:t>Evaluate the following.</w:t>
      </w:r>
    </w:p>
    <w:p w14:paraId="4D6B9747" w14:textId="73B9F4E9" w:rsidR="007A1DAB" w:rsidRDefault="0018011D" w:rsidP="006234D2">
      <w:pPr>
        <w:pStyle w:val="Pquestiontextpartsa"/>
      </w:pPr>
      <w:r w:rsidRPr="0018011D">
        <w:rPr>
          <w:rStyle w:val="Cquestionpartlabelbold"/>
        </w:rPr>
        <w:t>(a)</w:t>
      </w:r>
      <w:r>
        <w:rPr>
          <w:rStyle w:val="Cquestionpartlabelbold"/>
        </w:rPr>
        <w:tab/>
      </w:r>
      <w:r w:rsidR="00F438AC" w:rsidRPr="006234D2">
        <w:t>15</w:t>
      </w:r>
      <w:r w:rsidR="00F438AC" w:rsidRPr="006234D2">
        <w:rPr>
          <w:vertAlign w:val="superscript"/>
        </w:rPr>
        <w:t xml:space="preserve">4 </w:t>
      </w:r>
      <w:r w:rsidR="00F438AC" w:rsidRPr="006234D2">
        <w:t>÷ (-15)</w:t>
      </w:r>
      <w:r w:rsidR="00F438AC" w:rsidRPr="006234D2">
        <w:rPr>
          <w:vertAlign w:val="superscript"/>
        </w:rPr>
        <w:t>2</w:t>
      </w:r>
      <w:r w:rsidR="007A1DAB" w:rsidRPr="009E648A">
        <w:tab/>
      </w:r>
    </w:p>
    <w:p w14:paraId="33974E38" w14:textId="77777777" w:rsidR="007A1DAB" w:rsidRDefault="007A1DAB" w:rsidP="007A1DAB">
      <w:pPr>
        <w:pStyle w:val="Pquestiontextmainstem"/>
      </w:pPr>
    </w:p>
    <w:p w14:paraId="4EA08280" w14:textId="77777777" w:rsidR="007A1DAB" w:rsidRDefault="007A1DAB" w:rsidP="007A1DAB">
      <w:pPr>
        <w:pStyle w:val="Pquestiontextmainstem"/>
      </w:pPr>
    </w:p>
    <w:p w14:paraId="1CACAB51" w14:textId="77777777" w:rsidR="00BA67A3" w:rsidRDefault="00BA67A3" w:rsidP="007A1DAB">
      <w:pPr>
        <w:pStyle w:val="Pquestiontextmainstem"/>
      </w:pPr>
    </w:p>
    <w:p w14:paraId="26BFA03D" w14:textId="77777777" w:rsidR="0018011D" w:rsidRDefault="0018011D" w:rsidP="007A1DAB">
      <w:pPr>
        <w:pStyle w:val="Pquestiontextmainstem"/>
      </w:pPr>
    </w:p>
    <w:p w14:paraId="7EBB3F43" w14:textId="46513C60" w:rsidR="007A1DAB" w:rsidRPr="000D657F" w:rsidRDefault="0018011D" w:rsidP="006234D2">
      <w:pPr>
        <w:pStyle w:val="Pquestiontextpartsa"/>
      </w:pPr>
      <w:r w:rsidRPr="0018011D">
        <w:rPr>
          <w:rStyle w:val="Cquestionpartlabelbold"/>
        </w:rPr>
        <w:t>(b)</w:t>
      </w:r>
      <w:r>
        <w:rPr>
          <w:rStyle w:val="Cquestionpartlabelbold"/>
        </w:rPr>
        <w:tab/>
      </w:r>
      <w:r w:rsidR="00F438AC" w:rsidRPr="007363AD">
        <w:rPr>
          <w:position w:val="-24"/>
        </w:rPr>
        <w:object w:dxaOrig="1340" w:dyaOrig="660" w14:anchorId="70501FC5">
          <v:shape id="_x0000_i1034" type="#_x0000_t75" style="width:66.75pt;height:33pt" o:ole="">
            <v:imagedata r:id="rId25" o:title=""/>
          </v:shape>
          <o:OLEObject Type="Embed" ProgID="Equation.3" ShapeID="_x0000_i1034" DrawAspect="Content" ObjectID="_1540560624" r:id="rId26"/>
        </w:object>
      </w:r>
    </w:p>
    <w:p w14:paraId="7076FA94" w14:textId="77777777" w:rsidR="007A1DAB" w:rsidRPr="009E648A" w:rsidRDefault="007A1DAB" w:rsidP="007A1DAB">
      <w:pPr>
        <w:pStyle w:val="Pquestiontextmainstem"/>
      </w:pPr>
    </w:p>
    <w:p w14:paraId="1F77E8BE" w14:textId="77777777" w:rsidR="007A1DAB" w:rsidRDefault="007A1DAB" w:rsidP="007A1DAB">
      <w:pPr>
        <w:pStyle w:val="Pquestiontextmainstem"/>
      </w:pPr>
    </w:p>
    <w:p w14:paraId="2073189B" w14:textId="77777777" w:rsidR="0018011D" w:rsidRPr="009E648A" w:rsidRDefault="0018011D" w:rsidP="007A1DAB">
      <w:pPr>
        <w:pStyle w:val="Pquestiontextmainstem"/>
      </w:pPr>
    </w:p>
    <w:p w14:paraId="562886EE" w14:textId="20AC3595" w:rsidR="007A1DAB" w:rsidRDefault="007A1DAB" w:rsidP="007A1DAB">
      <w:pPr>
        <w:pStyle w:val="Pquestionheadingsx"/>
      </w:pPr>
      <w:r>
        <w:lastRenderedPageBreak/>
        <w:t>Question 2</w:t>
      </w:r>
      <w:r w:rsidR="00DE0AB0">
        <w:t>4</w:t>
      </w:r>
      <w:r>
        <w:tab/>
      </w:r>
      <w:r w:rsidR="006234D2">
        <w:rPr>
          <w:rStyle w:val="Cmarkslabel"/>
        </w:rPr>
        <w:t>3</w:t>
      </w:r>
      <w:r w:rsidRPr="001B433F">
        <w:rPr>
          <w:rStyle w:val="Cmarkslabel"/>
        </w:rPr>
        <w:t xml:space="preserve"> marks</w:t>
      </w:r>
      <w:r w:rsidR="006234D2">
        <w:tab/>
        <w:t>[</w:t>
      </w:r>
      <w:r>
        <w:t>1.6]</w:t>
      </w:r>
    </w:p>
    <w:p w14:paraId="0FF18877" w14:textId="77777777" w:rsidR="006234D2" w:rsidRPr="007363AD" w:rsidRDefault="006234D2" w:rsidP="006234D2">
      <w:pPr>
        <w:pStyle w:val="Pquestiontextmainstem"/>
      </w:pPr>
      <w:r w:rsidRPr="007363AD">
        <w:t xml:space="preserve">Solve the following for </w:t>
      </w:r>
      <w:r w:rsidRPr="00453ADC">
        <w:rPr>
          <w:rStyle w:val="Cmathsexpressions"/>
          <w:i/>
        </w:rPr>
        <w:t>x.</w:t>
      </w:r>
    </w:p>
    <w:p w14:paraId="400CFC9F" w14:textId="71FAC6CC" w:rsidR="006234D2" w:rsidRPr="007363AD" w:rsidRDefault="0018011D" w:rsidP="006234D2">
      <w:pPr>
        <w:pStyle w:val="Pquestiontextpartsa"/>
      </w:pPr>
      <w:r w:rsidRPr="0018011D">
        <w:rPr>
          <w:rStyle w:val="Cquestionpartlabelbold"/>
        </w:rPr>
        <w:t>(a)</w:t>
      </w:r>
      <w:r>
        <w:rPr>
          <w:rStyle w:val="Cquestionpartlabelbold"/>
        </w:rPr>
        <w:tab/>
      </w:r>
      <w:r w:rsidR="006234D2" w:rsidRPr="007363AD">
        <w:t>3</w:t>
      </w:r>
      <w:r w:rsidR="006234D2" w:rsidRPr="00453ADC">
        <w:rPr>
          <w:rStyle w:val="Cmathsexpressions"/>
          <w:i/>
          <w:iCs/>
          <w:vertAlign w:val="superscript"/>
        </w:rPr>
        <w:t>x</w:t>
      </w:r>
      <w:r w:rsidR="006234D2" w:rsidRPr="007363AD">
        <w:t xml:space="preserve"> ÷ 3</w:t>
      </w:r>
      <w:r w:rsidR="006234D2" w:rsidRPr="007363AD">
        <w:rPr>
          <w:vertAlign w:val="superscript"/>
        </w:rPr>
        <w:t>7</w:t>
      </w:r>
      <w:r w:rsidR="006234D2" w:rsidRPr="00453ADC">
        <w:t xml:space="preserve"> </w:t>
      </w:r>
      <w:r w:rsidR="006234D2" w:rsidRPr="007363AD">
        <w:t>= 1</w:t>
      </w:r>
    </w:p>
    <w:p w14:paraId="4D442CDD" w14:textId="77777777" w:rsidR="006234D2" w:rsidRDefault="006234D2" w:rsidP="0018011D">
      <w:pPr>
        <w:pStyle w:val="Pquestiontextmainstem"/>
      </w:pPr>
    </w:p>
    <w:p w14:paraId="6AE9CF39" w14:textId="77777777" w:rsidR="0018011D" w:rsidRDefault="0018011D" w:rsidP="0018011D">
      <w:pPr>
        <w:pStyle w:val="Pquestiontextmainstem"/>
      </w:pPr>
    </w:p>
    <w:p w14:paraId="34664314" w14:textId="77777777" w:rsidR="0018011D" w:rsidRPr="007363AD" w:rsidRDefault="0018011D" w:rsidP="0018011D">
      <w:pPr>
        <w:pStyle w:val="Pquestiontextmainstem"/>
      </w:pPr>
    </w:p>
    <w:p w14:paraId="4B79F09A" w14:textId="4AF1CE29" w:rsidR="006234D2" w:rsidRPr="007363AD" w:rsidRDefault="0018011D" w:rsidP="006234D2">
      <w:pPr>
        <w:pStyle w:val="Pquestiontextpartsa"/>
      </w:pPr>
      <w:r w:rsidRPr="0018011D">
        <w:rPr>
          <w:rStyle w:val="Cquestionpartlabelbold"/>
        </w:rPr>
        <w:t>(b)</w:t>
      </w:r>
      <w:r>
        <w:rPr>
          <w:rStyle w:val="Cquestionpartlabelbold"/>
        </w:rPr>
        <w:tab/>
      </w:r>
      <w:r w:rsidR="006234D2" w:rsidRPr="007363AD">
        <w:t>3</w:t>
      </w:r>
      <w:r w:rsidR="006234D2" w:rsidRPr="00453ADC">
        <w:rPr>
          <w:rStyle w:val="Cmathsexpressions"/>
          <w:i/>
          <w:iCs/>
          <w:vertAlign w:val="superscript"/>
        </w:rPr>
        <w:t>x</w:t>
      </w:r>
      <w:r w:rsidR="006234D2" w:rsidRPr="007363AD">
        <w:t xml:space="preserve"> ÷ (3</w:t>
      </w:r>
      <w:r w:rsidR="006234D2" w:rsidRPr="007363AD">
        <w:rPr>
          <w:vertAlign w:val="superscript"/>
        </w:rPr>
        <w:t>2</w:t>
      </w:r>
      <w:r w:rsidR="006234D2" w:rsidRPr="00453ADC">
        <w:rPr>
          <w:rStyle w:val="Cmathsexpressions"/>
          <w:i/>
          <w:iCs/>
          <w:vertAlign w:val="superscript"/>
        </w:rPr>
        <w:t xml:space="preserve"> </w:t>
      </w:r>
      <w:r w:rsidR="006234D2" w:rsidRPr="007363AD">
        <w:t>)</w:t>
      </w:r>
      <w:r w:rsidR="006234D2" w:rsidRPr="007363AD">
        <w:rPr>
          <w:vertAlign w:val="superscript"/>
        </w:rPr>
        <w:t>3</w:t>
      </w:r>
      <w:r w:rsidR="006234D2" w:rsidRPr="00453ADC">
        <w:t xml:space="preserve"> </w:t>
      </w:r>
      <w:r w:rsidR="006234D2" w:rsidRPr="007363AD">
        <w:t>= 3</w:t>
      </w:r>
      <w:r w:rsidR="006234D2" w:rsidRPr="007363AD">
        <w:rPr>
          <w:vertAlign w:val="superscript"/>
        </w:rPr>
        <w:t>9</w:t>
      </w:r>
    </w:p>
    <w:p w14:paraId="6BCD445B" w14:textId="20419B5A" w:rsidR="007A1DAB" w:rsidRPr="009E648A" w:rsidRDefault="007A1DAB" w:rsidP="006234D2">
      <w:pPr>
        <w:pStyle w:val="Pquestiontextpartsa"/>
      </w:pPr>
    </w:p>
    <w:p w14:paraId="42D89F24" w14:textId="77777777" w:rsidR="007A1DAB" w:rsidRDefault="007A1DAB" w:rsidP="007A1DAB">
      <w:pPr>
        <w:pStyle w:val="Pquestiontextmainstem"/>
      </w:pPr>
    </w:p>
    <w:p w14:paraId="52281A00" w14:textId="77777777" w:rsidR="0018011D" w:rsidRPr="009E648A" w:rsidRDefault="0018011D" w:rsidP="007A1DAB">
      <w:pPr>
        <w:pStyle w:val="Pquestiontextmainstem"/>
      </w:pPr>
    </w:p>
    <w:p w14:paraId="0B5DF69B" w14:textId="02772EDE" w:rsidR="007A1DAB" w:rsidRDefault="007A1DAB" w:rsidP="007A1DAB">
      <w:pPr>
        <w:pStyle w:val="Pquestionheadingsx"/>
      </w:pPr>
      <w:r>
        <w:t>Question 2</w:t>
      </w:r>
      <w:r w:rsidR="00DE0AB0">
        <w:t>5</w:t>
      </w:r>
      <w:r>
        <w:tab/>
      </w:r>
      <w:r>
        <w:rPr>
          <w:rStyle w:val="Cmarkslabel"/>
        </w:rPr>
        <w:t>2</w:t>
      </w:r>
      <w:r w:rsidRPr="001B433F">
        <w:rPr>
          <w:rStyle w:val="Cmarkslabel"/>
        </w:rPr>
        <w:t xml:space="preserve"> marks</w:t>
      </w:r>
      <w:r>
        <w:tab/>
        <w:t>[1.6]</w:t>
      </w:r>
    </w:p>
    <w:p w14:paraId="2ECA5993" w14:textId="3E68A395" w:rsidR="007A1DAB" w:rsidRDefault="007A1DAB" w:rsidP="007A1DAB">
      <w:pPr>
        <w:pStyle w:val="Pquestiontextmainstem"/>
      </w:pPr>
      <w:r w:rsidRPr="009E648A">
        <w:t xml:space="preserve">The prime factors for the number 12 </w:t>
      </w:r>
      <w:r>
        <w:t>are</w:t>
      </w:r>
      <w:r w:rsidRPr="009E648A">
        <w:t xml:space="preserve"> 2</w:t>
      </w:r>
      <w:r w:rsidRPr="00BC1D9F">
        <w:rPr>
          <w:vertAlign w:val="superscript"/>
        </w:rPr>
        <w:t>2</w:t>
      </w:r>
      <w:r w:rsidRPr="009E648A">
        <w:t xml:space="preserve"> × 3 because 12 = 2 × 2 × 3. Write the prime factors for </w:t>
      </w:r>
      <w:r w:rsidR="006234D2">
        <w:t>225</w:t>
      </w:r>
      <w:r w:rsidRPr="009E648A">
        <w:t xml:space="preserve"> in index form.</w:t>
      </w:r>
    </w:p>
    <w:p w14:paraId="23DB17E6" w14:textId="77777777" w:rsidR="007A1DAB" w:rsidRDefault="007A1DAB" w:rsidP="007A1DAB">
      <w:pPr>
        <w:pStyle w:val="Pquestiontextmainstem"/>
      </w:pPr>
    </w:p>
    <w:p w14:paraId="27308E93" w14:textId="77777777" w:rsidR="007A1DAB" w:rsidRDefault="007A1DAB" w:rsidP="007A1DAB">
      <w:pPr>
        <w:pStyle w:val="Pquestiontextmainstem"/>
      </w:pPr>
    </w:p>
    <w:p w14:paraId="0CDA63D7" w14:textId="77777777" w:rsidR="007A1DAB" w:rsidRPr="009E648A" w:rsidRDefault="007A1DAB" w:rsidP="007A1DAB">
      <w:pPr>
        <w:pStyle w:val="Pquestiontextmainstem"/>
      </w:pPr>
    </w:p>
    <w:p w14:paraId="3134D8B1" w14:textId="77777777" w:rsidR="007A1DAB" w:rsidRDefault="007A1DAB" w:rsidP="007A1DAB">
      <w:pPr>
        <w:pStyle w:val="Psectionresults"/>
      </w:pPr>
      <w:r>
        <w:t>Short answer results: ___ / 41</w:t>
      </w:r>
    </w:p>
    <w:p w14:paraId="677A53A1" w14:textId="77777777" w:rsidR="0018011D" w:rsidRDefault="0018011D" w:rsidP="007A1DAB">
      <w:pPr>
        <w:pStyle w:val="Psectionheading"/>
      </w:pPr>
    </w:p>
    <w:p w14:paraId="5369D0DF" w14:textId="77777777" w:rsidR="007A1DAB" w:rsidRDefault="007A1DAB" w:rsidP="007A1DAB">
      <w:pPr>
        <w:pStyle w:val="Psectionheading"/>
      </w:pPr>
      <w:r>
        <w:t>Extended answer section</w:t>
      </w:r>
    </w:p>
    <w:p w14:paraId="1D7EDB4C" w14:textId="36620E0E" w:rsidR="007A1DAB" w:rsidRDefault="007A1DAB" w:rsidP="007A1DAB">
      <w:pPr>
        <w:pStyle w:val="Pquestionheadingsx1stafterhead"/>
      </w:pPr>
      <w:r>
        <w:t>Question 2</w:t>
      </w:r>
      <w:r w:rsidR="00DE0AB0">
        <w:t>6</w:t>
      </w:r>
      <w:r>
        <w:tab/>
      </w:r>
      <w:r w:rsidR="006234D2">
        <w:rPr>
          <w:rStyle w:val="Cmarkslabel"/>
        </w:rPr>
        <w:t>4</w:t>
      </w:r>
      <w:r w:rsidRPr="001B433F">
        <w:rPr>
          <w:rStyle w:val="Cmarkslabel"/>
        </w:rPr>
        <w:t xml:space="preserve"> marks</w:t>
      </w:r>
      <w:r>
        <w:tab/>
        <w:t>[1.</w:t>
      </w:r>
      <w:r w:rsidR="00B953B1">
        <w:t>1</w:t>
      </w:r>
      <w:r>
        <w:t>]</w:t>
      </w:r>
    </w:p>
    <w:p w14:paraId="3A19B1E9" w14:textId="1F01C8C1" w:rsidR="006234D2" w:rsidRDefault="006234D2" w:rsidP="006234D2">
      <w:pPr>
        <w:pStyle w:val="Pquestiontextmainstem"/>
      </w:pPr>
      <w:r>
        <w:t>Two submarines are travelling at sea. The first submarine starts at sea level, dives to 29 m below the surface, then moves 17 m towards the surface and finally dives another 14 m.</w:t>
      </w:r>
    </w:p>
    <w:p w14:paraId="06CB0E6A" w14:textId="523B1BE4" w:rsidR="006234D2" w:rsidRDefault="0018011D" w:rsidP="006234D2">
      <w:pPr>
        <w:pStyle w:val="Pquestiontextpartsa"/>
      </w:pPr>
      <w:r w:rsidRPr="0018011D">
        <w:rPr>
          <w:rStyle w:val="Cquestionpartlabelbold"/>
        </w:rPr>
        <w:t>(a)</w:t>
      </w:r>
      <w:r>
        <w:rPr>
          <w:rStyle w:val="Cquestionpartlabelbold"/>
        </w:rPr>
        <w:tab/>
      </w:r>
      <w:r w:rsidR="006234D2">
        <w:t>Write the journey of this submarine in terms of directed numbers.</w:t>
      </w:r>
    </w:p>
    <w:p w14:paraId="36F4B906" w14:textId="77777777" w:rsidR="006234D2" w:rsidRDefault="006234D2" w:rsidP="006234D2">
      <w:pPr>
        <w:pStyle w:val="Pquestiontextpartsa"/>
      </w:pPr>
    </w:p>
    <w:p w14:paraId="656ADDB7" w14:textId="77777777" w:rsidR="006234D2" w:rsidRDefault="006234D2" w:rsidP="006234D2">
      <w:pPr>
        <w:pStyle w:val="Pquestiontextpartsa"/>
      </w:pPr>
    </w:p>
    <w:p w14:paraId="4FC89AB5" w14:textId="4DD0FCCD" w:rsidR="006234D2" w:rsidRDefault="0018011D" w:rsidP="006234D2">
      <w:pPr>
        <w:pStyle w:val="Pquestiontextpartsa"/>
      </w:pPr>
      <w:r w:rsidRPr="0018011D">
        <w:rPr>
          <w:rStyle w:val="Cquestionpartlabelbold"/>
        </w:rPr>
        <w:t>(b)</w:t>
      </w:r>
      <w:r>
        <w:rPr>
          <w:rStyle w:val="Cquestionpartlabelbold"/>
        </w:rPr>
        <w:tab/>
      </w:r>
      <w:r w:rsidR="006234D2">
        <w:t>What is the final position of the first submarine?</w:t>
      </w:r>
    </w:p>
    <w:p w14:paraId="5DE3FACD" w14:textId="77777777" w:rsidR="006234D2" w:rsidRDefault="006234D2" w:rsidP="006234D2">
      <w:pPr>
        <w:pStyle w:val="Pquestiontextpartsa"/>
      </w:pPr>
    </w:p>
    <w:p w14:paraId="0E197DA4" w14:textId="77777777" w:rsidR="006234D2" w:rsidRDefault="006234D2" w:rsidP="006234D2">
      <w:pPr>
        <w:pStyle w:val="Pquestiontextpartsa"/>
      </w:pPr>
    </w:p>
    <w:p w14:paraId="277B2EBB" w14:textId="5A8F3FA7" w:rsidR="006234D2" w:rsidRDefault="0018011D" w:rsidP="00BA67A3">
      <w:pPr>
        <w:pStyle w:val="Pquestiontextpartsa"/>
      </w:pPr>
      <w:r w:rsidRPr="0018011D">
        <w:rPr>
          <w:rStyle w:val="Cquestionpartlabelbold"/>
        </w:rPr>
        <w:t>(c)</w:t>
      </w:r>
      <w:r>
        <w:rPr>
          <w:rStyle w:val="Cquestionpartlabelbold"/>
        </w:rPr>
        <w:tab/>
      </w:r>
      <w:r w:rsidR="006234D2">
        <w:t>The second submarine starts 16 m below the surface, then dives a further 17 m and finally moves 9 m back towards the surface.</w:t>
      </w:r>
      <w:r w:rsidR="006234D2">
        <w:br/>
        <w:t>What is the final position of the second submarine?</w:t>
      </w:r>
    </w:p>
    <w:p w14:paraId="3BBC95B3" w14:textId="77777777" w:rsidR="006234D2" w:rsidRDefault="006234D2" w:rsidP="006234D2">
      <w:pPr>
        <w:pStyle w:val="Pquestiontextpartsa"/>
      </w:pPr>
    </w:p>
    <w:p w14:paraId="4CC7D5BC" w14:textId="77777777" w:rsidR="006234D2" w:rsidRDefault="006234D2" w:rsidP="006234D2">
      <w:pPr>
        <w:pStyle w:val="Pquestiontextpartsa"/>
      </w:pPr>
    </w:p>
    <w:p w14:paraId="295F61BE" w14:textId="76DE6436" w:rsidR="006234D2" w:rsidRDefault="0018011D" w:rsidP="006234D2">
      <w:pPr>
        <w:pStyle w:val="Pquestiontextpartsa"/>
      </w:pPr>
      <w:r w:rsidRPr="0018011D">
        <w:rPr>
          <w:rStyle w:val="Cquestionpartlabelbold"/>
        </w:rPr>
        <w:t>(d)</w:t>
      </w:r>
      <w:r>
        <w:rPr>
          <w:rStyle w:val="Cquestionpartlabelbold"/>
        </w:rPr>
        <w:tab/>
      </w:r>
      <w:r w:rsidR="006234D2">
        <w:t>Describe the position of the second submarine, relative to the first.</w:t>
      </w:r>
    </w:p>
    <w:p w14:paraId="4B3584B3" w14:textId="77777777" w:rsidR="006234D2" w:rsidRDefault="006234D2" w:rsidP="006234D2">
      <w:pPr>
        <w:pStyle w:val="Pquestiontextpartsa"/>
      </w:pPr>
    </w:p>
    <w:p w14:paraId="5F30963A" w14:textId="77777777" w:rsidR="006234D2" w:rsidRPr="00B8317F" w:rsidRDefault="006234D2" w:rsidP="006234D2">
      <w:pPr>
        <w:pStyle w:val="Pquestiontextpartsa"/>
      </w:pPr>
    </w:p>
    <w:p w14:paraId="729A60E8" w14:textId="77777777" w:rsidR="007A1DAB" w:rsidRPr="008D2852" w:rsidRDefault="007A1DAB" w:rsidP="007A1DAB">
      <w:pPr>
        <w:pStyle w:val="Pquestiontextpartsa"/>
      </w:pPr>
    </w:p>
    <w:p w14:paraId="27849640" w14:textId="2ED94506" w:rsidR="007A1DAB" w:rsidRDefault="007A1DAB" w:rsidP="007A1DAB">
      <w:pPr>
        <w:pStyle w:val="Pquestionheadingsx"/>
      </w:pPr>
      <w:r>
        <w:lastRenderedPageBreak/>
        <w:t>Question 2</w:t>
      </w:r>
      <w:r w:rsidR="00DE0AB0">
        <w:t>7</w:t>
      </w:r>
      <w:r>
        <w:tab/>
      </w:r>
      <w:r w:rsidR="006234D2">
        <w:rPr>
          <w:rStyle w:val="Cmarkslabel"/>
        </w:rPr>
        <w:t>5</w:t>
      </w:r>
      <w:r w:rsidRPr="001B433F">
        <w:rPr>
          <w:rStyle w:val="Cmarkslabel"/>
        </w:rPr>
        <w:t xml:space="preserve"> marks</w:t>
      </w:r>
      <w:r>
        <w:tab/>
        <w:t>[1.</w:t>
      </w:r>
      <w:r w:rsidR="00B953B1">
        <w:t>2</w:t>
      </w:r>
      <w:r>
        <w:t>]</w:t>
      </w:r>
    </w:p>
    <w:p w14:paraId="583EFA10" w14:textId="5F84304E" w:rsidR="006234D2" w:rsidRPr="007363AD" w:rsidRDefault="006234D2" w:rsidP="006234D2">
      <w:pPr>
        <w:pStyle w:val="Pquestiontextmainstem"/>
      </w:pPr>
      <w:r w:rsidRPr="007363AD">
        <w:t>Jessie likes to think about directed numbers in terms of a credit card account and its balance. Any transaction that increases the balance is negative (the amount owed), while a transaction that decreases the account is positive (paying off the amount owed). She pays money into the account (negative), makes cash withdrawals (positive), makes purchases (positive) and has unauthorised purchases refunded (negative).</w:t>
      </w:r>
      <w:r>
        <w:br/>
      </w:r>
      <w:r w:rsidRPr="007363AD">
        <w:t>For example, one da</w:t>
      </w:r>
      <w:r>
        <w:t>y she paid in three lots of $13, s</w:t>
      </w:r>
      <w:r w:rsidRPr="007363AD">
        <w:t>o her account balance decreased by</w:t>
      </w:r>
      <w:r>
        <w:br/>
      </w:r>
      <w:r w:rsidRPr="007363AD">
        <w:t>3 × -$13 = -$39.</w:t>
      </w:r>
      <w:r>
        <w:br/>
      </w:r>
      <w:r w:rsidRPr="007363AD">
        <w:t>On another day, she made four cash withdrawals of $18 each.</w:t>
      </w:r>
      <w:r>
        <w:t xml:space="preserve"> </w:t>
      </w:r>
      <w:r w:rsidRPr="007363AD">
        <w:t>This increased the balance by</w:t>
      </w:r>
      <w:r>
        <w:br/>
      </w:r>
      <w:r w:rsidRPr="007363AD">
        <w:t>3 × $18 = +$54.</w:t>
      </w:r>
      <w:r>
        <w:br/>
      </w:r>
      <w:r w:rsidRPr="007363AD">
        <w:t>Write the mathematical statements and answers for the</w:t>
      </w:r>
      <w:r w:rsidR="0018011D">
        <w:t xml:space="preserve"> following</w:t>
      </w:r>
      <w:r w:rsidRPr="007363AD">
        <w:t xml:space="preserve"> situations on Jessie’s credit card.</w:t>
      </w:r>
    </w:p>
    <w:p w14:paraId="02D9F0A7" w14:textId="6D3DFF0B" w:rsidR="006234D2" w:rsidRPr="007363AD" w:rsidRDefault="0018011D" w:rsidP="0018011D">
      <w:pPr>
        <w:pStyle w:val="Pquestiontextpartsa"/>
      </w:pPr>
      <w:r w:rsidRPr="0018011D">
        <w:rPr>
          <w:rStyle w:val="Cquestionpartlabelbold"/>
        </w:rPr>
        <w:t>(a)</w:t>
      </w:r>
      <w:r>
        <w:rPr>
          <w:rStyle w:val="Cquestionpartlabelbold"/>
        </w:rPr>
        <w:tab/>
      </w:r>
      <w:r w:rsidR="006234D2" w:rsidRPr="007363AD">
        <w:t>Jessie made three purchases of $22 each and seven cash withdrawals of $32 each.</w:t>
      </w:r>
    </w:p>
    <w:p w14:paraId="7DF1E280" w14:textId="77777777" w:rsidR="006234D2" w:rsidRPr="007363AD" w:rsidRDefault="006234D2" w:rsidP="0018011D">
      <w:pPr>
        <w:pStyle w:val="Pquestiontextmainstem"/>
      </w:pPr>
    </w:p>
    <w:p w14:paraId="438B434E" w14:textId="77777777" w:rsidR="006234D2" w:rsidRDefault="006234D2" w:rsidP="0018011D">
      <w:pPr>
        <w:pStyle w:val="Pquestiontextmainstem"/>
      </w:pPr>
    </w:p>
    <w:p w14:paraId="65A5162C" w14:textId="77777777" w:rsidR="0018011D" w:rsidRPr="007363AD" w:rsidRDefault="0018011D" w:rsidP="0018011D">
      <w:pPr>
        <w:pStyle w:val="Pquestiontextmainstem"/>
      </w:pPr>
    </w:p>
    <w:p w14:paraId="50A1CE71" w14:textId="77777777" w:rsidR="006234D2" w:rsidRPr="007363AD" w:rsidRDefault="006234D2" w:rsidP="0018011D">
      <w:pPr>
        <w:pStyle w:val="Pquestiontextmainstem"/>
      </w:pPr>
    </w:p>
    <w:p w14:paraId="16D22937" w14:textId="7E6E399C" w:rsidR="006234D2" w:rsidRDefault="0018011D" w:rsidP="0018011D">
      <w:pPr>
        <w:pStyle w:val="Pquestiontextpartsa"/>
      </w:pPr>
      <w:r w:rsidRPr="0018011D">
        <w:rPr>
          <w:rStyle w:val="Cquestionpartlabelbold"/>
        </w:rPr>
        <w:t>(b)</w:t>
      </w:r>
      <w:r>
        <w:rPr>
          <w:rStyle w:val="Cquestionpartlabelbold"/>
        </w:rPr>
        <w:tab/>
      </w:r>
      <w:r w:rsidR="006234D2" w:rsidRPr="007363AD">
        <w:t>Jessie pays in $28 on each of six occasions and receives five refunds of $13 each for unauthorised purchases and made 13 purchases of $62 each.</w:t>
      </w:r>
    </w:p>
    <w:p w14:paraId="0950839C" w14:textId="77777777" w:rsidR="0018011D" w:rsidRDefault="0018011D" w:rsidP="0018011D">
      <w:pPr>
        <w:pStyle w:val="Pquestiontextpartsa"/>
      </w:pPr>
    </w:p>
    <w:p w14:paraId="70D5A12E" w14:textId="77777777" w:rsidR="0018011D" w:rsidRDefault="0018011D" w:rsidP="0018011D">
      <w:pPr>
        <w:pStyle w:val="Pquestiontextpartsa"/>
      </w:pPr>
    </w:p>
    <w:p w14:paraId="4E9553AD" w14:textId="77777777" w:rsidR="0018011D" w:rsidRDefault="0018011D" w:rsidP="0018011D">
      <w:pPr>
        <w:pStyle w:val="Pquestiontextpartsa"/>
      </w:pPr>
    </w:p>
    <w:p w14:paraId="51B7F853" w14:textId="77777777" w:rsidR="0018011D" w:rsidRDefault="0018011D" w:rsidP="0018011D">
      <w:pPr>
        <w:pStyle w:val="Pquestiontextpartsa"/>
      </w:pPr>
    </w:p>
    <w:p w14:paraId="21680B24" w14:textId="3F271893" w:rsidR="007A1DAB" w:rsidRDefault="007A1DAB" w:rsidP="007A1DAB">
      <w:pPr>
        <w:pStyle w:val="Psectionresults"/>
      </w:pPr>
      <w:r>
        <w:t>Extended answer results: ___ /</w:t>
      </w:r>
      <w:r w:rsidR="00453ADC">
        <w:t xml:space="preserve"> </w:t>
      </w:r>
      <w:r>
        <w:t>9</w:t>
      </w:r>
    </w:p>
    <w:p w14:paraId="6F960DFB" w14:textId="1CFB8BAE" w:rsidR="001B433F" w:rsidRDefault="001B433F" w:rsidP="001B433F">
      <w:pPr>
        <w:pStyle w:val="Psectionresults"/>
      </w:pPr>
      <w:r>
        <w:t xml:space="preserve">TOTAL test results: ___ / </w:t>
      </w:r>
      <w:r w:rsidR="00197E87">
        <w:t>60</w:t>
      </w:r>
    </w:p>
    <w:p w14:paraId="6AA343E0" w14:textId="2446B582" w:rsidR="002509BC" w:rsidRDefault="002509BC" w:rsidP="0018011D">
      <w:pPr>
        <w:pStyle w:val="Pquestiontextmainstem"/>
      </w:pPr>
    </w:p>
    <w:sectPr w:rsidR="002509BC" w:rsidSect="003C1799">
      <w:headerReference w:type="default" r:id="rId27"/>
      <w:footerReference w:type="default" r:id="rId28"/>
      <w:headerReference w:type="first" r:id="rId29"/>
      <w:footerReference w:type="first" r:id="rId30"/>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D7D26" w14:textId="77777777" w:rsidR="00084062" w:rsidRDefault="00084062" w:rsidP="00B91E57">
      <w:r>
        <w:separator/>
      </w:r>
    </w:p>
  </w:endnote>
  <w:endnote w:type="continuationSeparator" w:id="0">
    <w:p w14:paraId="7E978BDC" w14:textId="77777777" w:rsidR="00084062" w:rsidRDefault="00084062"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4D515" w14:textId="77777777" w:rsidR="00AA7ED5" w:rsidRDefault="00AA7ED5" w:rsidP="00B91E57">
    <w:pPr>
      <w:pStyle w:val="Pfootertext"/>
    </w:pPr>
  </w:p>
  <w:p w14:paraId="408F3EAD"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0A325F">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B653D" w14:textId="77777777" w:rsidR="00A8741D" w:rsidRDefault="00A8741D" w:rsidP="00A8741D">
    <w:pPr>
      <w:pStyle w:val="Pfootertext"/>
    </w:pPr>
  </w:p>
  <w:p w14:paraId="4F47B811"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0A325F">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9A9F3" w14:textId="77777777" w:rsidR="00084062" w:rsidRDefault="00084062" w:rsidP="00B91E57">
      <w:r>
        <w:separator/>
      </w:r>
    </w:p>
  </w:footnote>
  <w:footnote w:type="continuationSeparator" w:id="0">
    <w:p w14:paraId="0EF3C612" w14:textId="77777777" w:rsidR="00084062" w:rsidRDefault="00084062"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6C56" w14:textId="1398B902" w:rsidR="00AA7ED5" w:rsidRPr="004F1C3C" w:rsidRDefault="004F1C3C" w:rsidP="004F1C3C">
    <w:pPr>
      <w:pStyle w:val="Pheadertext"/>
    </w:pPr>
    <w:r>
      <w:t>Pearson Mathematics 8    Integers and indices — Test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2F91" w14:textId="77777777" w:rsidR="004F1C3C" w:rsidRDefault="004F1C3C" w:rsidP="004F1C3C">
    <w:pPr>
      <w:pStyle w:val="Pheadertext"/>
    </w:pPr>
    <w:r>
      <w:t>Pearson Mathematics 8</w:t>
    </w:r>
    <w:r>
      <w:tab/>
      <w:t xml:space="preserve">Name: </w:t>
    </w:r>
    <w:r>
      <w:tab/>
    </w:r>
  </w:p>
  <w:p w14:paraId="6FCE927E" w14:textId="134B2A0C" w:rsidR="00A8741D" w:rsidRPr="004F1C3C" w:rsidRDefault="004F1C3C" w:rsidP="004F1C3C">
    <w:pPr>
      <w:pStyle w:val="Pheadertext"/>
    </w:pPr>
    <w:r>
      <w:t>Integers and indices — Test A</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35C2"/>
    <w:rsid w:val="00014DCC"/>
    <w:rsid w:val="00017D54"/>
    <w:rsid w:val="000220C4"/>
    <w:rsid w:val="0003306F"/>
    <w:rsid w:val="00033C5C"/>
    <w:rsid w:val="000407AC"/>
    <w:rsid w:val="00052D5F"/>
    <w:rsid w:val="00057492"/>
    <w:rsid w:val="00062A9B"/>
    <w:rsid w:val="00062B27"/>
    <w:rsid w:val="00064993"/>
    <w:rsid w:val="00066722"/>
    <w:rsid w:val="00076BF9"/>
    <w:rsid w:val="00082AD0"/>
    <w:rsid w:val="00084062"/>
    <w:rsid w:val="00090B15"/>
    <w:rsid w:val="00094B98"/>
    <w:rsid w:val="000A325F"/>
    <w:rsid w:val="000C4CB1"/>
    <w:rsid w:val="000C6C56"/>
    <w:rsid w:val="000F52E2"/>
    <w:rsid w:val="00114E72"/>
    <w:rsid w:val="00121EAB"/>
    <w:rsid w:val="001249D4"/>
    <w:rsid w:val="00133398"/>
    <w:rsid w:val="00136289"/>
    <w:rsid w:val="00153C7C"/>
    <w:rsid w:val="001605F8"/>
    <w:rsid w:val="00160C54"/>
    <w:rsid w:val="0018011D"/>
    <w:rsid w:val="00180D86"/>
    <w:rsid w:val="00197E87"/>
    <w:rsid w:val="001A438F"/>
    <w:rsid w:val="001B433F"/>
    <w:rsid w:val="001C4DB3"/>
    <w:rsid w:val="001F3755"/>
    <w:rsid w:val="001F3D5E"/>
    <w:rsid w:val="001F5229"/>
    <w:rsid w:val="00205ABB"/>
    <w:rsid w:val="00223001"/>
    <w:rsid w:val="002509BC"/>
    <w:rsid w:val="00256908"/>
    <w:rsid w:val="002635BA"/>
    <w:rsid w:val="0029660A"/>
    <w:rsid w:val="0029665F"/>
    <w:rsid w:val="002A61AB"/>
    <w:rsid w:val="002C0D5B"/>
    <w:rsid w:val="002C3C99"/>
    <w:rsid w:val="002C5286"/>
    <w:rsid w:val="002D2E83"/>
    <w:rsid w:val="002E0784"/>
    <w:rsid w:val="002E154B"/>
    <w:rsid w:val="00306ED9"/>
    <w:rsid w:val="00307A48"/>
    <w:rsid w:val="00307F32"/>
    <w:rsid w:val="00323197"/>
    <w:rsid w:val="00323AB7"/>
    <w:rsid w:val="00334607"/>
    <w:rsid w:val="00335B72"/>
    <w:rsid w:val="00345684"/>
    <w:rsid w:val="003618B8"/>
    <w:rsid w:val="003624C0"/>
    <w:rsid w:val="00363DAC"/>
    <w:rsid w:val="003649A6"/>
    <w:rsid w:val="0036586D"/>
    <w:rsid w:val="00374306"/>
    <w:rsid w:val="00376745"/>
    <w:rsid w:val="0039270F"/>
    <w:rsid w:val="00393ADE"/>
    <w:rsid w:val="003A6EA1"/>
    <w:rsid w:val="003B3BBF"/>
    <w:rsid w:val="003C1799"/>
    <w:rsid w:val="003C445D"/>
    <w:rsid w:val="003E3349"/>
    <w:rsid w:val="003E7772"/>
    <w:rsid w:val="003F1524"/>
    <w:rsid w:val="004066D1"/>
    <w:rsid w:val="00412093"/>
    <w:rsid w:val="00412367"/>
    <w:rsid w:val="00412A1B"/>
    <w:rsid w:val="00413A15"/>
    <w:rsid w:val="004161B6"/>
    <w:rsid w:val="00420B07"/>
    <w:rsid w:val="0043227F"/>
    <w:rsid w:val="00452041"/>
    <w:rsid w:val="00453ADC"/>
    <w:rsid w:val="00456CE0"/>
    <w:rsid w:val="00457310"/>
    <w:rsid w:val="0046226B"/>
    <w:rsid w:val="00464A71"/>
    <w:rsid w:val="00472CCA"/>
    <w:rsid w:val="0048344D"/>
    <w:rsid w:val="00485A37"/>
    <w:rsid w:val="004A1C99"/>
    <w:rsid w:val="004A5DD5"/>
    <w:rsid w:val="004B61AF"/>
    <w:rsid w:val="004C23FF"/>
    <w:rsid w:val="004C5E1E"/>
    <w:rsid w:val="004D01B5"/>
    <w:rsid w:val="004D24DE"/>
    <w:rsid w:val="004D3645"/>
    <w:rsid w:val="004E3DF4"/>
    <w:rsid w:val="004F03F0"/>
    <w:rsid w:val="004F1C3C"/>
    <w:rsid w:val="004F5839"/>
    <w:rsid w:val="004F59F5"/>
    <w:rsid w:val="005067E7"/>
    <w:rsid w:val="0052478A"/>
    <w:rsid w:val="0052656A"/>
    <w:rsid w:val="00530D78"/>
    <w:rsid w:val="00554ECF"/>
    <w:rsid w:val="00561C8E"/>
    <w:rsid w:val="00564139"/>
    <w:rsid w:val="005644F4"/>
    <w:rsid w:val="005665F4"/>
    <w:rsid w:val="00567CE7"/>
    <w:rsid w:val="00571F02"/>
    <w:rsid w:val="00582BD5"/>
    <w:rsid w:val="0059291C"/>
    <w:rsid w:val="005A07A0"/>
    <w:rsid w:val="005A6C19"/>
    <w:rsid w:val="005B5208"/>
    <w:rsid w:val="005C1799"/>
    <w:rsid w:val="005C2DB7"/>
    <w:rsid w:val="005C6EE5"/>
    <w:rsid w:val="00604D55"/>
    <w:rsid w:val="00606690"/>
    <w:rsid w:val="0060765D"/>
    <w:rsid w:val="00607F60"/>
    <w:rsid w:val="00617BEA"/>
    <w:rsid w:val="006234D2"/>
    <w:rsid w:val="006315DD"/>
    <w:rsid w:val="00665AA1"/>
    <w:rsid w:val="0066782B"/>
    <w:rsid w:val="006B2DF9"/>
    <w:rsid w:val="006C2F51"/>
    <w:rsid w:val="006C4B2F"/>
    <w:rsid w:val="006D2264"/>
    <w:rsid w:val="006D6A33"/>
    <w:rsid w:val="006D6A60"/>
    <w:rsid w:val="006D6B75"/>
    <w:rsid w:val="006E28FE"/>
    <w:rsid w:val="006E6CBD"/>
    <w:rsid w:val="006E7B52"/>
    <w:rsid w:val="006F2BB6"/>
    <w:rsid w:val="006F48EB"/>
    <w:rsid w:val="0070464D"/>
    <w:rsid w:val="00713EAF"/>
    <w:rsid w:val="00715815"/>
    <w:rsid w:val="00722B45"/>
    <w:rsid w:val="007313E8"/>
    <w:rsid w:val="00732B3C"/>
    <w:rsid w:val="007701CE"/>
    <w:rsid w:val="007721B9"/>
    <w:rsid w:val="00775F8D"/>
    <w:rsid w:val="00781345"/>
    <w:rsid w:val="00796A94"/>
    <w:rsid w:val="007A1A60"/>
    <w:rsid w:val="007A1DAB"/>
    <w:rsid w:val="007B7545"/>
    <w:rsid w:val="007C05E1"/>
    <w:rsid w:val="007D4058"/>
    <w:rsid w:val="00814B1B"/>
    <w:rsid w:val="008154FE"/>
    <w:rsid w:val="00817AEB"/>
    <w:rsid w:val="008226DD"/>
    <w:rsid w:val="00823BB8"/>
    <w:rsid w:val="008266C5"/>
    <w:rsid w:val="00842378"/>
    <w:rsid w:val="008453BA"/>
    <w:rsid w:val="00851029"/>
    <w:rsid w:val="0085608B"/>
    <w:rsid w:val="00856449"/>
    <w:rsid w:val="00861454"/>
    <w:rsid w:val="00872A57"/>
    <w:rsid w:val="00877C1C"/>
    <w:rsid w:val="00883D65"/>
    <w:rsid w:val="00887F5C"/>
    <w:rsid w:val="008A06F7"/>
    <w:rsid w:val="008A2708"/>
    <w:rsid w:val="008B5DC2"/>
    <w:rsid w:val="008C44CE"/>
    <w:rsid w:val="008D3E39"/>
    <w:rsid w:val="008E3A48"/>
    <w:rsid w:val="008E4852"/>
    <w:rsid w:val="008F0DDC"/>
    <w:rsid w:val="008F0EC6"/>
    <w:rsid w:val="009023C1"/>
    <w:rsid w:val="00912C49"/>
    <w:rsid w:val="00913906"/>
    <w:rsid w:val="0091733C"/>
    <w:rsid w:val="0092625F"/>
    <w:rsid w:val="009303E1"/>
    <w:rsid w:val="00934CAB"/>
    <w:rsid w:val="00935B41"/>
    <w:rsid w:val="0093734D"/>
    <w:rsid w:val="009437F9"/>
    <w:rsid w:val="009461B8"/>
    <w:rsid w:val="00950FFA"/>
    <w:rsid w:val="00962392"/>
    <w:rsid w:val="00983A87"/>
    <w:rsid w:val="009841D7"/>
    <w:rsid w:val="00997AF6"/>
    <w:rsid w:val="009A776D"/>
    <w:rsid w:val="009C1F04"/>
    <w:rsid w:val="009C3377"/>
    <w:rsid w:val="009D03D9"/>
    <w:rsid w:val="009D66E9"/>
    <w:rsid w:val="009F2FC5"/>
    <w:rsid w:val="00A215AF"/>
    <w:rsid w:val="00A23D25"/>
    <w:rsid w:val="00A26CDA"/>
    <w:rsid w:val="00A35659"/>
    <w:rsid w:val="00A37631"/>
    <w:rsid w:val="00A43BAE"/>
    <w:rsid w:val="00A450C7"/>
    <w:rsid w:val="00A5299B"/>
    <w:rsid w:val="00A609BB"/>
    <w:rsid w:val="00A61D4A"/>
    <w:rsid w:val="00A66E55"/>
    <w:rsid w:val="00A74962"/>
    <w:rsid w:val="00A807EE"/>
    <w:rsid w:val="00A822F0"/>
    <w:rsid w:val="00A8741D"/>
    <w:rsid w:val="00A92695"/>
    <w:rsid w:val="00A96CBC"/>
    <w:rsid w:val="00AA25D9"/>
    <w:rsid w:val="00AA7ED5"/>
    <w:rsid w:val="00AB1640"/>
    <w:rsid w:val="00AD2442"/>
    <w:rsid w:val="00AD4FD5"/>
    <w:rsid w:val="00AE3D80"/>
    <w:rsid w:val="00AF0F2C"/>
    <w:rsid w:val="00AF5384"/>
    <w:rsid w:val="00B01B8A"/>
    <w:rsid w:val="00B11C16"/>
    <w:rsid w:val="00B12113"/>
    <w:rsid w:val="00B13718"/>
    <w:rsid w:val="00B21E3E"/>
    <w:rsid w:val="00B25421"/>
    <w:rsid w:val="00B31E6A"/>
    <w:rsid w:val="00B32D92"/>
    <w:rsid w:val="00B46721"/>
    <w:rsid w:val="00B632C3"/>
    <w:rsid w:val="00B6363F"/>
    <w:rsid w:val="00B63D7A"/>
    <w:rsid w:val="00B6458B"/>
    <w:rsid w:val="00B73321"/>
    <w:rsid w:val="00B80E51"/>
    <w:rsid w:val="00B80E6D"/>
    <w:rsid w:val="00B86D7F"/>
    <w:rsid w:val="00B91091"/>
    <w:rsid w:val="00B91E57"/>
    <w:rsid w:val="00B953B1"/>
    <w:rsid w:val="00BA67A3"/>
    <w:rsid w:val="00BB3052"/>
    <w:rsid w:val="00BB572C"/>
    <w:rsid w:val="00BB6D40"/>
    <w:rsid w:val="00BB745A"/>
    <w:rsid w:val="00BB7A96"/>
    <w:rsid w:val="00BC28AD"/>
    <w:rsid w:val="00BD08D5"/>
    <w:rsid w:val="00BD22C1"/>
    <w:rsid w:val="00BF148C"/>
    <w:rsid w:val="00BF14C7"/>
    <w:rsid w:val="00BF58C2"/>
    <w:rsid w:val="00BF678B"/>
    <w:rsid w:val="00C10D76"/>
    <w:rsid w:val="00C13F88"/>
    <w:rsid w:val="00C15226"/>
    <w:rsid w:val="00C163CD"/>
    <w:rsid w:val="00C166E6"/>
    <w:rsid w:val="00C1714A"/>
    <w:rsid w:val="00C227ED"/>
    <w:rsid w:val="00C41B73"/>
    <w:rsid w:val="00C5054A"/>
    <w:rsid w:val="00C50C69"/>
    <w:rsid w:val="00C51718"/>
    <w:rsid w:val="00C522B4"/>
    <w:rsid w:val="00C56D83"/>
    <w:rsid w:val="00C75F4E"/>
    <w:rsid w:val="00C9254A"/>
    <w:rsid w:val="00CA211E"/>
    <w:rsid w:val="00CB3D6D"/>
    <w:rsid w:val="00CC0D68"/>
    <w:rsid w:val="00CC7D1F"/>
    <w:rsid w:val="00CD00EA"/>
    <w:rsid w:val="00CE2DDA"/>
    <w:rsid w:val="00CF0C64"/>
    <w:rsid w:val="00CF4C57"/>
    <w:rsid w:val="00D01C11"/>
    <w:rsid w:val="00D027D6"/>
    <w:rsid w:val="00D03976"/>
    <w:rsid w:val="00D169AD"/>
    <w:rsid w:val="00D306C4"/>
    <w:rsid w:val="00D43956"/>
    <w:rsid w:val="00D45D65"/>
    <w:rsid w:val="00D476C7"/>
    <w:rsid w:val="00D50DA9"/>
    <w:rsid w:val="00D5254C"/>
    <w:rsid w:val="00D52C2A"/>
    <w:rsid w:val="00D5788E"/>
    <w:rsid w:val="00D6673C"/>
    <w:rsid w:val="00D747CC"/>
    <w:rsid w:val="00D817B5"/>
    <w:rsid w:val="00D94C52"/>
    <w:rsid w:val="00DA3BBA"/>
    <w:rsid w:val="00DA6D73"/>
    <w:rsid w:val="00DB2FDA"/>
    <w:rsid w:val="00DE0AB0"/>
    <w:rsid w:val="00DE113C"/>
    <w:rsid w:val="00DE3994"/>
    <w:rsid w:val="00DE45D5"/>
    <w:rsid w:val="00E01186"/>
    <w:rsid w:val="00E021E4"/>
    <w:rsid w:val="00E02483"/>
    <w:rsid w:val="00E02C5B"/>
    <w:rsid w:val="00E10D96"/>
    <w:rsid w:val="00E2498A"/>
    <w:rsid w:val="00E42B3B"/>
    <w:rsid w:val="00E4401F"/>
    <w:rsid w:val="00E522E3"/>
    <w:rsid w:val="00E56C69"/>
    <w:rsid w:val="00E66F4C"/>
    <w:rsid w:val="00E80255"/>
    <w:rsid w:val="00E804F6"/>
    <w:rsid w:val="00E904DF"/>
    <w:rsid w:val="00E926CC"/>
    <w:rsid w:val="00E96EDA"/>
    <w:rsid w:val="00EA305E"/>
    <w:rsid w:val="00EA3341"/>
    <w:rsid w:val="00EC0922"/>
    <w:rsid w:val="00ED79FA"/>
    <w:rsid w:val="00EE19BA"/>
    <w:rsid w:val="00EE7C00"/>
    <w:rsid w:val="00EF30D8"/>
    <w:rsid w:val="00EF38CC"/>
    <w:rsid w:val="00EF6108"/>
    <w:rsid w:val="00F1598F"/>
    <w:rsid w:val="00F17367"/>
    <w:rsid w:val="00F24B10"/>
    <w:rsid w:val="00F279DF"/>
    <w:rsid w:val="00F41913"/>
    <w:rsid w:val="00F438AC"/>
    <w:rsid w:val="00F5599A"/>
    <w:rsid w:val="00F80273"/>
    <w:rsid w:val="00F93270"/>
    <w:rsid w:val="00FA71CA"/>
    <w:rsid w:val="00FB077E"/>
    <w:rsid w:val="00FB4663"/>
    <w:rsid w:val="00FC2A4C"/>
    <w:rsid w:val="00FD1FE1"/>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1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A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ctionheading">
    <w:name w:val="P: section heading"/>
    <w:next w:val="Normal"/>
    <w:rsid w:val="002509BC"/>
    <w:pPr>
      <w:keepNext/>
      <w:spacing w:after="200"/>
    </w:pPr>
    <w:rPr>
      <w:rFonts w:asciiTheme="minorHAnsi" w:hAnsiTheme="minorHAnsi"/>
      <w:i/>
      <w:sz w:val="28"/>
      <w:szCs w:val="24"/>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Normal"/>
    <w:qFormat/>
    <w:rsid w:val="001A438F"/>
    <w:pPr>
      <w:keepNext/>
      <w:tabs>
        <w:tab w:val="right" w:pos="9923"/>
      </w:tabs>
      <w:spacing w:before="36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Normal"/>
    <w:qFormat/>
    <w:rsid w:val="001A438F"/>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A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ctionheading">
    <w:name w:val="P: section heading"/>
    <w:next w:val="Normal"/>
    <w:rsid w:val="002509BC"/>
    <w:pPr>
      <w:keepNext/>
      <w:spacing w:after="200"/>
    </w:pPr>
    <w:rPr>
      <w:rFonts w:asciiTheme="minorHAnsi" w:hAnsiTheme="minorHAnsi"/>
      <w:i/>
      <w:sz w:val="28"/>
      <w:szCs w:val="24"/>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Normal"/>
    <w:qFormat/>
    <w:rsid w:val="001A438F"/>
    <w:pPr>
      <w:keepNext/>
      <w:tabs>
        <w:tab w:val="right" w:pos="9923"/>
      </w:tabs>
      <w:spacing w:before="36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Normal"/>
    <w:qFormat/>
    <w:rsid w:val="001A438F"/>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82</TotalTime>
  <Pages>6</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21</cp:revision>
  <cp:lastPrinted>2016-07-15T04:27:00Z</cp:lastPrinted>
  <dcterms:created xsi:type="dcterms:W3CDTF">2016-08-05T07:18:00Z</dcterms:created>
  <dcterms:modified xsi:type="dcterms:W3CDTF">2016-11-13T05:43:00Z</dcterms:modified>
</cp:coreProperties>
</file>