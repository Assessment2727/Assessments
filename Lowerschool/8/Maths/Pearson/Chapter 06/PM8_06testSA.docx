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Pr="00A07593" w:rsidRDefault="001B433F" w:rsidP="001B433F">
      <w:pPr>
        <w:pStyle w:val="Psectionheading"/>
      </w:pPr>
      <w:r w:rsidRPr="00A07593">
        <w:t>Multiple-choice section – choose the correct answer</w:t>
      </w:r>
    </w:p>
    <w:p w14:paraId="580559DD" w14:textId="09BC632E" w:rsidR="00EF38CC" w:rsidRPr="00A07593" w:rsidRDefault="00EF38CC" w:rsidP="00B80E6D">
      <w:pPr>
        <w:pStyle w:val="Pquestionheadingmc1stafterhead"/>
      </w:pPr>
      <w:r w:rsidRPr="00A07593">
        <w:t>Question 1</w:t>
      </w:r>
      <w:r w:rsidR="003B7CAE" w:rsidRPr="003B7CAE">
        <w:tab/>
      </w:r>
      <w:r w:rsidR="009A3E5F" w:rsidRPr="00A07593">
        <w:t>[6.</w:t>
      </w:r>
      <w:r w:rsidR="00070EEB" w:rsidRPr="00A07593">
        <w:t>1</w:t>
      </w:r>
      <w:r w:rsidRPr="00A07593">
        <w:t>]</w:t>
      </w:r>
    </w:p>
    <w:p w14:paraId="742E66D0" w14:textId="7D10041C" w:rsidR="009A3E5F" w:rsidRPr="00A07593" w:rsidRDefault="009A3E5F" w:rsidP="007D7520">
      <w:pPr>
        <w:pStyle w:val="Pquestiontextmainstem"/>
      </w:pPr>
      <w:r w:rsidRPr="00A07593">
        <w:t xml:space="preserve">Which </w:t>
      </w:r>
      <w:r w:rsidR="003B6943" w:rsidRPr="008568D4">
        <w:t>container has a larger capacity than the cup and is smaller in height than the saucepan</w:t>
      </w:r>
      <w:r w:rsidRPr="00A07593">
        <w:t>?</w:t>
      </w:r>
    </w:p>
    <w:p w14:paraId="332B3366" w14:textId="2F55C906" w:rsidR="009A3E5F" w:rsidRDefault="009A3E5F" w:rsidP="003B7CAE">
      <w:pPr>
        <w:pStyle w:val="Pquestiontextmainstem"/>
      </w:pPr>
      <w:r w:rsidRPr="00A07593">
        <w:rPr>
          <w:noProof/>
        </w:rPr>
        <w:drawing>
          <wp:inline distT="0" distB="0" distL="0" distR="0" wp14:anchorId="207AD868" wp14:editId="23CCDE8E">
            <wp:extent cx="2314575" cy="1666875"/>
            <wp:effectExtent l="0" t="0" r="9525" b="9525"/>
            <wp:docPr id="4" name="Picture 4" descr="PM8_SmB_6_0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M8_SmB_6_01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32CD" w14:textId="02D4FAF9" w:rsidR="009A3E5F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9A3E5F" w:rsidRPr="00A07593">
        <w:t>measuring jug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9A3E5F" w:rsidRPr="00A07593">
        <w:t xml:space="preserve">mixing bowl </w:t>
      </w:r>
    </w:p>
    <w:p w14:paraId="56D2D6CE" w14:textId="221761DA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C</w:t>
      </w:r>
      <w:r w:rsidR="003B7CAE" w:rsidRPr="003B7CAE">
        <w:tab/>
      </w:r>
      <w:r w:rsidR="009A3E5F" w:rsidRPr="00A07593">
        <w:t>saucepan</w:t>
      </w:r>
      <w:r w:rsidR="003B7CAE" w:rsidRPr="003B7CAE">
        <w:tab/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3B6943" w:rsidRPr="003B7CAE">
        <w:t>oven tray</w:t>
      </w:r>
    </w:p>
    <w:p w14:paraId="387F7599" w14:textId="20175E6C" w:rsidR="001B433F" w:rsidRPr="00A07593" w:rsidRDefault="001B433F" w:rsidP="001B433F">
      <w:pPr>
        <w:pStyle w:val="Pquestionheadingmc"/>
      </w:pPr>
      <w:r w:rsidRPr="00A07593">
        <w:t xml:space="preserve">Question </w:t>
      </w:r>
      <w:r w:rsidR="00EF38CC" w:rsidRPr="00A07593">
        <w:t>2</w:t>
      </w:r>
      <w:r w:rsidR="003B7CAE" w:rsidRPr="003B7CAE">
        <w:tab/>
      </w:r>
      <w:r w:rsidR="009A3E5F" w:rsidRPr="00A07593">
        <w:t>[6.</w:t>
      </w:r>
      <w:r w:rsidR="00070EEB" w:rsidRPr="00A07593">
        <w:t>1</w:t>
      </w:r>
      <w:r w:rsidR="00FE3CA2" w:rsidRPr="00A07593">
        <w:t>]</w:t>
      </w:r>
    </w:p>
    <w:p w14:paraId="4C65984A" w14:textId="0902E634" w:rsidR="00A07593" w:rsidRDefault="00A07593" w:rsidP="00A07593">
      <w:pPr>
        <w:pStyle w:val="Pquestiontextmainstem"/>
      </w:pPr>
      <w:r w:rsidRPr="00A07593">
        <w:t xml:space="preserve">The graph shows the travelling pattern of a family on a day’s journey. </w:t>
      </w:r>
      <w:r w:rsidR="003B6943" w:rsidRPr="008568D4">
        <w:t>The family stopped for a break during sections</w:t>
      </w:r>
      <w:r w:rsidRPr="00A07593">
        <w:t>:</w:t>
      </w:r>
    </w:p>
    <w:p w14:paraId="793489B9" w14:textId="3C0F9719" w:rsidR="009A3E5F" w:rsidRPr="00A07593" w:rsidRDefault="00494DF5" w:rsidP="003B7CAE">
      <w:pPr>
        <w:pStyle w:val="Pquestiontextmainstem"/>
      </w:pPr>
      <w:r>
        <w:rPr>
          <w:noProof/>
        </w:rPr>
        <w:drawing>
          <wp:inline distT="0" distB="0" distL="0" distR="0" wp14:anchorId="568C0C79" wp14:editId="5F077490">
            <wp:extent cx="1924050" cy="1485900"/>
            <wp:effectExtent l="0" t="0" r="0" b="0"/>
            <wp:docPr id="2" name="Picture 2" descr="C:\Users\ubuluay\Desktop\2nd ed\PM2e-8-ch-tests-exams-RWs\_SUPPLIED_V1_CORREX_230916\PM2e_08_EB_06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buluay\Desktop\2nd ed\PM2e-8-ch-tests-exams-RWs\_SUPPLIED_V1_CORREX_230916\PM2e_08_EB_06_AT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84DD" w14:textId="2B1BD745" w:rsidR="003B6943" w:rsidRPr="008D743B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B6943" w:rsidRPr="008568D4">
        <w:rPr>
          <w:rStyle w:val="Cmathsexpressions"/>
          <w:i/>
          <w:iCs/>
        </w:rPr>
        <w:t>A</w:t>
      </w:r>
      <w:r w:rsidR="003B6943" w:rsidRPr="008D743B">
        <w:t xml:space="preserve">, </w:t>
      </w:r>
      <w:r>
        <w:rPr>
          <w:rStyle w:val="Cmathsexpressions"/>
          <w:i/>
          <w:iCs/>
        </w:rPr>
        <w:t>B</w:t>
      </w:r>
      <w:r>
        <w:rPr>
          <w:rStyle w:val="Cmathsexpressions"/>
          <w:i/>
          <w:iCs/>
        </w:rPr>
        <w:tab/>
      </w:r>
      <w:r w:rsidR="003B6943" w:rsidRPr="008D743B">
        <w:t xml:space="preserve">and </w:t>
      </w:r>
      <w:r w:rsidR="003B6943" w:rsidRPr="008568D4">
        <w:rPr>
          <w:rStyle w:val="Cmathsexpressions"/>
          <w:i/>
          <w:iCs/>
        </w:rPr>
        <w:t>C</w:t>
      </w:r>
    </w:p>
    <w:p w14:paraId="4BB9DF29" w14:textId="306D3652" w:rsidR="003B6943" w:rsidRPr="008D743B" w:rsidRDefault="003B7CAE" w:rsidP="008568D4">
      <w:pPr>
        <w:pStyle w:val="Pquestiontextmcqoptions"/>
      </w:pP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B6943" w:rsidRPr="008568D4">
        <w:rPr>
          <w:rStyle w:val="Cmathsexpressions"/>
          <w:i/>
          <w:iCs/>
        </w:rPr>
        <w:t>D</w:t>
      </w:r>
      <w:r w:rsidR="003B6943" w:rsidRPr="008D743B">
        <w:t xml:space="preserve">, </w:t>
      </w:r>
      <w:r w:rsidR="003B6943" w:rsidRPr="008568D4">
        <w:rPr>
          <w:rStyle w:val="Cmathsexpressions"/>
          <w:i/>
          <w:iCs/>
        </w:rPr>
        <w:t>F</w:t>
      </w:r>
      <w:r w:rsidR="003B6943" w:rsidRPr="008D743B">
        <w:t xml:space="preserve"> and </w:t>
      </w:r>
      <w:r w:rsidR="003B6943" w:rsidRPr="008568D4">
        <w:rPr>
          <w:rStyle w:val="Cmathsexpressions"/>
          <w:i/>
          <w:iCs/>
        </w:rPr>
        <w:t>G</w:t>
      </w:r>
    </w:p>
    <w:p w14:paraId="34B30FAC" w14:textId="64154A0F" w:rsidR="003B6943" w:rsidRPr="008D743B" w:rsidRDefault="003B7CAE" w:rsidP="008568D4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B6943" w:rsidRPr="008568D4">
        <w:rPr>
          <w:rStyle w:val="Cmathsexpressions"/>
          <w:i/>
          <w:iCs/>
        </w:rPr>
        <w:t>F</w:t>
      </w:r>
      <w:r w:rsidR="003B6943" w:rsidRPr="008D743B">
        <w:t xml:space="preserve">, </w:t>
      </w:r>
      <w:r w:rsidR="003B6943" w:rsidRPr="008568D4">
        <w:rPr>
          <w:rStyle w:val="Cmathsexpressions"/>
          <w:i/>
          <w:iCs/>
        </w:rPr>
        <w:t>G</w:t>
      </w:r>
      <w:r w:rsidR="003B6943" w:rsidRPr="008D743B">
        <w:t xml:space="preserve"> and </w:t>
      </w:r>
      <w:r w:rsidR="003B6943" w:rsidRPr="008568D4">
        <w:rPr>
          <w:rStyle w:val="Cmathsexpressions"/>
          <w:i/>
          <w:iCs/>
        </w:rPr>
        <w:t>H</w:t>
      </w:r>
    </w:p>
    <w:p w14:paraId="7A679ADF" w14:textId="13731E06" w:rsidR="00070EEB" w:rsidRPr="003B6943" w:rsidRDefault="003B7CAE" w:rsidP="008568D4">
      <w:pPr>
        <w:pStyle w:val="Pquestiontextmcqoptions"/>
      </w:pP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B6943" w:rsidRPr="008568D4">
        <w:rPr>
          <w:rStyle w:val="Cmathsexpressions"/>
          <w:i/>
          <w:iCs/>
        </w:rPr>
        <w:t>C</w:t>
      </w:r>
      <w:r w:rsidR="003B6943" w:rsidRPr="008D743B">
        <w:t xml:space="preserve">, </w:t>
      </w:r>
      <w:r w:rsidR="003B6943" w:rsidRPr="008568D4">
        <w:rPr>
          <w:rStyle w:val="Cmathsexpressions"/>
          <w:i/>
          <w:iCs/>
        </w:rPr>
        <w:t>E</w:t>
      </w:r>
      <w:r w:rsidR="003B6943" w:rsidRPr="008D743B">
        <w:t xml:space="preserve"> and </w:t>
      </w:r>
      <w:r w:rsidR="003B6943" w:rsidRPr="008568D4">
        <w:rPr>
          <w:rStyle w:val="Cmathsexpressions"/>
          <w:i/>
          <w:iCs/>
        </w:rPr>
        <w:t>G</w:t>
      </w:r>
    </w:p>
    <w:p w14:paraId="761EFBD8" w14:textId="53D135B3" w:rsidR="00E612EF" w:rsidRPr="00A07593" w:rsidRDefault="00E612EF" w:rsidP="00E612EF">
      <w:pPr>
        <w:pStyle w:val="Pquestionheadingmc"/>
      </w:pPr>
      <w:r w:rsidRPr="00A07593">
        <w:t>Question 3</w:t>
      </w:r>
      <w:r w:rsidR="003B7CAE" w:rsidRPr="003B7CAE">
        <w:tab/>
      </w:r>
      <w:r w:rsidR="009A3E5F" w:rsidRPr="00A07593">
        <w:t>[6.</w:t>
      </w:r>
      <w:r w:rsidR="00070EEB" w:rsidRPr="00A07593">
        <w:t>2</w:t>
      </w:r>
      <w:r w:rsidR="00FE3CA2" w:rsidRPr="00A07593">
        <w:t>]</w:t>
      </w:r>
    </w:p>
    <w:p w14:paraId="3092B660" w14:textId="3B3220CB" w:rsidR="009A3E5F" w:rsidRPr="00A07593" w:rsidRDefault="009A3E5F" w:rsidP="007D7520">
      <w:pPr>
        <w:pStyle w:val="Pquestiontextmainstem"/>
      </w:pPr>
      <w:r w:rsidRPr="00A07593">
        <w:t xml:space="preserve">An ordered pair representing a point that </w:t>
      </w:r>
      <w:r w:rsidR="00A07593" w:rsidRPr="00A07593">
        <w:t>is</w:t>
      </w:r>
      <w:r w:rsidRPr="00A07593">
        <w:t xml:space="preserve"> on the line </w:t>
      </w:r>
      <w:r w:rsidRPr="00A07593">
        <w:rPr>
          <w:rStyle w:val="Cmathsexpressions"/>
          <w:i/>
          <w:iCs/>
        </w:rPr>
        <w:t xml:space="preserve">y </w:t>
      </w:r>
      <w:r w:rsidRPr="00A07593">
        <w:t xml:space="preserve">= </w:t>
      </w:r>
      <w:r w:rsidR="003B6943">
        <w:t>2</w:t>
      </w:r>
      <w:r w:rsidRPr="00A07593">
        <w:t xml:space="preserve"> is:</w:t>
      </w:r>
    </w:p>
    <w:p w14:paraId="36BEF3E4" w14:textId="1851C8BB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9A3E5F" w:rsidRPr="00A07593">
        <w:t>(0, -</w:t>
      </w:r>
      <w:r w:rsidR="003B6943">
        <w:t>5</w:t>
      </w:r>
      <w:r w:rsidR="009A3E5F" w:rsidRPr="00A07593">
        <w:t>)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3B6943">
        <w:t>(</w:t>
      </w:r>
      <w:r w:rsidR="009A3E5F" w:rsidRPr="00A07593">
        <w:t>1, 1)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C</w:t>
      </w:r>
      <w:r w:rsidR="003B7CAE" w:rsidRPr="003B7CAE">
        <w:tab/>
      </w:r>
      <w:r w:rsidR="009A3E5F" w:rsidRPr="00A07593">
        <w:t>(-</w:t>
      </w:r>
      <w:r w:rsidR="003B6943">
        <w:t>5</w:t>
      </w:r>
      <w:r w:rsidR="009A3E5F" w:rsidRPr="00A07593">
        <w:t>, -</w:t>
      </w:r>
      <w:r w:rsidR="003B6943">
        <w:t>5</w:t>
      </w:r>
      <w:r w:rsidR="009A3E5F" w:rsidRPr="00A07593">
        <w:t>)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9A3E5F" w:rsidRPr="00A07593">
        <w:t>(</w:t>
      </w:r>
      <w:r w:rsidR="003B6943">
        <w:t>5</w:t>
      </w:r>
      <w:r w:rsidR="009A3E5F" w:rsidRPr="00A07593">
        <w:t xml:space="preserve">, </w:t>
      </w:r>
      <w:r w:rsidR="003B6943">
        <w:t>2</w:t>
      </w:r>
      <w:r w:rsidR="009A3E5F" w:rsidRPr="00A07593">
        <w:t>)</w:t>
      </w:r>
    </w:p>
    <w:p w14:paraId="7C527867" w14:textId="34A371AC" w:rsidR="00E612EF" w:rsidRPr="00A07593" w:rsidRDefault="00E612EF" w:rsidP="00E612EF">
      <w:pPr>
        <w:pStyle w:val="Pquestionheadingmc"/>
      </w:pPr>
      <w:r w:rsidRPr="00A07593">
        <w:t>Question 4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66EAF9AD" w14:textId="0BEAD9AB" w:rsidR="007D30EB" w:rsidRPr="00A07593" w:rsidRDefault="007D30EB" w:rsidP="007D30EB">
      <w:pPr>
        <w:pStyle w:val="Pquestiontextmainstem"/>
      </w:pPr>
      <w:r w:rsidRPr="00A07593">
        <w:t>Which table match</w:t>
      </w:r>
      <w:r w:rsidR="003B6943">
        <w:t>es</w:t>
      </w:r>
      <w:r w:rsidRPr="00A07593">
        <w:t xml:space="preserve"> the graph?</w:t>
      </w:r>
    </w:p>
    <w:p w14:paraId="789BE962" w14:textId="2767BFA4" w:rsidR="009A3E5F" w:rsidRPr="00A07593" w:rsidRDefault="003B6943" w:rsidP="003B7CAE">
      <w:pPr>
        <w:pStyle w:val="Pquestiontextmcqoptions"/>
      </w:pPr>
      <w:r w:rsidRPr="003B7CAE">
        <w:rPr>
          <w:noProof/>
        </w:rPr>
        <w:drawing>
          <wp:inline distT="0" distB="0" distL="0" distR="0" wp14:anchorId="4EAF26C8" wp14:editId="2806C95D">
            <wp:extent cx="1962150" cy="1314450"/>
            <wp:effectExtent l="0" t="0" r="0" b="0"/>
            <wp:docPr id="20" name="Picture 20" descr="PM8_SmB_6_03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PM8_SmB_6_03TS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4845" w14:textId="19705D04" w:rsidR="003B6943" w:rsidRPr="008568D4" w:rsidRDefault="007D7520" w:rsidP="00494DF5">
      <w:pPr>
        <w:pStyle w:val="Pquestiontextmcqoptions"/>
        <w:keepNext/>
        <w:rPr>
          <w:rStyle w:val="Cquestionpartlabelbold"/>
        </w:rPr>
      </w:pPr>
      <w:r w:rsidRPr="008568D4">
        <w:rPr>
          <w:rStyle w:val="Cquestionpartlabelbold"/>
        </w:rPr>
        <w:lastRenderedPageBreak/>
        <w:t>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3B6943" w:rsidRPr="008D743B" w14:paraId="2FF1D3DB" w14:textId="77777777" w:rsidTr="003B7CAE">
        <w:tc>
          <w:tcPr>
            <w:tcW w:w="925" w:type="dxa"/>
          </w:tcPr>
          <w:p w14:paraId="5882857D" w14:textId="77777777" w:rsidR="003B6943" w:rsidRPr="008568D4" w:rsidRDefault="003B6943" w:rsidP="00494DF5">
            <w:pPr>
              <w:keepNext/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2247E128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-3</w:t>
            </w:r>
          </w:p>
        </w:tc>
        <w:tc>
          <w:tcPr>
            <w:tcW w:w="925" w:type="dxa"/>
          </w:tcPr>
          <w:p w14:paraId="3A957FB7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-1</w:t>
            </w:r>
          </w:p>
        </w:tc>
        <w:tc>
          <w:tcPr>
            <w:tcW w:w="894" w:type="dxa"/>
          </w:tcPr>
          <w:p w14:paraId="14517490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1</w:t>
            </w:r>
          </w:p>
        </w:tc>
        <w:tc>
          <w:tcPr>
            <w:tcW w:w="925" w:type="dxa"/>
          </w:tcPr>
          <w:p w14:paraId="13F16D11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3</w:t>
            </w:r>
          </w:p>
        </w:tc>
      </w:tr>
      <w:tr w:rsidR="003B6943" w:rsidRPr="008D743B" w14:paraId="3B5826F2" w14:textId="77777777" w:rsidTr="003B7CAE">
        <w:tc>
          <w:tcPr>
            <w:tcW w:w="925" w:type="dxa"/>
          </w:tcPr>
          <w:p w14:paraId="6B59589D" w14:textId="77777777" w:rsidR="003B6943" w:rsidRPr="008568D4" w:rsidRDefault="003B6943" w:rsidP="00494DF5">
            <w:pPr>
              <w:keepNext/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5DA979FE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-5</w:t>
            </w:r>
          </w:p>
        </w:tc>
        <w:tc>
          <w:tcPr>
            <w:tcW w:w="925" w:type="dxa"/>
          </w:tcPr>
          <w:p w14:paraId="49B9E1F6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-2</w:t>
            </w:r>
          </w:p>
        </w:tc>
        <w:tc>
          <w:tcPr>
            <w:tcW w:w="894" w:type="dxa"/>
          </w:tcPr>
          <w:p w14:paraId="7B1E684A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1</w:t>
            </w:r>
          </w:p>
        </w:tc>
        <w:tc>
          <w:tcPr>
            <w:tcW w:w="925" w:type="dxa"/>
          </w:tcPr>
          <w:p w14:paraId="5893DB7D" w14:textId="77777777" w:rsidR="003B6943" w:rsidRPr="008D743B" w:rsidRDefault="003B6943" w:rsidP="00494DF5">
            <w:pPr>
              <w:pStyle w:val="Ptabletext"/>
              <w:keepNext/>
            </w:pPr>
            <w:r w:rsidRPr="008D743B">
              <w:t>4</w:t>
            </w:r>
          </w:p>
        </w:tc>
      </w:tr>
    </w:tbl>
    <w:p w14:paraId="3FDAF844" w14:textId="77777777" w:rsidR="003B6943" w:rsidRPr="008568D4" w:rsidRDefault="003B6943" w:rsidP="008568D4">
      <w:pPr>
        <w:pStyle w:val="Pquestiontextmcqoptions"/>
        <w:rPr>
          <w:rStyle w:val="Cquestionpartlabelbold"/>
        </w:rPr>
      </w:pPr>
      <w:r w:rsidRPr="008568D4">
        <w:rPr>
          <w:rStyle w:val="Cquestionpartlabelbold"/>
        </w:rPr>
        <w:t>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3B6943" w:rsidRPr="008D743B" w14:paraId="598F37E3" w14:textId="77777777" w:rsidTr="003B7CAE">
        <w:tc>
          <w:tcPr>
            <w:tcW w:w="925" w:type="dxa"/>
          </w:tcPr>
          <w:p w14:paraId="4E732730" w14:textId="77777777" w:rsidR="003B6943" w:rsidRPr="008568D4" w:rsidRDefault="003B6943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32B33827" w14:textId="77777777" w:rsidR="003B6943" w:rsidRPr="008D743B" w:rsidRDefault="003B6943" w:rsidP="003B7CAE">
            <w:pPr>
              <w:pStyle w:val="Ptabletext"/>
            </w:pPr>
            <w:r w:rsidRPr="008D743B">
              <w:t>-3</w:t>
            </w:r>
          </w:p>
        </w:tc>
        <w:tc>
          <w:tcPr>
            <w:tcW w:w="925" w:type="dxa"/>
          </w:tcPr>
          <w:p w14:paraId="207DF03C" w14:textId="77777777" w:rsidR="003B6943" w:rsidRPr="008D743B" w:rsidRDefault="003B6943" w:rsidP="003B7CAE">
            <w:pPr>
              <w:pStyle w:val="Ptabletext"/>
            </w:pPr>
            <w:r w:rsidRPr="008D743B">
              <w:t>-1</w:t>
            </w:r>
          </w:p>
        </w:tc>
        <w:tc>
          <w:tcPr>
            <w:tcW w:w="894" w:type="dxa"/>
          </w:tcPr>
          <w:p w14:paraId="1A75ECE4" w14:textId="77777777" w:rsidR="003B6943" w:rsidRPr="008D743B" w:rsidRDefault="003B6943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925" w:type="dxa"/>
          </w:tcPr>
          <w:p w14:paraId="390D980F" w14:textId="77777777" w:rsidR="003B6943" w:rsidRPr="008D743B" w:rsidRDefault="003B6943" w:rsidP="003B7CAE">
            <w:pPr>
              <w:pStyle w:val="Ptabletext"/>
            </w:pPr>
            <w:r w:rsidRPr="008D743B">
              <w:t>3</w:t>
            </w:r>
          </w:p>
        </w:tc>
      </w:tr>
      <w:tr w:rsidR="003B6943" w:rsidRPr="008D743B" w14:paraId="13D5A41D" w14:textId="77777777" w:rsidTr="003B7CAE">
        <w:tc>
          <w:tcPr>
            <w:tcW w:w="925" w:type="dxa"/>
          </w:tcPr>
          <w:p w14:paraId="665FE165" w14:textId="77777777" w:rsidR="003B6943" w:rsidRPr="008568D4" w:rsidRDefault="003B6943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0756C90B" w14:textId="77777777" w:rsidR="003B6943" w:rsidRPr="008D743B" w:rsidRDefault="003B6943" w:rsidP="003B7CAE">
            <w:pPr>
              <w:pStyle w:val="Ptabletext"/>
            </w:pPr>
            <w:r w:rsidRPr="008D743B">
              <w:t>-4</w:t>
            </w:r>
          </w:p>
        </w:tc>
        <w:tc>
          <w:tcPr>
            <w:tcW w:w="925" w:type="dxa"/>
          </w:tcPr>
          <w:p w14:paraId="276B6D4F" w14:textId="77777777" w:rsidR="003B6943" w:rsidRPr="008D743B" w:rsidRDefault="003B6943" w:rsidP="003B7CAE">
            <w:pPr>
              <w:pStyle w:val="Ptabletext"/>
            </w:pPr>
            <w:r w:rsidRPr="008D743B">
              <w:t>-1</w:t>
            </w:r>
          </w:p>
        </w:tc>
        <w:tc>
          <w:tcPr>
            <w:tcW w:w="894" w:type="dxa"/>
          </w:tcPr>
          <w:p w14:paraId="5F4D4005" w14:textId="77777777" w:rsidR="003B6943" w:rsidRPr="008D743B" w:rsidRDefault="003B6943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925" w:type="dxa"/>
          </w:tcPr>
          <w:p w14:paraId="319DF53B" w14:textId="77777777" w:rsidR="003B6943" w:rsidRPr="008D743B" w:rsidRDefault="003B6943" w:rsidP="003B7CAE">
            <w:pPr>
              <w:pStyle w:val="Ptabletext"/>
            </w:pPr>
            <w:r w:rsidRPr="008D743B">
              <w:t>5</w:t>
            </w:r>
          </w:p>
        </w:tc>
      </w:tr>
    </w:tbl>
    <w:p w14:paraId="0605B18C" w14:textId="77777777" w:rsidR="003B6943" w:rsidRPr="008568D4" w:rsidRDefault="003B6943" w:rsidP="008568D4">
      <w:pPr>
        <w:pStyle w:val="Pquestiontextmcqoptions"/>
        <w:rPr>
          <w:rStyle w:val="Cquestionpartlabelbold"/>
        </w:rPr>
      </w:pPr>
      <w:r w:rsidRPr="008568D4">
        <w:rPr>
          <w:rStyle w:val="Cquestionpartlabelbold"/>
        </w:rPr>
        <w:t>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3B6943" w:rsidRPr="008D743B" w14:paraId="37759077" w14:textId="77777777" w:rsidTr="003B7CAE">
        <w:tc>
          <w:tcPr>
            <w:tcW w:w="925" w:type="dxa"/>
          </w:tcPr>
          <w:p w14:paraId="23790680" w14:textId="77777777" w:rsidR="003B6943" w:rsidRPr="008568D4" w:rsidRDefault="003B6943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74FB30A4" w14:textId="77777777" w:rsidR="003B6943" w:rsidRPr="008D743B" w:rsidRDefault="003B6943" w:rsidP="003B7CAE">
            <w:pPr>
              <w:pStyle w:val="Ptabletext"/>
            </w:pPr>
            <w:r w:rsidRPr="008D743B">
              <w:t>-4</w:t>
            </w:r>
          </w:p>
        </w:tc>
        <w:tc>
          <w:tcPr>
            <w:tcW w:w="925" w:type="dxa"/>
          </w:tcPr>
          <w:p w14:paraId="6386031B" w14:textId="77777777" w:rsidR="003B6943" w:rsidRPr="008D743B" w:rsidRDefault="003B6943" w:rsidP="003B7CAE">
            <w:pPr>
              <w:pStyle w:val="Ptabletext"/>
            </w:pPr>
            <w:r w:rsidRPr="008D743B">
              <w:t>-1</w:t>
            </w:r>
          </w:p>
        </w:tc>
        <w:tc>
          <w:tcPr>
            <w:tcW w:w="894" w:type="dxa"/>
          </w:tcPr>
          <w:p w14:paraId="273202A5" w14:textId="77777777" w:rsidR="003B6943" w:rsidRPr="008D743B" w:rsidRDefault="003B6943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925" w:type="dxa"/>
          </w:tcPr>
          <w:p w14:paraId="449C33A1" w14:textId="77777777" w:rsidR="003B6943" w:rsidRPr="008D743B" w:rsidRDefault="003B6943" w:rsidP="003B7CAE">
            <w:pPr>
              <w:pStyle w:val="Ptabletext"/>
            </w:pPr>
            <w:r w:rsidRPr="008D743B">
              <w:t>5</w:t>
            </w:r>
          </w:p>
        </w:tc>
      </w:tr>
      <w:tr w:rsidR="003B6943" w:rsidRPr="008D743B" w14:paraId="4E6488A6" w14:textId="77777777" w:rsidTr="003B7CAE">
        <w:tc>
          <w:tcPr>
            <w:tcW w:w="925" w:type="dxa"/>
          </w:tcPr>
          <w:p w14:paraId="3433EB11" w14:textId="77777777" w:rsidR="003B6943" w:rsidRPr="008568D4" w:rsidRDefault="003B6943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46CDA9BE" w14:textId="77777777" w:rsidR="003B6943" w:rsidRPr="008D743B" w:rsidRDefault="003B6943" w:rsidP="003B7CAE">
            <w:pPr>
              <w:pStyle w:val="Ptabletext"/>
            </w:pPr>
            <w:r w:rsidRPr="008D743B">
              <w:t>-3</w:t>
            </w:r>
          </w:p>
        </w:tc>
        <w:tc>
          <w:tcPr>
            <w:tcW w:w="925" w:type="dxa"/>
          </w:tcPr>
          <w:p w14:paraId="5AF5AB33" w14:textId="77777777" w:rsidR="003B6943" w:rsidRPr="008D743B" w:rsidRDefault="003B6943" w:rsidP="003B7CAE">
            <w:pPr>
              <w:pStyle w:val="Ptabletext"/>
            </w:pPr>
            <w:r w:rsidRPr="008D743B">
              <w:t>-1</w:t>
            </w:r>
          </w:p>
        </w:tc>
        <w:tc>
          <w:tcPr>
            <w:tcW w:w="894" w:type="dxa"/>
          </w:tcPr>
          <w:p w14:paraId="1DB5A0D1" w14:textId="77777777" w:rsidR="003B6943" w:rsidRPr="008D743B" w:rsidRDefault="003B6943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925" w:type="dxa"/>
          </w:tcPr>
          <w:p w14:paraId="5BE72ADF" w14:textId="77777777" w:rsidR="003B6943" w:rsidRPr="008D743B" w:rsidRDefault="003B6943" w:rsidP="003B7CAE">
            <w:pPr>
              <w:pStyle w:val="Ptabletext"/>
            </w:pPr>
            <w:r w:rsidRPr="008D743B">
              <w:t>3</w:t>
            </w:r>
          </w:p>
        </w:tc>
      </w:tr>
    </w:tbl>
    <w:p w14:paraId="01DB27C4" w14:textId="1888DF61" w:rsidR="003B6943" w:rsidRPr="008568D4" w:rsidRDefault="003B7CAE" w:rsidP="008568D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  <w:r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3B6943" w:rsidRPr="008D743B" w14:paraId="22C8E7B2" w14:textId="77777777" w:rsidTr="003B7CAE">
        <w:tc>
          <w:tcPr>
            <w:tcW w:w="925" w:type="dxa"/>
          </w:tcPr>
          <w:p w14:paraId="4F914D6A" w14:textId="77777777" w:rsidR="003B6943" w:rsidRPr="008568D4" w:rsidRDefault="003B6943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1453B2BB" w14:textId="77777777" w:rsidR="003B6943" w:rsidRPr="008D743B" w:rsidRDefault="003B6943" w:rsidP="003B7CAE">
            <w:pPr>
              <w:pStyle w:val="Ptabletext"/>
            </w:pPr>
            <w:r w:rsidRPr="008D743B">
              <w:t>-5</w:t>
            </w:r>
          </w:p>
        </w:tc>
        <w:tc>
          <w:tcPr>
            <w:tcW w:w="925" w:type="dxa"/>
          </w:tcPr>
          <w:p w14:paraId="69FC6488" w14:textId="77777777" w:rsidR="003B6943" w:rsidRPr="008D743B" w:rsidRDefault="003B6943" w:rsidP="003B7CAE">
            <w:pPr>
              <w:pStyle w:val="Ptabletext"/>
            </w:pPr>
            <w:r w:rsidRPr="008D743B">
              <w:t>-2</w:t>
            </w:r>
          </w:p>
        </w:tc>
        <w:tc>
          <w:tcPr>
            <w:tcW w:w="894" w:type="dxa"/>
          </w:tcPr>
          <w:p w14:paraId="12A9A2E1" w14:textId="77777777" w:rsidR="003B6943" w:rsidRPr="008D743B" w:rsidRDefault="003B6943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925" w:type="dxa"/>
          </w:tcPr>
          <w:p w14:paraId="10DA53AE" w14:textId="77777777" w:rsidR="003B6943" w:rsidRPr="008D743B" w:rsidRDefault="003B6943" w:rsidP="003B7CAE">
            <w:pPr>
              <w:pStyle w:val="Ptabletext"/>
            </w:pPr>
            <w:r w:rsidRPr="008D743B">
              <w:t>4</w:t>
            </w:r>
          </w:p>
        </w:tc>
      </w:tr>
      <w:tr w:rsidR="003B6943" w:rsidRPr="008D743B" w14:paraId="18853214" w14:textId="77777777" w:rsidTr="003B7CAE">
        <w:tc>
          <w:tcPr>
            <w:tcW w:w="925" w:type="dxa"/>
          </w:tcPr>
          <w:p w14:paraId="106D54F5" w14:textId="77777777" w:rsidR="003B6943" w:rsidRPr="008568D4" w:rsidRDefault="003B6943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4D6104CF" w14:textId="77777777" w:rsidR="003B6943" w:rsidRPr="008D743B" w:rsidRDefault="003B6943" w:rsidP="003B7CAE">
            <w:pPr>
              <w:pStyle w:val="Ptabletext"/>
            </w:pPr>
            <w:r w:rsidRPr="008D743B">
              <w:t>-3</w:t>
            </w:r>
          </w:p>
        </w:tc>
        <w:tc>
          <w:tcPr>
            <w:tcW w:w="925" w:type="dxa"/>
          </w:tcPr>
          <w:p w14:paraId="1E024FD2" w14:textId="77777777" w:rsidR="003B6943" w:rsidRPr="008D743B" w:rsidRDefault="003B6943" w:rsidP="003B7CAE">
            <w:pPr>
              <w:pStyle w:val="Ptabletext"/>
            </w:pPr>
            <w:r w:rsidRPr="008D743B">
              <w:t>-1</w:t>
            </w:r>
          </w:p>
        </w:tc>
        <w:tc>
          <w:tcPr>
            <w:tcW w:w="894" w:type="dxa"/>
          </w:tcPr>
          <w:p w14:paraId="59BCDDDD" w14:textId="77777777" w:rsidR="003B6943" w:rsidRPr="008D743B" w:rsidRDefault="003B6943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925" w:type="dxa"/>
          </w:tcPr>
          <w:p w14:paraId="3D98586D" w14:textId="77777777" w:rsidR="003B6943" w:rsidRPr="008D743B" w:rsidRDefault="003B6943" w:rsidP="003B7CAE">
            <w:pPr>
              <w:pStyle w:val="Ptabletext"/>
            </w:pPr>
            <w:r w:rsidRPr="008D743B">
              <w:t>3</w:t>
            </w:r>
          </w:p>
        </w:tc>
      </w:tr>
    </w:tbl>
    <w:p w14:paraId="40CFB670" w14:textId="7FCD8FE7" w:rsidR="00E612EF" w:rsidRPr="00A07593" w:rsidRDefault="00E612EF" w:rsidP="00E612EF">
      <w:pPr>
        <w:pStyle w:val="Pquestionheadingmc"/>
      </w:pPr>
      <w:r w:rsidRPr="00A07593">
        <w:t>Question 5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148BFFD3" w14:textId="77777777" w:rsidR="006D6576" w:rsidRPr="008D743B" w:rsidRDefault="006D6576" w:rsidP="008568D4">
      <w:pPr>
        <w:pStyle w:val="Pquestiontextmainstem"/>
      </w:pPr>
      <w:r w:rsidRPr="008D743B">
        <w:t xml:space="preserve">Which point lies on the graph </w:t>
      </w:r>
      <w:r w:rsidRPr="008568D4">
        <w:rPr>
          <w:rStyle w:val="Cmathsexpressions"/>
          <w:i/>
          <w:iCs/>
        </w:rPr>
        <w:t>x</w:t>
      </w:r>
      <w:r w:rsidRPr="008D743B">
        <w:t xml:space="preserve"> = 1?</w:t>
      </w:r>
    </w:p>
    <w:p w14:paraId="7E4FB0F2" w14:textId="6DB4883F" w:rsidR="006D6576" w:rsidRPr="008D743B" w:rsidRDefault="003B7CAE" w:rsidP="008568D4">
      <w:pPr>
        <w:pStyle w:val="Pquestiontextmcqoptions"/>
      </w:pPr>
      <w:r w:rsidRPr="0082040F">
        <w:rPr>
          <w:rStyle w:val="Cquestionpartlabelbold"/>
        </w:rPr>
        <w:t>A</w:t>
      </w:r>
      <w:r>
        <w:tab/>
      </w:r>
      <w:r w:rsidR="006D6576" w:rsidRPr="008D743B">
        <w:t>(1, 0)</w:t>
      </w:r>
      <w:r w:rsidR="0082040F">
        <w:tab/>
      </w:r>
      <w:r w:rsidR="0082040F">
        <w:tab/>
      </w:r>
      <w:r w:rsidR="00494DF5">
        <w:tab/>
      </w:r>
      <w:r w:rsidRPr="0082040F">
        <w:rPr>
          <w:rStyle w:val="Cquestionpartlabelbold"/>
        </w:rPr>
        <w:t>B</w:t>
      </w:r>
      <w:r>
        <w:tab/>
      </w:r>
      <w:r w:rsidR="006D6576" w:rsidRPr="008D743B">
        <w:t>(-3, 0)</w:t>
      </w:r>
      <w:r w:rsidR="0082040F">
        <w:tab/>
      </w:r>
      <w:r w:rsidR="0082040F">
        <w:tab/>
      </w:r>
      <w:r w:rsidRPr="0082040F">
        <w:rPr>
          <w:rStyle w:val="Cquestionpartlabelbold"/>
        </w:rPr>
        <w:t>C</w:t>
      </w:r>
      <w:r>
        <w:tab/>
      </w:r>
      <w:r w:rsidR="006D6576" w:rsidRPr="008D743B">
        <w:t>(-1, -3)</w:t>
      </w:r>
      <w:r w:rsidR="0082040F">
        <w:tab/>
      </w:r>
      <w:r w:rsidR="0082040F">
        <w:tab/>
      </w:r>
      <w:r w:rsidRPr="0082040F">
        <w:rPr>
          <w:rStyle w:val="Cquestionpartlabelbold"/>
        </w:rPr>
        <w:t>D</w:t>
      </w:r>
      <w:r>
        <w:tab/>
      </w:r>
      <w:r w:rsidR="006D6576" w:rsidRPr="008D743B">
        <w:t>(-3, 2)</w:t>
      </w:r>
    </w:p>
    <w:p w14:paraId="47CBB231" w14:textId="27A8D59C" w:rsidR="00E612EF" w:rsidRPr="00A07593" w:rsidRDefault="00E612EF" w:rsidP="00070EEB">
      <w:pPr>
        <w:pStyle w:val="Pquestionheadingmc"/>
      </w:pPr>
      <w:r w:rsidRPr="00A07593">
        <w:t>Question 6</w:t>
      </w:r>
      <w:r w:rsidR="003B7CAE" w:rsidRPr="003B7CAE">
        <w:tab/>
      </w:r>
      <w:r w:rsidR="009A3E5F" w:rsidRPr="00A07593">
        <w:t>[6.</w:t>
      </w:r>
      <w:r w:rsidR="00494DF5">
        <w:t>3</w:t>
      </w:r>
      <w:r w:rsidR="00FE3CA2" w:rsidRPr="00A07593">
        <w:t>]</w:t>
      </w:r>
    </w:p>
    <w:p w14:paraId="758956BF" w14:textId="3BA4E83D" w:rsidR="006D6576" w:rsidRPr="008D743B" w:rsidRDefault="002C0061" w:rsidP="008568D4">
      <w:pPr>
        <w:pStyle w:val="Pquestiontextmainstem"/>
      </w:pPr>
      <w:r>
        <w:t>(1, 5), (2, 7), (3, 9) and</w:t>
      </w:r>
      <w:r w:rsidR="006D6576" w:rsidRPr="008D743B">
        <w:t xml:space="preserve"> (4, 11) are coordinates of points which lie on the line with rule:</w:t>
      </w:r>
    </w:p>
    <w:p w14:paraId="5799722A" w14:textId="1B6E526E" w:rsidR="00070EEB" w:rsidRPr="00A07593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6</w:t>
      </w:r>
      <w:r w:rsidR="006D6576" w:rsidRPr="008568D4">
        <w:rPr>
          <w:rStyle w:val="Cmathsexpressions"/>
          <w:i/>
          <w:iCs/>
        </w:rPr>
        <w:t>x</w:t>
      </w:r>
      <w:r w:rsidR="006D6576" w:rsidRPr="008D743B">
        <w:rPr>
          <w:lang w:val="fr-FR"/>
        </w:rPr>
        <w:t xml:space="preserve"> – 1</w:t>
      </w:r>
      <w:r w:rsidR="0082040F">
        <w:rPr>
          <w:lang w:val="fr-FR"/>
        </w:rPr>
        <w:tab/>
      </w:r>
      <w:r w:rsidR="0082040F">
        <w:rPr>
          <w:lang w:val="fr-FR"/>
        </w:rP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2</w:t>
      </w:r>
      <w:r w:rsidR="006D6576" w:rsidRPr="008568D4">
        <w:rPr>
          <w:rStyle w:val="Cmathsexpressions"/>
          <w:i/>
          <w:iCs/>
        </w:rPr>
        <w:t>x</w:t>
      </w:r>
      <w:r w:rsidR="006D6576" w:rsidRPr="008D743B">
        <w:rPr>
          <w:lang w:val="fr-FR"/>
        </w:rPr>
        <w:t xml:space="preserve"> + 3</w:t>
      </w:r>
      <w:r w:rsidR="0082040F">
        <w:rPr>
          <w:lang w:val="fr-FR"/>
        </w:rPr>
        <w:tab/>
      </w:r>
      <w:r w:rsidR="0082040F">
        <w:rPr>
          <w:lang w:val="fr-FR"/>
        </w:rP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3</w:t>
      </w:r>
      <w:r w:rsidR="006D6576" w:rsidRPr="008568D4">
        <w:rPr>
          <w:rStyle w:val="Cmathsexpressions"/>
          <w:i/>
          <w:iCs/>
        </w:rPr>
        <w:t>x</w:t>
      </w:r>
      <w:r w:rsidR="006D6576" w:rsidRPr="008D743B">
        <w:rPr>
          <w:lang w:val="fr-FR"/>
        </w:rPr>
        <w:t xml:space="preserve"> + 2</w:t>
      </w:r>
      <w:r w:rsidR="0082040F">
        <w:rPr>
          <w:lang w:val="fr-FR"/>
        </w:rPr>
        <w:tab/>
      </w:r>
      <w:r w:rsidR="0082040F">
        <w:rPr>
          <w:lang w:val="fr-FR"/>
        </w:rP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</w:t>
      </w:r>
      <w:r w:rsidR="006D6576" w:rsidRPr="008568D4">
        <w:rPr>
          <w:rStyle w:val="Cmathsexpressions"/>
          <w:i/>
          <w:iCs/>
        </w:rPr>
        <w:t>x</w:t>
      </w:r>
      <w:r w:rsidR="006D6576" w:rsidRPr="008D743B">
        <w:rPr>
          <w:lang w:val="fr-FR"/>
        </w:rPr>
        <w:t xml:space="preserve"> + 5</w:t>
      </w:r>
    </w:p>
    <w:p w14:paraId="370BB3C1" w14:textId="16B7096F" w:rsidR="00E612EF" w:rsidRPr="00A07593" w:rsidRDefault="00E612EF" w:rsidP="00362685">
      <w:pPr>
        <w:pStyle w:val="Pquestionheadingmc"/>
      </w:pPr>
      <w:r w:rsidRPr="00A07593">
        <w:t>Question 7</w:t>
      </w:r>
      <w:r w:rsidR="003B7CAE" w:rsidRPr="003B7CAE">
        <w:tab/>
      </w:r>
      <w:r w:rsidR="009A3E5F" w:rsidRPr="00A07593">
        <w:t>[6.</w:t>
      </w:r>
      <w:r w:rsidR="00494DF5">
        <w:t>2</w:t>
      </w:r>
      <w:r w:rsidR="00FE3CA2" w:rsidRPr="00A07593">
        <w:t>]</w:t>
      </w:r>
    </w:p>
    <w:p w14:paraId="74E7E38F" w14:textId="76AEDEED" w:rsidR="006D6576" w:rsidRPr="008D743B" w:rsidRDefault="006D6576" w:rsidP="008568D4">
      <w:pPr>
        <w:pStyle w:val="Pquestiontextmainstem"/>
      </w:pPr>
      <w:r w:rsidRPr="008D743B">
        <w:t xml:space="preserve">The coordinates of </w:t>
      </w:r>
      <w:r w:rsidR="002C0061">
        <w:t>a</w:t>
      </w:r>
      <w:r w:rsidRPr="008D743B">
        <w:t xml:space="preserve"> point that lies on the graph of</w:t>
      </w:r>
      <w:r w:rsidRPr="008D743B">
        <w:rPr>
          <w:position w:val="-10"/>
        </w:rPr>
        <w:object w:dxaOrig="980" w:dyaOrig="320" w14:anchorId="298BD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5.75pt" o:ole="">
            <v:imagedata r:id="rId12" o:title=""/>
          </v:shape>
          <o:OLEObject Type="Embed" ProgID="Equation.DSMT4" ShapeID="_x0000_i1025" DrawAspect="Content" ObjectID="_1538830923" r:id="rId13"/>
        </w:object>
      </w:r>
      <w:r w:rsidR="00494DF5">
        <w:t xml:space="preserve"> </w:t>
      </w:r>
      <w:r w:rsidRPr="008D743B">
        <w:t>are:</w:t>
      </w:r>
    </w:p>
    <w:p w14:paraId="7F11C8D3" w14:textId="3FC9094A" w:rsidR="006D6576" w:rsidRPr="008D743B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 w:rsidRPr="008D743B">
        <w:t>(1, 2)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 w:rsidRPr="008D743B">
        <w:t>(2, 3)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 w:rsidRPr="008D743B">
        <w:t>(3, 7)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 w:rsidRPr="008D743B">
        <w:t xml:space="preserve">(4, 6) </w:t>
      </w:r>
    </w:p>
    <w:p w14:paraId="32453F92" w14:textId="43430206" w:rsidR="00E612EF" w:rsidRPr="00A07593" w:rsidRDefault="00E612EF" w:rsidP="00E612EF">
      <w:pPr>
        <w:pStyle w:val="Pquestionheadingmc"/>
      </w:pPr>
      <w:r w:rsidRPr="00A07593">
        <w:t>Question 8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526878F2" w14:textId="77777777" w:rsidR="006D6576" w:rsidRDefault="006D6576" w:rsidP="008568D4">
      <w:pPr>
        <w:pStyle w:val="Pquestiontextmainstem"/>
      </w:pPr>
      <w:r w:rsidRPr="008D743B">
        <w:t xml:space="preserve">The </w:t>
      </w:r>
      <w:r w:rsidRPr="008568D4">
        <w:rPr>
          <w:rStyle w:val="Cmathsexpressions"/>
          <w:i/>
          <w:iCs/>
        </w:rPr>
        <w:t>x</w:t>
      </w:r>
      <w:r w:rsidRPr="008D743B">
        <w:t xml:space="preserve">-intercept of the line with the equation </w:t>
      </w:r>
      <w:r w:rsidRPr="008D743B">
        <w:rPr>
          <w:position w:val="-10"/>
        </w:rPr>
        <w:object w:dxaOrig="920" w:dyaOrig="320" w14:anchorId="6FA61B0B">
          <v:shape id="_x0000_i1026" type="#_x0000_t75" style="width:45.75pt;height:15.75pt" o:ole="">
            <v:imagedata r:id="rId14" o:title=""/>
          </v:shape>
          <o:OLEObject Type="Embed" ProgID="Equation.DSMT4" ShapeID="_x0000_i1026" DrawAspect="Content" ObjectID="_1538830924" r:id="rId15"/>
        </w:object>
      </w:r>
      <w:r w:rsidRPr="008D743B">
        <w:t xml:space="preserve"> is:</w:t>
      </w:r>
    </w:p>
    <w:p w14:paraId="4F2D5F68" w14:textId="21824DF9" w:rsidR="00070EEB" w:rsidRPr="00A07593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>
        <w:t>(</w:t>
      </w:r>
      <w:r w:rsidR="006D6576" w:rsidRPr="008D743B">
        <w:t>1</w:t>
      </w:r>
      <w:r w:rsidR="006D6576">
        <w:t>,</w:t>
      </w:r>
      <w:r w:rsidR="006900BE">
        <w:t xml:space="preserve"> </w:t>
      </w:r>
      <w:r w:rsidR="006D6576">
        <w:t>0)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>
        <w:t>(</w:t>
      </w:r>
      <w:r w:rsidR="006D6576" w:rsidRPr="008D743B">
        <w:t>2</w:t>
      </w:r>
      <w:r w:rsidR="006D6576">
        <w:t>,</w:t>
      </w:r>
      <w:r w:rsidR="006900BE">
        <w:t xml:space="preserve"> </w:t>
      </w:r>
      <w:r w:rsidR="006D6576">
        <w:t>0)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>
        <w:t>(</w:t>
      </w:r>
      <w:r w:rsidR="006D6576" w:rsidRPr="008D743B">
        <w:t>-1</w:t>
      </w:r>
      <w:r w:rsidR="006D6576">
        <w:t>,</w:t>
      </w:r>
      <w:r w:rsidR="006900BE">
        <w:t xml:space="preserve"> </w:t>
      </w:r>
      <w:r w:rsidR="006D6576">
        <w:t>0)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>
        <w:t>(</w:t>
      </w:r>
      <w:r w:rsidR="006D6576" w:rsidRPr="008D743B">
        <w:t>-2</w:t>
      </w:r>
      <w:r w:rsidR="006D6576">
        <w:t>,</w:t>
      </w:r>
      <w:r w:rsidR="006900BE">
        <w:t xml:space="preserve"> </w:t>
      </w:r>
      <w:r w:rsidR="006D6576">
        <w:t>0)</w:t>
      </w:r>
    </w:p>
    <w:p w14:paraId="1633EA82" w14:textId="407A79CA" w:rsidR="00E612EF" w:rsidRPr="00A07593" w:rsidRDefault="00E612EF" w:rsidP="00E612EF">
      <w:pPr>
        <w:pStyle w:val="Pquestionheadingmc"/>
      </w:pPr>
      <w:r w:rsidRPr="00A07593">
        <w:t>Question 9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54748C04" w14:textId="5B0BBD22" w:rsidR="006D6576" w:rsidRPr="008D743B" w:rsidRDefault="006D6576" w:rsidP="008568D4">
      <w:pPr>
        <w:pStyle w:val="Pquestiontextmainstem"/>
      </w:pPr>
      <w:r w:rsidRPr="008D743B">
        <w:t xml:space="preserve">The gradient of which of the following lines is not defined? </w:t>
      </w:r>
    </w:p>
    <w:p w14:paraId="3ABBF7BA" w14:textId="5F411517" w:rsidR="00070EEB" w:rsidRPr="00A07593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= 5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 xml:space="preserve">= </w:t>
      </w:r>
      <w:r w:rsidR="006D6576" w:rsidRPr="008568D4">
        <w:rPr>
          <w:rStyle w:val="Cmathsexpressions"/>
          <w:i/>
          <w:iCs/>
        </w:rPr>
        <w:t>y</w:t>
      </w:r>
      <w:r w:rsidR="0082040F">
        <w:rPr>
          <w:rStyle w:val="Cmathsexpressions"/>
          <w:i/>
          <w:iCs/>
        </w:rPr>
        <w:tab/>
      </w:r>
      <w:r w:rsidR="0082040F">
        <w:rPr>
          <w:rStyle w:val="Cmathsexpressions"/>
          <w:i/>
          <w:iCs/>
        </w:rPr>
        <w:tab/>
      </w:r>
      <w:r w:rsidR="0082040F">
        <w:rPr>
          <w:rStyle w:val="Cmathsexpressions"/>
          <w:i/>
          <w:iCs/>
        </w:rP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1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t xml:space="preserve"> = 1</w:t>
      </w:r>
    </w:p>
    <w:p w14:paraId="5126DFCD" w14:textId="3275E4C7" w:rsidR="002D3853" w:rsidRPr="00A07593" w:rsidRDefault="002D3853" w:rsidP="002D3853">
      <w:pPr>
        <w:pStyle w:val="Pquestionheadingmc"/>
      </w:pPr>
      <w:r w:rsidRPr="00A07593">
        <w:t>Question 10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0DB7FBDB" w14:textId="77777777" w:rsidR="006D6576" w:rsidRPr="008D743B" w:rsidRDefault="006D6576" w:rsidP="008568D4">
      <w:pPr>
        <w:pStyle w:val="Pquestiontextmainstem"/>
      </w:pPr>
      <w:r w:rsidRPr="008D743B">
        <w:t>The ordered pair (-4, 1) lies on which of the following lines?</w:t>
      </w:r>
    </w:p>
    <w:p w14:paraId="61F2DFFB" w14:textId="34990D47" w:rsidR="00070EEB" w:rsidRPr="00A07593" w:rsidRDefault="003B7CAE" w:rsidP="008568D4">
      <w:pPr>
        <w:pStyle w:val="Pquestiontextmcqoptions"/>
      </w:pPr>
      <w:r w:rsidRPr="0082040F">
        <w:rPr>
          <w:rStyle w:val="Cquestionpartlabelbold"/>
        </w:rPr>
        <w:t>A</w:t>
      </w:r>
      <w: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4</w:t>
      </w:r>
      <w:r w:rsidR="0082040F">
        <w:tab/>
      </w:r>
      <w:r w:rsidR="0082040F">
        <w:tab/>
      </w:r>
      <w:r w:rsidRPr="0082040F">
        <w:rPr>
          <w:rStyle w:val="Cquestionpartlabelbold"/>
        </w:rPr>
        <w:t>B</w:t>
      </w:r>
      <w:r>
        <w:tab/>
      </w:r>
      <w:r w:rsidR="006D6576" w:rsidRPr="008D743B">
        <w:t>2</w:t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4</w:t>
      </w:r>
      <w:r w:rsidR="0082040F">
        <w:tab/>
      </w:r>
      <w:r w:rsidR="0082040F">
        <w:tab/>
      </w:r>
      <w:r w:rsidRPr="0082040F">
        <w:rPr>
          <w:rStyle w:val="Cquestionpartlabelbold"/>
        </w:rPr>
        <w:t>C</w:t>
      </w:r>
      <w: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+3</w:t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t xml:space="preserve"> = -1</w:t>
      </w:r>
      <w:r w:rsidR="0082040F">
        <w:tab/>
      </w:r>
      <w:r w:rsidR="0082040F">
        <w:tab/>
      </w:r>
      <w:r w:rsidRPr="0082040F">
        <w:rPr>
          <w:rStyle w:val="Cquestionpartlabelbold"/>
        </w:rPr>
        <w:t>D</w:t>
      </w:r>
      <w:r>
        <w:tab/>
      </w:r>
      <w:r w:rsidR="006D6576" w:rsidRPr="008D743B">
        <w:t>3</w:t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-1</w:t>
      </w:r>
    </w:p>
    <w:p w14:paraId="5BA7F288" w14:textId="10ED81D3" w:rsidR="007A2893" w:rsidRPr="00A07593" w:rsidRDefault="007A2893" w:rsidP="007A2893">
      <w:pPr>
        <w:pStyle w:val="Pquestionheadingmc"/>
      </w:pPr>
      <w:r w:rsidRPr="00A07593">
        <w:t>Question 11</w:t>
      </w:r>
      <w:r w:rsidR="003B7CAE" w:rsidRPr="003B7CAE">
        <w:tab/>
      </w:r>
      <w:r w:rsidR="009A3E5F" w:rsidRPr="00A07593">
        <w:t>[6.2</w:t>
      </w:r>
      <w:r w:rsidRPr="00A07593">
        <w:t>]</w:t>
      </w:r>
    </w:p>
    <w:p w14:paraId="02FB553B" w14:textId="36D1559F" w:rsidR="009A3E5F" w:rsidRPr="00A07593" w:rsidRDefault="009A3E5F" w:rsidP="007D7520">
      <w:pPr>
        <w:pStyle w:val="Pquestiontextmainstem"/>
      </w:pPr>
      <w:r w:rsidRPr="00A07593">
        <w:t xml:space="preserve">The line given by the equation </w:t>
      </w:r>
      <w:r w:rsidRPr="00A07593">
        <w:rPr>
          <w:rStyle w:val="Cmathsexpressions"/>
          <w:i/>
        </w:rPr>
        <w:t xml:space="preserve">y </w:t>
      </w:r>
      <w:r w:rsidRPr="00A07593">
        <w:t xml:space="preserve">= </w:t>
      </w:r>
      <w:r w:rsidR="006D6576">
        <w:t>-</w:t>
      </w:r>
      <w:r w:rsidRPr="00A07593">
        <w:t>5:</w:t>
      </w:r>
    </w:p>
    <w:p w14:paraId="7F016C21" w14:textId="15EBBDEF" w:rsidR="009A3E5F" w:rsidRPr="00A07593" w:rsidRDefault="007D7520" w:rsidP="008568D4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9A3E5F" w:rsidRPr="00A07593">
        <w:t xml:space="preserve"> has a gradient of zero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9A3E5F" w:rsidRPr="00A07593">
        <w:t xml:space="preserve"> is nearly flat</w:t>
      </w:r>
    </w:p>
    <w:p w14:paraId="3091613D" w14:textId="1688982E" w:rsidR="00F04E3B" w:rsidRPr="00A07593" w:rsidRDefault="007D7520" w:rsidP="008568D4">
      <w:pPr>
        <w:pStyle w:val="Pquestiontextmcqoptions"/>
      </w:pPr>
      <w:r w:rsidRPr="00A07593">
        <w:rPr>
          <w:rStyle w:val="Cquestionpartlabelbold"/>
        </w:rPr>
        <w:t>C</w:t>
      </w:r>
      <w:r w:rsidR="003B7CAE" w:rsidRPr="003B7CAE">
        <w:tab/>
      </w:r>
      <w:r w:rsidR="009A3E5F" w:rsidRPr="00A07593">
        <w:t xml:space="preserve"> is very steep</w:t>
      </w:r>
      <w:r w:rsidR="003B7CAE" w:rsidRPr="003B7CAE">
        <w:tab/>
      </w:r>
      <w:r w:rsidR="003B7CAE" w:rsidRPr="003B7CAE">
        <w:tab/>
      </w:r>
      <w:r w:rsidR="003B7CAE" w:rsidRPr="003B7CAE">
        <w:tab/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4665C5">
        <w:t xml:space="preserve"> is not very steep</w:t>
      </w:r>
    </w:p>
    <w:p w14:paraId="55102FCF" w14:textId="4AD217C4" w:rsidR="007A2893" w:rsidRPr="00A07593" w:rsidRDefault="007A2893" w:rsidP="007A2893">
      <w:pPr>
        <w:pStyle w:val="Pquestionheadingmc"/>
      </w:pPr>
      <w:r w:rsidRPr="00A07593">
        <w:lastRenderedPageBreak/>
        <w:t>Question 12</w:t>
      </w:r>
      <w:r w:rsidR="003B7CAE" w:rsidRPr="003B7CAE">
        <w:tab/>
      </w:r>
      <w:r w:rsidR="009A3E5F" w:rsidRPr="00A07593">
        <w:t>[6.4</w:t>
      </w:r>
      <w:r w:rsidRPr="00A07593">
        <w:t>]</w:t>
      </w:r>
    </w:p>
    <w:p w14:paraId="47CBE5ED" w14:textId="5CD89562" w:rsidR="006D6576" w:rsidRPr="008D743B" w:rsidRDefault="006D6576" w:rsidP="008568D4">
      <w:pPr>
        <w:pStyle w:val="Pquestiontextmainstem"/>
      </w:pPr>
      <w:r w:rsidRPr="008D743B">
        <w:t xml:space="preserve">An electrician charges $75 for a callout and then $28 per hour of work. If </w:t>
      </w:r>
      <w:r w:rsidR="003B7CAE">
        <w:rPr>
          <w:rStyle w:val="Cmathsexpressions"/>
          <w:i/>
          <w:iCs/>
        </w:rPr>
        <w:t>C</w:t>
      </w:r>
      <w:r w:rsidR="0082040F">
        <w:rPr>
          <w:rStyle w:val="Cmathsexpressions"/>
          <w:i/>
          <w:iCs/>
        </w:rPr>
        <w:t xml:space="preserve"> </w:t>
      </w:r>
      <w:r w:rsidRPr="008D743B">
        <w:t xml:space="preserve">represents the total cost in dollars and </w:t>
      </w:r>
      <w:r w:rsidRPr="008568D4">
        <w:rPr>
          <w:rStyle w:val="Cmathsexpressions"/>
          <w:i/>
          <w:iCs/>
        </w:rPr>
        <w:t>t</w:t>
      </w:r>
      <w:r w:rsidRPr="008D743B">
        <w:t xml:space="preserve"> represents the time the electrician works in hours, the following table of values can be constructed.</w:t>
      </w:r>
    </w:p>
    <w:tbl>
      <w:tblPr>
        <w:tblW w:w="4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850"/>
        <w:gridCol w:w="850"/>
        <w:gridCol w:w="850"/>
        <w:gridCol w:w="850"/>
        <w:gridCol w:w="850"/>
      </w:tblGrid>
      <w:tr w:rsidR="006D6576" w:rsidRPr="008D743B" w14:paraId="203A0099" w14:textId="77777777" w:rsidTr="003B7CAE">
        <w:trPr>
          <w:trHeight w:val="340"/>
        </w:trPr>
        <w:tc>
          <w:tcPr>
            <w:tcW w:w="456" w:type="dxa"/>
          </w:tcPr>
          <w:p w14:paraId="74409C32" w14:textId="77777777" w:rsidR="006D6576" w:rsidRPr="008568D4" w:rsidRDefault="006D6576" w:rsidP="003B7CAE">
            <w:pPr>
              <w:tabs>
                <w:tab w:val="left" w:pos="2160"/>
                <w:tab w:val="left" w:pos="4320"/>
                <w:tab w:val="left" w:pos="6480"/>
              </w:tabs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t</w:t>
            </w:r>
          </w:p>
        </w:tc>
        <w:tc>
          <w:tcPr>
            <w:tcW w:w="850" w:type="dxa"/>
            <w:vAlign w:val="center"/>
          </w:tcPr>
          <w:p w14:paraId="6DB527F7" w14:textId="77777777" w:rsidR="006D6576" w:rsidRPr="008D743B" w:rsidRDefault="006D6576" w:rsidP="003B7CAE">
            <w:pPr>
              <w:pStyle w:val="Ptabletext"/>
            </w:pPr>
            <w:r w:rsidRPr="008D743B">
              <w:t>0</w:t>
            </w:r>
          </w:p>
        </w:tc>
        <w:tc>
          <w:tcPr>
            <w:tcW w:w="850" w:type="dxa"/>
            <w:vAlign w:val="center"/>
          </w:tcPr>
          <w:p w14:paraId="59CB2E08" w14:textId="77777777" w:rsidR="006D6576" w:rsidRPr="008D743B" w:rsidRDefault="006D6576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850" w:type="dxa"/>
            <w:vAlign w:val="center"/>
          </w:tcPr>
          <w:p w14:paraId="62B1DA1F" w14:textId="77777777" w:rsidR="006D6576" w:rsidRPr="008D743B" w:rsidRDefault="006D6576" w:rsidP="003B7CAE">
            <w:pPr>
              <w:pStyle w:val="Ptabletext"/>
            </w:pPr>
            <w:r w:rsidRPr="008D743B">
              <w:t>4</w:t>
            </w:r>
          </w:p>
        </w:tc>
        <w:tc>
          <w:tcPr>
            <w:tcW w:w="850" w:type="dxa"/>
            <w:vAlign w:val="center"/>
          </w:tcPr>
          <w:p w14:paraId="5C09C2B5" w14:textId="77777777" w:rsidR="006D6576" w:rsidRPr="008D743B" w:rsidRDefault="006D6576" w:rsidP="003B7CAE">
            <w:pPr>
              <w:pStyle w:val="Ptabletext"/>
            </w:pPr>
            <w:r w:rsidRPr="008D743B">
              <w:t>6</w:t>
            </w:r>
          </w:p>
        </w:tc>
        <w:tc>
          <w:tcPr>
            <w:tcW w:w="850" w:type="dxa"/>
            <w:vAlign w:val="center"/>
          </w:tcPr>
          <w:p w14:paraId="7D7F85B9" w14:textId="77777777" w:rsidR="006D6576" w:rsidRPr="008D743B" w:rsidRDefault="006D6576" w:rsidP="003B7CAE">
            <w:pPr>
              <w:pStyle w:val="Ptabletext"/>
            </w:pPr>
            <w:r w:rsidRPr="008D743B">
              <w:t>8</w:t>
            </w:r>
          </w:p>
        </w:tc>
      </w:tr>
      <w:tr w:rsidR="006D6576" w:rsidRPr="008D743B" w14:paraId="11A5A0D5" w14:textId="77777777" w:rsidTr="003B7CAE">
        <w:trPr>
          <w:trHeight w:val="340"/>
        </w:trPr>
        <w:tc>
          <w:tcPr>
            <w:tcW w:w="456" w:type="dxa"/>
          </w:tcPr>
          <w:p w14:paraId="6C35A0C1" w14:textId="77777777" w:rsidR="006D6576" w:rsidRPr="008568D4" w:rsidRDefault="006D6576" w:rsidP="003B7CAE">
            <w:pPr>
              <w:tabs>
                <w:tab w:val="left" w:pos="2160"/>
                <w:tab w:val="left" w:pos="4320"/>
                <w:tab w:val="left" w:pos="6480"/>
              </w:tabs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C</w:t>
            </w:r>
          </w:p>
        </w:tc>
        <w:tc>
          <w:tcPr>
            <w:tcW w:w="850" w:type="dxa"/>
            <w:vAlign w:val="center"/>
          </w:tcPr>
          <w:p w14:paraId="60650EA3" w14:textId="77777777" w:rsidR="006D6576" w:rsidRPr="008D743B" w:rsidRDefault="006D6576" w:rsidP="003B7CAE">
            <w:pPr>
              <w:pStyle w:val="Ptabletext"/>
            </w:pPr>
            <w:r w:rsidRPr="008D743B">
              <w:t>75</w:t>
            </w:r>
          </w:p>
        </w:tc>
        <w:tc>
          <w:tcPr>
            <w:tcW w:w="850" w:type="dxa"/>
            <w:vAlign w:val="center"/>
          </w:tcPr>
          <w:p w14:paraId="1FEF6D3E" w14:textId="77777777" w:rsidR="006D6576" w:rsidRPr="008D743B" w:rsidRDefault="006D6576" w:rsidP="003B7CAE">
            <w:pPr>
              <w:pStyle w:val="Ptabletext"/>
            </w:pPr>
            <w:r w:rsidRPr="008D743B">
              <w:t>131</w:t>
            </w:r>
          </w:p>
        </w:tc>
        <w:tc>
          <w:tcPr>
            <w:tcW w:w="850" w:type="dxa"/>
            <w:vAlign w:val="center"/>
          </w:tcPr>
          <w:p w14:paraId="3F3E97D3" w14:textId="77777777" w:rsidR="006D6576" w:rsidRPr="008D743B" w:rsidRDefault="006D6576" w:rsidP="003B7CAE">
            <w:pPr>
              <w:pStyle w:val="Ptabletext"/>
            </w:pPr>
            <w:r w:rsidRPr="008D743B">
              <w:t>187</w:t>
            </w:r>
          </w:p>
        </w:tc>
        <w:tc>
          <w:tcPr>
            <w:tcW w:w="850" w:type="dxa"/>
            <w:vAlign w:val="center"/>
          </w:tcPr>
          <w:p w14:paraId="5F534B3F" w14:textId="77777777" w:rsidR="006D6576" w:rsidRPr="008D743B" w:rsidRDefault="006D6576" w:rsidP="003B7CAE">
            <w:pPr>
              <w:pStyle w:val="Ptabletext"/>
            </w:pPr>
            <w:r w:rsidRPr="008D743B">
              <w:t>243</w:t>
            </w:r>
          </w:p>
        </w:tc>
        <w:tc>
          <w:tcPr>
            <w:tcW w:w="850" w:type="dxa"/>
            <w:vAlign w:val="center"/>
          </w:tcPr>
          <w:p w14:paraId="197AA8AC" w14:textId="77777777" w:rsidR="006D6576" w:rsidRPr="008D743B" w:rsidRDefault="006D6576" w:rsidP="003B7CAE">
            <w:pPr>
              <w:pStyle w:val="Ptabletext"/>
            </w:pPr>
            <w:r w:rsidRPr="008D743B">
              <w:t>299</w:t>
            </w:r>
          </w:p>
        </w:tc>
      </w:tr>
    </w:tbl>
    <w:p w14:paraId="1F969FFA" w14:textId="77777777" w:rsidR="006D6576" w:rsidRPr="008D743B" w:rsidRDefault="006D6576" w:rsidP="008568D4">
      <w:pPr>
        <w:pStyle w:val="Pquestiontextmainstem"/>
      </w:pPr>
      <w:r w:rsidRPr="008D743B">
        <w:t xml:space="preserve">If the electrician worked for </w:t>
      </w:r>
      <w:r w:rsidRPr="008D743B">
        <w:rPr>
          <w:position w:val="-24"/>
        </w:rPr>
        <w:object w:dxaOrig="380" w:dyaOrig="620" w14:anchorId="2B6E887C">
          <v:shape id="_x0000_i1027" type="#_x0000_t75" style="width:18.75pt;height:30.75pt" o:ole="">
            <v:imagedata r:id="rId16" o:title=""/>
          </v:shape>
          <o:OLEObject Type="Embed" ProgID="Equation.DSMT4" ShapeID="_x0000_i1027" DrawAspect="Content" ObjectID="_1538830925" r:id="rId17"/>
        </w:object>
      </w:r>
      <w:r w:rsidRPr="008D743B">
        <w:t xml:space="preserve">  hours, the cost is</w:t>
      </w:r>
      <w:r>
        <w:t xml:space="preserve"> approximately</w:t>
      </w:r>
      <w:r w:rsidRPr="008D743B">
        <w:t>:</w:t>
      </w:r>
    </w:p>
    <w:p w14:paraId="00CAB8C8" w14:textId="74B4A1F3" w:rsidR="006D6576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 w:rsidRPr="008D743B">
        <w:t>$100</w:t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 w:rsidRPr="008D743B">
        <w:t>$220</w:t>
      </w:r>
      <w:r w:rsidR="0082040F">
        <w:tab/>
      </w:r>
      <w:r w:rsidR="0082040F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 w:rsidRPr="008D743B">
        <w:t>$250</w:t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 w:rsidRPr="008D743B">
        <w:t>$150</w:t>
      </w:r>
    </w:p>
    <w:p w14:paraId="725818E6" w14:textId="20BC3EE4" w:rsidR="001B433F" w:rsidRPr="00A07593" w:rsidRDefault="001B433F" w:rsidP="006D6576">
      <w:pPr>
        <w:pStyle w:val="Psectionresults"/>
      </w:pPr>
      <w:r w:rsidRPr="00A07593">
        <w:t>M</w:t>
      </w:r>
      <w:r w:rsidR="002B3763" w:rsidRPr="00A07593">
        <w:t>ultiple-choice results: ___ /</w:t>
      </w:r>
      <w:r w:rsidR="002D3853" w:rsidRPr="00A07593">
        <w:t>1</w:t>
      </w:r>
      <w:r w:rsidR="007A2893" w:rsidRPr="00A07593">
        <w:t>2</w:t>
      </w:r>
    </w:p>
    <w:p w14:paraId="38C01D2D" w14:textId="77777777" w:rsidR="001B433F" w:rsidRPr="00A07593" w:rsidRDefault="001B433F" w:rsidP="001B433F">
      <w:pPr>
        <w:pStyle w:val="Psectionheading"/>
      </w:pPr>
      <w:r w:rsidRPr="00A07593">
        <w:t>Short answer section</w:t>
      </w:r>
    </w:p>
    <w:p w14:paraId="74A0B774" w14:textId="6B5888CF" w:rsidR="00FD6DB9" w:rsidRPr="00A07593" w:rsidRDefault="00FD6DB9" w:rsidP="00FD6DB9">
      <w:pPr>
        <w:pStyle w:val="Pquestionheadingsx"/>
      </w:pPr>
      <w:r w:rsidRPr="00A07593">
        <w:t>Question 13</w:t>
      </w:r>
      <w:r w:rsidR="003B7CAE" w:rsidRPr="003B7CAE">
        <w:tab/>
      </w:r>
      <w:r w:rsidR="00FA1F3A">
        <w:rPr>
          <w:rStyle w:val="Cmarkslabel"/>
        </w:rPr>
        <w:t>5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2</w:t>
      </w:r>
      <w:r w:rsidRPr="00A07593">
        <w:t>]</w:t>
      </w:r>
    </w:p>
    <w:p w14:paraId="6E911606" w14:textId="77777777" w:rsidR="007E0CE1" w:rsidRPr="00A07593" w:rsidRDefault="007E0CE1" w:rsidP="007D7520">
      <w:pPr>
        <w:pStyle w:val="Pquestiontextmainstem"/>
      </w:pPr>
      <w:r w:rsidRPr="00A07593">
        <w:t>Use words from the list below to complete the following sentences.</w:t>
      </w:r>
    </w:p>
    <w:p w14:paraId="4F06DB17" w14:textId="1E96F920" w:rsidR="007E0CE1" w:rsidRPr="00494DF5" w:rsidRDefault="00014080" w:rsidP="004665C5">
      <w:pPr>
        <w:pStyle w:val="Pquestiontextmainstem"/>
        <w:rPr>
          <w:i/>
        </w:rPr>
      </w:pPr>
      <w:r w:rsidRPr="00494DF5">
        <w:rPr>
          <w:i/>
        </w:rPr>
        <w:t xml:space="preserve">origin          </w:t>
      </w:r>
      <w:r w:rsidR="007E0CE1" w:rsidRPr="00494DF5">
        <w:rPr>
          <w:i/>
        </w:rPr>
        <w:t xml:space="preserve">straight line      slope     </w:t>
      </w:r>
      <w:r w:rsidRPr="00494DF5">
        <w:rPr>
          <w:i/>
        </w:rPr>
        <w:t xml:space="preserve">   </w:t>
      </w:r>
      <w:r w:rsidR="00925899" w:rsidRPr="00494DF5">
        <w:rPr>
          <w:i/>
        </w:rPr>
        <w:t xml:space="preserve">negative     </w:t>
      </w:r>
      <w:r w:rsidRPr="00494DF5">
        <w:rPr>
          <w:i/>
        </w:rPr>
        <w:t xml:space="preserve">       </w:t>
      </w:r>
      <w:r w:rsidR="007E0CE1" w:rsidRPr="00494DF5">
        <w:rPr>
          <w:i/>
        </w:rPr>
        <w:t>gradient</w:t>
      </w:r>
      <w:r w:rsidRPr="00494DF5">
        <w:rPr>
          <w:i/>
        </w:rPr>
        <w:t xml:space="preserve">      </w:t>
      </w:r>
      <w:r w:rsidRPr="00494DF5">
        <w:rPr>
          <w:rStyle w:val="Cmathsexpressions"/>
          <w:i/>
          <w:iCs/>
        </w:rPr>
        <w:t>x</w:t>
      </w:r>
      <w:r w:rsidRPr="00494DF5">
        <w:rPr>
          <w:i/>
        </w:rPr>
        <w:t>-axis</w:t>
      </w:r>
      <w:r w:rsidR="007E0CE1" w:rsidRPr="00494DF5">
        <w:rPr>
          <w:i/>
        </w:rPr>
        <w:t xml:space="preserve">          </w:t>
      </w:r>
    </w:p>
    <w:p w14:paraId="550FE562" w14:textId="57D96F09" w:rsidR="007E0CE1" w:rsidRDefault="00014080" w:rsidP="004665C5">
      <w:pPr>
        <w:pStyle w:val="Pquestiontextmainstem"/>
        <w:rPr>
          <w:i/>
        </w:rPr>
      </w:pPr>
      <w:r w:rsidRPr="00494DF5">
        <w:rPr>
          <w:i/>
        </w:rPr>
        <w:t xml:space="preserve">positive      </w:t>
      </w:r>
      <w:r w:rsidR="007E0CE1" w:rsidRPr="00494DF5">
        <w:rPr>
          <w:i/>
        </w:rPr>
        <w:t xml:space="preserve">linear           </w:t>
      </w:r>
      <w:r w:rsidRPr="00494DF5">
        <w:rPr>
          <w:i/>
        </w:rPr>
        <w:t xml:space="preserve">      </w:t>
      </w:r>
      <w:r w:rsidR="00925899" w:rsidRPr="00494DF5">
        <w:rPr>
          <w:i/>
        </w:rPr>
        <w:t xml:space="preserve">left        </w:t>
      </w:r>
      <w:r w:rsidRPr="00494DF5">
        <w:rPr>
          <w:i/>
        </w:rPr>
        <w:t xml:space="preserve">    </w:t>
      </w:r>
      <w:r w:rsidR="007E0CE1" w:rsidRPr="00494DF5">
        <w:rPr>
          <w:rStyle w:val="Cmathsexpressions"/>
          <w:i/>
          <w:iCs/>
        </w:rPr>
        <w:t>y</w:t>
      </w:r>
      <w:r w:rsidR="007E0CE1" w:rsidRPr="00494DF5">
        <w:rPr>
          <w:i/>
        </w:rPr>
        <w:t>-intercept</w:t>
      </w:r>
      <w:r w:rsidRPr="00494DF5">
        <w:rPr>
          <w:i/>
        </w:rPr>
        <w:t xml:space="preserve">        </w:t>
      </w:r>
      <w:r w:rsidR="00925899" w:rsidRPr="00494DF5">
        <w:rPr>
          <w:i/>
        </w:rPr>
        <w:t>slope</w:t>
      </w:r>
      <w:r w:rsidR="007E0CE1" w:rsidRPr="00494DF5">
        <w:rPr>
          <w:i/>
        </w:rPr>
        <w:t xml:space="preserve">           Cartesian </w:t>
      </w:r>
    </w:p>
    <w:p w14:paraId="06F1AD29" w14:textId="77777777" w:rsidR="00494DF5" w:rsidRPr="00494DF5" w:rsidRDefault="00494DF5" w:rsidP="004665C5">
      <w:pPr>
        <w:pStyle w:val="Pquestiontextmainstem"/>
        <w:rPr>
          <w:i/>
        </w:rPr>
      </w:pPr>
    </w:p>
    <w:p w14:paraId="5DDFCD3F" w14:textId="1C75C030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>Lines with a ______________</w:t>
      </w:r>
      <w:r w:rsidR="004665C5">
        <w:t>___</w:t>
      </w:r>
      <w:r w:rsidR="007E0CE1" w:rsidRPr="00A07593">
        <w:t xml:space="preserve"> gradient </w:t>
      </w:r>
      <w:r w:rsidR="007E0CE1" w:rsidRPr="004665C5">
        <w:t>___________</w:t>
      </w:r>
      <w:r w:rsidR="004665C5">
        <w:t>___</w:t>
      </w:r>
      <w:r w:rsidR="007E0CE1" w:rsidRPr="00A07593">
        <w:t xml:space="preserve"> up to the right and lines with a </w:t>
      </w:r>
      <w:r w:rsidR="007E0CE1" w:rsidRPr="00A07593">
        <w:br/>
        <w:t>_______</w:t>
      </w:r>
      <w:r w:rsidR="004665C5">
        <w:t>_____</w:t>
      </w:r>
      <w:r w:rsidR="007E0CE1" w:rsidRPr="00A07593">
        <w:t xml:space="preserve"> gradient</w:t>
      </w:r>
      <w:r w:rsidR="007E0CE1" w:rsidRPr="004665C5">
        <w:t xml:space="preserve"> __________</w:t>
      </w:r>
      <w:r w:rsidR="004665C5">
        <w:t>___</w:t>
      </w:r>
      <w:r w:rsidR="007E0CE1" w:rsidRPr="00A07593">
        <w:t xml:space="preserve"> up to the</w:t>
      </w:r>
      <w:r w:rsidR="007E0CE1" w:rsidRPr="004665C5">
        <w:t xml:space="preserve"> ___________</w:t>
      </w:r>
      <w:r w:rsidR="004665C5">
        <w:t>___</w:t>
      </w:r>
      <w:r w:rsidR="007E0CE1" w:rsidRPr="004665C5">
        <w:t>.</w:t>
      </w:r>
      <w:r w:rsidR="007E0CE1" w:rsidRPr="00A07593">
        <w:t xml:space="preserve">  </w:t>
      </w:r>
    </w:p>
    <w:p w14:paraId="5EF1A7C0" w14:textId="70C824E3" w:rsidR="00925899" w:rsidRPr="008568D4" w:rsidRDefault="007D7520" w:rsidP="00925899">
      <w:pPr>
        <w:pStyle w:val="Pquestiontextpartsa"/>
      </w:pPr>
      <w:r w:rsidRPr="00925899">
        <w:rPr>
          <w:rStyle w:val="Cquestionpartlabelbold"/>
        </w:rPr>
        <w:t>(b)</w:t>
      </w:r>
      <w:r w:rsidR="003B7CAE" w:rsidRPr="003B7CAE">
        <w:tab/>
      </w:r>
      <w:r w:rsidR="00925899" w:rsidRPr="00925899">
        <w:t xml:space="preserve">The </w:t>
      </w:r>
      <w:r w:rsidR="00925899" w:rsidRPr="00014080">
        <w:rPr>
          <w:rStyle w:val="Cmathsexpressions"/>
          <w:i/>
          <w:iCs/>
        </w:rPr>
        <w:t>x</w:t>
      </w:r>
      <w:r w:rsidR="00925899" w:rsidRPr="00925899">
        <w:t xml:space="preserve">-intercept is where a line crosses the ___________________ and the ___________________is where a line crosses the </w:t>
      </w:r>
      <w:r w:rsidR="00925899" w:rsidRPr="00014080">
        <w:rPr>
          <w:rStyle w:val="Cmathsexpressions"/>
          <w:i/>
          <w:iCs/>
        </w:rPr>
        <w:t>y</w:t>
      </w:r>
      <w:r w:rsidR="00925899" w:rsidRPr="00925899">
        <w:t>-axis.</w:t>
      </w:r>
    </w:p>
    <w:p w14:paraId="6DD1D242" w14:textId="1F6EC22F" w:rsidR="007E0CE1" w:rsidRPr="00A07593" w:rsidRDefault="00925899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>The ______________</w:t>
      </w:r>
      <w:r w:rsidR="004665C5">
        <w:t xml:space="preserve"> </w:t>
      </w:r>
      <w:r w:rsidR="007E0CE1" w:rsidRPr="00A07593">
        <w:t>of a line is a measure of its steepness.</w:t>
      </w:r>
    </w:p>
    <w:p w14:paraId="3437F993" w14:textId="12CBD2B7" w:rsidR="00925899" w:rsidRPr="00A07593" w:rsidRDefault="00925899" w:rsidP="00925899">
      <w:pPr>
        <w:pStyle w:val="Pquestiontextpartsa"/>
      </w:pPr>
      <w:r w:rsidRPr="00A0759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A07593">
        <w:rPr>
          <w:rStyle w:val="Cquestionpartlabelbold"/>
        </w:rPr>
        <w:t>)</w:t>
      </w:r>
      <w:r w:rsidR="003B7CAE" w:rsidRPr="003B7CAE">
        <w:tab/>
      </w:r>
      <w:r w:rsidRPr="00A07593">
        <w:t xml:space="preserve">When points on a graph make a ______________________then the relationship between the variables </w:t>
      </w:r>
      <w:r w:rsidRPr="004665C5">
        <w:t>is _______________.</w:t>
      </w:r>
    </w:p>
    <w:p w14:paraId="2829CAB4" w14:textId="56E0F424" w:rsidR="007E0CE1" w:rsidRPr="00A07593" w:rsidRDefault="007D7520" w:rsidP="00925899">
      <w:pPr>
        <w:pStyle w:val="Pquestiontextpartsa"/>
      </w:pPr>
      <w:r w:rsidRPr="00A07593">
        <w:rPr>
          <w:rStyle w:val="Cquestionpartlabelbold"/>
        </w:rPr>
        <w:t>(</w:t>
      </w:r>
      <w:r w:rsidR="00925899">
        <w:rPr>
          <w:rStyle w:val="Cquestionpartlabelbold"/>
        </w:rPr>
        <w:t>e</w:t>
      </w:r>
      <w:r w:rsidRPr="00A07593">
        <w:rPr>
          <w:rStyle w:val="Cquestionpartlabelbold"/>
        </w:rPr>
        <w:t>)</w:t>
      </w:r>
      <w:r w:rsidR="003B7CAE" w:rsidRPr="003B7CAE">
        <w:tab/>
      </w:r>
      <w:r w:rsidR="007E0CE1" w:rsidRPr="00A07593">
        <w:t>The point (0, 0) is the _______________ of the _______________ plane.</w:t>
      </w:r>
    </w:p>
    <w:p w14:paraId="51452392" w14:textId="4D0DE793" w:rsidR="001F0763" w:rsidRPr="00A07593" w:rsidRDefault="001F0763" w:rsidP="001F0763">
      <w:pPr>
        <w:pStyle w:val="Pquestionheadingsx"/>
      </w:pPr>
      <w:r w:rsidRPr="00A07593">
        <w:t>Question 14</w:t>
      </w:r>
      <w:r w:rsidR="003B7CAE" w:rsidRPr="003B7CAE">
        <w:tab/>
      </w:r>
      <w:r w:rsidR="00FA1F3A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Pr="00A07593">
        <w:t>2]</w:t>
      </w:r>
    </w:p>
    <w:p w14:paraId="79743AF9" w14:textId="1EE57C2A" w:rsidR="001F0763" w:rsidRPr="00925899" w:rsidRDefault="00F32D33" w:rsidP="00925899">
      <w:pPr>
        <w:pStyle w:val="Pquestiontextmainstem"/>
      </w:pPr>
      <w:r>
        <w:t>State</w:t>
      </w:r>
      <w:r w:rsidR="00925899" w:rsidRPr="00925899">
        <w:t xml:space="preserve"> the equations of the horizontal and vertical lines passing through the point (5,-7)</w:t>
      </w:r>
      <w:r w:rsidR="007E0CE1" w:rsidRPr="00925899">
        <w:t>.</w:t>
      </w:r>
    </w:p>
    <w:p w14:paraId="422D5793" w14:textId="77777777" w:rsidR="001F0763" w:rsidRDefault="001F0763" w:rsidP="001F0763">
      <w:pPr>
        <w:pStyle w:val="Pquestiontextpartsa"/>
      </w:pPr>
    </w:p>
    <w:p w14:paraId="6085720D" w14:textId="77777777" w:rsidR="001F0763" w:rsidRPr="00A07593" w:rsidRDefault="001F0763" w:rsidP="001F0763">
      <w:pPr>
        <w:pStyle w:val="Pquestiontextpartsa"/>
      </w:pPr>
    </w:p>
    <w:p w14:paraId="64727014" w14:textId="0B9870E8" w:rsidR="001F0763" w:rsidRPr="00A07593" w:rsidRDefault="001F0763" w:rsidP="001F0763">
      <w:pPr>
        <w:pStyle w:val="Pquestionheadingsx"/>
      </w:pPr>
      <w:r w:rsidRPr="00A07593">
        <w:t>Question 15</w:t>
      </w:r>
      <w:r w:rsidR="003B7CAE" w:rsidRPr="003B7CAE">
        <w:tab/>
      </w:r>
      <w:r w:rsidR="00FA1F3A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1</w:t>
      </w:r>
      <w:r w:rsidRPr="00A07593">
        <w:t>]</w:t>
      </w:r>
    </w:p>
    <w:p w14:paraId="2E924553" w14:textId="77777777" w:rsidR="00925899" w:rsidRPr="008D743B" w:rsidRDefault="00925899" w:rsidP="008568D4">
      <w:pPr>
        <w:pStyle w:val="Pquestiontextmainstem"/>
      </w:pPr>
      <w:r w:rsidRPr="008D743B">
        <w:t>Use the graph below to answer the following questions.</w:t>
      </w:r>
    </w:p>
    <w:p w14:paraId="4030678F" w14:textId="77777777" w:rsidR="00014080" w:rsidRDefault="00014080" w:rsidP="008568D4">
      <w:pPr>
        <w:pStyle w:val="Pquestiontextpartsa"/>
        <w:rPr>
          <w:rStyle w:val="Cquestionpartlabelbold"/>
        </w:rPr>
      </w:pPr>
      <w:r w:rsidRPr="008568D4">
        <w:rPr>
          <w:noProof/>
        </w:rPr>
        <w:drawing>
          <wp:inline distT="0" distB="0" distL="0" distR="0" wp14:anchorId="48528637" wp14:editId="20F3D03D">
            <wp:extent cx="1981200" cy="1666875"/>
            <wp:effectExtent l="0" t="0" r="0" b="9525"/>
            <wp:docPr id="21" name="Picture 21" descr="PM8_SmB_6_04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PM8_SmB_6_04TSb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CAE">
        <w:rPr>
          <w:rStyle w:val="Cquestionpartlabelbold"/>
        </w:rPr>
        <w:t xml:space="preserve"> </w:t>
      </w:r>
    </w:p>
    <w:p w14:paraId="3C7A48EF" w14:textId="1C01B4E4" w:rsidR="00925899" w:rsidRDefault="003B7CAE" w:rsidP="008568D4">
      <w:pPr>
        <w:pStyle w:val="Pquestiontextpartsa"/>
      </w:pPr>
      <w:r w:rsidRPr="003B7CAE">
        <w:rPr>
          <w:rStyle w:val="Cquestionpartlabelbold"/>
        </w:rPr>
        <w:lastRenderedPageBreak/>
        <w:t>(a)</w:t>
      </w:r>
      <w:r w:rsidRPr="003B7CAE">
        <w:tab/>
      </w:r>
      <w:r w:rsidR="00925899" w:rsidRPr="008D743B">
        <w:t>What are the two variables shown in the graph?</w:t>
      </w:r>
    </w:p>
    <w:p w14:paraId="08853D70" w14:textId="77777777" w:rsidR="00014080" w:rsidRDefault="00014080" w:rsidP="008568D4">
      <w:pPr>
        <w:pStyle w:val="Pquestiontextpartsa"/>
      </w:pPr>
    </w:p>
    <w:p w14:paraId="147E19F2" w14:textId="77777777" w:rsidR="00014080" w:rsidRDefault="00014080" w:rsidP="008568D4">
      <w:pPr>
        <w:pStyle w:val="Pquestiontextpartsa"/>
      </w:pPr>
    </w:p>
    <w:p w14:paraId="3A4CD31D" w14:textId="7494985C" w:rsidR="00925899" w:rsidRDefault="003B7CAE" w:rsidP="008568D4">
      <w:pPr>
        <w:pStyle w:val="Pquestiontextpartsa"/>
      </w:pPr>
      <w:r w:rsidRPr="003B7CAE">
        <w:rPr>
          <w:rStyle w:val="Cquestionpartlabelbold"/>
        </w:rPr>
        <w:t>(b)</w:t>
      </w:r>
      <w:r w:rsidRPr="003B7CAE">
        <w:tab/>
      </w:r>
      <w:r w:rsidR="00925899" w:rsidRPr="008D743B">
        <w:t>Who has the smallest arm span?</w:t>
      </w:r>
    </w:p>
    <w:p w14:paraId="20F717D3" w14:textId="77777777" w:rsidR="00014080" w:rsidRDefault="00014080" w:rsidP="008568D4">
      <w:pPr>
        <w:pStyle w:val="Pquestiontextpartsa"/>
      </w:pPr>
    </w:p>
    <w:p w14:paraId="4D9919DC" w14:textId="77777777" w:rsidR="00014080" w:rsidRDefault="00014080" w:rsidP="008568D4">
      <w:pPr>
        <w:pStyle w:val="Pquestiontextpartsa"/>
      </w:pPr>
    </w:p>
    <w:p w14:paraId="304BD4A8" w14:textId="0FDBC86E" w:rsidR="00925899" w:rsidRDefault="003B7CAE" w:rsidP="008568D4">
      <w:pPr>
        <w:pStyle w:val="Pquestiontextpartsa"/>
      </w:pPr>
      <w:r w:rsidRPr="003B7CAE">
        <w:rPr>
          <w:rStyle w:val="Cquestionpartlabelbold"/>
        </w:rPr>
        <w:t>(c)</w:t>
      </w:r>
      <w:r w:rsidRPr="003B7CAE">
        <w:tab/>
      </w:r>
      <w:r w:rsidR="00925899" w:rsidRPr="008D743B">
        <w:t>Who has the largest hand span?</w:t>
      </w:r>
    </w:p>
    <w:p w14:paraId="6829F1B1" w14:textId="77777777" w:rsidR="00925899" w:rsidRPr="008D743B" w:rsidRDefault="00925899" w:rsidP="003B7CAE">
      <w:pPr>
        <w:pStyle w:val="Pquestiontextmainstem"/>
      </w:pPr>
    </w:p>
    <w:p w14:paraId="18B9EE41" w14:textId="77777777" w:rsidR="00290260" w:rsidRPr="00A07593" w:rsidRDefault="00290260" w:rsidP="008851EA">
      <w:pPr>
        <w:pStyle w:val="Pquestiontextmainstem"/>
      </w:pPr>
    </w:p>
    <w:p w14:paraId="38E66A87" w14:textId="6728E832" w:rsidR="00E14832" w:rsidRPr="00A07593" w:rsidRDefault="00E14832" w:rsidP="00E14832">
      <w:pPr>
        <w:pStyle w:val="Pquestionheadingsx"/>
      </w:pPr>
      <w:r w:rsidRPr="00A07593">
        <w:t>Question 16</w:t>
      </w:r>
      <w:r w:rsidR="003B7CAE" w:rsidRPr="003B7CAE">
        <w:tab/>
      </w:r>
      <w:r w:rsidR="00FA1F3A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Pr="00A07593">
        <w:t>]</w:t>
      </w:r>
    </w:p>
    <w:p w14:paraId="42634CD4" w14:textId="77777777" w:rsidR="00925899" w:rsidRPr="008D743B" w:rsidRDefault="00925899" w:rsidP="008568D4">
      <w:pPr>
        <w:pStyle w:val="Pquestiontextmainstem"/>
      </w:pPr>
      <w:r w:rsidRPr="008D743B">
        <w:t>The Zaleski family is travelling by car to their holiday destination. The following graph shows the distance the Zaleskis are from home.</w:t>
      </w:r>
    </w:p>
    <w:p w14:paraId="7687377B" w14:textId="539CDDA1" w:rsidR="00925899" w:rsidRPr="008D743B" w:rsidRDefault="00925899" w:rsidP="003B7CAE">
      <w:pPr>
        <w:pStyle w:val="Pquestiontextmainstem"/>
      </w:pPr>
      <w:r>
        <w:rPr>
          <w:noProof/>
        </w:rPr>
        <w:drawing>
          <wp:inline distT="0" distB="0" distL="0" distR="0" wp14:anchorId="28D9B0E0" wp14:editId="1A9EA7ED">
            <wp:extent cx="2390775" cy="1638300"/>
            <wp:effectExtent l="0" t="0" r="9525" b="0"/>
            <wp:docPr id="22" name="Picture 22" descr="PM8_SmB_6_05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PM8_SmB_6_05TSb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5B0D" w14:textId="647E6D00" w:rsidR="00925899" w:rsidRDefault="003B7CAE" w:rsidP="008568D4">
      <w:pPr>
        <w:pStyle w:val="Pquestiontextpartsa"/>
      </w:pPr>
      <w:r w:rsidRPr="003B7CAE">
        <w:rPr>
          <w:rStyle w:val="Cquestionpartlabelbold"/>
        </w:rPr>
        <w:t>(a)</w:t>
      </w:r>
      <w:r w:rsidRPr="003B7CAE">
        <w:tab/>
      </w:r>
      <w:r w:rsidR="00925899" w:rsidRPr="008D743B">
        <w:t>In which section of the graph (</w:t>
      </w:r>
      <w:r w:rsidR="00925899" w:rsidRPr="008568D4">
        <w:rPr>
          <w:rStyle w:val="Cmathsexpressions"/>
          <w:i/>
          <w:iCs/>
        </w:rPr>
        <w:t xml:space="preserve">A, B, </w:t>
      </w:r>
      <w:r>
        <w:rPr>
          <w:rStyle w:val="Cmathsexpressions"/>
          <w:i/>
          <w:iCs/>
        </w:rPr>
        <w:t>C</w:t>
      </w:r>
      <w:r w:rsidR="00014080">
        <w:rPr>
          <w:rStyle w:val="Cmathsexpressions"/>
          <w:i/>
          <w:iCs/>
        </w:rPr>
        <w:t xml:space="preserve"> </w:t>
      </w:r>
      <w:r w:rsidR="00925899" w:rsidRPr="008D743B">
        <w:t xml:space="preserve">or </w:t>
      </w:r>
      <w:r w:rsidR="00925899" w:rsidRPr="008568D4">
        <w:rPr>
          <w:rStyle w:val="Cmathsexpressions"/>
          <w:i/>
          <w:iCs/>
        </w:rPr>
        <w:t>D</w:t>
      </w:r>
      <w:r w:rsidR="00925899" w:rsidRPr="008D743B">
        <w:t>) are they not moving?</w:t>
      </w:r>
    </w:p>
    <w:p w14:paraId="6128833F" w14:textId="77777777" w:rsidR="00014080" w:rsidRDefault="00014080" w:rsidP="008568D4">
      <w:pPr>
        <w:pStyle w:val="Pquestiontextpartsa"/>
      </w:pPr>
    </w:p>
    <w:p w14:paraId="632D0E34" w14:textId="77777777" w:rsidR="00014080" w:rsidRDefault="00014080" w:rsidP="008568D4">
      <w:pPr>
        <w:pStyle w:val="Pquestiontextpartsa"/>
      </w:pPr>
    </w:p>
    <w:p w14:paraId="0A79D4D2" w14:textId="24486482" w:rsidR="00925899" w:rsidRPr="003B7CAE" w:rsidRDefault="003B7CAE" w:rsidP="008568D4">
      <w:pPr>
        <w:pStyle w:val="Pquestiontextpartsa"/>
      </w:pPr>
      <w:r w:rsidRPr="003B7CAE">
        <w:rPr>
          <w:rStyle w:val="Cquestionpartlabelbold"/>
        </w:rPr>
        <w:t>(b)</w:t>
      </w:r>
      <w:r w:rsidRPr="003B7CAE">
        <w:tab/>
      </w:r>
      <w:r w:rsidR="00925899" w:rsidRPr="003B7CAE">
        <w:t>In which section are they travelling the fastest?</w:t>
      </w:r>
    </w:p>
    <w:p w14:paraId="3717A055" w14:textId="3E6C18C9" w:rsidR="004B55DB" w:rsidRPr="00A07593" w:rsidRDefault="004B55DB" w:rsidP="007D7520">
      <w:pPr>
        <w:pStyle w:val="Pquestiontextpartsa"/>
      </w:pPr>
    </w:p>
    <w:p w14:paraId="418C2309" w14:textId="77777777" w:rsidR="004665C5" w:rsidRDefault="004665C5" w:rsidP="00E14832">
      <w:pPr>
        <w:pStyle w:val="Pquestiontextmainstem"/>
      </w:pPr>
    </w:p>
    <w:p w14:paraId="4E2F7A34" w14:textId="77777777" w:rsidR="00F32D33" w:rsidRPr="00A07593" w:rsidRDefault="00F32D33" w:rsidP="00E14832">
      <w:pPr>
        <w:pStyle w:val="Pquestiontextmainstem"/>
      </w:pPr>
    </w:p>
    <w:p w14:paraId="2845434E" w14:textId="6355C3E1" w:rsidR="00E14832" w:rsidRPr="00A07593" w:rsidRDefault="00E14832" w:rsidP="00E14832">
      <w:pPr>
        <w:pStyle w:val="Pquestionheadingsx"/>
      </w:pPr>
      <w:r w:rsidRPr="00A07593">
        <w:t>Question 17</w:t>
      </w:r>
      <w:r w:rsidR="003B7CAE" w:rsidRPr="003B7CAE">
        <w:tab/>
      </w:r>
      <w:r w:rsidR="007E0CE1" w:rsidRPr="00A07593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2</w:t>
      </w:r>
      <w:r w:rsidRPr="00A07593">
        <w:t>]</w:t>
      </w:r>
    </w:p>
    <w:p w14:paraId="35A56034" w14:textId="18C16690" w:rsidR="00925899" w:rsidRPr="008D743B" w:rsidRDefault="00925899" w:rsidP="008568D4">
      <w:pPr>
        <w:pStyle w:val="Pquestiontextmainstem"/>
      </w:pPr>
      <w:r w:rsidRPr="008D743B">
        <w:t xml:space="preserve">Complete </w:t>
      </w:r>
      <w:r w:rsidR="00014080">
        <w:t>the</w:t>
      </w:r>
      <w:r w:rsidRPr="008D743B">
        <w:t xml:space="preserve"> table of values for the rule </w:t>
      </w:r>
      <w:r w:rsidRPr="008568D4">
        <w:rPr>
          <w:rStyle w:val="Cmathsexpressions"/>
          <w:i/>
          <w:iCs/>
        </w:rPr>
        <w:t>y</w:t>
      </w:r>
      <w:r w:rsidRPr="008D743B">
        <w:t xml:space="preserve"> = 2</w:t>
      </w:r>
      <w:r w:rsidRPr="008568D4">
        <w:rPr>
          <w:rStyle w:val="Cmathsexpressions"/>
          <w:i/>
          <w:iCs/>
        </w:rPr>
        <w:t>x</w:t>
      </w:r>
      <w:r w:rsidRPr="008D743B">
        <w:t xml:space="preserve"> – 3.</w:t>
      </w:r>
    </w:p>
    <w:p w14:paraId="24686FD4" w14:textId="77777777" w:rsidR="00925899" w:rsidRPr="008D743B" w:rsidRDefault="00925899" w:rsidP="003B7CAE">
      <w:pPr>
        <w:pStyle w:val="Pquestiontextmainstem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  <w:gridCol w:w="925"/>
        <w:gridCol w:w="925"/>
        <w:gridCol w:w="925"/>
      </w:tblGrid>
      <w:tr w:rsidR="00925899" w:rsidRPr="008D743B" w14:paraId="52B63337" w14:textId="77777777" w:rsidTr="003B7CAE">
        <w:trPr>
          <w:trHeight w:val="454"/>
        </w:trPr>
        <w:tc>
          <w:tcPr>
            <w:tcW w:w="925" w:type="dxa"/>
            <w:vAlign w:val="center"/>
          </w:tcPr>
          <w:p w14:paraId="5596CFB0" w14:textId="77777777" w:rsidR="00925899" w:rsidRPr="008568D4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  <w:vAlign w:val="center"/>
          </w:tcPr>
          <w:p w14:paraId="15AA6B35" w14:textId="77777777" w:rsidR="00925899" w:rsidRPr="008D743B" w:rsidRDefault="00925899" w:rsidP="003B7CAE">
            <w:pPr>
              <w:pStyle w:val="Ptabletext"/>
            </w:pPr>
            <w:r w:rsidRPr="008D743B">
              <w:t>-3</w:t>
            </w:r>
          </w:p>
        </w:tc>
        <w:tc>
          <w:tcPr>
            <w:tcW w:w="925" w:type="dxa"/>
            <w:vAlign w:val="center"/>
          </w:tcPr>
          <w:p w14:paraId="45DF82AE" w14:textId="77777777" w:rsidR="00925899" w:rsidRPr="008D743B" w:rsidRDefault="00925899" w:rsidP="003B7CAE">
            <w:pPr>
              <w:pStyle w:val="Ptabletext"/>
            </w:pPr>
            <w:r w:rsidRPr="008D743B">
              <w:t>-2</w:t>
            </w:r>
          </w:p>
        </w:tc>
        <w:tc>
          <w:tcPr>
            <w:tcW w:w="894" w:type="dxa"/>
            <w:vAlign w:val="center"/>
          </w:tcPr>
          <w:p w14:paraId="2AA5306B" w14:textId="77777777" w:rsidR="00925899" w:rsidRPr="008D743B" w:rsidRDefault="00925899" w:rsidP="003B7CAE">
            <w:pPr>
              <w:pStyle w:val="Ptabletext"/>
            </w:pPr>
            <w:r w:rsidRPr="008D743B">
              <w:t>-1</w:t>
            </w:r>
          </w:p>
        </w:tc>
        <w:tc>
          <w:tcPr>
            <w:tcW w:w="925" w:type="dxa"/>
            <w:vAlign w:val="center"/>
          </w:tcPr>
          <w:p w14:paraId="1E3F3F3B" w14:textId="77777777" w:rsidR="00925899" w:rsidRPr="008D743B" w:rsidRDefault="00925899" w:rsidP="003B7CAE">
            <w:pPr>
              <w:pStyle w:val="Ptabletext"/>
            </w:pPr>
            <w:r w:rsidRPr="008D743B">
              <w:t>0</w:t>
            </w:r>
          </w:p>
        </w:tc>
        <w:tc>
          <w:tcPr>
            <w:tcW w:w="925" w:type="dxa"/>
            <w:vAlign w:val="center"/>
          </w:tcPr>
          <w:p w14:paraId="7B698369" w14:textId="77777777" w:rsidR="00925899" w:rsidRPr="008D743B" w:rsidRDefault="00925899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925" w:type="dxa"/>
            <w:vAlign w:val="center"/>
          </w:tcPr>
          <w:p w14:paraId="19E35034" w14:textId="77777777" w:rsidR="00925899" w:rsidRPr="008D743B" w:rsidRDefault="00925899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925" w:type="dxa"/>
            <w:vAlign w:val="center"/>
          </w:tcPr>
          <w:p w14:paraId="40889483" w14:textId="77777777" w:rsidR="00925899" w:rsidRPr="008D743B" w:rsidRDefault="00925899" w:rsidP="003B7CAE">
            <w:pPr>
              <w:pStyle w:val="Ptabletext"/>
            </w:pPr>
            <w:r w:rsidRPr="008D743B">
              <w:t>3</w:t>
            </w:r>
          </w:p>
        </w:tc>
      </w:tr>
      <w:tr w:rsidR="00925899" w:rsidRPr="008D743B" w14:paraId="3C0B6BE5" w14:textId="77777777" w:rsidTr="003B7CAE">
        <w:trPr>
          <w:trHeight w:val="454"/>
        </w:trPr>
        <w:tc>
          <w:tcPr>
            <w:tcW w:w="925" w:type="dxa"/>
            <w:vAlign w:val="center"/>
          </w:tcPr>
          <w:p w14:paraId="32D7A5B7" w14:textId="77777777" w:rsidR="00925899" w:rsidRPr="008568D4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568D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  <w:vAlign w:val="center"/>
          </w:tcPr>
          <w:p w14:paraId="15FD2411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2B5D57B3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14:paraId="36FA385B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3850DC17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111840D0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6A7B38F6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14452790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56882D66" w14:textId="77777777" w:rsidR="00F37229" w:rsidRPr="00A07593" w:rsidRDefault="00F37229" w:rsidP="00E14832">
      <w:pPr>
        <w:pStyle w:val="Pquestiontextmainstem"/>
      </w:pPr>
    </w:p>
    <w:p w14:paraId="53DBDFDB" w14:textId="77777777" w:rsidR="00362685" w:rsidRPr="00A07593" w:rsidRDefault="00362685" w:rsidP="00E14832">
      <w:pPr>
        <w:pStyle w:val="Pquestiontextmainstem"/>
      </w:pPr>
    </w:p>
    <w:p w14:paraId="6AAA3AFD" w14:textId="0DFF5BC4" w:rsidR="00E14832" w:rsidRPr="00A07593" w:rsidRDefault="00F37229" w:rsidP="00F32D33">
      <w:pPr>
        <w:pStyle w:val="Pquestionheadingsx"/>
      </w:pPr>
      <w:r w:rsidRPr="00A07593">
        <w:lastRenderedPageBreak/>
        <w:t>Question 18</w:t>
      </w:r>
      <w:r w:rsidR="003B7CAE" w:rsidRPr="003B7CAE">
        <w:tab/>
      </w:r>
      <w:r w:rsidR="00FA1F3A">
        <w:rPr>
          <w:rStyle w:val="Cmarkslabel"/>
        </w:rPr>
        <w:t>4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3</w:t>
      </w:r>
      <w:r w:rsidR="00E14832" w:rsidRPr="00A07593">
        <w:t>]</w:t>
      </w:r>
    </w:p>
    <w:p w14:paraId="75C21D97" w14:textId="77777777" w:rsidR="00925899" w:rsidRPr="00A07593" w:rsidRDefault="00925899" w:rsidP="00F32D33">
      <w:pPr>
        <w:pStyle w:val="Pquestiontextmainstem"/>
        <w:keepNext/>
      </w:pPr>
      <w:r w:rsidRPr="00A07593">
        <w:t xml:space="preserve">Find the equation which describes the following relationship by </w:t>
      </w:r>
      <w:r>
        <w:t>creating</w:t>
      </w:r>
      <w:r w:rsidRPr="00A07593">
        <w:t xml:space="preserve"> a table of values</w:t>
      </w:r>
      <w:r>
        <w:br/>
      </w:r>
      <w:r w:rsidRPr="00A07593">
        <w:t xml:space="preserve">from </w:t>
      </w:r>
      <w:r w:rsidRPr="00A07593">
        <w:rPr>
          <w:rStyle w:val="Cmathsexpressions"/>
          <w:i/>
        </w:rPr>
        <w:t>x</w:t>
      </w:r>
      <w:r w:rsidRPr="00A07593">
        <w:t xml:space="preserve"> = -3 to </w:t>
      </w:r>
      <w:r w:rsidRPr="00A07593">
        <w:rPr>
          <w:rStyle w:val="Cmathsexpressions"/>
          <w:i/>
        </w:rPr>
        <w:t>x</w:t>
      </w:r>
      <w:r w:rsidRPr="00A07593">
        <w:t xml:space="preserve"> = 3. </w:t>
      </w:r>
    </w:p>
    <w:p w14:paraId="76347F25" w14:textId="397FF4B4" w:rsidR="007E0CE1" w:rsidRDefault="00925899" w:rsidP="00F32D33">
      <w:pPr>
        <w:pStyle w:val="Pquestiontextmainstem"/>
        <w:keepNext/>
      </w:pPr>
      <w:r w:rsidRPr="008568D4">
        <w:rPr>
          <w:noProof/>
        </w:rPr>
        <w:drawing>
          <wp:inline distT="0" distB="0" distL="0" distR="0" wp14:anchorId="22C4C303" wp14:editId="71573457">
            <wp:extent cx="1409700" cy="1790700"/>
            <wp:effectExtent l="0" t="0" r="0" b="0"/>
            <wp:docPr id="23" name="Picture 23" descr="PM8_SmB_6_08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PM8_SmB_6_08TS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1A86" w14:textId="77777777" w:rsidR="00F32D33" w:rsidRPr="00A07593" w:rsidRDefault="00F32D33" w:rsidP="00F32D33">
      <w:pPr>
        <w:pStyle w:val="Pquestiontextmainstem"/>
        <w:keepNext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  <w:gridCol w:w="925"/>
        <w:gridCol w:w="925"/>
        <w:gridCol w:w="925"/>
      </w:tblGrid>
      <w:tr w:rsidR="007E0CE1" w:rsidRPr="00A07593" w14:paraId="0B92C12C" w14:textId="77777777" w:rsidTr="007D7520">
        <w:trPr>
          <w:trHeight w:val="454"/>
        </w:trPr>
        <w:tc>
          <w:tcPr>
            <w:tcW w:w="925" w:type="dxa"/>
            <w:vAlign w:val="center"/>
          </w:tcPr>
          <w:p w14:paraId="56FEA8CC" w14:textId="51A22DA2" w:rsidR="007E0CE1" w:rsidRPr="00724641" w:rsidRDefault="007E0CE1" w:rsidP="00724641">
            <w:pPr>
              <w:rPr>
                <w:rStyle w:val="Cmathsexpressions"/>
                <w:i/>
                <w:iCs/>
              </w:rPr>
            </w:pPr>
          </w:p>
        </w:tc>
        <w:tc>
          <w:tcPr>
            <w:tcW w:w="925" w:type="dxa"/>
            <w:vAlign w:val="center"/>
          </w:tcPr>
          <w:p w14:paraId="029E8BC8" w14:textId="1C4D0414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176519D4" w14:textId="4588630F" w:rsidR="007E0CE1" w:rsidRPr="00A07593" w:rsidRDefault="007E0CE1" w:rsidP="007D7520">
            <w:pPr>
              <w:pStyle w:val="Ptabletext"/>
            </w:pPr>
          </w:p>
        </w:tc>
        <w:tc>
          <w:tcPr>
            <w:tcW w:w="894" w:type="dxa"/>
            <w:vAlign w:val="center"/>
          </w:tcPr>
          <w:p w14:paraId="1C9C86E7" w14:textId="250ED830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3BF00ED4" w14:textId="78F33395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0375BCBA" w14:textId="3AC6D557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56D5D9A6" w14:textId="079A0537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650BAA57" w14:textId="7CDB640B" w:rsidR="007E0CE1" w:rsidRPr="00A07593" w:rsidRDefault="007E0CE1" w:rsidP="007D7520">
            <w:pPr>
              <w:pStyle w:val="Ptabletext"/>
            </w:pPr>
          </w:p>
        </w:tc>
      </w:tr>
      <w:tr w:rsidR="007E0CE1" w:rsidRPr="00A07593" w14:paraId="4E08553E" w14:textId="77777777" w:rsidTr="007D7520">
        <w:trPr>
          <w:trHeight w:val="454"/>
        </w:trPr>
        <w:tc>
          <w:tcPr>
            <w:tcW w:w="925" w:type="dxa"/>
            <w:vAlign w:val="center"/>
          </w:tcPr>
          <w:p w14:paraId="1809683D" w14:textId="55BD8CCC" w:rsidR="007E0CE1" w:rsidRPr="00724641" w:rsidRDefault="007E0CE1" w:rsidP="00724641">
            <w:pPr>
              <w:rPr>
                <w:rStyle w:val="Cmathsexpressions"/>
                <w:i/>
                <w:iCs/>
              </w:rPr>
            </w:pPr>
          </w:p>
        </w:tc>
        <w:tc>
          <w:tcPr>
            <w:tcW w:w="925" w:type="dxa"/>
            <w:vAlign w:val="center"/>
          </w:tcPr>
          <w:p w14:paraId="3BF0A8ED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1A8D71DA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14:paraId="3F55854C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4EE78AED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23C98988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05ADDB4F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79C32250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3E2A51AE" w14:textId="11B5E778" w:rsidR="00E14832" w:rsidRPr="00A07593" w:rsidRDefault="00925899" w:rsidP="00E14832">
      <w:pPr>
        <w:pStyle w:val="Pquestionheadingsx"/>
      </w:pPr>
      <w:r>
        <w:t>Question 19</w:t>
      </w:r>
      <w:r w:rsidR="003B7CAE" w:rsidRPr="003B7CAE">
        <w:tab/>
      </w:r>
      <w:r>
        <w:rPr>
          <w:rStyle w:val="Cmarkslabel"/>
        </w:rPr>
        <w:t>6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E14832" w:rsidRPr="00A07593">
        <w:t>]</w:t>
      </w:r>
    </w:p>
    <w:p w14:paraId="4AF4A922" w14:textId="772D0DA2" w:rsidR="00014080" w:rsidRPr="008D743B" w:rsidRDefault="0012295B" w:rsidP="00014080">
      <w:pPr>
        <w:pStyle w:val="Pquestiontextmainstem"/>
      </w:pPr>
      <w:r>
        <w:t>Plot</w:t>
      </w:r>
      <w:r w:rsidRPr="00A07593">
        <w:t xml:space="preserve"> the following points on </w:t>
      </w:r>
      <w:r>
        <w:t xml:space="preserve">the </w:t>
      </w:r>
      <w:r w:rsidRPr="00A07593">
        <w:t>Cartesi</w:t>
      </w:r>
      <w:r>
        <w:t xml:space="preserve">an plane below. Join the points with a straight line then find the </w:t>
      </w:r>
      <w:r w:rsidRPr="00A07593">
        <w:rPr>
          <w:rStyle w:val="Cmathsexpressions"/>
          <w:i/>
        </w:rPr>
        <w:t>y</w:t>
      </w:r>
      <w:r w:rsidRPr="00A07593">
        <w:t xml:space="preserve">-intercept and the rule that relates </w:t>
      </w:r>
      <w:r w:rsidRPr="00A07593">
        <w:rPr>
          <w:rStyle w:val="Cmathsexpressions"/>
          <w:i/>
        </w:rPr>
        <w:t>x</w:t>
      </w:r>
      <w:r w:rsidRPr="00A07593">
        <w:t xml:space="preserve"> and </w:t>
      </w:r>
      <w:r w:rsidRPr="00A07593">
        <w:rPr>
          <w:rStyle w:val="Cmathsexpressions"/>
          <w:i/>
        </w:rPr>
        <w:t>y</w:t>
      </w:r>
      <w:r w:rsidRPr="00A07593">
        <w:t>.</w:t>
      </w:r>
    </w:p>
    <w:p w14:paraId="2B2C5271" w14:textId="1B5E85AE" w:rsidR="00014080" w:rsidRPr="008D743B" w:rsidRDefault="00014080" w:rsidP="00014080">
      <w:pPr>
        <w:pStyle w:val="Pquestiontextpartsa"/>
      </w:pPr>
      <w:r w:rsidRPr="00014080">
        <w:rPr>
          <w:rStyle w:val="Cquestionpartlabelbold"/>
        </w:rPr>
        <w:t>(a)</w:t>
      </w:r>
      <w:r w:rsidRPr="00014080">
        <w:rPr>
          <w:rStyle w:val="Cquestionpartlabelbold"/>
        </w:rPr>
        <w:tab/>
      </w:r>
      <w:r w:rsidRPr="008D743B">
        <w:t>(-1, 0)</w:t>
      </w:r>
      <w:r>
        <w:t xml:space="preserve">, </w:t>
      </w:r>
      <w:r w:rsidRPr="008D743B">
        <w:t>(1, 4)</w:t>
      </w:r>
      <w:r>
        <w:tab/>
      </w:r>
      <w:r>
        <w:tab/>
      </w:r>
      <w:r>
        <w:tab/>
      </w:r>
      <w:r w:rsidRPr="00014080">
        <w:rPr>
          <w:rStyle w:val="Cquestionpartlabelbold"/>
        </w:rPr>
        <w:t>(b)</w:t>
      </w:r>
      <w:r w:rsidRPr="00014080">
        <w:rPr>
          <w:rStyle w:val="Cquestionpartlabelbold"/>
        </w:rPr>
        <w:tab/>
      </w:r>
      <w:r w:rsidRPr="008D743B">
        <w:t>(-1, -1)</w:t>
      </w:r>
      <w:r>
        <w:t xml:space="preserve">, </w:t>
      </w:r>
      <w:r w:rsidRPr="008D743B">
        <w:t>(3, 1)</w:t>
      </w:r>
    </w:p>
    <w:p w14:paraId="05AF06C5" w14:textId="77777777" w:rsidR="0012295B" w:rsidRDefault="0012295B" w:rsidP="007D7520">
      <w:pPr>
        <w:pStyle w:val="Pquestiontextpartsa"/>
      </w:pPr>
    </w:p>
    <w:p w14:paraId="4839805C" w14:textId="4FD09808" w:rsidR="004B55DB" w:rsidRPr="00A07593" w:rsidRDefault="00925899" w:rsidP="007D7520">
      <w:pPr>
        <w:pStyle w:val="Pquestiontextpartsa"/>
      </w:pPr>
      <w:r>
        <w:rPr>
          <w:noProof/>
        </w:rPr>
        <w:drawing>
          <wp:inline distT="0" distB="0" distL="0" distR="0" wp14:anchorId="4695E5A2" wp14:editId="75AED93B">
            <wp:extent cx="1809750" cy="2152650"/>
            <wp:effectExtent l="0" t="0" r="0" b="0"/>
            <wp:docPr id="27" name="Picture 27" descr="PM8_SmB_6_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PM8_SmB_6_SB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F34D" w14:textId="77777777" w:rsidR="00F37229" w:rsidRPr="00A07593" w:rsidRDefault="00F37229" w:rsidP="00F37229">
      <w:pPr>
        <w:pStyle w:val="Pquestiontextmainstem"/>
      </w:pPr>
    </w:p>
    <w:p w14:paraId="4CFBF04E" w14:textId="4783013E" w:rsidR="001D605B" w:rsidRPr="00A07593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5186F086" w14:textId="77777777" w:rsidR="003E7AFE" w:rsidRDefault="003E7AFE" w:rsidP="00F37229">
      <w:pPr>
        <w:pStyle w:val="Pquestiontextmainstem"/>
      </w:pPr>
    </w:p>
    <w:p w14:paraId="40C61D65" w14:textId="77777777" w:rsidR="003E7AFE" w:rsidRDefault="003E7AFE" w:rsidP="00F37229">
      <w:pPr>
        <w:pStyle w:val="Pquestiontextmainstem"/>
      </w:pPr>
    </w:p>
    <w:p w14:paraId="0B6287EF" w14:textId="77777777" w:rsidR="003E7AFE" w:rsidRPr="00A07593" w:rsidRDefault="003E7AFE" w:rsidP="00F37229">
      <w:pPr>
        <w:pStyle w:val="Pquestiontextmainstem"/>
      </w:pPr>
    </w:p>
    <w:p w14:paraId="041EC02E" w14:textId="2B76EFEB" w:rsidR="00F37229" w:rsidRPr="00A07593" w:rsidRDefault="00F37229" w:rsidP="0012295B">
      <w:pPr>
        <w:pStyle w:val="Pquestionheadingsx"/>
      </w:pPr>
      <w:r w:rsidRPr="00A07593">
        <w:lastRenderedPageBreak/>
        <w:t>Question 2</w:t>
      </w:r>
      <w:r w:rsidR="00925899">
        <w:t>0</w:t>
      </w:r>
      <w:r w:rsidR="003B7CAE" w:rsidRPr="003B7CAE">
        <w:tab/>
      </w:r>
      <w:r w:rsidR="0012295B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Pr="00A07593">
        <w:t>]</w:t>
      </w:r>
    </w:p>
    <w:p w14:paraId="3AA976B9" w14:textId="07DC5B4D" w:rsidR="004B55DB" w:rsidRPr="00A07593" w:rsidRDefault="007E0CE1" w:rsidP="0012295B">
      <w:pPr>
        <w:pStyle w:val="Pquestiontextmainstem"/>
        <w:keepNext/>
      </w:pPr>
      <w:r w:rsidRPr="00A07593">
        <w:t>Write the equation of each of the following lines.</w:t>
      </w:r>
    </w:p>
    <w:p w14:paraId="4F41B540" w14:textId="4409938D" w:rsidR="001F0763" w:rsidRPr="00A07593" w:rsidRDefault="001F0763" w:rsidP="0012295B">
      <w:pPr>
        <w:pStyle w:val="Pquestiontextpartsa"/>
        <w:keepNext/>
      </w:pPr>
      <w:r w:rsidRPr="00A07593">
        <w:rPr>
          <w:rStyle w:val="Cquestionpartlabelbold"/>
        </w:rPr>
        <w:t>(a)</w:t>
      </w:r>
      <w:r w:rsidR="003B7CAE" w:rsidRPr="003B7CAE">
        <w:tab/>
      </w:r>
    </w:p>
    <w:p w14:paraId="2E71B39F" w14:textId="31F8B7F0" w:rsidR="007E0CE1" w:rsidRDefault="00925899" w:rsidP="0012295B">
      <w:pPr>
        <w:pStyle w:val="Pquestiontextpartsa"/>
        <w:keepNext/>
      </w:pPr>
      <w:r w:rsidRPr="003B7CAE">
        <w:rPr>
          <w:noProof/>
        </w:rPr>
        <w:drawing>
          <wp:inline distT="0" distB="0" distL="0" distR="0" wp14:anchorId="601A1373" wp14:editId="78781634">
            <wp:extent cx="1847850" cy="1600200"/>
            <wp:effectExtent l="0" t="0" r="0" b="0"/>
            <wp:docPr id="24" name="Picture 24" descr="PM8_SmB_6_09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PM8_SmB_6_09TS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AB29" w14:textId="77777777" w:rsidR="0012295B" w:rsidRPr="00A07593" w:rsidRDefault="0012295B" w:rsidP="0012295B">
      <w:pPr>
        <w:pStyle w:val="Pquestiontextpartsa"/>
        <w:keepNext/>
      </w:pPr>
    </w:p>
    <w:p w14:paraId="26D32940" w14:textId="2B057960" w:rsidR="001F0763" w:rsidRPr="00A07593" w:rsidRDefault="001F0763" w:rsidP="001F0763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</w:p>
    <w:p w14:paraId="742CE06F" w14:textId="35E2AF89" w:rsidR="007E0CE1" w:rsidRPr="00A07593" w:rsidRDefault="00925899" w:rsidP="003B7CAE">
      <w:pPr>
        <w:pStyle w:val="Pquestiontextpartsa"/>
      </w:pPr>
      <w:r w:rsidRPr="003B7CAE">
        <w:rPr>
          <w:noProof/>
        </w:rPr>
        <w:drawing>
          <wp:inline distT="0" distB="0" distL="0" distR="0" wp14:anchorId="618B46A9" wp14:editId="299AE227">
            <wp:extent cx="2011680" cy="1554480"/>
            <wp:effectExtent l="0" t="0" r="7620" b="7620"/>
            <wp:docPr id="25" name="Picture 25" descr="PM8_SmB_6_10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PM8_SmB_6_10TSb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AD73" w14:textId="5CB50AFF" w:rsidR="00E14832" w:rsidRPr="00A07593" w:rsidRDefault="00925899" w:rsidP="00E14832">
      <w:pPr>
        <w:pStyle w:val="Pquestionheadingsx"/>
      </w:pPr>
      <w:r>
        <w:t>Question 21</w:t>
      </w:r>
      <w:r w:rsidR="003B7CAE" w:rsidRPr="003B7CAE">
        <w:tab/>
      </w:r>
      <w:r>
        <w:rPr>
          <w:rStyle w:val="Cmarkslabel"/>
        </w:rPr>
        <w:t>2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12295B">
        <w:t>2</w:t>
      </w:r>
      <w:r w:rsidR="00E14832" w:rsidRPr="00A07593">
        <w:t>]</w:t>
      </w:r>
    </w:p>
    <w:p w14:paraId="794AFBA8" w14:textId="60E48ECA" w:rsidR="00E82C06" w:rsidRPr="00A07593" w:rsidRDefault="007E0CE1" w:rsidP="007D7520">
      <w:pPr>
        <w:pStyle w:val="Pquestiontextmainstem"/>
      </w:pPr>
      <w:r w:rsidRPr="00A07593">
        <w:t xml:space="preserve">Find the </w:t>
      </w:r>
      <w:r w:rsidRPr="003E7AFE">
        <w:rPr>
          <w:rStyle w:val="Cmathsexpressions"/>
          <w:i/>
          <w:iCs/>
        </w:rPr>
        <w:t>x</w:t>
      </w:r>
      <w:r w:rsidRPr="00A07593">
        <w:t xml:space="preserve">-intercept and </w:t>
      </w:r>
      <w:r w:rsidRPr="003E7AFE">
        <w:rPr>
          <w:rStyle w:val="Cmathsexpressions"/>
          <w:i/>
          <w:iCs/>
        </w:rPr>
        <w:t>y</w:t>
      </w:r>
      <w:r w:rsidRPr="00A07593">
        <w:t xml:space="preserve">-intercept for the line </w:t>
      </w:r>
      <w:r w:rsidR="00925899" w:rsidRPr="008D743B">
        <w:rPr>
          <w:position w:val="-24"/>
          <w:sz w:val="20"/>
          <w:szCs w:val="20"/>
        </w:rPr>
        <w:object w:dxaOrig="1280" w:dyaOrig="620" w14:anchorId="5CB32D7A">
          <v:shape id="_x0000_i1028" type="#_x0000_t75" style="width:63.75pt;height:30.75pt" o:ole="">
            <v:imagedata r:id="rId24" o:title=""/>
          </v:shape>
          <o:OLEObject Type="Embed" ProgID="Equation.DSMT4" ShapeID="_x0000_i1028" DrawAspect="Content" ObjectID="_1538830926" r:id="rId25"/>
        </w:object>
      </w:r>
    </w:p>
    <w:p w14:paraId="252AD94D" w14:textId="77777777" w:rsidR="003E7AFE" w:rsidRDefault="003E7AFE" w:rsidP="00E82C06">
      <w:pPr>
        <w:pStyle w:val="Pquestiontextmainstem"/>
      </w:pPr>
    </w:p>
    <w:p w14:paraId="2873C0DD" w14:textId="77777777" w:rsidR="0012295B" w:rsidRPr="00A07593" w:rsidRDefault="0012295B" w:rsidP="00E82C06">
      <w:pPr>
        <w:pStyle w:val="Pquestiontextmainstem"/>
      </w:pPr>
    </w:p>
    <w:p w14:paraId="2ADC44F4" w14:textId="77777777" w:rsidR="00A87DD3" w:rsidRPr="00A07593" w:rsidRDefault="00A87DD3" w:rsidP="00E82C06">
      <w:pPr>
        <w:pStyle w:val="Pquestiontextmainstem"/>
      </w:pPr>
    </w:p>
    <w:p w14:paraId="790DE685" w14:textId="287C8105" w:rsidR="00E14832" w:rsidRPr="00A07593" w:rsidRDefault="00F37229" w:rsidP="00E14832">
      <w:pPr>
        <w:pStyle w:val="Pquestionheadingsx"/>
      </w:pPr>
      <w:r w:rsidRPr="00A07593">
        <w:t>Question 2</w:t>
      </w:r>
      <w:r w:rsidR="00925899">
        <w:t>2</w:t>
      </w:r>
      <w:r w:rsidR="003B7CAE" w:rsidRPr="003B7CAE">
        <w:tab/>
      </w:r>
      <w:r w:rsidR="0012295B">
        <w:rPr>
          <w:rStyle w:val="Cmarkslabel"/>
        </w:rPr>
        <w:t>3</w:t>
      </w:r>
      <w:r w:rsidR="007E0CE1" w:rsidRPr="00A07593">
        <w:rPr>
          <w:rStyle w:val="Cmarkslabel"/>
        </w:rPr>
        <w:t xml:space="preserve"> mark</w:t>
      </w:r>
      <w:r w:rsidR="0012295B">
        <w:rPr>
          <w:rStyle w:val="Cmarkslabel"/>
        </w:rPr>
        <w:t>s</w:t>
      </w:r>
      <w:r w:rsidR="003B7CAE" w:rsidRPr="003B7CAE">
        <w:tab/>
      </w:r>
      <w:r w:rsidR="007E0CE1" w:rsidRPr="00A07593">
        <w:t>[6.2]</w:t>
      </w:r>
    </w:p>
    <w:p w14:paraId="71222A8D" w14:textId="3C7B306B" w:rsidR="002B35B8" w:rsidRPr="00A07593" w:rsidRDefault="007E0CE1" w:rsidP="007D7520">
      <w:pPr>
        <w:pStyle w:val="Pquestiontextmainstem"/>
      </w:pPr>
      <w:r w:rsidRPr="00A07593">
        <w:t xml:space="preserve">Graph the lines </w:t>
      </w:r>
      <w:r w:rsidR="00925899" w:rsidRPr="008568D4">
        <w:rPr>
          <w:rStyle w:val="Cmathsexpressions"/>
          <w:i/>
          <w:iCs/>
        </w:rPr>
        <w:t>x</w:t>
      </w:r>
      <w:r w:rsidR="00014080">
        <w:t xml:space="preserve"> = 4 and</w:t>
      </w:r>
      <w:r w:rsidR="00925899" w:rsidRPr="008568D4">
        <w:t xml:space="preserve"> </w:t>
      </w:r>
      <w:r w:rsidR="00925899" w:rsidRPr="008568D4">
        <w:rPr>
          <w:rStyle w:val="Cmathsexpressions"/>
          <w:i/>
          <w:iCs/>
        </w:rPr>
        <w:t>y</w:t>
      </w:r>
      <w:r w:rsidR="00925899" w:rsidRPr="008568D4">
        <w:t xml:space="preserve"> = -2 on</w:t>
      </w:r>
      <w:r w:rsidRPr="00A07593">
        <w:t xml:space="preserve"> the same </w:t>
      </w:r>
      <w:r w:rsidR="003E7AFE">
        <w:t>set of axes. Use the graphs to find the</w:t>
      </w:r>
      <w:r w:rsidRPr="00A07593">
        <w:t xml:space="preserve"> point of intersection.</w:t>
      </w:r>
    </w:p>
    <w:p w14:paraId="46753736" w14:textId="77777777" w:rsidR="00290260" w:rsidRPr="00A07593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6F5FF479" w14:textId="77777777" w:rsidR="003E7AFE" w:rsidRDefault="003E7AFE" w:rsidP="00290260">
      <w:pPr>
        <w:pStyle w:val="Pquestiontextpartsa"/>
      </w:pPr>
    </w:p>
    <w:p w14:paraId="4F32C9FB" w14:textId="77777777" w:rsidR="003E7AFE" w:rsidRDefault="003E7AFE" w:rsidP="00290260">
      <w:pPr>
        <w:pStyle w:val="Pquestiontextpartsa"/>
      </w:pPr>
    </w:p>
    <w:p w14:paraId="6A7B7E1E" w14:textId="77777777" w:rsidR="003E7AFE" w:rsidRDefault="003E7AFE" w:rsidP="00290260">
      <w:pPr>
        <w:pStyle w:val="Pquestiontextpartsa"/>
      </w:pPr>
    </w:p>
    <w:p w14:paraId="1EA2403C" w14:textId="77777777" w:rsidR="003E7AFE" w:rsidRPr="00A07593" w:rsidRDefault="003E7AFE" w:rsidP="00290260">
      <w:pPr>
        <w:pStyle w:val="Pquestiontextpartsa"/>
      </w:pPr>
    </w:p>
    <w:p w14:paraId="19D3E497" w14:textId="77777777" w:rsidR="00290260" w:rsidRDefault="00290260" w:rsidP="00290260">
      <w:pPr>
        <w:pStyle w:val="Pquestiontextpartsa"/>
      </w:pPr>
    </w:p>
    <w:p w14:paraId="5E057FF0" w14:textId="77777777" w:rsidR="003E7AFE" w:rsidRDefault="003E7AFE" w:rsidP="00290260">
      <w:pPr>
        <w:pStyle w:val="Pquestiontextpartsa"/>
      </w:pPr>
    </w:p>
    <w:p w14:paraId="1B08AF18" w14:textId="77777777" w:rsidR="00724641" w:rsidRDefault="00724641" w:rsidP="00290260">
      <w:pPr>
        <w:pStyle w:val="Pquestiontextpartsa"/>
      </w:pPr>
    </w:p>
    <w:p w14:paraId="3731DBAC" w14:textId="77777777" w:rsidR="00724641" w:rsidRPr="00A07593" w:rsidRDefault="00724641" w:rsidP="00290260">
      <w:pPr>
        <w:pStyle w:val="Pquestiontextpartsa"/>
      </w:pPr>
    </w:p>
    <w:p w14:paraId="3FABF2A1" w14:textId="23F6C23E" w:rsidR="00E14832" w:rsidRPr="00A07593" w:rsidRDefault="00F37229" w:rsidP="00E14832">
      <w:pPr>
        <w:pStyle w:val="Pquestionheadingsx"/>
      </w:pPr>
      <w:r w:rsidRPr="00A07593">
        <w:lastRenderedPageBreak/>
        <w:t>Question 2</w:t>
      </w:r>
      <w:r w:rsidR="00FA1F3A">
        <w:t>3</w:t>
      </w:r>
      <w:r w:rsidR="003B7CAE" w:rsidRPr="003B7CAE">
        <w:tab/>
      </w:r>
      <w:r w:rsidR="00FA1F3A">
        <w:rPr>
          <w:rStyle w:val="Cmarkslabel"/>
        </w:rPr>
        <w:t>1</w:t>
      </w:r>
      <w:r w:rsidR="007E0CE1" w:rsidRPr="00A07593">
        <w:rPr>
          <w:rStyle w:val="Cmarkslabel"/>
        </w:rPr>
        <w:t xml:space="preserve"> mark</w:t>
      </w:r>
      <w:r w:rsidR="003B7CAE" w:rsidRPr="003B7CAE">
        <w:tab/>
      </w:r>
      <w:r w:rsidR="007E0CE1" w:rsidRPr="00A07593">
        <w:t>[6.3]</w:t>
      </w:r>
    </w:p>
    <w:p w14:paraId="43037F84" w14:textId="3182BDCA" w:rsidR="000E6491" w:rsidRPr="00A07593" w:rsidRDefault="007E0CE1" w:rsidP="007D7520">
      <w:pPr>
        <w:pStyle w:val="Pquestiontextmainstem"/>
      </w:pPr>
      <w:r w:rsidRPr="00A07593">
        <w:t xml:space="preserve">What is the equation of the line that is parallel to the </w:t>
      </w:r>
      <w:r w:rsidR="00FA1F3A">
        <w:rPr>
          <w:rStyle w:val="Cmathsexpressions"/>
          <w:i/>
        </w:rPr>
        <w:t>x</w:t>
      </w:r>
      <w:r w:rsidRPr="00A07593">
        <w:t xml:space="preserve">-axis and passes through the point </w:t>
      </w:r>
      <w:r w:rsidR="00FA1F3A" w:rsidRPr="008568D4">
        <w:t>(-5, 7)?</w:t>
      </w:r>
    </w:p>
    <w:p w14:paraId="783FD427" w14:textId="77777777" w:rsidR="000E6491" w:rsidRDefault="000E6491" w:rsidP="000E6491">
      <w:pPr>
        <w:pStyle w:val="Pquestiontextpartsa"/>
      </w:pPr>
    </w:p>
    <w:p w14:paraId="14E7CB5F" w14:textId="77777777" w:rsidR="004B5F09" w:rsidRDefault="004B5F09" w:rsidP="000E6491">
      <w:pPr>
        <w:pStyle w:val="Pquestiontextpartsa"/>
      </w:pPr>
    </w:p>
    <w:p w14:paraId="754618A7" w14:textId="482B41E3" w:rsidR="00FA1F3A" w:rsidRPr="00A07593" w:rsidRDefault="00FA1F3A" w:rsidP="00FA1F3A">
      <w:pPr>
        <w:pStyle w:val="Pquestionheadingsx"/>
      </w:pPr>
      <w:r w:rsidRPr="00A07593">
        <w:t>Question 2</w:t>
      </w:r>
      <w:r>
        <w:t>4</w:t>
      </w:r>
      <w:r w:rsidR="003B7CAE" w:rsidRPr="003B7CAE">
        <w:tab/>
      </w:r>
      <w:r>
        <w:rPr>
          <w:rStyle w:val="Cmarkslabel"/>
        </w:rPr>
        <w:t>1</w:t>
      </w:r>
      <w:r w:rsidRPr="00A07593">
        <w:rPr>
          <w:rStyle w:val="Cmarkslabel"/>
        </w:rPr>
        <w:t xml:space="preserve"> mark</w:t>
      </w:r>
      <w:r w:rsidR="003B7CAE" w:rsidRPr="003B7CAE">
        <w:tab/>
      </w:r>
      <w:r w:rsidRPr="00A07593">
        <w:t>[6.</w:t>
      </w:r>
      <w:r>
        <w:t>3</w:t>
      </w:r>
      <w:r w:rsidRPr="00A07593">
        <w:t>]</w:t>
      </w:r>
    </w:p>
    <w:p w14:paraId="1E2FB71B" w14:textId="46AC2D00" w:rsidR="003E7AFE" w:rsidRDefault="00FA1F3A" w:rsidP="000E6491">
      <w:pPr>
        <w:pStyle w:val="Pquestiontextpartsa"/>
      </w:pPr>
      <w:r w:rsidRPr="00A07593">
        <w:t xml:space="preserve">What is the equation of the line that is parallel to the </w:t>
      </w:r>
      <w:r>
        <w:rPr>
          <w:rStyle w:val="Cmathsexpressions"/>
          <w:i/>
        </w:rPr>
        <w:t>y</w:t>
      </w:r>
      <w:r w:rsidRPr="00A07593">
        <w:t xml:space="preserve">-axis and passes through the point </w:t>
      </w:r>
      <w:r w:rsidRPr="003B7CAE">
        <w:t>(3, -2)?</w:t>
      </w:r>
    </w:p>
    <w:p w14:paraId="2790387D" w14:textId="77777777" w:rsidR="003E7AFE" w:rsidRDefault="003E7AFE" w:rsidP="000E6491">
      <w:pPr>
        <w:pStyle w:val="Pquestiontextpartsa"/>
      </w:pPr>
    </w:p>
    <w:p w14:paraId="1B71B74F" w14:textId="77777777" w:rsidR="004B5F09" w:rsidRDefault="004B5F09" w:rsidP="000E6491">
      <w:pPr>
        <w:pStyle w:val="Pquestiontextpartsa"/>
      </w:pPr>
    </w:p>
    <w:p w14:paraId="62D3D74B" w14:textId="77777777" w:rsidR="003E7AFE" w:rsidRPr="00A07593" w:rsidRDefault="003E7AFE" w:rsidP="000E6491">
      <w:pPr>
        <w:pStyle w:val="Pquestiontextpartsa"/>
      </w:pPr>
    </w:p>
    <w:p w14:paraId="1979A3D7" w14:textId="2092A462" w:rsidR="007E0CE1" w:rsidRPr="00A07593" w:rsidRDefault="00FA1F3A" w:rsidP="007E0CE1">
      <w:pPr>
        <w:pStyle w:val="Psectionresults"/>
      </w:pPr>
      <w:r>
        <w:t xml:space="preserve">Short answer results: ___ / </w:t>
      </w:r>
      <w:r w:rsidR="00031F37">
        <w:t>3</w:t>
      </w:r>
      <w:r w:rsidR="004B5F09">
        <w:t>6</w:t>
      </w:r>
    </w:p>
    <w:p w14:paraId="6A8F2D5E" w14:textId="77777777" w:rsidR="007E0CE1" w:rsidRPr="00A07593" w:rsidRDefault="007E0CE1" w:rsidP="007E0CE1">
      <w:pPr>
        <w:pStyle w:val="Psectionheading"/>
      </w:pPr>
      <w:r w:rsidRPr="00A07593">
        <w:t>Extended answer section</w:t>
      </w:r>
    </w:p>
    <w:p w14:paraId="05DFB828" w14:textId="77791EA5" w:rsidR="00E14832" w:rsidRPr="00A07593" w:rsidRDefault="00F37229" w:rsidP="00E14832">
      <w:pPr>
        <w:pStyle w:val="Pquestionheadingsx"/>
      </w:pPr>
      <w:r w:rsidRPr="00A07593">
        <w:t>Question 25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="00E14832" w:rsidRPr="00A07593">
        <w:t>]</w:t>
      </w:r>
    </w:p>
    <w:p w14:paraId="7D375FA2" w14:textId="730B34B1" w:rsidR="007E0CE1" w:rsidRPr="00A07593" w:rsidRDefault="00014080" w:rsidP="007D7520">
      <w:pPr>
        <w:pStyle w:val="Pquestiontextmainstem"/>
      </w:pPr>
      <w:r>
        <w:t xml:space="preserve">A </w:t>
      </w:r>
      <w:r w:rsidR="007E0CE1" w:rsidRPr="00A07593">
        <w:t xml:space="preserve">family went for a long </w:t>
      </w:r>
      <w:r w:rsidR="00724641">
        <w:t xml:space="preserve">drive in a </w:t>
      </w:r>
      <w:r w:rsidR="007E0CE1" w:rsidRPr="00A07593">
        <w:t xml:space="preserve">car. At the start of the trip the petrol tank </w:t>
      </w:r>
      <w:r w:rsidR="00AC5222">
        <w:t>contained</w:t>
      </w:r>
      <w:r w:rsidR="007E0CE1" w:rsidRPr="00A07593">
        <w:t xml:space="preserve"> </w:t>
      </w:r>
      <w:r w:rsidR="00FA1F3A">
        <w:t>8</w:t>
      </w:r>
      <w:r w:rsidR="007E0CE1" w:rsidRPr="00A07593">
        <w:t xml:space="preserve">0 L </w:t>
      </w:r>
      <w:r w:rsidR="00AC5222">
        <w:t xml:space="preserve">of petrol and </w:t>
      </w:r>
      <w:r w:rsidR="00AC5222" w:rsidRPr="00A07593">
        <w:t>was full</w:t>
      </w:r>
      <w:r w:rsidR="007E0CE1" w:rsidRPr="00A07593">
        <w:t xml:space="preserve">. After driving </w:t>
      </w:r>
      <w:r w:rsidR="00FA1F3A">
        <w:t>6</w:t>
      </w:r>
      <w:r w:rsidR="007E0CE1" w:rsidRPr="00A07593">
        <w:t xml:space="preserve">00 km they </w:t>
      </w:r>
      <w:r w:rsidR="003E7AFE">
        <w:t>bought</w:t>
      </w:r>
      <w:r w:rsidR="007E0CE1" w:rsidRPr="00A07593">
        <w:t xml:space="preserve"> </w:t>
      </w:r>
      <w:r w:rsidR="00FA1F3A">
        <w:t>60</w:t>
      </w:r>
      <w:r w:rsidR="007E0CE1" w:rsidRPr="00A07593">
        <w:t xml:space="preserve"> L </w:t>
      </w:r>
      <w:r w:rsidR="003E7AFE">
        <w:t xml:space="preserve">of petrol </w:t>
      </w:r>
      <w:r w:rsidR="00FA1F3A">
        <w:t>to fill</w:t>
      </w:r>
      <w:r w:rsidR="003E7AFE">
        <w:t xml:space="preserve"> the tank. A</w:t>
      </w:r>
      <w:r w:rsidR="007E0CE1" w:rsidRPr="00A07593">
        <w:t xml:space="preserve">fter another 400 km they </w:t>
      </w:r>
      <w:r w:rsidR="003E7AFE">
        <w:t xml:space="preserve">bought </w:t>
      </w:r>
      <w:r w:rsidR="00FA1F3A">
        <w:t>40 </w:t>
      </w:r>
      <w:r w:rsidR="007E0CE1" w:rsidRPr="00A07593">
        <w:t xml:space="preserve">L </w:t>
      </w:r>
      <w:r w:rsidR="003E7AFE">
        <w:t>and this</w:t>
      </w:r>
      <w:r w:rsidR="007E0CE1" w:rsidRPr="00A07593">
        <w:t xml:space="preserve"> </w:t>
      </w:r>
      <w:r w:rsidR="00FA1F3A">
        <w:t xml:space="preserve">brought the </w:t>
      </w:r>
      <w:r>
        <w:t xml:space="preserve">amount of </w:t>
      </w:r>
      <w:r w:rsidR="00FA1F3A">
        <w:t>petrol in the tank up to 70 L</w:t>
      </w:r>
      <w:r w:rsidR="007E0CE1" w:rsidRPr="00A07593">
        <w:t>.</w:t>
      </w:r>
    </w:p>
    <w:p w14:paraId="505CBF43" w14:textId="2D4555BE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>Complete the table of values showing how much petrol was in the tank at different distances on the trip.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851"/>
        <w:gridCol w:w="851"/>
        <w:gridCol w:w="851"/>
        <w:gridCol w:w="851"/>
        <w:gridCol w:w="851"/>
      </w:tblGrid>
      <w:tr w:rsidR="007E0CE1" w:rsidRPr="00A07593" w14:paraId="1E76DDFD" w14:textId="77777777" w:rsidTr="00F76470">
        <w:trPr>
          <w:trHeight w:val="576"/>
        </w:trPr>
        <w:tc>
          <w:tcPr>
            <w:tcW w:w="2608" w:type="dxa"/>
            <w:vAlign w:val="center"/>
          </w:tcPr>
          <w:p w14:paraId="11225F75" w14:textId="77777777" w:rsidR="007E0CE1" w:rsidRPr="00A07593" w:rsidRDefault="007E0CE1" w:rsidP="007D7520">
            <w:pPr>
              <w:pStyle w:val="Ptabletext"/>
            </w:pPr>
            <w:r w:rsidRPr="00A07593">
              <w:t>Distance from start (km)</w:t>
            </w:r>
          </w:p>
        </w:tc>
        <w:tc>
          <w:tcPr>
            <w:tcW w:w="851" w:type="dxa"/>
            <w:vAlign w:val="center"/>
          </w:tcPr>
          <w:p w14:paraId="6EB4D77B" w14:textId="77777777" w:rsidR="007E0CE1" w:rsidRPr="00A07593" w:rsidRDefault="007E0CE1" w:rsidP="007D7520">
            <w:pPr>
              <w:pStyle w:val="Ptabletext"/>
            </w:pPr>
            <w:r w:rsidRPr="00A07593">
              <w:t>0</w:t>
            </w:r>
          </w:p>
        </w:tc>
        <w:tc>
          <w:tcPr>
            <w:tcW w:w="851" w:type="dxa"/>
            <w:vAlign w:val="center"/>
          </w:tcPr>
          <w:p w14:paraId="2ABB6A91" w14:textId="22C33D55" w:rsidR="007E0CE1" w:rsidRPr="00A07593" w:rsidRDefault="00FA1F3A" w:rsidP="007D7520">
            <w:pPr>
              <w:pStyle w:val="Ptabletext"/>
            </w:pPr>
            <w:r>
              <w:t>6</w:t>
            </w:r>
            <w:r w:rsidR="007E0CE1" w:rsidRPr="00A07593">
              <w:t>00</w:t>
            </w:r>
          </w:p>
        </w:tc>
        <w:tc>
          <w:tcPr>
            <w:tcW w:w="851" w:type="dxa"/>
            <w:vAlign w:val="center"/>
          </w:tcPr>
          <w:p w14:paraId="72F41144" w14:textId="30AA376D" w:rsidR="007E0CE1" w:rsidRPr="00A07593" w:rsidRDefault="00FA1F3A" w:rsidP="007D7520">
            <w:pPr>
              <w:pStyle w:val="Ptabletext"/>
            </w:pPr>
            <w:r>
              <w:t>6</w:t>
            </w:r>
            <w:r w:rsidR="007E0CE1" w:rsidRPr="00A07593">
              <w:t>00</w:t>
            </w:r>
          </w:p>
        </w:tc>
        <w:tc>
          <w:tcPr>
            <w:tcW w:w="851" w:type="dxa"/>
            <w:vAlign w:val="center"/>
          </w:tcPr>
          <w:p w14:paraId="184760AE" w14:textId="2E5A3141" w:rsidR="007E0CE1" w:rsidRPr="00A07593" w:rsidRDefault="00FA1F3A" w:rsidP="007D7520">
            <w:pPr>
              <w:pStyle w:val="Ptabletext"/>
            </w:pPr>
            <w:r>
              <w:t>10</w:t>
            </w:r>
            <w:r w:rsidR="007E0CE1" w:rsidRPr="00A07593">
              <w:t>00</w:t>
            </w:r>
          </w:p>
        </w:tc>
        <w:tc>
          <w:tcPr>
            <w:tcW w:w="851" w:type="dxa"/>
            <w:vAlign w:val="center"/>
          </w:tcPr>
          <w:p w14:paraId="0554BA2C" w14:textId="564A6CDB" w:rsidR="007E0CE1" w:rsidRPr="00A07593" w:rsidRDefault="00FA1F3A" w:rsidP="007D7520">
            <w:pPr>
              <w:pStyle w:val="Ptabletext"/>
            </w:pPr>
            <w:r>
              <w:t>10</w:t>
            </w:r>
            <w:r w:rsidR="007E0CE1" w:rsidRPr="00A07593">
              <w:t>00</w:t>
            </w:r>
          </w:p>
        </w:tc>
      </w:tr>
      <w:tr w:rsidR="007E0CE1" w:rsidRPr="00A07593" w14:paraId="13053034" w14:textId="77777777" w:rsidTr="00F76470">
        <w:trPr>
          <w:trHeight w:val="576"/>
        </w:trPr>
        <w:tc>
          <w:tcPr>
            <w:tcW w:w="2608" w:type="dxa"/>
            <w:vAlign w:val="center"/>
          </w:tcPr>
          <w:p w14:paraId="512EE8A2" w14:textId="77777777" w:rsidR="007E0CE1" w:rsidRPr="00A07593" w:rsidRDefault="007E0CE1" w:rsidP="007D7520">
            <w:pPr>
              <w:pStyle w:val="Ptabletext"/>
            </w:pPr>
            <w:r w:rsidRPr="00A07593">
              <w:t>Petrol in tank (L)</w:t>
            </w:r>
          </w:p>
        </w:tc>
        <w:tc>
          <w:tcPr>
            <w:tcW w:w="851" w:type="dxa"/>
            <w:vAlign w:val="center"/>
          </w:tcPr>
          <w:p w14:paraId="0F9F71C3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2DBF052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9F799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0977BE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4389AB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758BAA01" w14:textId="77777777" w:rsidR="00CE4657" w:rsidRPr="00A07593" w:rsidRDefault="00CE4657" w:rsidP="00CE4657">
      <w:pPr>
        <w:pStyle w:val="Pquestiontextpartsa"/>
      </w:pPr>
    </w:p>
    <w:p w14:paraId="42ED7382" w14:textId="4AFC2045" w:rsidR="007E0CE1" w:rsidRDefault="00CE4657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Use your table in </w:t>
      </w:r>
      <w:r w:rsidR="003B7CAE" w:rsidRPr="003B7CAE">
        <w:rPr>
          <w:rStyle w:val="Cquestionpartlabelbold"/>
        </w:rPr>
        <w:t>(a)</w:t>
      </w:r>
      <w:r w:rsidR="00014080">
        <w:t xml:space="preserve"> </w:t>
      </w:r>
      <w:r w:rsidR="007E0CE1" w:rsidRPr="00A07593">
        <w:t>to plot a graph of the amount of petrol in the tank.</w:t>
      </w:r>
    </w:p>
    <w:p w14:paraId="2C966FD6" w14:textId="77777777" w:rsidR="00F76470" w:rsidRPr="00A07593" w:rsidRDefault="00F76470" w:rsidP="007D7520">
      <w:pPr>
        <w:pStyle w:val="Pquestiontextpartsa"/>
      </w:pPr>
    </w:p>
    <w:p w14:paraId="3F2C33F8" w14:textId="75147341" w:rsidR="00FA1F3A" w:rsidRDefault="00F76470" w:rsidP="003B7CAE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2C041ADD" wp14:editId="58EE2996">
            <wp:extent cx="2171700" cy="2352675"/>
            <wp:effectExtent l="0" t="0" r="0" b="9525"/>
            <wp:docPr id="7" name="Picture 7" descr="C:\Users\ubuluay\Desktop\2nd ed\PM2e-8-ch-tests-exams-RWs\_SUPPLIED_V1_CORREX_230916\PM2e_08_EB_06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buluay\Desktop\2nd ed\PM2e-8-ch-tests-exams-RWs\_SUPPLIED_V1_CORREX_230916\PM2e_08_EB_06_SAT_0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78C7" w14:textId="44E648DB" w:rsidR="007E0CE1" w:rsidRPr="00A07593" w:rsidRDefault="007D7520" w:rsidP="00FA1F3A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Compare the rate </w:t>
      </w:r>
      <w:r w:rsidR="00283EC1">
        <w:t xml:space="preserve">that </w:t>
      </w:r>
      <w:r w:rsidR="007E0CE1" w:rsidRPr="00A07593">
        <w:t xml:space="preserve">petrol </w:t>
      </w:r>
      <w:r w:rsidR="00283EC1">
        <w:t xml:space="preserve">is being used </w:t>
      </w:r>
      <w:r w:rsidR="007E0CE1" w:rsidRPr="00A07593">
        <w:t>for the two parts of the trip (in litres per 100 km).</w:t>
      </w:r>
    </w:p>
    <w:p w14:paraId="429B1B99" w14:textId="77777777" w:rsidR="007E0CE1" w:rsidRDefault="007E0CE1" w:rsidP="003E7AFE">
      <w:pPr>
        <w:pStyle w:val="Pquestiontextmainstem"/>
      </w:pPr>
    </w:p>
    <w:p w14:paraId="1AEE5BCD" w14:textId="77777777" w:rsidR="003E7AFE" w:rsidRDefault="003E7AFE" w:rsidP="003E7AFE">
      <w:pPr>
        <w:pStyle w:val="Pquestiontextmainstem"/>
      </w:pPr>
    </w:p>
    <w:p w14:paraId="4544843D" w14:textId="77777777" w:rsidR="003E7AFE" w:rsidRPr="00A07593" w:rsidRDefault="003E7AFE" w:rsidP="003E7AFE">
      <w:pPr>
        <w:pStyle w:val="Pquestiontextmainstem"/>
      </w:pPr>
    </w:p>
    <w:p w14:paraId="7145D9C5" w14:textId="13C38683" w:rsidR="000E6491" w:rsidRPr="00A07593" w:rsidRDefault="007D7520" w:rsidP="007D7520">
      <w:pPr>
        <w:pStyle w:val="Pquestiontextpartsa"/>
      </w:pPr>
      <w:r w:rsidRPr="00A07593">
        <w:rPr>
          <w:rStyle w:val="Cquestionpartlabelbold"/>
        </w:rPr>
        <w:lastRenderedPageBreak/>
        <w:t>(d)</w:t>
      </w:r>
      <w:r w:rsidR="003B7CAE" w:rsidRPr="003B7CAE">
        <w:tab/>
      </w:r>
      <w:r w:rsidR="007E0CE1" w:rsidRPr="00A07593">
        <w:t xml:space="preserve">How is the answer to </w:t>
      </w:r>
      <w:r w:rsidR="003B7CAE" w:rsidRPr="003B7CAE">
        <w:rPr>
          <w:rStyle w:val="Cquestionpartlabelbold"/>
        </w:rPr>
        <w:t>(c)</w:t>
      </w:r>
      <w:r w:rsidR="00283EC1">
        <w:t xml:space="preserve"> </w:t>
      </w:r>
      <w:r w:rsidR="007E0CE1" w:rsidRPr="00A07593">
        <w:t>shown on the graph?</w:t>
      </w:r>
    </w:p>
    <w:p w14:paraId="4FA46E7B" w14:textId="77777777" w:rsidR="003E7AFE" w:rsidRDefault="003E7AFE" w:rsidP="000E6491">
      <w:pPr>
        <w:pStyle w:val="Pquestiontextmainstem"/>
      </w:pPr>
    </w:p>
    <w:p w14:paraId="722F481C" w14:textId="77777777" w:rsidR="003E7AFE" w:rsidRPr="00A07593" w:rsidRDefault="003E7AFE" w:rsidP="000E6491">
      <w:pPr>
        <w:pStyle w:val="Pquestiontextmainstem"/>
      </w:pPr>
    </w:p>
    <w:p w14:paraId="2FC63C24" w14:textId="77777777" w:rsidR="000E6491" w:rsidRPr="00A07593" w:rsidRDefault="000E6491" w:rsidP="000E6491">
      <w:pPr>
        <w:pStyle w:val="Pquestiontextmainstem"/>
      </w:pPr>
    </w:p>
    <w:p w14:paraId="2D53996A" w14:textId="023160D5" w:rsidR="001B433F" w:rsidRPr="00A07593" w:rsidRDefault="003D2F2C" w:rsidP="00B80E6D">
      <w:pPr>
        <w:pStyle w:val="Pquestionheadingsx1stafterhead"/>
      </w:pPr>
      <w:r w:rsidRPr="00A07593">
        <w:t>Question 2</w:t>
      </w:r>
      <w:r w:rsidR="007A4898" w:rsidRPr="00A07593">
        <w:t>6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="001B433F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1B433F" w:rsidRPr="00A07593">
        <w:t>]</w:t>
      </w:r>
    </w:p>
    <w:p w14:paraId="06D8C1A7" w14:textId="77777777" w:rsidR="007E0CE1" w:rsidRPr="00A07593" w:rsidRDefault="007E0CE1" w:rsidP="007D7520">
      <w:pPr>
        <w:pStyle w:val="Pquestiontextmainstem"/>
      </w:pPr>
      <w:r w:rsidRPr="00A07593">
        <w:t xml:space="preserve">The following shapes have been made with matchsticks. </w:t>
      </w:r>
    </w:p>
    <w:p w14:paraId="4489E694" w14:textId="7089B705" w:rsidR="007E0CE1" w:rsidRDefault="00FA1F3A" w:rsidP="008568D4">
      <w:pPr>
        <w:pStyle w:val="Pquestiontextmainstem"/>
      </w:pPr>
      <w:r w:rsidRPr="008568D4">
        <w:rPr>
          <w:noProof/>
        </w:rPr>
        <w:drawing>
          <wp:inline distT="0" distB="0" distL="0" distR="0" wp14:anchorId="16632B01" wp14:editId="359FB9F7">
            <wp:extent cx="2209800" cy="1257300"/>
            <wp:effectExtent l="0" t="0" r="0" b="0"/>
            <wp:docPr id="29" name="Picture 29" descr="PM8_SmB_6_12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PM8_SmB_6_12TSb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E1" w:rsidRPr="00A07593">
        <w:t xml:space="preserve"> </w:t>
      </w:r>
    </w:p>
    <w:p w14:paraId="1F575D61" w14:textId="636D8C68" w:rsidR="00FA1F3A" w:rsidRPr="008D743B" w:rsidRDefault="007D7520" w:rsidP="003B7CAE">
      <w:pPr>
        <w:pStyle w:val="Pquestiontextmainstem"/>
      </w:pPr>
      <w:r w:rsidRPr="00A07593">
        <w:rPr>
          <w:rStyle w:val="Cquestionpartlabelbold"/>
        </w:rPr>
        <w:t>(a)</w:t>
      </w:r>
      <w:r w:rsidR="003B7CAE" w:rsidRPr="003B7CAE">
        <w:tab/>
      </w:r>
      <w:r w:rsidR="00FA1F3A">
        <w:t>Complete this</w:t>
      </w:r>
      <w:r w:rsidR="00FA1F3A" w:rsidRPr="008D743B">
        <w:t xml:space="preserve"> table of values.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FA1F3A" w:rsidRPr="008D743B" w14:paraId="0DD58D7C" w14:textId="77777777" w:rsidTr="003B7CAE">
        <w:tc>
          <w:tcPr>
            <w:tcW w:w="2551" w:type="dxa"/>
            <w:vAlign w:val="center"/>
          </w:tcPr>
          <w:p w14:paraId="0254D42F" w14:textId="77777777" w:rsidR="00FA1F3A" w:rsidRPr="008D743B" w:rsidRDefault="00FA1F3A" w:rsidP="00283EC1">
            <w:pPr>
              <w:pStyle w:val="Ptabletext"/>
            </w:pPr>
            <w:r w:rsidRPr="008D743B">
              <w:t>Number of pentagons</w:t>
            </w:r>
          </w:p>
          <w:p w14:paraId="0B5CC2DA" w14:textId="77777777" w:rsidR="00FA1F3A" w:rsidRPr="008D743B" w:rsidRDefault="00FA1F3A" w:rsidP="00283EC1">
            <w:pPr>
              <w:pStyle w:val="Ptabletext"/>
            </w:pPr>
            <w:r w:rsidRPr="003B7CAE">
              <w:t>(</w:t>
            </w:r>
            <w:r w:rsidRPr="008568D4">
              <w:rPr>
                <w:rStyle w:val="Cmathsexpressions"/>
                <w:i/>
                <w:iCs/>
              </w:rPr>
              <w:t>p</w:t>
            </w:r>
            <w:r w:rsidRPr="008D743B">
              <w:t>)</w:t>
            </w:r>
          </w:p>
        </w:tc>
        <w:tc>
          <w:tcPr>
            <w:tcW w:w="2551" w:type="dxa"/>
            <w:vAlign w:val="center"/>
          </w:tcPr>
          <w:p w14:paraId="00ABEC62" w14:textId="77777777" w:rsidR="00FA1F3A" w:rsidRPr="008D743B" w:rsidRDefault="00FA1F3A" w:rsidP="00283EC1">
            <w:pPr>
              <w:pStyle w:val="Ptabletext"/>
            </w:pPr>
            <w:r w:rsidRPr="008D743B">
              <w:t>Number of matches</w:t>
            </w:r>
          </w:p>
          <w:p w14:paraId="5E982523" w14:textId="77777777" w:rsidR="00FA1F3A" w:rsidRPr="008D743B" w:rsidRDefault="00FA1F3A" w:rsidP="00283EC1">
            <w:pPr>
              <w:pStyle w:val="Ptabletext"/>
            </w:pPr>
            <w:r w:rsidRPr="003B7CAE">
              <w:t>(</w:t>
            </w:r>
            <w:r w:rsidRPr="008568D4">
              <w:rPr>
                <w:rStyle w:val="Cmathsexpressions"/>
                <w:i/>
                <w:iCs/>
              </w:rPr>
              <w:t>m</w:t>
            </w:r>
            <w:r w:rsidRPr="008D743B">
              <w:t>)</w:t>
            </w:r>
          </w:p>
        </w:tc>
      </w:tr>
      <w:tr w:rsidR="00FA1F3A" w:rsidRPr="008D743B" w14:paraId="0974DA81" w14:textId="77777777" w:rsidTr="003B7CAE">
        <w:tc>
          <w:tcPr>
            <w:tcW w:w="2551" w:type="dxa"/>
            <w:vAlign w:val="center"/>
          </w:tcPr>
          <w:p w14:paraId="54A176F5" w14:textId="77777777" w:rsidR="00FA1F3A" w:rsidRPr="008D743B" w:rsidRDefault="00FA1F3A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2551" w:type="dxa"/>
            <w:vAlign w:val="center"/>
          </w:tcPr>
          <w:p w14:paraId="515D7596" w14:textId="77777777" w:rsidR="00FA1F3A" w:rsidRPr="008D743B" w:rsidRDefault="00FA1F3A" w:rsidP="003B7CAE">
            <w:pPr>
              <w:pStyle w:val="Ptabletext"/>
            </w:pPr>
            <w:r w:rsidRPr="008D743B">
              <w:t>5</w:t>
            </w:r>
          </w:p>
        </w:tc>
      </w:tr>
      <w:tr w:rsidR="00FA1F3A" w:rsidRPr="008D743B" w14:paraId="00C06C41" w14:textId="77777777" w:rsidTr="003B7CAE">
        <w:tc>
          <w:tcPr>
            <w:tcW w:w="2551" w:type="dxa"/>
            <w:vAlign w:val="center"/>
          </w:tcPr>
          <w:p w14:paraId="62EF46A0" w14:textId="77777777" w:rsidR="00FA1F3A" w:rsidRPr="008D743B" w:rsidRDefault="00FA1F3A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2551" w:type="dxa"/>
            <w:vAlign w:val="center"/>
          </w:tcPr>
          <w:p w14:paraId="10755812" w14:textId="77777777" w:rsidR="00FA1F3A" w:rsidRPr="008D743B" w:rsidRDefault="00FA1F3A" w:rsidP="003B7CAE">
            <w:pPr>
              <w:pStyle w:val="Ptabletext"/>
            </w:pPr>
            <w:r w:rsidRPr="008D743B">
              <w:t>9</w:t>
            </w:r>
          </w:p>
        </w:tc>
      </w:tr>
      <w:tr w:rsidR="00FA1F3A" w:rsidRPr="008D743B" w14:paraId="4351C3D1" w14:textId="77777777" w:rsidTr="003B7CAE">
        <w:tc>
          <w:tcPr>
            <w:tcW w:w="2551" w:type="dxa"/>
            <w:vAlign w:val="center"/>
          </w:tcPr>
          <w:p w14:paraId="7105B88D" w14:textId="77777777" w:rsidR="00FA1F3A" w:rsidRPr="008D743B" w:rsidRDefault="00FA1F3A" w:rsidP="003B7CAE">
            <w:pPr>
              <w:pStyle w:val="Ptabletext"/>
            </w:pPr>
            <w:r w:rsidRPr="008D743B">
              <w:t>3</w:t>
            </w:r>
          </w:p>
        </w:tc>
        <w:tc>
          <w:tcPr>
            <w:tcW w:w="2551" w:type="dxa"/>
            <w:vAlign w:val="center"/>
          </w:tcPr>
          <w:p w14:paraId="0385E93F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FA1F3A" w:rsidRPr="008D743B" w14:paraId="6BAEA369" w14:textId="77777777" w:rsidTr="003B7CAE">
        <w:tc>
          <w:tcPr>
            <w:tcW w:w="2551" w:type="dxa"/>
            <w:vAlign w:val="center"/>
          </w:tcPr>
          <w:p w14:paraId="32D21007" w14:textId="77777777" w:rsidR="00FA1F3A" w:rsidRPr="008D743B" w:rsidRDefault="00FA1F3A" w:rsidP="003B7CAE">
            <w:pPr>
              <w:pStyle w:val="Ptabletext"/>
            </w:pPr>
            <w:r w:rsidRPr="008D743B">
              <w:t>4</w:t>
            </w:r>
          </w:p>
        </w:tc>
        <w:tc>
          <w:tcPr>
            <w:tcW w:w="2551" w:type="dxa"/>
            <w:vAlign w:val="center"/>
          </w:tcPr>
          <w:p w14:paraId="3FBDB3FC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  <w:tr w:rsidR="00FA1F3A" w:rsidRPr="008D743B" w14:paraId="57BF96C4" w14:textId="77777777" w:rsidTr="003B7CAE">
        <w:tc>
          <w:tcPr>
            <w:tcW w:w="2551" w:type="dxa"/>
            <w:vAlign w:val="center"/>
          </w:tcPr>
          <w:p w14:paraId="25BFDD52" w14:textId="77777777" w:rsidR="00FA1F3A" w:rsidRPr="008D743B" w:rsidRDefault="00FA1F3A" w:rsidP="003B7CAE">
            <w:pPr>
              <w:pStyle w:val="Ptabletext"/>
            </w:pPr>
            <w:r w:rsidRPr="008D743B">
              <w:t>5</w:t>
            </w:r>
          </w:p>
        </w:tc>
        <w:tc>
          <w:tcPr>
            <w:tcW w:w="2551" w:type="dxa"/>
            <w:vAlign w:val="center"/>
          </w:tcPr>
          <w:p w14:paraId="4C9A551A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900DD55" w14:textId="77777777" w:rsidR="003E7AFE" w:rsidRDefault="003E7AFE" w:rsidP="007D7520">
      <w:pPr>
        <w:pStyle w:val="Pquestiontextpartsa"/>
      </w:pPr>
    </w:p>
    <w:p w14:paraId="3A308104" w14:textId="48C707CD" w:rsidR="007E0CE1" w:rsidRDefault="007D7520" w:rsidP="00FA1F3A">
      <w:pPr>
        <w:pStyle w:val="Pquestiontextpartsa"/>
        <w:rPr>
          <w:rStyle w:val="Cmathsexpressions"/>
          <w:i/>
          <w:iCs/>
        </w:rPr>
      </w:pPr>
      <w:r w:rsidRPr="00A07593">
        <w:rPr>
          <w:rStyle w:val="Cquestionpartlabelbold"/>
        </w:rPr>
        <w:t>(b)</w:t>
      </w:r>
      <w:r w:rsidR="003B7CAE" w:rsidRPr="003B7CAE">
        <w:tab/>
      </w:r>
      <w:r w:rsidR="00FA1F3A">
        <w:t xml:space="preserve">Find </w:t>
      </w:r>
      <w:r w:rsidR="00FA1F3A" w:rsidRPr="003B7CAE">
        <w:t xml:space="preserve">the pattern, or rule, that links </w:t>
      </w:r>
      <w:r w:rsidR="00FA1F3A" w:rsidRPr="003B7CAE">
        <w:rPr>
          <w:rStyle w:val="Cmathsexpressions"/>
          <w:i/>
          <w:iCs/>
        </w:rPr>
        <w:t>p</w:t>
      </w:r>
      <w:r w:rsidR="00FA1F3A" w:rsidRPr="003B7CAE">
        <w:t xml:space="preserve"> to </w:t>
      </w:r>
      <w:r w:rsidR="00FA1F3A" w:rsidRPr="003B7CAE">
        <w:rPr>
          <w:rStyle w:val="Cmathsexpressions"/>
          <w:i/>
          <w:iCs/>
        </w:rPr>
        <w:t>m</w:t>
      </w:r>
      <w:r w:rsidR="00283EC1">
        <w:rPr>
          <w:rStyle w:val="Cmathsexpressions"/>
          <w:i/>
          <w:iCs/>
        </w:rPr>
        <w:t>.</w:t>
      </w:r>
    </w:p>
    <w:p w14:paraId="57DCB2DF" w14:textId="77777777" w:rsidR="00283EC1" w:rsidRDefault="00283EC1" w:rsidP="00FA1F3A">
      <w:pPr>
        <w:pStyle w:val="Pquestiontextpartsa"/>
        <w:rPr>
          <w:rStyle w:val="Cmathsexpressions"/>
          <w:i/>
          <w:iCs/>
        </w:rPr>
      </w:pPr>
    </w:p>
    <w:p w14:paraId="0C9C8962" w14:textId="77777777" w:rsidR="00283EC1" w:rsidRDefault="00283EC1" w:rsidP="00FA1F3A">
      <w:pPr>
        <w:pStyle w:val="Pquestiontextpartsa"/>
        <w:rPr>
          <w:rStyle w:val="Cmathsexpressions"/>
          <w:i/>
          <w:iCs/>
        </w:rPr>
      </w:pPr>
    </w:p>
    <w:p w14:paraId="6C4F2A8C" w14:textId="77777777" w:rsidR="00283EC1" w:rsidRPr="00A07593" w:rsidRDefault="00283EC1" w:rsidP="00FA1F3A">
      <w:pPr>
        <w:pStyle w:val="Pquestiontextpartsa"/>
      </w:pPr>
    </w:p>
    <w:p w14:paraId="13DD71B0" w14:textId="77777777" w:rsidR="00F76470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F76470">
        <w:t>Plot</w:t>
      </w:r>
      <w:r w:rsidR="00F76470" w:rsidRPr="00A07593">
        <w:t xml:space="preserve"> each </w:t>
      </w:r>
      <w:r w:rsidR="00F76470">
        <w:t>pair</w:t>
      </w:r>
      <w:r w:rsidR="00F76470" w:rsidRPr="00A07593">
        <w:t xml:space="preserve"> of values </w:t>
      </w:r>
      <w:r w:rsidR="00F76470">
        <w:t>then join the points with a straight line.</w:t>
      </w:r>
    </w:p>
    <w:p w14:paraId="29E6EE9F" w14:textId="77777777" w:rsidR="00F76470" w:rsidRDefault="00F76470" w:rsidP="007D7520">
      <w:pPr>
        <w:pStyle w:val="Pquestiontextpartsa"/>
      </w:pPr>
    </w:p>
    <w:p w14:paraId="62492C5F" w14:textId="315F23A3" w:rsidR="00CE4657" w:rsidRDefault="007E0CE1" w:rsidP="007D7520">
      <w:pPr>
        <w:pStyle w:val="Pquestiontextpartsa"/>
      </w:pPr>
      <w:r w:rsidRPr="00A07593">
        <w:rPr>
          <w:noProof/>
        </w:rPr>
        <w:drawing>
          <wp:inline distT="0" distB="0" distL="0" distR="0" wp14:anchorId="4FCD0229" wp14:editId="1293E076">
            <wp:extent cx="2466975" cy="2019300"/>
            <wp:effectExtent l="0" t="0" r="9525" b="0"/>
            <wp:docPr id="15" name="Picture 15" descr="PM8_SmB_6_1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PM8_SmB_6_13T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D79E" w14:textId="77777777" w:rsidR="00F76470" w:rsidRPr="00A07593" w:rsidRDefault="00F76470" w:rsidP="007D7520">
      <w:pPr>
        <w:pStyle w:val="Pquestiontextpartsa"/>
      </w:pPr>
    </w:p>
    <w:p w14:paraId="52D767A6" w14:textId="52916F0B" w:rsidR="00A87DD3" w:rsidRDefault="003B7CAE" w:rsidP="004E6DB7">
      <w:pPr>
        <w:pStyle w:val="Pquestiontextpartsa"/>
      </w:pPr>
      <w:r w:rsidRPr="003B7CAE">
        <w:rPr>
          <w:rStyle w:val="Cquestionpartlabelbold"/>
        </w:rPr>
        <w:t>(d)</w:t>
      </w:r>
      <w:r w:rsidRPr="003B7CAE">
        <w:tab/>
      </w:r>
      <w:r w:rsidR="00FA1F3A" w:rsidRPr="008568D4">
        <w:t xml:space="preserve">Use the rule you found in </w:t>
      </w:r>
      <w:r w:rsidRPr="003B7CAE">
        <w:rPr>
          <w:rStyle w:val="Cquestionpartlabelbold"/>
        </w:rPr>
        <w:t>(b)</w:t>
      </w:r>
      <w:r w:rsidR="00283EC1">
        <w:t xml:space="preserve"> </w:t>
      </w:r>
      <w:r w:rsidR="00FA1F3A" w:rsidRPr="008568D4">
        <w:t>to find the number of matches needed to build 10 pentagons.</w:t>
      </w:r>
    </w:p>
    <w:p w14:paraId="1CCB7070" w14:textId="77777777" w:rsidR="003E7AFE" w:rsidRDefault="003E7AFE" w:rsidP="00362685">
      <w:pPr>
        <w:pStyle w:val="Pquestiontextmainstem"/>
      </w:pPr>
    </w:p>
    <w:p w14:paraId="3276BA9D" w14:textId="77777777" w:rsidR="003E7AFE" w:rsidRPr="00A07593" w:rsidRDefault="003E7AFE" w:rsidP="00362685">
      <w:pPr>
        <w:pStyle w:val="Pquestiontextmainstem"/>
      </w:pPr>
    </w:p>
    <w:p w14:paraId="2BEB3E3D" w14:textId="77777777" w:rsidR="00253779" w:rsidRPr="00A07593" w:rsidRDefault="00253779" w:rsidP="00362685">
      <w:pPr>
        <w:pStyle w:val="Pquestiontextmainstem"/>
      </w:pPr>
    </w:p>
    <w:p w14:paraId="149F3D13" w14:textId="79B5DAD6" w:rsidR="00253779" w:rsidRPr="00A07593" w:rsidRDefault="007A4898" w:rsidP="00253779">
      <w:pPr>
        <w:pStyle w:val="Pquestionheadingsx"/>
      </w:pPr>
      <w:r w:rsidRPr="00A07593">
        <w:lastRenderedPageBreak/>
        <w:t>Question 27</w:t>
      </w:r>
      <w:r w:rsidR="003B7CAE" w:rsidRPr="003B7CAE">
        <w:tab/>
      </w:r>
      <w:r w:rsidR="007E0CE1" w:rsidRPr="00A07593">
        <w:rPr>
          <w:rStyle w:val="Cmarkslabel"/>
        </w:rPr>
        <w:t>4</w:t>
      </w:r>
      <w:r w:rsidR="00253779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253779" w:rsidRPr="00A07593">
        <w:t>]</w:t>
      </w:r>
    </w:p>
    <w:p w14:paraId="3D73D7E2" w14:textId="6E2B1C9E" w:rsidR="007E0CE1" w:rsidRPr="00A07593" w:rsidRDefault="00014080" w:rsidP="007D7520">
      <w:pPr>
        <w:pStyle w:val="Pquestiontextmainstem"/>
      </w:pPr>
      <w:r>
        <w:t xml:space="preserve">A </w:t>
      </w:r>
      <w:r w:rsidR="007E0CE1" w:rsidRPr="00A07593">
        <w:t xml:space="preserve">car </w:t>
      </w:r>
      <w:r w:rsidR="00724641">
        <w:t xml:space="preserve">repair </w:t>
      </w:r>
      <w:r w:rsidR="007E0CE1" w:rsidRPr="00A07593">
        <w:t xml:space="preserve">company charges a $40 fee </w:t>
      </w:r>
      <w:r w:rsidR="00724641">
        <w:t xml:space="preserve">to attend for the repair </w:t>
      </w:r>
      <w:r w:rsidR="007E0CE1" w:rsidRPr="00A07593">
        <w:t>and then $</w:t>
      </w:r>
      <w:r w:rsidR="00FA1F3A">
        <w:t>30</w:t>
      </w:r>
      <w:r w:rsidR="007E0CE1" w:rsidRPr="00A07593">
        <w:t xml:space="preserve"> per hour for the </w:t>
      </w:r>
      <w:r w:rsidR="00724641">
        <w:t>time spent on the repair</w:t>
      </w:r>
      <w:r w:rsidR="007E0CE1" w:rsidRPr="00A07593">
        <w:t>.</w:t>
      </w:r>
    </w:p>
    <w:p w14:paraId="202DDB7C" w14:textId="6E25AFA2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 xml:space="preserve">Find a rule for calculating the cost </w:t>
      </w:r>
      <w:r w:rsidR="00283EC1">
        <w:rPr>
          <w:rStyle w:val="Cmathsexpressions"/>
          <w:i/>
          <w:iCs/>
        </w:rPr>
        <w:t xml:space="preserve">C </w:t>
      </w:r>
      <w:r w:rsidR="007E0CE1" w:rsidRPr="00A07593">
        <w:t xml:space="preserve">in terms of time </w:t>
      </w:r>
      <w:r w:rsidR="00724641" w:rsidRPr="00A07593">
        <w:t>spent</w:t>
      </w:r>
      <w:r w:rsidR="00724641">
        <w:t xml:space="preserve"> on repairs</w:t>
      </w:r>
      <w:r w:rsidR="00724641" w:rsidRPr="00A07593">
        <w:rPr>
          <w:rStyle w:val="Cmathsexpressions"/>
          <w:i/>
          <w:iCs/>
        </w:rPr>
        <w:t xml:space="preserve">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>.</w:t>
      </w:r>
    </w:p>
    <w:p w14:paraId="7A112754" w14:textId="77777777" w:rsidR="00724641" w:rsidRDefault="00724641" w:rsidP="007D7520">
      <w:pPr>
        <w:pStyle w:val="Pquestiontextpartsa"/>
      </w:pPr>
    </w:p>
    <w:p w14:paraId="7F1EAEFB" w14:textId="77777777" w:rsidR="00724641" w:rsidRDefault="00724641" w:rsidP="007D7520">
      <w:pPr>
        <w:pStyle w:val="Pquestiontextpartsa"/>
      </w:pPr>
    </w:p>
    <w:p w14:paraId="5C383D4F" w14:textId="77777777" w:rsidR="00724641" w:rsidRPr="00A07593" w:rsidRDefault="00724641" w:rsidP="007D7520">
      <w:pPr>
        <w:pStyle w:val="Pquestiontextpartsa"/>
      </w:pPr>
    </w:p>
    <w:p w14:paraId="1A49EA7B" w14:textId="125B7164" w:rsidR="007E0CE1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Draw a linear graph of </w:t>
      </w:r>
      <w:r w:rsidR="003B7CAE">
        <w:rPr>
          <w:rStyle w:val="Cmathsexpressions"/>
          <w:i/>
          <w:iCs/>
        </w:rPr>
        <w:t>C</w:t>
      </w:r>
      <w:r w:rsidR="003B7CAE">
        <w:rPr>
          <w:rStyle w:val="Cmathsexpressions"/>
          <w:i/>
          <w:iCs/>
        </w:rPr>
        <w:tab/>
      </w:r>
      <w:r w:rsidR="007E0CE1" w:rsidRPr="00A07593">
        <w:t xml:space="preserve">against </w:t>
      </w:r>
      <w:r w:rsidR="007E0CE1" w:rsidRPr="00724641">
        <w:rPr>
          <w:rStyle w:val="Cmathsexpressions"/>
          <w:i/>
          <w:iCs/>
        </w:rPr>
        <w:t>t</w:t>
      </w:r>
      <w:r w:rsidR="007E0CE1" w:rsidRPr="00A07593">
        <w:t>.</w:t>
      </w:r>
    </w:p>
    <w:p w14:paraId="650C689E" w14:textId="77777777" w:rsidR="00F76470" w:rsidRPr="00A07593" w:rsidRDefault="00F76470" w:rsidP="007D7520">
      <w:pPr>
        <w:pStyle w:val="Pquestiontextpartsa"/>
      </w:pPr>
    </w:p>
    <w:p w14:paraId="40AD4F72" w14:textId="11C4DE8C" w:rsidR="00A105B4" w:rsidRDefault="00F76470" w:rsidP="007D7520">
      <w:pPr>
        <w:pStyle w:val="Pquestiontextpartsa"/>
        <w:rPr>
          <w:rFonts w:ascii="Times New Roman" w:hAnsi="Times New Roman"/>
          <w:color w:val="0070C0"/>
          <w:sz w:val="20"/>
          <w:szCs w:val="20"/>
        </w:rPr>
      </w:pPr>
      <w:r>
        <w:rPr>
          <w:rFonts w:ascii="Times New Roman" w:hAnsi="Times New Roman"/>
          <w:noProof/>
          <w:color w:val="0070C0"/>
          <w:sz w:val="20"/>
          <w:szCs w:val="20"/>
        </w:rPr>
        <w:drawing>
          <wp:inline distT="0" distB="0" distL="0" distR="0" wp14:anchorId="4C111219" wp14:editId="489A5DC7">
            <wp:extent cx="2047875" cy="1524000"/>
            <wp:effectExtent l="0" t="0" r="9525" b="0"/>
            <wp:docPr id="8" name="Picture 8" descr="C:\Users\ubuluay\Desktop\2nd ed\PM2e-8-ch-tests-exams-RWs\_SUPPLIED_V1_CORREX_230916\PM2e_08_EB_06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buluay\Desktop\2nd ed\PM2e-8-ch-tests-exams-RWs\_SUPPLIED_V1_CORREX_230916\PM2e_08_EB_06_SAT_0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851F" w14:textId="53CD9A4F" w:rsidR="00CE4657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How much </w:t>
      </w:r>
      <w:r w:rsidR="00283EC1" w:rsidRPr="00A07593">
        <w:t xml:space="preserve">will </w:t>
      </w:r>
      <w:r w:rsidR="007E0CE1" w:rsidRPr="00A07593">
        <w:t xml:space="preserve">you pay if your car is repaired in </w:t>
      </w:r>
      <w:r w:rsidR="00FA1F3A" w:rsidRPr="008D743B">
        <w:rPr>
          <w:position w:val="-24"/>
          <w:sz w:val="20"/>
          <w:szCs w:val="20"/>
        </w:rPr>
        <w:object w:dxaOrig="380" w:dyaOrig="620" w14:anchorId="7A56F3F9">
          <v:shape id="_x0000_i1029" type="#_x0000_t75" style="width:18.75pt;height:30.75pt" o:ole="">
            <v:imagedata r:id="rId32" o:title=""/>
          </v:shape>
          <o:OLEObject Type="Embed" ProgID="Equation.DSMT4" ShapeID="_x0000_i1029" DrawAspect="Content" ObjectID="_1538830927" r:id="rId33"/>
        </w:object>
      </w:r>
      <w:r w:rsidR="00FA1F3A" w:rsidRPr="003B7CAE">
        <w:t xml:space="preserve"> </w:t>
      </w:r>
      <w:r w:rsidR="007E0CE1" w:rsidRPr="00A07593">
        <w:t>hours?</w:t>
      </w:r>
    </w:p>
    <w:p w14:paraId="0F69FDCA" w14:textId="77777777" w:rsidR="00724641" w:rsidRDefault="00724641" w:rsidP="00CE4657">
      <w:pPr>
        <w:pStyle w:val="Pquestiontextpartsi"/>
      </w:pPr>
    </w:p>
    <w:p w14:paraId="2816609F" w14:textId="77777777" w:rsidR="00F76470" w:rsidRDefault="00F76470" w:rsidP="00CE4657">
      <w:pPr>
        <w:pStyle w:val="Pquestiontextpartsi"/>
      </w:pPr>
    </w:p>
    <w:p w14:paraId="7039DCC3" w14:textId="77777777" w:rsidR="00724641" w:rsidRPr="00A07593" w:rsidRDefault="00724641" w:rsidP="00CE4657">
      <w:pPr>
        <w:pStyle w:val="Pquestiontextpartsi"/>
      </w:pPr>
    </w:p>
    <w:p w14:paraId="18616AE2" w14:textId="552961B5" w:rsidR="00253779" w:rsidRPr="00A07593" w:rsidRDefault="00253779" w:rsidP="00253779">
      <w:pPr>
        <w:pStyle w:val="Pquestionheadingsx"/>
      </w:pPr>
      <w:r w:rsidRPr="00A07593">
        <w:t xml:space="preserve">Question </w:t>
      </w:r>
      <w:r w:rsidR="005A4902" w:rsidRPr="00A07593">
        <w:t>28</w:t>
      </w:r>
      <w:r w:rsidR="003B7CAE" w:rsidRPr="003B7CAE">
        <w:tab/>
      </w:r>
      <w:r w:rsidR="004708A6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3739C51B" w14:textId="77777777" w:rsidR="007E0CE1" w:rsidRPr="00A07593" w:rsidRDefault="007E0CE1" w:rsidP="007D7520">
      <w:pPr>
        <w:pStyle w:val="Pquestiontextmainstem"/>
      </w:pPr>
      <w:r w:rsidRPr="00A07593">
        <w:t>The toll on the recently completed Radnor bridge is charged as follows:</w:t>
      </w:r>
    </w:p>
    <w:p w14:paraId="3E4B748D" w14:textId="015BA15E" w:rsidR="007E0CE1" w:rsidRPr="00A07593" w:rsidRDefault="007E0CE1" w:rsidP="007D7520">
      <w:pPr>
        <w:pStyle w:val="Pquestiontextmainstem"/>
      </w:pPr>
      <w:r w:rsidRPr="00A07593">
        <w:t>Each vehicle is charged $</w:t>
      </w:r>
      <w:r w:rsidR="00FA1F3A">
        <w:t>2.10</w:t>
      </w:r>
      <w:r w:rsidRPr="00A07593">
        <w:t xml:space="preserve"> and each occupant in </w:t>
      </w:r>
      <w:r w:rsidR="00D4288A" w:rsidRPr="00A07593">
        <w:t xml:space="preserve">a vehicle </w:t>
      </w:r>
      <w:r w:rsidRPr="00A07593">
        <w:t>is charged $0.</w:t>
      </w:r>
      <w:r w:rsidR="00FA1F3A">
        <w:t>15</w:t>
      </w:r>
      <w:r w:rsidR="00724641">
        <w:t>.</w:t>
      </w:r>
    </w:p>
    <w:p w14:paraId="6FC31398" w14:textId="59DE2919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>What is the toll for a vehicle with one occupant?</w:t>
      </w:r>
    </w:p>
    <w:p w14:paraId="33762E32" w14:textId="77777777" w:rsidR="00724641" w:rsidRDefault="00724641" w:rsidP="007D7520">
      <w:pPr>
        <w:pStyle w:val="Pquestiontextpartsa"/>
      </w:pPr>
    </w:p>
    <w:p w14:paraId="57D6F6ED" w14:textId="77777777" w:rsidR="00724641" w:rsidRDefault="00724641" w:rsidP="007D7520">
      <w:pPr>
        <w:pStyle w:val="Pquestiontextpartsa"/>
      </w:pPr>
    </w:p>
    <w:p w14:paraId="29D3AE46" w14:textId="13E49C9B" w:rsidR="007E0CE1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What is the rule for the toll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 xml:space="preserve"> in terms of the number of occupants </w:t>
      </w:r>
      <w:r w:rsidR="007E0CE1" w:rsidRPr="00A07593">
        <w:rPr>
          <w:rStyle w:val="Cmathsexpressions"/>
          <w:i/>
          <w:iCs/>
        </w:rPr>
        <w:t>p</w:t>
      </w:r>
      <w:r w:rsidR="007E0CE1" w:rsidRPr="00A07593">
        <w:t>?</w:t>
      </w:r>
    </w:p>
    <w:p w14:paraId="5E0CE255" w14:textId="77777777" w:rsidR="00724641" w:rsidRDefault="00724641" w:rsidP="007D7520">
      <w:pPr>
        <w:pStyle w:val="Pquestiontextpartsa"/>
      </w:pPr>
    </w:p>
    <w:p w14:paraId="2F53CB3E" w14:textId="77777777" w:rsidR="00724641" w:rsidRDefault="00724641" w:rsidP="007D7520">
      <w:pPr>
        <w:pStyle w:val="Pquestiontextpartsa"/>
      </w:pPr>
    </w:p>
    <w:p w14:paraId="3CA8E6BC" w14:textId="77777777" w:rsidR="00724641" w:rsidRPr="00A07593" w:rsidRDefault="00724641" w:rsidP="007D7520">
      <w:pPr>
        <w:pStyle w:val="Pquestiontextpartsa"/>
      </w:pPr>
    </w:p>
    <w:p w14:paraId="59543AAF" w14:textId="15726CCF" w:rsidR="00253779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What is the toll for a vehicle carrying </w:t>
      </w:r>
      <w:r w:rsidR="00FA1F3A">
        <w:t>20</w:t>
      </w:r>
      <w:r w:rsidR="007E0CE1" w:rsidRPr="00A07593">
        <w:t xml:space="preserve"> occupants?</w:t>
      </w:r>
    </w:p>
    <w:p w14:paraId="67EB9983" w14:textId="77777777" w:rsidR="00E43A06" w:rsidRPr="00A07593" w:rsidRDefault="00E43A06" w:rsidP="007D7520">
      <w:pPr>
        <w:pStyle w:val="Pquestiontextpartsa"/>
      </w:pPr>
    </w:p>
    <w:p w14:paraId="4245CD32" w14:textId="77777777" w:rsidR="007E0CE1" w:rsidRPr="00A07593" w:rsidRDefault="007E0CE1" w:rsidP="00290260">
      <w:pPr>
        <w:pStyle w:val="Pquestiontextpartsa"/>
      </w:pPr>
    </w:p>
    <w:p w14:paraId="6C4E318C" w14:textId="35F7903C" w:rsidR="00253779" w:rsidRPr="00A07593" w:rsidRDefault="00253779" w:rsidP="004B5F09">
      <w:pPr>
        <w:pStyle w:val="Pquestionheadingsx"/>
      </w:pPr>
      <w:r w:rsidRPr="00A07593">
        <w:lastRenderedPageBreak/>
        <w:t xml:space="preserve">Question </w:t>
      </w:r>
      <w:r w:rsidR="005A4902" w:rsidRPr="00A07593">
        <w:t>29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04D79A43" w14:textId="61AA4081" w:rsidR="007E0CE1" w:rsidRPr="00A07593" w:rsidRDefault="007E0CE1" w:rsidP="004B5F09">
      <w:pPr>
        <w:pStyle w:val="Pquestiontextmainstem"/>
        <w:keepNext/>
      </w:pPr>
      <w:r w:rsidRPr="00A07593">
        <w:t xml:space="preserve">When </w:t>
      </w:r>
      <w:r w:rsidR="00724641">
        <w:t>you convert measurements in</w:t>
      </w:r>
      <w:r w:rsidRPr="00A07593">
        <w:t xml:space="preserve"> </w:t>
      </w:r>
      <w:r w:rsidR="008568D4">
        <w:t>miles</w:t>
      </w:r>
      <w:r w:rsidRPr="00A07593">
        <w:t xml:space="preserve"> </w:t>
      </w:r>
      <w:r w:rsidR="00724641">
        <w:t>in</w:t>
      </w:r>
      <w:r w:rsidRPr="00A07593">
        <w:t xml:space="preserve">to </w:t>
      </w:r>
      <w:r w:rsidR="00724641">
        <w:t xml:space="preserve">measurements in </w:t>
      </w:r>
      <w:r w:rsidR="008568D4">
        <w:t>kilometres</w:t>
      </w:r>
      <w:r w:rsidRPr="00A07593">
        <w:t xml:space="preserve">, </w:t>
      </w:r>
      <w:r w:rsidR="008568D4">
        <w:t>5 miles</w:t>
      </w:r>
      <w:r w:rsidRPr="00A07593">
        <w:t xml:space="preserve"> is approximately the same as </w:t>
      </w:r>
      <w:r w:rsidR="008568D4">
        <w:t>8 kilo</w:t>
      </w:r>
      <w:r w:rsidRPr="00A07593">
        <w:t>metres.</w:t>
      </w:r>
    </w:p>
    <w:p w14:paraId="5E45B150" w14:textId="41CBAB20" w:rsidR="007E0CE1" w:rsidRPr="00A07593" w:rsidRDefault="007D7520" w:rsidP="004B5F09">
      <w:pPr>
        <w:pStyle w:val="Pquestiontextpartsa"/>
        <w:keepNext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 xml:space="preserve">Use the statement above to complete this table of values of </w:t>
      </w:r>
      <w:r w:rsidR="008568D4" w:rsidRPr="003B7CAE">
        <w:t>miles and kilometres</w:t>
      </w:r>
      <w:r w:rsidR="007E0CE1" w:rsidRPr="00A0759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80"/>
        <w:gridCol w:w="680"/>
        <w:gridCol w:w="680"/>
        <w:gridCol w:w="680"/>
        <w:gridCol w:w="680"/>
        <w:gridCol w:w="680"/>
        <w:gridCol w:w="680"/>
      </w:tblGrid>
      <w:tr w:rsidR="008568D4" w:rsidRPr="00A07593" w14:paraId="57704AB3" w14:textId="77777777" w:rsidTr="00F76470">
        <w:tc>
          <w:tcPr>
            <w:tcW w:w="1696" w:type="dxa"/>
          </w:tcPr>
          <w:p w14:paraId="32B03403" w14:textId="7AD178E3" w:rsidR="008568D4" w:rsidRPr="003B7CAE" w:rsidRDefault="008568D4" w:rsidP="004B5F09">
            <w:pPr>
              <w:pStyle w:val="Ptabletext"/>
              <w:keepNext/>
            </w:pPr>
            <w:r w:rsidRPr="003B7CAE">
              <w:t>Number of miles</w:t>
            </w:r>
          </w:p>
        </w:tc>
        <w:tc>
          <w:tcPr>
            <w:tcW w:w="680" w:type="dxa"/>
          </w:tcPr>
          <w:p w14:paraId="2CC82AC9" w14:textId="5117879D" w:rsidR="008568D4" w:rsidRPr="003B7CAE" w:rsidRDefault="008568D4" w:rsidP="004B5F09">
            <w:pPr>
              <w:pStyle w:val="Ptabletext"/>
              <w:keepNext/>
            </w:pPr>
            <w:r w:rsidRPr="003B7CAE">
              <w:t>0</w:t>
            </w:r>
          </w:p>
        </w:tc>
        <w:tc>
          <w:tcPr>
            <w:tcW w:w="680" w:type="dxa"/>
          </w:tcPr>
          <w:p w14:paraId="161E36BE" w14:textId="0EBA6249" w:rsidR="008568D4" w:rsidRPr="003B7CAE" w:rsidRDefault="008568D4" w:rsidP="004B5F09">
            <w:pPr>
              <w:pStyle w:val="Ptabletext"/>
              <w:keepNext/>
            </w:pPr>
            <w:r w:rsidRPr="003B7CAE">
              <w:t>5</w:t>
            </w:r>
          </w:p>
        </w:tc>
        <w:tc>
          <w:tcPr>
            <w:tcW w:w="680" w:type="dxa"/>
          </w:tcPr>
          <w:p w14:paraId="2026C2B5" w14:textId="1F59529A" w:rsidR="008568D4" w:rsidRPr="003B7CAE" w:rsidRDefault="008568D4" w:rsidP="004B5F09">
            <w:pPr>
              <w:pStyle w:val="Ptabletext"/>
              <w:keepNext/>
            </w:pPr>
            <w:r w:rsidRPr="003B7CAE">
              <w:t>10</w:t>
            </w:r>
          </w:p>
        </w:tc>
        <w:tc>
          <w:tcPr>
            <w:tcW w:w="680" w:type="dxa"/>
          </w:tcPr>
          <w:p w14:paraId="0A086FA0" w14:textId="40C2ADBF" w:rsidR="008568D4" w:rsidRPr="003B7CAE" w:rsidRDefault="008568D4" w:rsidP="004B5F09">
            <w:pPr>
              <w:pStyle w:val="Ptabletext"/>
              <w:keepNext/>
            </w:pPr>
            <w:r w:rsidRPr="003B7CAE">
              <w:t>15</w:t>
            </w:r>
          </w:p>
        </w:tc>
        <w:tc>
          <w:tcPr>
            <w:tcW w:w="680" w:type="dxa"/>
          </w:tcPr>
          <w:p w14:paraId="00AF06C0" w14:textId="07903D06" w:rsidR="008568D4" w:rsidRPr="003B7CAE" w:rsidRDefault="008568D4" w:rsidP="004B5F09">
            <w:pPr>
              <w:pStyle w:val="Ptabletext"/>
              <w:keepNext/>
            </w:pPr>
            <w:r w:rsidRPr="003B7CAE">
              <w:t>20</w:t>
            </w:r>
          </w:p>
        </w:tc>
        <w:tc>
          <w:tcPr>
            <w:tcW w:w="680" w:type="dxa"/>
          </w:tcPr>
          <w:p w14:paraId="55A29B03" w14:textId="4381D157" w:rsidR="008568D4" w:rsidRPr="003B7CAE" w:rsidRDefault="008568D4" w:rsidP="004B5F09">
            <w:pPr>
              <w:pStyle w:val="Ptabletext"/>
              <w:keepNext/>
            </w:pPr>
            <w:r w:rsidRPr="003B7CAE">
              <w:t>25</w:t>
            </w:r>
          </w:p>
        </w:tc>
        <w:tc>
          <w:tcPr>
            <w:tcW w:w="680" w:type="dxa"/>
          </w:tcPr>
          <w:p w14:paraId="5A21A2D2" w14:textId="6648DF5A" w:rsidR="008568D4" w:rsidRPr="003B7CAE" w:rsidRDefault="008568D4" w:rsidP="004B5F09">
            <w:pPr>
              <w:pStyle w:val="Ptabletext"/>
              <w:keepNext/>
            </w:pPr>
            <w:r w:rsidRPr="003B7CAE">
              <w:t>30</w:t>
            </w:r>
          </w:p>
        </w:tc>
      </w:tr>
      <w:tr w:rsidR="007E0CE1" w:rsidRPr="00A07593" w14:paraId="65D6C4A5" w14:textId="77777777" w:rsidTr="00F76470">
        <w:tc>
          <w:tcPr>
            <w:tcW w:w="1696" w:type="dxa"/>
          </w:tcPr>
          <w:p w14:paraId="09EE8AE6" w14:textId="3F9D28AA" w:rsidR="007E0CE1" w:rsidRPr="008568D4" w:rsidRDefault="008568D4" w:rsidP="004B5F09">
            <w:pPr>
              <w:pStyle w:val="Ptabletext"/>
              <w:keepNext/>
            </w:pPr>
            <w:r>
              <w:t>Number</w:t>
            </w:r>
            <w:r w:rsidRPr="008D743B">
              <w:t xml:space="preserve"> of k</w:t>
            </w:r>
            <w:r w:rsidR="00F76470">
              <w:t>ilo</w:t>
            </w:r>
            <w:r w:rsidRPr="008D743B">
              <w:t>m</w:t>
            </w:r>
            <w:r w:rsidR="00F76470">
              <w:t>etres</w:t>
            </w:r>
          </w:p>
        </w:tc>
        <w:tc>
          <w:tcPr>
            <w:tcW w:w="680" w:type="dxa"/>
          </w:tcPr>
          <w:p w14:paraId="1F53532D" w14:textId="77777777" w:rsidR="007E0CE1" w:rsidRPr="00A07593" w:rsidRDefault="007E0CE1" w:rsidP="004B5F09">
            <w:pPr>
              <w:keepNext/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5AAAB2F9" w14:textId="77777777" w:rsidR="007E0CE1" w:rsidRPr="00A07593" w:rsidRDefault="007E0CE1" w:rsidP="004B5F09">
            <w:pPr>
              <w:keepNext/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61A0DB30" w14:textId="77777777" w:rsidR="007E0CE1" w:rsidRPr="00A07593" w:rsidRDefault="007E0CE1" w:rsidP="004B5F09">
            <w:pPr>
              <w:keepNext/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7305AD61" w14:textId="77777777" w:rsidR="007E0CE1" w:rsidRPr="00A07593" w:rsidRDefault="007E0CE1" w:rsidP="004B5F09">
            <w:pPr>
              <w:keepNext/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3BD9667D" w14:textId="77777777" w:rsidR="007E0CE1" w:rsidRPr="00A07593" w:rsidRDefault="007E0CE1" w:rsidP="004B5F09">
            <w:pPr>
              <w:keepNext/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1E3D93D1" w14:textId="77777777" w:rsidR="007E0CE1" w:rsidRPr="00A07593" w:rsidRDefault="007E0CE1" w:rsidP="004B5F09">
            <w:pPr>
              <w:keepNext/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3B5C7A90" w14:textId="77777777" w:rsidR="007E0CE1" w:rsidRPr="00A07593" w:rsidRDefault="007E0CE1" w:rsidP="004B5F09">
            <w:pPr>
              <w:keepNext/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</w:tr>
    </w:tbl>
    <w:p w14:paraId="0B2DC93E" w14:textId="77777777" w:rsidR="00F76470" w:rsidRDefault="00F76470" w:rsidP="007D7520">
      <w:pPr>
        <w:pStyle w:val="Pquestiontextpartsa"/>
        <w:rPr>
          <w:rStyle w:val="Cquestionpartlabelbold"/>
        </w:rPr>
      </w:pPr>
    </w:p>
    <w:p w14:paraId="40CAD21D" w14:textId="5A6B1A5B" w:rsidR="005A4902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24641">
        <w:t>Using</w:t>
      </w:r>
      <w:r w:rsidR="007E0CE1" w:rsidRPr="00A07593">
        <w:t xml:space="preserve"> </w:t>
      </w:r>
      <w:r w:rsidR="008568D4" w:rsidRPr="003B7CAE">
        <w:rPr>
          <w:rStyle w:val="Cmathsexpressions"/>
          <w:i/>
          <w:iCs/>
        </w:rPr>
        <w:t>m</w:t>
      </w:r>
      <w:r w:rsidR="008568D4" w:rsidRPr="003B7CAE">
        <w:t xml:space="preserve"> for the number of miles and </w:t>
      </w:r>
      <w:r w:rsidR="008568D4" w:rsidRPr="003B7CAE">
        <w:rPr>
          <w:rStyle w:val="Cmathsexpressions"/>
          <w:i/>
          <w:iCs/>
        </w:rPr>
        <w:t>k</w:t>
      </w:r>
      <w:r w:rsidR="004E6DB7">
        <w:t xml:space="preserve"> for the number of kilometres,</w:t>
      </w:r>
      <w:r w:rsidR="008568D4" w:rsidRPr="003B7CAE">
        <w:t xml:space="preserve"> write a rule showing the relationship</w:t>
      </w:r>
      <w:r w:rsidR="007E0CE1" w:rsidRPr="00A07593">
        <w:t>.</w:t>
      </w:r>
    </w:p>
    <w:p w14:paraId="3A823CDA" w14:textId="77777777" w:rsidR="00724641" w:rsidRDefault="00724641" w:rsidP="007D7520">
      <w:pPr>
        <w:pStyle w:val="Pquestiontextpartsa"/>
      </w:pPr>
    </w:p>
    <w:p w14:paraId="6A59889D" w14:textId="77777777" w:rsidR="00724641" w:rsidRPr="00A07593" w:rsidRDefault="00724641" w:rsidP="007D7520">
      <w:pPr>
        <w:pStyle w:val="Pquestiontextpartsa"/>
        <w:rPr>
          <w:rStyle w:val="Cquestionpartlabelbold"/>
        </w:rPr>
      </w:pPr>
    </w:p>
    <w:p w14:paraId="2443D666" w14:textId="7D8A8027" w:rsidR="007E0CE1" w:rsidRPr="00A07593" w:rsidRDefault="007D7520" w:rsidP="007D7520">
      <w:pPr>
        <w:pStyle w:val="Pquestiontextpartsa"/>
        <w:rPr>
          <w:szCs w:val="20"/>
        </w:rPr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rPr>
          <w:szCs w:val="20"/>
        </w:rPr>
        <w:t xml:space="preserve">Draw a graph of this relationship for numbers of </w:t>
      </w:r>
      <w:r w:rsidR="008568D4">
        <w:rPr>
          <w:szCs w:val="20"/>
        </w:rPr>
        <w:t>miles up to 5</w:t>
      </w:r>
      <w:r w:rsidR="007E0CE1" w:rsidRPr="00A07593">
        <w:rPr>
          <w:szCs w:val="20"/>
        </w:rPr>
        <w:t>.</w:t>
      </w:r>
    </w:p>
    <w:p w14:paraId="3FC185AD" w14:textId="77777777" w:rsidR="004B5F09" w:rsidRDefault="004B5F09" w:rsidP="003B7CAE">
      <w:pPr>
        <w:pStyle w:val="Pquestiontextmainstem"/>
      </w:pPr>
    </w:p>
    <w:p w14:paraId="30D24185" w14:textId="356A8BA4" w:rsidR="008568D4" w:rsidRDefault="00F76470" w:rsidP="003B7CAE">
      <w:pPr>
        <w:pStyle w:val="Pquestiontextmainstem"/>
      </w:pPr>
      <w:r>
        <w:rPr>
          <w:noProof/>
        </w:rPr>
        <w:drawing>
          <wp:inline distT="0" distB="0" distL="0" distR="0" wp14:anchorId="73D10834" wp14:editId="3E394075">
            <wp:extent cx="1304925" cy="2009775"/>
            <wp:effectExtent l="0" t="0" r="9525" b="9525"/>
            <wp:docPr id="9" name="Picture 9" descr="C:\Users\ubuluay\Desktop\2nd ed\PM2e-8-ch-tests-exams-RWs\_SUPPLIED_V1_CORREX_230916\PM2e_08_EB_06_S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6_SAT_03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DB1F" w14:textId="41E1250A" w:rsidR="007E0CE1" w:rsidRPr="00A07593" w:rsidRDefault="007E0CE1" w:rsidP="003B7CAE">
      <w:pPr>
        <w:pStyle w:val="Pquestiontextmainstem"/>
      </w:pPr>
    </w:p>
    <w:p w14:paraId="7CCE5F57" w14:textId="0992E84F" w:rsidR="007D7520" w:rsidRPr="00A07593" w:rsidRDefault="007D7520" w:rsidP="007D7520">
      <w:pPr>
        <w:pStyle w:val="Pquestiontextpartsa"/>
      </w:pPr>
      <w:r w:rsidRPr="00A07593">
        <w:rPr>
          <w:rStyle w:val="Cquestionpartlabelbold"/>
        </w:rPr>
        <w:t>(d)</w:t>
      </w:r>
      <w:r w:rsidR="003B7CAE" w:rsidRPr="003B7CAE">
        <w:tab/>
      </w:r>
      <w:r w:rsidR="007E0CE1" w:rsidRPr="00A07593">
        <w:t xml:space="preserve">Use an appropriate method to convert </w:t>
      </w:r>
      <w:r w:rsidR="008568D4">
        <w:t>8 miles</w:t>
      </w:r>
      <w:r w:rsidR="007E0CE1" w:rsidRPr="00A07593">
        <w:t xml:space="preserve"> to </w:t>
      </w:r>
      <w:r w:rsidR="008568D4">
        <w:t>kilo</w:t>
      </w:r>
      <w:r w:rsidR="007E0CE1" w:rsidRPr="00A07593">
        <w:t>metres.</w:t>
      </w:r>
      <w:r w:rsidR="003B7CAE" w:rsidRPr="003B7CAE">
        <w:tab/>
      </w:r>
    </w:p>
    <w:p w14:paraId="092EB4E3" w14:textId="77777777" w:rsidR="007D7520" w:rsidRDefault="007D7520" w:rsidP="007D7520">
      <w:pPr>
        <w:pStyle w:val="Pquestiontextpartsa"/>
      </w:pPr>
    </w:p>
    <w:p w14:paraId="77455D8D" w14:textId="77777777" w:rsidR="005E4C0B" w:rsidRDefault="005E4C0B" w:rsidP="007D7520">
      <w:pPr>
        <w:pStyle w:val="Pquestiontextpartsa"/>
      </w:pPr>
    </w:p>
    <w:p w14:paraId="3B22E029" w14:textId="77777777" w:rsidR="005E4C0B" w:rsidRPr="00A07593" w:rsidRDefault="005E4C0B" w:rsidP="007D7520">
      <w:pPr>
        <w:pStyle w:val="Pquestiontextpartsa"/>
      </w:pPr>
    </w:p>
    <w:p w14:paraId="5FDE2528" w14:textId="77777777" w:rsidR="007D7520" w:rsidRPr="00A07593" w:rsidRDefault="007D7520" w:rsidP="007D7520">
      <w:pPr>
        <w:pStyle w:val="Pquestiontextpartsa"/>
      </w:pPr>
    </w:p>
    <w:p w14:paraId="1819AF57" w14:textId="28C0D506" w:rsidR="00411DD1" w:rsidRPr="00A07593" w:rsidRDefault="007E0CE1" w:rsidP="007D7520">
      <w:pPr>
        <w:pStyle w:val="Pquestiontextpartsa"/>
      </w:pPr>
      <w:r w:rsidRPr="00724641">
        <w:rPr>
          <w:rStyle w:val="Cquestionpartlabelbold"/>
        </w:rPr>
        <w:t>(e)</w:t>
      </w:r>
      <w:r w:rsidR="003B7CAE" w:rsidRPr="003B7CAE">
        <w:tab/>
      </w:r>
      <w:r w:rsidRPr="00A07593">
        <w:t xml:space="preserve">How many </w:t>
      </w:r>
      <w:r w:rsidR="008568D4">
        <w:t>miles</w:t>
      </w:r>
      <w:r w:rsidRPr="00A07593">
        <w:t xml:space="preserve"> are there in </w:t>
      </w:r>
      <w:r w:rsidR="008568D4">
        <w:t>100 kilo</w:t>
      </w:r>
      <w:r w:rsidRPr="00A07593">
        <w:t>metres?</w:t>
      </w:r>
    </w:p>
    <w:p w14:paraId="2C685806" w14:textId="77777777" w:rsidR="00411DD1" w:rsidRPr="00A07593" w:rsidRDefault="00411DD1" w:rsidP="007D7520">
      <w:pPr>
        <w:pStyle w:val="Pquestiontextpartsa"/>
      </w:pPr>
    </w:p>
    <w:p w14:paraId="1D6F4FF5" w14:textId="77777777" w:rsidR="00411DD1" w:rsidRPr="00A07593" w:rsidRDefault="00411DD1" w:rsidP="00411DD1">
      <w:pPr>
        <w:pStyle w:val="Pquestiontextpartsa"/>
      </w:pPr>
    </w:p>
    <w:p w14:paraId="46E5A140" w14:textId="77777777" w:rsidR="003D2F2C" w:rsidRPr="00A07593" w:rsidRDefault="003D2F2C" w:rsidP="001B433F">
      <w:pPr>
        <w:pStyle w:val="Psectionresults"/>
      </w:pPr>
    </w:p>
    <w:p w14:paraId="0CD97A29" w14:textId="36C16033" w:rsidR="001B433F" w:rsidRPr="00A07593" w:rsidRDefault="001B433F" w:rsidP="001B433F">
      <w:pPr>
        <w:pStyle w:val="Psectionresults"/>
      </w:pPr>
      <w:r w:rsidRPr="00A07593">
        <w:t>E</w:t>
      </w:r>
      <w:r w:rsidR="00925D7A" w:rsidRPr="00A07593">
        <w:t>xtended answer results: ___ /</w:t>
      </w:r>
      <w:r w:rsidR="00EF0A79" w:rsidRPr="00A07593">
        <w:t xml:space="preserve"> </w:t>
      </w:r>
      <w:r w:rsidR="0068775E" w:rsidRPr="00A07593">
        <w:t>2</w:t>
      </w:r>
      <w:r w:rsidR="004708A6">
        <w:t>3</w:t>
      </w:r>
    </w:p>
    <w:p w14:paraId="0E30328A" w14:textId="396068A7" w:rsidR="001B433F" w:rsidRPr="00A07593" w:rsidRDefault="007E7CDD" w:rsidP="001B433F">
      <w:pPr>
        <w:pStyle w:val="Psectionresults"/>
      </w:pPr>
      <w:r w:rsidRPr="00A07593">
        <w:t xml:space="preserve">TOTAL test results: ___ / </w:t>
      </w:r>
      <w:r w:rsidR="004B5F09">
        <w:t>7</w:t>
      </w:r>
      <w:r w:rsidR="004708A6">
        <w:t>1</w:t>
      </w:r>
    </w:p>
    <w:sectPr w:rsidR="001B433F" w:rsidRPr="00A07593" w:rsidSect="003C1799">
      <w:headerReference w:type="default" r:id="rId36"/>
      <w:footerReference w:type="default" r:id="rId37"/>
      <w:headerReference w:type="first" r:id="rId38"/>
      <w:footerReference w:type="first" r:id="rId39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820C1" w14:textId="77777777" w:rsidR="003900A4" w:rsidRDefault="003900A4" w:rsidP="00B91E57">
      <w:r>
        <w:separator/>
      </w:r>
    </w:p>
  </w:endnote>
  <w:endnote w:type="continuationSeparator" w:id="0">
    <w:p w14:paraId="0C984815" w14:textId="77777777" w:rsidR="003900A4" w:rsidRDefault="003900A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3B7CAE" w:rsidRDefault="003B7CAE" w:rsidP="00B91E57">
    <w:pPr>
      <w:pStyle w:val="Pfootertext"/>
    </w:pPr>
  </w:p>
  <w:p w14:paraId="64131F18" w14:textId="77777777" w:rsidR="003B7CAE" w:rsidRPr="00B91E57" w:rsidRDefault="003B7CA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710D5">
      <w:rPr>
        <w:noProof/>
      </w:rPr>
      <w:t>10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3B7CAE" w:rsidRDefault="003B7CAE" w:rsidP="00A8741D">
    <w:pPr>
      <w:pStyle w:val="Pfootertext"/>
    </w:pPr>
  </w:p>
  <w:p w14:paraId="003084DD" w14:textId="77777777" w:rsidR="003B7CAE" w:rsidRPr="00A8741D" w:rsidRDefault="003B7CAE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B5F0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9B1FD" w14:textId="77777777" w:rsidR="003900A4" w:rsidRDefault="003900A4" w:rsidP="00B91E57">
      <w:r>
        <w:separator/>
      </w:r>
    </w:p>
  </w:footnote>
  <w:footnote w:type="continuationSeparator" w:id="0">
    <w:p w14:paraId="19BB8380" w14:textId="77777777" w:rsidR="003900A4" w:rsidRDefault="003900A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3AFABF7A" w:rsidR="003B7CAE" w:rsidRPr="00494DF5" w:rsidRDefault="00494DF5" w:rsidP="00494DF5">
    <w:pPr>
      <w:pStyle w:val="Pheadertext"/>
    </w:pPr>
    <w:r>
      <w:t xml:space="preserve">Pearson Mathematics 8    Linear graphs — Test </w:t>
    </w:r>
    <w:r>
      <w:t>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A4040" w14:textId="77777777" w:rsidR="00494DF5" w:rsidRDefault="00494DF5" w:rsidP="00494DF5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33F0F7BE" w:rsidR="003B7CAE" w:rsidRPr="00494DF5" w:rsidRDefault="00494DF5" w:rsidP="00494DF5">
    <w:pPr>
      <w:pStyle w:val="Pheadertext"/>
    </w:pPr>
    <w:r>
      <w:t xml:space="preserve">Linear graphs — Test </w:t>
    </w:r>
    <w:r>
      <w:t>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4080"/>
    <w:rsid w:val="00017D54"/>
    <w:rsid w:val="00031F37"/>
    <w:rsid w:val="0003306F"/>
    <w:rsid w:val="00033C5C"/>
    <w:rsid w:val="00035F65"/>
    <w:rsid w:val="000407AC"/>
    <w:rsid w:val="00041B45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4E72"/>
    <w:rsid w:val="00121EAB"/>
    <w:rsid w:val="0012295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3EC3"/>
    <w:rsid w:val="001B433F"/>
    <w:rsid w:val="001C4910"/>
    <w:rsid w:val="001C4DB3"/>
    <w:rsid w:val="001D1756"/>
    <w:rsid w:val="001D605B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60F4C"/>
    <w:rsid w:val="002635BA"/>
    <w:rsid w:val="00283EC1"/>
    <w:rsid w:val="00290260"/>
    <w:rsid w:val="0029660A"/>
    <w:rsid w:val="0029665F"/>
    <w:rsid w:val="002A5A10"/>
    <w:rsid w:val="002A61AB"/>
    <w:rsid w:val="002B09D1"/>
    <w:rsid w:val="002B35B8"/>
    <w:rsid w:val="002B3763"/>
    <w:rsid w:val="002C0061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67832"/>
    <w:rsid w:val="00370264"/>
    <w:rsid w:val="00374306"/>
    <w:rsid w:val="00376745"/>
    <w:rsid w:val="00380A2D"/>
    <w:rsid w:val="00383C06"/>
    <w:rsid w:val="00384BC4"/>
    <w:rsid w:val="003900A4"/>
    <w:rsid w:val="0039270F"/>
    <w:rsid w:val="00393ADE"/>
    <w:rsid w:val="003A6EA1"/>
    <w:rsid w:val="003B3BBF"/>
    <w:rsid w:val="003B576D"/>
    <w:rsid w:val="003B6943"/>
    <w:rsid w:val="003B7CAE"/>
    <w:rsid w:val="003C1799"/>
    <w:rsid w:val="003C445D"/>
    <w:rsid w:val="003D2F2C"/>
    <w:rsid w:val="003E3349"/>
    <w:rsid w:val="003E7772"/>
    <w:rsid w:val="003E7AFE"/>
    <w:rsid w:val="003F7CC3"/>
    <w:rsid w:val="004066D1"/>
    <w:rsid w:val="00411DD1"/>
    <w:rsid w:val="00412093"/>
    <w:rsid w:val="00413A15"/>
    <w:rsid w:val="004161B6"/>
    <w:rsid w:val="00420B07"/>
    <w:rsid w:val="0043227F"/>
    <w:rsid w:val="00435443"/>
    <w:rsid w:val="00452041"/>
    <w:rsid w:val="00456CE0"/>
    <w:rsid w:val="00457310"/>
    <w:rsid w:val="0046226B"/>
    <w:rsid w:val="00464A5E"/>
    <w:rsid w:val="00464A71"/>
    <w:rsid w:val="004665C5"/>
    <w:rsid w:val="004708A6"/>
    <w:rsid w:val="00472CCA"/>
    <w:rsid w:val="0048344D"/>
    <w:rsid w:val="00485A37"/>
    <w:rsid w:val="00494DF5"/>
    <w:rsid w:val="004A1C99"/>
    <w:rsid w:val="004A5DD5"/>
    <w:rsid w:val="004B55DB"/>
    <w:rsid w:val="004B5F09"/>
    <w:rsid w:val="004B72FD"/>
    <w:rsid w:val="004C23FF"/>
    <w:rsid w:val="004C36D5"/>
    <w:rsid w:val="004C5E1E"/>
    <w:rsid w:val="004D01B5"/>
    <w:rsid w:val="004D24DE"/>
    <w:rsid w:val="004D3645"/>
    <w:rsid w:val="004E4172"/>
    <w:rsid w:val="004E6DB7"/>
    <w:rsid w:val="004F03F0"/>
    <w:rsid w:val="004F5839"/>
    <w:rsid w:val="004F59F5"/>
    <w:rsid w:val="005067E7"/>
    <w:rsid w:val="0052478A"/>
    <w:rsid w:val="0052656A"/>
    <w:rsid w:val="00527997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0D5"/>
    <w:rsid w:val="00571F02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5D68C3"/>
    <w:rsid w:val="005E4C0B"/>
    <w:rsid w:val="00604D55"/>
    <w:rsid w:val="00606690"/>
    <w:rsid w:val="0060765D"/>
    <w:rsid w:val="00607F60"/>
    <w:rsid w:val="00617BEA"/>
    <w:rsid w:val="006315DD"/>
    <w:rsid w:val="00665AA1"/>
    <w:rsid w:val="0066782B"/>
    <w:rsid w:val="00673CFA"/>
    <w:rsid w:val="0068775E"/>
    <w:rsid w:val="006900BE"/>
    <w:rsid w:val="00693EBB"/>
    <w:rsid w:val="006B2901"/>
    <w:rsid w:val="006B2DF9"/>
    <w:rsid w:val="006C4B2F"/>
    <w:rsid w:val="006D2264"/>
    <w:rsid w:val="006D6576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24641"/>
    <w:rsid w:val="007313E8"/>
    <w:rsid w:val="00732B3C"/>
    <w:rsid w:val="0074083B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30EB"/>
    <w:rsid w:val="007D4058"/>
    <w:rsid w:val="007D7520"/>
    <w:rsid w:val="007E0CE1"/>
    <w:rsid w:val="007E7CDD"/>
    <w:rsid w:val="00814B1B"/>
    <w:rsid w:val="00817AEB"/>
    <w:rsid w:val="0082040F"/>
    <w:rsid w:val="008226DD"/>
    <w:rsid w:val="00823BB8"/>
    <w:rsid w:val="008266C5"/>
    <w:rsid w:val="00842378"/>
    <w:rsid w:val="0084343B"/>
    <w:rsid w:val="008453BA"/>
    <w:rsid w:val="00851029"/>
    <w:rsid w:val="0085608B"/>
    <w:rsid w:val="008568D4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AB4"/>
    <w:rsid w:val="008F0DDC"/>
    <w:rsid w:val="008F0EC6"/>
    <w:rsid w:val="009023C1"/>
    <w:rsid w:val="00913906"/>
    <w:rsid w:val="0091733C"/>
    <w:rsid w:val="00925899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3E5F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07593"/>
    <w:rsid w:val="00A105B4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C5222"/>
    <w:rsid w:val="00AD2442"/>
    <w:rsid w:val="00AD4FD5"/>
    <w:rsid w:val="00AE3D80"/>
    <w:rsid w:val="00AF0F2C"/>
    <w:rsid w:val="00AF2F3B"/>
    <w:rsid w:val="00AF5384"/>
    <w:rsid w:val="00B02272"/>
    <w:rsid w:val="00B11C16"/>
    <w:rsid w:val="00B12113"/>
    <w:rsid w:val="00B13718"/>
    <w:rsid w:val="00B21C4B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A6F8E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E75"/>
    <w:rsid w:val="00C75F4E"/>
    <w:rsid w:val="00C9254A"/>
    <w:rsid w:val="00CB3D6D"/>
    <w:rsid w:val="00CB434B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288A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0F22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B3075"/>
    <w:rsid w:val="00EC0922"/>
    <w:rsid w:val="00ED79FA"/>
    <w:rsid w:val="00EE19BA"/>
    <w:rsid w:val="00EE3300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2D33"/>
    <w:rsid w:val="00F37229"/>
    <w:rsid w:val="00F41913"/>
    <w:rsid w:val="00F5599A"/>
    <w:rsid w:val="00F76470"/>
    <w:rsid w:val="00F80273"/>
    <w:rsid w:val="00F860CB"/>
    <w:rsid w:val="00F9279A"/>
    <w:rsid w:val="00F93270"/>
    <w:rsid w:val="00FA1F3A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customStyle="1" w:styleId="Pbody">
    <w:name w:val="P: body"/>
    <w:qFormat/>
    <w:rsid w:val="006D6576"/>
    <w:rPr>
      <w:rFonts w:eastAsia="MS Mincho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fullout">
    <w:name w:val="P: table body fullout"/>
    <w:basedOn w:val="Normal"/>
    <w:rsid w:val="00014080"/>
    <w:pPr>
      <w:tabs>
        <w:tab w:val="left" w:pos="284"/>
      </w:tabs>
      <w:spacing w:before="40" w:after="80"/>
    </w:pPr>
    <w:rPr>
      <w:szCs w:val="20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customStyle="1" w:styleId="Pbody">
    <w:name w:val="P: body"/>
    <w:qFormat/>
    <w:rsid w:val="006D6576"/>
    <w:rPr>
      <w:rFonts w:eastAsia="MS Mincho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fullout">
    <w:name w:val="P: table body fullout"/>
    <w:basedOn w:val="Normal"/>
    <w:rsid w:val="00014080"/>
    <w:pPr>
      <w:tabs>
        <w:tab w:val="left" w:pos="284"/>
      </w:tabs>
      <w:spacing w:before="40" w:after="80"/>
    </w:pPr>
    <w:rPr>
      <w:szCs w:val="20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image" Target="media/image19.jpe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5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jpeg"/><Relationship Id="rId29" Type="http://schemas.openxmlformats.org/officeDocument/2006/relationships/image" Target="media/image16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wmf"/><Relationship Id="rId32" Type="http://schemas.openxmlformats.org/officeDocument/2006/relationships/image" Target="media/image18.wmf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8.jpeg"/><Relationship Id="rId31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11.jpeg"/><Relationship Id="rId27" Type="http://schemas.microsoft.com/office/2007/relationships/hdphoto" Target="media/hdphoto2.wdp"/><Relationship Id="rId30" Type="http://schemas.openxmlformats.org/officeDocument/2006/relationships/image" Target="media/image17.jpeg"/><Relationship Id="rId35" Type="http://schemas.microsoft.com/office/2007/relationships/hdphoto" Target="media/hdphoto4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138</TotalTime>
  <Pages>1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22</cp:revision>
  <cp:lastPrinted>2016-07-15T04:27:00Z</cp:lastPrinted>
  <dcterms:created xsi:type="dcterms:W3CDTF">2016-09-07T04:25:00Z</dcterms:created>
  <dcterms:modified xsi:type="dcterms:W3CDTF">2016-10-24T05:04:00Z</dcterms:modified>
</cp:coreProperties>
</file>