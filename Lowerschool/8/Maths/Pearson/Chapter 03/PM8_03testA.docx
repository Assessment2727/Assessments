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0FD62" w14:textId="77777777" w:rsidR="00D747CC" w:rsidRDefault="001B433F" w:rsidP="001B433F">
      <w:pPr>
        <w:pStyle w:val="Psectionheading"/>
      </w:pPr>
      <w:r>
        <w:t>Multiple-choice section – choose the correct answer</w:t>
      </w:r>
    </w:p>
    <w:p w14:paraId="580559DD" w14:textId="5ABFA636" w:rsidR="00EF38CC" w:rsidRDefault="00EF38CC" w:rsidP="00B80E6D">
      <w:pPr>
        <w:pStyle w:val="Pquestionheadingmc1stafterhead"/>
      </w:pPr>
      <w:r>
        <w:t>Question 1</w:t>
      </w:r>
      <w:r w:rsidR="008C032B" w:rsidRPr="008C032B">
        <w:tab/>
      </w:r>
      <w:r w:rsidR="001B46DA">
        <w:t>[3</w:t>
      </w:r>
      <w:r w:rsidR="00FE3CA2">
        <w:t>.</w:t>
      </w:r>
      <w:r w:rsidR="00692407">
        <w:t>1</w:t>
      </w:r>
      <w:r>
        <w:t>]</w:t>
      </w:r>
    </w:p>
    <w:p w14:paraId="6656D405" w14:textId="50096619" w:rsidR="00FC334C" w:rsidRPr="00CB5429" w:rsidRDefault="00631A31" w:rsidP="00CB5429">
      <w:pPr>
        <w:pStyle w:val="Pquestiontextmainstem"/>
      </w:pPr>
      <w:r w:rsidRPr="00834E5F">
        <w:t xml:space="preserve">The coefficient of </w:t>
      </w:r>
      <w:r w:rsidR="00FC334C" w:rsidRPr="00CB5429">
        <w:rPr>
          <w:rStyle w:val="Cmathsexpressions"/>
          <w:i/>
          <w:iCs/>
        </w:rPr>
        <w:t>drg</w:t>
      </w:r>
      <w:r w:rsidR="00FC334C" w:rsidRPr="00E25039">
        <w:t xml:space="preserve"> in -7</w:t>
      </w:r>
      <w:r w:rsidR="00FC334C" w:rsidRPr="00CB5429">
        <w:rPr>
          <w:rStyle w:val="Cmathsexpressions"/>
          <w:i/>
          <w:iCs/>
        </w:rPr>
        <w:t xml:space="preserve">drg </w:t>
      </w:r>
      <w:r w:rsidR="00FC334C" w:rsidRPr="00E25039">
        <w:t>– 5</w:t>
      </w:r>
      <w:r w:rsidR="00FC334C" w:rsidRPr="00CB5429">
        <w:rPr>
          <w:rStyle w:val="Cmathsexpressions"/>
          <w:i/>
          <w:iCs/>
        </w:rPr>
        <w:t>dg</w:t>
      </w:r>
      <w:r w:rsidR="00FC334C" w:rsidRPr="00E25039">
        <w:t xml:space="preserve"> is:</w:t>
      </w:r>
    </w:p>
    <w:p w14:paraId="46067ADD" w14:textId="6B77701E" w:rsidR="00631A31" w:rsidRPr="00F35E2C" w:rsidRDefault="00F81817" w:rsidP="00F35E2C">
      <w:pPr>
        <w:pStyle w:val="Pquestiontextmcqoptions"/>
      </w:pPr>
      <w:r w:rsidRPr="00F81817">
        <w:rPr>
          <w:rStyle w:val="Cquestionpartlabelbold"/>
        </w:rPr>
        <w:t>A</w:t>
      </w:r>
      <w:r w:rsidR="008C032B" w:rsidRPr="008C032B">
        <w:tab/>
      </w:r>
      <w:r w:rsidR="00FC334C" w:rsidRPr="00E25039">
        <w:t>-7</w:t>
      </w:r>
      <w:r w:rsidR="008C032B" w:rsidRPr="008C032B">
        <w:tab/>
      </w:r>
      <w:r w:rsidR="008C032B" w:rsidRPr="008C032B">
        <w:tab/>
      </w:r>
      <w:r w:rsidRPr="00F81817">
        <w:rPr>
          <w:rStyle w:val="Cquestionpartlabelbold"/>
        </w:rPr>
        <w:t>B</w:t>
      </w:r>
      <w:r w:rsidR="008C032B" w:rsidRPr="008C032B">
        <w:tab/>
      </w:r>
      <w:r w:rsidR="00FC334C" w:rsidRPr="00E25039">
        <w:t>-5</w:t>
      </w:r>
      <w:r w:rsidR="008C032B" w:rsidRPr="008C032B">
        <w:tab/>
      </w:r>
      <w:r w:rsidR="008C032B" w:rsidRPr="008C032B">
        <w:tab/>
      </w:r>
      <w:r w:rsidRPr="00F81817">
        <w:rPr>
          <w:rStyle w:val="Cquestionpartlabelbold"/>
        </w:rPr>
        <w:t>C</w:t>
      </w:r>
      <w:r w:rsidR="008C032B" w:rsidRPr="008C032B">
        <w:tab/>
      </w:r>
      <w:r w:rsidR="00FC334C" w:rsidRPr="00E25039">
        <w:t>5</w:t>
      </w:r>
      <w:r w:rsidR="008C032B" w:rsidRPr="008C032B">
        <w:tab/>
      </w:r>
      <w:r w:rsidR="008C032B" w:rsidRPr="008C032B">
        <w:tab/>
      </w:r>
      <w:r w:rsidRPr="00F81817">
        <w:rPr>
          <w:rStyle w:val="Cquestionpartlabelbold"/>
        </w:rPr>
        <w:t>D</w:t>
      </w:r>
      <w:r w:rsidR="008C032B" w:rsidRPr="008C032B">
        <w:tab/>
      </w:r>
      <w:r w:rsidR="00FC334C" w:rsidRPr="00E25039">
        <w:t>7</w:t>
      </w:r>
    </w:p>
    <w:p w14:paraId="387F7599" w14:textId="24950E9C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 w:rsidR="008C032B" w:rsidRPr="008C032B">
        <w:tab/>
      </w:r>
      <w:r w:rsidR="001B46DA">
        <w:t>[3</w:t>
      </w:r>
      <w:r w:rsidR="00FE3CA2">
        <w:t>.</w:t>
      </w:r>
      <w:r w:rsidR="00631A31">
        <w:t>2</w:t>
      </w:r>
      <w:r w:rsidR="00FE3CA2">
        <w:t>]</w:t>
      </w:r>
    </w:p>
    <w:p w14:paraId="13C24148" w14:textId="245F5CA2" w:rsidR="00FC334C" w:rsidRPr="00CB5429" w:rsidRDefault="00631A31" w:rsidP="00CB5429">
      <w:pPr>
        <w:pStyle w:val="Pquestiontextmainstem"/>
      </w:pPr>
      <w:r w:rsidRPr="00CB5429">
        <w:t xml:space="preserve">If </w:t>
      </w:r>
      <w:r w:rsidR="00FC334C" w:rsidRPr="00CB5429">
        <w:rPr>
          <w:rStyle w:val="Cmathsexpressions"/>
          <w:i/>
          <w:iCs/>
        </w:rPr>
        <w:t>y</w:t>
      </w:r>
      <w:r w:rsidR="00FC334C" w:rsidRPr="00CB5429">
        <w:t xml:space="preserve"> = </w:t>
      </w:r>
      <w:r w:rsidR="00902699" w:rsidRPr="00902699">
        <w:rPr>
          <w:position w:val="-24"/>
        </w:rPr>
        <w:object w:dxaOrig="740" w:dyaOrig="620" w14:anchorId="725534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5pt;height:30.75pt" o:ole="">
            <v:imagedata r:id="rId8" o:title=""/>
          </v:shape>
          <o:OLEObject Type="Embed" ProgID="Equation.DSMT4" ShapeID="_x0000_i1025" DrawAspect="Content" ObjectID="_1540564964" r:id="rId9"/>
        </w:object>
      </w:r>
      <w:r w:rsidR="00FC334C" w:rsidRPr="00CB5429">
        <w:t xml:space="preserve">, find </w:t>
      </w:r>
      <w:r w:rsidR="00FC334C" w:rsidRPr="00902699">
        <w:rPr>
          <w:rStyle w:val="Cmathsexpressions"/>
          <w:i/>
          <w:iCs/>
        </w:rPr>
        <w:t>y</w:t>
      </w:r>
      <w:r w:rsidR="00FC334C" w:rsidRPr="00CB5429">
        <w:t xml:space="preserve"> whe</w:t>
      </w:r>
      <w:r w:rsidR="00C271E5">
        <w:t>re</w:t>
      </w:r>
      <w:r w:rsidR="00FC334C" w:rsidRPr="00CB5429">
        <w:t xml:space="preserve"> </w:t>
      </w:r>
      <w:r w:rsidR="00FC334C" w:rsidRPr="00CB5429">
        <w:rPr>
          <w:rStyle w:val="Cmathsexpressions"/>
          <w:i/>
          <w:iCs/>
        </w:rPr>
        <w:t>x</w:t>
      </w:r>
      <w:r w:rsidR="00FC334C" w:rsidRPr="00E25039">
        <w:t xml:space="preserve"> = -</w:t>
      </w:r>
      <w:r w:rsidR="00FC334C" w:rsidRPr="00E25039">
        <w:rPr>
          <w:position w:val="-24"/>
        </w:rPr>
        <w:object w:dxaOrig="240" w:dyaOrig="620" w14:anchorId="49C8AE22">
          <v:shape id="_x0000_i1026" type="#_x0000_t75" style="width:12.75pt;height:30.75pt" o:ole="">
            <v:imagedata r:id="rId10" o:title=""/>
          </v:shape>
          <o:OLEObject Type="Embed" ProgID="Equation.3" ShapeID="_x0000_i1026" DrawAspect="Content" ObjectID="_1540564965" r:id="rId11"/>
        </w:object>
      </w:r>
      <w:r w:rsidR="00FC334C" w:rsidRPr="00E25039">
        <w:t xml:space="preserve">and </w:t>
      </w:r>
      <w:r w:rsidR="00FC334C" w:rsidRPr="00CB5429">
        <w:rPr>
          <w:rStyle w:val="Cmathsexpressions"/>
          <w:i/>
          <w:iCs/>
        </w:rPr>
        <w:t>z</w:t>
      </w:r>
      <w:r w:rsidR="00FC334C" w:rsidRPr="00E25039">
        <w:t xml:space="preserve"> = </w:t>
      </w:r>
      <w:r w:rsidR="00FC334C" w:rsidRPr="00E25039">
        <w:rPr>
          <w:position w:val="-24"/>
        </w:rPr>
        <w:object w:dxaOrig="380" w:dyaOrig="620" w14:anchorId="32CD3BD3">
          <v:shape id="_x0000_i1027" type="#_x0000_t75" style="width:18.75pt;height:30.75pt" o:ole="">
            <v:imagedata r:id="rId12" o:title=""/>
          </v:shape>
          <o:OLEObject Type="Embed" ProgID="Equation.3" ShapeID="_x0000_i1027" DrawAspect="Content" ObjectID="_1540564966" r:id="rId13"/>
        </w:object>
      </w:r>
      <w:r w:rsidR="00FC334C" w:rsidRPr="00E25039">
        <w:t>.</w:t>
      </w:r>
    </w:p>
    <w:p w14:paraId="1E4F32B0" w14:textId="12DF5D66" w:rsidR="00FC334C" w:rsidRPr="00E25039" w:rsidRDefault="00F81817" w:rsidP="00CB5429">
      <w:pPr>
        <w:pStyle w:val="Pquestiontextmcqoptions"/>
      </w:pPr>
      <w:r w:rsidRPr="00F81817">
        <w:rPr>
          <w:rStyle w:val="Cquestionpartlabelbold"/>
        </w:rPr>
        <w:t>A</w:t>
      </w:r>
      <w:r w:rsidR="008C032B">
        <w:tab/>
      </w:r>
      <w:r w:rsidR="00FC334C" w:rsidRPr="00E25039">
        <w:t>-</w:t>
      </w:r>
      <w:r w:rsidR="00FC334C" w:rsidRPr="00E25039">
        <w:rPr>
          <w:position w:val="-24"/>
        </w:rPr>
        <w:object w:dxaOrig="580" w:dyaOrig="620" w14:anchorId="067CCF98">
          <v:shape id="_x0000_i1028" type="#_x0000_t75" style="width:30pt;height:30.75pt" o:ole="">
            <v:imagedata r:id="rId14" o:title=""/>
          </v:shape>
          <o:OLEObject Type="Embed" ProgID="Equation.3" ShapeID="_x0000_i1028" DrawAspect="Content" ObjectID="_1540564967" r:id="rId15"/>
        </w:object>
      </w:r>
      <w:r w:rsidR="008C032B" w:rsidRPr="008C032B">
        <w:tab/>
      </w:r>
      <w:r w:rsidR="008C032B" w:rsidRPr="008C032B">
        <w:tab/>
      </w:r>
      <w:r w:rsidRPr="00F81817">
        <w:rPr>
          <w:rStyle w:val="Cquestionpartlabelbold"/>
        </w:rPr>
        <w:t>B</w:t>
      </w:r>
      <w:r w:rsidR="008C032B" w:rsidRPr="008C032B">
        <w:tab/>
      </w:r>
      <w:r w:rsidR="00FC334C" w:rsidRPr="00E25039">
        <w:t>-</w:t>
      </w:r>
      <w:r w:rsidR="00FC334C" w:rsidRPr="00E25039">
        <w:rPr>
          <w:position w:val="-24"/>
        </w:rPr>
        <w:object w:dxaOrig="580" w:dyaOrig="620" w14:anchorId="7D34A7B2">
          <v:shape id="_x0000_i1029" type="#_x0000_t75" style="width:30pt;height:30.75pt" o:ole="">
            <v:imagedata r:id="rId16" o:title=""/>
          </v:shape>
          <o:OLEObject Type="Embed" ProgID="Equation.3" ShapeID="_x0000_i1029" DrawAspect="Content" ObjectID="_1540564968" r:id="rId17"/>
        </w:object>
      </w:r>
      <w:r w:rsidR="008C032B" w:rsidRPr="008C032B">
        <w:tab/>
      </w:r>
      <w:r w:rsidR="008C032B" w:rsidRPr="008C032B">
        <w:tab/>
      </w:r>
      <w:r w:rsidRPr="00F81817">
        <w:rPr>
          <w:rStyle w:val="Cquestionpartlabelbold"/>
        </w:rPr>
        <w:t>C</w:t>
      </w:r>
      <w:r w:rsidR="008C032B" w:rsidRPr="008C032B">
        <w:tab/>
      </w:r>
      <w:r w:rsidR="00FC334C" w:rsidRPr="00E25039">
        <w:t>-</w:t>
      </w:r>
      <w:r w:rsidR="00FC334C" w:rsidRPr="00E25039">
        <w:rPr>
          <w:position w:val="-24"/>
        </w:rPr>
        <w:object w:dxaOrig="460" w:dyaOrig="620" w14:anchorId="681261AE">
          <v:shape id="_x0000_i1030" type="#_x0000_t75" style="width:23.25pt;height:30.75pt" o:ole="">
            <v:imagedata r:id="rId18" o:title=""/>
          </v:shape>
          <o:OLEObject Type="Embed" ProgID="Equation.3" ShapeID="_x0000_i1030" DrawAspect="Content" ObjectID="_1540564969" r:id="rId19"/>
        </w:object>
      </w:r>
      <w:r w:rsidR="008C032B" w:rsidRPr="008C032B">
        <w:tab/>
      </w:r>
      <w:r w:rsidR="008C032B" w:rsidRPr="008C032B">
        <w:tab/>
      </w:r>
      <w:r w:rsidRPr="00F81817">
        <w:rPr>
          <w:rStyle w:val="Cquestionpartlabelbold"/>
        </w:rPr>
        <w:t>D</w:t>
      </w:r>
      <w:r w:rsidR="008C032B" w:rsidRPr="008C032B">
        <w:tab/>
      </w:r>
      <w:r w:rsidR="00FC334C" w:rsidRPr="00E25039">
        <w:t>-</w:t>
      </w:r>
      <w:r w:rsidR="00FC334C" w:rsidRPr="00E25039">
        <w:rPr>
          <w:position w:val="-24"/>
        </w:rPr>
        <w:object w:dxaOrig="360" w:dyaOrig="620" w14:anchorId="243A4088">
          <v:shape id="_x0000_i1031" type="#_x0000_t75" style="width:18.75pt;height:30.75pt" o:ole="">
            <v:imagedata r:id="rId20" o:title=""/>
          </v:shape>
          <o:OLEObject Type="Embed" ProgID="Equation.3" ShapeID="_x0000_i1031" DrawAspect="Content" ObjectID="_1540564970" r:id="rId21"/>
        </w:object>
      </w:r>
    </w:p>
    <w:p w14:paraId="761EFBD8" w14:textId="739F8EC0" w:rsidR="00E612EF" w:rsidRDefault="00E612EF" w:rsidP="00CB5429">
      <w:pPr>
        <w:pStyle w:val="Pquestionheadingmc"/>
      </w:pPr>
      <w:r>
        <w:t>Question 3</w:t>
      </w:r>
      <w:r w:rsidR="008C032B" w:rsidRPr="008C032B">
        <w:tab/>
      </w:r>
      <w:r w:rsidR="001B46DA">
        <w:t>[3</w:t>
      </w:r>
      <w:r w:rsidR="00FE3CA2">
        <w:t>.</w:t>
      </w:r>
      <w:r w:rsidR="00692407">
        <w:t>2</w:t>
      </w:r>
      <w:r w:rsidR="00FE3CA2">
        <w:t>]</w:t>
      </w:r>
    </w:p>
    <w:p w14:paraId="2A5F33A6" w14:textId="0F63CB33" w:rsidR="00FC334C" w:rsidRPr="00CB5429" w:rsidRDefault="001054A3" w:rsidP="00CB5429">
      <w:pPr>
        <w:pStyle w:val="Pquestiontextmainstem"/>
      </w:pPr>
      <w:r w:rsidRPr="00793C40">
        <w:t xml:space="preserve">If </w:t>
      </w:r>
      <w:r w:rsidRPr="003811E9">
        <w:rPr>
          <w:rStyle w:val="Cmathsexpressions"/>
          <w:i/>
          <w:iCs/>
        </w:rPr>
        <w:t>a</w:t>
      </w:r>
      <w:r w:rsidRPr="00793C40">
        <w:t xml:space="preserve"> = </w:t>
      </w:r>
      <w:r w:rsidR="00FC334C" w:rsidRPr="00E25039">
        <w:t xml:space="preserve">-3 and </w:t>
      </w:r>
      <w:r w:rsidR="00FC334C" w:rsidRPr="00CB5429">
        <w:rPr>
          <w:rStyle w:val="Cmathsexpressions"/>
          <w:i/>
          <w:iCs/>
        </w:rPr>
        <w:t>b</w:t>
      </w:r>
      <w:r w:rsidR="00FC334C" w:rsidRPr="00E25039">
        <w:t xml:space="preserve"> = 2</w:t>
      </w:r>
      <w:r w:rsidR="00C271E5">
        <w:t>,</w:t>
      </w:r>
      <w:r w:rsidR="00FC334C" w:rsidRPr="00E25039">
        <w:t xml:space="preserve"> then 3</w:t>
      </w:r>
      <w:r w:rsidR="00FC334C" w:rsidRPr="00CB5429">
        <w:rPr>
          <w:rStyle w:val="Cmathsexpressions"/>
          <w:i/>
          <w:iCs/>
        </w:rPr>
        <w:t>a</w:t>
      </w:r>
      <w:r w:rsidR="00FC334C" w:rsidRPr="00E25039">
        <w:rPr>
          <w:vertAlign w:val="superscript"/>
        </w:rPr>
        <w:t>2</w:t>
      </w:r>
      <w:r w:rsidR="00FC334C" w:rsidRPr="00CB5429">
        <w:rPr>
          <w:rStyle w:val="Cmathsexpressions"/>
          <w:i/>
          <w:iCs/>
        </w:rPr>
        <w:t>b</w:t>
      </w:r>
      <w:r w:rsidR="00FC334C" w:rsidRPr="00E25039">
        <w:t xml:space="preserve"> – 4</w:t>
      </w:r>
      <w:r w:rsidR="00FC334C" w:rsidRPr="00CB5429">
        <w:rPr>
          <w:rStyle w:val="Cmathsexpressions"/>
          <w:i/>
          <w:iCs/>
        </w:rPr>
        <w:t>ab</w:t>
      </w:r>
      <w:r w:rsidR="00FC334C" w:rsidRPr="00E25039">
        <w:rPr>
          <w:vertAlign w:val="superscript"/>
        </w:rPr>
        <w:t>2</w:t>
      </w:r>
      <w:r w:rsidR="00FC334C" w:rsidRPr="00E25039">
        <w:t xml:space="preserve"> is</w:t>
      </w:r>
      <w:r w:rsidR="00C271E5">
        <w:t xml:space="preserve"> equal to</w:t>
      </w:r>
      <w:r w:rsidR="00FC334C" w:rsidRPr="00E25039">
        <w:t>:</w:t>
      </w:r>
    </w:p>
    <w:p w14:paraId="29115969" w14:textId="5ACFE823" w:rsidR="00FC334C" w:rsidRDefault="00F81817" w:rsidP="00CB5429">
      <w:pPr>
        <w:pStyle w:val="Pquestiontextmcqoptions"/>
      </w:pPr>
      <w:r w:rsidRPr="00F81817">
        <w:rPr>
          <w:rStyle w:val="Cquestionpartlabelbold"/>
        </w:rPr>
        <w:t>A</w:t>
      </w:r>
      <w:r w:rsidR="008C032B" w:rsidRPr="008C032B">
        <w:tab/>
      </w:r>
      <w:r w:rsidR="00FC334C" w:rsidRPr="00E25039">
        <w:t>-90</w:t>
      </w:r>
      <w:r w:rsidR="008C032B" w:rsidRPr="008C032B">
        <w:tab/>
      </w:r>
      <w:r w:rsidR="008C032B" w:rsidRPr="008C032B">
        <w:tab/>
      </w:r>
      <w:r w:rsidRPr="00F81817">
        <w:rPr>
          <w:rStyle w:val="Cquestionpartlabelbold"/>
        </w:rPr>
        <w:t>B</w:t>
      </w:r>
      <w:r w:rsidR="008C032B" w:rsidRPr="008C032B">
        <w:tab/>
      </w:r>
      <w:r w:rsidR="00FC334C" w:rsidRPr="00E25039">
        <w:t>-6</w:t>
      </w:r>
      <w:r w:rsidR="008C032B" w:rsidRPr="008C032B">
        <w:tab/>
      </w:r>
      <w:r w:rsidR="008C032B" w:rsidRPr="008C032B">
        <w:tab/>
      </w:r>
      <w:r w:rsidRPr="00F81817">
        <w:rPr>
          <w:rStyle w:val="Cquestionpartlabelbold"/>
        </w:rPr>
        <w:t>C</w:t>
      </w:r>
      <w:r w:rsidR="008C032B" w:rsidRPr="008C032B">
        <w:tab/>
      </w:r>
      <w:r w:rsidR="00FC334C" w:rsidRPr="00E25039">
        <w:t>102</w:t>
      </w:r>
      <w:r w:rsidR="008C032B" w:rsidRPr="008C032B">
        <w:tab/>
      </w:r>
      <w:r w:rsidR="008C032B" w:rsidRPr="008C032B">
        <w:tab/>
      </w:r>
      <w:r w:rsidRPr="00F81817">
        <w:rPr>
          <w:rStyle w:val="Cquestionpartlabelbold"/>
        </w:rPr>
        <w:t>D</w:t>
      </w:r>
      <w:r w:rsidR="008C032B" w:rsidRPr="008C032B">
        <w:tab/>
      </w:r>
      <w:r w:rsidR="00FC334C" w:rsidRPr="00E25039">
        <w:t>198</w:t>
      </w:r>
    </w:p>
    <w:p w14:paraId="7C527867" w14:textId="0470B1C3" w:rsidR="00E612EF" w:rsidRDefault="00E612EF" w:rsidP="00CB5429">
      <w:pPr>
        <w:pStyle w:val="Pquestionheadingmc"/>
      </w:pPr>
      <w:r>
        <w:t>Question 4</w:t>
      </w:r>
      <w:r w:rsidR="008C032B" w:rsidRPr="008C032B">
        <w:tab/>
      </w:r>
      <w:r w:rsidR="001B46DA">
        <w:t>[3</w:t>
      </w:r>
      <w:r w:rsidR="00692407">
        <w:t>.</w:t>
      </w:r>
      <w:r w:rsidR="00631A31">
        <w:t>3</w:t>
      </w:r>
      <w:r w:rsidR="00FE3CA2">
        <w:t>]</w:t>
      </w:r>
    </w:p>
    <w:p w14:paraId="7E47EA78" w14:textId="74067C76" w:rsidR="00FC334C" w:rsidRPr="00CB5429" w:rsidRDefault="00FC334C" w:rsidP="00CB5429">
      <w:pPr>
        <w:pStyle w:val="Pquestiontextmainstem"/>
      </w:pPr>
      <w:r w:rsidRPr="00E25039">
        <w:t xml:space="preserve">The formula to calculate the period, </w:t>
      </w:r>
      <w:r w:rsidRPr="00CB5429">
        <w:rPr>
          <w:rStyle w:val="Cmathsexpressions"/>
          <w:i/>
          <w:iCs/>
        </w:rPr>
        <w:t>T</w:t>
      </w:r>
      <w:r w:rsidRPr="00E25039">
        <w:t xml:space="preserve">, of a pendulum is given by </w:t>
      </w:r>
      <w:r w:rsidRPr="00CB5429">
        <w:rPr>
          <w:rStyle w:val="Cmathsexpressions"/>
          <w:i/>
          <w:iCs/>
        </w:rPr>
        <w:t>T</w:t>
      </w:r>
      <w:r w:rsidRPr="00E25039">
        <w:t xml:space="preserve"> = 2</w:t>
      </w:r>
      <w:r w:rsidRPr="00902699">
        <w:rPr>
          <w:rStyle w:val="Cmathsexpressions"/>
        </w:rPr>
        <w:t>π</w:t>
      </w:r>
      <w:r w:rsidRPr="00E25039">
        <w:rPr>
          <w:position w:val="-30"/>
        </w:rPr>
        <w:object w:dxaOrig="440" w:dyaOrig="740" w14:anchorId="4F14D0C4">
          <v:shape id="_x0000_i1032" type="#_x0000_t75" style="width:22.5pt;height:37.5pt" o:ole="">
            <v:imagedata r:id="rId22" o:title=""/>
          </v:shape>
          <o:OLEObject Type="Embed" ProgID="Equation.3" ShapeID="_x0000_i1032" DrawAspect="Content" ObjectID="_1540564971" r:id="rId23"/>
        </w:object>
      </w:r>
      <w:r w:rsidRPr="00E25039">
        <w:t xml:space="preserve">, where </w:t>
      </w:r>
      <w:r w:rsidRPr="00902699">
        <w:rPr>
          <w:rStyle w:val="Cmathsexpressions"/>
        </w:rPr>
        <w:t>π</w:t>
      </w:r>
      <w:r w:rsidRPr="00E25039">
        <w:t xml:space="preserve"> and </w:t>
      </w:r>
      <w:r w:rsidRPr="00CB5429">
        <w:rPr>
          <w:rStyle w:val="Cmathsexpressions"/>
          <w:i/>
          <w:iCs/>
        </w:rPr>
        <w:t>g</w:t>
      </w:r>
      <w:r w:rsidRPr="00E25039">
        <w:t xml:space="preserve"> are constants (</w:t>
      </w:r>
      <w:r w:rsidRPr="00902699">
        <w:rPr>
          <w:rStyle w:val="Cmathsexpressions"/>
        </w:rPr>
        <w:t>π</w:t>
      </w:r>
      <w:r w:rsidRPr="00E25039">
        <w:t xml:space="preserve"> = </w:t>
      </w:r>
      <w:r w:rsidRPr="00E25039">
        <w:rPr>
          <w:position w:val="-24"/>
        </w:rPr>
        <w:object w:dxaOrig="360" w:dyaOrig="620" w14:anchorId="6C99DE65">
          <v:shape id="_x0000_i1033" type="#_x0000_t75" style="width:18.75pt;height:30.75pt" o:ole="">
            <v:imagedata r:id="rId24" o:title=""/>
          </v:shape>
          <o:OLEObject Type="Embed" ProgID="Equation.3" ShapeID="_x0000_i1033" DrawAspect="Content" ObjectID="_1540564972" r:id="rId25"/>
        </w:object>
      </w:r>
      <w:r w:rsidRPr="00E25039">
        <w:t xml:space="preserve"> and </w:t>
      </w:r>
      <w:r w:rsidRPr="00CB5429">
        <w:rPr>
          <w:rStyle w:val="Cmathsexpressions"/>
          <w:i/>
          <w:iCs/>
        </w:rPr>
        <w:t>g</w:t>
      </w:r>
      <w:r w:rsidRPr="00E25039">
        <w:t xml:space="preserve"> = 10), and </w:t>
      </w:r>
      <w:r w:rsidRPr="00CB5429">
        <w:rPr>
          <w:rStyle w:val="Cmathsexpressions"/>
          <w:i/>
          <w:iCs/>
        </w:rPr>
        <w:t>l</w:t>
      </w:r>
      <w:r w:rsidRPr="00E25039">
        <w:t xml:space="preserve"> is the length of the pendulum. Find </w:t>
      </w:r>
      <w:r w:rsidRPr="00CB5429">
        <w:rPr>
          <w:rStyle w:val="Cmathsexpressions"/>
          <w:i/>
          <w:iCs/>
        </w:rPr>
        <w:t>T</w:t>
      </w:r>
      <w:r w:rsidRPr="00E25039">
        <w:t xml:space="preserve"> </w:t>
      </w:r>
      <w:r w:rsidR="00934373">
        <w:t>For</w:t>
      </w:r>
      <w:r w:rsidRPr="00E25039">
        <w:t xml:space="preserve"> </w:t>
      </w:r>
      <w:r w:rsidRPr="00CB5429">
        <w:rPr>
          <w:rStyle w:val="Cmathsexpressions"/>
          <w:i/>
          <w:iCs/>
        </w:rPr>
        <w:t>l</w:t>
      </w:r>
      <w:r w:rsidRPr="00E25039">
        <w:t xml:space="preserve"> = 490.</w:t>
      </w:r>
    </w:p>
    <w:p w14:paraId="4E6FE303" w14:textId="35EE7280" w:rsidR="001054A3" w:rsidRPr="00793C40" w:rsidRDefault="00F81817" w:rsidP="00CB5429">
      <w:pPr>
        <w:pStyle w:val="Pquestiontextmcqoptions"/>
      </w:pPr>
      <w:r w:rsidRPr="00F81817">
        <w:rPr>
          <w:rStyle w:val="Cquestionpartlabelbold"/>
        </w:rPr>
        <w:t>A</w:t>
      </w:r>
      <w:r w:rsidR="008C032B" w:rsidRPr="008C032B">
        <w:tab/>
      </w:r>
      <w:r w:rsidR="00FC334C" w:rsidRPr="00E25039">
        <w:rPr>
          <w:position w:val="-24"/>
        </w:rPr>
        <w:object w:dxaOrig="380" w:dyaOrig="620" w14:anchorId="65F5B7CF">
          <v:shape id="_x0000_i1034" type="#_x0000_t75" style="width:18.75pt;height:30.75pt" o:ole="">
            <v:imagedata r:id="rId26" o:title=""/>
          </v:shape>
          <o:OLEObject Type="Embed" ProgID="Equation.3" ShapeID="_x0000_i1034" DrawAspect="Content" ObjectID="_1540564973" r:id="rId27"/>
        </w:object>
      </w:r>
      <w:r w:rsidR="008C032B" w:rsidRPr="008C032B">
        <w:tab/>
      </w:r>
      <w:r w:rsidR="008C032B" w:rsidRPr="008C032B">
        <w:tab/>
      </w:r>
      <w:r w:rsidRPr="00F81817">
        <w:rPr>
          <w:rStyle w:val="Cquestionpartlabelbold"/>
        </w:rPr>
        <w:t>B</w:t>
      </w:r>
      <w:r w:rsidR="008C032B" w:rsidRPr="008C032B">
        <w:tab/>
      </w:r>
      <w:r w:rsidR="00FC334C" w:rsidRPr="00E25039">
        <w:t>22</w:t>
      </w:r>
      <w:r w:rsidR="008C032B" w:rsidRPr="008C032B">
        <w:tab/>
      </w:r>
      <w:r w:rsidR="008C032B" w:rsidRPr="008C032B">
        <w:tab/>
      </w:r>
      <w:r w:rsidRPr="00F81817">
        <w:rPr>
          <w:rStyle w:val="Cquestionpartlabelbold"/>
        </w:rPr>
        <w:t>C</w:t>
      </w:r>
      <w:r w:rsidR="008C032B" w:rsidRPr="008C032B">
        <w:tab/>
      </w:r>
      <w:r w:rsidR="00FC334C" w:rsidRPr="00E25039">
        <w:t>44</w:t>
      </w:r>
      <w:r w:rsidR="008C032B" w:rsidRPr="008C032B">
        <w:tab/>
      </w:r>
      <w:r w:rsidR="008C032B" w:rsidRPr="008C032B">
        <w:tab/>
      </w:r>
      <w:r w:rsidRPr="00F81817">
        <w:rPr>
          <w:rStyle w:val="Cquestionpartlabelbold"/>
        </w:rPr>
        <w:t>D</w:t>
      </w:r>
      <w:r w:rsidR="008C032B" w:rsidRPr="008C032B">
        <w:tab/>
      </w:r>
      <w:r w:rsidR="00FC334C" w:rsidRPr="00E25039">
        <w:t>308</w:t>
      </w:r>
    </w:p>
    <w:p w14:paraId="40CFB670" w14:textId="253A9435" w:rsidR="00E612EF" w:rsidRDefault="00E612EF" w:rsidP="00E612EF">
      <w:pPr>
        <w:pStyle w:val="Pquestionheadingmc"/>
      </w:pPr>
      <w:r>
        <w:t>Question 5</w:t>
      </w:r>
      <w:r w:rsidR="008C032B" w:rsidRPr="008C032B">
        <w:tab/>
      </w:r>
      <w:r w:rsidR="001B46DA">
        <w:t>[3</w:t>
      </w:r>
      <w:r w:rsidR="00FE3CA2">
        <w:t>.</w:t>
      </w:r>
      <w:r w:rsidR="00631A31">
        <w:t>4</w:t>
      </w:r>
      <w:r w:rsidR="00FE3CA2">
        <w:t>]</w:t>
      </w:r>
    </w:p>
    <w:p w14:paraId="4E23FC69" w14:textId="16600B7F" w:rsidR="00FC334C" w:rsidRPr="00CB5429" w:rsidRDefault="00C271E5" w:rsidP="00CB5429">
      <w:pPr>
        <w:pStyle w:val="Pquestiontextmainstem"/>
      </w:pPr>
      <w:r>
        <w:t>Simplify</w:t>
      </w:r>
      <w:r w:rsidR="00902699">
        <w:t>:</w:t>
      </w:r>
      <w:r>
        <w:t xml:space="preserve"> </w:t>
      </w:r>
      <w:r w:rsidR="00FC334C" w:rsidRPr="00E25039">
        <w:t>2</w:t>
      </w:r>
      <w:r w:rsidR="00FC334C" w:rsidRPr="00CB5429">
        <w:rPr>
          <w:rStyle w:val="Cmathsexpressions"/>
          <w:i/>
          <w:iCs/>
        </w:rPr>
        <w:t>x</w:t>
      </w:r>
      <w:r w:rsidR="00FC334C" w:rsidRPr="00E25039">
        <w:rPr>
          <w:vertAlign w:val="superscript"/>
        </w:rPr>
        <w:t>3</w:t>
      </w:r>
      <w:r w:rsidR="00FC334C" w:rsidRPr="00E25039">
        <w:t xml:space="preserve"> – 3</w:t>
      </w:r>
      <w:r w:rsidR="00FC334C" w:rsidRPr="00CB5429">
        <w:rPr>
          <w:rStyle w:val="Cmathsexpressions"/>
          <w:i/>
          <w:iCs/>
        </w:rPr>
        <w:t xml:space="preserve">xy </w:t>
      </w:r>
      <w:r w:rsidR="00FC334C" w:rsidRPr="00E25039">
        <w:t xml:space="preserve">+ </w:t>
      </w:r>
      <w:r w:rsidR="00FC334C" w:rsidRPr="00CB5429">
        <w:rPr>
          <w:rStyle w:val="Cmathsexpressions"/>
          <w:i/>
          <w:iCs/>
        </w:rPr>
        <w:t>xy</w:t>
      </w:r>
      <w:r w:rsidR="00FC334C" w:rsidRPr="00E25039">
        <w:t xml:space="preserve"> + 5</w:t>
      </w:r>
      <w:r w:rsidR="00FC334C" w:rsidRPr="00CB5429">
        <w:rPr>
          <w:rStyle w:val="Cmathsexpressions"/>
          <w:i/>
          <w:iCs/>
        </w:rPr>
        <w:t>x</w:t>
      </w:r>
      <w:r w:rsidR="00FC334C" w:rsidRPr="00E25039">
        <w:rPr>
          <w:vertAlign w:val="superscript"/>
        </w:rPr>
        <w:t>2</w:t>
      </w:r>
      <w:r w:rsidR="00FC334C" w:rsidRPr="00E25039">
        <w:t xml:space="preserve"> – </w:t>
      </w:r>
      <w:r w:rsidR="00FC334C" w:rsidRPr="00CB5429">
        <w:rPr>
          <w:rStyle w:val="Cmathsexpressions"/>
          <w:i/>
          <w:iCs/>
        </w:rPr>
        <w:t>x</w:t>
      </w:r>
      <w:r w:rsidR="00FC334C" w:rsidRPr="00E25039">
        <w:rPr>
          <w:vertAlign w:val="superscript"/>
        </w:rPr>
        <w:t>3</w:t>
      </w:r>
    </w:p>
    <w:p w14:paraId="68A62B67" w14:textId="44952731" w:rsidR="001054A3" w:rsidRPr="00793C40" w:rsidRDefault="00F81817" w:rsidP="00CB5429">
      <w:pPr>
        <w:pStyle w:val="Pquestiontextmcqoptions"/>
      </w:pPr>
      <w:r w:rsidRPr="00F81817">
        <w:rPr>
          <w:rStyle w:val="Cquestionpartlabelbold"/>
        </w:rPr>
        <w:t>A</w:t>
      </w:r>
      <w:r w:rsidR="008C032B" w:rsidRPr="008C032B">
        <w:tab/>
      </w:r>
      <w:r w:rsidR="00FC334C" w:rsidRPr="00E25039">
        <w:t>5</w:t>
      </w:r>
      <w:r w:rsidR="00FC334C" w:rsidRPr="00CB5429">
        <w:rPr>
          <w:rStyle w:val="Cmathsexpressions"/>
          <w:i/>
          <w:iCs/>
        </w:rPr>
        <w:t>x</w:t>
      </w:r>
      <w:r w:rsidR="00FC334C" w:rsidRPr="00E25039">
        <w:rPr>
          <w:vertAlign w:val="superscript"/>
        </w:rPr>
        <w:t xml:space="preserve">2 </w:t>
      </w:r>
      <w:r w:rsidR="00FC334C" w:rsidRPr="00E25039">
        <w:t>– 1</w:t>
      </w:r>
      <w:r w:rsidR="008C032B" w:rsidRPr="008C032B">
        <w:tab/>
      </w:r>
      <w:r w:rsidR="008C032B" w:rsidRPr="008C032B">
        <w:tab/>
      </w:r>
      <w:r w:rsidRPr="00F81817">
        <w:rPr>
          <w:rStyle w:val="Cquestionpartlabelbold"/>
        </w:rPr>
        <w:t>B</w:t>
      </w:r>
      <w:r w:rsidR="008C032B" w:rsidRPr="008C032B">
        <w:tab/>
      </w:r>
      <w:r w:rsidR="00FC334C" w:rsidRPr="00E25039">
        <w:t>6</w:t>
      </w:r>
      <w:r w:rsidR="00FC334C" w:rsidRPr="00CB5429">
        <w:rPr>
          <w:rStyle w:val="Cmathsexpressions"/>
          <w:i/>
          <w:iCs/>
        </w:rPr>
        <w:t>x</w:t>
      </w:r>
      <w:r w:rsidR="00FC334C" w:rsidRPr="00E25039">
        <w:rPr>
          <w:vertAlign w:val="superscript"/>
        </w:rPr>
        <w:t>2</w:t>
      </w:r>
      <w:r w:rsidR="00FC334C" w:rsidRPr="00E25039">
        <w:t xml:space="preserve"> – 3</w:t>
      </w:r>
      <w:r w:rsidR="008C032B" w:rsidRPr="008C032B">
        <w:tab/>
      </w:r>
      <w:r w:rsidR="008C032B" w:rsidRPr="008C032B">
        <w:tab/>
      </w:r>
      <w:r w:rsidRPr="00F81817">
        <w:rPr>
          <w:rStyle w:val="Cquestionpartlabelbold"/>
        </w:rPr>
        <w:t>C</w:t>
      </w:r>
      <w:r w:rsidR="008C032B" w:rsidRPr="008C032B">
        <w:tab/>
      </w:r>
      <w:r w:rsidR="00FC334C" w:rsidRPr="00E25039">
        <w:t>2</w:t>
      </w:r>
      <w:r w:rsidR="00FC334C" w:rsidRPr="00CB5429">
        <w:rPr>
          <w:rStyle w:val="Cmathsexpressions"/>
          <w:i/>
          <w:iCs/>
        </w:rPr>
        <w:t>x</w:t>
      </w:r>
      <w:r w:rsidR="00FC334C" w:rsidRPr="00E25039">
        <w:rPr>
          <w:vertAlign w:val="superscript"/>
        </w:rPr>
        <w:t>3</w:t>
      </w:r>
      <w:r w:rsidR="00FC334C" w:rsidRPr="00E25039">
        <w:t xml:space="preserve"> + 2</w:t>
      </w:r>
      <w:r w:rsidR="00FC334C" w:rsidRPr="00CB5429">
        <w:rPr>
          <w:rStyle w:val="Cmathsexpressions"/>
          <w:i/>
          <w:iCs/>
        </w:rPr>
        <w:t>xy</w:t>
      </w:r>
      <w:r w:rsidR="00FC334C" w:rsidRPr="00E25039">
        <w:t xml:space="preserve"> + 5</w:t>
      </w:r>
      <w:r w:rsidR="00FC334C" w:rsidRPr="00CB5429">
        <w:rPr>
          <w:rStyle w:val="Cmathsexpressions"/>
          <w:i/>
          <w:iCs/>
        </w:rPr>
        <w:t>x</w:t>
      </w:r>
      <w:r w:rsidR="00FC334C" w:rsidRPr="00E25039">
        <w:rPr>
          <w:vertAlign w:val="superscript"/>
        </w:rPr>
        <w:t>2</w:t>
      </w:r>
      <w:r w:rsidR="008C032B" w:rsidRPr="008C032B">
        <w:tab/>
      </w:r>
      <w:r w:rsidR="008C032B" w:rsidRPr="008C032B">
        <w:tab/>
      </w:r>
      <w:r w:rsidRPr="00F81817">
        <w:rPr>
          <w:rStyle w:val="Cquestionpartlabelbold"/>
        </w:rPr>
        <w:t>D</w:t>
      </w:r>
      <w:r w:rsidR="008C032B" w:rsidRPr="008C032B">
        <w:tab/>
      </w:r>
      <w:r w:rsidR="00FC334C" w:rsidRPr="00CB5429">
        <w:rPr>
          <w:rStyle w:val="Cmathsexpressions"/>
          <w:i/>
          <w:iCs/>
        </w:rPr>
        <w:t>x</w:t>
      </w:r>
      <w:r w:rsidR="00FC334C" w:rsidRPr="00E25039">
        <w:rPr>
          <w:vertAlign w:val="superscript"/>
        </w:rPr>
        <w:t>3</w:t>
      </w:r>
      <w:r w:rsidR="00FC334C" w:rsidRPr="00E25039">
        <w:t xml:space="preserve"> – 2</w:t>
      </w:r>
      <w:r w:rsidR="00FC334C" w:rsidRPr="00CB5429">
        <w:rPr>
          <w:rStyle w:val="Cmathsexpressions"/>
          <w:i/>
          <w:iCs/>
        </w:rPr>
        <w:t xml:space="preserve">xy </w:t>
      </w:r>
      <w:r w:rsidR="00FC334C" w:rsidRPr="00E25039">
        <w:t>+ 5</w:t>
      </w:r>
      <w:r w:rsidR="00FC334C" w:rsidRPr="00CB5429">
        <w:rPr>
          <w:rStyle w:val="Cmathsexpressions"/>
          <w:i/>
          <w:iCs/>
        </w:rPr>
        <w:t>x</w:t>
      </w:r>
      <w:r w:rsidR="00FC334C" w:rsidRPr="00E25039">
        <w:rPr>
          <w:vertAlign w:val="superscript"/>
        </w:rPr>
        <w:t>2</w:t>
      </w:r>
    </w:p>
    <w:p w14:paraId="47CBB231" w14:textId="0037B64C" w:rsidR="00E612EF" w:rsidRDefault="00E612EF" w:rsidP="00E612EF">
      <w:pPr>
        <w:pStyle w:val="Pquestionheadingmc"/>
      </w:pPr>
      <w:r>
        <w:t>Question 6</w:t>
      </w:r>
      <w:r w:rsidR="008C032B" w:rsidRPr="008C032B">
        <w:tab/>
      </w:r>
      <w:r w:rsidR="001B46DA">
        <w:t>[3</w:t>
      </w:r>
      <w:r w:rsidR="00FE3CA2">
        <w:t>.</w:t>
      </w:r>
      <w:r w:rsidR="00631A31">
        <w:t>5</w:t>
      </w:r>
      <w:r w:rsidR="00FE3CA2">
        <w:t>]</w:t>
      </w:r>
    </w:p>
    <w:p w14:paraId="474051A7" w14:textId="7DA5C121" w:rsidR="00FC334C" w:rsidRPr="00CB5429" w:rsidRDefault="00631A31" w:rsidP="00CB5429">
      <w:pPr>
        <w:pStyle w:val="Pquestiontextmainstem"/>
      </w:pPr>
      <w:r w:rsidRPr="00834E5F">
        <w:t>Simplify</w:t>
      </w:r>
      <w:r w:rsidR="00902699">
        <w:t>:</w:t>
      </w:r>
      <w:r w:rsidR="001054A3">
        <w:t xml:space="preserve"> </w:t>
      </w:r>
      <w:r w:rsidR="00FC334C" w:rsidRPr="00E25039">
        <w:t>-8</w:t>
      </w:r>
      <w:r w:rsidR="00FC334C" w:rsidRPr="00CB5429">
        <w:rPr>
          <w:rStyle w:val="Cmathsexpressions"/>
          <w:i/>
          <w:iCs/>
        </w:rPr>
        <w:t>a</w:t>
      </w:r>
      <w:r w:rsidR="00FC334C" w:rsidRPr="00E25039">
        <w:t xml:space="preserve"> × 3</w:t>
      </w:r>
      <w:r w:rsidR="00FC334C" w:rsidRPr="00CB5429">
        <w:rPr>
          <w:rStyle w:val="Cmathsexpressions"/>
          <w:i/>
          <w:iCs/>
        </w:rPr>
        <w:t xml:space="preserve">b </w:t>
      </w:r>
      <w:r w:rsidR="00FC334C" w:rsidRPr="00E25039">
        <w:t>× -2</w:t>
      </w:r>
      <w:r w:rsidR="00FC334C" w:rsidRPr="00CB5429">
        <w:rPr>
          <w:rStyle w:val="Cmathsexpressions"/>
          <w:i/>
          <w:iCs/>
        </w:rPr>
        <w:t>c</w:t>
      </w:r>
      <w:r w:rsidR="00FC334C" w:rsidRPr="00E25039">
        <w:t xml:space="preserve"> + 5</w:t>
      </w:r>
      <w:r w:rsidR="00FC334C" w:rsidRPr="00CB5429">
        <w:rPr>
          <w:rStyle w:val="Cmathsexpressions"/>
          <w:i/>
          <w:iCs/>
        </w:rPr>
        <w:t>a</w:t>
      </w:r>
      <w:r w:rsidR="00FC334C" w:rsidRPr="00E25039">
        <w:t xml:space="preserve"> × 2</w:t>
      </w:r>
      <w:r w:rsidR="00FC334C" w:rsidRPr="00CB5429">
        <w:rPr>
          <w:rStyle w:val="Cmathsexpressions"/>
          <w:i/>
          <w:iCs/>
        </w:rPr>
        <w:t>ab</w:t>
      </w:r>
    </w:p>
    <w:p w14:paraId="1B488CB7" w14:textId="4D6C7707" w:rsidR="00631A31" w:rsidRDefault="00F81817" w:rsidP="00CB5429">
      <w:pPr>
        <w:pStyle w:val="Pquestiontextmcqoptions"/>
      </w:pPr>
      <w:r w:rsidRPr="00F81817">
        <w:rPr>
          <w:rStyle w:val="Cquestionpartlabelbold"/>
        </w:rPr>
        <w:t>A</w:t>
      </w:r>
      <w:r w:rsidR="008C032B" w:rsidRPr="008C032B">
        <w:tab/>
      </w:r>
      <w:r w:rsidR="00FC334C" w:rsidRPr="00E25039">
        <w:t>-48</w:t>
      </w:r>
      <w:r w:rsidR="00FC334C" w:rsidRPr="00CB5429">
        <w:rPr>
          <w:rStyle w:val="Cmathsexpressions"/>
          <w:i/>
          <w:iCs/>
        </w:rPr>
        <w:t>abc</w:t>
      </w:r>
      <w:r w:rsidR="00FC334C" w:rsidRPr="00E25039">
        <w:t xml:space="preserve"> + 10</w:t>
      </w:r>
      <w:r w:rsidR="00FC334C" w:rsidRPr="00CB5429">
        <w:rPr>
          <w:rStyle w:val="Cmathsexpressions"/>
          <w:i/>
          <w:iCs/>
        </w:rPr>
        <w:t>a</w:t>
      </w:r>
      <w:r w:rsidR="00FC334C" w:rsidRPr="00E25039">
        <w:rPr>
          <w:vertAlign w:val="superscript"/>
        </w:rPr>
        <w:t>2</w:t>
      </w:r>
      <w:r w:rsidR="00FC334C" w:rsidRPr="00CB5429">
        <w:rPr>
          <w:rStyle w:val="Cmathsexpressions"/>
          <w:i/>
          <w:iCs/>
        </w:rPr>
        <w:t>b</w:t>
      </w:r>
      <w:r w:rsidR="008C032B" w:rsidRPr="008C032B">
        <w:tab/>
      </w:r>
      <w:r w:rsidR="008C032B" w:rsidRPr="008C032B">
        <w:tab/>
      </w:r>
      <w:r w:rsidRPr="00F81817">
        <w:rPr>
          <w:rStyle w:val="Cquestionpartlabelbold"/>
        </w:rPr>
        <w:t>B</w:t>
      </w:r>
      <w:r w:rsidR="008C032B" w:rsidRPr="008C032B">
        <w:tab/>
      </w:r>
      <w:r w:rsidR="00FC334C" w:rsidRPr="00E25039">
        <w:t>-13</w:t>
      </w:r>
      <w:r w:rsidR="00FC334C" w:rsidRPr="00CB5429">
        <w:rPr>
          <w:rStyle w:val="Cmathsexpressions"/>
          <w:i/>
          <w:iCs/>
        </w:rPr>
        <w:t xml:space="preserve">abc </w:t>
      </w:r>
      <w:r w:rsidR="00FC334C" w:rsidRPr="00E25039">
        <w:t>+ 10</w:t>
      </w:r>
      <w:r w:rsidR="00FC334C" w:rsidRPr="00CB5429">
        <w:rPr>
          <w:rStyle w:val="Cmathsexpressions"/>
          <w:i/>
          <w:iCs/>
        </w:rPr>
        <w:t>a</w:t>
      </w:r>
      <w:r w:rsidR="00FC334C" w:rsidRPr="00E25039">
        <w:rPr>
          <w:vertAlign w:val="superscript"/>
        </w:rPr>
        <w:t>2</w:t>
      </w:r>
      <w:r w:rsidR="00FC334C" w:rsidRPr="00CB5429">
        <w:rPr>
          <w:rStyle w:val="Cmathsexpressions"/>
          <w:i/>
          <w:iCs/>
        </w:rPr>
        <w:t>b</w:t>
      </w:r>
      <w:r w:rsidR="008C032B" w:rsidRPr="008C032B">
        <w:tab/>
      </w:r>
      <w:r w:rsidR="008C032B" w:rsidRPr="008C032B">
        <w:tab/>
      </w:r>
      <w:r w:rsidRPr="00F81817">
        <w:rPr>
          <w:rStyle w:val="Cquestionpartlabelbold"/>
        </w:rPr>
        <w:t>C</w:t>
      </w:r>
      <w:r w:rsidR="008C032B" w:rsidRPr="008C032B">
        <w:tab/>
      </w:r>
      <w:r w:rsidR="00FC334C" w:rsidRPr="00E25039">
        <w:t>-7</w:t>
      </w:r>
      <w:r w:rsidR="00FC334C" w:rsidRPr="00CB5429">
        <w:rPr>
          <w:rStyle w:val="Cmathsexpressions"/>
          <w:i/>
          <w:iCs/>
        </w:rPr>
        <w:t xml:space="preserve">abc </w:t>
      </w:r>
      <w:r w:rsidR="00FC334C" w:rsidRPr="00E25039">
        <w:t>+ 10</w:t>
      </w:r>
      <w:r w:rsidR="00FC334C" w:rsidRPr="00CB5429">
        <w:rPr>
          <w:rStyle w:val="Cmathsexpressions"/>
          <w:i/>
          <w:iCs/>
        </w:rPr>
        <w:t>ab</w:t>
      </w:r>
      <w:r w:rsidR="008C032B" w:rsidRPr="008C032B">
        <w:tab/>
      </w:r>
      <w:r w:rsidR="008C032B" w:rsidRPr="008C032B">
        <w:tab/>
      </w:r>
      <w:r w:rsidRPr="00F81817">
        <w:rPr>
          <w:rStyle w:val="Cquestionpartlabelbold"/>
        </w:rPr>
        <w:t>D</w:t>
      </w:r>
      <w:r w:rsidR="008C032B" w:rsidRPr="008C032B">
        <w:tab/>
      </w:r>
      <w:r w:rsidR="00FC334C" w:rsidRPr="00E25039">
        <w:t>48</w:t>
      </w:r>
      <w:r w:rsidR="00FC334C" w:rsidRPr="00CB5429">
        <w:rPr>
          <w:rStyle w:val="Cmathsexpressions"/>
          <w:i/>
          <w:iCs/>
        </w:rPr>
        <w:t xml:space="preserve">abc </w:t>
      </w:r>
      <w:r w:rsidR="00FC334C" w:rsidRPr="00E25039">
        <w:t>+ 10</w:t>
      </w:r>
      <w:r w:rsidR="00FC334C" w:rsidRPr="00CB5429">
        <w:rPr>
          <w:rStyle w:val="Cmathsexpressions"/>
          <w:i/>
          <w:iCs/>
        </w:rPr>
        <w:t>a</w:t>
      </w:r>
      <w:r w:rsidR="00FC334C" w:rsidRPr="00E25039">
        <w:rPr>
          <w:vertAlign w:val="superscript"/>
        </w:rPr>
        <w:t>2</w:t>
      </w:r>
      <w:r w:rsidR="00FC334C" w:rsidRPr="00CB5429">
        <w:rPr>
          <w:rStyle w:val="Cmathsexpressions"/>
          <w:i/>
          <w:iCs/>
        </w:rPr>
        <w:t>b</w:t>
      </w:r>
    </w:p>
    <w:p w14:paraId="370BB3C1" w14:textId="26A6BA65" w:rsidR="00E612EF" w:rsidRDefault="00E612EF" w:rsidP="00631A31">
      <w:pPr>
        <w:pStyle w:val="Pquestionheadingmc"/>
      </w:pPr>
      <w:r>
        <w:t>Question 7</w:t>
      </w:r>
      <w:r w:rsidR="008C032B" w:rsidRPr="008C032B">
        <w:tab/>
      </w:r>
      <w:r w:rsidR="001B46DA">
        <w:t>[3</w:t>
      </w:r>
      <w:r w:rsidR="00FE3CA2">
        <w:t>.</w:t>
      </w:r>
      <w:r w:rsidR="00692407">
        <w:t>5</w:t>
      </w:r>
      <w:r w:rsidR="00FE3CA2">
        <w:t>]</w:t>
      </w:r>
    </w:p>
    <w:p w14:paraId="311E9533" w14:textId="5AEEFF74" w:rsidR="001054A3" w:rsidRPr="00793C40" w:rsidRDefault="00CA1996" w:rsidP="00CB5429">
      <w:pPr>
        <w:pStyle w:val="Pquestiontextmainstem"/>
      </w:pPr>
      <w:r w:rsidRPr="00834E5F">
        <w:t>Simplify</w:t>
      </w:r>
      <w:r w:rsidR="00902699">
        <w:t>:</w:t>
      </w:r>
      <w:r w:rsidRPr="00834E5F">
        <w:t xml:space="preserve"> </w:t>
      </w:r>
      <w:r w:rsidR="00FC334C" w:rsidRPr="00E25039">
        <w:t>63</w:t>
      </w:r>
      <w:r w:rsidR="00FC334C" w:rsidRPr="00CB5429">
        <w:rPr>
          <w:rStyle w:val="Cmathsexpressions"/>
          <w:i/>
          <w:iCs/>
        </w:rPr>
        <w:t>xy</w:t>
      </w:r>
      <w:r w:rsidR="00FC334C" w:rsidRPr="00E25039">
        <w:rPr>
          <w:vertAlign w:val="superscript"/>
        </w:rPr>
        <w:t>2</w:t>
      </w:r>
      <w:r w:rsidR="00FC334C" w:rsidRPr="00E25039">
        <w:t xml:space="preserve"> ÷ (-9</w:t>
      </w:r>
      <w:r w:rsidR="00FC334C" w:rsidRPr="00CB5429">
        <w:rPr>
          <w:rStyle w:val="Cmathsexpressions"/>
          <w:i/>
          <w:iCs/>
        </w:rPr>
        <w:t>xy</w:t>
      </w:r>
      <w:r w:rsidR="00FC334C" w:rsidRPr="00E25039">
        <w:t>) × 4</w:t>
      </w:r>
      <w:r w:rsidR="00FC334C" w:rsidRPr="00CB5429">
        <w:rPr>
          <w:rStyle w:val="Cmathsexpressions"/>
          <w:i/>
          <w:iCs/>
        </w:rPr>
        <w:t>yz</w:t>
      </w:r>
    </w:p>
    <w:p w14:paraId="2B1D7DB3" w14:textId="64451956" w:rsidR="001054A3" w:rsidRPr="00F35E2C" w:rsidRDefault="00F81817" w:rsidP="00582CC2">
      <w:pPr>
        <w:pStyle w:val="Pquestiontextmcqoptions"/>
      </w:pPr>
      <w:r w:rsidRPr="00F81817">
        <w:rPr>
          <w:rStyle w:val="Cquestionpartlabelbold"/>
        </w:rPr>
        <w:t>A</w:t>
      </w:r>
      <w:r w:rsidR="008C032B" w:rsidRPr="008C032B">
        <w:tab/>
      </w:r>
      <w:r w:rsidR="00FC334C" w:rsidRPr="00E25039">
        <w:t>-28</w:t>
      </w:r>
      <w:r w:rsidR="00FC334C" w:rsidRPr="00CB5429">
        <w:rPr>
          <w:rStyle w:val="Cmathsexpressions"/>
          <w:i/>
          <w:iCs/>
        </w:rPr>
        <w:t>y</w:t>
      </w:r>
      <w:r w:rsidR="00FC334C" w:rsidRPr="00E25039">
        <w:rPr>
          <w:vertAlign w:val="superscript"/>
        </w:rPr>
        <w:t>2</w:t>
      </w:r>
      <w:r w:rsidR="00FC334C" w:rsidRPr="00CB5429">
        <w:rPr>
          <w:rStyle w:val="Cmathsexpressions"/>
          <w:i/>
          <w:iCs/>
        </w:rPr>
        <w:t>z</w:t>
      </w:r>
      <w:r w:rsidR="008C032B" w:rsidRPr="008C032B">
        <w:tab/>
      </w:r>
      <w:r w:rsidR="008C032B" w:rsidRPr="008C032B">
        <w:tab/>
      </w:r>
      <w:r w:rsidRPr="00F81817">
        <w:rPr>
          <w:rStyle w:val="Cquestionpartlabelbold"/>
        </w:rPr>
        <w:t>B</w:t>
      </w:r>
      <w:r w:rsidR="008C032B" w:rsidRPr="008C032B">
        <w:tab/>
      </w:r>
      <w:r w:rsidR="00FC334C" w:rsidRPr="00E25039">
        <w:t>-28</w:t>
      </w:r>
      <w:r w:rsidR="00FC334C" w:rsidRPr="00CB5429">
        <w:rPr>
          <w:rStyle w:val="Cmathsexpressions"/>
          <w:i/>
          <w:iCs/>
        </w:rPr>
        <w:t>xyz</w:t>
      </w:r>
      <w:r w:rsidR="008C032B" w:rsidRPr="008C032B">
        <w:tab/>
      </w:r>
      <w:r w:rsidR="008C032B" w:rsidRPr="008C032B">
        <w:tab/>
      </w:r>
      <w:r w:rsidRPr="00F81817">
        <w:rPr>
          <w:rStyle w:val="Cquestionpartlabelbold"/>
        </w:rPr>
        <w:t>C</w:t>
      </w:r>
      <w:r w:rsidR="008C032B" w:rsidRPr="008C032B">
        <w:tab/>
      </w:r>
      <w:r w:rsidR="00FC334C" w:rsidRPr="00E25039">
        <w:t>-28</w:t>
      </w:r>
      <w:r w:rsidR="00FC334C" w:rsidRPr="00CB5429">
        <w:rPr>
          <w:rStyle w:val="Cmathsexpressions"/>
          <w:i/>
          <w:iCs/>
        </w:rPr>
        <w:t>xy</w:t>
      </w:r>
      <w:r w:rsidR="00FC334C" w:rsidRPr="00E25039">
        <w:rPr>
          <w:vertAlign w:val="superscript"/>
        </w:rPr>
        <w:t>2</w:t>
      </w:r>
      <w:r w:rsidR="00FC334C" w:rsidRPr="00CB5429">
        <w:rPr>
          <w:rStyle w:val="Cmathsexpressions"/>
          <w:i/>
          <w:iCs/>
        </w:rPr>
        <w:t>z</w:t>
      </w:r>
      <w:r w:rsidR="008C032B" w:rsidRPr="008C032B">
        <w:tab/>
      </w:r>
      <w:r w:rsidR="008C032B" w:rsidRPr="008C032B">
        <w:tab/>
      </w:r>
      <w:r w:rsidRPr="00F81817">
        <w:rPr>
          <w:rStyle w:val="Cquestionpartlabelbold"/>
        </w:rPr>
        <w:t>D</w:t>
      </w:r>
      <w:r w:rsidR="008C032B" w:rsidRPr="008C032B">
        <w:tab/>
      </w:r>
      <w:r w:rsidR="00FC334C" w:rsidRPr="00E25039">
        <w:t>-</w:t>
      </w:r>
      <w:r w:rsidR="00FC334C" w:rsidRPr="00E25039">
        <w:rPr>
          <w:position w:val="-28"/>
        </w:rPr>
        <w:object w:dxaOrig="480" w:dyaOrig="660" w14:anchorId="0AE5BC8A">
          <v:shape id="_x0000_i1035" type="#_x0000_t75" style="width:23.25pt;height:33.75pt" o:ole="">
            <v:imagedata r:id="rId28" o:title=""/>
          </v:shape>
          <o:OLEObject Type="Embed" ProgID="Equation.3" ShapeID="_x0000_i1035" DrawAspect="Content" ObjectID="_1540564974" r:id="rId29"/>
        </w:object>
      </w:r>
    </w:p>
    <w:p w14:paraId="32453F92" w14:textId="2F4EE633" w:rsidR="00E612EF" w:rsidRDefault="00E612EF" w:rsidP="003811E9">
      <w:pPr>
        <w:pStyle w:val="Pquestionheadingmc"/>
      </w:pPr>
      <w:r>
        <w:t>Question 8</w:t>
      </w:r>
      <w:r w:rsidR="008C032B" w:rsidRPr="008C032B">
        <w:tab/>
      </w:r>
      <w:r w:rsidR="001B46DA">
        <w:t>[3</w:t>
      </w:r>
      <w:r w:rsidR="00FE3CA2">
        <w:t>.</w:t>
      </w:r>
      <w:r w:rsidR="00631A31">
        <w:t>6</w:t>
      </w:r>
      <w:r w:rsidR="00FE3CA2">
        <w:t>]</w:t>
      </w:r>
    </w:p>
    <w:p w14:paraId="642642F8" w14:textId="1DCAF7B5" w:rsidR="00FC334C" w:rsidRPr="00CB5429" w:rsidRDefault="00C271E5" w:rsidP="00CB5429">
      <w:pPr>
        <w:pStyle w:val="Pquestiontextmainstem"/>
      </w:pPr>
      <w:r>
        <w:t>Expand and simplify</w:t>
      </w:r>
      <w:r w:rsidR="00902699">
        <w:t>:</w:t>
      </w:r>
      <w:r>
        <w:t xml:space="preserve"> </w:t>
      </w:r>
      <w:r w:rsidR="00FC334C" w:rsidRPr="00E25039">
        <w:t>-2</w:t>
      </w:r>
      <w:r w:rsidR="00FC334C" w:rsidRPr="00CB5429">
        <w:rPr>
          <w:rStyle w:val="Cmathsexpressions"/>
          <w:i/>
          <w:iCs/>
        </w:rPr>
        <w:t>x</w:t>
      </w:r>
      <w:r w:rsidR="00FC334C" w:rsidRPr="00E25039">
        <w:t xml:space="preserve">(4 + </w:t>
      </w:r>
      <w:r w:rsidR="00FC334C" w:rsidRPr="00CB5429">
        <w:rPr>
          <w:rStyle w:val="Cmathsexpressions"/>
          <w:i/>
          <w:iCs/>
        </w:rPr>
        <w:t>r</w:t>
      </w:r>
      <w:r w:rsidR="00FC334C" w:rsidRPr="00E25039">
        <w:t>) – 5(2</w:t>
      </w:r>
      <w:r w:rsidR="00FC334C" w:rsidRPr="00CB5429">
        <w:rPr>
          <w:rStyle w:val="Cmathsexpressions"/>
          <w:i/>
          <w:iCs/>
        </w:rPr>
        <w:t xml:space="preserve">r − </w:t>
      </w:r>
      <w:r w:rsidR="00FC334C" w:rsidRPr="00E25039">
        <w:t>8</w:t>
      </w:r>
      <w:r w:rsidR="00FC334C" w:rsidRPr="00CB5429">
        <w:rPr>
          <w:rStyle w:val="Cmathsexpressions"/>
          <w:i/>
          <w:iCs/>
        </w:rPr>
        <w:t>x</w:t>
      </w:r>
      <w:r>
        <w:t>)</w:t>
      </w:r>
    </w:p>
    <w:p w14:paraId="17DF0BB3" w14:textId="342961FC" w:rsidR="00631A31" w:rsidRPr="00834E5F" w:rsidRDefault="00F81817" w:rsidP="00CB5429">
      <w:pPr>
        <w:pStyle w:val="Pquestiontextmcqoptions"/>
      </w:pPr>
      <w:r w:rsidRPr="00F81817">
        <w:rPr>
          <w:rStyle w:val="Cquestionpartlabelbold"/>
        </w:rPr>
        <w:t>A</w:t>
      </w:r>
      <w:r w:rsidR="008C032B" w:rsidRPr="008C032B">
        <w:tab/>
      </w:r>
      <w:r w:rsidR="00FC334C" w:rsidRPr="00E25039">
        <w:t>-32</w:t>
      </w:r>
      <w:r w:rsidR="00FC334C" w:rsidRPr="00CB5429">
        <w:rPr>
          <w:rStyle w:val="Cmathsexpressions"/>
          <w:i/>
          <w:iCs/>
        </w:rPr>
        <w:t>x</w:t>
      </w:r>
      <w:r w:rsidR="00FC334C" w:rsidRPr="00E25039">
        <w:t xml:space="preserve"> – 2</w:t>
      </w:r>
      <w:r w:rsidR="00FC334C" w:rsidRPr="00CB5429">
        <w:rPr>
          <w:rStyle w:val="Cmathsexpressions"/>
          <w:i/>
          <w:iCs/>
        </w:rPr>
        <w:t>xr</w:t>
      </w:r>
      <w:r w:rsidR="00FC334C" w:rsidRPr="00E25039">
        <w:t xml:space="preserve"> – 10</w:t>
      </w:r>
      <w:r w:rsidR="00FC334C" w:rsidRPr="00CB5429">
        <w:rPr>
          <w:rStyle w:val="Cmathsexpressions"/>
          <w:i/>
          <w:iCs/>
        </w:rPr>
        <w:t>r</w:t>
      </w:r>
      <w:r w:rsidR="008C032B" w:rsidRPr="008C032B">
        <w:tab/>
      </w:r>
      <w:r w:rsidR="008C032B" w:rsidRPr="008C032B">
        <w:tab/>
      </w:r>
      <w:r w:rsidRPr="00F81817">
        <w:rPr>
          <w:rStyle w:val="Cquestionpartlabelbold"/>
        </w:rPr>
        <w:t>B</w:t>
      </w:r>
      <w:r w:rsidR="008C032B" w:rsidRPr="008C032B">
        <w:tab/>
      </w:r>
      <w:r w:rsidR="00FC334C" w:rsidRPr="00E25039">
        <w:t>-32</w:t>
      </w:r>
      <w:r w:rsidR="00FC334C" w:rsidRPr="00CB5429">
        <w:rPr>
          <w:rStyle w:val="Cmathsexpressions"/>
          <w:i/>
          <w:iCs/>
        </w:rPr>
        <w:t>x</w:t>
      </w:r>
      <w:r w:rsidR="00FC334C" w:rsidRPr="00E25039">
        <w:t xml:space="preserve"> + 2</w:t>
      </w:r>
      <w:r w:rsidR="00FC334C" w:rsidRPr="00CB5429">
        <w:rPr>
          <w:rStyle w:val="Cmathsexpressions"/>
          <w:i/>
          <w:iCs/>
        </w:rPr>
        <w:t>xr</w:t>
      </w:r>
      <w:r w:rsidR="00FC334C" w:rsidRPr="00E25039">
        <w:t xml:space="preserve"> – 10</w:t>
      </w:r>
      <w:r w:rsidR="00FC334C" w:rsidRPr="00CB5429">
        <w:rPr>
          <w:rStyle w:val="Cmathsexpressions"/>
          <w:i/>
          <w:iCs/>
        </w:rPr>
        <w:t>r</w:t>
      </w:r>
      <w:r w:rsidR="008C032B" w:rsidRPr="008C032B">
        <w:tab/>
      </w:r>
      <w:r w:rsidR="008C032B" w:rsidRPr="008C032B">
        <w:tab/>
      </w:r>
      <w:r w:rsidRPr="00F81817">
        <w:rPr>
          <w:rStyle w:val="Cquestionpartlabelbold"/>
        </w:rPr>
        <w:t>C</w:t>
      </w:r>
      <w:r w:rsidR="008C032B" w:rsidRPr="008C032B">
        <w:tab/>
      </w:r>
      <w:r w:rsidR="00FC334C" w:rsidRPr="00E25039">
        <w:t>32</w:t>
      </w:r>
      <w:r w:rsidR="00FC334C" w:rsidRPr="00CB5429">
        <w:rPr>
          <w:rStyle w:val="Cmathsexpressions"/>
          <w:i/>
          <w:iCs/>
        </w:rPr>
        <w:t>x</w:t>
      </w:r>
      <w:r w:rsidR="00FC334C" w:rsidRPr="00E25039">
        <w:t xml:space="preserve"> + 2</w:t>
      </w:r>
      <w:r w:rsidR="00FC334C" w:rsidRPr="00CB5429">
        <w:rPr>
          <w:rStyle w:val="Cmathsexpressions"/>
          <w:i/>
          <w:iCs/>
        </w:rPr>
        <w:t xml:space="preserve">xr </w:t>
      </w:r>
      <w:r w:rsidR="00FC334C" w:rsidRPr="00E25039">
        <w:t>– 10</w:t>
      </w:r>
      <w:r w:rsidR="00FC334C" w:rsidRPr="00CB5429">
        <w:rPr>
          <w:rStyle w:val="Cmathsexpressions"/>
          <w:i/>
          <w:iCs/>
        </w:rPr>
        <w:t>r</w:t>
      </w:r>
      <w:r w:rsidR="008C032B" w:rsidRPr="008C032B">
        <w:tab/>
      </w:r>
      <w:r w:rsidR="008C032B" w:rsidRPr="008C032B">
        <w:tab/>
      </w:r>
      <w:r w:rsidRPr="00F81817">
        <w:rPr>
          <w:rStyle w:val="Cquestionpartlabelbold"/>
        </w:rPr>
        <w:t>D</w:t>
      </w:r>
      <w:r w:rsidR="008C032B" w:rsidRPr="008C032B">
        <w:tab/>
      </w:r>
      <w:r w:rsidR="00FC334C" w:rsidRPr="00E25039">
        <w:t>32</w:t>
      </w:r>
      <w:r w:rsidR="00FC334C" w:rsidRPr="00CB5429">
        <w:rPr>
          <w:rStyle w:val="Cmathsexpressions"/>
          <w:i/>
          <w:iCs/>
        </w:rPr>
        <w:t>x</w:t>
      </w:r>
      <w:r w:rsidR="00FC334C" w:rsidRPr="00E25039">
        <w:t xml:space="preserve"> – 2</w:t>
      </w:r>
      <w:r w:rsidR="00FC334C" w:rsidRPr="00CB5429">
        <w:rPr>
          <w:rStyle w:val="Cmathsexpressions"/>
          <w:i/>
          <w:iCs/>
        </w:rPr>
        <w:t xml:space="preserve">xr </w:t>
      </w:r>
      <w:r w:rsidR="00FC334C" w:rsidRPr="00E25039">
        <w:t>– 10</w:t>
      </w:r>
      <w:r w:rsidR="00FC334C" w:rsidRPr="00CB5429">
        <w:rPr>
          <w:rStyle w:val="Cmathsexpressions"/>
          <w:i/>
          <w:iCs/>
        </w:rPr>
        <w:t>r</w:t>
      </w:r>
    </w:p>
    <w:p w14:paraId="1633EA82" w14:textId="5B85CC13" w:rsidR="00E612EF" w:rsidRDefault="00E612EF" w:rsidP="00902699">
      <w:pPr>
        <w:pStyle w:val="Pquestionheadingmc"/>
      </w:pPr>
      <w:r>
        <w:lastRenderedPageBreak/>
        <w:t>Question 9</w:t>
      </w:r>
      <w:r w:rsidR="008C032B" w:rsidRPr="008C032B">
        <w:tab/>
      </w:r>
      <w:r w:rsidR="001B46DA">
        <w:t>[3</w:t>
      </w:r>
      <w:r w:rsidR="00FE3CA2">
        <w:t>.</w:t>
      </w:r>
      <w:r w:rsidR="00631A31">
        <w:t>6</w:t>
      </w:r>
      <w:r w:rsidR="00FE3CA2">
        <w:t>]</w:t>
      </w:r>
    </w:p>
    <w:p w14:paraId="7989BF95" w14:textId="3519273E" w:rsidR="00FC334C" w:rsidRPr="00CB5429" w:rsidRDefault="00FC334C" w:rsidP="00902699">
      <w:pPr>
        <w:pStyle w:val="Pquestiontextmainstem"/>
        <w:keepNext/>
      </w:pPr>
      <w:r w:rsidRPr="00E25039">
        <w:t>When the expression 5</w:t>
      </w:r>
      <w:r w:rsidRPr="00CB5429">
        <w:rPr>
          <w:rStyle w:val="Cmathsexpressions"/>
          <w:i/>
          <w:iCs/>
        </w:rPr>
        <w:t>g</w:t>
      </w:r>
      <w:r w:rsidRPr="00E25039">
        <w:rPr>
          <w:vertAlign w:val="superscript"/>
        </w:rPr>
        <w:t>2</w:t>
      </w:r>
      <w:r w:rsidRPr="00E25039">
        <w:t>(3 − 6</w:t>
      </w:r>
      <w:r w:rsidRPr="00CB5429">
        <w:rPr>
          <w:rStyle w:val="Cmathsexpressions"/>
          <w:i/>
          <w:iCs/>
        </w:rPr>
        <w:t>h</w:t>
      </w:r>
      <w:r w:rsidRPr="00E25039">
        <w:t>)</w:t>
      </w:r>
      <w:r w:rsidRPr="00CB5429">
        <w:rPr>
          <w:rStyle w:val="Cmathsexpressions"/>
          <w:i/>
          <w:iCs/>
        </w:rPr>
        <w:t xml:space="preserve"> + </w:t>
      </w:r>
      <w:r w:rsidRPr="00E25039">
        <w:t>3(</w:t>
      </w:r>
      <w:r w:rsidRPr="00CB5429">
        <w:rPr>
          <w:rStyle w:val="Cmathsexpressions"/>
          <w:i/>
          <w:iCs/>
        </w:rPr>
        <w:t>g</w:t>
      </w:r>
      <w:r w:rsidRPr="00E25039">
        <w:rPr>
          <w:vertAlign w:val="superscript"/>
        </w:rPr>
        <w:t>2</w:t>
      </w:r>
      <w:r w:rsidRPr="00CB5429">
        <w:rPr>
          <w:rStyle w:val="Cmathsexpressions"/>
          <w:i/>
          <w:iCs/>
        </w:rPr>
        <w:t xml:space="preserve"> – </w:t>
      </w:r>
      <w:r w:rsidRPr="00E25039">
        <w:t>7</w:t>
      </w:r>
      <w:r w:rsidRPr="00CB5429">
        <w:rPr>
          <w:rStyle w:val="Cmathsexpressions"/>
          <w:i/>
          <w:iCs/>
        </w:rPr>
        <w:t>h</w:t>
      </w:r>
      <w:r w:rsidRPr="00E25039">
        <w:t>)</w:t>
      </w:r>
      <w:r w:rsidRPr="00CB5429">
        <w:rPr>
          <w:rStyle w:val="Cmathsexpressions"/>
          <w:i/>
          <w:iCs/>
        </w:rPr>
        <w:t xml:space="preserve"> </w:t>
      </w:r>
      <w:r w:rsidRPr="00E25039">
        <w:t>is expanded and simplified it becomes:</w:t>
      </w:r>
    </w:p>
    <w:p w14:paraId="6B563529" w14:textId="0D3EC72E" w:rsidR="001054A3" w:rsidRPr="00793C40" w:rsidRDefault="00F81817" w:rsidP="00902699">
      <w:pPr>
        <w:pStyle w:val="Pquestiontextmcqoptions"/>
        <w:keepNext/>
      </w:pPr>
      <w:r w:rsidRPr="00F81817">
        <w:rPr>
          <w:rStyle w:val="Cquestionpartlabelbold"/>
        </w:rPr>
        <w:t>A</w:t>
      </w:r>
      <w:r w:rsidR="008C032B" w:rsidRPr="008C032B">
        <w:tab/>
      </w:r>
      <w:r w:rsidR="00320F9B" w:rsidRPr="00E25039">
        <w:rPr>
          <w:position w:val="-10"/>
        </w:rPr>
        <w:object w:dxaOrig="1840" w:dyaOrig="360" w14:anchorId="4E8D4432">
          <v:shape id="_x0000_i1036" type="#_x0000_t75" style="width:90.75pt;height:18.75pt" o:ole="">
            <v:imagedata r:id="rId30" o:title=""/>
          </v:shape>
          <o:OLEObject Type="Embed" ProgID="Equation.DSMT4" ShapeID="_x0000_i1036" DrawAspect="Content" ObjectID="_1540564975" r:id="rId31"/>
        </w:object>
      </w:r>
      <w:r w:rsidR="008C032B" w:rsidRPr="008C032B">
        <w:tab/>
      </w:r>
      <w:r w:rsidR="008C032B" w:rsidRPr="008C032B">
        <w:tab/>
      </w:r>
      <w:r w:rsidRPr="00F81817">
        <w:rPr>
          <w:rStyle w:val="Cquestionpartlabelbold"/>
        </w:rPr>
        <w:t>B</w:t>
      </w:r>
      <w:r w:rsidR="008C032B" w:rsidRPr="008C032B">
        <w:tab/>
      </w:r>
      <w:r w:rsidR="00320F9B" w:rsidRPr="00E25039">
        <w:rPr>
          <w:position w:val="-10"/>
        </w:rPr>
        <w:object w:dxaOrig="1800" w:dyaOrig="360" w14:anchorId="1C7E0E41">
          <v:shape id="_x0000_i1037" type="#_x0000_t75" style="width:90pt;height:18.75pt" o:ole="">
            <v:imagedata r:id="rId32" o:title=""/>
          </v:shape>
          <o:OLEObject Type="Embed" ProgID="Equation.DSMT4" ShapeID="_x0000_i1037" DrawAspect="Content" ObjectID="_1540564976" r:id="rId33"/>
        </w:object>
      </w:r>
      <w:r w:rsidR="008C032B" w:rsidRPr="008C032B">
        <w:tab/>
      </w:r>
      <w:r w:rsidR="008C032B" w:rsidRPr="008C032B">
        <w:tab/>
      </w:r>
      <w:r w:rsidRPr="00F81817">
        <w:rPr>
          <w:rStyle w:val="Cquestionpartlabelbold"/>
        </w:rPr>
        <w:t>C</w:t>
      </w:r>
      <w:r w:rsidR="008C032B" w:rsidRPr="008C032B">
        <w:tab/>
      </w:r>
      <w:r w:rsidR="00320F9B" w:rsidRPr="00E25039">
        <w:rPr>
          <w:position w:val="-10"/>
        </w:rPr>
        <w:object w:dxaOrig="1900" w:dyaOrig="360" w14:anchorId="2AF59028">
          <v:shape id="_x0000_i1038" type="#_x0000_t75" style="width:95.25pt;height:18.75pt" o:ole="">
            <v:imagedata r:id="rId34" o:title=""/>
          </v:shape>
          <o:OLEObject Type="Embed" ProgID="Equation.DSMT4" ShapeID="_x0000_i1038" DrawAspect="Content" ObjectID="_1540564977" r:id="rId35"/>
        </w:object>
      </w:r>
      <w:r w:rsidR="008C032B" w:rsidRPr="008C032B">
        <w:tab/>
      </w:r>
      <w:r w:rsidR="008C032B" w:rsidRPr="008C032B">
        <w:tab/>
      </w:r>
      <w:r w:rsidRPr="00F81817">
        <w:rPr>
          <w:rStyle w:val="Cquestionpartlabelbold"/>
        </w:rPr>
        <w:t>D</w:t>
      </w:r>
      <w:r w:rsidR="008C032B" w:rsidRPr="008C032B">
        <w:tab/>
      </w:r>
      <w:r w:rsidR="00320F9B" w:rsidRPr="00E25039">
        <w:rPr>
          <w:position w:val="-10"/>
        </w:rPr>
        <w:object w:dxaOrig="1700" w:dyaOrig="360" w14:anchorId="29A81F61">
          <v:shape id="_x0000_i1039" type="#_x0000_t75" style="width:84.75pt;height:18.75pt" o:ole="">
            <v:imagedata r:id="rId36" o:title=""/>
          </v:shape>
          <o:OLEObject Type="Embed" ProgID="Equation.DSMT4" ShapeID="_x0000_i1039" DrawAspect="Content" ObjectID="_1540564978" r:id="rId37"/>
        </w:object>
      </w:r>
    </w:p>
    <w:p w14:paraId="5126DFCD" w14:textId="119E5E1F" w:rsidR="002D3853" w:rsidRDefault="002D3853" w:rsidP="002D3853">
      <w:pPr>
        <w:pStyle w:val="Pquestionheadingmc"/>
      </w:pPr>
      <w:r>
        <w:t>Question 10</w:t>
      </w:r>
      <w:r w:rsidR="008C032B" w:rsidRPr="008C032B">
        <w:tab/>
      </w:r>
      <w:r w:rsidR="001B46DA">
        <w:t>[3</w:t>
      </w:r>
      <w:r w:rsidR="00FE3CA2">
        <w:t>.</w:t>
      </w:r>
      <w:r w:rsidR="00692407">
        <w:t>7</w:t>
      </w:r>
      <w:r w:rsidR="00FE3CA2">
        <w:t>]</w:t>
      </w:r>
    </w:p>
    <w:p w14:paraId="3935CA71" w14:textId="2F99A9C7" w:rsidR="00FC334C" w:rsidRPr="00CB5429" w:rsidRDefault="00FC334C" w:rsidP="00CB5429">
      <w:pPr>
        <w:pStyle w:val="Pquestiontextmainstem"/>
      </w:pPr>
      <w:r w:rsidRPr="00E25039">
        <w:t>-25</w:t>
      </w:r>
      <w:r w:rsidRPr="00CB5429">
        <w:rPr>
          <w:rStyle w:val="Cmathsexpressions"/>
          <w:i/>
          <w:iCs/>
        </w:rPr>
        <w:t>y</w:t>
      </w:r>
      <w:r w:rsidRPr="00E25039">
        <w:t xml:space="preserve"> + 60</w:t>
      </w:r>
      <w:r w:rsidRPr="00CB5429">
        <w:rPr>
          <w:rStyle w:val="Cmathsexpressions"/>
          <w:i/>
          <w:iCs/>
        </w:rPr>
        <w:t>xy</w:t>
      </w:r>
      <w:r w:rsidRPr="00E25039">
        <w:t xml:space="preserve"> + 35</w:t>
      </w:r>
      <w:r w:rsidRPr="00CB5429">
        <w:rPr>
          <w:rStyle w:val="Cmathsexpressions"/>
          <w:i/>
          <w:iCs/>
        </w:rPr>
        <w:t>x</w:t>
      </w:r>
      <w:r w:rsidRPr="00E25039">
        <w:rPr>
          <w:vertAlign w:val="superscript"/>
        </w:rPr>
        <w:t>2</w:t>
      </w:r>
      <w:r w:rsidRPr="00E25039">
        <w:t>y</w:t>
      </w:r>
      <w:r w:rsidRPr="00CB5429">
        <w:rPr>
          <w:rStyle w:val="Cmathsexpressions"/>
          <w:i/>
          <w:iCs/>
        </w:rPr>
        <w:t xml:space="preserve"> </w:t>
      </w:r>
      <w:r w:rsidRPr="00E25039">
        <w:t>fully factorised is</w:t>
      </w:r>
      <w:r w:rsidR="008C032B">
        <w:t xml:space="preserve"> equal to</w:t>
      </w:r>
      <w:r w:rsidRPr="00E25039">
        <w:t>:</w:t>
      </w:r>
    </w:p>
    <w:p w14:paraId="32C8D09B" w14:textId="22478811" w:rsidR="00631A31" w:rsidRPr="00834E5F" w:rsidRDefault="00F81817" w:rsidP="00CB5429">
      <w:pPr>
        <w:pStyle w:val="Pquestiontextmcqoptions"/>
      </w:pPr>
      <w:r w:rsidRPr="00F81817">
        <w:rPr>
          <w:rStyle w:val="Cquestionpartlabelbold"/>
        </w:rPr>
        <w:t>A</w:t>
      </w:r>
      <w:r w:rsidR="008C032B" w:rsidRPr="008C032B">
        <w:tab/>
      </w:r>
      <w:r w:rsidR="00FC334C" w:rsidRPr="00E25039">
        <w:t>-5</w:t>
      </w:r>
      <w:r w:rsidR="00FC334C" w:rsidRPr="00CB5429">
        <w:rPr>
          <w:rStyle w:val="Cmathsexpressions"/>
          <w:i/>
          <w:iCs/>
        </w:rPr>
        <w:t>y</w:t>
      </w:r>
      <w:r w:rsidR="00FC334C" w:rsidRPr="00E25039">
        <w:t>(5 – 12</w:t>
      </w:r>
      <w:r w:rsidR="00FC334C" w:rsidRPr="00CB5429">
        <w:rPr>
          <w:rStyle w:val="Cmathsexpressions"/>
          <w:i/>
          <w:iCs/>
        </w:rPr>
        <w:t>x</w:t>
      </w:r>
      <w:r w:rsidR="00FC334C" w:rsidRPr="00E25039">
        <w:t xml:space="preserve"> – 7</w:t>
      </w:r>
      <w:r w:rsidR="00FC334C" w:rsidRPr="00CB5429">
        <w:rPr>
          <w:rStyle w:val="Cmathsexpressions"/>
          <w:i/>
          <w:iCs/>
        </w:rPr>
        <w:t>x</w:t>
      </w:r>
      <w:r w:rsidR="00FC334C" w:rsidRPr="00E25039">
        <w:rPr>
          <w:vertAlign w:val="superscript"/>
        </w:rPr>
        <w:t>2</w:t>
      </w:r>
      <w:r w:rsidR="00FC334C" w:rsidRPr="00E25039">
        <w:t>)</w:t>
      </w:r>
      <w:r w:rsidR="008C032B" w:rsidRPr="008C032B">
        <w:tab/>
      </w:r>
      <w:r w:rsidR="008C032B" w:rsidRPr="008C032B">
        <w:tab/>
      </w:r>
      <w:r w:rsidR="008C032B" w:rsidRPr="008C032B">
        <w:tab/>
      </w:r>
      <w:r w:rsidRPr="00F81817">
        <w:rPr>
          <w:rStyle w:val="Cquestionpartlabelbold"/>
        </w:rPr>
        <w:t>B</w:t>
      </w:r>
      <w:r w:rsidR="008C032B" w:rsidRPr="008C032B">
        <w:tab/>
      </w:r>
      <w:r w:rsidR="00FC334C" w:rsidRPr="00E25039">
        <w:t>-5</w:t>
      </w:r>
      <w:r w:rsidR="00FC334C" w:rsidRPr="00CB5429">
        <w:rPr>
          <w:rStyle w:val="Cmathsexpressions"/>
          <w:i/>
          <w:iCs/>
        </w:rPr>
        <w:t>y</w:t>
      </w:r>
      <w:r w:rsidR="00FC334C" w:rsidRPr="00E25039">
        <w:t>(5</w:t>
      </w:r>
      <w:r w:rsidR="00FC334C" w:rsidRPr="00CB5429">
        <w:rPr>
          <w:rStyle w:val="Cmathsexpressions"/>
          <w:i/>
          <w:iCs/>
        </w:rPr>
        <w:t>y</w:t>
      </w:r>
      <w:r w:rsidR="00FC334C" w:rsidRPr="00E25039">
        <w:t xml:space="preserve"> + 12</w:t>
      </w:r>
      <w:r w:rsidR="00FC334C" w:rsidRPr="00CB5429">
        <w:rPr>
          <w:rStyle w:val="Cmathsexpressions"/>
          <w:i/>
          <w:iCs/>
        </w:rPr>
        <w:t xml:space="preserve">x </w:t>
      </w:r>
      <w:r w:rsidR="00FC334C" w:rsidRPr="00E25039">
        <w:t>+ 7</w:t>
      </w:r>
      <w:r w:rsidR="00FC334C" w:rsidRPr="00CB5429">
        <w:rPr>
          <w:rStyle w:val="Cmathsexpressions"/>
          <w:i/>
          <w:iCs/>
        </w:rPr>
        <w:t>x</w:t>
      </w:r>
      <w:r w:rsidR="00FC334C" w:rsidRPr="00E25039">
        <w:rPr>
          <w:vertAlign w:val="superscript"/>
        </w:rPr>
        <w:t>2</w:t>
      </w:r>
      <w:r w:rsidR="00FC334C" w:rsidRPr="00E25039">
        <w:t>)</w:t>
      </w:r>
      <w:r w:rsidR="008C032B" w:rsidRPr="008C032B">
        <w:tab/>
      </w:r>
      <w:r w:rsidR="008C032B" w:rsidRPr="008C032B">
        <w:tab/>
      </w:r>
      <w:r w:rsidRPr="00F81817">
        <w:rPr>
          <w:rStyle w:val="Cquestionpartlabelbold"/>
        </w:rPr>
        <w:t>C</w:t>
      </w:r>
      <w:r w:rsidR="008C032B" w:rsidRPr="008C032B">
        <w:tab/>
      </w:r>
      <w:r w:rsidR="00FC334C" w:rsidRPr="00E25039">
        <w:t>-5</w:t>
      </w:r>
      <w:r w:rsidR="00FC334C" w:rsidRPr="00CB5429">
        <w:rPr>
          <w:rStyle w:val="Cmathsexpressions"/>
          <w:i/>
          <w:iCs/>
        </w:rPr>
        <w:t>y</w:t>
      </w:r>
      <w:r w:rsidR="00FC334C" w:rsidRPr="00E25039">
        <w:t>(5 + 12</w:t>
      </w:r>
      <w:r w:rsidR="00FC334C" w:rsidRPr="00CB5429">
        <w:rPr>
          <w:rStyle w:val="Cmathsexpressions"/>
          <w:i/>
          <w:iCs/>
        </w:rPr>
        <w:t xml:space="preserve">x </w:t>
      </w:r>
      <w:r w:rsidR="00FC334C" w:rsidRPr="00E25039">
        <w:t>– 7</w:t>
      </w:r>
      <w:r w:rsidR="00FC334C" w:rsidRPr="00CB5429">
        <w:rPr>
          <w:rStyle w:val="Cmathsexpressions"/>
          <w:i/>
          <w:iCs/>
        </w:rPr>
        <w:t>x</w:t>
      </w:r>
      <w:r w:rsidR="00FC334C" w:rsidRPr="00E25039">
        <w:rPr>
          <w:vertAlign w:val="superscript"/>
        </w:rPr>
        <w:t>2</w:t>
      </w:r>
      <w:r w:rsidR="00FC334C" w:rsidRPr="00E25039">
        <w:t>)</w:t>
      </w:r>
      <w:r w:rsidR="008C032B" w:rsidRPr="008C032B">
        <w:tab/>
      </w:r>
      <w:r w:rsidR="008C032B" w:rsidRPr="008C032B">
        <w:tab/>
      </w:r>
      <w:r w:rsidR="008C032B" w:rsidRPr="008C032B">
        <w:tab/>
      </w:r>
      <w:r w:rsidRPr="00F81817">
        <w:rPr>
          <w:rStyle w:val="Cquestionpartlabelbold"/>
        </w:rPr>
        <w:t>D</w:t>
      </w:r>
      <w:r w:rsidR="008C032B" w:rsidRPr="008C032B">
        <w:tab/>
      </w:r>
      <w:r w:rsidR="00FC334C" w:rsidRPr="00E25039">
        <w:t>5</w:t>
      </w:r>
      <w:r w:rsidR="00FC334C" w:rsidRPr="00CB5429">
        <w:rPr>
          <w:rStyle w:val="Cmathsexpressions"/>
          <w:i/>
          <w:iCs/>
        </w:rPr>
        <w:t>y</w:t>
      </w:r>
      <w:r w:rsidR="00FC334C" w:rsidRPr="00E25039">
        <w:t>(5 + 12</w:t>
      </w:r>
      <w:r w:rsidR="00FC334C" w:rsidRPr="00CB5429">
        <w:rPr>
          <w:rStyle w:val="Cmathsexpressions"/>
          <w:i/>
          <w:iCs/>
        </w:rPr>
        <w:t xml:space="preserve">x </w:t>
      </w:r>
      <w:r w:rsidR="00FC334C" w:rsidRPr="00E25039">
        <w:t>+ 7</w:t>
      </w:r>
      <w:r w:rsidR="00FC334C" w:rsidRPr="00CB5429">
        <w:rPr>
          <w:rStyle w:val="Cmathsexpressions"/>
          <w:i/>
          <w:iCs/>
        </w:rPr>
        <w:t>x</w:t>
      </w:r>
      <w:r w:rsidR="00FC334C" w:rsidRPr="00E25039">
        <w:rPr>
          <w:vertAlign w:val="superscript"/>
        </w:rPr>
        <w:t>2</w:t>
      </w:r>
      <w:r w:rsidR="00FC334C" w:rsidRPr="00E25039">
        <w:t>)</w:t>
      </w:r>
    </w:p>
    <w:p w14:paraId="725818E6" w14:textId="42723F5B" w:rsidR="001B433F" w:rsidRDefault="001B433F" w:rsidP="006535B8">
      <w:pPr>
        <w:pStyle w:val="Psectionresults"/>
      </w:pPr>
      <w:r>
        <w:t>M</w:t>
      </w:r>
      <w:r w:rsidR="002B3763">
        <w:t>ultiple-choice results: ___ /</w:t>
      </w:r>
      <w:r w:rsidR="00692407">
        <w:t xml:space="preserve"> </w:t>
      </w:r>
      <w:r w:rsidR="002D3853">
        <w:t>10</w:t>
      </w:r>
    </w:p>
    <w:p w14:paraId="38C01D2D" w14:textId="77777777" w:rsidR="001B433F" w:rsidRDefault="001B433F" w:rsidP="001B433F">
      <w:pPr>
        <w:pStyle w:val="Psectionheading"/>
      </w:pPr>
      <w:r>
        <w:t>Short answer section</w:t>
      </w:r>
    </w:p>
    <w:p w14:paraId="3D2C174C" w14:textId="3FA5252C" w:rsidR="001B433F" w:rsidRDefault="00FD6DB9" w:rsidP="00B80E6D">
      <w:pPr>
        <w:pStyle w:val="Pquestionheadingsx1stafterhead"/>
      </w:pPr>
      <w:r>
        <w:t>Question 11</w:t>
      </w:r>
      <w:r w:rsidR="008C032B" w:rsidRPr="008C032B">
        <w:tab/>
      </w:r>
      <w:r w:rsidR="00692407">
        <w:rPr>
          <w:rStyle w:val="Cmarkslabel"/>
        </w:rPr>
        <w:t>3</w:t>
      </w:r>
      <w:r w:rsidR="001B433F" w:rsidRPr="001B433F">
        <w:rPr>
          <w:rStyle w:val="Cmarkslabel"/>
        </w:rPr>
        <w:t xml:space="preserve"> marks</w:t>
      </w:r>
      <w:r w:rsidR="008C032B" w:rsidRPr="008C032B">
        <w:tab/>
      </w:r>
    </w:p>
    <w:p w14:paraId="745BE1CE" w14:textId="77777777" w:rsidR="001A7BCC" w:rsidRDefault="00692407" w:rsidP="001A7BCC">
      <w:pPr>
        <w:pStyle w:val="Pquestiontextmainstem"/>
      </w:pPr>
      <w:r w:rsidRPr="00E3676F">
        <w:t>Choose the correct word from the following list to fill the gaps in the following sentences.</w:t>
      </w:r>
    </w:p>
    <w:p w14:paraId="0C8446F4" w14:textId="77777777" w:rsidR="001A7BCC" w:rsidRPr="00F32EAF" w:rsidRDefault="00692407" w:rsidP="00B979D3">
      <w:pPr>
        <w:pStyle w:val="Pquestiontextmainstem"/>
        <w:rPr>
          <w:rStyle w:val="Cmathsexpressions"/>
          <w:i/>
          <w:iCs/>
        </w:rPr>
      </w:pPr>
      <w:r w:rsidRPr="00F32EAF">
        <w:rPr>
          <w:rStyle w:val="Cmathsexpressions"/>
          <w:i/>
          <w:iCs/>
        </w:rPr>
        <w:t>like terms           coefficient          factorising          expanding          constant          formulas</w:t>
      </w:r>
    </w:p>
    <w:p w14:paraId="03015B04" w14:textId="5FDD8033" w:rsidR="00FC334C" w:rsidRDefault="00692407" w:rsidP="001A7BCC">
      <w:pPr>
        <w:pStyle w:val="Pquestiontextpartsa"/>
      </w:pPr>
      <w:r w:rsidRPr="00A94162">
        <w:rPr>
          <w:rStyle w:val="Cquestionpartlabelbold"/>
        </w:rPr>
        <w:t>(a)</w:t>
      </w:r>
      <w:r w:rsidR="008C032B" w:rsidRPr="008C032B">
        <w:tab/>
      </w:r>
      <w:r w:rsidR="00FC334C" w:rsidRPr="00CA1996">
        <w:t xml:space="preserve">When </w:t>
      </w:r>
      <w:r w:rsidR="00FC334C" w:rsidRPr="00F35E2C">
        <w:t>3</w:t>
      </w:r>
      <w:r w:rsidR="00FC334C" w:rsidRPr="00CB5429">
        <w:rPr>
          <w:rStyle w:val="Cmathsexpressions"/>
          <w:i/>
          <w:iCs/>
        </w:rPr>
        <w:t>a</w:t>
      </w:r>
      <w:r w:rsidR="00FC334C" w:rsidRPr="00F35E2C">
        <w:t xml:space="preserve"> − 4</w:t>
      </w:r>
      <w:r w:rsidR="00FC334C" w:rsidRPr="00CB5429">
        <w:rPr>
          <w:rStyle w:val="Cmathsexpressions"/>
          <w:i/>
          <w:iCs/>
        </w:rPr>
        <w:t>b</w:t>
      </w:r>
      <w:r w:rsidR="00FC334C" w:rsidRPr="00F35E2C">
        <w:t xml:space="preserve"> + 5</w:t>
      </w:r>
      <w:r w:rsidR="00FC334C" w:rsidRPr="00CB5429">
        <w:rPr>
          <w:rStyle w:val="Cmathsexpressions"/>
          <w:i/>
          <w:iCs/>
        </w:rPr>
        <w:t>a</w:t>
      </w:r>
      <w:r w:rsidR="00FC334C" w:rsidRPr="00F35E2C">
        <w:t xml:space="preserve"> + 6</w:t>
      </w:r>
      <w:r w:rsidR="00FC334C" w:rsidRPr="00CB5429">
        <w:rPr>
          <w:rStyle w:val="Cmathsexpressions"/>
          <w:i/>
          <w:iCs/>
        </w:rPr>
        <w:t xml:space="preserve">b </w:t>
      </w:r>
      <w:r w:rsidR="00FC334C" w:rsidRPr="00F35E2C">
        <w:t>is simplified to 8</w:t>
      </w:r>
      <w:r w:rsidR="00FC334C" w:rsidRPr="00CB5429">
        <w:rPr>
          <w:rStyle w:val="Cmathsexpressions"/>
          <w:i/>
          <w:iCs/>
        </w:rPr>
        <w:t>a</w:t>
      </w:r>
      <w:r w:rsidR="00FC334C" w:rsidRPr="00F35E2C">
        <w:t xml:space="preserve"> + 2</w:t>
      </w:r>
      <w:r w:rsidR="00FC334C" w:rsidRPr="00CB5429">
        <w:rPr>
          <w:rStyle w:val="Cmathsexpressions"/>
          <w:i/>
          <w:iCs/>
        </w:rPr>
        <w:t>b</w:t>
      </w:r>
      <w:r w:rsidR="00FC334C">
        <w:t xml:space="preserve">, </w:t>
      </w:r>
      <w:r w:rsidR="00EF2D31">
        <w:t>this is called collecting</w:t>
      </w:r>
      <w:r w:rsidR="00FC334C" w:rsidRPr="00CA1996">
        <w:t xml:space="preserve"> ________________</w:t>
      </w:r>
      <w:r w:rsidR="00FC334C">
        <w:t>____</w:t>
      </w:r>
      <w:r w:rsidR="00FC334C" w:rsidRPr="00CA1996">
        <w:t>.</w:t>
      </w:r>
    </w:p>
    <w:p w14:paraId="73DC5C07" w14:textId="684AF991" w:rsidR="00CA1996" w:rsidRDefault="00FC334C" w:rsidP="001A7BCC">
      <w:pPr>
        <w:pStyle w:val="Pquestiontextpartsa"/>
      </w:pPr>
      <w:r w:rsidRPr="00A94162">
        <w:rPr>
          <w:rStyle w:val="Cquestionpartlabelbold"/>
        </w:rPr>
        <w:t>(b)</w:t>
      </w:r>
      <w:r w:rsidR="008C032B" w:rsidRPr="008C032B">
        <w:tab/>
      </w:r>
      <w:r w:rsidR="00CA1996">
        <w:t>Writing an expression with</w:t>
      </w:r>
      <w:r w:rsidR="00CA1996" w:rsidRPr="00E3676F">
        <w:t xml:space="preserve"> a common factor </w:t>
      </w:r>
      <w:r w:rsidR="00CA1996">
        <w:t xml:space="preserve">and brackets is called </w:t>
      </w:r>
      <w:r w:rsidR="00CA1996" w:rsidRPr="00E3676F">
        <w:t>________________</w:t>
      </w:r>
      <w:r w:rsidR="00CA1996">
        <w:t>____</w:t>
      </w:r>
      <w:r w:rsidR="00CA1996">
        <w:br/>
        <w:t>an</w:t>
      </w:r>
      <w:r w:rsidR="00CA1996" w:rsidRPr="00E3676F">
        <w:t xml:space="preserve"> expression.</w:t>
      </w:r>
    </w:p>
    <w:p w14:paraId="616B428E" w14:textId="1D6352BB" w:rsidR="001A7BCC" w:rsidRDefault="00FC334C" w:rsidP="001A7BCC">
      <w:pPr>
        <w:pStyle w:val="Pquestiontextpartsa"/>
      </w:pPr>
      <w:r w:rsidRPr="00CA1996">
        <w:rPr>
          <w:rStyle w:val="Cquestionpartlabelbold"/>
        </w:rPr>
        <w:t>(c)</w:t>
      </w:r>
      <w:r w:rsidR="008C032B" w:rsidRPr="008C032B">
        <w:tab/>
      </w:r>
      <w:r w:rsidR="00692407" w:rsidRPr="00E3676F">
        <w:t xml:space="preserve">Using the distributive </w:t>
      </w:r>
      <w:r w:rsidR="003D407B">
        <w:t>law</w:t>
      </w:r>
      <w:r w:rsidR="00692407" w:rsidRPr="00E3676F">
        <w:t xml:space="preserve"> to </w:t>
      </w:r>
      <w:r w:rsidR="003D407B">
        <w:t>write an expression without</w:t>
      </w:r>
      <w:r w:rsidR="00692407" w:rsidRPr="00E3676F">
        <w:t xml:space="preserve"> brackets is called _______________</w:t>
      </w:r>
      <w:r w:rsidR="003D407B">
        <w:t>___ an expression</w:t>
      </w:r>
      <w:r w:rsidR="00692407" w:rsidRPr="00E3676F">
        <w:t>.</w:t>
      </w:r>
    </w:p>
    <w:p w14:paraId="52FE0F95" w14:textId="0B58F681" w:rsidR="00EF38CC" w:rsidRDefault="00FD6DB9" w:rsidP="00EF38CC">
      <w:pPr>
        <w:pStyle w:val="Pquestionheadingsx"/>
      </w:pPr>
      <w:r>
        <w:t>Question 12</w:t>
      </w:r>
      <w:r w:rsidR="008C032B" w:rsidRPr="008C032B">
        <w:tab/>
      </w:r>
      <w:r w:rsidR="00FC334C">
        <w:rPr>
          <w:rStyle w:val="Cmarkslabel"/>
        </w:rPr>
        <w:t>2</w:t>
      </w:r>
      <w:r w:rsidR="00EF38CC" w:rsidRPr="001B433F">
        <w:rPr>
          <w:rStyle w:val="Cmarkslabel"/>
        </w:rPr>
        <w:t xml:space="preserve"> mark</w:t>
      </w:r>
      <w:r w:rsidR="003D407B">
        <w:rPr>
          <w:rStyle w:val="Cmarkslabel"/>
        </w:rPr>
        <w:t>s</w:t>
      </w:r>
      <w:r w:rsidR="008C032B" w:rsidRPr="008C032B">
        <w:tab/>
      </w:r>
      <w:r w:rsidR="001B46DA">
        <w:t>[3</w:t>
      </w:r>
      <w:r>
        <w:t>.</w:t>
      </w:r>
      <w:r w:rsidR="00FC334C">
        <w:t>1</w:t>
      </w:r>
      <w:r w:rsidR="00902699">
        <w:t>, 3.7</w:t>
      </w:r>
      <w:r w:rsidR="00EF38CC">
        <w:t>]</w:t>
      </w:r>
    </w:p>
    <w:p w14:paraId="46F7BC38" w14:textId="07C3694C" w:rsidR="00FC334C" w:rsidRPr="00E25039" w:rsidRDefault="00FC334C" w:rsidP="00F81817">
      <w:pPr>
        <w:pStyle w:val="Pquestiontextpartsa"/>
      </w:pPr>
      <w:r w:rsidRPr="00F35E2C">
        <w:rPr>
          <w:rStyle w:val="Cquestionpartlabelbold"/>
        </w:rPr>
        <w:t>(a)</w:t>
      </w:r>
      <w:r w:rsidR="008C032B" w:rsidRPr="008C032B">
        <w:tab/>
      </w:r>
      <w:r w:rsidRPr="00E25039">
        <w:t xml:space="preserve">Write an expression that has at least three terms. One term must contain two variables multiplied together. </w:t>
      </w:r>
      <w:r w:rsidR="008C032B">
        <w:t>Include</w:t>
      </w:r>
      <w:r w:rsidRPr="00E25039">
        <w:t xml:space="preserve"> a constant. One of the terms must have a coefficient of -9.</w:t>
      </w:r>
    </w:p>
    <w:p w14:paraId="28FC82FE" w14:textId="77777777" w:rsidR="00FC334C" w:rsidRDefault="00FC334C" w:rsidP="00F81817">
      <w:pPr>
        <w:pStyle w:val="Pquestiontextpartsa"/>
      </w:pPr>
    </w:p>
    <w:p w14:paraId="6EAB4586" w14:textId="77777777" w:rsidR="008C032B" w:rsidRDefault="008C032B" w:rsidP="00F81817">
      <w:pPr>
        <w:pStyle w:val="Pquestiontextpartsa"/>
      </w:pPr>
    </w:p>
    <w:p w14:paraId="7A3A169F" w14:textId="77777777" w:rsidR="00FC334C" w:rsidRPr="00E25039" w:rsidRDefault="00FC334C" w:rsidP="00F81817">
      <w:pPr>
        <w:pStyle w:val="Pquestiontextpartsa"/>
      </w:pPr>
    </w:p>
    <w:p w14:paraId="427AFFF6" w14:textId="74281193" w:rsidR="00CA1996" w:rsidRDefault="008C032B" w:rsidP="00F81817">
      <w:pPr>
        <w:pStyle w:val="Pquestiontextpartsa"/>
      </w:pPr>
      <w:r w:rsidRPr="008C032B">
        <w:rPr>
          <w:rStyle w:val="Cquestionpartlabelbold"/>
        </w:rPr>
        <w:t>(b)</w:t>
      </w:r>
      <w:r w:rsidRPr="008C032B">
        <w:tab/>
      </w:r>
      <w:r w:rsidR="00FC334C" w:rsidRPr="00E25039">
        <w:t>Write an expression that can be factorised and factorise it</w:t>
      </w:r>
      <w:r>
        <w:t>.</w:t>
      </w:r>
    </w:p>
    <w:p w14:paraId="2EB5165F" w14:textId="77777777" w:rsidR="008C032B" w:rsidRDefault="008C032B" w:rsidP="00F81817">
      <w:pPr>
        <w:pStyle w:val="Pquestiontextpartsa"/>
      </w:pPr>
    </w:p>
    <w:p w14:paraId="214BABA9" w14:textId="77777777" w:rsidR="008C032B" w:rsidRDefault="008C032B" w:rsidP="00F81817">
      <w:pPr>
        <w:pStyle w:val="Pquestiontextpartsa"/>
      </w:pPr>
    </w:p>
    <w:p w14:paraId="36846B6A" w14:textId="77777777" w:rsidR="008C032B" w:rsidRDefault="008C032B" w:rsidP="00F81817">
      <w:pPr>
        <w:pStyle w:val="Pquestiontextpartsa"/>
      </w:pPr>
    </w:p>
    <w:p w14:paraId="74A0B774" w14:textId="7B9C5410" w:rsidR="00FD6DB9" w:rsidRDefault="00FD6DB9" w:rsidP="00FD6DB9">
      <w:pPr>
        <w:pStyle w:val="Pquestionheadingsx"/>
      </w:pPr>
      <w:r>
        <w:t>Question 13</w:t>
      </w:r>
      <w:r w:rsidR="008C032B" w:rsidRPr="008C032B">
        <w:tab/>
      </w:r>
      <w:r w:rsidR="00FC334C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8C032B" w:rsidRPr="008C032B">
        <w:tab/>
      </w:r>
      <w:r w:rsidR="001B46DA">
        <w:t>[3</w:t>
      </w:r>
      <w:r>
        <w:t>.</w:t>
      </w:r>
      <w:r w:rsidR="00CA1996">
        <w:t>2</w:t>
      </w:r>
      <w:r>
        <w:t>]</w:t>
      </w:r>
    </w:p>
    <w:p w14:paraId="6E66404D" w14:textId="0ACDF701" w:rsidR="00FC334C" w:rsidRPr="00E25039" w:rsidRDefault="00FC334C" w:rsidP="00F81817">
      <w:pPr>
        <w:pStyle w:val="Pquestiontextmainstem"/>
      </w:pPr>
      <w:r w:rsidRPr="00E25039">
        <w:t xml:space="preserve">Reece has answered the question below in </w:t>
      </w:r>
      <w:r w:rsidR="008C032B">
        <w:t>a maths test, but h</w:t>
      </w:r>
      <w:r w:rsidRPr="00E25039">
        <w:t>e has made a mistake. Circle the error and write the correct solution.</w:t>
      </w:r>
    </w:p>
    <w:p w14:paraId="01052910" w14:textId="6EF571BA" w:rsidR="00FC334C" w:rsidRPr="00E25039" w:rsidRDefault="00FC334C" w:rsidP="00F81817">
      <w:pPr>
        <w:pStyle w:val="Pquestiontextpartsi"/>
      </w:pPr>
      <w:r w:rsidRPr="00E25039">
        <w:t xml:space="preserve">Substitute </w:t>
      </w:r>
      <w:r w:rsidRPr="00F35E2C">
        <w:rPr>
          <w:rStyle w:val="Cmathsexpressions"/>
          <w:i/>
          <w:iCs/>
        </w:rPr>
        <w:t>a</w:t>
      </w:r>
      <w:r w:rsidRPr="00E25039">
        <w:t xml:space="preserve"> = -3 and </w:t>
      </w:r>
      <w:r w:rsidRPr="00F35E2C">
        <w:rPr>
          <w:rStyle w:val="Cmathsexpressions"/>
          <w:i/>
          <w:iCs/>
        </w:rPr>
        <w:t>b</w:t>
      </w:r>
      <w:r w:rsidRPr="00E25039">
        <w:t xml:space="preserve"> = -5 into the expression 4</w:t>
      </w:r>
      <w:r w:rsidRPr="00F35E2C">
        <w:rPr>
          <w:rStyle w:val="Cmathsexpressions"/>
          <w:i/>
          <w:iCs/>
        </w:rPr>
        <w:t xml:space="preserve">ab </w:t>
      </w:r>
      <w:r w:rsidRPr="00E25039">
        <w:t>– 5</w:t>
      </w:r>
      <w:r w:rsidRPr="00F35E2C">
        <w:rPr>
          <w:rStyle w:val="Cmathsexpressions"/>
          <w:i/>
          <w:iCs/>
        </w:rPr>
        <w:t>a</w:t>
      </w:r>
      <w:r w:rsidR="00902699" w:rsidRPr="00902699">
        <w:t>.</w:t>
      </w:r>
    </w:p>
    <w:p w14:paraId="3E050C4D" w14:textId="77777777" w:rsidR="00FC334C" w:rsidRPr="008C032B" w:rsidRDefault="00FC334C" w:rsidP="008C032B">
      <w:pPr>
        <w:pStyle w:val="Pquestiontextpartsi"/>
      </w:pPr>
      <w:r w:rsidRPr="008C032B">
        <w:t xml:space="preserve">Reece’s working </w:t>
      </w:r>
    </w:p>
    <w:p w14:paraId="62B5B65F" w14:textId="77777777" w:rsidR="00FC334C" w:rsidRPr="00E25039" w:rsidRDefault="00FC334C" w:rsidP="00F81817">
      <w:pPr>
        <w:pStyle w:val="Pquestiontextpartsi"/>
      </w:pPr>
      <w:r w:rsidRPr="00E25039">
        <w:t>4</w:t>
      </w:r>
      <w:r w:rsidRPr="00F35E2C">
        <w:rPr>
          <w:rStyle w:val="Cmathsexpressions"/>
          <w:i/>
          <w:iCs/>
        </w:rPr>
        <w:t>ab</w:t>
      </w:r>
      <w:r w:rsidRPr="00E25039">
        <w:t xml:space="preserve"> – 5</w:t>
      </w:r>
      <w:r w:rsidRPr="00F35E2C">
        <w:rPr>
          <w:rStyle w:val="Cmathsexpressions"/>
          <w:i/>
          <w:iCs/>
        </w:rPr>
        <w:t>a</w:t>
      </w:r>
    </w:p>
    <w:p w14:paraId="70223BFE" w14:textId="77777777" w:rsidR="00FC334C" w:rsidRPr="00E25039" w:rsidRDefault="00FC334C" w:rsidP="00F81817">
      <w:pPr>
        <w:pStyle w:val="Pquestiontextpartsi"/>
      </w:pPr>
      <w:r w:rsidRPr="00E25039">
        <w:t>= 4 × -3 × -5 – 5 × -3</w:t>
      </w:r>
    </w:p>
    <w:p w14:paraId="6C64652C" w14:textId="77777777" w:rsidR="00FC334C" w:rsidRPr="00E25039" w:rsidRDefault="00FC334C" w:rsidP="00F81817">
      <w:pPr>
        <w:pStyle w:val="Pquestiontextpartsi"/>
      </w:pPr>
      <w:r w:rsidRPr="00E25039">
        <w:t>= 60 – 15</w:t>
      </w:r>
    </w:p>
    <w:p w14:paraId="628A4A62" w14:textId="77777777" w:rsidR="00FC334C" w:rsidRPr="00E25039" w:rsidRDefault="00FC334C" w:rsidP="00F81817">
      <w:pPr>
        <w:pStyle w:val="Pquestiontextpartsi"/>
      </w:pPr>
      <w:r w:rsidRPr="00E25039">
        <w:t>= 45</w:t>
      </w:r>
    </w:p>
    <w:p w14:paraId="602B799A" w14:textId="2C3A1DED" w:rsidR="008D7F3B" w:rsidRDefault="008D7F3B" w:rsidP="008D7F3B">
      <w:pPr>
        <w:pStyle w:val="Pquestionheadingsx"/>
      </w:pPr>
      <w:r>
        <w:lastRenderedPageBreak/>
        <w:t>Question 14</w:t>
      </w:r>
      <w:r w:rsidR="008C032B" w:rsidRPr="008C032B">
        <w:tab/>
      </w:r>
      <w:r w:rsidR="00FC334C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8C032B" w:rsidRPr="008C032B">
        <w:tab/>
      </w:r>
      <w:r w:rsidR="001B46DA">
        <w:t>[3</w:t>
      </w:r>
      <w:r>
        <w:t>.</w:t>
      </w:r>
      <w:r w:rsidR="00902699">
        <w:t>2</w:t>
      </w:r>
      <w:r>
        <w:t>]</w:t>
      </w:r>
    </w:p>
    <w:p w14:paraId="54845539" w14:textId="77777777" w:rsidR="00FC334C" w:rsidRPr="00E25039" w:rsidRDefault="00FC334C" w:rsidP="00F81817">
      <w:pPr>
        <w:pStyle w:val="Pquestiontextmainstem"/>
      </w:pPr>
      <w:r w:rsidRPr="00E25039">
        <w:t>If</w:t>
      </w:r>
      <w:r w:rsidRPr="00F35E2C">
        <w:t xml:space="preserve"> </w:t>
      </w:r>
      <w:r w:rsidRPr="00F35E2C">
        <w:rPr>
          <w:rStyle w:val="Cmathsexpressions"/>
          <w:i/>
          <w:iCs/>
        </w:rPr>
        <w:t>a</w:t>
      </w:r>
      <w:r w:rsidRPr="00F35E2C">
        <w:t xml:space="preserve"> </w:t>
      </w:r>
      <w:r w:rsidRPr="00E25039">
        <w:t>=</w:t>
      </w:r>
      <w:r w:rsidRPr="00F35E2C">
        <w:t xml:space="preserve"> </w:t>
      </w:r>
      <w:r w:rsidRPr="00E25039">
        <w:t>3,</w:t>
      </w:r>
      <w:r w:rsidRPr="00F35E2C">
        <w:t xml:space="preserve"> </w:t>
      </w:r>
      <w:r w:rsidRPr="00F35E2C">
        <w:rPr>
          <w:rStyle w:val="Cmathsexpressions"/>
          <w:i/>
          <w:iCs/>
        </w:rPr>
        <w:t>b</w:t>
      </w:r>
      <w:r w:rsidRPr="00F35E2C">
        <w:t xml:space="preserve"> </w:t>
      </w:r>
      <w:r w:rsidRPr="00E25039">
        <w:t>=</w:t>
      </w:r>
      <w:r w:rsidRPr="00F35E2C">
        <w:t xml:space="preserve">  </w:t>
      </w:r>
      <w:r w:rsidRPr="00E25039">
        <w:t>4</w:t>
      </w:r>
      <w:r w:rsidRPr="00F35E2C">
        <w:t xml:space="preserve"> </w:t>
      </w:r>
      <w:r w:rsidRPr="00E25039">
        <w:t>and</w:t>
      </w:r>
      <w:r w:rsidRPr="00F35E2C">
        <w:t xml:space="preserve"> </w:t>
      </w:r>
      <w:r w:rsidRPr="00F35E2C">
        <w:rPr>
          <w:rStyle w:val="Cmathsexpressions"/>
          <w:i/>
          <w:iCs/>
        </w:rPr>
        <w:t>c</w:t>
      </w:r>
      <w:r w:rsidRPr="00F35E2C">
        <w:t xml:space="preserve"> </w:t>
      </w:r>
      <w:r w:rsidRPr="00E25039">
        <w:t>=</w:t>
      </w:r>
      <w:r w:rsidRPr="00F35E2C">
        <w:t xml:space="preserve"> </w:t>
      </w:r>
      <w:r w:rsidRPr="00E25039">
        <w:t>-</w:t>
      </w:r>
      <w:r w:rsidRPr="00F35E2C">
        <w:t xml:space="preserve"> </w:t>
      </w:r>
      <w:r w:rsidRPr="00E25039">
        <w:t>2,</w:t>
      </w:r>
      <w:r w:rsidRPr="00F35E2C">
        <w:t xml:space="preserve"> </w:t>
      </w:r>
      <w:r w:rsidRPr="00E25039">
        <w:t>evaluate</w:t>
      </w:r>
      <w:r w:rsidRPr="00F35E2C">
        <w:t xml:space="preserve"> </w:t>
      </w:r>
      <w:r w:rsidRPr="00E25039">
        <w:t>each</w:t>
      </w:r>
      <w:r w:rsidRPr="00F35E2C">
        <w:t xml:space="preserve"> </w:t>
      </w:r>
      <w:r w:rsidRPr="00E25039">
        <w:t>of the</w:t>
      </w:r>
      <w:r w:rsidRPr="00F35E2C">
        <w:t xml:space="preserve"> </w:t>
      </w:r>
      <w:r w:rsidRPr="00E25039">
        <w:t>following:</w:t>
      </w:r>
    </w:p>
    <w:p w14:paraId="19978FD3" w14:textId="5D028BF3" w:rsidR="00FC334C" w:rsidRPr="00E25039" w:rsidRDefault="00FC334C" w:rsidP="00F81817">
      <w:pPr>
        <w:pStyle w:val="Pquestiontextpartsa"/>
      </w:pPr>
      <w:r w:rsidRPr="00F35E2C">
        <w:rPr>
          <w:rStyle w:val="Cquestionpartlabelbold"/>
        </w:rPr>
        <w:t>(a)</w:t>
      </w:r>
      <w:r w:rsidR="008C032B" w:rsidRPr="008C032B">
        <w:tab/>
      </w:r>
      <w:r w:rsidRPr="00E25039">
        <w:rPr>
          <w:w w:val="104"/>
          <w:position w:val="-24"/>
        </w:rPr>
        <w:object w:dxaOrig="1540" w:dyaOrig="620" w14:anchorId="5350F79C">
          <v:shape id="_x0000_i1040" type="#_x0000_t75" style="width:77.25pt;height:30.75pt" o:ole="">
            <v:imagedata r:id="rId38" o:title=""/>
          </v:shape>
          <o:OLEObject Type="Embed" ProgID="Equation.3" ShapeID="_x0000_i1040" DrawAspect="Content" ObjectID="_1540564979" r:id="rId39"/>
        </w:object>
      </w:r>
      <w:r w:rsidR="008C032B" w:rsidRPr="008C032B">
        <w:tab/>
      </w:r>
      <w:r w:rsidR="008C032B" w:rsidRPr="008C032B">
        <w:tab/>
      </w:r>
      <w:r w:rsidR="008C032B">
        <w:tab/>
      </w:r>
      <w:r w:rsidR="008C032B">
        <w:tab/>
      </w:r>
      <w:r w:rsidR="008C032B">
        <w:tab/>
      </w:r>
      <w:r w:rsidRPr="00F35E2C">
        <w:rPr>
          <w:rStyle w:val="Cquestionpartlabelbold"/>
        </w:rPr>
        <w:t>(b)</w:t>
      </w:r>
      <w:r w:rsidR="00D22FDD">
        <w:t xml:space="preserve">  </w:t>
      </w:r>
      <w:r w:rsidRPr="00E25039">
        <w:rPr>
          <w:w w:val="104"/>
          <w:position w:val="-24"/>
        </w:rPr>
        <w:object w:dxaOrig="1300" w:dyaOrig="620" w14:anchorId="6438077E">
          <v:shape id="_x0000_i1041" type="#_x0000_t75" style="width:66pt;height:30.75pt" o:ole="">
            <v:imagedata r:id="rId40" o:title=""/>
          </v:shape>
          <o:OLEObject Type="Embed" ProgID="Equation.3" ShapeID="_x0000_i1041" DrawAspect="Content" ObjectID="_1540564980" r:id="rId41"/>
        </w:object>
      </w:r>
    </w:p>
    <w:p w14:paraId="4B056241" w14:textId="20360455" w:rsidR="00CA1996" w:rsidRDefault="00CA1996" w:rsidP="00FE4A1E">
      <w:pPr>
        <w:pStyle w:val="Pquestiontextpartsa"/>
      </w:pPr>
    </w:p>
    <w:p w14:paraId="039B5F8C" w14:textId="77777777" w:rsidR="00F32EAF" w:rsidRDefault="00F32EAF" w:rsidP="00FE4A1E">
      <w:pPr>
        <w:pStyle w:val="Pquestiontextpartsa"/>
      </w:pPr>
    </w:p>
    <w:p w14:paraId="7AAD20EC" w14:textId="77777777" w:rsidR="00F32EAF" w:rsidRDefault="00F32EAF" w:rsidP="00FE4A1E">
      <w:pPr>
        <w:pStyle w:val="Pquestiontextpartsa"/>
      </w:pPr>
    </w:p>
    <w:p w14:paraId="5ED4FE3C" w14:textId="77777777" w:rsidR="00F32EAF" w:rsidRDefault="00F32EAF" w:rsidP="00FE4A1E">
      <w:pPr>
        <w:pStyle w:val="Pquestiontextpartsa"/>
      </w:pPr>
    </w:p>
    <w:p w14:paraId="2C2A316B" w14:textId="77777777" w:rsidR="00F32EAF" w:rsidRDefault="00F32EAF" w:rsidP="00FE4A1E">
      <w:pPr>
        <w:pStyle w:val="Pquestiontextpartsa"/>
      </w:pPr>
    </w:p>
    <w:p w14:paraId="7B414D1E" w14:textId="74162525" w:rsidR="008851EA" w:rsidRDefault="008851EA" w:rsidP="008851EA">
      <w:pPr>
        <w:pStyle w:val="Pquestionheadingsx"/>
      </w:pPr>
      <w:r>
        <w:t>Question 15</w:t>
      </w:r>
      <w:r w:rsidR="008C032B" w:rsidRPr="008C032B">
        <w:tab/>
      </w:r>
      <w:r w:rsidR="00FC334C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8C032B" w:rsidRPr="008C032B">
        <w:tab/>
      </w:r>
      <w:r w:rsidR="001B46DA">
        <w:t>[3</w:t>
      </w:r>
      <w:r>
        <w:t>.</w:t>
      </w:r>
      <w:r w:rsidR="00FC334C">
        <w:t>3</w:t>
      </w:r>
      <w:r>
        <w:t>]</w:t>
      </w:r>
    </w:p>
    <w:p w14:paraId="4090A7E9" w14:textId="00C36312" w:rsidR="00FC334C" w:rsidRPr="00E25039" w:rsidRDefault="00F81817" w:rsidP="00F81817">
      <w:pPr>
        <w:pStyle w:val="Pquestiontextmainstem"/>
      </w:pPr>
      <w:r w:rsidRPr="00F81817">
        <w:t xml:space="preserve">A </w:t>
      </w:r>
      <w:r w:rsidR="00FC334C" w:rsidRPr="00F81817">
        <w:t>patchwork</w:t>
      </w:r>
      <w:r w:rsidR="00FC334C" w:rsidRPr="00E25039">
        <w:t xml:space="preserve"> quilt is made with 400 rectangles. Each rectangle has a width that is 3 cm less than </w:t>
      </w:r>
      <w:r w:rsidR="00FC334C" w:rsidRPr="00E25039">
        <w:br/>
        <w:t>its length.</w:t>
      </w:r>
    </w:p>
    <w:p w14:paraId="08867E53" w14:textId="384BB3B1" w:rsidR="00FC334C" w:rsidRPr="00E25039" w:rsidRDefault="00FC334C" w:rsidP="00F35E2C">
      <w:pPr>
        <w:pStyle w:val="Pquestiontextpartsa"/>
      </w:pPr>
      <w:r w:rsidRPr="00F35E2C">
        <w:rPr>
          <w:rStyle w:val="Cquestionpartlabelbold"/>
        </w:rPr>
        <w:t>(a)</w:t>
      </w:r>
      <w:r w:rsidR="008C032B">
        <w:tab/>
      </w:r>
      <w:r w:rsidRPr="00E25039">
        <w:t xml:space="preserve">If the area of a rectangle is given by the formula </w:t>
      </w:r>
      <w:r w:rsidR="00F81817" w:rsidRPr="00F35E2C">
        <w:rPr>
          <w:rStyle w:val="Cmathsexpressions"/>
          <w:i/>
          <w:iCs/>
        </w:rPr>
        <w:t>A</w:t>
      </w:r>
      <w:r w:rsidR="00F35E2C">
        <w:rPr>
          <w:rStyle w:val="Cquestionpartlabelbold"/>
        </w:rPr>
        <w:t xml:space="preserve"> </w:t>
      </w:r>
      <w:r w:rsidRPr="00E25039">
        <w:t xml:space="preserve">= </w:t>
      </w:r>
      <w:r w:rsidRPr="00CB5429">
        <w:rPr>
          <w:rStyle w:val="Cmathsexpressions"/>
          <w:i/>
          <w:iCs/>
        </w:rPr>
        <w:t>L × W</w:t>
      </w:r>
      <w:r w:rsidRPr="00E25039">
        <w:t xml:space="preserve">, where </w:t>
      </w:r>
      <w:r w:rsidRPr="00CB5429">
        <w:rPr>
          <w:rStyle w:val="Cmathsexpressions"/>
          <w:i/>
          <w:iCs/>
        </w:rPr>
        <w:t>L</w:t>
      </w:r>
      <w:r w:rsidRPr="00E25039">
        <w:t xml:space="preserve"> is the length and </w:t>
      </w:r>
      <w:r w:rsidRPr="00CB5429">
        <w:rPr>
          <w:rStyle w:val="Cmathsexpressions"/>
          <w:i/>
          <w:iCs/>
        </w:rPr>
        <w:t>W</w:t>
      </w:r>
      <w:r w:rsidRPr="00E25039">
        <w:t xml:space="preserve"> is the width, </w:t>
      </w:r>
      <w:r w:rsidR="0037104A">
        <w:t>write an expression for</w:t>
      </w:r>
      <w:r w:rsidRPr="00E25039">
        <w:t xml:space="preserve"> the total area</w:t>
      </w:r>
      <w:r w:rsidR="008C032B">
        <w:t xml:space="preserve"> </w:t>
      </w:r>
      <w:r w:rsidRPr="00E25039">
        <w:t xml:space="preserve">covered by the quilt. Give your answer in terms of </w:t>
      </w:r>
      <w:r w:rsidRPr="00CB5429">
        <w:rPr>
          <w:rStyle w:val="Cmathsexpressions"/>
          <w:i/>
          <w:iCs/>
        </w:rPr>
        <w:t>L</w:t>
      </w:r>
      <w:r w:rsidR="008C032B" w:rsidRPr="008C032B">
        <w:t>,</w:t>
      </w:r>
      <w:r w:rsidR="0037104A">
        <w:t xml:space="preserve"> </w:t>
      </w:r>
      <w:r w:rsidRPr="00E25039">
        <w:t>in expanded form.</w:t>
      </w:r>
    </w:p>
    <w:p w14:paraId="0A89A87A" w14:textId="77777777" w:rsidR="008C032B" w:rsidRDefault="008C032B" w:rsidP="00F35E2C">
      <w:pPr>
        <w:pStyle w:val="Pquestiontextpartsa"/>
        <w:rPr>
          <w:szCs w:val="20"/>
        </w:rPr>
      </w:pPr>
    </w:p>
    <w:p w14:paraId="5E110119" w14:textId="77777777" w:rsidR="008C032B" w:rsidRPr="00E25039" w:rsidRDefault="008C032B" w:rsidP="00F35E2C">
      <w:pPr>
        <w:pStyle w:val="Pquestiontextpartsa"/>
        <w:rPr>
          <w:szCs w:val="20"/>
        </w:rPr>
      </w:pPr>
    </w:p>
    <w:p w14:paraId="2BAA8796" w14:textId="77777777" w:rsidR="00FC334C" w:rsidRPr="00E25039" w:rsidRDefault="00FC334C" w:rsidP="00F35E2C">
      <w:pPr>
        <w:pStyle w:val="Pquestiontextpartsa"/>
        <w:rPr>
          <w:szCs w:val="20"/>
        </w:rPr>
      </w:pPr>
    </w:p>
    <w:p w14:paraId="4820512B" w14:textId="77777777" w:rsidR="00FC334C" w:rsidRPr="00E25039" w:rsidRDefault="00FC334C" w:rsidP="00F35E2C">
      <w:pPr>
        <w:pStyle w:val="Pquestiontextpartsa"/>
        <w:rPr>
          <w:szCs w:val="20"/>
        </w:rPr>
      </w:pPr>
    </w:p>
    <w:p w14:paraId="063372C7" w14:textId="3C61DDA1" w:rsidR="00F32EAF" w:rsidRDefault="008C032B" w:rsidP="00F35E2C">
      <w:pPr>
        <w:pStyle w:val="Pquestiontextpartsa"/>
      </w:pPr>
      <w:r w:rsidRPr="008C032B">
        <w:rPr>
          <w:rStyle w:val="Cquestionpartlabelbold"/>
        </w:rPr>
        <w:t>(b)</w:t>
      </w:r>
      <w:r w:rsidRPr="008C032B">
        <w:tab/>
      </w:r>
      <w:r w:rsidR="00FC334C" w:rsidRPr="00E25039">
        <w:t xml:space="preserve">If </w:t>
      </w:r>
      <w:r w:rsidR="00FC334C" w:rsidRPr="00CB5429">
        <w:rPr>
          <w:rStyle w:val="Cmathsexpressions"/>
          <w:i/>
          <w:iCs/>
        </w:rPr>
        <w:t>L</w:t>
      </w:r>
      <w:r w:rsidR="00FC334C" w:rsidRPr="00E25039">
        <w:t xml:space="preserve"> = 12 cm, find the total area covered by the quilt.</w:t>
      </w:r>
    </w:p>
    <w:p w14:paraId="7EC6F54F" w14:textId="77777777" w:rsidR="00F32EAF" w:rsidRDefault="00F32EAF" w:rsidP="00F35E2C">
      <w:pPr>
        <w:pStyle w:val="Pquestiontextpartsa"/>
      </w:pPr>
    </w:p>
    <w:p w14:paraId="580E6554" w14:textId="77777777" w:rsidR="00F32EAF" w:rsidRDefault="00F32EAF" w:rsidP="008851EA">
      <w:pPr>
        <w:pStyle w:val="Pquestiontextmainstem"/>
      </w:pPr>
    </w:p>
    <w:p w14:paraId="4A4B7260" w14:textId="77777777" w:rsidR="008C032B" w:rsidRDefault="008C032B" w:rsidP="008851EA">
      <w:pPr>
        <w:pStyle w:val="Pquestiontextmainstem"/>
      </w:pPr>
    </w:p>
    <w:p w14:paraId="38E66A87" w14:textId="2B278302" w:rsidR="00E14832" w:rsidRDefault="00E14832" w:rsidP="00E14832">
      <w:pPr>
        <w:pStyle w:val="Pquestionheadingsx"/>
      </w:pPr>
      <w:r>
        <w:t>Question 16</w:t>
      </w:r>
      <w:r w:rsidR="008C032B" w:rsidRPr="008C032B">
        <w:tab/>
      </w:r>
      <w:r w:rsidR="00FC334C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8C032B" w:rsidRPr="008C032B">
        <w:tab/>
      </w:r>
      <w:r w:rsidR="001B46DA">
        <w:t>[3</w:t>
      </w:r>
      <w:r>
        <w:t>.</w:t>
      </w:r>
      <w:r w:rsidR="00FC334C">
        <w:t>4</w:t>
      </w:r>
      <w:r>
        <w:t>]</w:t>
      </w:r>
    </w:p>
    <w:p w14:paraId="6F360151" w14:textId="1EF08FEA" w:rsidR="00CA1996" w:rsidRPr="00834E5F" w:rsidRDefault="00CA1996" w:rsidP="00CA1996">
      <w:pPr>
        <w:pStyle w:val="Pquestiontextmainstem"/>
      </w:pPr>
      <w:r w:rsidRPr="00834E5F">
        <w:t>Simplify the</w:t>
      </w:r>
      <w:r w:rsidR="00F32EAF">
        <w:t>se expressions</w:t>
      </w:r>
      <w:r w:rsidR="00FC334C">
        <w:t>, where possible</w:t>
      </w:r>
      <w:r w:rsidRPr="00834E5F">
        <w:t>.</w:t>
      </w:r>
    </w:p>
    <w:p w14:paraId="5E2469C3" w14:textId="4D7DA688" w:rsidR="00F87555" w:rsidRPr="00F35E2C" w:rsidRDefault="00FC334C" w:rsidP="00F35E2C">
      <w:pPr>
        <w:pStyle w:val="Pquestiontextpartsa"/>
      </w:pPr>
      <w:r w:rsidRPr="008C032B">
        <w:rPr>
          <w:rStyle w:val="Cquestionpartlabelbold"/>
        </w:rPr>
        <w:t>(a)</w:t>
      </w:r>
      <w:r w:rsidR="008C032B" w:rsidRPr="008C032B">
        <w:tab/>
      </w:r>
      <w:r w:rsidRPr="00F35E2C">
        <w:t>8</w:t>
      </w:r>
      <w:r w:rsidRPr="00F35E2C">
        <w:rPr>
          <w:rStyle w:val="Cmathsexpressions"/>
          <w:i/>
          <w:iCs/>
        </w:rPr>
        <w:t>r</w:t>
      </w:r>
      <w:r w:rsidRPr="00F35E2C">
        <w:t xml:space="preserve"> – 9</w:t>
      </w:r>
      <w:r w:rsidRPr="00F35E2C">
        <w:rPr>
          <w:rStyle w:val="Cmathsexpressions"/>
          <w:i/>
          <w:iCs/>
        </w:rPr>
        <w:t xml:space="preserve">r </w:t>
      </w:r>
      <w:r w:rsidRPr="00F35E2C">
        <w:t>– 5</w:t>
      </w:r>
      <w:r w:rsidRPr="00F35E2C">
        <w:rPr>
          <w:rStyle w:val="Cmathsexpressions"/>
          <w:i/>
          <w:iCs/>
        </w:rPr>
        <w:t>r</w:t>
      </w:r>
      <w:r w:rsidRPr="00F35E2C">
        <w:rPr>
          <w:vertAlign w:val="superscript"/>
        </w:rPr>
        <w:t>2</w:t>
      </w:r>
      <w:r w:rsidRPr="00F35E2C">
        <w:t xml:space="preserve"> + 3</w:t>
      </w:r>
      <w:r w:rsidR="008C032B">
        <w:tab/>
      </w:r>
      <w:r w:rsidR="008C032B">
        <w:tab/>
      </w:r>
      <w:r w:rsidR="008C032B">
        <w:tab/>
      </w:r>
      <w:r w:rsidR="008C032B">
        <w:tab/>
      </w:r>
      <w:r w:rsidR="008C032B">
        <w:tab/>
      </w:r>
      <w:r w:rsidRPr="008C032B">
        <w:rPr>
          <w:rStyle w:val="Cquestionpartlabelbold"/>
        </w:rPr>
        <w:t>(b)</w:t>
      </w:r>
      <w:r w:rsidR="00D22FDD">
        <w:t xml:space="preserve">  </w:t>
      </w:r>
      <w:r w:rsidRPr="00F35E2C">
        <w:t>6</w:t>
      </w:r>
      <w:r w:rsidRPr="00F35E2C">
        <w:rPr>
          <w:rStyle w:val="Cmathsexpressions"/>
          <w:i/>
          <w:iCs/>
        </w:rPr>
        <w:t xml:space="preserve">kp </w:t>
      </w:r>
      <w:r w:rsidRPr="00F35E2C">
        <w:t>– 4 + 4</w:t>
      </w:r>
      <w:r w:rsidRPr="00F35E2C">
        <w:rPr>
          <w:rStyle w:val="Cmathsexpressions"/>
          <w:i/>
          <w:iCs/>
        </w:rPr>
        <w:t>k</w:t>
      </w:r>
      <w:r w:rsidRPr="00F35E2C">
        <w:t xml:space="preserve"> – 6</w:t>
      </w:r>
      <w:r w:rsidRPr="00F35E2C">
        <w:rPr>
          <w:rStyle w:val="Cmathsexpressions"/>
          <w:i/>
          <w:iCs/>
        </w:rPr>
        <w:t>p</w:t>
      </w:r>
      <w:r w:rsidR="008C032B" w:rsidRPr="008C032B">
        <w:tab/>
      </w:r>
    </w:p>
    <w:p w14:paraId="35FA525B" w14:textId="77777777" w:rsidR="00F87555" w:rsidRDefault="00F87555" w:rsidP="00FE4A1E">
      <w:pPr>
        <w:pStyle w:val="Pquestiontextpartsa"/>
      </w:pPr>
    </w:p>
    <w:p w14:paraId="393408F3" w14:textId="77777777" w:rsidR="00F32EAF" w:rsidRDefault="00F32EAF" w:rsidP="00FE4A1E">
      <w:pPr>
        <w:pStyle w:val="Pquestiontextpartsa"/>
        <w:rPr>
          <w:rStyle w:val="Cmathsexpressions"/>
          <w:i/>
          <w:iCs/>
        </w:rPr>
      </w:pPr>
    </w:p>
    <w:p w14:paraId="556A83BC" w14:textId="19C484EF" w:rsidR="00043FF0" w:rsidRDefault="008C032B" w:rsidP="00FE4A1E">
      <w:pPr>
        <w:pStyle w:val="Pquestiontextpartsa"/>
      </w:pPr>
      <w:r w:rsidRPr="008C032B">
        <w:rPr>
          <w:rStyle w:val="Cquestionpartlabelbold"/>
        </w:rPr>
        <w:t>(c)</w:t>
      </w:r>
      <w:r w:rsidRPr="008C032B">
        <w:tab/>
      </w:r>
      <w:r w:rsidRPr="00F35E2C">
        <w:t>12</w:t>
      </w:r>
      <w:r w:rsidRPr="00F35E2C">
        <w:rPr>
          <w:rStyle w:val="Cmathsexpressions"/>
          <w:i/>
          <w:iCs/>
        </w:rPr>
        <w:t>x</w:t>
      </w:r>
      <w:r w:rsidRPr="00F35E2C">
        <w:rPr>
          <w:vertAlign w:val="superscript"/>
        </w:rPr>
        <w:t>3</w:t>
      </w:r>
      <w:r w:rsidRPr="00F35E2C">
        <w:t xml:space="preserve"> + 2</w:t>
      </w:r>
      <w:r w:rsidRPr="00F35E2C">
        <w:rPr>
          <w:rStyle w:val="Cmathsexpressions"/>
          <w:i/>
          <w:iCs/>
        </w:rPr>
        <w:t>xy</w:t>
      </w:r>
      <w:r w:rsidRPr="00F35E2C">
        <w:t xml:space="preserve"> – 5</w:t>
      </w:r>
      <w:r w:rsidRPr="00F35E2C">
        <w:rPr>
          <w:rStyle w:val="Cmathsexpressions"/>
          <w:i/>
          <w:iCs/>
        </w:rPr>
        <w:t>x</w:t>
      </w:r>
      <w:r w:rsidRPr="00F35E2C">
        <w:rPr>
          <w:vertAlign w:val="superscript"/>
        </w:rPr>
        <w:t>2</w:t>
      </w:r>
      <w:r w:rsidRPr="00F35E2C">
        <w:t xml:space="preserve"> – (2</w:t>
      </w:r>
      <w:r w:rsidRPr="00F35E2C">
        <w:rPr>
          <w:rStyle w:val="Cmathsexpressions"/>
          <w:i/>
          <w:iCs/>
        </w:rPr>
        <w:t>x</w:t>
      </w:r>
      <w:r w:rsidRPr="00F35E2C">
        <w:rPr>
          <w:vertAlign w:val="superscript"/>
        </w:rPr>
        <w:t>2</w:t>
      </w:r>
      <w:r w:rsidRPr="00F35E2C">
        <w:t xml:space="preserve"> + 19</w:t>
      </w:r>
      <w:r w:rsidRPr="00F35E2C">
        <w:rPr>
          <w:rStyle w:val="Cmathsexpressions"/>
          <w:i/>
          <w:iCs/>
        </w:rPr>
        <w:t>x</w:t>
      </w:r>
      <w:r w:rsidRPr="00F35E2C">
        <w:rPr>
          <w:vertAlign w:val="superscript"/>
        </w:rPr>
        <w:t>3</w:t>
      </w:r>
      <w:r w:rsidRPr="00F35E2C">
        <w:t>)</w:t>
      </w:r>
    </w:p>
    <w:p w14:paraId="232C7E4C" w14:textId="77777777" w:rsidR="008C032B" w:rsidRDefault="008C032B" w:rsidP="00FE4A1E">
      <w:pPr>
        <w:pStyle w:val="Pquestiontextpartsa"/>
      </w:pPr>
    </w:p>
    <w:p w14:paraId="7CF5E94C" w14:textId="77777777" w:rsidR="008C032B" w:rsidRDefault="008C032B" w:rsidP="00FE4A1E">
      <w:pPr>
        <w:pStyle w:val="Pquestiontextpartsa"/>
        <w:rPr>
          <w:rStyle w:val="Cmathsexpressions"/>
          <w:i/>
          <w:iCs/>
        </w:rPr>
      </w:pPr>
    </w:p>
    <w:p w14:paraId="366FADF4" w14:textId="77777777" w:rsidR="008C032B" w:rsidRDefault="008C032B" w:rsidP="00FE4A1E">
      <w:pPr>
        <w:pStyle w:val="Pquestiontextpartsa"/>
        <w:rPr>
          <w:rStyle w:val="Cmathsexpressions"/>
          <w:i/>
          <w:iCs/>
        </w:rPr>
      </w:pPr>
    </w:p>
    <w:p w14:paraId="2845434E" w14:textId="377444CA" w:rsidR="00E14832" w:rsidRDefault="00E14832" w:rsidP="00E14832">
      <w:pPr>
        <w:pStyle w:val="Pquestionheadingsx"/>
      </w:pPr>
      <w:r>
        <w:t>Question 17</w:t>
      </w:r>
      <w:r w:rsidR="008C032B" w:rsidRPr="008C032B">
        <w:tab/>
      </w:r>
      <w:r w:rsidR="00CA1996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8C032B" w:rsidRPr="008C032B">
        <w:tab/>
      </w:r>
      <w:r w:rsidR="001B46DA">
        <w:t>[3</w:t>
      </w:r>
      <w:r w:rsidR="00F37229">
        <w:t>.</w:t>
      </w:r>
      <w:r w:rsidR="00FC334C">
        <w:t>5</w:t>
      </w:r>
      <w:r>
        <w:t>]</w:t>
      </w:r>
    </w:p>
    <w:p w14:paraId="31E2799B" w14:textId="5CF6B4E1" w:rsidR="00CA1996" w:rsidRPr="00834E5F" w:rsidRDefault="00FC334C" w:rsidP="00CA1996">
      <w:pPr>
        <w:pStyle w:val="Pquestiontextmainstem"/>
      </w:pPr>
      <w:r>
        <w:t>S</w:t>
      </w:r>
      <w:r w:rsidR="00CA1996" w:rsidRPr="00834E5F">
        <w:t>implify e</w:t>
      </w:r>
      <w:r>
        <w:t>ach of the following</w:t>
      </w:r>
      <w:r w:rsidR="00CA1996" w:rsidRPr="00834E5F">
        <w:t>.</w:t>
      </w:r>
    </w:p>
    <w:p w14:paraId="529B2F3D" w14:textId="001C54A8" w:rsidR="00FC334C" w:rsidRPr="00E25039" w:rsidRDefault="008C032B" w:rsidP="00F35E2C">
      <w:pPr>
        <w:pStyle w:val="Pquestiontextpartsa"/>
      </w:pPr>
      <w:r w:rsidRPr="008C032B">
        <w:rPr>
          <w:rStyle w:val="Cquestionpartlabelbold"/>
        </w:rPr>
        <w:t>(a)</w:t>
      </w:r>
      <w:r w:rsidRPr="008C032B">
        <w:tab/>
      </w:r>
      <w:r w:rsidR="00FC334C" w:rsidRPr="00E25039">
        <w:t>-5 × 3</w:t>
      </w:r>
      <w:r w:rsidR="00FC334C" w:rsidRPr="00F35E2C">
        <w:rPr>
          <w:rStyle w:val="Cmathsexpressions"/>
          <w:i/>
          <w:iCs/>
        </w:rPr>
        <w:t xml:space="preserve">m </w:t>
      </w:r>
      <w:r w:rsidR="00FC334C" w:rsidRPr="00E25039">
        <w:t xml:space="preserve">× 5 – </w:t>
      </w:r>
      <w:r w:rsidR="00FC334C" w:rsidRPr="00F35E2C">
        <w:rPr>
          <w:rStyle w:val="Cmathsexpressions"/>
          <w:i/>
          <w:iCs/>
        </w:rPr>
        <w:t>m</w:t>
      </w:r>
      <w:r w:rsidRPr="008C032B">
        <w:tab/>
      </w:r>
      <w:r>
        <w:tab/>
      </w:r>
      <w:r>
        <w:tab/>
      </w:r>
      <w:r>
        <w:tab/>
      </w:r>
      <w:r>
        <w:tab/>
      </w:r>
      <w:r w:rsidRPr="008C032B">
        <w:rPr>
          <w:rStyle w:val="Cquestionpartlabelbold"/>
        </w:rPr>
        <w:t>(b)</w:t>
      </w:r>
      <w:r w:rsidR="00D22FDD">
        <w:t xml:space="preserve">  </w:t>
      </w:r>
      <w:r w:rsidR="00FC334C" w:rsidRPr="00E25039">
        <w:rPr>
          <w:position w:val="-24"/>
        </w:rPr>
        <w:object w:dxaOrig="1579" w:dyaOrig="620" w14:anchorId="60ACE4C0">
          <v:shape id="_x0000_i1042" type="#_x0000_t75" style="width:78pt;height:30.75pt" o:ole="">
            <v:imagedata r:id="rId42" o:title=""/>
          </v:shape>
          <o:OLEObject Type="Embed" ProgID="Equation.3" ShapeID="_x0000_i1042" DrawAspect="Content" ObjectID="_1540564981" r:id="rId43"/>
        </w:object>
      </w:r>
      <w:r w:rsidRPr="008C032B">
        <w:tab/>
      </w:r>
    </w:p>
    <w:p w14:paraId="5E468792" w14:textId="77777777" w:rsidR="00F32EAF" w:rsidRDefault="00F32EAF" w:rsidP="00E14832">
      <w:pPr>
        <w:pStyle w:val="Pquestiontextmainstem"/>
      </w:pPr>
    </w:p>
    <w:p w14:paraId="52CBC32E" w14:textId="77777777" w:rsidR="00F32EAF" w:rsidRDefault="00F32EAF" w:rsidP="00E14832">
      <w:pPr>
        <w:pStyle w:val="Pquestiontextmainstem"/>
      </w:pPr>
    </w:p>
    <w:p w14:paraId="35EF14F2" w14:textId="3D563025" w:rsidR="00F32EAF" w:rsidRDefault="008C032B" w:rsidP="00E14832">
      <w:pPr>
        <w:pStyle w:val="Pquestiontextmainstem"/>
      </w:pPr>
      <w:r w:rsidRPr="008C032B">
        <w:rPr>
          <w:rStyle w:val="Cquestionpartlabelbold"/>
        </w:rPr>
        <w:lastRenderedPageBreak/>
        <w:t>(c)</w:t>
      </w:r>
      <w:r w:rsidRPr="008C032B">
        <w:tab/>
      </w:r>
      <w:r w:rsidRPr="00E25039">
        <w:rPr>
          <w:position w:val="-24"/>
        </w:rPr>
        <w:object w:dxaOrig="2120" w:dyaOrig="660" w14:anchorId="4F5CFCAC">
          <v:shape id="_x0000_i1043" type="#_x0000_t75" style="width:105.75pt;height:33.75pt" o:ole="">
            <v:imagedata r:id="rId44" o:title=""/>
          </v:shape>
          <o:OLEObject Type="Embed" ProgID="Equation.3" ShapeID="_x0000_i1043" DrawAspect="Content" ObjectID="_1540564982" r:id="rId45"/>
        </w:object>
      </w:r>
    </w:p>
    <w:p w14:paraId="3EDBB413" w14:textId="77777777" w:rsidR="008C032B" w:rsidRDefault="008C032B" w:rsidP="00E14832">
      <w:pPr>
        <w:pStyle w:val="Pquestiontextmainstem"/>
      </w:pPr>
    </w:p>
    <w:p w14:paraId="0D9814B9" w14:textId="77777777" w:rsidR="008C032B" w:rsidRDefault="008C032B" w:rsidP="00E14832">
      <w:pPr>
        <w:pStyle w:val="Pquestiontextmainstem"/>
      </w:pPr>
    </w:p>
    <w:p w14:paraId="1E5FAC31" w14:textId="77777777" w:rsidR="008C032B" w:rsidRDefault="008C032B" w:rsidP="00E14832">
      <w:pPr>
        <w:pStyle w:val="Pquestiontextmainstem"/>
      </w:pPr>
    </w:p>
    <w:p w14:paraId="3016074D" w14:textId="77777777" w:rsidR="008C032B" w:rsidRDefault="008C032B" w:rsidP="00E14832">
      <w:pPr>
        <w:pStyle w:val="Pquestiontextmainstem"/>
      </w:pPr>
    </w:p>
    <w:p w14:paraId="5822D329" w14:textId="77777777" w:rsidR="008C032B" w:rsidRDefault="008C032B" w:rsidP="00E14832">
      <w:pPr>
        <w:pStyle w:val="Pquestiontextmainstem"/>
      </w:pPr>
    </w:p>
    <w:p w14:paraId="6AAA3AFD" w14:textId="69C06337" w:rsidR="00E14832" w:rsidRDefault="00F37229" w:rsidP="00E14832">
      <w:pPr>
        <w:pStyle w:val="Pquestionheadingsx"/>
      </w:pPr>
      <w:r>
        <w:t>Question 18</w:t>
      </w:r>
      <w:r w:rsidR="008C032B" w:rsidRPr="008C032B">
        <w:tab/>
      </w:r>
      <w:r w:rsidR="00FC334C">
        <w:rPr>
          <w:rStyle w:val="Cmarkslabel"/>
        </w:rPr>
        <w:t>7</w:t>
      </w:r>
      <w:r w:rsidR="003270FA" w:rsidRPr="001B433F">
        <w:rPr>
          <w:rStyle w:val="Cmarkslabel"/>
        </w:rPr>
        <w:t xml:space="preserve"> </w:t>
      </w:r>
      <w:r w:rsidR="00E14832" w:rsidRPr="001B433F">
        <w:rPr>
          <w:rStyle w:val="Cmarkslabel"/>
        </w:rPr>
        <w:t>marks</w:t>
      </w:r>
      <w:r w:rsidR="008C032B" w:rsidRPr="008C032B">
        <w:tab/>
      </w:r>
      <w:r w:rsidR="001B46DA">
        <w:t>[</w:t>
      </w:r>
      <w:r w:rsidR="009231B6">
        <w:t>3.</w:t>
      </w:r>
      <w:r w:rsidR="00902699">
        <w:t>6</w:t>
      </w:r>
      <w:r w:rsidR="00E14832">
        <w:t>]</w:t>
      </w:r>
    </w:p>
    <w:p w14:paraId="5019B9C7" w14:textId="77777777" w:rsidR="00FC334C" w:rsidRPr="00E25039" w:rsidRDefault="00FC334C" w:rsidP="00F35E2C">
      <w:pPr>
        <w:pStyle w:val="Pquestiontextmainstem"/>
      </w:pPr>
      <w:r w:rsidRPr="00E25039">
        <w:t xml:space="preserve">Expand each of the following expressions. Give </w:t>
      </w:r>
      <w:r>
        <w:t xml:space="preserve">the answer in simplest terms.  </w:t>
      </w:r>
    </w:p>
    <w:p w14:paraId="05F8EBED" w14:textId="415EEDDA" w:rsidR="00FC334C" w:rsidRPr="00E25039" w:rsidRDefault="008C032B" w:rsidP="00F35E2C">
      <w:pPr>
        <w:pStyle w:val="Pquestiontextpartsa"/>
      </w:pPr>
      <w:r w:rsidRPr="008C032B">
        <w:rPr>
          <w:rStyle w:val="Cquestionpartlabelbold"/>
        </w:rPr>
        <w:t>(a)</w:t>
      </w:r>
      <w:r w:rsidRPr="008C032B">
        <w:tab/>
      </w:r>
      <w:r w:rsidR="00FC334C" w:rsidRPr="00E25039">
        <w:t>-3</w:t>
      </w:r>
      <w:r w:rsidR="00FC334C" w:rsidRPr="00F35E2C">
        <w:rPr>
          <w:rStyle w:val="Cmathsexpressions"/>
          <w:i/>
          <w:iCs/>
        </w:rPr>
        <w:t>p</w:t>
      </w:r>
      <w:r w:rsidR="00FC334C" w:rsidRPr="00E25039">
        <w:t>(7</w:t>
      </w:r>
      <w:r w:rsidR="00FC334C" w:rsidRPr="00F35E2C">
        <w:rPr>
          <w:rStyle w:val="Cmathsexpressions"/>
          <w:i/>
          <w:iCs/>
        </w:rPr>
        <w:t>r</w:t>
      </w:r>
      <w:r w:rsidR="00FC334C" w:rsidRPr="00E25039">
        <w:t xml:space="preserve"> – 5)</w:t>
      </w:r>
      <w:r>
        <w:tab/>
      </w:r>
      <w:r w:rsidRPr="008C032B">
        <w:tab/>
      </w:r>
      <w:r>
        <w:tab/>
      </w:r>
      <w:r>
        <w:tab/>
      </w:r>
      <w:r>
        <w:tab/>
      </w:r>
      <w:r>
        <w:tab/>
      </w:r>
      <w:r w:rsidRPr="008C032B">
        <w:rPr>
          <w:rStyle w:val="Cquestionpartlabelbold"/>
        </w:rPr>
        <w:t>(b)</w:t>
      </w:r>
      <w:r w:rsidR="00D22FDD">
        <w:t xml:space="preserve">  </w:t>
      </w:r>
      <w:r w:rsidR="00FC334C" w:rsidRPr="00E25039">
        <w:t>6</w:t>
      </w:r>
      <w:r w:rsidR="00FC334C" w:rsidRPr="00F35E2C">
        <w:rPr>
          <w:rStyle w:val="Cmathsexpressions"/>
          <w:i/>
          <w:iCs/>
        </w:rPr>
        <w:t>x</w:t>
      </w:r>
      <w:r w:rsidR="00FC334C" w:rsidRPr="00E25039">
        <w:t>(</w:t>
      </w:r>
      <w:r w:rsidR="00FC334C" w:rsidRPr="00F35E2C">
        <w:rPr>
          <w:rStyle w:val="Cmathsexpressions"/>
          <w:i/>
          <w:iCs/>
        </w:rPr>
        <w:t xml:space="preserve">y </w:t>
      </w:r>
      <w:r w:rsidR="00FC334C" w:rsidRPr="00E25039">
        <w:t>+ 2) – 4</w:t>
      </w:r>
      <w:r w:rsidR="00FC334C" w:rsidRPr="00F35E2C">
        <w:rPr>
          <w:rStyle w:val="Cmathsexpressions"/>
          <w:i/>
          <w:iCs/>
        </w:rPr>
        <w:t>y</w:t>
      </w:r>
      <w:r w:rsidR="00FC334C" w:rsidRPr="00E25039">
        <w:t>(</w:t>
      </w:r>
      <w:r w:rsidR="00FC334C" w:rsidRPr="00F35E2C">
        <w:rPr>
          <w:rStyle w:val="Cmathsexpressions"/>
          <w:i/>
          <w:iCs/>
        </w:rPr>
        <w:t xml:space="preserve">x + </w:t>
      </w:r>
      <w:r w:rsidR="00FC334C" w:rsidRPr="00E25039">
        <w:t>2)</w:t>
      </w:r>
      <w:r w:rsidRPr="008C032B">
        <w:tab/>
      </w:r>
      <w:r w:rsidR="00FC334C" w:rsidRPr="00E25039">
        <w:t xml:space="preserve"> </w:t>
      </w:r>
    </w:p>
    <w:p w14:paraId="620D747F" w14:textId="77777777" w:rsidR="00FC334C" w:rsidRDefault="00FC334C" w:rsidP="00FE4A1E">
      <w:pPr>
        <w:pStyle w:val="Pquestiontextpartsa"/>
        <w:rPr>
          <w:rStyle w:val="Cquestionpartlabelbold"/>
        </w:rPr>
      </w:pPr>
    </w:p>
    <w:p w14:paraId="48C77011" w14:textId="77777777" w:rsidR="008C032B" w:rsidRDefault="008C032B" w:rsidP="00E14832">
      <w:pPr>
        <w:pStyle w:val="Pquestiontextmainstem"/>
      </w:pPr>
    </w:p>
    <w:p w14:paraId="21CB7FAD" w14:textId="77777777" w:rsidR="008C032B" w:rsidRDefault="008C032B" w:rsidP="008C032B">
      <w:pPr>
        <w:pStyle w:val="Pquestiontextmainstem"/>
      </w:pPr>
    </w:p>
    <w:p w14:paraId="16EDDE4D" w14:textId="77777777" w:rsidR="008C032B" w:rsidRDefault="008C032B" w:rsidP="008C032B">
      <w:pPr>
        <w:pStyle w:val="Pquestiontextmainstem"/>
      </w:pPr>
    </w:p>
    <w:p w14:paraId="2307E4B5" w14:textId="77777777" w:rsidR="00A96ECE" w:rsidRDefault="00A96ECE" w:rsidP="008C032B">
      <w:pPr>
        <w:pStyle w:val="Pquestiontextmainstem"/>
      </w:pPr>
    </w:p>
    <w:p w14:paraId="26232561" w14:textId="65D64C7E" w:rsidR="008C032B" w:rsidRDefault="008C032B" w:rsidP="00A96ECE">
      <w:pPr>
        <w:pStyle w:val="Pquestiontextpartsa"/>
      </w:pPr>
      <w:r w:rsidRPr="008C032B">
        <w:rPr>
          <w:rStyle w:val="Cquestionpartlabelbold"/>
        </w:rPr>
        <w:t>(c)</w:t>
      </w:r>
      <w:r w:rsidR="00A96ECE">
        <w:rPr>
          <w:rStyle w:val="Cquestionpartlabelbold"/>
        </w:rPr>
        <w:tab/>
      </w:r>
      <w:r w:rsidR="00A96ECE" w:rsidRPr="00A96ECE">
        <w:rPr>
          <w:position w:val="-24"/>
        </w:rPr>
        <w:object w:dxaOrig="240" w:dyaOrig="620" w14:anchorId="1770A791">
          <v:shape id="_x0000_i1044" type="#_x0000_t75" style="width:12.75pt;height:30.75pt" o:ole="">
            <v:imagedata r:id="rId46" o:title=""/>
          </v:shape>
          <o:OLEObject Type="Embed" ProgID="Equation.DSMT4" ShapeID="_x0000_i1044" DrawAspect="Content" ObjectID="_1540564983" r:id="rId47"/>
        </w:object>
      </w:r>
      <w:r w:rsidRPr="00E25039">
        <w:t>[16</w:t>
      </w:r>
      <w:r w:rsidRPr="00F35E2C">
        <w:rPr>
          <w:rStyle w:val="Cmathsexpressions"/>
          <w:i/>
          <w:iCs/>
        </w:rPr>
        <w:t>x</w:t>
      </w:r>
      <w:r w:rsidRPr="00E25039">
        <w:t xml:space="preserve"> –</w:t>
      </w:r>
      <w:r w:rsidR="00A96ECE" w:rsidRPr="00A96ECE">
        <w:rPr>
          <w:position w:val="-24"/>
        </w:rPr>
        <w:object w:dxaOrig="240" w:dyaOrig="620" w14:anchorId="57D92D15">
          <v:shape id="_x0000_i1045" type="#_x0000_t75" style="width:12.75pt;height:30.75pt" o:ole="">
            <v:imagedata r:id="rId48" o:title=""/>
          </v:shape>
          <o:OLEObject Type="Embed" ProgID="Equation.DSMT4" ShapeID="_x0000_i1045" DrawAspect="Content" ObjectID="_1540564984" r:id="rId49"/>
        </w:object>
      </w:r>
      <w:r w:rsidRPr="00E25039">
        <w:t>(6</w:t>
      </w:r>
      <w:r w:rsidRPr="00F35E2C">
        <w:rPr>
          <w:rStyle w:val="Cmathsexpressions"/>
          <w:i/>
          <w:iCs/>
        </w:rPr>
        <w:t>x</w:t>
      </w:r>
      <w:r w:rsidRPr="00E25039">
        <w:t xml:space="preserve"> – 12)]</w:t>
      </w:r>
    </w:p>
    <w:p w14:paraId="16D67EE4" w14:textId="77777777" w:rsidR="008C032B" w:rsidRDefault="008C032B" w:rsidP="00E14832">
      <w:pPr>
        <w:pStyle w:val="Pquestiontextmainstem"/>
      </w:pPr>
    </w:p>
    <w:p w14:paraId="4E35347D" w14:textId="77777777" w:rsidR="00A96ECE" w:rsidRDefault="00A96ECE" w:rsidP="00E14832">
      <w:pPr>
        <w:pStyle w:val="Pquestiontextmainstem"/>
      </w:pPr>
    </w:p>
    <w:p w14:paraId="6A2B87DC" w14:textId="77777777" w:rsidR="00A96ECE" w:rsidRDefault="00A96ECE" w:rsidP="00E14832">
      <w:pPr>
        <w:pStyle w:val="Pquestiontextmainstem"/>
      </w:pPr>
    </w:p>
    <w:p w14:paraId="3DCE9BEA" w14:textId="77777777" w:rsidR="008C032B" w:rsidRDefault="008C032B" w:rsidP="00E14832">
      <w:pPr>
        <w:pStyle w:val="Pquestiontextmainstem"/>
      </w:pPr>
    </w:p>
    <w:p w14:paraId="3A40247E" w14:textId="77777777" w:rsidR="008C032B" w:rsidRDefault="008C032B" w:rsidP="00E14832">
      <w:pPr>
        <w:pStyle w:val="Pquestiontextmainstem"/>
      </w:pPr>
    </w:p>
    <w:p w14:paraId="49C4D05D" w14:textId="77777777" w:rsidR="008C032B" w:rsidRDefault="008C032B" w:rsidP="00E14832">
      <w:pPr>
        <w:pStyle w:val="Pquestiontextmainstem"/>
      </w:pPr>
    </w:p>
    <w:p w14:paraId="1FA5FEBD" w14:textId="0402B9D1" w:rsidR="00E14832" w:rsidRDefault="00F37229" w:rsidP="00E14832">
      <w:pPr>
        <w:pStyle w:val="Pquestionheadingsx"/>
      </w:pPr>
      <w:r>
        <w:t>Question 19</w:t>
      </w:r>
      <w:r w:rsidR="008C032B" w:rsidRPr="008C032B">
        <w:tab/>
      </w:r>
      <w:r w:rsidR="00FC334C"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 w:rsidR="008C032B" w:rsidRPr="008C032B">
        <w:tab/>
      </w:r>
      <w:r w:rsidR="001B46DA">
        <w:t>[3</w:t>
      </w:r>
      <w:r>
        <w:t>.</w:t>
      </w:r>
      <w:r w:rsidR="00CA1996">
        <w:t>6</w:t>
      </w:r>
      <w:r w:rsidR="00E14832">
        <w:t>]</w:t>
      </w:r>
    </w:p>
    <w:p w14:paraId="47D8D2C3" w14:textId="6F1EAC2C" w:rsidR="003A3AC9" w:rsidRDefault="00FC334C" w:rsidP="00B6452F">
      <w:pPr>
        <w:pStyle w:val="Pquestiontextmainstem"/>
      </w:pPr>
      <w:r w:rsidRPr="0017630C">
        <w:rPr>
          <w:rStyle w:val="Cmathsexpressions"/>
          <w:i/>
          <w:iCs/>
        </w:rPr>
        <w:t>ABC</w:t>
      </w:r>
      <w:r w:rsidR="00F35E2C" w:rsidRPr="0017630C">
        <w:rPr>
          <w:rStyle w:val="Cmathsexpressions"/>
          <w:i/>
          <w:iCs/>
        </w:rPr>
        <w:t>D</w:t>
      </w:r>
      <w:r w:rsidR="00F35E2C">
        <w:t xml:space="preserve"> </w:t>
      </w:r>
      <w:r w:rsidRPr="00E25039">
        <w:t xml:space="preserve">is a trapezium and E is a point </w:t>
      </w:r>
      <w:r w:rsidRPr="00F35E2C">
        <w:t xml:space="preserve">on </w:t>
      </w:r>
      <w:r w:rsidRPr="0017630C">
        <w:rPr>
          <w:rStyle w:val="Cmathsexpressions"/>
          <w:i/>
          <w:iCs/>
        </w:rPr>
        <w:t>C</w:t>
      </w:r>
      <w:r w:rsidR="00F35E2C" w:rsidRPr="0017630C">
        <w:rPr>
          <w:rStyle w:val="Cmathsexpressions"/>
          <w:i/>
          <w:iCs/>
        </w:rPr>
        <w:t>D</w:t>
      </w:r>
      <w:r w:rsidR="00F35E2C" w:rsidRPr="00F35E2C">
        <w:t xml:space="preserve"> </w:t>
      </w:r>
      <w:r w:rsidRPr="00F35E2C">
        <w:t>such</w:t>
      </w:r>
      <w:r w:rsidRPr="00E25039">
        <w:t xml:space="preserve"> that </w:t>
      </w:r>
      <w:r w:rsidRPr="0017630C">
        <w:rPr>
          <w:rStyle w:val="Cmathsexpressions"/>
          <w:i/>
          <w:iCs/>
        </w:rPr>
        <w:t>AE</w:t>
      </w:r>
      <w:r w:rsidRPr="00E25039">
        <w:t xml:space="preserve"> is perpendicular to </w:t>
      </w:r>
      <w:r w:rsidRPr="0017630C">
        <w:rPr>
          <w:rStyle w:val="Cmathsexpressions"/>
          <w:i/>
          <w:iCs/>
        </w:rPr>
        <w:t>CD</w:t>
      </w:r>
      <w:r w:rsidRPr="00E25039">
        <w:t xml:space="preserve">.  </w:t>
      </w:r>
      <w:r w:rsidRPr="00E25039">
        <w:br/>
      </w:r>
      <w:r w:rsidR="00D247A2">
        <w:rPr>
          <w:noProof/>
        </w:rPr>
        <w:drawing>
          <wp:inline distT="0" distB="0" distL="0" distR="0" wp14:anchorId="5906A369" wp14:editId="56E803B6">
            <wp:extent cx="1630680" cy="89611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08_EB_03_AT_01.jpg"/>
                    <pic:cNvPicPr/>
                  </pic:nvPicPr>
                  <pic:blipFill>
                    <a:blip r:embed="rId5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D59B" w14:textId="641A59FB" w:rsidR="00B6452F" w:rsidRDefault="00B6452F" w:rsidP="00B6452F">
      <w:pPr>
        <w:pStyle w:val="Pquestiontextmainstem"/>
      </w:pPr>
      <w:r w:rsidRPr="00E25039">
        <w:t xml:space="preserve">Given </w:t>
      </w:r>
      <w:r w:rsidRPr="00F35E2C">
        <w:t xml:space="preserve">that </w:t>
      </w:r>
      <w:r w:rsidRPr="0017630C">
        <w:rPr>
          <w:rStyle w:val="Cmathsexpressions"/>
          <w:i/>
          <w:iCs/>
        </w:rPr>
        <w:t>CD</w:t>
      </w:r>
      <w:r w:rsidRPr="00F35E2C">
        <w:t xml:space="preserve"> =</w:t>
      </w:r>
      <w:r w:rsidRPr="00E25039">
        <w:t xml:space="preserve"> (</w:t>
      </w:r>
      <w:r w:rsidRPr="00F35E2C">
        <w:rPr>
          <w:rStyle w:val="Cmathsexpressions"/>
          <w:i/>
          <w:iCs/>
        </w:rPr>
        <w:t xml:space="preserve">x </w:t>
      </w:r>
      <w:r w:rsidRPr="00E25039">
        <w:t xml:space="preserve">+ 4) cm, </w:t>
      </w:r>
      <w:r w:rsidRPr="003A3AC9">
        <w:rPr>
          <w:rStyle w:val="Cmathsexpressions"/>
          <w:i/>
          <w:iCs/>
        </w:rPr>
        <w:t>AE</w:t>
      </w:r>
      <w:r w:rsidRPr="00E25039">
        <w:t xml:space="preserve"> = </w:t>
      </w:r>
      <w:r w:rsidRPr="00F35E2C">
        <w:rPr>
          <w:rStyle w:val="Cmathsexpressions"/>
          <w:i/>
          <w:iCs/>
        </w:rPr>
        <w:t>x</w:t>
      </w:r>
      <w:r w:rsidRPr="00E25039">
        <w:t xml:space="preserve"> cm</w:t>
      </w:r>
      <w:r w:rsidRPr="00F35E2C">
        <w:t xml:space="preserve">, </w:t>
      </w:r>
      <w:r w:rsidRPr="0017630C">
        <w:rPr>
          <w:rStyle w:val="Cmathsexpressions"/>
          <w:i/>
          <w:iCs/>
        </w:rPr>
        <w:t>AB</w:t>
      </w:r>
      <w:r w:rsidRPr="00F35E2C">
        <w:t xml:space="preserve"> =</w:t>
      </w:r>
      <w:r w:rsidRPr="00E25039">
        <w:t xml:space="preserve"> (2</w:t>
      </w:r>
      <w:r w:rsidRPr="00F35E2C">
        <w:rPr>
          <w:rStyle w:val="Cmathsexpressions"/>
          <w:i/>
          <w:iCs/>
        </w:rPr>
        <w:t>x</w:t>
      </w:r>
      <w:r w:rsidRPr="00E25039">
        <w:t xml:space="preserve"> – 4) cm and the area of the trapezium is 24 cm</w:t>
      </w:r>
      <w:r w:rsidRPr="00E25039">
        <w:rPr>
          <w:vertAlign w:val="superscript"/>
        </w:rPr>
        <w:t>2</w:t>
      </w:r>
      <w:r>
        <w:t>:</w:t>
      </w:r>
    </w:p>
    <w:p w14:paraId="41941119" w14:textId="00DDA8CF" w:rsidR="00FC334C" w:rsidRPr="00E25039" w:rsidRDefault="008C032B" w:rsidP="00F35E2C">
      <w:pPr>
        <w:pStyle w:val="Pquestiontextpartsa"/>
      </w:pPr>
      <w:r w:rsidRPr="008C032B">
        <w:rPr>
          <w:rStyle w:val="Cquestionpartlabelbold"/>
        </w:rPr>
        <w:t>(a)</w:t>
      </w:r>
      <w:r w:rsidRPr="008C032B">
        <w:tab/>
      </w:r>
      <w:r w:rsidR="00FC334C" w:rsidRPr="00E25039">
        <w:t>form an equation in</w:t>
      </w:r>
      <w:r w:rsidR="00A96ECE">
        <w:t xml:space="preserve"> terms of</w:t>
      </w:r>
      <w:r w:rsidR="00FC334C" w:rsidRPr="00E25039">
        <w:t xml:space="preserve"> </w:t>
      </w:r>
      <w:r w:rsidR="00FC334C" w:rsidRPr="00F35E2C">
        <w:rPr>
          <w:rStyle w:val="Cmathsexpressions"/>
          <w:i/>
          <w:iCs/>
        </w:rPr>
        <w:t>x</w:t>
      </w:r>
      <w:r w:rsidR="0017630C">
        <w:t xml:space="preserve"> for the area of the trapezium</w:t>
      </w:r>
    </w:p>
    <w:p w14:paraId="6860B4E9" w14:textId="77777777" w:rsidR="00FC334C" w:rsidRPr="00E25039" w:rsidRDefault="00FC334C" w:rsidP="00F35E2C">
      <w:pPr>
        <w:pStyle w:val="Pquestiontextpartsa"/>
      </w:pPr>
    </w:p>
    <w:p w14:paraId="61093DC3" w14:textId="77777777" w:rsidR="00FC334C" w:rsidRDefault="00FC334C" w:rsidP="00F35E2C">
      <w:pPr>
        <w:pStyle w:val="Pquestiontextpartsa"/>
      </w:pPr>
    </w:p>
    <w:p w14:paraId="262362F6" w14:textId="77777777" w:rsidR="0017630C" w:rsidRDefault="0017630C" w:rsidP="00F35E2C">
      <w:pPr>
        <w:pStyle w:val="Pquestiontextpartsa"/>
      </w:pPr>
    </w:p>
    <w:p w14:paraId="3698314A" w14:textId="77777777" w:rsidR="0017630C" w:rsidRDefault="0017630C" w:rsidP="00F35E2C">
      <w:pPr>
        <w:pStyle w:val="Pquestiontextpartsa"/>
      </w:pPr>
    </w:p>
    <w:p w14:paraId="2CD48AC7" w14:textId="77777777" w:rsidR="0017630C" w:rsidRDefault="0017630C" w:rsidP="00F35E2C">
      <w:pPr>
        <w:pStyle w:val="Pquestiontextpartsa"/>
      </w:pPr>
    </w:p>
    <w:p w14:paraId="70DCB8ED" w14:textId="77777777" w:rsidR="0017630C" w:rsidRDefault="0017630C" w:rsidP="00F35E2C">
      <w:pPr>
        <w:pStyle w:val="Pquestiontextpartsa"/>
      </w:pPr>
    </w:p>
    <w:p w14:paraId="04E87097" w14:textId="77777777" w:rsidR="0017630C" w:rsidRPr="00E25039" w:rsidRDefault="0017630C" w:rsidP="00F35E2C">
      <w:pPr>
        <w:pStyle w:val="Pquestiontextpartsa"/>
      </w:pPr>
    </w:p>
    <w:p w14:paraId="3A9349FE" w14:textId="4736DCFB" w:rsidR="00FC334C" w:rsidRPr="00E25039" w:rsidRDefault="008C032B" w:rsidP="00F35E2C">
      <w:pPr>
        <w:pStyle w:val="Pquestiontextpartsa"/>
      </w:pPr>
      <w:r w:rsidRPr="008C032B">
        <w:rPr>
          <w:rStyle w:val="Cquestionpartlabelbold"/>
        </w:rPr>
        <w:lastRenderedPageBreak/>
        <w:t>(b)</w:t>
      </w:r>
      <w:r w:rsidRPr="008C032B">
        <w:tab/>
      </w:r>
      <w:r w:rsidR="00FC334C" w:rsidRPr="00E25039">
        <w:t xml:space="preserve">suggest a value for the length </w:t>
      </w:r>
      <w:r w:rsidR="00FC334C" w:rsidRPr="0017630C">
        <w:rPr>
          <w:rStyle w:val="Cmathsexpressions"/>
          <w:i/>
          <w:iCs/>
        </w:rPr>
        <w:t>AE</w:t>
      </w:r>
      <w:r w:rsidR="00FC334C" w:rsidRPr="00E25039">
        <w:t xml:space="preserve">.  </w:t>
      </w:r>
    </w:p>
    <w:p w14:paraId="13290E98" w14:textId="77777777" w:rsidR="00F87555" w:rsidRDefault="00F87555" w:rsidP="00F35E2C">
      <w:pPr>
        <w:pStyle w:val="Pquestiontextpartsa"/>
      </w:pPr>
    </w:p>
    <w:p w14:paraId="292199D6" w14:textId="77777777" w:rsidR="00F87555" w:rsidRDefault="00F87555" w:rsidP="00F87555">
      <w:pPr>
        <w:pStyle w:val="Pquestiontextmainstem"/>
      </w:pPr>
    </w:p>
    <w:p w14:paraId="07A7A706" w14:textId="77777777" w:rsidR="0017630C" w:rsidRDefault="0017630C" w:rsidP="00F87555">
      <w:pPr>
        <w:pStyle w:val="Pquestiontextmainstem"/>
      </w:pPr>
    </w:p>
    <w:p w14:paraId="45BF3B11" w14:textId="77777777" w:rsidR="0017630C" w:rsidRDefault="0017630C" w:rsidP="00F87555">
      <w:pPr>
        <w:pStyle w:val="Pquestiontextmainstem"/>
      </w:pPr>
    </w:p>
    <w:p w14:paraId="5449C342" w14:textId="77777777" w:rsidR="0017630C" w:rsidRDefault="0017630C" w:rsidP="00F87555">
      <w:pPr>
        <w:pStyle w:val="Pquestiontextmainstem"/>
      </w:pPr>
    </w:p>
    <w:p w14:paraId="7694A91F" w14:textId="47C2E947" w:rsidR="00FC334C" w:rsidRDefault="00FC334C" w:rsidP="00FC334C">
      <w:pPr>
        <w:pStyle w:val="Pquestionheadingsx"/>
      </w:pPr>
      <w:r>
        <w:t>Question 20</w:t>
      </w:r>
      <w:r w:rsidR="008C032B" w:rsidRPr="008C032B"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8C032B" w:rsidRPr="008C032B">
        <w:tab/>
      </w:r>
      <w:r>
        <w:t>[3.7]</w:t>
      </w:r>
    </w:p>
    <w:p w14:paraId="15FE3E64" w14:textId="77777777" w:rsidR="00FC334C" w:rsidRPr="00E25039" w:rsidRDefault="00FC334C" w:rsidP="00F35E2C">
      <w:pPr>
        <w:pStyle w:val="Pquestiontextmainstem"/>
      </w:pPr>
      <w:r w:rsidRPr="00E25039">
        <w:t>Factorise the following expressions.</w:t>
      </w:r>
    </w:p>
    <w:p w14:paraId="4DC38D0A" w14:textId="7922727F" w:rsidR="00FC334C" w:rsidRPr="00E25039" w:rsidRDefault="008C032B" w:rsidP="00F35E2C">
      <w:pPr>
        <w:pStyle w:val="Pquestiontextpartsa"/>
      </w:pPr>
      <w:r w:rsidRPr="008C032B">
        <w:rPr>
          <w:rStyle w:val="Cquestionpartlabelbold"/>
        </w:rPr>
        <w:t>(a)</w:t>
      </w:r>
      <w:r w:rsidRPr="008C032B">
        <w:tab/>
      </w:r>
      <w:r w:rsidR="00FC334C" w:rsidRPr="00F35E2C">
        <w:t>42</w:t>
      </w:r>
      <w:r w:rsidR="00FC334C" w:rsidRPr="00F35E2C">
        <w:rPr>
          <w:rStyle w:val="Cmathsexpressions"/>
          <w:i/>
          <w:iCs/>
        </w:rPr>
        <w:t>b</w:t>
      </w:r>
      <w:r w:rsidR="00FC334C" w:rsidRPr="00E25039">
        <w:rPr>
          <w:vertAlign w:val="superscript"/>
        </w:rPr>
        <w:t>2</w:t>
      </w:r>
      <w:r w:rsidR="00FC334C" w:rsidRPr="00F35E2C">
        <w:rPr>
          <w:rStyle w:val="Cmathsexpressions"/>
          <w:i/>
          <w:iCs/>
        </w:rPr>
        <w:t>c</w:t>
      </w:r>
      <w:r w:rsidR="00FC334C" w:rsidRPr="00E25039">
        <w:rPr>
          <w:vertAlign w:val="superscript"/>
        </w:rPr>
        <w:t xml:space="preserve"> </w:t>
      </w:r>
      <w:r w:rsidR="00FC334C" w:rsidRPr="00F35E2C">
        <w:t>– 28</w:t>
      </w:r>
      <w:r w:rsidR="00FC334C" w:rsidRPr="00F35E2C">
        <w:rPr>
          <w:rStyle w:val="Cmathsexpressions"/>
          <w:i/>
          <w:iCs/>
        </w:rPr>
        <w:t>bc</w:t>
      </w:r>
      <w:r w:rsidR="00FC334C" w:rsidRPr="00E25039">
        <w:rPr>
          <w:vertAlign w:val="superscript"/>
        </w:rPr>
        <w:t>2</w:t>
      </w:r>
      <w:r w:rsidRPr="008C032B">
        <w:tab/>
      </w:r>
      <w:r w:rsidR="0017630C">
        <w:tab/>
      </w:r>
      <w:r w:rsidRPr="008C032B">
        <w:rPr>
          <w:rStyle w:val="Cquestionpartlabelbold"/>
        </w:rPr>
        <w:t>(b)</w:t>
      </w:r>
      <w:r w:rsidR="00D22FDD">
        <w:t xml:space="preserve">  </w:t>
      </w:r>
      <w:bookmarkStart w:id="0" w:name="_GoBack"/>
      <w:bookmarkEnd w:id="0"/>
      <w:r w:rsidR="00FC334C" w:rsidRPr="00F35E2C">
        <w:t>-8</w:t>
      </w:r>
      <w:r w:rsidR="00FC334C" w:rsidRPr="00F35E2C">
        <w:rPr>
          <w:rStyle w:val="Cmathsexpressions"/>
          <w:i/>
          <w:iCs/>
        </w:rPr>
        <w:t>bcd</w:t>
      </w:r>
      <w:r w:rsidR="00FC334C" w:rsidRPr="00F35E2C">
        <w:t xml:space="preserve"> + 12</w:t>
      </w:r>
      <w:r w:rsidR="00FC334C" w:rsidRPr="00F35E2C">
        <w:rPr>
          <w:rStyle w:val="Cmathsexpressions"/>
          <w:i/>
          <w:iCs/>
        </w:rPr>
        <w:t>b</w:t>
      </w:r>
      <w:r w:rsidR="00FC334C" w:rsidRPr="00E25039">
        <w:rPr>
          <w:vertAlign w:val="superscript"/>
        </w:rPr>
        <w:t>3</w:t>
      </w:r>
      <w:r w:rsidR="00FC334C" w:rsidRPr="00F35E2C">
        <w:rPr>
          <w:rStyle w:val="Cmathsexpressions"/>
          <w:i/>
          <w:iCs/>
        </w:rPr>
        <w:t>c</w:t>
      </w:r>
      <w:r w:rsidR="00FC334C" w:rsidRPr="00E25039">
        <w:rPr>
          <w:vertAlign w:val="superscript"/>
        </w:rPr>
        <w:t>2</w:t>
      </w:r>
      <w:r w:rsidR="00FC334C" w:rsidRPr="00F35E2C">
        <w:rPr>
          <w:rStyle w:val="Cmathsexpressions"/>
          <w:i/>
          <w:iCs/>
        </w:rPr>
        <w:t>d</w:t>
      </w:r>
      <w:r w:rsidRPr="008C032B">
        <w:tab/>
      </w:r>
      <w:r w:rsidRPr="008C032B">
        <w:tab/>
      </w:r>
      <w:r w:rsidRPr="008C032B">
        <w:rPr>
          <w:rStyle w:val="Cquestionpartlabelbold"/>
        </w:rPr>
        <w:t>(c)</w:t>
      </w:r>
      <w:r w:rsidR="00D22FDD">
        <w:t xml:space="preserve">  </w:t>
      </w:r>
      <w:r w:rsidR="00FC334C" w:rsidRPr="00F35E2C">
        <w:t>3</w:t>
      </w:r>
      <w:r w:rsidR="00FC334C" w:rsidRPr="00F35E2C">
        <w:rPr>
          <w:rStyle w:val="Cmathsexpressions"/>
          <w:i/>
          <w:iCs/>
        </w:rPr>
        <w:t>t</w:t>
      </w:r>
      <w:r w:rsidR="00FC334C" w:rsidRPr="00F35E2C">
        <w:t>(2</w:t>
      </w:r>
      <w:r w:rsidR="00FC334C" w:rsidRPr="00F35E2C">
        <w:rPr>
          <w:rStyle w:val="Cmathsexpressions"/>
          <w:i/>
          <w:iCs/>
        </w:rPr>
        <w:t>t</w:t>
      </w:r>
      <w:r w:rsidR="00FC334C" w:rsidRPr="00F35E2C">
        <w:t xml:space="preserve"> – 5) – 5(2</w:t>
      </w:r>
      <w:r w:rsidR="00FC334C" w:rsidRPr="00F35E2C">
        <w:rPr>
          <w:rStyle w:val="Cmathsexpressions"/>
          <w:i/>
          <w:iCs/>
        </w:rPr>
        <w:t>t</w:t>
      </w:r>
      <w:r w:rsidR="00FC334C" w:rsidRPr="00E25039">
        <w:t xml:space="preserve"> – 5) </w:t>
      </w:r>
    </w:p>
    <w:p w14:paraId="27511D97" w14:textId="77777777" w:rsidR="00F87555" w:rsidRDefault="00F87555" w:rsidP="00F87555">
      <w:pPr>
        <w:pStyle w:val="Pquestiontextmainstem"/>
      </w:pPr>
    </w:p>
    <w:p w14:paraId="6DE90497" w14:textId="77777777" w:rsidR="00F87555" w:rsidRDefault="00F87555" w:rsidP="00F87555">
      <w:pPr>
        <w:pStyle w:val="Pquestiontextmainstem"/>
      </w:pPr>
    </w:p>
    <w:p w14:paraId="3B409AEC" w14:textId="77777777" w:rsidR="0017630C" w:rsidRDefault="0017630C" w:rsidP="00F87555">
      <w:pPr>
        <w:pStyle w:val="Pquestiontextmainstem"/>
      </w:pPr>
    </w:p>
    <w:p w14:paraId="38841C29" w14:textId="77777777" w:rsidR="0017630C" w:rsidRDefault="0017630C" w:rsidP="00F87555">
      <w:pPr>
        <w:pStyle w:val="Pquestiontextmainstem"/>
      </w:pPr>
    </w:p>
    <w:p w14:paraId="3F393539" w14:textId="77777777" w:rsidR="0017630C" w:rsidRDefault="0017630C" w:rsidP="00F87555">
      <w:pPr>
        <w:pStyle w:val="Pquestiontextmainstem"/>
      </w:pPr>
    </w:p>
    <w:p w14:paraId="573B84B9" w14:textId="263D54EC" w:rsidR="005E438E" w:rsidRDefault="005E438E" w:rsidP="005E438E">
      <w:pPr>
        <w:pStyle w:val="Psectionresults"/>
      </w:pPr>
      <w:r>
        <w:t xml:space="preserve">Short answer results: ___ / </w:t>
      </w:r>
      <w:r w:rsidR="00FC334C">
        <w:t>44</w:t>
      </w:r>
    </w:p>
    <w:p w14:paraId="215F9A9B" w14:textId="77777777" w:rsidR="005E438E" w:rsidRDefault="005E438E" w:rsidP="005E438E">
      <w:pPr>
        <w:pStyle w:val="Psectionheading"/>
      </w:pPr>
      <w:r>
        <w:t>Extended answer section</w:t>
      </w:r>
    </w:p>
    <w:p w14:paraId="3E2A51AE" w14:textId="426DDF05" w:rsidR="00E14832" w:rsidRDefault="00F37229" w:rsidP="00E14832">
      <w:pPr>
        <w:pStyle w:val="Pquestionheadingsx"/>
      </w:pPr>
      <w:r>
        <w:t>Question 2</w:t>
      </w:r>
      <w:r w:rsidR="00CB5429">
        <w:t>1</w:t>
      </w:r>
      <w:r w:rsidR="008C032B" w:rsidRPr="008C032B">
        <w:tab/>
      </w:r>
      <w:r w:rsidR="00CB5429">
        <w:rPr>
          <w:rStyle w:val="Cmarkslabel"/>
        </w:rPr>
        <w:t>7</w:t>
      </w:r>
      <w:r w:rsidR="00E14832" w:rsidRPr="001B433F">
        <w:rPr>
          <w:rStyle w:val="Cmarkslabel"/>
        </w:rPr>
        <w:t xml:space="preserve"> marks</w:t>
      </w:r>
      <w:r w:rsidR="008C032B" w:rsidRPr="008C032B">
        <w:tab/>
      </w:r>
      <w:r w:rsidR="001B46DA">
        <w:t>[</w:t>
      </w:r>
      <w:r w:rsidR="00692407">
        <w:t>3.</w:t>
      </w:r>
      <w:r w:rsidR="00CB5429">
        <w:t>1</w:t>
      </w:r>
      <w:r w:rsidR="00692407">
        <w:t>,</w:t>
      </w:r>
      <w:r w:rsidR="006E097C">
        <w:t xml:space="preserve"> </w:t>
      </w:r>
      <w:r w:rsidR="00692407">
        <w:t>3.</w:t>
      </w:r>
      <w:r w:rsidR="00CA1996">
        <w:t>4</w:t>
      </w:r>
      <w:r w:rsidR="00692407">
        <w:t>,</w:t>
      </w:r>
      <w:r w:rsidR="006E097C">
        <w:t xml:space="preserve"> </w:t>
      </w:r>
      <w:r w:rsidR="00692407">
        <w:t>3.7</w:t>
      </w:r>
      <w:r w:rsidR="00E14832">
        <w:t>]</w:t>
      </w:r>
    </w:p>
    <w:p w14:paraId="1C9FD6FA" w14:textId="1FC98701" w:rsidR="00CB5429" w:rsidRPr="00E25039" w:rsidRDefault="00CB5429" w:rsidP="00F35E2C">
      <w:pPr>
        <w:pStyle w:val="Pquestiontextmainstem"/>
      </w:pPr>
      <w:r w:rsidRPr="00E25039">
        <w:t xml:space="preserve">Rob has some money in his bank account. His sister, Suri, has three times as much money in her bank account. </w:t>
      </w:r>
    </w:p>
    <w:p w14:paraId="4D756378" w14:textId="77777777" w:rsidR="00B6452F" w:rsidRDefault="008C032B" w:rsidP="00F35E2C">
      <w:pPr>
        <w:pStyle w:val="Pquestiontextpartsa"/>
      </w:pPr>
      <w:r w:rsidRPr="008C032B">
        <w:rPr>
          <w:rStyle w:val="Cquestionpartlabelbold"/>
        </w:rPr>
        <w:t>(a)</w:t>
      </w:r>
      <w:r w:rsidRPr="008C032B">
        <w:tab/>
      </w:r>
      <w:r w:rsidR="00B6452F" w:rsidRPr="00E25039">
        <w:t>If Rob has $</w:t>
      </w:r>
      <w:r w:rsidR="00B6452F" w:rsidRPr="00F35E2C">
        <w:rPr>
          <w:rStyle w:val="Cmathsexpressions"/>
          <w:i/>
          <w:iCs/>
        </w:rPr>
        <w:t xml:space="preserve">r </w:t>
      </w:r>
      <w:r w:rsidR="00B6452F" w:rsidRPr="00E25039">
        <w:t>in his account initially:</w:t>
      </w:r>
    </w:p>
    <w:p w14:paraId="3B06F735" w14:textId="743F94CF" w:rsidR="00CB5429" w:rsidRPr="00E25039" w:rsidRDefault="00B6452F" w:rsidP="00B6452F">
      <w:pPr>
        <w:pStyle w:val="Pquestiontextpartsi"/>
      </w:pPr>
      <w:r w:rsidRPr="00B6452F">
        <w:rPr>
          <w:rStyle w:val="Cquestionpartlabelbold"/>
        </w:rPr>
        <w:t>(i)</w:t>
      </w:r>
      <w:r>
        <w:tab/>
        <w:t>w</w:t>
      </w:r>
      <w:r w:rsidR="00CB5429" w:rsidRPr="00E25039">
        <w:t xml:space="preserve">rite an expression in terms of </w:t>
      </w:r>
      <w:r w:rsidR="00CB5429" w:rsidRPr="00CB5429">
        <w:rPr>
          <w:rStyle w:val="Cmathsexpressions"/>
          <w:i/>
          <w:iCs/>
        </w:rPr>
        <w:t>r</w:t>
      </w:r>
      <w:r w:rsidR="00CB5429" w:rsidRPr="00E25039">
        <w:t xml:space="preserve"> to show ho</w:t>
      </w:r>
      <w:r>
        <w:t>w much money Suri has initially</w:t>
      </w:r>
    </w:p>
    <w:p w14:paraId="1546838C" w14:textId="77777777" w:rsidR="00CB5429" w:rsidRDefault="00CB5429" w:rsidP="00F35E2C">
      <w:pPr>
        <w:pStyle w:val="Pquestiontextpartsa"/>
      </w:pPr>
    </w:p>
    <w:p w14:paraId="295588B8" w14:textId="77777777" w:rsidR="00B6452F" w:rsidRDefault="00B6452F" w:rsidP="00F35E2C">
      <w:pPr>
        <w:pStyle w:val="Pquestiontextpartsa"/>
      </w:pPr>
    </w:p>
    <w:p w14:paraId="4D315CCA" w14:textId="0928342B" w:rsidR="00CB5429" w:rsidRPr="00E25039" w:rsidRDefault="008C032B" w:rsidP="00B6452F">
      <w:pPr>
        <w:pStyle w:val="Pquestiontextpartsi"/>
      </w:pPr>
      <w:r w:rsidRPr="008C032B">
        <w:rPr>
          <w:rStyle w:val="Cquestionpartlabelbold"/>
        </w:rPr>
        <w:t>(</w:t>
      </w:r>
      <w:r w:rsidR="00B6452F">
        <w:rPr>
          <w:rStyle w:val="Cquestionpartlabelbold"/>
        </w:rPr>
        <w:t>ii</w:t>
      </w:r>
      <w:r w:rsidRPr="008C032B">
        <w:rPr>
          <w:rStyle w:val="Cquestionpartlabelbold"/>
        </w:rPr>
        <w:t>)</w:t>
      </w:r>
      <w:r w:rsidRPr="008C032B">
        <w:tab/>
      </w:r>
      <w:r w:rsidR="00B6452F">
        <w:t>w</w:t>
      </w:r>
      <w:r w:rsidR="00CB5429" w:rsidRPr="00E25039">
        <w:t xml:space="preserve">rite an expression in terms of </w:t>
      </w:r>
      <w:r w:rsidR="00CB5429" w:rsidRPr="00CB5429">
        <w:rPr>
          <w:rStyle w:val="Cmathsexpressions"/>
          <w:i/>
          <w:iCs/>
        </w:rPr>
        <w:t>r</w:t>
      </w:r>
      <w:r w:rsidR="00CB5429" w:rsidRPr="00E25039">
        <w:t xml:space="preserve"> to show how much money Rob an</w:t>
      </w:r>
      <w:r w:rsidR="00B6452F">
        <w:t>d Suri have</w:t>
      </w:r>
      <w:r w:rsidR="00CB5429">
        <w:t xml:space="preserve"> together initially.</w:t>
      </w:r>
    </w:p>
    <w:p w14:paraId="05242C2A" w14:textId="77777777" w:rsidR="00B6452F" w:rsidRDefault="00B6452F" w:rsidP="00F35E2C">
      <w:pPr>
        <w:pStyle w:val="Pquestiontextpartsa"/>
        <w:rPr>
          <w:szCs w:val="20"/>
        </w:rPr>
      </w:pPr>
    </w:p>
    <w:p w14:paraId="52418B84" w14:textId="77777777" w:rsidR="00B6452F" w:rsidRPr="00E25039" w:rsidRDefault="00B6452F" w:rsidP="00F35E2C">
      <w:pPr>
        <w:pStyle w:val="Pquestiontextpartsa"/>
        <w:rPr>
          <w:szCs w:val="20"/>
        </w:rPr>
      </w:pPr>
    </w:p>
    <w:p w14:paraId="0EF5F32E" w14:textId="5A7AF395" w:rsidR="00CB5429" w:rsidRPr="00E25039" w:rsidRDefault="008C032B" w:rsidP="00F35E2C">
      <w:pPr>
        <w:pStyle w:val="Pquestiontextpartsa"/>
      </w:pPr>
      <w:r w:rsidRPr="008C032B">
        <w:rPr>
          <w:rStyle w:val="Cquestionpartlabelbold"/>
        </w:rPr>
        <w:t>(</w:t>
      </w:r>
      <w:r w:rsidR="00B6452F">
        <w:rPr>
          <w:rStyle w:val="Cquestionpartlabelbold"/>
        </w:rPr>
        <w:t>b</w:t>
      </w:r>
      <w:r w:rsidRPr="008C032B">
        <w:rPr>
          <w:rStyle w:val="Cquestionpartlabelbold"/>
        </w:rPr>
        <w:t>)</w:t>
      </w:r>
      <w:r w:rsidRPr="008C032B">
        <w:tab/>
      </w:r>
      <w:r w:rsidR="00CB5429" w:rsidRPr="00E25039">
        <w:t xml:space="preserve">They </w:t>
      </w:r>
      <w:r w:rsidR="00B6452F">
        <w:t>each</w:t>
      </w:r>
      <w:r w:rsidR="00CB5429" w:rsidRPr="00E25039">
        <w:t xml:space="preserve"> spend $25 </w:t>
      </w:r>
      <w:r w:rsidR="00B6452F">
        <w:t>buying</w:t>
      </w:r>
      <w:r w:rsidR="00CB5429" w:rsidRPr="00E25039">
        <w:t xml:space="preserve"> a present for th</w:t>
      </w:r>
      <w:r w:rsidR="00B6452F">
        <w:t>eir mother. Write an</w:t>
      </w:r>
      <w:r w:rsidR="00CB5429" w:rsidRPr="00E25039">
        <w:t xml:space="preserve"> expression in terms of </w:t>
      </w:r>
      <w:r w:rsidR="00CB5429" w:rsidRPr="00CB5429">
        <w:rPr>
          <w:rStyle w:val="Cmathsexpressions"/>
          <w:i/>
          <w:iCs/>
        </w:rPr>
        <w:t>r</w:t>
      </w:r>
      <w:r w:rsidR="00CB5429" w:rsidRPr="00E25039">
        <w:t xml:space="preserve"> to show how much money Rob and Suri ha</w:t>
      </w:r>
      <w:r w:rsidR="00B6452F">
        <w:t>ve</w:t>
      </w:r>
      <w:r w:rsidR="00CB5429" w:rsidRPr="00E25039">
        <w:t xml:space="preserve"> left altogether after </w:t>
      </w:r>
      <w:r w:rsidR="00B6452F">
        <w:t>buying the</w:t>
      </w:r>
      <w:r w:rsidR="00CB5429">
        <w:t xml:space="preserve"> present.</w:t>
      </w:r>
    </w:p>
    <w:p w14:paraId="7B404614" w14:textId="77777777" w:rsidR="00B6452F" w:rsidRDefault="00B6452F" w:rsidP="00F35E2C">
      <w:pPr>
        <w:pStyle w:val="Pquestiontextpartsa"/>
        <w:rPr>
          <w:szCs w:val="20"/>
        </w:rPr>
      </w:pPr>
    </w:p>
    <w:p w14:paraId="6BCD7495" w14:textId="77777777" w:rsidR="00B6452F" w:rsidRPr="00E25039" w:rsidRDefault="00B6452F" w:rsidP="00F35E2C">
      <w:pPr>
        <w:pStyle w:val="Pquestiontextpartsa"/>
        <w:rPr>
          <w:szCs w:val="20"/>
        </w:rPr>
      </w:pPr>
    </w:p>
    <w:p w14:paraId="78E09625" w14:textId="4DF2F01E" w:rsidR="00CB5429" w:rsidRPr="00E25039" w:rsidRDefault="008C032B" w:rsidP="00F35E2C">
      <w:pPr>
        <w:pStyle w:val="Pquestiontextpartsa"/>
      </w:pPr>
      <w:r w:rsidRPr="008C032B">
        <w:rPr>
          <w:rStyle w:val="Cquestionpartlabelbold"/>
        </w:rPr>
        <w:t>(d)</w:t>
      </w:r>
      <w:r w:rsidRPr="008C032B">
        <w:tab/>
      </w:r>
      <w:r w:rsidR="00CB5429" w:rsidRPr="00E25039">
        <w:t>Rob washes his neighbour’s car and is paid exactly the amount Suri now has in the bank.</w:t>
      </w:r>
      <w:r w:rsidR="00B6452F">
        <w:br/>
      </w:r>
      <w:r w:rsidR="00CB5429" w:rsidRPr="00E25039">
        <w:t xml:space="preserve">Write an expression in terms of </w:t>
      </w:r>
      <w:r w:rsidR="00CB5429" w:rsidRPr="00CB5429">
        <w:rPr>
          <w:rStyle w:val="Cmathsexpressions"/>
          <w:i/>
          <w:iCs/>
        </w:rPr>
        <w:t>r</w:t>
      </w:r>
      <w:r w:rsidR="00CB5429" w:rsidRPr="00E25039">
        <w:t xml:space="preserve"> to show how much money Rob has after he has washed his neighbour’s car.</w:t>
      </w:r>
    </w:p>
    <w:p w14:paraId="5AECEF1E" w14:textId="77777777" w:rsidR="00CB5429" w:rsidRDefault="00CB5429" w:rsidP="00F35E2C">
      <w:pPr>
        <w:pStyle w:val="Pquestiontextpartsa"/>
      </w:pPr>
    </w:p>
    <w:p w14:paraId="43FE7A21" w14:textId="77777777" w:rsidR="00B6452F" w:rsidRDefault="00B6452F" w:rsidP="00F35E2C">
      <w:pPr>
        <w:pStyle w:val="Pquestiontextpartsa"/>
      </w:pPr>
    </w:p>
    <w:p w14:paraId="5E7F95DB" w14:textId="77777777" w:rsidR="00B6452F" w:rsidRPr="00E25039" w:rsidRDefault="00B6452F" w:rsidP="00F35E2C">
      <w:pPr>
        <w:pStyle w:val="Pquestiontextpartsa"/>
      </w:pPr>
    </w:p>
    <w:p w14:paraId="4E9E3E78" w14:textId="619C310B" w:rsidR="00CB5429" w:rsidRPr="00E25039" w:rsidRDefault="00CB5429" w:rsidP="00F35E2C">
      <w:pPr>
        <w:pStyle w:val="Pquestiontextpartsa"/>
      </w:pPr>
      <w:r w:rsidRPr="00F35E2C">
        <w:rPr>
          <w:rStyle w:val="Cquestionpartlabelbold"/>
        </w:rPr>
        <w:lastRenderedPageBreak/>
        <w:t>(e)</w:t>
      </w:r>
      <w:r w:rsidR="00B6452F">
        <w:tab/>
      </w:r>
      <w:r w:rsidRPr="00E25039">
        <w:t xml:space="preserve">Suri </w:t>
      </w:r>
      <w:r w:rsidR="00B6452F">
        <w:t>works</w:t>
      </w:r>
      <w:r w:rsidRPr="00E25039">
        <w:t xml:space="preserve"> a shift at the local supermarket and is paid the amount she had in the bank initially. Write an expression in terms of </w:t>
      </w:r>
      <w:r w:rsidRPr="00CB5429">
        <w:rPr>
          <w:rStyle w:val="Cmathsexpressions"/>
          <w:i/>
          <w:iCs/>
        </w:rPr>
        <w:t>r</w:t>
      </w:r>
      <w:r w:rsidRPr="00E25039">
        <w:t xml:space="preserve"> to show how much Suri has after she has worked </w:t>
      </w:r>
      <w:r w:rsidR="00B6452F">
        <w:t>the</w:t>
      </w:r>
      <w:r w:rsidRPr="00E25039">
        <w:t xml:space="preserve"> shift.</w:t>
      </w:r>
    </w:p>
    <w:p w14:paraId="27CF6301" w14:textId="77777777" w:rsidR="00CB5429" w:rsidRDefault="00CB5429" w:rsidP="00F35E2C">
      <w:pPr>
        <w:pStyle w:val="Pquestiontextpartsa"/>
      </w:pPr>
    </w:p>
    <w:p w14:paraId="5FA4EC04" w14:textId="77777777" w:rsidR="00B6452F" w:rsidRDefault="00B6452F" w:rsidP="00F35E2C">
      <w:pPr>
        <w:pStyle w:val="Pquestiontextpartsa"/>
      </w:pPr>
    </w:p>
    <w:p w14:paraId="54FF4026" w14:textId="77777777" w:rsidR="00B6452F" w:rsidRPr="00E25039" w:rsidRDefault="00B6452F" w:rsidP="00F35E2C">
      <w:pPr>
        <w:pStyle w:val="Pquestiontextpartsa"/>
      </w:pPr>
    </w:p>
    <w:p w14:paraId="190D46B2" w14:textId="793911D4" w:rsidR="00CA1996" w:rsidRDefault="00CB5429" w:rsidP="00F35E2C">
      <w:pPr>
        <w:pStyle w:val="Pquestiontextpartsa"/>
      </w:pPr>
      <w:r w:rsidRPr="00F35E2C">
        <w:rPr>
          <w:rStyle w:val="Cquestionpartlabelbold"/>
        </w:rPr>
        <w:t>(f)</w:t>
      </w:r>
      <w:r w:rsidR="00B6452F">
        <w:tab/>
      </w:r>
      <w:r w:rsidRPr="00E25039">
        <w:t xml:space="preserve">Write an expression in simplest expanded form in terms of </w:t>
      </w:r>
      <w:r w:rsidRPr="00CB5429">
        <w:rPr>
          <w:rStyle w:val="Cmathsexpressions"/>
          <w:i/>
          <w:iCs/>
        </w:rPr>
        <w:t>r</w:t>
      </w:r>
      <w:r w:rsidRPr="00E25039">
        <w:t xml:space="preserve"> to show how much money they now </w:t>
      </w:r>
      <w:r w:rsidR="00A96ECE">
        <w:t xml:space="preserve">have </w:t>
      </w:r>
      <w:r w:rsidR="00B6452F">
        <w:t>altogether</w:t>
      </w:r>
      <w:r>
        <w:t>.</w:t>
      </w:r>
    </w:p>
    <w:p w14:paraId="12BD10FC" w14:textId="77777777" w:rsidR="00CB5429" w:rsidRDefault="00CB5429" w:rsidP="00F35E2C">
      <w:pPr>
        <w:pStyle w:val="Pquestiontextpartsa"/>
      </w:pPr>
    </w:p>
    <w:p w14:paraId="393C9597" w14:textId="77777777" w:rsidR="00CB5429" w:rsidRDefault="00CB5429" w:rsidP="00CB5429">
      <w:pPr>
        <w:pStyle w:val="Pquestiontextpartsa"/>
        <w:rPr>
          <w:rFonts w:eastAsia="行楷体"/>
          <w:lang w:eastAsia="zh-CN"/>
        </w:rPr>
      </w:pPr>
    </w:p>
    <w:p w14:paraId="102450A3" w14:textId="77777777" w:rsidR="00577934" w:rsidRDefault="00577934" w:rsidP="00CA1996">
      <w:pPr>
        <w:pStyle w:val="Pquestiontextpartsa"/>
        <w:rPr>
          <w:rFonts w:eastAsia="行楷体"/>
          <w:lang w:eastAsia="zh-CN"/>
        </w:rPr>
      </w:pPr>
    </w:p>
    <w:p w14:paraId="5C36291F" w14:textId="40FF3DB0" w:rsidR="00577934" w:rsidRPr="00F35E2C" w:rsidRDefault="00CB5429" w:rsidP="00F35E2C">
      <w:pPr>
        <w:pStyle w:val="Pquestiontextpartsa"/>
        <w:rPr>
          <w:rFonts w:eastAsia="行楷体"/>
        </w:rPr>
      </w:pPr>
      <w:r w:rsidRPr="00B6452F">
        <w:rPr>
          <w:rStyle w:val="Cquestionpartlabelbold"/>
          <w:rFonts w:eastAsia="行楷体"/>
        </w:rPr>
        <w:t>(</w:t>
      </w:r>
      <w:r w:rsidRPr="00B6452F">
        <w:rPr>
          <w:rStyle w:val="Cquestionpartlabelbold"/>
        </w:rPr>
        <w:t>g)</w:t>
      </w:r>
      <w:r w:rsidR="00B6452F">
        <w:tab/>
      </w:r>
      <w:r w:rsidRPr="00F35E2C">
        <w:t>Factorise this expression.</w:t>
      </w:r>
    </w:p>
    <w:p w14:paraId="24D47509" w14:textId="77777777" w:rsidR="00577934" w:rsidRDefault="00577934" w:rsidP="00CA1996">
      <w:pPr>
        <w:pStyle w:val="Pquestiontextpartsa"/>
        <w:rPr>
          <w:rFonts w:eastAsia="行楷体"/>
          <w:lang w:eastAsia="zh-CN"/>
        </w:rPr>
      </w:pPr>
    </w:p>
    <w:p w14:paraId="5F4CE4D1" w14:textId="77777777" w:rsidR="00B6452F" w:rsidRPr="00834E5F" w:rsidRDefault="00B6452F" w:rsidP="00CA1996">
      <w:pPr>
        <w:pStyle w:val="Pquestiontextpartsa"/>
        <w:rPr>
          <w:rFonts w:eastAsia="行楷体"/>
          <w:lang w:eastAsia="zh-CN"/>
        </w:rPr>
      </w:pPr>
    </w:p>
    <w:p w14:paraId="041EC02E" w14:textId="3802A6BD" w:rsidR="00F37229" w:rsidRDefault="00F37229" w:rsidP="00F37229">
      <w:pPr>
        <w:pStyle w:val="Pquestionheadingsx"/>
      </w:pPr>
      <w:r>
        <w:t>Question 2</w:t>
      </w:r>
      <w:r w:rsidR="00CB5429">
        <w:t>2</w:t>
      </w:r>
      <w:r w:rsidR="008C032B" w:rsidRPr="008C032B">
        <w:tab/>
      </w:r>
      <w:r w:rsidR="00CB5429">
        <w:rPr>
          <w:rStyle w:val="Cmarkslabel"/>
        </w:rPr>
        <w:t>8</w:t>
      </w:r>
      <w:r w:rsidRPr="001B433F">
        <w:rPr>
          <w:rStyle w:val="Cmarkslabel"/>
        </w:rPr>
        <w:t xml:space="preserve"> marks</w:t>
      </w:r>
      <w:r w:rsidR="008C032B" w:rsidRPr="008C032B">
        <w:tab/>
      </w:r>
      <w:r w:rsidR="001B46DA">
        <w:t>[3</w:t>
      </w:r>
      <w:r w:rsidR="00902699">
        <w:t>.6, 3.7</w:t>
      </w:r>
      <w:r>
        <w:t>]</w:t>
      </w:r>
    </w:p>
    <w:p w14:paraId="0720A943" w14:textId="72EB7E73" w:rsidR="00CB5429" w:rsidRPr="00E25039" w:rsidRDefault="00CB5429" w:rsidP="00F35E2C">
      <w:pPr>
        <w:pStyle w:val="Pquestiontextmainstem"/>
      </w:pPr>
      <w:r w:rsidRPr="00E25039">
        <w:t>The area of a rectangle = length × width.</w:t>
      </w:r>
      <w:r w:rsidRPr="00B6452F">
        <w:t xml:space="preserve"> </w:t>
      </w:r>
      <w:r w:rsidR="00F81817" w:rsidRPr="00B6452F">
        <w:t>A</w:t>
      </w:r>
      <w:r w:rsidR="00B6452F">
        <w:t xml:space="preserve"> </w:t>
      </w:r>
      <w:r w:rsidRPr="00E25039">
        <w:t xml:space="preserve">rectangle is 12 cm longer than it is wide. </w:t>
      </w:r>
    </w:p>
    <w:p w14:paraId="0B0A36AD" w14:textId="26B7DF9A" w:rsidR="00CB5429" w:rsidRDefault="008C032B" w:rsidP="00F35E2C">
      <w:pPr>
        <w:pStyle w:val="Pquestiontextpartsa"/>
      </w:pPr>
      <w:r w:rsidRPr="008C032B">
        <w:rPr>
          <w:rStyle w:val="Cquestionpartlabelbold"/>
        </w:rPr>
        <w:t>(a)</w:t>
      </w:r>
      <w:r w:rsidRPr="008C032B">
        <w:tab/>
      </w:r>
      <w:r w:rsidR="00A96ECE">
        <w:t xml:space="preserve">Write an expression for </w:t>
      </w:r>
      <w:r w:rsidR="00CB5429" w:rsidRPr="00E25039">
        <w:t>the area of the rectangle</w:t>
      </w:r>
      <w:r w:rsidR="00B6452F">
        <w:t>,</w:t>
      </w:r>
      <w:r w:rsidR="00CB5429" w:rsidRPr="00E25039">
        <w:t xml:space="preserve"> if its width is </w:t>
      </w:r>
      <w:r w:rsidR="00CB5429" w:rsidRPr="00CB5429">
        <w:rPr>
          <w:rStyle w:val="Cmathsexpressions"/>
          <w:i/>
          <w:iCs/>
        </w:rPr>
        <w:t>x</w:t>
      </w:r>
      <w:r w:rsidR="00CB5429" w:rsidRPr="00E25039">
        <w:t xml:space="preserve"> cm.</w:t>
      </w:r>
    </w:p>
    <w:p w14:paraId="0A7CF047" w14:textId="77777777" w:rsidR="00B6452F" w:rsidRDefault="00B6452F" w:rsidP="00F35E2C">
      <w:pPr>
        <w:pStyle w:val="Pquestiontextpartsa"/>
      </w:pPr>
    </w:p>
    <w:p w14:paraId="761A834B" w14:textId="77777777" w:rsidR="00B6452F" w:rsidRDefault="00B6452F" w:rsidP="00F35E2C">
      <w:pPr>
        <w:pStyle w:val="Pquestiontextpartsa"/>
      </w:pPr>
    </w:p>
    <w:p w14:paraId="722BDA97" w14:textId="77777777" w:rsidR="00B6452F" w:rsidRDefault="00B6452F" w:rsidP="00F35E2C">
      <w:pPr>
        <w:pStyle w:val="Pquestiontextpartsa"/>
      </w:pPr>
    </w:p>
    <w:p w14:paraId="21E03B54" w14:textId="7709D522" w:rsidR="00CB5429" w:rsidRPr="00E25039" w:rsidRDefault="008C032B" w:rsidP="00F35E2C">
      <w:pPr>
        <w:pStyle w:val="Pquestiontextpartsa"/>
      </w:pPr>
      <w:r w:rsidRPr="008C032B">
        <w:rPr>
          <w:rStyle w:val="Cquestionpartlabelbold"/>
        </w:rPr>
        <w:t>(b)</w:t>
      </w:r>
      <w:r w:rsidRPr="008C032B">
        <w:tab/>
      </w:r>
      <w:r w:rsidR="00CB5429" w:rsidRPr="00E25039">
        <w:t xml:space="preserve">If the length is tripled and the width is halved, write an expression in terms of </w:t>
      </w:r>
      <w:r w:rsidR="00CB5429" w:rsidRPr="00CB5429">
        <w:rPr>
          <w:rStyle w:val="Cmathsexpressions"/>
          <w:i/>
          <w:iCs/>
        </w:rPr>
        <w:t>x</w:t>
      </w:r>
      <w:r w:rsidR="00CB5429" w:rsidRPr="00E25039">
        <w:t xml:space="preserve"> to calculate the area of the enlarged rectangle.</w:t>
      </w:r>
      <w:r w:rsidR="00A96ECE">
        <w:t xml:space="preserve"> Simplify the expression.</w:t>
      </w:r>
    </w:p>
    <w:p w14:paraId="3250CD00" w14:textId="77777777" w:rsidR="00CB5429" w:rsidRPr="00E25039" w:rsidRDefault="00CB5429" w:rsidP="00F35E2C">
      <w:pPr>
        <w:pStyle w:val="Pquestiontextpartsa"/>
      </w:pPr>
    </w:p>
    <w:p w14:paraId="60D5376A" w14:textId="77777777" w:rsidR="00CB5429" w:rsidRDefault="00CB5429" w:rsidP="00F35E2C">
      <w:pPr>
        <w:pStyle w:val="Pquestiontextpartsa"/>
      </w:pPr>
    </w:p>
    <w:p w14:paraId="13BD7140" w14:textId="77777777" w:rsidR="00B6452F" w:rsidRDefault="00B6452F" w:rsidP="00F35E2C">
      <w:pPr>
        <w:pStyle w:val="Pquestiontextpartsa"/>
      </w:pPr>
    </w:p>
    <w:p w14:paraId="65AE6A88" w14:textId="77777777" w:rsidR="00B6452F" w:rsidRDefault="00B6452F" w:rsidP="00F35E2C">
      <w:pPr>
        <w:pStyle w:val="Pquestiontextpartsa"/>
      </w:pPr>
    </w:p>
    <w:p w14:paraId="7B5515D2" w14:textId="77777777" w:rsidR="00B6452F" w:rsidRDefault="00B6452F" w:rsidP="00F35E2C">
      <w:pPr>
        <w:pStyle w:val="Pquestiontextpartsa"/>
      </w:pPr>
    </w:p>
    <w:p w14:paraId="0A3318AC" w14:textId="77777777" w:rsidR="00B6452F" w:rsidRDefault="00B6452F" w:rsidP="00F35E2C">
      <w:pPr>
        <w:pStyle w:val="Pquestiontextpartsa"/>
      </w:pPr>
    </w:p>
    <w:p w14:paraId="176DC6EC" w14:textId="77777777" w:rsidR="00B6452F" w:rsidRPr="00E25039" w:rsidRDefault="00B6452F" w:rsidP="00F35E2C">
      <w:pPr>
        <w:pStyle w:val="Pquestiontextpartsa"/>
      </w:pPr>
    </w:p>
    <w:p w14:paraId="6EBBC31C" w14:textId="4F427069" w:rsidR="00CB5429" w:rsidRPr="00E25039" w:rsidRDefault="008C032B" w:rsidP="00F35E2C">
      <w:pPr>
        <w:pStyle w:val="Pquestiontextpartsa"/>
      </w:pPr>
      <w:r w:rsidRPr="008C032B">
        <w:rPr>
          <w:rStyle w:val="Cquestionpartlabelbold"/>
        </w:rPr>
        <w:t>(c)</w:t>
      </w:r>
      <w:r w:rsidRPr="008C032B">
        <w:tab/>
      </w:r>
      <w:r w:rsidR="00CB5429" w:rsidRPr="00E25039">
        <w:t xml:space="preserve">Write an expression in terms of </w:t>
      </w:r>
      <w:r w:rsidR="00CB5429" w:rsidRPr="00CB5429">
        <w:rPr>
          <w:rStyle w:val="Cmathsexpressions"/>
          <w:i/>
          <w:iCs/>
        </w:rPr>
        <w:t>x</w:t>
      </w:r>
      <w:r w:rsidR="00CB5429" w:rsidRPr="00E25039">
        <w:t xml:space="preserve"> to show the increase in area. </w:t>
      </w:r>
      <w:r w:rsidR="00A96ECE">
        <w:t>Simplify.</w:t>
      </w:r>
    </w:p>
    <w:p w14:paraId="3438EEB3" w14:textId="77777777" w:rsidR="00CB5429" w:rsidRDefault="00CB5429" w:rsidP="00F35E2C">
      <w:pPr>
        <w:pStyle w:val="Pquestiontextpartsa"/>
      </w:pPr>
    </w:p>
    <w:p w14:paraId="6F39CBC7" w14:textId="77777777" w:rsidR="00B6452F" w:rsidRDefault="00B6452F" w:rsidP="00F35E2C">
      <w:pPr>
        <w:pStyle w:val="Pquestiontextpartsa"/>
      </w:pPr>
    </w:p>
    <w:p w14:paraId="174B9279" w14:textId="77777777" w:rsidR="00B6452F" w:rsidRPr="00E25039" w:rsidRDefault="00B6452F" w:rsidP="00F35E2C">
      <w:pPr>
        <w:pStyle w:val="Pquestiontextpartsa"/>
      </w:pPr>
    </w:p>
    <w:p w14:paraId="072A27AA" w14:textId="77777777" w:rsidR="00CB5429" w:rsidRDefault="00CB5429" w:rsidP="00F35E2C">
      <w:pPr>
        <w:pStyle w:val="Pquestiontextpartsa"/>
      </w:pPr>
    </w:p>
    <w:p w14:paraId="69750D25" w14:textId="77777777" w:rsidR="00B6452F" w:rsidRPr="00E25039" w:rsidRDefault="00B6452F" w:rsidP="00F35E2C">
      <w:pPr>
        <w:pStyle w:val="Pquestiontextpartsa"/>
      </w:pPr>
    </w:p>
    <w:p w14:paraId="7740680A" w14:textId="62B1AA0B" w:rsidR="00CB5429" w:rsidRPr="00E25039" w:rsidRDefault="008C032B" w:rsidP="00F35E2C">
      <w:pPr>
        <w:pStyle w:val="Pquestiontextpartsa"/>
      </w:pPr>
      <w:r w:rsidRPr="008C032B">
        <w:rPr>
          <w:rStyle w:val="Cquestionpartlabelbold"/>
        </w:rPr>
        <w:t>(d)</w:t>
      </w:r>
      <w:r w:rsidRPr="008C032B">
        <w:tab/>
      </w:r>
      <w:r w:rsidR="00CB5429" w:rsidRPr="00E25039">
        <w:t>Factorise your answer.</w:t>
      </w:r>
    </w:p>
    <w:p w14:paraId="7CE44C2D" w14:textId="77777777" w:rsidR="00CB5429" w:rsidRDefault="00CB5429" w:rsidP="00F35E2C">
      <w:pPr>
        <w:pStyle w:val="Pquestiontextpartsa"/>
      </w:pPr>
    </w:p>
    <w:p w14:paraId="4A86343C" w14:textId="77777777" w:rsidR="00B6452F" w:rsidRDefault="00B6452F" w:rsidP="00F35E2C">
      <w:pPr>
        <w:pStyle w:val="Pquestiontextpartsa"/>
      </w:pPr>
    </w:p>
    <w:p w14:paraId="493EE521" w14:textId="77777777" w:rsidR="00B6452F" w:rsidRDefault="00B6452F" w:rsidP="00F35E2C">
      <w:pPr>
        <w:pStyle w:val="Pquestiontextpartsa"/>
      </w:pPr>
    </w:p>
    <w:p w14:paraId="0CE8ED2C" w14:textId="77777777" w:rsidR="00B6452F" w:rsidRPr="00E25039" w:rsidRDefault="00B6452F" w:rsidP="00F35E2C">
      <w:pPr>
        <w:pStyle w:val="Pquestiontextpartsa"/>
      </w:pPr>
    </w:p>
    <w:p w14:paraId="5D4B66FD" w14:textId="77777777" w:rsidR="00CB5429" w:rsidRPr="00E25039" w:rsidRDefault="00CB5429" w:rsidP="00F35E2C">
      <w:pPr>
        <w:pStyle w:val="Pquestiontextpartsa"/>
      </w:pPr>
    </w:p>
    <w:p w14:paraId="30BACF81" w14:textId="13CCAD5F" w:rsidR="00CB5429" w:rsidRPr="00E25039" w:rsidRDefault="00CB5429" w:rsidP="00F35E2C">
      <w:pPr>
        <w:pStyle w:val="Pquestiontextpartsa"/>
      </w:pPr>
      <w:r w:rsidRPr="00F35E2C">
        <w:rPr>
          <w:rStyle w:val="Cquestionpartlabelbold"/>
        </w:rPr>
        <w:t>(e)</w:t>
      </w:r>
      <w:r w:rsidR="00B6452F">
        <w:tab/>
      </w:r>
      <w:r w:rsidRPr="00E25039">
        <w:t>Comment on the increased area.</w:t>
      </w:r>
    </w:p>
    <w:p w14:paraId="1B420118" w14:textId="77777777" w:rsidR="00577934" w:rsidRDefault="00577934" w:rsidP="00F35E2C">
      <w:pPr>
        <w:pStyle w:val="Pquestiontextpartsa"/>
      </w:pPr>
    </w:p>
    <w:p w14:paraId="4E30A8F8" w14:textId="77777777" w:rsidR="00577934" w:rsidRDefault="00577934" w:rsidP="005E438E">
      <w:pPr>
        <w:pStyle w:val="Pquestiontextpartsa"/>
      </w:pPr>
    </w:p>
    <w:p w14:paraId="3BCF1539" w14:textId="77777777" w:rsidR="00577934" w:rsidRDefault="00577934" w:rsidP="005E438E">
      <w:pPr>
        <w:pStyle w:val="Pquestiontextpartsa"/>
      </w:pPr>
    </w:p>
    <w:p w14:paraId="126E1176" w14:textId="77777777" w:rsidR="00577934" w:rsidRDefault="00577934" w:rsidP="005E438E">
      <w:pPr>
        <w:pStyle w:val="Pquestiontextpartsa"/>
      </w:pPr>
    </w:p>
    <w:p w14:paraId="5EDF5DB7" w14:textId="77777777" w:rsidR="00B6452F" w:rsidRDefault="00B6452F" w:rsidP="005E438E">
      <w:pPr>
        <w:pStyle w:val="Pquestiontextpartsa"/>
      </w:pPr>
    </w:p>
    <w:p w14:paraId="3A1B202E" w14:textId="77777777" w:rsidR="00B6452F" w:rsidRDefault="00B6452F" w:rsidP="005E438E">
      <w:pPr>
        <w:pStyle w:val="Pquestiontextpartsa"/>
      </w:pPr>
    </w:p>
    <w:p w14:paraId="2DDFAD73" w14:textId="1E5B98E9" w:rsidR="00E14832" w:rsidRDefault="00CB5429" w:rsidP="00E14832">
      <w:pPr>
        <w:pStyle w:val="Pquestionheadingsx"/>
      </w:pPr>
      <w:r>
        <w:t>Question 23</w:t>
      </w:r>
      <w:r w:rsidR="008C032B" w:rsidRPr="008C032B">
        <w:tab/>
      </w:r>
      <w:r>
        <w:rPr>
          <w:rStyle w:val="Cmarkslabel"/>
        </w:rPr>
        <w:t>7</w:t>
      </w:r>
      <w:r w:rsidR="00E14832" w:rsidRPr="001B433F">
        <w:rPr>
          <w:rStyle w:val="Cmarkslabel"/>
        </w:rPr>
        <w:t xml:space="preserve"> marks</w:t>
      </w:r>
      <w:r w:rsidR="008C032B" w:rsidRPr="008C032B">
        <w:tab/>
      </w:r>
      <w:r w:rsidR="001B46DA">
        <w:t>[</w:t>
      </w:r>
      <w:r w:rsidR="00692407">
        <w:t>3.</w:t>
      </w:r>
      <w:r>
        <w:t>2</w:t>
      </w:r>
      <w:r w:rsidR="00692407">
        <w:t>,</w:t>
      </w:r>
      <w:r w:rsidR="006E097C">
        <w:t xml:space="preserve"> </w:t>
      </w:r>
      <w:r w:rsidR="00692407">
        <w:t>3.</w:t>
      </w:r>
      <w:r w:rsidR="00CA1996">
        <w:t>6</w:t>
      </w:r>
      <w:r w:rsidR="00E14832">
        <w:t>]</w:t>
      </w:r>
    </w:p>
    <w:p w14:paraId="7A955D89" w14:textId="3AC5385C" w:rsidR="000779A6" w:rsidRDefault="00CB5429" w:rsidP="000779A6">
      <w:pPr>
        <w:pStyle w:val="Pquestiontextmainstem"/>
      </w:pPr>
      <w:r w:rsidRPr="00E25039">
        <w:t xml:space="preserve">Alpha </w:t>
      </w:r>
      <w:r w:rsidR="00902699">
        <w:t>C</w:t>
      </w:r>
      <w:r w:rsidRPr="00E25039">
        <w:t xml:space="preserve">ity is </w:t>
      </w:r>
      <w:r w:rsidRPr="00F35E2C">
        <w:rPr>
          <w:rStyle w:val="Cmathsexpressions"/>
          <w:i/>
          <w:iCs/>
        </w:rPr>
        <w:t xml:space="preserve">x </w:t>
      </w:r>
      <w:r w:rsidRPr="00E25039">
        <w:t xml:space="preserve">km away from Beta </w:t>
      </w:r>
      <w:r w:rsidR="00902699">
        <w:t>C</w:t>
      </w:r>
      <w:r w:rsidRPr="00E25039">
        <w:t>ity. Alicia took 20 minutes to travel from Alpha to Beta at a uniform speed. From Beta city, she took 15 minutes to travel (</w:t>
      </w:r>
      <w:r w:rsidRPr="00F35E2C">
        <w:rPr>
          <w:rStyle w:val="Cmathsexpressions"/>
          <w:i/>
          <w:iCs/>
        </w:rPr>
        <w:t>x</w:t>
      </w:r>
      <w:r w:rsidRPr="00E25039">
        <w:t xml:space="preserve"> + 5)</w:t>
      </w:r>
      <w:r w:rsidRPr="00F35E2C">
        <w:rPr>
          <w:rStyle w:val="Cmathsexpressions"/>
          <w:i/>
          <w:iCs/>
        </w:rPr>
        <w:t xml:space="preserve"> </w:t>
      </w:r>
      <w:r w:rsidRPr="00E25039">
        <w:t>km to Gamma city</w:t>
      </w:r>
      <w:r w:rsidR="00B6452F">
        <w:t>, travelling</w:t>
      </w:r>
      <w:r w:rsidRPr="00E25039">
        <w:t xml:space="preserve"> at a different uniform speed. </w:t>
      </w:r>
    </w:p>
    <w:p w14:paraId="3FBCAA71" w14:textId="55933212" w:rsidR="00CB5429" w:rsidRPr="00E25039" w:rsidRDefault="00B6452F" w:rsidP="000779A6">
      <w:pPr>
        <w:pStyle w:val="Pquestiontextpartsa"/>
      </w:pPr>
      <w:r w:rsidRPr="008C032B">
        <w:rPr>
          <w:rStyle w:val="Cquestionpartlabelbold"/>
        </w:rPr>
        <w:t>(a)</w:t>
      </w:r>
      <w:r w:rsidRPr="008C032B">
        <w:tab/>
      </w:r>
      <w:r w:rsidR="00CB5429" w:rsidRPr="00E25039">
        <w:t xml:space="preserve">If the difference between </w:t>
      </w:r>
      <w:r>
        <w:t>her</w:t>
      </w:r>
      <w:r w:rsidR="00CB5429" w:rsidRPr="00E25039">
        <w:t xml:space="preserve"> two speeds is 28 km/h, express in terms of </w:t>
      </w:r>
      <w:r w:rsidR="00CB5429" w:rsidRPr="00F35E2C">
        <w:rPr>
          <w:rStyle w:val="Cmathsexpressions"/>
          <w:i/>
          <w:iCs/>
        </w:rPr>
        <w:t>x</w:t>
      </w:r>
      <w:r>
        <w:t>:</w:t>
      </w:r>
    </w:p>
    <w:p w14:paraId="43E389EA" w14:textId="04202798" w:rsidR="00CB5429" w:rsidRPr="00E25039" w:rsidRDefault="00B6452F" w:rsidP="00B6452F">
      <w:pPr>
        <w:pStyle w:val="Pquestiontextpartsi"/>
      </w:pPr>
      <w:r w:rsidRPr="008C032B">
        <w:rPr>
          <w:rStyle w:val="Cquestionpartlabelbold"/>
        </w:rPr>
        <w:t>(</w:t>
      </w:r>
      <w:r>
        <w:rPr>
          <w:rStyle w:val="Cquestionpartlabelbold"/>
        </w:rPr>
        <w:t>i</w:t>
      </w:r>
      <w:r w:rsidRPr="008C032B">
        <w:rPr>
          <w:rStyle w:val="Cquestionpartlabelbold"/>
        </w:rPr>
        <w:t>)</w:t>
      </w:r>
      <w:r w:rsidRPr="008C032B">
        <w:tab/>
      </w:r>
      <w:r w:rsidR="00CB5429" w:rsidRPr="00E25039">
        <w:t xml:space="preserve">the uniform speed </w:t>
      </w:r>
      <w:r>
        <w:t xml:space="preserve">at which Alicia travelled </w:t>
      </w:r>
      <w:r w:rsidR="00CB5429" w:rsidRPr="00E25039">
        <w:t>from Alpha to Beta</w:t>
      </w:r>
      <w:r w:rsidR="008C032B" w:rsidRPr="008C032B">
        <w:tab/>
      </w:r>
    </w:p>
    <w:p w14:paraId="0B2EC02F" w14:textId="77777777" w:rsidR="00CB5429" w:rsidRPr="00E25039" w:rsidRDefault="00CB5429" w:rsidP="00F35E2C">
      <w:pPr>
        <w:pStyle w:val="Pquestiontextpartsa"/>
      </w:pPr>
    </w:p>
    <w:p w14:paraId="1B8F8D50" w14:textId="77777777" w:rsidR="00CB5429" w:rsidRPr="00E25039" w:rsidRDefault="00CB5429" w:rsidP="00F35E2C">
      <w:pPr>
        <w:pStyle w:val="Pquestiontextpartsa"/>
      </w:pPr>
    </w:p>
    <w:p w14:paraId="724F7F0A" w14:textId="77777777" w:rsidR="00CB5429" w:rsidRDefault="00CB5429" w:rsidP="00F35E2C">
      <w:pPr>
        <w:pStyle w:val="Pquestiontextpartsa"/>
      </w:pPr>
    </w:p>
    <w:p w14:paraId="19075DD2" w14:textId="77777777" w:rsidR="00B6452F" w:rsidRPr="00E25039" w:rsidRDefault="00B6452F" w:rsidP="00F35E2C">
      <w:pPr>
        <w:pStyle w:val="Pquestiontextpartsa"/>
      </w:pPr>
    </w:p>
    <w:p w14:paraId="4650D652" w14:textId="4FDF9BF0" w:rsidR="00CB5429" w:rsidRPr="00E25039" w:rsidRDefault="008C032B" w:rsidP="00B6452F">
      <w:pPr>
        <w:pStyle w:val="Pquestiontextpartsi"/>
      </w:pPr>
      <w:r w:rsidRPr="008C032B">
        <w:rPr>
          <w:rStyle w:val="Cquestionpartlabelbold"/>
        </w:rPr>
        <w:t>(</w:t>
      </w:r>
      <w:r w:rsidR="00B6452F">
        <w:rPr>
          <w:rStyle w:val="Cquestionpartlabelbold"/>
        </w:rPr>
        <w:t>ii</w:t>
      </w:r>
      <w:r w:rsidRPr="008C032B">
        <w:rPr>
          <w:rStyle w:val="Cquestionpartlabelbold"/>
        </w:rPr>
        <w:t>)</w:t>
      </w:r>
      <w:r w:rsidRPr="008C032B">
        <w:tab/>
      </w:r>
      <w:r w:rsidR="00B6452F" w:rsidRPr="00E25039">
        <w:t xml:space="preserve">the uniform speed </w:t>
      </w:r>
      <w:r w:rsidR="00B6452F">
        <w:t>at which Alicia travelled from Beta to Gamma.</w:t>
      </w:r>
    </w:p>
    <w:p w14:paraId="263AD9D6" w14:textId="77777777" w:rsidR="00CB5429" w:rsidRPr="00F35E2C" w:rsidRDefault="00CB5429" w:rsidP="00F35E2C">
      <w:pPr>
        <w:pStyle w:val="Pquestiontextmainstem"/>
      </w:pPr>
    </w:p>
    <w:p w14:paraId="424BD6A8" w14:textId="77777777" w:rsidR="00CB5429" w:rsidRPr="00F35E2C" w:rsidRDefault="00CB5429" w:rsidP="00F35E2C">
      <w:pPr>
        <w:pStyle w:val="Pquestiontextmainstem"/>
      </w:pPr>
    </w:p>
    <w:p w14:paraId="7276CBC3" w14:textId="77777777" w:rsidR="00CB5429" w:rsidRPr="00F35E2C" w:rsidRDefault="00CB5429" w:rsidP="00F35E2C">
      <w:pPr>
        <w:pStyle w:val="Pquestiontextmainstem"/>
      </w:pPr>
    </w:p>
    <w:p w14:paraId="5273FBCA" w14:textId="77777777" w:rsidR="00CB5429" w:rsidRPr="00F35E2C" w:rsidRDefault="00CB5429" w:rsidP="00F35E2C">
      <w:pPr>
        <w:pStyle w:val="Pquestiontextmainstem"/>
      </w:pPr>
    </w:p>
    <w:p w14:paraId="468F4947" w14:textId="77777777" w:rsidR="00CB5429" w:rsidRPr="00F35E2C" w:rsidRDefault="00CB5429" w:rsidP="00F35E2C">
      <w:pPr>
        <w:pStyle w:val="Pquestiontextmainstem"/>
      </w:pPr>
    </w:p>
    <w:p w14:paraId="01FAFAEB" w14:textId="77777777" w:rsidR="00CB5429" w:rsidRPr="00F35E2C" w:rsidRDefault="00CB5429" w:rsidP="00F35E2C">
      <w:pPr>
        <w:pStyle w:val="Pquestiontextmainstem"/>
      </w:pPr>
    </w:p>
    <w:p w14:paraId="1478BFD9" w14:textId="386D5CB2" w:rsidR="00CB5429" w:rsidRPr="00F35E2C" w:rsidRDefault="00CB5429" w:rsidP="00F35E2C">
      <w:pPr>
        <w:pStyle w:val="Pquestiontextmainstem"/>
      </w:pPr>
    </w:p>
    <w:p w14:paraId="38F713A7" w14:textId="4C5E3F65" w:rsidR="00CA1996" w:rsidRDefault="008C032B" w:rsidP="00F35E2C">
      <w:pPr>
        <w:pStyle w:val="Pquestiontextpartsa"/>
      </w:pPr>
      <w:r w:rsidRPr="008C032B">
        <w:rPr>
          <w:rStyle w:val="Cquestionpartlabelbold"/>
        </w:rPr>
        <w:t>(</w:t>
      </w:r>
      <w:r w:rsidR="00B17A7C">
        <w:rPr>
          <w:rStyle w:val="Cquestionpartlabelbold"/>
        </w:rPr>
        <w:t>b</w:t>
      </w:r>
      <w:r w:rsidRPr="008C032B">
        <w:rPr>
          <w:rStyle w:val="Cquestionpartlabelbold"/>
        </w:rPr>
        <w:t>)</w:t>
      </w:r>
      <w:r w:rsidRPr="008C032B">
        <w:tab/>
      </w:r>
      <w:r w:rsidR="00B17A7C">
        <w:t>S</w:t>
      </w:r>
      <w:r w:rsidR="00CB5429" w:rsidRPr="00E25039">
        <w:t xml:space="preserve">uggest a value for </w:t>
      </w:r>
      <w:r w:rsidR="00CB5429" w:rsidRPr="00F35E2C">
        <w:rPr>
          <w:rStyle w:val="Cmathsexpressions"/>
          <w:i/>
          <w:iCs/>
        </w:rPr>
        <w:t>x</w:t>
      </w:r>
      <w:r w:rsidR="00CB5429" w:rsidRPr="00E25039">
        <w:t xml:space="preserve"> and hence find the total distance travelled by Alicia</w:t>
      </w:r>
      <w:r w:rsidR="00B17A7C">
        <w:t>.</w:t>
      </w:r>
    </w:p>
    <w:p w14:paraId="56B2DBA2" w14:textId="77777777" w:rsidR="00B17A7C" w:rsidRDefault="00B17A7C" w:rsidP="00F35E2C">
      <w:pPr>
        <w:pStyle w:val="Pquestiontextpartsa"/>
      </w:pPr>
    </w:p>
    <w:p w14:paraId="26A0BCCE" w14:textId="77777777" w:rsidR="00B17A7C" w:rsidRDefault="00B17A7C" w:rsidP="00F35E2C">
      <w:pPr>
        <w:pStyle w:val="Pquestiontextpartsa"/>
      </w:pPr>
    </w:p>
    <w:p w14:paraId="7F77F456" w14:textId="77777777" w:rsidR="00B17A7C" w:rsidRDefault="00B17A7C" w:rsidP="00F35E2C">
      <w:pPr>
        <w:pStyle w:val="Pquestiontextpartsa"/>
      </w:pPr>
    </w:p>
    <w:p w14:paraId="37E58EB7" w14:textId="77777777" w:rsidR="00B17A7C" w:rsidRDefault="00B17A7C" w:rsidP="00F35E2C">
      <w:pPr>
        <w:pStyle w:val="Pquestiontextpartsa"/>
      </w:pPr>
    </w:p>
    <w:p w14:paraId="7CA0C58A" w14:textId="77777777" w:rsidR="00B17A7C" w:rsidRPr="00834E5F" w:rsidRDefault="00B17A7C" w:rsidP="00F35E2C">
      <w:pPr>
        <w:pStyle w:val="Pquestiontextpartsa"/>
        <w:rPr>
          <w:snapToGrid w:val="0"/>
          <w:lang w:eastAsia="en-US"/>
        </w:rPr>
      </w:pPr>
    </w:p>
    <w:p w14:paraId="26EBA8F6" w14:textId="77777777" w:rsidR="003270FA" w:rsidRDefault="003270FA" w:rsidP="00CA1996">
      <w:pPr>
        <w:pStyle w:val="Pquestiontextpartsi"/>
        <w:rPr>
          <w:rFonts w:eastAsia="行楷体"/>
          <w:lang w:eastAsia="zh-CN"/>
        </w:rPr>
      </w:pPr>
    </w:p>
    <w:p w14:paraId="609F728D" w14:textId="38D8EBC7" w:rsidR="001D605B" w:rsidRDefault="005E438E" w:rsidP="005E438E">
      <w:pPr>
        <w:pStyle w:val="Psectionresults"/>
      </w:pPr>
      <w:r>
        <w:t xml:space="preserve">Extended answer results: ___ / </w:t>
      </w:r>
      <w:r w:rsidR="003270FA">
        <w:t>22</w:t>
      </w:r>
    </w:p>
    <w:p w14:paraId="0E30328A" w14:textId="7BEB15E5" w:rsidR="001B433F" w:rsidRDefault="005E438E" w:rsidP="001B433F">
      <w:pPr>
        <w:pStyle w:val="Psectionresults"/>
      </w:pPr>
      <w:r>
        <w:t>T</w:t>
      </w:r>
      <w:r w:rsidR="00CB5429">
        <w:t>OTAL test results: ___ / 76</w:t>
      </w:r>
    </w:p>
    <w:sectPr w:rsidR="001B433F" w:rsidSect="003C1799">
      <w:headerReference w:type="even" r:id="rId52"/>
      <w:headerReference w:type="default" r:id="rId53"/>
      <w:footerReference w:type="even" r:id="rId54"/>
      <w:footerReference w:type="default" r:id="rId55"/>
      <w:headerReference w:type="first" r:id="rId56"/>
      <w:footerReference w:type="first" r:id="rId57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80C2F2" w14:textId="77777777" w:rsidR="002B50D2" w:rsidRDefault="002B50D2" w:rsidP="00B91E57">
      <w:r>
        <w:separator/>
      </w:r>
    </w:p>
  </w:endnote>
  <w:endnote w:type="continuationSeparator" w:id="0">
    <w:p w14:paraId="358AF0D7" w14:textId="77777777" w:rsidR="002B50D2" w:rsidRDefault="002B50D2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行楷体">
    <w:charset w:val="86"/>
    <w:family w:val="roman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E6EBE6" w14:textId="77777777" w:rsidR="00AD570C" w:rsidRDefault="00AD57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3FC91D" w14:textId="77777777" w:rsidR="008C032B" w:rsidRDefault="008C032B" w:rsidP="00B91E57">
    <w:pPr>
      <w:pStyle w:val="Pfootertext"/>
    </w:pPr>
  </w:p>
  <w:p w14:paraId="64131F18" w14:textId="431F8611" w:rsidR="008C032B" w:rsidRPr="00B91E57" w:rsidRDefault="008C032B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 w:rsidRPr="007F62D3">
      <w:tab/>
    </w:r>
    <w:r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D22FDD">
      <w:rPr>
        <w:noProof/>
      </w:rPr>
      <w:t>2</w:t>
    </w:r>
    <w:r w:rsidRPr="00AA7ED5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83970" w14:textId="77777777" w:rsidR="008C032B" w:rsidRDefault="008C032B" w:rsidP="00A8741D">
    <w:pPr>
      <w:pStyle w:val="Pfootertext"/>
    </w:pPr>
  </w:p>
  <w:p w14:paraId="003084DD" w14:textId="3A4DA812" w:rsidR="008C032B" w:rsidRPr="00A8741D" w:rsidRDefault="008C032B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 w:rsidRPr="007F62D3">
      <w:tab/>
    </w:r>
    <w:r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D22FDD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86AD66" w14:textId="77777777" w:rsidR="002B50D2" w:rsidRDefault="002B50D2" w:rsidP="00B91E57">
      <w:r>
        <w:separator/>
      </w:r>
    </w:p>
  </w:footnote>
  <w:footnote w:type="continuationSeparator" w:id="0">
    <w:p w14:paraId="04040531" w14:textId="77777777" w:rsidR="002B50D2" w:rsidRDefault="002B50D2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E292CE" w14:textId="77777777" w:rsidR="00AD570C" w:rsidRDefault="00AD57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D1F19" w14:textId="13216743" w:rsidR="008C032B" w:rsidRPr="00902699" w:rsidRDefault="00902699" w:rsidP="00902699">
    <w:pPr>
      <w:pStyle w:val="Pheadertext"/>
    </w:pPr>
    <w:r>
      <w:t>Pearson Mathematics 8    Algebra — Test 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FD11FE" w14:textId="77777777" w:rsidR="00902699" w:rsidRDefault="00902699" w:rsidP="00902699">
    <w:pPr>
      <w:pStyle w:val="Pheadertext"/>
    </w:pPr>
    <w:r>
      <w:t>Pearson Mathematics 8</w:t>
    </w:r>
    <w:r>
      <w:tab/>
      <w:t xml:space="preserve">Name: </w:t>
    </w:r>
    <w:r>
      <w:tab/>
    </w:r>
  </w:p>
  <w:p w14:paraId="48CD4713" w14:textId="6BBE65E3" w:rsidR="008C032B" w:rsidRPr="00902699" w:rsidRDefault="00902699" w:rsidP="00902699">
    <w:pPr>
      <w:pStyle w:val="Pheadertext"/>
    </w:pPr>
    <w:r>
      <w:t>Algebra — Test A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90E1EC9"/>
    <w:multiLevelType w:val="hybridMultilevel"/>
    <w:tmpl w:val="E50A6A8A"/>
    <w:lvl w:ilvl="0" w:tplc="B7A85250">
      <w:start w:val="1"/>
      <w:numFmt w:val="decimal"/>
      <w:lvlText w:val="Question %1"/>
      <w:lvlJc w:val="left"/>
      <w:pPr>
        <w:tabs>
          <w:tab w:val="num" w:pos="-284"/>
        </w:tabs>
        <w:ind w:left="360" w:hanging="360"/>
      </w:pPr>
      <w:rPr>
        <w:rFonts w:hint="default"/>
        <w:b/>
        <w:sz w:val="20"/>
        <w:szCs w:val="20"/>
      </w:rPr>
    </w:lvl>
    <w:lvl w:ilvl="1" w:tplc="6626297A">
      <w:start w:val="1"/>
      <w:numFmt w:val="lowerLetter"/>
      <w:lvlText w:val="%2)"/>
      <w:lvlJc w:val="left"/>
      <w:pPr>
        <w:tabs>
          <w:tab w:val="num" w:pos="1298"/>
        </w:tabs>
        <w:ind w:left="1298" w:hanging="360"/>
      </w:pPr>
      <w:rPr>
        <w:rFonts w:hint="default"/>
      </w:rPr>
    </w:lvl>
    <w:lvl w:ilvl="2" w:tplc="C71610D4">
      <w:start w:val="1"/>
      <w:numFmt w:val="lowerLetter"/>
      <w:lvlText w:val="(%3)"/>
      <w:lvlJc w:val="left"/>
      <w:pPr>
        <w:tabs>
          <w:tab w:val="num" w:pos="2198"/>
        </w:tabs>
        <w:ind w:left="2198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17D54"/>
    <w:rsid w:val="0003306F"/>
    <w:rsid w:val="00033C5C"/>
    <w:rsid w:val="00035F65"/>
    <w:rsid w:val="000407AC"/>
    <w:rsid w:val="00043FF0"/>
    <w:rsid w:val="00052D5F"/>
    <w:rsid w:val="00057492"/>
    <w:rsid w:val="00062A9B"/>
    <w:rsid w:val="00062B27"/>
    <w:rsid w:val="00064993"/>
    <w:rsid w:val="00066722"/>
    <w:rsid w:val="00076BF9"/>
    <w:rsid w:val="000779A6"/>
    <w:rsid w:val="00082AD0"/>
    <w:rsid w:val="00090B15"/>
    <w:rsid w:val="00094B98"/>
    <w:rsid w:val="000B0418"/>
    <w:rsid w:val="000C4CB1"/>
    <w:rsid w:val="000C6C56"/>
    <w:rsid w:val="000C7351"/>
    <w:rsid w:val="000F52E2"/>
    <w:rsid w:val="001054A3"/>
    <w:rsid w:val="00114E72"/>
    <w:rsid w:val="00121EAB"/>
    <w:rsid w:val="001249D4"/>
    <w:rsid w:val="00133398"/>
    <w:rsid w:val="00136289"/>
    <w:rsid w:val="00153C7C"/>
    <w:rsid w:val="00155BFD"/>
    <w:rsid w:val="001605F8"/>
    <w:rsid w:val="00160C54"/>
    <w:rsid w:val="00164891"/>
    <w:rsid w:val="001754F8"/>
    <w:rsid w:val="0017630C"/>
    <w:rsid w:val="001771B4"/>
    <w:rsid w:val="00180D86"/>
    <w:rsid w:val="0019046F"/>
    <w:rsid w:val="001A7BCC"/>
    <w:rsid w:val="001B433F"/>
    <w:rsid w:val="001B46DA"/>
    <w:rsid w:val="001C4DB3"/>
    <w:rsid w:val="001D605B"/>
    <w:rsid w:val="001F3755"/>
    <w:rsid w:val="001F3D5E"/>
    <w:rsid w:val="00205ABB"/>
    <w:rsid w:val="00223001"/>
    <w:rsid w:val="002509BC"/>
    <w:rsid w:val="002635BA"/>
    <w:rsid w:val="00264CEA"/>
    <w:rsid w:val="0029660A"/>
    <w:rsid w:val="0029665F"/>
    <w:rsid w:val="002A61AB"/>
    <w:rsid w:val="002B09D1"/>
    <w:rsid w:val="002B3763"/>
    <w:rsid w:val="002B50D2"/>
    <w:rsid w:val="002C0D5B"/>
    <w:rsid w:val="002C3C99"/>
    <w:rsid w:val="002C5286"/>
    <w:rsid w:val="002D2E83"/>
    <w:rsid w:val="002D3853"/>
    <w:rsid w:val="002E0784"/>
    <w:rsid w:val="002E154B"/>
    <w:rsid w:val="002E3C7A"/>
    <w:rsid w:val="002F138A"/>
    <w:rsid w:val="00307A48"/>
    <w:rsid w:val="00307F32"/>
    <w:rsid w:val="003123F3"/>
    <w:rsid w:val="00320F9B"/>
    <w:rsid w:val="00323197"/>
    <w:rsid w:val="00323AB7"/>
    <w:rsid w:val="003270FA"/>
    <w:rsid w:val="00334607"/>
    <w:rsid w:val="00335B72"/>
    <w:rsid w:val="0034112C"/>
    <w:rsid w:val="00345684"/>
    <w:rsid w:val="003618B8"/>
    <w:rsid w:val="003624C0"/>
    <w:rsid w:val="00363DAC"/>
    <w:rsid w:val="003649A6"/>
    <w:rsid w:val="0036586D"/>
    <w:rsid w:val="0037104A"/>
    <w:rsid w:val="00374306"/>
    <w:rsid w:val="00376745"/>
    <w:rsid w:val="00380A2D"/>
    <w:rsid w:val="003811E9"/>
    <w:rsid w:val="00383C06"/>
    <w:rsid w:val="0039270F"/>
    <w:rsid w:val="00393ADE"/>
    <w:rsid w:val="003A3AC9"/>
    <w:rsid w:val="003A6EA1"/>
    <w:rsid w:val="003B3BBF"/>
    <w:rsid w:val="003C1799"/>
    <w:rsid w:val="003C445D"/>
    <w:rsid w:val="003D2F2C"/>
    <w:rsid w:val="003D407B"/>
    <w:rsid w:val="003E3349"/>
    <w:rsid w:val="003E7772"/>
    <w:rsid w:val="00403E52"/>
    <w:rsid w:val="004066D1"/>
    <w:rsid w:val="00412093"/>
    <w:rsid w:val="004139C7"/>
    <w:rsid w:val="00413A15"/>
    <w:rsid w:val="004161B6"/>
    <w:rsid w:val="00420B07"/>
    <w:rsid w:val="0043227F"/>
    <w:rsid w:val="00452041"/>
    <w:rsid w:val="00456CE0"/>
    <w:rsid w:val="00457310"/>
    <w:rsid w:val="0046226B"/>
    <w:rsid w:val="00464A71"/>
    <w:rsid w:val="00472CCA"/>
    <w:rsid w:val="0048344D"/>
    <w:rsid w:val="0048350A"/>
    <w:rsid w:val="00485A37"/>
    <w:rsid w:val="004A1C99"/>
    <w:rsid w:val="004A5DD5"/>
    <w:rsid w:val="004C23FF"/>
    <w:rsid w:val="004C36D5"/>
    <w:rsid w:val="004C5E1E"/>
    <w:rsid w:val="004D01B5"/>
    <w:rsid w:val="004D24DE"/>
    <w:rsid w:val="004D3645"/>
    <w:rsid w:val="004E1790"/>
    <w:rsid w:val="004E4172"/>
    <w:rsid w:val="004F03F0"/>
    <w:rsid w:val="004F328C"/>
    <w:rsid w:val="004F5839"/>
    <w:rsid w:val="004F59F5"/>
    <w:rsid w:val="005067E7"/>
    <w:rsid w:val="00512F57"/>
    <w:rsid w:val="0052478A"/>
    <w:rsid w:val="0052656A"/>
    <w:rsid w:val="00530D78"/>
    <w:rsid w:val="00554A47"/>
    <w:rsid w:val="00554ECF"/>
    <w:rsid w:val="00561C8E"/>
    <w:rsid w:val="00564139"/>
    <w:rsid w:val="005644F4"/>
    <w:rsid w:val="005665F4"/>
    <w:rsid w:val="00567CE7"/>
    <w:rsid w:val="00571F02"/>
    <w:rsid w:val="005758F8"/>
    <w:rsid w:val="00577934"/>
    <w:rsid w:val="00582BD5"/>
    <w:rsid w:val="00582CC2"/>
    <w:rsid w:val="0059291C"/>
    <w:rsid w:val="005A07A0"/>
    <w:rsid w:val="005A6C19"/>
    <w:rsid w:val="005B5208"/>
    <w:rsid w:val="005C1799"/>
    <w:rsid w:val="005C2DB7"/>
    <w:rsid w:val="005C6EE5"/>
    <w:rsid w:val="005E438E"/>
    <w:rsid w:val="00604D55"/>
    <w:rsid w:val="00606690"/>
    <w:rsid w:val="0060765D"/>
    <w:rsid w:val="00607F60"/>
    <w:rsid w:val="00612871"/>
    <w:rsid w:val="00617BEA"/>
    <w:rsid w:val="006315DD"/>
    <w:rsid w:val="00631A31"/>
    <w:rsid w:val="00646790"/>
    <w:rsid w:val="006535B8"/>
    <w:rsid w:val="00665AA1"/>
    <w:rsid w:val="00666C5F"/>
    <w:rsid w:val="0066782B"/>
    <w:rsid w:val="00692407"/>
    <w:rsid w:val="006B2901"/>
    <w:rsid w:val="006B2DF9"/>
    <w:rsid w:val="006C4B2F"/>
    <w:rsid w:val="006D2264"/>
    <w:rsid w:val="006D6A33"/>
    <w:rsid w:val="006D6A60"/>
    <w:rsid w:val="006D6B75"/>
    <w:rsid w:val="006E097C"/>
    <w:rsid w:val="006E28FE"/>
    <w:rsid w:val="006E6CBD"/>
    <w:rsid w:val="006E7B52"/>
    <w:rsid w:val="006F2BB6"/>
    <w:rsid w:val="006F48EB"/>
    <w:rsid w:val="006F4CE2"/>
    <w:rsid w:val="0070464D"/>
    <w:rsid w:val="00713EAF"/>
    <w:rsid w:val="00715815"/>
    <w:rsid w:val="00722B45"/>
    <w:rsid w:val="00727AF4"/>
    <w:rsid w:val="007313E8"/>
    <w:rsid w:val="00732B3C"/>
    <w:rsid w:val="00742C46"/>
    <w:rsid w:val="007621E6"/>
    <w:rsid w:val="007701CE"/>
    <w:rsid w:val="007721B9"/>
    <w:rsid w:val="00775F8D"/>
    <w:rsid w:val="00781345"/>
    <w:rsid w:val="00796A94"/>
    <w:rsid w:val="007A1A60"/>
    <w:rsid w:val="007B7545"/>
    <w:rsid w:val="007C05E1"/>
    <w:rsid w:val="007D4058"/>
    <w:rsid w:val="007E7CDD"/>
    <w:rsid w:val="007F62D3"/>
    <w:rsid w:val="0081499E"/>
    <w:rsid w:val="00814B1B"/>
    <w:rsid w:val="00817AEB"/>
    <w:rsid w:val="008226DD"/>
    <w:rsid w:val="00823BB8"/>
    <w:rsid w:val="008266C5"/>
    <w:rsid w:val="00842378"/>
    <w:rsid w:val="008453BA"/>
    <w:rsid w:val="00851029"/>
    <w:rsid w:val="0085608B"/>
    <w:rsid w:val="00861454"/>
    <w:rsid w:val="00872A57"/>
    <w:rsid w:val="00883D65"/>
    <w:rsid w:val="008851EA"/>
    <w:rsid w:val="00887F5C"/>
    <w:rsid w:val="008A06F7"/>
    <w:rsid w:val="008A2708"/>
    <w:rsid w:val="008B5DC2"/>
    <w:rsid w:val="008B637E"/>
    <w:rsid w:val="008C032B"/>
    <w:rsid w:val="008C44CE"/>
    <w:rsid w:val="008D2852"/>
    <w:rsid w:val="008D3E39"/>
    <w:rsid w:val="008D7F3B"/>
    <w:rsid w:val="008E3A48"/>
    <w:rsid w:val="008F0DDC"/>
    <w:rsid w:val="008F0EC6"/>
    <w:rsid w:val="009023C1"/>
    <w:rsid w:val="00902699"/>
    <w:rsid w:val="00913906"/>
    <w:rsid w:val="0091733C"/>
    <w:rsid w:val="009231B6"/>
    <w:rsid w:val="00925D7A"/>
    <w:rsid w:val="0092625F"/>
    <w:rsid w:val="009303E1"/>
    <w:rsid w:val="00931CA7"/>
    <w:rsid w:val="00934373"/>
    <w:rsid w:val="00934CAB"/>
    <w:rsid w:val="00935B41"/>
    <w:rsid w:val="0093734D"/>
    <w:rsid w:val="009437F9"/>
    <w:rsid w:val="009461B8"/>
    <w:rsid w:val="00950FFA"/>
    <w:rsid w:val="00962392"/>
    <w:rsid w:val="009841D7"/>
    <w:rsid w:val="009A776D"/>
    <w:rsid w:val="009C1F04"/>
    <w:rsid w:val="009C3377"/>
    <w:rsid w:val="009D03D9"/>
    <w:rsid w:val="009D185F"/>
    <w:rsid w:val="009F23AD"/>
    <w:rsid w:val="009F2FC5"/>
    <w:rsid w:val="00A215AF"/>
    <w:rsid w:val="00A23D25"/>
    <w:rsid w:val="00A35659"/>
    <w:rsid w:val="00A37631"/>
    <w:rsid w:val="00A450C7"/>
    <w:rsid w:val="00A5299B"/>
    <w:rsid w:val="00A5789D"/>
    <w:rsid w:val="00A609BB"/>
    <w:rsid w:val="00A61D4A"/>
    <w:rsid w:val="00A66E55"/>
    <w:rsid w:val="00A74962"/>
    <w:rsid w:val="00A807EE"/>
    <w:rsid w:val="00A822F0"/>
    <w:rsid w:val="00A8741D"/>
    <w:rsid w:val="00A92695"/>
    <w:rsid w:val="00A94162"/>
    <w:rsid w:val="00A96CBC"/>
    <w:rsid w:val="00A96ECE"/>
    <w:rsid w:val="00AA25D9"/>
    <w:rsid w:val="00AA7ED5"/>
    <w:rsid w:val="00AB1640"/>
    <w:rsid w:val="00AD2442"/>
    <w:rsid w:val="00AD4FD5"/>
    <w:rsid w:val="00AD570C"/>
    <w:rsid w:val="00AE3D80"/>
    <w:rsid w:val="00AF0F2C"/>
    <w:rsid w:val="00AF5384"/>
    <w:rsid w:val="00B11C16"/>
    <w:rsid w:val="00B12113"/>
    <w:rsid w:val="00B13718"/>
    <w:rsid w:val="00B17A7C"/>
    <w:rsid w:val="00B21E3E"/>
    <w:rsid w:val="00B25421"/>
    <w:rsid w:val="00B31E6A"/>
    <w:rsid w:val="00B32D92"/>
    <w:rsid w:val="00B46721"/>
    <w:rsid w:val="00B55D30"/>
    <w:rsid w:val="00B632C3"/>
    <w:rsid w:val="00B6363F"/>
    <w:rsid w:val="00B63D7A"/>
    <w:rsid w:val="00B6452F"/>
    <w:rsid w:val="00B6458B"/>
    <w:rsid w:val="00B73321"/>
    <w:rsid w:val="00B80E51"/>
    <w:rsid w:val="00B80E6D"/>
    <w:rsid w:val="00B83620"/>
    <w:rsid w:val="00B86D7F"/>
    <w:rsid w:val="00B91091"/>
    <w:rsid w:val="00B91E57"/>
    <w:rsid w:val="00B95FB5"/>
    <w:rsid w:val="00B979D3"/>
    <w:rsid w:val="00BB3052"/>
    <w:rsid w:val="00BB572C"/>
    <w:rsid w:val="00BB745A"/>
    <w:rsid w:val="00BB7A96"/>
    <w:rsid w:val="00BC28AD"/>
    <w:rsid w:val="00BD08D5"/>
    <w:rsid w:val="00BF14C7"/>
    <w:rsid w:val="00BF4165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271E5"/>
    <w:rsid w:val="00C41B73"/>
    <w:rsid w:val="00C5054A"/>
    <w:rsid w:val="00C50C69"/>
    <w:rsid w:val="00C51718"/>
    <w:rsid w:val="00C522B4"/>
    <w:rsid w:val="00C56D83"/>
    <w:rsid w:val="00C6287E"/>
    <w:rsid w:val="00C74632"/>
    <w:rsid w:val="00C75F4E"/>
    <w:rsid w:val="00C86CE8"/>
    <w:rsid w:val="00C91130"/>
    <w:rsid w:val="00C9254A"/>
    <w:rsid w:val="00CA1996"/>
    <w:rsid w:val="00CB3D6D"/>
    <w:rsid w:val="00CB5429"/>
    <w:rsid w:val="00CC0D68"/>
    <w:rsid w:val="00CC7D1F"/>
    <w:rsid w:val="00CD00EA"/>
    <w:rsid w:val="00CE2DDA"/>
    <w:rsid w:val="00CF0C64"/>
    <w:rsid w:val="00CF4C57"/>
    <w:rsid w:val="00CF4EE9"/>
    <w:rsid w:val="00D01C11"/>
    <w:rsid w:val="00D027D6"/>
    <w:rsid w:val="00D03976"/>
    <w:rsid w:val="00D169AD"/>
    <w:rsid w:val="00D22FDD"/>
    <w:rsid w:val="00D247A2"/>
    <w:rsid w:val="00D306C4"/>
    <w:rsid w:val="00D43956"/>
    <w:rsid w:val="00D45D65"/>
    <w:rsid w:val="00D476C7"/>
    <w:rsid w:val="00D50DA9"/>
    <w:rsid w:val="00D5254C"/>
    <w:rsid w:val="00D5788E"/>
    <w:rsid w:val="00D6673C"/>
    <w:rsid w:val="00D72044"/>
    <w:rsid w:val="00D747CC"/>
    <w:rsid w:val="00D817B5"/>
    <w:rsid w:val="00D94C52"/>
    <w:rsid w:val="00D964A0"/>
    <w:rsid w:val="00DA3BBA"/>
    <w:rsid w:val="00DA6D73"/>
    <w:rsid w:val="00DB2FDA"/>
    <w:rsid w:val="00DE113C"/>
    <w:rsid w:val="00DE3994"/>
    <w:rsid w:val="00DE45D5"/>
    <w:rsid w:val="00E01186"/>
    <w:rsid w:val="00E021E4"/>
    <w:rsid w:val="00E02483"/>
    <w:rsid w:val="00E02C5B"/>
    <w:rsid w:val="00E10D96"/>
    <w:rsid w:val="00E14832"/>
    <w:rsid w:val="00E2498A"/>
    <w:rsid w:val="00E36F2E"/>
    <w:rsid w:val="00E42B3B"/>
    <w:rsid w:val="00E43C5E"/>
    <w:rsid w:val="00E4401F"/>
    <w:rsid w:val="00E522E3"/>
    <w:rsid w:val="00E56C69"/>
    <w:rsid w:val="00E612EF"/>
    <w:rsid w:val="00E66F4C"/>
    <w:rsid w:val="00E80255"/>
    <w:rsid w:val="00E804F6"/>
    <w:rsid w:val="00E82217"/>
    <w:rsid w:val="00E904DF"/>
    <w:rsid w:val="00E926CC"/>
    <w:rsid w:val="00E96EDA"/>
    <w:rsid w:val="00EA305E"/>
    <w:rsid w:val="00EA3341"/>
    <w:rsid w:val="00EC0922"/>
    <w:rsid w:val="00ED79FA"/>
    <w:rsid w:val="00EE19BA"/>
    <w:rsid w:val="00EE7C00"/>
    <w:rsid w:val="00EF0181"/>
    <w:rsid w:val="00EF2D31"/>
    <w:rsid w:val="00EF30D8"/>
    <w:rsid w:val="00EF38CC"/>
    <w:rsid w:val="00EF6108"/>
    <w:rsid w:val="00F1598F"/>
    <w:rsid w:val="00F24B10"/>
    <w:rsid w:val="00F279DF"/>
    <w:rsid w:val="00F32EAF"/>
    <w:rsid w:val="00F35E2C"/>
    <w:rsid w:val="00F37229"/>
    <w:rsid w:val="00F41913"/>
    <w:rsid w:val="00F5599A"/>
    <w:rsid w:val="00F80273"/>
    <w:rsid w:val="00F81817"/>
    <w:rsid w:val="00F860CB"/>
    <w:rsid w:val="00F87555"/>
    <w:rsid w:val="00F93270"/>
    <w:rsid w:val="00FA71CA"/>
    <w:rsid w:val="00FB077E"/>
    <w:rsid w:val="00FB4663"/>
    <w:rsid w:val="00FC2A4C"/>
    <w:rsid w:val="00FC334C"/>
    <w:rsid w:val="00FD1FE1"/>
    <w:rsid w:val="00FD6DB9"/>
    <w:rsid w:val="00FE1A52"/>
    <w:rsid w:val="00FE3101"/>
    <w:rsid w:val="00FE3CA2"/>
    <w:rsid w:val="00FE47F1"/>
    <w:rsid w:val="00FE4A1E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A7F6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E2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styleId="BodyText">
    <w:name w:val="Body Text"/>
    <w:basedOn w:val="Normal"/>
    <w:link w:val="BodyTextChar"/>
    <w:semiHidden/>
    <w:rsid w:val="00692407"/>
    <w:rPr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692407"/>
    <w:rPr>
      <w:sz w:val="24"/>
      <w:lang w:eastAsia="en-US"/>
    </w:rPr>
  </w:style>
  <w:style w:type="paragraph" w:customStyle="1" w:styleId="Multiplechoice">
    <w:name w:val="Multiple choice"/>
    <w:basedOn w:val="BodyText"/>
    <w:qFormat/>
    <w:rsid w:val="00692407"/>
    <w:pPr>
      <w:tabs>
        <w:tab w:val="left" w:pos="1137"/>
        <w:tab w:val="left" w:pos="2277"/>
        <w:tab w:val="left" w:pos="3402"/>
      </w:tabs>
    </w:pPr>
    <w:rPr>
      <w:szCs w:val="24"/>
    </w:rPr>
  </w:style>
  <w:style w:type="paragraph" w:customStyle="1" w:styleId="Hangingindent">
    <w:name w:val="Hanging indent"/>
    <w:basedOn w:val="BodyText"/>
    <w:qFormat/>
    <w:rsid w:val="00692407"/>
    <w:pPr>
      <w:ind w:left="340" w:hanging="340"/>
    </w:pPr>
  </w:style>
  <w:style w:type="paragraph" w:customStyle="1" w:styleId="Multiplechoiceanswer">
    <w:name w:val="Multiple choice answer"/>
    <w:basedOn w:val="BodyText"/>
    <w:qFormat/>
    <w:rsid w:val="00631A31"/>
    <w:pPr>
      <w:tabs>
        <w:tab w:val="left" w:pos="1114"/>
        <w:tab w:val="left" w:pos="2302"/>
        <w:tab w:val="left" w:pos="3383"/>
      </w:tabs>
    </w:pPr>
    <w:rPr>
      <w:szCs w:val="24"/>
    </w:rPr>
  </w:style>
  <w:style w:type="paragraph" w:customStyle="1" w:styleId="MultipleChocieanwer">
    <w:name w:val="Multiple Chocie anwer"/>
    <w:basedOn w:val="BodyText"/>
    <w:rsid w:val="00FC334C"/>
    <w:pPr>
      <w:tabs>
        <w:tab w:val="left" w:pos="1148"/>
        <w:tab w:val="left" w:pos="2277"/>
        <w:tab w:val="left" w:pos="3383"/>
      </w:tabs>
    </w:pPr>
    <w:rPr>
      <w:szCs w:val="24"/>
    </w:rPr>
  </w:style>
  <w:style w:type="paragraph" w:styleId="BodyTextIndent2">
    <w:name w:val="Body Text Indent 2"/>
    <w:basedOn w:val="Normal"/>
    <w:link w:val="BodyTextIndent2Char"/>
    <w:semiHidden/>
    <w:unhideWhenUsed/>
    <w:rsid w:val="00CB542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B542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E2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styleId="BodyText">
    <w:name w:val="Body Text"/>
    <w:basedOn w:val="Normal"/>
    <w:link w:val="BodyTextChar"/>
    <w:semiHidden/>
    <w:rsid w:val="00692407"/>
    <w:rPr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692407"/>
    <w:rPr>
      <w:sz w:val="24"/>
      <w:lang w:eastAsia="en-US"/>
    </w:rPr>
  </w:style>
  <w:style w:type="paragraph" w:customStyle="1" w:styleId="Multiplechoice">
    <w:name w:val="Multiple choice"/>
    <w:basedOn w:val="BodyText"/>
    <w:qFormat/>
    <w:rsid w:val="00692407"/>
    <w:pPr>
      <w:tabs>
        <w:tab w:val="left" w:pos="1137"/>
        <w:tab w:val="left" w:pos="2277"/>
        <w:tab w:val="left" w:pos="3402"/>
      </w:tabs>
    </w:pPr>
    <w:rPr>
      <w:szCs w:val="24"/>
    </w:rPr>
  </w:style>
  <w:style w:type="paragraph" w:customStyle="1" w:styleId="Hangingindent">
    <w:name w:val="Hanging indent"/>
    <w:basedOn w:val="BodyText"/>
    <w:qFormat/>
    <w:rsid w:val="00692407"/>
    <w:pPr>
      <w:ind w:left="340" w:hanging="340"/>
    </w:pPr>
  </w:style>
  <w:style w:type="paragraph" w:customStyle="1" w:styleId="Multiplechoiceanswer">
    <w:name w:val="Multiple choice answer"/>
    <w:basedOn w:val="BodyText"/>
    <w:qFormat/>
    <w:rsid w:val="00631A31"/>
    <w:pPr>
      <w:tabs>
        <w:tab w:val="left" w:pos="1114"/>
        <w:tab w:val="left" w:pos="2302"/>
        <w:tab w:val="left" w:pos="3383"/>
      </w:tabs>
    </w:pPr>
    <w:rPr>
      <w:szCs w:val="24"/>
    </w:rPr>
  </w:style>
  <w:style w:type="paragraph" w:customStyle="1" w:styleId="MultipleChocieanwer">
    <w:name w:val="Multiple Chocie anwer"/>
    <w:basedOn w:val="BodyText"/>
    <w:rsid w:val="00FC334C"/>
    <w:pPr>
      <w:tabs>
        <w:tab w:val="left" w:pos="1148"/>
        <w:tab w:val="left" w:pos="2277"/>
        <w:tab w:val="left" w:pos="3383"/>
      </w:tabs>
    </w:pPr>
    <w:rPr>
      <w:szCs w:val="24"/>
    </w:rPr>
  </w:style>
  <w:style w:type="paragraph" w:styleId="BodyTextIndent2">
    <w:name w:val="Body Text Indent 2"/>
    <w:basedOn w:val="Normal"/>
    <w:link w:val="BodyTextIndent2Char"/>
    <w:semiHidden/>
    <w:unhideWhenUsed/>
    <w:rsid w:val="00CB542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B542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jpeg"/><Relationship Id="rId55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header" Target="header2.xm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footer" Target="footer3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header" Target="header3.xml"/><Relationship Id="rId8" Type="http://schemas.openxmlformats.org/officeDocument/2006/relationships/image" Target="media/image1.wmf"/><Relationship Id="rId51" Type="http://schemas.microsoft.com/office/2007/relationships/hdphoto" Target="media/hdphoto1.wdp"/><Relationship Id="rId3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100</TotalTime>
  <Pages>7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6637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17</cp:revision>
  <cp:lastPrinted>2016-07-15T04:27:00Z</cp:lastPrinted>
  <dcterms:created xsi:type="dcterms:W3CDTF">2016-08-30T03:27:00Z</dcterms:created>
  <dcterms:modified xsi:type="dcterms:W3CDTF">2016-11-13T06:56:00Z</dcterms:modified>
</cp:coreProperties>
</file>