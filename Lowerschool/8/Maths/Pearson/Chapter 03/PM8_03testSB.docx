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80559DD" w14:textId="23F31021" w:rsidR="00EF38CC" w:rsidRDefault="00EF38CC" w:rsidP="00B80E6D">
      <w:pPr>
        <w:pStyle w:val="Pquestionheadingmc1stafterhead"/>
      </w:pPr>
      <w:r>
        <w:t>Question 1</w:t>
      </w:r>
      <w:r w:rsidR="00FE4A1E" w:rsidRPr="00FE4A1E">
        <w:tab/>
      </w:r>
      <w:r w:rsidR="001B46DA">
        <w:t>[3</w:t>
      </w:r>
      <w:r w:rsidR="00FE3CA2">
        <w:t>.</w:t>
      </w:r>
      <w:r w:rsidR="00692407">
        <w:t>1</w:t>
      </w:r>
      <w:r>
        <w:t>]</w:t>
      </w:r>
    </w:p>
    <w:p w14:paraId="08858664" w14:textId="1F199AA9" w:rsidR="00CA1996" w:rsidRDefault="00631A31" w:rsidP="00CA1996">
      <w:pPr>
        <w:pStyle w:val="Pquestiontextmainstem"/>
      </w:pPr>
      <w:r w:rsidRPr="00834E5F">
        <w:t xml:space="preserve">The coefficient of </w:t>
      </w:r>
      <w:r w:rsidRPr="00CA1996">
        <w:rPr>
          <w:rStyle w:val="Cmathsexpressions"/>
          <w:i/>
          <w:iCs/>
        </w:rPr>
        <w:t>x</w:t>
      </w:r>
      <w:r w:rsidRPr="00834E5F">
        <w:t xml:space="preserve"> in </w:t>
      </w:r>
      <w:r w:rsidR="001054A3" w:rsidRPr="00582CC2">
        <w:t>-4</w:t>
      </w:r>
      <w:r w:rsidR="001054A3" w:rsidRPr="00582CC2">
        <w:rPr>
          <w:rStyle w:val="Cmathsexpressions"/>
          <w:i/>
          <w:iCs/>
        </w:rPr>
        <w:t>x</w:t>
      </w:r>
      <w:r w:rsidR="001054A3" w:rsidRPr="003811E9">
        <w:rPr>
          <w:vertAlign w:val="superscript"/>
        </w:rPr>
        <w:t xml:space="preserve">2 </w:t>
      </w:r>
      <w:r w:rsidR="001054A3" w:rsidRPr="00582CC2">
        <w:t>+ 3</w:t>
      </w:r>
      <w:r w:rsidR="001054A3" w:rsidRPr="00582CC2">
        <w:rPr>
          <w:rStyle w:val="Cmathsexpressions"/>
          <w:i/>
          <w:iCs/>
        </w:rPr>
        <w:t>x</w:t>
      </w:r>
      <w:r w:rsidR="001054A3" w:rsidRPr="00582CC2">
        <w:t xml:space="preserve"> + 5</w:t>
      </w:r>
      <w:r w:rsidR="001054A3" w:rsidRPr="00582CC2">
        <w:rPr>
          <w:rStyle w:val="Cmathsexpressions"/>
          <w:i/>
          <w:iCs/>
        </w:rPr>
        <w:t>xy</w:t>
      </w:r>
      <w:r w:rsidR="001054A3" w:rsidRPr="00582CC2">
        <w:t xml:space="preserve"> – 7 is:</w:t>
      </w:r>
    </w:p>
    <w:p w14:paraId="46067ADD" w14:textId="5BE77B71" w:rsidR="00631A31" w:rsidRPr="003811E9" w:rsidRDefault="003811E9" w:rsidP="00CA1996">
      <w:pPr>
        <w:pStyle w:val="Pquestiontextmcqoptions"/>
        <w:rPr>
          <w:rStyle w:val="Cquestionpartlabelbold"/>
        </w:rPr>
      </w:pPr>
      <w:r w:rsidRPr="003811E9">
        <w:rPr>
          <w:rStyle w:val="Cquestionpartlabelbold"/>
        </w:rPr>
        <w:t>A</w:t>
      </w:r>
      <w:r w:rsidRPr="003811E9">
        <w:rPr>
          <w:rStyle w:val="Cquestionpartlabelbold"/>
        </w:rPr>
        <w:tab/>
      </w:r>
      <w:r w:rsidR="001054A3">
        <w:t>-4</w:t>
      </w:r>
      <w:r>
        <w:tab/>
      </w:r>
      <w:r>
        <w:tab/>
      </w:r>
      <w:r w:rsidRPr="003811E9">
        <w:rPr>
          <w:rStyle w:val="Cquestionpartlabelbold"/>
        </w:rPr>
        <w:tab/>
      </w:r>
      <w:r w:rsidRPr="003811E9">
        <w:rPr>
          <w:rStyle w:val="Cquestionpartlabelbold"/>
        </w:rPr>
        <w:tab/>
        <w:t>B</w:t>
      </w:r>
      <w:r w:rsidRPr="003811E9">
        <w:rPr>
          <w:rStyle w:val="Cquestionpartlabelbold"/>
        </w:rPr>
        <w:tab/>
      </w:r>
      <w:r w:rsidR="001054A3">
        <w:t>3</w:t>
      </w:r>
      <w:r>
        <w:tab/>
      </w:r>
      <w:r>
        <w:tab/>
      </w:r>
      <w:r w:rsidRPr="003811E9">
        <w:rPr>
          <w:rStyle w:val="Cquestionpartlabelbold"/>
        </w:rPr>
        <w:tab/>
        <w:t>C</w:t>
      </w:r>
      <w:r w:rsidRPr="003811E9">
        <w:rPr>
          <w:rStyle w:val="Cquestionpartlabelbold"/>
        </w:rPr>
        <w:tab/>
      </w:r>
      <w:r w:rsidR="001054A3">
        <w:t>5</w:t>
      </w:r>
      <w:r>
        <w:tab/>
      </w:r>
      <w:r>
        <w:tab/>
      </w:r>
      <w:r w:rsidRPr="003811E9">
        <w:rPr>
          <w:rStyle w:val="Cquestionpartlabelbold"/>
        </w:rPr>
        <w:tab/>
        <w:t>D</w:t>
      </w:r>
      <w:r w:rsidRPr="003811E9">
        <w:rPr>
          <w:rStyle w:val="Cquestionpartlabelbold"/>
        </w:rPr>
        <w:tab/>
      </w:r>
      <w:r w:rsidR="00631A31" w:rsidRPr="00834E5F">
        <w:t>-</w:t>
      </w:r>
      <w:r w:rsidR="001054A3">
        <w:t>7</w:t>
      </w:r>
    </w:p>
    <w:p w14:paraId="387F7599" w14:textId="3B88A5D2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FE4A1E" w:rsidRPr="00FE4A1E">
        <w:tab/>
      </w:r>
      <w:r w:rsidR="001B46DA">
        <w:t>[3</w:t>
      </w:r>
      <w:r w:rsidR="00FE3CA2">
        <w:t>.</w:t>
      </w:r>
      <w:r w:rsidR="00631A31">
        <w:t>2</w:t>
      </w:r>
      <w:r w:rsidR="00FE3CA2">
        <w:t>]</w:t>
      </w:r>
    </w:p>
    <w:p w14:paraId="4E0144A1" w14:textId="6099C1B0" w:rsidR="00CA1996" w:rsidRDefault="00631A31" w:rsidP="00CA1996">
      <w:pPr>
        <w:pStyle w:val="Pquestiontextmainstem"/>
      </w:pPr>
      <w:r w:rsidRPr="00834E5F">
        <w:t xml:space="preserve">If </w:t>
      </w:r>
      <w:r w:rsidRPr="00CA1996">
        <w:rPr>
          <w:rStyle w:val="Cmathsexpressions"/>
          <w:i/>
          <w:iCs/>
        </w:rPr>
        <w:t>q</w:t>
      </w:r>
      <w:r w:rsidRPr="00834E5F">
        <w:t xml:space="preserve"> = </w:t>
      </w:r>
      <w:r w:rsidR="001054A3" w:rsidRPr="00793C40">
        <w:rPr>
          <w:position w:val="-28"/>
          <w:sz w:val="20"/>
        </w:rPr>
        <w:object w:dxaOrig="840" w:dyaOrig="660" w14:anchorId="476E2F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3pt" o:ole="">
            <v:imagedata r:id="rId8" o:title=""/>
          </v:shape>
          <o:OLEObject Type="Embed" ProgID="Equation.3" ShapeID="_x0000_i1025" DrawAspect="Content" ObjectID="_1540564488" r:id="rId9"/>
        </w:object>
      </w:r>
      <w:r w:rsidRPr="00834E5F">
        <w:t xml:space="preserve">, </w:t>
      </w:r>
      <w:r w:rsidR="00FE4A1E">
        <w:t>what is</w:t>
      </w:r>
      <w:r w:rsidRPr="00834E5F">
        <w:t xml:space="preserve"> the value of </w:t>
      </w:r>
      <w:r w:rsidRPr="00CA1996">
        <w:rPr>
          <w:rStyle w:val="Cmathsexpressions"/>
          <w:i/>
          <w:iCs/>
        </w:rPr>
        <w:t>q</w:t>
      </w:r>
      <w:r w:rsidR="00FE4A1E">
        <w:t xml:space="preserve"> where</w:t>
      </w:r>
      <w:r w:rsidRPr="00834E5F">
        <w:t xml:space="preserve"> </w:t>
      </w:r>
      <w:r w:rsidRPr="00CA1996">
        <w:rPr>
          <w:rStyle w:val="Cmathsexpressions"/>
          <w:i/>
          <w:iCs/>
        </w:rPr>
        <w:t>p</w:t>
      </w:r>
      <w:r w:rsidR="00FE4A1E">
        <w:t xml:space="preserve"> = -</w:t>
      </w:r>
      <w:r w:rsidR="001054A3">
        <w:t>4</w:t>
      </w:r>
      <w:r w:rsidR="00FE4A1E">
        <w:t>?</w:t>
      </w:r>
    </w:p>
    <w:p w14:paraId="39B73864" w14:textId="78832E6A" w:rsidR="00631A31" w:rsidRPr="00834E5F" w:rsidRDefault="003811E9" w:rsidP="00582CC2">
      <w:pPr>
        <w:pStyle w:val="Pquestiontextmcqoptions"/>
      </w:pPr>
      <w:r w:rsidRPr="003811E9">
        <w:rPr>
          <w:rStyle w:val="Cquestionpartlabelbold"/>
        </w:rPr>
        <w:t>A</w:t>
      </w:r>
      <w:r w:rsidRPr="003811E9">
        <w:rPr>
          <w:rStyle w:val="Cquestionpartlabelbold"/>
        </w:rPr>
        <w:tab/>
      </w:r>
      <w:r w:rsidR="001054A3" w:rsidRPr="00793C40">
        <w:t>-2.5</w:t>
      </w:r>
      <w:r>
        <w:tab/>
      </w:r>
      <w:r>
        <w:tab/>
      </w:r>
      <w:r w:rsidRPr="003811E9">
        <w:rPr>
          <w:rStyle w:val="Cquestionpartlabelbold"/>
        </w:rPr>
        <w:tab/>
        <w:t>B</w:t>
      </w:r>
      <w:r w:rsidRPr="003811E9">
        <w:rPr>
          <w:rStyle w:val="Cquestionpartlabelbold"/>
        </w:rPr>
        <w:tab/>
      </w:r>
      <w:r w:rsidR="001054A3" w:rsidRPr="00793C40">
        <w:t>-13.5</w:t>
      </w:r>
      <w:r>
        <w:tab/>
      </w:r>
      <w:r>
        <w:tab/>
      </w:r>
      <w:r w:rsidRPr="003811E9">
        <w:rPr>
          <w:rStyle w:val="Cquestionpartlabelbold"/>
        </w:rPr>
        <w:t>C</w:t>
      </w:r>
      <w:r w:rsidRPr="003811E9">
        <w:rPr>
          <w:rStyle w:val="Cquestionpartlabelbold"/>
        </w:rPr>
        <w:tab/>
      </w:r>
      <w:r w:rsidR="001054A3" w:rsidRPr="00793C40">
        <w:t>3.5</w:t>
      </w:r>
      <w:r>
        <w:tab/>
      </w:r>
      <w:r>
        <w:tab/>
      </w:r>
      <w:r w:rsidRPr="003811E9">
        <w:rPr>
          <w:rStyle w:val="Cquestionpartlabelbold"/>
        </w:rPr>
        <w:t>D</w:t>
      </w:r>
      <w:r w:rsidRPr="003811E9">
        <w:rPr>
          <w:rStyle w:val="Cquestionpartlabelbold"/>
        </w:rPr>
        <w:tab/>
      </w:r>
      <w:r w:rsidR="001054A3" w:rsidRPr="00793C40">
        <w:t>13.5</w:t>
      </w:r>
    </w:p>
    <w:p w14:paraId="761EFBD8" w14:textId="31631A12" w:rsidR="00E612EF" w:rsidRDefault="00E612EF" w:rsidP="00E612EF">
      <w:pPr>
        <w:pStyle w:val="Pquestionheadingmc"/>
      </w:pPr>
      <w:r>
        <w:t>Question 3</w:t>
      </w:r>
      <w:r w:rsidR="00FE4A1E" w:rsidRPr="00FE4A1E">
        <w:tab/>
      </w:r>
      <w:r w:rsidR="001B46DA">
        <w:t>[3</w:t>
      </w:r>
      <w:r w:rsidR="00FE3CA2">
        <w:t>.</w:t>
      </w:r>
      <w:r w:rsidR="00692407">
        <w:t>2</w:t>
      </w:r>
      <w:r w:rsidR="00FE3CA2">
        <w:t>]</w:t>
      </w:r>
    </w:p>
    <w:p w14:paraId="3DE76093" w14:textId="09869AED" w:rsidR="001054A3" w:rsidRPr="00793C40" w:rsidRDefault="001054A3" w:rsidP="00582CC2">
      <w:pPr>
        <w:pStyle w:val="Pquestiontextmainstem"/>
      </w:pPr>
      <w:r w:rsidRPr="00793C40">
        <w:t xml:space="preserve">If </w:t>
      </w:r>
      <w:r w:rsidRPr="003811E9">
        <w:rPr>
          <w:rStyle w:val="Cmathsexpressions"/>
          <w:i/>
          <w:iCs/>
        </w:rPr>
        <w:t>a</w:t>
      </w:r>
      <w:r w:rsidRPr="00793C40">
        <w:t xml:space="preserve"> = -2 and </w:t>
      </w:r>
      <w:r w:rsidRPr="003811E9">
        <w:rPr>
          <w:rStyle w:val="Cmathsexpressions"/>
          <w:i/>
          <w:iCs/>
        </w:rPr>
        <w:t>b</w:t>
      </w:r>
      <w:r w:rsidRPr="00793C40">
        <w:t xml:space="preserve"> = 3</w:t>
      </w:r>
      <w:r w:rsidR="003811E9">
        <w:t>,</w:t>
      </w:r>
      <w:r w:rsidRPr="00793C40">
        <w:t xml:space="preserve"> then 7</w:t>
      </w:r>
      <w:r w:rsidRPr="003811E9">
        <w:rPr>
          <w:rStyle w:val="Cmathsexpressions"/>
          <w:i/>
          <w:iCs/>
        </w:rPr>
        <w:t>a</w:t>
      </w:r>
      <w:r w:rsidRPr="00793C40">
        <w:rPr>
          <w:vertAlign w:val="superscript"/>
        </w:rPr>
        <w:t>2</w:t>
      </w:r>
      <w:r w:rsidRPr="00793C40">
        <w:t xml:space="preserve"> – 4</w:t>
      </w:r>
      <w:r w:rsidRPr="003811E9">
        <w:rPr>
          <w:rStyle w:val="Cmathsexpressions"/>
          <w:i/>
          <w:iCs/>
        </w:rPr>
        <w:t>b</w:t>
      </w:r>
      <w:r w:rsidRPr="00793C40">
        <w:rPr>
          <w:vertAlign w:val="superscript"/>
        </w:rPr>
        <w:t>3</w:t>
      </w:r>
      <w:r w:rsidRPr="00793C40">
        <w:t xml:space="preserve"> is:</w:t>
      </w:r>
    </w:p>
    <w:p w14:paraId="772CFF4D" w14:textId="0B319DFD" w:rsidR="001054A3" w:rsidRDefault="003811E9" w:rsidP="00582CC2">
      <w:pPr>
        <w:pStyle w:val="Pquestiontextmcqoptions"/>
      </w:pPr>
      <w:r w:rsidRPr="003811E9">
        <w:rPr>
          <w:rStyle w:val="Cquestionpartlabelbold"/>
        </w:rPr>
        <w:t>A</w:t>
      </w:r>
      <w:r w:rsidRPr="003811E9">
        <w:rPr>
          <w:rStyle w:val="Cquestionpartlabelbold"/>
        </w:rPr>
        <w:tab/>
      </w:r>
      <w:r w:rsidR="001054A3" w:rsidRPr="00793C40">
        <w:t>-136</w:t>
      </w:r>
      <w:r>
        <w:tab/>
      </w:r>
      <w:r>
        <w:tab/>
      </w:r>
      <w:r>
        <w:tab/>
      </w:r>
      <w:r w:rsidRPr="003811E9">
        <w:rPr>
          <w:rStyle w:val="Cquestionpartlabelbold"/>
        </w:rPr>
        <w:t>B</w:t>
      </w:r>
      <w:r w:rsidRPr="003811E9">
        <w:rPr>
          <w:rStyle w:val="Cquestionpartlabelbold"/>
        </w:rPr>
        <w:tab/>
      </w:r>
      <w:r w:rsidR="001054A3" w:rsidRPr="00793C40">
        <w:t>136</w:t>
      </w:r>
      <w:r>
        <w:tab/>
      </w:r>
      <w:r>
        <w:tab/>
      </w:r>
      <w:r w:rsidRPr="003811E9">
        <w:rPr>
          <w:rStyle w:val="Cquestionpartlabelbold"/>
        </w:rPr>
        <w:t>C</w:t>
      </w:r>
      <w:r w:rsidRPr="003811E9">
        <w:rPr>
          <w:rStyle w:val="Cquestionpartlabelbold"/>
        </w:rPr>
        <w:tab/>
      </w:r>
      <w:r w:rsidR="001054A3" w:rsidRPr="00793C40">
        <w:t>-80</w:t>
      </w:r>
      <w:r>
        <w:tab/>
      </w:r>
      <w:r>
        <w:tab/>
      </w:r>
      <w:r w:rsidRPr="003811E9">
        <w:rPr>
          <w:rStyle w:val="Cquestionpartlabelbold"/>
        </w:rPr>
        <w:t>D</w:t>
      </w:r>
      <w:r w:rsidRPr="003811E9">
        <w:rPr>
          <w:rStyle w:val="Cquestionpartlabelbold"/>
        </w:rPr>
        <w:tab/>
      </w:r>
      <w:r w:rsidR="001054A3" w:rsidRPr="00793C40">
        <w:t>80</w:t>
      </w:r>
    </w:p>
    <w:p w14:paraId="7C527867" w14:textId="144B36B2" w:rsidR="00E612EF" w:rsidRDefault="00E612EF" w:rsidP="001054A3">
      <w:pPr>
        <w:pStyle w:val="Pquestionheadingmc"/>
      </w:pPr>
      <w:r>
        <w:t>Question 4</w:t>
      </w:r>
      <w:r w:rsidR="00FE4A1E" w:rsidRPr="00FE4A1E">
        <w:tab/>
      </w:r>
      <w:r w:rsidR="001B46DA">
        <w:t>[3</w:t>
      </w:r>
      <w:r w:rsidR="00692407">
        <w:t>.</w:t>
      </w:r>
      <w:r w:rsidR="00631A31">
        <w:t>3</w:t>
      </w:r>
      <w:r w:rsidR="00FE3CA2">
        <w:t>]</w:t>
      </w:r>
    </w:p>
    <w:p w14:paraId="0FBC8611" w14:textId="3B531F40" w:rsidR="001054A3" w:rsidRPr="003811E9" w:rsidRDefault="001054A3" w:rsidP="00582CC2">
      <w:pPr>
        <w:pStyle w:val="Pquestiontextmainstem"/>
      </w:pPr>
      <w:r w:rsidRPr="00793C40">
        <w:t xml:space="preserve">The formula </w:t>
      </w:r>
      <w:r w:rsidRPr="003811E9">
        <w:rPr>
          <w:rStyle w:val="Cmathsexpressions"/>
          <w:i/>
          <w:iCs/>
        </w:rPr>
        <w:t>s = ut +</w:t>
      </w:r>
      <w:r w:rsidRPr="00793C40">
        <w:rPr>
          <w:position w:val="-24"/>
        </w:rPr>
        <w:object w:dxaOrig="560" w:dyaOrig="620" w14:anchorId="247DF8BF">
          <v:shape id="_x0000_i1026" type="#_x0000_t75" style="width:27.75pt;height:30.75pt" o:ole="" fillcolor="window">
            <v:imagedata r:id="rId10" o:title=""/>
          </v:shape>
          <o:OLEObject Type="Embed" ProgID="Equation.3" ShapeID="_x0000_i1026" DrawAspect="Content" ObjectID="_1540564489" r:id="rId11"/>
        </w:object>
      </w:r>
      <w:r w:rsidRPr="00793C40">
        <w:t xml:space="preserve"> is used to find the speed of an object. </w:t>
      </w:r>
      <w:r w:rsidR="00C05DC6">
        <w:t>If</w:t>
      </w:r>
      <w:r w:rsidRPr="00793C40">
        <w:t xml:space="preserve"> </w:t>
      </w:r>
      <w:r w:rsidRPr="003811E9">
        <w:rPr>
          <w:rStyle w:val="Cmathsexpressions"/>
          <w:i/>
          <w:iCs/>
        </w:rPr>
        <w:t>u =</w:t>
      </w:r>
      <w:r w:rsidRPr="00793C40">
        <w:t xml:space="preserve"> -30, </w:t>
      </w:r>
      <w:r w:rsidRPr="003811E9">
        <w:rPr>
          <w:rStyle w:val="Cmathsexpressions"/>
          <w:i/>
          <w:iCs/>
        </w:rPr>
        <w:t xml:space="preserve">a </w:t>
      </w:r>
      <w:r w:rsidRPr="00793C40">
        <w:t xml:space="preserve">= 15 and </w:t>
      </w:r>
      <w:r w:rsidRPr="003811E9">
        <w:rPr>
          <w:rStyle w:val="Cmathsexpressions"/>
          <w:i/>
          <w:iCs/>
        </w:rPr>
        <w:t xml:space="preserve">t </w:t>
      </w:r>
      <w:r w:rsidR="00C05DC6">
        <w:t>= 5 are</w:t>
      </w:r>
      <w:r w:rsidRPr="00793C40">
        <w:t xml:space="preserve"> substituted into the formula, </w:t>
      </w:r>
      <w:r w:rsidRPr="003811E9">
        <w:rPr>
          <w:rStyle w:val="Cmathsexpressions"/>
          <w:i/>
          <w:iCs/>
        </w:rPr>
        <w:t xml:space="preserve">s </w:t>
      </w:r>
      <w:r w:rsidRPr="00793C40">
        <w:t>is equal to:</w:t>
      </w:r>
      <w:r w:rsidRPr="003811E9">
        <w:rPr>
          <w:rStyle w:val="Cmathsexpressions"/>
          <w:i/>
          <w:iCs/>
        </w:rPr>
        <w:t xml:space="preserve"> </w:t>
      </w:r>
    </w:p>
    <w:p w14:paraId="4E6FE303" w14:textId="0660B5FA" w:rsidR="001054A3" w:rsidRPr="00793C40" w:rsidRDefault="003811E9" w:rsidP="00582CC2">
      <w:pPr>
        <w:pStyle w:val="Pquestiontextmcqoptions"/>
      </w:pPr>
      <w:r w:rsidRPr="003811E9">
        <w:rPr>
          <w:rStyle w:val="Cquestionpartlabelbold"/>
        </w:rPr>
        <w:t>A</w:t>
      </w:r>
      <w:r w:rsidRPr="003811E9">
        <w:rPr>
          <w:rStyle w:val="Cquestionpartlabelbold"/>
        </w:rPr>
        <w:tab/>
      </w:r>
      <w:r w:rsidR="001054A3" w:rsidRPr="00793C40">
        <w:t>37.5</w:t>
      </w:r>
      <w:r>
        <w:tab/>
      </w:r>
      <w:r>
        <w:tab/>
      </w:r>
      <w:r>
        <w:tab/>
      </w:r>
      <w:r w:rsidRPr="003811E9">
        <w:rPr>
          <w:rStyle w:val="Cquestionpartlabelbold"/>
        </w:rPr>
        <w:t>B</w:t>
      </w:r>
      <w:r w:rsidRPr="003811E9">
        <w:rPr>
          <w:rStyle w:val="Cquestionpartlabelbold"/>
        </w:rPr>
        <w:tab/>
      </w:r>
      <w:r w:rsidR="001054A3" w:rsidRPr="00793C40">
        <w:t>337.5</w:t>
      </w:r>
      <w:r>
        <w:tab/>
      </w:r>
      <w:r>
        <w:tab/>
      </w:r>
      <w:r w:rsidRPr="003811E9">
        <w:rPr>
          <w:rStyle w:val="Cquestionpartlabelbold"/>
        </w:rPr>
        <w:t>C</w:t>
      </w:r>
      <w:r w:rsidRPr="003811E9">
        <w:rPr>
          <w:rStyle w:val="Cquestionpartlabelbold"/>
        </w:rPr>
        <w:tab/>
      </w:r>
      <w:r w:rsidR="001054A3" w:rsidRPr="00793C40">
        <w:t>-112.5</w:t>
      </w:r>
      <w:r>
        <w:tab/>
      </w:r>
      <w:r>
        <w:tab/>
      </w:r>
      <w:r w:rsidRPr="003811E9">
        <w:rPr>
          <w:rStyle w:val="Cquestionpartlabelbold"/>
        </w:rPr>
        <w:t>D</w:t>
      </w:r>
      <w:r w:rsidRPr="003811E9">
        <w:rPr>
          <w:rStyle w:val="Cquestionpartlabelbold"/>
        </w:rPr>
        <w:tab/>
      </w:r>
      <w:r w:rsidR="001054A3" w:rsidRPr="00793C40">
        <w:t>-337.5</w:t>
      </w:r>
    </w:p>
    <w:p w14:paraId="40CFB670" w14:textId="727DAA58" w:rsidR="00E612EF" w:rsidRDefault="00E612EF" w:rsidP="00E612EF">
      <w:pPr>
        <w:pStyle w:val="Pquestionheadingmc"/>
      </w:pPr>
      <w:r>
        <w:t>Question 5</w:t>
      </w:r>
      <w:r w:rsidR="00FE4A1E" w:rsidRPr="00FE4A1E">
        <w:tab/>
      </w:r>
      <w:r w:rsidR="001B46DA">
        <w:t>[3</w:t>
      </w:r>
      <w:r w:rsidR="00FE3CA2">
        <w:t>.</w:t>
      </w:r>
      <w:r w:rsidR="00631A31">
        <w:t>4</w:t>
      </w:r>
      <w:r w:rsidR="00FE3CA2">
        <w:t>]</w:t>
      </w:r>
    </w:p>
    <w:p w14:paraId="357C0ECB" w14:textId="77777777" w:rsidR="001054A3" w:rsidRPr="00793C40" w:rsidRDefault="001054A3" w:rsidP="00582CC2">
      <w:pPr>
        <w:pStyle w:val="Pquestiontextmainstem"/>
      </w:pPr>
      <w:r w:rsidRPr="00793C40">
        <w:t>Subtract 4</w:t>
      </w:r>
      <w:r w:rsidRPr="003811E9">
        <w:rPr>
          <w:rStyle w:val="Cmathsexpressions"/>
          <w:i/>
          <w:iCs/>
        </w:rPr>
        <w:t>x</w:t>
      </w:r>
      <w:r w:rsidRPr="00793C40">
        <w:t xml:space="preserve"> – 3</w:t>
      </w:r>
      <w:r w:rsidRPr="003811E9">
        <w:rPr>
          <w:rStyle w:val="Cmathsexpressions"/>
          <w:i/>
          <w:iCs/>
        </w:rPr>
        <w:t>y</w:t>
      </w:r>
      <w:r w:rsidRPr="00793C40">
        <w:t xml:space="preserve"> + </w:t>
      </w:r>
      <w:r w:rsidRPr="003811E9">
        <w:rPr>
          <w:rStyle w:val="Cmathsexpressions"/>
          <w:i/>
          <w:iCs/>
        </w:rPr>
        <w:t>z</w:t>
      </w:r>
      <w:r w:rsidRPr="00793C40">
        <w:t xml:space="preserve"> from 2</w:t>
      </w:r>
      <w:r w:rsidRPr="003811E9">
        <w:rPr>
          <w:rStyle w:val="Cmathsexpressions"/>
          <w:i/>
          <w:iCs/>
        </w:rPr>
        <w:t>x</w:t>
      </w:r>
      <w:r w:rsidRPr="00793C40">
        <w:t xml:space="preserve"> + 7</w:t>
      </w:r>
      <w:r w:rsidRPr="003811E9">
        <w:rPr>
          <w:rStyle w:val="Cmathsexpressions"/>
          <w:i/>
          <w:iCs/>
        </w:rPr>
        <w:t>y</w:t>
      </w:r>
      <w:r w:rsidRPr="00793C40">
        <w:t xml:space="preserve"> – 2</w:t>
      </w:r>
      <w:r w:rsidRPr="003811E9">
        <w:rPr>
          <w:rStyle w:val="Cmathsexpressions"/>
          <w:i/>
          <w:iCs/>
        </w:rPr>
        <w:t>z</w:t>
      </w:r>
      <w:r w:rsidRPr="00793C40">
        <w:t>.</w:t>
      </w:r>
    </w:p>
    <w:p w14:paraId="68A62B67" w14:textId="4731E048" w:rsidR="001054A3" w:rsidRPr="00793C40" w:rsidRDefault="003811E9" w:rsidP="00582CC2">
      <w:pPr>
        <w:pStyle w:val="Pquestiontextmcqoptions"/>
      </w:pPr>
      <w:r w:rsidRPr="003811E9">
        <w:rPr>
          <w:rStyle w:val="Cquestionpartlabelbold"/>
        </w:rPr>
        <w:t>A</w:t>
      </w:r>
      <w:r w:rsidRPr="003811E9">
        <w:rPr>
          <w:rStyle w:val="Cquestionpartlabelbold"/>
        </w:rPr>
        <w:tab/>
      </w:r>
      <w:r w:rsidR="001054A3" w:rsidRPr="00793C40">
        <w:t>2</w:t>
      </w:r>
      <w:r w:rsidR="001054A3" w:rsidRPr="003811E9">
        <w:rPr>
          <w:rStyle w:val="Cmathsexpressions"/>
          <w:i/>
          <w:iCs/>
        </w:rPr>
        <w:t>x</w:t>
      </w:r>
      <w:r w:rsidR="001054A3" w:rsidRPr="00793C40">
        <w:t xml:space="preserve"> – 4</w:t>
      </w:r>
      <w:r w:rsidR="001054A3" w:rsidRPr="003811E9">
        <w:rPr>
          <w:rStyle w:val="Cmathsexpressions"/>
          <w:i/>
          <w:iCs/>
        </w:rPr>
        <w:t>y</w:t>
      </w:r>
      <w:r w:rsidR="001054A3" w:rsidRPr="00793C40">
        <w:t xml:space="preserve"> – </w:t>
      </w:r>
      <w:r w:rsidR="001054A3" w:rsidRPr="003811E9">
        <w:rPr>
          <w:rStyle w:val="Cmathsexpressions"/>
          <w:i/>
          <w:iCs/>
        </w:rPr>
        <w:t>z</w:t>
      </w:r>
      <w:r>
        <w:tab/>
      </w:r>
      <w:r>
        <w:tab/>
      </w:r>
      <w:r w:rsidRPr="003811E9">
        <w:rPr>
          <w:rStyle w:val="Cquestionpartlabelbold"/>
        </w:rPr>
        <w:t>B</w:t>
      </w:r>
      <w:r w:rsidRPr="003811E9">
        <w:rPr>
          <w:rStyle w:val="Cquestionpartlabelbold"/>
        </w:rPr>
        <w:tab/>
      </w:r>
      <w:r w:rsidR="001054A3" w:rsidRPr="00793C40">
        <w:t>-2</w:t>
      </w:r>
      <w:r w:rsidR="001054A3" w:rsidRPr="003811E9">
        <w:rPr>
          <w:rStyle w:val="Cmathsexpressions"/>
          <w:i/>
          <w:iCs/>
        </w:rPr>
        <w:t>x</w:t>
      </w:r>
      <w:r w:rsidR="001054A3" w:rsidRPr="00793C40">
        <w:t xml:space="preserve"> + 10</w:t>
      </w:r>
      <w:r w:rsidR="001054A3" w:rsidRPr="003811E9">
        <w:rPr>
          <w:rStyle w:val="Cmathsexpressions"/>
          <w:i/>
          <w:iCs/>
        </w:rPr>
        <w:t>y</w:t>
      </w:r>
      <w:r w:rsidR="001054A3" w:rsidRPr="00793C40">
        <w:t xml:space="preserve"> – 3</w:t>
      </w:r>
      <w:r w:rsidR="001054A3" w:rsidRPr="003811E9">
        <w:rPr>
          <w:rStyle w:val="Cmathsexpressions"/>
          <w:i/>
          <w:iCs/>
        </w:rPr>
        <w:t>z</w:t>
      </w:r>
      <w:r w:rsidRPr="003811E9">
        <w:rPr>
          <w:rStyle w:val="Cquestionpartlabelbold"/>
        </w:rPr>
        <w:tab/>
      </w:r>
      <w:r w:rsidRPr="003811E9">
        <w:rPr>
          <w:rStyle w:val="Cquestionpartlabelbold"/>
        </w:rPr>
        <w:tab/>
        <w:t>C</w:t>
      </w:r>
      <w:r w:rsidRPr="003811E9">
        <w:rPr>
          <w:rStyle w:val="Cquestionpartlabelbold"/>
        </w:rPr>
        <w:tab/>
      </w:r>
      <w:r w:rsidR="001054A3" w:rsidRPr="00793C40">
        <w:t>-2</w:t>
      </w:r>
      <w:r w:rsidR="001054A3" w:rsidRPr="003811E9">
        <w:rPr>
          <w:rStyle w:val="Cmathsexpressions"/>
          <w:i/>
          <w:iCs/>
        </w:rPr>
        <w:t>x</w:t>
      </w:r>
      <w:r w:rsidR="001054A3" w:rsidRPr="00793C40">
        <w:t xml:space="preserve"> + 4</w:t>
      </w:r>
      <w:r w:rsidR="001054A3" w:rsidRPr="003811E9">
        <w:rPr>
          <w:rStyle w:val="Cmathsexpressions"/>
          <w:i/>
          <w:iCs/>
        </w:rPr>
        <w:t>y</w:t>
      </w:r>
      <w:r w:rsidR="001054A3" w:rsidRPr="00793C40">
        <w:t xml:space="preserve"> + </w:t>
      </w:r>
      <w:r w:rsidR="001054A3" w:rsidRPr="003811E9">
        <w:rPr>
          <w:rStyle w:val="Cmathsexpressions"/>
          <w:i/>
          <w:iCs/>
        </w:rPr>
        <w:t>z</w:t>
      </w:r>
      <w:r>
        <w:tab/>
      </w:r>
      <w:r>
        <w:tab/>
      </w:r>
      <w:r w:rsidRPr="003811E9">
        <w:rPr>
          <w:rStyle w:val="Cquestionpartlabelbold"/>
        </w:rPr>
        <w:t>D</w:t>
      </w:r>
      <w:r w:rsidRPr="003811E9">
        <w:rPr>
          <w:rStyle w:val="Cquestionpartlabelbold"/>
        </w:rPr>
        <w:tab/>
      </w:r>
      <w:r w:rsidR="001054A3" w:rsidRPr="00793C40">
        <w:t>-2</w:t>
      </w:r>
      <w:r w:rsidR="001054A3" w:rsidRPr="003811E9">
        <w:rPr>
          <w:rStyle w:val="Cmathsexpressions"/>
          <w:i/>
          <w:iCs/>
        </w:rPr>
        <w:t>x</w:t>
      </w:r>
      <w:r w:rsidR="001054A3" w:rsidRPr="00793C40">
        <w:t xml:space="preserve"> – 10</w:t>
      </w:r>
      <w:r w:rsidR="001054A3" w:rsidRPr="003811E9">
        <w:rPr>
          <w:rStyle w:val="Cmathsexpressions"/>
          <w:i/>
          <w:iCs/>
        </w:rPr>
        <w:t>y</w:t>
      </w:r>
      <w:r w:rsidR="001054A3" w:rsidRPr="00793C40">
        <w:t xml:space="preserve"> + </w:t>
      </w:r>
      <w:r w:rsidR="001054A3" w:rsidRPr="003811E9">
        <w:rPr>
          <w:rStyle w:val="Cmathsexpressions"/>
          <w:i/>
          <w:iCs/>
        </w:rPr>
        <w:t>z</w:t>
      </w:r>
    </w:p>
    <w:p w14:paraId="47CBB231" w14:textId="2F28CA6F" w:rsidR="00E612EF" w:rsidRDefault="00E612EF" w:rsidP="00E612EF">
      <w:pPr>
        <w:pStyle w:val="Pquestionheadingmc"/>
      </w:pPr>
      <w:r>
        <w:t>Question 6</w:t>
      </w:r>
      <w:r w:rsidR="00FE4A1E" w:rsidRPr="00FE4A1E">
        <w:tab/>
      </w:r>
      <w:r w:rsidR="001B46DA">
        <w:t>[3</w:t>
      </w:r>
      <w:r w:rsidR="00FE3CA2">
        <w:t>.</w:t>
      </w:r>
      <w:r w:rsidR="00631A31">
        <w:t>5</w:t>
      </w:r>
      <w:r w:rsidR="00FE3CA2">
        <w:t>]</w:t>
      </w:r>
    </w:p>
    <w:p w14:paraId="0768B7A7" w14:textId="32C34668" w:rsidR="001054A3" w:rsidRPr="00793C40" w:rsidRDefault="00631A31" w:rsidP="00582CC2">
      <w:pPr>
        <w:pStyle w:val="Pquestiontextmainstem"/>
      </w:pPr>
      <w:r w:rsidRPr="00834E5F">
        <w:t>Simplify</w:t>
      </w:r>
      <w:r w:rsidR="001054A3">
        <w:t xml:space="preserve"> </w:t>
      </w:r>
      <w:r w:rsidR="001054A3" w:rsidRPr="00793C40">
        <w:t>-2</w:t>
      </w:r>
      <w:r w:rsidR="001054A3" w:rsidRPr="003811E9">
        <w:rPr>
          <w:rStyle w:val="Cmathsexpressions"/>
          <w:i/>
          <w:iCs/>
        </w:rPr>
        <w:t>a</w:t>
      </w:r>
      <w:r w:rsidR="001054A3" w:rsidRPr="00793C40">
        <w:t xml:space="preserve"> × 8</w:t>
      </w:r>
      <w:r w:rsidR="001054A3" w:rsidRPr="003811E9">
        <w:rPr>
          <w:rStyle w:val="Cmathsexpressions"/>
          <w:i/>
          <w:iCs/>
        </w:rPr>
        <w:t xml:space="preserve">b </w:t>
      </w:r>
      <w:r w:rsidR="001054A3" w:rsidRPr="00793C40">
        <w:t>× -4</w:t>
      </w:r>
      <w:r w:rsidR="001054A3" w:rsidRPr="003811E9">
        <w:rPr>
          <w:rStyle w:val="Cmathsexpressions"/>
          <w:i/>
          <w:iCs/>
        </w:rPr>
        <w:t>c</w:t>
      </w:r>
      <w:r w:rsidR="001054A3" w:rsidRPr="00793C40">
        <w:t xml:space="preserve">. </w:t>
      </w:r>
    </w:p>
    <w:p w14:paraId="1B488CB7" w14:textId="5B477CA9" w:rsidR="00631A31" w:rsidRDefault="003811E9" w:rsidP="00582CC2">
      <w:pPr>
        <w:pStyle w:val="Pquestiontextmcqoptions"/>
      </w:pPr>
      <w:r w:rsidRPr="003811E9">
        <w:rPr>
          <w:rStyle w:val="Cquestionpartlabelbold"/>
        </w:rPr>
        <w:t>A</w:t>
      </w:r>
      <w:r w:rsidRPr="003811E9">
        <w:rPr>
          <w:rStyle w:val="Cquestionpartlabelbold"/>
        </w:rPr>
        <w:tab/>
      </w:r>
      <w:r w:rsidR="001054A3" w:rsidRPr="00793C40">
        <w:t>-64</w:t>
      </w:r>
      <w:r w:rsidR="001054A3" w:rsidRPr="003811E9">
        <w:rPr>
          <w:rStyle w:val="Cmathsexpressions"/>
          <w:i/>
          <w:iCs/>
        </w:rPr>
        <w:t>abc</w:t>
      </w:r>
      <w:r>
        <w:rPr>
          <w:rStyle w:val="Cmathsexpressions"/>
          <w:i/>
          <w:iCs/>
        </w:rPr>
        <w:tab/>
      </w:r>
      <w:r>
        <w:rPr>
          <w:rStyle w:val="Cmathsexpressions"/>
          <w:i/>
          <w:iCs/>
        </w:rPr>
        <w:tab/>
      </w:r>
      <w:r w:rsidRPr="003811E9">
        <w:rPr>
          <w:rStyle w:val="Cquestionpartlabelbold"/>
        </w:rPr>
        <w:t>B</w:t>
      </w:r>
      <w:r w:rsidRPr="003811E9">
        <w:rPr>
          <w:rStyle w:val="Cquestionpartlabelbold"/>
        </w:rPr>
        <w:tab/>
      </w:r>
      <w:r w:rsidR="001054A3" w:rsidRPr="00793C40">
        <w:t>2</w:t>
      </w:r>
      <w:r w:rsidR="001054A3" w:rsidRPr="003811E9">
        <w:rPr>
          <w:rStyle w:val="Cmathsexpressions"/>
          <w:i/>
          <w:iCs/>
        </w:rPr>
        <w:t>abc</w:t>
      </w:r>
      <w:r>
        <w:rPr>
          <w:rStyle w:val="Cmathsexpressions"/>
          <w:i/>
          <w:iCs/>
        </w:rPr>
        <w:tab/>
      </w:r>
      <w:r>
        <w:rPr>
          <w:rStyle w:val="Cmathsexpressions"/>
          <w:i/>
          <w:iCs/>
        </w:rPr>
        <w:tab/>
      </w:r>
      <w:r w:rsidRPr="003811E9">
        <w:rPr>
          <w:rStyle w:val="Cquestionpartlabelbold"/>
        </w:rPr>
        <w:t>C</w:t>
      </w:r>
      <w:r w:rsidRPr="003811E9">
        <w:rPr>
          <w:rStyle w:val="Cquestionpartlabelbold"/>
        </w:rPr>
        <w:tab/>
      </w:r>
      <w:r w:rsidR="001054A3" w:rsidRPr="00793C40">
        <w:t>12</w:t>
      </w:r>
      <w:r w:rsidR="001054A3" w:rsidRPr="003811E9">
        <w:rPr>
          <w:rStyle w:val="Cmathsexpressions"/>
          <w:i/>
          <w:iCs/>
        </w:rPr>
        <w:t>abc</w:t>
      </w:r>
      <w:r>
        <w:rPr>
          <w:rStyle w:val="Cmathsexpressions"/>
          <w:i/>
          <w:iCs/>
        </w:rPr>
        <w:tab/>
      </w:r>
      <w:r>
        <w:rPr>
          <w:rStyle w:val="Cmathsexpressions"/>
          <w:i/>
          <w:iCs/>
        </w:rPr>
        <w:tab/>
      </w:r>
      <w:r w:rsidRPr="003811E9">
        <w:rPr>
          <w:rStyle w:val="Cquestionpartlabelbold"/>
        </w:rPr>
        <w:t>D</w:t>
      </w:r>
      <w:r w:rsidRPr="003811E9">
        <w:rPr>
          <w:rStyle w:val="Cquestionpartlabelbold"/>
        </w:rPr>
        <w:tab/>
      </w:r>
      <w:r w:rsidR="001054A3" w:rsidRPr="00793C40">
        <w:t>64</w:t>
      </w:r>
      <w:r w:rsidR="001054A3" w:rsidRPr="003811E9">
        <w:rPr>
          <w:rStyle w:val="Cmathsexpressions"/>
          <w:i/>
          <w:iCs/>
        </w:rPr>
        <w:t>abc</w:t>
      </w:r>
    </w:p>
    <w:p w14:paraId="370BB3C1" w14:textId="6FE83E1B" w:rsidR="00E612EF" w:rsidRDefault="00E612EF" w:rsidP="00631A31">
      <w:pPr>
        <w:pStyle w:val="Pquestionheadingmc"/>
      </w:pPr>
      <w:r>
        <w:t>Question 7</w:t>
      </w:r>
      <w:r w:rsidR="00FE4A1E" w:rsidRPr="00FE4A1E">
        <w:tab/>
      </w:r>
      <w:r w:rsidR="001B46DA">
        <w:t>[3</w:t>
      </w:r>
      <w:r w:rsidR="00FE3CA2">
        <w:t>.</w:t>
      </w:r>
      <w:r w:rsidR="00692407">
        <w:t>5</w:t>
      </w:r>
      <w:r w:rsidR="00FE3CA2">
        <w:t>]</w:t>
      </w:r>
    </w:p>
    <w:p w14:paraId="311E9533" w14:textId="77777777" w:rsidR="001054A3" w:rsidRPr="00793C40" w:rsidRDefault="00CA1996" w:rsidP="00582CC2">
      <w:pPr>
        <w:pStyle w:val="Pquestiontextmainstem"/>
      </w:pPr>
      <w:r w:rsidRPr="00834E5F">
        <w:t xml:space="preserve">Simplify </w:t>
      </w:r>
      <w:r w:rsidR="001054A3" w:rsidRPr="00793C40">
        <w:t>25</w:t>
      </w:r>
      <w:r w:rsidR="001054A3" w:rsidRPr="003811E9">
        <w:rPr>
          <w:rStyle w:val="Cmathsexpressions"/>
          <w:i/>
          <w:iCs/>
        </w:rPr>
        <w:t>e</w:t>
      </w:r>
      <w:r w:rsidR="001054A3" w:rsidRPr="00793C40">
        <w:t xml:space="preserve"> ÷ -40</w:t>
      </w:r>
      <w:r w:rsidR="001054A3" w:rsidRPr="003811E9">
        <w:rPr>
          <w:rStyle w:val="Cmathsexpressions"/>
          <w:i/>
          <w:iCs/>
        </w:rPr>
        <w:t>ef</w:t>
      </w:r>
      <w:r w:rsidR="001054A3" w:rsidRPr="00793C40">
        <w:t xml:space="preserve"> × 8</w:t>
      </w:r>
      <w:r w:rsidR="001054A3" w:rsidRPr="003811E9">
        <w:rPr>
          <w:rStyle w:val="Cmathsexpressions"/>
          <w:i/>
          <w:iCs/>
        </w:rPr>
        <w:t>f</w:t>
      </w:r>
      <w:r w:rsidR="001054A3" w:rsidRPr="00793C40">
        <w:t>.</w:t>
      </w:r>
    </w:p>
    <w:p w14:paraId="2B1D7DB3" w14:textId="7FF77573" w:rsidR="001054A3" w:rsidRDefault="003811E9" w:rsidP="00582CC2">
      <w:pPr>
        <w:pStyle w:val="Pquestiontextmcqoptions"/>
      </w:pPr>
      <w:r w:rsidRPr="003811E9">
        <w:rPr>
          <w:rStyle w:val="Cquestionpartlabelbold"/>
        </w:rPr>
        <w:t>A</w:t>
      </w:r>
      <w:r w:rsidRPr="003811E9">
        <w:rPr>
          <w:rStyle w:val="Cquestionpartlabelbold"/>
        </w:rPr>
        <w:tab/>
      </w:r>
      <w:r w:rsidR="001054A3" w:rsidRPr="00793C40">
        <w:t>-5</w:t>
      </w:r>
      <w:r>
        <w:tab/>
      </w:r>
      <w:r>
        <w:tab/>
      </w:r>
      <w:r w:rsidRPr="003811E9">
        <w:rPr>
          <w:rStyle w:val="Cquestionpartlabelbold"/>
        </w:rPr>
        <w:t>B</w:t>
      </w:r>
      <w:r w:rsidRPr="003811E9">
        <w:rPr>
          <w:rStyle w:val="Cquestionpartlabelbold"/>
        </w:rPr>
        <w:tab/>
      </w:r>
      <w:r w:rsidR="001054A3" w:rsidRPr="00793C40">
        <w:t>-5</w:t>
      </w:r>
      <w:r w:rsidR="001054A3" w:rsidRPr="003811E9">
        <w:rPr>
          <w:rStyle w:val="Cmathsexpressions"/>
          <w:i/>
          <w:iCs/>
        </w:rPr>
        <w:t xml:space="preserve">f </w:t>
      </w:r>
      <w:r w:rsidR="001054A3" w:rsidRPr="00793C40">
        <w:rPr>
          <w:vertAlign w:val="superscript"/>
        </w:rPr>
        <w:t>2</w:t>
      </w:r>
      <w:r>
        <w:tab/>
      </w:r>
      <w:r>
        <w:tab/>
      </w:r>
      <w:r w:rsidRPr="003811E9">
        <w:rPr>
          <w:rStyle w:val="Cquestionpartlabelbold"/>
        </w:rPr>
        <w:t>C</w:t>
      </w:r>
      <w:r w:rsidRPr="003811E9">
        <w:rPr>
          <w:rStyle w:val="Cquestionpartlabelbold"/>
        </w:rPr>
        <w:tab/>
      </w:r>
      <w:r w:rsidR="001054A3" w:rsidRPr="00793C40">
        <w:t xml:space="preserve">- </w:t>
      </w:r>
      <w:r w:rsidR="001054A3" w:rsidRPr="00793C40">
        <w:rPr>
          <w:position w:val="-28"/>
        </w:rPr>
        <w:object w:dxaOrig="400" w:dyaOrig="660" w14:anchorId="2A3515AC">
          <v:shape id="_x0000_i1027" type="#_x0000_t75" style="width:20.25pt;height:33pt" o:ole="">
            <v:imagedata r:id="rId12" o:title=""/>
          </v:shape>
          <o:OLEObject Type="Embed" ProgID="Equation.3" ShapeID="_x0000_i1027" DrawAspect="Content" ObjectID="_1540564490" r:id="rId13"/>
        </w:object>
      </w:r>
      <w:r>
        <w:tab/>
      </w:r>
      <w:r>
        <w:tab/>
      </w:r>
      <w:r w:rsidRPr="003811E9">
        <w:rPr>
          <w:rStyle w:val="Cquestionpartlabelbold"/>
        </w:rPr>
        <w:t>D</w:t>
      </w:r>
      <w:r w:rsidRPr="003811E9">
        <w:rPr>
          <w:rStyle w:val="Cquestionpartlabelbold"/>
        </w:rPr>
        <w:tab/>
      </w:r>
      <w:r w:rsidR="001054A3" w:rsidRPr="00793C40">
        <w:t>-</w:t>
      </w:r>
      <w:r w:rsidR="001054A3" w:rsidRPr="00793C40">
        <w:rPr>
          <w:position w:val="-28"/>
        </w:rPr>
        <w:object w:dxaOrig="400" w:dyaOrig="660" w14:anchorId="518D345C">
          <v:shape id="_x0000_i1028" type="#_x0000_t75" style="width:20.25pt;height:33pt" o:ole="" fillcolor="window">
            <v:imagedata r:id="rId14" o:title=""/>
          </v:shape>
          <o:OLEObject Type="Embed" ProgID="Equation.3" ShapeID="_x0000_i1028" DrawAspect="Content" ObjectID="_1540564491" r:id="rId15"/>
        </w:object>
      </w:r>
    </w:p>
    <w:p w14:paraId="32453F92" w14:textId="256C0BE7" w:rsidR="00E612EF" w:rsidRDefault="00E612EF" w:rsidP="003811E9">
      <w:pPr>
        <w:pStyle w:val="Pquestionheadingmc"/>
      </w:pPr>
      <w:r>
        <w:t>Question 8</w:t>
      </w:r>
      <w:r w:rsidR="00FE4A1E" w:rsidRPr="00FE4A1E">
        <w:tab/>
      </w:r>
      <w:r w:rsidR="001B46DA">
        <w:t>[3</w:t>
      </w:r>
      <w:r w:rsidR="00FE3CA2">
        <w:t>.</w:t>
      </w:r>
      <w:r w:rsidR="00631A31">
        <w:t>6</w:t>
      </w:r>
      <w:r w:rsidR="00FE3CA2">
        <w:t>]</w:t>
      </w:r>
    </w:p>
    <w:p w14:paraId="4468A3D8" w14:textId="77777777" w:rsidR="001054A3" w:rsidRPr="00793C40" w:rsidRDefault="001054A3" w:rsidP="00582CC2">
      <w:pPr>
        <w:pStyle w:val="Pquestiontextmainstem"/>
      </w:pPr>
      <w:r w:rsidRPr="00793C40">
        <w:t>Expand the expression -5</w:t>
      </w:r>
      <w:r w:rsidRPr="003811E9">
        <w:rPr>
          <w:rStyle w:val="Cmathsexpressions"/>
          <w:i/>
          <w:iCs/>
        </w:rPr>
        <w:t>mn</w:t>
      </w:r>
      <w:r w:rsidRPr="00793C40">
        <w:t>(</w:t>
      </w:r>
      <w:r w:rsidRPr="003811E9">
        <w:rPr>
          <w:rStyle w:val="Cmathsexpressions"/>
          <w:i/>
          <w:iCs/>
        </w:rPr>
        <w:t>m</w:t>
      </w:r>
      <w:r w:rsidRPr="00793C40">
        <w:rPr>
          <w:vertAlign w:val="superscript"/>
        </w:rPr>
        <w:t>2</w:t>
      </w:r>
      <w:r w:rsidRPr="00793C40">
        <w:t xml:space="preserve"> – 9</w:t>
      </w:r>
      <w:r w:rsidRPr="003811E9">
        <w:rPr>
          <w:rStyle w:val="Cmathsexpressions"/>
          <w:i/>
          <w:iCs/>
        </w:rPr>
        <w:t>n</w:t>
      </w:r>
      <w:r w:rsidRPr="00793C40">
        <w:t>).</w:t>
      </w:r>
    </w:p>
    <w:p w14:paraId="17DF0BB3" w14:textId="54CC2647" w:rsidR="00631A31" w:rsidRPr="00834E5F" w:rsidRDefault="003811E9" w:rsidP="00582CC2">
      <w:pPr>
        <w:pStyle w:val="Pquestiontextmcqoptions"/>
      </w:pPr>
      <w:r w:rsidRPr="003811E9">
        <w:rPr>
          <w:rStyle w:val="Cquestionpartlabelbold"/>
        </w:rPr>
        <w:t>A</w:t>
      </w:r>
      <w:r w:rsidRPr="003811E9">
        <w:rPr>
          <w:rStyle w:val="Cquestionpartlabelbold"/>
        </w:rPr>
        <w:tab/>
      </w:r>
      <w:r w:rsidR="001054A3" w:rsidRPr="00793C40">
        <w:t>-5</w:t>
      </w:r>
      <w:r w:rsidR="001054A3" w:rsidRPr="003811E9">
        <w:rPr>
          <w:rStyle w:val="Cmathsexpressions"/>
          <w:i/>
          <w:iCs/>
        </w:rPr>
        <w:t>m</w:t>
      </w:r>
      <w:r w:rsidR="001054A3" w:rsidRPr="00793C40">
        <w:rPr>
          <w:vertAlign w:val="superscript"/>
        </w:rPr>
        <w:t>3</w:t>
      </w:r>
      <w:r w:rsidR="001054A3" w:rsidRPr="00793C40">
        <w:t xml:space="preserve"> – 13</w:t>
      </w:r>
      <w:r w:rsidR="001054A3" w:rsidRPr="003811E9">
        <w:rPr>
          <w:rStyle w:val="Cmathsexpressions"/>
          <w:i/>
          <w:iCs/>
        </w:rPr>
        <w:t>n</w:t>
      </w:r>
      <w:r w:rsidR="001054A3" w:rsidRPr="00793C40">
        <w:rPr>
          <w:vertAlign w:val="superscript"/>
        </w:rPr>
        <w:t>2</w:t>
      </w:r>
      <w:r>
        <w:tab/>
      </w:r>
      <w:r>
        <w:tab/>
      </w:r>
      <w:r w:rsidRPr="003811E9">
        <w:rPr>
          <w:rStyle w:val="Cquestionpartlabelbold"/>
        </w:rPr>
        <w:t>B</w:t>
      </w:r>
      <w:r w:rsidRPr="003811E9">
        <w:rPr>
          <w:rStyle w:val="Cquestionpartlabelbold"/>
        </w:rPr>
        <w:tab/>
      </w:r>
      <w:r w:rsidR="001054A3" w:rsidRPr="00793C40">
        <w:t>-5</w:t>
      </w:r>
      <w:r w:rsidR="001054A3" w:rsidRPr="003811E9">
        <w:rPr>
          <w:rStyle w:val="Cmathsexpressions"/>
          <w:i/>
          <w:iCs/>
        </w:rPr>
        <w:t>m</w:t>
      </w:r>
      <w:r w:rsidR="001054A3" w:rsidRPr="00793C40">
        <w:rPr>
          <w:vertAlign w:val="superscript"/>
        </w:rPr>
        <w:t>3</w:t>
      </w:r>
      <w:r w:rsidR="001054A3" w:rsidRPr="00793C40">
        <w:t xml:space="preserve"> + 13</w:t>
      </w:r>
      <w:r w:rsidR="001054A3" w:rsidRPr="003811E9">
        <w:rPr>
          <w:rStyle w:val="Cmathsexpressions"/>
          <w:i/>
          <w:iCs/>
        </w:rPr>
        <w:t>n</w:t>
      </w:r>
      <w:r w:rsidR="001054A3" w:rsidRPr="00793C40">
        <w:rPr>
          <w:vertAlign w:val="superscript"/>
        </w:rPr>
        <w:t>2</w:t>
      </w:r>
      <w:r w:rsidRPr="003811E9">
        <w:rPr>
          <w:rStyle w:val="Cquestionpartlabelbold"/>
        </w:rPr>
        <w:tab/>
      </w:r>
      <w:r w:rsidRPr="003811E9">
        <w:rPr>
          <w:rStyle w:val="Cquestionpartlabelbold"/>
        </w:rPr>
        <w:tab/>
        <w:t>C</w:t>
      </w:r>
      <w:r w:rsidRPr="003811E9">
        <w:rPr>
          <w:rStyle w:val="Cquestionpartlabelbold"/>
        </w:rPr>
        <w:tab/>
      </w:r>
      <w:r w:rsidR="001054A3" w:rsidRPr="00793C40">
        <w:t>-5</w:t>
      </w:r>
      <w:r w:rsidR="001054A3" w:rsidRPr="003811E9">
        <w:rPr>
          <w:rStyle w:val="Cmathsexpressions"/>
          <w:i/>
          <w:iCs/>
        </w:rPr>
        <w:t>m</w:t>
      </w:r>
      <w:r w:rsidR="001054A3" w:rsidRPr="00793C40">
        <w:rPr>
          <w:vertAlign w:val="superscript"/>
        </w:rPr>
        <w:t>3</w:t>
      </w:r>
      <w:r w:rsidR="001054A3" w:rsidRPr="003811E9">
        <w:rPr>
          <w:rStyle w:val="Cmathsexpressions"/>
          <w:i/>
          <w:iCs/>
        </w:rPr>
        <w:t>n</w:t>
      </w:r>
      <w:r w:rsidR="001054A3" w:rsidRPr="00793C40">
        <w:t xml:space="preserve"> – 45</w:t>
      </w:r>
      <w:r w:rsidR="001054A3" w:rsidRPr="003811E9">
        <w:rPr>
          <w:rStyle w:val="Cmathsexpressions"/>
          <w:i/>
          <w:iCs/>
        </w:rPr>
        <w:t>mn</w:t>
      </w:r>
      <w:r w:rsidR="001054A3" w:rsidRPr="00793C40">
        <w:rPr>
          <w:vertAlign w:val="superscript"/>
        </w:rPr>
        <w:t>2</w:t>
      </w:r>
      <w:r>
        <w:tab/>
      </w:r>
      <w:r>
        <w:tab/>
      </w:r>
      <w:r w:rsidRPr="003811E9">
        <w:rPr>
          <w:rStyle w:val="Cquestionpartlabelbold"/>
        </w:rPr>
        <w:t>D</w:t>
      </w:r>
      <w:r w:rsidRPr="003811E9">
        <w:rPr>
          <w:rStyle w:val="Cquestionpartlabelbold"/>
        </w:rPr>
        <w:tab/>
      </w:r>
      <w:r w:rsidR="001054A3" w:rsidRPr="00793C40">
        <w:t>-5</w:t>
      </w:r>
      <w:r w:rsidR="001054A3" w:rsidRPr="003811E9">
        <w:rPr>
          <w:rStyle w:val="Cmathsexpressions"/>
          <w:i/>
          <w:iCs/>
        </w:rPr>
        <w:t>m</w:t>
      </w:r>
      <w:r w:rsidR="001054A3" w:rsidRPr="00793C40">
        <w:rPr>
          <w:vertAlign w:val="superscript"/>
        </w:rPr>
        <w:t>3</w:t>
      </w:r>
      <w:r w:rsidR="001054A3" w:rsidRPr="003811E9">
        <w:rPr>
          <w:rStyle w:val="Cmathsexpressions"/>
          <w:i/>
          <w:iCs/>
        </w:rPr>
        <w:t>n</w:t>
      </w:r>
      <w:r w:rsidR="001054A3" w:rsidRPr="00793C40">
        <w:t xml:space="preserve"> + 45</w:t>
      </w:r>
      <w:r w:rsidR="001054A3" w:rsidRPr="003811E9">
        <w:rPr>
          <w:rStyle w:val="Cmathsexpressions"/>
          <w:i/>
          <w:iCs/>
        </w:rPr>
        <w:t>mn</w:t>
      </w:r>
      <w:r w:rsidR="001054A3" w:rsidRPr="00793C40">
        <w:rPr>
          <w:vertAlign w:val="superscript"/>
        </w:rPr>
        <w:t>2</w:t>
      </w:r>
    </w:p>
    <w:p w14:paraId="1633EA82" w14:textId="62975BAE" w:rsidR="00E612EF" w:rsidRDefault="00E612EF" w:rsidP="00E612EF">
      <w:pPr>
        <w:pStyle w:val="Pquestionheadingmc"/>
      </w:pPr>
      <w:r>
        <w:t>Question 9</w:t>
      </w:r>
      <w:r w:rsidR="00FE4A1E" w:rsidRPr="00FE4A1E">
        <w:tab/>
      </w:r>
      <w:r w:rsidR="001B46DA">
        <w:t>[3</w:t>
      </w:r>
      <w:r w:rsidR="00FE3CA2">
        <w:t>.</w:t>
      </w:r>
      <w:r w:rsidR="00631A31">
        <w:t>6</w:t>
      </w:r>
      <w:r w:rsidR="00FE3CA2">
        <w:t>]</w:t>
      </w:r>
    </w:p>
    <w:p w14:paraId="6A13FAD6" w14:textId="50A4A2F1" w:rsidR="00CA1996" w:rsidRDefault="00631A31" w:rsidP="00CA1996">
      <w:pPr>
        <w:pStyle w:val="Pquestiontextmainstem"/>
      </w:pPr>
      <w:r w:rsidRPr="00834E5F">
        <w:t xml:space="preserve">When the expression </w:t>
      </w:r>
      <w:r w:rsidR="001054A3" w:rsidRPr="00582CC2">
        <w:t>2</w:t>
      </w:r>
      <w:r w:rsidR="001054A3" w:rsidRPr="00582CC2">
        <w:rPr>
          <w:rStyle w:val="Cmathsexpressions"/>
          <w:i/>
          <w:iCs/>
        </w:rPr>
        <w:t>g</w:t>
      </w:r>
      <w:r w:rsidR="001054A3" w:rsidRPr="00582CC2">
        <w:t>(3</w:t>
      </w:r>
      <w:r w:rsidR="001054A3" w:rsidRPr="00582CC2">
        <w:rPr>
          <w:rStyle w:val="Cmathsexpressions"/>
          <w:i/>
          <w:iCs/>
        </w:rPr>
        <w:t>g</w:t>
      </w:r>
      <w:r w:rsidR="001054A3" w:rsidRPr="00582CC2">
        <w:t xml:space="preserve"> + 4) – 3(</w:t>
      </w:r>
      <w:r w:rsidR="001054A3" w:rsidRPr="00582CC2">
        <w:rPr>
          <w:rStyle w:val="Cmathsexpressions"/>
          <w:i/>
          <w:iCs/>
        </w:rPr>
        <w:t>g</w:t>
      </w:r>
      <w:r w:rsidR="001054A3" w:rsidRPr="003811E9">
        <w:rPr>
          <w:vertAlign w:val="superscript"/>
        </w:rPr>
        <w:t>2</w:t>
      </w:r>
      <w:r w:rsidR="001054A3" w:rsidRPr="00582CC2">
        <w:t xml:space="preserve"> + 8) </w:t>
      </w:r>
      <w:r w:rsidRPr="00834E5F">
        <w:t>is expanded and simplified</w:t>
      </w:r>
      <w:r w:rsidR="00F87555">
        <w:t>,</w:t>
      </w:r>
      <w:r w:rsidRPr="00834E5F">
        <w:t xml:space="preserve"> it </w:t>
      </w:r>
      <w:r w:rsidR="003811E9">
        <w:t>is equal to</w:t>
      </w:r>
      <w:r w:rsidRPr="00834E5F">
        <w:t>:</w:t>
      </w:r>
    </w:p>
    <w:p w14:paraId="6B563529" w14:textId="04FBC05F" w:rsidR="001054A3" w:rsidRPr="00793C40" w:rsidRDefault="003811E9" w:rsidP="00582CC2">
      <w:pPr>
        <w:pStyle w:val="Pquestiontextmcqoptions"/>
      </w:pPr>
      <w:r w:rsidRPr="003811E9">
        <w:rPr>
          <w:rStyle w:val="Cquestionpartlabelbold"/>
        </w:rPr>
        <w:t>A</w:t>
      </w:r>
      <w:r w:rsidRPr="003811E9">
        <w:rPr>
          <w:rStyle w:val="Cquestionpartlabelbold"/>
        </w:rPr>
        <w:tab/>
      </w:r>
      <w:r w:rsidR="001054A3" w:rsidRPr="00793C40">
        <w:t>3</w:t>
      </w:r>
      <w:r w:rsidR="001054A3" w:rsidRPr="003811E9">
        <w:rPr>
          <w:rStyle w:val="Cmathsexpressions"/>
          <w:i/>
          <w:iCs/>
        </w:rPr>
        <w:t>g</w:t>
      </w:r>
      <w:r w:rsidR="001054A3" w:rsidRPr="00793C40">
        <w:rPr>
          <w:vertAlign w:val="superscript"/>
        </w:rPr>
        <w:t>2</w:t>
      </w:r>
      <w:r w:rsidR="00E7076C">
        <w:t xml:space="preserve"> </w:t>
      </w:r>
      <w:r w:rsidR="001054A3" w:rsidRPr="00793C40">
        <w:t>– 24</w:t>
      </w:r>
      <w:r>
        <w:tab/>
      </w:r>
      <w:r>
        <w:tab/>
      </w:r>
      <w:r w:rsidRPr="003811E9">
        <w:rPr>
          <w:rStyle w:val="Cquestionpartlabelbold"/>
        </w:rPr>
        <w:t>B</w:t>
      </w:r>
      <w:r w:rsidRPr="003811E9">
        <w:rPr>
          <w:rStyle w:val="Cquestionpartlabelbold"/>
        </w:rPr>
        <w:tab/>
      </w:r>
      <w:r w:rsidR="001054A3" w:rsidRPr="00793C40">
        <w:t>3</w:t>
      </w:r>
      <w:r w:rsidR="001054A3" w:rsidRPr="003811E9">
        <w:rPr>
          <w:rStyle w:val="Cmathsexpressions"/>
          <w:i/>
          <w:iCs/>
        </w:rPr>
        <w:t>g</w:t>
      </w:r>
      <w:r w:rsidR="001054A3" w:rsidRPr="00793C40">
        <w:rPr>
          <w:vertAlign w:val="superscript"/>
        </w:rPr>
        <w:t>2</w:t>
      </w:r>
      <w:r w:rsidR="001054A3" w:rsidRPr="00793C40">
        <w:t xml:space="preserve"> + 8</w:t>
      </w:r>
      <w:r w:rsidR="001054A3" w:rsidRPr="003811E9">
        <w:rPr>
          <w:rStyle w:val="Cmathsexpressions"/>
          <w:i/>
          <w:iCs/>
        </w:rPr>
        <w:t>g</w:t>
      </w:r>
      <w:r w:rsidR="001054A3" w:rsidRPr="00793C40">
        <w:t xml:space="preserve"> – 24 </w:t>
      </w:r>
      <w:r w:rsidRPr="003811E9">
        <w:rPr>
          <w:rStyle w:val="Cquestionpartlabelbold"/>
        </w:rPr>
        <w:tab/>
      </w:r>
      <w:r w:rsidRPr="003811E9">
        <w:rPr>
          <w:rStyle w:val="Cquestionpartlabelbold"/>
        </w:rPr>
        <w:tab/>
        <w:t>C</w:t>
      </w:r>
      <w:r w:rsidRPr="003811E9">
        <w:rPr>
          <w:rStyle w:val="Cquestionpartlabelbold"/>
        </w:rPr>
        <w:tab/>
      </w:r>
      <w:r w:rsidR="001054A3" w:rsidRPr="00793C40">
        <w:t>3</w:t>
      </w:r>
      <w:r w:rsidR="001054A3" w:rsidRPr="003811E9">
        <w:rPr>
          <w:rStyle w:val="Cmathsexpressions"/>
          <w:i/>
          <w:iCs/>
        </w:rPr>
        <w:t>g</w:t>
      </w:r>
      <w:r w:rsidR="001054A3" w:rsidRPr="00793C40">
        <w:rPr>
          <w:vertAlign w:val="superscript"/>
        </w:rPr>
        <w:t>2</w:t>
      </w:r>
      <w:r w:rsidR="001054A3" w:rsidRPr="00793C40">
        <w:t xml:space="preserve"> + 8</w:t>
      </w:r>
      <w:r w:rsidR="001054A3" w:rsidRPr="003811E9">
        <w:rPr>
          <w:rStyle w:val="Cmathsexpressions"/>
          <w:i/>
          <w:iCs/>
        </w:rPr>
        <w:t>g</w:t>
      </w:r>
      <w:r w:rsidR="001054A3" w:rsidRPr="00793C40">
        <w:t xml:space="preserve"> + 24</w:t>
      </w:r>
      <w:r>
        <w:tab/>
      </w:r>
      <w:r>
        <w:tab/>
      </w:r>
      <w:r w:rsidRPr="003811E9">
        <w:rPr>
          <w:rStyle w:val="Cquestionpartlabelbold"/>
        </w:rPr>
        <w:t>D</w:t>
      </w:r>
      <w:r w:rsidRPr="003811E9">
        <w:rPr>
          <w:rStyle w:val="Cquestionpartlabelbold"/>
        </w:rPr>
        <w:tab/>
      </w:r>
      <w:r w:rsidR="001054A3" w:rsidRPr="00793C40">
        <w:t>9</w:t>
      </w:r>
      <w:r w:rsidR="001054A3" w:rsidRPr="003811E9">
        <w:rPr>
          <w:rStyle w:val="Cmathsexpressions"/>
          <w:i/>
          <w:iCs/>
        </w:rPr>
        <w:t>g</w:t>
      </w:r>
      <w:r w:rsidR="001054A3" w:rsidRPr="00793C40">
        <w:rPr>
          <w:vertAlign w:val="superscript"/>
        </w:rPr>
        <w:t>2</w:t>
      </w:r>
      <w:r w:rsidR="001054A3" w:rsidRPr="00793C40">
        <w:t xml:space="preserve"> + 8</w:t>
      </w:r>
      <w:r w:rsidR="001054A3" w:rsidRPr="003811E9">
        <w:rPr>
          <w:rStyle w:val="Cmathsexpressions"/>
          <w:i/>
          <w:iCs/>
        </w:rPr>
        <w:t>g</w:t>
      </w:r>
      <w:r w:rsidR="001054A3" w:rsidRPr="00793C40">
        <w:t xml:space="preserve"> + 24</w:t>
      </w:r>
    </w:p>
    <w:p w14:paraId="5126DFCD" w14:textId="25D62BB9" w:rsidR="002D3853" w:rsidRDefault="002D3853" w:rsidP="002D3853">
      <w:pPr>
        <w:pStyle w:val="Pquestionheadingmc"/>
      </w:pPr>
      <w:r>
        <w:lastRenderedPageBreak/>
        <w:t>Question 10</w:t>
      </w:r>
      <w:r w:rsidR="00FE4A1E" w:rsidRPr="00FE4A1E">
        <w:tab/>
      </w:r>
      <w:r w:rsidR="001B46DA">
        <w:t>[3</w:t>
      </w:r>
      <w:r w:rsidR="00FE3CA2">
        <w:t>.</w:t>
      </w:r>
      <w:r w:rsidR="00692407">
        <w:t>7</w:t>
      </w:r>
      <w:r w:rsidR="00FE3CA2">
        <w:t>]</w:t>
      </w:r>
    </w:p>
    <w:p w14:paraId="3926DA4C" w14:textId="7535ECC0" w:rsidR="00CA1996" w:rsidRDefault="00631A31" w:rsidP="00CA1996">
      <w:pPr>
        <w:pStyle w:val="Pquestiontextmainstem"/>
      </w:pPr>
      <w:r w:rsidRPr="00834E5F">
        <w:t xml:space="preserve">Factorise </w:t>
      </w:r>
      <w:r w:rsidR="001054A3">
        <w:t>4</w:t>
      </w:r>
      <w:r w:rsidRPr="00CA1996">
        <w:rPr>
          <w:rStyle w:val="Cmathsexpressions"/>
          <w:i/>
          <w:iCs/>
        </w:rPr>
        <w:t>ab</w:t>
      </w:r>
      <w:r w:rsidRPr="00834E5F">
        <w:rPr>
          <w:vertAlign w:val="superscript"/>
        </w:rPr>
        <w:t>2</w:t>
      </w:r>
      <w:r w:rsidRPr="00834E5F">
        <w:t xml:space="preserve"> – </w:t>
      </w:r>
      <w:r w:rsidR="001054A3">
        <w:t>16</w:t>
      </w:r>
      <w:r w:rsidRPr="00CA1996">
        <w:rPr>
          <w:rStyle w:val="Cmathsexpressions"/>
          <w:i/>
          <w:iCs/>
        </w:rPr>
        <w:t>abc</w:t>
      </w:r>
      <w:r w:rsidRPr="00834E5F">
        <w:t>.</w:t>
      </w:r>
    </w:p>
    <w:p w14:paraId="32C8D09B" w14:textId="68D33F55" w:rsidR="00631A31" w:rsidRPr="00834E5F" w:rsidRDefault="003811E9" w:rsidP="00FE4A1E">
      <w:pPr>
        <w:pStyle w:val="Pquestiontextmcqoptions"/>
      </w:pPr>
      <w:r w:rsidRPr="003811E9">
        <w:rPr>
          <w:rStyle w:val="Cquestionpartlabelbold"/>
        </w:rPr>
        <w:t>A</w:t>
      </w:r>
      <w:r w:rsidRPr="003811E9">
        <w:rPr>
          <w:rStyle w:val="Cquestionpartlabelbold"/>
        </w:rPr>
        <w:tab/>
      </w:r>
      <w:r w:rsidR="001054A3">
        <w:t>4</w:t>
      </w:r>
      <w:r w:rsidR="00631A31" w:rsidRPr="00834E5F">
        <w:t>(</w:t>
      </w:r>
      <w:r w:rsidR="00631A31" w:rsidRPr="00CA1996">
        <w:rPr>
          <w:rStyle w:val="Cmathsexpressions"/>
          <w:i/>
          <w:iCs/>
        </w:rPr>
        <w:t>ab</w:t>
      </w:r>
      <w:r w:rsidR="00631A31" w:rsidRPr="00834E5F">
        <w:rPr>
          <w:vertAlign w:val="superscript"/>
        </w:rPr>
        <w:t>2</w:t>
      </w:r>
      <w:r w:rsidR="00631A31" w:rsidRPr="00834E5F">
        <w:t xml:space="preserve"> – 4</w:t>
      </w:r>
      <w:r w:rsidR="00631A31" w:rsidRPr="00CA1996">
        <w:rPr>
          <w:rStyle w:val="Cmathsexpressions"/>
          <w:i/>
          <w:iCs/>
        </w:rPr>
        <w:t>abc</w:t>
      </w:r>
      <w:r w:rsidR="00631A31" w:rsidRPr="00834E5F">
        <w:t>)</w:t>
      </w:r>
      <w:r>
        <w:tab/>
      </w:r>
      <w:r>
        <w:tab/>
      </w:r>
      <w:r w:rsidRPr="003811E9">
        <w:rPr>
          <w:rStyle w:val="Cquestionpartlabelbold"/>
        </w:rPr>
        <w:t>B</w:t>
      </w:r>
      <w:r w:rsidRPr="003811E9">
        <w:rPr>
          <w:rStyle w:val="Cquestionpartlabelbold"/>
        </w:rPr>
        <w:tab/>
      </w:r>
      <w:r w:rsidR="001054A3">
        <w:t>4</w:t>
      </w:r>
      <w:r w:rsidR="00631A31" w:rsidRPr="00CA1996">
        <w:rPr>
          <w:rStyle w:val="Cmathsexpressions"/>
          <w:i/>
          <w:iCs/>
        </w:rPr>
        <w:t>a</w:t>
      </w:r>
      <w:r w:rsidR="00631A31" w:rsidRPr="00834E5F">
        <w:t>(</w:t>
      </w:r>
      <w:r w:rsidR="00631A31" w:rsidRPr="00CA1996">
        <w:rPr>
          <w:rStyle w:val="Cmathsexpressions"/>
          <w:i/>
          <w:iCs/>
        </w:rPr>
        <w:t>b</w:t>
      </w:r>
      <w:r w:rsidR="00631A31" w:rsidRPr="00834E5F">
        <w:rPr>
          <w:vertAlign w:val="superscript"/>
        </w:rPr>
        <w:t>2</w:t>
      </w:r>
      <w:r w:rsidR="00631A31" w:rsidRPr="00834E5F">
        <w:t xml:space="preserve"> – 4</w:t>
      </w:r>
      <w:r w:rsidR="00631A31" w:rsidRPr="00CA1996">
        <w:rPr>
          <w:rStyle w:val="Cmathsexpressions"/>
          <w:i/>
          <w:iCs/>
        </w:rPr>
        <w:t>c</w:t>
      </w:r>
      <w:r w:rsidR="00631A31" w:rsidRPr="00834E5F">
        <w:t>)</w:t>
      </w:r>
      <w:r>
        <w:tab/>
      </w:r>
      <w:r>
        <w:tab/>
      </w:r>
      <w:r w:rsidRPr="003811E9">
        <w:rPr>
          <w:rStyle w:val="Cquestionpartlabelbold"/>
        </w:rPr>
        <w:t>C</w:t>
      </w:r>
      <w:r w:rsidRPr="003811E9">
        <w:rPr>
          <w:rStyle w:val="Cquestionpartlabelbold"/>
        </w:rPr>
        <w:tab/>
      </w:r>
      <w:r w:rsidR="001054A3">
        <w:t>4</w:t>
      </w:r>
      <w:r w:rsidR="00631A31" w:rsidRPr="00CA1996">
        <w:rPr>
          <w:rStyle w:val="Cmathsexpressions"/>
          <w:i/>
          <w:iCs/>
        </w:rPr>
        <w:t>ab</w:t>
      </w:r>
      <w:r w:rsidR="00631A31" w:rsidRPr="00834E5F">
        <w:t>(</w:t>
      </w:r>
      <w:r w:rsidR="00631A31" w:rsidRPr="00CA1996">
        <w:rPr>
          <w:rStyle w:val="Cmathsexpressions"/>
          <w:i/>
          <w:iCs/>
        </w:rPr>
        <w:t>b</w:t>
      </w:r>
      <w:r w:rsidR="00631A31" w:rsidRPr="00834E5F">
        <w:t xml:space="preserve"> – 4</w:t>
      </w:r>
      <w:r w:rsidR="00631A31" w:rsidRPr="00CA1996">
        <w:rPr>
          <w:rStyle w:val="Cmathsexpressions"/>
          <w:i/>
          <w:iCs/>
        </w:rPr>
        <w:t>c</w:t>
      </w:r>
      <w:r w:rsidR="00631A31" w:rsidRPr="00834E5F">
        <w:t>)</w:t>
      </w:r>
      <w:r>
        <w:tab/>
      </w:r>
      <w:r>
        <w:tab/>
      </w:r>
      <w:r w:rsidRPr="003811E9">
        <w:rPr>
          <w:rStyle w:val="Cquestionpartlabelbold"/>
        </w:rPr>
        <w:t>D</w:t>
      </w:r>
      <w:r w:rsidRPr="003811E9">
        <w:rPr>
          <w:rStyle w:val="Cquestionpartlabelbold"/>
        </w:rPr>
        <w:tab/>
      </w:r>
      <w:r w:rsidR="00631A31" w:rsidRPr="00834E5F">
        <w:t>-</w:t>
      </w:r>
      <w:r w:rsidR="001054A3">
        <w:t>4</w:t>
      </w:r>
      <w:r w:rsidR="00631A31" w:rsidRPr="00CA1996">
        <w:rPr>
          <w:rStyle w:val="Cmathsexpressions"/>
          <w:i/>
          <w:iCs/>
        </w:rPr>
        <w:t>ab</w:t>
      </w:r>
      <w:r w:rsidR="00631A31" w:rsidRPr="00834E5F">
        <w:t>(</w:t>
      </w:r>
      <w:r w:rsidR="00631A31" w:rsidRPr="00CA1996">
        <w:rPr>
          <w:rStyle w:val="Cmathsexpressions"/>
          <w:i/>
          <w:iCs/>
        </w:rPr>
        <w:t>b</w:t>
      </w:r>
      <w:r w:rsidR="00631A31" w:rsidRPr="00834E5F">
        <w:t xml:space="preserve"> + 4</w:t>
      </w:r>
      <w:r w:rsidR="00631A31" w:rsidRPr="00CA1996">
        <w:rPr>
          <w:rStyle w:val="Cmathsexpressions"/>
          <w:i/>
          <w:iCs/>
        </w:rPr>
        <w:t>c</w:t>
      </w:r>
      <w:r w:rsidR="00631A31" w:rsidRPr="00834E5F">
        <w:t>)</w:t>
      </w:r>
    </w:p>
    <w:p w14:paraId="725818E6" w14:textId="42723F5B" w:rsidR="001B433F" w:rsidRDefault="001B433F" w:rsidP="006535B8">
      <w:pPr>
        <w:pStyle w:val="Psectionresults"/>
      </w:pPr>
      <w:r>
        <w:t>M</w:t>
      </w:r>
      <w:r w:rsidR="002B3763">
        <w:t>ultiple-choice results: ___ /</w:t>
      </w:r>
      <w:r w:rsidR="00692407">
        <w:t xml:space="preserve"> </w:t>
      </w:r>
      <w:r w:rsidR="002D3853">
        <w:t>10</w:t>
      </w: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3D2C174C" w14:textId="3F08A7F0" w:rsidR="001B433F" w:rsidRDefault="00FD6DB9" w:rsidP="00B80E6D">
      <w:pPr>
        <w:pStyle w:val="Pquestionheadingsx1stafterhead"/>
      </w:pPr>
      <w:r>
        <w:t>Question 11</w:t>
      </w:r>
      <w:r w:rsidR="00FE4A1E" w:rsidRPr="00FE4A1E">
        <w:tab/>
      </w:r>
      <w:r w:rsidR="00692407"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 w:rsidR="00FE4A1E" w:rsidRPr="00FE4A1E">
        <w:tab/>
      </w:r>
    </w:p>
    <w:p w14:paraId="745BE1CE" w14:textId="77777777" w:rsidR="001A7BCC" w:rsidRDefault="00692407" w:rsidP="001A7BCC">
      <w:pPr>
        <w:pStyle w:val="Pquestiontextmainstem"/>
      </w:pPr>
      <w:r w:rsidRPr="00E3676F">
        <w:t>Choose the correct word from the following list to fill the gaps in the following sentences.</w:t>
      </w:r>
    </w:p>
    <w:p w14:paraId="0C8446F4" w14:textId="77777777" w:rsidR="001A7BCC" w:rsidRPr="00F32EAF" w:rsidRDefault="00692407" w:rsidP="00B979D3">
      <w:pPr>
        <w:pStyle w:val="Pquestiontextmainstem"/>
        <w:rPr>
          <w:rStyle w:val="Cmathsexpressions"/>
          <w:i/>
          <w:iCs/>
        </w:rPr>
      </w:pPr>
      <w:r w:rsidRPr="00F32EAF">
        <w:rPr>
          <w:rStyle w:val="Cmathsexpressions"/>
          <w:i/>
          <w:iCs/>
        </w:rPr>
        <w:t>like terms           coefficient          factorising          expanding          constant          formulas</w:t>
      </w:r>
    </w:p>
    <w:p w14:paraId="73DC5C07" w14:textId="6C2EC97F" w:rsidR="00CA1996" w:rsidRDefault="00692407" w:rsidP="001A7BCC">
      <w:pPr>
        <w:pStyle w:val="Pquestiontextpartsa"/>
      </w:pPr>
      <w:r w:rsidRPr="00A94162">
        <w:rPr>
          <w:rStyle w:val="Cquestionpartlabelbold"/>
        </w:rPr>
        <w:t>(a)</w:t>
      </w:r>
      <w:r w:rsidR="00FE4A1E" w:rsidRPr="00FE4A1E">
        <w:tab/>
      </w:r>
      <w:r w:rsidR="00CA1996">
        <w:t>Writing an expression with</w:t>
      </w:r>
      <w:r w:rsidR="00CA1996" w:rsidRPr="00E3676F">
        <w:t xml:space="preserve"> a common factor </w:t>
      </w:r>
      <w:r w:rsidR="00CA1996">
        <w:t xml:space="preserve">and brackets is called </w:t>
      </w:r>
      <w:r w:rsidR="00CA1996" w:rsidRPr="00E3676F">
        <w:t>________________</w:t>
      </w:r>
      <w:r w:rsidR="00CA1996">
        <w:t>____</w:t>
      </w:r>
      <w:r w:rsidR="00CA1996">
        <w:br/>
        <w:t>an</w:t>
      </w:r>
      <w:r w:rsidR="00CA1996" w:rsidRPr="00E3676F">
        <w:t xml:space="preserve"> expression.</w:t>
      </w:r>
    </w:p>
    <w:p w14:paraId="616B428E" w14:textId="28B4784A" w:rsidR="001A7BCC" w:rsidRDefault="00692407" w:rsidP="001A7BCC">
      <w:pPr>
        <w:pStyle w:val="Pquestiontextpartsa"/>
      </w:pPr>
      <w:r w:rsidRPr="00A94162">
        <w:rPr>
          <w:rStyle w:val="Cquestionpartlabelbold"/>
        </w:rPr>
        <w:t>(b)</w:t>
      </w:r>
      <w:r w:rsidR="00FE4A1E" w:rsidRPr="00FE4A1E">
        <w:tab/>
      </w:r>
      <w:r w:rsidRPr="00E3676F">
        <w:t xml:space="preserve">Using the distributive </w:t>
      </w:r>
      <w:r w:rsidR="003D407B">
        <w:t>law</w:t>
      </w:r>
      <w:r w:rsidRPr="00E3676F">
        <w:t xml:space="preserve"> to </w:t>
      </w:r>
      <w:r w:rsidR="003D407B">
        <w:t>write an expression without</w:t>
      </w:r>
      <w:r w:rsidRPr="00E3676F">
        <w:t xml:space="preserve"> brackets is called _______________</w:t>
      </w:r>
      <w:r w:rsidR="003D407B">
        <w:t>___ an expression</w:t>
      </w:r>
      <w:r w:rsidRPr="00E3676F">
        <w:t>.</w:t>
      </w:r>
    </w:p>
    <w:p w14:paraId="6759E286" w14:textId="7919D51A" w:rsidR="00692407" w:rsidRPr="00CA1996" w:rsidRDefault="00692407" w:rsidP="00CA1996">
      <w:pPr>
        <w:pStyle w:val="Pquestiontextpartsa"/>
      </w:pPr>
      <w:r w:rsidRPr="00CA1996">
        <w:rPr>
          <w:rStyle w:val="Cquestionpartlabelbold"/>
        </w:rPr>
        <w:t>(c)</w:t>
      </w:r>
      <w:r w:rsidR="00FE4A1E" w:rsidRPr="00FE4A1E">
        <w:tab/>
      </w:r>
      <w:r w:rsidR="00CA1996" w:rsidRPr="00CA1996">
        <w:t xml:space="preserve">When </w:t>
      </w:r>
      <w:r w:rsidR="001054A3" w:rsidRPr="003811E9">
        <w:rPr>
          <w:rStyle w:val="Cmathsexpressions"/>
          <w:i/>
          <w:iCs/>
        </w:rPr>
        <w:t>a</w:t>
      </w:r>
      <w:r w:rsidR="001054A3" w:rsidRPr="003811E9">
        <w:t xml:space="preserve"> – 2</w:t>
      </w:r>
      <w:r w:rsidR="001054A3" w:rsidRPr="003811E9">
        <w:rPr>
          <w:rStyle w:val="Cmathsexpressions"/>
          <w:i/>
          <w:iCs/>
        </w:rPr>
        <w:t>b</w:t>
      </w:r>
      <w:r w:rsidR="001054A3" w:rsidRPr="003811E9">
        <w:t xml:space="preserve"> + 5</w:t>
      </w:r>
      <w:r w:rsidR="001054A3" w:rsidRPr="003811E9">
        <w:rPr>
          <w:rStyle w:val="Cmathsexpressions"/>
          <w:i/>
          <w:iCs/>
        </w:rPr>
        <w:t>a</w:t>
      </w:r>
      <w:r w:rsidR="001054A3" w:rsidRPr="003811E9">
        <w:t xml:space="preserve"> + 6</w:t>
      </w:r>
      <w:r w:rsidR="001054A3" w:rsidRPr="003811E9">
        <w:rPr>
          <w:rStyle w:val="Cmathsexpressions"/>
          <w:i/>
          <w:iCs/>
        </w:rPr>
        <w:t>b</w:t>
      </w:r>
      <w:r w:rsidR="001054A3" w:rsidRPr="003811E9">
        <w:t xml:space="preserve"> is simplified to 6</w:t>
      </w:r>
      <w:r w:rsidR="001054A3" w:rsidRPr="003811E9">
        <w:rPr>
          <w:rStyle w:val="Cmathsexpressions"/>
          <w:i/>
          <w:iCs/>
        </w:rPr>
        <w:t xml:space="preserve">a </w:t>
      </w:r>
      <w:r w:rsidR="001054A3" w:rsidRPr="003811E9">
        <w:t>+ 4</w:t>
      </w:r>
      <w:r w:rsidR="001054A3" w:rsidRPr="003811E9">
        <w:rPr>
          <w:rStyle w:val="Cmathsexpressions"/>
          <w:i/>
          <w:iCs/>
        </w:rPr>
        <w:t>b</w:t>
      </w:r>
      <w:r w:rsidR="001054A3">
        <w:t>, you</w:t>
      </w:r>
      <w:r w:rsidR="00CA1996" w:rsidRPr="00CA1996">
        <w:t xml:space="preserve"> have collected ________________</w:t>
      </w:r>
      <w:r w:rsidR="003811E9">
        <w:t>____</w:t>
      </w:r>
      <w:r w:rsidR="00CA1996" w:rsidRPr="00CA1996">
        <w:t>.</w:t>
      </w:r>
    </w:p>
    <w:p w14:paraId="52FE0F95" w14:textId="5DC22E13" w:rsidR="00EF38CC" w:rsidRDefault="00FD6DB9" w:rsidP="00EF38CC">
      <w:pPr>
        <w:pStyle w:val="Pquestionheadingsx"/>
      </w:pPr>
      <w:r>
        <w:t>Question 12</w:t>
      </w:r>
      <w:r w:rsidR="00FE4A1E" w:rsidRPr="00FE4A1E">
        <w:tab/>
      </w:r>
      <w:r w:rsidR="00CA1996">
        <w:rPr>
          <w:rStyle w:val="Cmarkslabel"/>
        </w:rPr>
        <w:t>3</w:t>
      </w:r>
      <w:r w:rsidR="00EF38CC" w:rsidRPr="001B433F">
        <w:rPr>
          <w:rStyle w:val="Cmarkslabel"/>
        </w:rPr>
        <w:t xml:space="preserve"> mark</w:t>
      </w:r>
      <w:r w:rsidR="003D407B">
        <w:rPr>
          <w:rStyle w:val="Cmarkslabel"/>
        </w:rPr>
        <w:t>s</w:t>
      </w:r>
      <w:r w:rsidR="00FE4A1E" w:rsidRPr="00FE4A1E">
        <w:tab/>
      </w:r>
      <w:r w:rsidR="001B46DA">
        <w:t>[3</w:t>
      </w:r>
      <w:r>
        <w:t>.</w:t>
      </w:r>
      <w:r w:rsidR="00CA1996">
        <w:t>2</w:t>
      </w:r>
      <w:r w:rsidR="00EF38CC">
        <w:t>]</w:t>
      </w:r>
    </w:p>
    <w:p w14:paraId="2DCDEC53" w14:textId="7A8590E9" w:rsidR="00CA1996" w:rsidRPr="00834E5F" w:rsidRDefault="00CA1996" w:rsidP="00CA1996">
      <w:pPr>
        <w:pStyle w:val="Pquestiontextmainstem"/>
      </w:pPr>
      <w:r w:rsidRPr="00834E5F">
        <w:t>T</w:t>
      </w:r>
      <w:r w:rsidR="001054A3">
        <w:t>ammy</w:t>
      </w:r>
      <w:r w:rsidRPr="00834E5F">
        <w:t xml:space="preserve"> answered the question below in </w:t>
      </w:r>
      <w:r w:rsidR="00F32EAF">
        <w:t>a maths test, but s</w:t>
      </w:r>
      <w:r w:rsidRPr="00834E5F">
        <w:t>he made a mistake.</w:t>
      </w:r>
      <w:r w:rsidR="00FE4A1E">
        <w:br/>
      </w:r>
      <w:r w:rsidRPr="00834E5F">
        <w:t xml:space="preserve">Circle the error </w:t>
      </w:r>
      <w:r>
        <w:t>and write the correct solution.</w:t>
      </w:r>
    </w:p>
    <w:p w14:paraId="4FEFECBD" w14:textId="2A823387" w:rsidR="00CA1996" w:rsidRPr="00834E5F" w:rsidRDefault="00CA1996" w:rsidP="00F32EAF">
      <w:pPr>
        <w:pStyle w:val="Pquestiontextpartsi"/>
      </w:pPr>
      <w:r w:rsidRPr="00834E5F">
        <w:t xml:space="preserve">Substitute </w:t>
      </w:r>
      <w:r w:rsidRPr="00FE4A1E">
        <w:rPr>
          <w:rStyle w:val="Cmathsexpressions"/>
          <w:i/>
          <w:iCs/>
        </w:rPr>
        <w:t>a</w:t>
      </w:r>
      <w:r w:rsidRPr="00834E5F">
        <w:t xml:space="preserve"> = -3 and </w:t>
      </w:r>
      <w:r w:rsidRPr="00FE4A1E">
        <w:rPr>
          <w:rStyle w:val="Cmathsexpressions"/>
          <w:i/>
          <w:iCs/>
        </w:rPr>
        <w:t xml:space="preserve">b </w:t>
      </w:r>
      <w:r w:rsidRPr="00834E5F">
        <w:t>= 5 into the following expression</w:t>
      </w:r>
      <w:r w:rsidR="00FE4A1E">
        <w:t>:</w:t>
      </w:r>
      <w:r w:rsidRPr="00834E5F">
        <w:t xml:space="preserve"> </w:t>
      </w:r>
      <w:r w:rsidR="001054A3">
        <w:t>6</w:t>
      </w:r>
      <w:r w:rsidRPr="00FE4A1E">
        <w:rPr>
          <w:rStyle w:val="Cmathsexpressions"/>
          <w:i/>
          <w:iCs/>
        </w:rPr>
        <w:t>ab</w:t>
      </w:r>
      <w:r w:rsidRPr="00577934">
        <w:rPr>
          <w:rStyle w:val="Cmathsexpressions"/>
          <w:i/>
          <w:iCs/>
        </w:rPr>
        <w:t xml:space="preserve"> </w:t>
      </w:r>
      <w:r w:rsidRPr="00834E5F">
        <w:t xml:space="preserve">– </w:t>
      </w:r>
      <w:r w:rsidR="001054A3">
        <w:t>2</w:t>
      </w:r>
      <w:r w:rsidRPr="00FE4A1E">
        <w:rPr>
          <w:rStyle w:val="Cmathsexpressions"/>
          <w:i/>
          <w:iCs/>
        </w:rPr>
        <w:t>b</w:t>
      </w:r>
      <w:r w:rsidRPr="00577934">
        <w:rPr>
          <w:rStyle w:val="Cmathsexpressions"/>
          <w:i/>
          <w:iCs/>
        </w:rPr>
        <w:t>.</w:t>
      </w:r>
    </w:p>
    <w:p w14:paraId="4259FE87" w14:textId="56DD00E7" w:rsidR="00CA1996" w:rsidRPr="00834E5F" w:rsidRDefault="001054A3" w:rsidP="00CA1996">
      <w:pPr>
        <w:pStyle w:val="Pquestiontextpartsi"/>
      </w:pPr>
      <w:r>
        <w:t>Tammy</w:t>
      </w:r>
      <w:r w:rsidR="00CA1996" w:rsidRPr="00834E5F">
        <w:t xml:space="preserve">’s working </w:t>
      </w:r>
    </w:p>
    <w:p w14:paraId="11866227" w14:textId="0FBFCFB6" w:rsidR="00CA1996" w:rsidRPr="00834E5F" w:rsidRDefault="001054A3" w:rsidP="00CA1996">
      <w:pPr>
        <w:pStyle w:val="Pquestiontextpartsi"/>
      </w:pPr>
      <w:r>
        <w:t>6</w:t>
      </w:r>
      <w:r w:rsidR="00CA1996" w:rsidRPr="00F32EAF">
        <w:rPr>
          <w:rStyle w:val="Cmathsexpressions"/>
          <w:i/>
          <w:iCs/>
        </w:rPr>
        <w:t>ab</w:t>
      </w:r>
      <w:r w:rsidR="00CA1996" w:rsidRPr="00834E5F">
        <w:t xml:space="preserve"> – </w:t>
      </w:r>
      <w:r>
        <w:t>2</w:t>
      </w:r>
      <w:r w:rsidR="00CA1996" w:rsidRPr="00F32EAF">
        <w:rPr>
          <w:rStyle w:val="Cmathsexpressions"/>
          <w:i/>
          <w:iCs/>
        </w:rPr>
        <w:t>b</w:t>
      </w:r>
    </w:p>
    <w:p w14:paraId="6B70353A" w14:textId="51A6F96B" w:rsidR="00CA1996" w:rsidRPr="00834E5F" w:rsidRDefault="00CA1996" w:rsidP="00CA1996">
      <w:pPr>
        <w:pStyle w:val="Pquestiontextpartsi"/>
      </w:pPr>
      <w:r w:rsidRPr="00834E5F">
        <w:t xml:space="preserve">= </w:t>
      </w:r>
      <w:r w:rsidR="001054A3">
        <w:t>6</w:t>
      </w:r>
      <w:r w:rsidRPr="00834E5F">
        <w:t xml:space="preserve"> × -3 × 5 – </w:t>
      </w:r>
      <w:r w:rsidR="001054A3">
        <w:t>2</w:t>
      </w:r>
      <w:r w:rsidRPr="00834E5F">
        <w:t xml:space="preserve"> × 5</w:t>
      </w:r>
    </w:p>
    <w:p w14:paraId="4AB6E1B7" w14:textId="6D18A800" w:rsidR="00CA1996" w:rsidRPr="00834E5F" w:rsidRDefault="00CA1996" w:rsidP="00CA1996">
      <w:pPr>
        <w:pStyle w:val="Pquestiontextpartsi"/>
      </w:pPr>
      <w:r w:rsidRPr="00834E5F">
        <w:t xml:space="preserve">= </w:t>
      </w:r>
      <w:r w:rsidR="001054A3">
        <w:t>9</w:t>
      </w:r>
      <w:r w:rsidRPr="00834E5F">
        <w:t xml:space="preserve">0 – </w:t>
      </w:r>
      <w:r w:rsidR="001054A3">
        <w:t>10</w:t>
      </w:r>
    </w:p>
    <w:p w14:paraId="29F9C64B" w14:textId="0D1B421A" w:rsidR="00CA1996" w:rsidRDefault="00CA1996" w:rsidP="00CA1996">
      <w:pPr>
        <w:pStyle w:val="Pquestiontextpartsi"/>
      </w:pPr>
      <w:r w:rsidRPr="00834E5F">
        <w:t xml:space="preserve">= </w:t>
      </w:r>
      <w:r w:rsidR="001054A3">
        <w:t>80</w:t>
      </w:r>
    </w:p>
    <w:p w14:paraId="427AFFF6" w14:textId="052650E3" w:rsidR="00CA1996" w:rsidRDefault="00CA1996" w:rsidP="003D407B">
      <w:pPr>
        <w:pStyle w:val="Pquestiontextmainstem"/>
      </w:pPr>
    </w:p>
    <w:p w14:paraId="74A0B774" w14:textId="1DFBBBB3" w:rsidR="00FD6DB9" w:rsidRDefault="00FD6DB9" w:rsidP="00FD6DB9">
      <w:pPr>
        <w:pStyle w:val="Pquestionheadingsx"/>
      </w:pPr>
      <w:r>
        <w:t>Question 13</w:t>
      </w:r>
      <w:r w:rsidR="00FE4A1E" w:rsidRPr="00FE4A1E">
        <w:tab/>
      </w:r>
      <w:r w:rsidR="00CA1996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FE4A1E" w:rsidRPr="00FE4A1E">
        <w:tab/>
      </w:r>
      <w:r w:rsidR="001B46DA">
        <w:t>[3</w:t>
      </w:r>
      <w:r>
        <w:t>.</w:t>
      </w:r>
      <w:r w:rsidR="00CA1996">
        <w:t>2</w:t>
      </w:r>
      <w:r>
        <w:t>]</w:t>
      </w:r>
    </w:p>
    <w:p w14:paraId="2C1E7E60" w14:textId="00621992" w:rsidR="00CA1996" w:rsidRPr="00834E5F" w:rsidRDefault="00CA1996" w:rsidP="00CA1996">
      <w:pPr>
        <w:pStyle w:val="Pquestiontextmainstem"/>
      </w:pPr>
      <w:r w:rsidRPr="00834E5F">
        <w:t xml:space="preserve">Given that </w:t>
      </w:r>
      <w:r w:rsidRPr="00F32EAF">
        <w:rPr>
          <w:rStyle w:val="Cmathsexpressions"/>
          <w:i/>
          <w:iCs/>
        </w:rPr>
        <w:t xml:space="preserve">p </w:t>
      </w:r>
      <w:r w:rsidRPr="00834E5F">
        <w:t>=</w:t>
      </w:r>
      <w:r w:rsidR="001054A3">
        <w:t xml:space="preserve"> 2</w:t>
      </w:r>
      <w:r w:rsidRPr="00834E5F">
        <w:t xml:space="preserve">, </w:t>
      </w:r>
      <w:r w:rsidRPr="00F32EAF">
        <w:rPr>
          <w:rStyle w:val="Cmathsexpressions"/>
          <w:i/>
          <w:iCs/>
        </w:rPr>
        <w:t>q =</w:t>
      </w:r>
      <w:r w:rsidRPr="00834E5F">
        <w:t xml:space="preserve"> </w:t>
      </w:r>
      <w:r w:rsidR="00F32EAF">
        <w:t>-</w:t>
      </w:r>
      <w:r w:rsidR="001054A3">
        <w:t>5</w:t>
      </w:r>
      <w:r w:rsidRPr="00834E5F">
        <w:t xml:space="preserve"> and </w:t>
      </w:r>
      <w:r w:rsidRPr="00F32EAF">
        <w:rPr>
          <w:rStyle w:val="Cmathsexpressions"/>
          <w:i/>
          <w:iCs/>
        </w:rPr>
        <w:t>r</w:t>
      </w:r>
      <w:r w:rsidRPr="00834E5F">
        <w:t xml:space="preserve"> = </w:t>
      </w:r>
      <w:r w:rsidR="001054A3">
        <w:t>3</w:t>
      </w:r>
      <w:r w:rsidRPr="00834E5F">
        <w:t>, evaluate</w:t>
      </w:r>
      <w:r w:rsidR="00F32EAF">
        <w:t>:</w:t>
      </w:r>
    </w:p>
    <w:p w14:paraId="28E2E199" w14:textId="216FA29D" w:rsidR="00CA1996" w:rsidRPr="00834E5F" w:rsidRDefault="00FE4A1E" w:rsidP="00FE4A1E">
      <w:pPr>
        <w:pStyle w:val="Pquestiontextpartsa"/>
      </w:pPr>
      <w:r w:rsidRPr="00FE4A1E">
        <w:rPr>
          <w:rStyle w:val="Cquestionpartlabelbold"/>
        </w:rPr>
        <w:t>(a)</w:t>
      </w:r>
      <w:r w:rsidRPr="00FE4A1E">
        <w:tab/>
      </w:r>
      <w:r w:rsidR="00CA1996" w:rsidRPr="00834E5F">
        <w:t>2</w:t>
      </w:r>
      <w:r w:rsidR="00CA1996" w:rsidRPr="00F32EAF">
        <w:rPr>
          <w:rStyle w:val="Cmathsexpressions"/>
          <w:i/>
          <w:iCs/>
        </w:rPr>
        <w:t>pq</w:t>
      </w:r>
      <w:r w:rsidRPr="00FE4A1E">
        <w:tab/>
      </w:r>
      <w:r w:rsidRPr="00FE4A1E">
        <w:tab/>
      </w:r>
      <w:r w:rsidR="003811E9">
        <w:tab/>
      </w:r>
      <w:r w:rsidR="003811E9">
        <w:tab/>
      </w:r>
      <w:r w:rsidR="003811E9">
        <w:tab/>
      </w:r>
      <w:r w:rsidRPr="00FE4A1E">
        <w:rPr>
          <w:rStyle w:val="Cquestionpartlabelbold"/>
        </w:rPr>
        <w:t>(b)</w:t>
      </w:r>
      <w:r w:rsidR="002649CB">
        <w:t xml:space="preserve">  </w:t>
      </w:r>
      <w:r w:rsidR="00CA1996" w:rsidRPr="00F32EAF">
        <w:rPr>
          <w:rStyle w:val="Cmathsexpressions"/>
          <w:i/>
          <w:iCs/>
        </w:rPr>
        <w:t>q</w:t>
      </w:r>
      <w:r w:rsidR="00CA1996" w:rsidRPr="00834E5F">
        <w:t>(</w:t>
      </w:r>
      <w:r w:rsidR="00CA1996" w:rsidRPr="00F32EAF">
        <w:rPr>
          <w:rStyle w:val="Cmathsexpressions"/>
          <w:i/>
          <w:iCs/>
        </w:rPr>
        <w:t>p</w:t>
      </w:r>
      <w:r w:rsidR="00CA1996" w:rsidRPr="00834E5F">
        <w:t xml:space="preserve"> + </w:t>
      </w:r>
      <w:r w:rsidR="00CA1996" w:rsidRPr="00F32EAF">
        <w:rPr>
          <w:rStyle w:val="Cmathsexpressions"/>
          <w:i/>
          <w:iCs/>
        </w:rPr>
        <w:t>r</w:t>
      </w:r>
      <w:r w:rsidR="00CA1996" w:rsidRPr="00834E5F">
        <w:t>)</w:t>
      </w:r>
      <w:r w:rsidR="003811E9">
        <w:tab/>
      </w:r>
      <w:r w:rsidR="003811E9">
        <w:tab/>
      </w:r>
      <w:r w:rsidR="00CA1996" w:rsidRPr="00834E5F">
        <w:t xml:space="preserve"> </w:t>
      </w:r>
    </w:p>
    <w:p w14:paraId="7992B1ED" w14:textId="77777777" w:rsidR="00F32EAF" w:rsidRDefault="00F32EAF" w:rsidP="00F32EAF">
      <w:pPr>
        <w:pStyle w:val="Pquestiontextmainstem"/>
      </w:pPr>
    </w:p>
    <w:p w14:paraId="15A51877" w14:textId="77777777" w:rsidR="00C8588D" w:rsidRDefault="00C8588D" w:rsidP="00F32EAF">
      <w:pPr>
        <w:pStyle w:val="Pquestiontextmainstem"/>
      </w:pPr>
    </w:p>
    <w:p w14:paraId="0BC0C038" w14:textId="77777777" w:rsidR="00F32EAF" w:rsidRDefault="00F32EAF" w:rsidP="00F32EAF">
      <w:pPr>
        <w:pStyle w:val="Pquestiontextmainstem"/>
      </w:pPr>
    </w:p>
    <w:p w14:paraId="7127695F" w14:textId="55896E12" w:rsidR="00F32EAF" w:rsidRDefault="003270FA" w:rsidP="001054A3">
      <w:pPr>
        <w:pStyle w:val="Pquestiontextpartsa"/>
      </w:pPr>
      <w:r w:rsidRPr="00FE4A1E">
        <w:rPr>
          <w:rStyle w:val="Cquestionpartlabelbold"/>
        </w:rPr>
        <w:t>(c)</w:t>
      </w:r>
      <w:r w:rsidRPr="00FE4A1E">
        <w:tab/>
      </w:r>
      <w:r w:rsidRPr="00834E5F">
        <w:t>(2</w:t>
      </w:r>
      <w:r w:rsidRPr="00F32EAF">
        <w:rPr>
          <w:rStyle w:val="Cmathsexpressions"/>
          <w:i/>
          <w:iCs/>
        </w:rPr>
        <w:t>p</w:t>
      </w:r>
      <w:r w:rsidRPr="00834E5F">
        <w:t xml:space="preserve"> –</w:t>
      </w:r>
      <w:r w:rsidRPr="00F32EAF">
        <w:rPr>
          <w:rStyle w:val="Cmathsexpressions"/>
          <w:i/>
          <w:iCs/>
        </w:rPr>
        <w:t xml:space="preserve"> q</w:t>
      </w:r>
      <w:r w:rsidRPr="00834E5F">
        <w:t>)(</w:t>
      </w:r>
      <w:r w:rsidRPr="00F32EAF">
        <w:rPr>
          <w:rStyle w:val="Cmathsexpressions"/>
          <w:i/>
          <w:iCs/>
        </w:rPr>
        <w:t>q</w:t>
      </w:r>
      <w:r w:rsidRPr="00834E5F">
        <w:t xml:space="preserve"> – 2</w:t>
      </w:r>
      <w:r w:rsidRPr="00F32EAF">
        <w:rPr>
          <w:rStyle w:val="Cmathsexpressions"/>
          <w:i/>
          <w:iCs/>
        </w:rPr>
        <w:t>r</w:t>
      </w:r>
      <w:r w:rsidRPr="00834E5F">
        <w:t>)</w:t>
      </w:r>
    </w:p>
    <w:p w14:paraId="14509231" w14:textId="77777777" w:rsidR="003270FA" w:rsidRDefault="003270FA" w:rsidP="00F32EAF">
      <w:pPr>
        <w:pStyle w:val="Pquestiontextmainstem"/>
      </w:pPr>
    </w:p>
    <w:p w14:paraId="7205199F" w14:textId="77777777" w:rsidR="003270FA" w:rsidRDefault="003270FA" w:rsidP="00F32EAF">
      <w:pPr>
        <w:pStyle w:val="Pquestiontextmainstem"/>
      </w:pPr>
    </w:p>
    <w:p w14:paraId="100259C6" w14:textId="77777777" w:rsidR="00F32EAF" w:rsidRDefault="00F32EAF" w:rsidP="00F32EAF">
      <w:pPr>
        <w:pStyle w:val="Pquestiontextmainstem"/>
      </w:pPr>
    </w:p>
    <w:p w14:paraId="602B799A" w14:textId="53460FCD" w:rsidR="008D7F3B" w:rsidRDefault="008D7F3B" w:rsidP="00C8588D">
      <w:pPr>
        <w:pStyle w:val="Pquestionheadingsx"/>
      </w:pPr>
      <w:r>
        <w:lastRenderedPageBreak/>
        <w:t>Question 14</w:t>
      </w:r>
      <w:r w:rsidR="00FE4A1E" w:rsidRPr="00FE4A1E">
        <w:tab/>
      </w:r>
      <w:r w:rsidR="00CA1996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FE4A1E" w:rsidRPr="00FE4A1E">
        <w:tab/>
      </w:r>
      <w:r w:rsidR="001B46DA">
        <w:t>[3</w:t>
      </w:r>
      <w:r>
        <w:t>.</w:t>
      </w:r>
      <w:r w:rsidR="00CA1996">
        <w:t>3</w:t>
      </w:r>
      <w:r>
        <w:t>]</w:t>
      </w:r>
    </w:p>
    <w:p w14:paraId="6B0C1EC5" w14:textId="77777777" w:rsidR="00CA1996" w:rsidRPr="00834E5F" w:rsidRDefault="00CA1996" w:rsidP="00C8588D">
      <w:pPr>
        <w:pStyle w:val="Pquestiontextmainstem"/>
        <w:keepNext/>
      </w:pPr>
      <w:r w:rsidRPr="00834E5F">
        <w:t xml:space="preserve">The kinetic energy, </w:t>
      </w:r>
      <w:r w:rsidRPr="00F32EAF">
        <w:rPr>
          <w:rStyle w:val="Cmathsexpressions"/>
          <w:i/>
          <w:iCs/>
        </w:rPr>
        <w:t>E</w:t>
      </w:r>
      <w:r w:rsidRPr="00834E5F">
        <w:t xml:space="preserve">, of an object can be calculated from the formula </w:t>
      </w:r>
      <w:r w:rsidRPr="00F32EAF">
        <w:rPr>
          <w:rStyle w:val="Cmathsexpressions"/>
          <w:i/>
          <w:iCs/>
        </w:rPr>
        <w:t>E</w:t>
      </w:r>
      <w:r w:rsidRPr="00834E5F">
        <w:t xml:space="preserve"> = </w:t>
      </w:r>
      <w:r w:rsidRPr="00834E5F">
        <w:rPr>
          <w:position w:val="-24"/>
        </w:rPr>
        <w:object w:dxaOrig="240" w:dyaOrig="620" w14:anchorId="07EB5AEE">
          <v:shape id="_x0000_i1029" type="#_x0000_t75" style="width:12pt;height:30.75pt" o:ole="">
            <v:imagedata r:id="rId16" o:title=""/>
          </v:shape>
          <o:OLEObject Type="Embed" ProgID="Equation.3" ShapeID="_x0000_i1029" DrawAspect="Content" ObjectID="_1540564492" r:id="rId17"/>
        </w:object>
      </w:r>
      <w:r w:rsidRPr="00F32EAF">
        <w:rPr>
          <w:rStyle w:val="Cmathsexpressions"/>
          <w:i/>
          <w:iCs/>
        </w:rPr>
        <w:t>mv</w:t>
      </w:r>
      <w:r w:rsidRPr="00834E5F">
        <w:rPr>
          <w:vertAlign w:val="superscript"/>
        </w:rPr>
        <w:t>2</w:t>
      </w:r>
      <w:r w:rsidRPr="00834E5F">
        <w:t xml:space="preserve">, where </w:t>
      </w:r>
      <w:r w:rsidRPr="00F32EAF">
        <w:rPr>
          <w:rStyle w:val="Cmathsexpressions"/>
          <w:i/>
          <w:iCs/>
        </w:rPr>
        <w:t>m</w:t>
      </w:r>
      <w:r w:rsidRPr="00834E5F">
        <w:t xml:space="preserve"> is the mass of the object and </w:t>
      </w:r>
      <w:r w:rsidRPr="00F32EAF">
        <w:rPr>
          <w:rStyle w:val="Cmathsexpressions"/>
          <w:i/>
          <w:iCs/>
        </w:rPr>
        <w:t>v</w:t>
      </w:r>
      <w:r w:rsidRPr="00834E5F">
        <w:t xml:space="preserve"> is its speed.</w:t>
      </w:r>
    </w:p>
    <w:p w14:paraId="4B056241" w14:textId="19CCF3F0" w:rsidR="00CA1996" w:rsidRDefault="00FE4A1E" w:rsidP="00C8588D">
      <w:pPr>
        <w:pStyle w:val="Pquestiontextpartsa"/>
        <w:keepNext/>
      </w:pPr>
      <w:r w:rsidRPr="00FE4A1E">
        <w:rPr>
          <w:rStyle w:val="Cquestionpartlabelbold"/>
        </w:rPr>
        <w:t>(a)</w:t>
      </w:r>
      <w:r w:rsidRPr="00FE4A1E">
        <w:tab/>
      </w:r>
      <w:r w:rsidR="00CA1996" w:rsidRPr="00834E5F">
        <w:t>Find the kinetic energy of an object</w:t>
      </w:r>
      <w:r w:rsidR="00F32EAF">
        <w:t xml:space="preserve"> that has a</w:t>
      </w:r>
      <w:r w:rsidR="00CA1996" w:rsidRPr="00834E5F">
        <w:t xml:space="preserve"> mass </w:t>
      </w:r>
      <w:r w:rsidR="00F32EAF">
        <w:t xml:space="preserve">of </w:t>
      </w:r>
      <w:r w:rsidR="00CA1996" w:rsidRPr="00834E5F">
        <w:t>5</w:t>
      </w:r>
      <w:r w:rsidR="001054A3">
        <w:t>5</w:t>
      </w:r>
      <w:r w:rsidR="00CA1996" w:rsidRPr="00834E5F">
        <w:t xml:space="preserve"> kg and </w:t>
      </w:r>
      <w:r w:rsidR="00F32EAF">
        <w:t xml:space="preserve">is </w:t>
      </w:r>
      <w:r w:rsidR="00CA1996" w:rsidRPr="00834E5F">
        <w:t>moving at a speed of 1</w:t>
      </w:r>
      <w:r w:rsidR="001054A3">
        <w:t>2</w:t>
      </w:r>
      <w:r w:rsidR="00CA1996" w:rsidRPr="00834E5F">
        <w:t xml:space="preserve"> m/s.</w:t>
      </w:r>
    </w:p>
    <w:p w14:paraId="039B5F8C" w14:textId="77777777" w:rsidR="00F32EAF" w:rsidRDefault="00F32EAF" w:rsidP="00C8588D">
      <w:pPr>
        <w:pStyle w:val="Pquestiontextpartsa"/>
        <w:keepNext/>
      </w:pPr>
    </w:p>
    <w:p w14:paraId="7AAD20EC" w14:textId="77777777" w:rsidR="00F32EAF" w:rsidRDefault="00F32EAF" w:rsidP="00FE4A1E">
      <w:pPr>
        <w:pStyle w:val="Pquestiontextpartsa"/>
      </w:pPr>
    </w:p>
    <w:p w14:paraId="69B6A5BE" w14:textId="77777777" w:rsidR="00F32EAF" w:rsidRPr="00834E5F" w:rsidRDefault="00F32EAF" w:rsidP="00FE4A1E">
      <w:pPr>
        <w:pStyle w:val="Pquestiontextpartsa"/>
      </w:pPr>
    </w:p>
    <w:p w14:paraId="289726AA" w14:textId="07C2B49B" w:rsidR="00CA1996" w:rsidRPr="00834E5F" w:rsidRDefault="00FE4A1E" w:rsidP="00FE4A1E">
      <w:pPr>
        <w:pStyle w:val="Pquestiontextpartsa"/>
      </w:pPr>
      <w:r w:rsidRPr="00FE4A1E">
        <w:rPr>
          <w:rStyle w:val="Cquestionpartlabelbold"/>
        </w:rPr>
        <w:t>(b)</w:t>
      </w:r>
      <w:r w:rsidRPr="00FE4A1E">
        <w:tab/>
      </w:r>
      <w:r w:rsidR="00CA1996" w:rsidRPr="00834E5F">
        <w:t xml:space="preserve">An object moving at </w:t>
      </w:r>
      <w:r w:rsidR="001054A3">
        <w:t>10</w:t>
      </w:r>
      <w:r w:rsidR="00CA1996" w:rsidRPr="00834E5F">
        <w:t xml:space="preserve"> m/s has a kinetic energy of </w:t>
      </w:r>
      <w:r w:rsidR="001054A3">
        <w:t>37</w:t>
      </w:r>
      <w:r w:rsidR="00CA1996" w:rsidRPr="00834E5F">
        <w:t>50 J. What is its mass?</w:t>
      </w:r>
    </w:p>
    <w:p w14:paraId="6182DF34" w14:textId="1F015BFE" w:rsidR="00CA1996" w:rsidRDefault="00CA1996" w:rsidP="005758F8">
      <w:pPr>
        <w:pStyle w:val="Pquestiontextpartsa"/>
      </w:pPr>
    </w:p>
    <w:p w14:paraId="1232DD51" w14:textId="77777777" w:rsidR="00F32EAF" w:rsidRDefault="00F32EAF" w:rsidP="005758F8">
      <w:pPr>
        <w:pStyle w:val="Pquestiontextpartsa"/>
      </w:pPr>
    </w:p>
    <w:p w14:paraId="44612F30" w14:textId="77777777" w:rsidR="00F32EAF" w:rsidRDefault="00F32EAF" w:rsidP="005758F8">
      <w:pPr>
        <w:pStyle w:val="Pquestiontextpartsa"/>
      </w:pPr>
    </w:p>
    <w:p w14:paraId="7B414D1E" w14:textId="75FE8C5B" w:rsidR="008851EA" w:rsidRDefault="008851EA" w:rsidP="008851EA">
      <w:pPr>
        <w:pStyle w:val="Pquestionheadingsx"/>
      </w:pPr>
      <w:r>
        <w:t>Question 15</w:t>
      </w:r>
      <w:r w:rsidR="00FE4A1E" w:rsidRPr="00FE4A1E">
        <w:tab/>
      </w:r>
      <w:r w:rsidR="0069240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FE4A1E" w:rsidRPr="00FE4A1E">
        <w:tab/>
      </w:r>
      <w:r w:rsidR="001B46DA">
        <w:t>[3</w:t>
      </w:r>
      <w:r>
        <w:t>.</w:t>
      </w:r>
      <w:r w:rsidR="00CA1996">
        <w:t>4</w:t>
      </w:r>
      <w:r>
        <w:t>]</w:t>
      </w:r>
    </w:p>
    <w:p w14:paraId="1772B5AC" w14:textId="4B5E53C9" w:rsidR="00CA1996" w:rsidRPr="00834E5F" w:rsidRDefault="00CA1996" w:rsidP="00CA1996">
      <w:pPr>
        <w:pStyle w:val="Pquestiontextmainstem"/>
      </w:pPr>
      <w:r w:rsidRPr="00834E5F">
        <w:t>Simplify these expressions</w:t>
      </w:r>
      <w:r w:rsidR="00F87555">
        <w:t>,</w:t>
      </w:r>
      <w:r w:rsidRPr="00834E5F">
        <w:t xml:space="preserve"> where possible.</w:t>
      </w:r>
    </w:p>
    <w:p w14:paraId="13642B97" w14:textId="16664E6C" w:rsidR="00CA1996" w:rsidRDefault="001054A3" w:rsidP="00FE4A1E">
      <w:pPr>
        <w:pStyle w:val="Pquestiontextpartsa"/>
      </w:pPr>
      <w:r w:rsidRPr="003811E9">
        <w:rPr>
          <w:rStyle w:val="Cquestionpartlabelbold"/>
        </w:rPr>
        <w:t>(a)</w:t>
      </w:r>
      <w:r w:rsidRPr="003811E9">
        <w:t xml:space="preserve"> 11</w:t>
      </w:r>
      <w:r w:rsidRPr="003811E9">
        <w:rPr>
          <w:rStyle w:val="Cmathsexpressions"/>
          <w:i/>
          <w:iCs/>
        </w:rPr>
        <w:t>r</w:t>
      </w:r>
      <w:r w:rsidRPr="003811E9">
        <w:t xml:space="preserve"> – 7</w:t>
      </w:r>
      <w:r w:rsidRPr="003811E9">
        <w:rPr>
          <w:rStyle w:val="Cmathsexpressions"/>
          <w:i/>
          <w:iCs/>
        </w:rPr>
        <w:t xml:space="preserve">r </w:t>
      </w:r>
      <w:r w:rsidRPr="003811E9">
        <w:t xml:space="preserve">– 9 </w:t>
      </w:r>
      <w:r w:rsidR="003811E9">
        <w:tab/>
      </w:r>
      <w:r w:rsidR="003811E9">
        <w:tab/>
      </w:r>
      <w:r w:rsidRPr="003811E9">
        <w:rPr>
          <w:rStyle w:val="Cquestionpartlabelbold"/>
        </w:rPr>
        <w:t>(b)</w:t>
      </w:r>
      <w:r w:rsidRPr="003811E9">
        <w:t xml:space="preserve"> 24</w:t>
      </w:r>
      <w:r w:rsidRPr="003811E9">
        <w:rPr>
          <w:rStyle w:val="Cmathsexpressions"/>
          <w:i/>
          <w:iCs/>
        </w:rPr>
        <w:t>d</w:t>
      </w:r>
      <w:r w:rsidRPr="003811E9">
        <w:t xml:space="preserve"> – 8</w:t>
      </w:r>
      <w:r w:rsidRPr="003811E9">
        <w:rPr>
          <w:rStyle w:val="Cmathsexpressions"/>
          <w:i/>
          <w:iCs/>
        </w:rPr>
        <w:t>h</w:t>
      </w:r>
      <w:r w:rsidRPr="003811E9">
        <w:t xml:space="preserve"> + 2</w:t>
      </w:r>
      <w:r w:rsidRPr="003811E9">
        <w:rPr>
          <w:rStyle w:val="Cmathsexpressions"/>
          <w:i/>
          <w:iCs/>
        </w:rPr>
        <w:t>d</w:t>
      </w:r>
      <w:r w:rsidRPr="003811E9">
        <w:t xml:space="preserve"> + 12</w:t>
      </w:r>
      <w:r w:rsidRPr="003811E9">
        <w:rPr>
          <w:rStyle w:val="Cmathsexpressions"/>
          <w:i/>
          <w:iCs/>
        </w:rPr>
        <w:t>h</w:t>
      </w:r>
      <w:r w:rsidRPr="003811E9">
        <w:tab/>
      </w:r>
      <w:r w:rsidRPr="003811E9">
        <w:tab/>
      </w:r>
      <w:r w:rsidRPr="003811E9">
        <w:rPr>
          <w:rStyle w:val="Cquestionpartlabelbold"/>
        </w:rPr>
        <w:t>(c)</w:t>
      </w:r>
      <w:r w:rsidRPr="003811E9">
        <w:t xml:space="preserve"> </w:t>
      </w:r>
      <w:r w:rsidRPr="003811E9">
        <w:rPr>
          <w:rFonts w:eastAsia="行楷体"/>
        </w:rPr>
        <w:t>12</w:t>
      </w:r>
      <w:r w:rsidRPr="003811E9">
        <w:rPr>
          <w:rStyle w:val="Cmathsexpressions"/>
          <w:rFonts w:eastAsia="行楷体"/>
          <w:i/>
          <w:iCs/>
        </w:rPr>
        <w:t>x</w:t>
      </w:r>
      <w:r w:rsidRPr="003811E9">
        <w:rPr>
          <w:rFonts w:eastAsia="行楷体"/>
        </w:rPr>
        <w:t xml:space="preserve"> + 2 </w:t>
      </w:r>
      <w:r w:rsidRPr="003811E9">
        <w:t>–</w:t>
      </w:r>
      <w:r w:rsidRPr="003811E9">
        <w:rPr>
          <w:rFonts w:eastAsia="行楷体"/>
        </w:rPr>
        <w:t xml:space="preserve"> (13 </w:t>
      </w:r>
      <w:r w:rsidRPr="003811E9">
        <w:t>–</w:t>
      </w:r>
      <w:r w:rsidRPr="003811E9">
        <w:rPr>
          <w:rFonts w:eastAsia="行楷体"/>
        </w:rPr>
        <w:t xml:space="preserve"> 9</w:t>
      </w:r>
      <w:r w:rsidRPr="003811E9">
        <w:rPr>
          <w:rStyle w:val="Cmathsexpressions"/>
          <w:rFonts w:eastAsia="行楷体"/>
          <w:i/>
          <w:iCs/>
        </w:rPr>
        <w:t>x</w:t>
      </w:r>
      <w:r w:rsidRPr="003811E9">
        <w:rPr>
          <w:rFonts w:eastAsia="行楷体"/>
        </w:rPr>
        <w:t>)</w:t>
      </w:r>
    </w:p>
    <w:p w14:paraId="56FADD78" w14:textId="74B9B510" w:rsidR="00CA1996" w:rsidRDefault="00CA1996" w:rsidP="008851EA">
      <w:pPr>
        <w:pStyle w:val="Pquestiontextmainstem"/>
      </w:pPr>
    </w:p>
    <w:p w14:paraId="063372C7" w14:textId="77777777" w:rsidR="00F32EAF" w:rsidRDefault="00F32EAF" w:rsidP="008851EA">
      <w:pPr>
        <w:pStyle w:val="Pquestiontextmainstem"/>
      </w:pPr>
    </w:p>
    <w:p w14:paraId="7EC6F54F" w14:textId="77777777" w:rsidR="00F32EAF" w:rsidRDefault="00F32EAF" w:rsidP="008851EA">
      <w:pPr>
        <w:pStyle w:val="Pquestiontextmainstem"/>
      </w:pPr>
    </w:p>
    <w:p w14:paraId="38E66A87" w14:textId="0DD24552" w:rsidR="00E14832" w:rsidRDefault="00E14832" w:rsidP="00E14832">
      <w:pPr>
        <w:pStyle w:val="Pquestionheadingsx"/>
      </w:pPr>
      <w:r>
        <w:t>Question 16</w:t>
      </w:r>
      <w:r w:rsidR="00FE4A1E" w:rsidRPr="00FE4A1E">
        <w:tab/>
      </w:r>
      <w:r w:rsidR="00CA1996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FE4A1E" w:rsidRPr="00FE4A1E">
        <w:tab/>
      </w:r>
      <w:r w:rsidR="001B46DA">
        <w:t>[3</w:t>
      </w:r>
      <w:r>
        <w:t>.</w:t>
      </w:r>
      <w:r w:rsidR="00CA1996">
        <w:t>5</w:t>
      </w:r>
      <w:r>
        <w:t>]</w:t>
      </w:r>
    </w:p>
    <w:p w14:paraId="6F360151" w14:textId="326E451E" w:rsidR="00CA1996" w:rsidRPr="00834E5F" w:rsidRDefault="00CA1996" w:rsidP="00CA1996">
      <w:pPr>
        <w:pStyle w:val="Pquestiontextmainstem"/>
      </w:pPr>
      <w:r w:rsidRPr="00834E5F">
        <w:t xml:space="preserve">Simplify </w:t>
      </w:r>
      <w:r w:rsidR="00F87555">
        <w:t xml:space="preserve">each of </w:t>
      </w:r>
      <w:r w:rsidRPr="00834E5F">
        <w:t>the</w:t>
      </w:r>
      <w:r w:rsidR="00F32EAF">
        <w:t>se expressions</w:t>
      </w:r>
      <w:r w:rsidRPr="00834E5F">
        <w:t>.</w:t>
      </w:r>
    </w:p>
    <w:p w14:paraId="20260A4E" w14:textId="4CDAB5E3" w:rsidR="00F87555" w:rsidRDefault="009231B6" w:rsidP="00FE4A1E">
      <w:pPr>
        <w:pStyle w:val="Pquestiontextpartsa"/>
      </w:pPr>
      <w:r w:rsidRPr="003811E9">
        <w:rPr>
          <w:rStyle w:val="Cquestionpartlabelbold"/>
        </w:rPr>
        <w:t>(a)</w:t>
      </w:r>
      <w:r w:rsidR="003811E9">
        <w:tab/>
      </w:r>
      <w:r w:rsidRPr="003811E9">
        <w:t>-6</w:t>
      </w:r>
      <w:r w:rsidRPr="003811E9">
        <w:rPr>
          <w:rStyle w:val="Cmathsexpressions"/>
          <w:i/>
          <w:iCs/>
        </w:rPr>
        <w:t>a</w:t>
      </w:r>
      <w:r w:rsidRPr="003811E9">
        <w:t xml:space="preserve"> × 2</w:t>
      </w:r>
      <w:r w:rsidRPr="003811E9">
        <w:rPr>
          <w:rStyle w:val="Cmathsexpressions"/>
          <w:i/>
          <w:iCs/>
        </w:rPr>
        <w:t xml:space="preserve">b </w:t>
      </w:r>
      <w:r w:rsidRPr="003811E9">
        <w:t>× 7</w:t>
      </w:r>
      <w:r w:rsidRPr="003811E9">
        <w:rPr>
          <w:rStyle w:val="Cmathsexpressions"/>
          <w:i/>
          <w:iCs/>
        </w:rPr>
        <w:t>a</w:t>
      </w:r>
      <w:r w:rsidR="003811E9">
        <w:rPr>
          <w:rStyle w:val="Cmathsexpressions"/>
          <w:i/>
          <w:iCs/>
        </w:rPr>
        <w:tab/>
      </w:r>
      <w:r w:rsidR="003811E9">
        <w:rPr>
          <w:rStyle w:val="Cmathsexpressions"/>
          <w:i/>
          <w:iCs/>
        </w:rPr>
        <w:tab/>
      </w:r>
      <w:r w:rsidR="003811E9">
        <w:rPr>
          <w:rStyle w:val="Cmathsexpressions"/>
          <w:i/>
          <w:iCs/>
        </w:rPr>
        <w:tab/>
      </w:r>
      <w:r w:rsidR="003811E9">
        <w:rPr>
          <w:rStyle w:val="Cmathsexpressions"/>
          <w:i/>
          <w:iCs/>
        </w:rPr>
        <w:tab/>
      </w:r>
      <w:r w:rsidR="00043FF0">
        <w:rPr>
          <w:rStyle w:val="Cmathsexpressions"/>
          <w:i/>
          <w:iCs/>
        </w:rPr>
        <w:tab/>
      </w:r>
      <w:r w:rsidRPr="003811E9">
        <w:rPr>
          <w:rStyle w:val="Cquestionpartlabelbold"/>
        </w:rPr>
        <w:t>(b)</w:t>
      </w:r>
      <w:r w:rsidR="002649CB">
        <w:t xml:space="preserve">  </w:t>
      </w:r>
      <w:r w:rsidRPr="00793C40">
        <w:rPr>
          <w:position w:val="-24"/>
          <w:sz w:val="20"/>
        </w:rPr>
        <w:object w:dxaOrig="700" w:dyaOrig="620" w14:anchorId="57B0F4C4">
          <v:shape id="_x0000_i1030" type="#_x0000_t75" style="width:35.25pt;height:30.75pt" o:ole="" fillcolor="window">
            <v:imagedata r:id="rId18" o:title=""/>
          </v:shape>
          <o:OLEObject Type="Embed" ProgID="Equation.3" ShapeID="_x0000_i1030" DrawAspect="Content" ObjectID="_1540564493" r:id="rId19"/>
        </w:object>
      </w:r>
      <w:r w:rsidRPr="003811E9">
        <w:t>× 28</w:t>
      </w:r>
      <w:r w:rsidRPr="003811E9">
        <w:rPr>
          <w:rStyle w:val="Cmathsexpressions"/>
          <w:i/>
          <w:iCs/>
        </w:rPr>
        <w:t>hk</w:t>
      </w:r>
    </w:p>
    <w:p w14:paraId="5E2469C3" w14:textId="77777777" w:rsidR="00F87555" w:rsidRDefault="00F87555" w:rsidP="00FE4A1E">
      <w:pPr>
        <w:pStyle w:val="Pquestiontextpartsa"/>
      </w:pPr>
    </w:p>
    <w:p w14:paraId="4934157E" w14:textId="77777777" w:rsidR="00C8588D" w:rsidRDefault="00C8588D" w:rsidP="00FE4A1E">
      <w:pPr>
        <w:pStyle w:val="Pquestiontextpartsa"/>
      </w:pPr>
    </w:p>
    <w:p w14:paraId="35FA525B" w14:textId="77777777" w:rsidR="00F87555" w:rsidRDefault="00F87555" w:rsidP="00FE4A1E">
      <w:pPr>
        <w:pStyle w:val="Pquestiontextpartsa"/>
      </w:pPr>
    </w:p>
    <w:p w14:paraId="458D6B9D" w14:textId="79A850E3" w:rsidR="00F32EAF" w:rsidRDefault="00C8588D" w:rsidP="00FE4A1E">
      <w:pPr>
        <w:pStyle w:val="Pquestiontextpartsa"/>
        <w:rPr>
          <w:rStyle w:val="Cmathsexpressions"/>
          <w:i/>
          <w:iCs/>
        </w:rPr>
      </w:pPr>
      <w:r w:rsidRPr="003811E9">
        <w:rPr>
          <w:rStyle w:val="Cquestionpartlabelbold"/>
        </w:rPr>
        <w:t xml:space="preserve"> </w:t>
      </w:r>
      <w:r w:rsidR="003811E9" w:rsidRPr="003811E9">
        <w:rPr>
          <w:rStyle w:val="Cquestionpartlabelbold"/>
        </w:rPr>
        <w:t>(c)</w:t>
      </w:r>
      <w:r w:rsidR="003811E9">
        <w:tab/>
      </w:r>
      <w:r w:rsidR="003811E9" w:rsidRPr="003811E9">
        <w:t>36</w:t>
      </w:r>
      <w:r w:rsidR="003811E9" w:rsidRPr="003811E9">
        <w:rPr>
          <w:rStyle w:val="Cmathsexpressions"/>
          <w:i/>
          <w:iCs/>
        </w:rPr>
        <w:t>x</w:t>
      </w:r>
      <w:r w:rsidR="003811E9" w:rsidRPr="003811E9">
        <w:rPr>
          <w:vertAlign w:val="superscript"/>
        </w:rPr>
        <w:t>2</w:t>
      </w:r>
      <w:r w:rsidR="003811E9" w:rsidRPr="003811E9">
        <w:rPr>
          <w:rStyle w:val="Cmathsexpressions"/>
          <w:i/>
          <w:iCs/>
        </w:rPr>
        <w:t>y</w:t>
      </w:r>
      <w:r w:rsidR="003811E9" w:rsidRPr="003811E9">
        <w:rPr>
          <w:vertAlign w:val="superscript"/>
        </w:rPr>
        <w:t>2</w:t>
      </w:r>
      <w:r w:rsidR="003811E9" w:rsidRPr="003811E9">
        <w:t xml:space="preserve"> ÷ 4</w:t>
      </w:r>
      <w:r w:rsidR="003811E9" w:rsidRPr="003811E9">
        <w:rPr>
          <w:rStyle w:val="Cmathsexpressions"/>
          <w:i/>
          <w:iCs/>
        </w:rPr>
        <w:t>xy</w:t>
      </w:r>
      <w:r w:rsidR="003811E9" w:rsidRPr="003811E9">
        <w:t xml:space="preserve"> + (-11</w:t>
      </w:r>
      <w:r w:rsidR="003811E9" w:rsidRPr="003811E9">
        <w:rPr>
          <w:rStyle w:val="Cmathsexpressions"/>
          <w:i/>
          <w:iCs/>
        </w:rPr>
        <w:t>y</w:t>
      </w:r>
      <w:r w:rsidR="003811E9" w:rsidRPr="003811E9">
        <w:t>) × 3</w:t>
      </w:r>
      <w:r w:rsidR="003811E9" w:rsidRPr="003811E9">
        <w:rPr>
          <w:rStyle w:val="Cmathsexpressions"/>
          <w:i/>
          <w:iCs/>
        </w:rPr>
        <w:t>x</w:t>
      </w:r>
    </w:p>
    <w:p w14:paraId="5D6650BB" w14:textId="77777777" w:rsidR="00F32EAF" w:rsidRDefault="00F32EAF" w:rsidP="00FE4A1E">
      <w:pPr>
        <w:pStyle w:val="Pquestiontextpartsa"/>
        <w:rPr>
          <w:rStyle w:val="Cmathsexpressions"/>
          <w:i/>
          <w:iCs/>
        </w:rPr>
      </w:pPr>
    </w:p>
    <w:p w14:paraId="393408F3" w14:textId="77777777" w:rsidR="00F32EAF" w:rsidRDefault="00F32EAF" w:rsidP="00FE4A1E">
      <w:pPr>
        <w:pStyle w:val="Pquestiontextpartsa"/>
        <w:rPr>
          <w:rStyle w:val="Cmathsexpressions"/>
          <w:i/>
          <w:iCs/>
        </w:rPr>
      </w:pPr>
    </w:p>
    <w:p w14:paraId="556A83BC" w14:textId="77777777" w:rsidR="00043FF0" w:rsidRDefault="00043FF0" w:rsidP="00FE4A1E">
      <w:pPr>
        <w:pStyle w:val="Pquestiontextpartsa"/>
        <w:rPr>
          <w:rStyle w:val="Cmathsexpressions"/>
          <w:i/>
          <w:iCs/>
        </w:rPr>
      </w:pPr>
    </w:p>
    <w:p w14:paraId="2845434E" w14:textId="76D83E69" w:rsidR="00E14832" w:rsidRDefault="00E14832" w:rsidP="00E14832">
      <w:pPr>
        <w:pStyle w:val="Pquestionheadingsx"/>
      </w:pPr>
      <w:r>
        <w:t>Question 17</w:t>
      </w:r>
      <w:r w:rsidR="00FE4A1E" w:rsidRPr="00FE4A1E">
        <w:tab/>
      </w:r>
      <w:r w:rsidR="00CA1996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FE4A1E" w:rsidRPr="00FE4A1E">
        <w:tab/>
      </w:r>
      <w:r w:rsidR="001B46DA">
        <w:t>[3</w:t>
      </w:r>
      <w:r w:rsidR="00F37229">
        <w:t>.</w:t>
      </w:r>
      <w:r w:rsidR="00CA1996">
        <w:t>6</w:t>
      </w:r>
      <w:r>
        <w:t>]</w:t>
      </w:r>
    </w:p>
    <w:p w14:paraId="31E2799B" w14:textId="77777777" w:rsidR="00CA1996" w:rsidRPr="00834E5F" w:rsidRDefault="00CA1996" w:rsidP="00CA1996">
      <w:pPr>
        <w:pStyle w:val="Pquestiontextmainstem"/>
      </w:pPr>
      <w:r w:rsidRPr="00834E5F">
        <w:t>Expand and simplify each of the following expressions.</w:t>
      </w:r>
    </w:p>
    <w:p w14:paraId="250C1E08" w14:textId="5A619AFF" w:rsidR="001754F8" w:rsidRDefault="009231B6" w:rsidP="00043FF0">
      <w:pPr>
        <w:pStyle w:val="Pquestiontextpartsa"/>
      </w:pPr>
      <w:r w:rsidRPr="00582CC2">
        <w:rPr>
          <w:rStyle w:val="Cquestionpartlabelbold"/>
        </w:rPr>
        <w:t>(a)</w:t>
      </w:r>
      <w:r w:rsidRPr="00582CC2">
        <w:t xml:space="preserve"> -3(7</w:t>
      </w:r>
      <w:r w:rsidRPr="00582CC2">
        <w:rPr>
          <w:rStyle w:val="Cmathsexpressions"/>
          <w:i/>
          <w:iCs/>
        </w:rPr>
        <w:t>r</w:t>
      </w:r>
      <w:r w:rsidRPr="00582CC2">
        <w:t xml:space="preserve"> – 5)</w:t>
      </w:r>
      <w:r w:rsidRPr="00582CC2">
        <w:tab/>
      </w:r>
      <w:r w:rsidR="00043FF0">
        <w:tab/>
      </w:r>
      <w:r w:rsidR="00043FF0">
        <w:tab/>
      </w:r>
      <w:r w:rsidR="00043FF0">
        <w:tab/>
      </w:r>
      <w:r w:rsidR="00043FF0">
        <w:tab/>
      </w:r>
      <w:r w:rsidRPr="00582CC2">
        <w:rPr>
          <w:rStyle w:val="Cquestionpartlabelbold"/>
        </w:rPr>
        <w:t>(b)</w:t>
      </w:r>
      <w:r w:rsidRPr="00582CC2">
        <w:t xml:space="preserve"> 8</w:t>
      </w:r>
      <w:r w:rsidRPr="00582CC2">
        <w:rPr>
          <w:rStyle w:val="Cmathsexpressions"/>
          <w:i/>
          <w:iCs/>
        </w:rPr>
        <w:t>x</w:t>
      </w:r>
      <w:r w:rsidRPr="00582CC2">
        <w:t>(</w:t>
      </w:r>
      <w:r w:rsidRPr="00582CC2">
        <w:rPr>
          <w:rStyle w:val="Cmathsexpressions"/>
          <w:i/>
          <w:iCs/>
        </w:rPr>
        <w:t xml:space="preserve">y </w:t>
      </w:r>
      <w:r w:rsidRPr="00582CC2">
        <w:t>– 4) – 6</w:t>
      </w:r>
      <w:r w:rsidRPr="00582CC2">
        <w:rPr>
          <w:rStyle w:val="Cmathsexpressions"/>
          <w:i/>
          <w:iCs/>
        </w:rPr>
        <w:t>xy</w:t>
      </w:r>
    </w:p>
    <w:p w14:paraId="2FC3E8D0" w14:textId="77777777" w:rsidR="00F32EAF" w:rsidRDefault="00F32EAF" w:rsidP="00E14832">
      <w:pPr>
        <w:pStyle w:val="Pquestiontextmainstem"/>
      </w:pPr>
    </w:p>
    <w:p w14:paraId="09C73C06" w14:textId="77777777" w:rsidR="00F32EAF" w:rsidRDefault="00F32EAF" w:rsidP="00E14832">
      <w:pPr>
        <w:pStyle w:val="Pquestiontextmainstem"/>
      </w:pPr>
    </w:p>
    <w:p w14:paraId="7A7E671C" w14:textId="60BFDE28" w:rsidR="00F32EAF" w:rsidRDefault="00F32EAF" w:rsidP="00F32EAF">
      <w:pPr>
        <w:pStyle w:val="Pquestiontextpartsa"/>
      </w:pPr>
      <w:r w:rsidRPr="00FE4A1E">
        <w:rPr>
          <w:rStyle w:val="Cquestionpartlabelbold"/>
        </w:rPr>
        <w:t>(c)</w:t>
      </w:r>
      <w:r w:rsidRPr="00FE4A1E">
        <w:tab/>
      </w:r>
      <w:r w:rsidR="009231B6" w:rsidRPr="003811E9">
        <w:t>5</w:t>
      </w:r>
      <w:r w:rsidR="009231B6" w:rsidRPr="003811E9">
        <w:rPr>
          <w:rStyle w:val="Cmathsexpressions"/>
          <w:i/>
          <w:iCs/>
        </w:rPr>
        <w:t>m</w:t>
      </w:r>
      <w:r w:rsidR="009231B6" w:rsidRPr="003811E9">
        <w:rPr>
          <w:vertAlign w:val="superscript"/>
        </w:rPr>
        <w:t>2</w:t>
      </w:r>
      <w:r w:rsidR="009231B6" w:rsidRPr="003811E9">
        <w:t>(2</w:t>
      </w:r>
      <w:r w:rsidR="009231B6" w:rsidRPr="003811E9">
        <w:rPr>
          <w:rStyle w:val="Cmathsexpressions"/>
          <w:i/>
          <w:iCs/>
        </w:rPr>
        <w:t>n</w:t>
      </w:r>
      <w:r w:rsidR="009231B6" w:rsidRPr="003811E9">
        <w:t xml:space="preserve"> – 5) – 12</w:t>
      </w:r>
      <w:r w:rsidR="009231B6" w:rsidRPr="003811E9">
        <w:rPr>
          <w:rStyle w:val="Cmathsexpressions"/>
          <w:i/>
          <w:iCs/>
        </w:rPr>
        <w:t>m</w:t>
      </w:r>
      <w:r w:rsidR="009231B6" w:rsidRPr="003811E9">
        <w:t>(3</w:t>
      </w:r>
      <w:r w:rsidR="009231B6" w:rsidRPr="003811E9">
        <w:rPr>
          <w:rStyle w:val="Cmathsexpressions"/>
          <w:i/>
          <w:iCs/>
        </w:rPr>
        <w:t>m</w:t>
      </w:r>
      <w:r w:rsidR="009231B6" w:rsidRPr="003811E9">
        <w:t xml:space="preserve"> + </w:t>
      </w:r>
      <w:r w:rsidR="009231B6" w:rsidRPr="003811E9">
        <w:rPr>
          <w:rStyle w:val="Cmathsexpressions"/>
          <w:i/>
          <w:iCs/>
        </w:rPr>
        <w:t>n</w:t>
      </w:r>
      <w:r w:rsidR="009231B6" w:rsidRPr="003811E9">
        <w:t>)</w:t>
      </w:r>
    </w:p>
    <w:p w14:paraId="5E468792" w14:textId="77777777" w:rsidR="00F32EAF" w:rsidRDefault="00F32EAF" w:rsidP="00E14832">
      <w:pPr>
        <w:pStyle w:val="Pquestiontextmainstem"/>
      </w:pPr>
    </w:p>
    <w:p w14:paraId="52CBC32E" w14:textId="77777777" w:rsidR="00F32EAF" w:rsidRDefault="00F32EAF" w:rsidP="00E14832">
      <w:pPr>
        <w:pStyle w:val="Pquestiontextmainstem"/>
      </w:pPr>
    </w:p>
    <w:p w14:paraId="6E0B9F10" w14:textId="77777777" w:rsidR="00F32EAF" w:rsidRDefault="00F32EAF" w:rsidP="00E14832">
      <w:pPr>
        <w:pStyle w:val="Pquestiontextmainstem"/>
      </w:pPr>
    </w:p>
    <w:p w14:paraId="6AAA3AFD" w14:textId="7558E21B" w:rsidR="00E14832" w:rsidRDefault="00F37229" w:rsidP="00E14832">
      <w:pPr>
        <w:pStyle w:val="Pquestionheadingsx"/>
      </w:pPr>
      <w:r>
        <w:lastRenderedPageBreak/>
        <w:t>Question 18</w:t>
      </w:r>
      <w:r w:rsidR="00FE4A1E" w:rsidRPr="00FE4A1E">
        <w:tab/>
      </w:r>
      <w:r w:rsidR="003270FA">
        <w:rPr>
          <w:rStyle w:val="Cmarkslabel"/>
        </w:rPr>
        <w:t>3</w:t>
      </w:r>
      <w:r w:rsidR="003270FA" w:rsidRPr="001B433F">
        <w:rPr>
          <w:rStyle w:val="Cmarkslabel"/>
        </w:rPr>
        <w:t xml:space="preserve"> </w:t>
      </w:r>
      <w:r w:rsidR="00E14832" w:rsidRPr="001B433F">
        <w:rPr>
          <w:rStyle w:val="Cmarkslabel"/>
        </w:rPr>
        <w:t>marks</w:t>
      </w:r>
      <w:r w:rsidR="00FE4A1E" w:rsidRPr="00FE4A1E">
        <w:tab/>
      </w:r>
      <w:r w:rsidR="001B46DA">
        <w:t>[3</w:t>
      </w:r>
      <w:r>
        <w:t>.</w:t>
      </w:r>
      <w:r w:rsidR="009231B6">
        <w:t>4, 3.5</w:t>
      </w:r>
      <w:r w:rsidR="00E14832">
        <w:t>]</w:t>
      </w:r>
    </w:p>
    <w:p w14:paraId="144E27B3" w14:textId="22492241" w:rsidR="00CA1996" w:rsidRPr="003811E9" w:rsidRDefault="00CA1996" w:rsidP="00FE4A1E">
      <w:pPr>
        <w:pStyle w:val="Pquestiontextpartsa"/>
        <w:rPr>
          <w:rStyle w:val="Cquestionpartlabelbold"/>
        </w:rPr>
      </w:pPr>
      <w:r w:rsidRPr="003811E9">
        <w:rPr>
          <w:rStyle w:val="Cquestionpartlabelbold"/>
        </w:rPr>
        <w:t>(a)</w:t>
      </w:r>
      <w:r w:rsidR="00FE4A1E" w:rsidRPr="00FE4A1E">
        <w:tab/>
      </w:r>
      <w:r w:rsidRPr="00834E5F">
        <w:rPr>
          <w:lang w:val="en-US"/>
        </w:rPr>
        <w:t>Write an expression for the perimeter of the shape below, and simplify it.</w:t>
      </w:r>
    </w:p>
    <w:p w14:paraId="0C812565" w14:textId="59ACEBD1" w:rsidR="00F87555" w:rsidRDefault="00C8588D" w:rsidP="00C8588D">
      <w:pPr>
        <w:rPr>
          <w:lang w:val="en-US"/>
        </w:rPr>
      </w:pPr>
      <w:r>
        <w:rPr>
          <w:noProof/>
          <w:color w:val="FF0000"/>
        </w:rPr>
        <w:drawing>
          <wp:inline distT="0" distB="0" distL="0" distR="0" wp14:anchorId="258FAD2C" wp14:editId="59DF9D45">
            <wp:extent cx="908304" cy="139293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8_EB_03_SBT_01.jpg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304" cy="139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4AF3" w14:textId="7CC12639" w:rsidR="00CA1996" w:rsidRPr="003811E9" w:rsidRDefault="00CA1996" w:rsidP="00CA1996">
      <w:pPr>
        <w:pStyle w:val="Pquestiontextpartsa"/>
        <w:rPr>
          <w:rStyle w:val="Cquestionpartlabelbold"/>
        </w:rPr>
      </w:pPr>
      <w:r w:rsidRPr="003811E9">
        <w:rPr>
          <w:rStyle w:val="Cquestionpartlabelbold"/>
        </w:rPr>
        <w:t>(b)</w:t>
      </w:r>
      <w:r w:rsidR="00FE4A1E" w:rsidRPr="00FE4A1E">
        <w:tab/>
      </w:r>
      <w:r w:rsidRPr="00834E5F">
        <w:rPr>
          <w:lang w:val="en-US"/>
        </w:rPr>
        <w:t>Write an expression for the area of the shape above, and simplify it.</w:t>
      </w:r>
    </w:p>
    <w:p w14:paraId="6923E88F" w14:textId="26D3D4E0" w:rsidR="00CA1996" w:rsidRDefault="00CA1996" w:rsidP="00E14832">
      <w:pPr>
        <w:pStyle w:val="Pquestiontextmainstem"/>
      </w:pPr>
    </w:p>
    <w:p w14:paraId="0662893B" w14:textId="77777777" w:rsidR="00F87555" w:rsidRDefault="00F87555" w:rsidP="00E14832">
      <w:pPr>
        <w:pStyle w:val="Pquestiontextmainstem"/>
      </w:pPr>
    </w:p>
    <w:p w14:paraId="0D375BD4" w14:textId="77777777" w:rsidR="00F87555" w:rsidRDefault="00F87555" w:rsidP="00E14832">
      <w:pPr>
        <w:pStyle w:val="Pquestiontextmainstem"/>
      </w:pPr>
    </w:p>
    <w:p w14:paraId="1FA5FEBD" w14:textId="3467FDF5" w:rsidR="00E14832" w:rsidRDefault="00F37229" w:rsidP="00E14832">
      <w:pPr>
        <w:pStyle w:val="Pquestionheadingsx"/>
      </w:pPr>
      <w:r>
        <w:t>Question 19</w:t>
      </w:r>
      <w:r w:rsidR="00FE4A1E" w:rsidRPr="00FE4A1E">
        <w:tab/>
      </w:r>
      <w:r w:rsidR="00CA1996">
        <w:rPr>
          <w:rStyle w:val="Cmarkslabel"/>
        </w:rPr>
        <w:t>5</w:t>
      </w:r>
      <w:r w:rsidR="00E14832" w:rsidRPr="001B433F">
        <w:rPr>
          <w:rStyle w:val="Cmarkslabel"/>
        </w:rPr>
        <w:t xml:space="preserve"> marks</w:t>
      </w:r>
      <w:r w:rsidR="00FE4A1E" w:rsidRPr="00FE4A1E">
        <w:tab/>
      </w:r>
      <w:r w:rsidR="001B46DA">
        <w:t>[3</w:t>
      </w:r>
      <w:r>
        <w:t>.</w:t>
      </w:r>
      <w:r w:rsidR="00E7076C">
        <w:t>7</w:t>
      </w:r>
      <w:r w:rsidR="00E14832">
        <w:t>]</w:t>
      </w:r>
    </w:p>
    <w:p w14:paraId="4B373518" w14:textId="77777777" w:rsidR="00692407" w:rsidRPr="00E3676F" w:rsidRDefault="00692407" w:rsidP="001A7BCC">
      <w:pPr>
        <w:pStyle w:val="Pquestiontextmainstem"/>
      </w:pPr>
      <w:r w:rsidRPr="00E3676F">
        <w:t>Factorise the following expressions.</w:t>
      </w:r>
    </w:p>
    <w:p w14:paraId="1B0EC82C" w14:textId="182C9ACE" w:rsidR="009231B6" w:rsidRPr="00793C40" w:rsidRDefault="009231B6" w:rsidP="003811E9">
      <w:pPr>
        <w:pStyle w:val="Pquestiontextpartsa"/>
      </w:pPr>
      <w:r w:rsidRPr="003811E9">
        <w:rPr>
          <w:rStyle w:val="Cquestionpartlabelbold"/>
        </w:rPr>
        <w:t>(a)</w:t>
      </w:r>
      <w:r w:rsidR="00043FF0">
        <w:tab/>
      </w:r>
      <w:r w:rsidRPr="003811E9">
        <w:t>3</w:t>
      </w:r>
      <w:r w:rsidRPr="003811E9">
        <w:rPr>
          <w:rStyle w:val="Cmathsexpressions"/>
          <w:i/>
          <w:iCs/>
        </w:rPr>
        <w:t>xy</w:t>
      </w:r>
      <w:r w:rsidRPr="003811E9">
        <w:t xml:space="preserve"> – 21</w:t>
      </w:r>
      <w:r w:rsidRPr="003811E9">
        <w:rPr>
          <w:rStyle w:val="Cmathsexpressions"/>
          <w:i/>
          <w:iCs/>
        </w:rPr>
        <w:t>y</w:t>
      </w:r>
      <w:r w:rsidRPr="003811E9">
        <w:rPr>
          <w:vertAlign w:val="superscript"/>
        </w:rPr>
        <w:t>2</w:t>
      </w:r>
      <w:r w:rsidRPr="003811E9">
        <w:tab/>
      </w:r>
      <w:r w:rsidR="00043FF0">
        <w:tab/>
      </w:r>
      <w:r w:rsidR="00043FF0">
        <w:tab/>
      </w:r>
      <w:r w:rsidRPr="003811E9">
        <w:rPr>
          <w:rStyle w:val="Cquestionpartlabelbold"/>
        </w:rPr>
        <w:t>(b)</w:t>
      </w:r>
      <w:r w:rsidR="002649CB">
        <w:t xml:space="preserve">  </w:t>
      </w:r>
      <w:r w:rsidRPr="003811E9">
        <w:t>52</w:t>
      </w:r>
      <w:r w:rsidRPr="003811E9">
        <w:rPr>
          <w:rStyle w:val="Cmathsexpressions"/>
          <w:i/>
          <w:iCs/>
        </w:rPr>
        <w:t>b</w:t>
      </w:r>
      <w:r w:rsidRPr="003811E9">
        <w:rPr>
          <w:vertAlign w:val="superscript"/>
        </w:rPr>
        <w:t>3</w:t>
      </w:r>
      <w:r w:rsidRPr="003811E9">
        <w:rPr>
          <w:rStyle w:val="Cmathsexpressions"/>
          <w:i/>
          <w:iCs/>
        </w:rPr>
        <w:t>c</w:t>
      </w:r>
      <w:r w:rsidRPr="00793C40">
        <w:rPr>
          <w:vertAlign w:val="superscript"/>
        </w:rPr>
        <w:t xml:space="preserve"> </w:t>
      </w:r>
      <w:r w:rsidRPr="003811E9">
        <w:t>– 24</w:t>
      </w:r>
      <w:r w:rsidRPr="003811E9">
        <w:rPr>
          <w:rStyle w:val="Cmathsexpressions"/>
          <w:i/>
          <w:iCs/>
        </w:rPr>
        <w:t>bc</w:t>
      </w:r>
      <w:r w:rsidRPr="003811E9">
        <w:tab/>
      </w:r>
      <w:r w:rsidR="00043FF0">
        <w:tab/>
      </w:r>
      <w:r w:rsidRPr="003811E9">
        <w:rPr>
          <w:rStyle w:val="Cquestionpartlabelbold"/>
        </w:rPr>
        <w:t>(c)</w:t>
      </w:r>
      <w:r w:rsidR="002649CB">
        <w:t xml:space="preserve">  </w:t>
      </w:r>
      <w:bookmarkStart w:id="0" w:name="_GoBack"/>
      <w:bookmarkEnd w:id="0"/>
      <w:r w:rsidRPr="003811E9">
        <w:t>10</w:t>
      </w:r>
      <w:r w:rsidRPr="003811E9">
        <w:rPr>
          <w:rStyle w:val="Cmathsexpressions"/>
          <w:i/>
          <w:iCs/>
        </w:rPr>
        <w:t>cd</w:t>
      </w:r>
      <w:r w:rsidRPr="00793C40">
        <w:rPr>
          <w:vertAlign w:val="superscript"/>
        </w:rPr>
        <w:t>2</w:t>
      </w:r>
      <w:r w:rsidRPr="003811E9">
        <w:t xml:space="preserve"> + 18</w:t>
      </w:r>
      <w:r w:rsidRPr="003811E9">
        <w:rPr>
          <w:rStyle w:val="Cmathsexpressions"/>
          <w:i/>
          <w:iCs/>
        </w:rPr>
        <w:t>c</w:t>
      </w:r>
      <w:r w:rsidRPr="003811E9">
        <w:rPr>
          <w:vertAlign w:val="superscript"/>
        </w:rPr>
        <w:t>2</w:t>
      </w:r>
      <w:r w:rsidRPr="003811E9">
        <w:rPr>
          <w:rStyle w:val="Cmathsexpressions"/>
          <w:i/>
          <w:iCs/>
        </w:rPr>
        <w:t>d –</w:t>
      </w:r>
      <w:r w:rsidRPr="003811E9">
        <w:t xml:space="preserve"> 48</w:t>
      </w:r>
      <w:r w:rsidRPr="003811E9">
        <w:rPr>
          <w:rStyle w:val="Cmathsexpressions"/>
          <w:i/>
          <w:iCs/>
        </w:rPr>
        <w:t>c</w:t>
      </w:r>
      <w:r w:rsidRPr="00793C40">
        <w:rPr>
          <w:vertAlign w:val="superscript"/>
        </w:rPr>
        <w:t>3</w:t>
      </w:r>
      <w:r w:rsidRPr="003811E9">
        <w:rPr>
          <w:rStyle w:val="Cmathsexpressions"/>
          <w:i/>
          <w:iCs/>
        </w:rPr>
        <w:t>d</w:t>
      </w:r>
      <w:r w:rsidRPr="00793C40">
        <w:rPr>
          <w:vertAlign w:val="superscript"/>
        </w:rPr>
        <w:t>2</w:t>
      </w:r>
    </w:p>
    <w:p w14:paraId="13290E98" w14:textId="77777777" w:rsidR="00F87555" w:rsidRDefault="00F87555" w:rsidP="00F87555">
      <w:pPr>
        <w:pStyle w:val="Pquestiontextmainstem"/>
      </w:pPr>
    </w:p>
    <w:p w14:paraId="292199D6" w14:textId="77777777" w:rsidR="00F87555" w:rsidRDefault="00F87555" w:rsidP="00F87555">
      <w:pPr>
        <w:pStyle w:val="Pquestiontextmainstem"/>
      </w:pPr>
    </w:p>
    <w:p w14:paraId="27511D97" w14:textId="77777777" w:rsidR="00F87555" w:rsidRDefault="00F87555" w:rsidP="00F87555">
      <w:pPr>
        <w:pStyle w:val="Pquestiontextmainstem"/>
      </w:pPr>
    </w:p>
    <w:p w14:paraId="6DE90497" w14:textId="77777777" w:rsidR="00F87555" w:rsidRDefault="00F87555" w:rsidP="00F87555">
      <w:pPr>
        <w:pStyle w:val="Pquestiontextmainstem"/>
      </w:pPr>
    </w:p>
    <w:p w14:paraId="573B84B9" w14:textId="36DB0A11" w:rsidR="005E438E" w:rsidRDefault="005E438E" w:rsidP="005E438E">
      <w:pPr>
        <w:pStyle w:val="Psectionresults"/>
      </w:pPr>
      <w:r>
        <w:t xml:space="preserve">Short answer results: ___ / </w:t>
      </w:r>
      <w:r w:rsidR="003270FA">
        <w:t>35</w:t>
      </w:r>
    </w:p>
    <w:p w14:paraId="215F9A9B" w14:textId="77777777" w:rsidR="005E438E" w:rsidRDefault="005E438E" w:rsidP="005E438E">
      <w:pPr>
        <w:pStyle w:val="Psectionheading"/>
      </w:pPr>
      <w:r>
        <w:t>Extended answer section</w:t>
      </w:r>
    </w:p>
    <w:p w14:paraId="3E2A51AE" w14:textId="3FC01197" w:rsidR="00E14832" w:rsidRDefault="00F37229" w:rsidP="00E14832">
      <w:pPr>
        <w:pStyle w:val="Pquestionheadingsx"/>
      </w:pPr>
      <w:r>
        <w:t>Question 20</w:t>
      </w:r>
      <w:r w:rsidR="00FE4A1E" w:rsidRPr="00FE4A1E">
        <w:tab/>
      </w:r>
      <w:r w:rsidR="00CA1996">
        <w:rPr>
          <w:rStyle w:val="Cmarkslabel"/>
        </w:rPr>
        <w:t>9</w:t>
      </w:r>
      <w:r w:rsidR="00E14832" w:rsidRPr="001B433F">
        <w:rPr>
          <w:rStyle w:val="Cmarkslabel"/>
        </w:rPr>
        <w:t xml:space="preserve"> marks</w:t>
      </w:r>
      <w:r w:rsidR="00FE4A1E" w:rsidRPr="00FE4A1E">
        <w:tab/>
      </w:r>
      <w:r w:rsidR="00E7076C">
        <w:t xml:space="preserve"> </w:t>
      </w:r>
      <w:r w:rsidR="001B46DA">
        <w:t>[</w:t>
      </w:r>
      <w:r w:rsidR="00692407">
        <w:t>3.</w:t>
      </w:r>
      <w:r w:rsidR="00CA1996">
        <w:t>2</w:t>
      </w:r>
      <w:r w:rsidR="00692407">
        <w:t>,</w:t>
      </w:r>
      <w:r w:rsidR="006E097C">
        <w:t xml:space="preserve"> </w:t>
      </w:r>
      <w:r w:rsidR="00692407">
        <w:t>3.</w:t>
      </w:r>
      <w:r w:rsidR="00CA1996">
        <w:t>4</w:t>
      </w:r>
      <w:r w:rsidR="00692407">
        <w:t>,</w:t>
      </w:r>
      <w:r w:rsidR="006E097C">
        <w:t xml:space="preserve"> </w:t>
      </w:r>
      <w:r w:rsidR="001B46DA">
        <w:t>3</w:t>
      </w:r>
      <w:r>
        <w:t>.</w:t>
      </w:r>
      <w:r w:rsidR="00CA1996">
        <w:t>6</w:t>
      </w:r>
      <w:r w:rsidR="00692407">
        <w:t>,</w:t>
      </w:r>
      <w:r w:rsidR="006E097C">
        <w:t xml:space="preserve"> </w:t>
      </w:r>
      <w:r w:rsidR="00692407">
        <w:t>3.7</w:t>
      </w:r>
      <w:r w:rsidR="00E14832">
        <w:t>]</w:t>
      </w:r>
    </w:p>
    <w:p w14:paraId="6A34A4BD" w14:textId="1E53A3DB" w:rsidR="00CA1996" w:rsidRPr="003811E9" w:rsidRDefault="00CA1996" w:rsidP="00CA1996">
      <w:pPr>
        <w:pStyle w:val="Pquestiontextpartsa"/>
        <w:rPr>
          <w:rStyle w:val="Cquestionpartlabelbold"/>
          <w:rFonts w:eastAsia="行楷体"/>
        </w:rPr>
      </w:pPr>
      <w:r w:rsidRPr="00F87555">
        <w:rPr>
          <w:rStyle w:val="Cquestionpartlabelbold"/>
        </w:rPr>
        <w:t>(a)</w:t>
      </w:r>
      <w:r w:rsidR="00FE4A1E" w:rsidRPr="00FE4A1E">
        <w:tab/>
      </w:r>
      <w:r w:rsidRPr="00834E5F">
        <w:rPr>
          <w:snapToGrid w:val="0"/>
          <w:lang w:eastAsia="en-US"/>
        </w:rPr>
        <w:t xml:space="preserve">Flocks of birds often fly in V patterns, </w:t>
      </w:r>
      <w:r w:rsidR="003270FA">
        <w:rPr>
          <w:snapToGrid w:val="0"/>
          <w:lang w:eastAsia="en-US"/>
        </w:rPr>
        <w:t xml:space="preserve">as </w:t>
      </w:r>
      <w:r w:rsidR="00577934">
        <w:rPr>
          <w:snapToGrid w:val="0"/>
          <w:lang w:eastAsia="en-US"/>
        </w:rPr>
        <w:t>shown in</w:t>
      </w:r>
      <w:r w:rsidRPr="00834E5F">
        <w:rPr>
          <w:snapToGrid w:val="0"/>
          <w:lang w:eastAsia="en-US"/>
        </w:rPr>
        <w:t xml:space="preserve"> the</w:t>
      </w:r>
      <w:r w:rsidR="003270FA">
        <w:rPr>
          <w:snapToGrid w:val="0"/>
          <w:lang w:eastAsia="en-US"/>
        </w:rPr>
        <w:t>se</w:t>
      </w:r>
      <w:r w:rsidRPr="00834E5F">
        <w:rPr>
          <w:snapToGrid w:val="0"/>
          <w:lang w:eastAsia="en-US"/>
        </w:rPr>
        <w:t xml:space="preserve"> diagrams.</w:t>
      </w:r>
    </w:p>
    <w:p w14:paraId="79513710" w14:textId="11DFA5F4" w:rsidR="00CA1996" w:rsidRPr="002C6B98" w:rsidRDefault="00C8588D" w:rsidP="00CA1996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14741003" wp14:editId="1FC48CA0">
            <wp:extent cx="2346960" cy="9204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8_EB_03_SAT_02.jpg"/>
                    <pic:cNvPicPr/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9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7724" w14:textId="18EE8D62" w:rsidR="00CA1996" w:rsidRDefault="00577934" w:rsidP="00CA1996">
      <w:pPr>
        <w:pStyle w:val="Pquestiontextpartsa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="00CA1996" w:rsidRPr="00834E5F">
        <w:rPr>
          <w:snapToGrid w:val="0"/>
          <w:lang w:eastAsia="en-US"/>
        </w:rPr>
        <w:t>The number of pairs of birds behind the lead</w:t>
      </w:r>
      <w:r>
        <w:rPr>
          <w:snapToGrid w:val="0"/>
          <w:lang w:eastAsia="en-US"/>
        </w:rPr>
        <w:t>ing</w:t>
      </w:r>
      <w:r w:rsidR="00CA1996" w:rsidRPr="00834E5F">
        <w:rPr>
          <w:snapToGrid w:val="0"/>
          <w:lang w:eastAsia="en-US"/>
        </w:rPr>
        <w:t xml:space="preserve"> bird (the single bird at the vertex of the V) is represented by the letter </w:t>
      </w:r>
      <w:r w:rsidR="00CA1996" w:rsidRPr="00F32EAF">
        <w:rPr>
          <w:rStyle w:val="Cmathsexpressions"/>
          <w:i/>
          <w:iCs/>
        </w:rPr>
        <w:t>n</w:t>
      </w:r>
      <w:r w:rsidR="00F87555">
        <w:rPr>
          <w:snapToGrid w:val="0"/>
          <w:lang w:eastAsia="en-US"/>
        </w:rPr>
        <w:t xml:space="preserve">. </w:t>
      </w:r>
      <w:r w:rsidR="00CA1996" w:rsidRPr="00834E5F">
        <w:rPr>
          <w:snapToGrid w:val="0"/>
          <w:lang w:eastAsia="en-US"/>
        </w:rPr>
        <w:t xml:space="preserve">The total number of birds in the V pattern is represented by the letter </w:t>
      </w:r>
      <w:r w:rsidR="00CA1996" w:rsidRPr="00F32EAF">
        <w:rPr>
          <w:rStyle w:val="Cmathsexpressions"/>
          <w:i/>
          <w:iCs/>
        </w:rPr>
        <w:t>B</w:t>
      </w:r>
      <w:r w:rsidR="00CA1996" w:rsidRPr="00834E5F">
        <w:rPr>
          <w:snapToGrid w:val="0"/>
          <w:lang w:eastAsia="en-US"/>
        </w:rPr>
        <w:t xml:space="preserve">. The formula relating </w:t>
      </w:r>
      <w:r w:rsidR="00CA1996" w:rsidRPr="00F32EAF">
        <w:rPr>
          <w:rStyle w:val="Cmathsexpressions"/>
          <w:i/>
          <w:iCs/>
        </w:rPr>
        <w:t>n</w:t>
      </w:r>
      <w:r w:rsidR="00CA1996" w:rsidRPr="00834E5F">
        <w:rPr>
          <w:snapToGrid w:val="0"/>
          <w:lang w:eastAsia="en-US"/>
        </w:rPr>
        <w:t xml:space="preserve"> and </w:t>
      </w:r>
      <w:r w:rsidR="00043FF0" w:rsidRPr="00F87555">
        <w:rPr>
          <w:rStyle w:val="Cmathsexpressions"/>
          <w:rFonts w:eastAsia="行楷体"/>
          <w:i/>
          <w:iCs/>
        </w:rPr>
        <w:t>B</w:t>
      </w:r>
      <w:r w:rsidR="00043FF0" w:rsidRPr="00834E5F">
        <w:rPr>
          <w:snapToGrid w:val="0"/>
          <w:lang w:eastAsia="en-US"/>
        </w:rPr>
        <w:t xml:space="preserve"> </w:t>
      </w:r>
      <w:r w:rsidR="00CA1996" w:rsidRPr="00834E5F">
        <w:rPr>
          <w:snapToGrid w:val="0"/>
          <w:lang w:eastAsia="en-US"/>
        </w:rPr>
        <w:t xml:space="preserve">is </w:t>
      </w:r>
      <w:r w:rsidR="00043FF0" w:rsidRPr="00F87555">
        <w:rPr>
          <w:rStyle w:val="Cmathsexpressions"/>
          <w:rFonts w:eastAsia="行楷体"/>
          <w:i/>
          <w:iCs/>
        </w:rPr>
        <w:t>B</w:t>
      </w:r>
      <w:r w:rsidR="00043FF0" w:rsidRPr="00834E5F">
        <w:rPr>
          <w:snapToGrid w:val="0"/>
          <w:lang w:eastAsia="en-US"/>
        </w:rPr>
        <w:t xml:space="preserve"> </w:t>
      </w:r>
      <w:r w:rsidR="00CA1996" w:rsidRPr="00834E5F">
        <w:rPr>
          <w:snapToGrid w:val="0"/>
          <w:lang w:eastAsia="en-US"/>
        </w:rPr>
        <w:t>= 2</w:t>
      </w:r>
      <w:r w:rsidR="00CA1996" w:rsidRPr="00F32EAF">
        <w:rPr>
          <w:rStyle w:val="Cmathsexpressions"/>
          <w:i/>
          <w:iCs/>
        </w:rPr>
        <w:t>n</w:t>
      </w:r>
      <w:r w:rsidR="00CA1996" w:rsidRPr="00834E5F">
        <w:rPr>
          <w:snapToGrid w:val="0"/>
          <w:lang w:eastAsia="en-US"/>
        </w:rPr>
        <w:t xml:space="preserve"> + 1. </w:t>
      </w:r>
    </w:p>
    <w:p w14:paraId="645A0D97" w14:textId="4A1F6865" w:rsidR="00CA1996" w:rsidRPr="003811E9" w:rsidRDefault="00CA1996" w:rsidP="00CA1996">
      <w:pPr>
        <w:pStyle w:val="Pquestiontextpartsi"/>
        <w:rPr>
          <w:rStyle w:val="Cquestionpartlabelbold"/>
        </w:rPr>
      </w:pPr>
      <w:r w:rsidRPr="003811E9">
        <w:rPr>
          <w:rStyle w:val="Cquestionpartlabelbold"/>
        </w:rPr>
        <w:t>(i)</w:t>
      </w:r>
      <w:r w:rsidR="00F87555">
        <w:rPr>
          <w:snapToGrid w:val="0"/>
          <w:lang w:eastAsia="en-US"/>
        </w:rPr>
        <w:tab/>
      </w:r>
      <w:r w:rsidRPr="00834E5F">
        <w:rPr>
          <w:snapToGrid w:val="0"/>
          <w:lang w:eastAsia="en-US"/>
        </w:rPr>
        <w:t xml:space="preserve">In the table, complete the column labelled </w:t>
      </w:r>
      <w:r w:rsidRPr="00577934">
        <w:rPr>
          <w:rStyle w:val="Cmathsexpressions"/>
          <w:i/>
          <w:iCs/>
        </w:rPr>
        <w:t>B</w:t>
      </w:r>
      <w:r w:rsidRPr="00834E5F">
        <w:rPr>
          <w:snapToGrid w:val="0"/>
          <w:lang w:eastAsia="en-US"/>
        </w:rPr>
        <w:t xml:space="preserve">. </w:t>
      </w:r>
    </w:p>
    <w:p w14:paraId="6DC85376" w14:textId="77777777" w:rsidR="00CA1996" w:rsidRPr="00834E5F" w:rsidRDefault="00CA1996" w:rsidP="00CA1996">
      <w:pPr>
        <w:tabs>
          <w:tab w:val="left" w:pos="540"/>
          <w:tab w:val="left" w:pos="900"/>
          <w:tab w:val="left" w:pos="8100"/>
        </w:tabs>
        <w:ind w:left="900" w:hanging="900"/>
        <w:jc w:val="both"/>
        <w:rPr>
          <w:rFonts w:eastAsia="行楷体"/>
          <w:b/>
          <w:sz w:val="20"/>
          <w:szCs w:val="20"/>
          <w:lang w:eastAsia="zh-CN"/>
        </w:rPr>
      </w:pP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</w:tblGrid>
      <w:tr w:rsidR="00CA1996" w:rsidRPr="00834E5F" w14:paraId="23C4A941" w14:textId="77777777" w:rsidTr="00577934">
        <w:tc>
          <w:tcPr>
            <w:tcW w:w="1440" w:type="dxa"/>
          </w:tcPr>
          <w:p w14:paraId="3936CE81" w14:textId="77777777" w:rsidR="00CA1996" w:rsidRPr="00F87555" w:rsidRDefault="00CA1996" w:rsidP="00577934">
            <w:pPr>
              <w:tabs>
                <w:tab w:val="left" w:pos="540"/>
                <w:tab w:val="left" w:pos="900"/>
                <w:tab w:val="left" w:pos="8100"/>
              </w:tabs>
              <w:jc w:val="center"/>
              <w:rPr>
                <w:rStyle w:val="Cmathsexpressions"/>
                <w:rFonts w:eastAsia="行楷体"/>
                <w:i/>
                <w:iCs/>
              </w:rPr>
            </w:pPr>
            <w:r w:rsidRPr="00F87555">
              <w:rPr>
                <w:rStyle w:val="Cmathsexpressions"/>
                <w:rFonts w:eastAsia="行楷体"/>
                <w:i/>
                <w:iCs/>
              </w:rPr>
              <w:t>n</w:t>
            </w:r>
          </w:p>
        </w:tc>
        <w:tc>
          <w:tcPr>
            <w:tcW w:w="1440" w:type="dxa"/>
          </w:tcPr>
          <w:p w14:paraId="069CEF6D" w14:textId="77777777" w:rsidR="00CA1996" w:rsidRPr="00F87555" w:rsidRDefault="00CA1996" w:rsidP="00577934">
            <w:pPr>
              <w:tabs>
                <w:tab w:val="left" w:pos="540"/>
                <w:tab w:val="left" w:pos="900"/>
                <w:tab w:val="left" w:pos="8100"/>
              </w:tabs>
              <w:jc w:val="center"/>
              <w:rPr>
                <w:rStyle w:val="Cmathsexpressions"/>
                <w:rFonts w:eastAsia="行楷体"/>
                <w:i/>
                <w:iCs/>
              </w:rPr>
            </w:pPr>
            <w:r w:rsidRPr="00F87555">
              <w:rPr>
                <w:rStyle w:val="Cmathsexpressions"/>
                <w:rFonts w:eastAsia="行楷体"/>
                <w:i/>
                <w:iCs/>
              </w:rPr>
              <w:t>B</w:t>
            </w:r>
          </w:p>
        </w:tc>
        <w:tc>
          <w:tcPr>
            <w:tcW w:w="1440" w:type="dxa"/>
          </w:tcPr>
          <w:p w14:paraId="4D99E3CA" w14:textId="77777777" w:rsidR="00CA1996" w:rsidRPr="00F87555" w:rsidRDefault="00CA1996" w:rsidP="00577934">
            <w:pPr>
              <w:tabs>
                <w:tab w:val="left" w:pos="540"/>
                <w:tab w:val="left" w:pos="900"/>
                <w:tab w:val="left" w:pos="8100"/>
              </w:tabs>
              <w:jc w:val="center"/>
              <w:rPr>
                <w:rStyle w:val="Cmathsexpressions"/>
                <w:rFonts w:eastAsia="行楷体"/>
                <w:i/>
                <w:iCs/>
              </w:rPr>
            </w:pPr>
            <w:r w:rsidRPr="00F87555">
              <w:rPr>
                <w:rStyle w:val="Cmathsexpressions"/>
                <w:rFonts w:eastAsia="行楷体"/>
                <w:i/>
                <w:iCs/>
              </w:rPr>
              <w:t>J</w:t>
            </w:r>
          </w:p>
        </w:tc>
      </w:tr>
      <w:tr w:rsidR="00CA1996" w:rsidRPr="00834E5F" w14:paraId="3B7991F5" w14:textId="77777777" w:rsidTr="00577934">
        <w:trPr>
          <w:trHeight w:hRule="exact" w:val="360"/>
        </w:trPr>
        <w:tc>
          <w:tcPr>
            <w:tcW w:w="1440" w:type="dxa"/>
          </w:tcPr>
          <w:p w14:paraId="4A9DF988" w14:textId="77777777" w:rsidR="00CA1996" w:rsidRPr="00834E5F" w:rsidRDefault="00CA1996" w:rsidP="00577934">
            <w:pPr>
              <w:pStyle w:val="Ptabletext"/>
              <w:rPr>
                <w:rFonts w:eastAsia="行楷体"/>
                <w:lang w:eastAsia="zh-CN"/>
              </w:rPr>
            </w:pPr>
            <w:r w:rsidRPr="00834E5F">
              <w:rPr>
                <w:rFonts w:eastAsia="行楷体"/>
                <w:lang w:eastAsia="zh-CN"/>
              </w:rPr>
              <w:t>1</w:t>
            </w:r>
          </w:p>
        </w:tc>
        <w:tc>
          <w:tcPr>
            <w:tcW w:w="1440" w:type="dxa"/>
          </w:tcPr>
          <w:p w14:paraId="297AA4DC" w14:textId="77777777" w:rsidR="00CA1996" w:rsidRPr="00834E5F" w:rsidRDefault="00CA1996" w:rsidP="00577934">
            <w:pPr>
              <w:pStyle w:val="Ptabletext"/>
              <w:rPr>
                <w:rFonts w:eastAsia="行楷体"/>
                <w:lang w:eastAsia="zh-CN"/>
              </w:rPr>
            </w:pPr>
            <w:r w:rsidRPr="00834E5F">
              <w:rPr>
                <w:rFonts w:eastAsia="行楷体"/>
                <w:lang w:eastAsia="zh-CN"/>
              </w:rPr>
              <w:t>3</w:t>
            </w:r>
          </w:p>
        </w:tc>
        <w:tc>
          <w:tcPr>
            <w:tcW w:w="1440" w:type="dxa"/>
          </w:tcPr>
          <w:p w14:paraId="61134637" w14:textId="77777777" w:rsidR="00CA1996" w:rsidRPr="00834E5F" w:rsidRDefault="00CA1996" w:rsidP="00577934">
            <w:pPr>
              <w:pStyle w:val="Ptabletext"/>
              <w:rPr>
                <w:rFonts w:eastAsia="行楷体"/>
                <w:lang w:eastAsia="zh-CN"/>
              </w:rPr>
            </w:pPr>
            <w:r w:rsidRPr="00834E5F">
              <w:rPr>
                <w:rFonts w:eastAsia="行楷体"/>
                <w:lang w:eastAsia="zh-CN"/>
              </w:rPr>
              <w:t>5</w:t>
            </w:r>
          </w:p>
        </w:tc>
      </w:tr>
      <w:tr w:rsidR="00CA1996" w:rsidRPr="00834E5F" w14:paraId="186A5713" w14:textId="77777777" w:rsidTr="00577934">
        <w:trPr>
          <w:trHeight w:hRule="exact" w:val="360"/>
        </w:trPr>
        <w:tc>
          <w:tcPr>
            <w:tcW w:w="1440" w:type="dxa"/>
          </w:tcPr>
          <w:p w14:paraId="41E14603" w14:textId="3203BF52" w:rsidR="00CA1996" w:rsidRPr="00834E5F" w:rsidRDefault="009231B6" w:rsidP="00577934">
            <w:pPr>
              <w:pStyle w:val="Ptabletext"/>
              <w:rPr>
                <w:rFonts w:eastAsia="行楷体"/>
                <w:lang w:eastAsia="zh-CN"/>
              </w:rPr>
            </w:pPr>
            <w:r>
              <w:rPr>
                <w:rFonts w:eastAsia="行楷体"/>
                <w:lang w:eastAsia="zh-CN"/>
              </w:rPr>
              <w:t>3</w:t>
            </w:r>
          </w:p>
        </w:tc>
        <w:tc>
          <w:tcPr>
            <w:tcW w:w="1440" w:type="dxa"/>
          </w:tcPr>
          <w:p w14:paraId="7A47AB0A" w14:textId="5CE5A32B" w:rsidR="00CA1996" w:rsidRPr="00834E5F" w:rsidRDefault="009231B6" w:rsidP="00577934">
            <w:pPr>
              <w:pStyle w:val="Ptabletext"/>
              <w:rPr>
                <w:rFonts w:eastAsia="行楷体"/>
                <w:lang w:eastAsia="zh-CN"/>
              </w:rPr>
            </w:pPr>
            <w:r>
              <w:rPr>
                <w:rFonts w:eastAsia="行楷体"/>
                <w:lang w:eastAsia="zh-CN"/>
              </w:rPr>
              <w:t>7</w:t>
            </w:r>
          </w:p>
        </w:tc>
        <w:tc>
          <w:tcPr>
            <w:tcW w:w="1440" w:type="dxa"/>
          </w:tcPr>
          <w:p w14:paraId="2A79A98D" w14:textId="77777777" w:rsidR="00CA1996" w:rsidRPr="00834E5F" w:rsidRDefault="00CA1996" w:rsidP="00577934">
            <w:pPr>
              <w:pStyle w:val="Ptabletext"/>
              <w:rPr>
                <w:rFonts w:eastAsia="行楷体"/>
                <w:lang w:eastAsia="zh-CN"/>
              </w:rPr>
            </w:pPr>
          </w:p>
        </w:tc>
      </w:tr>
      <w:tr w:rsidR="00CA1996" w:rsidRPr="00834E5F" w14:paraId="4A6E377B" w14:textId="77777777" w:rsidTr="00577934">
        <w:trPr>
          <w:trHeight w:hRule="exact" w:val="360"/>
        </w:trPr>
        <w:tc>
          <w:tcPr>
            <w:tcW w:w="1440" w:type="dxa"/>
          </w:tcPr>
          <w:p w14:paraId="429B2701" w14:textId="36029BF7" w:rsidR="00CA1996" w:rsidRPr="00834E5F" w:rsidRDefault="009231B6" w:rsidP="00577934">
            <w:pPr>
              <w:pStyle w:val="Ptabletext"/>
              <w:rPr>
                <w:rFonts w:eastAsia="行楷体"/>
                <w:lang w:eastAsia="zh-CN"/>
              </w:rPr>
            </w:pPr>
            <w:r>
              <w:rPr>
                <w:rFonts w:eastAsia="行楷体"/>
                <w:lang w:eastAsia="zh-CN"/>
              </w:rPr>
              <w:t>6</w:t>
            </w:r>
          </w:p>
        </w:tc>
        <w:tc>
          <w:tcPr>
            <w:tcW w:w="1440" w:type="dxa"/>
          </w:tcPr>
          <w:p w14:paraId="5534268E" w14:textId="77777777" w:rsidR="00CA1996" w:rsidRPr="00834E5F" w:rsidRDefault="00CA1996" w:rsidP="00577934">
            <w:pPr>
              <w:pStyle w:val="Ptabletext"/>
              <w:rPr>
                <w:rFonts w:eastAsia="行楷体"/>
                <w:lang w:eastAsia="zh-CN"/>
              </w:rPr>
            </w:pPr>
          </w:p>
        </w:tc>
        <w:tc>
          <w:tcPr>
            <w:tcW w:w="1440" w:type="dxa"/>
          </w:tcPr>
          <w:p w14:paraId="4CB80395" w14:textId="68D7AD25" w:rsidR="00CA1996" w:rsidRPr="00834E5F" w:rsidRDefault="009231B6" w:rsidP="00577934">
            <w:pPr>
              <w:pStyle w:val="Ptabletext"/>
              <w:rPr>
                <w:rFonts w:eastAsia="行楷体"/>
                <w:lang w:eastAsia="zh-CN"/>
              </w:rPr>
            </w:pPr>
            <w:r>
              <w:rPr>
                <w:rFonts w:eastAsia="行楷体"/>
                <w:lang w:eastAsia="zh-CN"/>
              </w:rPr>
              <w:t>25</w:t>
            </w:r>
          </w:p>
        </w:tc>
      </w:tr>
      <w:tr w:rsidR="00CA1996" w:rsidRPr="00834E5F" w14:paraId="74030249" w14:textId="77777777" w:rsidTr="00577934">
        <w:trPr>
          <w:trHeight w:hRule="exact" w:val="360"/>
        </w:trPr>
        <w:tc>
          <w:tcPr>
            <w:tcW w:w="1440" w:type="dxa"/>
          </w:tcPr>
          <w:p w14:paraId="0153470C" w14:textId="5D044926" w:rsidR="00CA1996" w:rsidRPr="00834E5F" w:rsidRDefault="009231B6" w:rsidP="00577934">
            <w:pPr>
              <w:pStyle w:val="Ptabletext"/>
              <w:rPr>
                <w:rFonts w:eastAsia="行楷体"/>
                <w:lang w:eastAsia="zh-CN"/>
              </w:rPr>
            </w:pPr>
            <w:r>
              <w:rPr>
                <w:rFonts w:eastAsia="行楷体"/>
                <w:lang w:eastAsia="zh-CN"/>
              </w:rPr>
              <w:t>7</w:t>
            </w:r>
          </w:p>
        </w:tc>
        <w:tc>
          <w:tcPr>
            <w:tcW w:w="1440" w:type="dxa"/>
          </w:tcPr>
          <w:p w14:paraId="72D95745" w14:textId="77777777" w:rsidR="00CA1996" w:rsidRPr="00834E5F" w:rsidRDefault="00CA1996" w:rsidP="00577934">
            <w:pPr>
              <w:pStyle w:val="Ptabletext"/>
              <w:rPr>
                <w:rFonts w:eastAsia="行楷体"/>
                <w:lang w:eastAsia="zh-CN"/>
              </w:rPr>
            </w:pPr>
          </w:p>
        </w:tc>
        <w:tc>
          <w:tcPr>
            <w:tcW w:w="1440" w:type="dxa"/>
          </w:tcPr>
          <w:p w14:paraId="16F5EFF3" w14:textId="77777777" w:rsidR="00CA1996" w:rsidRPr="00834E5F" w:rsidRDefault="00CA1996" w:rsidP="00577934">
            <w:pPr>
              <w:pStyle w:val="Ptabletext"/>
              <w:rPr>
                <w:rFonts w:eastAsia="行楷体"/>
                <w:lang w:eastAsia="zh-CN"/>
              </w:rPr>
            </w:pPr>
          </w:p>
        </w:tc>
      </w:tr>
    </w:tbl>
    <w:p w14:paraId="2CF969A4" w14:textId="77777777" w:rsidR="00C8588D" w:rsidRDefault="00C8588D" w:rsidP="00CA1996">
      <w:pPr>
        <w:pStyle w:val="Pquestiontextpartsi"/>
        <w:rPr>
          <w:rStyle w:val="Cquestionpartlabelbold"/>
          <w:rFonts w:eastAsia="行楷体"/>
        </w:rPr>
      </w:pPr>
    </w:p>
    <w:p w14:paraId="576C63D9" w14:textId="6B2E4503" w:rsidR="00CA1996" w:rsidRDefault="00CA1996" w:rsidP="00CA1996">
      <w:pPr>
        <w:pStyle w:val="Pquestiontextpartsi"/>
        <w:rPr>
          <w:snapToGrid w:val="0"/>
          <w:lang w:eastAsia="en-US"/>
        </w:rPr>
      </w:pPr>
      <w:r w:rsidRPr="003811E9">
        <w:rPr>
          <w:rStyle w:val="Cquestionpartlabelbold"/>
          <w:rFonts w:eastAsia="行楷体"/>
        </w:rPr>
        <w:lastRenderedPageBreak/>
        <w:t>(ii)</w:t>
      </w:r>
      <w:r w:rsidR="00043FF0">
        <w:rPr>
          <w:rStyle w:val="Cquestionpartlabelbold"/>
          <w:rFonts w:eastAsia="行楷体"/>
        </w:rPr>
        <w:tab/>
      </w:r>
      <w:r w:rsidRPr="00834E5F">
        <w:rPr>
          <w:snapToGrid w:val="0"/>
          <w:lang w:eastAsia="en-US"/>
        </w:rPr>
        <w:t>If 1</w:t>
      </w:r>
      <w:r w:rsidR="009231B6">
        <w:rPr>
          <w:snapToGrid w:val="0"/>
          <w:lang w:eastAsia="en-US"/>
        </w:rPr>
        <w:t>27</w:t>
      </w:r>
      <w:r w:rsidRPr="00834E5F">
        <w:rPr>
          <w:snapToGrid w:val="0"/>
          <w:lang w:eastAsia="en-US"/>
        </w:rPr>
        <w:t xml:space="preserve"> birds are seen flying in a large V pattern, what is the value of </w:t>
      </w:r>
      <w:r w:rsidRPr="00577934">
        <w:rPr>
          <w:rStyle w:val="Cmathsexpressions"/>
          <w:i/>
          <w:iCs/>
        </w:rPr>
        <w:t>n</w:t>
      </w:r>
      <w:r w:rsidRPr="00834E5F">
        <w:rPr>
          <w:snapToGrid w:val="0"/>
          <w:lang w:eastAsia="en-US"/>
        </w:rPr>
        <w:t>?</w:t>
      </w:r>
    </w:p>
    <w:p w14:paraId="705940DA" w14:textId="77777777" w:rsidR="00C8588D" w:rsidRDefault="00C8588D" w:rsidP="00CA1996">
      <w:pPr>
        <w:pStyle w:val="Pquestiontextpartsi"/>
        <w:rPr>
          <w:snapToGrid w:val="0"/>
          <w:lang w:eastAsia="en-US"/>
        </w:rPr>
      </w:pPr>
    </w:p>
    <w:p w14:paraId="2B19EA5A" w14:textId="77777777" w:rsidR="00C8588D" w:rsidRDefault="00C8588D" w:rsidP="00CA1996">
      <w:pPr>
        <w:pStyle w:val="Pquestiontextpartsi"/>
        <w:rPr>
          <w:snapToGrid w:val="0"/>
          <w:lang w:eastAsia="en-US"/>
        </w:rPr>
      </w:pPr>
    </w:p>
    <w:p w14:paraId="1C403B9D" w14:textId="77777777" w:rsidR="00C8588D" w:rsidRDefault="00C8588D" w:rsidP="00CA1996">
      <w:pPr>
        <w:pStyle w:val="Pquestiontextpartsi"/>
        <w:rPr>
          <w:snapToGrid w:val="0"/>
          <w:lang w:eastAsia="en-US"/>
        </w:rPr>
      </w:pPr>
    </w:p>
    <w:p w14:paraId="4E80AD08" w14:textId="7E8AF359" w:rsidR="00692407" w:rsidRDefault="00CA1996" w:rsidP="00CA1996">
      <w:pPr>
        <w:pStyle w:val="Pquestiontextpartsa"/>
        <w:rPr>
          <w:rFonts w:eastAsia="行楷体"/>
          <w:lang w:eastAsia="zh-CN"/>
        </w:rPr>
      </w:pPr>
      <w:r w:rsidRPr="003811E9">
        <w:rPr>
          <w:rStyle w:val="Cquestionpartlabelbold"/>
        </w:rPr>
        <w:t>(b)</w:t>
      </w:r>
      <w:r w:rsidR="00FE4A1E" w:rsidRPr="00FE4A1E">
        <w:tab/>
      </w:r>
      <w:r w:rsidR="009231B6">
        <w:rPr>
          <w:snapToGrid w:val="0"/>
          <w:lang w:eastAsia="en-US"/>
        </w:rPr>
        <w:t>Groups of f</w:t>
      </w:r>
      <w:r w:rsidR="00577934">
        <w:rPr>
          <w:snapToGrid w:val="0"/>
          <w:lang w:eastAsia="en-US"/>
        </w:rPr>
        <w:t>ighter</w:t>
      </w:r>
      <w:r w:rsidRPr="00834E5F">
        <w:rPr>
          <w:snapToGrid w:val="0"/>
          <w:lang w:eastAsia="en-US"/>
        </w:rPr>
        <w:t xml:space="preserve"> jets often fly in W patterns, represented by the formula </w:t>
      </w:r>
      <w:r w:rsidRPr="00F32EAF">
        <w:rPr>
          <w:rStyle w:val="Cmathsexpressions"/>
          <w:i/>
          <w:iCs/>
        </w:rPr>
        <w:t>J</w:t>
      </w:r>
      <w:r w:rsidRPr="00834E5F">
        <w:rPr>
          <w:snapToGrid w:val="0"/>
          <w:lang w:eastAsia="en-US"/>
        </w:rPr>
        <w:t xml:space="preserve"> = 4</w:t>
      </w:r>
      <w:r w:rsidRPr="00F32EAF">
        <w:rPr>
          <w:rStyle w:val="Cmathsexpressions"/>
          <w:i/>
          <w:iCs/>
        </w:rPr>
        <w:t>n</w:t>
      </w:r>
      <w:r w:rsidRPr="00834E5F">
        <w:rPr>
          <w:snapToGrid w:val="0"/>
          <w:lang w:eastAsia="en-US"/>
        </w:rPr>
        <w:t xml:space="preserve"> + 1,</w:t>
      </w:r>
      <w:r w:rsidR="00577934">
        <w:rPr>
          <w:snapToGrid w:val="0"/>
          <w:lang w:eastAsia="en-US"/>
        </w:rPr>
        <w:br/>
      </w:r>
      <w:r w:rsidRPr="00834E5F">
        <w:rPr>
          <w:snapToGrid w:val="0"/>
          <w:lang w:eastAsia="en-US"/>
        </w:rPr>
        <w:t xml:space="preserve">where </w:t>
      </w:r>
      <w:r w:rsidRPr="00F32EAF">
        <w:rPr>
          <w:rStyle w:val="Cmathsexpressions"/>
          <w:rFonts w:eastAsia="行楷体"/>
          <w:i/>
          <w:iCs/>
        </w:rPr>
        <w:t>n</w:t>
      </w:r>
      <w:r w:rsidRPr="00834E5F">
        <w:rPr>
          <w:rFonts w:eastAsia="行楷体"/>
          <w:lang w:eastAsia="zh-CN"/>
        </w:rPr>
        <w:t xml:space="preserve"> = </w:t>
      </w:r>
      <w:r w:rsidR="00FE4A1E" w:rsidRPr="00FE4A1E">
        <w:rPr>
          <w:rFonts w:eastAsia="行楷体"/>
        </w:rPr>
        <w:tab/>
      </w:r>
      <w:r w:rsidRPr="00834E5F">
        <w:rPr>
          <w:rFonts w:eastAsia="行楷体"/>
          <w:lang w:eastAsia="zh-CN"/>
        </w:rPr>
        <w:t xml:space="preserve">number of pairs behind each leading jet and </w:t>
      </w:r>
      <w:r w:rsidRPr="00F32EAF">
        <w:rPr>
          <w:rStyle w:val="Cmathsexpressions"/>
          <w:rFonts w:eastAsia="行楷体"/>
          <w:i/>
          <w:iCs/>
        </w:rPr>
        <w:t>J</w:t>
      </w:r>
      <w:r w:rsidRPr="00834E5F">
        <w:rPr>
          <w:rFonts w:eastAsia="行楷体"/>
          <w:lang w:eastAsia="zh-CN"/>
        </w:rPr>
        <w:t xml:space="preserve"> = total number of jets. </w:t>
      </w:r>
      <w:r w:rsidR="00577934">
        <w:rPr>
          <w:rFonts w:eastAsia="行楷体"/>
          <w:lang w:eastAsia="zh-CN"/>
        </w:rPr>
        <w:br/>
      </w:r>
      <w:r w:rsidRPr="00834E5F">
        <w:rPr>
          <w:rFonts w:eastAsia="行楷体"/>
          <w:lang w:eastAsia="zh-CN"/>
        </w:rPr>
        <w:t xml:space="preserve">Complete the column </w:t>
      </w:r>
      <w:r w:rsidR="003270FA">
        <w:rPr>
          <w:rFonts w:eastAsia="行楷体"/>
          <w:lang w:eastAsia="zh-CN"/>
        </w:rPr>
        <w:t xml:space="preserve">labelled </w:t>
      </w:r>
      <w:r w:rsidR="003270FA" w:rsidRPr="00F32EAF">
        <w:rPr>
          <w:rStyle w:val="Cmathsexpressions"/>
          <w:rFonts w:eastAsia="行楷体"/>
          <w:i/>
          <w:iCs/>
        </w:rPr>
        <w:t>J</w:t>
      </w:r>
      <w:r w:rsidR="003270FA" w:rsidRPr="003811E9">
        <w:rPr>
          <w:rStyle w:val="Cquestionpartlabelbold"/>
          <w:rFonts w:eastAsia="行楷体"/>
        </w:rPr>
        <w:t xml:space="preserve"> </w:t>
      </w:r>
      <w:r w:rsidRPr="00834E5F">
        <w:rPr>
          <w:rFonts w:eastAsia="行楷体"/>
          <w:lang w:eastAsia="zh-CN"/>
        </w:rPr>
        <w:t>in the table above.</w:t>
      </w:r>
    </w:p>
    <w:p w14:paraId="466FA30D" w14:textId="77777777" w:rsidR="00E7076C" w:rsidRDefault="00E7076C" w:rsidP="00CA1996">
      <w:pPr>
        <w:pStyle w:val="Pquestiontextpartsa"/>
      </w:pPr>
    </w:p>
    <w:p w14:paraId="0B08760E" w14:textId="23948B0D" w:rsidR="00CA1996" w:rsidRPr="00834E5F" w:rsidRDefault="00FE4A1E" w:rsidP="00CA1996">
      <w:pPr>
        <w:pStyle w:val="Pquestiontextpartsa"/>
        <w:rPr>
          <w:rFonts w:eastAsia="行楷体"/>
          <w:lang w:eastAsia="zh-CN"/>
        </w:rPr>
      </w:pPr>
      <w:r w:rsidRPr="00FE4A1E">
        <w:rPr>
          <w:rStyle w:val="Cquestionpartlabelbold"/>
          <w:rFonts w:eastAsia="行楷体"/>
        </w:rPr>
        <w:t>(c)</w:t>
      </w:r>
      <w:r w:rsidRPr="00FE4A1E">
        <w:rPr>
          <w:rFonts w:eastAsia="行楷体"/>
        </w:rPr>
        <w:tab/>
      </w:r>
      <w:r w:rsidR="00CA1996" w:rsidRPr="00834E5F">
        <w:rPr>
          <w:rFonts w:eastAsia="行楷体"/>
          <w:lang w:eastAsia="zh-CN"/>
        </w:rPr>
        <w:t>On</w:t>
      </w:r>
      <w:r w:rsidR="00577934">
        <w:rPr>
          <w:rFonts w:eastAsia="行楷体"/>
          <w:lang w:eastAsia="zh-CN"/>
        </w:rPr>
        <w:t>e</w:t>
      </w:r>
      <w:r w:rsidR="00CA1996" w:rsidRPr="00834E5F">
        <w:rPr>
          <w:rFonts w:eastAsia="行楷体"/>
          <w:lang w:eastAsia="zh-CN"/>
        </w:rPr>
        <w:t xml:space="preserve"> day</w:t>
      </w:r>
      <w:r w:rsidR="00577934">
        <w:rPr>
          <w:rFonts w:eastAsia="行楷体"/>
          <w:lang w:eastAsia="zh-CN"/>
        </w:rPr>
        <w:t>,</w:t>
      </w:r>
      <w:r w:rsidR="00CA1996" w:rsidRPr="00834E5F">
        <w:rPr>
          <w:rFonts w:eastAsia="行楷体"/>
          <w:lang w:eastAsia="zh-CN"/>
        </w:rPr>
        <w:t xml:space="preserve"> </w:t>
      </w:r>
      <w:r w:rsidR="00577934">
        <w:rPr>
          <w:rFonts w:eastAsia="行楷体"/>
          <w:lang w:eastAsia="zh-CN"/>
        </w:rPr>
        <w:t>some</w:t>
      </w:r>
      <w:r w:rsidR="00CA1996" w:rsidRPr="00834E5F">
        <w:rPr>
          <w:rFonts w:eastAsia="行楷体"/>
          <w:lang w:eastAsia="zh-CN"/>
        </w:rPr>
        <w:t xml:space="preserve"> flocks of birds </w:t>
      </w:r>
      <w:r w:rsidR="00577934">
        <w:rPr>
          <w:rFonts w:eastAsia="行楷体"/>
          <w:lang w:eastAsia="zh-CN"/>
        </w:rPr>
        <w:t>flying in V patterns are</w:t>
      </w:r>
      <w:r w:rsidR="00CA1996" w:rsidRPr="00834E5F">
        <w:rPr>
          <w:rFonts w:eastAsia="行楷体"/>
          <w:lang w:eastAsia="zh-CN"/>
        </w:rPr>
        <w:t xml:space="preserve"> seen together with </w:t>
      </w:r>
      <w:r w:rsidR="00577934">
        <w:rPr>
          <w:rFonts w:eastAsia="行楷体"/>
          <w:lang w:eastAsia="zh-CN"/>
        </w:rPr>
        <w:t>some</w:t>
      </w:r>
      <w:r w:rsidR="00CA1996" w:rsidRPr="00834E5F">
        <w:rPr>
          <w:rFonts w:eastAsia="行楷体"/>
          <w:lang w:eastAsia="zh-CN"/>
        </w:rPr>
        <w:t xml:space="preserve"> jets</w:t>
      </w:r>
      <w:r w:rsidR="00577934">
        <w:rPr>
          <w:rFonts w:eastAsia="行楷体"/>
          <w:lang w:eastAsia="zh-CN"/>
        </w:rPr>
        <w:t xml:space="preserve"> flying in W patterns</w:t>
      </w:r>
      <w:r w:rsidR="00CA1996" w:rsidRPr="00834E5F">
        <w:rPr>
          <w:rFonts w:eastAsia="行楷体"/>
          <w:lang w:eastAsia="zh-CN"/>
        </w:rPr>
        <w:t xml:space="preserve">. </w:t>
      </w:r>
    </w:p>
    <w:p w14:paraId="5EA5B37A" w14:textId="53183404" w:rsidR="00CA1996" w:rsidRDefault="00CA1996" w:rsidP="00CA1996">
      <w:pPr>
        <w:pStyle w:val="Pquestiontextpartsi"/>
        <w:rPr>
          <w:rFonts w:eastAsia="行楷体"/>
          <w:lang w:eastAsia="zh-CN"/>
        </w:rPr>
      </w:pPr>
      <w:r w:rsidRPr="00577934">
        <w:rPr>
          <w:rStyle w:val="Cquestionpartlabelbold"/>
          <w:rFonts w:eastAsia="行楷体"/>
        </w:rPr>
        <w:t>(i)</w:t>
      </w:r>
      <w:r w:rsidR="00577934">
        <w:rPr>
          <w:rFonts w:eastAsia="行楷体"/>
          <w:lang w:eastAsia="zh-CN"/>
        </w:rPr>
        <w:tab/>
        <w:t xml:space="preserve">Write an expression for </w:t>
      </w:r>
      <w:r w:rsidR="003270FA">
        <w:rPr>
          <w:rFonts w:eastAsia="行楷体"/>
          <w:lang w:eastAsia="zh-CN"/>
        </w:rPr>
        <w:t xml:space="preserve">the </w:t>
      </w:r>
      <w:r w:rsidR="00043FF0">
        <w:rPr>
          <w:rFonts w:eastAsia="行楷体"/>
          <w:lang w:eastAsia="zh-CN"/>
        </w:rPr>
        <w:t xml:space="preserve">total </w:t>
      </w:r>
      <w:r w:rsidR="003270FA">
        <w:rPr>
          <w:rFonts w:eastAsia="行楷体"/>
          <w:lang w:eastAsia="zh-CN"/>
        </w:rPr>
        <w:t>number</w:t>
      </w:r>
      <w:r w:rsidR="00043FF0">
        <w:rPr>
          <w:rFonts w:eastAsia="行楷体"/>
          <w:lang w:eastAsia="zh-CN"/>
        </w:rPr>
        <w:t xml:space="preserve"> of</w:t>
      </w:r>
      <w:r w:rsidRPr="00834E5F">
        <w:rPr>
          <w:rFonts w:eastAsia="行楷体"/>
          <w:lang w:eastAsia="zh-CN"/>
        </w:rPr>
        <w:t xml:space="preserve"> birds and jets</w:t>
      </w:r>
      <w:r w:rsidR="00577934">
        <w:rPr>
          <w:rFonts w:eastAsia="行楷体"/>
          <w:lang w:eastAsia="zh-CN"/>
        </w:rPr>
        <w:t>.</w:t>
      </w:r>
    </w:p>
    <w:p w14:paraId="6E2FD7A4" w14:textId="77777777" w:rsidR="00577934" w:rsidRDefault="00577934" w:rsidP="00CA1996">
      <w:pPr>
        <w:pStyle w:val="Pquestiontextpartsi"/>
        <w:rPr>
          <w:rFonts w:eastAsia="行楷体"/>
          <w:lang w:eastAsia="zh-CN"/>
        </w:rPr>
      </w:pPr>
    </w:p>
    <w:p w14:paraId="3C70972E" w14:textId="77777777" w:rsidR="00577934" w:rsidRDefault="00577934" w:rsidP="00CA1996">
      <w:pPr>
        <w:pStyle w:val="Pquestiontextpartsi"/>
        <w:rPr>
          <w:rFonts w:eastAsia="行楷体"/>
          <w:lang w:eastAsia="zh-CN"/>
        </w:rPr>
      </w:pPr>
    </w:p>
    <w:p w14:paraId="43CEF15B" w14:textId="77777777" w:rsidR="00E7076C" w:rsidRDefault="00E7076C" w:rsidP="00CA1996">
      <w:pPr>
        <w:pStyle w:val="Pquestiontextpartsi"/>
        <w:rPr>
          <w:rFonts w:eastAsia="行楷体"/>
          <w:lang w:eastAsia="zh-CN"/>
        </w:rPr>
      </w:pPr>
    </w:p>
    <w:p w14:paraId="46648911" w14:textId="77777777" w:rsidR="00577934" w:rsidRPr="00834E5F" w:rsidRDefault="00577934" w:rsidP="00CA1996">
      <w:pPr>
        <w:pStyle w:val="Pquestiontextpartsi"/>
        <w:rPr>
          <w:rFonts w:eastAsia="行楷体"/>
          <w:lang w:eastAsia="zh-CN"/>
        </w:rPr>
      </w:pPr>
    </w:p>
    <w:p w14:paraId="3DE02C7C" w14:textId="693FD57C" w:rsidR="00CA1996" w:rsidRDefault="00CA1996" w:rsidP="00CA1996">
      <w:pPr>
        <w:pStyle w:val="Pquestiontextpartsi"/>
        <w:rPr>
          <w:rStyle w:val="Cquestionpartlabelbold"/>
          <w:rFonts w:eastAsia="行楷体"/>
        </w:rPr>
      </w:pPr>
      <w:r w:rsidRPr="00577934">
        <w:rPr>
          <w:rStyle w:val="Cquestionpartlabelbold"/>
          <w:rFonts w:eastAsia="行楷体"/>
        </w:rPr>
        <w:t>(ii)</w:t>
      </w:r>
      <w:r w:rsidR="00577934">
        <w:rPr>
          <w:rFonts w:eastAsia="行楷体"/>
          <w:lang w:eastAsia="zh-CN"/>
        </w:rPr>
        <w:tab/>
      </w:r>
      <w:r w:rsidRPr="00834E5F">
        <w:rPr>
          <w:rFonts w:eastAsia="行楷体"/>
          <w:lang w:eastAsia="zh-CN"/>
        </w:rPr>
        <w:t xml:space="preserve">Factorise the expression in </w:t>
      </w:r>
      <w:r w:rsidRPr="00577934">
        <w:rPr>
          <w:rStyle w:val="Cquestionpartlabelbold"/>
          <w:rFonts w:eastAsia="行楷体"/>
        </w:rPr>
        <w:t>(c)(i).</w:t>
      </w:r>
    </w:p>
    <w:p w14:paraId="19EB2459" w14:textId="77777777" w:rsidR="00577934" w:rsidRDefault="00577934" w:rsidP="00CA1996">
      <w:pPr>
        <w:pStyle w:val="Pquestiontextpartsi"/>
        <w:rPr>
          <w:rStyle w:val="Cquestionpartlabelbold"/>
          <w:rFonts w:eastAsia="行楷体"/>
        </w:rPr>
      </w:pPr>
    </w:p>
    <w:p w14:paraId="750DFC68" w14:textId="77777777" w:rsidR="00E7076C" w:rsidRDefault="00E7076C" w:rsidP="00CA1996">
      <w:pPr>
        <w:pStyle w:val="Pquestiontextpartsi"/>
        <w:rPr>
          <w:rStyle w:val="Cquestionpartlabelbold"/>
          <w:rFonts w:eastAsia="行楷体"/>
        </w:rPr>
      </w:pPr>
    </w:p>
    <w:p w14:paraId="6CDE35A2" w14:textId="77777777" w:rsidR="00577934" w:rsidRDefault="00577934" w:rsidP="00CA1996">
      <w:pPr>
        <w:pStyle w:val="Pquestiontextpartsi"/>
        <w:rPr>
          <w:rStyle w:val="Cquestionpartlabelbold"/>
          <w:rFonts w:eastAsia="行楷体"/>
        </w:rPr>
      </w:pPr>
    </w:p>
    <w:p w14:paraId="23BC76BF" w14:textId="77777777" w:rsidR="00577934" w:rsidRDefault="00577934" w:rsidP="00CA1996">
      <w:pPr>
        <w:pStyle w:val="Pquestiontextpartsi"/>
        <w:rPr>
          <w:rFonts w:eastAsia="行楷体"/>
          <w:lang w:eastAsia="zh-CN"/>
        </w:rPr>
      </w:pPr>
    </w:p>
    <w:p w14:paraId="190D46B2" w14:textId="24346CD3" w:rsidR="00CA1996" w:rsidRDefault="00FE4A1E" w:rsidP="00CA1996">
      <w:pPr>
        <w:pStyle w:val="Pquestiontextpartsa"/>
        <w:rPr>
          <w:rFonts w:eastAsia="行楷体"/>
          <w:lang w:eastAsia="zh-CN"/>
        </w:rPr>
      </w:pPr>
      <w:r w:rsidRPr="00FE4A1E">
        <w:rPr>
          <w:rStyle w:val="Cquestionpartlabelbold"/>
          <w:rFonts w:eastAsia="行楷体"/>
        </w:rPr>
        <w:t>(d)</w:t>
      </w:r>
      <w:r w:rsidRPr="00FE4A1E">
        <w:rPr>
          <w:rFonts w:eastAsia="行楷体"/>
        </w:rPr>
        <w:tab/>
      </w:r>
      <w:r w:rsidR="00CA1996" w:rsidRPr="00834E5F">
        <w:rPr>
          <w:rFonts w:eastAsia="行楷体"/>
          <w:lang w:eastAsia="zh-CN"/>
        </w:rPr>
        <w:t>The expression (</w:t>
      </w:r>
      <w:r w:rsidR="00CA1996" w:rsidRPr="00F32EAF">
        <w:rPr>
          <w:rStyle w:val="Cmathsexpressions"/>
          <w:rFonts w:eastAsia="行楷体"/>
          <w:i/>
          <w:iCs/>
        </w:rPr>
        <w:t>a</w:t>
      </w:r>
      <w:r w:rsidR="00CA1996" w:rsidRPr="00834E5F">
        <w:rPr>
          <w:rFonts w:eastAsia="行楷体"/>
          <w:lang w:eastAsia="zh-CN"/>
        </w:rPr>
        <w:t xml:space="preserve"> + </w:t>
      </w:r>
      <w:r w:rsidR="00CA1996" w:rsidRPr="00F32EAF">
        <w:rPr>
          <w:rStyle w:val="Cmathsexpressions"/>
          <w:rFonts w:eastAsia="行楷体"/>
          <w:i/>
          <w:iCs/>
        </w:rPr>
        <w:t>b</w:t>
      </w:r>
      <w:r w:rsidR="00CA1996" w:rsidRPr="00834E5F">
        <w:rPr>
          <w:rFonts w:eastAsia="行楷体"/>
          <w:lang w:eastAsia="zh-CN"/>
        </w:rPr>
        <w:t>)(</w:t>
      </w:r>
      <w:r w:rsidR="00CA1996" w:rsidRPr="00F32EAF">
        <w:rPr>
          <w:rStyle w:val="Cmathsexpressions"/>
          <w:rFonts w:eastAsia="行楷体"/>
          <w:i/>
          <w:iCs/>
        </w:rPr>
        <w:t>c</w:t>
      </w:r>
      <w:r w:rsidR="00CA1996" w:rsidRPr="00834E5F">
        <w:rPr>
          <w:rFonts w:eastAsia="行楷体"/>
          <w:lang w:eastAsia="zh-CN"/>
        </w:rPr>
        <w:t xml:space="preserve"> + </w:t>
      </w:r>
      <w:r w:rsidR="00CA1996" w:rsidRPr="00F32EAF">
        <w:rPr>
          <w:rStyle w:val="Cmathsexpressions"/>
          <w:rFonts w:eastAsia="行楷体"/>
          <w:i/>
          <w:iCs/>
        </w:rPr>
        <w:t>d</w:t>
      </w:r>
      <w:r w:rsidR="00CA1996" w:rsidRPr="00834E5F">
        <w:rPr>
          <w:rFonts w:eastAsia="行楷体"/>
          <w:lang w:eastAsia="zh-CN"/>
        </w:rPr>
        <w:t xml:space="preserve">) can be expanded by rearranging it to </w:t>
      </w:r>
      <w:r w:rsidR="00CA1996" w:rsidRPr="00F32EAF">
        <w:rPr>
          <w:rStyle w:val="Cmathsexpressions"/>
          <w:rFonts w:eastAsia="行楷体"/>
          <w:i/>
          <w:iCs/>
        </w:rPr>
        <w:t>a</w:t>
      </w:r>
      <w:r w:rsidR="00CA1996" w:rsidRPr="00834E5F">
        <w:rPr>
          <w:rFonts w:eastAsia="行楷体"/>
          <w:lang w:eastAsia="zh-CN"/>
        </w:rPr>
        <w:t>(</w:t>
      </w:r>
      <w:r w:rsidR="00CA1996" w:rsidRPr="00F32EAF">
        <w:rPr>
          <w:rStyle w:val="Cmathsexpressions"/>
          <w:rFonts w:eastAsia="行楷体"/>
          <w:i/>
          <w:iCs/>
        </w:rPr>
        <w:t>c</w:t>
      </w:r>
      <w:r w:rsidR="00CA1996" w:rsidRPr="00834E5F">
        <w:rPr>
          <w:rFonts w:eastAsia="行楷体"/>
          <w:lang w:eastAsia="zh-CN"/>
        </w:rPr>
        <w:t xml:space="preserve"> + </w:t>
      </w:r>
      <w:r w:rsidR="00CA1996" w:rsidRPr="00F32EAF">
        <w:rPr>
          <w:rStyle w:val="Cmathsexpressions"/>
          <w:rFonts w:eastAsia="行楷体"/>
          <w:i/>
          <w:iCs/>
        </w:rPr>
        <w:t>d</w:t>
      </w:r>
      <w:r w:rsidR="00CA1996" w:rsidRPr="00834E5F">
        <w:rPr>
          <w:rFonts w:eastAsia="行楷体"/>
          <w:lang w:eastAsia="zh-CN"/>
        </w:rPr>
        <w:t xml:space="preserve">) + </w:t>
      </w:r>
      <w:r w:rsidR="00CA1996" w:rsidRPr="00F32EAF">
        <w:rPr>
          <w:rStyle w:val="Cmathsexpressions"/>
          <w:rFonts w:eastAsia="行楷体"/>
          <w:i/>
          <w:iCs/>
        </w:rPr>
        <w:t>b</w:t>
      </w:r>
      <w:r w:rsidR="00CA1996" w:rsidRPr="00834E5F">
        <w:rPr>
          <w:rFonts w:eastAsia="行楷体"/>
          <w:lang w:eastAsia="zh-CN"/>
        </w:rPr>
        <w:t>(</w:t>
      </w:r>
      <w:r w:rsidR="00CA1996" w:rsidRPr="00F32EAF">
        <w:rPr>
          <w:rStyle w:val="Cmathsexpressions"/>
          <w:rFonts w:eastAsia="行楷体"/>
          <w:i/>
          <w:iCs/>
        </w:rPr>
        <w:t>c</w:t>
      </w:r>
      <w:r w:rsidR="00CA1996" w:rsidRPr="00834E5F">
        <w:rPr>
          <w:rFonts w:eastAsia="行楷体"/>
          <w:lang w:eastAsia="zh-CN"/>
        </w:rPr>
        <w:t xml:space="preserve"> + </w:t>
      </w:r>
      <w:r w:rsidR="00CA1996" w:rsidRPr="00F32EAF">
        <w:rPr>
          <w:rStyle w:val="Cmathsexpressions"/>
          <w:rFonts w:eastAsia="行楷体"/>
          <w:i/>
          <w:iCs/>
        </w:rPr>
        <w:t>d</w:t>
      </w:r>
      <w:r w:rsidR="00CA1996" w:rsidRPr="00834E5F">
        <w:rPr>
          <w:rFonts w:eastAsia="行楷体"/>
          <w:lang w:eastAsia="zh-CN"/>
        </w:rPr>
        <w:t xml:space="preserve">). Use the same method to obtain an expression for </w:t>
      </w:r>
      <w:r w:rsidR="004F328C" w:rsidRPr="00F87555">
        <w:rPr>
          <w:rStyle w:val="Cmathsexpressions"/>
          <w:rFonts w:eastAsia="行楷体"/>
          <w:i/>
          <w:iCs/>
        </w:rPr>
        <w:t>B</w:t>
      </w:r>
      <w:r w:rsidR="004F328C" w:rsidRPr="003811E9" w:rsidDel="004F328C">
        <w:rPr>
          <w:rStyle w:val="Cquestionpartlabelbold"/>
          <w:rFonts w:eastAsia="行楷体"/>
        </w:rPr>
        <w:t xml:space="preserve"> </w:t>
      </w:r>
      <w:r w:rsidR="00CA1996" w:rsidRPr="00834E5F">
        <w:rPr>
          <w:rFonts w:eastAsia="行楷体"/>
          <w:lang w:eastAsia="zh-CN"/>
        </w:rPr>
        <w:t xml:space="preserve">× </w:t>
      </w:r>
      <w:r w:rsidR="00CA1996" w:rsidRPr="00F32EAF">
        <w:rPr>
          <w:rStyle w:val="Cmathsexpressions"/>
          <w:rFonts w:eastAsia="行楷体"/>
          <w:i/>
          <w:iCs/>
        </w:rPr>
        <w:t>J</w:t>
      </w:r>
      <w:r w:rsidR="00CA1996" w:rsidRPr="00834E5F">
        <w:rPr>
          <w:rFonts w:eastAsia="行楷体"/>
          <w:lang w:eastAsia="zh-CN"/>
        </w:rPr>
        <w:t>.</w:t>
      </w:r>
    </w:p>
    <w:p w14:paraId="102450A3" w14:textId="77777777" w:rsidR="00577934" w:rsidRDefault="00577934" w:rsidP="00CA1996">
      <w:pPr>
        <w:pStyle w:val="Pquestiontextpartsa"/>
        <w:rPr>
          <w:rFonts w:eastAsia="行楷体"/>
          <w:lang w:eastAsia="zh-CN"/>
        </w:rPr>
      </w:pPr>
    </w:p>
    <w:p w14:paraId="5C36291F" w14:textId="77777777" w:rsidR="00577934" w:rsidRDefault="00577934" w:rsidP="00CA1996">
      <w:pPr>
        <w:pStyle w:val="Pquestiontextpartsa"/>
        <w:rPr>
          <w:rFonts w:eastAsia="行楷体"/>
          <w:lang w:eastAsia="zh-CN"/>
        </w:rPr>
      </w:pPr>
    </w:p>
    <w:p w14:paraId="24D47509" w14:textId="77777777" w:rsidR="00577934" w:rsidRDefault="00577934" w:rsidP="00CA1996">
      <w:pPr>
        <w:pStyle w:val="Pquestiontextpartsa"/>
        <w:rPr>
          <w:rFonts w:eastAsia="行楷体"/>
          <w:lang w:eastAsia="zh-CN"/>
        </w:rPr>
      </w:pPr>
    </w:p>
    <w:p w14:paraId="34992582" w14:textId="77777777" w:rsidR="00E7076C" w:rsidRPr="00834E5F" w:rsidRDefault="00E7076C" w:rsidP="00CA1996">
      <w:pPr>
        <w:pStyle w:val="Pquestiontextpartsa"/>
        <w:rPr>
          <w:rFonts w:eastAsia="行楷体"/>
          <w:lang w:eastAsia="zh-CN"/>
        </w:rPr>
      </w:pPr>
    </w:p>
    <w:p w14:paraId="041EC02E" w14:textId="3DDF5CCB" w:rsidR="00F37229" w:rsidRDefault="00F37229" w:rsidP="00F37229">
      <w:pPr>
        <w:pStyle w:val="Pquestionheadingsx"/>
      </w:pPr>
      <w:r>
        <w:t>Question 21</w:t>
      </w:r>
      <w:r w:rsidR="00FE4A1E" w:rsidRPr="00FE4A1E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FE4A1E" w:rsidRPr="00FE4A1E">
        <w:tab/>
      </w:r>
      <w:r w:rsidR="001B46DA">
        <w:t>[3</w:t>
      </w:r>
      <w:r w:rsidR="00692407">
        <w:t>.1</w:t>
      </w:r>
      <w:r>
        <w:t>]</w:t>
      </w:r>
    </w:p>
    <w:p w14:paraId="6E86AF4C" w14:textId="73ABC149" w:rsidR="00692407" w:rsidRPr="00E3676F" w:rsidRDefault="00CA1996" w:rsidP="00CA1996">
      <w:pPr>
        <w:pStyle w:val="Pquestiontextmainstem"/>
      </w:pPr>
      <w:r w:rsidRPr="00834E5F">
        <w:t>N</w:t>
      </w:r>
      <w:r w:rsidR="009231B6">
        <w:t>ina</w:t>
      </w:r>
      <w:r w:rsidRPr="00834E5F">
        <w:t xml:space="preserve"> </w:t>
      </w:r>
      <w:r w:rsidR="00692407" w:rsidRPr="00E3676F">
        <w:t>is one</w:t>
      </w:r>
      <w:r w:rsidR="00403E52">
        <w:t xml:space="preserve"> </w:t>
      </w:r>
      <w:r w:rsidR="00692407" w:rsidRPr="00E3676F">
        <w:t xml:space="preserve">third the age of her brother, </w:t>
      </w:r>
      <w:r w:rsidR="009231B6">
        <w:t>Michael</w:t>
      </w:r>
      <w:r w:rsidRPr="00834E5F">
        <w:t xml:space="preserve">. In </w:t>
      </w:r>
      <w:r w:rsidR="009231B6">
        <w:t>eight</w:t>
      </w:r>
      <w:r w:rsidRPr="00834E5F">
        <w:t xml:space="preserve"> years</w:t>
      </w:r>
      <w:r w:rsidR="00577934">
        <w:t>’</w:t>
      </w:r>
      <w:r w:rsidRPr="00834E5F">
        <w:t xml:space="preserve"> time, she will be half her brother’s age.</w:t>
      </w:r>
      <w:r>
        <w:t xml:space="preserve"> </w:t>
      </w:r>
      <w:r w:rsidR="00692407" w:rsidRPr="00E3676F">
        <w:t xml:space="preserve">If </w:t>
      </w:r>
      <w:r w:rsidRPr="00834E5F">
        <w:t>N</w:t>
      </w:r>
      <w:r w:rsidR="009231B6">
        <w:t>ina</w:t>
      </w:r>
      <w:r w:rsidRPr="00834E5F">
        <w:t xml:space="preserve"> </w:t>
      </w:r>
      <w:r w:rsidR="00692407" w:rsidRPr="00E3676F">
        <w:t xml:space="preserve">is </w:t>
      </w:r>
      <w:r w:rsidR="00692407" w:rsidRPr="006E097C">
        <w:rPr>
          <w:rStyle w:val="Cmathsexpressions"/>
          <w:i/>
        </w:rPr>
        <w:t>n</w:t>
      </w:r>
      <w:r w:rsidR="0081499E">
        <w:t xml:space="preserve"> years old</w:t>
      </w:r>
      <w:r w:rsidR="00692407" w:rsidRPr="00E3676F">
        <w:t>:</w:t>
      </w:r>
    </w:p>
    <w:p w14:paraId="2D61BD25" w14:textId="50E38C90" w:rsidR="00CA1996" w:rsidRDefault="00692407" w:rsidP="00CA1996">
      <w:pPr>
        <w:pStyle w:val="Pquestiontextpartsa"/>
      </w:pPr>
      <w:r w:rsidRPr="00A94162">
        <w:rPr>
          <w:rStyle w:val="Cquestionpartlabelbold"/>
        </w:rPr>
        <w:t>(</w:t>
      </w:r>
      <w:r w:rsidR="00CA1996">
        <w:rPr>
          <w:rStyle w:val="Cquestionpartlabelbold"/>
        </w:rPr>
        <w:t>a</w:t>
      </w:r>
      <w:r w:rsidRPr="00A94162">
        <w:rPr>
          <w:rStyle w:val="Cquestionpartlabelbold"/>
        </w:rPr>
        <w:t>)</w:t>
      </w:r>
      <w:r w:rsidR="00FE4A1E" w:rsidRPr="00FE4A1E">
        <w:tab/>
      </w:r>
      <w:r w:rsidR="00403E52">
        <w:t>w</w:t>
      </w:r>
      <w:r w:rsidRPr="00E3676F">
        <w:t xml:space="preserve">rite an expression in terms of </w:t>
      </w:r>
      <w:r w:rsidRPr="006E097C">
        <w:rPr>
          <w:rStyle w:val="Cmathsexpressions"/>
          <w:i/>
          <w:iCs/>
        </w:rPr>
        <w:t>n</w:t>
      </w:r>
      <w:r w:rsidR="00403E52">
        <w:t xml:space="preserve"> to show how old </w:t>
      </w:r>
      <w:r w:rsidR="009231B6">
        <w:t>Michael</w:t>
      </w:r>
      <w:r w:rsidR="00CA1996">
        <w:t xml:space="preserve"> </w:t>
      </w:r>
      <w:r w:rsidR="00403E52">
        <w:t>is now</w:t>
      </w:r>
    </w:p>
    <w:p w14:paraId="3D5D79D1" w14:textId="77777777" w:rsidR="00577934" w:rsidRDefault="00577934" w:rsidP="00CA1996">
      <w:pPr>
        <w:pStyle w:val="Pquestiontextpartsa"/>
      </w:pPr>
    </w:p>
    <w:p w14:paraId="3618B898" w14:textId="77777777" w:rsidR="00E7076C" w:rsidRDefault="00E7076C" w:rsidP="00CA1996">
      <w:pPr>
        <w:pStyle w:val="Pquestiontextpartsa"/>
      </w:pPr>
    </w:p>
    <w:p w14:paraId="022DFB69" w14:textId="77777777" w:rsidR="00577934" w:rsidRDefault="00577934" w:rsidP="00CA1996">
      <w:pPr>
        <w:pStyle w:val="Pquestiontextpartsa"/>
      </w:pPr>
    </w:p>
    <w:p w14:paraId="743C692D" w14:textId="21777B93" w:rsidR="00CA1996" w:rsidRDefault="00A94162" w:rsidP="00CA1996">
      <w:pPr>
        <w:pStyle w:val="Pquestiontextpartsa"/>
      </w:pPr>
      <w:r w:rsidRPr="00A94162">
        <w:rPr>
          <w:rStyle w:val="Cquestionpartlabelbold"/>
        </w:rPr>
        <w:t>(</w:t>
      </w:r>
      <w:r w:rsidR="00CA1996">
        <w:rPr>
          <w:rStyle w:val="Cquestionpartlabelbold"/>
        </w:rPr>
        <w:t>b</w:t>
      </w:r>
      <w:r w:rsidRPr="00A94162">
        <w:rPr>
          <w:rStyle w:val="Cquestionpartlabelbold"/>
        </w:rPr>
        <w:t>)</w:t>
      </w:r>
      <w:r w:rsidR="00FE4A1E" w:rsidRPr="00FE4A1E">
        <w:tab/>
      </w:r>
      <w:r w:rsidR="0081499E">
        <w:t>w</w:t>
      </w:r>
      <w:r w:rsidR="00692407" w:rsidRPr="00E3676F">
        <w:t xml:space="preserve">rite </w:t>
      </w:r>
      <w:r w:rsidR="00CA1996">
        <w:t>two different</w:t>
      </w:r>
      <w:r w:rsidR="00692407" w:rsidRPr="00E3676F">
        <w:t xml:space="preserve"> expression</w:t>
      </w:r>
      <w:r w:rsidR="00CA1996">
        <w:t>s</w:t>
      </w:r>
      <w:r w:rsidR="00692407" w:rsidRPr="00E3676F">
        <w:t xml:space="preserve"> in terms of </w:t>
      </w:r>
      <w:r w:rsidR="00692407" w:rsidRPr="006E097C">
        <w:rPr>
          <w:rStyle w:val="Cmathsexpressions"/>
          <w:i/>
          <w:iCs/>
        </w:rPr>
        <w:t>n</w:t>
      </w:r>
      <w:r w:rsidR="00692407" w:rsidRPr="00E3676F">
        <w:t xml:space="preserve"> to show how old </w:t>
      </w:r>
      <w:r w:rsidR="009231B6">
        <w:t>Michael</w:t>
      </w:r>
      <w:r w:rsidR="00CA1996" w:rsidRPr="00E3676F">
        <w:t xml:space="preserve"> </w:t>
      </w:r>
      <w:r w:rsidR="00692407" w:rsidRPr="00E3676F">
        <w:t xml:space="preserve">will be in </w:t>
      </w:r>
      <w:r w:rsidR="009231B6">
        <w:t>eight</w:t>
      </w:r>
      <w:r w:rsidR="00692407" w:rsidRPr="00E3676F">
        <w:t xml:space="preserve"> years</w:t>
      </w:r>
      <w:r w:rsidR="0081499E">
        <w:t>’</w:t>
      </w:r>
      <w:r w:rsidR="00692407" w:rsidRPr="00E3676F">
        <w:t xml:space="preserve"> time. </w:t>
      </w:r>
    </w:p>
    <w:p w14:paraId="6A84BDC8" w14:textId="19A1EE37" w:rsidR="00CA1996" w:rsidRDefault="00CA1996" w:rsidP="005E438E">
      <w:pPr>
        <w:pStyle w:val="Pquestiontextpartsa"/>
      </w:pPr>
    </w:p>
    <w:p w14:paraId="3BCF1539" w14:textId="77777777" w:rsidR="00577934" w:rsidRDefault="00577934" w:rsidP="005E438E">
      <w:pPr>
        <w:pStyle w:val="Pquestiontextpartsa"/>
      </w:pPr>
    </w:p>
    <w:p w14:paraId="2DDFAD73" w14:textId="2C5DB519" w:rsidR="00E14832" w:rsidRDefault="00F37229" w:rsidP="00C8588D">
      <w:pPr>
        <w:pStyle w:val="Pquestionheadingsx"/>
      </w:pPr>
      <w:r>
        <w:lastRenderedPageBreak/>
        <w:t>Question 22</w:t>
      </w:r>
      <w:r w:rsidR="00FE4A1E" w:rsidRPr="00FE4A1E">
        <w:tab/>
      </w:r>
      <w:r w:rsidR="00CA1996">
        <w:rPr>
          <w:rStyle w:val="Cmarkslabel"/>
        </w:rPr>
        <w:t>10</w:t>
      </w:r>
      <w:r w:rsidR="00E14832" w:rsidRPr="001B433F">
        <w:rPr>
          <w:rStyle w:val="Cmarkslabel"/>
        </w:rPr>
        <w:t xml:space="preserve"> marks</w:t>
      </w:r>
      <w:r w:rsidR="00FE4A1E" w:rsidRPr="00FE4A1E">
        <w:tab/>
      </w:r>
      <w:r w:rsidR="001B46DA">
        <w:t>[</w:t>
      </w:r>
      <w:r w:rsidR="00692407">
        <w:t>3.1,</w:t>
      </w:r>
      <w:r w:rsidR="006E097C">
        <w:t xml:space="preserve"> </w:t>
      </w:r>
      <w:r w:rsidR="001B46DA">
        <w:t>3</w:t>
      </w:r>
      <w:r w:rsidR="00692407">
        <w:t>.</w:t>
      </w:r>
      <w:r w:rsidR="00CA1996">
        <w:t>4</w:t>
      </w:r>
      <w:r w:rsidR="00692407">
        <w:t>,</w:t>
      </w:r>
      <w:r w:rsidR="006E097C">
        <w:t xml:space="preserve"> </w:t>
      </w:r>
      <w:r w:rsidR="00692407">
        <w:t>3.</w:t>
      </w:r>
      <w:r w:rsidR="00CA1996">
        <w:t>6</w:t>
      </w:r>
      <w:r w:rsidR="00E14832">
        <w:t>]</w:t>
      </w:r>
    </w:p>
    <w:p w14:paraId="345345E0" w14:textId="459DBE3E" w:rsidR="00CA1996" w:rsidRPr="003811E9" w:rsidRDefault="004F328C" w:rsidP="00C8588D">
      <w:pPr>
        <w:pStyle w:val="Pquestiontextmainstem"/>
        <w:keepNext/>
        <w:rPr>
          <w:rFonts w:eastAsia="行楷体"/>
        </w:rPr>
      </w:pPr>
      <w:r>
        <w:t xml:space="preserve">A </w:t>
      </w:r>
      <w:r w:rsidR="00CA1996" w:rsidRPr="00834E5F">
        <w:rPr>
          <w:snapToGrid w:val="0"/>
          <w:lang w:eastAsia="en-US"/>
        </w:rPr>
        <w:t xml:space="preserve">rectangle has dimensions such that the length is </w:t>
      </w:r>
      <w:r w:rsidR="009231B6">
        <w:rPr>
          <w:snapToGrid w:val="0"/>
          <w:lang w:eastAsia="en-US"/>
        </w:rPr>
        <w:t>10</w:t>
      </w:r>
      <w:r w:rsidR="00CA1996" w:rsidRPr="00834E5F">
        <w:rPr>
          <w:snapToGrid w:val="0"/>
          <w:lang w:eastAsia="en-US"/>
        </w:rPr>
        <w:t xml:space="preserve"> cm longer than the width.</w:t>
      </w:r>
      <w:r w:rsidR="00CA1996" w:rsidRPr="003811E9">
        <w:rPr>
          <w:rFonts w:eastAsia="行楷体"/>
        </w:rPr>
        <w:t xml:space="preserve"> </w:t>
      </w:r>
      <w:r w:rsidR="00CA1996" w:rsidRPr="00834E5F">
        <w:rPr>
          <w:snapToGrid w:val="0"/>
          <w:lang w:eastAsia="en-US"/>
        </w:rPr>
        <w:t>This is represented by the diagram below.</w:t>
      </w:r>
    </w:p>
    <w:p w14:paraId="60A6914F" w14:textId="77777777" w:rsidR="00C8588D" w:rsidRDefault="00C8588D" w:rsidP="00C8588D">
      <w:pPr>
        <w:keepNext/>
        <w:rPr>
          <w:rStyle w:val="Cquestionpartlabelbold"/>
          <w:rFonts w:eastAsia="行楷体"/>
        </w:rPr>
      </w:pPr>
      <w:r>
        <w:rPr>
          <w:noProof/>
          <w:color w:val="FF0000"/>
        </w:rPr>
        <w:drawing>
          <wp:inline distT="0" distB="0" distL="0" distR="0" wp14:anchorId="30C9B417" wp14:editId="5B7C8E85">
            <wp:extent cx="2133600" cy="8412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8_EB_03_SBT_02.jpg"/>
                    <pic:cNvPicPr/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C4FB" w14:textId="71217211" w:rsidR="00CA1996" w:rsidRDefault="00FE4A1E" w:rsidP="00E7076C">
      <w:pPr>
        <w:pStyle w:val="Pquestiontextpartsa"/>
        <w:rPr>
          <w:rFonts w:eastAsia="行楷体"/>
          <w:lang w:eastAsia="zh-CN"/>
        </w:rPr>
      </w:pPr>
      <w:r w:rsidRPr="00FE4A1E">
        <w:rPr>
          <w:rStyle w:val="Cquestionpartlabelbold"/>
          <w:rFonts w:eastAsia="行楷体"/>
        </w:rPr>
        <w:t>(a)</w:t>
      </w:r>
      <w:r w:rsidRPr="00FE4A1E">
        <w:rPr>
          <w:rFonts w:eastAsia="行楷体"/>
        </w:rPr>
        <w:tab/>
      </w:r>
      <w:r w:rsidR="00577934">
        <w:rPr>
          <w:rFonts w:eastAsia="行楷体"/>
          <w:lang w:eastAsia="zh-CN"/>
        </w:rPr>
        <w:t>Write an</w:t>
      </w:r>
      <w:r w:rsidR="00CA1996" w:rsidRPr="00834E5F">
        <w:rPr>
          <w:rFonts w:eastAsia="行楷体"/>
          <w:lang w:eastAsia="zh-CN"/>
        </w:rPr>
        <w:t xml:space="preserve"> expression for the area of the rectangle. Expand and simplify your expression.</w:t>
      </w:r>
    </w:p>
    <w:p w14:paraId="01F575BE" w14:textId="77777777" w:rsidR="00577934" w:rsidRDefault="00577934" w:rsidP="00CA1996">
      <w:pPr>
        <w:pStyle w:val="Pquestiontextpartsa"/>
        <w:rPr>
          <w:rFonts w:eastAsia="行楷体"/>
          <w:lang w:eastAsia="zh-CN"/>
        </w:rPr>
      </w:pPr>
    </w:p>
    <w:p w14:paraId="40B2AB7A" w14:textId="77777777" w:rsidR="00577934" w:rsidRDefault="00577934" w:rsidP="00CA1996">
      <w:pPr>
        <w:pStyle w:val="Pquestiontextpartsa"/>
        <w:rPr>
          <w:rFonts w:eastAsia="行楷体"/>
          <w:lang w:eastAsia="zh-CN"/>
        </w:rPr>
      </w:pPr>
    </w:p>
    <w:p w14:paraId="21693CAB" w14:textId="77777777" w:rsidR="00577934" w:rsidRDefault="00577934" w:rsidP="00CA1996">
      <w:pPr>
        <w:pStyle w:val="Pquestiontextpartsa"/>
        <w:rPr>
          <w:rFonts w:eastAsia="行楷体"/>
          <w:lang w:eastAsia="zh-CN"/>
        </w:rPr>
      </w:pPr>
    </w:p>
    <w:p w14:paraId="5C1CA1EC" w14:textId="77777777" w:rsidR="00577934" w:rsidRDefault="00577934" w:rsidP="00CA1996">
      <w:pPr>
        <w:pStyle w:val="Pquestiontextpartsa"/>
        <w:rPr>
          <w:rFonts w:eastAsia="行楷体"/>
          <w:lang w:eastAsia="zh-CN"/>
        </w:rPr>
      </w:pPr>
    </w:p>
    <w:p w14:paraId="18AE0E9D" w14:textId="0DB99457" w:rsidR="00CA1996" w:rsidRPr="003811E9" w:rsidRDefault="00FE4A1E" w:rsidP="00CA1996">
      <w:pPr>
        <w:pStyle w:val="Pquestiontextpartsa"/>
      </w:pPr>
      <w:r w:rsidRPr="00FE4A1E">
        <w:rPr>
          <w:rStyle w:val="Cquestionpartlabelbold"/>
        </w:rPr>
        <w:t>(b)</w:t>
      </w:r>
      <w:r w:rsidRPr="00FE4A1E">
        <w:tab/>
      </w:r>
      <w:r w:rsidR="00CA1996" w:rsidRPr="003811E9">
        <w:t xml:space="preserve">The length is increased by </w:t>
      </w:r>
      <w:r w:rsidR="009231B6" w:rsidRPr="003811E9">
        <w:t>75</w:t>
      </w:r>
      <w:r w:rsidR="00577934" w:rsidRPr="003811E9">
        <w:t>%</w:t>
      </w:r>
      <w:r w:rsidR="00CA1996" w:rsidRPr="003811E9">
        <w:t xml:space="preserve"> and the width </w:t>
      </w:r>
      <w:r w:rsidR="009231B6" w:rsidRPr="003811E9">
        <w:t>is increased by 5</w:t>
      </w:r>
      <w:r w:rsidR="00CA1996" w:rsidRPr="003811E9">
        <w:t xml:space="preserve">0%. </w:t>
      </w:r>
    </w:p>
    <w:p w14:paraId="68734A37" w14:textId="199D04FA" w:rsidR="00CA1996" w:rsidRDefault="00CA1996" w:rsidP="00CA1996">
      <w:pPr>
        <w:pStyle w:val="Pquestiontextpartsi"/>
        <w:rPr>
          <w:snapToGrid w:val="0"/>
          <w:lang w:eastAsia="en-US"/>
        </w:rPr>
      </w:pPr>
      <w:r w:rsidRPr="003811E9">
        <w:rPr>
          <w:rStyle w:val="Cquestionpartlabelbold"/>
        </w:rPr>
        <w:t>(i)</w:t>
      </w:r>
      <w:r w:rsidR="00577934">
        <w:rPr>
          <w:snapToGrid w:val="0"/>
          <w:lang w:eastAsia="en-US"/>
        </w:rPr>
        <w:tab/>
        <w:t>Write an</w:t>
      </w:r>
      <w:r w:rsidRPr="00834E5F">
        <w:rPr>
          <w:snapToGrid w:val="0"/>
          <w:lang w:eastAsia="en-US"/>
        </w:rPr>
        <w:t xml:space="preserve"> expression for the new length and width of the rectangle.</w:t>
      </w:r>
    </w:p>
    <w:p w14:paraId="716F1545" w14:textId="77777777" w:rsidR="003270FA" w:rsidRDefault="003270FA" w:rsidP="00CA1996">
      <w:pPr>
        <w:pStyle w:val="Pquestiontextpartsi"/>
        <w:rPr>
          <w:snapToGrid w:val="0"/>
          <w:lang w:eastAsia="en-US"/>
        </w:rPr>
      </w:pPr>
    </w:p>
    <w:p w14:paraId="4D8FE04B" w14:textId="77777777" w:rsidR="003270FA" w:rsidRPr="00834E5F" w:rsidRDefault="003270FA" w:rsidP="00CA1996">
      <w:pPr>
        <w:pStyle w:val="Pquestiontextpartsi"/>
        <w:rPr>
          <w:snapToGrid w:val="0"/>
          <w:lang w:eastAsia="en-US"/>
        </w:rPr>
      </w:pPr>
    </w:p>
    <w:p w14:paraId="29F30E20" w14:textId="75E8B753" w:rsidR="00CA1996" w:rsidRDefault="00CA1996" w:rsidP="00CA1996">
      <w:pPr>
        <w:pStyle w:val="Pquestiontextpartsi"/>
        <w:rPr>
          <w:rFonts w:eastAsia="行楷体"/>
          <w:lang w:eastAsia="zh-CN"/>
        </w:rPr>
      </w:pPr>
      <w:r w:rsidRPr="003811E9">
        <w:rPr>
          <w:rStyle w:val="Cquestionpartlabelbold"/>
        </w:rPr>
        <w:t>(ii)</w:t>
      </w:r>
      <w:r w:rsidR="00577934">
        <w:rPr>
          <w:snapToGrid w:val="0"/>
          <w:lang w:eastAsia="en-US"/>
        </w:rPr>
        <w:tab/>
      </w:r>
      <w:r w:rsidRPr="00834E5F">
        <w:rPr>
          <w:snapToGrid w:val="0"/>
          <w:lang w:eastAsia="en-US"/>
        </w:rPr>
        <w:t xml:space="preserve">What is the area of this new rectangle? </w:t>
      </w:r>
      <w:r w:rsidRPr="00834E5F">
        <w:rPr>
          <w:rFonts w:eastAsia="行楷体"/>
          <w:lang w:eastAsia="zh-CN"/>
        </w:rPr>
        <w:t>Expand and simplify your expression.</w:t>
      </w:r>
    </w:p>
    <w:p w14:paraId="239C6A33" w14:textId="77777777" w:rsidR="003270FA" w:rsidRDefault="003270FA" w:rsidP="00CA1996">
      <w:pPr>
        <w:pStyle w:val="Pquestiontextpartsi"/>
        <w:rPr>
          <w:rFonts w:eastAsia="行楷体"/>
          <w:lang w:eastAsia="zh-CN"/>
        </w:rPr>
      </w:pPr>
    </w:p>
    <w:p w14:paraId="30AAAE31" w14:textId="77777777" w:rsidR="003270FA" w:rsidRPr="003811E9" w:rsidRDefault="003270FA" w:rsidP="00CA1996">
      <w:pPr>
        <w:pStyle w:val="Pquestiontextpartsi"/>
        <w:rPr>
          <w:rStyle w:val="Cquestionpartlabelbold"/>
          <w:rFonts w:eastAsia="行楷体"/>
        </w:rPr>
      </w:pPr>
    </w:p>
    <w:p w14:paraId="1EE96877" w14:textId="77777777" w:rsidR="003270FA" w:rsidRPr="003811E9" w:rsidRDefault="003270FA" w:rsidP="00CA1996">
      <w:pPr>
        <w:pStyle w:val="Pquestiontextpartsi"/>
        <w:rPr>
          <w:rStyle w:val="Cquestionpartlabelbold"/>
          <w:rFonts w:eastAsia="行楷体"/>
        </w:rPr>
      </w:pPr>
    </w:p>
    <w:p w14:paraId="551FB0C9" w14:textId="7BCDF026" w:rsidR="00CA1996" w:rsidRDefault="00CA1996" w:rsidP="00CA1996">
      <w:pPr>
        <w:pStyle w:val="Pquestiontextpartsi"/>
        <w:rPr>
          <w:rFonts w:eastAsia="行楷体"/>
          <w:lang w:eastAsia="zh-CN"/>
        </w:rPr>
      </w:pPr>
      <w:r w:rsidRPr="003811E9">
        <w:rPr>
          <w:rStyle w:val="Cquestionpartlabelbold"/>
          <w:rFonts w:eastAsia="行楷体"/>
        </w:rPr>
        <w:t>(iii)</w:t>
      </w:r>
      <w:r w:rsidR="00577934" w:rsidRPr="003811E9">
        <w:rPr>
          <w:rStyle w:val="Cquestionpartlabelbold"/>
          <w:rFonts w:eastAsia="行楷体"/>
        </w:rPr>
        <w:tab/>
      </w:r>
      <w:r w:rsidRPr="00834E5F">
        <w:rPr>
          <w:rFonts w:eastAsia="行楷体"/>
          <w:lang w:eastAsia="zh-CN"/>
        </w:rPr>
        <w:t>What is the increase in the area of the new rectangle? Comment on this increase.</w:t>
      </w:r>
    </w:p>
    <w:p w14:paraId="7FB425F3" w14:textId="77777777" w:rsidR="003270FA" w:rsidRDefault="003270FA" w:rsidP="00CA1996">
      <w:pPr>
        <w:pStyle w:val="Pquestiontextpartsi"/>
        <w:rPr>
          <w:rFonts w:eastAsia="行楷体"/>
          <w:lang w:eastAsia="zh-CN"/>
        </w:rPr>
      </w:pPr>
    </w:p>
    <w:p w14:paraId="3D20DC28" w14:textId="77777777" w:rsidR="003270FA" w:rsidRDefault="003270FA" w:rsidP="00CA1996">
      <w:pPr>
        <w:pStyle w:val="Pquestiontextpartsi"/>
        <w:rPr>
          <w:rFonts w:eastAsia="行楷体"/>
          <w:lang w:eastAsia="zh-CN"/>
        </w:rPr>
      </w:pPr>
    </w:p>
    <w:p w14:paraId="38F713A7" w14:textId="799C1DDE" w:rsidR="00CA1996" w:rsidRPr="00834E5F" w:rsidRDefault="00FE4A1E" w:rsidP="00CA1996">
      <w:pPr>
        <w:pStyle w:val="Pquestiontextpartsa"/>
        <w:rPr>
          <w:snapToGrid w:val="0"/>
          <w:lang w:eastAsia="en-US"/>
        </w:rPr>
      </w:pPr>
      <w:r w:rsidRPr="00FE4A1E">
        <w:rPr>
          <w:rStyle w:val="Cquestionpartlabelbold"/>
        </w:rPr>
        <w:t>(c)</w:t>
      </w:r>
      <w:r w:rsidRPr="00FE4A1E">
        <w:tab/>
      </w:r>
      <w:r w:rsidR="00577934">
        <w:rPr>
          <w:snapToGrid w:val="0"/>
          <w:lang w:eastAsia="en-US"/>
        </w:rPr>
        <w:t>A</w:t>
      </w:r>
      <w:r w:rsidR="00CA1996" w:rsidRPr="00834E5F">
        <w:rPr>
          <w:snapToGrid w:val="0"/>
          <w:lang w:eastAsia="en-US"/>
        </w:rPr>
        <w:t xml:space="preserve">fter these increases, the perimeter of the new rectangle is </w:t>
      </w:r>
      <w:r w:rsidR="009231B6">
        <w:rPr>
          <w:snapToGrid w:val="0"/>
          <w:lang w:eastAsia="en-US"/>
        </w:rPr>
        <w:t>100</w:t>
      </w:r>
      <w:r w:rsidR="00CA1996" w:rsidRPr="00834E5F">
        <w:rPr>
          <w:snapToGrid w:val="0"/>
          <w:lang w:eastAsia="en-US"/>
        </w:rPr>
        <w:t xml:space="preserve"> </w:t>
      </w:r>
      <w:r w:rsidR="00577934">
        <w:rPr>
          <w:snapToGrid w:val="0"/>
          <w:lang w:eastAsia="en-US"/>
        </w:rPr>
        <w:t>cm.</w:t>
      </w:r>
    </w:p>
    <w:p w14:paraId="79B9BE23" w14:textId="2F7FCCFF" w:rsidR="00CA1996" w:rsidRDefault="00CA1996" w:rsidP="00CA1996">
      <w:pPr>
        <w:pStyle w:val="Pquestiontextpartsi"/>
        <w:rPr>
          <w:snapToGrid w:val="0"/>
          <w:lang w:eastAsia="en-US"/>
        </w:rPr>
      </w:pPr>
      <w:r w:rsidRPr="003811E9">
        <w:rPr>
          <w:rStyle w:val="Cquestionpartlabelbold"/>
        </w:rPr>
        <w:t>(i)</w:t>
      </w:r>
      <w:r w:rsidR="00577934">
        <w:rPr>
          <w:snapToGrid w:val="0"/>
          <w:lang w:eastAsia="en-US"/>
        </w:rPr>
        <w:tab/>
      </w:r>
      <w:r w:rsidRPr="00834E5F">
        <w:rPr>
          <w:snapToGrid w:val="0"/>
          <w:lang w:eastAsia="en-US"/>
        </w:rPr>
        <w:t xml:space="preserve">Suggest a value for </w:t>
      </w:r>
      <w:r w:rsidRPr="00577934">
        <w:rPr>
          <w:rStyle w:val="Cmathsexpressions"/>
          <w:i/>
          <w:iCs/>
        </w:rPr>
        <w:t>x</w:t>
      </w:r>
      <w:r w:rsidR="00577934">
        <w:rPr>
          <w:snapToGrid w:val="0"/>
          <w:lang w:eastAsia="en-US"/>
        </w:rPr>
        <w:t>.</w:t>
      </w:r>
    </w:p>
    <w:p w14:paraId="7B596ED3" w14:textId="77777777" w:rsidR="003270FA" w:rsidRDefault="003270FA" w:rsidP="00CA1996">
      <w:pPr>
        <w:pStyle w:val="Pquestiontextpartsi"/>
        <w:rPr>
          <w:snapToGrid w:val="0"/>
          <w:lang w:eastAsia="en-US"/>
        </w:rPr>
      </w:pPr>
    </w:p>
    <w:p w14:paraId="30FD8D70" w14:textId="77777777" w:rsidR="003270FA" w:rsidRDefault="003270FA" w:rsidP="00CA1996">
      <w:pPr>
        <w:pStyle w:val="Pquestiontextpartsi"/>
        <w:rPr>
          <w:snapToGrid w:val="0"/>
          <w:lang w:eastAsia="en-US"/>
        </w:rPr>
      </w:pPr>
    </w:p>
    <w:p w14:paraId="0A27D40A" w14:textId="77777777" w:rsidR="003270FA" w:rsidRPr="00834E5F" w:rsidRDefault="003270FA" w:rsidP="00CA1996">
      <w:pPr>
        <w:pStyle w:val="Pquestiontextpartsi"/>
        <w:rPr>
          <w:snapToGrid w:val="0"/>
          <w:lang w:eastAsia="en-US"/>
        </w:rPr>
      </w:pPr>
    </w:p>
    <w:p w14:paraId="1341AC4D" w14:textId="6869C83A" w:rsidR="00CA1996" w:rsidRDefault="00CA1996" w:rsidP="00CA1996">
      <w:pPr>
        <w:pStyle w:val="Pquestiontextpartsi"/>
        <w:rPr>
          <w:snapToGrid w:val="0"/>
          <w:lang w:eastAsia="en-US"/>
        </w:rPr>
      </w:pPr>
      <w:r w:rsidRPr="003811E9">
        <w:rPr>
          <w:rStyle w:val="Cquestionpartlabelbold"/>
        </w:rPr>
        <w:t>(ii)</w:t>
      </w:r>
      <w:r w:rsidR="00577934">
        <w:rPr>
          <w:snapToGrid w:val="0"/>
          <w:lang w:eastAsia="en-US"/>
        </w:rPr>
        <w:tab/>
        <w:t>U</w:t>
      </w:r>
      <w:r w:rsidRPr="00834E5F">
        <w:rPr>
          <w:snapToGrid w:val="0"/>
          <w:lang w:eastAsia="en-US"/>
        </w:rPr>
        <w:t>se this value to calculate the perimeter of the original rectangle.</w:t>
      </w:r>
    </w:p>
    <w:p w14:paraId="34FE28A6" w14:textId="77777777" w:rsidR="003270FA" w:rsidRDefault="003270FA" w:rsidP="00CA1996">
      <w:pPr>
        <w:pStyle w:val="Pquestiontextpartsi"/>
        <w:rPr>
          <w:snapToGrid w:val="0"/>
          <w:lang w:eastAsia="en-US"/>
        </w:rPr>
      </w:pPr>
    </w:p>
    <w:p w14:paraId="156A37CE" w14:textId="77777777" w:rsidR="003270FA" w:rsidRDefault="003270FA" w:rsidP="00CA1996">
      <w:pPr>
        <w:pStyle w:val="Pquestiontextpartsi"/>
        <w:rPr>
          <w:snapToGrid w:val="0"/>
          <w:lang w:eastAsia="en-US"/>
        </w:rPr>
      </w:pPr>
    </w:p>
    <w:p w14:paraId="26EBA8F6" w14:textId="77777777" w:rsidR="003270FA" w:rsidRDefault="003270FA" w:rsidP="00CA1996">
      <w:pPr>
        <w:pStyle w:val="Pquestiontextpartsi"/>
        <w:rPr>
          <w:rFonts w:eastAsia="行楷体"/>
          <w:lang w:eastAsia="zh-CN"/>
        </w:rPr>
      </w:pPr>
    </w:p>
    <w:p w14:paraId="609F728D" w14:textId="38D8EBC7" w:rsidR="001D605B" w:rsidRDefault="005E438E" w:rsidP="005E438E">
      <w:pPr>
        <w:pStyle w:val="Psectionresults"/>
      </w:pPr>
      <w:r>
        <w:t xml:space="preserve">Extended answer results: ___ / </w:t>
      </w:r>
      <w:r w:rsidR="003270FA">
        <w:t>22</w:t>
      </w:r>
    </w:p>
    <w:p w14:paraId="0E30328A" w14:textId="6AE174EB" w:rsidR="001B433F" w:rsidRDefault="005E438E" w:rsidP="001B433F">
      <w:pPr>
        <w:pStyle w:val="Psectionresults"/>
      </w:pPr>
      <w:r>
        <w:t>T</w:t>
      </w:r>
      <w:r w:rsidR="007E7CDD">
        <w:t>OTAL test results: ___ / 6</w:t>
      </w:r>
      <w:r w:rsidR="003270FA">
        <w:t>7</w:t>
      </w:r>
    </w:p>
    <w:sectPr w:rsidR="001B433F" w:rsidSect="003C1799">
      <w:headerReference w:type="default" r:id="rId26"/>
      <w:footerReference w:type="default" r:id="rId27"/>
      <w:headerReference w:type="first" r:id="rId28"/>
      <w:footerReference w:type="first" r:id="rId29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F0F0F" w14:textId="77777777" w:rsidR="00D57D33" w:rsidRDefault="00D57D33" w:rsidP="00B91E57">
      <w:r>
        <w:separator/>
      </w:r>
    </w:p>
  </w:endnote>
  <w:endnote w:type="continuationSeparator" w:id="0">
    <w:p w14:paraId="17313571" w14:textId="77777777" w:rsidR="00D57D33" w:rsidRDefault="00D57D33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行楷体">
    <w:charset w:val="86"/>
    <w:family w:val="roman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577934" w:rsidRDefault="00577934" w:rsidP="00B91E57">
    <w:pPr>
      <w:pStyle w:val="Pfootertext"/>
    </w:pPr>
  </w:p>
  <w:p w14:paraId="64131F18" w14:textId="431F8611" w:rsidR="00577934" w:rsidRPr="00B91E57" w:rsidRDefault="00577934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 w:rsidRPr="007F62D3">
      <w:tab/>
    </w:r>
    <w:r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649CB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577934" w:rsidRDefault="00577934" w:rsidP="00A8741D">
    <w:pPr>
      <w:pStyle w:val="Pfootertext"/>
    </w:pPr>
  </w:p>
  <w:p w14:paraId="003084DD" w14:textId="3A4DA812" w:rsidR="00577934" w:rsidRPr="00A8741D" w:rsidRDefault="00577934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 w:rsidRPr="007F62D3">
      <w:tab/>
    </w:r>
    <w:r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649CB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E2D81" w14:textId="77777777" w:rsidR="00D57D33" w:rsidRDefault="00D57D33" w:rsidP="00B91E57">
      <w:r>
        <w:separator/>
      </w:r>
    </w:p>
  </w:footnote>
  <w:footnote w:type="continuationSeparator" w:id="0">
    <w:p w14:paraId="57F8A238" w14:textId="77777777" w:rsidR="00D57D33" w:rsidRDefault="00D57D33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7CAE89FE" w:rsidR="00577934" w:rsidRPr="00E7076C" w:rsidRDefault="00E7076C" w:rsidP="00E7076C">
    <w:pPr>
      <w:pStyle w:val="Pheadertext"/>
    </w:pPr>
    <w:r>
      <w:t>Pearson Mathematics 8    Algebra — Test 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BA7D0" w14:textId="77777777" w:rsidR="00E7076C" w:rsidRDefault="00E7076C" w:rsidP="00E7076C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1E7FB10B" w:rsidR="00577934" w:rsidRPr="00E7076C" w:rsidRDefault="00E7076C" w:rsidP="00E7076C">
    <w:pPr>
      <w:pStyle w:val="Pheadertext"/>
    </w:pPr>
    <w:r>
      <w:t>Algebra — Test C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0E1EC9"/>
    <w:multiLevelType w:val="hybridMultilevel"/>
    <w:tmpl w:val="E50A6A8A"/>
    <w:lvl w:ilvl="0" w:tplc="B7A85250">
      <w:start w:val="1"/>
      <w:numFmt w:val="decimal"/>
      <w:lvlText w:val="Question %1"/>
      <w:lvlJc w:val="left"/>
      <w:pPr>
        <w:tabs>
          <w:tab w:val="num" w:pos="-284"/>
        </w:tabs>
        <w:ind w:left="360" w:hanging="360"/>
      </w:pPr>
      <w:rPr>
        <w:rFonts w:hint="default"/>
        <w:b/>
        <w:sz w:val="20"/>
        <w:szCs w:val="20"/>
      </w:rPr>
    </w:lvl>
    <w:lvl w:ilvl="1" w:tplc="6626297A">
      <w:start w:val="1"/>
      <w:numFmt w:val="lowerLetter"/>
      <w:lvlText w:val="%2)"/>
      <w:lvlJc w:val="left"/>
      <w:pPr>
        <w:tabs>
          <w:tab w:val="num" w:pos="1298"/>
        </w:tabs>
        <w:ind w:left="1298" w:hanging="360"/>
      </w:pPr>
      <w:rPr>
        <w:rFonts w:hint="default"/>
      </w:rPr>
    </w:lvl>
    <w:lvl w:ilvl="2" w:tplc="C71610D4">
      <w:start w:val="1"/>
      <w:numFmt w:val="lowerLetter"/>
      <w:lvlText w:val="(%3)"/>
      <w:lvlJc w:val="left"/>
      <w:pPr>
        <w:tabs>
          <w:tab w:val="num" w:pos="2198"/>
        </w:tabs>
        <w:ind w:left="2198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306F"/>
    <w:rsid w:val="00033C5C"/>
    <w:rsid w:val="00035F65"/>
    <w:rsid w:val="000407AC"/>
    <w:rsid w:val="00043FF0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B0418"/>
    <w:rsid w:val="000C4CB1"/>
    <w:rsid w:val="000C6C56"/>
    <w:rsid w:val="000C7351"/>
    <w:rsid w:val="000F19FA"/>
    <w:rsid w:val="000F52E2"/>
    <w:rsid w:val="001054A3"/>
    <w:rsid w:val="00114E72"/>
    <w:rsid w:val="00121EAB"/>
    <w:rsid w:val="001249D4"/>
    <w:rsid w:val="00133398"/>
    <w:rsid w:val="00136289"/>
    <w:rsid w:val="00153C7C"/>
    <w:rsid w:val="00155BFD"/>
    <w:rsid w:val="001605F8"/>
    <w:rsid w:val="00160C54"/>
    <w:rsid w:val="001754F8"/>
    <w:rsid w:val="001771B4"/>
    <w:rsid w:val="00180D86"/>
    <w:rsid w:val="001A7BCC"/>
    <w:rsid w:val="001B433F"/>
    <w:rsid w:val="001B46DA"/>
    <w:rsid w:val="001C4DB3"/>
    <w:rsid w:val="001D605B"/>
    <w:rsid w:val="001F3755"/>
    <w:rsid w:val="001F3D5E"/>
    <w:rsid w:val="00205ABB"/>
    <w:rsid w:val="00223001"/>
    <w:rsid w:val="002509BC"/>
    <w:rsid w:val="002635BA"/>
    <w:rsid w:val="002649CB"/>
    <w:rsid w:val="00264CEA"/>
    <w:rsid w:val="0029660A"/>
    <w:rsid w:val="0029665F"/>
    <w:rsid w:val="002A61AB"/>
    <w:rsid w:val="002B09D1"/>
    <w:rsid w:val="002B3763"/>
    <w:rsid w:val="002C0D5B"/>
    <w:rsid w:val="002C3C99"/>
    <w:rsid w:val="002C5286"/>
    <w:rsid w:val="002D2E83"/>
    <w:rsid w:val="002D3853"/>
    <w:rsid w:val="002E0784"/>
    <w:rsid w:val="002E154B"/>
    <w:rsid w:val="002E3C7A"/>
    <w:rsid w:val="00307A48"/>
    <w:rsid w:val="00307F32"/>
    <w:rsid w:val="003123F3"/>
    <w:rsid w:val="00323197"/>
    <w:rsid w:val="00323AB7"/>
    <w:rsid w:val="003270FA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80A2D"/>
    <w:rsid w:val="003811E9"/>
    <w:rsid w:val="00383C06"/>
    <w:rsid w:val="0039270F"/>
    <w:rsid w:val="00393ADE"/>
    <w:rsid w:val="003A6EA1"/>
    <w:rsid w:val="003B3BBF"/>
    <w:rsid w:val="003C1799"/>
    <w:rsid w:val="003C445D"/>
    <w:rsid w:val="003D2F2C"/>
    <w:rsid w:val="003D407B"/>
    <w:rsid w:val="003E3349"/>
    <w:rsid w:val="003E7772"/>
    <w:rsid w:val="00403E52"/>
    <w:rsid w:val="004066D1"/>
    <w:rsid w:val="00412093"/>
    <w:rsid w:val="004139C7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350A"/>
    <w:rsid w:val="00485A37"/>
    <w:rsid w:val="004A1C99"/>
    <w:rsid w:val="004A5DD5"/>
    <w:rsid w:val="004C23FF"/>
    <w:rsid w:val="004C36D5"/>
    <w:rsid w:val="004C5E1E"/>
    <w:rsid w:val="004D01B5"/>
    <w:rsid w:val="004D24DE"/>
    <w:rsid w:val="004D3645"/>
    <w:rsid w:val="004E1790"/>
    <w:rsid w:val="004E4172"/>
    <w:rsid w:val="004F03F0"/>
    <w:rsid w:val="004F328C"/>
    <w:rsid w:val="004F5839"/>
    <w:rsid w:val="004F59F5"/>
    <w:rsid w:val="005067E7"/>
    <w:rsid w:val="0052478A"/>
    <w:rsid w:val="0052656A"/>
    <w:rsid w:val="00530D78"/>
    <w:rsid w:val="00531B1A"/>
    <w:rsid w:val="00554ECF"/>
    <w:rsid w:val="00561C8E"/>
    <w:rsid w:val="00564139"/>
    <w:rsid w:val="005644F4"/>
    <w:rsid w:val="005665F4"/>
    <w:rsid w:val="00567CE7"/>
    <w:rsid w:val="00571F02"/>
    <w:rsid w:val="005758F8"/>
    <w:rsid w:val="00577934"/>
    <w:rsid w:val="00582BD5"/>
    <w:rsid w:val="00582CC2"/>
    <w:rsid w:val="0059291C"/>
    <w:rsid w:val="005A07A0"/>
    <w:rsid w:val="005A6C19"/>
    <w:rsid w:val="005B5208"/>
    <w:rsid w:val="005C1799"/>
    <w:rsid w:val="005C2DB7"/>
    <w:rsid w:val="005C6EE5"/>
    <w:rsid w:val="005E438E"/>
    <w:rsid w:val="00604D55"/>
    <w:rsid w:val="00606690"/>
    <w:rsid w:val="0060765D"/>
    <w:rsid w:val="00607F60"/>
    <w:rsid w:val="00617BEA"/>
    <w:rsid w:val="006315DD"/>
    <w:rsid w:val="00631A31"/>
    <w:rsid w:val="00646790"/>
    <w:rsid w:val="006535B8"/>
    <w:rsid w:val="00665AA1"/>
    <w:rsid w:val="00666C5F"/>
    <w:rsid w:val="0066782B"/>
    <w:rsid w:val="00692407"/>
    <w:rsid w:val="006B2901"/>
    <w:rsid w:val="006B2DF9"/>
    <w:rsid w:val="006C4B2F"/>
    <w:rsid w:val="006D2264"/>
    <w:rsid w:val="006D6A33"/>
    <w:rsid w:val="006D6A60"/>
    <w:rsid w:val="006D6B75"/>
    <w:rsid w:val="006D70F3"/>
    <w:rsid w:val="006E097C"/>
    <w:rsid w:val="006E28FE"/>
    <w:rsid w:val="006E6CBD"/>
    <w:rsid w:val="006E7B52"/>
    <w:rsid w:val="006F2BB6"/>
    <w:rsid w:val="006F48EB"/>
    <w:rsid w:val="006F4CE2"/>
    <w:rsid w:val="0070464D"/>
    <w:rsid w:val="00713EAF"/>
    <w:rsid w:val="00715815"/>
    <w:rsid w:val="00722B45"/>
    <w:rsid w:val="00727AF4"/>
    <w:rsid w:val="007313E8"/>
    <w:rsid w:val="00732B3C"/>
    <w:rsid w:val="00742C46"/>
    <w:rsid w:val="007555EB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7E7CDD"/>
    <w:rsid w:val="007F62D3"/>
    <w:rsid w:val="0081499E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1454"/>
    <w:rsid w:val="00872A57"/>
    <w:rsid w:val="00883D65"/>
    <w:rsid w:val="008851EA"/>
    <w:rsid w:val="00887F5C"/>
    <w:rsid w:val="008A06F7"/>
    <w:rsid w:val="008A2708"/>
    <w:rsid w:val="008B5DC2"/>
    <w:rsid w:val="008B637E"/>
    <w:rsid w:val="008C1212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31B6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A776D"/>
    <w:rsid w:val="009C1F04"/>
    <w:rsid w:val="009C3377"/>
    <w:rsid w:val="009D03D9"/>
    <w:rsid w:val="009D185F"/>
    <w:rsid w:val="009F23AD"/>
    <w:rsid w:val="009F2FC5"/>
    <w:rsid w:val="00A215AF"/>
    <w:rsid w:val="00A23D25"/>
    <w:rsid w:val="00A35659"/>
    <w:rsid w:val="00A37631"/>
    <w:rsid w:val="00A450C7"/>
    <w:rsid w:val="00A5299B"/>
    <w:rsid w:val="00A5789D"/>
    <w:rsid w:val="00A609BB"/>
    <w:rsid w:val="00A61D4A"/>
    <w:rsid w:val="00A66E55"/>
    <w:rsid w:val="00A74962"/>
    <w:rsid w:val="00A807EE"/>
    <w:rsid w:val="00A822F0"/>
    <w:rsid w:val="00A8741D"/>
    <w:rsid w:val="00A92695"/>
    <w:rsid w:val="00A94162"/>
    <w:rsid w:val="00A96CBC"/>
    <w:rsid w:val="00AA25D9"/>
    <w:rsid w:val="00AA7ED5"/>
    <w:rsid w:val="00AB1640"/>
    <w:rsid w:val="00AD2442"/>
    <w:rsid w:val="00AD4FD5"/>
    <w:rsid w:val="00AE3D80"/>
    <w:rsid w:val="00AF0F2C"/>
    <w:rsid w:val="00AF5384"/>
    <w:rsid w:val="00B00A12"/>
    <w:rsid w:val="00B11C16"/>
    <w:rsid w:val="00B12113"/>
    <w:rsid w:val="00B13718"/>
    <w:rsid w:val="00B21E3E"/>
    <w:rsid w:val="00B25421"/>
    <w:rsid w:val="00B316D1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3620"/>
    <w:rsid w:val="00B86D7F"/>
    <w:rsid w:val="00B91091"/>
    <w:rsid w:val="00B91E57"/>
    <w:rsid w:val="00B95FB5"/>
    <w:rsid w:val="00B979D3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05DC6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4632"/>
    <w:rsid w:val="00C75F4E"/>
    <w:rsid w:val="00C8588D"/>
    <w:rsid w:val="00C86CE8"/>
    <w:rsid w:val="00C91130"/>
    <w:rsid w:val="00C9254A"/>
    <w:rsid w:val="00CA1996"/>
    <w:rsid w:val="00CA7549"/>
    <w:rsid w:val="00CB3D6D"/>
    <w:rsid w:val="00CC0D68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57D33"/>
    <w:rsid w:val="00D65083"/>
    <w:rsid w:val="00D6673C"/>
    <w:rsid w:val="00D72044"/>
    <w:rsid w:val="00D747CC"/>
    <w:rsid w:val="00D817B5"/>
    <w:rsid w:val="00D94C52"/>
    <w:rsid w:val="00D964A0"/>
    <w:rsid w:val="00DA3BBA"/>
    <w:rsid w:val="00DA6D73"/>
    <w:rsid w:val="00DB2FDA"/>
    <w:rsid w:val="00DB6A2B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2498A"/>
    <w:rsid w:val="00E36F2E"/>
    <w:rsid w:val="00E42B3B"/>
    <w:rsid w:val="00E4401F"/>
    <w:rsid w:val="00E522E3"/>
    <w:rsid w:val="00E56C69"/>
    <w:rsid w:val="00E612EF"/>
    <w:rsid w:val="00E66F4C"/>
    <w:rsid w:val="00E7076C"/>
    <w:rsid w:val="00E80255"/>
    <w:rsid w:val="00E804F6"/>
    <w:rsid w:val="00E82217"/>
    <w:rsid w:val="00E904DF"/>
    <w:rsid w:val="00E926CC"/>
    <w:rsid w:val="00E96EDA"/>
    <w:rsid w:val="00EA305E"/>
    <w:rsid w:val="00EA3341"/>
    <w:rsid w:val="00EC0922"/>
    <w:rsid w:val="00EC6D48"/>
    <w:rsid w:val="00ED79FA"/>
    <w:rsid w:val="00EE19BA"/>
    <w:rsid w:val="00EE7C00"/>
    <w:rsid w:val="00EF0181"/>
    <w:rsid w:val="00EF30D8"/>
    <w:rsid w:val="00EF38CC"/>
    <w:rsid w:val="00EF6108"/>
    <w:rsid w:val="00F1598F"/>
    <w:rsid w:val="00F24B10"/>
    <w:rsid w:val="00F279DF"/>
    <w:rsid w:val="00F32EAF"/>
    <w:rsid w:val="00F37229"/>
    <w:rsid w:val="00F41913"/>
    <w:rsid w:val="00F5322B"/>
    <w:rsid w:val="00F5599A"/>
    <w:rsid w:val="00F80273"/>
    <w:rsid w:val="00F860CB"/>
    <w:rsid w:val="00F87555"/>
    <w:rsid w:val="00F93270"/>
    <w:rsid w:val="00FA71CA"/>
    <w:rsid w:val="00FB077E"/>
    <w:rsid w:val="00FB4663"/>
    <w:rsid w:val="00FC2A4C"/>
    <w:rsid w:val="00FD1FE1"/>
    <w:rsid w:val="00FD6DB9"/>
    <w:rsid w:val="00FE3101"/>
    <w:rsid w:val="00FE3CA2"/>
    <w:rsid w:val="00FE47F1"/>
    <w:rsid w:val="00FE4A1E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3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BodyText">
    <w:name w:val="Body Text"/>
    <w:basedOn w:val="Normal"/>
    <w:link w:val="BodyTextChar"/>
    <w:semiHidden/>
    <w:rsid w:val="00692407"/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692407"/>
    <w:rPr>
      <w:sz w:val="24"/>
      <w:lang w:eastAsia="en-US"/>
    </w:rPr>
  </w:style>
  <w:style w:type="paragraph" w:customStyle="1" w:styleId="Multiplechoice">
    <w:name w:val="Multiple choice"/>
    <w:basedOn w:val="BodyText"/>
    <w:qFormat/>
    <w:rsid w:val="00692407"/>
    <w:pPr>
      <w:tabs>
        <w:tab w:val="left" w:pos="1137"/>
        <w:tab w:val="left" w:pos="2277"/>
        <w:tab w:val="left" w:pos="3402"/>
      </w:tabs>
    </w:pPr>
    <w:rPr>
      <w:szCs w:val="24"/>
    </w:rPr>
  </w:style>
  <w:style w:type="paragraph" w:customStyle="1" w:styleId="Hangingindent">
    <w:name w:val="Hanging indent"/>
    <w:basedOn w:val="BodyText"/>
    <w:qFormat/>
    <w:rsid w:val="00692407"/>
    <w:pPr>
      <w:ind w:left="340" w:hanging="340"/>
    </w:pPr>
  </w:style>
  <w:style w:type="paragraph" w:customStyle="1" w:styleId="Multiplechoiceanswer">
    <w:name w:val="Multiple choice answer"/>
    <w:basedOn w:val="BodyText"/>
    <w:qFormat/>
    <w:rsid w:val="00631A31"/>
    <w:pPr>
      <w:tabs>
        <w:tab w:val="left" w:pos="1114"/>
        <w:tab w:val="left" w:pos="2302"/>
        <w:tab w:val="left" w:pos="3383"/>
      </w:tabs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3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BodyText">
    <w:name w:val="Body Text"/>
    <w:basedOn w:val="Normal"/>
    <w:link w:val="BodyTextChar"/>
    <w:semiHidden/>
    <w:rsid w:val="00692407"/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692407"/>
    <w:rPr>
      <w:sz w:val="24"/>
      <w:lang w:eastAsia="en-US"/>
    </w:rPr>
  </w:style>
  <w:style w:type="paragraph" w:customStyle="1" w:styleId="Multiplechoice">
    <w:name w:val="Multiple choice"/>
    <w:basedOn w:val="BodyText"/>
    <w:qFormat/>
    <w:rsid w:val="00692407"/>
    <w:pPr>
      <w:tabs>
        <w:tab w:val="left" w:pos="1137"/>
        <w:tab w:val="left" w:pos="2277"/>
        <w:tab w:val="left" w:pos="3402"/>
      </w:tabs>
    </w:pPr>
    <w:rPr>
      <w:szCs w:val="24"/>
    </w:rPr>
  </w:style>
  <w:style w:type="paragraph" w:customStyle="1" w:styleId="Hangingindent">
    <w:name w:val="Hanging indent"/>
    <w:basedOn w:val="BodyText"/>
    <w:qFormat/>
    <w:rsid w:val="00692407"/>
    <w:pPr>
      <w:ind w:left="340" w:hanging="340"/>
    </w:pPr>
  </w:style>
  <w:style w:type="paragraph" w:customStyle="1" w:styleId="Multiplechoiceanswer">
    <w:name w:val="Multiple choice answer"/>
    <w:basedOn w:val="BodyText"/>
    <w:qFormat/>
    <w:rsid w:val="00631A31"/>
    <w:pPr>
      <w:tabs>
        <w:tab w:val="left" w:pos="1114"/>
        <w:tab w:val="left" w:pos="2302"/>
        <w:tab w:val="left" w:pos="3383"/>
      </w:tabs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jpe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microsoft.com/office/2007/relationships/hdphoto" Target="media/hdphoto2.wdp"/><Relationship Id="rId28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jpe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50</TotalTime>
  <Pages>6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17</cp:revision>
  <cp:lastPrinted>2016-07-15T04:27:00Z</cp:lastPrinted>
  <dcterms:created xsi:type="dcterms:W3CDTF">2016-08-30T02:47:00Z</dcterms:created>
  <dcterms:modified xsi:type="dcterms:W3CDTF">2016-11-13T06:48:00Z</dcterms:modified>
</cp:coreProperties>
</file>