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5D96C3AC" w:rsidR="00EF38CC" w:rsidRDefault="00EF38CC" w:rsidP="00B80E6D">
      <w:pPr>
        <w:pStyle w:val="Pquestionheadingmc1stafterhead"/>
      </w:pPr>
      <w:r>
        <w:t>Question 1</w:t>
      </w:r>
      <w:r>
        <w:tab/>
      </w:r>
      <w:r w:rsidR="001B46DA">
        <w:t>[3</w:t>
      </w:r>
      <w:r w:rsidR="00FE3CA2">
        <w:t>.</w:t>
      </w:r>
      <w:r w:rsidR="00692407">
        <w:t>1</w:t>
      </w:r>
      <w:r>
        <w:t>]</w:t>
      </w:r>
    </w:p>
    <w:p w14:paraId="0A4CD8FD" w14:textId="57C9B4D1" w:rsidR="001A7BCC" w:rsidRDefault="00692407" w:rsidP="001A7BCC">
      <w:pPr>
        <w:pStyle w:val="Pquestiontextmainstem"/>
      </w:pPr>
      <w:r w:rsidRPr="00E3676F">
        <w:t>How many terms are in the expression 2</w:t>
      </w:r>
      <w:r w:rsidRPr="006E097C">
        <w:rPr>
          <w:rStyle w:val="Cmathsexpressions"/>
          <w:i/>
        </w:rPr>
        <w:t>x</w:t>
      </w:r>
      <w:r w:rsidRPr="00E3676F">
        <w:t xml:space="preserve"> + 4</w:t>
      </w:r>
      <w:r w:rsidRPr="006E097C">
        <w:rPr>
          <w:rStyle w:val="Cmathsexpressions"/>
          <w:i/>
        </w:rPr>
        <w:t>y</w:t>
      </w:r>
      <w:r w:rsidRPr="00E3676F">
        <w:t xml:space="preserve"> +</w:t>
      </w:r>
      <w:bookmarkStart w:id="0" w:name="_GoBack"/>
      <w:bookmarkEnd w:id="0"/>
      <w:r w:rsidRPr="00E3676F">
        <w:t xml:space="preserve"> 7</w:t>
      </w:r>
      <w:r w:rsidRPr="006E097C">
        <w:rPr>
          <w:rStyle w:val="Cmathsexpressions"/>
          <w:i/>
        </w:rPr>
        <w:t>z</w:t>
      </w:r>
      <w:r w:rsidRPr="00E3676F">
        <w:t xml:space="preserve"> – 6?</w:t>
      </w:r>
    </w:p>
    <w:p w14:paraId="021C24F0" w14:textId="1B99F233" w:rsidR="00692407" w:rsidRPr="003D407B" w:rsidRDefault="006E097C" w:rsidP="006E097C">
      <w:pPr>
        <w:pStyle w:val="Pquestiontextmcqoptions"/>
      </w:pPr>
      <w:r w:rsidRPr="006E097C">
        <w:rPr>
          <w:rStyle w:val="Cquestionpartlabelbold"/>
        </w:rPr>
        <w:t>A</w:t>
      </w:r>
      <w:r w:rsidRPr="006E097C">
        <w:rPr>
          <w:rStyle w:val="Cquestionpartlabelbold"/>
        </w:rPr>
        <w:tab/>
      </w:r>
      <w:r w:rsidR="00692407" w:rsidRPr="00E3676F">
        <w:t>2</w:t>
      </w:r>
      <w:r>
        <w:tab/>
      </w:r>
      <w:r>
        <w:tab/>
      </w:r>
      <w:r w:rsidRPr="006E097C">
        <w:rPr>
          <w:rStyle w:val="Cquestionpartlabelbold"/>
        </w:rPr>
        <w:t>B</w:t>
      </w:r>
      <w:r w:rsidRPr="006E097C">
        <w:rPr>
          <w:rStyle w:val="Cquestionpartlabelbold"/>
        </w:rPr>
        <w:tab/>
      </w:r>
      <w:r w:rsidR="00692407" w:rsidRPr="00E3676F">
        <w:t>4</w:t>
      </w:r>
      <w:r>
        <w:tab/>
      </w:r>
      <w:r>
        <w:tab/>
      </w:r>
      <w:r w:rsidRPr="006E097C">
        <w:rPr>
          <w:rStyle w:val="Cquestionpartlabelbold"/>
        </w:rPr>
        <w:t>C</w:t>
      </w:r>
      <w:r w:rsidRPr="006E097C">
        <w:rPr>
          <w:rStyle w:val="Cquestionpartlabelbold"/>
        </w:rPr>
        <w:tab/>
      </w:r>
      <w:r w:rsidR="00692407" w:rsidRPr="00E3676F">
        <w:t>7</w:t>
      </w:r>
      <w:r>
        <w:tab/>
      </w:r>
      <w:r>
        <w:tab/>
      </w:r>
      <w:r w:rsidRPr="006E097C">
        <w:rPr>
          <w:rStyle w:val="Cquestionpartlabelbold"/>
        </w:rPr>
        <w:t>D</w:t>
      </w:r>
      <w:r w:rsidRPr="006E097C">
        <w:rPr>
          <w:rStyle w:val="Cquestionpartlabelbold"/>
        </w:rPr>
        <w:tab/>
      </w:r>
      <w:r w:rsidR="00692407" w:rsidRPr="00E3676F">
        <w:t>10</w:t>
      </w:r>
    </w:p>
    <w:p w14:paraId="387F7599" w14:textId="79B062E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</w:r>
      <w:r w:rsidR="001B46DA">
        <w:t>[3</w:t>
      </w:r>
      <w:r w:rsidR="00FE3CA2">
        <w:t>.</w:t>
      </w:r>
      <w:r w:rsidR="00692407">
        <w:t>1</w:t>
      </w:r>
      <w:r w:rsidR="00FE3CA2">
        <w:t>]</w:t>
      </w:r>
    </w:p>
    <w:p w14:paraId="7AC25B50" w14:textId="66F3AE43" w:rsidR="001A7BCC" w:rsidRDefault="00692407" w:rsidP="001A7BCC">
      <w:pPr>
        <w:pStyle w:val="Pquestiontextmainstem"/>
      </w:pPr>
      <w:r w:rsidRPr="00E3676F">
        <w:t>What is the constant in the expression 2</w:t>
      </w:r>
      <w:r w:rsidRPr="006E097C">
        <w:rPr>
          <w:rStyle w:val="Cmathsexpressions"/>
          <w:i/>
        </w:rPr>
        <w:t>x</w:t>
      </w:r>
      <w:r w:rsidRPr="00E3676F">
        <w:t xml:space="preserve"> + 4</w:t>
      </w:r>
      <w:r w:rsidRPr="006E097C">
        <w:rPr>
          <w:rStyle w:val="Cmathsexpressions"/>
          <w:i/>
        </w:rPr>
        <w:t>y</w:t>
      </w:r>
      <w:r w:rsidRPr="00E3676F">
        <w:t xml:space="preserve"> + 7</w:t>
      </w:r>
      <w:r w:rsidRPr="006E097C">
        <w:rPr>
          <w:rStyle w:val="Cmathsexpressions"/>
          <w:i/>
        </w:rPr>
        <w:t>z</w:t>
      </w:r>
      <w:r w:rsidRPr="00E3676F">
        <w:t xml:space="preserve"> – 6?</w:t>
      </w:r>
    </w:p>
    <w:p w14:paraId="5CA9481E" w14:textId="082D8775" w:rsidR="00692407" w:rsidRPr="00E3676F" w:rsidRDefault="006E097C" w:rsidP="006E097C">
      <w:pPr>
        <w:pStyle w:val="Pquestiontextmcqoptions"/>
      </w:pPr>
      <w:r w:rsidRPr="006E097C">
        <w:rPr>
          <w:rStyle w:val="Cquestionpartlabelbold"/>
        </w:rPr>
        <w:t>A</w:t>
      </w:r>
      <w:r w:rsidRPr="006E097C">
        <w:rPr>
          <w:rStyle w:val="Cquestionpartlabelbold"/>
        </w:rPr>
        <w:tab/>
      </w:r>
      <w:r w:rsidR="00692407" w:rsidRPr="00E3676F">
        <w:t>2</w:t>
      </w:r>
      <w:r>
        <w:tab/>
      </w:r>
      <w:r>
        <w:tab/>
      </w:r>
      <w:r w:rsidRPr="006E097C">
        <w:rPr>
          <w:rStyle w:val="Cquestionpartlabelbold"/>
        </w:rPr>
        <w:t>B</w:t>
      </w:r>
      <w:r w:rsidRPr="006E097C">
        <w:rPr>
          <w:rStyle w:val="Cquestionpartlabelbold"/>
        </w:rPr>
        <w:tab/>
      </w:r>
      <w:r w:rsidR="00692407" w:rsidRPr="00E3676F">
        <w:t>4</w:t>
      </w:r>
      <w:r>
        <w:tab/>
      </w:r>
      <w:r>
        <w:tab/>
      </w:r>
      <w:r w:rsidRPr="006E097C">
        <w:rPr>
          <w:rStyle w:val="Cquestionpartlabelbold"/>
        </w:rPr>
        <w:t>C</w:t>
      </w:r>
      <w:r w:rsidRPr="006E097C">
        <w:rPr>
          <w:rStyle w:val="Cquestionpartlabelbold"/>
        </w:rPr>
        <w:tab/>
      </w:r>
      <w:r w:rsidR="00692407" w:rsidRPr="00E3676F">
        <w:t>7</w:t>
      </w:r>
      <w:r>
        <w:tab/>
      </w:r>
      <w:r>
        <w:tab/>
      </w:r>
      <w:r w:rsidRPr="006E097C">
        <w:rPr>
          <w:rStyle w:val="Cquestionpartlabelbold"/>
        </w:rPr>
        <w:t>D</w:t>
      </w:r>
      <w:r w:rsidRPr="006E097C">
        <w:rPr>
          <w:rStyle w:val="Cquestionpartlabelbold"/>
        </w:rPr>
        <w:tab/>
      </w:r>
      <w:r w:rsidR="00692407" w:rsidRPr="00E3676F">
        <w:t>-6</w:t>
      </w:r>
    </w:p>
    <w:p w14:paraId="761EFBD8" w14:textId="69228EA2" w:rsidR="00E612EF" w:rsidRDefault="00E612EF" w:rsidP="00E612EF">
      <w:pPr>
        <w:pStyle w:val="Pquestionheadingmc"/>
      </w:pPr>
      <w:r>
        <w:t>Question 3</w:t>
      </w:r>
      <w:r>
        <w:tab/>
      </w:r>
      <w:r w:rsidR="001B46DA">
        <w:t>[3</w:t>
      </w:r>
      <w:r w:rsidR="00FE3CA2">
        <w:t>.</w:t>
      </w:r>
      <w:r w:rsidR="00692407">
        <w:t>2</w:t>
      </w:r>
      <w:r w:rsidR="00FE3CA2">
        <w:t>]</w:t>
      </w:r>
    </w:p>
    <w:p w14:paraId="6D11436B" w14:textId="75F7A2F7" w:rsidR="001A7BCC" w:rsidRDefault="00692407" w:rsidP="001A7BCC">
      <w:pPr>
        <w:pStyle w:val="Pquestiontextmainstem"/>
      </w:pPr>
      <w:r w:rsidRPr="00E3676F">
        <w:t xml:space="preserve">If </w:t>
      </w:r>
      <w:r w:rsidRPr="006E097C">
        <w:rPr>
          <w:rStyle w:val="Cmathsexpressions"/>
          <w:i/>
        </w:rPr>
        <w:t>x</w:t>
      </w:r>
      <w:r w:rsidRPr="00E3676F">
        <w:t xml:space="preserve"> = 2 and </w:t>
      </w:r>
      <w:r w:rsidRPr="006E097C">
        <w:rPr>
          <w:rStyle w:val="Cmathsexpressions"/>
          <w:i/>
        </w:rPr>
        <w:t>y</w:t>
      </w:r>
      <w:r w:rsidRPr="00E3676F">
        <w:t xml:space="preserve"> = 5</w:t>
      </w:r>
      <w:r w:rsidR="007F7CEC">
        <w:t xml:space="preserve">, evaluate </w:t>
      </w:r>
      <w:r w:rsidRPr="00E3676F">
        <w:t>3</w:t>
      </w:r>
      <w:r w:rsidRPr="006E097C">
        <w:rPr>
          <w:rStyle w:val="Cmathsexpressions"/>
          <w:i/>
        </w:rPr>
        <w:t>x</w:t>
      </w:r>
      <w:r w:rsidRPr="00E3676F">
        <w:t xml:space="preserve"> + 8</w:t>
      </w:r>
      <w:r w:rsidRPr="006E097C">
        <w:rPr>
          <w:rStyle w:val="Cmathsexpressions"/>
          <w:i/>
        </w:rPr>
        <w:t>y</w:t>
      </w:r>
      <w:r w:rsidR="007F7CEC">
        <w:t>.</w:t>
      </w:r>
    </w:p>
    <w:p w14:paraId="1D3C612C" w14:textId="6D685EC3" w:rsidR="001A7BCC" w:rsidRDefault="006E097C" w:rsidP="006E097C">
      <w:pPr>
        <w:pStyle w:val="Pquestiontextmcqoptions"/>
      </w:pPr>
      <w:r w:rsidRPr="006E097C">
        <w:rPr>
          <w:rStyle w:val="Cquestionpartlabelbold"/>
        </w:rPr>
        <w:t>A</w:t>
      </w:r>
      <w:r w:rsidRPr="006E097C">
        <w:rPr>
          <w:rStyle w:val="Cquestionpartlabelbold"/>
        </w:rPr>
        <w:tab/>
      </w:r>
      <w:r w:rsidR="00692407" w:rsidRPr="00E3676F">
        <w:t>18</w:t>
      </w:r>
      <w:r>
        <w:tab/>
      </w:r>
      <w:r>
        <w:tab/>
      </w:r>
      <w:r w:rsidRPr="006E097C">
        <w:rPr>
          <w:rStyle w:val="Cquestionpartlabelbold"/>
        </w:rPr>
        <w:t>B</w:t>
      </w:r>
      <w:r w:rsidRPr="006E097C">
        <w:rPr>
          <w:rStyle w:val="Cquestionpartlabelbold"/>
        </w:rPr>
        <w:tab/>
      </w:r>
      <w:r w:rsidR="00692407" w:rsidRPr="00E3676F">
        <w:t>19</w:t>
      </w:r>
      <w:r>
        <w:tab/>
      </w:r>
      <w:r>
        <w:tab/>
      </w:r>
      <w:r w:rsidRPr="006E097C">
        <w:rPr>
          <w:rStyle w:val="Cquestionpartlabelbold"/>
        </w:rPr>
        <w:t>C</w:t>
      </w:r>
      <w:r w:rsidRPr="006E097C">
        <w:rPr>
          <w:rStyle w:val="Cquestionpartlabelbold"/>
        </w:rPr>
        <w:tab/>
      </w:r>
      <w:r w:rsidR="00692407" w:rsidRPr="00E3676F">
        <w:t>46</w:t>
      </w:r>
      <w:r>
        <w:tab/>
      </w:r>
      <w:r>
        <w:tab/>
      </w:r>
      <w:r w:rsidRPr="006E097C">
        <w:rPr>
          <w:rStyle w:val="Cquestionpartlabelbold"/>
        </w:rPr>
        <w:t>D</w:t>
      </w:r>
      <w:r w:rsidRPr="006E097C">
        <w:rPr>
          <w:rStyle w:val="Cquestionpartlabelbold"/>
        </w:rPr>
        <w:tab/>
      </w:r>
      <w:r w:rsidR="00692407" w:rsidRPr="00E3676F">
        <w:t>240</w:t>
      </w:r>
    </w:p>
    <w:p w14:paraId="7C527867" w14:textId="4A544087" w:rsidR="00E612EF" w:rsidRDefault="00E612EF" w:rsidP="00E612EF">
      <w:pPr>
        <w:pStyle w:val="Pquestionheadingmc"/>
      </w:pPr>
      <w:r>
        <w:t>Question 4</w:t>
      </w:r>
      <w:r>
        <w:tab/>
      </w:r>
      <w:r w:rsidR="001B46DA">
        <w:t>[3</w:t>
      </w:r>
      <w:r w:rsidR="00692407">
        <w:t>.2</w:t>
      </w:r>
      <w:r w:rsidR="00FE3CA2">
        <w:t>]</w:t>
      </w:r>
    </w:p>
    <w:p w14:paraId="3897E264" w14:textId="6975EC51" w:rsidR="001A7BCC" w:rsidRDefault="00692407" w:rsidP="001A7BCC">
      <w:pPr>
        <w:pStyle w:val="Pquestiontextmainstem"/>
      </w:pPr>
      <w:r w:rsidRPr="00E3676F">
        <w:t xml:space="preserve">If </w:t>
      </w:r>
      <w:r w:rsidRPr="006E097C">
        <w:rPr>
          <w:rStyle w:val="Cmathsexpressions"/>
          <w:i/>
        </w:rPr>
        <w:t>a</w:t>
      </w:r>
      <w:r w:rsidRPr="00E3676F">
        <w:t xml:space="preserve"> = 3 and </w:t>
      </w:r>
      <w:r w:rsidRPr="006E097C">
        <w:rPr>
          <w:rStyle w:val="Cmathsexpressions"/>
          <w:i/>
        </w:rPr>
        <w:t>b</w:t>
      </w:r>
      <w:r w:rsidRPr="00E3676F">
        <w:t xml:space="preserve"> = 2</w:t>
      </w:r>
      <w:r w:rsidR="006E097C">
        <w:t>,</w:t>
      </w:r>
      <w:r w:rsidRPr="00E3676F">
        <w:t xml:space="preserve"> then </w:t>
      </w:r>
      <w:r w:rsidRPr="006E097C">
        <w:rPr>
          <w:rStyle w:val="Cmathsexpressions"/>
          <w:i/>
        </w:rPr>
        <w:t>a</w:t>
      </w:r>
      <w:r w:rsidRPr="00A94162">
        <w:rPr>
          <w:vertAlign w:val="superscript"/>
        </w:rPr>
        <w:t>2</w:t>
      </w:r>
      <w:r w:rsidRPr="00E3676F">
        <w:t xml:space="preserve"> – 2</w:t>
      </w:r>
      <w:r w:rsidRPr="006E097C">
        <w:rPr>
          <w:rStyle w:val="Cmathsexpressions"/>
          <w:i/>
        </w:rPr>
        <w:t>b</w:t>
      </w:r>
      <w:r w:rsidRPr="00E3676F">
        <w:t xml:space="preserve"> is</w:t>
      </w:r>
      <w:r w:rsidR="006E097C">
        <w:t xml:space="preserve"> equal to</w:t>
      </w:r>
      <w:r w:rsidRPr="00E3676F">
        <w:t>:</w:t>
      </w:r>
    </w:p>
    <w:p w14:paraId="55AAE759" w14:textId="218826EB" w:rsidR="00692407" w:rsidRPr="00E3676F" w:rsidRDefault="006E097C" w:rsidP="006E097C">
      <w:pPr>
        <w:pStyle w:val="Pquestiontextmcqoptions"/>
      </w:pPr>
      <w:r w:rsidRPr="006E097C">
        <w:rPr>
          <w:rStyle w:val="Cquestionpartlabelbold"/>
        </w:rPr>
        <w:t>A</w:t>
      </w:r>
      <w:r w:rsidRPr="006E097C">
        <w:rPr>
          <w:rStyle w:val="Cquestionpartlabelbold"/>
        </w:rPr>
        <w:tab/>
      </w:r>
      <w:r w:rsidR="00692407" w:rsidRPr="00E3676F">
        <w:t>2</w:t>
      </w:r>
      <w:r>
        <w:tab/>
      </w:r>
      <w:r>
        <w:tab/>
      </w:r>
      <w:r w:rsidRPr="006E097C">
        <w:rPr>
          <w:rStyle w:val="Cquestionpartlabelbold"/>
        </w:rPr>
        <w:t>B</w:t>
      </w:r>
      <w:r w:rsidRPr="006E097C">
        <w:rPr>
          <w:rStyle w:val="Cquestionpartlabelbold"/>
        </w:rPr>
        <w:tab/>
      </w:r>
      <w:r w:rsidR="00692407" w:rsidRPr="00E3676F">
        <w:t>5</w:t>
      </w:r>
      <w:r>
        <w:tab/>
      </w:r>
      <w:r>
        <w:tab/>
      </w:r>
      <w:r w:rsidRPr="006E097C">
        <w:rPr>
          <w:rStyle w:val="Cquestionpartlabelbold"/>
        </w:rPr>
        <w:t>C</w:t>
      </w:r>
      <w:r w:rsidRPr="006E097C">
        <w:rPr>
          <w:rStyle w:val="Cquestionpartlabelbold"/>
        </w:rPr>
        <w:tab/>
      </w:r>
      <w:r w:rsidR="00692407" w:rsidRPr="00E3676F">
        <w:t>36</w:t>
      </w:r>
      <w:r>
        <w:tab/>
      </w:r>
      <w:r>
        <w:tab/>
      </w:r>
      <w:r w:rsidRPr="006E097C">
        <w:rPr>
          <w:rStyle w:val="Cquestionpartlabelbold"/>
        </w:rPr>
        <w:t>D</w:t>
      </w:r>
      <w:r w:rsidRPr="006E097C">
        <w:rPr>
          <w:rStyle w:val="Cquestionpartlabelbold"/>
        </w:rPr>
        <w:tab/>
      </w:r>
      <w:r w:rsidR="00692407" w:rsidRPr="00E3676F">
        <w:t>78</w:t>
      </w:r>
    </w:p>
    <w:p w14:paraId="40CFB670" w14:textId="677660CC" w:rsidR="00E612EF" w:rsidRDefault="00E612EF" w:rsidP="00E612EF">
      <w:pPr>
        <w:pStyle w:val="Pquestionheadingmc"/>
      </w:pPr>
      <w:r>
        <w:t>Question 5</w:t>
      </w:r>
      <w:r>
        <w:tab/>
      </w:r>
      <w:r w:rsidR="001B46DA">
        <w:t>[3</w:t>
      </w:r>
      <w:r w:rsidR="00FE3CA2">
        <w:t>.</w:t>
      </w:r>
      <w:r w:rsidR="00692407">
        <w:t>3</w:t>
      </w:r>
      <w:r w:rsidR="00FE3CA2">
        <w:t>]</w:t>
      </w:r>
    </w:p>
    <w:p w14:paraId="410681B9" w14:textId="49A0ACDA" w:rsidR="001A7BCC" w:rsidRPr="006E097C" w:rsidRDefault="006E097C" w:rsidP="001A7BCC">
      <w:pPr>
        <w:pStyle w:val="Pquestiontextmainstem"/>
        <w:rPr>
          <w:rStyle w:val="Cmathsexpressions"/>
          <w:i/>
        </w:rPr>
      </w:pPr>
      <w:r>
        <w:t>If</w:t>
      </w:r>
      <w:r w:rsidR="00692407" w:rsidRPr="00E3676F">
        <w:t xml:space="preserve"> </w:t>
      </w:r>
      <w:r w:rsidR="00692407" w:rsidRPr="006E097C">
        <w:rPr>
          <w:rStyle w:val="Cmathsexpressions"/>
          <w:i/>
        </w:rPr>
        <w:t xml:space="preserve">l </w:t>
      </w:r>
      <w:r w:rsidR="00692407" w:rsidRPr="00A94162">
        <w:t>= 20</w:t>
      </w:r>
      <w:r w:rsidR="00692407" w:rsidRPr="00E3676F">
        <w:t xml:space="preserve"> and </w:t>
      </w:r>
      <w:r w:rsidR="00692407" w:rsidRPr="006E097C">
        <w:rPr>
          <w:rStyle w:val="Cmathsexpressions"/>
          <w:i/>
        </w:rPr>
        <w:t xml:space="preserve">w </w:t>
      </w:r>
      <w:r w:rsidR="00692407" w:rsidRPr="00E3676F">
        <w:t xml:space="preserve">= 7 </w:t>
      </w:r>
      <w:r>
        <w:t>are</w:t>
      </w:r>
      <w:r w:rsidR="00692407" w:rsidRPr="00E3676F">
        <w:t xml:space="preserve"> substituted into the formula </w:t>
      </w:r>
      <w:r w:rsidR="00692407" w:rsidRPr="006E097C">
        <w:rPr>
          <w:rStyle w:val="Cmathsexpressions"/>
          <w:i/>
        </w:rPr>
        <w:t xml:space="preserve">P = </w:t>
      </w:r>
      <w:r w:rsidR="00692407" w:rsidRPr="00A94162">
        <w:t>2</w:t>
      </w:r>
      <w:r w:rsidR="00692407" w:rsidRPr="006E097C">
        <w:rPr>
          <w:rStyle w:val="Cmathsexpressions"/>
          <w:i/>
        </w:rPr>
        <w:t>l</w:t>
      </w:r>
      <w:r w:rsidR="00692407" w:rsidRPr="00A94162">
        <w:t xml:space="preserve"> + 2</w:t>
      </w:r>
      <w:r w:rsidR="00692407" w:rsidRPr="006E097C">
        <w:rPr>
          <w:rStyle w:val="Cmathsexpressions"/>
          <w:i/>
        </w:rPr>
        <w:t>w</w:t>
      </w:r>
      <w:r w:rsidR="00692407" w:rsidRPr="006E097C">
        <w:t xml:space="preserve">, </w:t>
      </w:r>
      <w:r>
        <w:t xml:space="preserve">then </w:t>
      </w:r>
      <w:r w:rsidR="00692407" w:rsidRPr="006E097C">
        <w:rPr>
          <w:rStyle w:val="Cmathsexpressions"/>
          <w:i/>
        </w:rPr>
        <w:t xml:space="preserve">P </w:t>
      </w:r>
      <w:r w:rsidR="00692407" w:rsidRPr="00E3676F">
        <w:t>is equal to</w:t>
      </w:r>
      <w:r w:rsidR="00692407" w:rsidRPr="006E097C">
        <w:rPr>
          <w:rStyle w:val="Cmathsexpressions"/>
          <w:i/>
        </w:rPr>
        <w:t>:</w:t>
      </w:r>
    </w:p>
    <w:p w14:paraId="243DA44D" w14:textId="710BAAAB" w:rsidR="00692407" w:rsidRPr="006E097C" w:rsidRDefault="006E097C" w:rsidP="006E097C">
      <w:pPr>
        <w:pStyle w:val="Pquestiontextmcqoptions"/>
      </w:pPr>
      <w:r w:rsidRPr="006E097C">
        <w:rPr>
          <w:rStyle w:val="Cquestionpartlabelbold"/>
        </w:rPr>
        <w:t>A</w:t>
      </w:r>
      <w:r w:rsidRPr="006E097C">
        <w:rPr>
          <w:rStyle w:val="Cquestionpartlabelbold"/>
        </w:rPr>
        <w:tab/>
      </w:r>
      <w:r w:rsidR="00692407" w:rsidRPr="006E097C">
        <w:t>27</w:t>
      </w:r>
      <w:r w:rsidRPr="006E097C">
        <w:rPr>
          <w:rStyle w:val="Cquestionpartlabelbold"/>
        </w:rPr>
        <w:tab/>
      </w:r>
      <w:r w:rsidRPr="006E097C">
        <w:rPr>
          <w:rStyle w:val="Cquestionpartlabelbold"/>
        </w:rPr>
        <w:tab/>
        <w:t>B</w:t>
      </w:r>
      <w:r w:rsidRPr="006E097C">
        <w:rPr>
          <w:rStyle w:val="Cquestionpartlabelbold"/>
        </w:rPr>
        <w:tab/>
      </w:r>
      <w:r w:rsidR="00692407" w:rsidRPr="006E097C">
        <w:t>54</w:t>
      </w:r>
      <w:r w:rsidRPr="006E097C">
        <w:rPr>
          <w:rStyle w:val="Cquestionpartlabelbold"/>
        </w:rPr>
        <w:tab/>
      </w:r>
      <w:r w:rsidRPr="006E097C">
        <w:rPr>
          <w:rStyle w:val="Cquestionpartlabelbold"/>
        </w:rPr>
        <w:tab/>
        <w:t>C</w:t>
      </w:r>
      <w:r w:rsidRPr="006E097C">
        <w:rPr>
          <w:rStyle w:val="Cquestionpartlabelbold"/>
        </w:rPr>
        <w:tab/>
      </w:r>
      <w:r w:rsidR="00692407" w:rsidRPr="006E097C">
        <w:t>108</w:t>
      </w:r>
      <w:r w:rsidRPr="006E097C">
        <w:rPr>
          <w:rStyle w:val="Cquestionpartlabelbold"/>
        </w:rPr>
        <w:tab/>
      </w:r>
      <w:r w:rsidRPr="006E097C">
        <w:rPr>
          <w:rStyle w:val="Cquestionpartlabelbold"/>
        </w:rPr>
        <w:tab/>
        <w:t>D</w:t>
      </w:r>
      <w:r w:rsidRPr="006E097C">
        <w:rPr>
          <w:rStyle w:val="Cquestionpartlabelbold"/>
        </w:rPr>
        <w:tab/>
      </w:r>
      <w:r w:rsidR="00692407" w:rsidRPr="006E097C">
        <w:t>560</w:t>
      </w:r>
    </w:p>
    <w:p w14:paraId="47CBB231" w14:textId="326FF87A" w:rsidR="00E612EF" w:rsidRDefault="00E612EF" w:rsidP="00E612EF">
      <w:pPr>
        <w:pStyle w:val="Pquestionheadingmc"/>
      </w:pPr>
      <w:r>
        <w:t>Question 6</w:t>
      </w:r>
      <w:r>
        <w:tab/>
      </w:r>
      <w:r w:rsidR="001B46DA">
        <w:t>[3</w:t>
      </w:r>
      <w:r w:rsidR="00FE3CA2">
        <w:t>.</w:t>
      </w:r>
      <w:r w:rsidR="00692407">
        <w:t>4</w:t>
      </w:r>
      <w:r w:rsidR="00FE3CA2">
        <w:t>]</w:t>
      </w:r>
    </w:p>
    <w:p w14:paraId="16640BA6" w14:textId="50A72F21" w:rsidR="001A7BCC" w:rsidRDefault="007F7CEC" w:rsidP="001A7BCC">
      <w:pPr>
        <w:pStyle w:val="Pquestiontextmainstem"/>
      </w:pPr>
      <w:r>
        <w:t>Simplify</w:t>
      </w:r>
      <w:r w:rsidR="00C30585">
        <w:t xml:space="preserve"> </w:t>
      </w:r>
      <w:r w:rsidR="00692407" w:rsidRPr="00E3676F">
        <w:t>3</w:t>
      </w:r>
      <w:r w:rsidR="00692407" w:rsidRPr="006E097C">
        <w:rPr>
          <w:rStyle w:val="Cmathsexpressions"/>
          <w:i/>
        </w:rPr>
        <w:t>x</w:t>
      </w:r>
      <w:r w:rsidR="00692407" w:rsidRPr="00E3676F">
        <w:t xml:space="preserve"> + 7</w:t>
      </w:r>
      <w:r w:rsidR="00692407" w:rsidRPr="006E097C">
        <w:rPr>
          <w:rStyle w:val="Cmathsexpressions"/>
          <w:i/>
        </w:rPr>
        <w:t>y</w:t>
      </w:r>
      <w:r w:rsidR="00692407" w:rsidRPr="00E3676F">
        <w:t xml:space="preserve"> – 12</w:t>
      </w:r>
      <w:r w:rsidR="00692407" w:rsidRPr="006E097C">
        <w:rPr>
          <w:rStyle w:val="Cmathsexpressions"/>
          <w:i/>
        </w:rPr>
        <w:t>x</w:t>
      </w:r>
      <w:r w:rsidR="00692407" w:rsidRPr="00E3676F">
        <w:t xml:space="preserve"> – 5</w:t>
      </w:r>
      <w:r w:rsidR="00692407" w:rsidRPr="006E097C">
        <w:rPr>
          <w:rStyle w:val="Cmathsexpressions"/>
          <w:i/>
        </w:rPr>
        <w:t>y</w:t>
      </w:r>
      <w:r>
        <w:t>.</w:t>
      </w:r>
    </w:p>
    <w:p w14:paraId="1DA36FF8" w14:textId="679F57AE" w:rsidR="00692407" w:rsidRPr="00E3676F" w:rsidRDefault="006E097C" w:rsidP="006E097C">
      <w:pPr>
        <w:pStyle w:val="Pquestiontextmcqoptions"/>
      </w:pPr>
      <w:r w:rsidRPr="006E097C">
        <w:rPr>
          <w:rStyle w:val="Cquestionpartlabelbold"/>
        </w:rPr>
        <w:t>A</w:t>
      </w:r>
      <w:r w:rsidRPr="006E097C">
        <w:rPr>
          <w:rStyle w:val="Cquestionpartlabelbold"/>
        </w:rPr>
        <w:tab/>
      </w:r>
      <w:r w:rsidR="00692407" w:rsidRPr="00E3676F">
        <w:t>15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+ 2</w:t>
      </w:r>
      <w:r w:rsidR="00692407" w:rsidRPr="006E097C">
        <w:rPr>
          <w:rStyle w:val="Cmathsexpressions"/>
          <w:i/>
          <w:iCs/>
        </w:rPr>
        <w:t>y</w:t>
      </w:r>
      <w:r w:rsidRPr="00264CEA">
        <w:tab/>
      </w:r>
      <w:r w:rsidRPr="00264CEA">
        <w:tab/>
      </w:r>
      <w:r w:rsidRPr="006E097C">
        <w:rPr>
          <w:rStyle w:val="Cquestionpartlabelbold"/>
        </w:rPr>
        <w:t>B</w:t>
      </w:r>
      <w:r w:rsidRPr="006E097C">
        <w:rPr>
          <w:rStyle w:val="Cquestionpartlabelbold"/>
        </w:rPr>
        <w:tab/>
      </w:r>
      <w:r w:rsidR="00692407" w:rsidRPr="00E3676F">
        <w:t>15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– 2</w:t>
      </w:r>
      <w:r w:rsidR="00692407" w:rsidRPr="006E097C">
        <w:rPr>
          <w:rStyle w:val="Cmathsexpressions"/>
          <w:i/>
          <w:iCs/>
        </w:rPr>
        <w:t>y</w:t>
      </w:r>
      <w:r w:rsidRPr="006E097C">
        <w:rPr>
          <w:rStyle w:val="Cquestionpartlabelbold"/>
        </w:rPr>
        <w:tab/>
      </w:r>
      <w:r w:rsidRPr="006E097C">
        <w:rPr>
          <w:rStyle w:val="Cquestionpartlabelbold"/>
        </w:rPr>
        <w:tab/>
        <w:t>C</w:t>
      </w:r>
      <w:r w:rsidRPr="006E097C">
        <w:rPr>
          <w:rStyle w:val="Cquestionpartlabelbold"/>
        </w:rPr>
        <w:tab/>
      </w:r>
      <w:r w:rsidR="00692407" w:rsidRPr="00E3676F">
        <w:t>-9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+ 2</w:t>
      </w:r>
      <w:r w:rsidR="00692407" w:rsidRPr="006E097C">
        <w:rPr>
          <w:rStyle w:val="Cmathsexpressions"/>
          <w:i/>
          <w:iCs/>
        </w:rPr>
        <w:t>y</w:t>
      </w:r>
      <w:r>
        <w:tab/>
      </w:r>
      <w:r>
        <w:tab/>
      </w:r>
      <w:r w:rsidRPr="006E097C">
        <w:rPr>
          <w:rStyle w:val="Cquestionpartlabelbold"/>
        </w:rPr>
        <w:t>D</w:t>
      </w:r>
      <w:r w:rsidRPr="006E097C">
        <w:rPr>
          <w:rStyle w:val="Cquestionpartlabelbold"/>
        </w:rPr>
        <w:tab/>
      </w:r>
      <w:r w:rsidR="00692407" w:rsidRPr="00E3676F">
        <w:t>-9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– 2</w:t>
      </w:r>
      <w:r w:rsidR="00692407" w:rsidRPr="006E097C">
        <w:rPr>
          <w:rStyle w:val="Cmathsexpressions"/>
          <w:i/>
          <w:iCs/>
        </w:rPr>
        <w:t>y</w:t>
      </w:r>
    </w:p>
    <w:p w14:paraId="370BB3C1" w14:textId="5F229791" w:rsidR="00E612EF" w:rsidRDefault="00E612EF" w:rsidP="00E612EF">
      <w:pPr>
        <w:pStyle w:val="Pquestionheadingmc"/>
      </w:pPr>
      <w:r>
        <w:t>Question 7</w:t>
      </w:r>
      <w:r>
        <w:tab/>
      </w:r>
      <w:r w:rsidR="001B46DA">
        <w:t>[3</w:t>
      </w:r>
      <w:r w:rsidR="00FE3CA2">
        <w:t>.</w:t>
      </w:r>
      <w:r w:rsidR="00692407">
        <w:t>5</w:t>
      </w:r>
      <w:r w:rsidR="00FE3CA2">
        <w:t>]</w:t>
      </w:r>
    </w:p>
    <w:p w14:paraId="34B00D67" w14:textId="1ED1C396" w:rsidR="001A7BCC" w:rsidRDefault="007F7CEC" w:rsidP="001A7BCC">
      <w:pPr>
        <w:pStyle w:val="Pquestiontextmainstem"/>
      </w:pPr>
      <w:r>
        <w:t>Simplify</w:t>
      </w:r>
      <w:r w:rsidR="00C30585">
        <w:t xml:space="preserve"> </w:t>
      </w:r>
      <w:r w:rsidR="00692407" w:rsidRPr="00E3676F">
        <w:t>4</w:t>
      </w:r>
      <w:r w:rsidR="00692407" w:rsidRPr="006E097C">
        <w:rPr>
          <w:rStyle w:val="Cmathsexpressions"/>
          <w:i/>
        </w:rPr>
        <w:t>x</w:t>
      </w:r>
      <w:r w:rsidR="00692407" w:rsidRPr="00E3676F">
        <w:t xml:space="preserve"> </w:t>
      </w:r>
      <w:r w:rsidR="00264CEA" w:rsidRPr="00264CEA">
        <w:rPr>
          <w:rStyle w:val="Cmathsexpressions"/>
        </w:rPr>
        <w:t>×</w:t>
      </w:r>
      <w:r w:rsidR="00692407" w:rsidRPr="00E3676F">
        <w:t xml:space="preserve"> 3</w:t>
      </w:r>
      <w:r w:rsidR="00692407" w:rsidRPr="006E097C">
        <w:rPr>
          <w:rStyle w:val="Cmathsexpressions"/>
          <w:i/>
        </w:rPr>
        <w:t xml:space="preserve">y </w:t>
      </w:r>
      <w:r w:rsidR="00264CEA" w:rsidRPr="00264CEA">
        <w:rPr>
          <w:rStyle w:val="Cmathsexpressions"/>
        </w:rPr>
        <w:t>×</w:t>
      </w:r>
      <w:r w:rsidR="00692407" w:rsidRPr="00E3676F">
        <w:t xml:space="preserve"> -2</w:t>
      </w:r>
      <w:r w:rsidR="00692407" w:rsidRPr="006E097C">
        <w:rPr>
          <w:rStyle w:val="Cmathsexpressions"/>
          <w:i/>
        </w:rPr>
        <w:t>z</w:t>
      </w:r>
      <w:r>
        <w:t>.</w:t>
      </w:r>
    </w:p>
    <w:p w14:paraId="49A7A35A" w14:textId="06E80EEA" w:rsidR="00692407" w:rsidRPr="00E3676F" w:rsidRDefault="006E097C" w:rsidP="006E097C">
      <w:pPr>
        <w:pStyle w:val="Pquestiontextmcqoptions"/>
      </w:pPr>
      <w:r w:rsidRPr="006E097C">
        <w:rPr>
          <w:rStyle w:val="Cquestionpartlabelbold"/>
        </w:rPr>
        <w:t>A</w:t>
      </w:r>
      <w:r w:rsidRPr="006E097C">
        <w:rPr>
          <w:rStyle w:val="Cquestionpartlabelbold"/>
        </w:rPr>
        <w:tab/>
      </w:r>
      <w:r w:rsidR="00692407" w:rsidRPr="00E3676F">
        <w:t>-24</w:t>
      </w:r>
      <w:r w:rsidR="00692407" w:rsidRPr="006E097C">
        <w:rPr>
          <w:rStyle w:val="Cmathsexpressions"/>
          <w:i/>
          <w:iCs/>
        </w:rPr>
        <w:t>xyz</w:t>
      </w:r>
      <w:r>
        <w:tab/>
      </w:r>
      <w:r>
        <w:tab/>
      </w:r>
      <w:r w:rsidRPr="006E097C">
        <w:rPr>
          <w:rStyle w:val="Cquestionpartlabelbold"/>
        </w:rPr>
        <w:t>B</w:t>
      </w:r>
      <w:r w:rsidRPr="006E097C">
        <w:rPr>
          <w:rStyle w:val="Cquestionpartlabelbold"/>
        </w:rPr>
        <w:tab/>
      </w:r>
      <w:r w:rsidR="00692407" w:rsidRPr="00E3676F">
        <w:t>-12</w:t>
      </w:r>
      <w:r w:rsidR="00692407" w:rsidRPr="006E097C">
        <w:rPr>
          <w:rStyle w:val="Cmathsexpressions"/>
          <w:i/>
          <w:iCs/>
        </w:rPr>
        <w:t>xyz</w:t>
      </w:r>
      <w:r>
        <w:tab/>
      </w:r>
      <w:r>
        <w:tab/>
      </w:r>
      <w:r w:rsidRPr="006E097C">
        <w:rPr>
          <w:rStyle w:val="Cquestionpartlabelbold"/>
        </w:rPr>
        <w:t>C</w:t>
      </w:r>
      <w:r w:rsidRPr="006E097C">
        <w:rPr>
          <w:rStyle w:val="Cquestionpartlabelbold"/>
        </w:rPr>
        <w:tab/>
      </w:r>
      <w:r w:rsidR="00692407" w:rsidRPr="00E3676F">
        <w:t>5</w:t>
      </w:r>
      <w:r w:rsidR="00692407" w:rsidRPr="006E097C">
        <w:rPr>
          <w:rStyle w:val="Cmathsexpressions"/>
          <w:i/>
          <w:iCs/>
        </w:rPr>
        <w:t>xyz</w:t>
      </w:r>
      <w:r>
        <w:tab/>
      </w:r>
      <w:r>
        <w:tab/>
      </w:r>
      <w:r w:rsidRPr="006E097C">
        <w:rPr>
          <w:rStyle w:val="Cquestionpartlabelbold"/>
        </w:rPr>
        <w:t>D</w:t>
      </w:r>
      <w:r w:rsidRPr="006E097C">
        <w:rPr>
          <w:rStyle w:val="Cquestionpartlabelbold"/>
        </w:rPr>
        <w:tab/>
      </w:r>
      <w:r w:rsidR="00692407" w:rsidRPr="00E3676F">
        <w:t>24</w:t>
      </w:r>
      <w:r w:rsidR="00692407" w:rsidRPr="006E097C">
        <w:rPr>
          <w:rStyle w:val="Cmathsexpressions"/>
          <w:i/>
          <w:iCs/>
        </w:rPr>
        <w:t>xyz</w:t>
      </w:r>
    </w:p>
    <w:p w14:paraId="32453F92" w14:textId="0079CAAE" w:rsidR="00E612EF" w:rsidRDefault="00E612EF" w:rsidP="00E612EF">
      <w:pPr>
        <w:pStyle w:val="Pquestionheadingmc"/>
      </w:pPr>
      <w:r>
        <w:t>Question 8</w:t>
      </w:r>
      <w:r>
        <w:tab/>
      </w:r>
      <w:r w:rsidR="001B46DA">
        <w:t>[3</w:t>
      </w:r>
      <w:r w:rsidR="00FE3CA2">
        <w:t>.</w:t>
      </w:r>
      <w:r w:rsidR="00947CC0">
        <w:t>5</w:t>
      </w:r>
      <w:r w:rsidR="00FE3CA2">
        <w:t>]</w:t>
      </w:r>
    </w:p>
    <w:p w14:paraId="3009A68A" w14:textId="6068FA21" w:rsidR="001A7BCC" w:rsidRDefault="007F7CEC" w:rsidP="001A7BCC">
      <w:pPr>
        <w:pStyle w:val="Pquestiontextmainstem"/>
      </w:pPr>
      <w:r>
        <w:t>Simplify</w:t>
      </w:r>
      <w:r w:rsidR="00692407" w:rsidRPr="00E3676F">
        <w:t xml:space="preserve"> 24</w:t>
      </w:r>
      <w:r w:rsidR="00692407" w:rsidRPr="006E097C">
        <w:rPr>
          <w:rStyle w:val="Cmathsexpressions"/>
          <w:i/>
        </w:rPr>
        <w:t>g</w:t>
      </w:r>
      <w:r w:rsidR="00692407" w:rsidRPr="00E3676F">
        <w:t xml:space="preserve"> ÷ 8</w:t>
      </w:r>
      <w:r w:rsidR="00692407" w:rsidRPr="006E097C">
        <w:rPr>
          <w:rStyle w:val="Cmathsexpressions"/>
          <w:i/>
        </w:rPr>
        <w:t>gf</w:t>
      </w:r>
      <w:r>
        <w:t>.</w:t>
      </w:r>
    </w:p>
    <w:p w14:paraId="4D19BBF4" w14:textId="72E6DB9B" w:rsidR="00692407" w:rsidRPr="003D407B" w:rsidRDefault="006E097C" w:rsidP="006E097C">
      <w:pPr>
        <w:pStyle w:val="Pquestiontextmcqoptions"/>
      </w:pPr>
      <w:r w:rsidRPr="006E097C">
        <w:rPr>
          <w:rStyle w:val="Cquestionpartlabelbold"/>
        </w:rPr>
        <w:t>A</w:t>
      </w:r>
      <w:r w:rsidRPr="006E097C">
        <w:rPr>
          <w:rStyle w:val="Cquestionpartlabelbold"/>
        </w:rPr>
        <w:tab/>
      </w:r>
      <w:r w:rsidR="00692407" w:rsidRPr="00E3676F">
        <w:t>3</w:t>
      </w:r>
      <w:r w:rsidR="00692407" w:rsidRPr="006E097C">
        <w:rPr>
          <w:rStyle w:val="Cmathsexpressions"/>
          <w:i/>
          <w:iCs/>
        </w:rPr>
        <w:t>f</w:t>
      </w:r>
      <w:r>
        <w:tab/>
      </w:r>
      <w:r>
        <w:tab/>
      </w:r>
      <w:r w:rsidRPr="006E097C">
        <w:rPr>
          <w:rStyle w:val="Cquestionpartlabelbold"/>
        </w:rPr>
        <w:t>B</w:t>
      </w:r>
      <w:r w:rsidRPr="006E097C">
        <w:rPr>
          <w:rStyle w:val="Cquestionpartlabelbold"/>
        </w:rPr>
        <w:tab/>
      </w:r>
      <w:r w:rsidR="00692407" w:rsidRPr="00E3676F">
        <w:rPr>
          <w:position w:val="-28"/>
        </w:rPr>
        <w:object w:dxaOrig="279" w:dyaOrig="660" w14:anchorId="64563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3pt" o:ole="" fillcolor="window">
            <v:imagedata r:id="rId8" o:title=""/>
          </v:shape>
          <o:OLEObject Type="Embed" ProgID="Equation.3" ShapeID="_x0000_i1025" DrawAspect="Content" ObjectID="_1540564794" r:id="rId9"/>
        </w:object>
      </w:r>
      <w:r>
        <w:tab/>
      </w:r>
      <w:r>
        <w:tab/>
      </w:r>
      <w:r w:rsidRPr="006E097C">
        <w:rPr>
          <w:rStyle w:val="Cquestionpartlabelbold"/>
        </w:rPr>
        <w:t>C</w:t>
      </w:r>
      <w:r w:rsidRPr="006E097C">
        <w:rPr>
          <w:rStyle w:val="Cquestionpartlabelbold"/>
        </w:rPr>
        <w:tab/>
      </w:r>
      <w:r w:rsidR="00692407" w:rsidRPr="00E3676F">
        <w:rPr>
          <w:position w:val="-28"/>
        </w:rPr>
        <w:object w:dxaOrig="360" w:dyaOrig="660" w14:anchorId="5B5D6BB9">
          <v:shape id="_x0000_i1026" type="#_x0000_t75" style="width:18pt;height:33pt" o:ole="" fillcolor="window">
            <v:imagedata r:id="rId10" o:title=""/>
          </v:shape>
          <o:OLEObject Type="Embed" ProgID="Equation.3" ShapeID="_x0000_i1026" DrawAspect="Content" ObjectID="_1540564795" r:id="rId11"/>
        </w:object>
      </w:r>
      <w:r>
        <w:tab/>
      </w:r>
      <w:r>
        <w:tab/>
      </w:r>
      <w:r w:rsidRPr="006E097C">
        <w:rPr>
          <w:rStyle w:val="Cquestionpartlabelbold"/>
        </w:rPr>
        <w:t>D</w:t>
      </w:r>
      <w:r w:rsidRPr="006E097C">
        <w:rPr>
          <w:rStyle w:val="Cquestionpartlabelbold"/>
        </w:rPr>
        <w:tab/>
      </w:r>
      <w:r w:rsidR="00692407" w:rsidRPr="00E3676F">
        <w:rPr>
          <w:position w:val="-28"/>
        </w:rPr>
        <w:object w:dxaOrig="380" w:dyaOrig="660" w14:anchorId="29FA8022">
          <v:shape id="_x0000_i1027" type="#_x0000_t75" style="width:18pt;height:33pt" o:ole="" fillcolor="window">
            <v:imagedata r:id="rId12" o:title=""/>
          </v:shape>
          <o:OLEObject Type="Embed" ProgID="Equation.3" ShapeID="_x0000_i1027" DrawAspect="Content" ObjectID="_1540564796" r:id="rId13"/>
        </w:object>
      </w:r>
    </w:p>
    <w:p w14:paraId="1633EA82" w14:textId="3AC72993" w:rsidR="00E612EF" w:rsidRDefault="00E612EF" w:rsidP="00E612EF">
      <w:pPr>
        <w:pStyle w:val="Pquestionheadingmc"/>
      </w:pPr>
      <w:r>
        <w:t>Question 9</w:t>
      </w:r>
      <w:r>
        <w:tab/>
      </w:r>
      <w:r w:rsidR="001B46DA">
        <w:t>[3</w:t>
      </w:r>
      <w:r w:rsidR="00FE3CA2">
        <w:t>.</w:t>
      </w:r>
      <w:r w:rsidR="00947CC0">
        <w:t>6</w:t>
      </w:r>
      <w:r w:rsidR="00FE3CA2">
        <w:t>]</w:t>
      </w:r>
    </w:p>
    <w:p w14:paraId="218E6300" w14:textId="07736571" w:rsidR="001A7BCC" w:rsidRDefault="007F7CEC" w:rsidP="001A7BCC">
      <w:pPr>
        <w:pStyle w:val="Pquestiontextmainstem"/>
      </w:pPr>
      <w:r>
        <w:t>Expand</w:t>
      </w:r>
      <w:r w:rsidR="003B3D07">
        <w:t xml:space="preserve"> and </w:t>
      </w:r>
      <w:r>
        <w:t>simplify</w:t>
      </w:r>
      <w:r w:rsidR="003B3D07" w:rsidRPr="00E3676F">
        <w:t xml:space="preserve"> </w:t>
      </w:r>
      <w:r w:rsidR="00692407" w:rsidRPr="00E3676F">
        <w:t>9(</w:t>
      </w:r>
      <w:r w:rsidR="00692407" w:rsidRPr="006E097C">
        <w:rPr>
          <w:rStyle w:val="Cmathsexpressions"/>
          <w:i/>
        </w:rPr>
        <w:t>x</w:t>
      </w:r>
      <w:r w:rsidR="00692407" w:rsidRPr="00E3676F">
        <w:t xml:space="preserve"> + 2</w:t>
      </w:r>
      <w:r w:rsidR="00692407" w:rsidRPr="006E097C">
        <w:rPr>
          <w:rStyle w:val="Cmathsexpressions"/>
          <w:i/>
        </w:rPr>
        <w:t>y</w:t>
      </w:r>
      <w:r w:rsidR="00692407" w:rsidRPr="00E3676F">
        <w:t>) – 12</w:t>
      </w:r>
      <w:r w:rsidR="00692407" w:rsidRPr="006E097C">
        <w:rPr>
          <w:rStyle w:val="Cmathsexpressions"/>
          <w:i/>
        </w:rPr>
        <w:t>x</w:t>
      </w:r>
      <w:r>
        <w:t>.</w:t>
      </w:r>
    </w:p>
    <w:p w14:paraId="2B44218A" w14:textId="2E34EFC4" w:rsidR="001A7BCC" w:rsidRDefault="006E097C" w:rsidP="006E097C">
      <w:pPr>
        <w:pStyle w:val="Pquestiontextmcqoptions"/>
      </w:pPr>
      <w:r w:rsidRPr="006E097C">
        <w:rPr>
          <w:rStyle w:val="Cquestionpartlabelbold"/>
        </w:rPr>
        <w:t>A</w:t>
      </w:r>
      <w:r w:rsidRPr="006E097C">
        <w:rPr>
          <w:rStyle w:val="Cquestionpartlabelbold"/>
        </w:rPr>
        <w:tab/>
      </w:r>
      <w:r w:rsidR="00692407" w:rsidRPr="00E3676F">
        <w:t>9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+ 2</w:t>
      </w:r>
      <w:r w:rsidR="00692407" w:rsidRPr="006E097C">
        <w:rPr>
          <w:rStyle w:val="Cmathsexpressions"/>
          <w:i/>
          <w:iCs/>
        </w:rPr>
        <w:t>y</w:t>
      </w:r>
      <w:r w:rsidR="00692407" w:rsidRPr="00E3676F">
        <w:t xml:space="preserve"> – 12</w:t>
      </w:r>
      <w:r w:rsidR="00692407" w:rsidRPr="006E097C">
        <w:rPr>
          <w:rStyle w:val="Cmathsexpressions"/>
          <w:i/>
          <w:iCs/>
        </w:rPr>
        <w:t>x</w:t>
      </w:r>
      <w:r w:rsidR="00A94162">
        <w:tab/>
      </w:r>
      <w:r w:rsidRPr="006E097C">
        <w:rPr>
          <w:rStyle w:val="Cmathsexpressions"/>
          <w:i/>
          <w:iCs/>
        </w:rPr>
        <w:tab/>
      </w:r>
      <w:r w:rsidRPr="006E097C">
        <w:rPr>
          <w:rStyle w:val="Cquestionpartlabelbold"/>
        </w:rPr>
        <w:t>B</w:t>
      </w:r>
      <w:r w:rsidRPr="006E097C">
        <w:rPr>
          <w:rStyle w:val="Cquestionpartlabelbold"/>
        </w:rPr>
        <w:tab/>
      </w:r>
      <w:r w:rsidR="00692407" w:rsidRPr="00E3676F">
        <w:t>9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+ 18</w:t>
      </w:r>
      <w:r w:rsidR="00692407" w:rsidRPr="006E097C">
        <w:rPr>
          <w:rStyle w:val="Cmathsexpressions"/>
          <w:i/>
          <w:iCs/>
        </w:rPr>
        <w:t>y</w:t>
      </w:r>
      <w:r w:rsidR="00692407" w:rsidRPr="00E3676F">
        <w:t xml:space="preserve"> – 12</w:t>
      </w:r>
      <w:r w:rsidR="00692407" w:rsidRPr="006E097C">
        <w:rPr>
          <w:rStyle w:val="Cmathsexpressions"/>
          <w:i/>
          <w:iCs/>
        </w:rPr>
        <w:t>x</w:t>
      </w:r>
      <w:r w:rsidR="00A94162">
        <w:tab/>
      </w:r>
      <w:r w:rsidRPr="006E097C">
        <w:rPr>
          <w:rStyle w:val="Cquestionpartlabelbold"/>
        </w:rPr>
        <w:tab/>
        <w:t>C</w:t>
      </w:r>
      <w:r w:rsidRPr="006E097C">
        <w:rPr>
          <w:rStyle w:val="Cquestionpartlabelbold"/>
        </w:rPr>
        <w:tab/>
      </w:r>
      <w:r w:rsidR="00692407" w:rsidRPr="00E3676F">
        <w:t>-3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+ 2</w:t>
      </w:r>
      <w:r w:rsidR="00692407" w:rsidRPr="006E097C">
        <w:rPr>
          <w:rStyle w:val="Cmathsexpressions"/>
          <w:i/>
          <w:iCs/>
        </w:rPr>
        <w:t>y</w:t>
      </w:r>
      <w:r w:rsidRPr="006E097C">
        <w:rPr>
          <w:rStyle w:val="Cmathsexpressions"/>
          <w:i/>
          <w:iCs/>
        </w:rPr>
        <w:tab/>
      </w:r>
      <w:r w:rsidRPr="006E097C">
        <w:rPr>
          <w:rStyle w:val="Cmathsexpressions"/>
          <w:i/>
          <w:iCs/>
        </w:rPr>
        <w:tab/>
      </w:r>
      <w:r w:rsidRPr="006E097C">
        <w:rPr>
          <w:rStyle w:val="Cquestionpartlabelbold"/>
        </w:rPr>
        <w:t>D</w:t>
      </w:r>
      <w:r w:rsidRPr="006E097C">
        <w:rPr>
          <w:rStyle w:val="Cquestionpartlabelbold"/>
        </w:rPr>
        <w:tab/>
      </w:r>
      <w:r w:rsidR="00692407" w:rsidRPr="00E3676F">
        <w:t>-3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+ 18</w:t>
      </w:r>
      <w:r w:rsidR="00692407" w:rsidRPr="006E097C">
        <w:rPr>
          <w:rStyle w:val="Cmathsexpressions"/>
          <w:i/>
          <w:iCs/>
        </w:rPr>
        <w:t>y</w:t>
      </w:r>
    </w:p>
    <w:p w14:paraId="5126DFCD" w14:textId="6E78CC57" w:rsidR="002D3853" w:rsidRDefault="002D3853" w:rsidP="002D3853">
      <w:pPr>
        <w:pStyle w:val="Pquestionheadingmc"/>
      </w:pPr>
      <w:r>
        <w:t>Question 10</w:t>
      </w:r>
      <w:r>
        <w:tab/>
      </w:r>
      <w:r w:rsidR="001B46DA">
        <w:t>[3</w:t>
      </w:r>
      <w:r w:rsidR="00FE3CA2">
        <w:t>.</w:t>
      </w:r>
      <w:r w:rsidR="00692407">
        <w:t>7</w:t>
      </w:r>
      <w:r w:rsidR="00FE3CA2">
        <w:t>]</w:t>
      </w:r>
    </w:p>
    <w:p w14:paraId="51093B60" w14:textId="5DE6B1DB" w:rsidR="001A7BCC" w:rsidRDefault="007F7CEC" w:rsidP="001A7BCC">
      <w:pPr>
        <w:pStyle w:val="Pquestiontextmainstem"/>
      </w:pPr>
      <w:r>
        <w:t>What is</w:t>
      </w:r>
      <w:r w:rsidR="00A94162">
        <w:t xml:space="preserve"> </w:t>
      </w:r>
      <w:r w:rsidR="00692407" w:rsidRPr="00E3676F">
        <w:t>25</w:t>
      </w:r>
      <w:r w:rsidR="00692407" w:rsidRPr="006E097C">
        <w:rPr>
          <w:rStyle w:val="Cmathsexpressions"/>
          <w:i/>
        </w:rPr>
        <w:t>y</w:t>
      </w:r>
      <w:r w:rsidR="00692407" w:rsidRPr="00E3676F">
        <w:t xml:space="preserve"> – 5</w:t>
      </w:r>
      <w:r w:rsidR="00692407" w:rsidRPr="006E097C">
        <w:rPr>
          <w:rStyle w:val="Cmathsexpressions"/>
          <w:i/>
        </w:rPr>
        <w:t>x</w:t>
      </w:r>
      <w:r>
        <w:rPr>
          <w:rStyle w:val="Cmathsexpressions"/>
          <w:i/>
        </w:rPr>
        <w:t xml:space="preserve"> </w:t>
      </w:r>
      <w:r w:rsidRPr="007F7CEC">
        <w:t>in fully factorised form?</w:t>
      </w:r>
    </w:p>
    <w:p w14:paraId="52083F52" w14:textId="3AE68F9C" w:rsidR="00692407" w:rsidRPr="00E3676F" w:rsidRDefault="006E097C" w:rsidP="006E097C">
      <w:pPr>
        <w:pStyle w:val="Pquestiontextmcqoptions"/>
      </w:pPr>
      <w:r w:rsidRPr="006E097C">
        <w:rPr>
          <w:rStyle w:val="Cquestionpartlabelbold"/>
        </w:rPr>
        <w:t>A</w:t>
      </w:r>
      <w:r w:rsidRPr="006E097C">
        <w:rPr>
          <w:rStyle w:val="Cquestionpartlabelbold"/>
        </w:rPr>
        <w:tab/>
      </w:r>
      <w:r w:rsidR="00692407" w:rsidRPr="00E3676F">
        <w:t>-5(5</w:t>
      </w:r>
      <w:r w:rsidR="00692407" w:rsidRPr="006E097C">
        <w:rPr>
          <w:rStyle w:val="Cmathsexpressions"/>
          <w:i/>
          <w:iCs/>
        </w:rPr>
        <w:t>y</w:t>
      </w:r>
      <w:r w:rsidR="00692407" w:rsidRPr="00E3676F">
        <w:t xml:space="preserve"> – 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>)</w:t>
      </w:r>
      <w:r>
        <w:tab/>
      </w:r>
      <w:r>
        <w:tab/>
      </w:r>
      <w:r w:rsidRPr="006E097C">
        <w:rPr>
          <w:rStyle w:val="Cquestionpartlabelbold"/>
        </w:rPr>
        <w:t>B</w:t>
      </w:r>
      <w:r w:rsidRPr="006E097C">
        <w:rPr>
          <w:rStyle w:val="Cquestionpartlabelbold"/>
        </w:rPr>
        <w:tab/>
      </w:r>
      <w:r w:rsidR="00692407" w:rsidRPr="00E3676F">
        <w:t>-5(5</w:t>
      </w:r>
      <w:r w:rsidR="00692407" w:rsidRPr="006E097C">
        <w:rPr>
          <w:rStyle w:val="Cmathsexpressions"/>
          <w:i/>
          <w:iCs/>
        </w:rPr>
        <w:t>y</w:t>
      </w:r>
      <w:r w:rsidR="00692407" w:rsidRPr="00E3676F">
        <w:t xml:space="preserve"> + 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>)</w:t>
      </w:r>
      <w:r>
        <w:tab/>
      </w:r>
      <w:r>
        <w:tab/>
      </w:r>
      <w:r w:rsidRPr="006E097C">
        <w:rPr>
          <w:rStyle w:val="Cquestionpartlabelbold"/>
        </w:rPr>
        <w:t>C</w:t>
      </w:r>
      <w:r w:rsidRPr="006E097C">
        <w:rPr>
          <w:rStyle w:val="Cquestionpartlabelbold"/>
        </w:rPr>
        <w:tab/>
      </w:r>
      <w:r w:rsidR="00692407" w:rsidRPr="00E3676F">
        <w:t>5(5</w:t>
      </w:r>
      <w:r w:rsidR="00692407" w:rsidRPr="006E097C">
        <w:rPr>
          <w:rStyle w:val="Cmathsexpressions"/>
          <w:i/>
          <w:iCs/>
        </w:rPr>
        <w:t xml:space="preserve">y </w:t>
      </w:r>
      <w:r w:rsidR="00692407" w:rsidRPr="00E3676F">
        <w:t xml:space="preserve">– 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>)</w:t>
      </w:r>
      <w:r>
        <w:tab/>
      </w:r>
      <w:r>
        <w:tab/>
      </w:r>
      <w:r w:rsidRPr="006E097C">
        <w:rPr>
          <w:rStyle w:val="Cquestionpartlabelbold"/>
        </w:rPr>
        <w:t>D</w:t>
      </w:r>
      <w:r w:rsidRPr="006E097C">
        <w:rPr>
          <w:rStyle w:val="Cquestionpartlabelbold"/>
        </w:rPr>
        <w:tab/>
      </w:r>
      <w:r w:rsidR="00692407" w:rsidRPr="00E3676F">
        <w:t>5(5</w:t>
      </w:r>
      <w:r w:rsidR="00692407" w:rsidRPr="006E097C">
        <w:rPr>
          <w:rStyle w:val="Cmathsexpressions"/>
          <w:i/>
          <w:iCs/>
        </w:rPr>
        <w:t>y</w:t>
      </w:r>
      <w:r w:rsidR="00692407" w:rsidRPr="00E3676F">
        <w:t xml:space="preserve"> + 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>)</w:t>
      </w:r>
    </w:p>
    <w:p w14:paraId="725818E6" w14:textId="47610FB2" w:rsidR="001B433F" w:rsidRDefault="001B433F" w:rsidP="00032EA7">
      <w:pPr>
        <w:pStyle w:val="Psectionresults"/>
        <w:spacing w:before="0" w:after="0"/>
      </w:pPr>
      <w:r>
        <w:t>M</w:t>
      </w:r>
      <w:r w:rsidR="002B3763">
        <w:t>ultiple-choice results: ___ /</w:t>
      </w:r>
      <w:r w:rsidR="00692407">
        <w:t xml:space="preserve"> </w:t>
      </w:r>
      <w:r w:rsidR="002D3853">
        <w:t>10</w:t>
      </w:r>
    </w:p>
    <w:p w14:paraId="38C01D2D" w14:textId="77777777" w:rsidR="001B433F" w:rsidRDefault="001B433F" w:rsidP="001B433F">
      <w:pPr>
        <w:pStyle w:val="Psectionheading"/>
      </w:pPr>
      <w:r>
        <w:lastRenderedPageBreak/>
        <w:t>Short answer section</w:t>
      </w:r>
    </w:p>
    <w:p w14:paraId="3D2C174C" w14:textId="384EB49C" w:rsidR="001B433F" w:rsidRDefault="00FD6DB9" w:rsidP="00B80E6D">
      <w:pPr>
        <w:pStyle w:val="Pquestionheadingsx1stafterhead"/>
      </w:pPr>
      <w:r>
        <w:t>Question 11</w:t>
      </w:r>
      <w:r w:rsidR="001B433F">
        <w:tab/>
      </w:r>
      <w:r w:rsidR="00692407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</w:r>
    </w:p>
    <w:p w14:paraId="745BE1CE" w14:textId="77777777" w:rsidR="001A7BCC" w:rsidRDefault="00692407" w:rsidP="001A7BCC">
      <w:pPr>
        <w:pStyle w:val="Pquestiontextmainstem"/>
      </w:pPr>
      <w:r w:rsidRPr="00E3676F">
        <w:t>Choose the correct word from the following list to fill the gaps in the following sentences.</w:t>
      </w:r>
    </w:p>
    <w:p w14:paraId="0C8446F4" w14:textId="77777777" w:rsidR="001A7BCC" w:rsidRPr="00A94162" w:rsidRDefault="00692407" w:rsidP="00A94162">
      <w:pPr>
        <w:pStyle w:val="Pquestiontextmainstem"/>
        <w:rPr>
          <w:i/>
        </w:rPr>
      </w:pPr>
      <w:r w:rsidRPr="00A94162">
        <w:rPr>
          <w:i/>
        </w:rPr>
        <w:t>like terms           coefficient          factorising          expanding          constant          formulas</w:t>
      </w:r>
    </w:p>
    <w:p w14:paraId="024752AF" w14:textId="7C42D5FC" w:rsidR="001A7BCC" w:rsidRDefault="00692407" w:rsidP="001A7BCC">
      <w:pPr>
        <w:pStyle w:val="Pquestiontextpartsa"/>
      </w:pPr>
      <w:r w:rsidRPr="00A94162">
        <w:rPr>
          <w:rStyle w:val="Cquestionpartlabelbold"/>
        </w:rPr>
        <w:t>(a)</w:t>
      </w:r>
      <w:r w:rsidR="00A94162">
        <w:tab/>
      </w:r>
      <w:r w:rsidRPr="00E3676F">
        <w:t>3</w:t>
      </w:r>
      <w:r w:rsidRPr="006E097C">
        <w:rPr>
          <w:rStyle w:val="Cmathsexpressions"/>
          <w:i/>
          <w:iCs/>
        </w:rPr>
        <w:t>a</w:t>
      </w:r>
      <w:r w:rsidRPr="00E3676F">
        <w:t xml:space="preserve"> and 5</w:t>
      </w:r>
      <w:r w:rsidRPr="006E097C">
        <w:rPr>
          <w:rStyle w:val="Cmathsexpressions"/>
          <w:i/>
          <w:iCs/>
        </w:rPr>
        <w:t>a</w:t>
      </w:r>
      <w:r w:rsidRPr="00E3676F">
        <w:t xml:space="preserve"> are ________________</w:t>
      </w:r>
      <w:r w:rsidR="003D407B">
        <w:t>___</w:t>
      </w:r>
      <w:r w:rsidRPr="00E3676F">
        <w:t>.</w:t>
      </w:r>
    </w:p>
    <w:p w14:paraId="616B428E" w14:textId="2B182EA4" w:rsidR="001A7BCC" w:rsidRDefault="00692407" w:rsidP="001A7BCC">
      <w:pPr>
        <w:pStyle w:val="Pquestiontextpartsa"/>
      </w:pPr>
      <w:r w:rsidRPr="00A94162">
        <w:rPr>
          <w:rStyle w:val="Cquestionpartlabelbold"/>
        </w:rPr>
        <w:t>(b)</w:t>
      </w:r>
      <w:r w:rsidR="00A94162">
        <w:tab/>
      </w:r>
      <w:r w:rsidRPr="00E3676F">
        <w:t xml:space="preserve">Using the distributive </w:t>
      </w:r>
      <w:r w:rsidR="003D407B">
        <w:t>law</w:t>
      </w:r>
      <w:r w:rsidRPr="00E3676F">
        <w:t xml:space="preserve"> to </w:t>
      </w:r>
      <w:r w:rsidR="003D407B">
        <w:t>write an expression without</w:t>
      </w:r>
      <w:r w:rsidRPr="00E3676F">
        <w:t xml:space="preserve"> brackets is called _______________</w:t>
      </w:r>
      <w:r w:rsidR="003D407B">
        <w:t>___ an expression</w:t>
      </w:r>
      <w:r w:rsidRPr="00E3676F">
        <w:t>.</w:t>
      </w:r>
    </w:p>
    <w:p w14:paraId="6759E286" w14:textId="067CA111" w:rsidR="00692407" w:rsidRPr="00E3676F" w:rsidRDefault="00692407" w:rsidP="001A7BCC">
      <w:pPr>
        <w:pStyle w:val="Pquestiontextpartsa"/>
      </w:pPr>
      <w:r w:rsidRPr="00A94162">
        <w:rPr>
          <w:rStyle w:val="Cquestionpartlabelbold"/>
        </w:rPr>
        <w:t>(c)</w:t>
      </w:r>
      <w:r w:rsidR="00A94162">
        <w:tab/>
      </w:r>
      <w:r w:rsidR="003D407B">
        <w:t>Writing an expression with</w:t>
      </w:r>
      <w:r w:rsidRPr="00E3676F">
        <w:t xml:space="preserve"> a common factor </w:t>
      </w:r>
      <w:r w:rsidR="003D407B">
        <w:t xml:space="preserve">and brackets is called </w:t>
      </w:r>
      <w:r w:rsidRPr="00E3676F">
        <w:t>________________</w:t>
      </w:r>
      <w:r w:rsidR="003D407B">
        <w:t>____</w:t>
      </w:r>
      <w:r w:rsidR="003D407B">
        <w:br/>
      </w:r>
      <w:r w:rsidR="00A94162">
        <w:t>an</w:t>
      </w:r>
      <w:r w:rsidRPr="00E3676F">
        <w:t xml:space="preserve"> expression.</w:t>
      </w:r>
    </w:p>
    <w:p w14:paraId="52FE0F95" w14:textId="5531D89A" w:rsidR="00EF38CC" w:rsidRDefault="00FD6DB9" w:rsidP="00EF38CC">
      <w:pPr>
        <w:pStyle w:val="Pquestionheadingsx"/>
      </w:pPr>
      <w:r>
        <w:t>Question 12</w:t>
      </w:r>
      <w:r w:rsidR="00EF38CC">
        <w:tab/>
      </w:r>
      <w:r w:rsidR="00F928B4">
        <w:rPr>
          <w:rStyle w:val="Cmarkslabel"/>
        </w:rPr>
        <w:t>7</w:t>
      </w:r>
      <w:r w:rsidR="00EF38CC" w:rsidRPr="001B433F">
        <w:rPr>
          <w:rStyle w:val="Cmarkslabel"/>
        </w:rPr>
        <w:t xml:space="preserve"> mark</w:t>
      </w:r>
      <w:r w:rsidR="003D407B">
        <w:rPr>
          <w:rStyle w:val="Cmarkslabel"/>
        </w:rPr>
        <w:t>s</w:t>
      </w:r>
      <w:r>
        <w:tab/>
      </w:r>
      <w:r w:rsidR="001B46DA">
        <w:t>[3</w:t>
      </w:r>
      <w:r>
        <w:t>.1</w:t>
      </w:r>
      <w:r w:rsidR="00F928B4">
        <w:t>, 3.4</w:t>
      </w:r>
      <w:r w:rsidR="00EF38CC">
        <w:t>]</w:t>
      </w:r>
    </w:p>
    <w:p w14:paraId="469F0640" w14:textId="22A073FA" w:rsidR="00692407" w:rsidRPr="00E3676F" w:rsidRDefault="00692407" w:rsidP="001A7BCC">
      <w:pPr>
        <w:pStyle w:val="Pquestiontextmainstem"/>
      </w:pPr>
      <w:r w:rsidRPr="00E3676F">
        <w:t>For each of the following expressions:</w:t>
      </w:r>
    </w:p>
    <w:p w14:paraId="5DBFA049" w14:textId="6FFB9C1A" w:rsidR="00692407" w:rsidRPr="00E3676F" w:rsidRDefault="00692407" w:rsidP="001A7BCC">
      <w:pPr>
        <w:pStyle w:val="Pquestiontextpartsi"/>
      </w:pPr>
      <w:r w:rsidRPr="003D407B">
        <w:rPr>
          <w:rStyle w:val="Cquestionpartlabelbold"/>
        </w:rPr>
        <w:t>(i)</w:t>
      </w:r>
      <w:r w:rsidR="00A94162" w:rsidRPr="003D407B">
        <w:tab/>
      </w:r>
      <w:r w:rsidR="003D407B" w:rsidRPr="003D407B">
        <w:t xml:space="preserve">write </w:t>
      </w:r>
      <w:r w:rsidRPr="00E3676F">
        <w:t xml:space="preserve">the coefficient of </w:t>
      </w:r>
      <w:r w:rsidRPr="003D407B">
        <w:rPr>
          <w:rStyle w:val="Cmathsexpressions"/>
          <w:i/>
          <w:iCs/>
        </w:rPr>
        <w:t>x</w:t>
      </w:r>
    </w:p>
    <w:p w14:paraId="75FCF05A" w14:textId="5B03B47A" w:rsidR="001A7BCC" w:rsidRDefault="00692407" w:rsidP="001A7BCC">
      <w:pPr>
        <w:pStyle w:val="Pquestiontextpartsi"/>
      </w:pPr>
      <w:r w:rsidRPr="003D407B">
        <w:rPr>
          <w:rStyle w:val="Cquestionpartlabelbold"/>
        </w:rPr>
        <w:t>(ii)</w:t>
      </w:r>
      <w:r w:rsidR="003D407B">
        <w:tab/>
        <w:t xml:space="preserve">state if </w:t>
      </w:r>
      <w:r w:rsidRPr="00E3676F">
        <w:t xml:space="preserve">it </w:t>
      </w:r>
      <w:r w:rsidR="003D407B">
        <w:t>can be simplified, and i</w:t>
      </w:r>
      <w:r w:rsidRPr="00E3676F">
        <w:t xml:space="preserve">f </w:t>
      </w:r>
      <w:r w:rsidR="003D407B">
        <w:t>it can</w:t>
      </w:r>
      <w:r w:rsidRPr="00E3676F">
        <w:t xml:space="preserve">, </w:t>
      </w:r>
      <w:r w:rsidR="003D407B">
        <w:t xml:space="preserve">then </w:t>
      </w:r>
      <w:r w:rsidRPr="00E3676F">
        <w:t>simplify the expression.</w:t>
      </w:r>
    </w:p>
    <w:p w14:paraId="53C23C82" w14:textId="200EB9ED" w:rsidR="001A7BCC" w:rsidRDefault="00692407" w:rsidP="001A7BCC">
      <w:pPr>
        <w:pStyle w:val="Pquestiontextpartsa"/>
        <w:rPr>
          <w:vertAlign w:val="superscript"/>
        </w:rPr>
      </w:pPr>
      <w:r w:rsidRPr="00A94162">
        <w:rPr>
          <w:rStyle w:val="Cquestionpartlabelbold"/>
        </w:rPr>
        <w:t>(a)</w:t>
      </w:r>
      <w:r w:rsidRPr="00E3676F">
        <w:tab/>
        <w:t>12</w:t>
      </w:r>
      <w:r w:rsidRPr="006E097C">
        <w:rPr>
          <w:rStyle w:val="Cmathsexpressions"/>
          <w:i/>
          <w:iCs/>
        </w:rPr>
        <w:t>x</w:t>
      </w:r>
      <w:r w:rsidRPr="00E3676F">
        <w:t xml:space="preserve"> + 2</w:t>
      </w:r>
      <w:r w:rsidRPr="006E097C">
        <w:rPr>
          <w:rStyle w:val="Cmathsexpressions"/>
          <w:i/>
          <w:iCs/>
        </w:rPr>
        <w:t>y</w:t>
      </w:r>
      <w:r w:rsidRPr="00E3676F">
        <w:t xml:space="preserve"> – 9</w:t>
      </w:r>
      <w:r w:rsidRPr="006E097C">
        <w:rPr>
          <w:rStyle w:val="Cmathsexpressions"/>
          <w:i/>
          <w:iCs/>
        </w:rPr>
        <w:t>z</w:t>
      </w:r>
      <w:r w:rsidRPr="00E3676F">
        <w:tab/>
      </w:r>
      <w:r w:rsidRPr="00E3676F">
        <w:tab/>
      </w:r>
      <w:r w:rsidR="00A94162" w:rsidRPr="00A94162">
        <w:rPr>
          <w:rStyle w:val="Cquestionpartlabelbold"/>
        </w:rPr>
        <w:t>(b)</w:t>
      </w:r>
      <w:r w:rsidR="00D37A8C">
        <w:rPr>
          <w:rStyle w:val="Cquestionpartlabelbold"/>
        </w:rPr>
        <w:t xml:space="preserve">  </w:t>
      </w:r>
      <w:r w:rsidRPr="00E3676F">
        <w:t xml:space="preserve"> 5</w:t>
      </w:r>
      <w:r w:rsidRPr="006E097C">
        <w:rPr>
          <w:rStyle w:val="Cmathsexpressions"/>
          <w:i/>
          <w:iCs/>
        </w:rPr>
        <w:t>y</w:t>
      </w:r>
      <w:r w:rsidRPr="00E3676F">
        <w:t xml:space="preserve"> – 4</w:t>
      </w:r>
      <w:r w:rsidRPr="006E097C">
        <w:rPr>
          <w:rStyle w:val="Cmathsexpressions"/>
          <w:i/>
          <w:iCs/>
        </w:rPr>
        <w:t>x</w:t>
      </w:r>
      <w:r w:rsidRPr="00E3676F">
        <w:t xml:space="preserve"> + 8</w:t>
      </w:r>
      <w:r w:rsidRPr="006E097C">
        <w:rPr>
          <w:rStyle w:val="Cmathsexpressions"/>
          <w:i/>
          <w:iCs/>
        </w:rPr>
        <w:t>x</w:t>
      </w:r>
      <w:r w:rsidRPr="00E3676F">
        <w:rPr>
          <w:vertAlign w:val="superscript"/>
        </w:rPr>
        <w:t>2</w:t>
      </w:r>
      <w:r w:rsidRPr="00E3676F">
        <w:tab/>
      </w:r>
      <w:r w:rsidRPr="00E3676F">
        <w:tab/>
      </w:r>
      <w:r w:rsidR="00A94162" w:rsidRPr="00A94162">
        <w:rPr>
          <w:rStyle w:val="Cquestionpartlabelbold"/>
        </w:rPr>
        <w:t>(c)</w:t>
      </w:r>
      <w:r w:rsidR="00D37A8C">
        <w:rPr>
          <w:rStyle w:val="Cquestionpartlabelbold"/>
        </w:rPr>
        <w:t xml:space="preserve">  </w:t>
      </w:r>
      <w:r w:rsidRPr="00E3676F">
        <w:t>19</w:t>
      </w:r>
      <w:r w:rsidRPr="006E097C">
        <w:rPr>
          <w:rStyle w:val="Cmathsexpressions"/>
          <w:i/>
          <w:iCs/>
        </w:rPr>
        <w:t>x</w:t>
      </w:r>
      <w:r w:rsidRPr="00E3676F">
        <w:rPr>
          <w:vertAlign w:val="superscript"/>
        </w:rPr>
        <w:t>2</w:t>
      </w:r>
      <w:r w:rsidRPr="00E3676F">
        <w:t xml:space="preserve"> – 2</w:t>
      </w:r>
      <w:r w:rsidRPr="006E097C">
        <w:rPr>
          <w:rStyle w:val="Cmathsexpressions"/>
          <w:i/>
          <w:iCs/>
        </w:rPr>
        <w:t>x</w:t>
      </w:r>
      <w:r w:rsidRPr="00E3676F">
        <w:t xml:space="preserve"> + 4</w:t>
      </w:r>
      <w:r w:rsidRPr="006E097C">
        <w:rPr>
          <w:rStyle w:val="Cmathsexpressions"/>
          <w:i/>
          <w:iCs/>
        </w:rPr>
        <w:t xml:space="preserve">xy </w:t>
      </w:r>
      <w:r w:rsidRPr="00E3676F">
        <w:t>– 3</w:t>
      </w:r>
      <w:r w:rsidRPr="006E097C">
        <w:rPr>
          <w:rStyle w:val="Cmathsexpressions"/>
          <w:i/>
          <w:iCs/>
        </w:rPr>
        <w:t>x</w:t>
      </w:r>
      <w:r w:rsidRPr="00E3676F">
        <w:rPr>
          <w:vertAlign w:val="superscript"/>
        </w:rPr>
        <w:t>2</w:t>
      </w:r>
    </w:p>
    <w:p w14:paraId="256F3B08" w14:textId="77777777" w:rsidR="003D407B" w:rsidRPr="003D407B" w:rsidRDefault="003D407B" w:rsidP="003D407B">
      <w:pPr>
        <w:pStyle w:val="Pquestiontextmainstem"/>
      </w:pPr>
    </w:p>
    <w:p w14:paraId="6763263D" w14:textId="77777777" w:rsidR="003D407B" w:rsidRDefault="003D407B" w:rsidP="003D407B">
      <w:pPr>
        <w:pStyle w:val="Pquestiontextmainstem"/>
      </w:pPr>
    </w:p>
    <w:p w14:paraId="61BEECE4" w14:textId="77777777" w:rsidR="003D407B" w:rsidRDefault="003D407B" w:rsidP="003D407B">
      <w:pPr>
        <w:pStyle w:val="Pquestiontextmainstem"/>
      </w:pPr>
    </w:p>
    <w:p w14:paraId="7492D4E5" w14:textId="77777777" w:rsidR="003D407B" w:rsidRPr="003D407B" w:rsidRDefault="003D407B" w:rsidP="003D407B">
      <w:pPr>
        <w:pStyle w:val="Pquestiontextmainstem"/>
      </w:pPr>
    </w:p>
    <w:p w14:paraId="74A0B774" w14:textId="039DB1FF" w:rsidR="00FD6DB9" w:rsidRDefault="00FD6DB9" w:rsidP="00FD6DB9">
      <w:pPr>
        <w:pStyle w:val="Pquestionheadingsx"/>
      </w:pPr>
      <w:r>
        <w:t>Question 13</w:t>
      </w:r>
      <w:r>
        <w:tab/>
      </w:r>
      <w:r w:rsidR="0069240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1B46DA">
        <w:t>[3</w:t>
      </w:r>
      <w:r>
        <w:t>.1]</w:t>
      </w:r>
    </w:p>
    <w:p w14:paraId="39584A47" w14:textId="1303DB84" w:rsidR="00692407" w:rsidRPr="003D407B" w:rsidRDefault="003D407B" w:rsidP="003D407B">
      <w:pPr>
        <w:pStyle w:val="Pquestiontextmainstem"/>
      </w:pPr>
      <w:r w:rsidRPr="003D407B">
        <w:t xml:space="preserve">A </w:t>
      </w:r>
      <w:r w:rsidR="00692407" w:rsidRPr="003D407B">
        <w:t xml:space="preserve">variety store has </w:t>
      </w:r>
      <w:r w:rsidR="00692407" w:rsidRPr="003D407B">
        <w:rPr>
          <w:rStyle w:val="Cmathsexpressions"/>
          <w:i/>
          <w:iCs/>
        </w:rPr>
        <w:t>v</w:t>
      </w:r>
      <w:r w:rsidR="00692407" w:rsidRPr="003D407B">
        <w:t xml:space="preserve"> DVDs for sale.</w:t>
      </w:r>
    </w:p>
    <w:p w14:paraId="2F7303C6" w14:textId="7DFC6E5A" w:rsidR="001A7BCC" w:rsidRDefault="00A94162" w:rsidP="001A7BCC">
      <w:pPr>
        <w:pStyle w:val="Pquestiontextpartsa"/>
      </w:pPr>
      <w:r w:rsidRPr="00A94162">
        <w:rPr>
          <w:rStyle w:val="Cquestionpartlabelbold"/>
        </w:rPr>
        <w:t>(a)</w:t>
      </w:r>
      <w:r>
        <w:rPr>
          <w:rStyle w:val="Cquestionpartlabelbold"/>
        </w:rPr>
        <w:tab/>
      </w:r>
      <w:r w:rsidR="00692407" w:rsidRPr="00E3676F">
        <w:t xml:space="preserve">If </w:t>
      </w:r>
      <w:r w:rsidR="00692407" w:rsidRPr="006E097C">
        <w:rPr>
          <w:rStyle w:val="Cmathsexpressions"/>
          <w:i/>
          <w:iCs/>
        </w:rPr>
        <w:t>u</w:t>
      </w:r>
      <w:r w:rsidR="00692407" w:rsidRPr="00E3676F">
        <w:t xml:space="preserve"> DVDs have been sold, write an expression in terms of </w:t>
      </w:r>
      <w:r w:rsidR="00692407" w:rsidRPr="006E097C">
        <w:rPr>
          <w:rStyle w:val="Cmathsexpressions"/>
          <w:i/>
          <w:iCs/>
        </w:rPr>
        <w:t>u</w:t>
      </w:r>
      <w:r w:rsidR="00692407" w:rsidRPr="00E3676F">
        <w:t xml:space="preserve"> and </w:t>
      </w:r>
      <w:r w:rsidR="00692407" w:rsidRPr="006E097C">
        <w:rPr>
          <w:rStyle w:val="Cmathsexpressions"/>
          <w:i/>
          <w:iCs/>
        </w:rPr>
        <w:t>v</w:t>
      </w:r>
      <w:r w:rsidR="00692407" w:rsidRPr="00E3676F">
        <w:t xml:space="preserve"> to show the number of DVDs that the store still has</w:t>
      </w:r>
      <w:r w:rsidR="00692407">
        <w:t>.</w:t>
      </w:r>
    </w:p>
    <w:p w14:paraId="3A4C8847" w14:textId="77777777" w:rsidR="003D407B" w:rsidRDefault="003D407B" w:rsidP="001A7BCC">
      <w:pPr>
        <w:pStyle w:val="Pquestiontextpartsa"/>
      </w:pPr>
    </w:p>
    <w:p w14:paraId="06C98E64" w14:textId="77777777" w:rsidR="00EF6200" w:rsidRDefault="00EF6200" w:rsidP="001A7BCC">
      <w:pPr>
        <w:pStyle w:val="Pquestiontextpartsa"/>
      </w:pPr>
    </w:p>
    <w:p w14:paraId="2D6C8AF1" w14:textId="4C74DCEF" w:rsidR="001A7BCC" w:rsidRDefault="00A94162" w:rsidP="001A7BCC">
      <w:pPr>
        <w:pStyle w:val="Pquestiontextpartsa"/>
      </w:pPr>
      <w:r w:rsidRPr="00A94162">
        <w:rPr>
          <w:rStyle w:val="Cquestionpartlabelbold"/>
        </w:rPr>
        <w:t>(b)</w:t>
      </w:r>
      <w:r>
        <w:rPr>
          <w:rStyle w:val="Cquestionpartlabelbold"/>
        </w:rPr>
        <w:tab/>
      </w:r>
      <w:r w:rsidR="00692407" w:rsidRPr="00E3676F">
        <w:t xml:space="preserve">If five more </w:t>
      </w:r>
      <w:r w:rsidR="00692407" w:rsidRPr="003D407B">
        <w:t>DV</w:t>
      </w:r>
      <w:r w:rsidR="006E097C" w:rsidRPr="003D407B">
        <w:t>D</w:t>
      </w:r>
      <w:r w:rsidR="003D407B" w:rsidRPr="003D407B">
        <w:t xml:space="preserve">s </w:t>
      </w:r>
      <w:r w:rsidR="00692407" w:rsidRPr="003D407B">
        <w:t>are</w:t>
      </w:r>
      <w:r w:rsidR="00692407" w:rsidRPr="00E3676F">
        <w:t xml:space="preserve"> sold, write an expression in terms of </w:t>
      </w:r>
      <w:r w:rsidR="00692407" w:rsidRPr="006E097C">
        <w:rPr>
          <w:rStyle w:val="Cmathsexpressions"/>
          <w:i/>
          <w:iCs/>
        </w:rPr>
        <w:t>u</w:t>
      </w:r>
      <w:r w:rsidR="00692407" w:rsidRPr="00E3676F">
        <w:t xml:space="preserve"> and </w:t>
      </w:r>
      <w:r w:rsidR="00692407" w:rsidRPr="006E097C">
        <w:rPr>
          <w:rStyle w:val="Cmathsexpressions"/>
          <w:i/>
          <w:iCs/>
        </w:rPr>
        <w:t>v</w:t>
      </w:r>
      <w:r w:rsidR="00692407" w:rsidRPr="00E3676F">
        <w:t xml:space="preserve"> for the total number of DVDs the store has now sold.</w:t>
      </w:r>
    </w:p>
    <w:p w14:paraId="1A24C09E" w14:textId="77777777" w:rsidR="003D407B" w:rsidRDefault="003D407B" w:rsidP="00EF38CC">
      <w:pPr>
        <w:pStyle w:val="Pquestiontextpartsai"/>
        <w:rPr>
          <w:rStyle w:val="Cquestionpartlabelbold"/>
        </w:rPr>
      </w:pPr>
    </w:p>
    <w:p w14:paraId="7D6838EA" w14:textId="77777777" w:rsidR="00EF6200" w:rsidRDefault="00EF6200" w:rsidP="00EF38CC">
      <w:pPr>
        <w:pStyle w:val="Pquestiontextpartsai"/>
        <w:rPr>
          <w:rStyle w:val="Cquestionpartlabelbold"/>
        </w:rPr>
      </w:pPr>
    </w:p>
    <w:p w14:paraId="225C57C1" w14:textId="77777777" w:rsidR="00EF6200" w:rsidRPr="006E097C" w:rsidRDefault="00EF6200" w:rsidP="00EF38CC">
      <w:pPr>
        <w:pStyle w:val="Pquestiontextpartsai"/>
        <w:rPr>
          <w:rStyle w:val="Cquestionpartlabelbold"/>
        </w:rPr>
      </w:pPr>
    </w:p>
    <w:p w14:paraId="602B799A" w14:textId="0C43C1A3" w:rsidR="008D7F3B" w:rsidRDefault="008D7F3B" w:rsidP="008D7F3B">
      <w:pPr>
        <w:pStyle w:val="Pquestionheadingsx"/>
      </w:pPr>
      <w:r>
        <w:t>Question 14</w:t>
      </w:r>
      <w:r>
        <w:tab/>
      </w:r>
      <w:r w:rsidR="00F928B4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1B46DA">
        <w:t>[3</w:t>
      </w:r>
      <w:r>
        <w:t>.</w:t>
      </w:r>
      <w:r w:rsidR="00692407">
        <w:t>2</w:t>
      </w:r>
      <w:r>
        <w:t>]</w:t>
      </w:r>
    </w:p>
    <w:p w14:paraId="5C659806" w14:textId="5B05B870" w:rsidR="00692407" w:rsidRPr="00E3676F" w:rsidRDefault="00692407" w:rsidP="001A7BCC">
      <w:pPr>
        <w:pStyle w:val="Pquestiontextmainstem"/>
      </w:pPr>
      <w:r w:rsidRPr="00E3676F">
        <w:t>Evaluate these expressions</w:t>
      </w:r>
      <w:r w:rsidR="00997C89">
        <w:t>,</w:t>
      </w:r>
      <w:r w:rsidR="003D407B">
        <w:t xml:space="preserve"> if</w:t>
      </w:r>
      <w:r w:rsidRPr="00E3676F">
        <w:t xml:space="preserve"> </w:t>
      </w:r>
      <w:r w:rsidRPr="006E097C">
        <w:rPr>
          <w:rStyle w:val="Cmathsexpressions"/>
          <w:i/>
        </w:rPr>
        <w:t>a</w:t>
      </w:r>
      <w:r w:rsidRPr="00E3676F">
        <w:t xml:space="preserve">  = 2 and </w:t>
      </w:r>
      <w:r w:rsidRPr="006E097C">
        <w:rPr>
          <w:rStyle w:val="Cmathsexpressions"/>
          <w:i/>
        </w:rPr>
        <w:t xml:space="preserve">b </w:t>
      </w:r>
      <w:r w:rsidRPr="00E3676F">
        <w:t>= 5.</w:t>
      </w:r>
    </w:p>
    <w:p w14:paraId="4085FE9D" w14:textId="3428D543" w:rsidR="00692407" w:rsidRDefault="00A94162" w:rsidP="001A7BCC">
      <w:pPr>
        <w:pStyle w:val="Pquestiontextpartsa"/>
      </w:pPr>
      <w:r w:rsidRPr="00A94162">
        <w:rPr>
          <w:rStyle w:val="Cquestionpartlabelbold"/>
        </w:rPr>
        <w:t>(a)</w:t>
      </w:r>
      <w:r>
        <w:rPr>
          <w:rStyle w:val="Cquestionpartlabelbold"/>
        </w:rPr>
        <w:tab/>
      </w:r>
      <w:r w:rsidR="00692407" w:rsidRPr="00E3676F">
        <w:t>2</w:t>
      </w:r>
      <w:r w:rsidR="00692407" w:rsidRPr="004B3006">
        <w:rPr>
          <w:rStyle w:val="Cmathsexpressions"/>
          <w:i/>
          <w:iCs/>
        </w:rPr>
        <w:t>a</w:t>
      </w:r>
      <w:r w:rsidR="00692407" w:rsidRPr="00E3676F">
        <w:t xml:space="preserve"> + 3</w:t>
      </w:r>
      <w:r w:rsidR="00692407" w:rsidRPr="006E097C">
        <w:rPr>
          <w:rStyle w:val="Cmathsexpressions"/>
          <w:i/>
          <w:iCs/>
        </w:rPr>
        <w:t>b</w:t>
      </w:r>
      <w:r w:rsidR="003D407B">
        <w:rPr>
          <w:rStyle w:val="Cmathsexpressions"/>
          <w:i/>
          <w:iCs/>
        </w:rPr>
        <w:tab/>
      </w:r>
      <w:r w:rsidR="00692407" w:rsidRPr="006E097C">
        <w:rPr>
          <w:rStyle w:val="Cmathsexpressions"/>
          <w:i/>
          <w:iCs/>
        </w:rPr>
        <w:tab/>
      </w:r>
      <w:r w:rsidR="003D407B">
        <w:rPr>
          <w:rStyle w:val="Cmathsexpressions"/>
          <w:i/>
          <w:iCs/>
        </w:rPr>
        <w:tab/>
      </w:r>
      <w:r w:rsidRPr="00A94162">
        <w:rPr>
          <w:rStyle w:val="Cquestionpartlabelbold"/>
        </w:rPr>
        <w:t>(b)</w:t>
      </w:r>
      <w:r w:rsidR="00D37A8C">
        <w:rPr>
          <w:rStyle w:val="Cquestionpartlabelbold"/>
        </w:rPr>
        <w:t xml:space="preserve">  </w:t>
      </w:r>
      <w:r w:rsidR="00692407" w:rsidRPr="00E3676F">
        <w:t>3</w:t>
      </w:r>
      <w:r w:rsidR="00692407" w:rsidRPr="006E097C">
        <w:rPr>
          <w:rStyle w:val="Cmathsexpressions"/>
          <w:i/>
          <w:iCs/>
        </w:rPr>
        <w:t>ab</w:t>
      </w:r>
      <w:r w:rsidR="00692407" w:rsidRPr="00E3676F">
        <w:t xml:space="preserve"> – 7</w:t>
      </w:r>
      <w:r w:rsidR="00692407" w:rsidRPr="006E097C">
        <w:rPr>
          <w:rStyle w:val="Cmathsexpressions"/>
          <w:i/>
          <w:iCs/>
        </w:rPr>
        <w:t>a</w:t>
      </w:r>
      <w:r w:rsidR="00692407" w:rsidRPr="00E3676F">
        <w:tab/>
      </w:r>
      <w:r w:rsidR="003D407B">
        <w:tab/>
      </w:r>
      <w:r w:rsidR="003D407B">
        <w:tab/>
      </w:r>
      <w:r w:rsidRPr="00A94162">
        <w:rPr>
          <w:rStyle w:val="Cquestionpartlabelbold"/>
        </w:rPr>
        <w:t>(c)</w:t>
      </w:r>
      <w:r w:rsidR="00D37A8C">
        <w:rPr>
          <w:rStyle w:val="Cquestionpartlabelbold"/>
        </w:rPr>
        <w:t xml:space="preserve">  </w:t>
      </w:r>
      <w:r w:rsidR="00692407" w:rsidRPr="00E3676F">
        <w:rPr>
          <w:position w:val="-24"/>
        </w:rPr>
        <w:object w:dxaOrig="460" w:dyaOrig="620" w14:anchorId="19B1FDE2">
          <v:shape id="_x0000_i1028" type="#_x0000_t75" style="width:24pt;height:31.5pt" o:ole="">
            <v:imagedata r:id="rId14" o:title=""/>
          </v:shape>
          <o:OLEObject Type="Embed" ProgID="Equation.3" ShapeID="_x0000_i1028" DrawAspect="Content" ObjectID="_1540564797" r:id="rId15"/>
        </w:object>
      </w:r>
    </w:p>
    <w:p w14:paraId="49CA780D" w14:textId="77777777" w:rsidR="003D407B" w:rsidRDefault="003D407B" w:rsidP="001A7BCC">
      <w:pPr>
        <w:pStyle w:val="Pquestiontextpartsa"/>
      </w:pPr>
    </w:p>
    <w:p w14:paraId="776C72A5" w14:textId="77777777" w:rsidR="003D407B" w:rsidRDefault="003D407B" w:rsidP="001A7BCC">
      <w:pPr>
        <w:pStyle w:val="Pquestiontextpartsa"/>
      </w:pPr>
    </w:p>
    <w:p w14:paraId="167721AD" w14:textId="77777777" w:rsidR="003D407B" w:rsidRDefault="003D407B" w:rsidP="001A7BCC">
      <w:pPr>
        <w:pStyle w:val="Pquestiontextpartsa"/>
      </w:pPr>
    </w:p>
    <w:p w14:paraId="73539587" w14:textId="77777777" w:rsidR="003D407B" w:rsidRDefault="003D407B" w:rsidP="001A7BCC">
      <w:pPr>
        <w:pStyle w:val="Pquestiontextpartsa"/>
      </w:pPr>
    </w:p>
    <w:p w14:paraId="689C5846" w14:textId="77777777" w:rsidR="003D407B" w:rsidRPr="00E3676F" w:rsidRDefault="003D407B" w:rsidP="001A7BCC">
      <w:pPr>
        <w:pStyle w:val="Pquestiontextpartsa"/>
      </w:pPr>
    </w:p>
    <w:p w14:paraId="7B414D1E" w14:textId="76EAB632" w:rsidR="008851EA" w:rsidRDefault="008851EA" w:rsidP="008851EA">
      <w:pPr>
        <w:pStyle w:val="Pquestionheadingsx"/>
      </w:pPr>
      <w:r>
        <w:lastRenderedPageBreak/>
        <w:t>Question 15</w:t>
      </w:r>
      <w:r>
        <w:tab/>
      </w:r>
      <w:r w:rsidR="0069240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1B46DA">
        <w:t>[3</w:t>
      </w:r>
      <w:r>
        <w:t>.</w:t>
      </w:r>
      <w:r w:rsidR="00692407">
        <w:t>3</w:t>
      </w:r>
      <w:r>
        <w:t>]</w:t>
      </w:r>
    </w:p>
    <w:p w14:paraId="1ACBB404" w14:textId="5975C809" w:rsidR="00692407" w:rsidRPr="00E3676F" w:rsidRDefault="00692407" w:rsidP="001A7BCC">
      <w:pPr>
        <w:pStyle w:val="Pquestiontextmainstem"/>
      </w:pPr>
      <w:r w:rsidRPr="00E3676F">
        <w:t xml:space="preserve">Taxi fares </w:t>
      </w:r>
      <w:r w:rsidR="004B3006">
        <w:t>are calculated</w:t>
      </w:r>
      <w:r w:rsidRPr="00E3676F">
        <w:t xml:space="preserve"> using the formula</w:t>
      </w:r>
      <w:r w:rsidR="003D407B">
        <w:t xml:space="preserve"> </w:t>
      </w:r>
      <w:r w:rsidR="003D407B" w:rsidRPr="003D407B">
        <w:rPr>
          <w:rStyle w:val="Cmathsexpressions"/>
          <w:i/>
          <w:iCs/>
        </w:rPr>
        <w:t>C</w:t>
      </w:r>
      <w:r w:rsidR="003D407B">
        <w:t xml:space="preserve"> </w:t>
      </w:r>
      <w:r w:rsidRPr="00E3676F">
        <w:t>= 1.8</w:t>
      </w:r>
      <w:r w:rsidRPr="006E097C">
        <w:rPr>
          <w:rStyle w:val="Cmathsexpressions"/>
          <w:i/>
        </w:rPr>
        <w:t>x</w:t>
      </w:r>
      <w:r w:rsidRPr="00E3676F">
        <w:t xml:space="preserve"> + 5, where</w:t>
      </w:r>
      <w:r w:rsidR="003D407B">
        <w:t xml:space="preserve"> </w:t>
      </w:r>
      <w:r w:rsidR="003D407B" w:rsidRPr="003D407B">
        <w:rPr>
          <w:rStyle w:val="Cmathsexpressions"/>
          <w:i/>
          <w:iCs/>
        </w:rPr>
        <w:t>C</w:t>
      </w:r>
      <w:r w:rsidR="003D407B" w:rsidRPr="00E3676F">
        <w:t xml:space="preserve"> </w:t>
      </w:r>
      <w:r w:rsidRPr="00E3676F">
        <w:t xml:space="preserve">is the cost of the fare in dollars and </w:t>
      </w:r>
      <w:r w:rsidRPr="006E097C">
        <w:rPr>
          <w:rStyle w:val="Cmathsexpressions"/>
          <w:i/>
        </w:rPr>
        <w:t>x</w:t>
      </w:r>
      <w:r w:rsidRPr="00E3676F">
        <w:t xml:space="preserve"> is the distance travelled in kilometres. </w:t>
      </w:r>
    </w:p>
    <w:p w14:paraId="58A50F97" w14:textId="4A712D6C" w:rsidR="003D407B" w:rsidRDefault="00692407" w:rsidP="001A7BCC">
      <w:pPr>
        <w:pStyle w:val="Pquestiontextpartsa"/>
      </w:pPr>
      <w:r w:rsidRPr="003D407B">
        <w:rPr>
          <w:rStyle w:val="Cquestionpartlabelbold"/>
        </w:rPr>
        <w:t>(a)</w:t>
      </w:r>
      <w:r w:rsidRPr="00E3676F">
        <w:tab/>
        <w:t>What is the cost of travelling 25 km?</w:t>
      </w:r>
    </w:p>
    <w:p w14:paraId="60AD6487" w14:textId="77777777" w:rsidR="003D407B" w:rsidRDefault="003D407B" w:rsidP="001A7BCC">
      <w:pPr>
        <w:pStyle w:val="Pquestiontextpartsa"/>
      </w:pPr>
    </w:p>
    <w:p w14:paraId="65D1FB64" w14:textId="77777777" w:rsidR="003D407B" w:rsidRDefault="003D407B" w:rsidP="001A7BCC">
      <w:pPr>
        <w:pStyle w:val="Pquestiontextpartsa"/>
      </w:pPr>
    </w:p>
    <w:p w14:paraId="43A62B88" w14:textId="77777777" w:rsidR="003D407B" w:rsidRDefault="003D407B" w:rsidP="001A7BCC">
      <w:pPr>
        <w:pStyle w:val="Pquestiontextpartsa"/>
      </w:pPr>
    </w:p>
    <w:p w14:paraId="77C9483F" w14:textId="4624CC30" w:rsidR="001A7BCC" w:rsidRDefault="00692407" w:rsidP="001A7BCC">
      <w:pPr>
        <w:pStyle w:val="Pquestiontextpartsa"/>
      </w:pPr>
      <w:r w:rsidRPr="003D407B">
        <w:rPr>
          <w:rStyle w:val="Cquestionpartlabelbold"/>
        </w:rPr>
        <w:t>(b)</w:t>
      </w:r>
      <w:r w:rsidRPr="00E3676F">
        <w:tab/>
      </w:r>
      <w:r w:rsidR="003D407B">
        <w:t>If you have</w:t>
      </w:r>
      <w:r w:rsidRPr="00E3676F">
        <w:t xml:space="preserve"> $41, </w:t>
      </w:r>
      <w:r w:rsidR="003D407B">
        <w:t xml:space="preserve">then </w:t>
      </w:r>
      <w:r w:rsidRPr="00E3676F">
        <w:t>how far can you travel</w:t>
      </w:r>
      <w:r w:rsidR="00F928B4">
        <w:t xml:space="preserve"> by taxi</w:t>
      </w:r>
      <w:r w:rsidRPr="00E3676F">
        <w:t>?</w:t>
      </w:r>
    </w:p>
    <w:p w14:paraId="7FE5871B" w14:textId="77777777" w:rsidR="001A7BCC" w:rsidRDefault="001A7BCC" w:rsidP="008851EA">
      <w:pPr>
        <w:pStyle w:val="Pquestiontextmainstem"/>
      </w:pPr>
    </w:p>
    <w:p w14:paraId="58E0D214" w14:textId="77777777" w:rsidR="003D407B" w:rsidRDefault="003D407B" w:rsidP="008851EA">
      <w:pPr>
        <w:pStyle w:val="Pquestiontextmainstem"/>
      </w:pPr>
    </w:p>
    <w:p w14:paraId="43E822A8" w14:textId="77777777" w:rsidR="003D407B" w:rsidRDefault="003D407B" w:rsidP="008851EA">
      <w:pPr>
        <w:pStyle w:val="Pquestiontextmainstem"/>
      </w:pPr>
    </w:p>
    <w:p w14:paraId="3B865542" w14:textId="77777777" w:rsidR="003D407B" w:rsidRDefault="003D407B" w:rsidP="008851EA">
      <w:pPr>
        <w:pStyle w:val="Pquestiontextmainstem"/>
      </w:pPr>
    </w:p>
    <w:p w14:paraId="38E66A87" w14:textId="4C1942A7" w:rsidR="00E14832" w:rsidRDefault="00E14832" w:rsidP="00E14832">
      <w:pPr>
        <w:pStyle w:val="Pquestionheadingsx"/>
      </w:pPr>
      <w:r>
        <w:t>Question 16</w:t>
      </w:r>
      <w:r>
        <w:tab/>
      </w:r>
      <w:r w:rsidR="0069240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1B46DA">
        <w:t>[3</w:t>
      </w:r>
      <w:r>
        <w:t>.</w:t>
      </w:r>
      <w:r w:rsidR="00692407">
        <w:t>4</w:t>
      </w:r>
      <w:r>
        <w:t>]</w:t>
      </w:r>
    </w:p>
    <w:p w14:paraId="366C47CB" w14:textId="67DD3D9E" w:rsidR="00692407" w:rsidRPr="00E3676F" w:rsidRDefault="00692407" w:rsidP="001A7BCC">
      <w:pPr>
        <w:pStyle w:val="Pquestiontextmainstem"/>
      </w:pPr>
      <w:r w:rsidRPr="00E3676F">
        <w:t>Simplify these expressions</w:t>
      </w:r>
      <w:r w:rsidR="003D407B">
        <w:t>,</w:t>
      </w:r>
      <w:r w:rsidRPr="00E3676F">
        <w:t xml:space="preserve"> where possible.</w:t>
      </w:r>
    </w:p>
    <w:p w14:paraId="0FB7ED8C" w14:textId="7B454390" w:rsidR="001A7BCC" w:rsidRDefault="00A94162" w:rsidP="001A7BCC">
      <w:pPr>
        <w:pStyle w:val="Pquestiontextpartsa"/>
      </w:pPr>
      <w:r w:rsidRPr="00A94162">
        <w:rPr>
          <w:rStyle w:val="Cquestionpartlabelbold"/>
        </w:rPr>
        <w:t>(a)</w:t>
      </w:r>
      <w:r>
        <w:rPr>
          <w:rStyle w:val="Cquestionpartlabelbold"/>
        </w:rPr>
        <w:tab/>
      </w:r>
      <w:r w:rsidR="00692407" w:rsidRPr="00E3676F">
        <w:t>4</w:t>
      </w:r>
      <w:r w:rsidR="00692407" w:rsidRPr="006E097C">
        <w:rPr>
          <w:rStyle w:val="Cmathsexpressions"/>
          <w:i/>
          <w:iCs/>
        </w:rPr>
        <w:t>a</w:t>
      </w:r>
      <w:r w:rsidR="00692407" w:rsidRPr="00E3676F">
        <w:t xml:space="preserve"> + 6</w:t>
      </w:r>
      <w:r w:rsidR="00692407" w:rsidRPr="006E097C">
        <w:rPr>
          <w:rStyle w:val="Cmathsexpressions"/>
          <w:i/>
          <w:iCs/>
        </w:rPr>
        <w:t>a</w:t>
      </w:r>
      <w:r w:rsidR="00692407" w:rsidRPr="00E3676F">
        <w:tab/>
      </w:r>
      <w:r w:rsidR="003D407B">
        <w:tab/>
      </w:r>
      <w:r w:rsidR="003D407B">
        <w:tab/>
      </w:r>
      <w:r w:rsidRPr="00A94162">
        <w:rPr>
          <w:rStyle w:val="Cquestionpartlabelbold"/>
        </w:rPr>
        <w:t>(b)</w:t>
      </w:r>
      <w:r w:rsidR="00D37A8C">
        <w:rPr>
          <w:rStyle w:val="Cquestionpartlabelbold"/>
        </w:rPr>
        <w:t xml:space="preserve">  </w:t>
      </w:r>
      <w:r w:rsidR="00692407" w:rsidRPr="00E3676F">
        <w:t>5</w:t>
      </w:r>
      <w:r w:rsidR="00692407" w:rsidRPr="006E097C">
        <w:rPr>
          <w:rStyle w:val="Cmathsexpressions"/>
          <w:i/>
          <w:iCs/>
        </w:rPr>
        <w:t>m</w:t>
      </w:r>
      <w:r w:rsidR="00692407" w:rsidRPr="00E3676F">
        <w:t xml:space="preserve"> – 2</w:t>
      </w:r>
      <w:r w:rsidR="00692407" w:rsidRPr="006E097C">
        <w:rPr>
          <w:rStyle w:val="Cmathsexpressions"/>
          <w:i/>
          <w:iCs/>
        </w:rPr>
        <w:t>m</w:t>
      </w:r>
      <w:r w:rsidR="00692407" w:rsidRPr="00E3676F">
        <w:tab/>
      </w:r>
      <w:r w:rsidR="003D407B">
        <w:tab/>
      </w:r>
      <w:r w:rsidR="003D407B">
        <w:tab/>
      </w:r>
      <w:r w:rsidRPr="00A94162">
        <w:rPr>
          <w:rStyle w:val="Cquestionpartlabelbold"/>
        </w:rPr>
        <w:t>(c)</w:t>
      </w:r>
      <w:r w:rsidR="00D37A8C">
        <w:rPr>
          <w:rStyle w:val="Cquestionpartlabelbold"/>
        </w:rPr>
        <w:t xml:space="preserve">  </w:t>
      </w:r>
      <w:r w:rsidR="00692407" w:rsidRPr="00E3676F">
        <w:t>3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– 4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+ 7</w:t>
      </w:r>
      <w:r w:rsidR="00692407" w:rsidRPr="006E097C">
        <w:rPr>
          <w:rStyle w:val="Cmathsexpressions"/>
          <w:i/>
          <w:iCs/>
        </w:rPr>
        <w:t>x</w:t>
      </w:r>
    </w:p>
    <w:p w14:paraId="696EAC66" w14:textId="237D0F12" w:rsidR="00925D7A" w:rsidRDefault="00925D7A" w:rsidP="00E14832">
      <w:pPr>
        <w:pStyle w:val="Pquestiontextmainstem"/>
      </w:pPr>
    </w:p>
    <w:p w14:paraId="28CDC21C" w14:textId="77777777" w:rsidR="001754F8" w:rsidRDefault="001754F8" w:rsidP="00E14832">
      <w:pPr>
        <w:pStyle w:val="Pquestiontextmainstem"/>
      </w:pPr>
    </w:p>
    <w:p w14:paraId="2845434E" w14:textId="145D8B60" w:rsidR="00E14832" w:rsidRDefault="00E14832" w:rsidP="00E14832">
      <w:pPr>
        <w:pStyle w:val="Pquestionheadingsx"/>
      </w:pPr>
      <w:r>
        <w:t>Question 17</w:t>
      </w:r>
      <w:r>
        <w:tab/>
      </w:r>
      <w:r w:rsidR="00692407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F37229">
        <w:tab/>
      </w:r>
      <w:r w:rsidR="001B46DA">
        <w:t>[3</w:t>
      </w:r>
      <w:r w:rsidR="00F37229">
        <w:t>.</w:t>
      </w:r>
      <w:r w:rsidR="00692407">
        <w:t>5</w:t>
      </w:r>
      <w:r>
        <w:t>]</w:t>
      </w:r>
    </w:p>
    <w:p w14:paraId="4403EDCD" w14:textId="77777777" w:rsidR="00692407" w:rsidRPr="00E3676F" w:rsidRDefault="00692407" w:rsidP="001A7BCC">
      <w:pPr>
        <w:pStyle w:val="Pquestiontextmainstem"/>
      </w:pPr>
      <w:r w:rsidRPr="00E3676F">
        <w:t>Simplify the following.</w:t>
      </w:r>
    </w:p>
    <w:p w14:paraId="6DBF3B0E" w14:textId="1537B98E" w:rsidR="001A7BCC" w:rsidRDefault="00A94162" w:rsidP="001A7BCC">
      <w:pPr>
        <w:pStyle w:val="Pquestiontextpartsa"/>
      </w:pPr>
      <w:r w:rsidRPr="00A94162">
        <w:rPr>
          <w:rStyle w:val="Cquestionpartlabelbold"/>
        </w:rPr>
        <w:t>(a)</w:t>
      </w:r>
      <w:r>
        <w:rPr>
          <w:rStyle w:val="Cquestionpartlabelbold"/>
        </w:rPr>
        <w:tab/>
      </w:r>
      <w:r w:rsidR="00692407" w:rsidRPr="00E3676F">
        <w:t xml:space="preserve">15 </w:t>
      </w:r>
      <w:r w:rsidR="00264CEA" w:rsidRPr="00264CEA">
        <w:rPr>
          <w:rStyle w:val="Cmathsexpressions"/>
        </w:rPr>
        <w:t>×</w:t>
      </w:r>
      <w:r w:rsidR="00692407" w:rsidRPr="00E3676F">
        <w:t xml:space="preserve"> 4</w:t>
      </w:r>
      <w:r w:rsidR="00692407" w:rsidRPr="006E097C">
        <w:rPr>
          <w:rStyle w:val="Cmathsexpressions"/>
          <w:i/>
          <w:iCs/>
        </w:rPr>
        <w:t>b</w:t>
      </w:r>
      <w:r w:rsidR="00692407" w:rsidRPr="00E3676F">
        <w:tab/>
      </w:r>
      <w:r w:rsidR="001754F8">
        <w:tab/>
      </w:r>
      <w:r w:rsidR="001754F8">
        <w:tab/>
      </w:r>
      <w:r w:rsidRPr="00A94162">
        <w:rPr>
          <w:rStyle w:val="Cquestionpartlabelbold"/>
        </w:rPr>
        <w:t>(b)</w:t>
      </w:r>
      <w:r w:rsidR="00D37A8C">
        <w:rPr>
          <w:rStyle w:val="Cquestionpartlabelbold"/>
        </w:rPr>
        <w:t xml:space="preserve">  </w:t>
      </w:r>
      <w:r w:rsidR="00692407" w:rsidRPr="00E3676F">
        <w:t>-7</w:t>
      </w:r>
      <w:r w:rsidR="00692407" w:rsidRPr="006E097C">
        <w:rPr>
          <w:rStyle w:val="Cmathsexpressions"/>
          <w:i/>
          <w:iCs/>
        </w:rPr>
        <w:t>a</w:t>
      </w:r>
      <w:r w:rsidR="00692407" w:rsidRPr="00E3676F">
        <w:t xml:space="preserve"> </w:t>
      </w:r>
      <w:r w:rsidR="00264CEA" w:rsidRPr="00264CEA">
        <w:rPr>
          <w:rStyle w:val="Cmathsexpressions"/>
        </w:rPr>
        <w:t>×</w:t>
      </w:r>
      <w:r w:rsidR="00692407" w:rsidRPr="00E3676F">
        <w:t xml:space="preserve"> 4</w:t>
      </w:r>
      <w:r w:rsidR="00692407" w:rsidRPr="006E097C">
        <w:rPr>
          <w:rStyle w:val="Cmathsexpressions"/>
          <w:i/>
          <w:iCs/>
        </w:rPr>
        <w:t>b</w:t>
      </w:r>
      <w:r w:rsidR="00692407" w:rsidRPr="006E097C">
        <w:rPr>
          <w:rStyle w:val="Cmathsexpressions"/>
          <w:i/>
          <w:iCs/>
        </w:rPr>
        <w:tab/>
      </w:r>
      <w:r w:rsidR="001754F8">
        <w:rPr>
          <w:rStyle w:val="Cmathsexpressions"/>
          <w:i/>
          <w:iCs/>
        </w:rPr>
        <w:tab/>
      </w:r>
      <w:r w:rsidR="001754F8">
        <w:rPr>
          <w:rStyle w:val="Cmathsexpressions"/>
          <w:i/>
          <w:iCs/>
        </w:rPr>
        <w:tab/>
      </w:r>
      <w:r w:rsidRPr="00A94162">
        <w:rPr>
          <w:rStyle w:val="Cquestionpartlabelbold"/>
        </w:rPr>
        <w:t>(c)</w:t>
      </w:r>
      <w:r w:rsidR="00D37A8C">
        <w:rPr>
          <w:rStyle w:val="Cquestionpartlabelbold"/>
        </w:rPr>
        <w:t xml:space="preserve">  </w:t>
      </w:r>
      <w:r w:rsidR="00692407" w:rsidRPr="00E3676F">
        <w:rPr>
          <w:position w:val="-24"/>
        </w:rPr>
        <w:object w:dxaOrig="499" w:dyaOrig="620" w14:anchorId="440D0EF7">
          <v:shape id="_x0000_i1029" type="#_x0000_t75" style="width:24.75pt;height:31.5pt" o:ole="">
            <v:imagedata r:id="rId16" o:title=""/>
          </v:shape>
          <o:OLEObject Type="Embed" ProgID="Equation.DSMT4" ShapeID="_x0000_i1029" DrawAspect="Content" ObjectID="_1540564798" r:id="rId17"/>
        </w:object>
      </w:r>
    </w:p>
    <w:p w14:paraId="250C1E08" w14:textId="77777777" w:rsidR="001754F8" w:rsidRDefault="001754F8" w:rsidP="00E14832">
      <w:pPr>
        <w:pStyle w:val="Pquestiontextmainstem"/>
      </w:pPr>
    </w:p>
    <w:p w14:paraId="4B9F4C92" w14:textId="77777777" w:rsidR="00EF6200" w:rsidRDefault="00EF6200" w:rsidP="00E14832">
      <w:pPr>
        <w:pStyle w:val="Pquestiontextmainstem"/>
      </w:pPr>
    </w:p>
    <w:p w14:paraId="6AAA3AFD" w14:textId="3227D891" w:rsidR="00E14832" w:rsidRDefault="00F37229" w:rsidP="00E14832">
      <w:pPr>
        <w:pStyle w:val="Pquestionheadingsx"/>
      </w:pPr>
      <w:r>
        <w:t>Question 18</w:t>
      </w:r>
      <w:r w:rsidR="00E14832">
        <w:tab/>
      </w:r>
      <w:r w:rsidR="00692407">
        <w:rPr>
          <w:rStyle w:val="Cmarkslabel"/>
        </w:rPr>
        <w:t>6</w:t>
      </w:r>
      <w:r w:rsidR="00E14832" w:rsidRPr="001B433F">
        <w:rPr>
          <w:rStyle w:val="Cmarkslabel"/>
        </w:rPr>
        <w:t xml:space="preserve"> marks</w:t>
      </w:r>
      <w:r>
        <w:tab/>
      </w:r>
      <w:r w:rsidR="001B46DA">
        <w:t>[3</w:t>
      </w:r>
      <w:r>
        <w:t>.</w:t>
      </w:r>
      <w:r w:rsidR="00692407">
        <w:t>6</w:t>
      </w:r>
      <w:r w:rsidR="00E14832">
        <w:t>]</w:t>
      </w:r>
    </w:p>
    <w:p w14:paraId="1A54725C" w14:textId="77777777" w:rsidR="00692407" w:rsidRPr="00E3676F" w:rsidRDefault="00692407" w:rsidP="001A7BCC">
      <w:pPr>
        <w:pStyle w:val="Pquestiontextmainstem"/>
      </w:pPr>
      <w:r w:rsidRPr="00E3676F">
        <w:t xml:space="preserve">Expand each of the following expressions. </w:t>
      </w:r>
    </w:p>
    <w:p w14:paraId="08639A39" w14:textId="19515AA0" w:rsidR="001A7BCC" w:rsidRDefault="00A94162" w:rsidP="001A7BCC">
      <w:pPr>
        <w:pStyle w:val="Pquestiontextpartsa"/>
      </w:pPr>
      <w:r w:rsidRPr="00A94162">
        <w:rPr>
          <w:rStyle w:val="Cquestionpartlabelbold"/>
        </w:rPr>
        <w:t>(a)</w:t>
      </w:r>
      <w:r>
        <w:rPr>
          <w:rStyle w:val="Cquestionpartlabelbold"/>
        </w:rPr>
        <w:tab/>
      </w:r>
      <w:r w:rsidR="00692407" w:rsidRPr="00E3676F">
        <w:t>4(</w:t>
      </w:r>
      <w:r w:rsidR="00692407" w:rsidRPr="006E097C">
        <w:rPr>
          <w:rStyle w:val="Cmathsexpressions"/>
          <w:i/>
          <w:iCs/>
        </w:rPr>
        <w:t>x</w:t>
      </w:r>
      <w:r w:rsidR="00692407" w:rsidRPr="00E3676F">
        <w:t xml:space="preserve"> + 6)</w:t>
      </w:r>
      <w:r>
        <w:tab/>
      </w:r>
      <w:r w:rsidR="001754F8">
        <w:tab/>
      </w:r>
      <w:r w:rsidR="001754F8">
        <w:tab/>
      </w:r>
      <w:r w:rsidRPr="00A94162">
        <w:rPr>
          <w:rStyle w:val="Cquestionpartlabelbold"/>
        </w:rPr>
        <w:t>(b)</w:t>
      </w:r>
      <w:r w:rsidR="00D37A8C">
        <w:rPr>
          <w:rStyle w:val="Cquestionpartlabelbold"/>
        </w:rPr>
        <w:t xml:space="preserve">  </w:t>
      </w:r>
      <w:r w:rsidR="00692407" w:rsidRPr="00E3676F">
        <w:t>2(3</w:t>
      </w:r>
      <w:r w:rsidR="00692407" w:rsidRPr="006E097C">
        <w:rPr>
          <w:rStyle w:val="Cmathsexpressions"/>
          <w:i/>
          <w:iCs/>
        </w:rPr>
        <w:t>w</w:t>
      </w:r>
      <w:r w:rsidR="00692407" w:rsidRPr="00E3676F">
        <w:t xml:space="preserve"> – 2)</w:t>
      </w:r>
      <w:r>
        <w:tab/>
      </w:r>
      <w:r w:rsidR="001754F8">
        <w:tab/>
      </w:r>
      <w:r w:rsidR="001754F8">
        <w:tab/>
      </w:r>
      <w:r w:rsidRPr="00A94162">
        <w:rPr>
          <w:rStyle w:val="Cquestionpartlabelbold"/>
        </w:rPr>
        <w:t>(c)</w:t>
      </w:r>
      <w:r w:rsidR="00D37A8C">
        <w:rPr>
          <w:rStyle w:val="Cquestionpartlabelbold"/>
        </w:rPr>
        <w:t xml:space="preserve">  </w:t>
      </w:r>
      <w:r w:rsidR="00692407" w:rsidRPr="00E3676F">
        <w:t>-3(</w:t>
      </w:r>
      <w:r w:rsidR="00692407" w:rsidRPr="006E097C">
        <w:rPr>
          <w:rStyle w:val="Cmathsexpressions"/>
          <w:i/>
          <w:iCs/>
        </w:rPr>
        <w:t>b</w:t>
      </w:r>
      <w:r w:rsidR="00692407" w:rsidRPr="00E3676F">
        <w:t xml:space="preserve"> + </w:t>
      </w:r>
      <w:r w:rsidR="00692407" w:rsidRPr="006E097C">
        <w:rPr>
          <w:rStyle w:val="Cmathsexpressions"/>
          <w:i/>
          <w:iCs/>
        </w:rPr>
        <w:t>c</w:t>
      </w:r>
      <w:r w:rsidR="00692407" w:rsidRPr="00E3676F">
        <w:t>)</w:t>
      </w:r>
    </w:p>
    <w:p w14:paraId="702029D0" w14:textId="77777777" w:rsidR="001A7BCC" w:rsidRDefault="001A7BCC" w:rsidP="00E14832">
      <w:pPr>
        <w:pStyle w:val="Pquestiontextmainstem"/>
      </w:pPr>
    </w:p>
    <w:p w14:paraId="316125A6" w14:textId="77777777" w:rsidR="001754F8" w:rsidRDefault="001754F8" w:rsidP="00E14832">
      <w:pPr>
        <w:pStyle w:val="Pquestiontextmainstem"/>
      </w:pPr>
    </w:p>
    <w:p w14:paraId="2D5FBB26" w14:textId="77777777" w:rsidR="004B3006" w:rsidRDefault="004B3006" w:rsidP="00E14832">
      <w:pPr>
        <w:pStyle w:val="Pquestiontextmainstem"/>
      </w:pPr>
    </w:p>
    <w:p w14:paraId="1FA5FEBD" w14:textId="36B5B83D" w:rsidR="00E14832" w:rsidRDefault="00F37229" w:rsidP="00E14832">
      <w:pPr>
        <w:pStyle w:val="Pquestionheadingsx"/>
      </w:pPr>
      <w:r>
        <w:t>Question 19</w:t>
      </w:r>
      <w:r w:rsidR="00E14832">
        <w:tab/>
      </w:r>
      <w:r w:rsidR="00692407">
        <w:rPr>
          <w:rStyle w:val="Cmarkslabel"/>
        </w:rPr>
        <w:t>6</w:t>
      </w:r>
      <w:r w:rsidR="00E14832" w:rsidRPr="001B433F">
        <w:rPr>
          <w:rStyle w:val="Cmarkslabel"/>
        </w:rPr>
        <w:t xml:space="preserve"> marks</w:t>
      </w:r>
      <w:r>
        <w:tab/>
      </w:r>
      <w:r w:rsidR="001B46DA">
        <w:t>[3</w:t>
      </w:r>
      <w:r>
        <w:t>.</w:t>
      </w:r>
      <w:r w:rsidR="00692407">
        <w:t>7</w:t>
      </w:r>
      <w:r w:rsidR="00E14832">
        <w:t>]</w:t>
      </w:r>
    </w:p>
    <w:p w14:paraId="4B373518" w14:textId="77777777" w:rsidR="00692407" w:rsidRPr="00E3676F" w:rsidRDefault="00692407" w:rsidP="001A7BCC">
      <w:pPr>
        <w:pStyle w:val="Pquestiontextmainstem"/>
      </w:pPr>
      <w:r w:rsidRPr="00E3676F">
        <w:t>Factorise the following expressions.</w:t>
      </w:r>
    </w:p>
    <w:p w14:paraId="635CEC25" w14:textId="09611779" w:rsidR="001A7BCC" w:rsidRDefault="00A94162" w:rsidP="001A7BCC">
      <w:pPr>
        <w:pStyle w:val="Pquestiontextpartsa"/>
      </w:pPr>
      <w:r w:rsidRPr="00A94162">
        <w:rPr>
          <w:rStyle w:val="Cquestionpartlabelbold"/>
        </w:rPr>
        <w:t>(a)</w:t>
      </w:r>
      <w:r>
        <w:rPr>
          <w:rStyle w:val="Cquestionpartlabelbold"/>
        </w:rPr>
        <w:tab/>
      </w:r>
      <w:r w:rsidR="00692407" w:rsidRPr="00E3676F">
        <w:t>6</w:t>
      </w:r>
      <w:r w:rsidR="00692407" w:rsidRPr="006E097C">
        <w:rPr>
          <w:rStyle w:val="Cmathsexpressions"/>
          <w:i/>
          <w:iCs/>
        </w:rPr>
        <w:t>h</w:t>
      </w:r>
      <w:r w:rsidR="00692407" w:rsidRPr="00E3676F">
        <w:t xml:space="preserve"> − 18</w:t>
      </w:r>
      <w:r w:rsidR="00692407" w:rsidRPr="00E3676F">
        <w:tab/>
      </w:r>
      <w:r w:rsidR="001754F8">
        <w:tab/>
      </w:r>
      <w:r w:rsidR="001754F8">
        <w:tab/>
      </w:r>
      <w:r w:rsidRPr="00A94162">
        <w:rPr>
          <w:rStyle w:val="Cquestionpartlabelbold"/>
        </w:rPr>
        <w:t>(b)</w:t>
      </w:r>
      <w:r w:rsidR="00D37A8C">
        <w:rPr>
          <w:rStyle w:val="Cquestionpartlabelbold"/>
        </w:rPr>
        <w:t xml:space="preserve">  </w:t>
      </w:r>
      <w:r w:rsidR="00692407" w:rsidRPr="00E3676F">
        <w:t>5</w:t>
      </w:r>
      <w:r w:rsidR="00692407" w:rsidRPr="006E097C">
        <w:rPr>
          <w:rStyle w:val="Cmathsexpressions"/>
          <w:i/>
          <w:iCs/>
        </w:rPr>
        <w:t xml:space="preserve">m </w:t>
      </w:r>
      <w:r w:rsidR="00692407" w:rsidRPr="00E3676F">
        <w:t>− 25</w:t>
      </w:r>
      <w:r w:rsidR="00692407" w:rsidRPr="006E097C">
        <w:rPr>
          <w:rStyle w:val="Cmathsexpressions"/>
          <w:i/>
          <w:iCs/>
        </w:rPr>
        <w:t>n</w:t>
      </w:r>
      <w:r w:rsidR="00692407" w:rsidRPr="00E3676F">
        <w:tab/>
      </w:r>
      <w:r w:rsidR="001754F8">
        <w:tab/>
      </w:r>
      <w:r w:rsidR="001754F8">
        <w:tab/>
      </w:r>
      <w:r w:rsidRPr="00A94162">
        <w:rPr>
          <w:rStyle w:val="Cquestionpartlabelbold"/>
        </w:rPr>
        <w:t>(c)</w:t>
      </w:r>
      <w:r w:rsidR="00D37A8C">
        <w:rPr>
          <w:rStyle w:val="Cquestionpartlabelbold"/>
        </w:rPr>
        <w:t xml:space="preserve">  </w:t>
      </w:r>
      <w:r w:rsidR="00692407" w:rsidRPr="00E3676F">
        <w:t>-3</w:t>
      </w:r>
      <w:r w:rsidR="00692407" w:rsidRPr="006E097C">
        <w:rPr>
          <w:rStyle w:val="Cmathsexpressions"/>
          <w:i/>
          <w:iCs/>
        </w:rPr>
        <w:t>k</w:t>
      </w:r>
      <w:r w:rsidR="00692407" w:rsidRPr="00E3676F">
        <w:t xml:space="preserve"> + 24</w:t>
      </w:r>
    </w:p>
    <w:p w14:paraId="60B86E8E" w14:textId="1CF0F7BE" w:rsidR="00742C46" w:rsidRDefault="00742C46" w:rsidP="00E14832">
      <w:pPr>
        <w:pStyle w:val="Pquestiontextmainstem"/>
      </w:pPr>
    </w:p>
    <w:p w14:paraId="34CDF03A" w14:textId="77777777" w:rsidR="001754F8" w:rsidRDefault="001754F8" w:rsidP="00E14832">
      <w:pPr>
        <w:pStyle w:val="Pquestiontextmainstem"/>
      </w:pPr>
    </w:p>
    <w:p w14:paraId="5B8A6B96" w14:textId="77777777" w:rsidR="00F928B4" w:rsidRDefault="00F928B4" w:rsidP="00E14832">
      <w:pPr>
        <w:pStyle w:val="Pquestiontextmainstem"/>
      </w:pPr>
    </w:p>
    <w:p w14:paraId="573B84B9" w14:textId="134E40B5" w:rsidR="005E438E" w:rsidRDefault="005E438E" w:rsidP="005E438E">
      <w:pPr>
        <w:pStyle w:val="Psectionresults"/>
      </w:pPr>
      <w:r>
        <w:t xml:space="preserve">Short answer results: ___ / </w:t>
      </w:r>
      <w:r w:rsidR="004B3006">
        <w:t>39</w:t>
      </w:r>
    </w:p>
    <w:p w14:paraId="215F9A9B" w14:textId="77777777" w:rsidR="005E438E" w:rsidRDefault="005E438E" w:rsidP="005E438E">
      <w:pPr>
        <w:pStyle w:val="Psectionheading"/>
      </w:pPr>
      <w:r>
        <w:lastRenderedPageBreak/>
        <w:t>Extended answer section</w:t>
      </w:r>
    </w:p>
    <w:p w14:paraId="3E2A51AE" w14:textId="02CF0399" w:rsidR="00E14832" w:rsidRDefault="00F37229" w:rsidP="00E14832">
      <w:pPr>
        <w:pStyle w:val="Pquestionheadingsx"/>
      </w:pPr>
      <w:r>
        <w:t>Question 20</w:t>
      </w:r>
      <w:r w:rsidR="00E14832">
        <w:tab/>
      </w:r>
      <w:r w:rsidR="00692407">
        <w:rPr>
          <w:rStyle w:val="Cmarkslabel"/>
        </w:rPr>
        <w:t>6</w:t>
      </w:r>
      <w:r w:rsidR="00E14832" w:rsidRPr="001B433F">
        <w:rPr>
          <w:rStyle w:val="Cmarkslabel"/>
        </w:rPr>
        <w:t xml:space="preserve"> marks</w:t>
      </w:r>
      <w:r>
        <w:tab/>
      </w:r>
      <w:r w:rsidR="00F928B4">
        <w:t xml:space="preserve"> </w:t>
      </w:r>
      <w:r w:rsidR="001B46DA">
        <w:t>[</w:t>
      </w:r>
      <w:r w:rsidR="00692407">
        <w:t>3.1,</w:t>
      </w:r>
      <w:r w:rsidR="006E097C">
        <w:t xml:space="preserve"> </w:t>
      </w:r>
      <w:r w:rsidR="00692407">
        <w:t>3.2,</w:t>
      </w:r>
      <w:r w:rsidR="006E097C">
        <w:t xml:space="preserve"> </w:t>
      </w:r>
      <w:r w:rsidR="001B46DA">
        <w:t>3</w:t>
      </w:r>
      <w:r>
        <w:t>.4</w:t>
      </w:r>
      <w:r w:rsidR="00692407">
        <w:t>,</w:t>
      </w:r>
      <w:r w:rsidR="006E097C">
        <w:t xml:space="preserve"> </w:t>
      </w:r>
      <w:r w:rsidR="00692407">
        <w:t>3.7</w:t>
      </w:r>
      <w:r w:rsidR="00E14832">
        <w:t>]</w:t>
      </w:r>
    </w:p>
    <w:p w14:paraId="16D46BD9" w14:textId="561D8FC3" w:rsidR="00692407" w:rsidRPr="00E3676F" w:rsidRDefault="00692407" w:rsidP="001A7BCC">
      <w:pPr>
        <w:pStyle w:val="Pquestiontextmainstem"/>
      </w:pPr>
      <w:r w:rsidRPr="00E3676F">
        <w:t xml:space="preserve">The cost of hiring a bicycle from </w:t>
      </w:r>
      <w:r w:rsidR="001754F8">
        <w:t>s</w:t>
      </w:r>
      <w:r w:rsidRPr="006E097C">
        <w:t xml:space="preserve">hop </w:t>
      </w:r>
      <w:r w:rsidR="006E097C">
        <w:t xml:space="preserve">A </w:t>
      </w:r>
      <w:r w:rsidRPr="00E3676F">
        <w:t xml:space="preserve">is </w:t>
      </w:r>
      <w:r w:rsidR="001754F8">
        <w:t xml:space="preserve">a </w:t>
      </w:r>
      <w:r w:rsidRPr="00E3676F">
        <w:t xml:space="preserve">$10 </w:t>
      </w:r>
      <w:r w:rsidR="001754F8">
        <w:t xml:space="preserve">fee </w:t>
      </w:r>
      <w:r w:rsidRPr="00E3676F">
        <w:t xml:space="preserve">plus </w:t>
      </w:r>
      <w:r w:rsidR="001754F8">
        <w:t xml:space="preserve">a charge of </w:t>
      </w:r>
      <w:r w:rsidRPr="00E3676F">
        <w:t>$1.50 per hour.</w:t>
      </w:r>
    </w:p>
    <w:p w14:paraId="5E3D7598" w14:textId="5A25A766" w:rsidR="001A7BCC" w:rsidRDefault="00692407" w:rsidP="005E438E">
      <w:pPr>
        <w:pStyle w:val="Pquestiontextpartsa"/>
      </w:pPr>
      <w:r w:rsidRPr="00A94162">
        <w:rPr>
          <w:rStyle w:val="Cquestionpartlabelbold"/>
        </w:rPr>
        <w:t>(a)</w:t>
      </w:r>
      <w:r w:rsidRPr="00E3676F">
        <w:tab/>
        <w:t>Write a rule for the cost, $</w:t>
      </w:r>
      <w:r w:rsidRPr="006E097C">
        <w:rPr>
          <w:rStyle w:val="Cmathsexpressions"/>
          <w:i/>
          <w:iCs/>
        </w:rPr>
        <w:t>C</w:t>
      </w:r>
      <w:r w:rsidRPr="00E3676F">
        <w:t xml:space="preserve">, of hiring </w:t>
      </w:r>
      <w:r w:rsidR="001754F8">
        <w:t>a</w:t>
      </w:r>
      <w:r w:rsidRPr="00E3676F">
        <w:t xml:space="preserve"> bicycle from </w:t>
      </w:r>
      <w:r w:rsidRPr="006E097C">
        <w:t xml:space="preserve">shop </w:t>
      </w:r>
      <w:r w:rsidR="006E097C" w:rsidRPr="006E097C">
        <w:t xml:space="preserve">A </w:t>
      </w:r>
      <w:r w:rsidRPr="006E097C">
        <w:t>for</w:t>
      </w:r>
      <w:r w:rsidRPr="00E3676F">
        <w:t xml:space="preserve"> </w:t>
      </w:r>
      <w:r w:rsidRPr="006E097C">
        <w:rPr>
          <w:rStyle w:val="Cmathsexpressions"/>
          <w:i/>
          <w:iCs/>
        </w:rPr>
        <w:t>h</w:t>
      </w:r>
      <w:r w:rsidRPr="00E3676F">
        <w:t xml:space="preserve"> hours.</w:t>
      </w:r>
    </w:p>
    <w:p w14:paraId="5D62583A" w14:textId="77777777" w:rsidR="00403E52" w:rsidRDefault="00403E52" w:rsidP="005E438E">
      <w:pPr>
        <w:pStyle w:val="Pquestiontextpartsa"/>
      </w:pPr>
    </w:p>
    <w:p w14:paraId="20DF7F2A" w14:textId="77777777" w:rsidR="00403E52" w:rsidRDefault="00403E52" w:rsidP="005E438E">
      <w:pPr>
        <w:pStyle w:val="Pquestiontextpartsa"/>
      </w:pPr>
    </w:p>
    <w:p w14:paraId="391E3CC9" w14:textId="77777777" w:rsidR="00403E52" w:rsidRDefault="00403E52" w:rsidP="005E438E">
      <w:pPr>
        <w:pStyle w:val="Pquestiontextpartsa"/>
      </w:pPr>
    </w:p>
    <w:p w14:paraId="647396ED" w14:textId="6CCE348D" w:rsidR="00F928B4" w:rsidRDefault="00A94162" w:rsidP="005E438E">
      <w:pPr>
        <w:pStyle w:val="Pquestiontextpartsa"/>
      </w:pPr>
      <w:r w:rsidRPr="00A94162">
        <w:rPr>
          <w:rStyle w:val="Cquestionpartlabelbold"/>
        </w:rPr>
        <w:t>(b)</w:t>
      </w:r>
      <w:r>
        <w:rPr>
          <w:rStyle w:val="Cquestionpartlabelbold"/>
        </w:rPr>
        <w:tab/>
      </w:r>
      <w:r w:rsidR="00692407" w:rsidRPr="00E3676F">
        <w:t>Use the rule to complete the following table of reference for the shopkeeper.</w:t>
      </w:r>
    </w:p>
    <w:p w14:paraId="4171FBC8" w14:textId="77777777" w:rsidR="00F928B4" w:rsidRPr="00E3676F" w:rsidRDefault="00F928B4" w:rsidP="005E438E">
      <w:pPr>
        <w:pStyle w:val="Pquestiontextpartsa"/>
      </w:pPr>
    </w:p>
    <w:tbl>
      <w:tblPr>
        <w:tblW w:w="8064" w:type="dxa"/>
        <w:tblInd w:w="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178"/>
        <w:gridCol w:w="2178"/>
        <w:gridCol w:w="2178"/>
      </w:tblGrid>
      <w:tr w:rsidR="00692407" w:rsidRPr="00E3676F" w14:paraId="065539E5" w14:textId="77777777" w:rsidTr="003D2962">
        <w:trPr>
          <w:trHeight w:val="278"/>
        </w:trPr>
        <w:tc>
          <w:tcPr>
            <w:tcW w:w="1530" w:type="dxa"/>
            <w:shd w:val="clear" w:color="auto" w:fill="auto"/>
          </w:tcPr>
          <w:p w14:paraId="77C97863" w14:textId="695716E4" w:rsidR="00692407" w:rsidRPr="006E097C" w:rsidRDefault="00692407" w:rsidP="005E438E">
            <w:pPr>
              <w:pStyle w:val="Pquestiontextpartsa"/>
              <w:rPr>
                <w:rStyle w:val="Cmathsexpressions"/>
                <w:i/>
                <w:iCs/>
              </w:rPr>
            </w:pPr>
            <w:r w:rsidRPr="006E097C">
              <w:rPr>
                <w:rStyle w:val="Cmathsexpressions"/>
                <w:i/>
                <w:iCs/>
              </w:rPr>
              <w:t>h</w:t>
            </w:r>
            <w:r w:rsidR="004B3006">
              <w:rPr>
                <w:rStyle w:val="Cmathsexpressions"/>
                <w:i/>
                <w:iCs/>
              </w:rPr>
              <w:t xml:space="preserve"> </w:t>
            </w:r>
            <w:r w:rsidR="004B3006" w:rsidRPr="004B3006">
              <w:t>(hours)</w:t>
            </w:r>
          </w:p>
        </w:tc>
        <w:tc>
          <w:tcPr>
            <w:tcW w:w="2178" w:type="dxa"/>
            <w:shd w:val="clear" w:color="auto" w:fill="auto"/>
          </w:tcPr>
          <w:p w14:paraId="071C54EC" w14:textId="77777777" w:rsidR="00692407" w:rsidRPr="00E3676F" w:rsidRDefault="00692407" w:rsidP="001754F8">
            <w:pPr>
              <w:pStyle w:val="Ptabletext"/>
            </w:pPr>
            <w:r w:rsidRPr="00E3676F">
              <w:t>0.5</w:t>
            </w:r>
          </w:p>
        </w:tc>
        <w:tc>
          <w:tcPr>
            <w:tcW w:w="2178" w:type="dxa"/>
            <w:shd w:val="clear" w:color="auto" w:fill="auto"/>
          </w:tcPr>
          <w:p w14:paraId="64F28506" w14:textId="77777777" w:rsidR="00692407" w:rsidRPr="00E3676F" w:rsidRDefault="00692407" w:rsidP="001754F8">
            <w:pPr>
              <w:pStyle w:val="Ptabletext"/>
            </w:pPr>
            <w:r w:rsidRPr="00E3676F">
              <w:t>1</w:t>
            </w:r>
          </w:p>
        </w:tc>
        <w:tc>
          <w:tcPr>
            <w:tcW w:w="2178" w:type="dxa"/>
            <w:shd w:val="clear" w:color="auto" w:fill="auto"/>
          </w:tcPr>
          <w:p w14:paraId="46E62639" w14:textId="77777777" w:rsidR="00692407" w:rsidRPr="00E3676F" w:rsidRDefault="00692407" w:rsidP="001754F8">
            <w:pPr>
              <w:pStyle w:val="Ptabletext"/>
            </w:pPr>
            <w:r w:rsidRPr="00E3676F">
              <w:t>2</w:t>
            </w:r>
          </w:p>
        </w:tc>
      </w:tr>
      <w:tr w:rsidR="00692407" w:rsidRPr="00E3676F" w14:paraId="69A82D72" w14:textId="77777777" w:rsidTr="003D2962">
        <w:trPr>
          <w:trHeight w:val="278"/>
        </w:trPr>
        <w:tc>
          <w:tcPr>
            <w:tcW w:w="1530" w:type="dxa"/>
            <w:shd w:val="clear" w:color="auto" w:fill="auto"/>
          </w:tcPr>
          <w:p w14:paraId="0E9AA9DC" w14:textId="4D16274E" w:rsidR="00692407" w:rsidRPr="006E097C" w:rsidRDefault="00692407" w:rsidP="004B3006">
            <w:pPr>
              <w:pStyle w:val="Pquestiontextmainstem"/>
              <w:rPr>
                <w:rStyle w:val="Cmathsexpressions"/>
                <w:i/>
                <w:iCs/>
              </w:rPr>
            </w:pPr>
            <w:r w:rsidRPr="006E097C">
              <w:rPr>
                <w:rStyle w:val="Cmathsexpressions"/>
                <w:i/>
                <w:iCs/>
              </w:rPr>
              <w:t>C</w:t>
            </w:r>
            <w:r w:rsidR="004B3006">
              <w:rPr>
                <w:rStyle w:val="Cmathsexpressions"/>
                <w:i/>
                <w:iCs/>
              </w:rPr>
              <w:t xml:space="preserve"> </w:t>
            </w:r>
            <w:r w:rsidR="004B3006" w:rsidRPr="004B3006">
              <w:t>($)</w:t>
            </w:r>
          </w:p>
        </w:tc>
        <w:tc>
          <w:tcPr>
            <w:tcW w:w="2178" w:type="dxa"/>
            <w:shd w:val="clear" w:color="auto" w:fill="auto"/>
          </w:tcPr>
          <w:p w14:paraId="5E732214" w14:textId="77777777" w:rsidR="00692407" w:rsidRPr="00E3676F" w:rsidRDefault="00692407" w:rsidP="005E438E">
            <w:pPr>
              <w:pStyle w:val="Pquestiontextpartsa"/>
            </w:pPr>
          </w:p>
        </w:tc>
        <w:tc>
          <w:tcPr>
            <w:tcW w:w="2178" w:type="dxa"/>
            <w:shd w:val="clear" w:color="auto" w:fill="auto"/>
          </w:tcPr>
          <w:p w14:paraId="01EF4C36" w14:textId="77777777" w:rsidR="00692407" w:rsidRPr="00E3676F" w:rsidRDefault="00692407" w:rsidP="005E438E">
            <w:pPr>
              <w:pStyle w:val="Pquestiontextpartsa"/>
            </w:pPr>
          </w:p>
        </w:tc>
        <w:tc>
          <w:tcPr>
            <w:tcW w:w="2178" w:type="dxa"/>
            <w:shd w:val="clear" w:color="auto" w:fill="auto"/>
          </w:tcPr>
          <w:p w14:paraId="544B5928" w14:textId="77777777" w:rsidR="00692407" w:rsidRPr="00E3676F" w:rsidRDefault="00692407" w:rsidP="005E438E">
            <w:pPr>
              <w:pStyle w:val="Pquestiontextpartsa"/>
            </w:pPr>
          </w:p>
        </w:tc>
      </w:tr>
    </w:tbl>
    <w:p w14:paraId="1C61868D" w14:textId="77777777" w:rsidR="00F928B4" w:rsidRPr="00E3676F" w:rsidRDefault="00F928B4" w:rsidP="005E438E">
      <w:pPr>
        <w:pStyle w:val="Pquestiontextpartsa"/>
      </w:pPr>
    </w:p>
    <w:p w14:paraId="6B48D6F2" w14:textId="27D072C0" w:rsidR="001A7BCC" w:rsidRDefault="00692407" w:rsidP="005E438E">
      <w:pPr>
        <w:pStyle w:val="Pquestiontextpartsa"/>
      </w:pPr>
      <w:r w:rsidRPr="00A94162">
        <w:rPr>
          <w:rStyle w:val="Cquestionpartlabelbold"/>
        </w:rPr>
        <w:t>(c)</w:t>
      </w:r>
      <w:r w:rsidR="00A94162">
        <w:tab/>
      </w:r>
      <w:r w:rsidR="00403E52" w:rsidRPr="006E097C">
        <w:t>Shop</w:t>
      </w:r>
      <w:r w:rsidR="00403E52">
        <w:t xml:space="preserve"> </w:t>
      </w:r>
      <w:r w:rsidR="00403E52" w:rsidRPr="006E097C">
        <w:t>B</w:t>
      </w:r>
      <w:r w:rsidR="00403E52">
        <w:t xml:space="preserve"> </w:t>
      </w:r>
      <w:r w:rsidR="00403E52" w:rsidRPr="006E097C">
        <w:t>also</w:t>
      </w:r>
      <w:r w:rsidR="00403E52" w:rsidRPr="00E3676F">
        <w:t xml:space="preserve"> hires out bicycles, but with a different rule:</w:t>
      </w:r>
      <w:r w:rsidR="00403E52">
        <w:rPr>
          <w:rStyle w:val="Cquestionpartlabelbold"/>
        </w:rPr>
        <w:t xml:space="preserve"> </w:t>
      </w:r>
      <w:r w:rsidR="00403E52" w:rsidRPr="006E097C">
        <w:rPr>
          <w:rStyle w:val="Cmathsexpressions"/>
          <w:i/>
          <w:iCs/>
        </w:rPr>
        <w:t>C</w:t>
      </w:r>
      <w:r w:rsidR="00403E52" w:rsidRPr="00E3676F">
        <w:t xml:space="preserve"> = 8 + 2.5</w:t>
      </w:r>
      <w:r w:rsidR="00403E52" w:rsidRPr="006E097C">
        <w:rPr>
          <w:rStyle w:val="Cmathsexpressions"/>
          <w:i/>
          <w:iCs/>
        </w:rPr>
        <w:t>h</w:t>
      </w:r>
      <w:r w:rsidR="00403E52" w:rsidRPr="00E3676F">
        <w:t>.</w:t>
      </w:r>
      <w:r w:rsidR="00403E52">
        <w:t xml:space="preserve"> </w:t>
      </w:r>
      <w:r w:rsidRPr="00E3676F">
        <w:t xml:space="preserve">Ming hires 2 bicycles, one from </w:t>
      </w:r>
      <w:r w:rsidRPr="006E097C">
        <w:t xml:space="preserve">shop </w:t>
      </w:r>
      <w:r w:rsidR="006E097C">
        <w:t xml:space="preserve">A </w:t>
      </w:r>
      <w:r w:rsidRPr="00E3676F">
        <w:t>and another from shop B. Write an expression for the total cost he has to pay</w:t>
      </w:r>
      <w:r w:rsidR="00F928B4">
        <w:t xml:space="preserve"> for both bicycles</w:t>
      </w:r>
      <w:r w:rsidRPr="00E3676F">
        <w:t xml:space="preserve"> in terms </w:t>
      </w:r>
      <w:r w:rsidRPr="006E097C">
        <w:t xml:space="preserve">of </w:t>
      </w:r>
      <w:r w:rsidR="006E097C" w:rsidRPr="006E097C">
        <w:rPr>
          <w:rStyle w:val="Cmathsexpressions"/>
          <w:i/>
          <w:iCs/>
        </w:rPr>
        <w:t>C</w:t>
      </w:r>
      <w:r w:rsidR="006E097C">
        <w:t xml:space="preserve"> </w:t>
      </w:r>
      <w:r w:rsidRPr="006E097C">
        <w:t>and</w:t>
      </w:r>
      <w:r w:rsidRPr="00E3676F">
        <w:t xml:space="preserve"> </w:t>
      </w:r>
      <w:r w:rsidRPr="006E097C">
        <w:rPr>
          <w:rStyle w:val="Cmathsexpressions"/>
          <w:i/>
          <w:iCs/>
        </w:rPr>
        <w:t>h</w:t>
      </w:r>
      <w:r w:rsidRPr="00E3676F">
        <w:t xml:space="preserve"> and </w:t>
      </w:r>
      <w:r w:rsidR="00403E52">
        <w:t xml:space="preserve">then </w:t>
      </w:r>
      <w:r w:rsidRPr="00E3676F">
        <w:t>simplify it.</w:t>
      </w:r>
    </w:p>
    <w:p w14:paraId="4E80AD08" w14:textId="76D52DBE" w:rsidR="00692407" w:rsidRDefault="00692407" w:rsidP="005E438E">
      <w:pPr>
        <w:pStyle w:val="Pquestiontextpartsa"/>
      </w:pPr>
    </w:p>
    <w:p w14:paraId="4F118D92" w14:textId="77777777" w:rsidR="00403E52" w:rsidRDefault="00403E52" w:rsidP="005E438E">
      <w:pPr>
        <w:pStyle w:val="Pquestiontextpartsa"/>
      </w:pPr>
    </w:p>
    <w:p w14:paraId="6F7101E3" w14:textId="77777777" w:rsidR="00403E52" w:rsidRPr="00E3676F" w:rsidRDefault="00403E52" w:rsidP="005E438E">
      <w:pPr>
        <w:pStyle w:val="Pquestiontextpartsa"/>
      </w:pPr>
    </w:p>
    <w:p w14:paraId="73D63D57" w14:textId="0547A620" w:rsidR="001A7BCC" w:rsidRDefault="00A94162" w:rsidP="005E438E">
      <w:pPr>
        <w:pStyle w:val="Pquestiontextpartsa"/>
      </w:pPr>
      <w:r w:rsidRPr="00A94162">
        <w:rPr>
          <w:rStyle w:val="Cquestionpartlabelbold"/>
        </w:rPr>
        <w:t>(d)</w:t>
      </w:r>
      <w:r>
        <w:rPr>
          <w:rStyle w:val="Cquestionpartlabelbold"/>
        </w:rPr>
        <w:tab/>
      </w:r>
      <w:r w:rsidR="00692407" w:rsidRPr="00E3676F">
        <w:t xml:space="preserve">Factorise the expression from </w:t>
      </w:r>
      <w:r w:rsidR="00692407" w:rsidRPr="00403E52">
        <w:rPr>
          <w:rStyle w:val="Cquestionpartlabelbold"/>
        </w:rPr>
        <w:t>(c)</w:t>
      </w:r>
      <w:r w:rsidR="00692407" w:rsidRPr="00E3676F">
        <w:t>.</w:t>
      </w:r>
    </w:p>
    <w:p w14:paraId="4CFBF04E" w14:textId="646AE4BE" w:rsidR="001D605B" w:rsidRDefault="001D605B" w:rsidP="00F37229">
      <w:pPr>
        <w:pStyle w:val="Pquestiontextmainstem"/>
      </w:pPr>
    </w:p>
    <w:p w14:paraId="0C4FC9AD" w14:textId="77777777" w:rsidR="00403E52" w:rsidRDefault="00403E52" w:rsidP="00F37229">
      <w:pPr>
        <w:pStyle w:val="Pquestiontextmainstem"/>
      </w:pPr>
    </w:p>
    <w:p w14:paraId="6BF8AA57" w14:textId="77777777" w:rsidR="00403E52" w:rsidRDefault="00403E52" w:rsidP="00F37229">
      <w:pPr>
        <w:pStyle w:val="Pquestiontextmainstem"/>
      </w:pPr>
    </w:p>
    <w:p w14:paraId="041EC02E" w14:textId="21F04FC2" w:rsidR="00F37229" w:rsidRDefault="00F37229" w:rsidP="00032EA7">
      <w:pPr>
        <w:pStyle w:val="Pquestionheadingsx"/>
      </w:pPr>
      <w:r>
        <w:t>Question 21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1B46DA">
        <w:t>[3</w:t>
      </w:r>
      <w:r w:rsidR="00692407">
        <w:t>.1</w:t>
      </w:r>
      <w:r>
        <w:t>]</w:t>
      </w:r>
    </w:p>
    <w:p w14:paraId="371545EB" w14:textId="77777777" w:rsidR="0070746B" w:rsidRDefault="00692407" w:rsidP="00032EA7">
      <w:pPr>
        <w:pStyle w:val="Pquestiontextmainstem"/>
        <w:keepNext/>
      </w:pPr>
      <w:r w:rsidRPr="00E3676F">
        <w:t>Nilo is one</w:t>
      </w:r>
      <w:r w:rsidR="00403E52">
        <w:t xml:space="preserve"> </w:t>
      </w:r>
      <w:r w:rsidRPr="00E3676F">
        <w:t xml:space="preserve">third the age of her brother, Omar. </w:t>
      </w:r>
    </w:p>
    <w:p w14:paraId="6E86AF4C" w14:textId="0B90107C" w:rsidR="00692407" w:rsidRPr="00E3676F" w:rsidRDefault="0070746B" w:rsidP="00032EA7">
      <w:pPr>
        <w:pStyle w:val="Pquestiontextpartsa"/>
        <w:keepNext/>
      </w:pPr>
      <w:r w:rsidRPr="0070746B">
        <w:rPr>
          <w:rStyle w:val="Cquestionpartlabelbold"/>
        </w:rPr>
        <w:t>(a)</w:t>
      </w:r>
      <w:r>
        <w:tab/>
      </w:r>
      <w:r w:rsidR="00692407" w:rsidRPr="00E3676F">
        <w:t xml:space="preserve">If Nilo is </w:t>
      </w:r>
      <w:r w:rsidR="00692407" w:rsidRPr="006E097C">
        <w:rPr>
          <w:rStyle w:val="Cmathsexpressions"/>
          <w:i/>
        </w:rPr>
        <w:t>n</w:t>
      </w:r>
      <w:r>
        <w:t xml:space="preserve"> years old</w:t>
      </w:r>
      <w:r w:rsidR="00692407" w:rsidRPr="00E3676F">
        <w:t>:</w:t>
      </w:r>
    </w:p>
    <w:p w14:paraId="6E1150BD" w14:textId="79CA21F8" w:rsidR="001A7BCC" w:rsidRDefault="00692407" w:rsidP="00032EA7">
      <w:pPr>
        <w:pStyle w:val="Pquestiontextpartsi"/>
        <w:keepNext/>
      </w:pPr>
      <w:r w:rsidRPr="00A94162">
        <w:rPr>
          <w:rStyle w:val="Cquestionpartlabelbold"/>
        </w:rPr>
        <w:t>(</w:t>
      </w:r>
      <w:r w:rsidR="0070746B">
        <w:rPr>
          <w:rStyle w:val="Cquestionpartlabelbold"/>
        </w:rPr>
        <w:t>i</w:t>
      </w:r>
      <w:r w:rsidRPr="00A94162">
        <w:rPr>
          <w:rStyle w:val="Cquestionpartlabelbold"/>
        </w:rPr>
        <w:t>)</w:t>
      </w:r>
      <w:r w:rsidRPr="00E3676F">
        <w:tab/>
      </w:r>
      <w:r w:rsidR="00403E52">
        <w:t>w</w:t>
      </w:r>
      <w:r w:rsidRPr="00E3676F">
        <w:t xml:space="preserve">rite an expression in terms of </w:t>
      </w:r>
      <w:r w:rsidRPr="006E097C">
        <w:rPr>
          <w:rStyle w:val="Cmathsexpressions"/>
          <w:i/>
          <w:iCs/>
        </w:rPr>
        <w:t>n</w:t>
      </w:r>
      <w:r w:rsidR="00403E52">
        <w:t xml:space="preserve"> to show how old Omar is now</w:t>
      </w:r>
    </w:p>
    <w:p w14:paraId="10CBDB68" w14:textId="77777777" w:rsidR="00403E52" w:rsidRDefault="00403E52" w:rsidP="005E438E">
      <w:pPr>
        <w:pStyle w:val="Pquestiontextpartsa"/>
      </w:pPr>
    </w:p>
    <w:p w14:paraId="3CF9CD43" w14:textId="77777777" w:rsidR="00403E52" w:rsidRDefault="00403E52" w:rsidP="005E438E">
      <w:pPr>
        <w:pStyle w:val="Pquestiontextpartsa"/>
      </w:pPr>
    </w:p>
    <w:p w14:paraId="12F7E8F7" w14:textId="6798A09D" w:rsidR="00692407" w:rsidRDefault="00A94162" w:rsidP="0070746B">
      <w:pPr>
        <w:pStyle w:val="Pquestiontextpartsi"/>
      </w:pPr>
      <w:r w:rsidRPr="00A94162">
        <w:rPr>
          <w:rStyle w:val="Cquestionpartlabelbold"/>
        </w:rPr>
        <w:t>(</w:t>
      </w:r>
      <w:r w:rsidR="0070746B">
        <w:rPr>
          <w:rStyle w:val="Cquestionpartlabelbold"/>
        </w:rPr>
        <w:t>ii</w:t>
      </w:r>
      <w:r w:rsidRPr="00A94162">
        <w:rPr>
          <w:rStyle w:val="Cquestionpartlabelbold"/>
        </w:rPr>
        <w:t>)</w:t>
      </w:r>
      <w:r>
        <w:rPr>
          <w:rStyle w:val="Cquestionpartlabelbold"/>
        </w:rPr>
        <w:tab/>
      </w:r>
      <w:r w:rsidR="0070746B">
        <w:t>w</w:t>
      </w:r>
      <w:r w:rsidR="00692407" w:rsidRPr="00E3676F">
        <w:t xml:space="preserve">rite an expression in terms of </w:t>
      </w:r>
      <w:r w:rsidR="00692407" w:rsidRPr="006E097C">
        <w:rPr>
          <w:rStyle w:val="Cmathsexpressions"/>
          <w:i/>
          <w:iCs/>
        </w:rPr>
        <w:t>n</w:t>
      </w:r>
      <w:r w:rsidR="00692407" w:rsidRPr="00E3676F">
        <w:t xml:space="preserve"> to show how old Omar will be in five years</w:t>
      </w:r>
      <w:r w:rsidR="0070746B">
        <w:t>’</w:t>
      </w:r>
      <w:r w:rsidR="00692407" w:rsidRPr="00E3676F">
        <w:t xml:space="preserve"> time. </w:t>
      </w:r>
    </w:p>
    <w:p w14:paraId="15CED55F" w14:textId="77777777" w:rsidR="00403E52" w:rsidRDefault="00403E52" w:rsidP="005E438E">
      <w:pPr>
        <w:pStyle w:val="Pquestiontextpartsa"/>
      </w:pPr>
    </w:p>
    <w:p w14:paraId="3ADC5A94" w14:textId="77777777" w:rsidR="00403E52" w:rsidRDefault="00403E52" w:rsidP="005E438E">
      <w:pPr>
        <w:pStyle w:val="Pquestiontextpartsa"/>
      </w:pPr>
    </w:p>
    <w:p w14:paraId="328BBB08" w14:textId="77777777" w:rsidR="00403E52" w:rsidRPr="00E3676F" w:rsidRDefault="00403E52" w:rsidP="005E438E">
      <w:pPr>
        <w:pStyle w:val="Pquestiontextpartsa"/>
      </w:pPr>
    </w:p>
    <w:p w14:paraId="7EF90A8C" w14:textId="4F936144" w:rsidR="001A7BCC" w:rsidRDefault="00A94162" w:rsidP="005E438E">
      <w:pPr>
        <w:pStyle w:val="Pquestiontextpartsa"/>
      </w:pPr>
      <w:r w:rsidRPr="00A94162">
        <w:rPr>
          <w:rStyle w:val="Cquestionpartlabelbold"/>
        </w:rPr>
        <w:t>(</w:t>
      </w:r>
      <w:r w:rsidR="0070746B">
        <w:rPr>
          <w:rStyle w:val="Cquestionpartlabelbold"/>
        </w:rPr>
        <w:t>b</w:t>
      </w:r>
      <w:r w:rsidRPr="00A94162">
        <w:rPr>
          <w:rStyle w:val="Cquestionpartlabelbold"/>
        </w:rPr>
        <w:t>)</w:t>
      </w:r>
      <w:r>
        <w:rPr>
          <w:rStyle w:val="Cquestionpartlabelbold"/>
        </w:rPr>
        <w:tab/>
      </w:r>
      <w:r w:rsidR="00692407" w:rsidRPr="00E3676F">
        <w:t>In five years</w:t>
      </w:r>
      <w:r w:rsidR="0070746B">
        <w:t>’</w:t>
      </w:r>
      <w:r w:rsidR="00692407" w:rsidRPr="00E3676F">
        <w:t xml:space="preserve"> time, Nilo will be half her brother’s age. Write another expression in terms of </w:t>
      </w:r>
      <w:r w:rsidR="00692407" w:rsidRPr="006E097C">
        <w:rPr>
          <w:rStyle w:val="Cmathsexpressions"/>
          <w:i/>
          <w:iCs/>
        </w:rPr>
        <w:t>n</w:t>
      </w:r>
      <w:r w:rsidR="00692407" w:rsidRPr="00E3676F">
        <w:t xml:space="preserve"> to show this information.</w:t>
      </w:r>
    </w:p>
    <w:p w14:paraId="3592DE86" w14:textId="77777777" w:rsidR="00403E52" w:rsidRDefault="00403E52" w:rsidP="005E438E">
      <w:pPr>
        <w:pStyle w:val="Pquestiontextpartsa"/>
      </w:pPr>
    </w:p>
    <w:p w14:paraId="5E6F927E" w14:textId="77777777" w:rsidR="00403E52" w:rsidRDefault="00403E52" w:rsidP="005E438E">
      <w:pPr>
        <w:pStyle w:val="Pquestiontextpartsa"/>
      </w:pPr>
    </w:p>
    <w:p w14:paraId="7953E77A" w14:textId="77777777" w:rsidR="00403E52" w:rsidRDefault="00403E52" w:rsidP="005E438E">
      <w:pPr>
        <w:pStyle w:val="Pquestiontextpartsa"/>
      </w:pPr>
    </w:p>
    <w:p w14:paraId="2DDFAD73" w14:textId="21586A61" w:rsidR="00E14832" w:rsidRDefault="00F37229" w:rsidP="00E14832">
      <w:pPr>
        <w:pStyle w:val="Pquestionheadingsx"/>
      </w:pPr>
      <w:r>
        <w:lastRenderedPageBreak/>
        <w:t>Question 22</w:t>
      </w:r>
      <w:r w:rsidR="00E14832">
        <w:tab/>
      </w:r>
      <w:r w:rsidR="00692407">
        <w:rPr>
          <w:rStyle w:val="Cmarkslabel"/>
        </w:rPr>
        <w:t>5</w:t>
      </w:r>
      <w:r w:rsidR="00E14832" w:rsidRPr="001B433F">
        <w:rPr>
          <w:rStyle w:val="Cmarkslabel"/>
        </w:rPr>
        <w:t xml:space="preserve"> marks</w:t>
      </w:r>
      <w:r>
        <w:tab/>
      </w:r>
      <w:r w:rsidR="001B46DA">
        <w:t>[</w:t>
      </w:r>
      <w:r w:rsidR="00692407">
        <w:t>3.1,</w:t>
      </w:r>
      <w:r w:rsidR="006E097C">
        <w:t xml:space="preserve"> </w:t>
      </w:r>
      <w:r w:rsidR="001B46DA">
        <w:t>3</w:t>
      </w:r>
      <w:r w:rsidR="00692407">
        <w:t>.6,</w:t>
      </w:r>
      <w:r w:rsidR="006E097C">
        <w:t xml:space="preserve"> </w:t>
      </w:r>
      <w:r w:rsidR="00692407">
        <w:t>3.7</w:t>
      </w:r>
      <w:r w:rsidR="00E14832">
        <w:t>]</w:t>
      </w:r>
    </w:p>
    <w:p w14:paraId="4AA599F5" w14:textId="55A20F93" w:rsidR="00692407" w:rsidRPr="00E3676F" w:rsidRDefault="00692407" w:rsidP="001A7BCC">
      <w:pPr>
        <w:pStyle w:val="Pquestiontextmainstem"/>
      </w:pPr>
      <w:r w:rsidRPr="00E3676F">
        <w:t xml:space="preserve">The area of a rectangle = length </w:t>
      </w:r>
      <w:r w:rsidR="00264CEA" w:rsidRPr="00264CEA">
        <w:rPr>
          <w:rStyle w:val="Cmathsexpressions"/>
        </w:rPr>
        <w:t>×</w:t>
      </w:r>
      <w:r w:rsidRPr="00E3676F">
        <w:t xml:space="preserve"> width. </w:t>
      </w:r>
      <w:r w:rsidR="006E097C">
        <w:t xml:space="preserve">A </w:t>
      </w:r>
      <w:r w:rsidRPr="00E3676F">
        <w:t>rectangle is 5 cm longer than it is wide.</w:t>
      </w:r>
    </w:p>
    <w:p w14:paraId="0346FB26" w14:textId="7A321EB3" w:rsidR="001A7BCC" w:rsidRDefault="00692407" w:rsidP="005E438E">
      <w:pPr>
        <w:pStyle w:val="Pquestiontextpartsa"/>
      </w:pPr>
      <w:r w:rsidRPr="00A94162">
        <w:rPr>
          <w:rStyle w:val="Cquestionpartlabelbold"/>
        </w:rPr>
        <w:t>(a</w:t>
      </w:r>
      <w:r w:rsidR="00A94162" w:rsidRPr="00A94162">
        <w:rPr>
          <w:rStyle w:val="Cquestionpartlabelbold"/>
        </w:rPr>
        <w:t>)</w:t>
      </w:r>
      <w:r w:rsidR="00A94162" w:rsidRPr="00A94162">
        <w:rPr>
          <w:rStyle w:val="Cquestionpartlabelbold"/>
        </w:rPr>
        <w:tab/>
      </w:r>
      <w:r w:rsidRPr="00E3676F">
        <w:t xml:space="preserve">Write an expression </w:t>
      </w:r>
      <w:r w:rsidR="00EF6200">
        <w:t>for</w:t>
      </w:r>
      <w:r w:rsidRPr="00E3676F">
        <w:t xml:space="preserve"> the area of the rectangle if its width is </w:t>
      </w:r>
      <w:r w:rsidRPr="006E097C">
        <w:rPr>
          <w:rStyle w:val="Cmathsexpressions"/>
          <w:i/>
          <w:iCs/>
        </w:rPr>
        <w:t>x</w:t>
      </w:r>
      <w:r w:rsidRPr="00E3676F">
        <w:t xml:space="preserve"> cm.</w:t>
      </w:r>
    </w:p>
    <w:p w14:paraId="22E42F41" w14:textId="77777777" w:rsidR="00403E52" w:rsidRDefault="00403E52" w:rsidP="005E438E">
      <w:pPr>
        <w:pStyle w:val="Pquestiontextpartsa"/>
      </w:pPr>
    </w:p>
    <w:p w14:paraId="26F594E0" w14:textId="77777777" w:rsidR="00403E52" w:rsidRDefault="00403E52" w:rsidP="005E438E">
      <w:pPr>
        <w:pStyle w:val="Pquestiontextpartsa"/>
      </w:pPr>
    </w:p>
    <w:p w14:paraId="6CF36720" w14:textId="19BA85CC" w:rsidR="001A7BCC" w:rsidRDefault="00692407" w:rsidP="005E438E">
      <w:pPr>
        <w:pStyle w:val="Pquestiontextpartsa"/>
      </w:pPr>
      <w:r w:rsidRPr="00A94162">
        <w:rPr>
          <w:rStyle w:val="Cquestionpartlabelbold"/>
        </w:rPr>
        <w:t>(b</w:t>
      </w:r>
      <w:r w:rsidR="00A94162" w:rsidRPr="00A94162">
        <w:rPr>
          <w:rStyle w:val="Cquestionpartlabelbold"/>
        </w:rPr>
        <w:t>)</w:t>
      </w:r>
      <w:r w:rsidR="00A94162" w:rsidRPr="00A94162">
        <w:rPr>
          <w:rStyle w:val="Cquestionpartlabelbold"/>
        </w:rPr>
        <w:tab/>
      </w:r>
      <w:r w:rsidRPr="00E3676F">
        <w:t xml:space="preserve">If the length is doubled, write an expression in terms of </w:t>
      </w:r>
      <w:r w:rsidRPr="006E097C">
        <w:rPr>
          <w:rStyle w:val="Cmathsexpressions"/>
          <w:i/>
          <w:iCs/>
        </w:rPr>
        <w:t>x</w:t>
      </w:r>
      <w:r w:rsidRPr="00E3676F">
        <w:t xml:space="preserve"> for the area of the enlarged rectangle.</w:t>
      </w:r>
    </w:p>
    <w:p w14:paraId="2B06BB9F" w14:textId="551DA297" w:rsidR="00692407" w:rsidRDefault="00692407" w:rsidP="005E438E">
      <w:pPr>
        <w:pStyle w:val="Pquestiontextpartsa"/>
      </w:pPr>
    </w:p>
    <w:p w14:paraId="365D1B0F" w14:textId="77777777" w:rsidR="00403E52" w:rsidRDefault="00403E52" w:rsidP="005E438E">
      <w:pPr>
        <w:pStyle w:val="Pquestiontextpartsa"/>
      </w:pPr>
    </w:p>
    <w:p w14:paraId="2C53B01C" w14:textId="33CF5015" w:rsidR="001A7BCC" w:rsidRDefault="00692407" w:rsidP="005E438E">
      <w:pPr>
        <w:pStyle w:val="Pquestiontextpartsa"/>
      </w:pPr>
      <w:r w:rsidRPr="00A94162">
        <w:rPr>
          <w:rStyle w:val="Cquestionpartlabelbold"/>
        </w:rPr>
        <w:t>(c</w:t>
      </w:r>
      <w:r w:rsidR="00A94162">
        <w:rPr>
          <w:rStyle w:val="Cquestionpartlabelbold"/>
        </w:rPr>
        <w:t>)</w:t>
      </w:r>
      <w:r w:rsidR="00A94162" w:rsidRPr="00A94162">
        <w:rPr>
          <w:rStyle w:val="Cquestionpartlabelbold"/>
        </w:rPr>
        <w:tab/>
      </w:r>
      <w:r w:rsidRPr="00E3676F">
        <w:t>What is the increase in the area of the rectangle</w:t>
      </w:r>
      <w:r w:rsidR="00EF6200">
        <w:t>,</w:t>
      </w:r>
      <w:r w:rsidRPr="00E3676F">
        <w:t xml:space="preserve"> in terms of </w:t>
      </w:r>
      <w:r w:rsidRPr="006E097C">
        <w:rPr>
          <w:rStyle w:val="Cmathsexpressions"/>
          <w:i/>
          <w:iCs/>
        </w:rPr>
        <w:t>x</w:t>
      </w:r>
      <w:r w:rsidRPr="00E3676F">
        <w:t xml:space="preserve">? </w:t>
      </w:r>
    </w:p>
    <w:p w14:paraId="7A044FB9" w14:textId="50C83986" w:rsidR="00692407" w:rsidRDefault="00692407" w:rsidP="005E438E">
      <w:pPr>
        <w:pStyle w:val="Pquestiontextpartsa"/>
      </w:pPr>
    </w:p>
    <w:p w14:paraId="3DE5F578" w14:textId="77777777" w:rsidR="00403E52" w:rsidRDefault="00403E52" w:rsidP="005E438E">
      <w:pPr>
        <w:pStyle w:val="Pquestiontextpartsa"/>
      </w:pPr>
    </w:p>
    <w:p w14:paraId="5AA99EEE" w14:textId="26F1AC92" w:rsidR="001A7BCC" w:rsidRDefault="00692407" w:rsidP="005E438E">
      <w:pPr>
        <w:pStyle w:val="Pquestiontextpartsa"/>
      </w:pPr>
      <w:r w:rsidRPr="00A94162">
        <w:rPr>
          <w:rStyle w:val="Cquestionpartlabelbold"/>
        </w:rPr>
        <w:t>(d</w:t>
      </w:r>
      <w:r w:rsidR="00A94162" w:rsidRPr="00A94162">
        <w:rPr>
          <w:rStyle w:val="Cquestionpartlabelbold"/>
        </w:rPr>
        <w:t>)</w:t>
      </w:r>
      <w:r w:rsidR="00A94162" w:rsidRPr="00A94162">
        <w:rPr>
          <w:rStyle w:val="Cquestionpartlabelbold"/>
        </w:rPr>
        <w:tab/>
      </w:r>
      <w:r w:rsidRPr="00E3676F">
        <w:t xml:space="preserve">Factorise your answer in </w:t>
      </w:r>
      <w:r w:rsidRPr="00403E52">
        <w:rPr>
          <w:rStyle w:val="Cquestionpartlabelbold"/>
        </w:rPr>
        <w:t>(c)</w:t>
      </w:r>
      <w:r w:rsidRPr="00403E52">
        <w:t>.</w:t>
      </w:r>
    </w:p>
    <w:p w14:paraId="2AB09EF2" w14:textId="2197E144" w:rsidR="00692407" w:rsidRDefault="00692407" w:rsidP="005E438E">
      <w:pPr>
        <w:pStyle w:val="Pquestiontextpartsa"/>
      </w:pPr>
    </w:p>
    <w:p w14:paraId="33C4AD57" w14:textId="77777777" w:rsidR="00403E52" w:rsidRDefault="00403E52" w:rsidP="005E438E">
      <w:pPr>
        <w:pStyle w:val="Pquestiontextpartsa"/>
      </w:pPr>
    </w:p>
    <w:p w14:paraId="1B3AC118" w14:textId="77777777" w:rsidR="00403E52" w:rsidRDefault="00403E52" w:rsidP="005E438E">
      <w:pPr>
        <w:pStyle w:val="Pquestiontextpartsa"/>
      </w:pPr>
    </w:p>
    <w:p w14:paraId="7C14A745" w14:textId="65178E05" w:rsidR="001A7BCC" w:rsidRPr="00A94162" w:rsidRDefault="00692407" w:rsidP="005E438E">
      <w:pPr>
        <w:pStyle w:val="Pquestiontextpartsa"/>
        <w:rPr>
          <w:rStyle w:val="Cquestionpartlabelbold"/>
        </w:rPr>
      </w:pPr>
      <w:r w:rsidRPr="00A94162">
        <w:rPr>
          <w:rStyle w:val="Cquestionpartlabelbold"/>
        </w:rPr>
        <w:t>(e</w:t>
      </w:r>
      <w:r w:rsidR="00A94162" w:rsidRPr="00A94162">
        <w:rPr>
          <w:rStyle w:val="Cquestionpartlabelbold"/>
        </w:rPr>
        <w:t>)</w:t>
      </w:r>
      <w:r w:rsidR="00A94162" w:rsidRPr="00A94162">
        <w:rPr>
          <w:rStyle w:val="Cquestionpartlabelbold"/>
        </w:rPr>
        <w:tab/>
      </w:r>
      <w:r w:rsidRPr="00E3676F">
        <w:t>Comment on the increased area.</w:t>
      </w:r>
    </w:p>
    <w:p w14:paraId="3F61EB6A" w14:textId="77777777" w:rsidR="001A7BCC" w:rsidRDefault="001A7BCC" w:rsidP="00403E52">
      <w:pPr>
        <w:pStyle w:val="Pquestiontextmainstem"/>
      </w:pPr>
    </w:p>
    <w:p w14:paraId="380E6B12" w14:textId="77777777" w:rsidR="00403E52" w:rsidRDefault="00403E52" w:rsidP="00403E52">
      <w:pPr>
        <w:pStyle w:val="Pquestiontextmainstem"/>
      </w:pPr>
    </w:p>
    <w:p w14:paraId="1C2E519B" w14:textId="77777777" w:rsidR="00403E52" w:rsidRDefault="00403E52" w:rsidP="00403E52">
      <w:pPr>
        <w:pStyle w:val="Pquestiontextmainstem"/>
      </w:pPr>
    </w:p>
    <w:p w14:paraId="609F728D" w14:textId="12B8EB0F" w:rsidR="001D605B" w:rsidRDefault="005E438E" w:rsidP="005E438E">
      <w:pPr>
        <w:pStyle w:val="Psectionresults"/>
      </w:pPr>
      <w:r>
        <w:t xml:space="preserve">Extended answer results: ___ / </w:t>
      </w:r>
      <w:r w:rsidR="002210AE">
        <w:t>14</w:t>
      </w:r>
    </w:p>
    <w:p w14:paraId="0E30328A" w14:textId="6F4A19EF" w:rsidR="001B433F" w:rsidRDefault="005E438E" w:rsidP="001B433F">
      <w:pPr>
        <w:pStyle w:val="Psectionresults"/>
      </w:pPr>
      <w:r>
        <w:t>T</w:t>
      </w:r>
      <w:r w:rsidR="007E7CDD">
        <w:t>OTAL test results: ___ / 6</w:t>
      </w:r>
      <w:r w:rsidR="002210AE">
        <w:t>3</w:t>
      </w:r>
    </w:p>
    <w:sectPr w:rsidR="001B433F" w:rsidSect="003C1799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7D2552" w14:textId="77777777" w:rsidR="00866910" w:rsidRDefault="00866910" w:rsidP="00B91E57">
      <w:r>
        <w:separator/>
      </w:r>
    </w:p>
  </w:endnote>
  <w:endnote w:type="continuationSeparator" w:id="0">
    <w:p w14:paraId="3FD84F82" w14:textId="77777777" w:rsidR="00866910" w:rsidRDefault="0086691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37A8C">
      <w:rPr>
        <w:noProof/>
      </w:rPr>
      <w:t>3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37A8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0D130" w14:textId="77777777" w:rsidR="00866910" w:rsidRDefault="00866910" w:rsidP="00B91E57">
      <w:r>
        <w:separator/>
      </w:r>
    </w:p>
  </w:footnote>
  <w:footnote w:type="continuationSeparator" w:id="0">
    <w:p w14:paraId="59DB7DF2" w14:textId="77777777" w:rsidR="00866910" w:rsidRDefault="0086691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05664EAD" w:rsidR="00AA7ED5" w:rsidRPr="00F928B4" w:rsidRDefault="00F928B4" w:rsidP="00F928B4">
    <w:pPr>
      <w:pStyle w:val="Pheadertext"/>
    </w:pPr>
    <w:r>
      <w:t>Pearson Mathematics 8    Algebra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F80BD" w14:textId="77777777" w:rsidR="00F928B4" w:rsidRDefault="00F928B4" w:rsidP="00F928B4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7B332A35" w:rsidR="00A8741D" w:rsidRPr="00F928B4" w:rsidRDefault="00F928B4" w:rsidP="00F928B4">
    <w:pPr>
      <w:pStyle w:val="Pheadertext"/>
    </w:pPr>
    <w:r>
      <w:t>Algebra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EA7"/>
    <w:rsid w:val="0003306F"/>
    <w:rsid w:val="00033C5C"/>
    <w:rsid w:val="00035F65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B0418"/>
    <w:rsid w:val="000C4CB1"/>
    <w:rsid w:val="000C6C56"/>
    <w:rsid w:val="000C7351"/>
    <w:rsid w:val="000D4386"/>
    <w:rsid w:val="000F52E2"/>
    <w:rsid w:val="00114E72"/>
    <w:rsid w:val="00121EAB"/>
    <w:rsid w:val="001249D4"/>
    <w:rsid w:val="00133398"/>
    <w:rsid w:val="00136289"/>
    <w:rsid w:val="00153C7C"/>
    <w:rsid w:val="00155BFD"/>
    <w:rsid w:val="001605F8"/>
    <w:rsid w:val="00160C54"/>
    <w:rsid w:val="001754F8"/>
    <w:rsid w:val="001771B4"/>
    <w:rsid w:val="00180D86"/>
    <w:rsid w:val="00190BF1"/>
    <w:rsid w:val="001A7BCC"/>
    <w:rsid w:val="001B433F"/>
    <w:rsid w:val="001B46DA"/>
    <w:rsid w:val="001C4DB3"/>
    <w:rsid w:val="001D605B"/>
    <w:rsid w:val="001F3755"/>
    <w:rsid w:val="001F3D5E"/>
    <w:rsid w:val="00205ABB"/>
    <w:rsid w:val="002210AE"/>
    <w:rsid w:val="00223001"/>
    <w:rsid w:val="002509BC"/>
    <w:rsid w:val="002635BA"/>
    <w:rsid w:val="00264CEA"/>
    <w:rsid w:val="00270CA0"/>
    <w:rsid w:val="0029660A"/>
    <w:rsid w:val="0029665F"/>
    <w:rsid w:val="002A61AB"/>
    <w:rsid w:val="002B09D1"/>
    <w:rsid w:val="002B3763"/>
    <w:rsid w:val="002C0D5B"/>
    <w:rsid w:val="002C3C99"/>
    <w:rsid w:val="002C5286"/>
    <w:rsid w:val="002D2E83"/>
    <w:rsid w:val="002D3853"/>
    <w:rsid w:val="002E0784"/>
    <w:rsid w:val="002E154B"/>
    <w:rsid w:val="00307A48"/>
    <w:rsid w:val="00307F32"/>
    <w:rsid w:val="003123F3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0A2D"/>
    <w:rsid w:val="00383C06"/>
    <w:rsid w:val="0039270F"/>
    <w:rsid w:val="00393ADE"/>
    <w:rsid w:val="003A6EA1"/>
    <w:rsid w:val="003B3BBF"/>
    <w:rsid w:val="003B3D07"/>
    <w:rsid w:val="003C1799"/>
    <w:rsid w:val="003C445D"/>
    <w:rsid w:val="003D2F2C"/>
    <w:rsid w:val="003D407B"/>
    <w:rsid w:val="003E3349"/>
    <w:rsid w:val="003E7772"/>
    <w:rsid w:val="00403E52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3006"/>
    <w:rsid w:val="004C15E1"/>
    <w:rsid w:val="004C23FF"/>
    <w:rsid w:val="004C36D5"/>
    <w:rsid w:val="004C5E1E"/>
    <w:rsid w:val="004D01B5"/>
    <w:rsid w:val="004D24DE"/>
    <w:rsid w:val="004D3645"/>
    <w:rsid w:val="004E1790"/>
    <w:rsid w:val="004E4172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5E438E"/>
    <w:rsid w:val="005F367E"/>
    <w:rsid w:val="00604D55"/>
    <w:rsid w:val="00606690"/>
    <w:rsid w:val="0060765D"/>
    <w:rsid w:val="00607F60"/>
    <w:rsid w:val="00617BEA"/>
    <w:rsid w:val="006315DD"/>
    <w:rsid w:val="00646790"/>
    <w:rsid w:val="00665AA1"/>
    <w:rsid w:val="0066782B"/>
    <w:rsid w:val="00692407"/>
    <w:rsid w:val="006B00D0"/>
    <w:rsid w:val="006B2901"/>
    <w:rsid w:val="006B2DF9"/>
    <w:rsid w:val="006C4B2F"/>
    <w:rsid w:val="006D2264"/>
    <w:rsid w:val="006D6A33"/>
    <w:rsid w:val="006D6A60"/>
    <w:rsid w:val="006D6B75"/>
    <w:rsid w:val="006E097C"/>
    <w:rsid w:val="006E28FE"/>
    <w:rsid w:val="006E6CBD"/>
    <w:rsid w:val="006E7B52"/>
    <w:rsid w:val="006F2BB6"/>
    <w:rsid w:val="006F48EB"/>
    <w:rsid w:val="006F4CE2"/>
    <w:rsid w:val="0070464D"/>
    <w:rsid w:val="0070746B"/>
    <w:rsid w:val="00713EAF"/>
    <w:rsid w:val="00715815"/>
    <w:rsid w:val="00722B45"/>
    <w:rsid w:val="00727AF4"/>
    <w:rsid w:val="007313E8"/>
    <w:rsid w:val="00732B3C"/>
    <w:rsid w:val="00742C46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7CDD"/>
    <w:rsid w:val="007F7CEC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5787B"/>
    <w:rsid w:val="00861454"/>
    <w:rsid w:val="00866910"/>
    <w:rsid w:val="00872A57"/>
    <w:rsid w:val="00876D12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4718C"/>
    <w:rsid w:val="00947CC0"/>
    <w:rsid w:val="00950FFA"/>
    <w:rsid w:val="00962392"/>
    <w:rsid w:val="009841D7"/>
    <w:rsid w:val="00997C89"/>
    <w:rsid w:val="009A776D"/>
    <w:rsid w:val="009C1F04"/>
    <w:rsid w:val="009C3377"/>
    <w:rsid w:val="009D03D9"/>
    <w:rsid w:val="009D185F"/>
    <w:rsid w:val="009F23AD"/>
    <w:rsid w:val="009F2FC5"/>
    <w:rsid w:val="00A215AF"/>
    <w:rsid w:val="00A23D25"/>
    <w:rsid w:val="00A35659"/>
    <w:rsid w:val="00A37631"/>
    <w:rsid w:val="00A4140B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92695"/>
    <w:rsid w:val="00A94162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1119B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0585"/>
    <w:rsid w:val="00C41B73"/>
    <w:rsid w:val="00C5054A"/>
    <w:rsid w:val="00C50C69"/>
    <w:rsid w:val="00C51718"/>
    <w:rsid w:val="00C522B4"/>
    <w:rsid w:val="00C56D83"/>
    <w:rsid w:val="00C75F4E"/>
    <w:rsid w:val="00C91130"/>
    <w:rsid w:val="00C9254A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37A8C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42B3B"/>
    <w:rsid w:val="00E4401F"/>
    <w:rsid w:val="00E522E3"/>
    <w:rsid w:val="00E56C69"/>
    <w:rsid w:val="00E612EF"/>
    <w:rsid w:val="00E66F4C"/>
    <w:rsid w:val="00E80255"/>
    <w:rsid w:val="00E804F6"/>
    <w:rsid w:val="00E82217"/>
    <w:rsid w:val="00E904DF"/>
    <w:rsid w:val="00E926CC"/>
    <w:rsid w:val="00E96EDA"/>
    <w:rsid w:val="00EA305E"/>
    <w:rsid w:val="00EA3341"/>
    <w:rsid w:val="00EB13CA"/>
    <w:rsid w:val="00EC0922"/>
    <w:rsid w:val="00ED79FA"/>
    <w:rsid w:val="00EE19BA"/>
    <w:rsid w:val="00EE7C00"/>
    <w:rsid w:val="00EF30D8"/>
    <w:rsid w:val="00EF38CC"/>
    <w:rsid w:val="00EF6108"/>
    <w:rsid w:val="00EF6200"/>
    <w:rsid w:val="00F1598F"/>
    <w:rsid w:val="00F24B10"/>
    <w:rsid w:val="00F279DF"/>
    <w:rsid w:val="00F37229"/>
    <w:rsid w:val="00F41913"/>
    <w:rsid w:val="00F5599A"/>
    <w:rsid w:val="00F80273"/>
    <w:rsid w:val="00F860CB"/>
    <w:rsid w:val="00F928B4"/>
    <w:rsid w:val="00F93270"/>
    <w:rsid w:val="00FA71CA"/>
    <w:rsid w:val="00FB077E"/>
    <w:rsid w:val="00FB4663"/>
    <w:rsid w:val="00FC2A4C"/>
    <w:rsid w:val="00FC7D2B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">
    <w:name w:val="Body Text"/>
    <w:basedOn w:val="Normal"/>
    <w:link w:val="BodyTextChar"/>
    <w:semiHidden/>
    <w:rsid w:val="00692407"/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92407"/>
    <w:rPr>
      <w:sz w:val="24"/>
      <w:lang w:eastAsia="en-US"/>
    </w:rPr>
  </w:style>
  <w:style w:type="paragraph" w:customStyle="1" w:styleId="Multiplechoice">
    <w:name w:val="Multiple choice"/>
    <w:basedOn w:val="BodyText"/>
    <w:qFormat/>
    <w:rsid w:val="00692407"/>
    <w:pPr>
      <w:tabs>
        <w:tab w:val="left" w:pos="1137"/>
        <w:tab w:val="left" w:pos="2277"/>
        <w:tab w:val="left" w:pos="3402"/>
      </w:tabs>
    </w:pPr>
    <w:rPr>
      <w:szCs w:val="24"/>
    </w:rPr>
  </w:style>
  <w:style w:type="paragraph" w:customStyle="1" w:styleId="Hangingindent">
    <w:name w:val="Hanging indent"/>
    <w:basedOn w:val="BodyText"/>
    <w:qFormat/>
    <w:rsid w:val="00692407"/>
    <w:pPr>
      <w:ind w:left="340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styleId="BodyText">
    <w:name w:val="Body Text"/>
    <w:basedOn w:val="Normal"/>
    <w:link w:val="BodyTextChar"/>
    <w:semiHidden/>
    <w:rsid w:val="00692407"/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692407"/>
    <w:rPr>
      <w:sz w:val="24"/>
      <w:lang w:eastAsia="en-US"/>
    </w:rPr>
  </w:style>
  <w:style w:type="paragraph" w:customStyle="1" w:styleId="Multiplechoice">
    <w:name w:val="Multiple choice"/>
    <w:basedOn w:val="BodyText"/>
    <w:qFormat/>
    <w:rsid w:val="00692407"/>
    <w:pPr>
      <w:tabs>
        <w:tab w:val="left" w:pos="1137"/>
        <w:tab w:val="left" w:pos="2277"/>
        <w:tab w:val="left" w:pos="3402"/>
      </w:tabs>
    </w:pPr>
    <w:rPr>
      <w:szCs w:val="24"/>
    </w:rPr>
  </w:style>
  <w:style w:type="paragraph" w:customStyle="1" w:styleId="Hangingindent">
    <w:name w:val="Hanging indent"/>
    <w:basedOn w:val="BodyText"/>
    <w:qFormat/>
    <w:rsid w:val="00692407"/>
    <w:pPr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116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17</cp:revision>
  <cp:lastPrinted>2016-07-15T04:27:00Z</cp:lastPrinted>
  <dcterms:created xsi:type="dcterms:W3CDTF">2016-08-29T21:57:00Z</dcterms:created>
  <dcterms:modified xsi:type="dcterms:W3CDTF">2016-11-13T06:53:00Z</dcterms:modified>
</cp:coreProperties>
</file>