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</w:t>
      </w:r>
      <w:bookmarkStart w:id="0" w:name="_GoBack"/>
      <w:bookmarkEnd w:id="0"/>
      <w:r>
        <w:t>wer</w:t>
      </w:r>
    </w:p>
    <w:p w14:paraId="580559DD" w14:textId="59CA9AF3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7A2893">
        <w:t>2.</w:t>
      </w:r>
      <w:r w:rsidR="00070EEB">
        <w:t>1</w:t>
      </w:r>
      <w:r>
        <w:t>]</w:t>
      </w:r>
    </w:p>
    <w:p w14:paraId="65D42DB3" w14:textId="77AD6654" w:rsidR="005360E2" w:rsidRPr="00B01BD8" w:rsidRDefault="005360E2" w:rsidP="005360E2">
      <w:pPr>
        <w:pStyle w:val="Pquestiontextmainstem"/>
      </w:pPr>
      <w:r w:rsidRPr="00B01BD8">
        <w:t xml:space="preserve">The fraction </w:t>
      </w:r>
      <w:r w:rsidR="005501F0" w:rsidRPr="00A61D11">
        <w:rPr>
          <w:position w:val="-24"/>
          <w:sz w:val="20"/>
          <w:szCs w:val="20"/>
        </w:rPr>
        <w:object w:dxaOrig="380" w:dyaOrig="620" w14:anchorId="503E0E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31.15pt" o:ole="" fillcolor="window">
            <v:imagedata r:id="rId8" o:title=""/>
          </v:shape>
          <o:OLEObject Type="Embed" ProgID="Equation.3" ShapeID="_x0000_i1025" DrawAspect="Content" ObjectID="_1540563784" r:id="rId9"/>
        </w:object>
      </w:r>
      <w:r w:rsidRPr="00B01BD8">
        <w:t xml:space="preserve"> written as a decimal is:</w:t>
      </w:r>
    </w:p>
    <w:p w14:paraId="56D2D6CE" w14:textId="1E32E223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5501F0" w:rsidRPr="00F04E3B">
        <w:t>2.19</w:t>
      </w:r>
      <w:r>
        <w:tab/>
      </w:r>
      <w:r w:rsidR="00290260">
        <w:rPr>
          <w:rStyle w:val="Cquestionpartlabelbold"/>
        </w:rPr>
        <w:tab/>
      </w:r>
      <w:r w:rsidR="00336548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5501F0" w:rsidRPr="00F04E3B">
        <w:t>2.91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5501F0">
        <w:t>2.1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5501F0" w:rsidRPr="00A61D11">
        <w:rPr>
          <w:position w:val="-6"/>
          <w:sz w:val="20"/>
          <w:szCs w:val="20"/>
        </w:rPr>
        <w:object w:dxaOrig="360" w:dyaOrig="320" w14:anchorId="38FA95F7">
          <v:shape id="_x0000_i1026" type="#_x0000_t75" style="width:18.25pt;height:16.1pt" o:ole="" fillcolor="window">
            <v:imagedata r:id="rId10" o:title=""/>
          </v:shape>
          <o:OLEObject Type="Embed" ProgID="Equation.3" ShapeID="_x0000_i1026" DrawAspect="Content" ObjectID="_1540563785" r:id="rId11"/>
        </w:object>
      </w:r>
      <w:r w:rsidR="005501F0" w:rsidRPr="00F04E3B">
        <w:t xml:space="preserve"> </w:t>
      </w:r>
    </w:p>
    <w:p w14:paraId="387F7599" w14:textId="491B48CF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</w:r>
      <w:r w:rsidR="00FE3CA2">
        <w:t>[</w:t>
      </w:r>
      <w:r w:rsidR="007A2893">
        <w:t>2.</w:t>
      </w:r>
      <w:r w:rsidR="00070EEB">
        <w:t>1</w:t>
      </w:r>
      <w:r w:rsidR="00FE3CA2">
        <w:t>]</w:t>
      </w:r>
    </w:p>
    <w:p w14:paraId="43CA3E0F" w14:textId="6ABCF5A8" w:rsidR="00070EEB" w:rsidRPr="00B01BD8" w:rsidRDefault="00070EEB" w:rsidP="00070EEB">
      <w:pPr>
        <w:pStyle w:val="Pquestiontextmainstem"/>
      </w:pPr>
      <w:r w:rsidRPr="00B01BD8">
        <w:t xml:space="preserve">The </w:t>
      </w:r>
      <w:r w:rsidR="00A04B72">
        <w:t xml:space="preserve">decimal </w:t>
      </w:r>
      <w:r w:rsidR="005501F0">
        <w:t>8.85</w:t>
      </w:r>
      <w:r w:rsidRPr="00B01BD8">
        <w:t xml:space="preserve"> written as a fraction is:</w:t>
      </w:r>
    </w:p>
    <w:p w14:paraId="7A679ADF" w14:textId="11B1AED5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5501F0" w:rsidRPr="00A61D11">
        <w:rPr>
          <w:position w:val="-24"/>
          <w:sz w:val="20"/>
          <w:szCs w:val="20"/>
        </w:rPr>
        <w:object w:dxaOrig="700" w:dyaOrig="620" w14:anchorId="4A228943">
          <v:shape id="_x0000_i1027" type="#_x0000_t75" style="width:35.45pt;height:31.15pt" o:ole="" fillcolor="window">
            <v:imagedata r:id="rId12" o:title=""/>
          </v:shape>
          <o:OLEObject Type="Embed" ProgID="Equation.3" ShapeID="_x0000_i1027" DrawAspect="Content" ObjectID="_1540563786" r:id="rId13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5501F0" w:rsidRPr="00A61D11">
        <w:rPr>
          <w:position w:val="-24"/>
          <w:sz w:val="20"/>
          <w:szCs w:val="20"/>
        </w:rPr>
        <w:object w:dxaOrig="480" w:dyaOrig="620" w14:anchorId="1242B9D8">
          <v:shape id="_x0000_i1028" type="#_x0000_t75" style="width:23.65pt;height:31.15pt" o:ole="" fillcolor="window">
            <v:imagedata r:id="rId14" o:title=""/>
          </v:shape>
          <o:OLEObject Type="Embed" ProgID="Equation.3" ShapeID="_x0000_i1028" DrawAspect="Content" ObjectID="_1540563787" r:id="rId15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5501F0" w:rsidRPr="00A61D11">
        <w:rPr>
          <w:position w:val="-24"/>
          <w:sz w:val="20"/>
          <w:szCs w:val="20"/>
        </w:rPr>
        <w:object w:dxaOrig="360" w:dyaOrig="620" w14:anchorId="212ABB93">
          <v:shape id="_x0000_i1029" type="#_x0000_t75" style="width:18.25pt;height:31.15pt" o:ole="" fillcolor="window">
            <v:imagedata r:id="rId16" o:title=""/>
          </v:shape>
          <o:OLEObject Type="Embed" ProgID="Equation.3" ShapeID="_x0000_i1029" DrawAspect="Content" ObjectID="_1540563788" r:id="rId17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5501F0" w:rsidRPr="00A61D11">
        <w:rPr>
          <w:position w:val="-24"/>
          <w:sz w:val="20"/>
          <w:szCs w:val="20"/>
        </w:rPr>
        <w:object w:dxaOrig="480" w:dyaOrig="620" w14:anchorId="309DAFC2">
          <v:shape id="_x0000_i1030" type="#_x0000_t75" style="width:23.65pt;height:31.15pt" o:ole="" fillcolor="window">
            <v:imagedata r:id="rId18" o:title=""/>
          </v:shape>
          <o:OLEObject Type="Embed" ProgID="Equation.3" ShapeID="_x0000_i1030" DrawAspect="Content" ObjectID="_1540563789" r:id="rId19"/>
        </w:object>
      </w:r>
    </w:p>
    <w:p w14:paraId="761EFBD8" w14:textId="3D7E3565" w:rsidR="00E612EF" w:rsidRDefault="00E612EF" w:rsidP="00E612EF">
      <w:pPr>
        <w:pStyle w:val="Pquestionheadingmc"/>
      </w:pPr>
      <w:r>
        <w:t>Question 3</w:t>
      </w:r>
      <w:r>
        <w:tab/>
      </w:r>
      <w:r w:rsidR="00FE3CA2">
        <w:t>[</w:t>
      </w:r>
      <w:r w:rsidR="007A2893">
        <w:t>2.</w:t>
      </w:r>
      <w:r w:rsidR="00070EEB">
        <w:t>2</w:t>
      </w:r>
      <w:r w:rsidR="00FE3CA2">
        <w:t>]</w:t>
      </w:r>
    </w:p>
    <w:p w14:paraId="033152FE" w14:textId="5E65C889" w:rsidR="00070EEB" w:rsidRPr="00B01BD8" w:rsidRDefault="005501F0" w:rsidP="00070EEB">
      <w:pPr>
        <w:pStyle w:val="Pquestiontextmainstem"/>
      </w:pPr>
      <w:r w:rsidRPr="00A61D11">
        <w:rPr>
          <w:position w:val="-24"/>
          <w:sz w:val="20"/>
          <w:szCs w:val="20"/>
        </w:rPr>
        <w:object w:dxaOrig="340" w:dyaOrig="620" w14:anchorId="57FEA0A5">
          <v:shape id="_x0000_i1031" type="#_x0000_t75" style="width:17.2pt;height:31.15pt" o:ole="" fillcolor="window">
            <v:imagedata r:id="rId20" o:title=""/>
          </v:shape>
          <o:OLEObject Type="Embed" ProgID="Equation.3" ShapeID="_x0000_i1031" DrawAspect="Content" ObjectID="_1540563790" r:id="rId21"/>
        </w:object>
      </w:r>
      <w:r w:rsidR="00070EEB" w:rsidRPr="00B01BD8">
        <w:t xml:space="preserve"> </w:t>
      </w:r>
      <w:r w:rsidR="007004F4">
        <w:t xml:space="preserve">written </w:t>
      </w:r>
      <w:r w:rsidR="00070EEB" w:rsidRPr="00B01BD8">
        <w:t>as a decimal is:</w:t>
      </w:r>
    </w:p>
    <w:p w14:paraId="36BEF3E4" w14:textId="47D77697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673CFA" w:rsidRPr="00F04E3B">
        <w:t>0.4311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673CFA" w:rsidRPr="00A61D11">
        <w:rPr>
          <w:position w:val="-6"/>
          <w:sz w:val="20"/>
          <w:szCs w:val="20"/>
        </w:rPr>
        <w:object w:dxaOrig="480" w:dyaOrig="320" w14:anchorId="3B3FC55C">
          <v:shape id="_x0000_i1032" type="#_x0000_t75" style="width:23.65pt;height:16.1pt" o:ole="" fillcolor="window">
            <v:imagedata r:id="rId22" o:title=""/>
          </v:shape>
          <o:OLEObject Type="Embed" ProgID="Equation.3" ShapeID="_x0000_i1032" DrawAspect="Content" ObjectID="_1540563791" r:id="rId23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673CFA" w:rsidRPr="00A61D11">
        <w:rPr>
          <w:position w:val="-6"/>
          <w:sz w:val="20"/>
          <w:szCs w:val="20"/>
        </w:rPr>
        <w:object w:dxaOrig="480" w:dyaOrig="320" w14:anchorId="22F7DADC">
          <v:shape id="_x0000_i1033" type="#_x0000_t75" style="width:23.65pt;height:16.1pt" o:ole="" fillcolor="window">
            <v:imagedata r:id="rId24" o:title=""/>
          </v:shape>
          <o:OLEObject Type="Embed" ProgID="Equation.3" ShapeID="_x0000_i1033" DrawAspect="Content" ObjectID="_1540563792" r:id="rId25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673CFA" w:rsidRPr="00A61D11">
        <w:rPr>
          <w:position w:val="-6"/>
          <w:sz w:val="20"/>
          <w:szCs w:val="20"/>
        </w:rPr>
        <w:object w:dxaOrig="360" w:dyaOrig="320" w14:anchorId="3D5F1CA8">
          <v:shape id="_x0000_i1034" type="#_x0000_t75" style="width:18.25pt;height:16.1pt" o:ole="" fillcolor="window">
            <v:imagedata r:id="rId26" o:title=""/>
          </v:shape>
          <o:OLEObject Type="Embed" ProgID="Equation.3" ShapeID="_x0000_i1034" DrawAspect="Content" ObjectID="_1540563793" r:id="rId27"/>
        </w:object>
      </w:r>
    </w:p>
    <w:p w14:paraId="7C527867" w14:textId="1AEF6776" w:rsidR="00E612EF" w:rsidRDefault="00E612EF" w:rsidP="00E612EF">
      <w:pPr>
        <w:pStyle w:val="Pquestionheadingmc"/>
      </w:pPr>
      <w:r>
        <w:t>Question 4</w:t>
      </w:r>
      <w:r>
        <w:tab/>
      </w:r>
      <w:r w:rsidR="00FE3CA2">
        <w:t>[</w:t>
      </w:r>
      <w:r w:rsidR="007A2893">
        <w:t>2.</w:t>
      </w:r>
      <w:r w:rsidR="00070EEB">
        <w:t>3</w:t>
      </w:r>
      <w:r w:rsidR="00FE3CA2">
        <w:t>]</w:t>
      </w:r>
    </w:p>
    <w:p w14:paraId="5566ECEB" w14:textId="4F009D9D" w:rsidR="00070EEB" w:rsidRPr="00B01BD8" w:rsidRDefault="00673CFA" w:rsidP="00070EEB">
      <w:pPr>
        <w:pStyle w:val="Pquestiontextmainstem"/>
      </w:pPr>
      <w:r w:rsidRPr="00A61D11">
        <w:rPr>
          <w:position w:val="-24"/>
          <w:sz w:val="20"/>
          <w:szCs w:val="20"/>
        </w:rPr>
        <w:object w:dxaOrig="1180" w:dyaOrig="620" w14:anchorId="114995B3">
          <v:shape id="_x0000_i1035" type="#_x0000_t75" style="width:59.1pt;height:31.15pt" o:ole="" fillcolor="window">
            <v:imagedata r:id="rId28" o:title=""/>
          </v:shape>
          <o:OLEObject Type="Embed" ProgID="Equation.3" ShapeID="_x0000_i1035" DrawAspect="Content" ObjectID="_1540563794" r:id="rId29"/>
        </w:object>
      </w:r>
    </w:p>
    <w:p w14:paraId="6AFC753A" w14:textId="186D3341" w:rsidR="00070EEB" w:rsidRPr="00A06AAC" w:rsidRDefault="003F7CC3" w:rsidP="00A06AAC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673CFA" w:rsidRPr="00A61D11">
        <w:rPr>
          <w:position w:val="-24"/>
          <w:sz w:val="20"/>
          <w:szCs w:val="20"/>
        </w:rPr>
        <w:object w:dxaOrig="540" w:dyaOrig="620" w14:anchorId="5CEF526A">
          <v:shape id="_x0000_i1036" type="#_x0000_t75" style="width:26.85pt;height:31.15pt" o:ole="" fillcolor="window">
            <v:imagedata r:id="rId30" o:title=""/>
          </v:shape>
          <o:OLEObject Type="Embed" ProgID="Equation.3" ShapeID="_x0000_i1036" DrawAspect="Content" ObjectID="_1540563795" r:id="rId31"/>
        </w:object>
      </w:r>
      <w:r>
        <w:tab/>
      </w:r>
      <w:r w:rsidR="00290260">
        <w:rPr>
          <w:rStyle w:val="Cquestionpartlabelbold"/>
        </w:rPr>
        <w:tab/>
      </w:r>
      <w:r w:rsidR="00336548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673CFA" w:rsidRPr="00A61D11">
        <w:rPr>
          <w:position w:val="-24"/>
          <w:sz w:val="20"/>
          <w:szCs w:val="20"/>
        </w:rPr>
        <w:object w:dxaOrig="560" w:dyaOrig="620" w14:anchorId="20086A11">
          <v:shape id="_x0000_i1037" type="#_x0000_t75" style="width:27.95pt;height:31.15pt" o:ole="" fillcolor="window">
            <v:imagedata r:id="rId32" o:title=""/>
          </v:shape>
          <o:OLEObject Type="Embed" ProgID="Equation.3" ShapeID="_x0000_i1037" DrawAspect="Content" ObjectID="_1540563796" r:id="rId33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673CFA" w:rsidRPr="00A61D11">
        <w:rPr>
          <w:position w:val="-24"/>
          <w:sz w:val="20"/>
          <w:szCs w:val="20"/>
        </w:rPr>
        <w:object w:dxaOrig="560" w:dyaOrig="620" w14:anchorId="7C4474B9">
          <v:shape id="_x0000_i1038" type="#_x0000_t75" style="width:27.95pt;height:31.15pt" o:ole="" fillcolor="window">
            <v:imagedata r:id="rId34" o:title=""/>
          </v:shape>
          <o:OLEObject Type="Embed" ProgID="Equation.3" ShapeID="_x0000_i1038" DrawAspect="Content" ObjectID="_1540563797" r:id="rId35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673CFA" w:rsidRPr="00A61D11">
        <w:rPr>
          <w:position w:val="-24"/>
          <w:sz w:val="20"/>
          <w:szCs w:val="20"/>
        </w:rPr>
        <w:object w:dxaOrig="540" w:dyaOrig="620" w14:anchorId="1181B406">
          <v:shape id="_x0000_i1039" type="#_x0000_t75" style="width:26.85pt;height:31.15pt" o:ole="" fillcolor="window">
            <v:imagedata r:id="rId36" o:title=""/>
          </v:shape>
          <o:OLEObject Type="Embed" ProgID="Equation.3" ShapeID="_x0000_i1039" DrawAspect="Content" ObjectID="_1540563798" r:id="rId37"/>
        </w:object>
      </w:r>
      <w:r w:rsidR="00673CFA" w:rsidRPr="00F04E3B">
        <w:t xml:space="preserve"> </w:t>
      </w:r>
    </w:p>
    <w:p w14:paraId="40CFB670" w14:textId="383C1D6A" w:rsidR="00E612EF" w:rsidRDefault="00E612EF" w:rsidP="00E612EF">
      <w:pPr>
        <w:pStyle w:val="Pquestionheadingmc"/>
      </w:pPr>
      <w:r>
        <w:t>Question 5</w:t>
      </w:r>
      <w:r>
        <w:tab/>
      </w:r>
      <w:r w:rsidR="00FE3CA2">
        <w:t>[</w:t>
      </w:r>
      <w:r w:rsidR="007A2893">
        <w:t>2.</w:t>
      </w:r>
      <w:r w:rsidR="00070EEB">
        <w:t>4</w:t>
      </w:r>
      <w:r w:rsidR="00FE3CA2">
        <w:t>]</w:t>
      </w:r>
    </w:p>
    <w:p w14:paraId="4F0FE331" w14:textId="42629DCD" w:rsidR="00070EEB" w:rsidRPr="00B01BD8" w:rsidRDefault="00070EEB" w:rsidP="00070EEB">
      <w:pPr>
        <w:pStyle w:val="Pquestiontextmainstem"/>
      </w:pPr>
      <w:r w:rsidRPr="00B01BD8">
        <w:t>This is a water jug with even</w:t>
      </w:r>
      <w:r w:rsidR="00893812">
        <w:t>ly spaced</w:t>
      </w:r>
      <w:r w:rsidRPr="00B01BD8">
        <w:t xml:space="preserve"> marks on the side.</w:t>
      </w:r>
    </w:p>
    <w:p w14:paraId="2F8B9D54" w14:textId="0A60FD76" w:rsidR="00070EEB" w:rsidRPr="00B01BD8" w:rsidRDefault="00673CFA" w:rsidP="00CE4657">
      <w:pPr>
        <w:pStyle w:val="Pquestiontextmainstem"/>
      </w:pPr>
      <w:r w:rsidRPr="00CE4657">
        <w:rPr>
          <w:noProof/>
        </w:rPr>
        <w:drawing>
          <wp:inline distT="0" distB="0" distL="0" distR="0" wp14:anchorId="5E69A4F8" wp14:editId="12F98B48">
            <wp:extent cx="1280160" cy="1371600"/>
            <wp:effectExtent l="0" t="0" r="0" b="0"/>
            <wp:docPr id="3" name="Picture 3" descr="PM8_SmB_2_01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PM8_SmB_2_01TA_RR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60C8" w14:textId="77777777" w:rsidR="00070EEB" w:rsidRPr="00B01BD8" w:rsidRDefault="00070EEB" w:rsidP="00070EEB">
      <w:pPr>
        <w:pStyle w:val="Pquestiontextmainstem"/>
      </w:pPr>
      <w:r w:rsidRPr="00B01BD8">
        <w:t xml:space="preserve">It appears to be: </w:t>
      </w:r>
    </w:p>
    <w:p w14:paraId="42026FE0" w14:textId="1BE04CB7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 xml:space="preserve">about </w:t>
      </w:r>
      <w:r w:rsidR="00673CFA">
        <w:t>45</w:t>
      </w:r>
      <w:r w:rsidR="00070EEB" w:rsidRPr="00B01BD8">
        <w:t xml:space="preserve">% </w:t>
      </w:r>
      <w:r w:rsidR="00B6596C">
        <w:t>full</w:t>
      </w:r>
      <w:r>
        <w:tab/>
      </w:r>
      <w:r w:rsidR="00290260">
        <w:rPr>
          <w:rStyle w:val="Cquestionpartlabelbold"/>
        </w:rPr>
        <w:tab/>
      </w:r>
      <w:r w:rsidR="00B6596C">
        <w:rPr>
          <w:rStyle w:val="Cquestionpartlabelbold"/>
        </w:rPr>
        <w:tab/>
      </w:r>
      <w:r w:rsidR="00B6596C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 xml:space="preserve">about </w:t>
      </w:r>
      <w:r w:rsidR="00673CFA">
        <w:t>42</w:t>
      </w:r>
      <w:r w:rsidR="00070EEB" w:rsidRPr="00B01BD8">
        <w:t xml:space="preserve">% </w:t>
      </w:r>
      <w:r w:rsidR="00673CFA" w:rsidRPr="00B01BD8">
        <w:t>empty</w:t>
      </w:r>
    </w:p>
    <w:p w14:paraId="44DBFB4E" w14:textId="72D79D67" w:rsidR="00070EEB" w:rsidRDefault="003F7CC3" w:rsidP="00070EEB">
      <w:pPr>
        <w:pStyle w:val="Pquestiontextmcqoptions"/>
      </w:pP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 xml:space="preserve">about </w:t>
      </w:r>
      <w:r w:rsidR="00673CFA">
        <w:t>5</w:t>
      </w:r>
      <w:r w:rsidR="00070EEB" w:rsidRPr="00B01BD8">
        <w:t xml:space="preserve">0% </w:t>
      </w:r>
      <w:r w:rsidR="00B6596C" w:rsidRPr="00B01BD8">
        <w:t>empty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t>about 3</w:t>
      </w:r>
      <w:r w:rsidR="00673CFA">
        <w:t>6</w:t>
      </w:r>
      <w:r w:rsidR="00070EEB" w:rsidRPr="00B01BD8">
        <w:t xml:space="preserve">% </w:t>
      </w:r>
      <w:r w:rsidR="00673CFA">
        <w:t>full</w:t>
      </w:r>
      <w:r w:rsidR="00673CFA" w:rsidRPr="00B01BD8">
        <w:t xml:space="preserve"> </w:t>
      </w:r>
    </w:p>
    <w:p w14:paraId="47CBB231" w14:textId="6264CC24" w:rsidR="00E612EF" w:rsidRDefault="00E612EF" w:rsidP="00070EEB">
      <w:pPr>
        <w:pStyle w:val="Pquestionheadingmc"/>
      </w:pPr>
      <w:r>
        <w:t>Question 6</w:t>
      </w:r>
      <w:r>
        <w:tab/>
      </w:r>
      <w:r w:rsidR="00FE3CA2">
        <w:t>[</w:t>
      </w:r>
      <w:r w:rsidR="007A2893">
        <w:t>2.</w:t>
      </w:r>
      <w:r w:rsidR="00070EEB">
        <w:t>5</w:t>
      </w:r>
      <w:r w:rsidR="00FE3CA2">
        <w:t>]</w:t>
      </w:r>
    </w:p>
    <w:p w14:paraId="1D09C9F1" w14:textId="766860C3" w:rsidR="00070EEB" w:rsidRPr="00B01BD8" w:rsidRDefault="00070EEB" w:rsidP="00070EEB">
      <w:pPr>
        <w:pStyle w:val="Pquestiontextmainstem"/>
      </w:pPr>
      <w:r w:rsidRPr="00B01BD8">
        <w:t xml:space="preserve">The fraction </w:t>
      </w:r>
      <w:r w:rsidR="00F04E3B" w:rsidRPr="00A61D11">
        <w:rPr>
          <w:position w:val="-24"/>
          <w:sz w:val="20"/>
          <w:szCs w:val="20"/>
        </w:rPr>
        <w:object w:dxaOrig="420" w:dyaOrig="620" w14:anchorId="0C4CB92B">
          <v:shape id="_x0000_i1040" type="#_x0000_t75" style="width:21.5pt;height:31.15pt" o:ole="" fillcolor="window">
            <v:imagedata r:id="rId39" o:title=""/>
          </v:shape>
          <o:OLEObject Type="Embed" ProgID="Equation.3" ShapeID="_x0000_i1040" DrawAspect="Content" ObjectID="_1540563799" r:id="rId40"/>
        </w:object>
      </w:r>
      <w:r w:rsidRPr="00B01BD8">
        <w:t xml:space="preserve"> as a percentage is:</w:t>
      </w:r>
    </w:p>
    <w:p w14:paraId="5799722A" w14:textId="432C600A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F04E3B" w:rsidRPr="00F04E3B">
        <w:t>413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="00336548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F04E3B" w:rsidRPr="00F04E3B">
        <w:t>431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="00336548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F04E3B" w:rsidRPr="00F04E3B">
        <w:t>433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="00336548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F04E3B" w:rsidRPr="00A61D11">
        <w:rPr>
          <w:position w:val="-24"/>
          <w:sz w:val="20"/>
          <w:szCs w:val="20"/>
        </w:rPr>
        <w:object w:dxaOrig="840" w:dyaOrig="620" w14:anchorId="3EC22A4F">
          <v:shape id="_x0000_i1041" type="#_x0000_t75" style="width:41.9pt;height:31.15pt" o:ole="" fillcolor="window">
            <v:imagedata r:id="rId41" o:title=""/>
          </v:shape>
          <o:OLEObject Type="Embed" ProgID="Equation.3" ShapeID="_x0000_i1041" DrawAspect="Content" ObjectID="_1540563800" r:id="rId42"/>
        </w:object>
      </w:r>
    </w:p>
    <w:p w14:paraId="370BB3C1" w14:textId="0AE38013" w:rsidR="00E612EF" w:rsidRDefault="00E612EF" w:rsidP="00362685">
      <w:pPr>
        <w:pStyle w:val="Pquestionheadingmc"/>
      </w:pPr>
      <w:r>
        <w:lastRenderedPageBreak/>
        <w:t>Question 7</w:t>
      </w:r>
      <w:r>
        <w:tab/>
      </w:r>
      <w:r w:rsidR="00FE3CA2">
        <w:t>[</w:t>
      </w:r>
      <w:r w:rsidR="007A2893">
        <w:t>2.</w:t>
      </w:r>
      <w:r w:rsidR="00070EEB">
        <w:t>5</w:t>
      </w:r>
      <w:r w:rsidR="00FE3CA2">
        <w:t>]</w:t>
      </w:r>
    </w:p>
    <w:p w14:paraId="28E8FF7E" w14:textId="5D9CFF34" w:rsidR="00070EEB" w:rsidRPr="00B01BD8" w:rsidRDefault="009B7E52" w:rsidP="00362685">
      <w:pPr>
        <w:pStyle w:val="Pquestiontextmainstem"/>
        <w:keepNext/>
      </w:pPr>
      <w:r>
        <w:t xml:space="preserve">The decimal </w:t>
      </w:r>
      <w:r w:rsidR="00F04E3B" w:rsidRPr="00A61D11">
        <w:rPr>
          <w:position w:val="-6"/>
          <w:sz w:val="20"/>
          <w:szCs w:val="20"/>
        </w:rPr>
        <w:object w:dxaOrig="499" w:dyaOrig="320" w14:anchorId="6561378D">
          <v:shape id="_x0000_i1042" type="#_x0000_t75" style="width:24.7pt;height:16.1pt" o:ole="" fillcolor="window">
            <v:imagedata r:id="rId43" o:title=""/>
          </v:shape>
          <o:OLEObject Type="Embed" ProgID="Equation.3" ShapeID="_x0000_i1042" DrawAspect="Content" ObjectID="_1540563801" r:id="rId44"/>
        </w:object>
      </w:r>
      <w:r w:rsidR="00070EEB" w:rsidRPr="00B01BD8">
        <w:t>as a percentage is:</w:t>
      </w:r>
    </w:p>
    <w:p w14:paraId="5ABBD2CB" w14:textId="47516A8C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F04E3B" w:rsidRPr="00A61D11">
        <w:rPr>
          <w:position w:val="-6"/>
          <w:sz w:val="20"/>
          <w:szCs w:val="20"/>
        </w:rPr>
        <w:object w:dxaOrig="499" w:dyaOrig="320" w14:anchorId="2B3A0619">
          <v:shape id="_x0000_i1043" type="#_x0000_t75" style="width:24.7pt;height:16.1pt" o:ole="" fillcolor="window">
            <v:imagedata r:id="rId43" o:title=""/>
          </v:shape>
          <o:OLEObject Type="Embed" ProgID="Equation.3" ShapeID="_x0000_i1043" DrawAspect="Content" ObjectID="_1540563802" r:id="rId45"/>
        </w:objec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F04E3B" w:rsidRPr="00A61D11">
        <w:rPr>
          <w:position w:val="-6"/>
          <w:sz w:val="20"/>
          <w:szCs w:val="20"/>
        </w:rPr>
        <w:object w:dxaOrig="440" w:dyaOrig="320" w14:anchorId="254A3A7B">
          <v:shape id="_x0000_i1044" type="#_x0000_t75" style="width:21.5pt;height:16.1pt" o:ole="" fillcolor="window">
            <v:imagedata r:id="rId46" o:title=""/>
          </v:shape>
          <o:OLEObject Type="Embed" ProgID="Equation.3" ShapeID="_x0000_i1044" DrawAspect="Content" ObjectID="_1540563803" r:id="rId47"/>
        </w:objec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F04E3B">
        <w:t>285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="00336548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F04E3B" w:rsidRPr="00A61D11">
        <w:rPr>
          <w:position w:val="-6"/>
          <w:sz w:val="20"/>
          <w:szCs w:val="20"/>
        </w:rPr>
        <w:object w:dxaOrig="740" w:dyaOrig="320" w14:anchorId="5C1CFF64">
          <v:shape id="_x0000_i1045" type="#_x0000_t75" style="width:36.55pt;height:16.1pt" o:ole="" fillcolor="window">
            <v:imagedata r:id="rId48" o:title=""/>
          </v:shape>
          <o:OLEObject Type="Embed" ProgID="Equation.3" ShapeID="_x0000_i1045" DrawAspect="Content" ObjectID="_1540563804" r:id="rId49"/>
        </w:object>
      </w:r>
      <w:r w:rsidR="00070EEB" w:rsidRPr="00B01BD8">
        <w:t>%</w:t>
      </w:r>
      <w:r w:rsidR="00B6596C" w:rsidRPr="00B6596C">
        <w:t xml:space="preserve"> </w:t>
      </w:r>
    </w:p>
    <w:p w14:paraId="32453F92" w14:textId="59CA3A41" w:rsidR="00E612EF" w:rsidRDefault="00E612EF" w:rsidP="00E612EF">
      <w:pPr>
        <w:pStyle w:val="Pquestionheadingmc"/>
      </w:pPr>
      <w:r>
        <w:t>Question 8</w:t>
      </w:r>
      <w:r>
        <w:tab/>
      </w:r>
      <w:r w:rsidR="00FE3CA2">
        <w:t>[</w:t>
      </w:r>
      <w:r w:rsidR="007A2893">
        <w:t>2.</w:t>
      </w:r>
      <w:r w:rsidR="00070EEB">
        <w:t>6</w:t>
      </w:r>
      <w:r w:rsidR="00FE3CA2">
        <w:t>]</w:t>
      </w:r>
    </w:p>
    <w:p w14:paraId="6834BFE9" w14:textId="49EE9343" w:rsidR="00070EEB" w:rsidRPr="00B01BD8" w:rsidRDefault="00070EEB" w:rsidP="00070EEB">
      <w:pPr>
        <w:pStyle w:val="Pquestiontextmainstem"/>
      </w:pPr>
      <w:r w:rsidRPr="00B01BD8">
        <w:t xml:space="preserve">The </w:t>
      </w:r>
      <w:r w:rsidR="009B7E52">
        <w:t xml:space="preserve">percentage </w:t>
      </w:r>
      <w:r w:rsidR="00F04E3B" w:rsidRPr="00A61D11">
        <w:rPr>
          <w:position w:val="-6"/>
          <w:sz w:val="20"/>
          <w:szCs w:val="20"/>
        </w:rPr>
        <w:object w:dxaOrig="480" w:dyaOrig="320" w14:anchorId="642065CF">
          <v:shape id="_x0000_i1046" type="#_x0000_t75" style="width:23.65pt;height:16.1pt" o:ole="" fillcolor="window">
            <v:imagedata r:id="rId50" o:title=""/>
          </v:shape>
          <o:OLEObject Type="Embed" ProgID="Equation.3" ShapeID="_x0000_i1046" DrawAspect="Content" ObjectID="_1540563805" r:id="rId51"/>
        </w:object>
      </w:r>
      <w:r w:rsidRPr="00B01BD8">
        <w:t>% written as a decimal is:</w:t>
      </w:r>
    </w:p>
    <w:p w14:paraId="4F2D5F68" w14:textId="4F1081D3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F04E3B" w:rsidRPr="00A61D11">
        <w:rPr>
          <w:position w:val="-6"/>
          <w:sz w:val="20"/>
          <w:szCs w:val="20"/>
        </w:rPr>
        <w:object w:dxaOrig="360" w:dyaOrig="320" w14:anchorId="472ECF92">
          <v:shape id="_x0000_i1047" type="#_x0000_t75" style="width:18.25pt;height:16.1pt" o:ole="" fillcolor="window">
            <v:imagedata r:id="rId52" o:title=""/>
          </v:shape>
          <o:OLEObject Type="Embed" ProgID="Equation.3" ShapeID="_x0000_i1047" DrawAspect="Content" ObjectID="_1540563806" r:id="rId53"/>
        </w:object>
      </w:r>
      <w:r>
        <w:tab/>
      </w:r>
      <w:r w:rsidR="00290260">
        <w:rPr>
          <w:rStyle w:val="Cquestionpartlabelbold"/>
        </w:rPr>
        <w:tab/>
      </w:r>
      <w:r w:rsidR="00336548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F04E3B" w:rsidRPr="00A61D11">
        <w:rPr>
          <w:position w:val="-6"/>
          <w:sz w:val="20"/>
          <w:szCs w:val="20"/>
        </w:rPr>
        <w:object w:dxaOrig="360" w:dyaOrig="320" w14:anchorId="6D4D9BD9">
          <v:shape id="_x0000_i1048" type="#_x0000_t75" style="width:18.25pt;height:16.1pt" o:ole="" fillcolor="window">
            <v:imagedata r:id="rId54" o:title=""/>
          </v:shape>
          <o:OLEObject Type="Embed" ProgID="Equation.3" ShapeID="_x0000_i1048" DrawAspect="Content" ObjectID="_1540563807" r:id="rId55"/>
        </w:object>
      </w:r>
      <w:r>
        <w:tab/>
      </w:r>
      <w:r w:rsidR="00290260">
        <w:rPr>
          <w:rStyle w:val="Cquestionpartlabelbold"/>
        </w:rPr>
        <w:tab/>
      </w:r>
      <w:r w:rsidR="00336548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F04E3B" w:rsidRPr="00A61D11">
        <w:rPr>
          <w:position w:val="-6"/>
          <w:sz w:val="20"/>
          <w:szCs w:val="20"/>
        </w:rPr>
        <w:object w:dxaOrig="480" w:dyaOrig="320" w14:anchorId="5ADADAB5">
          <v:shape id="_x0000_i1049" type="#_x0000_t75" style="width:23.65pt;height:16.1pt" o:ole="" fillcolor="window">
            <v:imagedata r:id="rId56" o:title=""/>
          </v:shape>
          <o:OLEObject Type="Embed" ProgID="Equation.3" ShapeID="_x0000_i1049" DrawAspect="Content" ObjectID="_1540563808" r:id="rId57"/>
        </w:object>
      </w:r>
      <w:r>
        <w:tab/>
      </w:r>
      <w:r w:rsidR="00290260">
        <w:rPr>
          <w:rStyle w:val="Cquestionpartlabelbold"/>
        </w:rPr>
        <w:tab/>
      </w:r>
      <w:r w:rsidR="00336548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F04E3B" w:rsidRPr="00A61D11">
        <w:rPr>
          <w:position w:val="-6"/>
          <w:sz w:val="20"/>
          <w:szCs w:val="20"/>
        </w:rPr>
        <w:object w:dxaOrig="600" w:dyaOrig="320" w14:anchorId="0855D96C">
          <v:shape id="_x0000_i1050" type="#_x0000_t75" style="width:30.1pt;height:16.1pt" o:ole="" fillcolor="window">
            <v:imagedata r:id="rId58" o:title=""/>
          </v:shape>
          <o:OLEObject Type="Embed" ProgID="Equation.3" ShapeID="_x0000_i1050" DrawAspect="Content" ObjectID="_1540563809" r:id="rId59"/>
        </w:object>
      </w:r>
    </w:p>
    <w:p w14:paraId="1633EA82" w14:textId="40AE76A7" w:rsidR="00E612EF" w:rsidRDefault="00E612EF" w:rsidP="00E612EF">
      <w:pPr>
        <w:pStyle w:val="Pquestionheadingmc"/>
      </w:pPr>
      <w:r>
        <w:t>Question 9</w:t>
      </w:r>
      <w:r>
        <w:tab/>
      </w:r>
      <w:r w:rsidR="00FE3CA2">
        <w:t>[</w:t>
      </w:r>
      <w:r w:rsidR="007A2893">
        <w:t>2.</w:t>
      </w:r>
      <w:r w:rsidR="00070EEB">
        <w:t>6</w:t>
      </w:r>
      <w:r w:rsidR="00FE3CA2">
        <w:t>]</w:t>
      </w:r>
    </w:p>
    <w:p w14:paraId="4BA515B0" w14:textId="239C87C8" w:rsidR="00070EEB" w:rsidRPr="00B01BD8" w:rsidRDefault="009B7E52" w:rsidP="00070EEB">
      <w:pPr>
        <w:pStyle w:val="Pquestiontextmainstem"/>
      </w:pPr>
      <w:r>
        <w:t xml:space="preserve">The percentage </w:t>
      </w:r>
      <w:r w:rsidR="00F04E3B">
        <w:t>3850</w:t>
      </w:r>
      <w:r w:rsidR="00070EEB" w:rsidRPr="00B01BD8">
        <w:t xml:space="preserve">% written as a fraction is: </w:t>
      </w:r>
    </w:p>
    <w:p w14:paraId="3ABBF7BA" w14:textId="557E1E6A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F04E3B" w:rsidRPr="00A61D11">
        <w:rPr>
          <w:position w:val="-24"/>
          <w:sz w:val="20"/>
          <w:szCs w:val="20"/>
        </w:rPr>
        <w:object w:dxaOrig="560" w:dyaOrig="620" w14:anchorId="7738FBA7">
          <v:shape id="_x0000_i1051" type="#_x0000_t75" style="width:27.95pt;height:31.15pt" o:ole="" fillcolor="window">
            <v:imagedata r:id="rId60" o:title=""/>
          </v:shape>
          <o:OLEObject Type="Embed" ProgID="Equation.3" ShapeID="_x0000_i1051" DrawAspect="Content" ObjectID="_1540563810" r:id="rId61"/>
        </w:object>
      </w:r>
      <w:r>
        <w:tab/>
      </w:r>
      <w:r w:rsidR="00290260">
        <w:rPr>
          <w:rStyle w:val="Cquestionpartlabelbold"/>
        </w:rPr>
        <w:tab/>
      </w:r>
      <w:r w:rsidR="00336548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F04E3B" w:rsidRPr="00A61D11">
        <w:rPr>
          <w:position w:val="-24"/>
          <w:sz w:val="20"/>
          <w:szCs w:val="20"/>
        </w:rPr>
        <w:object w:dxaOrig="540" w:dyaOrig="620" w14:anchorId="7764C831">
          <v:shape id="_x0000_i1052" type="#_x0000_t75" style="width:26.85pt;height:31.15pt" o:ole="" fillcolor="window">
            <v:imagedata r:id="rId62" o:title=""/>
          </v:shape>
          <o:OLEObject Type="Embed" ProgID="Equation.3" ShapeID="_x0000_i1052" DrawAspect="Content" ObjectID="_1540563811" r:id="rId63"/>
        </w:object>
      </w:r>
      <w:r>
        <w:tab/>
      </w:r>
      <w:r w:rsidR="00290260">
        <w:rPr>
          <w:rStyle w:val="Cquestionpartlabelbold"/>
        </w:rPr>
        <w:tab/>
      </w:r>
      <w:r w:rsidR="00336548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F04E3B" w:rsidRPr="00A61D11">
        <w:rPr>
          <w:position w:val="-24"/>
          <w:sz w:val="20"/>
          <w:szCs w:val="20"/>
        </w:rPr>
        <w:object w:dxaOrig="660" w:dyaOrig="620" w14:anchorId="7B32BEEE">
          <v:shape id="_x0000_i1053" type="#_x0000_t75" style="width:33.3pt;height:31.15pt" o:ole="" fillcolor="window">
            <v:imagedata r:id="rId64" o:title=""/>
          </v:shape>
          <o:OLEObject Type="Embed" ProgID="Equation.3" ShapeID="_x0000_i1053" DrawAspect="Content" ObjectID="_1540563812" r:id="rId65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F04E3B" w:rsidRPr="00A61D11">
        <w:rPr>
          <w:position w:val="-24"/>
          <w:sz w:val="20"/>
          <w:szCs w:val="20"/>
        </w:rPr>
        <w:object w:dxaOrig="760" w:dyaOrig="620" w14:anchorId="17B4BC99">
          <v:shape id="_x0000_i1054" type="#_x0000_t75" style="width:38.7pt;height:31.15pt" o:ole="" fillcolor="window">
            <v:imagedata r:id="rId66" o:title=""/>
          </v:shape>
          <o:OLEObject Type="Embed" ProgID="Equation.3" ShapeID="_x0000_i1054" DrawAspect="Content" ObjectID="_1540563813" r:id="rId67"/>
        </w:object>
      </w:r>
    </w:p>
    <w:p w14:paraId="5126DFCD" w14:textId="614AD950" w:rsidR="002D3853" w:rsidRDefault="002D3853" w:rsidP="002D3853">
      <w:pPr>
        <w:pStyle w:val="Pquestionheadingmc"/>
      </w:pPr>
      <w:r>
        <w:t>Question 10</w:t>
      </w:r>
      <w:r>
        <w:tab/>
      </w:r>
      <w:r w:rsidR="00FE3CA2">
        <w:t>[</w:t>
      </w:r>
      <w:r w:rsidR="007A2893">
        <w:t>2.</w:t>
      </w:r>
      <w:r w:rsidR="00070EEB">
        <w:t>7</w:t>
      </w:r>
      <w:r w:rsidR="00FE3CA2">
        <w:t>]</w:t>
      </w:r>
    </w:p>
    <w:p w14:paraId="3477CC27" w14:textId="19631FB8" w:rsidR="00070EEB" w:rsidRPr="00B01BD8" w:rsidRDefault="00F04E3B" w:rsidP="00070EEB">
      <w:pPr>
        <w:pStyle w:val="Pquestiontextmainstem"/>
      </w:pPr>
      <w:r>
        <w:t>2</w:t>
      </w:r>
      <w:r w:rsidR="009B7E52">
        <w:t>5</w:t>
      </w:r>
      <w:r w:rsidR="00070EEB" w:rsidRPr="00B01BD8">
        <w:t xml:space="preserve"> seconds out of </w:t>
      </w:r>
      <w:r>
        <w:t>2</w:t>
      </w:r>
      <w:r w:rsidR="00070EEB" w:rsidRPr="00B01BD8">
        <w:t xml:space="preserve"> minutes is:</w:t>
      </w:r>
    </w:p>
    <w:p w14:paraId="61F2DFFB" w14:textId="1F9A6EB0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F04E3B" w:rsidRPr="00F04E3B">
        <w:t>20.8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F04E3B" w:rsidRPr="00F04E3B">
        <w:t>20.83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 w:rsidRPr="009B7E52">
        <w:tab/>
      </w:r>
      <w:r w:rsidR="00F04E3B" w:rsidRPr="00A61D11">
        <w:rPr>
          <w:position w:val="-6"/>
          <w:sz w:val="20"/>
          <w:szCs w:val="20"/>
        </w:rPr>
        <w:object w:dxaOrig="600" w:dyaOrig="320" w14:anchorId="36F1C732">
          <v:shape id="_x0000_i1055" type="#_x0000_t75" style="width:30.1pt;height:16.1pt" o:ole="" fillcolor="window">
            <v:imagedata r:id="rId68" o:title=""/>
          </v:shape>
          <o:OLEObject Type="Embed" ProgID="Equation.3" ShapeID="_x0000_i1055" DrawAspect="Content" ObjectID="_1540563814" r:id="rId69"/>
        </w:objec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 w:rsidRPr="009B7E52">
        <w:tab/>
      </w:r>
      <w:r w:rsidR="00F04E3B" w:rsidRPr="00A61D11">
        <w:rPr>
          <w:position w:val="-6"/>
          <w:sz w:val="20"/>
          <w:szCs w:val="20"/>
        </w:rPr>
        <w:object w:dxaOrig="600" w:dyaOrig="320" w14:anchorId="0C1E7A44">
          <v:shape id="_x0000_i1056" type="#_x0000_t75" style="width:30.1pt;height:16.1pt" o:ole="" fillcolor="window">
            <v:imagedata r:id="rId70" o:title=""/>
          </v:shape>
          <o:OLEObject Type="Embed" ProgID="Equation.3" ShapeID="_x0000_i1056" DrawAspect="Content" ObjectID="_1540563815" r:id="rId71"/>
        </w:object>
      </w:r>
      <w:r w:rsidR="00070EEB" w:rsidRPr="00B01BD8">
        <w:t>%</w:t>
      </w:r>
    </w:p>
    <w:p w14:paraId="5BA7F288" w14:textId="304BAA95" w:rsidR="007A2893" w:rsidRDefault="007A2893" w:rsidP="007A2893">
      <w:pPr>
        <w:pStyle w:val="Pquestionheadingmc"/>
      </w:pPr>
      <w:r>
        <w:t>Question 11</w:t>
      </w:r>
      <w:r>
        <w:tab/>
        <w:t>[2.</w:t>
      </w:r>
      <w:r w:rsidR="00070EEB">
        <w:t>8</w:t>
      </w:r>
      <w:r>
        <w:t>]</w:t>
      </w:r>
    </w:p>
    <w:p w14:paraId="2B8A7C79" w14:textId="2B3D1A02" w:rsidR="00070EEB" w:rsidRPr="00F04E3B" w:rsidRDefault="00F04E3B" w:rsidP="00F04E3B">
      <w:pPr>
        <w:pStyle w:val="Pquestiontextmainstem"/>
      </w:pPr>
      <w:r w:rsidRPr="00F04E3B">
        <w:t xml:space="preserve">37% of $565.20 </w:t>
      </w:r>
      <w:r w:rsidR="00E3407C">
        <w:t>(rounded to 2 decimal places)</w:t>
      </w:r>
      <w:r w:rsidR="00E3407C" w:rsidRPr="00E3407C">
        <w:t xml:space="preserve"> </w:t>
      </w:r>
      <w:r w:rsidR="00E3407C" w:rsidRPr="00F04E3B">
        <w:t>is</w:t>
      </w:r>
      <w:r w:rsidR="00E3407C">
        <w:t>:</w:t>
      </w:r>
    </w:p>
    <w:p w14:paraId="3091613D" w14:textId="1DB56ECF" w:rsidR="00F04E3B" w:rsidRPr="00A61D11" w:rsidRDefault="003F7CC3" w:rsidP="00F04E3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F04E3B" w:rsidRPr="00A61D11">
        <w:t>$209.12</w:t>
      </w:r>
      <w:r w:rsidR="00F04E3B">
        <w:tab/>
      </w:r>
      <w:r w:rsidR="00F04E3B">
        <w:tab/>
      </w:r>
      <w:r w:rsidR="00F04E3B" w:rsidRPr="00F04E3B">
        <w:rPr>
          <w:rStyle w:val="Cquestionpartlabelbold"/>
        </w:rPr>
        <w:t>B</w:t>
      </w:r>
      <w:r w:rsidR="00F04E3B">
        <w:tab/>
      </w:r>
      <w:r w:rsidR="00F04E3B" w:rsidRPr="00A61D11">
        <w:t>$209.10</w:t>
      </w:r>
      <w:r w:rsidR="00F04E3B">
        <w:tab/>
      </w:r>
      <w:r w:rsidR="00F04E3B">
        <w:tab/>
      </w:r>
      <w:r w:rsidR="00F04E3B" w:rsidRPr="00F04E3B">
        <w:rPr>
          <w:rStyle w:val="Cquestionpartlabelbold"/>
        </w:rPr>
        <w:t>C</w:t>
      </w:r>
      <w:r w:rsidR="00F04E3B">
        <w:tab/>
      </w:r>
      <w:r w:rsidR="00F04E3B" w:rsidRPr="00A61D11">
        <w:t>$20.90</w:t>
      </w:r>
      <w:r w:rsidR="00F04E3B">
        <w:tab/>
      </w:r>
      <w:r w:rsidR="00F04E3B">
        <w:tab/>
      </w:r>
      <w:r w:rsidR="00F04E3B" w:rsidRPr="00F04E3B">
        <w:rPr>
          <w:rStyle w:val="Cquestionpartlabelbold"/>
        </w:rPr>
        <w:t>D</w:t>
      </w:r>
      <w:r w:rsidR="00F04E3B">
        <w:tab/>
      </w:r>
      <w:r w:rsidR="00F04E3B" w:rsidRPr="00A61D11">
        <w:t>$20.95</w:t>
      </w:r>
    </w:p>
    <w:p w14:paraId="55102FCF" w14:textId="4B9AC566" w:rsidR="007A2893" w:rsidRDefault="007A2893" w:rsidP="007A2893">
      <w:pPr>
        <w:pStyle w:val="Pquestionheadingmc"/>
      </w:pPr>
      <w:r>
        <w:t>Question 12</w:t>
      </w:r>
      <w:r>
        <w:tab/>
        <w:t>[2.</w:t>
      </w:r>
      <w:r w:rsidR="00070EEB">
        <w:t>9</w:t>
      </w:r>
      <w:r>
        <w:t>]</w:t>
      </w:r>
    </w:p>
    <w:p w14:paraId="0EF745D4" w14:textId="09E3AD0D" w:rsidR="00070EEB" w:rsidRPr="005360E2" w:rsidRDefault="00070EEB" w:rsidP="00070EEB">
      <w:pPr>
        <w:pStyle w:val="Pquestiontextmainstem"/>
      </w:pPr>
      <w:r w:rsidRPr="005360E2">
        <w:t>When $1</w:t>
      </w:r>
      <w:r w:rsidR="0006481A">
        <w:t>5</w:t>
      </w:r>
      <w:r w:rsidRPr="005360E2">
        <w:t xml:space="preserve">00 is increased by </w:t>
      </w:r>
      <w:r w:rsidR="00E3407C">
        <w:t>28.2</w:t>
      </w:r>
      <w:r w:rsidRPr="005360E2">
        <w:t>% it becomes:</w:t>
      </w:r>
    </w:p>
    <w:p w14:paraId="69A007FF" w14:textId="4D2903AD" w:rsidR="00070EEB" w:rsidRPr="00070EEB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336548">
        <w:t>1528.20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6481A">
        <w:t>$</w:t>
      </w:r>
      <w:r w:rsidR="00E3407C" w:rsidRPr="00E3407C">
        <w:t>1923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6481A">
        <w:t>$</w:t>
      </w:r>
      <w:r w:rsidR="00E3407C" w:rsidRPr="00E3407C">
        <w:t>1900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6481A">
        <w:t>$</w:t>
      </w:r>
      <w:r w:rsidR="00E3407C" w:rsidRPr="00E3407C">
        <w:t>1282</w:t>
      </w:r>
    </w:p>
    <w:p w14:paraId="725818E6" w14:textId="71F367D8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596CB6">
        <w:t xml:space="preserve"> </w:t>
      </w:r>
      <w:r w:rsidR="002D3853">
        <w:t>1</w:t>
      </w:r>
      <w:r w:rsidR="007A2893">
        <w:t>2</w:t>
      </w:r>
    </w:p>
    <w:p w14:paraId="65671F4D" w14:textId="77777777" w:rsidR="00A87DD3" w:rsidRDefault="00A87DD3" w:rsidP="001B433F">
      <w:pPr>
        <w:pStyle w:val="Psectionresults"/>
      </w:pP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61C5AFCB" w:rsidR="00FD6DB9" w:rsidRDefault="00FD6DB9" w:rsidP="00FD6DB9">
      <w:pPr>
        <w:pStyle w:val="Pquestionheadingsx"/>
      </w:pPr>
      <w:r>
        <w:t>Question 13</w:t>
      </w:r>
      <w:r>
        <w:tab/>
      </w:r>
      <w:r w:rsidR="0025377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7A2893">
        <w:t>2.1</w:t>
      </w:r>
      <w:r>
        <w:t>]</w:t>
      </w:r>
    </w:p>
    <w:p w14:paraId="769BDE65" w14:textId="15593D58" w:rsidR="003F7CC3" w:rsidRPr="00B01BD8" w:rsidRDefault="00B366E2" w:rsidP="00290260">
      <w:pPr>
        <w:pStyle w:val="Pquestiontextmainstem"/>
      </w:pPr>
      <w:r>
        <w:t>Write</w:t>
      </w:r>
      <w:r w:rsidR="003F7CC3" w:rsidRPr="00B01BD8">
        <w:t xml:space="preserve"> the number </w:t>
      </w:r>
      <w:r w:rsidR="00E2562C" w:rsidRPr="00A61D11">
        <w:rPr>
          <w:position w:val="-24"/>
          <w:sz w:val="20"/>
          <w:szCs w:val="20"/>
        </w:rPr>
        <w:object w:dxaOrig="499" w:dyaOrig="620" w14:anchorId="2337237D">
          <v:shape id="_x0000_i1057" type="#_x0000_t75" style="width:24.7pt;height:31.15pt" o:ole="" fillcolor="window">
            <v:imagedata r:id="rId72" o:title=""/>
          </v:shape>
          <o:OLEObject Type="Embed" ProgID="Equation.3" ShapeID="_x0000_i1057" DrawAspect="Content" ObjectID="_1540563816" r:id="rId73"/>
        </w:object>
      </w:r>
      <w:r w:rsidR="003F7CC3" w:rsidRPr="00B01BD8">
        <w:t xml:space="preserve"> as a:</w:t>
      </w:r>
    </w:p>
    <w:p w14:paraId="54AFC166" w14:textId="419FBDF8" w:rsidR="003F7CC3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3F7CC3" w:rsidRPr="00B01BD8">
        <w:t>decimal</w:t>
      </w:r>
      <w:r w:rsidR="003F7CC3" w:rsidRPr="00B01BD8">
        <w:tab/>
      </w:r>
      <w:r w:rsidR="00362685">
        <w:tab/>
      </w:r>
      <w:r w:rsidR="00362685">
        <w:tab/>
      </w:r>
      <w:r w:rsidR="00362685">
        <w:tab/>
      </w: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3F7CC3" w:rsidRPr="00B01BD8">
        <w:t>percentage.</w:t>
      </w:r>
    </w:p>
    <w:p w14:paraId="64652D48" w14:textId="77777777" w:rsidR="008D7F3B" w:rsidRDefault="008D7F3B" w:rsidP="00FD6DB9">
      <w:pPr>
        <w:pStyle w:val="Pquestiontextpartsa"/>
      </w:pPr>
    </w:p>
    <w:p w14:paraId="007A003A" w14:textId="77777777" w:rsidR="00742C46" w:rsidRDefault="00742C46" w:rsidP="00FD6DB9">
      <w:pPr>
        <w:pStyle w:val="Pquestiontextpartsa"/>
      </w:pPr>
    </w:p>
    <w:p w14:paraId="57EE9D9F" w14:textId="77777777" w:rsidR="00781844" w:rsidRDefault="00781844" w:rsidP="00FD6DB9">
      <w:pPr>
        <w:pStyle w:val="Pquestiontextpartsa"/>
      </w:pPr>
    </w:p>
    <w:p w14:paraId="7821C74F" w14:textId="77777777" w:rsidR="00781844" w:rsidRDefault="00781844" w:rsidP="00FD6DB9">
      <w:pPr>
        <w:pStyle w:val="Pquestiontextpartsa"/>
      </w:pPr>
    </w:p>
    <w:p w14:paraId="51452392" w14:textId="77777777" w:rsidR="001F0763" w:rsidRDefault="001F0763" w:rsidP="00781844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376D5C21" w14:textId="77777777" w:rsidR="001F0763" w:rsidRPr="00FC4664" w:rsidRDefault="001F0763" w:rsidP="00781844">
      <w:pPr>
        <w:pStyle w:val="Pquestiontextmainstem"/>
        <w:keepNext/>
      </w:pPr>
      <w:r w:rsidRPr="00FC4664">
        <w:t>Write the following decimals as fractions.</w:t>
      </w:r>
    </w:p>
    <w:p w14:paraId="79743AF9" w14:textId="11F6ABBE" w:rsidR="001F0763" w:rsidRDefault="001F0763" w:rsidP="00781844">
      <w:pPr>
        <w:pStyle w:val="Pquestiontextpartsa"/>
        <w:keepNext/>
      </w:pPr>
      <w:r w:rsidRPr="001F0763">
        <w:rPr>
          <w:rStyle w:val="Cquestionpartlabelbold"/>
        </w:rPr>
        <w:t>(a)</w:t>
      </w:r>
      <w:r w:rsidRPr="001F0763">
        <w:rPr>
          <w:rStyle w:val="Cquestionpartlabelbold"/>
        </w:rPr>
        <w:tab/>
      </w:r>
      <w:r w:rsidR="00E2562C" w:rsidRPr="00A61D11">
        <w:rPr>
          <w:position w:val="-6"/>
          <w:sz w:val="20"/>
          <w:szCs w:val="20"/>
        </w:rPr>
        <w:object w:dxaOrig="460" w:dyaOrig="320" w14:anchorId="65EF29F3">
          <v:shape id="_x0000_i1058" type="#_x0000_t75" style="width:23.65pt;height:16.1pt" o:ole="" fillcolor="window">
            <v:imagedata r:id="rId74" o:title=""/>
          </v:shape>
          <o:OLEObject Type="Embed" ProgID="Equation.3" ShapeID="_x0000_i1058" DrawAspect="Content" ObjectID="_1540563817" r:id="rId75"/>
        </w:object>
      </w:r>
      <w:r w:rsidRPr="00FC4664">
        <w:tab/>
      </w:r>
      <w:r>
        <w:tab/>
      </w:r>
      <w:r>
        <w:tab/>
      </w:r>
      <w:r>
        <w:tab/>
      </w:r>
      <w:r w:rsidRPr="001F0763">
        <w:rPr>
          <w:rStyle w:val="Cquestionpartlabelbold"/>
        </w:rPr>
        <w:t>(b)</w:t>
      </w:r>
      <w:r w:rsidR="00893812">
        <w:t xml:space="preserve">  </w:t>
      </w:r>
      <w:r w:rsidR="00E2562C" w:rsidRPr="00A61D11">
        <w:rPr>
          <w:position w:val="-6"/>
          <w:sz w:val="20"/>
          <w:szCs w:val="20"/>
        </w:rPr>
        <w:object w:dxaOrig="480" w:dyaOrig="320" w14:anchorId="64B80576">
          <v:shape id="_x0000_i1059" type="#_x0000_t75" style="width:23.65pt;height:16.1pt" o:ole="" fillcolor="window">
            <v:imagedata r:id="rId76" o:title=""/>
          </v:shape>
          <o:OLEObject Type="Embed" ProgID="Equation.3" ShapeID="_x0000_i1059" DrawAspect="Content" ObjectID="_1540563818" r:id="rId77"/>
        </w:object>
      </w:r>
    </w:p>
    <w:p w14:paraId="422D5793" w14:textId="77777777" w:rsidR="001F0763" w:rsidRDefault="001F0763" w:rsidP="00781844">
      <w:pPr>
        <w:pStyle w:val="Pquestiontextpartsa"/>
        <w:keepNext/>
      </w:pPr>
    </w:p>
    <w:p w14:paraId="5A58DB7B" w14:textId="77777777" w:rsidR="00781844" w:rsidRDefault="00781844" w:rsidP="00781844">
      <w:pPr>
        <w:pStyle w:val="Pquestiontextpartsa"/>
        <w:keepNext/>
      </w:pPr>
    </w:p>
    <w:p w14:paraId="1DE8D9B3" w14:textId="77777777" w:rsidR="00781844" w:rsidRDefault="00781844" w:rsidP="00781844">
      <w:pPr>
        <w:pStyle w:val="Pquestiontextpartsa"/>
        <w:keepNext/>
      </w:pPr>
    </w:p>
    <w:p w14:paraId="08F45D9B" w14:textId="77777777" w:rsidR="00781844" w:rsidRDefault="00781844" w:rsidP="00781844">
      <w:pPr>
        <w:pStyle w:val="Pquestiontextpartsa"/>
        <w:keepNext/>
      </w:pPr>
    </w:p>
    <w:p w14:paraId="21B7B1EB" w14:textId="77777777" w:rsidR="00781844" w:rsidRDefault="00781844" w:rsidP="00781844">
      <w:pPr>
        <w:pStyle w:val="Pquestiontextpartsa"/>
        <w:keepNext/>
      </w:pPr>
    </w:p>
    <w:p w14:paraId="6085720D" w14:textId="77777777" w:rsidR="001F0763" w:rsidRPr="00FC4664" w:rsidRDefault="001F0763" w:rsidP="00781844">
      <w:pPr>
        <w:pStyle w:val="Pquestiontextpartsa"/>
        <w:keepNext/>
      </w:pPr>
    </w:p>
    <w:p w14:paraId="64727014" w14:textId="37082629" w:rsidR="001F0763" w:rsidRDefault="001F0763" w:rsidP="001F0763">
      <w:pPr>
        <w:pStyle w:val="Pquestionheadingsx"/>
      </w:pPr>
      <w:r>
        <w:t>Question 15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41C93B43" w14:textId="77777777" w:rsidR="003F7CC3" w:rsidRPr="00B01BD8" w:rsidRDefault="003F7CC3" w:rsidP="00290260">
      <w:pPr>
        <w:pStyle w:val="Pquestiontextmainstem"/>
      </w:pPr>
      <w:r w:rsidRPr="00B01BD8">
        <w:t>Use a calculator to write the following as decimals and classify them as terminating, recurring or irrational.</w:t>
      </w:r>
    </w:p>
    <w:p w14:paraId="5FF348D6" w14:textId="6A42786D" w:rsidR="003F7CC3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E2562C" w:rsidRPr="00A61D11">
        <w:rPr>
          <w:position w:val="-24"/>
          <w:sz w:val="20"/>
          <w:szCs w:val="20"/>
        </w:rPr>
        <w:object w:dxaOrig="420" w:dyaOrig="620" w14:anchorId="52F71053">
          <v:shape id="_x0000_i1060" type="#_x0000_t75" style="width:21.5pt;height:31.15pt" o:ole="" fillcolor="window">
            <v:imagedata r:id="rId78" o:title=""/>
          </v:shape>
          <o:OLEObject Type="Embed" ProgID="Equation.3" ShapeID="_x0000_i1060" DrawAspect="Content" ObjectID="_1540563819" r:id="rId79"/>
        </w:object>
      </w:r>
      <w:r w:rsidR="003F7CC3" w:rsidRPr="00B01BD8">
        <w:tab/>
      </w:r>
      <w:r w:rsidR="00362685">
        <w:tab/>
      </w:r>
      <w:r w:rsidR="00362685">
        <w:tab/>
      </w:r>
      <w:r w:rsidR="00362685">
        <w:tab/>
      </w:r>
      <w:r w:rsidRPr="00290260">
        <w:rPr>
          <w:rStyle w:val="Cquestionpartlabelbold"/>
        </w:rPr>
        <w:t>(b)</w:t>
      </w:r>
      <w:r w:rsidR="00893812">
        <w:rPr>
          <w:rStyle w:val="Cquestionpartlabelbold"/>
        </w:rPr>
        <w:t xml:space="preserve">  </w:t>
      </w:r>
      <w:r w:rsidR="00E2562C" w:rsidRPr="00A61D11">
        <w:rPr>
          <w:position w:val="-24"/>
          <w:sz w:val="20"/>
          <w:szCs w:val="20"/>
        </w:rPr>
        <w:object w:dxaOrig="320" w:dyaOrig="620" w14:anchorId="71396D4B">
          <v:shape id="_x0000_i1061" type="#_x0000_t75" style="width:16.1pt;height:31.15pt" o:ole="" fillcolor="window">
            <v:imagedata r:id="rId80" o:title=""/>
          </v:shape>
          <o:OLEObject Type="Embed" ProgID="Equation.3" ShapeID="_x0000_i1061" DrawAspect="Content" ObjectID="_1540563820" r:id="rId81"/>
        </w:object>
      </w:r>
      <w:r w:rsidR="003F7CC3" w:rsidRPr="00B01BD8">
        <w:tab/>
      </w:r>
      <w:r w:rsidR="00362685">
        <w:tab/>
      </w:r>
      <w:r w:rsidR="00893812">
        <w:tab/>
      </w:r>
      <w:r w:rsidR="00362685">
        <w:tab/>
      </w:r>
      <w:r w:rsidRPr="00290260">
        <w:rPr>
          <w:rStyle w:val="Cquestionpartlabelbold"/>
        </w:rPr>
        <w:t>(c)</w:t>
      </w:r>
      <w:r w:rsidR="00893812">
        <w:rPr>
          <w:rStyle w:val="Cquestionpartlabelbold"/>
        </w:rPr>
        <w:t xml:space="preserve">  </w:t>
      </w:r>
      <w:r w:rsidR="00E2562C" w:rsidRPr="00A61D11">
        <w:rPr>
          <w:position w:val="-8"/>
          <w:sz w:val="20"/>
          <w:szCs w:val="20"/>
        </w:rPr>
        <w:object w:dxaOrig="480" w:dyaOrig="360" w14:anchorId="72C2A5F3">
          <v:shape id="_x0000_i1062" type="#_x0000_t75" style="width:23.65pt;height:18.25pt" o:ole="">
            <v:imagedata r:id="rId82" o:title=""/>
          </v:shape>
          <o:OLEObject Type="Embed" ProgID="Equation.DSMT4" ShapeID="_x0000_i1062" DrawAspect="Content" ObjectID="_1540563821" r:id="rId83"/>
        </w:object>
      </w:r>
    </w:p>
    <w:p w14:paraId="2FF5F7F3" w14:textId="77777777" w:rsidR="00290260" w:rsidRPr="00B01BD8" w:rsidRDefault="00290260" w:rsidP="00290260">
      <w:pPr>
        <w:pStyle w:val="Pquestiontextpartsa"/>
      </w:pPr>
    </w:p>
    <w:p w14:paraId="18B9EE41" w14:textId="77777777" w:rsidR="00290260" w:rsidRDefault="00290260" w:rsidP="008851EA">
      <w:pPr>
        <w:pStyle w:val="Pquestiontextmainstem"/>
      </w:pPr>
    </w:p>
    <w:p w14:paraId="4028C83B" w14:textId="77777777" w:rsidR="00A87DD3" w:rsidRDefault="00A87DD3" w:rsidP="008851EA">
      <w:pPr>
        <w:pStyle w:val="Pquestiontextmainstem"/>
      </w:pPr>
    </w:p>
    <w:p w14:paraId="38E66A87" w14:textId="15573845" w:rsidR="00E14832" w:rsidRDefault="00E14832" w:rsidP="00E14832">
      <w:pPr>
        <w:pStyle w:val="Pquestionheadingsx"/>
      </w:pPr>
      <w:r>
        <w:t>Question 16</w:t>
      </w:r>
      <w:r>
        <w:tab/>
      </w:r>
      <w:r w:rsidR="0025377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253779">
        <w:tab/>
        <w:t>[2</w:t>
      </w:r>
      <w:r>
        <w:t>.</w:t>
      </w:r>
      <w:r w:rsidR="00253779">
        <w:t>3</w:t>
      </w:r>
      <w:r>
        <w:t>]</w:t>
      </w:r>
    </w:p>
    <w:p w14:paraId="3C05DE66" w14:textId="77777777" w:rsidR="004B55DB" w:rsidRPr="00B01BD8" w:rsidRDefault="004B55DB" w:rsidP="00290260">
      <w:pPr>
        <w:pStyle w:val="Pquestiontextmainstem"/>
      </w:pPr>
      <w:r w:rsidRPr="00B01BD8">
        <w:t>List the numbers from smallest to largest.</w:t>
      </w:r>
    </w:p>
    <w:p w14:paraId="3717A055" w14:textId="585C7585" w:rsidR="004B55DB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E2562C" w:rsidRPr="00A61D11">
        <w:rPr>
          <w:position w:val="-24"/>
          <w:sz w:val="20"/>
          <w:szCs w:val="20"/>
        </w:rPr>
        <w:object w:dxaOrig="360" w:dyaOrig="620" w14:anchorId="4F97705D">
          <v:shape id="_x0000_i1063" type="#_x0000_t75" style="width:18.25pt;height:31.15pt" o:ole="" fillcolor="window">
            <v:imagedata r:id="rId84" o:title=""/>
          </v:shape>
          <o:OLEObject Type="Embed" ProgID="Equation.3" ShapeID="_x0000_i1063" DrawAspect="Content" ObjectID="_1540563822" r:id="rId85"/>
        </w:object>
      </w:r>
      <w:r w:rsidR="00E2562C" w:rsidRPr="00E2562C">
        <w:t xml:space="preserve">, </w:t>
      </w:r>
      <w:r w:rsidR="00E2562C" w:rsidRPr="00A61D11">
        <w:rPr>
          <w:position w:val="-24"/>
          <w:sz w:val="20"/>
          <w:szCs w:val="20"/>
        </w:rPr>
        <w:object w:dxaOrig="499" w:dyaOrig="620" w14:anchorId="7FBE7739">
          <v:shape id="_x0000_i1064" type="#_x0000_t75" style="width:24.7pt;height:31.15pt" o:ole="" fillcolor="window">
            <v:imagedata r:id="rId86" o:title=""/>
          </v:shape>
          <o:OLEObject Type="Embed" ProgID="Equation.3" ShapeID="_x0000_i1064" DrawAspect="Content" ObjectID="_1540563823" r:id="rId87"/>
        </w:object>
      </w:r>
      <w:r w:rsidR="00E2562C" w:rsidRPr="00E2562C">
        <w:t xml:space="preserve">, </w:t>
      </w:r>
      <w:r w:rsidR="00E2562C" w:rsidRPr="00A61D11">
        <w:rPr>
          <w:position w:val="-24"/>
          <w:sz w:val="20"/>
          <w:szCs w:val="20"/>
        </w:rPr>
        <w:object w:dxaOrig="380" w:dyaOrig="620" w14:anchorId="48F0C4EF">
          <v:shape id="_x0000_i1065" type="#_x0000_t75" style="width:18.25pt;height:31.15pt" o:ole="" fillcolor="window">
            <v:imagedata r:id="rId88" o:title=""/>
          </v:shape>
          <o:OLEObject Type="Embed" ProgID="Equation.3" ShapeID="_x0000_i1065" DrawAspect="Content" ObjectID="_1540563824" r:id="rId89"/>
        </w:object>
      </w:r>
      <w:r w:rsidR="00E2562C" w:rsidRPr="00E2562C">
        <w:t xml:space="preserve">, </w:t>
      </w:r>
      <w:r w:rsidR="00E2562C" w:rsidRPr="00A61D11">
        <w:rPr>
          <w:position w:val="-24"/>
          <w:sz w:val="20"/>
          <w:szCs w:val="20"/>
        </w:rPr>
        <w:object w:dxaOrig="600" w:dyaOrig="620" w14:anchorId="57BFEF25">
          <v:shape id="_x0000_i1066" type="#_x0000_t75" style="width:30.1pt;height:31.15pt" o:ole="" fillcolor="window">
            <v:imagedata r:id="rId90" o:title=""/>
          </v:shape>
          <o:OLEObject Type="Embed" ProgID="Equation.3" ShapeID="_x0000_i1066" DrawAspect="Content" ObjectID="_1540563825" r:id="rId91"/>
        </w:object>
      </w:r>
      <w:r w:rsidR="00E2562C" w:rsidRPr="00E2562C">
        <w:t xml:space="preserve">, </w:t>
      </w:r>
      <w:r w:rsidR="00E2562C" w:rsidRPr="00A61D11">
        <w:rPr>
          <w:position w:val="-24"/>
          <w:sz w:val="20"/>
          <w:szCs w:val="20"/>
        </w:rPr>
        <w:object w:dxaOrig="440" w:dyaOrig="620" w14:anchorId="794654FA">
          <v:shape id="_x0000_i1067" type="#_x0000_t75" style="width:21.5pt;height:31.15pt" o:ole="" fillcolor="window">
            <v:imagedata r:id="rId92" o:title=""/>
          </v:shape>
          <o:OLEObject Type="Embed" ProgID="Equation.3" ShapeID="_x0000_i1067" DrawAspect="Content" ObjectID="_1540563826" r:id="rId93"/>
        </w:object>
      </w:r>
      <w:r w:rsidR="001F0763" w:rsidRPr="007A4898">
        <w:tab/>
      </w:r>
      <w:r w:rsidR="001F0763" w:rsidRPr="007A4898">
        <w:tab/>
      </w:r>
      <w:r w:rsidRPr="00290260">
        <w:rPr>
          <w:rStyle w:val="Cquestionpartlabelbold"/>
        </w:rPr>
        <w:t>(b)</w:t>
      </w:r>
      <w:r w:rsidR="00893812">
        <w:rPr>
          <w:rStyle w:val="Cquestionpartlabelbold"/>
        </w:rPr>
        <w:t xml:space="preserve">  </w:t>
      </w:r>
      <w:r w:rsidR="00E2562C" w:rsidRPr="00E2562C">
        <w:t>-2.05, -2.2, 2.5, -2, 2.09, -2.19</w:t>
      </w:r>
    </w:p>
    <w:p w14:paraId="638D9BF4" w14:textId="77777777" w:rsidR="00F37229" w:rsidRDefault="00F37229" w:rsidP="00E14832">
      <w:pPr>
        <w:pStyle w:val="Pquestiontextmainstem"/>
      </w:pPr>
    </w:p>
    <w:p w14:paraId="696EAC66" w14:textId="77777777" w:rsidR="00925D7A" w:rsidRDefault="00925D7A" w:rsidP="00E14832">
      <w:pPr>
        <w:pStyle w:val="Pquestiontextmainstem"/>
      </w:pPr>
    </w:p>
    <w:p w14:paraId="2845434E" w14:textId="28729D2A" w:rsidR="00E14832" w:rsidRDefault="00E14832" w:rsidP="00E14832">
      <w:pPr>
        <w:pStyle w:val="Pquestionheadingsx"/>
      </w:pPr>
      <w:r>
        <w:t>Question 17</w:t>
      </w:r>
      <w:r>
        <w:tab/>
      </w:r>
      <w:r w:rsidR="0025377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F37229">
        <w:tab/>
        <w:t>[</w:t>
      </w:r>
      <w:r w:rsidR="00253779">
        <w:t>2</w:t>
      </w:r>
      <w:r w:rsidR="00F37229">
        <w:t>.3</w:t>
      </w:r>
      <w:r>
        <w:t>]</w:t>
      </w:r>
    </w:p>
    <w:p w14:paraId="3D0D2771" w14:textId="409B7318" w:rsidR="004B55DB" w:rsidRPr="00B01BD8" w:rsidRDefault="00253779" w:rsidP="00290260">
      <w:pPr>
        <w:pStyle w:val="Pquestiontextmainstem"/>
      </w:pPr>
      <w:r>
        <w:t>Write</w:t>
      </w:r>
      <w:r w:rsidR="004B55DB" w:rsidRPr="00B01BD8">
        <w:t xml:space="preserve"> the following in simplest form:</w:t>
      </w:r>
    </w:p>
    <w:p w14:paraId="10501367" w14:textId="19723934" w:rsidR="004B55DB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E2562C" w:rsidRPr="00A61D11">
        <w:rPr>
          <w:position w:val="-24"/>
          <w:sz w:val="20"/>
          <w:szCs w:val="20"/>
        </w:rPr>
        <w:object w:dxaOrig="980" w:dyaOrig="620" w14:anchorId="4E203386">
          <v:shape id="_x0000_i1068" type="#_x0000_t75" style="width:48.35pt;height:31.15pt" o:ole="" fillcolor="window">
            <v:imagedata r:id="rId94" o:title=""/>
          </v:shape>
          <o:OLEObject Type="Embed" ProgID="Equation.3" ShapeID="_x0000_i1068" DrawAspect="Content" ObjectID="_1540563827" r:id="rId95"/>
        </w:object>
      </w:r>
      <w:r w:rsidR="00362685">
        <w:tab/>
      </w:r>
      <w:r w:rsidR="00362685">
        <w:tab/>
      </w:r>
      <w:r w:rsidR="00362685">
        <w:tab/>
      </w:r>
      <w:r w:rsidR="00362685">
        <w:tab/>
      </w:r>
      <w:r w:rsidR="00362685" w:rsidRPr="00290260">
        <w:rPr>
          <w:rStyle w:val="Cquestionpartlabelbold"/>
        </w:rPr>
        <w:t>(b)</w:t>
      </w:r>
      <w:r w:rsidR="00893812">
        <w:rPr>
          <w:rStyle w:val="Cquestionpartlabelbold"/>
        </w:rPr>
        <w:t xml:space="preserve">  </w:t>
      </w:r>
      <w:r w:rsidR="00E2562C" w:rsidRPr="00A61D11">
        <w:rPr>
          <w:position w:val="-24"/>
          <w:sz w:val="20"/>
          <w:szCs w:val="20"/>
        </w:rPr>
        <w:object w:dxaOrig="920" w:dyaOrig="620" w14:anchorId="027F785B">
          <v:shape id="_x0000_i1069" type="#_x0000_t75" style="width:46.2pt;height:31.15pt" o:ole="" fillcolor="window">
            <v:imagedata r:id="rId96" o:title=""/>
          </v:shape>
          <o:OLEObject Type="Embed" ProgID="Equation.3" ShapeID="_x0000_i1069" DrawAspect="Content" ObjectID="_1540563828" r:id="rId97"/>
        </w:object>
      </w:r>
      <w:r w:rsidR="00781844">
        <w:rPr>
          <w:sz w:val="20"/>
          <w:szCs w:val="20"/>
        </w:rPr>
        <w:tab/>
      </w:r>
      <w:r w:rsidR="00781844">
        <w:rPr>
          <w:sz w:val="20"/>
          <w:szCs w:val="20"/>
        </w:rPr>
        <w:tab/>
      </w:r>
      <w:r w:rsidR="00893812">
        <w:rPr>
          <w:sz w:val="20"/>
          <w:szCs w:val="20"/>
        </w:rPr>
        <w:tab/>
      </w:r>
      <w:r w:rsidRPr="00290260">
        <w:rPr>
          <w:rStyle w:val="Cquestionpartlabelbold"/>
        </w:rPr>
        <w:t>(c)</w:t>
      </w:r>
      <w:r w:rsidR="00893812">
        <w:rPr>
          <w:rStyle w:val="Cquestionpartlabelbold"/>
        </w:rPr>
        <w:t xml:space="preserve">  </w:t>
      </w:r>
      <w:r w:rsidR="00E2562C" w:rsidRPr="00CE4657">
        <w:t>-2.142 – 5.002</w:t>
      </w:r>
    </w:p>
    <w:p w14:paraId="6EFDE3DE" w14:textId="3281A204" w:rsidR="00E14832" w:rsidRDefault="00E14832" w:rsidP="00E14832">
      <w:pPr>
        <w:pStyle w:val="Pquestiontextmainstem"/>
      </w:pPr>
    </w:p>
    <w:p w14:paraId="56882D66" w14:textId="77777777" w:rsidR="00F37229" w:rsidRDefault="00F37229" w:rsidP="00E14832">
      <w:pPr>
        <w:pStyle w:val="Pquestiontextmainstem"/>
      </w:pPr>
    </w:p>
    <w:p w14:paraId="53DBDFDB" w14:textId="77777777" w:rsidR="00362685" w:rsidRDefault="00362685" w:rsidP="00E14832">
      <w:pPr>
        <w:pStyle w:val="Pquestiontextmainstem"/>
      </w:pPr>
    </w:p>
    <w:p w14:paraId="6AAA3AFD" w14:textId="008C2D4D" w:rsidR="00E14832" w:rsidRDefault="00F37229" w:rsidP="00E14832">
      <w:pPr>
        <w:pStyle w:val="Pquestionheadingsx"/>
      </w:pPr>
      <w:r>
        <w:t>Question 18</w:t>
      </w:r>
      <w:r w:rsidR="00E14832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2.5</w:t>
      </w:r>
      <w:r w:rsidR="00E14832">
        <w:t>]</w:t>
      </w:r>
    </w:p>
    <w:p w14:paraId="67528F62" w14:textId="77777777" w:rsidR="004B55DB" w:rsidRPr="00B01BD8" w:rsidRDefault="004B55DB" w:rsidP="00290260">
      <w:pPr>
        <w:pStyle w:val="Pquestiontextmainstem"/>
      </w:pPr>
      <w:r w:rsidRPr="00B01BD8">
        <w:t>Write the following as percentages.</w:t>
      </w:r>
    </w:p>
    <w:p w14:paraId="1D1BBC27" w14:textId="69A31A49" w:rsidR="00E14832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1F0763">
        <w:t>9.0</w:t>
      </w:r>
      <w:r w:rsidR="00E2562C">
        <w:t>06</w:t>
      </w:r>
      <w:r w:rsidR="002A5A10">
        <w:tab/>
      </w:r>
      <w:r w:rsidR="002A5A10">
        <w:tab/>
      </w:r>
      <w:r w:rsidR="002A5A10">
        <w:tab/>
      </w:r>
      <w:r w:rsidR="002A5A10">
        <w:tab/>
      </w:r>
      <w:r w:rsidR="004B55DB" w:rsidRPr="00B01BD8">
        <w:tab/>
      </w:r>
      <w:r w:rsidRPr="00290260">
        <w:rPr>
          <w:rStyle w:val="Cquestionpartlabelbold"/>
        </w:rPr>
        <w:t>(b)</w:t>
      </w:r>
      <w:r w:rsidR="00893812">
        <w:rPr>
          <w:rStyle w:val="Cquestionpartlabelbold"/>
        </w:rPr>
        <w:t xml:space="preserve">  </w:t>
      </w:r>
      <w:r w:rsidR="001F0763">
        <w:t>0.00</w:t>
      </w:r>
      <w:r w:rsidR="00E2562C">
        <w:t>7</w:t>
      </w:r>
    </w:p>
    <w:p w14:paraId="3D7CF6A7" w14:textId="77777777" w:rsidR="00F37229" w:rsidRDefault="00F37229" w:rsidP="00E14832">
      <w:pPr>
        <w:pStyle w:val="Pquestiontextmainstem"/>
      </w:pPr>
    </w:p>
    <w:p w14:paraId="7DA93DE5" w14:textId="77777777" w:rsidR="00742C46" w:rsidRDefault="00742C46" w:rsidP="00E14832">
      <w:pPr>
        <w:pStyle w:val="Pquestiontextmainstem"/>
      </w:pPr>
    </w:p>
    <w:p w14:paraId="7796518D" w14:textId="77777777" w:rsidR="00A87DD3" w:rsidRDefault="00A87DD3" w:rsidP="00E14832">
      <w:pPr>
        <w:pStyle w:val="Pquestiontextmainstem"/>
      </w:pPr>
    </w:p>
    <w:p w14:paraId="1FA5FEBD" w14:textId="27A19DEF" w:rsidR="00E14832" w:rsidRDefault="00F37229" w:rsidP="00E14832">
      <w:pPr>
        <w:pStyle w:val="Pquestionheadingsx"/>
      </w:pPr>
      <w:r>
        <w:lastRenderedPageBreak/>
        <w:t>Question 19</w:t>
      </w:r>
      <w:r w:rsidR="00E14832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2.6</w:t>
      </w:r>
      <w:r w:rsidR="00E14832">
        <w:t>]</w:t>
      </w:r>
    </w:p>
    <w:p w14:paraId="009498B7" w14:textId="77777777" w:rsidR="004B55DB" w:rsidRPr="00B01BD8" w:rsidRDefault="004B55DB" w:rsidP="00290260">
      <w:pPr>
        <w:pStyle w:val="Pquestiontextmainstem"/>
      </w:pPr>
      <w:r w:rsidRPr="00B01BD8">
        <w:t>Write the following as decimals.</w:t>
      </w:r>
    </w:p>
    <w:p w14:paraId="4C0DEB6D" w14:textId="69DFA520" w:rsidR="00E14832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E2562C" w:rsidRPr="00CE4657">
        <w:t>23.002</w:t>
      </w:r>
      <w:r w:rsidR="004B55DB" w:rsidRPr="00B01BD8">
        <w:t>%</w:t>
      </w:r>
      <w:r w:rsidR="004B55DB" w:rsidRPr="00B01BD8">
        <w:tab/>
      </w:r>
      <w:r w:rsidR="002A5A10">
        <w:tab/>
      </w:r>
      <w:r w:rsidR="002A5A10">
        <w:tab/>
      </w:r>
      <w:r w:rsidR="002A5A10">
        <w:tab/>
      </w:r>
      <w:r w:rsidRPr="00290260">
        <w:rPr>
          <w:rStyle w:val="Cquestionpartlabelbold"/>
        </w:rPr>
        <w:t>(b)</w:t>
      </w:r>
      <w:r w:rsidR="00893812">
        <w:rPr>
          <w:rStyle w:val="Cquestionpartlabelbold"/>
        </w:rPr>
        <w:t xml:space="preserve">  </w:t>
      </w:r>
      <w:r w:rsidR="00E2562C" w:rsidRPr="00CE4657">
        <w:t>0.0004</w:t>
      </w:r>
      <w:r w:rsidR="004B55DB" w:rsidRPr="00B01BD8">
        <w:t>%</w:t>
      </w:r>
    </w:p>
    <w:p w14:paraId="47E7494F" w14:textId="77777777" w:rsidR="00F37229" w:rsidRDefault="00F37229" w:rsidP="00E14832">
      <w:pPr>
        <w:pStyle w:val="Pquestiontextmainstem"/>
      </w:pPr>
    </w:p>
    <w:p w14:paraId="60B86E8E" w14:textId="77777777" w:rsidR="00742C46" w:rsidRDefault="00742C46" w:rsidP="00E14832">
      <w:pPr>
        <w:pStyle w:val="Pquestiontextmainstem"/>
      </w:pPr>
    </w:p>
    <w:p w14:paraId="3E2A51AE" w14:textId="417C7061" w:rsidR="00E14832" w:rsidRDefault="00F37229" w:rsidP="00E14832">
      <w:pPr>
        <w:pStyle w:val="Pquestionheadingsx"/>
      </w:pPr>
      <w:r>
        <w:t>Question 20</w:t>
      </w:r>
      <w:r w:rsidR="00E14832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2.6</w:t>
      </w:r>
      <w:r w:rsidR="00E14832">
        <w:t>]</w:t>
      </w:r>
    </w:p>
    <w:p w14:paraId="2687F11C" w14:textId="77777777" w:rsidR="004B55DB" w:rsidRPr="00B01BD8" w:rsidRDefault="004B55DB" w:rsidP="00290260">
      <w:pPr>
        <w:pStyle w:val="Pquestiontextmainstem"/>
      </w:pPr>
      <w:r w:rsidRPr="00B01BD8">
        <w:t>Write the following as fractions.</w:t>
      </w:r>
    </w:p>
    <w:p w14:paraId="4839805C" w14:textId="76193645" w:rsidR="004B55DB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E2562C" w:rsidRPr="00CE4657">
        <w:t>2150</w:t>
      </w:r>
      <w:r w:rsidR="004B55DB" w:rsidRPr="00B01BD8">
        <w:t>%</w:t>
      </w:r>
      <w:r w:rsidR="004B55DB" w:rsidRPr="00B01BD8">
        <w:tab/>
      </w:r>
      <w:r w:rsidR="002A5A10">
        <w:tab/>
      </w:r>
      <w:r w:rsidR="002A5A10">
        <w:tab/>
      </w:r>
      <w:r w:rsidR="002A5A10">
        <w:tab/>
      </w:r>
      <w:r w:rsidRPr="00290260">
        <w:rPr>
          <w:rStyle w:val="Cquestionpartlabelbold"/>
        </w:rPr>
        <w:t>(b)</w:t>
      </w:r>
      <w:r w:rsidR="00893812">
        <w:rPr>
          <w:rStyle w:val="Cquestionpartlabelbold"/>
        </w:rPr>
        <w:t xml:space="preserve">  </w:t>
      </w:r>
      <w:r w:rsidR="00E2562C">
        <w:t>10.85</w:t>
      </w:r>
      <w:r w:rsidR="004B55DB" w:rsidRPr="00B01BD8">
        <w:t>%</w:t>
      </w:r>
    </w:p>
    <w:p w14:paraId="7496F34D" w14:textId="77777777" w:rsidR="00F37229" w:rsidRDefault="00F37229" w:rsidP="00F37229">
      <w:pPr>
        <w:pStyle w:val="Pquestiontextmainstem"/>
      </w:pPr>
    </w:p>
    <w:p w14:paraId="4CFBF04E" w14:textId="4783013E" w:rsidR="001D605B" w:rsidRDefault="001D605B" w:rsidP="00F37229">
      <w:pPr>
        <w:pStyle w:val="Pquestiontextmainstem"/>
      </w:pPr>
    </w:p>
    <w:p w14:paraId="5CC3916C" w14:textId="77777777" w:rsidR="00A87DD3" w:rsidRDefault="00A87DD3" w:rsidP="00F37229">
      <w:pPr>
        <w:pStyle w:val="Pquestiontextmainstem"/>
      </w:pPr>
    </w:p>
    <w:p w14:paraId="041EC02E" w14:textId="42E83F2B" w:rsidR="00F37229" w:rsidRDefault="00F37229" w:rsidP="00F37229">
      <w:pPr>
        <w:pStyle w:val="Pquestionheadingsx"/>
      </w:pPr>
      <w:r>
        <w:t>Question 21</w:t>
      </w:r>
      <w:r>
        <w:tab/>
      </w:r>
      <w:r w:rsidR="001F0763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53779">
        <w:t>2.7</w:t>
      </w:r>
      <w:r>
        <w:t>]</w:t>
      </w:r>
    </w:p>
    <w:p w14:paraId="3AA976B9" w14:textId="3FC1C3E6" w:rsidR="004B55DB" w:rsidRPr="001F0763" w:rsidRDefault="00E2562C" w:rsidP="001F0763">
      <w:pPr>
        <w:pStyle w:val="Pquestiontextmainstem"/>
      </w:pPr>
      <w:r>
        <w:t>A trader</w:t>
      </w:r>
      <w:r w:rsidR="001F0763" w:rsidRPr="001F0763">
        <w:t xml:space="preserve"> bought </w:t>
      </w:r>
      <w:r>
        <w:t>goods for $45</w:t>
      </w:r>
      <w:r w:rsidR="001F0763" w:rsidRPr="001F0763">
        <w:t> 000</w:t>
      </w:r>
      <w:r>
        <w:t xml:space="preserve"> and later</w:t>
      </w:r>
      <w:r w:rsidR="001F0763" w:rsidRPr="001F0763">
        <w:t xml:space="preserve"> sold the </w:t>
      </w:r>
      <w:r>
        <w:t>goods for $63 0</w:t>
      </w:r>
      <w:r w:rsidR="001F0763" w:rsidRPr="001F0763">
        <w:t>00.</w:t>
      </w:r>
    </w:p>
    <w:p w14:paraId="4F41B540" w14:textId="07852626" w:rsidR="001F0763" w:rsidRDefault="001F0763" w:rsidP="001F0763">
      <w:pPr>
        <w:pStyle w:val="Pquestiontextpartsa"/>
      </w:pPr>
      <w:r w:rsidRPr="001F0763">
        <w:rPr>
          <w:rStyle w:val="Cquestionpartlabelbold"/>
        </w:rPr>
        <w:t>(a)</w:t>
      </w:r>
      <w:r>
        <w:tab/>
      </w:r>
      <w:r w:rsidRPr="00FC4664">
        <w:t xml:space="preserve">What profit did </w:t>
      </w:r>
      <w:r w:rsidR="00E2562C">
        <w:t>s</w:t>
      </w:r>
      <w:r w:rsidRPr="00FC4664">
        <w:t>he make?</w:t>
      </w:r>
    </w:p>
    <w:p w14:paraId="069A10F4" w14:textId="77777777" w:rsidR="001F0763" w:rsidRDefault="001F0763" w:rsidP="001F0763">
      <w:pPr>
        <w:pStyle w:val="Pquestiontextpartsa"/>
      </w:pPr>
    </w:p>
    <w:p w14:paraId="3B560CD6" w14:textId="77777777" w:rsidR="001F0763" w:rsidRDefault="001F0763" w:rsidP="001F0763">
      <w:pPr>
        <w:pStyle w:val="Pquestiontextpartsa"/>
      </w:pPr>
    </w:p>
    <w:p w14:paraId="0C7E57E8" w14:textId="77777777" w:rsidR="00E82C06" w:rsidRDefault="00E82C06" w:rsidP="001F0763">
      <w:pPr>
        <w:pStyle w:val="Pquestiontextpartsa"/>
      </w:pPr>
    </w:p>
    <w:p w14:paraId="26D32940" w14:textId="2D8AEA23" w:rsidR="001F0763" w:rsidRDefault="001F0763" w:rsidP="001F0763">
      <w:pPr>
        <w:pStyle w:val="Pquestiontextpartsa"/>
      </w:pPr>
      <w:r w:rsidRPr="001F0763">
        <w:rPr>
          <w:rStyle w:val="Cquestionpartlabelbold"/>
        </w:rPr>
        <w:t>(b)</w:t>
      </w:r>
      <w:r>
        <w:tab/>
      </w:r>
      <w:r w:rsidRPr="00FC4664">
        <w:t>What was the percentage profit?</w:t>
      </w:r>
    </w:p>
    <w:p w14:paraId="03DCE83B" w14:textId="77777777" w:rsidR="00F37229" w:rsidRDefault="00F37229" w:rsidP="00E14832">
      <w:pPr>
        <w:pStyle w:val="Pquestiontextmainstem"/>
      </w:pPr>
    </w:p>
    <w:p w14:paraId="57D08671" w14:textId="77777777" w:rsidR="00F37229" w:rsidRDefault="00F37229" w:rsidP="00E14832">
      <w:pPr>
        <w:pStyle w:val="Pquestiontextmainstem"/>
      </w:pPr>
    </w:p>
    <w:p w14:paraId="1C517A67" w14:textId="77777777" w:rsidR="00290260" w:rsidRDefault="00290260" w:rsidP="00E14832">
      <w:pPr>
        <w:pStyle w:val="Pquestiontextmainstem"/>
      </w:pPr>
    </w:p>
    <w:p w14:paraId="2DDFAD73" w14:textId="51F1F0F5" w:rsidR="00E14832" w:rsidRDefault="00F37229" w:rsidP="00E14832">
      <w:pPr>
        <w:pStyle w:val="Pquestionheadingsx"/>
      </w:pPr>
      <w:r>
        <w:t>Question 22</w:t>
      </w:r>
      <w:r w:rsidR="00E14832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</w:t>
      </w:r>
      <w:r w:rsidR="00E82C06">
        <w:t>8</w:t>
      </w:r>
      <w:r w:rsidR="00E14832">
        <w:t>]</w:t>
      </w:r>
    </w:p>
    <w:p w14:paraId="794AFBA8" w14:textId="49935A7F" w:rsidR="00E82C06" w:rsidRPr="00B01BD8" w:rsidRDefault="00E2562C" w:rsidP="00E82C06">
      <w:pPr>
        <w:pStyle w:val="Pquestiontextmainstem"/>
      </w:pPr>
      <w:r>
        <w:t>In a survey it was found that 32.5%</w:t>
      </w:r>
      <w:r w:rsidR="00E82C06" w:rsidRPr="00B01BD8">
        <w:t xml:space="preserve"> of the </w:t>
      </w:r>
      <w:r w:rsidR="00E82C06">
        <w:t>people living</w:t>
      </w:r>
      <w:r w:rsidR="00E82C06" w:rsidRPr="00B01BD8">
        <w:t xml:space="preserve"> in a suburb have their </w:t>
      </w:r>
      <w:r w:rsidR="00E82C06">
        <w:t>milk</w:t>
      </w:r>
      <w:r w:rsidR="00E82C06" w:rsidRPr="00B01BD8">
        <w:t xml:space="preserve"> delivered.</w:t>
      </w:r>
      <w:r w:rsidR="00E82C06">
        <w:t xml:space="preserve"> There are </w:t>
      </w:r>
      <w:r>
        <w:t>36</w:t>
      </w:r>
      <w:r w:rsidR="00E82C06" w:rsidRPr="00B01BD8">
        <w:t> 000 people</w:t>
      </w:r>
      <w:r w:rsidR="00E82C06">
        <w:t xml:space="preserve"> living in t</w:t>
      </w:r>
      <w:r w:rsidR="00E82C06" w:rsidRPr="00B01BD8">
        <w:t>he suburb</w:t>
      </w:r>
      <w:r w:rsidR="00E82C06">
        <w:t>.</w:t>
      </w:r>
    </w:p>
    <w:p w14:paraId="4CA54B60" w14:textId="350387B0" w:rsidR="00E82C06" w:rsidRDefault="00E82C06" w:rsidP="00E82C06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>
        <w:t>H</w:t>
      </w:r>
      <w:r w:rsidRPr="00B01BD8">
        <w:t xml:space="preserve">ow many </w:t>
      </w:r>
      <w:r>
        <w:t>people</w:t>
      </w:r>
      <w:r w:rsidRPr="00B01BD8">
        <w:t xml:space="preserve"> have </w:t>
      </w:r>
      <w:r>
        <w:t>milk</w:t>
      </w:r>
      <w:r w:rsidRPr="00B01BD8">
        <w:t xml:space="preserve"> delivered</w:t>
      </w:r>
      <w:r>
        <w:t>?</w:t>
      </w:r>
    </w:p>
    <w:p w14:paraId="7C4978B7" w14:textId="77777777" w:rsidR="00E82C06" w:rsidRDefault="00E82C06" w:rsidP="00E82C06">
      <w:pPr>
        <w:pStyle w:val="Pquestiontextpartsa"/>
      </w:pPr>
    </w:p>
    <w:p w14:paraId="29A8F254" w14:textId="77777777" w:rsidR="00E82C06" w:rsidRDefault="00E82C06" w:rsidP="00E82C06">
      <w:pPr>
        <w:pStyle w:val="Pquestiontextpartsa"/>
      </w:pPr>
    </w:p>
    <w:p w14:paraId="51653F14" w14:textId="77777777" w:rsidR="00E82C06" w:rsidRDefault="00E82C06" w:rsidP="00E82C06">
      <w:pPr>
        <w:pStyle w:val="Pquestiontextpartsa"/>
      </w:pPr>
    </w:p>
    <w:p w14:paraId="55AEB82C" w14:textId="77777777" w:rsidR="00A87DD3" w:rsidRPr="00B01BD8" w:rsidRDefault="00A87DD3" w:rsidP="00E82C06">
      <w:pPr>
        <w:pStyle w:val="Pquestiontextpartsa"/>
      </w:pPr>
    </w:p>
    <w:p w14:paraId="3431D5CE" w14:textId="637944B3" w:rsidR="00E82C06" w:rsidRPr="00B01BD8" w:rsidRDefault="00E82C06" w:rsidP="00E82C06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>
        <w:t>H</w:t>
      </w:r>
      <w:r w:rsidRPr="00B01BD8">
        <w:t xml:space="preserve">ow many </w:t>
      </w:r>
      <w:r>
        <w:t>people</w:t>
      </w:r>
      <w:r w:rsidRPr="00B01BD8">
        <w:t xml:space="preserve"> don’t have </w:t>
      </w:r>
      <w:r>
        <w:t>milk</w:t>
      </w:r>
      <w:r w:rsidRPr="00B01BD8">
        <w:t xml:space="preserve"> delivered?</w:t>
      </w:r>
    </w:p>
    <w:p w14:paraId="76E41D1E" w14:textId="77777777" w:rsidR="00E82C06" w:rsidRDefault="00E82C06" w:rsidP="00E82C06">
      <w:pPr>
        <w:pStyle w:val="Pquestiontextpartsa"/>
      </w:pPr>
    </w:p>
    <w:p w14:paraId="283E0D93" w14:textId="77777777" w:rsidR="00E82C06" w:rsidRDefault="00E82C06" w:rsidP="00E82C06">
      <w:pPr>
        <w:pStyle w:val="Pquestiontextmainstem"/>
      </w:pPr>
    </w:p>
    <w:p w14:paraId="6F9B75AC" w14:textId="77777777" w:rsidR="00E82C06" w:rsidRDefault="00E82C06" w:rsidP="00E82C06">
      <w:pPr>
        <w:pStyle w:val="Pquestiontextmainstem"/>
      </w:pPr>
    </w:p>
    <w:p w14:paraId="2ADC44F4" w14:textId="77777777" w:rsidR="00A87DD3" w:rsidRDefault="00A87DD3" w:rsidP="00E82C06">
      <w:pPr>
        <w:pStyle w:val="Pquestiontextmainstem"/>
      </w:pPr>
    </w:p>
    <w:p w14:paraId="790DE685" w14:textId="48CDFD01" w:rsidR="00E14832" w:rsidRDefault="00F37229" w:rsidP="00E10180">
      <w:pPr>
        <w:pStyle w:val="Pquestionheadingsx"/>
      </w:pPr>
      <w:r>
        <w:lastRenderedPageBreak/>
        <w:t>Question 23</w:t>
      </w:r>
      <w:r w:rsidR="00E14832">
        <w:tab/>
      </w:r>
      <w:r w:rsidR="000E6491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</w:t>
      </w:r>
      <w:r w:rsidR="000E6491">
        <w:t>9</w:t>
      </w:r>
      <w:r w:rsidR="00E14832">
        <w:t>]</w:t>
      </w:r>
    </w:p>
    <w:p w14:paraId="71222A8D" w14:textId="2B4C0551" w:rsidR="002B35B8" w:rsidRPr="00CE4657" w:rsidRDefault="00CE4657" w:rsidP="00E10180">
      <w:pPr>
        <w:pStyle w:val="Pquestiontextmainstem"/>
        <w:keepNext/>
      </w:pPr>
      <w:r w:rsidRPr="00CE4657">
        <w:t xml:space="preserve">The </w:t>
      </w:r>
      <w:r>
        <w:t>profit made by a</w:t>
      </w:r>
      <w:r w:rsidRPr="00CE4657">
        <w:t xml:space="preserve"> store is $125 000 and this is expected to increase by 12.5% over one year. Find the expected revenue of store </w:t>
      </w:r>
      <w:r>
        <w:t>after the year has passed</w:t>
      </w:r>
      <w:r w:rsidRPr="00CE4657">
        <w:t>.</w:t>
      </w:r>
    </w:p>
    <w:p w14:paraId="46753736" w14:textId="77777777" w:rsidR="00290260" w:rsidRDefault="00290260" w:rsidP="00E10180">
      <w:pPr>
        <w:pStyle w:val="Pquestiontextpartsa"/>
        <w:keepNext/>
      </w:pPr>
    </w:p>
    <w:p w14:paraId="07D3777A" w14:textId="77777777" w:rsidR="002A5A10" w:rsidRDefault="002A5A10" w:rsidP="00290260">
      <w:pPr>
        <w:pStyle w:val="Pquestiontextpartsa"/>
      </w:pPr>
    </w:p>
    <w:p w14:paraId="19D3E497" w14:textId="77777777" w:rsidR="00290260" w:rsidRPr="00B01BD8" w:rsidRDefault="00290260" w:rsidP="00290260">
      <w:pPr>
        <w:pStyle w:val="Pquestiontextpartsa"/>
      </w:pPr>
    </w:p>
    <w:p w14:paraId="3FABF2A1" w14:textId="04304FA2" w:rsidR="00E14832" w:rsidRDefault="00F37229" w:rsidP="00E14832">
      <w:pPr>
        <w:pStyle w:val="Pquestionheadingsx"/>
      </w:pPr>
      <w:r>
        <w:t>Question 24</w:t>
      </w:r>
      <w:r w:rsidR="00E14832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</w:t>
      </w:r>
      <w:r w:rsidR="000E6491">
        <w:t>9</w:t>
      </w:r>
      <w:r w:rsidR="00E14832">
        <w:t>]</w:t>
      </w:r>
    </w:p>
    <w:p w14:paraId="7E2CE5F7" w14:textId="21E3D0B7" w:rsidR="000E6491" w:rsidRPr="00B01BD8" w:rsidRDefault="000E6491" w:rsidP="000E6491">
      <w:pPr>
        <w:pStyle w:val="Pquestiontextmainstem"/>
      </w:pPr>
      <w:r w:rsidRPr="00B01BD8">
        <w:t>A luxury car worth $</w:t>
      </w:r>
      <w:r w:rsidR="00CE4657">
        <w:t>6</w:t>
      </w:r>
      <w:r w:rsidRPr="00B01BD8">
        <w:t>00</w:t>
      </w:r>
      <w:r w:rsidRPr="00290260">
        <w:t> </w:t>
      </w:r>
      <w:r>
        <w:t>000 is damaged by</w:t>
      </w:r>
      <w:r w:rsidRPr="00B01BD8">
        <w:t xml:space="preserve"> a storm</w:t>
      </w:r>
      <w:r>
        <w:t>. The car dealer</w:t>
      </w:r>
      <w:r w:rsidRPr="00B01BD8">
        <w:t xml:space="preserve"> decides to sell it at a </w:t>
      </w:r>
      <w:r w:rsidR="00CE4657" w:rsidRPr="00A61D11">
        <w:rPr>
          <w:position w:val="-24"/>
          <w:sz w:val="20"/>
          <w:szCs w:val="20"/>
        </w:rPr>
        <w:object w:dxaOrig="700" w:dyaOrig="620" w14:anchorId="3EFC51F3">
          <v:shape id="_x0000_i1070" type="#_x0000_t75" style="width:35.45pt;height:31.15pt" o:ole="" fillcolor="window">
            <v:imagedata r:id="rId98" o:title=""/>
          </v:shape>
          <o:OLEObject Type="Embed" ProgID="Equation.3" ShapeID="_x0000_i1070" DrawAspect="Content" ObjectID="_1540563829" r:id="rId99"/>
        </w:object>
      </w:r>
      <w:r w:rsidRPr="00B01BD8">
        <w:t>discount. Find the:</w:t>
      </w:r>
    </w:p>
    <w:p w14:paraId="1B7F39F5" w14:textId="77777777" w:rsidR="000E6491" w:rsidRDefault="000E6491" w:rsidP="000E6491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Pr="00B01BD8">
        <w:t>amount that the car is reduced by</w:t>
      </w:r>
    </w:p>
    <w:p w14:paraId="7ADF1DFA" w14:textId="77777777" w:rsidR="000E6491" w:rsidRDefault="000E6491" w:rsidP="000E6491">
      <w:pPr>
        <w:pStyle w:val="Pquestiontextpartsa"/>
      </w:pPr>
    </w:p>
    <w:p w14:paraId="5C8E05F1" w14:textId="77777777" w:rsidR="000E6491" w:rsidRDefault="000E6491" w:rsidP="000E6491">
      <w:pPr>
        <w:pStyle w:val="Pquestiontextpartsa"/>
      </w:pPr>
    </w:p>
    <w:p w14:paraId="4F86CDC9" w14:textId="77777777" w:rsidR="000E6491" w:rsidRPr="00B01BD8" w:rsidRDefault="000E6491" w:rsidP="000E6491">
      <w:pPr>
        <w:pStyle w:val="Pquestiontextpartsa"/>
      </w:pPr>
    </w:p>
    <w:p w14:paraId="01916CB1" w14:textId="77777777" w:rsidR="000E6491" w:rsidRDefault="000E6491" w:rsidP="000E6491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Pr="00B01BD8">
        <w:t>new</w:t>
      </w:r>
      <w:r>
        <w:t>,</w:t>
      </w:r>
      <w:r w:rsidRPr="00B01BD8">
        <w:t xml:space="preserve"> reduced selling price of the car.</w:t>
      </w:r>
    </w:p>
    <w:p w14:paraId="43037F84" w14:textId="77777777" w:rsidR="000E6491" w:rsidRDefault="000E6491" w:rsidP="000E6491">
      <w:pPr>
        <w:pStyle w:val="Pquestiontextpartsa"/>
      </w:pPr>
    </w:p>
    <w:p w14:paraId="783FD427" w14:textId="77777777" w:rsidR="000E6491" w:rsidRDefault="000E6491" w:rsidP="000E6491">
      <w:pPr>
        <w:pStyle w:val="Pquestiontextpartsa"/>
      </w:pPr>
    </w:p>
    <w:p w14:paraId="5F4E1DBB" w14:textId="77777777" w:rsidR="00A87DD3" w:rsidRDefault="00A87DD3" w:rsidP="000E6491">
      <w:pPr>
        <w:pStyle w:val="Pquestiontextpartsa"/>
      </w:pPr>
    </w:p>
    <w:p w14:paraId="05DFB828" w14:textId="2739A3D5" w:rsidR="00E14832" w:rsidRDefault="00F37229" w:rsidP="00E14832">
      <w:pPr>
        <w:pStyle w:val="Pquestionheadingsx"/>
      </w:pPr>
      <w:r>
        <w:t>Question 25</w:t>
      </w:r>
      <w:r w:rsidR="00E14832">
        <w:tab/>
      </w:r>
      <w:r w:rsidR="000E6491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742C46">
        <w:tab/>
        <w:t>[</w:t>
      </w:r>
      <w:r w:rsidR="000E6491">
        <w:t>2.10</w:t>
      </w:r>
      <w:r w:rsidR="00E14832">
        <w:t>]</w:t>
      </w:r>
    </w:p>
    <w:p w14:paraId="4FC7D820" w14:textId="2430BB23" w:rsidR="00CE4657" w:rsidRPr="00A61D11" w:rsidRDefault="00CE4657" w:rsidP="00CE4657">
      <w:pPr>
        <w:pStyle w:val="Pquestiontextmainstem"/>
      </w:pPr>
      <w:r w:rsidRPr="00A61D11">
        <w:t xml:space="preserve">The marked </w:t>
      </w:r>
      <w:r>
        <w:t>price of a jacket is $280 and it i</w:t>
      </w:r>
      <w:r w:rsidRPr="00A61D11">
        <w:t xml:space="preserve">s sold at a discount of 35%. </w:t>
      </w:r>
    </w:p>
    <w:p w14:paraId="40BB2BDA" w14:textId="1F2AEDDC" w:rsidR="00CE4657" w:rsidRDefault="00CE4657" w:rsidP="00CE4657">
      <w:pPr>
        <w:pStyle w:val="Pquestiontextpartsa"/>
      </w:pPr>
      <w:r w:rsidRPr="00CE4657">
        <w:rPr>
          <w:rStyle w:val="Cquestionpartlabelbold"/>
        </w:rPr>
        <w:t>(a)</w:t>
      </w:r>
      <w:r>
        <w:tab/>
      </w:r>
      <w:r w:rsidRPr="00A61D11">
        <w:t>Find the amount of discount offered on the jacket.</w:t>
      </w:r>
    </w:p>
    <w:p w14:paraId="7C87F6C4" w14:textId="77777777" w:rsidR="00CE4657" w:rsidRDefault="00CE4657" w:rsidP="00CE4657">
      <w:pPr>
        <w:pStyle w:val="Pquestiontextpartsa"/>
      </w:pPr>
    </w:p>
    <w:p w14:paraId="0712C13B" w14:textId="77777777" w:rsidR="00CE4657" w:rsidRDefault="00CE4657" w:rsidP="00CE4657">
      <w:pPr>
        <w:pStyle w:val="Pquestiontextpartsa"/>
      </w:pPr>
    </w:p>
    <w:p w14:paraId="758BAA01" w14:textId="77777777" w:rsidR="00CE4657" w:rsidRPr="00A61D11" w:rsidRDefault="00CE4657" w:rsidP="00CE4657">
      <w:pPr>
        <w:pStyle w:val="Pquestiontextpartsa"/>
      </w:pPr>
    </w:p>
    <w:p w14:paraId="678E1712" w14:textId="3ECDCE36" w:rsidR="00CE4657" w:rsidRPr="00A61D11" w:rsidRDefault="00CE4657" w:rsidP="00CE4657">
      <w:pPr>
        <w:pStyle w:val="Pquestiontextpartsa"/>
      </w:pPr>
      <w:r w:rsidRPr="00CE4657">
        <w:rPr>
          <w:rStyle w:val="Cquestionpartlabelbold"/>
        </w:rPr>
        <w:t>(b)</w:t>
      </w:r>
      <w:r w:rsidRPr="00CE4657">
        <w:rPr>
          <w:rStyle w:val="Cquestionpartlabelbold"/>
        </w:rPr>
        <w:tab/>
      </w:r>
      <w:r w:rsidRPr="00A61D11">
        <w:t>What is the selling price of the jacket?</w:t>
      </w:r>
    </w:p>
    <w:p w14:paraId="35A76120" w14:textId="65F3A9D9" w:rsidR="000E6491" w:rsidRPr="00B01BD8" w:rsidRDefault="000E6491" w:rsidP="000E6491">
      <w:pPr>
        <w:pStyle w:val="Pquestiontextpartsa"/>
      </w:pPr>
    </w:p>
    <w:p w14:paraId="7145D9C5" w14:textId="77777777" w:rsidR="000E6491" w:rsidRDefault="000E6491" w:rsidP="000E6491">
      <w:pPr>
        <w:pStyle w:val="Pquestiontextmainstem"/>
      </w:pPr>
    </w:p>
    <w:p w14:paraId="1FC04FE8" w14:textId="77777777" w:rsidR="000E6491" w:rsidRDefault="000E6491" w:rsidP="000E6491">
      <w:pPr>
        <w:pStyle w:val="Pquestiontextmainstem"/>
      </w:pPr>
    </w:p>
    <w:p w14:paraId="2FC63C24" w14:textId="77777777" w:rsidR="000E6491" w:rsidRDefault="000E6491" w:rsidP="000E6491">
      <w:pPr>
        <w:pStyle w:val="Pquestiontextmainstem"/>
      </w:pPr>
    </w:p>
    <w:p w14:paraId="36923AA8" w14:textId="15B32794" w:rsidR="001B433F" w:rsidRDefault="001B433F" w:rsidP="001B433F">
      <w:pPr>
        <w:pStyle w:val="Psectionresults"/>
      </w:pPr>
      <w:r>
        <w:t xml:space="preserve">Short answer results: ___ / </w:t>
      </w:r>
      <w:r w:rsidR="000E6491">
        <w:t>58</w:t>
      </w:r>
    </w:p>
    <w:p w14:paraId="22E10398" w14:textId="77777777" w:rsidR="001B433F" w:rsidRDefault="001B433F" w:rsidP="003576BE">
      <w:pPr>
        <w:pStyle w:val="Psectionheading"/>
      </w:pPr>
      <w:r>
        <w:lastRenderedPageBreak/>
        <w:t>Extended answer section</w:t>
      </w:r>
    </w:p>
    <w:p w14:paraId="2D53996A" w14:textId="1EFCFCE8" w:rsidR="001B433F" w:rsidRDefault="003D2F2C" w:rsidP="003576BE">
      <w:pPr>
        <w:pStyle w:val="Pquestionheadingsx1stafterhead"/>
      </w:pPr>
      <w:r>
        <w:t>Question 2</w:t>
      </w:r>
      <w:r w:rsidR="007A4898">
        <w:t>6</w:t>
      </w:r>
      <w:r w:rsidR="001B433F">
        <w:tab/>
      </w:r>
      <w:r w:rsidR="00CE4657">
        <w:rPr>
          <w:rStyle w:val="Cmarkslabel"/>
        </w:rPr>
        <w:t>6</w:t>
      </w:r>
      <w:r w:rsidR="001B433F" w:rsidRPr="001B433F">
        <w:rPr>
          <w:rStyle w:val="Cmarkslabel"/>
        </w:rPr>
        <w:t xml:space="preserve"> marks</w:t>
      </w:r>
      <w:r w:rsidR="00925D7A">
        <w:tab/>
        <w:t>[</w:t>
      </w:r>
      <w:r w:rsidR="002B35B8">
        <w:t>2.</w:t>
      </w:r>
      <w:r w:rsidR="00253779">
        <w:t>1</w:t>
      </w:r>
      <w:r w:rsidR="001B433F">
        <w:t>]</w:t>
      </w:r>
    </w:p>
    <w:p w14:paraId="23394A42" w14:textId="1813124F" w:rsidR="00CE4657" w:rsidRPr="00A61D11" w:rsidRDefault="00CE4657" w:rsidP="003576BE">
      <w:pPr>
        <w:pStyle w:val="Pquestiontextmainstem"/>
        <w:keepNext/>
      </w:pPr>
      <w:r w:rsidRPr="00A61D11">
        <w:t xml:space="preserve">While </w:t>
      </w:r>
      <w:r w:rsidR="00384BC4">
        <w:t>shopping for</w:t>
      </w:r>
      <w:r w:rsidRPr="00A61D11">
        <w:t xml:space="preserve"> paint online, Dave saw an offer of 22 litres of paint at </w:t>
      </w:r>
      <w:r w:rsidR="00384BC4">
        <w:t>a</w:t>
      </w:r>
      <w:r w:rsidRPr="00A61D11">
        <w:t xml:space="preserve"> cost of $11.50 per litre.</w:t>
      </w:r>
    </w:p>
    <w:p w14:paraId="67E2787A" w14:textId="016C329C" w:rsidR="00CE4657" w:rsidRDefault="00CE4657" w:rsidP="003576BE">
      <w:pPr>
        <w:pStyle w:val="Pquestiontextpartsa"/>
        <w:keepNext/>
      </w:pPr>
      <w:r w:rsidRPr="00CE4657">
        <w:rPr>
          <w:rStyle w:val="Cquestionpartlabelbold"/>
        </w:rPr>
        <w:t>(a)</w:t>
      </w:r>
      <w:r>
        <w:tab/>
      </w:r>
      <w:r w:rsidRPr="00A61D11">
        <w:t>How much will the paint cost?</w:t>
      </w:r>
    </w:p>
    <w:p w14:paraId="4FDB9E51" w14:textId="77777777" w:rsidR="00CE4657" w:rsidRDefault="00CE4657" w:rsidP="003576BE">
      <w:pPr>
        <w:pStyle w:val="Pquestiontextpartsa"/>
        <w:keepNext/>
      </w:pPr>
    </w:p>
    <w:p w14:paraId="60584A30" w14:textId="77777777" w:rsidR="00CE4657" w:rsidRPr="00A61D11" w:rsidRDefault="00CE4657" w:rsidP="003576BE">
      <w:pPr>
        <w:pStyle w:val="Pquestiontextpartsa"/>
        <w:keepNext/>
      </w:pPr>
    </w:p>
    <w:p w14:paraId="7634CA7E" w14:textId="1CD56292" w:rsidR="00CE4657" w:rsidRDefault="00CE4657" w:rsidP="003576BE">
      <w:pPr>
        <w:pStyle w:val="Pquestiontextpartsa"/>
        <w:keepNext/>
      </w:pPr>
      <w:r w:rsidRPr="00CE4657">
        <w:rPr>
          <w:rStyle w:val="Cquestionpartlabelbold"/>
        </w:rPr>
        <w:t>(b)</w:t>
      </w:r>
      <w:r>
        <w:tab/>
      </w:r>
      <w:r w:rsidRPr="00A61D11">
        <w:t>There was another offer of 25 litres of paint for $275. How much will this paint cost per li</w:t>
      </w:r>
      <w:r>
        <w:t>tre?</w:t>
      </w:r>
    </w:p>
    <w:p w14:paraId="74B09191" w14:textId="77777777" w:rsidR="00CE4657" w:rsidRDefault="00CE4657" w:rsidP="00CE4657">
      <w:pPr>
        <w:pStyle w:val="Pquestiontextpartsa"/>
      </w:pPr>
    </w:p>
    <w:p w14:paraId="34CD573F" w14:textId="77777777" w:rsidR="00CE4657" w:rsidRPr="00A61D11" w:rsidRDefault="00CE4657" w:rsidP="00CE4657">
      <w:pPr>
        <w:pStyle w:val="Pquestiontextpartsa"/>
      </w:pPr>
    </w:p>
    <w:p w14:paraId="62492C5F" w14:textId="64489727" w:rsidR="00CE4657" w:rsidRPr="00A61D11" w:rsidRDefault="00CE4657" w:rsidP="00CE4657">
      <w:pPr>
        <w:pStyle w:val="Pquestiontextpartsa"/>
      </w:pPr>
      <w:r w:rsidRPr="00CE4657">
        <w:rPr>
          <w:rStyle w:val="Cquestionpartlabelbold"/>
        </w:rPr>
        <w:t>(c)</w:t>
      </w:r>
      <w:r>
        <w:tab/>
      </w:r>
      <w:r w:rsidRPr="00A61D11">
        <w:t>Which is the better buy</w:t>
      </w:r>
      <w:r>
        <w:t>? Give reasons for your answer.</w:t>
      </w:r>
    </w:p>
    <w:p w14:paraId="564B5014" w14:textId="77777777" w:rsidR="00362685" w:rsidRDefault="00362685" w:rsidP="00362685">
      <w:pPr>
        <w:pStyle w:val="Pquestiontextmainstem"/>
      </w:pPr>
    </w:p>
    <w:p w14:paraId="52D767A6" w14:textId="77777777" w:rsidR="00A87DD3" w:rsidRPr="00B01BD8" w:rsidRDefault="00A87DD3" w:rsidP="00362685">
      <w:pPr>
        <w:pStyle w:val="Pquestiontextmainstem"/>
      </w:pPr>
    </w:p>
    <w:p w14:paraId="2BEB3E3D" w14:textId="77777777" w:rsidR="00253779" w:rsidRPr="00B01BD8" w:rsidRDefault="00253779" w:rsidP="00362685">
      <w:pPr>
        <w:pStyle w:val="Pquestiontextmainstem"/>
      </w:pPr>
    </w:p>
    <w:p w14:paraId="149F3D13" w14:textId="08B270E5" w:rsidR="00253779" w:rsidRDefault="007A4898" w:rsidP="00253779">
      <w:pPr>
        <w:pStyle w:val="Pquestionheadingsx"/>
      </w:pPr>
      <w:r>
        <w:t>Question 27</w:t>
      </w:r>
      <w:r w:rsidR="00253779">
        <w:tab/>
      </w:r>
      <w:r w:rsidR="00253779">
        <w:rPr>
          <w:rStyle w:val="Cmarkslabel"/>
        </w:rPr>
        <w:t>7</w:t>
      </w:r>
      <w:r w:rsidR="00253779" w:rsidRPr="001B433F">
        <w:rPr>
          <w:rStyle w:val="Cmarkslabel"/>
        </w:rPr>
        <w:t xml:space="preserve"> marks</w:t>
      </w:r>
      <w:r w:rsidR="00253779">
        <w:tab/>
        <w:t>[2.2]</w:t>
      </w:r>
    </w:p>
    <w:p w14:paraId="3FC9823D" w14:textId="5EF524B2" w:rsidR="00CE4657" w:rsidRPr="00B01BD8" w:rsidRDefault="00CE4657" w:rsidP="00CE4657">
      <w:pPr>
        <w:pStyle w:val="Pquestiontextmainstem"/>
      </w:pPr>
      <w:r w:rsidRPr="00B01BD8">
        <w:t>Sam</w:t>
      </w:r>
      <w:r>
        <w:t xml:space="preserve"> the snail is entered into a </w:t>
      </w:r>
      <w:r w:rsidRPr="00A61D11">
        <w:rPr>
          <w:position w:val="-24"/>
          <w:sz w:val="20"/>
          <w:szCs w:val="20"/>
        </w:rPr>
        <w:object w:dxaOrig="499" w:dyaOrig="620" w14:anchorId="122B64A1">
          <v:shape id="_x0000_i1071" type="#_x0000_t75" style="width:24.7pt;height:31.15pt" o:ole="" fillcolor="window">
            <v:imagedata r:id="rId100" o:title=""/>
          </v:shape>
          <o:OLEObject Type="Embed" ProgID="Equation.3" ShapeID="_x0000_i1071" DrawAspect="Content" ObjectID="_1540563830" r:id="rId101"/>
        </w:object>
      </w:r>
      <w:r>
        <w:t>-</w:t>
      </w:r>
      <w:r w:rsidRPr="00B01BD8">
        <w:t xml:space="preserve">metre snail race. In the first 20 minutes he travelled </w:t>
      </w:r>
      <w:r w:rsidRPr="00B01BD8">
        <w:rPr>
          <w:position w:val="-24"/>
        </w:rPr>
        <w:object w:dxaOrig="240" w:dyaOrig="620" w14:anchorId="310DD68A">
          <v:shape id="_x0000_i1072" type="#_x0000_t75" style="width:11.8pt;height:31.15pt" o:ole="" fillcolor="window">
            <v:imagedata r:id="rId102" o:title=""/>
          </v:shape>
          <o:OLEObject Type="Embed" ProgID="Equation.3" ShapeID="_x0000_i1072" DrawAspect="Content" ObjectID="_1540563831" r:id="rId103"/>
        </w:object>
      </w:r>
      <w:r w:rsidRPr="00B01BD8">
        <w:t xml:space="preserve"> of the race</w:t>
      </w:r>
      <w:r>
        <w:t xml:space="preserve"> distance</w:t>
      </w:r>
      <w:r w:rsidRPr="00B01BD8">
        <w:t xml:space="preserve">. In the next 20 minutes he travelled </w:t>
      </w:r>
      <w:r w:rsidRPr="00B01BD8">
        <w:rPr>
          <w:position w:val="-24"/>
        </w:rPr>
        <w:object w:dxaOrig="240" w:dyaOrig="620" w14:anchorId="7AEC2ED1">
          <v:shape id="_x0000_i1073" type="#_x0000_t75" style="width:11.8pt;height:31.15pt" o:ole="" fillcolor="window">
            <v:imagedata r:id="rId104" o:title=""/>
          </v:shape>
          <o:OLEObject Type="Embed" ProgID="Equation.3" ShapeID="_x0000_i1073" DrawAspect="Content" ObjectID="_1540563832" r:id="rId105"/>
        </w:object>
      </w:r>
      <w:r w:rsidRPr="00B01BD8">
        <w:t xml:space="preserve">of the race </w:t>
      </w:r>
      <w:r>
        <w:t xml:space="preserve">distance </w:t>
      </w:r>
      <w:r w:rsidRPr="00B01BD8">
        <w:t xml:space="preserve">and in the 20 minutes </w:t>
      </w:r>
      <w:r>
        <w:t xml:space="preserve">after that, </w:t>
      </w:r>
      <w:r w:rsidRPr="00B01BD8">
        <w:t xml:space="preserve">he </w:t>
      </w:r>
      <w:r w:rsidR="0084343B">
        <w:t>travelled</w:t>
      </w:r>
      <w:r w:rsidRPr="00B01BD8">
        <w:t xml:space="preserve"> </w:t>
      </w:r>
      <w:r w:rsidRPr="00B01BD8">
        <w:rPr>
          <w:position w:val="-24"/>
        </w:rPr>
        <w:object w:dxaOrig="220" w:dyaOrig="620" w14:anchorId="51CCFB17">
          <v:shape id="_x0000_i1074" type="#_x0000_t75" style="width:10.75pt;height:31.15pt" o:ole="" fillcolor="window">
            <v:imagedata r:id="rId106" o:title=""/>
          </v:shape>
          <o:OLEObject Type="Embed" ProgID="Equation.3" ShapeID="_x0000_i1074" DrawAspect="Content" ObjectID="_1540563833" r:id="rId107"/>
        </w:object>
      </w:r>
      <w:r w:rsidRPr="00B01BD8">
        <w:t xml:space="preserve"> of the race</w:t>
      </w:r>
      <w:r>
        <w:t xml:space="preserve"> distance</w:t>
      </w:r>
      <w:r w:rsidRPr="00B01BD8">
        <w:t xml:space="preserve">. </w:t>
      </w:r>
    </w:p>
    <w:p w14:paraId="309632AE" w14:textId="3F3E9813" w:rsidR="00CE4657" w:rsidRPr="00B01BD8" w:rsidRDefault="00CE4657" w:rsidP="00CE4657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Pr="00B01BD8">
        <w:t xml:space="preserve">Calculate the distance </w:t>
      </w:r>
      <w:r>
        <w:t>Sam</w:t>
      </w:r>
      <w:r w:rsidRPr="00B01BD8">
        <w:t xml:space="preserve"> travelled in each 20-minute period.</w:t>
      </w:r>
    </w:p>
    <w:p w14:paraId="0D2312DB" w14:textId="77777777" w:rsidR="00CE4657" w:rsidRPr="00B01BD8" w:rsidRDefault="00CE4657" w:rsidP="00CE4657">
      <w:pPr>
        <w:pStyle w:val="Pquestiontextmainstem"/>
      </w:pPr>
    </w:p>
    <w:p w14:paraId="159726A4" w14:textId="77777777" w:rsidR="00CE4657" w:rsidRDefault="00CE4657" w:rsidP="00CE4657">
      <w:pPr>
        <w:pStyle w:val="Pquestiontextmainstem"/>
      </w:pPr>
    </w:p>
    <w:p w14:paraId="62B21534" w14:textId="77777777" w:rsidR="00CE4657" w:rsidRDefault="00CE4657" w:rsidP="00CE4657">
      <w:pPr>
        <w:pStyle w:val="Pquestiontextmainstem"/>
      </w:pPr>
    </w:p>
    <w:p w14:paraId="64E44B7F" w14:textId="77777777" w:rsidR="00CE4657" w:rsidRPr="00B01BD8" w:rsidRDefault="00CE4657" w:rsidP="00CE4657">
      <w:pPr>
        <w:pStyle w:val="Pquestiontextmainstem"/>
      </w:pPr>
    </w:p>
    <w:p w14:paraId="25313EA6" w14:textId="0ACE8AE3" w:rsidR="00CE4657" w:rsidRDefault="00CE4657" w:rsidP="00CE4657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Pr="00B01BD8">
        <w:t xml:space="preserve">How far did Sam have to </w:t>
      </w:r>
      <w:r>
        <w:t>travel</w:t>
      </w:r>
      <w:r w:rsidRPr="00B01BD8">
        <w:t xml:space="preserve"> to the finish line </w:t>
      </w:r>
      <w:r>
        <w:t>after</w:t>
      </w:r>
      <w:r w:rsidRPr="00B01BD8">
        <w:t xml:space="preserve"> the end of the third 20-minute period?</w:t>
      </w:r>
    </w:p>
    <w:p w14:paraId="6D3D3547" w14:textId="77777777" w:rsidR="00CE4657" w:rsidRDefault="00CE4657" w:rsidP="00CE4657">
      <w:pPr>
        <w:pStyle w:val="Pquestiontextpartsa"/>
      </w:pPr>
    </w:p>
    <w:p w14:paraId="6031CFDD" w14:textId="77777777" w:rsidR="00CE4657" w:rsidRDefault="00CE4657" w:rsidP="00CE4657">
      <w:pPr>
        <w:pStyle w:val="Pquestiontextpartsa"/>
      </w:pPr>
    </w:p>
    <w:p w14:paraId="720040DA" w14:textId="77777777" w:rsidR="00CE4657" w:rsidRDefault="00CE4657" w:rsidP="00CE4657">
      <w:pPr>
        <w:pStyle w:val="Pquestiontextpartsa"/>
      </w:pPr>
    </w:p>
    <w:p w14:paraId="0EC4D6CC" w14:textId="77777777" w:rsidR="00CE4657" w:rsidRPr="00B01BD8" w:rsidRDefault="00CE4657" w:rsidP="00CE4657">
      <w:pPr>
        <w:pStyle w:val="Pquestiontextpartsa"/>
      </w:pPr>
    </w:p>
    <w:p w14:paraId="3070FD4B" w14:textId="77777777" w:rsidR="00CE4657" w:rsidRPr="00B01BD8" w:rsidRDefault="00CE4657" w:rsidP="00CE4657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>
        <w:t>Write</w:t>
      </w:r>
      <w:r w:rsidRPr="00B01BD8">
        <w:t xml:space="preserve"> the distance that Sam needs to </w:t>
      </w:r>
      <w:r>
        <w:t>travel</w:t>
      </w:r>
      <w:r w:rsidRPr="00B01BD8">
        <w:t xml:space="preserve"> to finish the race at the end of the third 20</w:t>
      </w:r>
      <w:r>
        <w:t>-</w:t>
      </w:r>
      <w:r w:rsidRPr="00B01BD8">
        <w:t>minute period as a fraction of:</w:t>
      </w:r>
    </w:p>
    <w:p w14:paraId="79B1EE06" w14:textId="77777777" w:rsidR="00CE4657" w:rsidRPr="00B01BD8" w:rsidRDefault="00CE4657" w:rsidP="00CE4657">
      <w:pPr>
        <w:pStyle w:val="Pquestiontextpartsi"/>
      </w:pPr>
      <w:r w:rsidRPr="00290260">
        <w:rPr>
          <w:rStyle w:val="Cquestionpartlabelbold"/>
        </w:rPr>
        <w:t>(i)</w:t>
      </w:r>
      <w:r>
        <w:rPr>
          <w:rStyle w:val="Cquestionpartlabelbold"/>
        </w:rPr>
        <w:tab/>
      </w:r>
      <w:r w:rsidRPr="00B01BD8">
        <w:t>the length of the race</w:t>
      </w:r>
    </w:p>
    <w:p w14:paraId="3A055CD5" w14:textId="77777777" w:rsidR="00CE4657" w:rsidRPr="00B01BD8" w:rsidRDefault="00CE4657" w:rsidP="00CE4657">
      <w:pPr>
        <w:pStyle w:val="Pquestiontextpartsi"/>
        <w:rPr>
          <w:szCs w:val="20"/>
        </w:rPr>
      </w:pPr>
    </w:p>
    <w:p w14:paraId="7AC72C92" w14:textId="77777777" w:rsidR="00CE4657" w:rsidRPr="00B01BD8" w:rsidRDefault="00CE4657" w:rsidP="00CE4657">
      <w:pPr>
        <w:pStyle w:val="Pquestiontextpartsi"/>
        <w:rPr>
          <w:szCs w:val="20"/>
        </w:rPr>
      </w:pPr>
    </w:p>
    <w:p w14:paraId="4605CB09" w14:textId="1B1530EC" w:rsidR="00CE4657" w:rsidRDefault="00CE4657" w:rsidP="00CE4657">
      <w:pPr>
        <w:pStyle w:val="Pquestiontextpartsi"/>
      </w:pPr>
      <w:r w:rsidRPr="00290260">
        <w:rPr>
          <w:rStyle w:val="Cquestionpartlabelbold"/>
        </w:rPr>
        <w:t>(ii)</w:t>
      </w:r>
      <w:r>
        <w:rPr>
          <w:rStyle w:val="Cquestionpartlabelbold"/>
        </w:rPr>
        <w:tab/>
      </w:r>
      <w:r>
        <w:t xml:space="preserve">the </w:t>
      </w:r>
      <w:r w:rsidR="0084343B">
        <w:t xml:space="preserve">total </w:t>
      </w:r>
      <w:r>
        <w:t xml:space="preserve">distance </w:t>
      </w:r>
      <w:r w:rsidRPr="00B01BD8">
        <w:t>travelled.</w:t>
      </w:r>
    </w:p>
    <w:p w14:paraId="674AE49F" w14:textId="77777777" w:rsidR="00CE4657" w:rsidRDefault="00CE4657" w:rsidP="00CE4657">
      <w:pPr>
        <w:pStyle w:val="Pquestiontextpartsi"/>
      </w:pPr>
    </w:p>
    <w:p w14:paraId="18616AE2" w14:textId="769EC078" w:rsidR="00253779" w:rsidRDefault="00253779" w:rsidP="003576BE">
      <w:pPr>
        <w:pStyle w:val="Pquestionheadingsx"/>
      </w:pPr>
      <w:r>
        <w:lastRenderedPageBreak/>
        <w:t xml:space="preserve">Question </w:t>
      </w:r>
      <w:r w:rsidR="005A4902">
        <w:t>28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[2.5]</w:t>
      </w:r>
    </w:p>
    <w:p w14:paraId="6792CDF7" w14:textId="77777777" w:rsidR="00253779" w:rsidRPr="00B01BD8" w:rsidRDefault="00253779" w:rsidP="003576BE">
      <w:pPr>
        <w:pStyle w:val="Pquestiontextmainstem"/>
        <w:keepNext/>
      </w:pPr>
      <w:r w:rsidRPr="00B01BD8">
        <w:t>The test scores achieved in four areas by a student are shown below. The decimal was found by dividing the actual mark by the total mark.</w:t>
      </w:r>
    </w:p>
    <w:p w14:paraId="0A8FE65E" w14:textId="57AEB515" w:rsidR="00253779" w:rsidRPr="00B01BD8" w:rsidRDefault="00253779" w:rsidP="003576BE">
      <w:pPr>
        <w:pStyle w:val="Pquestiontextmainstem"/>
        <w:keepNext/>
      </w:pPr>
      <w:r w:rsidRPr="00B01BD8">
        <w:t>AREA</w:t>
      </w:r>
      <w:r w:rsidRPr="00B01BD8">
        <w:tab/>
      </w:r>
      <w:r w:rsidR="00290260">
        <w:tab/>
      </w:r>
      <w:r w:rsidRPr="00B01BD8">
        <w:t>SCORE</w:t>
      </w:r>
    </w:p>
    <w:p w14:paraId="4D8566C2" w14:textId="6E8B0B59" w:rsidR="00253779" w:rsidRPr="00B01BD8" w:rsidRDefault="00E43A06" w:rsidP="003576BE">
      <w:pPr>
        <w:pStyle w:val="Pquestiontextmainstem"/>
        <w:keepNext/>
      </w:pPr>
      <w:r>
        <w:t>Spelling</w:t>
      </w:r>
      <w:r>
        <w:tab/>
        <w:t>0.9</w:t>
      </w:r>
      <w:r w:rsidR="00E25966">
        <w:t>55</w:t>
      </w:r>
    </w:p>
    <w:p w14:paraId="11C40CAD" w14:textId="673F40C7" w:rsidR="00253779" w:rsidRPr="00B01BD8" w:rsidRDefault="00253779" w:rsidP="003576BE">
      <w:pPr>
        <w:pStyle w:val="Pquestiontextmainstem"/>
        <w:keepNext/>
      </w:pPr>
      <w:r w:rsidRPr="00B01BD8">
        <w:t>Punctuation</w:t>
      </w:r>
      <w:r w:rsidRPr="00B01BD8">
        <w:tab/>
        <w:t>0.</w:t>
      </w:r>
      <w:r w:rsidR="00B47BC1">
        <w:t>7</w:t>
      </w:r>
      <w:r w:rsidR="00E43A06">
        <w:t>5</w:t>
      </w:r>
    </w:p>
    <w:p w14:paraId="2927076A" w14:textId="54C10678" w:rsidR="00253779" w:rsidRPr="00B01BD8" w:rsidRDefault="00E43A06" w:rsidP="00290260">
      <w:pPr>
        <w:pStyle w:val="Pquestiontextmainstem"/>
      </w:pPr>
      <w:r>
        <w:t>Reading</w:t>
      </w:r>
      <w:r>
        <w:tab/>
        <w:t>0.7</w:t>
      </w:r>
      <w:r w:rsidR="00253779" w:rsidRPr="00B01BD8">
        <w:t>5</w:t>
      </w:r>
    </w:p>
    <w:p w14:paraId="59543AAF" w14:textId="0EA2E535" w:rsidR="00253779" w:rsidRPr="00B01BD8" w:rsidRDefault="00E43A06" w:rsidP="00290260">
      <w:pPr>
        <w:pStyle w:val="Pquestiontextmainstem"/>
      </w:pPr>
      <w:r>
        <w:t>Writing</w:t>
      </w:r>
      <w:r>
        <w:tab/>
        <w:t>0.9</w:t>
      </w:r>
      <w:r w:rsidR="00E25966">
        <w:t>25</w:t>
      </w:r>
    </w:p>
    <w:p w14:paraId="0F5C28DD" w14:textId="77777777" w:rsidR="00253779" w:rsidRPr="00B01BD8" w:rsidRDefault="00253779" w:rsidP="00362685">
      <w:pPr>
        <w:pStyle w:val="Pquestiontextmainstem"/>
      </w:pPr>
    </w:p>
    <w:p w14:paraId="5D985F3B" w14:textId="0B465AF4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>What is the student’s percentage score in Spelling?</w:t>
      </w:r>
    </w:p>
    <w:p w14:paraId="398A3612" w14:textId="77777777" w:rsidR="00253779" w:rsidRPr="00B01BD8" w:rsidRDefault="00253779" w:rsidP="00362685">
      <w:pPr>
        <w:pStyle w:val="Pquestiontextmainstem"/>
      </w:pPr>
    </w:p>
    <w:p w14:paraId="06493000" w14:textId="77777777" w:rsidR="00253779" w:rsidRDefault="00253779" w:rsidP="00362685">
      <w:pPr>
        <w:pStyle w:val="Pquestiontextmainstem"/>
      </w:pPr>
    </w:p>
    <w:p w14:paraId="28D95E18" w14:textId="77777777" w:rsidR="002A5A10" w:rsidRPr="00B01BD8" w:rsidRDefault="002A5A10" w:rsidP="00362685">
      <w:pPr>
        <w:pStyle w:val="Pquestiontextmainstem"/>
      </w:pPr>
    </w:p>
    <w:p w14:paraId="40C33336" w14:textId="3EEE355A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53779" w:rsidRPr="00B01BD8">
        <w:t>What is the student’s percentage score in Writing?</w:t>
      </w:r>
    </w:p>
    <w:p w14:paraId="1B9075D6" w14:textId="77777777" w:rsidR="00253779" w:rsidRPr="00B01BD8" w:rsidRDefault="00253779" w:rsidP="00362685">
      <w:pPr>
        <w:pStyle w:val="Pquestiontextmainstem"/>
      </w:pPr>
    </w:p>
    <w:p w14:paraId="100556B5" w14:textId="77777777" w:rsidR="00253779" w:rsidRDefault="00253779" w:rsidP="00362685">
      <w:pPr>
        <w:pStyle w:val="Pquestiontextmainstem"/>
      </w:pPr>
    </w:p>
    <w:p w14:paraId="35FB7498" w14:textId="77777777" w:rsidR="002A5A10" w:rsidRPr="00B01BD8" w:rsidRDefault="002A5A10" w:rsidP="00362685">
      <w:pPr>
        <w:pStyle w:val="Pquestiontextmainstem"/>
      </w:pPr>
    </w:p>
    <w:p w14:paraId="5169833E" w14:textId="78B58CE8" w:rsidR="00253779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253779" w:rsidRPr="00B01BD8">
        <w:t xml:space="preserve">What is the percentage difference between the </w:t>
      </w:r>
      <w:r w:rsidR="00E43A06">
        <w:t xml:space="preserve">average of the </w:t>
      </w:r>
      <w:r w:rsidR="00253779" w:rsidRPr="00B01BD8">
        <w:t xml:space="preserve">Spelling and </w:t>
      </w:r>
      <w:r w:rsidR="00E43A06">
        <w:t xml:space="preserve">the </w:t>
      </w:r>
      <w:r w:rsidR="00253779" w:rsidRPr="00B01BD8">
        <w:t>Writing scores</w:t>
      </w:r>
      <w:r w:rsidR="00E43A06">
        <w:t xml:space="preserve"> and the average of the Punctuation and the Reading scores</w:t>
      </w:r>
      <w:r w:rsidR="00253779" w:rsidRPr="00B01BD8">
        <w:t xml:space="preserve">? </w:t>
      </w:r>
    </w:p>
    <w:p w14:paraId="0BA236CB" w14:textId="77777777" w:rsidR="00362685" w:rsidRDefault="00362685" w:rsidP="00290260">
      <w:pPr>
        <w:pStyle w:val="Pquestiontextpartsa"/>
      </w:pPr>
    </w:p>
    <w:p w14:paraId="67EB9983" w14:textId="77777777" w:rsidR="00E43A06" w:rsidRDefault="00E43A06" w:rsidP="00290260">
      <w:pPr>
        <w:pStyle w:val="Pquestiontextpartsa"/>
      </w:pPr>
    </w:p>
    <w:p w14:paraId="546D32E5" w14:textId="77777777" w:rsidR="00E43A06" w:rsidRDefault="00E43A06" w:rsidP="00290260">
      <w:pPr>
        <w:pStyle w:val="Pquestiontextpartsa"/>
      </w:pPr>
    </w:p>
    <w:p w14:paraId="7C466224" w14:textId="77777777" w:rsidR="00E43A06" w:rsidRDefault="00E43A06" w:rsidP="00290260">
      <w:pPr>
        <w:pStyle w:val="Pquestiontextpartsa"/>
      </w:pPr>
    </w:p>
    <w:p w14:paraId="6C4E318C" w14:textId="6A0D9039" w:rsidR="00253779" w:rsidRDefault="00253779" w:rsidP="00253779">
      <w:pPr>
        <w:pStyle w:val="Pquestionheadingsx"/>
      </w:pPr>
      <w:r>
        <w:t xml:space="preserve">Question </w:t>
      </w:r>
      <w:r w:rsidR="005A4902">
        <w:t>29</w:t>
      </w:r>
      <w:r>
        <w:tab/>
      </w:r>
      <w:r w:rsidR="005A4902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[2.8]</w:t>
      </w:r>
    </w:p>
    <w:p w14:paraId="6D594139" w14:textId="056A49B2" w:rsidR="005A4902" w:rsidRPr="00FC4664" w:rsidRDefault="005A4902" w:rsidP="005A4902">
      <w:pPr>
        <w:pStyle w:val="Pquestiontextpartsa"/>
      </w:pPr>
      <w:r w:rsidRPr="005A4902">
        <w:rPr>
          <w:rStyle w:val="Cquestionpartlabelbold"/>
        </w:rPr>
        <w:t>(a)</w:t>
      </w:r>
      <w:r>
        <w:tab/>
      </w:r>
      <w:r w:rsidR="00411DD1" w:rsidRPr="00FC4664">
        <w:t xml:space="preserve">In a </w:t>
      </w:r>
      <w:r w:rsidR="00411DD1">
        <w:t>group of Year 5 students, some walk to school and some don’t</w:t>
      </w:r>
      <w:r w:rsidR="00411DD1" w:rsidRPr="00FC4664">
        <w:t xml:space="preserve">. </w:t>
      </w:r>
      <w:r w:rsidR="00E43A06" w:rsidRPr="00411DD1">
        <w:t>If on average 3 students walk to school for every 2 who do not walk to school, what percentage of the group do not walk to school?</w:t>
      </w:r>
    </w:p>
    <w:p w14:paraId="4BFCEADC" w14:textId="77777777" w:rsidR="005A4902" w:rsidRDefault="005A4902" w:rsidP="005A4902">
      <w:pPr>
        <w:pStyle w:val="Pquestiontextpartsa"/>
        <w:rPr>
          <w:rStyle w:val="Cquestionpartlabelbold"/>
        </w:rPr>
      </w:pPr>
    </w:p>
    <w:p w14:paraId="40CAD21D" w14:textId="77777777" w:rsidR="005A4902" w:rsidRDefault="005A4902" w:rsidP="005A4902">
      <w:pPr>
        <w:pStyle w:val="Pquestiontextpartsa"/>
        <w:rPr>
          <w:rStyle w:val="Cquestionpartlabelbold"/>
        </w:rPr>
      </w:pPr>
    </w:p>
    <w:p w14:paraId="3FEB745B" w14:textId="77777777" w:rsidR="005A4902" w:rsidRDefault="005A4902" w:rsidP="005A4902">
      <w:pPr>
        <w:pStyle w:val="Pquestiontextpartsa"/>
        <w:rPr>
          <w:rStyle w:val="Cquestionpartlabelbold"/>
        </w:rPr>
      </w:pPr>
    </w:p>
    <w:p w14:paraId="14281089" w14:textId="27427753" w:rsidR="005A4902" w:rsidRPr="00FC4664" w:rsidRDefault="005A4902" w:rsidP="005A4902">
      <w:pPr>
        <w:pStyle w:val="Pquestiontextpartsa"/>
      </w:pPr>
      <w:r w:rsidRPr="005A4902">
        <w:rPr>
          <w:rStyle w:val="Cquestionpartlabelbold"/>
        </w:rPr>
        <w:t>(b)</w:t>
      </w:r>
      <w:r>
        <w:tab/>
      </w:r>
      <w:r w:rsidR="00B47BC1">
        <w:t>If there are 6</w:t>
      </w:r>
      <w:r w:rsidRPr="00FC4664">
        <w:t xml:space="preserve">0 students in the </w:t>
      </w:r>
      <w:r>
        <w:t>group</w:t>
      </w:r>
      <w:r w:rsidRPr="00FC4664">
        <w:t xml:space="preserve"> then how many students </w:t>
      </w:r>
      <w:r w:rsidR="00411DD1">
        <w:t>walk to school</w:t>
      </w:r>
      <w:r>
        <w:t>?</w:t>
      </w:r>
    </w:p>
    <w:p w14:paraId="24497B2D" w14:textId="77777777" w:rsidR="00362685" w:rsidRDefault="00362685" w:rsidP="00290260">
      <w:pPr>
        <w:pStyle w:val="Pquestiontextpartsa"/>
      </w:pPr>
    </w:p>
    <w:p w14:paraId="32073B59" w14:textId="77777777" w:rsidR="00362685" w:rsidRDefault="00362685" w:rsidP="00290260">
      <w:pPr>
        <w:pStyle w:val="Pquestiontextpartsa"/>
      </w:pPr>
    </w:p>
    <w:p w14:paraId="08ADC6C7" w14:textId="77777777" w:rsidR="00411DD1" w:rsidRDefault="00411DD1" w:rsidP="00290260">
      <w:pPr>
        <w:pStyle w:val="Pquestiontextpartsa"/>
      </w:pPr>
    </w:p>
    <w:p w14:paraId="2D3B23CA" w14:textId="173AC702" w:rsidR="00411DD1" w:rsidRDefault="00411DD1" w:rsidP="00411DD1">
      <w:pPr>
        <w:pStyle w:val="Pquestiontextpartsa"/>
      </w:pPr>
      <w:r w:rsidRPr="005A4902">
        <w:rPr>
          <w:rStyle w:val="Cquestionpartlabelbold"/>
        </w:rPr>
        <w:t>(</w:t>
      </w:r>
      <w:r>
        <w:rPr>
          <w:rStyle w:val="Cquestionpartlabelbold"/>
        </w:rPr>
        <w:t>c</w:t>
      </w:r>
      <w:r w:rsidRPr="005A4902">
        <w:rPr>
          <w:rStyle w:val="Cquestionpartlabelbold"/>
        </w:rPr>
        <w:t>)</w:t>
      </w:r>
      <w:r>
        <w:tab/>
        <w:t>Of the Year 6 students, 10 students walk to school out of 44 students. What percentage is this?</w:t>
      </w:r>
    </w:p>
    <w:p w14:paraId="1819AF57" w14:textId="77777777" w:rsidR="00411DD1" w:rsidRDefault="00411DD1" w:rsidP="00411DD1">
      <w:pPr>
        <w:pStyle w:val="Pquestiontextpartsa"/>
      </w:pPr>
    </w:p>
    <w:p w14:paraId="2C685806" w14:textId="77777777" w:rsidR="00411DD1" w:rsidRDefault="00411DD1" w:rsidP="00411DD1">
      <w:pPr>
        <w:pStyle w:val="Pquestiontextpartsa"/>
      </w:pPr>
    </w:p>
    <w:p w14:paraId="3A05B998" w14:textId="77777777" w:rsidR="00411DD1" w:rsidRDefault="00411DD1" w:rsidP="00411DD1">
      <w:pPr>
        <w:pStyle w:val="Pquestiontextpartsa"/>
      </w:pPr>
    </w:p>
    <w:p w14:paraId="3F120ABA" w14:textId="77777777" w:rsidR="003576BE" w:rsidRPr="00FC4664" w:rsidRDefault="003576BE" w:rsidP="00411DD1">
      <w:pPr>
        <w:pStyle w:val="Pquestiontextpartsa"/>
      </w:pPr>
    </w:p>
    <w:p w14:paraId="50D8CD3B" w14:textId="0DAF6982" w:rsidR="00411DD1" w:rsidRDefault="00411DD1" w:rsidP="00411DD1">
      <w:pPr>
        <w:pStyle w:val="Pquestiontextpartsa"/>
      </w:pPr>
      <w:r w:rsidRPr="005A4902">
        <w:rPr>
          <w:rStyle w:val="Cquestionpartlabelbold"/>
        </w:rPr>
        <w:lastRenderedPageBreak/>
        <w:t>(</w:t>
      </w:r>
      <w:r>
        <w:rPr>
          <w:rStyle w:val="Cquestionpartlabelbold"/>
        </w:rPr>
        <w:t>d</w:t>
      </w:r>
      <w:r w:rsidRPr="005A4902">
        <w:rPr>
          <w:rStyle w:val="Cquestionpartlabelbold"/>
        </w:rPr>
        <w:t>)</w:t>
      </w:r>
      <w:r>
        <w:tab/>
      </w:r>
      <w:r w:rsidRPr="00411DD1">
        <w:t>When the Year 5 and Year 6 students are put</w:t>
      </w:r>
      <w:r>
        <w:t xml:space="preserve"> </w:t>
      </w:r>
      <w:r w:rsidRPr="00411DD1">
        <w:t>together, what percentage of the students walk to school? Give your answer expressed as a fraction.</w:t>
      </w:r>
    </w:p>
    <w:p w14:paraId="1D6F4FF5" w14:textId="77777777" w:rsidR="00411DD1" w:rsidRDefault="00411DD1" w:rsidP="00411DD1">
      <w:pPr>
        <w:pStyle w:val="Pquestiontextpartsa"/>
      </w:pPr>
    </w:p>
    <w:p w14:paraId="525B3887" w14:textId="77777777" w:rsidR="00411DD1" w:rsidRDefault="00411DD1" w:rsidP="00411DD1">
      <w:pPr>
        <w:pStyle w:val="Pquestiontextpartsa"/>
      </w:pPr>
    </w:p>
    <w:p w14:paraId="10947AAC" w14:textId="77777777" w:rsidR="00411DD1" w:rsidRPr="00FC4664" w:rsidRDefault="00411DD1" w:rsidP="00411DD1">
      <w:pPr>
        <w:pStyle w:val="Pquestiontextpartsa"/>
      </w:pPr>
    </w:p>
    <w:p w14:paraId="284629E6" w14:textId="78455D50" w:rsidR="00411DD1" w:rsidRPr="00FC4664" w:rsidRDefault="00411DD1" w:rsidP="00411DD1">
      <w:pPr>
        <w:pStyle w:val="Pquestiontextpartsa"/>
      </w:pPr>
      <w:r w:rsidRPr="005A4902">
        <w:rPr>
          <w:rStyle w:val="Cquestionpartlabelbold"/>
        </w:rPr>
        <w:t>(</w:t>
      </w:r>
      <w:r>
        <w:rPr>
          <w:rStyle w:val="Cquestionpartlabelbold"/>
        </w:rPr>
        <w:t>e</w:t>
      </w:r>
      <w:r w:rsidRPr="005A4902">
        <w:rPr>
          <w:rStyle w:val="Cquestionpartlabelbold"/>
        </w:rPr>
        <w:t>)</w:t>
      </w:r>
      <w:r>
        <w:tab/>
      </w:r>
      <w:r w:rsidRPr="00411DD1">
        <w:t>The school has a total of 480 students. It is expected that this will grow to 520 students by next year. What is the percentage increase of the school population expressed as a fraction?</w:t>
      </w:r>
    </w:p>
    <w:p w14:paraId="5A7CA28B" w14:textId="77777777" w:rsidR="00362685" w:rsidRDefault="00362685" w:rsidP="00290260">
      <w:pPr>
        <w:pStyle w:val="Pquestiontextpartsa"/>
      </w:pPr>
    </w:p>
    <w:p w14:paraId="2B32D3FB" w14:textId="77777777" w:rsidR="00411DD1" w:rsidRDefault="00411DD1" w:rsidP="00290260">
      <w:pPr>
        <w:pStyle w:val="Pquestiontextpartsa"/>
      </w:pPr>
    </w:p>
    <w:p w14:paraId="57FB0033" w14:textId="77777777" w:rsidR="00411DD1" w:rsidRPr="00B01BD8" w:rsidRDefault="00411DD1" w:rsidP="00290260">
      <w:pPr>
        <w:pStyle w:val="Pquestiontextpartsa"/>
      </w:pPr>
    </w:p>
    <w:p w14:paraId="0ECFB2B6" w14:textId="5A882E33" w:rsidR="00253779" w:rsidRDefault="005A4902" w:rsidP="00253779">
      <w:pPr>
        <w:pStyle w:val="Pquestionheadingsx"/>
      </w:pPr>
      <w:r>
        <w:t>Question 30</w:t>
      </w:r>
      <w:r w:rsidR="00253779">
        <w:tab/>
      </w:r>
      <w:r>
        <w:rPr>
          <w:rStyle w:val="Cmarkslabel"/>
        </w:rPr>
        <w:t>7</w:t>
      </w:r>
      <w:r w:rsidR="00253779" w:rsidRPr="001B433F">
        <w:rPr>
          <w:rStyle w:val="Cmarkslabel"/>
        </w:rPr>
        <w:t xml:space="preserve"> marks</w:t>
      </w:r>
      <w:r w:rsidR="00253779">
        <w:tab/>
        <w:t>[2.10]</w:t>
      </w:r>
    </w:p>
    <w:p w14:paraId="0DAD84BB" w14:textId="0AC62BAC" w:rsidR="00253779" w:rsidRPr="00B01BD8" w:rsidRDefault="00253779" w:rsidP="00290260">
      <w:pPr>
        <w:pStyle w:val="Pquestiontextmainstem"/>
      </w:pPr>
      <w:r w:rsidRPr="00B01BD8">
        <w:t xml:space="preserve">A </w:t>
      </w:r>
      <w:r w:rsidR="005A4902">
        <w:t xml:space="preserve">holiday </w:t>
      </w:r>
      <w:r w:rsidR="00411DD1">
        <w:t>cruise</w:t>
      </w:r>
      <w:r w:rsidR="002A5A10" w:rsidRPr="00B01BD8">
        <w:t xml:space="preserve"> </w:t>
      </w:r>
      <w:r w:rsidR="001C4910">
        <w:t>has a price of</w:t>
      </w:r>
      <w:r w:rsidR="00B47BC1">
        <w:t xml:space="preserve"> $</w:t>
      </w:r>
      <w:r w:rsidR="00411DD1">
        <w:t>247</w:t>
      </w:r>
      <w:r w:rsidRPr="00B01BD8">
        <w:t>0.</w:t>
      </w:r>
    </w:p>
    <w:p w14:paraId="54C9B188" w14:textId="7BC79D2F" w:rsidR="00253779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411DD1" w:rsidRPr="00B01BD8">
        <w:t xml:space="preserve">A </w:t>
      </w:r>
      <w:r w:rsidR="00EA646C">
        <w:t>5</w:t>
      </w:r>
      <w:r w:rsidR="00411DD1" w:rsidRPr="00B01BD8">
        <w:t xml:space="preserve">% discount is offered to members of </w:t>
      </w:r>
      <w:r w:rsidR="00411DD1">
        <w:t>a club. What is the price of the cruise for them?</w:t>
      </w:r>
    </w:p>
    <w:p w14:paraId="5CC3970C" w14:textId="77777777" w:rsidR="002A5A10" w:rsidRDefault="002A5A10" w:rsidP="00290260">
      <w:pPr>
        <w:pStyle w:val="Pquestiontextpartsa"/>
      </w:pPr>
    </w:p>
    <w:p w14:paraId="56867F66" w14:textId="77777777" w:rsidR="002A5A10" w:rsidRDefault="002A5A10" w:rsidP="00290260">
      <w:pPr>
        <w:pStyle w:val="Pquestiontextpartsa"/>
      </w:pPr>
    </w:p>
    <w:p w14:paraId="00D2564F" w14:textId="77777777" w:rsidR="002A5A10" w:rsidRDefault="002A5A10" w:rsidP="00290260">
      <w:pPr>
        <w:pStyle w:val="Pquestiontextpartsa"/>
      </w:pPr>
    </w:p>
    <w:p w14:paraId="15ABE3E4" w14:textId="77777777" w:rsidR="00A87DD3" w:rsidRPr="00B01BD8" w:rsidRDefault="00A87DD3" w:rsidP="00290260">
      <w:pPr>
        <w:pStyle w:val="Pquestiontextpartsa"/>
      </w:pPr>
    </w:p>
    <w:p w14:paraId="58AC7FB4" w14:textId="3B8148B1" w:rsidR="00253779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53779" w:rsidRPr="00B01BD8">
        <w:t xml:space="preserve">Last year, the </w:t>
      </w:r>
      <w:r w:rsidR="001C4910">
        <w:t>price</w:t>
      </w:r>
      <w:r w:rsidR="00253779" w:rsidRPr="00B01BD8">
        <w:t xml:space="preserve"> of same </w:t>
      </w:r>
      <w:r w:rsidR="00411DD1">
        <w:t>cruise</w:t>
      </w:r>
      <w:r w:rsidR="00B47BC1">
        <w:t xml:space="preserve"> was $</w:t>
      </w:r>
      <w:r w:rsidR="00411DD1">
        <w:t>21</w:t>
      </w:r>
      <w:r w:rsidR="00253779" w:rsidRPr="00B01BD8">
        <w:t>00. What is the percentage increase</w:t>
      </w:r>
      <w:r w:rsidR="00411DD1">
        <w:t xml:space="preserve"> in the price of the cruise from last year</w:t>
      </w:r>
      <w:r w:rsidR="00253779" w:rsidRPr="00B01BD8">
        <w:t>?</w:t>
      </w:r>
    </w:p>
    <w:p w14:paraId="4AEB28FB" w14:textId="77777777" w:rsidR="002A5A10" w:rsidRDefault="002A5A10" w:rsidP="00290260">
      <w:pPr>
        <w:pStyle w:val="Pquestiontextpartsa"/>
      </w:pPr>
    </w:p>
    <w:p w14:paraId="3A8FFB9D" w14:textId="77777777" w:rsidR="002A5A10" w:rsidRDefault="002A5A10" w:rsidP="00290260">
      <w:pPr>
        <w:pStyle w:val="Pquestiontextpartsa"/>
      </w:pPr>
    </w:p>
    <w:p w14:paraId="40B490B3" w14:textId="77777777" w:rsidR="002A5A10" w:rsidRPr="00B01BD8" w:rsidRDefault="002A5A10" w:rsidP="00290260">
      <w:pPr>
        <w:pStyle w:val="Pquestiontextpartsa"/>
      </w:pPr>
    </w:p>
    <w:p w14:paraId="6CABF94D" w14:textId="323CDDDA" w:rsidR="00253779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253779" w:rsidRPr="00B01BD8">
        <w:t xml:space="preserve">Next year, the </w:t>
      </w:r>
      <w:r w:rsidR="001C4910">
        <w:t>price will</w:t>
      </w:r>
      <w:r w:rsidR="00253779" w:rsidRPr="00B01BD8">
        <w:t xml:space="preserve"> rise </w:t>
      </w:r>
      <w:r w:rsidR="002A5A10">
        <w:t xml:space="preserve">by </w:t>
      </w:r>
      <w:r w:rsidR="00411DD1">
        <w:t>10</w:t>
      </w:r>
      <w:r w:rsidR="00253779" w:rsidRPr="00B01BD8">
        <w:t xml:space="preserve">%. What </w:t>
      </w:r>
      <w:r w:rsidR="001C4910">
        <w:t>will</w:t>
      </w:r>
      <w:r w:rsidR="00253779" w:rsidRPr="00B01BD8">
        <w:t xml:space="preserve"> be the </w:t>
      </w:r>
      <w:r w:rsidR="001C4910">
        <w:t>price</w:t>
      </w:r>
      <w:r w:rsidR="00253779" w:rsidRPr="00B01BD8">
        <w:t xml:space="preserve"> then?</w:t>
      </w:r>
    </w:p>
    <w:p w14:paraId="66F8708B" w14:textId="77777777" w:rsidR="002A5A10" w:rsidRDefault="002A5A10" w:rsidP="00290260">
      <w:pPr>
        <w:pStyle w:val="Pquestiontextpartsa"/>
      </w:pPr>
    </w:p>
    <w:p w14:paraId="64027D34" w14:textId="77777777" w:rsidR="002A5A10" w:rsidRDefault="002A5A10" w:rsidP="00290260">
      <w:pPr>
        <w:pStyle w:val="Pquestiontextpartsa"/>
      </w:pPr>
    </w:p>
    <w:p w14:paraId="4E8A25A2" w14:textId="77777777" w:rsidR="002A5A10" w:rsidRDefault="002A5A10" w:rsidP="00290260">
      <w:pPr>
        <w:pStyle w:val="Pquestiontextpartsa"/>
      </w:pPr>
    </w:p>
    <w:p w14:paraId="669F4F82" w14:textId="6055E266" w:rsidR="00411DD1" w:rsidRPr="00411DD1" w:rsidRDefault="00411DD1" w:rsidP="00411DD1">
      <w:pPr>
        <w:pStyle w:val="Pquestiontextpartsa"/>
      </w:pPr>
      <w:r w:rsidRPr="00411DD1">
        <w:rPr>
          <w:rStyle w:val="Cquestionpartlabelbold"/>
        </w:rPr>
        <w:t>(d)</w:t>
      </w:r>
      <w:r w:rsidRPr="00411DD1">
        <w:tab/>
        <w:t xml:space="preserve">In a booking of 60 people, 15% were under 20 years </w:t>
      </w:r>
      <w:r w:rsidR="000E41BA">
        <w:t>old</w:t>
      </w:r>
      <w:r w:rsidRPr="00411DD1">
        <w:t xml:space="preserve">, 65% were adults and the rest were pensioners. People under 20 years </w:t>
      </w:r>
      <w:r w:rsidR="000E41BA">
        <w:t>old</w:t>
      </w:r>
      <w:r w:rsidRPr="00411DD1">
        <w:t xml:space="preserve"> pay half the </w:t>
      </w:r>
      <w:r w:rsidR="000E41BA">
        <w:t>full</w:t>
      </w:r>
      <w:r w:rsidRPr="00411DD1">
        <w:t xml:space="preserve"> price, adults pay full price and pensioners pay </w:t>
      </w:r>
      <w:r w:rsidR="000E41BA">
        <w:t xml:space="preserve">one quarter the full </w:t>
      </w:r>
      <w:r w:rsidRPr="00411DD1">
        <w:t>price. How much was the admission price for the group this year?</w:t>
      </w:r>
    </w:p>
    <w:p w14:paraId="4E672911" w14:textId="77777777" w:rsidR="00411DD1" w:rsidRDefault="00411DD1" w:rsidP="00290260">
      <w:pPr>
        <w:pStyle w:val="Pquestiontextpartsa"/>
      </w:pPr>
    </w:p>
    <w:p w14:paraId="0C03B40F" w14:textId="77777777" w:rsidR="00411DD1" w:rsidRDefault="00411DD1" w:rsidP="00290260">
      <w:pPr>
        <w:pStyle w:val="Pquestiontextpartsa"/>
      </w:pPr>
    </w:p>
    <w:p w14:paraId="051F5A13" w14:textId="77777777" w:rsidR="00411DD1" w:rsidRDefault="00411DD1" w:rsidP="00290260">
      <w:pPr>
        <w:pStyle w:val="Pquestiontextpartsa"/>
      </w:pPr>
    </w:p>
    <w:p w14:paraId="378F3EBF" w14:textId="77777777" w:rsidR="00411DD1" w:rsidRDefault="00411DD1" w:rsidP="00290260">
      <w:pPr>
        <w:pStyle w:val="Pquestiontextpartsa"/>
      </w:pPr>
    </w:p>
    <w:p w14:paraId="0D66F6B0" w14:textId="77777777" w:rsidR="00411DD1" w:rsidRPr="00B01BD8" w:rsidRDefault="00411DD1" w:rsidP="00290260">
      <w:pPr>
        <w:pStyle w:val="Pquestiontextpartsa"/>
      </w:pPr>
    </w:p>
    <w:p w14:paraId="46E5A140" w14:textId="77777777" w:rsidR="003D2F2C" w:rsidRDefault="003D2F2C" w:rsidP="001B433F">
      <w:pPr>
        <w:pStyle w:val="Psectionresults"/>
      </w:pPr>
    </w:p>
    <w:p w14:paraId="0CD97A29" w14:textId="2C310BE1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EF0A79">
        <w:t xml:space="preserve"> </w:t>
      </w:r>
      <w:r w:rsidR="0068775E">
        <w:t>2</w:t>
      </w:r>
      <w:r w:rsidR="00546783">
        <w:t>8</w:t>
      </w:r>
    </w:p>
    <w:p w14:paraId="0E30328A" w14:textId="30A87BA5" w:rsidR="001B433F" w:rsidRDefault="007E7CDD" w:rsidP="00893812">
      <w:pPr>
        <w:pStyle w:val="Psectionresults"/>
        <w:spacing w:before="240" w:after="0"/>
      </w:pPr>
      <w:r>
        <w:t xml:space="preserve">TOTAL test results: ___ / </w:t>
      </w:r>
      <w:r w:rsidR="00EF0A79">
        <w:t>98</w:t>
      </w:r>
    </w:p>
    <w:sectPr w:rsidR="001B433F" w:rsidSect="003C1799">
      <w:headerReference w:type="default" r:id="rId108"/>
      <w:footerReference w:type="default" r:id="rId109"/>
      <w:headerReference w:type="first" r:id="rId110"/>
      <w:footerReference w:type="first" r:id="rId111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1DE31" w14:textId="77777777" w:rsidR="00F91A77" w:rsidRDefault="00F91A77" w:rsidP="00B91E57">
      <w:r>
        <w:separator/>
      </w:r>
    </w:p>
  </w:endnote>
  <w:endnote w:type="continuationSeparator" w:id="0">
    <w:p w14:paraId="22191788" w14:textId="77777777" w:rsidR="00F91A77" w:rsidRDefault="00F91A77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AA7ED5" w:rsidRDefault="00AA7ED5" w:rsidP="00B91E57">
    <w:pPr>
      <w:pStyle w:val="Pfootertext"/>
    </w:pPr>
  </w:p>
  <w:p w14:paraId="64131F18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93812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A8741D" w:rsidRDefault="00A8741D" w:rsidP="00A8741D">
    <w:pPr>
      <w:pStyle w:val="Pfootertext"/>
    </w:pPr>
  </w:p>
  <w:p w14:paraId="003084DD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93812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BDD6A" w14:textId="77777777" w:rsidR="00F91A77" w:rsidRDefault="00F91A77" w:rsidP="00B91E57">
      <w:r>
        <w:separator/>
      </w:r>
    </w:p>
  </w:footnote>
  <w:footnote w:type="continuationSeparator" w:id="0">
    <w:p w14:paraId="0CE34ABE" w14:textId="77777777" w:rsidR="00F91A77" w:rsidRDefault="00F91A77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7AD760EC" w:rsidR="00AA7ED5" w:rsidRPr="00B91E57" w:rsidRDefault="00781844" w:rsidP="00781844">
    <w:pPr>
      <w:pStyle w:val="Pheadertext"/>
    </w:pPr>
    <w:r>
      <w:t>Pearson Mathematics 8    Fractions, decimals and percentages — 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A3FFB" w14:textId="77777777" w:rsidR="00781844" w:rsidRDefault="00781844" w:rsidP="00781844">
    <w:pPr>
      <w:pStyle w:val="Pheadertext"/>
    </w:pPr>
    <w:r>
      <w:t>Pearson Mathematics 8</w:t>
    </w:r>
    <w:r>
      <w:tab/>
      <w:t xml:space="preserve">Name: </w:t>
    </w:r>
    <w:r>
      <w:tab/>
    </w:r>
  </w:p>
  <w:p w14:paraId="48156171" w14:textId="74EE8120" w:rsidR="00781844" w:rsidRPr="00FF2364" w:rsidRDefault="00781844" w:rsidP="00781844">
    <w:pPr>
      <w:pStyle w:val="Pheadertext"/>
    </w:pPr>
    <w:r>
      <w:t>Fractions, decimals and percentages —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36E50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83162"/>
    <w:rsid w:val="00090B15"/>
    <w:rsid w:val="00094B98"/>
    <w:rsid w:val="000B0418"/>
    <w:rsid w:val="000C4CB1"/>
    <w:rsid w:val="000C6C56"/>
    <w:rsid w:val="000C7351"/>
    <w:rsid w:val="000E41BA"/>
    <w:rsid w:val="000E6491"/>
    <w:rsid w:val="000F52E2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771B4"/>
    <w:rsid w:val="00180D86"/>
    <w:rsid w:val="0019736D"/>
    <w:rsid w:val="001B433F"/>
    <w:rsid w:val="001C4910"/>
    <w:rsid w:val="001C4DB3"/>
    <w:rsid w:val="001D605B"/>
    <w:rsid w:val="001F0763"/>
    <w:rsid w:val="001F0A91"/>
    <w:rsid w:val="001F3755"/>
    <w:rsid w:val="001F3D5E"/>
    <w:rsid w:val="00205ABB"/>
    <w:rsid w:val="002217BE"/>
    <w:rsid w:val="00223001"/>
    <w:rsid w:val="002509BC"/>
    <w:rsid w:val="00253779"/>
    <w:rsid w:val="002635BA"/>
    <w:rsid w:val="00290260"/>
    <w:rsid w:val="00291F54"/>
    <w:rsid w:val="0029660A"/>
    <w:rsid w:val="0029665F"/>
    <w:rsid w:val="002A5A10"/>
    <w:rsid w:val="002A61AB"/>
    <w:rsid w:val="002B09D1"/>
    <w:rsid w:val="002B35B8"/>
    <w:rsid w:val="002B3763"/>
    <w:rsid w:val="002C0D5B"/>
    <w:rsid w:val="002C3C99"/>
    <w:rsid w:val="002C46F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437B"/>
    <w:rsid w:val="00334607"/>
    <w:rsid w:val="00335B72"/>
    <w:rsid w:val="00336548"/>
    <w:rsid w:val="00345684"/>
    <w:rsid w:val="003576BE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3ADE"/>
    <w:rsid w:val="003A3002"/>
    <w:rsid w:val="003A6EA1"/>
    <w:rsid w:val="003B3BBF"/>
    <w:rsid w:val="003C1799"/>
    <w:rsid w:val="003C445D"/>
    <w:rsid w:val="003D2F2C"/>
    <w:rsid w:val="003E3349"/>
    <w:rsid w:val="003E7772"/>
    <w:rsid w:val="003F7CC3"/>
    <w:rsid w:val="004066D1"/>
    <w:rsid w:val="00411D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55DB"/>
    <w:rsid w:val="004C23FF"/>
    <w:rsid w:val="004C36D5"/>
    <w:rsid w:val="004C5E1E"/>
    <w:rsid w:val="004D01B5"/>
    <w:rsid w:val="004D24DE"/>
    <w:rsid w:val="004D3645"/>
    <w:rsid w:val="004E4172"/>
    <w:rsid w:val="004F03F0"/>
    <w:rsid w:val="004F5839"/>
    <w:rsid w:val="004F59F5"/>
    <w:rsid w:val="005067E7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858FD"/>
    <w:rsid w:val="0059291C"/>
    <w:rsid w:val="00596CB6"/>
    <w:rsid w:val="005A07A0"/>
    <w:rsid w:val="005A4902"/>
    <w:rsid w:val="005A6C19"/>
    <w:rsid w:val="005B5208"/>
    <w:rsid w:val="005C1799"/>
    <w:rsid w:val="005C2DB7"/>
    <w:rsid w:val="005C6EE5"/>
    <w:rsid w:val="005F07A4"/>
    <w:rsid w:val="00604D55"/>
    <w:rsid w:val="00606690"/>
    <w:rsid w:val="0060765D"/>
    <w:rsid w:val="00607F60"/>
    <w:rsid w:val="00617BEA"/>
    <w:rsid w:val="006315DD"/>
    <w:rsid w:val="00665AA1"/>
    <w:rsid w:val="0066782B"/>
    <w:rsid w:val="00673CFA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6F4CE2"/>
    <w:rsid w:val="006F4D94"/>
    <w:rsid w:val="007004F4"/>
    <w:rsid w:val="0070464D"/>
    <w:rsid w:val="00713EAF"/>
    <w:rsid w:val="00715815"/>
    <w:rsid w:val="00722B45"/>
    <w:rsid w:val="007313E8"/>
    <w:rsid w:val="00732B3C"/>
    <w:rsid w:val="00742C46"/>
    <w:rsid w:val="007701CE"/>
    <w:rsid w:val="007721B9"/>
    <w:rsid w:val="00775F8D"/>
    <w:rsid w:val="00781345"/>
    <w:rsid w:val="00781844"/>
    <w:rsid w:val="00796A94"/>
    <w:rsid w:val="007A1A60"/>
    <w:rsid w:val="007A2893"/>
    <w:rsid w:val="007A4898"/>
    <w:rsid w:val="007B7545"/>
    <w:rsid w:val="007C05E1"/>
    <w:rsid w:val="007D4058"/>
    <w:rsid w:val="007E7CDD"/>
    <w:rsid w:val="00814B1B"/>
    <w:rsid w:val="00817AEB"/>
    <w:rsid w:val="008226DD"/>
    <w:rsid w:val="00823BB8"/>
    <w:rsid w:val="008266C5"/>
    <w:rsid w:val="00842378"/>
    <w:rsid w:val="0084343B"/>
    <w:rsid w:val="008453BA"/>
    <w:rsid w:val="00851029"/>
    <w:rsid w:val="0085608B"/>
    <w:rsid w:val="00861454"/>
    <w:rsid w:val="00872A57"/>
    <w:rsid w:val="00883D65"/>
    <w:rsid w:val="008851EA"/>
    <w:rsid w:val="00887F5C"/>
    <w:rsid w:val="00893812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A011F0"/>
    <w:rsid w:val="00A04B72"/>
    <w:rsid w:val="00A06AAC"/>
    <w:rsid w:val="00A215AF"/>
    <w:rsid w:val="00A23D25"/>
    <w:rsid w:val="00A35659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57110"/>
    <w:rsid w:val="00C6077E"/>
    <w:rsid w:val="00C75F4E"/>
    <w:rsid w:val="00C9254A"/>
    <w:rsid w:val="00CB3D6D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180"/>
    <w:rsid w:val="00E10D96"/>
    <w:rsid w:val="00E14832"/>
    <w:rsid w:val="00E2498A"/>
    <w:rsid w:val="00E2562C"/>
    <w:rsid w:val="00E25966"/>
    <w:rsid w:val="00E3407C"/>
    <w:rsid w:val="00E41473"/>
    <w:rsid w:val="00E42B3B"/>
    <w:rsid w:val="00E43A06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45DA"/>
    <w:rsid w:val="00EA646C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4B10"/>
    <w:rsid w:val="00F279DF"/>
    <w:rsid w:val="00F37229"/>
    <w:rsid w:val="00F41913"/>
    <w:rsid w:val="00F5599A"/>
    <w:rsid w:val="00F80273"/>
    <w:rsid w:val="00F860CB"/>
    <w:rsid w:val="00F91A77"/>
    <w:rsid w:val="00F9279A"/>
    <w:rsid w:val="00F93270"/>
    <w:rsid w:val="00FA2DBB"/>
    <w:rsid w:val="00FA71CA"/>
    <w:rsid w:val="00FB077E"/>
    <w:rsid w:val="00FB4663"/>
    <w:rsid w:val="00FC2A4C"/>
    <w:rsid w:val="00FD1FE1"/>
    <w:rsid w:val="00FD6DB9"/>
    <w:rsid w:val="00FE3101"/>
    <w:rsid w:val="00FE3CA2"/>
    <w:rsid w:val="00FE3EDA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num">
    <w:name w:val="P: num"/>
    <w:next w:val="Normal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Hangingindent">
    <w:name w:val="P: Hanging indent"/>
    <w:basedOn w:val="Normal"/>
    <w:rsid w:val="00253779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num">
    <w:name w:val="P: num"/>
    <w:next w:val="Normal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Hangingindent">
    <w:name w:val="P: Hanging indent"/>
    <w:basedOn w:val="Normal"/>
    <w:rsid w:val="00253779"/>
    <w:pPr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10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jpeg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footer" Target="footer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76</TotalTime>
  <Pages>8</Pages>
  <Words>1545</Words>
  <Characters>5593</Characters>
  <Application>Microsoft Office Word</Application>
  <DocSecurity>0</DocSecurity>
  <Lines>430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21</cp:revision>
  <cp:lastPrinted>2016-07-15T04:27:00Z</cp:lastPrinted>
  <dcterms:created xsi:type="dcterms:W3CDTF">2016-08-11T04:18:00Z</dcterms:created>
  <dcterms:modified xsi:type="dcterms:W3CDTF">2016-11-13T06:29:00Z</dcterms:modified>
</cp:coreProperties>
</file>