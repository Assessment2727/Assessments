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</w:t>
      </w:r>
      <w:bookmarkStart w:id="0" w:name="_GoBack"/>
      <w:bookmarkEnd w:id="0"/>
      <w:r>
        <w:t>er</w:t>
      </w:r>
    </w:p>
    <w:p w14:paraId="580559DD" w14:textId="727941BE" w:rsidR="00EF38CC" w:rsidRDefault="00EF38CC" w:rsidP="00A73F14">
      <w:pPr>
        <w:pStyle w:val="Pquestionheadingmc1stafterhead"/>
      </w:pPr>
      <w:r>
        <w:t>Question 1</w:t>
      </w:r>
      <w:r w:rsidR="00BA75B3" w:rsidRPr="00BA75B3">
        <w:tab/>
      </w:r>
      <w:r w:rsidR="00C54B30">
        <w:t>[</w:t>
      </w:r>
      <w:r w:rsidR="00A73F14">
        <w:t>9</w:t>
      </w:r>
      <w:r w:rsidR="00C54B30">
        <w:t>.</w:t>
      </w:r>
      <w:r w:rsidR="00070EEB">
        <w:t>1</w:t>
      </w:r>
      <w:r>
        <w:t>]</w:t>
      </w:r>
    </w:p>
    <w:p w14:paraId="6F6E4201" w14:textId="54D5DBD6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jar </w:t>
      </w:r>
      <w:r w:rsidR="00DD47D3">
        <w:t>is filled with</w:t>
      </w:r>
      <w:r w:rsidR="00A73F14" w:rsidRPr="00A477CF">
        <w:t xml:space="preserve"> </w:t>
      </w:r>
      <w:r w:rsidR="002623AD">
        <w:t>25</w:t>
      </w:r>
      <w:r w:rsidR="00A73F14" w:rsidRPr="00A477CF">
        <w:t>00 jelly</w:t>
      </w:r>
      <w:r w:rsidR="00DD47D3">
        <w:t xml:space="preserve"> </w:t>
      </w:r>
      <w:r w:rsidR="00A73F14" w:rsidRPr="00A477CF">
        <w:t xml:space="preserve">beans. </w:t>
      </w:r>
      <w:r>
        <w:t xml:space="preserve">A </w:t>
      </w:r>
      <w:r w:rsidR="00A73F14" w:rsidRPr="00A477CF">
        <w:t xml:space="preserve">random sample of </w:t>
      </w:r>
      <w:r w:rsidR="002623AD">
        <w:t>20</w:t>
      </w:r>
      <w:r w:rsidR="00A73F14" w:rsidRPr="00A477CF">
        <w:t xml:space="preserve"> is </w:t>
      </w:r>
      <w:r w:rsidR="00DD47D3">
        <w:t>taken</w:t>
      </w:r>
      <w:r w:rsidR="00A73F14" w:rsidRPr="00A477CF">
        <w:t xml:space="preserve"> from the jar and </w:t>
      </w:r>
      <w:r w:rsidR="00DD47D3">
        <w:t xml:space="preserve">it is </w:t>
      </w:r>
      <w:r w:rsidR="00A73F14" w:rsidRPr="00A477CF">
        <w:t xml:space="preserve">found to contain </w:t>
      </w:r>
      <w:r w:rsidR="002623AD">
        <w:t>3</w:t>
      </w:r>
      <w:r w:rsidR="00A73F14" w:rsidRPr="00A477CF">
        <w:t xml:space="preserve"> black, </w:t>
      </w:r>
      <w:r w:rsidR="002623AD">
        <w:t>9</w:t>
      </w:r>
      <w:r w:rsidR="00A73F14" w:rsidRPr="00A477CF">
        <w:t xml:space="preserve"> green, </w:t>
      </w:r>
      <w:r w:rsidR="002623AD">
        <w:t>2</w:t>
      </w:r>
      <w:r w:rsidR="00A73F14" w:rsidRPr="00A477CF">
        <w:t xml:space="preserve"> red and the rest orange. Of the </w:t>
      </w:r>
      <w:r w:rsidR="002623AD">
        <w:t>25</w:t>
      </w:r>
      <w:r w:rsidR="00A73F14" w:rsidRPr="00A477CF">
        <w:t>00 jelly</w:t>
      </w:r>
      <w:r w:rsidR="00DD47D3">
        <w:t xml:space="preserve"> </w:t>
      </w:r>
      <w:r w:rsidR="00A73F14" w:rsidRPr="00A477CF">
        <w:t xml:space="preserve">beans </w:t>
      </w:r>
      <w:r w:rsidR="00DD47D3">
        <w:t xml:space="preserve">in the jar, </w:t>
      </w:r>
      <w:r w:rsidR="00A73F14" w:rsidRPr="00A477CF">
        <w:t xml:space="preserve">the expected number of black </w:t>
      </w:r>
      <w:r w:rsidR="00DD47D3">
        <w:t xml:space="preserve">jelly beans </w:t>
      </w:r>
      <w:r w:rsidR="00A73F14" w:rsidRPr="00A477CF">
        <w:t xml:space="preserve">and </w:t>
      </w:r>
      <w:r w:rsidR="00DD47D3">
        <w:t>orange jelly beans</w:t>
      </w:r>
      <w:r w:rsidR="00A73F14" w:rsidRPr="00A477CF">
        <w:t>, respectively, would be:</w:t>
      </w:r>
    </w:p>
    <w:p w14:paraId="6DF223FE" w14:textId="1E3B9F78" w:rsidR="00A73F14" w:rsidRPr="002623AD" w:rsidRDefault="002623AD" w:rsidP="00D8305D">
      <w:pPr>
        <w:pStyle w:val="Pquestiontextmcqoptions"/>
      </w:pPr>
      <w:r w:rsidRPr="00D8305D">
        <w:rPr>
          <w:rStyle w:val="Cquestionpartlabelbold"/>
        </w:rPr>
        <w:t>A</w:t>
      </w:r>
      <w:r w:rsidRPr="00FD0D07">
        <w:t xml:space="preserve">  400, 800</w:t>
      </w:r>
      <w:r w:rsidRPr="00FD0D07">
        <w:tab/>
      </w:r>
      <w:r w:rsidRPr="00FD0D07">
        <w:tab/>
      </w:r>
      <w:r w:rsidRPr="00D8305D">
        <w:rPr>
          <w:rStyle w:val="Cquestionpartlabelbold"/>
        </w:rPr>
        <w:t>B</w:t>
      </w:r>
      <w:r w:rsidRPr="00FD0D07">
        <w:t xml:space="preserve">  600, 1200</w:t>
      </w:r>
      <w:r w:rsidRPr="00FD0D07">
        <w:tab/>
      </w:r>
      <w:r w:rsidRPr="00FD0D07">
        <w:tab/>
      </w:r>
      <w:r w:rsidRPr="00D8305D">
        <w:rPr>
          <w:rStyle w:val="Cquestionpartlabelbold"/>
        </w:rPr>
        <w:t>C</w:t>
      </w:r>
      <w:r w:rsidRPr="00FD0D07">
        <w:t xml:space="preserve">  375, 750</w:t>
      </w:r>
      <w:r w:rsidRPr="00FD0D07">
        <w:tab/>
      </w:r>
      <w:r w:rsidRPr="00FD0D07">
        <w:tab/>
      </w:r>
      <w:r w:rsidRPr="00D8305D">
        <w:rPr>
          <w:rStyle w:val="Cquestionpartlabelbold"/>
        </w:rPr>
        <w:t>D</w:t>
      </w:r>
      <w:r w:rsidRPr="00285F7F">
        <w:t xml:space="preserve">  300, 600</w:t>
      </w:r>
    </w:p>
    <w:p w14:paraId="0717C3AE" w14:textId="5E10359A" w:rsidR="00A73F14" w:rsidRDefault="00A73F14" w:rsidP="00A73F14">
      <w:pPr>
        <w:pStyle w:val="Pquestionheadingmc"/>
      </w:pPr>
      <w:r>
        <w:t>Question 2</w:t>
      </w:r>
      <w:r w:rsidR="00BA75B3" w:rsidRPr="00BA75B3">
        <w:tab/>
      </w:r>
      <w:r>
        <w:t>[9.1]</w:t>
      </w:r>
    </w:p>
    <w:p w14:paraId="7D5BA6BB" w14:textId="4AA953EA" w:rsidR="00A73F14" w:rsidRPr="00A477CF" w:rsidRDefault="002623AD" w:rsidP="00A73F14">
      <w:pPr>
        <w:pStyle w:val="Pquestiontextmainstem"/>
      </w:pPr>
      <w:r>
        <w:t>5</w:t>
      </w:r>
      <w:r w:rsidR="00A73F14" w:rsidRPr="00A477CF">
        <w:t>00 penguins were tagged and released into the population. Of a sample of 1</w:t>
      </w:r>
      <w:r>
        <w:t>5</w:t>
      </w:r>
      <w:r w:rsidR="00A73F14" w:rsidRPr="00A477CF">
        <w:t>0 penguins that were caught later</w:t>
      </w:r>
      <w:r w:rsidR="00DD47D3">
        <w:t>,</w:t>
      </w:r>
      <w:r w:rsidR="00A73F14" w:rsidRPr="00A477CF">
        <w:t xml:space="preserve"> </w:t>
      </w:r>
      <w:r>
        <w:t>20</w:t>
      </w:r>
      <w:r w:rsidR="00A73F14" w:rsidRPr="00A477CF">
        <w:t xml:space="preserve"> were found to have tags. The estimated population size is:</w:t>
      </w:r>
    </w:p>
    <w:p w14:paraId="40183DA8" w14:textId="574B9445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50</w:t>
      </w:r>
      <w:r w:rsidR="002623AD">
        <w:t>00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2623AD">
        <w:t>25</w:t>
      </w:r>
      <w:r w:rsidR="00A73F14" w:rsidRPr="00A477CF">
        <w:t>00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2623AD">
        <w:t>375</w:t>
      </w:r>
      <w:r w:rsidR="00A73F14" w:rsidRPr="00A477CF">
        <w:t>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2623AD">
        <w:t>67</w:t>
      </w:r>
    </w:p>
    <w:p w14:paraId="35BAABED" w14:textId="3B36D431" w:rsidR="00A73F14" w:rsidRDefault="00A73F14" w:rsidP="00A73F14">
      <w:pPr>
        <w:pStyle w:val="Pquestionheadingmc"/>
      </w:pPr>
      <w:r>
        <w:t>Question 3</w:t>
      </w:r>
      <w:r w:rsidR="00BA75B3" w:rsidRPr="00BA75B3">
        <w:tab/>
      </w:r>
      <w:r>
        <w:t>[9.2]</w:t>
      </w:r>
    </w:p>
    <w:p w14:paraId="7D023B42" w14:textId="2A6D8AE1" w:rsidR="00A73F14" w:rsidRPr="00A477CF" w:rsidRDefault="00A73F14" w:rsidP="00A73F14">
      <w:pPr>
        <w:pStyle w:val="Pquestiontextmainstem"/>
      </w:pPr>
      <w:r w:rsidRPr="00A477CF">
        <w:t xml:space="preserve">The </w:t>
      </w:r>
      <w:r w:rsidR="002623AD">
        <w:t>mode</w:t>
      </w:r>
      <w:r w:rsidRPr="00A477CF">
        <w:t xml:space="preserve"> is:</w:t>
      </w:r>
    </w:p>
    <w:p w14:paraId="2613A57F" w14:textId="12C243BD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the score that occurs the most</w:t>
      </w:r>
    </w:p>
    <w:p w14:paraId="5AC0C184" w14:textId="359DF993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the average set of scores</w:t>
      </w:r>
    </w:p>
    <w:p w14:paraId="2FCCD0A0" w14:textId="66B0209F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 xml:space="preserve">the difference between the highest </w:t>
      </w:r>
      <w:r w:rsidR="00500C6F">
        <w:t xml:space="preserve">score </w:t>
      </w:r>
      <w:r w:rsidR="00A73F14" w:rsidRPr="00A477CF">
        <w:t xml:space="preserve">and </w:t>
      </w:r>
      <w:r w:rsidR="00500C6F">
        <w:t xml:space="preserve">the </w:t>
      </w:r>
      <w:r w:rsidR="00A73F14" w:rsidRPr="00A477CF">
        <w:t>lowest score</w:t>
      </w:r>
    </w:p>
    <w:p w14:paraId="5F6C64A3" w14:textId="3E4F2D64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the middle score of a set of scores</w:t>
      </w:r>
    </w:p>
    <w:p w14:paraId="55626209" w14:textId="0A76C95D" w:rsidR="00A73F14" w:rsidRDefault="00A73F14" w:rsidP="00A73F14">
      <w:pPr>
        <w:pStyle w:val="Pquestionheadingmc"/>
      </w:pPr>
      <w:r>
        <w:t>Question 4</w:t>
      </w:r>
      <w:r w:rsidR="00BA75B3" w:rsidRPr="00BA75B3">
        <w:tab/>
      </w:r>
      <w:r>
        <w:t>[9.5]</w:t>
      </w:r>
    </w:p>
    <w:p w14:paraId="5C5DAB3D" w14:textId="3A4AD26B" w:rsidR="00A73F14" w:rsidRPr="00A477CF" w:rsidRDefault="002623AD" w:rsidP="00A73F14">
      <w:pPr>
        <w:pStyle w:val="Pquestiontextmainstem"/>
      </w:pPr>
      <w:r w:rsidRPr="00FD0D07">
        <w:t xml:space="preserve">The list of all possible outcomes </w:t>
      </w:r>
      <w:r w:rsidR="00A73F14" w:rsidRPr="00A477CF">
        <w:t>is called:</w:t>
      </w:r>
    </w:p>
    <w:p w14:paraId="0211DEAD" w14:textId="469F2AFA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an outcome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the sample space</w:t>
      </w:r>
      <w:r w:rsidR="00CC13D6">
        <w:tab/>
      </w:r>
      <w:r w:rsidR="00CC13D6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>the complement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the probability</w:t>
      </w:r>
    </w:p>
    <w:p w14:paraId="3A57E34A" w14:textId="78606DE9" w:rsidR="00A73F14" w:rsidRDefault="00A73F14" w:rsidP="00A73F14">
      <w:pPr>
        <w:pStyle w:val="Pquestionheadingmc"/>
      </w:pPr>
      <w:r>
        <w:t>Question 5</w:t>
      </w:r>
      <w:r w:rsidR="00BA75B3" w:rsidRPr="00BA75B3">
        <w:tab/>
      </w:r>
      <w:r>
        <w:t>[9.6]</w:t>
      </w:r>
    </w:p>
    <w:p w14:paraId="02983ED6" w14:textId="6EBBAB1F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card is drawn from a </w:t>
      </w:r>
      <w:r>
        <w:t>standard</w:t>
      </w:r>
      <w:r w:rsidR="00A73F14" w:rsidRPr="00A477CF">
        <w:t xml:space="preserve"> pack</w:t>
      </w:r>
      <w:r>
        <w:t xml:space="preserve"> of 52 playing cards</w:t>
      </w:r>
      <w:r w:rsidR="00A73F14" w:rsidRPr="00A477CF">
        <w:t xml:space="preserve">. What is the probability it is a </w:t>
      </w:r>
      <w:r w:rsidR="002623AD">
        <w:t>diamond</w:t>
      </w:r>
      <w:r w:rsidR="00A73F14" w:rsidRPr="00A477CF">
        <w:t>?</w:t>
      </w:r>
    </w:p>
    <w:p w14:paraId="4EBAC4F9" w14:textId="1B4B8F3A" w:rsidR="00A73F14" w:rsidRPr="00A477CF" w:rsidRDefault="00D66CE4" w:rsidP="00A73F14">
      <w:pPr>
        <w:pStyle w:val="Pquestiontextmcqoptions"/>
      </w:pPr>
      <w:r w:rsidRPr="00DD47D3">
        <w:rPr>
          <w:rStyle w:val="Cquestionpartlabelbold"/>
        </w:rPr>
        <w:t>A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51678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 fillcolor="window">
            <v:imagedata r:id="rId8" o:title=""/>
          </v:shape>
          <o:OLEObject Type="Embed" ProgID="Equation.3" ShapeID="_x0000_i1025" DrawAspect="Content" ObjectID="_1540571476" r:id="rId9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B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0C98AB97">
          <v:shape id="_x0000_i1026" type="#_x0000_t75" style="width:12pt;height:30.75pt" o:ole="" fillcolor="window">
            <v:imagedata r:id="rId10" o:title=""/>
          </v:shape>
          <o:OLEObject Type="Embed" ProgID="Equation.3" ShapeID="_x0000_i1026" DrawAspect="Content" ObjectID="_1540571477" r:id="rId11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C</w:t>
      </w:r>
      <w:r w:rsidR="00BA75B3" w:rsidRPr="00BA75B3">
        <w:tab/>
      </w:r>
      <w:r w:rsidR="00A73F14" w:rsidRPr="00A477CF">
        <w:rPr>
          <w:position w:val="-24"/>
        </w:rPr>
        <w:object w:dxaOrig="320" w:dyaOrig="620" w14:anchorId="57FB85FD">
          <v:shape id="_x0000_i1027" type="#_x0000_t75" style="width:15.75pt;height:30.75pt" o:ole="" fillcolor="window">
            <v:imagedata r:id="rId12" o:title=""/>
          </v:shape>
          <o:OLEObject Type="Embed" ProgID="Equation.3" ShapeID="_x0000_i1027" DrawAspect="Content" ObjectID="_1540571478" r:id="rId13"/>
        </w:object>
      </w:r>
      <w:r w:rsidR="00BA75B3" w:rsidRPr="00BA75B3">
        <w:tab/>
      </w:r>
      <w:r w:rsidRPr="00DD47D3">
        <w:rPr>
          <w:rStyle w:val="Cquestionpartlabelbold"/>
        </w:rPr>
        <w:t>D</w:t>
      </w:r>
      <w:r w:rsidR="00BA75B3" w:rsidRPr="00BA75B3">
        <w:tab/>
      </w:r>
      <w:r w:rsidR="00A73F14" w:rsidRPr="00A477CF">
        <w:rPr>
          <w:position w:val="-24"/>
        </w:rPr>
        <w:object w:dxaOrig="340" w:dyaOrig="620" w14:anchorId="67501559">
          <v:shape id="_x0000_i1028" type="#_x0000_t75" style="width:17.25pt;height:30.75pt" o:ole="" fillcolor="window">
            <v:imagedata r:id="rId14" o:title=""/>
          </v:shape>
          <o:OLEObject Type="Embed" ProgID="Equation.3" ShapeID="_x0000_i1028" DrawAspect="Content" ObjectID="_1540571479" r:id="rId15"/>
        </w:object>
      </w:r>
    </w:p>
    <w:p w14:paraId="58B75690" w14:textId="0796DCAC" w:rsidR="00A73F14" w:rsidRDefault="00A73F14" w:rsidP="00A73F14">
      <w:pPr>
        <w:pStyle w:val="Pquestionheadingmc"/>
      </w:pPr>
      <w:r>
        <w:t>Question 6</w:t>
      </w:r>
      <w:r w:rsidR="00BA75B3" w:rsidRPr="00BA75B3">
        <w:tab/>
      </w:r>
      <w:r>
        <w:t>[9.7]</w:t>
      </w:r>
    </w:p>
    <w:p w14:paraId="6E23693C" w14:textId="03FD843B" w:rsidR="00A73F14" w:rsidRPr="00A477CF" w:rsidRDefault="00A73F14" w:rsidP="00A73F14">
      <w:pPr>
        <w:pStyle w:val="Pquestiontextmainstem"/>
      </w:pPr>
      <w:r w:rsidRPr="00A477CF">
        <w:t xml:space="preserve">In a Venn diagram, </w:t>
      </w:r>
      <w:r w:rsidR="002623AD" w:rsidRPr="00FD0D07">
        <w:t xml:space="preserve">the notation used to represent the complement of </w:t>
      </w:r>
      <w:r w:rsidR="002623AD" w:rsidRPr="00FD0D07">
        <w:rPr>
          <w:rStyle w:val="Cmathsexpressions"/>
          <w:i/>
          <w:iCs/>
        </w:rPr>
        <w:t>A</w:t>
      </w:r>
      <w:r w:rsidR="002623AD" w:rsidRPr="00FD0D07">
        <w:t xml:space="preserve"> is</w:t>
      </w:r>
      <w:r w:rsidRPr="00A477CF">
        <w:t>:</w:t>
      </w:r>
    </w:p>
    <w:p w14:paraId="27141696" w14:textId="1274F863" w:rsidR="00A73F14" w:rsidRPr="00480D68" w:rsidRDefault="00D66CE4" w:rsidP="00A73F14">
      <w:pPr>
        <w:pStyle w:val="Pquestiontextmcqoptions"/>
        <w:rPr>
          <w:rStyle w:val="Cmathsexpressions"/>
          <w:i/>
          <w:iCs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A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A</w:t>
      </w:r>
      <w:r w:rsidR="00A73F14" w:rsidRPr="00A477CF">
        <w:sym w:font="Symbol" w:char="F0A2"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CC13D6">
        <w:rPr>
          <w:rStyle w:val="Cmathsexpressions"/>
        </w:rPr>
        <w:t>ξ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B</w:t>
      </w:r>
    </w:p>
    <w:p w14:paraId="0C80B37F" w14:textId="6A384B2C" w:rsidR="00A73F14" w:rsidRDefault="00A73F14" w:rsidP="00A73F14">
      <w:pPr>
        <w:pStyle w:val="Pquestionheadingmc"/>
      </w:pPr>
      <w:r>
        <w:t>Question 7</w:t>
      </w:r>
      <w:r w:rsidR="00BA75B3" w:rsidRPr="00BA75B3">
        <w:tab/>
      </w:r>
      <w:r>
        <w:t>[9.2]</w:t>
      </w:r>
    </w:p>
    <w:p w14:paraId="1D5FB29F" w14:textId="750A183F" w:rsidR="00A73F14" w:rsidRPr="00A477CF" w:rsidRDefault="00A73F14" w:rsidP="00A73F14">
      <w:pPr>
        <w:pStyle w:val="Pquestiontextmainstem"/>
      </w:pPr>
      <w:r w:rsidRPr="00A477CF">
        <w:t xml:space="preserve">Twenty cards, each with a different number from 1 to 20 written on it, are placed in a hat. One number is drawn. What is the probability it is a number </w:t>
      </w:r>
      <w:r w:rsidR="00456EC4">
        <w:t>divisible by 3</w:t>
      </w:r>
      <w:r w:rsidRPr="00A477CF">
        <w:t>?</w:t>
      </w:r>
    </w:p>
    <w:p w14:paraId="13233DA9" w14:textId="6B6B4F44" w:rsidR="00456EC4" w:rsidRPr="00FD0D07" w:rsidRDefault="00456EC4" w:rsidP="00456EC4">
      <w:pPr>
        <w:pStyle w:val="Pquestiontextmcqoptions"/>
      </w:pPr>
      <w:r w:rsidRPr="00CC13D6">
        <w:rPr>
          <w:rStyle w:val="Cquestionpartlabelbold"/>
        </w:rPr>
        <w:t>A</w:t>
      </w:r>
      <w:r w:rsidRPr="00285F7F">
        <w:t xml:space="preserve"> </w:t>
      </w:r>
      <w:r w:rsidRPr="00285F7F">
        <w:rPr>
          <w:position w:val="-24"/>
        </w:rPr>
        <w:object w:dxaOrig="360" w:dyaOrig="620" w14:anchorId="33C68314">
          <v:shape id="_x0000_i1029" type="#_x0000_t75" style="width:18pt;height:30.75pt" o:ole="" fillcolor="window">
            <v:imagedata r:id="rId16" o:title=""/>
          </v:shape>
          <o:OLEObject Type="Embed" ProgID="Equation.3" ShapeID="_x0000_i1029" DrawAspect="Content" ObjectID="_1540571480" r:id="rId17"/>
        </w:object>
      </w:r>
      <w:r w:rsidR="00CC13D6">
        <w:tab/>
      </w:r>
      <w:r w:rsidRPr="00285F7F">
        <w:tab/>
      </w:r>
      <w:r w:rsidR="00CC13D6">
        <w:tab/>
      </w:r>
      <w:r w:rsidRPr="00CC13D6">
        <w:rPr>
          <w:rStyle w:val="Cquestionpartlabelbold"/>
        </w:rPr>
        <w:t>B</w:t>
      </w:r>
      <w:r w:rsidRPr="00FD0D07">
        <w:t xml:space="preserve"> </w:t>
      </w:r>
      <w:r w:rsidRPr="00285F7F">
        <w:rPr>
          <w:position w:val="-24"/>
        </w:rPr>
        <w:object w:dxaOrig="320" w:dyaOrig="620" w14:anchorId="619F73A0">
          <v:shape id="_x0000_i1030" type="#_x0000_t75" style="width:15.75pt;height:30.75pt" o:ole="" fillcolor="window">
            <v:imagedata r:id="rId18" o:title=""/>
          </v:shape>
          <o:OLEObject Type="Embed" ProgID="Equation.3" ShapeID="_x0000_i1030" DrawAspect="Content" ObjectID="_1540571481" r:id="rId19"/>
        </w:object>
      </w:r>
      <w:r w:rsidR="00CC13D6">
        <w:tab/>
      </w:r>
      <w:r w:rsidRPr="00285F7F">
        <w:tab/>
      </w:r>
      <w:r w:rsidR="00CC13D6">
        <w:tab/>
      </w:r>
      <w:r w:rsidRPr="00CC13D6">
        <w:rPr>
          <w:rStyle w:val="Cquestionpartlabelbold"/>
        </w:rPr>
        <w:t>C</w:t>
      </w:r>
      <w:r w:rsidRPr="00FD0D07">
        <w:t xml:space="preserve"> </w:t>
      </w:r>
      <w:r w:rsidRPr="00285F7F">
        <w:rPr>
          <w:position w:val="-24"/>
        </w:rPr>
        <w:object w:dxaOrig="220" w:dyaOrig="620" w14:anchorId="3D23A767">
          <v:shape id="_x0000_i1031" type="#_x0000_t75" style="width:11.25pt;height:30.75pt" o:ole="" fillcolor="window">
            <v:imagedata r:id="rId20" o:title=""/>
          </v:shape>
          <o:OLEObject Type="Embed" ProgID="Equation.3" ShapeID="_x0000_i1031" DrawAspect="Content" ObjectID="_1540571482" r:id="rId21"/>
        </w:object>
      </w:r>
      <w:r w:rsidRPr="00285F7F">
        <w:tab/>
      </w:r>
      <w:r w:rsidR="00CC13D6">
        <w:tab/>
      </w:r>
      <w:r w:rsidR="00CC13D6">
        <w:tab/>
      </w:r>
      <w:r w:rsidRPr="00CC13D6">
        <w:rPr>
          <w:rStyle w:val="Cquestionpartlabelbold"/>
        </w:rPr>
        <w:t>D</w:t>
      </w:r>
      <w:r w:rsidRPr="00FD0D07">
        <w:t xml:space="preserve"> </w:t>
      </w:r>
      <w:r w:rsidRPr="00285F7F">
        <w:rPr>
          <w:position w:val="-24"/>
        </w:rPr>
        <w:object w:dxaOrig="320" w:dyaOrig="620" w14:anchorId="1BD9F1F0">
          <v:shape id="_x0000_i1032" type="#_x0000_t75" style="width:15.75pt;height:30.75pt" o:ole="" fillcolor="window">
            <v:imagedata r:id="rId22" o:title=""/>
          </v:shape>
          <o:OLEObject Type="Embed" ProgID="Equation.3" ShapeID="_x0000_i1032" DrawAspect="Content" ObjectID="_1540571483" r:id="rId23"/>
        </w:object>
      </w:r>
    </w:p>
    <w:p w14:paraId="4072D92B" w14:textId="78EAD079" w:rsidR="00A73F14" w:rsidRDefault="00A73F14" w:rsidP="00A73F14">
      <w:pPr>
        <w:pStyle w:val="Pquestionheadingmc"/>
      </w:pPr>
      <w:r>
        <w:t>Question 8</w:t>
      </w:r>
      <w:r w:rsidR="00BA75B3" w:rsidRPr="00BA75B3">
        <w:tab/>
      </w:r>
      <w:r>
        <w:t>[9.4]</w:t>
      </w:r>
    </w:p>
    <w:p w14:paraId="6DE0FC7C" w14:textId="37FD7402" w:rsidR="00A73F14" w:rsidRPr="00A477CF" w:rsidRDefault="00A73F14" w:rsidP="00A73F14">
      <w:pPr>
        <w:pStyle w:val="Pquestiontextmainstem"/>
      </w:pPr>
      <w:r w:rsidRPr="00A477CF">
        <w:t>The class centre for a class interval of 2</w:t>
      </w:r>
      <w:r w:rsidR="00456EC4">
        <w:t>0</w:t>
      </w:r>
      <w:r w:rsidRPr="00A477CF">
        <w:t>–</w:t>
      </w:r>
      <w:r w:rsidR="00456EC4">
        <w:t>2</w:t>
      </w:r>
      <w:r w:rsidRPr="00A477CF">
        <w:t>4 is:</w:t>
      </w:r>
    </w:p>
    <w:p w14:paraId="0945873D" w14:textId="39DE5F4F" w:rsidR="00A73F14" w:rsidRPr="00FD0D07" w:rsidRDefault="00456EC4" w:rsidP="00FD0D07">
      <w:pPr>
        <w:pStyle w:val="Pquestiontextmcqoptions"/>
      </w:pPr>
      <w:r w:rsidRPr="00FD0D07">
        <w:rPr>
          <w:rStyle w:val="Cquestionpartlabelbold"/>
        </w:rPr>
        <w:t>A</w:t>
      </w:r>
      <w:r w:rsidR="00FD0D07">
        <w:tab/>
      </w:r>
      <w:r w:rsidRPr="00285F7F">
        <w:t>44</w:t>
      </w:r>
      <w:r w:rsidRPr="00285F7F">
        <w:tab/>
      </w:r>
      <w:r w:rsidR="00FD0D07">
        <w:tab/>
      </w:r>
      <w:r w:rsidRPr="00FD0D07">
        <w:rPr>
          <w:rStyle w:val="Cquestionpartlabelbold"/>
        </w:rPr>
        <w:t>B</w:t>
      </w:r>
      <w:r w:rsidR="00FD0D07">
        <w:tab/>
      </w:r>
      <w:r w:rsidRPr="00285F7F">
        <w:t>4</w:t>
      </w:r>
      <w:r w:rsidRPr="00285F7F">
        <w:tab/>
      </w:r>
      <w:r w:rsidR="00FD0D07">
        <w:tab/>
      </w:r>
      <w:r w:rsidRPr="00FD0D07">
        <w:rPr>
          <w:rStyle w:val="Cquestionpartlabelbold"/>
        </w:rPr>
        <w:t>C</w:t>
      </w:r>
      <w:r w:rsidR="00FD0D07">
        <w:tab/>
      </w:r>
      <w:r w:rsidRPr="00285F7F">
        <w:t>22</w:t>
      </w:r>
      <w:r w:rsidR="00FD0D07">
        <w:tab/>
      </w:r>
      <w:r w:rsidRPr="00285F7F">
        <w:tab/>
      </w:r>
      <w:r w:rsidRPr="00FD0D07">
        <w:rPr>
          <w:rStyle w:val="Cquestionpartlabelbold"/>
        </w:rPr>
        <w:t>D</w:t>
      </w:r>
      <w:r w:rsidR="00FD0D07">
        <w:tab/>
      </w:r>
      <w:r w:rsidRPr="00285F7F">
        <w:t>21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65671F4D" w14:textId="77777777" w:rsidR="00A87DD3" w:rsidRDefault="00A87DD3" w:rsidP="001B433F">
      <w:pPr>
        <w:pStyle w:val="Psectionresults"/>
      </w:pP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43C69D15" w:rsidR="00FD6DB9" w:rsidRDefault="00FD6DB9" w:rsidP="00BB347B">
      <w:pPr>
        <w:pStyle w:val="Pquestionheadingsx1stafterhead"/>
      </w:pPr>
      <w:r>
        <w:t xml:space="preserve">Question </w:t>
      </w:r>
      <w:r w:rsidR="00C54B30">
        <w:t>9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C54B30">
        <w:t>[</w:t>
      </w:r>
      <w:r w:rsidR="00DC4B8B">
        <w:t>9.7</w:t>
      </w:r>
      <w:r>
        <w:t>]</w:t>
      </w:r>
    </w:p>
    <w:p w14:paraId="51D68E3F" w14:textId="0553C289" w:rsidR="00BA75B3" w:rsidRPr="00BA75B3" w:rsidRDefault="00BA75B3" w:rsidP="00BA75B3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191CFCF5" w14:textId="78947A80" w:rsidR="00DD47D3" w:rsidRDefault="00DD47D3" w:rsidP="00BA75B3">
      <w:pPr>
        <w:pStyle w:val="Pquestiontextmainstem"/>
        <w:rPr>
          <w:i/>
        </w:rPr>
      </w:pPr>
      <w:r w:rsidRPr="00BA75B3">
        <w:rPr>
          <w:i/>
        </w:rPr>
        <w:t>probability</w:t>
      </w:r>
      <w:r w:rsidR="00480D68">
        <w:rPr>
          <w:i/>
        </w:rPr>
        <w:t xml:space="preserve">          </w:t>
      </w:r>
      <w:r w:rsidR="004C516D">
        <w:rPr>
          <w:i/>
        </w:rPr>
        <w:t xml:space="preserve">Venn diagram    </w:t>
      </w:r>
      <w:r w:rsidR="00480D68">
        <w:rPr>
          <w:i/>
        </w:rPr>
        <w:t xml:space="preserve">      </w:t>
      </w:r>
      <w:r w:rsidRPr="00BA75B3">
        <w:rPr>
          <w:i/>
        </w:rPr>
        <w:t>outcome</w:t>
      </w:r>
      <w:r w:rsidR="00480D68">
        <w:rPr>
          <w:i/>
        </w:rPr>
        <w:t xml:space="preserve">                </w:t>
      </w:r>
      <w:r w:rsidRPr="00BA75B3">
        <w:rPr>
          <w:i/>
        </w:rPr>
        <w:t>union</w:t>
      </w:r>
      <w:r w:rsidR="00480D68">
        <w:rPr>
          <w:i/>
        </w:rPr>
        <w:t xml:space="preserve">                </w:t>
      </w:r>
      <w:r w:rsidRPr="00BA75B3">
        <w:rPr>
          <w:i/>
        </w:rPr>
        <w:t>intersection</w:t>
      </w:r>
      <w:r w:rsidR="00480D68">
        <w:rPr>
          <w:i/>
        </w:rPr>
        <w:t xml:space="preserve">                </w:t>
      </w:r>
      <w:r w:rsidRPr="00BA75B3">
        <w:rPr>
          <w:i/>
        </w:rPr>
        <w:t>set</w:t>
      </w:r>
    </w:p>
    <w:p w14:paraId="6A54478F" w14:textId="77777777" w:rsidR="00480D68" w:rsidRPr="00BA75B3" w:rsidRDefault="00480D68" w:rsidP="00BA75B3">
      <w:pPr>
        <w:pStyle w:val="Pquestiontextmainstem"/>
        <w:rPr>
          <w:i/>
        </w:rPr>
      </w:pPr>
    </w:p>
    <w:p w14:paraId="0220E252" w14:textId="1AB5FBD1" w:rsidR="00A73F14" w:rsidRDefault="00A73F14" w:rsidP="00DD47D3">
      <w:pPr>
        <w:pStyle w:val="Pquestiontextpartsa"/>
      </w:pPr>
      <w:r w:rsidRPr="00480D68">
        <w:rPr>
          <w:rStyle w:val="Cquestionpartlabelbold"/>
        </w:rPr>
        <w:t>(a)</w:t>
      </w:r>
      <w:r w:rsidR="00BA75B3" w:rsidRPr="00BA75B3">
        <w:tab/>
      </w:r>
      <w:r w:rsidR="00D66CE4">
        <w:t xml:space="preserve">A </w:t>
      </w:r>
      <w:r w:rsidR="004C516D" w:rsidRPr="00A477CF">
        <w:t>____________________</w:t>
      </w:r>
      <w:r w:rsidRPr="00A477CF">
        <w:t xml:space="preserve"> can be used to work out the </w:t>
      </w:r>
      <w:r w:rsidR="004C516D" w:rsidRPr="004C516D">
        <w:t>probability</w:t>
      </w:r>
      <w:r w:rsidRPr="00A477CF">
        <w:t xml:space="preserve"> of an </w:t>
      </w:r>
      <w:r w:rsidR="006634B7">
        <w:t>event</w:t>
      </w:r>
      <w:r w:rsidRPr="00A477CF">
        <w:t xml:space="preserve"> occurring</w:t>
      </w:r>
      <w:r w:rsidR="004C516D">
        <w:t>.</w:t>
      </w:r>
    </w:p>
    <w:p w14:paraId="42970D39" w14:textId="034A227F" w:rsidR="00A73F14" w:rsidRDefault="00A73F14" w:rsidP="00DD47D3">
      <w:pPr>
        <w:pStyle w:val="Pquestiontextpartsa"/>
      </w:pPr>
      <w:r w:rsidRPr="00480D68">
        <w:rPr>
          <w:rStyle w:val="Cquestionpartlabelbold"/>
        </w:rPr>
        <w:t>(b)</w:t>
      </w:r>
      <w:r w:rsidR="00BA75B3" w:rsidRPr="00BA75B3">
        <w:tab/>
      </w:r>
      <w:r w:rsidR="00BA75B3">
        <w:t xml:space="preserve">The </w:t>
      </w:r>
      <w:r w:rsidRPr="00A477CF">
        <w:t xml:space="preserve">____________________ of </w:t>
      </w:r>
      <w:r w:rsidR="00D66CE4"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="00D66CE4" w:rsidRPr="00480D68">
        <w:rPr>
          <w:rStyle w:val="Cmathsexpressions"/>
          <w:i/>
          <w:iCs/>
        </w:rPr>
        <w:t xml:space="preserve">B </w:t>
      </w:r>
      <w:r w:rsidRPr="00A477CF">
        <w:t xml:space="preserve">includes the outcomes that are in </w:t>
      </w:r>
      <w:r w:rsidR="00D66CE4" w:rsidRPr="00480D68">
        <w:rPr>
          <w:rStyle w:val="Cmathsexpressions"/>
          <w:i/>
          <w:iCs/>
        </w:rPr>
        <w:t xml:space="preserve">A </w:t>
      </w:r>
      <w:r w:rsidR="004C516D" w:rsidRPr="004C516D">
        <w:t>or</w:t>
      </w:r>
      <w:r w:rsidRPr="004C516D">
        <w:t xml:space="preserve"> </w:t>
      </w:r>
      <w:r w:rsidRPr="00480D68">
        <w:rPr>
          <w:rStyle w:val="Cmathsexpressions"/>
          <w:i/>
          <w:iCs/>
        </w:rPr>
        <w:t>B</w:t>
      </w:r>
      <w:r w:rsidR="004C516D">
        <w:rPr>
          <w:rStyle w:val="Cmathsexpressions"/>
          <w:iCs/>
        </w:rPr>
        <w:t xml:space="preserve"> </w:t>
      </w:r>
      <w:r w:rsidR="004C516D" w:rsidRPr="004C516D">
        <w:t>(or both)</w:t>
      </w:r>
      <w:r w:rsidRPr="00A477CF">
        <w:t>.</w:t>
      </w:r>
    </w:p>
    <w:p w14:paraId="51452392" w14:textId="7013A7C5" w:rsidR="001F0763" w:rsidRDefault="001F0763" w:rsidP="001F0763">
      <w:pPr>
        <w:pStyle w:val="Pquestionheadingsx"/>
      </w:pPr>
      <w:r>
        <w:t>Question 1</w:t>
      </w:r>
      <w:r w:rsidR="00C54B30">
        <w:t>0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3D3C1614" w14:textId="7BAAA778" w:rsidR="00A73F14" w:rsidRDefault="00480D68" w:rsidP="00DD47D3">
      <w:pPr>
        <w:pStyle w:val="Pquestiontextmainstem"/>
      </w:pPr>
      <w:r>
        <w:t>Using an example, explain</w:t>
      </w:r>
      <w:r w:rsidR="00A73F14" w:rsidRPr="00A477CF">
        <w:t xml:space="preserve"> the term ‘</w:t>
      </w:r>
      <w:r w:rsidR="004C516D">
        <w:t>population</w:t>
      </w:r>
      <w:r w:rsidR="00A73F14" w:rsidRPr="00A477CF">
        <w:t xml:space="preserve">’. </w:t>
      </w:r>
    </w:p>
    <w:p w14:paraId="3D57A32E" w14:textId="77777777" w:rsidR="00480D68" w:rsidRDefault="00480D68" w:rsidP="00DD47D3">
      <w:pPr>
        <w:pStyle w:val="Pquestiontextmainstem"/>
      </w:pPr>
    </w:p>
    <w:p w14:paraId="661BFC37" w14:textId="77777777" w:rsidR="00480D68" w:rsidRDefault="00480D68" w:rsidP="00DD47D3">
      <w:pPr>
        <w:pStyle w:val="Pquestiontextmainstem"/>
      </w:pPr>
    </w:p>
    <w:p w14:paraId="5AA7C862" w14:textId="77777777" w:rsidR="00480D68" w:rsidRDefault="00480D68" w:rsidP="00DD47D3">
      <w:pPr>
        <w:pStyle w:val="Pquestiontextmainstem"/>
      </w:pPr>
    </w:p>
    <w:p w14:paraId="514E1166" w14:textId="77777777" w:rsidR="00480D68" w:rsidRPr="00A477CF" w:rsidRDefault="00480D68" w:rsidP="00DD47D3">
      <w:pPr>
        <w:pStyle w:val="Pquestiontextmainstem"/>
      </w:pPr>
    </w:p>
    <w:p w14:paraId="701ABDB6" w14:textId="62591B3A" w:rsidR="00A73F14" w:rsidRDefault="00A73F14" w:rsidP="00A73F14">
      <w:pPr>
        <w:pStyle w:val="Pquestionheadingsx"/>
      </w:pPr>
      <w:r>
        <w:t>Question 11</w:t>
      </w:r>
      <w:r w:rsidR="00BA75B3" w:rsidRPr="00BA75B3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4527CE6A" w14:textId="3AFE61BA" w:rsidR="00A73F14" w:rsidRPr="00A477CF" w:rsidRDefault="00A73F14" w:rsidP="00DD47D3">
      <w:pPr>
        <w:pStyle w:val="Pquestiontextmainstem"/>
      </w:pPr>
      <w:r w:rsidRPr="00A477CF">
        <w:t xml:space="preserve">Choose the example </w:t>
      </w:r>
      <w:r w:rsidR="00480D68">
        <w:t xml:space="preserve">from the list below </w:t>
      </w:r>
      <w:r w:rsidRPr="00A477CF">
        <w:t>that is both a ‘judgemental’ and a ‘convenience’ sample. Explain your choice.</w:t>
      </w:r>
    </w:p>
    <w:p w14:paraId="2326877C" w14:textId="12FB7504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1</w:t>
      </w:r>
      <w:r>
        <w:tab/>
      </w:r>
      <w:r w:rsidR="004C516D" w:rsidRPr="00FD0D07">
        <w:t>Surveying by email all Mazda drivers on the standard of service at the Mazda dealership</w:t>
      </w:r>
      <w:r w:rsidR="00A73F14" w:rsidRPr="00A477CF">
        <w:t>.</w:t>
      </w:r>
    </w:p>
    <w:p w14:paraId="182864C2" w14:textId="317C0DA6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2</w:t>
      </w:r>
      <w:r>
        <w:tab/>
      </w:r>
      <w:r w:rsidR="004C516D" w:rsidRPr="00FD0D07">
        <w:t>Asking the students who are in the library at lunch time whether or not the sports uniform needs to be changed.</w:t>
      </w:r>
    </w:p>
    <w:p w14:paraId="60AE2F9B" w14:textId="7664CC5E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3</w:t>
      </w:r>
      <w:r>
        <w:tab/>
      </w:r>
      <w:r w:rsidR="004C516D" w:rsidRPr="00FD0D07">
        <w:t>Asking a group of nurses in the emergency ward of a hospital their opinion on the need to wear seatbelts</w:t>
      </w:r>
      <w:r w:rsidR="00A73F14" w:rsidRPr="00A477CF">
        <w:t>.</w:t>
      </w:r>
    </w:p>
    <w:p w14:paraId="156531F1" w14:textId="77777777" w:rsidR="00A73F14" w:rsidRDefault="00A73F14" w:rsidP="00DD47D3">
      <w:pPr>
        <w:pStyle w:val="Pquestiontextmainstem"/>
      </w:pPr>
      <w:r w:rsidRPr="00A477CF">
        <w:t>For your chosen example, is there a likelihood of bias? Explain your answer.</w:t>
      </w:r>
    </w:p>
    <w:p w14:paraId="4BF7F715" w14:textId="77777777" w:rsidR="00480D68" w:rsidRDefault="00480D68" w:rsidP="00DD47D3">
      <w:pPr>
        <w:pStyle w:val="Pquestiontextmainstem"/>
      </w:pPr>
    </w:p>
    <w:p w14:paraId="50FE74CC" w14:textId="77777777" w:rsidR="00480D68" w:rsidRDefault="00480D68" w:rsidP="00DD47D3">
      <w:pPr>
        <w:pStyle w:val="Pquestiontextmainstem"/>
      </w:pPr>
    </w:p>
    <w:p w14:paraId="2CC0E57B" w14:textId="77777777" w:rsidR="00480D68" w:rsidRDefault="00480D68" w:rsidP="00DD47D3">
      <w:pPr>
        <w:pStyle w:val="Pquestiontextmainstem"/>
      </w:pPr>
    </w:p>
    <w:p w14:paraId="7F3062BE" w14:textId="77777777" w:rsidR="00480D68" w:rsidRPr="00A477CF" w:rsidRDefault="00480D68" w:rsidP="00DD47D3">
      <w:pPr>
        <w:pStyle w:val="Pquestiontextmainstem"/>
      </w:pPr>
    </w:p>
    <w:p w14:paraId="4CECD133" w14:textId="54945F29" w:rsidR="00A73F14" w:rsidRDefault="00A73F14" w:rsidP="00A73F14">
      <w:pPr>
        <w:pStyle w:val="Pquestionheadingsx"/>
      </w:pPr>
      <w:r>
        <w:t>Question 12</w:t>
      </w:r>
      <w:r w:rsidR="00BA75B3" w:rsidRPr="00BA75B3">
        <w:tab/>
      </w:r>
      <w:r w:rsidR="00DC4B8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>
        <w:t>]</w:t>
      </w:r>
    </w:p>
    <w:p w14:paraId="66399BDA" w14:textId="4CD39664" w:rsidR="00A73F14" w:rsidRDefault="00A73F14" w:rsidP="00DD47D3">
      <w:pPr>
        <w:pStyle w:val="Pquestiontextmainstem"/>
      </w:pPr>
      <w:r w:rsidRPr="00A477CF">
        <w:t xml:space="preserve">The table shows the number of children in a family and the probability of a family having that number of children. </w:t>
      </w:r>
    </w:p>
    <w:p w14:paraId="7870CD5A" w14:textId="77777777" w:rsidR="00CC13D6" w:rsidRPr="00DD47D3" w:rsidRDefault="00CC13D6" w:rsidP="00CC13D6">
      <w:pPr>
        <w:pStyle w:val="Pquestiontextpartsa"/>
      </w:pPr>
      <w:r w:rsidRPr="00480D68">
        <w:rPr>
          <w:rStyle w:val="Cquestionpartlabelbold"/>
        </w:rPr>
        <w:t>(a)</w:t>
      </w:r>
      <w:r w:rsidRPr="00BA75B3">
        <w:tab/>
      </w:r>
      <w:r w:rsidRPr="00DD47D3">
        <w:t xml:space="preserve">Complete the table by filling in the missing probability for having </w:t>
      </w:r>
      <w:r>
        <w:t>3</w:t>
      </w:r>
      <w:r w:rsidRPr="00DD47D3">
        <w:t xml:space="preserve"> children in the family.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1984"/>
      </w:tblGrid>
      <w:tr w:rsidR="00480D68" w:rsidRPr="00480D68" w14:paraId="06EDA69F" w14:textId="77777777" w:rsidTr="00480D68">
        <w:tc>
          <w:tcPr>
            <w:tcW w:w="2774" w:type="dxa"/>
            <w:vAlign w:val="center"/>
          </w:tcPr>
          <w:p w14:paraId="4EE36A22" w14:textId="77777777" w:rsidR="00480D68" w:rsidRPr="00480D68" w:rsidRDefault="00480D68" w:rsidP="00480D68">
            <w:pPr>
              <w:pStyle w:val="Ptabletext"/>
            </w:pPr>
            <w:r w:rsidRPr="00480D68">
              <w:t>Children in the family</w:t>
            </w:r>
          </w:p>
        </w:tc>
        <w:tc>
          <w:tcPr>
            <w:tcW w:w="1984" w:type="dxa"/>
            <w:vAlign w:val="center"/>
          </w:tcPr>
          <w:p w14:paraId="056B782A" w14:textId="77777777" w:rsidR="00480D68" w:rsidRPr="00480D68" w:rsidRDefault="00480D68" w:rsidP="00480D68">
            <w:pPr>
              <w:pStyle w:val="Ptabletext"/>
            </w:pPr>
            <w:r w:rsidRPr="00480D68">
              <w:t>Probability</w:t>
            </w:r>
          </w:p>
        </w:tc>
      </w:tr>
      <w:tr w:rsidR="00480D68" w:rsidRPr="00480D68" w14:paraId="5EBA7842" w14:textId="77777777" w:rsidTr="00480D68">
        <w:tc>
          <w:tcPr>
            <w:tcW w:w="2774" w:type="dxa"/>
            <w:vAlign w:val="center"/>
          </w:tcPr>
          <w:p w14:paraId="661DE08D" w14:textId="77777777" w:rsidR="00480D68" w:rsidRPr="00480D68" w:rsidRDefault="00480D68" w:rsidP="00480D68">
            <w:pPr>
              <w:pStyle w:val="Ptabletext"/>
            </w:pPr>
            <w:r w:rsidRPr="00480D68">
              <w:t>0</w:t>
            </w:r>
          </w:p>
        </w:tc>
        <w:tc>
          <w:tcPr>
            <w:tcW w:w="1984" w:type="dxa"/>
            <w:vAlign w:val="center"/>
          </w:tcPr>
          <w:p w14:paraId="233C634E" w14:textId="77777777" w:rsidR="00480D68" w:rsidRPr="00480D68" w:rsidRDefault="00480D68" w:rsidP="00480D68">
            <w:pPr>
              <w:pStyle w:val="Ptabletext"/>
            </w:pPr>
            <w:r w:rsidRPr="00480D68">
              <w:t>0.12</w:t>
            </w:r>
          </w:p>
        </w:tc>
      </w:tr>
      <w:tr w:rsidR="00480D68" w:rsidRPr="00480D68" w14:paraId="705AA159" w14:textId="77777777" w:rsidTr="00480D68">
        <w:tc>
          <w:tcPr>
            <w:tcW w:w="2774" w:type="dxa"/>
            <w:vAlign w:val="center"/>
          </w:tcPr>
          <w:p w14:paraId="32A45C69" w14:textId="77777777" w:rsidR="00480D68" w:rsidRPr="00480D68" w:rsidRDefault="00480D68" w:rsidP="00480D68">
            <w:pPr>
              <w:pStyle w:val="Ptabletext"/>
            </w:pPr>
            <w:r w:rsidRPr="00480D68">
              <w:t>1</w:t>
            </w:r>
          </w:p>
        </w:tc>
        <w:tc>
          <w:tcPr>
            <w:tcW w:w="1984" w:type="dxa"/>
            <w:vAlign w:val="center"/>
          </w:tcPr>
          <w:p w14:paraId="6679F937" w14:textId="77777777" w:rsidR="00480D68" w:rsidRPr="00480D68" w:rsidRDefault="00480D68" w:rsidP="00480D68">
            <w:pPr>
              <w:pStyle w:val="Ptabletext"/>
            </w:pPr>
            <w:r w:rsidRPr="00480D68">
              <w:t>0.26</w:t>
            </w:r>
          </w:p>
        </w:tc>
      </w:tr>
      <w:tr w:rsidR="00480D68" w:rsidRPr="00480D68" w14:paraId="36B9E343" w14:textId="77777777" w:rsidTr="00480D68">
        <w:tc>
          <w:tcPr>
            <w:tcW w:w="2774" w:type="dxa"/>
            <w:vAlign w:val="center"/>
          </w:tcPr>
          <w:p w14:paraId="5FECC286" w14:textId="77777777" w:rsidR="00480D68" w:rsidRPr="00480D68" w:rsidRDefault="00480D68" w:rsidP="00480D68">
            <w:pPr>
              <w:pStyle w:val="Ptabletext"/>
            </w:pPr>
            <w:r w:rsidRPr="00480D68">
              <w:t>2</w:t>
            </w:r>
          </w:p>
        </w:tc>
        <w:tc>
          <w:tcPr>
            <w:tcW w:w="1984" w:type="dxa"/>
            <w:vAlign w:val="center"/>
          </w:tcPr>
          <w:p w14:paraId="18EF7DCD" w14:textId="77777777" w:rsidR="00480D68" w:rsidRPr="00480D68" w:rsidRDefault="00480D68" w:rsidP="00480D68">
            <w:pPr>
              <w:pStyle w:val="Ptabletext"/>
            </w:pPr>
            <w:r w:rsidRPr="00480D68">
              <w:t>0.31</w:t>
            </w:r>
          </w:p>
        </w:tc>
      </w:tr>
      <w:tr w:rsidR="00480D68" w:rsidRPr="00480D68" w14:paraId="74651312" w14:textId="77777777" w:rsidTr="00480D68">
        <w:tc>
          <w:tcPr>
            <w:tcW w:w="2774" w:type="dxa"/>
            <w:vAlign w:val="center"/>
          </w:tcPr>
          <w:p w14:paraId="14504740" w14:textId="77777777" w:rsidR="00480D68" w:rsidRPr="00480D68" w:rsidRDefault="00480D68" w:rsidP="00480D68">
            <w:pPr>
              <w:pStyle w:val="Ptabletext"/>
            </w:pPr>
            <w:r w:rsidRPr="00480D68">
              <w:t>3</w:t>
            </w:r>
          </w:p>
        </w:tc>
        <w:tc>
          <w:tcPr>
            <w:tcW w:w="1984" w:type="dxa"/>
            <w:vAlign w:val="center"/>
          </w:tcPr>
          <w:p w14:paraId="66CA27C8" w14:textId="140138B9" w:rsidR="00480D68" w:rsidRPr="00480D68" w:rsidRDefault="00480D68" w:rsidP="00480D68">
            <w:pPr>
              <w:pStyle w:val="Ptabletext"/>
            </w:pPr>
          </w:p>
        </w:tc>
      </w:tr>
      <w:tr w:rsidR="00480D68" w:rsidRPr="00480D68" w14:paraId="1BBE6139" w14:textId="77777777" w:rsidTr="00480D68">
        <w:tc>
          <w:tcPr>
            <w:tcW w:w="2774" w:type="dxa"/>
            <w:vAlign w:val="center"/>
          </w:tcPr>
          <w:p w14:paraId="64999D90" w14:textId="77777777" w:rsidR="00480D68" w:rsidRPr="00480D68" w:rsidRDefault="00480D68" w:rsidP="00480D68">
            <w:pPr>
              <w:pStyle w:val="Ptabletext"/>
            </w:pPr>
            <w:r w:rsidRPr="00480D68">
              <w:t>4</w:t>
            </w:r>
          </w:p>
        </w:tc>
        <w:tc>
          <w:tcPr>
            <w:tcW w:w="1984" w:type="dxa"/>
            <w:vAlign w:val="center"/>
          </w:tcPr>
          <w:p w14:paraId="743E793F" w14:textId="77777777" w:rsidR="00480D68" w:rsidRPr="00480D68" w:rsidRDefault="00480D68" w:rsidP="00480D68">
            <w:pPr>
              <w:pStyle w:val="Ptabletext"/>
            </w:pPr>
            <w:r w:rsidRPr="00480D68">
              <w:t>0.08</w:t>
            </w:r>
          </w:p>
        </w:tc>
      </w:tr>
      <w:tr w:rsidR="00480D68" w:rsidRPr="00480D68" w14:paraId="5FC8A8CD" w14:textId="77777777" w:rsidTr="00480D68">
        <w:trPr>
          <w:trHeight w:val="177"/>
        </w:trPr>
        <w:tc>
          <w:tcPr>
            <w:tcW w:w="2774" w:type="dxa"/>
            <w:vAlign w:val="center"/>
          </w:tcPr>
          <w:p w14:paraId="71A47A95" w14:textId="77777777" w:rsidR="00480D68" w:rsidRPr="00480D68" w:rsidRDefault="00480D68" w:rsidP="00480D68">
            <w:pPr>
              <w:pStyle w:val="Ptabletext"/>
            </w:pPr>
            <w:r w:rsidRPr="00480D68">
              <w:t>5</w:t>
            </w:r>
          </w:p>
        </w:tc>
        <w:tc>
          <w:tcPr>
            <w:tcW w:w="1984" w:type="dxa"/>
            <w:vAlign w:val="center"/>
          </w:tcPr>
          <w:p w14:paraId="4DFF8CC8" w14:textId="0DE9CD61" w:rsidR="00480D68" w:rsidRPr="00480D68" w:rsidRDefault="004C516D" w:rsidP="00480D68">
            <w:pPr>
              <w:pStyle w:val="Ptabletext"/>
            </w:pPr>
            <w:r>
              <w:t>0.04</w:t>
            </w:r>
          </w:p>
        </w:tc>
      </w:tr>
      <w:tr w:rsidR="00480D68" w:rsidRPr="00480D68" w14:paraId="49710CAC" w14:textId="77777777" w:rsidTr="00480D68">
        <w:tc>
          <w:tcPr>
            <w:tcW w:w="2774" w:type="dxa"/>
            <w:vAlign w:val="center"/>
          </w:tcPr>
          <w:p w14:paraId="300099A3" w14:textId="77777777" w:rsidR="00480D68" w:rsidRPr="00480D68" w:rsidRDefault="00480D68" w:rsidP="00480D68">
            <w:pPr>
              <w:pStyle w:val="Ptabletext"/>
            </w:pPr>
            <w:r w:rsidRPr="00480D68">
              <w:t>&gt; 5</w:t>
            </w:r>
          </w:p>
        </w:tc>
        <w:tc>
          <w:tcPr>
            <w:tcW w:w="1984" w:type="dxa"/>
            <w:vAlign w:val="center"/>
          </w:tcPr>
          <w:p w14:paraId="2212E1E7" w14:textId="77777777" w:rsidR="00480D68" w:rsidRPr="00480D68" w:rsidRDefault="00480D68" w:rsidP="00480D68">
            <w:pPr>
              <w:pStyle w:val="Ptabletext"/>
            </w:pPr>
            <w:r w:rsidRPr="00480D68">
              <w:t>0.02</w:t>
            </w:r>
          </w:p>
        </w:tc>
      </w:tr>
    </w:tbl>
    <w:p w14:paraId="18D77CF6" w14:textId="1A82F3A7" w:rsidR="00A73F14" w:rsidRPr="00A477CF" w:rsidRDefault="00CC13D6" w:rsidP="00DD47D3">
      <w:pPr>
        <w:pStyle w:val="Pquestiontextpartsa"/>
      </w:pPr>
      <w:r w:rsidRPr="00BA75B3">
        <w:rPr>
          <w:rStyle w:val="Cquestionpartlabelbold"/>
        </w:rPr>
        <w:lastRenderedPageBreak/>
        <w:t xml:space="preserve"> </w:t>
      </w:r>
      <w:r w:rsidR="00480D68" w:rsidRPr="00BA75B3">
        <w:rPr>
          <w:rStyle w:val="Cquestionpartlabelbold"/>
        </w:rPr>
        <w:t>(b)</w:t>
      </w:r>
      <w:r w:rsidR="00480D68" w:rsidRPr="00BA75B3">
        <w:tab/>
      </w:r>
      <w:r w:rsidR="00D66CE4">
        <w:t xml:space="preserve">A </w:t>
      </w:r>
      <w:r w:rsidR="00A73F14" w:rsidRPr="00A477CF">
        <w:t>town has 850 families. Calculate the number of families that would have:</w:t>
      </w:r>
    </w:p>
    <w:p w14:paraId="1DE1B0B4" w14:textId="5FC77F40" w:rsidR="00A73F14" w:rsidRPr="00A477CF" w:rsidRDefault="00480D68" w:rsidP="00480D68">
      <w:pPr>
        <w:pStyle w:val="Pquestiontextpartsi"/>
      </w:pPr>
      <w:r w:rsidRPr="00480D68">
        <w:rPr>
          <w:rStyle w:val="Cquestionpartlabelbold"/>
        </w:rPr>
        <w:t>(i)</w:t>
      </w:r>
      <w:r>
        <w:tab/>
      </w:r>
      <w:r w:rsidR="004C516D">
        <w:t>1</w:t>
      </w:r>
      <w:r w:rsidR="00A73F14" w:rsidRPr="00A477CF">
        <w:t xml:space="preserve"> or </w:t>
      </w:r>
      <w:r w:rsidR="004C516D">
        <w:t>2</w:t>
      </w:r>
      <w:r w:rsidR="00A73F14" w:rsidRPr="00A477CF">
        <w:t xml:space="preserve"> children</w:t>
      </w:r>
    </w:p>
    <w:p w14:paraId="764499DE" w14:textId="77777777" w:rsidR="00A73F14" w:rsidRDefault="00A73F14" w:rsidP="00DD47D3">
      <w:pPr>
        <w:pStyle w:val="Pquestiontextpartsa"/>
      </w:pPr>
    </w:p>
    <w:p w14:paraId="6FD31C2C" w14:textId="77777777" w:rsidR="00480D68" w:rsidRPr="00A477CF" w:rsidRDefault="00480D68" w:rsidP="00DD47D3">
      <w:pPr>
        <w:pStyle w:val="Pquestiontextpartsa"/>
      </w:pPr>
    </w:p>
    <w:p w14:paraId="40CFC77E" w14:textId="77777777" w:rsidR="00A73F14" w:rsidRPr="00A477CF" w:rsidRDefault="00A73F14" w:rsidP="00DD47D3">
      <w:pPr>
        <w:pStyle w:val="Pquestiontextpartsa"/>
      </w:pPr>
    </w:p>
    <w:p w14:paraId="4190C7D1" w14:textId="07F23F09" w:rsidR="00DD47D3" w:rsidRDefault="00BA75B3" w:rsidP="00480D68">
      <w:pPr>
        <w:pStyle w:val="Pquestiontextpartsi"/>
      </w:pPr>
      <w:r w:rsidRPr="00BA75B3">
        <w:rPr>
          <w:rStyle w:val="Cquestionpartlabelbold"/>
        </w:rPr>
        <w:t>(</w:t>
      </w:r>
      <w:r w:rsidR="00480D68"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 xml:space="preserve">at least </w:t>
      </w:r>
      <w:r w:rsidR="004C516D">
        <w:t>3</w:t>
      </w:r>
      <w:r w:rsidR="00A73F14" w:rsidRPr="00A477CF">
        <w:t xml:space="preserve"> children.</w:t>
      </w:r>
      <w:r w:rsidR="00DD47D3" w:rsidRPr="00DD47D3">
        <w:t xml:space="preserve"> </w:t>
      </w:r>
    </w:p>
    <w:p w14:paraId="10ECBDE5" w14:textId="77777777" w:rsidR="00480D68" w:rsidRDefault="00480D68" w:rsidP="00480D68">
      <w:pPr>
        <w:pStyle w:val="Pquestiontextpartsi"/>
      </w:pPr>
    </w:p>
    <w:p w14:paraId="653DC20C" w14:textId="77777777" w:rsidR="00480D68" w:rsidRDefault="00480D68" w:rsidP="00480D68">
      <w:pPr>
        <w:pStyle w:val="Pquestiontextpartsi"/>
      </w:pPr>
    </w:p>
    <w:p w14:paraId="0D4A279F" w14:textId="77777777" w:rsidR="00480D68" w:rsidRDefault="00480D68" w:rsidP="00480D68">
      <w:pPr>
        <w:pStyle w:val="Pquestiontextpartsi"/>
      </w:pPr>
    </w:p>
    <w:p w14:paraId="70DEA965" w14:textId="77777777" w:rsidR="00480D68" w:rsidRDefault="00480D68" w:rsidP="00480D68">
      <w:pPr>
        <w:pStyle w:val="Pquestiontextpartsi"/>
      </w:pPr>
    </w:p>
    <w:p w14:paraId="4163D636" w14:textId="5E8EE39C" w:rsidR="00DD47D3" w:rsidRDefault="00DD47D3" w:rsidP="00DD47D3">
      <w:pPr>
        <w:pStyle w:val="Pquestionheadingsx"/>
      </w:pPr>
      <w:r>
        <w:t>Question 13</w:t>
      </w:r>
      <w:r w:rsidR="00BA75B3" w:rsidRPr="00BA75B3">
        <w:tab/>
      </w:r>
      <w:r w:rsidR="00CC13D6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14D08D6E" w14:textId="77777777" w:rsidR="00480D68" w:rsidRDefault="00480D68" w:rsidP="00480D68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Pr="00A477CF">
        <w:t xml:space="preserve">For the data </w:t>
      </w:r>
      <w:r>
        <w:t xml:space="preserve">in the table, </w:t>
      </w:r>
      <w:r w:rsidRPr="00A477CF">
        <w:t>find the mean, median, mode and range.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51"/>
      </w:tblGrid>
      <w:tr w:rsidR="00CC13D6" w:rsidRPr="00A477CF" w14:paraId="4CB4E35D" w14:textId="77777777" w:rsidTr="00CC13D6">
        <w:tc>
          <w:tcPr>
            <w:tcW w:w="817" w:type="dxa"/>
            <w:shd w:val="clear" w:color="auto" w:fill="auto"/>
          </w:tcPr>
          <w:p w14:paraId="4892A426" w14:textId="77777777" w:rsidR="00CC13D6" w:rsidRPr="00BA75B3" w:rsidRDefault="00CC13D6" w:rsidP="00632BB1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3CB0262A" w14:textId="77777777" w:rsidR="00CC13D6" w:rsidRPr="00BA75B3" w:rsidRDefault="00CC13D6" w:rsidP="00632BB1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f</w:t>
            </w:r>
          </w:p>
        </w:tc>
      </w:tr>
      <w:tr w:rsidR="00CC13D6" w:rsidRPr="00480D68" w14:paraId="7C4F9DCC" w14:textId="77777777" w:rsidTr="00CC13D6">
        <w:tc>
          <w:tcPr>
            <w:tcW w:w="817" w:type="dxa"/>
            <w:shd w:val="clear" w:color="auto" w:fill="auto"/>
          </w:tcPr>
          <w:p w14:paraId="528332E9" w14:textId="77777777" w:rsidR="00CC13D6" w:rsidRPr="00285F7F" w:rsidRDefault="00CC13D6" w:rsidP="00632BB1">
            <w:pPr>
              <w:pStyle w:val="Ptabletext"/>
            </w:pPr>
            <w:r w:rsidRPr="00285F7F">
              <w:t>42</w:t>
            </w:r>
          </w:p>
          <w:p w14:paraId="0E450378" w14:textId="77777777" w:rsidR="00CC13D6" w:rsidRPr="00285F7F" w:rsidRDefault="00CC13D6" w:rsidP="00632BB1">
            <w:pPr>
              <w:pStyle w:val="Ptabletext"/>
            </w:pPr>
            <w:r w:rsidRPr="00285F7F">
              <w:t>43</w:t>
            </w:r>
          </w:p>
          <w:p w14:paraId="08A2B883" w14:textId="77777777" w:rsidR="00CC13D6" w:rsidRPr="00285F7F" w:rsidRDefault="00CC13D6" w:rsidP="00632BB1">
            <w:pPr>
              <w:pStyle w:val="Ptabletext"/>
            </w:pPr>
            <w:r w:rsidRPr="00285F7F">
              <w:t>44</w:t>
            </w:r>
          </w:p>
          <w:p w14:paraId="658D299E" w14:textId="77777777" w:rsidR="00CC13D6" w:rsidRPr="00285F7F" w:rsidRDefault="00CC13D6" w:rsidP="00632BB1">
            <w:pPr>
              <w:pStyle w:val="Ptabletext"/>
            </w:pPr>
            <w:r w:rsidRPr="00285F7F">
              <w:t>45</w:t>
            </w:r>
          </w:p>
          <w:p w14:paraId="73827CCB" w14:textId="77777777" w:rsidR="00CC13D6" w:rsidRPr="00480D68" w:rsidRDefault="00CC13D6" w:rsidP="00632BB1">
            <w:pPr>
              <w:pStyle w:val="Ptabletext"/>
            </w:pPr>
            <w:r w:rsidRPr="00285F7F">
              <w:t>46</w:t>
            </w:r>
          </w:p>
        </w:tc>
        <w:tc>
          <w:tcPr>
            <w:tcW w:w="851" w:type="dxa"/>
            <w:shd w:val="clear" w:color="auto" w:fill="auto"/>
          </w:tcPr>
          <w:p w14:paraId="6FFA7540" w14:textId="77777777" w:rsidR="00CC13D6" w:rsidRPr="00285F7F" w:rsidRDefault="00CC13D6" w:rsidP="00632BB1">
            <w:pPr>
              <w:pStyle w:val="Ptabletext"/>
            </w:pPr>
            <w:r w:rsidRPr="00285F7F">
              <w:t>9</w:t>
            </w:r>
          </w:p>
          <w:p w14:paraId="7670FBAD" w14:textId="77777777" w:rsidR="00CC13D6" w:rsidRPr="00285F7F" w:rsidRDefault="00CC13D6" w:rsidP="00632BB1">
            <w:pPr>
              <w:pStyle w:val="Ptabletext"/>
            </w:pPr>
            <w:r w:rsidRPr="00285F7F">
              <w:t>12</w:t>
            </w:r>
          </w:p>
          <w:p w14:paraId="67741D8C" w14:textId="77777777" w:rsidR="00CC13D6" w:rsidRPr="00285F7F" w:rsidRDefault="00CC13D6" w:rsidP="00632BB1">
            <w:pPr>
              <w:pStyle w:val="Ptabletext"/>
            </w:pPr>
            <w:r w:rsidRPr="00285F7F">
              <w:t>7</w:t>
            </w:r>
          </w:p>
          <w:p w14:paraId="6C9E6DE1" w14:textId="77777777" w:rsidR="00CC13D6" w:rsidRPr="00285F7F" w:rsidRDefault="00CC13D6" w:rsidP="00632BB1">
            <w:pPr>
              <w:pStyle w:val="Ptabletext"/>
            </w:pPr>
            <w:r w:rsidRPr="00285F7F">
              <w:t>1</w:t>
            </w:r>
          </w:p>
          <w:p w14:paraId="14EA51C5" w14:textId="77777777" w:rsidR="00CC13D6" w:rsidRPr="00480D68" w:rsidRDefault="00CC13D6" w:rsidP="00632BB1">
            <w:pPr>
              <w:pStyle w:val="Ptabletext"/>
            </w:pPr>
            <w:r w:rsidRPr="00285F7F">
              <w:t>1</w:t>
            </w:r>
          </w:p>
        </w:tc>
      </w:tr>
    </w:tbl>
    <w:p w14:paraId="2ABEBCE7" w14:textId="77777777" w:rsidR="00CC13D6" w:rsidRDefault="00CC13D6" w:rsidP="00480D68">
      <w:pPr>
        <w:pStyle w:val="Pquestiontextpartsa"/>
      </w:pPr>
    </w:p>
    <w:p w14:paraId="7261AC9A" w14:textId="77777777" w:rsidR="00CC13D6" w:rsidRPr="00A477CF" w:rsidRDefault="00CC13D6" w:rsidP="00480D68">
      <w:pPr>
        <w:pStyle w:val="Pquestiontextpartsa"/>
      </w:pPr>
    </w:p>
    <w:p w14:paraId="1FCE5F39" w14:textId="3420AB83" w:rsidR="00480D68" w:rsidRPr="00A477CF" w:rsidRDefault="00480D68" w:rsidP="00480D68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Pr="00A477CF">
        <w:t xml:space="preserve">If each of the data of value </w:t>
      </w:r>
      <w:r w:rsidR="004C516D">
        <w:t>42</w:t>
      </w:r>
      <w:r w:rsidRPr="00A477CF">
        <w:t xml:space="preserve"> was replaced with data of value </w:t>
      </w:r>
      <w:r w:rsidR="004C516D">
        <w:t>4</w:t>
      </w:r>
      <w:r w:rsidRPr="00A477CF">
        <w:t>0</w:t>
      </w:r>
      <w:r w:rsidR="002751B9">
        <w:t>,</w:t>
      </w:r>
      <w:r w:rsidRPr="00A477CF">
        <w:t xml:space="preserve"> what effect would this have on the values calculated in (a)?</w:t>
      </w:r>
    </w:p>
    <w:p w14:paraId="7E2511B3" w14:textId="77777777" w:rsidR="00A73F14" w:rsidRPr="00A477CF" w:rsidRDefault="00A73F14" w:rsidP="00FD0D07">
      <w:pPr>
        <w:pStyle w:val="Pquestiontextmainstem"/>
      </w:pPr>
    </w:p>
    <w:p w14:paraId="422D5793" w14:textId="77777777" w:rsidR="001F0763" w:rsidRDefault="001F0763" w:rsidP="001F0763">
      <w:pPr>
        <w:pStyle w:val="Pquestiontextpartsa"/>
      </w:pPr>
    </w:p>
    <w:p w14:paraId="6085720D" w14:textId="77777777" w:rsidR="001F0763" w:rsidRDefault="001F0763" w:rsidP="001F0763">
      <w:pPr>
        <w:pStyle w:val="Pquestiontextpartsa"/>
      </w:pPr>
    </w:p>
    <w:p w14:paraId="49D43662" w14:textId="77777777" w:rsidR="008B4911" w:rsidRDefault="008B4911" w:rsidP="001F0763">
      <w:pPr>
        <w:pStyle w:val="Pquestiontextpartsa"/>
      </w:pPr>
    </w:p>
    <w:p w14:paraId="6D373D2B" w14:textId="77777777" w:rsidR="008B4911" w:rsidRPr="00FC4664" w:rsidRDefault="008B4911" w:rsidP="001F0763">
      <w:pPr>
        <w:pStyle w:val="Pquestiontextpartsa"/>
      </w:pPr>
    </w:p>
    <w:p w14:paraId="64727014" w14:textId="608DBDD4" w:rsidR="001F0763" w:rsidRDefault="001F0763" w:rsidP="001F0763">
      <w:pPr>
        <w:pStyle w:val="Pquestionheadingsx"/>
      </w:pPr>
      <w:r>
        <w:t>Question 1</w:t>
      </w:r>
      <w:r w:rsidR="00A73F14">
        <w:t>4</w:t>
      </w:r>
      <w:r w:rsidR="00BA75B3" w:rsidRPr="00BA75B3">
        <w:tab/>
      </w:r>
      <w:r w:rsidR="00DC4B8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[9.3</w:t>
      </w:r>
      <w:r>
        <w:t>]</w:t>
      </w:r>
    </w:p>
    <w:p w14:paraId="6A5C56F4" w14:textId="77777777" w:rsidR="00A73F14" w:rsidRPr="00A477CF" w:rsidRDefault="00A73F14" w:rsidP="00DD47D3">
      <w:pPr>
        <w:pStyle w:val="Pquestiontextmainstem"/>
      </w:pPr>
      <w:r w:rsidRPr="00A477CF">
        <w:t>For the following discrete data:</w:t>
      </w:r>
    </w:p>
    <w:p w14:paraId="7380CA0B" w14:textId="5EEFAF36" w:rsidR="00A73F14" w:rsidRPr="00FD0D07" w:rsidRDefault="004C516D" w:rsidP="00FD0D07">
      <w:pPr>
        <w:pStyle w:val="Pquestiontextmainstem"/>
      </w:pPr>
      <w:r w:rsidRPr="00FD0D07">
        <w:t>25, 13, 22, 4, 7, 12, 24, 15, 1, 16, 15, 20, 24, 4, 5, 6, 21, 6, 11, 15, 9, 2, 25, 22, 25, 19, 8, 17, 20, 19</w:t>
      </w:r>
    </w:p>
    <w:p w14:paraId="2ED40E6B" w14:textId="1A18F2E7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construct a frequency table with the grouped data 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544"/>
        <w:gridCol w:w="2552"/>
      </w:tblGrid>
      <w:tr w:rsidR="00A73F14" w:rsidRPr="00A477CF" w14:paraId="3F59F95F" w14:textId="77777777" w:rsidTr="00480D68">
        <w:tc>
          <w:tcPr>
            <w:tcW w:w="1696" w:type="dxa"/>
            <w:vAlign w:val="center"/>
          </w:tcPr>
          <w:p w14:paraId="1839F39E" w14:textId="77777777" w:rsidR="00A73F14" w:rsidRPr="00A477CF" w:rsidRDefault="00A73F14" w:rsidP="00BA75B3">
            <w:pPr>
              <w:pStyle w:val="Ptabletext"/>
            </w:pPr>
            <w:r w:rsidRPr="00A477CF">
              <w:t>Class interval</w:t>
            </w:r>
          </w:p>
        </w:tc>
        <w:tc>
          <w:tcPr>
            <w:tcW w:w="3544" w:type="dxa"/>
            <w:vAlign w:val="center"/>
          </w:tcPr>
          <w:p w14:paraId="0243B896" w14:textId="77777777" w:rsidR="00A73F14" w:rsidRPr="00A477CF" w:rsidRDefault="00A73F14" w:rsidP="00BA75B3">
            <w:pPr>
              <w:pStyle w:val="Ptabletext"/>
            </w:pPr>
            <w:r w:rsidRPr="00A477CF">
              <w:t>Tally</w:t>
            </w:r>
          </w:p>
        </w:tc>
        <w:tc>
          <w:tcPr>
            <w:tcW w:w="2552" w:type="dxa"/>
            <w:vAlign w:val="center"/>
          </w:tcPr>
          <w:p w14:paraId="7B0D1134" w14:textId="77777777" w:rsidR="00A73F14" w:rsidRPr="00A477CF" w:rsidRDefault="00A73F14" w:rsidP="00BA75B3">
            <w:pPr>
              <w:pStyle w:val="Ptabletext"/>
            </w:pPr>
            <w:r w:rsidRPr="00A477CF">
              <w:t>Frequency</w:t>
            </w:r>
          </w:p>
        </w:tc>
      </w:tr>
      <w:tr w:rsidR="00A73F14" w:rsidRPr="00A477CF" w14:paraId="7302A610" w14:textId="77777777" w:rsidTr="00CC13D6">
        <w:trPr>
          <w:trHeight w:val="2438"/>
        </w:trPr>
        <w:tc>
          <w:tcPr>
            <w:tcW w:w="1696" w:type="dxa"/>
          </w:tcPr>
          <w:p w14:paraId="67AC7006" w14:textId="77777777" w:rsidR="00A73F14" w:rsidRPr="00A477CF" w:rsidRDefault="00A73F14" w:rsidP="002751B9">
            <w:pPr>
              <w:pStyle w:val="Ptabletext"/>
            </w:pPr>
            <w:r w:rsidRPr="00A477CF">
              <w:t>1–5</w:t>
            </w:r>
          </w:p>
        </w:tc>
        <w:tc>
          <w:tcPr>
            <w:tcW w:w="3544" w:type="dxa"/>
          </w:tcPr>
          <w:p w14:paraId="5D528DFD" w14:textId="77777777" w:rsidR="00A73F14" w:rsidRPr="00A477CF" w:rsidRDefault="00A73F14" w:rsidP="00480D68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31E0DC2" w14:textId="77777777" w:rsidR="00A73F14" w:rsidRPr="00A477CF" w:rsidRDefault="00A73F14" w:rsidP="00480D68">
            <w:pPr>
              <w:rPr>
                <w:sz w:val="20"/>
                <w:szCs w:val="20"/>
              </w:rPr>
            </w:pPr>
          </w:p>
        </w:tc>
      </w:tr>
    </w:tbl>
    <w:p w14:paraId="47A9A4CE" w14:textId="77777777" w:rsidR="00A73F14" w:rsidRPr="00A477CF" w:rsidRDefault="00A73F14" w:rsidP="00FD0D07">
      <w:pPr>
        <w:pStyle w:val="Pquestiontextmainstem"/>
      </w:pPr>
    </w:p>
    <w:p w14:paraId="52244961" w14:textId="0722BF34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lastRenderedPageBreak/>
        <w:t>(b)</w:t>
      </w:r>
      <w:r w:rsidRPr="00BA75B3">
        <w:tab/>
      </w:r>
      <w:r w:rsidR="00A73F14" w:rsidRPr="00A477CF">
        <w:t xml:space="preserve">draw a </w:t>
      </w:r>
      <w:r w:rsidR="002751B9">
        <w:t>frequency column graph</w:t>
      </w:r>
      <w:r w:rsidR="00A73F14" w:rsidRPr="00A477CF">
        <w:t xml:space="preserve"> of the data.</w:t>
      </w:r>
    </w:p>
    <w:p w14:paraId="551FE035" w14:textId="77777777" w:rsidR="00A73F14" w:rsidRDefault="00A73F14" w:rsidP="00FD0D07">
      <w:pPr>
        <w:pStyle w:val="Pquestiontextmainstem"/>
      </w:pPr>
    </w:p>
    <w:p w14:paraId="414689BB" w14:textId="77777777" w:rsidR="002751B9" w:rsidRDefault="002751B9" w:rsidP="00FD0D07">
      <w:pPr>
        <w:pStyle w:val="Pquestiontextmainstem"/>
      </w:pPr>
    </w:p>
    <w:p w14:paraId="4A1E94E3" w14:textId="77777777" w:rsidR="002751B9" w:rsidRDefault="002751B9" w:rsidP="00FD0D07">
      <w:pPr>
        <w:pStyle w:val="Pquestiontextmainstem"/>
      </w:pPr>
    </w:p>
    <w:p w14:paraId="03F21723" w14:textId="77777777" w:rsidR="002751B9" w:rsidRDefault="002751B9" w:rsidP="00FD0D07">
      <w:pPr>
        <w:pStyle w:val="Pquestiontextmainstem"/>
      </w:pPr>
    </w:p>
    <w:p w14:paraId="796E5C19" w14:textId="77777777" w:rsidR="002751B9" w:rsidRDefault="002751B9" w:rsidP="00FD0D07">
      <w:pPr>
        <w:pStyle w:val="Pquestiontextmainstem"/>
      </w:pPr>
    </w:p>
    <w:p w14:paraId="19D028BD" w14:textId="77777777" w:rsidR="002751B9" w:rsidRDefault="002751B9" w:rsidP="00FD0D07">
      <w:pPr>
        <w:pStyle w:val="Pquestiontextmainstem"/>
      </w:pPr>
    </w:p>
    <w:p w14:paraId="61B7A5A9" w14:textId="77777777" w:rsidR="002751B9" w:rsidRDefault="002751B9" w:rsidP="00FD0D07">
      <w:pPr>
        <w:pStyle w:val="Pquestiontextmainstem"/>
      </w:pPr>
    </w:p>
    <w:p w14:paraId="38E66A87" w14:textId="14CBAD26" w:rsidR="00E14832" w:rsidRDefault="00E14832" w:rsidP="00E14832">
      <w:pPr>
        <w:pStyle w:val="Pquestionheadingsx"/>
      </w:pPr>
      <w:r>
        <w:t>Question 1</w:t>
      </w:r>
      <w:r w:rsidR="00A73F14">
        <w:t>5</w:t>
      </w:r>
      <w:r w:rsidR="00BA75B3" w:rsidRPr="00BA75B3">
        <w:tab/>
      </w:r>
      <w:r w:rsidR="00DC4B8B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372FEFBD" w14:textId="156593E6" w:rsidR="00A73F14" w:rsidRDefault="003E2CC6" w:rsidP="003E2CC6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>For the following stem plot</w:t>
      </w:r>
      <w:r w:rsidR="00CC13D6">
        <w:t>, find</w:t>
      </w:r>
      <w:r w:rsidR="00A73F14" w:rsidRPr="00A477CF">
        <w:t>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1620"/>
        <w:gridCol w:w="1940"/>
      </w:tblGrid>
      <w:tr w:rsidR="00CC13D6" w:rsidRPr="002751B9" w14:paraId="349E9CCD" w14:textId="2F2C3D07" w:rsidTr="00CC13D6">
        <w:tc>
          <w:tcPr>
            <w:tcW w:w="834" w:type="dxa"/>
            <w:tcBorders>
              <w:bottom w:val="single" w:sz="4" w:space="0" w:color="auto"/>
              <w:right w:val="single" w:sz="4" w:space="0" w:color="auto"/>
            </w:tcBorders>
          </w:tcPr>
          <w:p w14:paraId="4233EF63" w14:textId="7ED078E2" w:rsidR="00CC13D6" w:rsidRPr="002751B9" w:rsidRDefault="00CC13D6" w:rsidP="002751B9">
            <w:pPr>
              <w:pStyle w:val="Ptabletext"/>
              <w:jc w:val="right"/>
              <w:rPr>
                <w:b/>
              </w:rPr>
            </w:pPr>
            <w:r w:rsidRPr="002751B9">
              <w:rPr>
                <w:b/>
              </w:rPr>
              <w:t>Stem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14:paraId="5D738ABF" w14:textId="7056D728" w:rsidR="00CC13D6" w:rsidRPr="002751B9" w:rsidRDefault="00CC13D6" w:rsidP="002751B9">
            <w:pPr>
              <w:pStyle w:val="Ptabletext"/>
              <w:jc w:val="left"/>
              <w:rPr>
                <w:b/>
              </w:rPr>
            </w:pPr>
            <w:r w:rsidRPr="002751B9">
              <w:rPr>
                <w:b/>
              </w:rPr>
              <w:t>Leaf</w:t>
            </w:r>
          </w:p>
        </w:tc>
        <w:tc>
          <w:tcPr>
            <w:tcW w:w="1940" w:type="dxa"/>
          </w:tcPr>
          <w:p w14:paraId="4F2E0E55" w14:textId="77777777" w:rsidR="00CC13D6" w:rsidRPr="002751B9" w:rsidRDefault="00CC13D6" w:rsidP="002751B9">
            <w:pPr>
              <w:pStyle w:val="Ptabletext"/>
              <w:jc w:val="left"/>
              <w:rPr>
                <w:b/>
              </w:rPr>
            </w:pPr>
          </w:p>
        </w:tc>
      </w:tr>
      <w:tr w:rsidR="00CC13D6" w:rsidRPr="002751B9" w14:paraId="65B709CC" w14:textId="34E8B616" w:rsidTr="00CC13D6">
        <w:tc>
          <w:tcPr>
            <w:tcW w:w="834" w:type="dxa"/>
            <w:tcBorders>
              <w:top w:val="single" w:sz="4" w:space="0" w:color="auto"/>
              <w:right w:val="single" w:sz="4" w:space="0" w:color="auto"/>
            </w:tcBorders>
          </w:tcPr>
          <w:p w14:paraId="3D02EF1E" w14:textId="1C5394A5" w:rsidR="00CC13D6" w:rsidRPr="002751B9" w:rsidRDefault="00CC13D6" w:rsidP="002751B9">
            <w:pPr>
              <w:pStyle w:val="Ptabletext"/>
              <w:jc w:val="right"/>
            </w:pPr>
            <w: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14:paraId="349C27FE" w14:textId="654B049B" w:rsidR="00CC13D6" w:rsidRPr="002751B9" w:rsidRDefault="00CC13D6" w:rsidP="004C516D">
            <w:pPr>
              <w:pStyle w:val="Ptabletext"/>
              <w:jc w:val="left"/>
            </w:pPr>
            <w:r>
              <w:t>3</w:t>
            </w:r>
            <w:r w:rsidRPr="002751B9">
              <w:t xml:space="preserve"> </w:t>
            </w:r>
            <w:r>
              <w:t xml:space="preserve"> </w:t>
            </w:r>
            <w:r w:rsidRPr="002751B9">
              <w:t>7</w:t>
            </w:r>
            <w:r>
              <w:t xml:space="preserve">  8  9</w:t>
            </w:r>
          </w:p>
        </w:tc>
        <w:tc>
          <w:tcPr>
            <w:tcW w:w="1940" w:type="dxa"/>
          </w:tcPr>
          <w:p w14:paraId="5E9E3059" w14:textId="77777777" w:rsidR="00CC13D6" w:rsidRDefault="00CC13D6" w:rsidP="004C516D">
            <w:pPr>
              <w:pStyle w:val="Ptabletext"/>
              <w:jc w:val="left"/>
            </w:pPr>
          </w:p>
        </w:tc>
      </w:tr>
      <w:tr w:rsidR="00CC13D6" w:rsidRPr="002751B9" w14:paraId="558C2DA7" w14:textId="75B1B5AC" w:rsidTr="00CC13D6">
        <w:tc>
          <w:tcPr>
            <w:tcW w:w="834" w:type="dxa"/>
            <w:tcBorders>
              <w:right w:val="single" w:sz="4" w:space="0" w:color="auto"/>
            </w:tcBorders>
          </w:tcPr>
          <w:p w14:paraId="23451428" w14:textId="4D7A3F34" w:rsidR="00CC13D6" w:rsidRPr="002751B9" w:rsidRDefault="00CC13D6" w:rsidP="002751B9">
            <w:pPr>
              <w:pStyle w:val="Ptabletext"/>
              <w:jc w:val="right"/>
            </w:pPr>
            <w:r w:rsidRPr="002751B9">
              <w:t>1</w:t>
            </w:r>
            <w:r>
              <w:t>4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C22FE8D" w14:textId="505FEBDD" w:rsidR="00CC13D6" w:rsidRPr="004C516D" w:rsidRDefault="00CC13D6" w:rsidP="004C516D">
            <w:pPr>
              <w:pStyle w:val="Ptabletext"/>
              <w:jc w:val="left"/>
            </w:pPr>
            <w:r w:rsidRPr="004C516D">
              <w:t>2  5  5  6  8</w:t>
            </w:r>
          </w:p>
        </w:tc>
        <w:tc>
          <w:tcPr>
            <w:tcW w:w="1940" w:type="dxa"/>
          </w:tcPr>
          <w:p w14:paraId="3D93848A" w14:textId="77777777" w:rsidR="00CC13D6" w:rsidRPr="004C516D" w:rsidRDefault="00CC13D6" w:rsidP="004C516D">
            <w:pPr>
              <w:pStyle w:val="Ptabletext"/>
              <w:jc w:val="left"/>
            </w:pPr>
          </w:p>
        </w:tc>
      </w:tr>
      <w:tr w:rsidR="00CC13D6" w:rsidRPr="002751B9" w14:paraId="5B4EB7EE" w14:textId="5F50821D" w:rsidTr="00CC13D6">
        <w:tc>
          <w:tcPr>
            <w:tcW w:w="834" w:type="dxa"/>
            <w:tcBorders>
              <w:right w:val="single" w:sz="4" w:space="0" w:color="auto"/>
            </w:tcBorders>
          </w:tcPr>
          <w:p w14:paraId="56AF50C1" w14:textId="19B274C5" w:rsidR="00CC13D6" w:rsidRPr="002751B9" w:rsidRDefault="00CC13D6" w:rsidP="002751B9">
            <w:pPr>
              <w:pStyle w:val="Ptabletext"/>
              <w:jc w:val="right"/>
            </w:pPr>
            <w:r>
              <w:t>15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EB9DC8C" w14:textId="420A94DF" w:rsidR="00CC13D6" w:rsidRPr="004C516D" w:rsidRDefault="00CC13D6" w:rsidP="004C516D">
            <w:pPr>
              <w:pStyle w:val="Ptabletext"/>
              <w:jc w:val="left"/>
            </w:pPr>
            <w:r w:rsidRPr="004C516D">
              <w:t>3  6  9  9</w:t>
            </w:r>
          </w:p>
        </w:tc>
        <w:tc>
          <w:tcPr>
            <w:tcW w:w="1940" w:type="dxa"/>
          </w:tcPr>
          <w:p w14:paraId="2E9C8687" w14:textId="77777777" w:rsidR="00CC13D6" w:rsidRPr="004C516D" w:rsidRDefault="00CC13D6" w:rsidP="004C516D">
            <w:pPr>
              <w:pStyle w:val="Ptabletext"/>
              <w:jc w:val="left"/>
            </w:pPr>
          </w:p>
        </w:tc>
      </w:tr>
      <w:tr w:rsidR="00CC13D6" w:rsidRPr="002751B9" w14:paraId="0B8537AA" w14:textId="45E1A369" w:rsidTr="00CC13D6">
        <w:tc>
          <w:tcPr>
            <w:tcW w:w="834" w:type="dxa"/>
            <w:tcBorders>
              <w:right w:val="single" w:sz="4" w:space="0" w:color="auto"/>
            </w:tcBorders>
          </w:tcPr>
          <w:p w14:paraId="094C9B36" w14:textId="39737FF3" w:rsidR="00CC13D6" w:rsidRPr="002751B9" w:rsidRDefault="00CC13D6" w:rsidP="002751B9">
            <w:pPr>
              <w:pStyle w:val="Ptabletext"/>
              <w:jc w:val="right"/>
            </w:pPr>
            <w:r>
              <w:t>16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AEB2F5F" w14:textId="3AE5612B" w:rsidR="00CC13D6" w:rsidRPr="004C516D" w:rsidRDefault="00CC13D6" w:rsidP="004C516D">
            <w:pPr>
              <w:pStyle w:val="Ptabletext"/>
              <w:jc w:val="left"/>
            </w:pPr>
            <w:r w:rsidRPr="004C516D">
              <w:t>2  3  4  6  6  7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7C46E016" w14:textId="77777777" w:rsidR="00CC13D6" w:rsidRPr="004C516D" w:rsidRDefault="00CC13D6" w:rsidP="004C516D">
            <w:pPr>
              <w:pStyle w:val="Ptabletext"/>
              <w:jc w:val="left"/>
            </w:pPr>
          </w:p>
        </w:tc>
      </w:tr>
      <w:tr w:rsidR="00CC13D6" w:rsidRPr="002751B9" w14:paraId="55EEF6A7" w14:textId="460FB03E" w:rsidTr="00CC13D6">
        <w:tc>
          <w:tcPr>
            <w:tcW w:w="834" w:type="dxa"/>
            <w:tcBorders>
              <w:right w:val="single" w:sz="4" w:space="0" w:color="auto"/>
            </w:tcBorders>
          </w:tcPr>
          <w:p w14:paraId="139877A8" w14:textId="6C6CC7FC" w:rsidR="00CC13D6" w:rsidRPr="002751B9" w:rsidRDefault="00CC13D6" w:rsidP="002751B9">
            <w:pPr>
              <w:pStyle w:val="Ptabletext"/>
              <w:jc w:val="right"/>
            </w:pPr>
            <w:r>
              <w:t>17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5B333116" w14:textId="5F97ACA3" w:rsidR="00CC13D6" w:rsidRPr="002751B9" w:rsidRDefault="00CC13D6" w:rsidP="004C516D">
            <w:pPr>
              <w:pStyle w:val="Ptabletext"/>
              <w:jc w:val="left"/>
            </w:pPr>
            <w:r>
              <w:t>2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04ED" w14:textId="5897FD6A" w:rsidR="00CC13D6" w:rsidRDefault="00CC13D6" w:rsidP="004C516D">
            <w:pPr>
              <w:pStyle w:val="Ptabletext"/>
              <w:jc w:val="left"/>
            </w:pPr>
            <w:r>
              <w:t>Key: 14 | 2 = 142</w:t>
            </w:r>
          </w:p>
        </w:tc>
      </w:tr>
    </w:tbl>
    <w:p w14:paraId="5A0CCACD" w14:textId="77777777" w:rsidR="00A73F14" w:rsidRPr="00A477CF" w:rsidRDefault="00A73F14" w:rsidP="00FD0D07">
      <w:pPr>
        <w:pStyle w:val="Pquestiontextmainstem"/>
      </w:pPr>
    </w:p>
    <w:p w14:paraId="37CD0865" w14:textId="4F764332" w:rsidR="00A73F14" w:rsidRDefault="00BA75B3" w:rsidP="003E2CC6">
      <w:pPr>
        <w:pStyle w:val="Pquestiontextpartsi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i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the median</w:t>
      </w:r>
    </w:p>
    <w:p w14:paraId="4FC7D013" w14:textId="77777777" w:rsidR="00A73F14" w:rsidRPr="00A477CF" w:rsidRDefault="00A73F14" w:rsidP="003E2CC6">
      <w:pPr>
        <w:pStyle w:val="Pquestiontextpartsi"/>
      </w:pPr>
    </w:p>
    <w:p w14:paraId="3F864A62" w14:textId="39165E4B" w:rsidR="00A73F14" w:rsidRDefault="00BA75B3" w:rsidP="003E2CC6">
      <w:pPr>
        <w:pStyle w:val="Pquestiontextpartsi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the mean.</w:t>
      </w:r>
    </w:p>
    <w:p w14:paraId="1003158B" w14:textId="77777777" w:rsidR="003E2CC6" w:rsidRPr="00A477CF" w:rsidRDefault="003E2CC6" w:rsidP="003E2CC6">
      <w:pPr>
        <w:pStyle w:val="Pquestiontextpartsi"/>
      </w:pPr>
    </w:p>
    <w:p w14:paraId="1DE07782" w14:textId="77777777" w:rsidR="00A73F14" w:rsidRPr="00A477CF" w:rsidRDefault="00A73F14" w:rsidP="00DD47D3">
      <w:pPr>
        <w:pStyle w:val="Pquestiontextpartsa"/>
      </w:pPr>
    </w:p>
    <w:p w14:paraId="47556AE7" w14:textId="17DDC153" w:rsidR="00A73F14" w:rsidRPr="00A477CF" w:rsidRDefault="00BA75B3" w:rsidP="00DD47D3">
      <w:pPr>
        <w:pStyle w:val="Pquestiontextpartsa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b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 xml:space="preserve">Using classes </w:t>
      </w:r>
      <w:r w:rsidR="004C516D">
        <w:t>13</w:t>
      </w:r>
      <w:r w:rsidR="00A73F14" w:rsidRPr="00A477CF">
        <w:t>0</w:t>
      </w:r>
      <w:r w:rsidR="003E2CC6">
        <w:t>–</w:t>
      </w:r>
      <w:r w:rsidR="004C516D">
        <w:t>13</w:t>
      </w:r>
      <w:r w:rsidR="00A73F14" w:rsidRPr="00A477CF">
        <w:t>9, 1</w:t>
      </w:r>
      <w:r w:rsidR="004C516D">
        <w:t>4</w:t>
      </w:r>
      <w:r w:rsidR="00A73F14" w:rsidRPr="00A477CF">
        <w:t>0</w:t>
      </w:r>
      <w:r w:rsidR="003E2CC6">
        <w:t>–</w:t>
      </w:r>
      <w:r w:rsidR="00A73F14" w:rsidRPr="00A477CF">
        <w:t>1</w:t>
      </w:r>
      <w:r w:rsidR="004C516D">
        <w:t>4</w:t>
      </w:r>
      <w:r w:rsidR="00A73F14" w:rsidRPr="00A477CF">
        <w:t xml:space="preserve">9 </w:t>
      </w:r>
      <w:r w:rsidR="003E2CC6">
        <w:t>and so on,</w:t>
      </w:r>
      <w:r w:rsidR="00A73F14" w:rsidRPr="00A477CF">
        <w:t xml:space="preserve"> estimate the mean from the grouped data and compare this with the </w:t>
      </w:r>
      <w:r w:rsidR="003E2CC6" w:rsidRPr="00A477CF">
        <w:t xml:space="preserve">mean </w:t>
      </w:r>
      <w:r w:rsidR="00A73F14" w:rsidRPr="00A477CF">
        <w:t>calculated</w:t>
      </w:r>
      <w:r w:rsidR="003E2CC6">
        <w:t xml:space="preserve"> above</w:t>
      </w:r>
      <w:r w:rsidR="00A73F14" w:rsidRPr="00A477CF">
        <w:t>.</w:t>
      </w:r>
    </w:p>
    <w:p w14:paraId="32F2EDFF" w14:textId="77777777" w:rsidR="00A73F14" w:rsidRPr="00A477CF" w:rsidRDefault="00A73F14" w:rsidP="00FD0D07">
      <w:pPr>
        <w:pStyle w:val="Pquestiontextmainstem"/>
      </w:pPr>
    </w:p>
    <w:p w14:paraId="500CEEC6" w14:textId="6D547B64" w:rsidR="00C54B30" w:rsidRPr="002F03F1" w:rsidRDefault="00C54B30" w:rsidP="00473681">
      <w:pPr>
        <w:pStyle w:val="Pquestiontextpartsa"/>
      </w:pPr>
    </w:p>
    <w:p w14:paraId="19AE2CF6" w14:textId="77777777" w:rsidR="008B4911" w:rsidRDefault="008B4911" w:rsidP="00290260">
      <w:pPr>
        <w:pStyle w:val="Pquestiontextmainstem"/>
      </w:pPr>
    </w:p>
    <w:p w14:paraId="49FFAA5D" w14:textId="77777777" w:rsidR="008B4911" w:rsidRDefault="008B4911" w:rsidP="00290260">
      <w:pPr>
        <w:pStyle w:val="Pquestiontextmainstem"/>
      </w:pPr>
    </w:p>
    <w:p w14:paraId="149D8734" w14:textId="77777777" w:rsidR="003E2CC6" w:rsidRPr="00B01BD8" w:rsidRDefault="003E2CC6" w:rsidP="00290260">
      <w:pPr>
        <w:pStyle w:val="Pquestiontextmainstem"/>
      </w:pPr>
    </w:p>
    <w:p w14:paraId="2845434E" w14:textId="721779F0" w:rsidR="00E14832" w:rsidRDefault="00E14832" w:rsidP="00E14832">
      <w:pPr>
        <w:pStyle w:val="Pquestionheadingsx"/>
      </w:pPr>
      <w:r>
        <w:t>Question 1</w:t>
      </w:r>
      <w:r w:rsidR="00A73F14">
        <w:t>6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[9.5</w:t>
      </w:r>
      <w:r>
        <w:t>]</w:t>
      </w:r>
    </w:p>
    <w:p w14:paraId="5B8D8CAC" w14:textId="77777777" w:rsidR="000C4B53" w:rsidRPr="00C75C12" w:rsidRDefault="000C4B53" w:rsidP="000C4B53">
      <w:pPr>
        <w:pStyle w:val="Pquestiontextmainstem"/>
      </w:pPr>
      <w:r w:rsidRPr="00C75C12">
        <w:t>A ten-sided spinner with numbers 1–10 is spun.</w:t>
      </w:r>
    </w:p>
    <w:p w14:paraId="0C43381A" w14:textId="6E23BDD1" w:rsidR="000C4B53" w:rsidRDefault="000C4B53" w:rsidP="00D8305D">
      <w:pPr>
        <w:pStyle w:val="Pquestiontextmainstem"/>
      </w:pPr>
      <w:r>
        <w:rPr>
          <w:noProof/>
        </w:rPr>
        <w:drawing>
          <wp:inline distT="0" distB="0" distL="0" distR="0" wp14:anchorId="1E23B96F" wp14:editId="2121B8F7">
            <wp:extent cx="1285875" cy="1219200"/>
            <wp:effectExtent l="0" t="0" r="9525" b="0"/>
            <wp:docPr id="1" name="Picture 1" descr="PM8_SmB_9_0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8_SmB_9_02ts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C12">
        <w:t xml:space="preserve"> </w:t>
      </w:r>
    </w:p>
    <w:p w14:paraId="09CBEEAD" w14:textId="6984E990" w:rsidR="000C4B53" w:rsidRPr="00C75C12" w:rsidRDefault="000C4B53" w:rsidP="000C4B53">
      <w:pPr>
        <w:pStyle w:val="Pquestiontextpartsa"/>
      </w:pPr>
      <w:r w:rsidRPr="00FD0D07">
        <w:rPr>
          <w:rStyle w:val="Cquestionpartlabelbold"/>
        </w:rPr>
        <w:t>(a)</w:t>
      </w:r>
      <w:r w:rsidRPr="00C75C12">
        <w:t xml:space="preserve"> What is the probability of not getting a </w:t>
      </w:r>
      <w:r w:rsidR="004C516D">
        <w:t>3</w:t>
      </w:r>
      <w:r w:rsidRPr="00C75C12">
        <w:t xml:space="preserve"> or a </w:t>
      </w:r>
      <w:r w:rsidR="004C516D">
        <w:t>5</w:t>
      </w:r>
      <w:r w:rsidRPr="00C75C12">
        <w:t>?</w:t>
      </w:r>
    </w:p>
    <w:p w14:paraId="6F902349" w14:textId="77777777" w:rsidR="000C4B53" w:rsidRPr="00C75C12" w:rsidRDefault="000C4B53" w:rsidP="000C4B53">
      <w:pPr>
        <w:pStyle w:val="Pquestiontextpartsa"/>
      </w:pPr>
    </w:p>
    <w:p w14:paraId="07A68974" w14:textId="77777777" w:rsidR="000C4B53" w:rsidRPr="00C75C12" w:rsidRDefault="000C4B53" w:rsidP="000C4B53">
      <w:pPr>
        <w:pStyle w:val="Pquestiontextpartsa"/>
      </w:pPr>
    </w:p>
    <w:p w14:paraId="1AF3EA34" w14:textId="66BB0922" w:rsidR="000C4B53" w:rsidRPr="00C75C12" w:rsidRDefault="000C4B53" w:rsidP="000C4B53">
      <w:pPr>
        <w:pStyle w:val="Pquestiontextpartsa"/>
      </w:pPr>
      <w:r w:rsidRPr="00FD0D07">
        <w:rPr>
          <w:rStyle w:val="Cquestionpartlabelbold"/>
        </w:rPr>
        <w:lastRenderedPageBreak/>
        <w:t>(b)</w:t>
      </w:r>
      <w:r w:rsidRPr="00C75C12">
        <w:tab/>
        <w:t xml:space="preserve">What is the complement of getting a number less than </w:t>
      </w:r>
      <w:r w:rsidR="004C516D">
        <w:t>3</w:t>
      </w:r>
      <w:r w:rsidRPr="00C75C12">
        <w:t>?</w:t>
      </w:r>
    </w:p>
    <w:p w14:paraId="4A75EBAB" w14:textId="1494739B" w:rsidR="00A73F14" w:rsidRPr="00A477CF" w:rsidRDefault="00A73F14" w:rsidP="00BA75B3">
      <w:pPr>
        <w:pStyle w:val="Pquestiontextpartsa"/>
      </w:pPr>
    </w:p>
    <w:p w14:paraId="36C92C3F" w14:textId="77777777" w:rsidR="00290260" w:rsidRDefault="00290260" w:rsidP="00BA75B3">
      <w:pPr>
        <w:pStyle w:val="Pquestiontextpartsa"/>
      </w:pPr>
    </w:p>
    <w:p w14:paraId="6AAA3AFD" w14:textId="111342E3" w:rsidR="00E14832" w:rsidRDefault="00F37229" w:rsidP="00E14832">
      <w:pPr>
        <w:pStyle w:val="Pquestionheadingsx"/>
      </w:pPr>
      <w:r>
        <w:t>Question 1</w:t>
      </w:r>
      <w:r w:rsidR="00A73F14">
        <w:t>7</w:t>
      </w:r>
      <w:r w:rsidR="00BA75B3" w:rsidRPr="00BA75B3">
        <w:tab/>
      </w:r>
      <w:r w:rsidR="00DC4B8B">
        <w:rPr>
          <w:rStyle w:val="Cmarkslabel"/>
        </w:rPr>
        <w:t>3</w:t>
      </w:r>
      <w:r w:rsidR="00C54B30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BA75B3" w:rsidRPr="00BA75B3">
        <w:tab/>
      </w:r>
      <w:r w:rsidR="00DC4B8B">
        <w:t>[9.6</w:t>
      </w:r>
      <w:r w:rsidR="00E14832">
        <w:t>]</w:t>
      </w:r>
    </w:p>
    <w:p w14:paraId="6EAA6623" w14:textId="104827B0" w:rsidR="00A73F14" w:rsidRPr="00A477CF" w:rsidRDefault="00A73F14" w:rsidP="003E2CC6">
      <w:pPr>
        <w:pStyle w:val="Pquestiontextmainstem"/>
      </w:pPr>
      <w:r w:rsidRPr="00A477CF">
        <w:t xml:space="preserve">The letters of the word MATHEMATICS are written on individual cards. </w:t>
      </w:r>
      <w:r w:rsidR="00D66CE4">
        <w:t xml:space="preserve">A </w:t>
      </w:r>
      <w:r w:rsidRPr="00A477CF">
        <w:t xml:space="preserve">card is chosen at random. </w:t>
      </w:r>
      <w:r w:rsidR="000C4B53">
        <w:t>Find</w:t>
      </w:r>
      <w:r w:rsidRPr="00A477CF">
        <w:t xml:space="preserve"> the probability that:</w:t>
      </w:r>
    </w:p>
    <w:p w14:paraId="1A1D401B" w14:textId="15D2419D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the letter </w:t>
      </w:r>
      <w:r w:rsidR="003E2CC6">
        <w:t>‘</w:t>
      </w:r>
      <w:r w:rsidR="004C516D">
        <w:t>M</w:t>
      </w:r>
      <w:r w:rsidR="003E2CC6">
        <w:t>’</w:t>
      </w:r>
      <w:r w:rsidR="00D66CE4">
        <w:t xml:space="preserve"> </w:t>
      </w:r>
      <w:r w:rsidR="00A73F14" w:rsidRPr="00A477CF">
        <w:t>is selected</w:t>
      </w:r>
    </w:p>
    <w:p w14:paraId="146C9F18" w14:textId="77777777" w:rsidR="003E2CC6" w:rsidRPr="00A477CF" w:rsidRDefault="003E2CC6" w:rsidP="00BA75B3">
      <w:pPr>
        <w:pStyle w:val="Pquestiontextmainstem"/>
      </w:pPr>
    </w:p>
    <w:p w14:paraId="728EC1AA" w14:textId="358F9063" w:rsidR="00A73F14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A73F14" w:rsidRPr="00A477CF">
        <w:t xml:space="preserve">the letter selected is a </w:t>
      </w:r>
      <w:r w:rsidR="004C516D">
        <w:t>consonant</w:t>
      </w:r>
    </w:p>
    <w:p w14:paraId="249D46FE" w14:textId="77777777" w:rsidR="003E2CC6" w:rsidRPr="00A477CF" w:rsidRDefault="003E2CC6" w:rsidP="00BA75B3">
      <w:pPr>
        <w:pStyle w:val="Pquestiontextpartsa"/>
      </w:pPr>
    </w:p>
    <w:p w14:paraId="69A88B32" w14:textId="59E1BFA5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A73F14" w:rsidRPr="00A477CF">
        <w:t>the letter selected is one of the letters in the wor</w:t>
      </w:r>
      <w:r w:rsidR="000C4B53">
        <w:t xml:space="preserve">d </w:t>
      </w:r>
      <w:r w:rsidR="004C516D">
        <w:t>TEAM</w:t>
      </w:r>
      <w:r w:rsidR="00CC13D6">
        <w:t>.</w:t>
      </w:r>
    </w:p>
    <w:p w14:paraId="7796518D" w14:textId="77777777" w:rsidR="00A87DD3" w:rsidRDefault="00A87DD3" w:rsidP="00E14832">
      <w:pPr>
        <w:pStyle w:val="Pquestiontextmainstem"/>
      </w:pPr>
    </w:p>
    <w:p w14:paraId="1FA5FEBD" w14:textId="08632090" w:rsidR="00E14832" w:rsidRDefault="00F37229" w:rsidP="00E14832">
      <w:pPr>
        <w:pStyle w:val="Pquestionheadingsx"/>
      </w:pPr>
      <w:r>
        <w:t>Question 1</w:t>
      </w:r>
      <w:r w:rsidR="0038192F">
        <w:t>8</w:t>
      </w:r>
      <w:r w:rsidR="00BA75B3" w:rsidRPr="00BA75B3">
        <w:tab/>
      </w:r>
      <w:r w:rsidR="00CC13D6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 w:rsidR="00E14832">
        <w:t>]</w:t>
      </w:r>
    </w:p>
    <w:p w14:paraId="5EC9F169" w14:textId="7A0AA4E8" w:rsidR="0038192F" w:rsidRPr="00A477CF" w:rsidRDefault="003E2CC6" w:rsidP="00BA75B3">
      <w:pPr>
        <w:pStyle w:val="Pquestiontextpartsa"/>
      </w:pPr>
      <w:r>
        <w:t>For</w:t>
      </w:r>
      <w:r w:rsidR="0038192F" w:rsidRPr="00A477CF">
        <w:t xml:space="preserve"> a standard </w:t>
      </w:r>
      <w:r w:rsidR="00DD47D3">
        <w:t>pack</w:t>
      </w:r>
      <w:r w:rsidR="0038192F" w:rsidRPr="00A477CF">
        <w:t xml:space="preserve"> of 52 playing cards, f</w:t>
      </w:r>
      <w:r w:rsidR="00DF1167">
        <w:t>ind the following probabilities:</w:t>
      </w:r>
    </w:p>
    <w:p w14:paraId="043F3B44" w14:textId="1EB15A5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Pr(</w:t>
      </w:r>
      <w:r w:rsidR="00DF1167">
        <w:t>Jack</w:t>
      </w:r>
      <w:r w:rsidR="0038192F" w:rsidRPr="00A477CF">
        <w:t xml:space="preserve"> or </w:t>
      </w:r>
      <w:r w:rsidR="00DF1167">
        <w:t>hearts</w:t>
      </w:r>
      <w:r w:rsidR="0038192F" w:rsidRPr="00A477CF">
        <w:t xml:space="preserve">) </w:t>
      </w:r>
    </w:p>
    <w:p w14:paraId="5F5D154E" w14:textId="77777777" w:rsidR="0038192F" w:rsidRDefault="0038192F" w:rsidP="00BA75B3">
      <w:pPr>
        <w:pStyle w:val="Pquestiontextpartsa"/>
      </w:pPr>
    </w:p>
    <w:p w14:paraId="5DE4F426" w14:textId="77777777" w:rsidR="00CC13D6" w:rsidRPr="00A477CF" w:rsidRDefault="00CC13D6" w:rsidP="00BA75B3">
      <w:pPr>
        <w:pStyle w:val="Pquestiontextpartsa"/>
      </w:pPr>
    </w:p>
    <w:p w14:paraId="11074C39" w14:textId="1EF9BD2F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Pr(</w:t>
      </w:r>
      <w:r w:rsidR="00DF1167">
        <w:t>Jack of hearts</w:t>
      </w:r>
      <w:r w:rsidR="0038192F" w:rsidRPr="00A477CF">
        <w:t>)</w:t>
      </w:r>
    </w:p>
    <w:p w14:paraId="4BC66063" w14:textId="77777777" w:rsidR="003E2CC6" w:rsidRDefault="003E2CC6" w:rsidP="00BA75B3">
      <w:pPr>
        <w:pStyle w:val="Pquestiontextpartsa"/>
      </w:pPr>
    </w:p>
    <w:p w14:paraId="33774CB8" w14:textId="77777777" w:rsidR="00CC13D6" w:rsidRPr="00A477CF" w:rsidRDefault="00CC13D6" w:rsidP="00BA75B3">
      <w:pPr>
        <w:pStyle w:val="Pquestiontextpartsa"/>
      </w:pPr>
    </w:p>
    <w:p w14:paraId="259964E7" w14:textId="69E8A193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>Pr(</w:t>
      </w:r>
      <w:r w:rsidR="00DF1167">
        <w:t>Jack</w:t>
      </w:r>
      <w:r w:rsidR="0038192F" w:rsidRPr="00A477CF">
        <w:t xml:space="preserve"> or </w:t>
      </w:r>
      <w:r w:rsidR="00DF1167">
        <w:t>hearts</w:t>
      </w:r>
      <w:r w:rsidR="0038192F" w:rsidRPr="00A477CF">
        <w:t xml:space="preserve"> but not both)</w:t>
      </w:r>
    </w:p>
    <w:p w14:paraId="055E8B11" w14:textId="18931CF0" w:rsidR="00C54B30" w:rsidRDefault="00C54B30" w:rsidP="00BA75B3">
      <w:pPr>
        <w:pStyle w:val="Pquestiontextpartsa"/>
      </w:pPr>
    </w:p>
    <w:p w14:paraId="7423B4F7" w14:textId="77777777" w:rsidR="00CC13D6" w:rsidRPr="002F03F1" w:rsidRDefault="00CC13D6" w:rsidP="00BA75B3">
      <w:pPr>
        <w:pStyle w:val="Pquestiontextpartsa"/>
      </w:pPr>
    </w:p>
    <w:p w14:paraId="3E2A51AE" w14:textId="6338C3DA" w:rsidR="00E14832" w:rsidRDefault="00F37229" w:rsidP="00E14832">
      <w:pPr>
        <w:pStyle w:val="Pquestionheadingsx"/>
      </w:pPr>
      <w:r>
        <w:t xml:space="preserve">Question </w:t>
      </w:r>
      <w:r w:rsidR="00867FDE">
        <w:t>1</w:t>
      </w:r>
      <w:r w:rsidR="0038192F">
        <w:t>9</w:t>
      </w:r>
      <w:r w:rsidR="00BA75B3" w:rsidRPr="00BA75B3">
        <w:tab/>
      </w:r>
      <w:r w:rsidR="00BE19A1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710DE3BE" w14:textId="5C3EE3FD" w:rsidR="0038192F" w:rsidRDefault="0038192F" w:rsidP="003E2CC6">
      <w:pPr>
        <w:pStyle w:val="Pquestiontextmainstem"/>
      </w:pPr>
      <w:r w:rsidRPr="00A477CF">
        <w:t>The Venn diagram shows students who play the piano (P) and play the guitar (G). If one person is chosen at random, find the probability that:</w:t>
      </w:r>
    </w:p>
    <w:p w14:paraId="23920549" w14:textId="779A43B0" w:rsidR="0038192F" w:rsidRPr="00BA75B3" w:rsidRDefault="00CC13D6" w:rsidP="00FD0D07">
      <w:pPr>
        <w:pStyle w:val="Pquestiontextmainstem"/>
      </w:pPr>
      <w:r>
        <w:rPr>
          <w:noProof/>
        </w:rPr>
        <w:drawing>
          <wp:inline distT="0" distB="0" distL="0" distR="0" wp14:anchorId="63B41994" wp14:editId="5B6CCA50">
            <wp:extent cx="2047875" cy="1381125"/>
            <wp:effectExtent l="0" t="0" r="9525" b="9525"/>
            <wp:docPr id="2" name="Picture 2" descr="C:\Users\ubuluay\Desktop\2nd ed\PM2e-8-ch-tests-exams-RWs\_SUPPLIED_V1_CORREX_230916\PM2e_08_EB_09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9_FBT_0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D733" w14:textId="253C4D6C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 xml:space="preserve">a student plays </w:t>
      </w:r>
      <w:r w:rsidR="00DF1167" w:rsidRPr="00FD0D07">
        <w:t>guitar</w:t>
      </w:r>
    </w:p>
    <w:p w14:paraId="7EDA9E02" w14:textId="77777777" w:rsidR="0038192F" w:rsidRDefault="0038192F" w:rsidP="00BA75B3">
      <w:pPr>
        <w:pStyle w:val="Pquestiontextpartsa"/>
      </w:pPr>
    </w:p>
    <w:p w14:paraId="73BD3726" w14:textId="77777777" w:rsidR="003E2CC6" w:rsidRPr="00A477CF" w:rsidRDefault="003E2CC6" w:rsidP="00BA75B3">
      <w:pPr>
        <w:pStyle w:val="Pquestiontextpartsa"/>
      </w:pPr>
    </w:p>
    <w:p w14:paraId="23ECB4CE" w14:textId="299031E7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a student plays guitar or piano</w:t>
      </w:r>
    </w:p>
    <w:p w14:paraId="4AE102E6" w14:textId="77777777" w:rsidR="0038192F" w:rsidRDefault="0038192F" w:rsidP="00BA75B3">
      <w:pPr>
        <w:pStyle w:val="Pquestiontextpartsa"/>
      </w:pPr>
    </w:p>
    <w:p w14:paraId="3CF9AFA1" w14:textId="77777777" w:rsidR="003E2CC6" w:rsidRPr="00A477CF" w:rsidRDefault="003E2CC6" w:rsidP="00BA75B3">
      <w:pPr>
        <w:pStyle w:val="Pquestiontextpartsa"/>
      </w:pPr>
    </w:p>
    <w:p w14:paraId="35391702" w14:textId="54BA5347" w:rsidR="0038192F" w:rsidRPr="00A477CF" w:rsidRDefault="00BA75B3" w:rsidP="00CC13D6">
      <w:pPr>
        <w:pStyle w:val="Pquestiontextpartsa"/>
        <w:tabs>
          <w:tab w:val="left" w:pos="4035"/>
        </w:tabs>
      </w:pPr>
      <w:r w:rsidRPr="00BA75B3">
        <w:rPr>
          <w:rStyle w:val="Cquestionpartlabelbold"/>
        </w:rPr>
        <w:lastRenderedPageBreak/>
        <w:t>(c)</w:t>
      </w:r>
      <w:r w:rsidRPr="00BA75B3">
        <w:tab/>
      </w:r>
      <w:r w:rsidR="0038192F" w:rsidRPr="00A477CF">
        <w:t xml:space="preserve">a student plays </w:t>
      </w:r>
      <w:r w:rsidR="00DF1167">
        <w:t>both instruments</w:t>
      </w:r>
      <w:r w:rsidR="00CC13D6">
        <w:t>.</w:t>
      </w:r>
    </w:p>
    <w:p w14:paraId="6A347F51" w14:textId="5F974D20" w:rsidR="0038192F" w:rsidRDefault="0038192F" w:rsidP="00BA75B3">
      <w:pPr>
        <w:pStyle w:val="Pquestiontextpartsa"/>
      </w:pPr>
    </w:p>
    <w:p w14:paraId="51D39305" w14:textId="77777777" w:rsidR="003E2CC6" w:rsidRPr="00A477CF" w:rsidRDefault="003E2CC6" w:rsidP="00BA75B3">
      <w:pPr>
        <w:pStyle w:val="Pquestiontextpartsa"/>
      </w:pPr>
    </w:p>
    <w:p w14:paraId="4CFBF04E" w14:textId="4783013E" w:rsidR="001D605B" w:rsidRDefault="001D605B" w:rsidP="00F37229">
      <w:pPr>
        <w:pStyle w:val="Pquestiontextmainstem"/>
      </w:pPr>
    </w:p>
    <w:p w14:paraId="041EC02E" w14:textId="3ED8757D" w:rsidR="00F37229" w:rsidRDefault="00F37229" w:rsidP="00F37229">
      <w:pPr>
        <w:pStyle w:val="Pquestionheadingsx"/>
      </w:pPr>
      <w:r>
        <w:t xml:space="preserve">Question </w:t>
      </w:r>
      <w:r w:rsidR="0038192F">
        <w:t>20</w:t>
      </w:r>
      <w:r w:rsidR="00BA75B3" w:rsidRPr="00BA75B3">
        <w:tab/>
      </w:r>
      <w:r w:rsidR="00EC226F">
        <w:rPr>
          <w:rStyle w:val="Cmarkslabel"/>
        </w:rPr>
        <w:t>3</w:t>
      </w:r>
      <w:r w:rsidR="00DC4B8B" w:rsidRPr="001B433F">
        <w:rPr>
          <w:rStyle w:val="Cmarkslabel"/>
        </w:rPr>
        <w:t xml:space="preserve"> marks</w:t>
      </w:r>
      <w:r w:rsidR="00DC4B8B" w:rsidRPr="00BA75B3">
        <w:tab/>
      </w:r>
      <w:r w:rsidR="00DC4B8B">
        <w:t>[9.7]</w:t>
      </w:r>
    </w:p>
    <w:p w14:paraId="1306B6A3" w14:textId="0D96CDF4" w:rsidR="00DF1167" w:rsidRDefault="00CC13D6" w:rsidP="00EC226F">
      <w:pPr>
        <w:pStyle w:val="Pquestiontextmainstem"/>
      </w:pPr>
      <w:r>
        <w:rPr>
          <w:noProof/>
        </w:rPr>
        <w:drawing>
          <wp:inline distT="0" distB="0" distL="0" distR="0" wp14:anchorId="5B1A0A15" wp14:editId="6D67CF2C">
            <wp:extent cx="2047875" cy="1381125"/>
            <wp:effectExtent l="0" t="0" r="9525" b="9525"/>
            <wp:docPr id="3" name="Picture 3" descr="C:\Users\ubuluay\Desktop\2nd ed\PM2e-8-ch-tests-exams-RWs\_SUPPLIED_V1_CORREX_230916\PM2e_08_EB_09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uluay\Desktop\2nd ed\PM2e-8-ch-tests-exams-RWs\_SUPPLIED_V1_CORREX_230916\PM2e_08_EB_09_SBT_0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2CB4" w14:textId="0399454A" w:rsidR="00EC226F" w:rsidRPr="00C75C12" w:rsidRDefault="00EC226F" w:rsidP="00EC226F">
      <w:pPr>
        <w:pStyle w:val="Pquestiontextmainstem"/>
      </w:pPr>
      <w:r w:rsidRPr="00C75C12">
        <w:t>Use the Venn diagram to find:</w:t>
      </w:r>
    </w:p>
    <w:p w14:paraId="75EDC69C" w14:textId="1FB0027D" w:rsidR="00EC226F" w:rsidRPr="00C75C12" w:rsidRDefault="00EC226F" w:rsidP="00EC226F">
      <w:pPr>
        <w:pStyle w:val="Pquestiontextpartsa"/>
      </w:pPr>
      <w:r w:rsidRPr="00FD0D07">
        <w:rPr>
          <w:rStyle w:val="Cquestionpartlabelbold"/>
        </w:rPr>
        <w:t>(a)</w:t>
      </w:r>
      <w:r w:rsidR="00502B13">
        <w:rPr>
          <w:rStyle w:val="Cquestionpartlabelbold"/>
        </w:rPr>
        <w:tab/>
      </w:r>
      <w:r w:rsidRPr="00FD0D07">
        <w:rPr>
          <w:rStyle w:val="Cmathsexpressions"/>
          <w:i/>
          <w:iCs/>
        </w:rPr>
        <w:t>n</w:t>
      </w:r>
      <w:r w:rsidRPr="00C75C12">
        <w:t>(</w:t>
      </w:r>
      <w:r w:rsidRPr="00CC13D6">
        <w:rPr>
          <w:rStyle w:val="Cmathsexpressions"/>
        </w:rPr>
        <w:t>ξ</w:t>
      </w:r>
      <w:r w:rsidRPr="00C75C12">
        <w:t xml:space="preserve">)  </w:t>
      </w:r>
    </w:p>
    <w:p w14:paraId="39EE3FD9" w14:textId="77777777" w:rsidR="00EC226F" w:rsidRPr="00C75C12" w:rsidRDefault="00EC226F" w:rsidP="00EC226F">
      <w:pPr>
        <w:pStyle w:val="Pquestiontextpartsa"/>
      </w:pPr>
    </w:p>
    <w:p w14:paraId="0414384F" w14:textId="735F5E31" w:rsidR="00EC226F" w:rsidRPr="00C75C12" w:rsidRDefault="00EC226F" w:rsidP="00EC226F">
      <w:pPr>
        <w:pStyle w:val="Pquestiontextpartsa"/>
      </w:pPr>
      <w:r w:rsidRPr="00FD0D07">
        <w:rPr>
          <w:rStyle w:val="Cquestionpartlabelbold"/>
        </w:rPr>
        <w:t>(b)</w:t>
      </w:r>
      <w:r w:rsidR="00502B13">
        <w:rPr>
          <w:rStyle w:val="Cquestionpartlabelbold"/>
        </w:rPr>
        <w:tab/>
      </w:r>
      <w:r w:rsidRPr="00C75C12">
        <w:t>Pr</w:t>
      </w:r>
      <w:r w:rsidRPr="00FD0D07">
        <w:t>(</w:t>
      </w:r>
      <w:r w:rsidRPr="00DF1167">
        <w:rPr>
          <w:rStyle w:val="Cmathsexpressions"/>
          <w:i/>
          <w:iCs/>
        </w:rPr>
        <w:t>M</w:t>
      </w:r>
      <w:r w:rsidRPr="00C75C12">
        <w:t xml:space="preserve"> </w:t>
      </w:r>
      <w:r w:rsidR="00DF1167">
        <w:t>or</w:t>
      </w:r>
      <w:r w:rsidRPr="00C75C12">
        <w:t xml:space="preserve"> </w:t>
      </w:r>
      <w:r w:rsidRPr="00DF1167">
        <w:rPr>
          <w:rStyle w:val="Cmathsexpressions"/>
          <w:i/>
          <w:iCs/>
        </w:rPr>
        <w:t>F</w:t>
      </w:r>
      <w:r w:rsidRPr="00C75C12">
        <w:t>)</w:t>
      </w:r>
    </w:p>
    <w:p w14:paraId="012A6498" w14:textId="7478CF94" w:rsidR="00EC226F" w:rsidRPr="00C75C12" w:rsidRDefault="00EC226F" w:rsidP="00EC226F">
      <w:pPr>
        <w:pStyle w:val="Pquestiontextpartsa"/>
      </w:pPr>
    </w:p>
    <w:p w14:paraId="5261BA9D" w14:textId="5292DF27" w:rsidR="00EC226F" w:rsidRDefault="00EC226F" w:rsidP="00EC226F">
      <w:pPr>
        <w:pStyle w:val="Pquestiontextpartsa"/>
      </w:pPr>
      <w:r w:rsidRPr="00FD0D07">
        <w:rPr>
          <w:rStyle w:val="Cquestionpartlabelbold"/>
        </w:rPr>
        <w:t>(c)</w:t>
      </w:r>
      <w:r w:rsidR="00502B13">
        <w:rPr>
          <w:rStyle w:val="Cquestionpartlabelbold"/>
        </w:rPr>
        <w:tab/>
      </w:r>
      <w:r w:rsidRPr="00C75C12">
        <w:t>Pr(</w:t>
      </w:r>
      <w:r w:rsidR="00DF1167" w:rsidRPr="00DF1167">
        <w:rPr>
          <w:rStyle w:val="Cmathsexpressions"/>
          <w:i/>
          <w:iCs/>
        </w:rPr>
        <w:t>F</w:t>
      </w:r>
      <w:r w:rsidR="00CC13D6">
        <w:rPr>
          <w:rStyle w:val="Cmathsexpressions"/>
          <w:i/>
          <w:iCs/>
        </w:rPr>
        <w:t> </w:t>
      </w:r>
      <w:r w:rsidRPr="00C75C12">
        <w:sym w:font="Symbol" w:char="F0A2"/>
      </w:r>
      <w:r w:rsidRPr="00C75C12">
        <w:t>)</w:t>
      </w:r>
    </w:p>
    <w:p w14:paraId="6787BDEC" w14:textId="77777777" w:rsidR="00CC13D6" w:rsidRPr="00C75C12" w:rsidRDefault="00CC13D6" w:rsidP="00EC226F">
      <w:pPr>
        <w:pStyle w:val="Pquestiontextpartsa"/>
      </w:pPr>
    </w:p>
    <w:p w14:paraId="790DE685" w14:textId="6442F074" w:rsidR="00E14832" w:rsidRDefault="00F37229" w:rsidP="00E14832">
      <w:pPr>
        <w:pStyle w:val="Pquestionheadingsx"/>
      </w:pPr>
      <w:r>
        <w:t xml:space="preserve">Question </w:t>
      </w:r>
      <w:r w:rsidR="0038192F">
        <w:t>2</w:t>
      </w:r>
      <w:r w:rsidR="00EC226F">
        <w:t>1</w:t>
      </w:r>
      <w:r w:rsidR="00BA75B3" w:rsidRPr="00BA75B3">
        <w:tab/>
      </w:r>
      <w:r w:rsidR="00867FD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02526306" w14:textId="47188ECA" w:rsidR="0038192F" w:rsidRPr="00A477CF" w:rsidRDefault="0038192F" w:rsidP="00C21D32">
      <w:pPr>
        <w:pStyle w:val="Pquestiontextmainstem"/>
      </w:pPr>
      <w:r w:rsidRPr="00A477CF">
        <w:t xml:space="preserve">In a </w:t>
      </w:r>
      <w:r w:rsidR="00DB49A5">
        <w:t>group</w:t>
      </w:r>
      <w:r w:rsidRPr="00A477CF">
        <w:t xml:space="preserve"> of </w:t>
      </w:r>
      <w:r w:rsidR="00DB49A5">
        <w:t>30</w:t>
      </w:r>
      <w:r w:rsidRPr="00A477CF">
        <w:t xml:space="preserve"> students</w:t>
      </w:r>
      <w:r w:rsidR="00C21D32">
        <w:t xml:space="preserve">, </w:t>
      </w:r>
      <w:r w:rsidRPr="00A477CF">
        <w:t>1</w:t>
      </w:r>
      <w:r w:rsidR="00245ED9">
        <w:t>8</w:t>
      </w:r>
      <w:r w:rsidRPr="00A477CF">
        <w:t xml:space="preserve"> students </w:t>
      </w:r>
      <w:r w:rsidR="00245ED9">
        <w:t>own</w:t>
      </w:r>
      <w:r w:rsidRPr="00A477CF">
        <w:t xml:space="preserve"> a </w:t>
      </w:r>
      <w:r w:rsidR="00245ED9">
        <w:t>pet fish</w:t>
      </w:r>
      <w:r w:rsidR="00C21D32">
        <w:t>,</w:t>
      </w:r>
      <w:r w:rsidRPr="00A477CF">
        <w:t xml:space="preserve"> </w:t>
      </w:r>
      <w:r w:rsidR="00245ED9">
        <w:t>24</w:t>
      </w:r>
      <w:r w:rsidRPr="00A477CF">
        <w:t xml:space="preserve"> students </w:t>
      </w:r>
      <w:r w:rsidR="00C21D32">
        <w:t>have</w:t>
      </w:r>
      <w:r w:rsidRPr="00A477CF">
        <w:t xml:space="preserve"> a </w:t>
      </w:r>
      <w:r w:rsidR="00245ED9">
        <w:t>pet rabbit</w:t>
      </w:r>
      <w:r w:rsidRPr="00A477CF">
        <w:t xml:space="preserve"> and </w:t>
      </w:r>
      <w:r w:rsidR="00245ED9">
        <w:t>two</w:t>
      </w:r>
      <w:r w:rsidRPr="00A477CF">
        <w:t xml:space="preserve"> </w:t>
      </w:r>
      <w:r w:rsidR="00EC226F">
        <w:t xml:space="preserve">students </w:t>
      </w:r>
      <w:r w:rsidRPr="00A477CF">
        <w:t>have neither</w:t>
      </w:r>
      <w:r w:rsidR="00C21D32">
        <w:t xml:space="preserve"> a </w:t>
      </w:r>
      <w:r w:rsidR="00245ED9">
        <w:t>fish</w:t>
      </w:r>
      <w:r w:rsidR="00C21D32">
        <w:t xml:space="preserve"> </w:t>
      </w:r>
      <w:r w:rsidR="00245ED9">
        <w:t>n</w:t>
      </w:r>
      <w:r w:rsidR="00C21D32">
        <w:t xml:space="preserve">or a </w:t>
      </w:r>
      <w:r w:rsidR="00245ED9">
        <w:t>rabbit</w:t>
      </w:r>
      <w:r w:rsidRPr="00A477CF">
        <w:t xml:space="preserve">. </w:t>
      </w:r>
    </w:p>
    <w:p w14:paraId="76A76DCC" w14:textId="744C3B95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 xml:space="preserve">Complete the two-way table. 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728"/>
        <w:gridCol w:w="1728"/>
        <w:gridCol w:w="1728"/>
      </w:tblGrid>
      <w:tr w:rsidR="0038192F" w:rsidRPr="00A477CF" w14:paraId="02568039" w14:textId="77777777" w:rsidTr="00CC13D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2505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4F8AD" w14:textId="464EB3AE" w:rsidR="0038192F" w:rsidRPr="00A477CF" w:rsidRDefault="00245ED9" w:rsidP="00BA75B3">
            <w:pPr>
              <w:pStyle w:val="Pquestiontextmainstem"/>
            </w:pPr>
            <w:r>
              <w:t>Fish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BFBE" w14:textId="19EDCCEC" w:rsidR="0038192F" w:rsidRPr="00A477CF" w:rsidRDefault="0038192F" w:rsidP="00245ED9">
            <w:pPr>
              <w:pStyle w:val="Pquestiontextmainstem"/>
            </w:pPr>
            <w:r w:rsidRPr="00A477CF">
              <w:t xml:space="preserve">No </w:t>
            </w:r>
            <w:r w:rsidR="00245ED9">
              <w:t>fish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0CAD05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0885C50A" w14:textId="77777777" w:rsidTr="00CC13D6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B14B" w14:textId="41AF30C2" w:rsidR="0038192F" w:rsidRPr="00A477CF" w:rsidRDefault="00245ED9" w:rsidP="00BA75B3">
            <w:pPr>
              <w:pStyle w:val="Pquestiontextmainstem"/>
            </w:pPr>
            <w:r>
              <w:t>Rabbit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B78FE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8496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43FF0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550CA5EE" w14:textId="77777777" w:rsidTr="00CC13D6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C503" w14:textId="6A754B50" w:rsidR="0038192F" w:rsidRPr="00A477CF" w:rsidRDefault="0038192F" w:rsidP="00245ED9">
            <w:pPr>
              <w:pStyle w:val="Pquestiontextmainstem"/>
            </w:pPr>
            <w:r w:rsidRPr="00A477CF">
              <w:t xml:space="preserve">No </w:t>
            </w:r>
            <w:r w:rsidR="00245ED9">
              <w:t>rabbit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6B64A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298B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2B2A7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7EE0267B" w14:textId="77777777" w:rsidTr="00CC13D6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467FA3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B8ACC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943E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4A01D1" w14:textId="77777777" w:rsidR="00BE1E26" w:rsidRDefault="00BE1E26" w:rsidP="00FD0D07">
            <w:pPr>
              <w:pStyle w:val="Ptabletext"/>
            </w:pPr>
          </w:p>
          <w:p w14:paraId="59CBEA16" w14:textId="6F563790" w:rsidR="0038192F" w:rsidRPr="00A477CF" w:rsidRDefault="00245ED9" w:rsidP="00FD0D07">
            <w:pPr>
              <w:pStyle w:val="Ptabletext"/>
            </w:pPr>
            <w:r>
              <w:t>30</w:t>
            </w:r>
          </w:p>
        </w:tc>
      </w:tr>
    </w:tbl>
    <w:p w14:paraId="78312A60" w14:textId="77777777" w:rsidR="0038192F" w:rsidRPr="00A477CF" w:rsidRDefault="0038192F" w:rsidP="00BA75B3">
      <w:pPr>
        <w:pStyle w:val="Pquestiontextmainstem"/>
      </w:pPr>
    </w:p>
    <w:p w14:paraId="1133A215" w14:textId="776A017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 xml:space="preserve">Find the probability that a student chosen at random has a </w:t>
      </w:r>
      <w:r w:rsidR="00245ED9">
        <w:t>fish</w:t>
      </w:r>
      <w:r w:rsidR="0038192F" w:rsidRPr="00A477CF">
        <w:t xml:space="preserve"> and a </w:t>
      </w:r>
      <w:r w:rsidR="00245ED9">
        <w:t>rabbit</w:t>
      </w:r>
      <w:r w:rsidR="0038192F" w:rsidRPr="00A477CF">
        <w:t>.</w:t>
      </w:r>
    </w:p>
    <w:p w14:paraId="04DDC730" w14:textId="77777777" w:rsidR="0038192F" w:rsidRDefault="0038192F" w:rsidP="00BA75B3">
      <w:pPr>
        <w:pStyle w:val="Pquestiontextpartsa"/>
      </w:pPr>
    </w:p>
    <w:p w14:paraId="30C1E0E5" w14:textId="77777777" w:rsidR="00C21D32" w:rsidRDefault="00C21D32" w:rsidP="00BA75B3">
      <w:pPr>
        <w:pStyle w:val="Pquestiontextpartsa"/>
      </w:pPr>
    </w:p>
    <w:p w14:paraId="18DD87BA" w14:textId="77777777" w:rsidR="00C21D32" w:rsidRDefault="00C21D32" w:rsidP="00BA75B3">
      <w:pPr>
        <w:pStyle w:val="Pquestiontextpartsa"/>
      </w:pPr>
    </w:p>
    <w:p w14:paraId="05ACAD4C" w14:textId="77777777" w:rsidR="00C21D32" w:rsidRPr="00A477CF" w:rsidRDefault="00C21D32" w:rsidP="00BA75B3">
      <w:pPr>
        <w:pStyle w:val="Pquestiontextpartsa"/>
      </w:pPr>
    </w:p>
    <w:p w14:paraId="36923AA8" w14:textId="0B8F77E8" w:rsidR="001B433F" w:rsidRDefault="001B433F" w:rsidP="008050CF">
      <w:pPr>
        <w:pStyle w:val="Psectionresults"/>
        <w:spacing w:before="240" w:after="0"/>
      </w:pPr>
      <w:r>
        <w:t xml:space="preserve">Short answer results: ___ / </w:t>
      </w:r>
      <w:r w:rsidR="00BE1E26">
        <w:t>4</w:t>
      </w:r>
      <w:r w:rsidR="00BE19A1">
        <w:t>8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1AE8A674" w:rsidR="001B433F" w:rsidRDefault="003D2F2C" w:rsidP="00B80E6D">
      <w:pPr>
        <w:pStyle w:val="Pquestionheadingsx1stafterhead"/>
      </w:pPr>
      <w:r>
        <w:t>Question 2</w:t>
      </w:r>
      <w:r w:rsidR="007D611B">
        <w:t>2</w:t>
      </w:r>
      <w:r w:rsidR="00BA75B3" w:rsidRPr="00BA75B3">
        <w:tab/>
      </w:r>
      <w:r w:rsidR="007D611B">
        <w:rPr>
          <w:rStyle w:val="Cmarkslabel"/>
        </w:rPr>
        <w:t>9</w:t>
      </w:r>
      <w:r w:rsidR="001B433F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[9.3, 9.4, 9.</w:t>
      </w:r>
      <w:r w:rsidR="00867FDE">
        <w:t>5</w:t>
      </w:r>
      <w:r w:rsidR="001B433F">
        <w:t>]</w:t>
      </w:r>
    </w:p>
    <w:p w14:paraId="7AA3D872" w14:textId="77777777" w:rsidR="0038192F" w:rsidRPr="00A477CF" w:rsidRDefault="0038192F" w:rsidP="00BA75B3">
      <w:pPr>
        <w:pStyle w:val="Pquestiontextpartsa"/>
      </w:pPr>
      <w:r w:rsidRPr="00A477CF">
        <w:t xml:space="preserve">The following frequency distribution table is incomplete. </w:t>
      </w:r>
    </w:p>
    <w:p w14:paraId="7AB38EF6" w14:textId="11FFA85F" w:rsidR="0038192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Fill in the missing information.</w:t>
      </w:r>
    </w:p>
    <w:p w14:paraId="36D17066" w14:textId="77777777" w:rsidR="000C3616" w:rsidRPr="00A477CF" w:rsidRDefault="000C3616" w:rsidP="00BA75B3">
      <w:pPr>
        <w:pStyle w:val="Pquestiontextpartsa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843"/>
      </w:tblGrid>
      <w:tr w:rsidR="0038192F" w:rsidRPr="00A477CF" w14:paraId="7BFED9BA" w14:textId="77777777" w:rsidTr="00480D68">
        <w:tc>
          <w:tcPr>
            <w:tcW w:w="1696" w:type="dxa"/>
          </w:tcPr>
          <w:p w14:paraId="3C34B5E8" w14:textId="77777777" w:rsidR="0038192F" w:rsidRPr="00A477CF" w:rsidRDefault="0038192F" w:rsidP="00BA75B3">
            <w:pPr>
              <w:pStyle w:val="Ptabletext"/>
            </w:pPr>
            <w:r w:rsidRPr="00A477CF">
              <w:t>Class interval</w:t>
            </w:r>
          </w:p>
        </w:tc>
        <w:tc>
          <w:tcPr>
            <w:tcW w:w="1701" w:type="dxa"/>
          </w:tcPr>
          <w:p w14:paraId="4D335D19" w14:textId="77777777" w:rsidR="0038192F" w:rsidRPr="00480D68" w:rsidRDefault="0038192F" w:rsidP="00BA75B3">
            <w:pPr>
              <w:pStyle w:val="Ptabletext"/>
              <w:rPr>
                <w:rStyle w:val="Cmathsexpressions"/>
                <w:i/>
                <w:iCs/>
              </w:rPr>
            </w:pPr>
            <w:r w:rsidRPr="00480D6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46875D6D" w14:textId="77777777" w:rsidR="0038192F" w:rsidRPr="00A477CF" w:rsidRDefault="0038192F" w:rsidP="00BA75B3">
            <w:pPr>
              <w:pStyle w:val="Ptabletext"/>
            </w:pPr>
            <w:r w:rsidRPr="00A477CF">
              <w:t>Frequency (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>)</w:t>
            </w:r>
          </w:p>
        </w:tc>
        <w:tc>
          <w:tcPr>
            <w:tcW w:w="1843" w:type="dxa"/>
          </w:tcPr>
          <w:p w14:paraId="5217F42A" w14:textId="3780817A" w:rsidR="0038192F" w:rsidRPr="00480D68" w:rsidRDefault="00480D68" w:rsidP="00BA75B3">
            <w:pPr>
              <w:pStyle w:val="Ptabletext"/>
              <w:rPr>
                <w:rStyle w:val="Cmathsexpressions"/>
                <w:i/>
                <w:iCs/>
              </w:rPr>
            </w:pPr>
            <w:r>
              <w:rPr>
                <w:rStyle w:val="Cmathsexpressions"/>
                <w:i/>
                <w:iCs/>
              </w:rPr>
              <w:t>xf</w:t>
            </w:r>
          </w:p>
        </w:tc>
      </w:tr>
      <w:tr w:rsidR="00245ED9" w:rsidRPr="00A477CF" w14:paraId="02DFCC25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7AF3B90A" w14:textId="77777777" w:rsidR="00245ED9" w:rsidRPr="00A477CF" w:rsidRDefault="00245ED9" w:rsidP="00245ED9">
            <w:pPr>
              <w:pStyle w:val="Ptabletext"/>
            </w:pPr>
            <w:r w:rsidRPr="00A477CF">
              <w:t>25–&lt;30</w:t>
            </w:r>
          </w:p>
        </w:tc>
        <w:tc>
          <w:tcPr>
            <w:tcW w:w="1701" w:type="dxa"/>
            <w:vAlign w:val="center"/>
          </w:tcPr>
          <w:p w14:paraId="730EBA3A" w14:textId="77777777" w:rsidR="00245ED9" w:rsidRPr="00A477CF" w:rsidRDefault="00245ED9" w:rsidP="00245ED9">
            <w:pPr>
              <w:pStyle w:val="Ptabletext"/>
            </w:pPr>
            <w:r w:rsidRPr="00A477CF">
              <w:t>27.5</w:t>
            </w:r>
          </w:p>
        </w:tc>
        <w:tc>
          <w:tcPr>
            <w:tcW w:w="1843" w:type="dxa"/>
            <w:vAlign w:val="center"/>
          </w:tcPr>
          <w:p w14:paraId="170B3E2E" w14:textId="15A62075" w:rsidR="00245ED9" w:rsidRPr="00245ED9" w:rsidRDefault="00245ED9" w:rsidP="00245ED9">
            <w:pPr>
              <w:pStyle w:val="Ptabletext"/>
            </w:pPr>
            <w:r w:rsidRPr="00245ED9">
              <w:t>7</w:t>
            </w:r>
          </w:p>
        </w:tc>
        <w:tc>
          <w:tcPr>
            <w:tcW w:w="1843" w:type="dxa"/>
            <w:vAlign w:val="center"/>
          </w:tcPr>
          <w:p w14:paraId="255D2EF9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59FB19F7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5EA75811" w14:textId="77777777" w:rsidR="00245ED9" w:rsidRPr="00A477CF" w:rsidRDefault="00245ED9" w:rsidP="00245ED9">
            <w:pPr>
              <w:pStyle w:val="Ptabletext"/>
            </w:pPr>
            <w:r w:rsidRPr="00A477CF">
              <w:t>30–&lt;35</w:t>
            </w:r>
          </w:p>
        </w:tc>
        <w:tc>
          <w:tcPr>
            <w:tcW w:w="1701" w:type="dxa"/>
            <w:vAlign w:val="center"/>
          </w:tcPr>
          <w:p w14:paraId="54EA7FF5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33BCD8B" w14:textId="7940C3DC" w:rsidR="00245ED9" w:rsidRPr="00245ED9" w:rsidRDefault="00245ED9" w:rsidP="00245ED9">
            <w:pPr>
              <w:pStyle w:val="Ptabletext"/>
            </w:pPr>
            <w:r w:rsidRPr="00245ED9">
              <w:t>9</w:t>
            </w:r>
          </w:p>
        </w:tc>
        <w:tc>
          <w:tcPr>
            <w:tcW w:w="1843" w:type="dxa"/>
            <w:vAlign w:val="center"/>
          </w:tcPr>
          <w:p w14:paraId="68492AC8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605646BF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111FF45F" w14:textId="77777777" w:rsidR="00245ED9" w:rsidRPr="00A477CF" w:rsidRDefault="00245ED9" w:rsidP="00245ED9">
            <w:pPr>
              <w:pStyle w:val="Ptabletext"/>
            </w:pPr>
            <w:r w:rsidRPr="00A477CF">
              <w:t>35–&lt;40</w:t>
            </w:r>
          </w:p>
        </w:tc>
        <w:tc>
          <w:tcPr>
            <w:tcW w:w="1701" w:type="dxa"/>
            <w:vAlign w:val="center"/>
          </w:tcPr>
          <w:p w14:paraId="11EE999C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987B8E3" w14:textId="4AEC9868" w:rsidR="00245ED9" w:rsidRPr="00245ED9" w:rsidRDefault="00245ED9" w:rsidP="00245ED9">
            <w:pPr>
              <w:pStyle w:val="Ptabletext"/>
            </w:pPr>
            <w:r w:rsidRPr="00245ED9">
              <w:t>11</w:t>
            </w:r>
          </w:p>
        </w:tc>
        <w:tc>
          <w:tcPr>
            <w:tcW w:w="1843" w:type="dxa"/>
            <w:vAlign w:val="center"/>
          </w:tcPr>
          <w:p w14:paraId="36CC8D52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3B1FA160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68E503EC" w14:textId="77777777" w:rsidR="00245ED9" w:rsidRPr="00A477CF" w:rsidRDefault="00245ED9" w:rsidP="00245ED9">
            <w:pPr>
              <w:pStyle w:val="Ptabletext"/>
            </w:pPr>
            <w:r w:rsidRPr="00A477CF">
              <w:t>40–&lt;45</w:t>
            </w:r>
          </w:p>
        </w:tc>
        <w:tc>
          <w:tcPr>
            <w:tcW w:w="1701" w:type="dxa"/>
            <w:vAlign w:val="center"/>
          </w:tcPr>
          <w:p w14:paraId="34D45C36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1E25789" w14:textId="18104C5B" w:rsidR="00245ED9" w:rsidRPr="00245ED9" w:rsidRDefault="00245ED9" w:rsidP="00245ED9">
            <w:pPr>
              <w:pStyle w:val="Ptabletext"/>
            </w:pPr>
            <w:r w:rsidRPr="00245ED9">
              <w:t>14</w:t>
            </w:r>
          </w:p>
        </w:tc>
        <w:tc>
          <w:tcPr>
            <w:tcW w:w="1843" w:type="dxa"/>
            <w:vAlign w:val="center"/>
          </w:tcPr>
          <w:p w14:paraId="73450D64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474444D1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477EB704" w14:textId="77777777" w:rsidR="00245ED9" w:rsidRPr="00A477CF" w:rsidRDefault="00245ED9" w:rsidP="00245ED9">
            <w:pPr>
              <w:pStyle w:val="Ptabletext"/>
            </w:pPr>
            <w:r w:rsidRPr="00A477CF">
              <w:t>45–&lt;50</w:t>
            </w:r>
          </w:p>
        </w:tc>
        <w:tc>
          <w:tcPr>
            <w:tcW w:w="1701" w:type="dxa"/>
            <w:vAlign w:val="center"/>
          </w:tcPr>
          <w:p w14:paraId="633FF7CE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2812947F" w14:textId="7D7B0225" w:rsidR="00245ED9" w:rsidRPr="00245ED9" w:rsidRDefault="00245ED9" w:rsidP="00245ED9">
            <w:pPr>
              <w:pStyle w:val="Ptabletext"/>
            </w:pPr>
            <w:r w:rsidRPr="00245ED9">
              <w:t>16</w:t>
            </w:r>
          </w:p>
        </w:tc>
        <w:tc>
          <w:tcPr>
            <w:tcW w:w="1843" w:type="dxa"/>
            <w:vAlign w:val="center"/>
          </w:tcPr>
          <w:p w14:paraId="6BD78CDF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5418C149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2110DEDE" w14:textId="77777777" w:rsidR="00245ED9" w:rsidRPr="00A477CF" w:rsidRDefault="00245ED9" w:rsidP="00245ED9">
            <w:pPr>
              <w:pStyle w:val="Ptabletext"/>
            </w:pPr>
            <w:r w:rsidRPr="00A477CF">
              <w:t>50–&lt;55</w:t>
            </w:r>
          </w:p>
        </w:tc>
        <w:tc>
          <w:tcPr>
            <w:tcW w:w="1701" w:type="dxa"/>
            <w:vAlign w:val="center"/>
          </w:tcPr>
          <w:p w14:paraId="1F42B56E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D36FB13" w14:textId="05142262" w:rsidR="00245ED9" w:rsidRPr="00245ED9" w:rsidRDefault="00245ED9" w:rsidP="00245ED9">
            <w:pPr>
              <w:pStyle w:val="Ptabletext"/>
            </w:pPr>
            <w:r w:rsidRPr="00245ED9">
              <w:t>19</w:t>
            </w:r>
          </w:p>
        </w:tc>
        <w:tc>
          <w:tcPr>
            <w:tcW w:w="1843" w:type="dxa"/>
            <w:vAlign w:val="center"/>
          </w:tcPr>
          <w:p w14:paraId="214AF7FF" w14:textId="77777777" w:rsidR="00245ED9" w:rsidRPr="00A477CF" w:rsidRDefault="00245ED9" w:rsidP="00245ED9">
            <w:pPr>
              <w:pStyle w:val="Ptabletext"/>
            </w:pPr>
          </w:p>
        </w:tc>
      </w:tr>
      <w:tr w:rsidR="00245ED9" w:rsidRPr="00A477CF" w14:paraId="3E5661AD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54BBEA94" w14:textId="77777777" w:rsidR="00245ED9" w:rsidRPr="00A477CF" w:rsidRDefault="00245ED9" w:rsidP="00245ED9">
            <w:pPr>
              <w:pStyle w:val="Ptabletext"/>
            </w:pPr>
            <w:r w:rsidRPr="00A477CF">
              <w:t>55–&lt;60</w:t>
            </w:r>
          </w:p>
        </w:tc>
        <w:tc>
          <w:tcPr>
            <w:tcW w:w="1701" w:type="dxa"/>
            <w:vAlign w:val="center"/>
          </w:tcPr>
          <w:p w14:paraId="48232088" w14:textId="77777777" w:rsidR="00245ED9" w:rsidRPr="00A477CF" w:rsidRDefault="00245ED9" w:rsidP="00245ED9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6A3E969" w14:textId="3C0800AA" w:rsidR="00245ED9" w:rsidRPr="00245ED9" w:rsidRDefault="00245ED9" w:rsidP="00245ED9">
            <w:pPr>
              <w:pStyle w:val="Ptabletext"/>
            </w:pPr>
            <w:r w:rsidRPr="00245ED9">
              <w:t>14</w:t>
            </w:r>
          </w:p>
        </w:tc>
        <w:tc>
          <w:tcPr>
            <w:tcW w:w="1843" w:type="dxa"/>
            <w:vAlign w:val="center"/>
          </w:tcPr>
          <w:p w14:paraId="593E191D" w14:textId="77777777" w:rsidR="00245ED9" w:rsidRPr="00A477CF" w:rsidRDefault="00245ED9" w:rsidP="00245ED9">
            <w:pPr>
              <w:pStyle w:val="Ptabletext"/>
            </w:pPr>
          </w:p>
        </w:tc>
      </w:tr>
      <w:tr w:rsidR="0038192F" w:rsidRPr="00A477CF" w14:paraId="171C450B" w14:textId="77777777" w:rsidTr="007D7F88">
        <w:trPr>
          <w:trHeight w:val="576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12EDF228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4D6FA6DF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F6197A5" w14:textId="77777777" w:rsidR="0038192F" w:rsidRPr="00A477CF" w:rsidRDefault="0038192F" w:rsidP="007D611B">
            <w:pPr>
              <w:pStyle w:val="Ptabletext"/>
              <w:jc w:val="left"/>
            </w:pPr>
            <w:r w:rsidRPr="00BA75B3">
              <w:t>Σ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 xml:space="preserve"> = </w:t>
            </w:r>
          </w:p>
        </w:tc>
        <w:tc>
          <w:tcPr>
            <w:tcW w:w="1843" w:type="dxa"/>
            <w:vAlign w:val="center"/>
          </w:tcPr>
          <w:p w14:paraId="6E037E96" w14:textId="7512F1E5" w:rsidR="0038192F" w:rsidRPr="00A477CF" w:rsidRDefault="0038192F" w:rsidP="007D611B">
            <w:pPr>
              <w:pStyle w:val="Ptabletext"/>
              <w:jc w:val="left"/>
            </w:pPr>
            <w:r w:rsidRPr="00BA75B3">
              <w:t>Σ</w:t>
            </w:r>
            <w:r w:rsidR="00480D68">
              <w:rPr>
                <w:rStyle w:val="Cmathsexpressions"/>
                <w:i/>
                <w:iCs/>
              </w:rPr>
              <w:t>xf</w:t>
            </w:r>
            <w:r w:rsidRPr="00A477CF">
              <w:t xml:space="preserve"> = </w:t>
            </w:r>
          </w:p>
        </w:tc>
      </w:tr>
    </w:tbl>
    <w:p w14:paraId="1BD1D90A" w14:textId="77777777" w:rsidR="000C3616" w:rsidRDefault="000C3616" w:rsidP="00BA75B3">
      <w:pPr>
        <w:pStyle w:val="Pquestiontextpartsa"/>
        <w:rPr>
          <w:rStyle w:val="Cquestionpartlabelbold"/>
        </w:rPr>
      </w:pPr>
    </w:p>
    <w:p w14:paraId="0F9ADD20" w14:textId="43292218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If a histogram was drawn from the table</w:t>
      </w:r>
      <w:r w:rsidR="00C21D32">
        <w:t>,</w:t>
      </w:r>
      <w:r w:rsidR="0038192F" w:rsidRPr="00A477CF">
        <w:t xml:space="preserve"> what values would be along the horizontal axis?</w:t>
      </w:r>
    </w:p>
    <w:p w14:paraId="036ACF16" w14:textId="7777777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339725BB" w14:textId="7B06F2C6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0C3616">
        <w:t>Find</w:t>
      </w:r>
      <w:r w:rsidR="0038192F" w:rsidRPr="00A477CF">
        <w:t>:</w:t>
      </w:r>
    </w:p>
    <w:p w14:paraId="3C9373AE" w14:textId="3AA3B95C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>the estimated mean</w:t>
      </w:r>
    </w:p>
    <w:p w14:paraId="7FC9B578" w14:textId="77777777" w:rsidR="0038192F" w:rsidRDefault="0038192F" w:rsidP="00480D68">
      <w:pPr>
        <w:pStyle w:val="Pquestiontextpartsi"/>
      </w:pPr>
    </w:p>
    <w:p w14:paraId="5C802242" w14:textId="77777777" w:rsidR="000C3616" w:rsidRPr="00A477CF" w:rsidRDefault="000C3616" w:rsidP="00480D68">
      <w:pPr>
        <w:pStyle w:val="Pquestiontextpartsi"/>
      </w:pPr>
    </w:p>
    <w:p w14:paraId="7843C5EF" w14:textId="77777777" w:rsidR="0038192F" w:rsidRPr="00A477CF" w:rsidRDefault="0038192F" w:rsidP="00480D68">
      <w:pPr>
        <w:pStyle w:val="Pquestiontextpartsi"/>
      </w:pPr>
    </w:p>
    <w:p w14:paraId="5B0D6014" w14:textId="5759C80E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 xml:space="preserve">the modal class interval </w:t>
      </w:r>
    </w:p>
    <w:p w14:paraId="2B2BBBA7" w14:textId="77777777" w:rsidR="0038192F" w:rsidRPr="00A477CF" w:rsidRDefault="0038192F" w:rsidP="00480D68">
      <w:pPr>
        <w:pStyle w:val="Pquestiontextpartsi"/>
      </w:pPr>
    </w:p>
    <w:p w14:paraId="47CACE15" w14:textId="77777777" w:rsidR="0038192F" w:rsidRPr="00A477CF" w:rsidRDefault="0038192F" w:rsidP="00480D68">
      <w:pPr>
        <w:pStyle w:val="Pquestiontextpartsi"/>
      </w:pPr>
    </w:p>
    <w:p w14:paraId="4A50E25B" w14:textId="415C3D7B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>the median class interval.</w:t>
      </w:r>
    </w:p>
    <w:p w14:paraId="1C089806" w14:textId="77777777" w:rsidR="0038192F" w:rsidRPr="00A477CF" w:rsidRDefault="0038192F" w:rsidP="00BA75B3">
      <w:pPr>
        <w:pStyle w:val="Pquestiontextmainstem"/>
      </w:pPr>
    </w:p>
    <w:p w14:paraId="10BCE54A" w14:textId="77777777" w:rsidR="0038192F" w:rsidRPr="00A477CF" w:rsidRDefault="0038192F" w:rsidP="00BA75B3">
      <w:pPr>
        <w:pStyle w:val="Pquestiontextmainstem"/>
      </w:pPr>
    </w:p>
    <w:p w14:paraId="39B509D2" w14:textId="1E0CBB41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(d)</w:t>
      </w:r>
      <w:r w:rsidRPr="00BA75B3">
        <w:tab/>
      </w:r>
      <w:r w:rsidR="0038192F" w:rsidRPr="00A477CF">
        <w:t>If a dat</w:t>
      </w:r>
      <w:r w:rsidR="00C21D32">
        <w:t>a value</w:t>
      </w:r>
      <w:r w:rsidR="0038192F" w:rsidRPr="00A477CF">
        <w:t xml:space="preserve"> was selected at random</w:t>
      </w:r>
      <w:r w:rsidR="00C21D32">
        <w:t>,</w:t>
      </w:r>
      <w:r w:rsidR="0038192F" w:rsidRPr="00A477CF">
        <w:t xml:space="preserve"> what is the probability it is </w:t>
      </w:r>
      <w:r w:rsidR="00502B13">
        <w:t>less than</w:t>
      </w:r>
      <w:r w:rsidR="0038192F" w:rsidRPr="00A477CF">
        <w:t xml:space="preserve"> 45?</w:t>
      </w:r>
    </w:p>
    <w:p w14:paraId="71469122" w14:textId="77777777" w:rsidR="0038192F" w:rsidRPr="00A477CF" w:rsidRDefault="0038192F" w:rsidP="00BA75B3">
      <w:pPr>
        <w:pStyle w:val="Pquestiontextpartsa"/>
      </w:pPr>
    </w:p>
    <w:p w14:paraId="3B3AA902" w14:textId="77777777" w:rsidR="0038192F" w:rsidRPr="00A477CF" w:rsidRDefault="0038192F" w:rsidP="00BA75B3">
      <w:pPr>
        <w:pStyle w:val="Pquestiontextpartsa"/>
      </w:pPr>
    </w:p>
    <w:p w14:paraId="05A671F2" w14:textId="28D8BC8A" w:rsidR="0038192F" w:rsidRDefault="0038192F" w:rsidP="0038192F">
      <w:pPr>
        <w:pStyle w:val="Pquestionheadingsx"/>
      </w:pPr>
      <w:r>
        <w:lastRenderedPageBreak/>
        <w:t>Question 2</w:t>
      </w:r>
      <w:r w:rsidR="007D611B">
        <w:t>3</w:t>
      </w:r>
      <w:r w:rsidR="00BA75B3" w:rsidRPr="00BA75B3">
        <w:tab/>
      </w:r>
      <w:r w:rsidR="00DC4B8B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14699CD9" w14:textId="77777777" w:rsidR="000C3616" w:rsidRDefault="000C3616" w:rsidP="000C3616">
      <w:pPr>
        <w:pStyle w:val="Pquestiontextmainstem"/>
        <w:keepNext/>
      </w:pPr>
      <w:r w:rsidRPr="007D7F88">
        <w:rPr>
          <w:i/>
        </w:rPr>
        <w:t>The big book of numbers</w:t>
      </w:r>
      <w:r w:rsidRPr="00A477CF">
        <w:t xml:space="preserve"> has a section </w:t>
      </w:r>
      <w:r>
        <w:t>that</w:t>
      </w:r>
      <w:r w:rsidRPr="00A477CF">
        <w:t xml:space="preserve"> is 161 words long</w:t>
      </w:r>
      <w:r>
        <w:t>. S</w:t>
      </w:r>
      <w:r w:rsidRPr="00A477CF">
        <w:t xml:space="preserve">ix sets of 10 words </w:t>
      </w:r>
      <w:r>
        <w:t xml:space="preserve">were randomly selected </w:t>
      </w:r>
      <w:r w:rsidRPr="00A477CF">
        <w:t>from this section:</w:t>
      </w:r>
    </w:p>
    <w:p w14:paraId="32B2EF2C" w14:textId="77777777" w:rsidR="000C3616" w:rsidRDefault="000C3616" w:rsidP="00245ED9">
      <w:pPr>
        <w:pStyle w:val="Pquestiontextmainstem"/>
      </w:pPr>
    </w:p>
    <w:p w14:paraId="5C2060D3" w14:textId="158E499F" w:rsidR="00245ED9" w:rsidRPr="00285F7F" w:rsidRDefault="00245ED9" w:rsidP="00245ED9">
      <w:pPr>
        <w:pStyle w:val="Pquestiontextmainstem"/>
      </w:pPr>
      <w:r w:rsidRPr="00285F7F">
        <w:t xml:space="preserve">Set A: </w:t>
      </w:r>
      <w:r w:rsidR="000C3616">
        <w:tab/>
      </w:r>
      <w:r w:rsidRPr="00285F7F">
        <w:t>of, than, emergence, dimensional, help, showed, In, garden, of, are</w:t>
      </w:r>
    </w:p>
    <w:p w14:paraId="612F5891" w14:textId="0EAB1C0D" w:rsidR="00245ED9" w:rsidRPr="00285F7F" w:rsidRDefault="00245ED9" w:rsidP="00245ED9">
      <w:pPr>
        <w:pStyle w:val="Pquestiontextmainstem"/>
      </w:pPr>
      <w:r w:rsidRPr="00285F7F">
        <w:t xml:space="preserve">Set B: </w:t>
      </w:r>
      <w:r w:rsidR="000C3616">
        <w:tab/>
      </w:r>
      <w:r w:rsidRPr="00285F7F">
        <w:t>The, string, dimensions, along, of, are, time, but, that, the</w:t>
      </w:r>
    </w:p>
    <w:p w14:paraId="70658B50" w14:textId="555FD68B" w:rsidR="00245ED9" w:rsidRPr="00285F7F" w:rsidRDefault="00245ED9" w:rsidP="00245ED9">
      <w:pPr>
        <w:pStyle w:val="Pquestiontextmainstem"/>
      </w:pPr>
      <w:r w:rsidRPr="00285F7F">
        <w:t xml:space="preserve">Set C: </w:t>
      </w:r>
      <w:r w:rsidR="000C3616">
        <w:tab/>
      </w:r>
      <w:r w:rsidRPr="00285F7F">
        <w:t>be, Most, dimensional, called, of, them, He, Most, and, of</w:t>
      </w:r>
    </w:p>
    <w:p w14:paraId="029E77B3" w14:textId="58B678B2" w:rsidR="00245ED9" w:rsidRPr="00285F7F" w:rsidRDefault="00245ED9" w:rsidP="00245ED9">
      <w:pPr>
        <w:pStyle w:val="Pquestiontextmainstem"/>
      </w:pPr>
      <w:r w:rsidRPr="00285F7F">
        <w:t xml:space="preserve">Set D: </w:t>
      </w:r>
      <w:r w:rsidR="000C3616">
        <w:tab/>
      </w:r>
      <w:r w:rsidRPr="00285F7F">
        <w:t>to, away, the, see, line, of, version, and, very, our</w:t>
      </w:r>
    </w:p>
    <w:p w14:paraId="1462B66B" w14:textId="6B413B93" w:rsidR="00245ED9" w:rsidRPr="00285F7F" w:rsidRDefault="00245ED9" w:rsidP="00245ED9">
      <w:pPr>
        <w:pStyle w:val="Pquestiontextmainstem"/>
      </w:pPr>
      <w:r w:rsidRPr="00285F7F">
        <w:t xml:space="preserve">Set E: </w:t>
      </w:r>
      <w:r w:rsidR="000C3616">
        <w:tab/>
      </w:r>
      <w:r w:rsidRPr="00285F7F">
        <w:t>that, other, in, people, see, the, an, as, dimension, up</w:t>
      </w:r>
    </w:p>
    <w:p w14:paraId="29FCD6AE" w14:textId="40975A5B" w:rsidR="00245ED9" w:rsidRDefault="00245ED9" w:rsidP="00245ED9">
      <w:pPr>
        <w:pStyle w:val="Pquestiontextmainstem"/>
      </w:pPr>
      <w:r w:rsidRPr="00285F7F">
        <w:t xml:space="preserve">Set F: </w:t>
      </w:r>
      <w:r w:rsidR="000C3616">
        <w:tab/>
      </w:r>
      <w:r w:rsidRPr="00285F7F">
        <w:t>be, long, and, the, He, hose, than, a, way, example</w:t>
      </w:r>
    </w:p>
    <w:p w14:paraId="09723ABD" w14:textId="77777777" w:rsidR="000C3616" w:rsidRPr="00285F7F" w:rsidRDefault="000C3616" w:rsidP="00245ED9">
      <w:pPr>
        <w:pStyle w:val="Pquestiontextmainstem"/>
      </w:pPr>
    </w:p>
    <w:p w14:paraId="519CD23E" w14:textId="182A8830" w:rsidR="007D7F88" w:rsidRPr="007D7F88" w:rsidRDefault="00245ED9" w:rsidP="00245ED9">
      <w:pPr>
        <w:pStyle w:val="Pquestiontextpartsa"/>
      </w:pPr>
      <w:r w:rsidRPr="007D7F88">
        <w:rPr>
          <w:rStyle w:val="Cquestionpartlabelbold"/>
        </w:rPr>
        <w:t xml:space="preserve"> </w:t>
      </w:r>
      <w:r w:rsidR="00BA75B3" w:rsidRPr="007D7F88">
        <w:rPr>
          <w:rStyle w:val="Cquestionpartlabelbold"/>
        </w:rPr>
        <w:t>(a)</w:t>
      </w:r>
      <w:r w:rsidR="00BA75B3" w:rsidRPr="007D7F88">
        <w:tab/>
      </w:r>
      <w:r w:rsidR="0038192F" w:rsidRPr="007D7F88">
        <w:t>For each set</w:t>
      </w:r>
      <w:r w:rsidR="000C3616">
        <w:t>,</w:t>
      </w:r>
      <w:r w:rsidR="0038192F" w:rsidRPr="007D7F88">
        <w:t xml:space="preserve"> find</w:t>
      </w:r>
      <w:r w:rsidR="007D7F88" w:rsidRPr="007D7F88">
        <w:t>:</w:t>
      </w:r>
    </w:p>
    <w:p w14:paraId="716D3258" w14:textId="647DDA11" w:rsidR="007D7F88" w:rsidRDefault="0038192F" w:rsidP="007D7F88">
      <w:pPr>
        <w:pStyle w:val="Pquestiontextpartsi"/>
      </w:pPr>
      <w:r w:rsidRPr="00480D68">
        <w:rPr>
          <w:rStyle w:val="Cquestionpartlabelbold"/>
        </w:rPr>
        <w:t>(i)</w:t>
      </w:r>
      <w:r w:rsidR="007D7F88">
        <w:tab/>
      </w:r>
      <w:r w:rsidRPr="00A477CF">
        <w:t>the mean number of letters per word</w:t>
      </w:r>
    </w:p>
    <w:p w14:paraId="51689B37" w14:textId="77777777" w:rsidR="007D7F88" w:rsidRDefault="007D7F88" w:rsidP="007D7F88">
      <w:pPr>
        <w:pStyle w:val="Pquestiontextpartsi"/>
      </w:pPr>
    </w:p>
    <w:p w14:paraId="35175CDB" w14:textId="77777777" w:rsidR="007D7F88" w:rsidRDefault="007D7F88" w:rsidP="007D7F88">
      <w:pPr>
        <w:pStyle w:val="Pquestiontextpartsi"/>
      </w:pPr>
    </w:p>
    <w:p w14:paraId="50B12D37" w14:textId="77777777" w:rsidR="007D7F88" w:rsidRDefault="007D7F88" w:rsidP="007D7F88">
      <w:pPr>
        <w:pStyle w:val="Pquestiontextpartsi"/>
      </w:pPr>
    </w:p>
    <w:p w14:paraId="5C520929" w14:textId="77777777" w:rsidR="007D7F88" w:rsidRDefault="007D7F88" w:rsidP="007D7F88">
      <w:pPr>
        <w:pStyle w:val="Pquestiontextpartsi"/>
      </w:pPr>
    </w:p>
    <w:p w14:paraId="52364E4C" w14:textId="77777777" w:rsidR="007D7F88" w:rsidRDefault="007D7F88" w:rsidP="007D7F88">
      <w:pPr>
        <w:pStyle w:val="Pquestiontextpartsi"/>
      </w:pPr>
    </w:p>
    <w:p w14:paraId="377D2DBD" w14:textId="32B75635" w:rsidR="0038192F" w:rsidRDefault="0038192F" w:rsidP="007D7F88">
      <w:pPr>
        <w:pStyle w:val="Pquestiontextpartsi"/>
      </w:pPr>
      <w:r w:rsidRPr="00480D68">
        <w:rPr>
          <w:rStyle w:val="Cquestionpartlabelbold"/>
        </w:rPr>
        <w:t>(ii)</w:t>
      </w:r>
      <w:r w:rsidR="007D7F88">
        <w:tab/>
      </w:r>
      <w:r w:rsidRPr="00A477CF">
        <w:t>the proportion of wo</w:t>
      </w:r>
      <w:r w:rsidR="007D7F88">
        <w:t>rds that contain the letter ‘</w:t>
      </w:r>
      <w:r w:rsidR="00245ED9">
        <w:t>i</w:t>
      </w:r>
      <w:r w:rsidR="007D7F88">
        <w:t>’</w:t>
      </w:r>
      <w:r w:rsidR="000C3616">
        <w:t>.</w:t>
      </w:r>
    </w:p>
    <w:p w14:paraId="797193DB" w14:textId="77777777" w:rsidR="007D7F88" w:rsidRDefault="007D7F88" w:rsidP="007D7F88">
      <w:pPr>
        <w:pStyle w:val="Pquestiontextpartsi"/>
      </w:pPr>
    </w:p>
    <w:p w14:paraId="15423B63" w14:textId="77777777" w:rsidR="007D7F88" w:rsidRDefault="007D7F88" w:rsidP="007D7F88">
      <w:pPr>
        <w:pStyle w:val="Pquestiontextpartsi"/>
      </w:pPr>
    </w:p>
    <w:p w14:paraId="382089FF" w14:textId="77777777" w:rsidR="007D7F88" w:rsidRPr="00A477CF" w:rsidRDefault="007D7F88" w:rsidP="007D7F88">
      <w:pPr>
        <w:pStyle w:val="Pquestiontextpartsi"/>
      </w:pPr>
    </w:p>
    <w:p w14:paraId="58508E0A" w14:textId="77777777" w:rsidR="0038192F" w:rsidRPr="00A477CF" w:rsidRDefault="0038192F" w:rsidP="00BA75B3">
      <w:pPr>
        <w:pStyle w:val="Pquestiontextpartsa"/>
      </w:pPr>
    </w:p>
    <w:p w14:paraId="2566026E" w14:textId="77777777" w:rsidR="0038192F" w:rsidRPr="00A477CF" w:rsidRDefault="0038192F" w:rsidP="00BA75B3">
      <w:pPr>
        <w:pStyle w:val="Pquestiontextpartsa"/>
      </w:pPr>
    </w:p>
    <w:p w14:paraId="557805E9" w14:textId="77777777" w:rsidR="0038192F" w:rsidRPr="00A477CF" w:rsidRDefault="0038192F" w:rsidP="00BA75B3">
      <w:pPr>
        <w:pStyle w:val="Pquestiontextpartsa"/>
      </w:pPr>
    </w:p>
    <w:p w14:paraId="78878E36" w14:textId="3FCDA03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Pair the sets (</w:t>
      </w:r>
      <w:r w:rsidR="00D66CE4">
        <w:t xml:space="preserve">A </w:t>
      </w:r>
      <w:r w:rsidR="0038192F" w:rsidRPr="00A477CF">
        <w:t xml:space="preserve">with </w:t>
      </w:r>
      <w:r w:rsidR="00D66CE4">
        <w:t xml:space="preserve">B </w:t>
      </w:r>
      <w:r w:rsidR="0038192F" w:rsidRPr="00A477CF">
        <w:t>etc) to make three sets of 20 words and repeat the process from part (a).</w:t>
      </w:r>
    </w:p>
    <w:p w14:paraId="0367B444" w14:textId="77777777" w:rsidR="0038192F" w:rsidRPr="00A477CF" w:rsidRDefault="0038192F" w:rsidP="00BA75B3">
      <w:pPr>
        <w:pStyle w:val="Pquestiontextpartsa"/>
      </w:pPr>
    </w:p>
    <w:p w14:paraId="3C7B57EA" w14:textId="77777777" w:rsidR="0038192F" w:rsidRPr="00A477CF" w:rsidRDefault="0038192F" w:rsidP="00BA75B3">
      <w:pPr>
        <w:pStyle w:val="Pquestiontextpartsa"/>
      </w:pPr>
    </w:p>
    <w:p w14:paraId="62E88339" w14:textId="77777777" w:rsidR="0038192F" w:rsidRDefault="0038192F" w:rsidP="00BA75B3">
      <w:pPr>
        <w:pStyle w:val="Pquestiontextpartsa"/>
      </w:pPr>
    </w:p>
    <w:p w14:paraId="535ACE82" w14:textId="77777777" w:rsidR="007D7F88" w:rsidRDefault="007D7F88" w:rsidP="00BA75B3">
      <w:pPr>
        <w:pStyle w:val="Pquestiontextpartsa"/>
      </w:pPr>
    </w:p>
    <w:p w14:paraId="28ECFE23" w14:textId="77777777" w:rsidR="007D7F88" w:rsidRPr="00A477CF" w:rsidRDefault="007D7F88" w:rsidP="00BA75B3">
      <w:pPr>
        <w:pStyle w:val="Pquestiontextpartsa"/>
      </w:pPr>
    </w:p>
    <w:p w14:paraId="0CFF0C09" w14:textId="00AC3102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>Describe what happened to the variation in the values of the sample means and sample proportions when the sample size increased.</w:t>
      </w:r>
    </w:p>
    <w:p w14:paraId="2F7D5F15" w14:textId="77777777" w:rsidR="0038192F" w:rsidRPr="00A477CF" w:rsidRDefault="0038192F" w:rsidP="00BA75B3">
      <w:pPr>
        <w:pStyle w:val="Pquestiontextpartsa"/>
      </w:pPr>
    </w:p>
    <w:p w14:paraId="159726A4" w14:textId="0C8BF84E" w:rsidR="00CE4657" w:rsidRDefault="00CE4657" w:rsidP="0038192F">
      <w:pPr>
        <w:pStyle w:val="Pquestiontextpartsa"/>
      </w:pPr>
    </w:p>
    <w:p w14:paraId="62B21534" w14:textId="77777777" w:rsidR="00CE4657" w:rsidRDefault="00CE4657" w:rsidP="00CE4657">
      <w:pPr>
        <w:pStyle w:val="Pquestiontextmainstem"/>
      </w:pPr>
    </w:p>
    <w:p w14:paraId="64E44B7F" w14:textId="77777777" w:rsidR="00CE4657" w:rsidRPr="00B01BD8" w:rsidRDefault="00CE4657" w:rsidP="00CE4657">
      <w:pPr>
        <w:pStyle w:val="Pquestiontextmainstem"/>
      </w:pPr>
    </w:p>
    <w:p w14:paraId="6D3D3547" w14:textId="77777777" w:rsidR="00CE4657" w:rsidRDefault="00CE4657" w:rsidP="00CE4657">
      <w:pPr>
        <w:pStyle w:val="Pquestiontextpartsa"/>
      </w:pPr>
    </w:p>
    <w:p w14:paraId="6031CFDD" w14:textId="77777777" w:rsidR="00CE4657" w:rsidRDefault="00CE4657" w:rsidP="00CE4657">
      <w:pPr>
        <w:pStyle w:val="Pquestiontextpartsa"/>
      </w:pPr>
    </w:p>
    <w:p w14:paraId="18616AE2" w14:textId="2D306623" w:rsidR="00253779" w:rsidRDefault="00253779" w:rsidP="00253779">
      <w:pPr>
        <w:pStyle w:val="Pquestionheadingsx"/>
      </w:pPr>
      <w:r>
        <w:lastRenderedPageBreak/>
        <w:t xml:space="preserve">Question </w:t>
      </w:r>
      <w:r w:rsidR="005A4902">
        <w:t>2</w:t>
      </w:r>
      <w:r w:rsidR="007D611B">
        <w:t>4</w:t>
      </w:r>
      <w:r w:rsidR="00BA75B3" w:rsidRPr="00BA75B3">
        <w:tab/>
      </w:r>
      <w:r w:rsidR="00DC4B8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[9.6, 9.7</w:t>
      </w:r>
      <w:r>
        <w:t>]</w:t>
      </w:r>
    </w:p>
    <w:p w14:paraId="77FCFA07" w14:textId="1B5BE24D" w:rsidR="0038192F" w:rsidRPr="00A477CF" w:rsidRDefault="00D66CE4" w:rsidP="007D7F88">
      <w:pPr>
        <w:pStyle w:val="Pquestiontextmainstem"/>
      </w:pPr>
      <w:r>
        <w:t xml:space="preserve">A </w:t>
      </w:r>
      <w:r w:rsidR="0038192F" w:rsidRPr="00A477CF">
        <w:t xml:space="preserve">restaurant </w:t>
      </w:r>
      <w:r w:rsidR="007D611B">
        <w:t>offers</w:t>
      </w:r>
      <w:r w:rsidR="0038192F" w:rsidRPr="00A477CF">
        <w:t xml:space="preserve"> four entrees</w:t>
      </w:r>
      <w:r w:rsidR="007D611B">
        <w:t xml:space="preserve"> (</w:t>
      </w:r>
      <w:r w:rsidR="0038192F" w:rsidRPr="00A477CF">
        <w:t xml:space="preserve">soup, </w:t>
      </w:r>
      <w:r w:rsidR="000C3616">
        <w:t>potatoes</w:t>
      </w:r>
      <w:r w:rsidR="0038192F" w:rsidRPr="00A477CF">
        <w:t xml:space="preserve">, </w:t>
      </w:r>
      <w:r w:rsidR="00245ED9" w:rsidRPr="00FD0D07">
        <w:t>squid, and dumplings</w:t>
      </w:r>
      <w:r w:rsidR="007D611B">
        <w:t>) and five main courses (</w:t>
      </w:r>
      <w:r w:rsidR="000C3616">
        <w:t>beef</w:t>
      </w:r>
      <w:r w:rsidR="00245ED9" w:rsidRPr="00FD0D07">
        <w:t>, chicken, duck, vegetables, and prawns</w:t>
      </w:r>
      <w:r w:rsidR="007D611B">
        <w:t>)</w:t>
      </w:r>
      <w:r w:rsidR="0038192F" w:rsidRPr="00A477CF">
        <w:t>.</w:t>
      </w:r>
    </w:p>
    <w:p w14:paraId="3F10C3FF" w14:textId="3F5C8A70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List all the possible different meal combinations.</w:t>
      </w:r>
    </w:p>
    <w:p w14:paraId="013BE562" w14:textId="77777777" w:rsidR="0038192F" w:rsidRPr="00A477CF" w:rsidRDefault="0038192F" w:rsidP="00BA75B3">
      <w:pPr>
        <w:pStyle w:val="Pquestiontextpartsa"/>
      </w:pPr>
    </w:p>
    <w:p w14:paraId="71DB889C" w14:textId="77777777" w:rsidR="0038192F" w:rsidRDefault="0038192F" w:rsidP="00BA75B3">
      <w:pPr>
        <w:pStyle w:val="Pquestiontextpartsa"/>
      </w:pPr>
    </w:p>
    <w:p w14:paraId="2F0573FF" w14:textId="77777777" w:rsidR="000C3616" w:rsidRPr="00A477CF" w:rsidRDefault="000C3616" w:rsidP="00BA75B3">
      <w:pPr>
        <w:pStyle w:val="Pquestiontextpartsa"/>
      </w:pPr>
    </w:p>
    <w:p w14:paraId="0E14C8BB" w14:textId="77777777" w:rsidR="0038192F" w:rsidRPr="00A477CF" w:rsidRDefault="0038192F" w:rsidP="00BA75B3">
      <w:pPr>
        <w:pStyle w:val="Pquestiontextpartsa"/>
      </w:pPr>
    </w:p>
    <w:p w14:paraId="4E6556EB" w14:textId="41F163D9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(b)</w:t>
      </w:r>
      <w:r w:rsidR="00BA75B3" w:rsidRPr="00BA75B3">
        <w:tab/>
      </w:r>
      <w:r w:rsidR="00D66CE4">
        <w:t xml:space="preserve">A </w:t>
      </w:r>
      <w:r w:rsidRPr="00A477CF">
        <w:t>customer cannot eat prawns</w:t>
      </w:r>
      <w:r w:rsidR="00245ED9">
        <w:t xml:space="preserve"> or squid</w:t>
      </w:r>
      <w:r w:rsidRPr="00A477CF">
        <w:t>. If a dish is selected at random, what is the probability that the customer will get a meal they can eat?</w:t>
      </w:r>
    </w:p>
    <w:p w14:paraId="59543AAF" w14:textId="52A34B62" w:rsidR="00253779" w:rsidRPr="00B01BD8" w:rsidRDefault="00253779" w:rsidP="00290260">
      <w:pPr>
        <w:pStyle w:val="Pquestiontextmainstem"/>
      </w:pPr>
    </w:p>
    <w:p w14:paraId="59DB3F11" w14:textId="77777777" w:rsidR="000E41BA" w:rsidRDefault="000E41BA" w:rsidP="00290260">
      <w:pPr>
        <w:pStyle w:val="Pquestiontextpartsa"/>
      </w:pPr>
    </w:p>
    <w:p w14:paraId="04F44CC4" w14:textId="58F208CC" w:rsidR="0038192F" w:rsidRDefault="0038192F" w:rsidP="0038192F">
      <w:pPr>
        <w:pStyle w:val="Pquestionheadingsx"/>
      </w:pPr>
      <w:r>
        <w:t>Question 2</w:t>
      </w:r>
      <w:r w:rsidR="007D611B">
        <w:t>5</w:t>
      </w:r>
      <w:r w:rsidR="00BA75B3" w:rsidRPr="00BA75B3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>
        <w:t>]</w:t>
      </w:r>
    </w:p>
    <w:p w14:paraId="20C8EDC9" w14:textId="64F2986A" w:rsidR="0038192F" w:rsidRDefault="0038192F" w:rsidP="007D7F88">
      <w:pPr>
        <w:pStyle w:val="Pquestiontextmainstem"/>
      </w:pPr>
      <w:r w:rsidRPr="00A477CF">
        <w:t xml:space="preserve">The Venn diagram represents the number of teenagers who participate every </w:t>
      </w:r>
      <w:r w:rsidR="002107E4">
        <w:t>week</w:t>
      </w:r>
      <w:r w:rsidRPr="00A477CF">
        <w:t xml:space="preserve"> in one or more </w:t>
      </w:r>
      <w:r w:rsidR="002107E4">
        <w:t>sport</w:t>
      </w:r>
      <w:r w:rsidRPr="00A477CF">
        <w:t>s.</w:t>
      </w:r>
      <w:r w:rsidR="002107E4">
        <w:t xml:space="preserve"> </w:t>
      </w:r>
      <w:r w:rsidR="002107E4" w:rsidRPr="00F23FB6">
        <w:rPr>
          <w:rStyle w:val="Cmathsexpressions"/>
          <w:i/>
          <w:iCs/>
        </w:rPr>
        <w:t>A</w:t>
      </w:r>
      <w:r w:rsidR="002107E4">
        <w:t xml:space="preserve">, </w:t>
      </w:r>
      <w:r w:rsidR="002107E4" w:rsidRPr="00F23FB6">
        <w:rPr>
          <w:rStyle w:val="Cmathsexpressions"/>
          <w:i/>
          <w:iCs/>
        </w:rPr>
        <w:t>B</w:t>
      </w:r>
      <w:r w:rsidR="002107E4">
        <w:t xml:space="preserve"> and </w:t>
      </w:r>
      <w:r w:rsidR="002107E4" w:rsidRPr="00F23FB6">
        <w:rPr>
          <w:rStyle w:val="Cmathsexpressions"/>
          <w:i/>
          <w:iCs/>
        </w:rPr>
        <w:t>C</w:t>
      </w:r>
      <w:r w:rsidR="002107E4">
        <w:t xml:space="preserve"> each represent a different sport.</w:t>
      </w:r>
      <w:r w:rsidRPr="00A477CF">
        <w:t xml:space="preserve"> Find the following probabilities:</w:t>
      </w:r>
    </w:p>
    <w:p w14:paraId="5E034ADA" w14:textId="3E988F1F" w:rsidR="00C4440D" w:rsidRDefault="000C3616" w:rsidP="00FD0D07">
      <w:pPr>
        <w:pStyle w:val="Pquestiontextmainstem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7720802B" wp14:editId="19ADE0DF">
            <wp:extent cx="1914525" cy="1552575"/>
            <wp:effectExtent l="0" t="0" r="9525" b="9525"/>
            <wp:docPr id="4" name="Picture 4" descr="C:\Users\ubuluay\Desktop\2nd ed\PM2e-8-ch-tests-exams-RWs\_SUPPLIED_V1_CORREX_230916\PM2e_08_EB_09_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PM2e-8-ch-tests-exams-RWs\_SUPPLIED_V1_CORREX_230916\PM2e_08_EB_09_AT_0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D540" w14:textId="636B3DE3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or</w:t>
      </w:r>
      <w:r w:rsidR="0038192F" w:rsidRPr="00A477CF">
        <w:t xml:space="preserve"> </w:t>
      </w:r>
      <w:r w:rsidR="00245ED9">
        <w:rPr>
          <w:rStyle w:val="Cmathsexpressions"/>
          <w:i/>
          <w:iCs/>
        </w:rPr>
        <w:t>C</w:t>
      </w:r>
      <w:r w:rsidR="0038192F" w:rsidRPr="00A477CF">
        <w:t>)</w:t>
      </w:r>
    </w:p>
    <w:p w14:paraId="2A73B398" w14:textId="7BB8A15A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33BDA2AA" w14:textId="46746222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0D162270" w14:textId="3C860F4C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and</w:t>
      </w:r>
      <w:r w:rsidR="0038192F" w:rsidRPr="00A477CF">
        <w:t xml:space="preserve"> </w:t>
      </w:r>
      <w:r w:rsidR="00245ED9">
        <w:rPr>
          <w:rStyle w:val="Cmathsexpressions"/>
          <w:i/>
          <w:iCs/>
        </w:rPr>
        <w:t>C</w:t>
      </w:r>
      <w:r w:rsidR="0038192F" w:rsidRPr="00A477CF">
        <w:t>)</w:t>
      </w:r>
    </w:p>
    <w:p w14:paraId="2533CB86" w14:textId="6D16B3A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4F13AD4B" w14:textId="7777777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40EBF960" w14:textId="13950E4A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or</w:t>
      </w:r>
      <w:r w:rsidR="0038192F" w:rsidRPr="00A477CF">
        <w:t xml:space="preserve"> </w:t>
      </w:r>
      <w:r w:rsidR="00D66CE4" w:rsidRPr="00480D68">
        <w:rPr>
          <w:rStyle w:val="Cmathsexpressions"/>
          <w:i/>
          <w:iCs/>
        </w:rPr>
        <w:t xml:space="preserve">B </w:t>
      </w:r>
      <w:r>
        <w:t>or</w:t>
      </w:r>
      <w:r w:rsidR="0038192F" w:rsidRPr="00A477CF">
        <w:t xml:space="preserve"> </w:t>
      </w:r>
      <w:r w:rsidR="0038192F" w:rsidRPr="00480D68">
        <w:rPr>
          <w:rStyle w:val="Cmathsexpressions"/>
          <w:i/>
          <w:iCs/>
        </w:rPr>
        <w:t>C</w:t>
      </w:r>
      <w:r w:rsidR="0038192F" w:rsidRPr="00A477CF">
        <w:t>)</w:t>
      </w:r>
    </w:p>
    <w:p w14:paraId="37CABDA1" w14:textId="77777777" w:rsidR="0038192F" w:rsidRPr="00A477CF" w:rsidRDefault="0038192F" w:rsidP="00BA75B3">
      <w:pPr>
        <w:pStyle w:val="Pquestiontextpartsa"/>
      </w:pPr>
    </w:p>
    <w:p w14:paraId="77D99696" w14:textId="77777777" w:rsidR="0038192F" w:rsidRPr="00A477CF" w:rsidRDefault="0038192F" w:rsidP="00BA75B3">
      <w:pPr>
        <w:pStyle w:val="Pquestiontextpartsa"/>
      </w:pPr>
    </w:p>
    <w:p w14:paraId="7172F52C" w14:textId="3A4C4917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(d)</w:t>
      </w:r>
      <w:r w:rsidRPr="00BA75B3">
        <w:tab/>
      </w:r>
      <w:r w:rsidR="0038192F" w:rsidRPr="00A477CF">
        <w:t>Pr(</w:t>
      </w:r>
      <w:r w:rsidR="00245ED9">
        <w:rPr>
          <w:rStyle w:val="Cmathsexpressions"/>
          <w:i/>
          <w:iCs/>
        </w:rPr>
        <w:t>B</w:t>
      </w:r>
      <w:r w:rsidR="0038192F" w:rsidRPr="00A477CF">
        <w:t>‘)</w:t>
      </w:r>
    </w:p>
    <w:p w14:paraId="62347C6A" w14:textId="77777777" w:rsidR="0038192F" w:rsidRPr="00A477CF" w:rsidRDefault="0038192F" w:rsidP="00BA75B3">
      <w:pPr>
        <w:pStyle w:val="Pquestiontextpartsa"/>
      </w:pPr>
    </w:p>
    <w:p w14:paraId="1295C9D9" w14:textId="67D8E79B" w:rsidR="0038192F" w:rsidRPr="00A477CF" w:rsidRDefault="0038192F" w:rsidP="00BA75B3">
      <w:pPr>
        <w:pStyle w:val="Pquestiontextpartsa"/>
      </w:pPr>
      <w:r w:rsidRPr="00A477CF">
        <w:t xml:space="preserve"> </w:t>
      </w:r>
    </w:p>
    <w:p w14:paraId="176D4D6C" w14:textId="68185398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(e</w:t>
      </w:r>
      <w:r w:rsidR="00BA75B3" w:rsidRPr="00480D68">
        <w:rPr>
          <w:rStyle w:val="Cquestionpartlabelbold"/>
        </w:rPr>
        <w:t>)</w:t>
      </w:r>
      <w:r w:rsidR="00BA75B3" w:rsidRPr="00480D68">
        <w:rPr>
          <w:rStyle w:val="Cquestionpartlabelbold"/>
        </w:rPr>
        <w:tab/>
      </w:r>
      <w:r w:rsidRPr="00A477CF">
        <w:t>Pr(</w:t>
      </w:r>
      <w:r w:rsidR="00245ED9">
        <w:rPr>
          <w:rStyle w:val="Cmathsexpressions"/>
          <w:i/>
          <w:iCs/>
        </w:rPr>
        <w:t>A</w:t>
      </w:r>
      <w:r w:rsidR="00D66CE4" w:rsidRPr="00480D68">
        <w:rPr>
          <w:rStyle w:val="Cmathsexpressions"/>
          <w:i/>
          <w:iCs/>
        </w:rPr>
        <w:t xml:space="preserve"> </w:t>
      </w:r>
      <w:r w:rsidRPr="00A477CF">
        <w:t xml:space="preserve">or </w:t>
      </w:r>
      <w:r w:rsidR="00D66CE4" w:rsidRPr="00480D68">
        <w:rPr>
          <w:rStyle w:val="Cmathsexpressions"/>
          <w:i/>
          <w:iCs/>
        </w:rPr>
        <w:t xml:space="preserve">C </w:t>
      </w:r>
      <w:r w:rsidRPr="00A477CF">
        <w:t>but not both)</w:t>
      </w:r>
    </w:p>
    <w:p w14:paraId="46E5A140" w14:textId="77777777" w:rsidR="003D2F2C" w:rsidRDefault="003D2F2C" w:rsidP="001B433F">
      <w:pPr>
        <w:pStyle w:val="Psectionresults"/>
      </w:pPr>
    </w:p>
    <w:p w14:paraId="0CD97A29" w14:textId="3E98045C" w:rsidR="001B433F" w:rsidRDefault="001B433F" w:rsidP="000C3616">
      <w:pPr>
        <w:pStyle w:val="Psectionresults"/>
        <w:spacing w:before="120" w:after="120"/>
      </w:pPr>
      <w:r>
        <w:t>E</w:t>
      </w:r>
      <w:r w:rsidR="00925D7A">
        <w:t>xtended answer results: ___ /</w:t>
      </w:r>
      <w:r w:rsidR="00EF0A79">
        <w:t xml:space="preserve"> </w:t>
      </w:r>
      <w:r w:rsidR="00BE19A1">
        <w:t>28</w:t>
      </w:r>
    </w:p>
    <w:p w14:paraId="0E30328A" w14:textId="4FC24070" w:rsidR="001B433F" w:rsidRDefault="007E7CDD" w:rsidP="000C3616">
      <w:pPr>
        <w:pStyle w:val="Psectionresults"/>
        <w:spacing w:before="120" w:after="0"/>
      </w:pPr>
      <w:r>
        <w:t xml:space="preserve">TOTAL test results: ___ / </w:t>
      </w:r>
      <w:r w:rsidR="00BE19A1">
        <w:t>84</w:t>
      </w:r>
    </w:p>
    <w:sectPr w:rsidR="001B433F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6A09D" w14:textId="77777777" w:rsidR="00CE3AB2" w:rsidRDefault="00CE3AB2" w:rsidP="00B91E57">
      <w:r>
        <w:separator/>
      </w:r>
    </w:p>
  </w:endnote>
  <w:endnote w:type="continuationSeparator" w:id="0">
    <w:p w14:paraId="7BF12762" w14:textId="77777777" w:rsidR="00CE3AB2" w:rsidRDefault="00CE3AB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480D68" w:rsidRDefault="00480D68" w:rsidP="00B91E57">
    <w:pPr>
      <w:pStyle w:val="Pfootertext"/>
    </w:pPr>
  </w:p>
  <w:p w14:paraId="64131F18" w14:textId="77777777" w:rsidR="00480D68" w:rsidRPr="00B91E57" w:rsidRDefault="00480D6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050CF">
      <w:rPr>
        <w:noProof/>
      </w:rPr>
      <w:t>3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480D68" w:rsidRDefault="00480D68" w:rsidP="00A8741D">
    <w:pPr>
      <w:pStyle w:val="Pfootertext"/>
    </w:pPr>
  </w:p>
  <w:p w14:paraId="003084DD" w14:textId="77777777" w:rsidR="00480D68" w:rsidRPr="00A8741D" w:rsidRDefault="00480D68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050C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A1892" w14:textId="77777777" w:rsidR="00CE3AB2" w:rsidRDefault="00CE3AB2" w:rsidP="00B91E57">
      <w:r>
        <w:separator/>
      </w:r>
    </w:p>
  </w:footnote>
  <w:footnote w:type="continuationSeparator" w:id="0">
    <w:p w14:paraId="052FF024" w14:textId="77777777" w:rsidR="00CE3AB2" w:rsidRDefault="00CE3AB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28CA8461" w:rsidR="00480D68" w:rsidRPr="00CC13D6" w:rsidRDefault="00CC13D6" w:rsidP="00CC13D6">
    <w:pPr>
      <w:pStyle w:val="Pheadertext"/>
    </w:pPr>
    <w:r>
      <w:t>Pearson Mathematics 8    Statistics and probability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6F404" w14:textId="77777777" w:rsidR="00CC13D6" w:rsidRDefault="00CC13D6" w:rsidP="00CC13D6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6B612D66" w:rsidR="00480D68" w:rsidRPr="00CC13D6" w:rsidRDefault="00CC13D6" w:rsidP="00CC13D6">
    <w:pPr>
      <w:pStyle w:val="Pheadertext"/>
    </w:pPr>
    <w:r>
      <w:t>Statistics and probability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537"/>
    <w:multiLevelType w:val="hybridMultilevel"/>
    <w:tmpl w:val="610ED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F340E75"/>
    <w:multiLevelType w:val="hybridMultilevel"/>
    <w:tmpl w:val="333021FC"/>
    <w:lvl w:ilvl="0" w:tplc="3E521B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EB171C"/>
    <w:multiLevelType w:val="hybridMultilevel"/>
    <w:tmpl w:val="A456E1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C0CB1"/>
    <w:multiLevelType w:val="hybridMultilevel"/>
    <w:tmpl w:val="18749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77071"/>
    <w:rsid w:val="00082AD0"/>
    <w:rsid w:val="00090B15"/>
    <w:rsid w:val="00094B98"/>
    <w:rsid w:val="000B0418"/>
    <w:rsid w:val="000C18AB"/>
    <w:rsid w:val="000C3616"/>
    <w:rsid w:val="000C4B53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674B9"/>
    <w:rsid w:val="001771B4"/>
    <w:rsid w:val="00180D86"/>
    <w:rsid w:val="0019736D"/>
    <w:rsid w:val="001A1205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107E4"/>
    <w:rsid w:val="002217BE"/>
    <w:rsid w:val="00223001"/>
    <w:rsid w:val="00245ED9"/>
    <w:rsid w:val="002509BC"/>
    <w:rsid w:val="00253779"/>
    <w:rsid w:val="002623AD"/>
    <w:rsid w:val="002635BA"/>
    <w:rsid w:val="002751B9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5D00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192F"/>
    <w:rsid w:val="00383C06"/>
    <w:rsid w:val="00384BC4"/>
    <w:rsid w:val="0039270F"/>
    <w:rsid w:val="00393ADE"/>
    <w:rsid w:val="003A4EE5"/>
    <w:rsid w:val="003A6EA1"/>
    <w:rsid w:val="003B3BBF"/>
    <w:rsid w:val="003C1799"/>
    <w:rsid w:val="003C445D"/>
    <w:rsid w:val="003D2F2C"/>
    <w:rsid w:val="003E2CC6"/>
    <w:rsid w:val="003E3349"/>
    <w:rsid w:val="003E7772"/>
    <w:rsid w:val="003F7CC3"/>
    <w:rsid w:val="004008FD"/>
    <w:rsid w:val="004066D1"/>
    <w:rsid w:val="00411DD1"/>
    <w:rsid w:val="00412093"/>
    <w:rsid w:val="00413A15"/>
    <w:rsid w:val="004161B6"/>
    <w:rsid w:val="00420B07"/>
    <w:rsid w:val="004274A9"/>
    <w:rsid w:val="0043227F"/>
    <w:rsid w:val="00452041"/>
    <w:rsid w:val="00456CE0"/>
    <w:rsid w:val="00456EC4"/>
    <w:rsid w:val="00457310"/>
    <w:rsid w:val="0046226B"/>
    <w:rsid w:val="00464A71"/>
    <w:rsid w:val="00472CCA"/>
    <w:rsid w:val="00473681"/>
    <w:rsid w:val="00476800"/>
    <w:rsid w:val="00480D68"/>
    <w:rsid w:val="0048344D"/>
    <w:rsid w:val="00485A37"/>
    <w:rsid w:val="004A1C99"/>
    <w:rsid w:val="004A5DD5"/>
    <w:rsid w:val="004B327A"/>
    <w:rsid w:val="004B55DB"/>
    <w:rsid w:val="004C23FF"/>
    <w:rsid w:val="004C36D5"/>
    <w:rsid w:val="004C516D"/>
    <w:rsid w:val="004C5E1E"/>
    <w:rsid w:val="004D01B5"/>
    <w:rsid w:val="004D24DE"/>
    <w:rsid w:val="004D3645"/>
    <w:rsid w:val="004E2D1D"/>
    <w:rsid w:val="004E4172"/>
    <w:rsid w:val="004E4A9E"/>
    <w:rsid w:val="004F03F0"/>
    <w:rsid w:val="004F5839"/>
    <w:rsid w:val="004F59F5"/>
    <w:rsid w:val="00500C6F"/>
    <w:rsid w:val="00502B13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34D6F"/>
    <w:rsid w:val="00640266"/>
    <w:rsid w:val="006634B7"/>
    <w:rsid w:val="00665AA1"/>
    <w:rsid w:val="0066782B"/>
    <w:rsid w:val="00673CFA"/>
    <w:rsid w:val="00680E31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594"/>
    <w:rsid w:val="00713EAF"/>
    <w:rsid w:val="00715815"/>
    <w:rsid w:val="00722B45"/>
    <w:rsid w:val="007313E8"/>
    <w:rsid w:val="00732B3C"/>
    <w:rsid w:val="00732F62"/>
    <w:rsid w:val="00741780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D611B"/>
    <w:rsid w:val="007D7F88"/>
    <w:rsid w:val="007E7CDD"/>
    <w:rsid w:val="008050CF"/>
    <w:rsid w:val="00814B1B"/>
    <w:rsid w:val="00817AEB"/>
    <w:rsid w:val="008226DD"/>
    <w:rsid w:val="00823BB8"/>
    <w:rsid w:val="008266C5"/>
    <w:rsid w:val="0083629A"/>
    <w:rsid w:val="00842378"/>
    <w:rsid w:val="0084343B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12EF3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2A37"/>
    <w:rsid w:val="00A66E55"/>
    <w:rsid w:val="00A73F14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891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A75B3"/>
    <w:rsid w:val="00BB3052"/>
    <w:rsid w:val="00BB347B"/>
    <w:rsid w:val="00BB572C"/>
    <w:rsid w:val="00BB745A"/>
    <w:rsid w:val="00BB7A96"/>
    <w:rsid w:val="00BC28AD"/>
    <w:rsid w:val="00BD08D5"/>
    <w:rsid w:val="00BE19A1"/>
    <w:rsid w:val="00BE1E26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1D32"/>
    <w:rsid w:val="00C227ED"/>
    <w:rsid w:val="00C41B73"/>
    <w:rsid w:val="00C4440D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8284A"/>
    <w:rsid w:val="00C9254A"/>
    <w:rsid w:val="00CB3D6D"/>
    <w:rsid w:val="00CC0D68"/>
    <w:rsid w:val="00CC13D6"/>
    <w:rsid w:val="00CC7D1F"/>
    <w:rsid w:val="00CD00EA"/>
    <w:rsid w:val="00CE2DDA"/>
    <w:rsid w:val="00CE3AB2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66CE4"/>
    <w:rsid w:val="00D72044"/>
    <w:rsid w:val="00D747CC"/>
    <w:rsid w:val="00D817B5"/>
    <w:rsid w:val="00D8305D"/>
    <w:rsid w:val="00D94C52"/>
    <w:rsid w:val="00D964A0"/>
    <w:rsid w:val="00DA3BBA"/>
    <w:rsid w:val="00DA6D73"/>
    <w:rsid w:val="00DB2FDA"/>
    <w:rsid w:val="00DB49A5"/>
    <w:rsid w:val="00DC4B8B"/>
    <w:rsid w:val="00DD47D3"/>
    <w:rsid w:val="00DE113C"/>
    <w:rsid w:val="00DE3994"/>
    <w:rsid w:val="00DE45D5"/>
    <w:rsid w:val="00DF1167"/>
    <w:rsid w:val="00E01186"/>
    <w:rsid w:val="00E021E4"/>
    <w:rsid w:val="00E02483"/>
    <w:rsid w:val="00E02C5B"/>
    <w:rsid w:val="00E10D96"/>
    <w:rsid w:val="00E14832"/>
    <w:rsid w:val="00E173E3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C226F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0D07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ListParagraph">
    <w:name w:val="List Paragraph"/>
    <w:basedOn w:val="Normal"/>
    <w:uiPriority w:val="34"/>
    <w:qFormat/>
    <w:rsid w:val="00A73F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ListParagraph">
    <w:name w:val="List Paragraph"/>
    <w:basedOn w:val="Normal"/>
    <w:uiPriority w:val="34"/>
    <w:qFormat/>
    <w:rsid w:val="00A73F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2.jpe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55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2016-09-15T04:11:00Z</dcterms:created>
  <dcterms:modified xsi:type="dcterms:W3CDTF">2016-11-13T08:45:00Z</dcterms:modified>
</cp:coreProperties>
</file>