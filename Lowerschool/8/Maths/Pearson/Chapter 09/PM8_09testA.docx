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 xml:space="preserve">Multiple-choice section – choose the correct </w:t>
      </w:r>
      <w:bookmarkStart w:id="0" w:name="_GoBack"/>
      <w:bookmarkEnd w:id="0"/>
      <w:r>
        <w:t>answer</w:t>
      </w:r>
    </w:p>
    <w:p w14:paraId="580559DD" w14:textId="727941BE" w:rsidR="00EF38CC" w:rsidRDefault="00EF38CC" w:rsidP="00A73F14">
      <w:pPr>
        <w:pStyle w:val="Pquestionheadingmc1stafterhead"/>
      </w:pPr>
      <w:r>
        <w:t>Question 1</w:t>
      </w:r>
      <w:r w:rsidR="00BA75B3" w:rsidRPr="00BA75B3">
        <w:tab/>
      </w:r>
      <w:r w:rsidR="00C54B30">
        <w:t>[</w:t>
      </w:r>
      <w:r w:rsidR="00A73F14">
        <w:t>9</w:t>
      </w:r>
      <w:r w:rsidR="00C54B30">
        <w:t>.</w:t>
      </w:r>
      <w:r w:rsidR="00070EEB">
        <w:t>1</w:t>
      </w:r>
      <w:r>
        <w:t>]</w:t>
      </w:r>
    </w:p>
    <w:p w14:paraId="6F6E4201" w14:textId="61A7B8C1" w:rsidR="00A73F14" w:rsidRPr="00A477CF" w:rsidRDefault="00D66CE4" w:rsidP="00A73F14">
      <w:pPr>
        <w:pStyle w:val="Pquestiontextmainstem"/>
      </w:pPr>
      <w:r>
        <w:t xml:space="preserve">A </w:t>
      </w:r>
      <w:r w:rsidR="00A73F14" w:rsidRPr="00A477CF">
        <w:t xml:space="preserve">jar </w:t>
      </w:r>
      <w:r w:rsidR="00DD47D3">
        <w:t>is filled with</w:t>
      </w:r>
      <w:r w:rsidR="00A73F14" w:rsidRPr="00A477CF">
        <w:t xml:space="preserve"> 1000 jelly</w:t>
      </w:r>
      <w:r w:rsidR="00DD47D3">
        <w:t xml:space="preserve"> </w:t>
      </w:r>
      <w:r w:rsidR="00A73F14" w:rsidRPr="00A477CF">
        <w:t xml:space="preserve">beans. </w:t>
      </w:r>
      <w:r>
        <w:t xml:space="preserve">A </w:t>
      </w:r>
      <w:r w:rsidR="00A73F14" w:rsidRPr="00A477CF">
        <w:t xml:space="preserve">random sample of 15 is </w:t>
      </w:r>
      <w:r w:rsidR="00DD47D3">
        <w:t>taken</w:t>
      </w:r>
      <w:r w:rsidR="00A73F14" w:rsidRPr="00A477CF">
        <w:t xml:space="preserve"> from the jar and </w:t>
      </w:r>
      <w:r w:rsidR="00DD47D3">
        <w:t xml:space="preserve">it is </w:t>
      </w:r>
      <w:r w:rsidR="00A73F14" w:rsidRPr="00A477CF">
        <w:t>found to contain 2 black, 4 green, 6 red and the rest orange. Of the 1000 jelly</w:t>
      </w:r>
      <w:r w:rsidR="00DD47D3">
        <w:t xml:space="preserve"> </w:t>
      </w:r>
      <w:r w:rsidR="00A73F14" w:rsidRPr="00A477CF">
        <w:t xml:space="preserve">beans </w:t>
      </w:r>
      <w:r w:rsidR="00DD47D3">
        <w:t xml:space="preserve">in the jar, </w:t>
      </w:r>
      <w:r w:rsidR="00A73F14" w:rsidRPr="00A477CF">
        <w:t xml:space="preserve">the expected number of black </w:t>
      </w:r>
      <w:r w:rsidR="00DD47D3">
        <w:t xml:space="preserve">jelly beans </w:t>
      </w:r>
      <w:r w:rsidR="00A73F14" w:rsidRPr="00A477CF">
        <w:t xml:space="preserve">and </w:t>
      </w:r>
      <w:r w:rsidR="00DD47D3">
        <w:t>orange jelly beans</w:t>
      </w:r>
      <w:r w:rsidR="00A73F14" w:rsidRPr="00A477CF">
        <w:t>, respectively, would be:</w:t>
      </w:r>
    </w:p>
    <w:p w14:paraId="6DF223FE" w14:textId="1304CF05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A477CF">
        <w:t>267, 200</w:t>
      </w:r>
      <w:r w:rsidR="00BA75B3" w:rsidRPr="00BA75B3">
        <w:tab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A477CF">
        <w:t>267, 300</w:t>
      </w:r>
      <w:r w:rsidR="00BA75B3" w:rsidRPr="00BA75B3">
        <w:tab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A477CF">
        <w:t>133, 300</w:t>
      </w:r>
      <w:r w:rsidR="00BA75B3" w:rsidRPr="00BA75B3">
        <w:tab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A477CF">
        <w:t>133, 200</w:t>
      </w:r>
    </w:p>
    <w:p w14:paraId="0717C3AE" w14:textId="5E10359A" w:rsidR="00A73F14" w:rsidRDefault="00A73F14" w:rsidP="00A73F14">
      <w:pPr>
        <w:pStyle w:val="Pquestionheadingmc"/>
      </w:pPr>
      <w:r>
        <w:t>Question 2</w:t>
      </w:r>
      <w:r w:rsidR="00BA75B3" w:rsidRPr="00BA75B3">
        <w:tab/>
      </w:r>
      <w:r>
        <w:t>[9.1]</w:t>
      </w:r>
    </w:p>
    <w:p w14:paraId="7D5BA6BB" w14:textId="74CFE38D" w:rsidR="00A73F14" w:rsidRPr="00A477CF" w:rsidRDefault="00A73F14" w:rsidP="00A73F14">
      <w:pPr>
        <w:pStyle w:val="Pquestiontextmainstem"/>
      </w:pPr>
      <w:r w:rsidRPr="00A477CF">
        <w:t>400 penguins were tagged and released into the population. Of a sample of 120 penguins that were caught later</w:t>
      </w:r>
      <w:r w:rsidR="00DD47D3">
        <w:t>,</w:t>
      </w:r>
      <w:r w:rsidRPr="00A477CF">
        <w:t xml:space="preserve"> 15 were found to have tags. The estimated population size is:</w:t>
      </w:r>
    </w:p>
    <w:p w14:paraId="40183DA8" w14:textId="46090A92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A477CF">
        <w:t>50</w:t>
      </w:r>
      <w:r w:rsidR="00BA75B3" w:rsidRPr="00BA75B3">
        <w:tab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A477CF">
        <w:t>3200</w:t>
      </w:r>
      <w:r w:rsidR="00BA75B3" w:rsidRPr="00BA75B3">
        <w:tab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A477CF">
        <w:t>4000</w:t>
      </w:r>
      <w:r w:rsidR="00BA75B3" w:rsidRPr="00BA75B3">
        <w:tab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A477CF">
        <w:t>4500</w:t>
      </w:r>
    </w:p>
    <w:p w14:paraId="35BAABED" w14:textId="3B36D431" w:rsidR="00A73F14" w:rsidRDefault="00A73F14" w:rsidP="00A73F14">
      <w:pPr>
        <w:pStyle w:val="Pquestionheadingmc"/>
      </w:pPr>
      <w:r>
        <w:t>Question 3</w:t>
      </w:r>
      <w:r w:rsidR="00BA75B3" w:rsidRPr="00BA75B3">
        <w:tab/>
      </w:r>
      <w:r>
        <w:t>[9.2]</w:t>
      </w:r>
    </w:p>
    <w:p w14:paraId="7D023B42" w14:textId="77777777" w:rsidR="00A73F14" w:rsidRPr="00A477CF" w:rsidRDefault="00A73F14" w:rsidP="00A73F14">
      <w:pPr>
        <w:pStyle w:val="Pquestiontextmainstem"/>
      </w:pPr>
      <w:r w:rsidRPr="00A477CF">
        <w:t>The range is:</w:t>
      </w:r>
    </w:p>
    <w:p w14:paraId="2613A57F" w14:textId="12C243BD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A477CF">
        <w:t>the score that occurs the most</w:t>
      </w:r>
    </w:p>
    <w:p w14:paraId="5AC0C184" w14:textId="359DF993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A477CF">
        <w:t>the average set of scores</w:t>
      </w:r>
    </w:p>
    <w:p w14:paraId="2FCCD0A0" w14:textId="78A40FF8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A477CF">
        <w:t xml:space="preserve">the difference between the </w:t>
      </w:r>
      <w:r w:rsidR="0017511E" w:rsidRPr="00A477CF">
        <w:t xml:space="preserve">highest </w:t>
      </w:r>
      <w:r w:rsidR="0017511E">
        <w:t xml:space="preserve">score </w:t>
      </w:r>
      <w:r w:rsidR="0017511E" w:rsidRPr="00A477CF">
        <w:t xml:space="preserve">and </w:t>
      </w:r>
      <w:r w:rsidR="0017511E">
        <w:t xml:space="preserve">the </w:t>
      </w:r>
      <w:r w:rsidR="0017511E" w:rsidRPr="00A477CF">
        <w:t>lowest score</w:t>
      </w:r>
    </w:p>
    <w:p w14:paraId="5F6C64A3" w14:textId="3E4F2D64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A477CF">
        <w:t>the middle score of a set of scores</w:t>
      </w:r>
    </w:p>
    <w:p w14:paraId="55626209" w14:textId="0A76C95D" w:rsidR="00A73F14" w:rsidRDefault="00A73F14" w:rsidP="00A73F14">
      <w:pPr>
        <w:pStyle w:val="Pquestionheadingmc"/>
      </w:pPr>
      <w:r>
        <w:t>Question 4</w:t>
      </w:r>
      <w:r w:rsidR="00BA75B3" w:rsidRPr="00BA75B3">
        <w:tab/>
      </w:r>
      <w:r>
        <w:t>[9.5]</w:t>
      </w:r>
    </w:p>
    <w:p w14:paraId="5C5DAB3D" w14:textId="77777777" w:rsidR="00A73F14" w:rsidRPr="00A477CF" w:rsidRDefault="00A73F14" w:rsidP="00A73F14">
      <w:pPr>
        <w:pStyle w:val="Pquestiontextmainstem"/>
      </w:pPr>
      <w:r w:rsidRPr="00A477CF">
        <w:t>Any possible result of an event is called:</w:t>
      </w:r>
    </w:p>
    <w:p w14:paraId="77A7F93F" w14:textId="743B599C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A477CF">
        <w:t>an outcome</w:t>
      </w:r>
      <w:r w:rsidR="00BA75B3" w:rsidRPr="00BA75B3">
        <w:tab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A477CF">
        <w:t>the sample space</w:t>
      </w:r>
    </w:p>
    <w:p w14:paraId="0211DEAD" w14:textId="2D87A71D" w:rsidR="00A73F14" w:rsidRPr="00A477CF" w:rsidRDefault="00D66CE4" w:rsidP="00A73F14">
      <w:pPr>
        <w:pStyle w:val="Pquestiontextmcqoptions"/>
      </w:pP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A477CF">
        <w:t>the complement</w:t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A477CF">
        <w:t>the probability</w:t>
      </w:r>
    </w:p>
    <w:p w14:paraId="3A57E34A" w14:textId="78606DE9" w:rsidR="00A73F14" w:rsidRDefault="00A73F14" w:rsidP="00A73F14">
      <w:pPr>
        <w:pStyle w:val="Pquestionheadingmc"/>
      </w:pPr>
      <w:r>
        <w:t>Question 5</w:t>
      </w:r>
      <w:r w:rsidR="00BA75B3" w:rsidRPr="00BA75B3">
        <w:tab/>
      </w:r>
      <w:r>
        <w:t>[9.6]</w:t>
      </w:r>
    </w:p>
    <w:p w14:paraId="02983ED6" w14:textId="7D9DF781" w:rsidR="00A73F14" w:rsidRPr="00A477CF" w:rsidRDefault="00D66CE4" w:rsidP="00A73F14">
      <w:pPr>
        <w:pStyle w:val="Pquestiontextmainstem"/>
      </w:pPr>
      <w:r>
        <w:t xml:space="preserve">A </w:t>
      </w:r>
      <w:r w:rsidR="00A73F14" w:rsidRPr="00A477CF">
        <w:t xml:space="preserve">card is drawn from a </w:t>
      </w:r>
      <w:r>
        <w:t>standard</w:t>
      </w:r>
      <w:r w:rsidR="00A73F14" w:rsidRPr="00A477CF">
        <w:t xml:space="preserve"> pack</w:t>
      </w:r>
      <w:r>
        <w:t xml:space="preserve"> of 52 playing cards</w:t>
      </w:r>
      <w:r w:rsidR="00A73F14" w:rsidRPr="00A477CF">
        <w:t>. What is the probability it is a heart?</w:t>
      </w:r>
    </w:p>
    <w:p w14:paraId="4EBAC4F9" w14:textId="1B4B8F3A" w:rsidR="00A73F14" w:rsidRPr="00A477CF" w:rsidRDefault="00D66CE4" w:rsidP="00A73F14">
      <w:pPr>
        <w:pStyle w:val="Pquestiontextmcqoptions"/>
      </w:pPr>
      <w:r w:rsidRPr="00DD47D3">
        <w:rPr>
          <w:rStyle w:val="Cquestionpartlabelbold"/>
        </w:rPr>
        <w:t>A</w:t>
      </w:r>
      <w:r w:rsidR="00BA75B3" w:rsidRPr="00BA75B3">
        <w:tab/>
      </w:r>
      <w:r w:rsidR="00A73F14" w:rsidRPr="00A477CF">
        <w:rPr>
          <w:position w:val="-24"/>
        </w:rPr>
        <w:object w:dxaOrig="240" w:dyaOrig="620" w14:anchorId="51678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 fillcolor="window">
            <v:imagedata r:id="rId8" o:title=""/>
          </v:shape>
          <o:OLEObject Type="Embed" ProgID="Equation.3" ShapeID="_x0000_i1025" DrawAspect="Content" ObjectID="_1540571519" r:id="rId9"/>
        </w:object>
      </w:r>
      <w:r w:rsidR="00BA75B3" w:rsidRPr="00BA75B3">
        <w:tab/>
      </w:r>
      <w:r w:rsidR="00BA75B3" w:rsidRPr="00BA75B3">
        <w:tab/>
      </w:r>
      <w:r w:rsidRPr="00DD47D3">
        <w:rPr>
          <w:rStyle w:val="Cquestionpartlabelbold"/>
        </w:rPr>
        <w:t>B</w:t>
      </w:r>
      <w:r w:rsidR="00BA75B3" w:rsidRPr="00BA75B3">
        <w:tab/>
      </w:r>
      <w:r w:rsidR="00A73F14" w:rsidRPr="00A477CF">
        <w:rPr>
          <w:position w:val="-24"/>
        </w:rPr>
        <w:object w:dxaOrig="240" w:dyaOrig="620" w14:anchorId="0C98AB97">
          <v:shape id="_x0000_i1026" type="#_x0000_t75" style="width:12pt;height:30.75pt" o:ole="" fillcolor="window">
            <v:imagedata r:id="rId10" o:title=""/>
          </v:shape>
          <o:OLEObject Type="Embed" ProgID="Equation.3" ShapeID="_x0000_i1026" DrawAspect="Content" ObjectID="_1540571520" r:id="rId11"/>
        </w:object>
      </w:r>
      <w:r w:rsidR="00BA75B3" w:rsidRPr="00BA75B3">
        <w:tab/>
      </w:r>
      <w:r w:rsidR="00BA75B3" w:rsidRPr="00BA75B3">
        <w:tab/>
      </w:r>
      <w:r w:rsidRPr="00DD47D3">
        <w:rPr>
          <w:rStyle w:val="Cquestionpartlabelbold"/>
        </w:rPr>
        <w:t>C</w:t>
      </w:r>
      <w:r w:rsidR="00BA75B3" w:rsidRPr="00BA75B3">
        <w:tab/>
      </w:r>
      <w:r w:rsidR="00A73F14" w:rsidRPr="00A477CF">
        <w:rPr>
          <w:position w:val="-24"/>
        </w:rPr>
        <w:object w:dxaOrig="320" w:dyaOrig="620" w14:anchorId="57FB85FD">
          <v:shape id="_x0000_i1027" type="#_x0000_t75" style="width:15.75pt;height:30.75pt" o:ole="" fillcolor="window">
            <v:imagedata r:id="rId12" o:title=""/>
          </v:shape>
          <o:OLEObject Type="Embed" ProgID="Equation.3" ShapeID="_x0000_i1027" DrawAspect="Content" ObjectID="_1540571521" r:id="rId13"/>
        </w:object>
      </w:r>
      <w:r w:rsidR="00BA75B3" w:rsidRPr="00BA75B3">
        <w:tab/>
      </w:r>
      <w:r w:rsidRPr="00DD47D3">
        <w:rPr>
          <w:rStyle w:val="Cquestionpartlabelbold"/>
        </w:rPr>
        <w:t>D</w:t>
      </w:r>
      <w:r w:rsidR="00BA75B3" w:rsidRPr="00BA75B3">
        <w:tab/>
      </w:r>
      <w:r w:rsidR="00A73F14" w:rsidRPr="00A477CF">
        <w:rPr>
          <w:position w:val="-24"/>
        </w:rPr>
        <w:object w:dxaOrig="340" w:dyaOrig="620" w14:anchorId="67501559">
          <v:shape id="_x0000_i1028" type="#_x0000_t75" style="width:17.25pt;height:30.75pt" o:ole="" fillcolor="window">
            <v:imagedata r:id="rId14" o:title=""/>
          </v:shape>
          <o:OLEObject Type="Embed" ProgID="Equation.3" ShapeID="_x0000_i1028" DrawAspect="Content" ObjectID="_1540571522" r:id="rId15"/>
        </w:object>
      </w:r>
    </w:p>
    <w:p w14:paraId="58B75690" w14:textId="0796DCAC" w:rsidR="00A73F14" w:rsidRDefault="00A73F14" w:rsidP="00A73F14">
      <w:pPr>
        <w:pStyle w:val="Pquestionheadingmc"/>
      </w:pPr>
      <w:r>
        <w:t>Question 6</w:t>
      </w:r>
      <w:r w:rsidR="00BA75B3" w:rsidRPr="00BA75B3">
        <w:tab/>
      </w:r>
      <w:r>
        <w:t>[9.7]</w:t>
      </w:r>
    </w:p>
    <w:p w14:paraId="6E23693C" w14:textId="77777777" w:rsidR="00A73F14" w:rsidRPr="00A477CF" w:rsidRDefault="00A73F14" w:rsidP="00A73F14">
      <w:pPr>
        <w:pStyle w:val="Pquestiontextmainstem"/>
      </w:pPr>
      <w:r w:rsidRPr="00A477CF">
        <w:t>In a Venn diagram, the symbol used to represent the universal set is:</w:t>
      </w:r>
    </w:p>
    <w:p w14:paraId="27141696" w14:textId="1274F863" w:rsidR="00A73F14" w:rsidRPr="00480D68" w:rsidRDefault="00D66CE4" w:rsidP="00A73F14">
      <w:pPr>
        <w:pStyle w:val="Pquestiontextmcqoptions"/>
        <w:rPr>
          <w:rStyle w:val="Cmathsexpressions"/>
          <w:i/>
          <w:iCs/>
        </w:rPr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480D68">
        <w:rPr>
          <w:rStyle w:val="Cmathsexpressions"/>
          <w:i/>
          <w:iCs/>
        </w:rPr>
        <w:t>A</w:t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480D68">
        <w:rPr>
          <w:rStyle w:val="Cmathsexpressions"/>
          <w:i/>
          <w:iCs/>
        </w:rPr>
        <w:t>A</w:t>
      </w:r>
      <w:r w:rsidR="00A73F14" w:rsidRPr="00A477CF">
        <w:sym w:font="Symbol" w:char="F0A2"/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7E393B">
        <w:rPr>
          <w:rStyle w:val="Cmathsexpressions"/>
        </w:rPr>
        <w:t>ξ</w:t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480D68">
        <w:rPr>
          <w:rStyle w:val="Cmathsexpressions"/>
          <w:i/>
          <w:iCs/>
        </w:rPr>
        <w:t>B</w:t>
      </w:r>
    </w:p>
    <w:p w14:paraId="0C80B37F" w14:textId="704E8AE0" w:rsidR="00A73F14" w:rsidRDefault="00A73F14" w:rsidP="00A73F14">
      <w:pPr>
        <w:pStyle w:val="Pquestionheadingmc"/>
      </w:pPr>
      <w:r>
        <w:t>Question 7</w:t>
      </w:r>
      <w:r w:rsidR="00BA75B3" w:rsidRPr="00BA75B3">
        <w:tab/>
      </w:r>
      <w:r>
        <w:t>[9.</w:t>
      </w:r>
      <w:r w:rsidR="007E393B">
        <w:t>6</w:t>
      </w:r>
      <w:r>
        <w:t>]</w:t>
      </w:r>
    </w:p>
    <w:p w14:paraId="1D5FB29F" w14:textId="3E447C02" w:rsidR="00A73F14" w:rsidRPr="00A477CF" w:rsidRDefault="00A73F14" w:rsidP="00A73F14">
      <w:pPr>
        <w:pStyle w:val="Pquestiontextmainstem"/>
      </w:pPr>
      <w:r w:rsidRPr="00A477CF">
        <w:t>Twenty cards, each with a different number from 1 to 20 written on it, are placed in a hat. One number is drawn. What is the probability it is a number with a 1 in it?</w:t>
      </w:r>
    </w:p>
    <w:p w14:paraId="7B5439B3" w14:textId="6C0A4AB1" w:rsidR="00A73F14" w:rsidRPr="00480D68" w:rsidRDefault="00D66CE4" w:rsidP="00A73F14">
      <w:pPr>
        <w:pStyle w:val="Pquestiontextmcqoptions"/>
        <w:rPr>
          <w:rStyle w:val="Cquestionpartlabelbold"/>
        </w:rPr>
      </w:pPr>
      <w:r w:rsidRPr="00DD47D3">
        <w:rPr>
          <w:rStyle w:val="Cquestionpartlabelbold"/>
        </w:rPr>
        <w:t>A</w:t>
      </w:r>
      <w:r w:rsidR="00BA75B3" w:rsidRPr="00BA75B3">
        <w:tab/>
      </w:r>
      <w:r w:rsidR="00A73F14" w:rsidRPr="00A477CF">
        <w:rPr>
          <w:position w:val="-24"/>
        </w:rPr>
        <w:object w:dxaOrig="360" w:dyaOrig="620" w14:anchorId="064FDA64">
          <v:shape id="_x0000_i1029" type="#_x0000_t75" style="width:18pt;height:30.75pt" o:ole="" fillcolor="window">
            <v:imagedata r:id="rId16" o:title=""/>
          </v:shape>
          <o:OLEObject Type="Embed" ProgID="Equation.3" ShapeID="_x0000_i1029" DrawAspect="Content" ObjectID="_1540571523" r:id="rId17"/>
        </w:object>
      </w:r>
      <w:r w:rsidR="00BA75B3" w:rsidRPr="00BA75B3">
        <w:tab/>
      </w:r>
      <w:r w:rsidRPr="00DD47D3">
        <w:rPr>
          <w:rStyle w:val="Cquestionpartlabelbold"/>
        </w:rPr>
        <w:t>B</w:t>
      </w:r>
      <w:r w:rsidR="00BA75B3" w:rsidRPr="00BA75B3">
        <w:tab/>
      </w:r>
      <w:r w:rsidR="00A73F14" w:rsidRPr="00A477CF">
        <w:rPr>
          <w:position w:val="-24"/>
        </w:rPr>
        <w:object w:dxaOrig="220" w:dyaOrig="620" w14:anchorId="4079E6C0">
          <v:shape id="_x0000_i1030" type="#_x0000_t75" style="width:11.25pt;height:30.75pt" o:ole="" fillcolor="window">
            <v:imagedata r:id="rId18" o:title=""/>
          </v:shape>
          <o:OLEObject Type="Embed" ProgID="Equation.3" ShapeID="_x0000_i1030" DrawAspect="Content" ObjectID="_1540571524" r:id="rId19"/>
        </w:object>
      </w:r>
      <w:r w:rsidR="00BA75B3" w:rsidRPr="00BA75B3">
        <w:tab/>
      </w:r>
      <w:r w:rsidR="00BA75B3" w:rsidRPr="00BA75B3">
        <w:tab/>
      </w:r>
      <w:r w:rsidRPr="00DD47D3">
        <w:rPr>
          <w:rStyle w:val="Cquestionpartlabelbold"/>
        </w:rPr>
        <w:t>C</w:t>
      </w:r>
      <w:r w:rsidR="00BA75B3" w:rsidRPr="00BA75B3">
        <w:tab/>
      </w:r>
      <w:r w:rsidR="00A73F14" w:rsidRPr="00A477CF">
        <w:rPr>
          <w:position w:val="-24"/>
        </w:rPr>
        <w:object w:dxaOrig="240" w:dyaOrig="620" w14:anchorId="1F9624F9">
          <v:shape id="_x0000_i1031" type="#_x0000_t75" style="width:12pt;height:30.75pt" o:ole="" fillcolor="window">
            <v:imagedata r:id="rId20" o:title=""/>
          </v:shape>
          <o:OLEObject Type="Embed" ProgID="Equation.3" ShapeID="_x0000_i1031" DrawAspect="Content" ObjectID="_1540571525" r:id="rId21"/>
        </w:object>
      </w:r>
      <w:r w:rsidR="00BA75B3" w:rsidRPr="00BA75B3">
        <w:tab/>
      </w:r>
      <w:r w:rsidR="00BA75B3" w:rsidRPr="00BA75B3">
        <w:tab/>
      </w:r>
      <w:r w:rsidRPr="00DD47D3">
        <w:rPr>
          <w:rStyle w:val="Cquestionpartlabelbold"/>
        </w:rPr>
        <w:t>D</w:t>
      </w:r>
      <w:r w:rsidR="00BA75B3" w:rsidRPr="00BA75B3">
        <w:tab/>
      </w:r>
      <w:r w:rsidR="00A73F14" w:rsidRPr="00A477CF">
        <w:rPr>
          <w:position w:val="-24"/>
        </w:rPr>
        <w:object w:dxaOrig="320" w:dyaOrig="620" w14:anchorId="5E153A66">
          <v:shape id="_x0000_i1032" type="#_x0000_t75" style="width:15.75pt;height:30.75pt" o:ole="" fillcolor="window">
            <v:imagedata r:id="rId22" o:title=""/>
          </v:shape>
          <o:OLEObject Type="Embed" ProgID="Equation.3" ShapeID="_x0000_i1032" DrawAspect="Content" ObjectID="_1540571526" r:id="rId23"/>
        </w:object>
      </w:r>
    </w:p>
    <w:p w14:paraId="4072D92B" w14:textId="78EAD079" w:rsidR="00A73F14" w:rsidRDefault="00A73F14" w:rsidP="00671235">
      <w:pPr>
        <w:pStyle w:val="Pquestionheadingmc"/>
        <w:spacing w:before="240"/>
      </w:pPr>
      <w:r>
        <w:t>Question 8</w:t>
      </w:r>
      <w:r w:rsidR="00BA75B3" w:rsidRPr="00BA75B3">
        <w:tab/>
      </w:r>
      <w:r>
        <w:t>[9.4]</w:t>
      </w:r>
    </w:p>
    <w:p w14:paraId="6DE0FC7C" w14:textId="31DE1EA3" w:rsidR="00A73F14" w:rsidRPr="00A477CF" w:rsidRDefault="00A73F14" w:rsidP="00A73F14">
      <w:pPr>
        <w:pStyle w:val="Pquestiontextmainstem"/>
      </w:pPr>
      <w:r w:rsidRPr="00A477CF">
        <w:t>The class centre for a class interval of 25–34 is:</w:t>
      </w:r>
    </w:p>
    <w:p w14:paraId="0945873D" w14:textId="083AF969" w:rsidR="00A73F14" w:rsidRPr="00480D68" w:rsidRDefault="00D66CE4" w:rsidP="00A73F14">
      <w:pPr>
        <w:pStyle w:val="Pquestiontextmcqoptions"/>
        <w:rPr>
          <w:rStyle w:val="Cquestionpartlabelbold"/>
        </w:rPr>
      </w:pPr>
      <w:r w:rsidRPr="00480D68">
        <w:rPr>
          <w:rStyle w:val="Cquestionpartlabelbold"/>
        </w:rPr>
        <w:t>A</w:t>
      </w:r>
      <w:r w:rsidR="00BA75B3" w:rsidRPr="00BA75B3">
        <w:tab/>
      </w:r>
      <w:r w:rsidR="00A73F14" w:rsidRPr="00A477CF">
        <w:t>29</w:t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B</w:t>
      </w:r>
      <w:r w:rsidR="00BA75B3" w:rsidRPr="00BA75B3">
        <w:tab/>
      </w:r>
      <w:r w:rsidR="00A73F14" w:rsidRPr="00A477CF">
        <w:t>29.5</w:t>
      </w:r>
      <w:r w:rsidR="00BA75B3" w:rsidRPr="00BA75B3">
        <w:tab/>
      </w:r>
      <w:r w:rsidR="007E393B">
        <w:tab/>
      </w:r>
      <w:r w:rsidRPr="00480D68">
        <w:rPr>
          <w:rStyle w:val="Cquestionpartlabelbold"/>
        </w:rPr>
        <w:t>C</w:t>
      </w:r>
      <w:r w:rsidR="00BA75B3" w:rsidRPr="00BA75B3">
        <w:tab/>
      </w:r>
      <w:r w:rsidR="00A73F14" w:rsidRPr="00A477CF">
        <w:t>30</w:t>
      </w:r>
      <w:r w:rsidR="00BA75B3" w:rsidRPr="00BA75B3">
        <w:tab/>
      </w:r>
      <w:r w:rsidR="00BA75B3" w:rsidRPr="00BA75B3">
        <w:tab/>
      </w:r>
      <w:r w:rsidRPr="00480D68">
        <w:rPr>
          <w:rStyle w:val="Cquestionpartlabelbold"/>
        </w:rPr>
        <w:t>D</w:t>
      </w:r>
      <w:r w:rsidR="00BA75B3" w:rsidRPr="00BA75B3">
        <w:tab/>
      </w:r>
      <w:r w:rsidR="00A73F14" w:rsidRPr="00A477CF">
        <w:t>30.5</w:t>
      </w:r>
    </w:p>
    <w:p w14:paraId="725818E6" w14:textId="21B848CE" w:rsidR="001B433F" w:rsidRDefault="001B433F" w:rsidP="007E393B">
      <w:pPr>
        <w:pStyle w:val="Psectionresults"/>
        <w:spacing w:before="0" w:after="0"/>
      </w:pPr>
      <w:r>
        <w:t>M</w:t>
      </w:r>
      <w:r w:rsidR="002B3763">
        <w:t>ultiple-choice results: ___ /</w:t>
      </w:r>
      <w:r w:rsidR="00C54B30">
        <w:t>8</w:t>
      </w:r>
    </w:p>
    <w:p w14:paraId="38C01D2D" w14:textId="77777777" w:rsidR="001B433F" w:rsidRDefault="001B433F" w:rsidP="001B433F">
      <w:pPr>
        <w:pStyle w:val="Psectionheading"/>
      </w:pPr>
      <w:r>
        <w:lastRenderedPageBreak/>
        <w:t>Short answer section</w:t>
      </w:r>
    </w:p>
    <w:p w14:paraId="74A0B774" w14:textId="43C69D15" w:rsidR="00FD6DB9" w:rsidRDefault="00FD6DB9" w:rsidP="00671235">
      <w:pPr>
        <w:pStyle w:val="Pquestionheadingsx"/>
        <w:spacing w:before="240"/>
      </w:pPr>
      <w:r>
        <w:t xml:space="preserve">Question </w:t>
      </w:r>
      <w:r w:rsidR="00C54B30">
        <w:t>9</w:t>
      </w:r>
      <w:r w:rsidR="00BA75B3" w:rsidRPr="00BA75B3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C54B30">
        <w:t>[</w:t>
      </w:r>
      <w:r w:rsidR="00DC4B8B">
        <w:t>9.7</w:t>
      </w:r>
      <w:r>
        <w:t>]</w:t>
      </w:r>
    </w:p>
    <w:p w14:paraId="51D68E3F" w14:textId="0553C289" w:rsidR="00BA75B3" w:rsidRPr="00BA75B3" w:rsidRDefault="00BA75B3" w:rsidP="00BA75B3">
      <w:pPr>
        <w:pStyle w:val="Pquestiontextmainstem"/>
      </w:pPr>
      <w:r w:rsidRPr="00E3676F">
        <w:t xml:space="preserve">Choose the correct word from the following list to fill </w:t>
      </w:r>
      <w:r>
        <w:t xml:space="preserve">each of </w:t>
      </w:r>
      <w:r w:rsidRPr="00E3676F">
        <w:t>the gaps in the following sentences.</w:t>
      </w:r>
    </w:p>
    <w:p w14:paraId="191CFCF5" w14:textId="7CF2CC70" w:rsidR="00DD47D3" w:rsidRDefault="00DD47D3" w:rsidP="00BA75B3">
      <w:pPr>
        <w:pStyle w:val="Pquestiontextmainstem"/>
        <w:rPr>
          <w:i/>
        </w:rPr>
      </w:pPr>
      <w:r w:rsidRPr="00BA75B3">
        <w:rPr>
          <w:i/>
        </w:rPr>
        <w:t>probability</w:t>
      </w:r>
      <w:r w:rsidR="00480D68">
        <w:rPr>
          <w:i/>
        </w:rPr>
        <w:t xml:space="preserve">                </w:t>
      </w:r>
      <w:r w:rsidRPr="00BA75B3">
        <w:rPr>
          <w:i/>
        </w:rPr>
        <w:t>outcome</w:t>
      </w:r>
      <w:r w:rsidR="00480D68">
        <w:rPr>
          <w:i/>
        </w:rPr>
        <w:t xml:space="preserve">                </w:t>
      </w:r>
      <w:r w:rsidRPr="00BA75B3">
        <w:rPr>
          <w:i/>
        </w:rPr>
        <w:t>union</w:t>
      </w:r>
      <w:r w:rsidR="00480D68">
        <w:rPr>
          <w:i/>
        </w:rPr>
        <w:t xml:space="preserve">                </w:t>
      </w:r>
      <w:r w:rsidRPr="00BA75B3">
        <w:rPr>
          <w:i/>
        </w:rPr>
        <w:t>intersection</w:t>
      </w:r>
      <w:r w:rsidR="00480D68">
        <w:rPr>
          <w:i/>
        </w:rPr>
        <w:t xml:space="preserve">                </w:t>
      </w:r>
      <w:r w:rsidRPr="00BA75B3">
        <w:rPr>
          <w:i/>
        </w:rPr>
        <w:t>set</w:t>
      </w:r>
    </w:p>
    <w:p w14:paraId="1AAE5127" w14:textId="77777777" w:rsidR="00073B17" w:rsidRDefault="00073B17" w:rsidP="00DD47D3">
      <w:pPr>
        <w:pStyle w:val="Pquestiontextpartsa"/>
        <w:rPr>
          <w:rStyle w:val="Cquestionpartlabelbold"/>
        </w:rPr>
      </w:pPr>
    </w:p>
    <w:p w14:paraId="0220E252" w14:textId="0146B527" w:rsidR="00A73F14" w:rsidRDefault="00A73F14" w:rsidP="00DD47D3">
      <w:pPr>
        <w:pStyle w:val="Pquestiontextpartsa"/>
      </w:pPr>
      <w:r w:rsidRPr="00480D68">
        <w:rPr>
          <w:rStyle w:val="Cquestionpartlabelbold"/>
        </w:rPr>
        <w:t>(a)</w:t>
      </w:r>
      <w:r w:rsidR="00BA75B3" w:rsidRPr="00BA75B3">
        <w:tab/>
      </w:r>
      <w:r w:rsidR="00D66CE4">
        <w:t xml:space="preserve">A </w:t>
      </w:r>
      <w:r w:rsidRPr="00A477CF">
        <w:t>Venn diagram or a two-way table can be used to work out the ____________________ of an outcome occurring from overlapping events.</w:t>
      </w:r>
    </w:p>
    <w:p w14:paraId="2C6BFA25" w14:textId="77777777" w:rsidR="00073B17" w:rsidRDefault="00073B17" w:rsidP="00DD47D3">
      <w:pPr>
        <w:pStyle w:val="Pquestiontextpartsa"/>
      </w:pPr>
    </w:p>
    <w:p w14:paraId="42970D39" w14:textId="3EC703BB" w:rsidR="00A73F14" w:rsidRDefault="00A73F14" w:rsidP="00DD47D3">
      <w:pPr>
        <w:pStyle w:val="Pquestiontextpartsa"/>
      </w:pPr>
      <w:r w:rsidRPr="00480D68">
        <w:rPr>
          <w:rStyle w:val="Cquestionpartlabelbold"/>
        </w:rPr>
        <w:t>(b)</w:t>
      </w:r>
      <w:r w:rsidR="00BA75B3" w:rsidRPr="00BA75B3">
        <w:tab/>
      </w:r>
      <w:r w:rsidR="00BA75B3">
        <w:t xml:space="preserve">The </w:t>
      </w:r>
      <w:r w:rsidRPr="00A477CF">
        <w:t xml:space="preserve">____________________ of </w:t>
      </w:r>
      <w:r w:rsidR="00D66CE4" w:rsidRPr="00480D68">
        <w:rPr>
          <w:rStyle w:val="Cmathsexpressions"/>
          <w:i/>
          <w:iCs/>
        </w:rPr>
        <w:t xml:space="preserve">A </w:t>
      </w:r>
      <w:r w:rsidRPr="00A477CF">
        <w:t xml:space="preserve">and </w:t>
      </w:r>
      <w:r w:rsidR="00D66CE4" w:rsidRPr="00480D68">
        <w:rPr>
          <w:rStyle w:val="Cmathsexpressions"/>
          <w:i/>
          <w:iCs/>
        </w:rPr>
        <w:t xml:space="preserve">B </w:t>
      </w:r>
      <w:r w:rsidRPr="00A477CF">
        <w:t xml:space="preserve">includes the outcomes that are in both </w:t>
      </w:r>
      <w:r w:rsidR="00D66CE4" w:rsidRPr="00480D68">
        <w:rPr>
          <w:rStyle w:val="Cmathsexpressions"/>
          <w:i/>
          <w:iCs/>
        </w:rPr>
        <w:t xml:space="preserve">A </w:t>
      </w:r>
      <w:r w:rsidRPr="00A477CF">
        <w:t xml:space="preserve">and </w:t>
      </w:r>
      <w:r w:rsidRPr="00480D68">
        <w:rPr>
          <w:rStyle w:val="Cmathsexpressions"/>
          <w:i/>
          <w:iCs/>
        </w:rPr>
        <w:t>B</w:t>
      </w:r>
      <w:r w:rsidRPr="00A477CF">
        <w:t>.</w:t>
      </w:r>
    </w:p>
    <w:p w14:paraId="51452392" w14:textId="7013A7C5" w:rsidR="001F0763" w:rsidRDefault="001F0763" w:rsidP="001F0763">
      <w:pPr>
        <w:pStyle w:val="Pquestionheadingsx"/>
      </w:pPr>
      <w:r>
        <w:t>Question 1</w:t>
      </w:r>
      <w:r w:rsidR="00C54B30">
        <w:t>0</w:t>
      </w:r>
      <w:r w:rsidR="00BA75B3" w:rsidRPr="00BA75B3">
        <w:tab/>
      </w:r>
      <w:r w:rsidR="00C54B30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[9.1</w:t>
      </w:r>
      <w:r>
        <w:t>]</w:t>
      </w:r>
    </w:p>
    <w:p w14:paraId="3D3C1614" w14:textId="537FD67C" w:rsidR="00A73F14" w:rsidRDefault="00480D68" w:rsidP="00DD47D3">
      <w:pPr>
        <w:pStyle w:val="Pquestiontextmainstem"/>
      </w:pPr>
      <w:r>
        <w:t>Using an example, explain</w:t>
      </w:r>
      <w:r w:rsidR="00A73F14" w:rsidRPr="00A477CF">
        <w:t xml:space="preserve"> the term ‘random sampling’. </w:t>
      </w:r>
    </w:p>
    <w:p w14:paraId="3D57A32E" w14:textId="77777777" w:rsidR="00480D68" w:rsidRDefault="00480D68" w:rsidP="00DD47D3">
      <w:pPr>
        <w:pStyle w:val="Pquestiontextmainstem"/>
      </w:pPr>
    </w:p>
    <w:p w14:paraId="661BFC37" w14:textId="77777777" w:rsidR="00480D68" w:rsidRDefault="00480D68" w:rsidP="00DD47D3">
      <w:pPr>
        <w:pStyle w:val="Pquestiontextmainstem"/>
      </w:pPr>
    </w:p>
    <w:p w14:paraId="5AA7C862" w14:textId="77777777" w:rsidR="00480D68" w:rsidRDefault="00480D68" w:rsidP="00DD47D3">
      <w:pPr>
        <w:pStyle w:val="Pquestiontextmainstem"/>
      </w:pPr>
    </w:p>
    <w:p w14:paraId="701ABDB6" w14:textId="62591B3A" w:rsidR="00A73F14" w:rsidRDefault="00A73F14" w:rsidP="00A73F14">
      <w:pPr>
        <w:pStyle w:val="Pquestionheadingsx"/>
      </w:pPr>
      <w:r>
        <w:t>Question 11</w:t>
      </w:r>
      <w:r w:rsidR="00BA75B3" w:rsidRPr="00BA75B3"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[9.1</w:t>
      </w:r>
      <w:r>
        <w:t>]</w:t>
      </w:r>
    </w:p>
    <w:p w14:paraId="4527CE6A" w14:textId="3AFE61BA" w:rsidR="00A73F14" w:rsidRPr="00A477CF" w:rsidRDefault="00A73F14" w:rsidP="00DD47D3">
      <w:pPr>
        <w:pStyle w:val="Pquestiontextmainstem"/>
      </w:pPr>
      <w:r w:rsidRPr="00A477CF">
        <w:t xml:space="preserve">Choose the example </w:t>
      </w:r>
      <w:r w:rsidR="00480D68">
        <w:t xml:space="preserve">from the list below </w:t>
      </w:r>
      <w:r w:rsidRPr="00A477CF">
        <w:t>that is both a ‘judgemental’ and a ‘convenience’ sample. Explain your choice.</w:t>
      </w:r>
    </w:p>
    <w:p w14:paraId="2326877C" w14:textId="038B305E" w:rsidR="00A73F14" w:rsidRPr="00A477CF" w:rsidRDefault="00744603" w:rsidP="00480D68">
      <w:pPr>
        <w:pStyle w:val="Pquestiontextpartsa"/>
      </w:pPr>
      <w:r>
        <w:rPr>
          <w:rStyle w:val="Cquestionpartlabelbold"/>
        </w:rPr>
        <w:t xml:space="preserve">Example </w:t>
      </w:r>
      <w:r w:rsidR="00480D68" w:rsidRPr="00480D68">
        <w:rPr>
          <w:rStyle w:val="Cquestionpartlabelbold"/>
        </w:rPr>
        <w:t>1</w:t>
      </w:r>
      <w:r w:rsidR="00480D68">
        <w:tab/>
      </w:r>
      <w:r w:rsidR="00A73F14" w:rsidRPr="00A477CF">
        <w:t xml:space="preserve">Surveying a group of school tuckshop volunteers on what makes a healthy school </w:t>
      </w:r>
      <w:r w:rsidR="009D1A10">
        <w:tab/>
      </w:r>
      <w:r w:rsidR="009D1A10">
        <w:tab/>
      </w:r>
      <w:r w:rsidR="00A73F14" w:rsidRPr="00A477CF">
        <w:t>lunch.</w:t>
      </w:r>
    </w:p>
    <w:p w14:paraId="182864C2" w14:textId="7A8712FE" w:rsidR="00A73F14" w:rsidRPr="00A477CF" w:rsidRDefault="00744603" w:rsidP="00480D68">
      <w:pPr>
        <w:pStyle w:val="Pquestiontextpartsa"/>
      </w:pPr>
      <w:r>
        <w:rPr>
          <w:rStyle w:val="Cquestionpartlabelbold"/>
        </w:rPr>
        <w:t xml:space="preserve">Example </w:t>
      </w:r>
      <w:r w:rsidR="00480D68" w:rsidRPr="00480D68">
        <w:rPr>
          <w:rStyle w:val="Cquestionpartlabelbold"/>
        </w:rPr>
        <w:t>2</w:t>
      </w:r>
      <w:r w:rsidR="00480D68">
        <w:tab/>
      </w:r>
      <w:r w:rsidR="00A73F14" w:rsidRPr="00A477CF">
        <w:t>Surveying scientists from all over the world in regards to rising ocean levels.</w:t>
      </w:r>
    </w:p>
    <w:p w14:paraId="60AE2F9B" w14:textId="2AF08F50" w:rsidR="00A73F14" w:rsidRPr="00A477CF" w:rsidRDefault="00744603" w:rsidP="00480D68">
      <w:pPr>
        <w:pStyle w:val="Pquestiontextpartsa"/>
      </w:pPr>
      <w:r>
        <w:rPr>
          <w:rStyle w:val="Cquestionpartlabelbold"/>
        </w:rPr>
        <w:t xml:space="preserve">Example </w:t>
      </w:r>
      <w:r w:rsidR="00480D68" w:rsidRPr="00480D68">
        <w:rPr>
          <w:rStyle w:val="Cquestionpartlabelbold"/>
        </w:rPr>
        <w:t>3</w:t>
      </w:r>
      <w:r w:rsidR="00480D68">
        <w:tab/>
      </w:r>
      <w:r w:rsidR="00A73F14" w:rsidRPr="00A477CF">
        <w:t>Asking people who enter a shopping mall their opinion on new government reforms.</w:t>
      </w:r>
    </w:p>
    <w:p w14:paraId="156531F1" w14:textId="77777777" w:rsidR="00A73F14" w:rsidRDefault="00A73F14" w:rsidP="00DD47D3">
      <w:pPr>
        <w:pStyle w:val="Pquestiontextmainstem"/>
      </w:pPr>
      <w:r w:rsidRPr="00A477CF">
        <w:t>For your chosen example, is there a likelihood of bias? Explain your answer.</w:t>
      </w:r>
    </w:p>
    <w:p w14:paraId="4BF7F715" w14:textId="77777777" w:rsidR="00480D68" w:rsidRDefault="00480D68" w:rsidP="00DD47D3">
      <w:pPr>
        <w:pStyle w:val="Pquestiontextmainstem"/>
      </w:pPr>
    </w:p>
    <w:p w14:paraId="50FE74CC" w14:textId="77777777" w:rsidR="00480D68" w:rsidRDefault="00480D68" w:rsidP="00DD47D3">
      <w:pPr>
        <w:pStyle w:val="Pquestiontextmainstem"/>
      </w:pPr>
    </w:p>
    <w:p w14:paraId="02CECAA8" w14:textId="77777777" w:rsidR="00480D68" w:rsidRDefault="00480D68" w:rsidP="00DD47D3">
      <w:pPr>
        <w:pStyle w:val="Pquestiontextmainstem"/>
      </w:pPr>
    </w:p>
    <w:p w14:paraId="2CC0E57B" w14:textId="77777777" w:rsidR="00480D68" w:rsidRDefault="00480D68" w:rsidP="00DD47D3">
      <w:pPr>
        <w:pStyle w:val="Pquestiontextmainstem"/>
      </w:pPr>
    </w:p>
    <w:p w14:paraId="7F3062BE" w14:textId="77777777" w:rsidR="00480D68" w:rsidRPr="00A477CF" w:rsidRDefault="00480D68" w:rsidP="00DD47D3">
      <w:pPr>
        <w:pStyle w:val="Pquestiontextmainstem"/>
      </w:pPr>
    </w:p>
    <w:p w14:paraId="4CECD133" w14:textId="54945F29" w:rsidR="00A73F14" w:rsidRDefault="00A73F14" w:rsidP="00A73F14">
      <w:pPr>
        <w:pStyle w:val="Pquestionheadingsx"/>
      </w:pPr>
      <w:r>
        <w:t>Question 12</w:t>
      </w:r>
      <w:r w:rsidR="00BA75B3" w:rsidRPr="00BA75B3">
        <w:tab/>
      </w:r>
      <w:r w:rsidR="00DC4B8B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[9.6</w:t>
      </w:r>
      <w:r>
        <w:t>]</w:t>
      </w:r>
    </w:p>
    <w:p w14:paraId="66399BDA" w14:textId="4CD39664" w:rsidR="00A73F14" w:rsidRPr="00A477CF" w:rsidRDefault="00A73F14" w:rsidP="00DD47D3">
      <w:pPr>
        <w:pStyle w:val="Pquestiontextmainstem"/>
      </w:pPr>
      <w:r w:rsidRPr="00A477CF">
        <w:t xml:space="preserve">The table shows the number of children in a family and the probability of a family having that number of children. </w:t>
      </w:r>
    </w:p>
    <w:p w14:paraId="2EFBCC8B" w14:textId="01B2F6D5" w:rsidR="00A73F14" w:rsidRPr="00DD47D3" w:rsidRDefault="00DD47D3" w:rsidP="00DD47D3">
      <w:pPr>
        <w:pStyle w:val="Pquestiontextpartsa"/>
      </w:pPr>
      <w:r w:rsidRPr="00480D68">
        <w:rPr>
          <w:rStyle w:val="Cquestionpartlabelbold"/>
        </w:rPr>
        <w:t>(a)</w:t>
      </w:r>
      <w:r w:rsidR="00BA75B3" w:rsidRPr="00BA75B3">
        <w:tab/>
      </w:r>
      <w:r w:rsidR="00A73F14" w:rsidRPr="00DD47D3">
        <w:t>Complete the table by filling in the missing probability for having 5 children in the family.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4"/>
        <w:gridCol w:w="1984"/>
      </w:tblGrid>
      <w:tr w:rsidR="009D1A10" w:rsidRPr="00480D68" w14:paraId="37AD15EC" w14:textId="77777777" w:rsidTr="00C23409">
        <w:tc>
          <w:tcPr>
            <w:tcW w:w="2774" w:type="dxa"/>
            <w:vAlign w:val="center"/>
          </w:tcPr>
          <w:p w14:paraId="602EDD10" w14:textId="77777777" w:rsidR="009D1A10" w:rsidRPr="00480D68" w:rsidRDefault="009D1A10" w:rsidP="009D1A10">
            <w:pPr>
              <w:pStyle w:val="Ptabletext"/>
            </w:pPr>
            <w:r w:rsidRPr="00480D68">
              <w:t>Children in the family</w:t>
            </w:r>
          </w:p>
        </w:tc>
        <w:tc>
          <w:tcPr>
            <w:tcW w:w="1984" w:type="dxa"/>
            <w:vAlign w:val="center"/>
          </w:tcPr>
          <w:p w14:paraId="00E3A13B" w14:textId="77777777" w:rsidR="009D1A10" w:rsidRPr="00480D68" w:rsidRDefault="009D1A10" w:rsidP="009D1A10">
            <w:pPr>
              <w:pStyle w:val="Ptabletext"/>
            </w:pPr>
            <w:r w:rsidRPr="00480D68">
              <w:t>Probability</w:t>
            </w:r>
          </w:p>
        </w:tc>
      </w:tr>
      <w:tr w:rsidR="009D1A10" w:rsidRPr="00480D68" w14:paraId="763DCD47" w14:textId="77777777" w:rsidTr="00C23409">
        <w:tc>
          <w:tcPr>
            <w:tcW w:w="2774" w:type="dxa"/>
            <w:vAlign w:val="center"/>
          </w:tcPr>
          <w:p w14:paraId="062ECF23" w14:textId="77777777" w:rsidR="009D1A10" w:rsidRPr="00480D68" w:rsidRDefault="009D1A10" w:rsidP="009D1A10">
            <w:pPr>
              <w:pStyle w:val="Ptabletext"/>
            </w:pPr>
            <w:r w:rsidRPr="00480D68">
              <w:t>0</w:t>
            </w:r>
          </w:p>
        </w:tc>
        <w:tc>
          <w:tcPr>
            <w:tcW w:w="1984" w:type="dxa"/>
            <w:vAlign w:val="center"/>
          </w:tcPr>
          <w:p w14:paraId="4CCD2CD5" w14:textId="77777777" w:rsidR="009D1A10" w:rsidRPr="00480D68" w:rsidRDefault="009D1A10" w:rsidP="009D1A10">
            <w:pPr>
              <w:pStyle w:val="Ptabletext"/>
            </w:pPr>
            <w:r w:rsidRPr="00480D68">
              <w:t>0.12</w:t>
            </w:r>
          </w:p>
        </w:tc>
      </w:tr>
      <w:tr w:rsidR="009D1A10" w:rsidRPr="00480D68" w14:paraId="587F1235" w14:textId="77777777" w:rsidTr="00C23409">
        <w:tc>
          <w:tcPr>
            <w:tcW w:w="2774" w:type="dxa"/>
            <w:vAlign w:val="center"/>
          </w:tcPr>
          <w:p w14:paraId="3BF91E32" w14:textId="77777777" w:rsidR="009D1A10" w:rsidRPr="00480D68" w:rsidRDefault="009D1A10" w:rsidP="009D1A10">
            <w:pPr>
              <w:pStyle w:val="Ptabletext"/>
            </w:pPr>
            <w:r w:rsidRPr="00480D68">
              <w:t>1</w:t>
            </w:r>
          </w:p>
        </w:tc>
        <w:tc>
          <w:tcPr>
            <w:tcW w:w="1984" w:type="dxa"/>
            <w:vAlign w:val="center"/>
          </w:tcPr>
          <w:p w14:paraId="5F083250" w14:textId="77777777" w:rsidR="009D1A10" w:rsidRPr="00480D68" w:rsidRDefault="009D1A10" w:rsidP="009D1A10">
            <w:pPr>
              <w:pStyle w:val="Ptabletext"/>
            </w:pPr>
            <w:r w:rsidRPr="00480D68">
              <w:t>0.26</w:t>
            </w:r>
          </w:p>
        </w:tc>
      </w:tr>
      <w:tr w:rsidR="009D1A10" w:rsidRPr="00480D68" w14:paraId="559E16F3" w14:textId="77777777" w:rsidTr="00C23409">
        <w:tc>
          <w:tcPr>
            <w:tcW w:w="2774" w:type="dxa"/>
            <w:vAlign w:val="center"/>
          </w:tcPr>
          <w:p w14:paraId="1DEA71B8" w14:textId="77777777" w:rsidR="009D1A10" w:rsidRPr="00480D68" w:rsidRDefault="009D1A10" w:rsidP="009D1A10">
            <w:pPr>
              <w:pStyle w:val="Ptabletext"/>
            </w:pPr>
            <w:r w:rsidRPr="00480D68">
              <w:t>2</w:t>
            </w:r>
          </w:p>
        </w:tc>
        <w:tc>
          <w:tcPr>
            <w:tcW w:w="1984" w:type="dxa"/>
            <w:vAlign w:val="center"/>
          </w:tcPr>
          <w:p w14:paraId="461959FD" w14:textId="77777777" w:rsidR="009D1A10" w:rsidRPr="00480D68" w:rsidRDefault="009D1A10" w:rsidP="009D1A10">
            <w:pPr>
              <w:pStyle w:val="Ptabletext"/>
            </w:pPr>
            <w:r w:rsidRPr="00480D68">
              <w:t>0.31</w:t>
            </w:r>
          </w:p>
        </w:tc>
      </w:tr>
      <w:tr w:rsidR="009D1A10" w:rsidRPr="00480D68" w14:paraId="1CB2327C" w14:textId="77777777" w:rsidTr="00C23409">
        <w:tc>
          <w:tcPr>
            <w:tcW w:w="2774" w:type="dxa"/>
            <w:vAlign w:val="center"/>
          </w:tcPr>
          <w:p w14:paraId="2CE35287" w14:textId="77777777" w:rsidR="009D1A10" w:rsidRPr="00480D68" w:rsidRDefault="009D1A10" w:rsidP="009D1A10">
            <w:pPr>
              <w:pStyle w:val="Ptabletext"/>
            </w:pPr>
            <w:r w:rsidRPr="00480D68">
              <w:t>3</w:t>
            </w:r>
          </w:p>
        </w:tc>
        <w:tc>
          <w:tcPr>
            <w:tcW w:w="1984" w:type="dxa"/>
            <w:vAlign w:val="center"/>
          </w:tcPr>
          <w:p w14:paraId="27E1CE40" w14:textId="77777777" w:rsidR="009D1A10" w:rsidRPr="00480D68" w:rsidRDefault="009D1A10" w:rsidP="009D1A10">
            <w:pPr>
              <w:pStyle w:val="Ptabletext"/>
            </w:pPr>
            <w:r w:rsidRPr="00480D68">
              <w:t>0.17</w:t>
            </w:r>
          </w:p>
        </w:tc>
      </w:tr>
      <w:tr w:rsidR="009D1A10" w:rsidRPr="00480D68" w14:paraId="4E2D6F4A" w14:textId="77777777" w:rsidTr="00C23409">
        <w:tc>
          <w:tcPr>
            <w:tcW w:w="2774" w:type="dxa"/>
            <w:vAlign w:val="center"/>
          </w:tcPr>
          <w:p w14:paraId="7B479297" w14:textId="77777777" w:rsidR="009D1A10" w:rsidRPr="00480D68" w:rsidRDefault="009D1A10" w:rsidP="009D1A10">
            <w:pPr>
              <w:pStyle w:val="Ptabletext"/>
            </w:pPr>
            <w:r w:rsidRPr="00480D68">
              <w:t>4</w:t>
            </w:r>
          </w:p>
        </w:tc>
        <w:tc>
          <w:tcPr>
            <w:tcW w:w="1984" w:type="dxa"/>
            <w:vAlign w:val="center"/>
          </w:tcPr>
          <w:p w14:paraId="03CF9901" w14:textId="77777777" w:rsidR="009D1A10" w:rsidRPr="00480D68" w:rsidRDefault="009D1A10" w:rsidP="009D1A10">
            <w:pPr>
              <w:pStyle w:val="Ptabletext"/>
            </w:pPr>
            <w:r w:rsidRPr="00480D68">
              <w:t>0.08</w:t>
            </w:r>
          </w:p>
        </w:tc>
      </w:tr>
      <w:tr w:rsidR="009D1A10" w:rsidRPr="00480D68" w14:paraId="5EA73F04" w14:textId="77777777" w:rsidTr="00C23409">
        <w:trPr>
          <w:trHeight w:val="177"/>
        </w:trPr>
        <w:tc>
          <w:tcPr>
            <w:tcW w:w="2774" w:type="dxa"/>
            <w:vAlign w:val="center"/>
          </w:tcPr>
          <w:p w14:paraId="40133F00" w14:textId="77777777" w:rsidR="009D1A10" w:rsidRPr="00480D68" w:rsidRDefault="009D1A10" w:rsidP="009D1A10">
            <w:pPr>
              <w:pStyle w:val="Ptabletext"/>
            </w:pPr>
            <w:r w:rsidRPr="00480D68">
              <w:t>5</w:t>
            </w:r>
          </w:p>
        </w:tc>
        <w:tc>
          <w:tcPr>
            <w:tcW w:w="1984" w:type="dxa"/>
            <w:vAlign w:val="center"/>
          </w:tcPr>
          <w:p w14:paraId="3D64CA07" w14:textId="77777777" w:rsidR="009D1A10" w:rsidRPr="00480D68" w:rsidRDefault="009D1A10" w:rsidP="009D1A10">
            <w:pPr>
              <w:pStyle w:val="Ptabletext"/>
            </w:pPr>
          </w:p>
        </w:tc>
      </w:tr>
      <w:tr w:rsidR="009D1A10" w:rsidRPr="00480D68" w14:paraId="04810C2C" w14:textId="77777777" w:rsidTr="00C23409">
        <w:tc>
          <w:tcPr>
            <w:tcW w:w="2774" w:type="dxa"/>
            <w:vAlign w:val="center"/>
          </w:tcPr>
          <w:p w14:paraId="51295970" w14:textId="77777777" w:rsidR="009D1A10" w:rsidRPr="00480D68" w:rsidRDefault="009D1A10" w:rsidP="009D1A10">
            <w:pPr>
              <w:pStyle w:val="Ptabletext"/>
            </w:pPr>
            <w:r w:rsidRPr="00480D68">
              <w:t>&gt; 5</w:t>
            </w:r>
          </w:p>
        </w:tc>
        <w:tc>
          <w:tcPr>
            <w:tcW w:w="1984" w:type="dxa"/>
            <w:vAlign w:val="center"/>
          </w:tcPr>
          <w:p w14:paraId="3A59077D" w14:textId="77777777" w:rsidR="009D1A10" w:rsidRPr="00480D68" w:rsidRDefault="009D1A10" w:rsidP="009D1A10">
            <w:pPr>
              <w:pStyle w:val="Ptabletext"/>
            </w:pPr>
            <w:r w:rsidRPr="00480D68">
              <w:t>0.02</w:t>
            </w:r>
          </w:p>
        </w:tc>
      </w:tr>
    </w:tbl>
    <w:p w14:paraId="18D77CF6" w14:textId="66207D0C" w:rsidR="00A73F14" w:rsidRPr="00A477CF" w:rsidRDefault="00480D68" w:rsidP="00DD47D3">
      <w:pPr>
        <w:pStyle w:val="Pquestiontextpartsa"/>
      </w:pPr>
      <w:r w:rsidRPr="00BA75B3">
        <w:rPr>
          <w:rStyle w:val="Cquestionpartlabelbold"/>
        </w:rPr>
        <w:lastRenderedPageBreak/>
        <w:t>(b)</w:t>
      </w:r>
      <w:r w:rsidRPr="00BA75B3">
        <w:tab/>
      </w:r>
      <w:r w:rsidR="00D66CE4">
        <w:t xml:space="preserve">A </w:t>
      </w:r>
      <w:r w:rsidR="00A73F14" w:rsidRPr="00A477CF">
        <w:t>town has 850 families. Calculate the number of families that would have:</w:t>
      </w:r>
    </w:p>
    <w:p w14:paraId="038B90A9" w14:textId="77777777" w:rsidR="00AA71ED" w:rsidRPr="00A477CF" w:rsidRDefault="00AA71ED" w:rsidP="00AA71ED">
      <w:pPr>
        <w:pStyle w:val="Pquestiontextpartsi"/>
      </w:pPr>
      <w:r w:rsidRPr="00480D68">
        <w:rPr>
          <w:rStyle w:val="Cquestionpartlabelbold"/>
        </w:rPr>
        <w:t>(i)</w:t>
      </w:r>
      <w:r>
        <w:tab/>
        <w:t>3</w:t>
      </w:r>
      <w:r w:rsidRPr="00A477CF">
        <w:t xml:space="preserve"> or </w:t>
      </w:r>
      <w:r>
        <w:t>4</w:t>
      </w:r>
      <w:r w:rsidRPr="00A477CF">
        <w:t xml:space="preserve"> children</w:t>
      </w:r>
    </w:p>
    <w:p w14:paraId="1C395FA4" w14:textId="77777777" w:rsidR="00AA71ED" w:rsidRDefault="00AA71ED" w:rsidP="00AA71ED">
      <w:pPr>
        <w:pStyle w:val="Pquestiontextpartsa"/>
      </w:pPr>
    </w:p>
    <w:p w14:paraId="6016CB8D" w14:textId="77777777" w:rsidR="00AA71ED" w:rsidRPr="00A477CF" w:rsidRDefault="00AA71ED" w:rsidP="00AA71ED">
      <w:pPr>
        <w:pStyle w:val="Pquestiontextpartsa"/>
      </w:pPr>
    </w:p>
    <w:p w14:paraId="658BCA2B" w14:textId="77777777" w:rsidR="00AA71ED" w:rsidRPr="00A477CF" w:rsidRDefault="00AA71ED" w:rsidP="00AA71ED">
      <w:pPr>
        <w:pStyle w:val="Pquestiontextpartsa"/>
      </w:pPr>
    </w:p>
    <w:p w14:paraId="3ED7CDAE" w14:textId="77777777" w:rsidR="00AA71ED" w:rsidRDefault="00AA71ED" w:rsidP="00AA71ED">
      <w:pPr>
        <w:pStyle w:val="Pquestiontextpartsi"/>
      </w:pPr>
      <w:r w:rsidRPr="00BA75B3">
        <w:rPr>
          <w:rStyle w:val="Cquestionpartlabelbold"/>
        </w:rPr>
        <w:t>(</w:t>
      </w:r>
      <w:r>
        <w:rPr>
          <w:rStyle w:val="Cquestionpartlabelbold"/>
        </w:rPr>
        <w:t>ii</w:t>
      </w:r>
      <w:r w:rsidRPr="00BA75B3">
        <w:rPr>
          <w:rStyle w:val="Cquestionpartlabelbold"/>
        </w:rPr>
        <w:t>)</w:t>
      </w:r>
      <w:r w:rsidRPr="00BA75B3">
        <w:tab/>
      </w:r>
      <w:r w:rsidRPr="00A477CF">
        <w:t xml:space="preserve">at least </w:t>
      </w:r>
      <w:r>
        <w:t>2</w:t>
      </w:r>
      <w:r w:rsidRPr="00A477CF">
        <w:t xml:space="preserve"> children.</w:t>
      </w:r>
      <w:r w:rsidRPr="00DD47D3">
        <w:t xml:space="preserve"> </w:t>
      </w:r>
    </w:p>
    <w:p w14:paraId="10ECBDE5" w14:textId="77777777" w:rsidR="00480D68" w:rsidRDefault="00480D68" w:rsidP="00480D68">
      <w:pPr>
        <w:pStyle w:val="Pquestiontextpartsi"/>
      </w:pPr>
    </w:p>
    <w:p w14:paraId="70DEA965" w14:textId="77777777" w:rsidR="00480D68" w:rsidRDefault="00480D68" w:rsidP="00480D68">
      <w:pPr>
        <w:pStyle w:val="Pquestiontextpartsi"/>
      </w:pPr>
    </w:p>
    <w:p w14:paraId="4163D636" w14:textId="04B6ABB4" w:rsidR="00DD47D3" w:rsidRDefault="00DD47D3" w:rsidP="00DD47D3">
      <w:pPr>
        <w:pStyle w:val="Pquestionheadingsx"/>
      </w:pPr>
      <w:r>
        <w:t>Question 13</w:t>
      </w:r>
      <w:r w:rsidR="00BA75B3" w:rsidRPr="00BA75B3">
        <w:tab/>
      </w:r>
      <w:r w:rsidR="00C23409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[9.4</w:t>
      </w:r>
      <w:r>
        <w:t>]</w:t>
      </w:r>
    </w:p>
    <w:p w14:paraId="14D08D6E" w14:textId="77777777" w:rsidR="00480D68" w:rsidRDefault="00480D68" w:rsidP="00480D68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Pr="00A477CF">
        <w:t xml:space="preserve">For the data </w:t>
      </w:r>
      <w:r>
        <w:t xml:space="preserve">in the table, </w:t>
      </w:r>
      <w:r w:rsidRPr="00A477CF">
        <w:t>find the mean, median, mode and range.</w:t>
      </w:r>
    </w:p>
    <w:p w14:paraId="20C9F49D" w14:textId="77777777" w:rsidR="00B65A7B" w:rsidRDefault="00B65A7B" w:rsidP="00480D68">
      <w:pPr>
        <w:pStyle w:val="Pquestiontextpartsa"/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460"/>
      </w:tblGrid>
      <w:tr w:rsidR="00B65A7B" w:rsidRPr="00A477CF" w14:paraId="6600D1CB" w14:textId="77777777" w:rsidTr="00B65A7B">
        <w:tc>
          <w:tcPr>
            <w:tcW w:w="0" w:type="auto"/>
            <w:shd w:val="clear" w:color="auto" w:fill="auto"/>
          </w:tcPr>
          <w:p w14:paraId="0DEDCA96" w14:textId="77777777" w:rsidR="00B65A7B" w:rsidRPr="00BA75B3" w:rsidRDefault="00B65A7B" w:rsidP="00B65A7B">
            <w:pPr>
              <w:pStyle w:val="Ptabletext"/>
              <w:rPr>
                <w:rStyle w:val="Cmathsexpressions"/>
                <w:i/>
              </w:rPr>
            </w:pPr>
            <w:r w:rsidRPr="00BA75B3">
              <w:rPr>
                <w:rStyle w:val="Cmathsexpressions"/>
                <w:i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681A0C0" w14:textId="77777777" w:rsidR="00B65A7B" w:rsidRPr="00BA75B3" w:rsidRDefault="00B65A7B" w:rsidP="00B65A7B">
            <w:pPr>
              <w:pStyle w:val="Ptabletext"/>
              <w:rPr>
                <w:rStyle w:val="Cmathsexpressions"/>
                <w:i/>
              </w:rPr>
            </w:pPr>
            <w:r w:rsidRPr="00BA75B3">
              <w:rPr>
                <w:rStyle w:val="Cmathsexpressions"/>
                <w:i/>
              </w:rPr>
              <w:t>f</w:t>
            </w:r>
          </w:p>
        </w:tc>
      </w:tr>
      <w:tr w:rsidR="00B65A7B" w:rsidRPr="00480D68" w14:paraId="7D283C78" w14:textId="77777777" w:rsidTr="00B65A7B">
        <w:tc>
          <w:tcPr>
            <w:tcW w:w="0" w:type="auto"/>
            <w:shd w:val="clear" w:color="auto" w:fill="auto"/>
          </w:tcPr>
          <w:p w14:paraId="487D5640" w14:textId="77777777" w:rsidR="00B65A7B" w:rsidRPr="00480D68" w:rsidRDefault="00B65A7B" w:rsidP="00B65A7B">
            <w:pPr>
              <w:pStyle w:val="Ptabletext"/>
            </w:pPr>
            <w:r w:rsidRPr="00480D68">
              <w:t>11</w:t>
            </w:r>
          </w:p>
          <w:p w14:paraId="0B62B89C" w14:textId="77777777" w:rsidR="00B65A7B" w:rsidRPr="00480D68" w:rsidRDefault="00B65A7B" w:rsidP="00B65A7B">
            <w:pPr>
              <w:pStyle w:val="Ptabletext"/>
            </w:pPr>
            <w:r w:rsidRPr="00480D68">
              <w:t>12</w:t>
            </w:r>
          </w:p>
          <w:p w14:paraId="6550E69A" w14:textId="77777777" w:rsidR="00B65A7B" w:rsidRPr="00480D68" w:rsidRDefault="00B65A7B" w:rsidP="00B65A7B">
            <w:pPr>
              <w:pStyle w:val="Ptabletext"/>
            </w:pPr>
            <w:r w:rsidRPr="00480D68">
              <w:t>13</w:t>
            </w:r>
          </w:p>
          <w:p w14:paraId="6BAB890B" w14:textId="77777777" w:rsidR="00B65A7B" w:rsidRPr="00480D68" w:rsidRDefault="00B65A7B" w:rsidP="00B65A7B">
            <w:pPr>
              <w:pStyle w:val="Ptabletext"/>
            </w:pPr>
            <w:r w:rsidRPr="00480D68">
              <w:t>14</w:t>
            </w:r>
          </w:p>
          <w:p w14:paraId="2EB568CD" w14:textId="77777777" w:rsidR="00B65A7B" w:rsidRPr="00480D68" w:rsidRDefault="00B65A7B" w:rsidP="00B65A7B">
            <w:pPr>
              <w:pStyle w:val="Ptabletext"/>
            </w:pPr>
            <w:r w:rsidRPr="00480D68">
              <w:t>15</w:t>
            </w:r>
          </w:p>
        </w:tc>
        <w:tc>
          <w:tcPr>
            <w:tcW w:w="0" w:type="auto"/>
            <w:shd w:val="clear" w:color="auto" w:fill="auto"/>
          </w:tcPr>
          <w:p w14:paraId="0082596B" w14:textId="77777777" w:rsidR="00B65A7B" w:rsidRPr="00480D68" w:rsidRDefault="00B65A7B" w:rsidP="00B65A7B">
            <w:pPr>
              <w:pStyle w:val="Ptabletext"/>
            </w:pPr>
            <w:r w:rsidRPr="00480D68">
              <w:t>1</w:t>
            </w:r>
          </w:p>
          <w:p w14:paraId="23AD024A" w14:textId="77777777" w:rsidR="00B65A7B" w:rsidRPr="00480D68" w:rsidRDefault="00B65A7B" w:rsidP="00B65A7B">
            <w:pPr>
              <w:pStyle w:val="Ptabletext"/>
            </w:pPr>
            <w:r w:rsidRPr="00480D68">
              <w:t>0</w:t>
            </w:r>
          </w:p>
          <w:p w14:paraId="3F3D8F00" w14:textId="77777777" w:rsidR="00B65A7B" w:rsidRPr="00480D68" w:rsidRDefault="00B65A7B" w:rsidP="00B65A7B">
            <w:pPr>
              <w:pStyle w:val="Ptabletext"/>
            </w:pPr>
            <w:r w:rsidRPr="00480D68">
              <w:t>3</w:t>
            </w:r>
          </w:p>
          <w:p w14:paraId="37A3C83B" w14:textId="77777777" w:rsidR="00B65A7B" w:rsidRPr="00480D68" w:rsidRDefault="00B65A7B" w:rsidP="00B65A7B">
            <w:pPr>
              <w:pStyle w:val="Ptabletext"/>
            </w:pPr>
            <w:r w:rsidRPr="00480D68">
              <w:t>12</w:t>
            </w:r>
          </w:p>
          <w:p w14:paraId="21455DB2" w14:textId="77777777" w:rsidR="00B65A7B" w:rsidRPr="00480D68" w:rsidRDefault="00B65A7B" w:rsidP="00B65A7B">
            <w:pPr>
              <w:pStyle w:val="Ptabletext"/>
            </w:pPr>
            <w:r w:rsidRPr="00480D68">
              <w:t>4</w:t>
            </w:r>
          </w:p>
        </w:tc>
      </w:tr>
    </w:tbl>
    <w:p w14:paraId="13AEFD9F" w14:textId="77777777" w:rsidR="00B65A7B" w:rsidRDefault="00B65A7B" w:rsidP="00480D68">
      <w:pPr>
        <w:pStyle w:val="Pquestiontextpartsa"/>
        <w:rPr>
          <w:rStyle w:val="Cquestionpartlabelbold"/>
        </w:rPr>
      </w:pPr>
    </w:p>
    <w:p w14:paraId="1FCE5F39" w14:textId="75723CD8" w:rsidR="00480D68" w:rsidRPr="00A477CF" w:rsidRDefault="00480D68" w:rsidP="00480D68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Pr="00A477CF">
        <w:t>If each of the data of value 15 was replaced with data of value 20</w:t>
      </w:r>
      <w:r w:rsidR="002751B9">
        <w:t>,</w:t>
      </w:r>
      <w:r w:rsidRPr="00A477CF">
        <w:t xml:space="preserve"> what effect would this have on the values calculated in (a)?</w:t>
      </w:r>
    </w:p>
    <w:p w14:paraId="7E2511B3" w14:textId="77777777" w:rsidR="00A73F14" w:rsidRPr="00A477CF" w:rsidRDefault="00A73F14" w:rsidP="00A73F14">
      <w:pPr>
        <w:rPr>
          <w:sz w:val="20"/>
          <w:szCs w:val="20"/>
        </w:rPr>
      </w:pPr>
    </w:p>
    <w:p w14:paraId="6085720D" w14:textId="77777777" w:rsidR="001F0763" w:rsidRDefault="001F0763" w:rsidP="001F0763">
      <w:pPr>
        <w:pStyle w:val="Pquestiontextpartsa"/>
      </w:pPr>
    </w:p>
    <w:p w14:paraId="49D43662" w14:textId="77777777" w:rsidR="008B4911" w:rsidRDefault="008B4911" w:rsidP="001F0763">
      <w:pPr>
        <w:pStyle w:val="Pquestiontextpartsa"/>
      </w:pPr>
    </w:p>
    <w:p w14:paraId="6D373D2B" w14:textId="77777777" w:rsidR="008B4911" w:rsidRPr="00FC4664" w:rsidRDefault="008B4911" w:rsidP="001F0763">
      <w:pPr>
        <w:pStyle w:val="Pquestiontextpartsa"/>
      </w:pPr>
    </w:p>
    <w:p w14:paraId="64727014" w14:textId="608DBDD4" w:rsidR="001F0763" w:rsidRDefault="001F0763" w:rsidP="001F0763">
      <w:pPr>
        <w:pStyle w:val="Pquestionheadingsx"/>
      </w:pPr>
      <w:r>
        <w:t>Question 1</w:t>
      </w:r>
      <w:r w:rsidR="00A73F14">
        <w:t>4</w:t>
      </w:r>
      <w:r w:rsidR="00BA75B3" w:rsidRPr="00BA75B3">
        <w:tab/>
      </w:r>
      <w:r w:rsidR="00DC4B8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[9.3</w:t>
      </w:r>
      <w:r>
        <w:t>]</w:t>
      </w:r>
    </w:p>
    <w:p w14:paraId="6A5C56F4" w14:textId="77777777" w:rsidR="00A73F14" w:rsidRPr="00A477CF" w:rsidRDefault="00A73F14" w:rsidP="00DD47D3">
      <w:pPr>
        <w:pStyle w:val="Pquestiontextmainstem"/>
      </w:pPr>
      <w:r w:rsidRPr="00A477CF">
        <w:t>For the following discrete data:</w:t>
      </w:r>
    </w:p>
    <w:p w14:paraId="7380CA0B" w14:textId="77777777" w:rsidR="00A73F14" w:rsidRPr="00A477CF" w:rsidRDefault="00A73F14" w:rsidP="00DD47D3">
      <w:pPr>
        <w:pStyle w:val="Pquestiontextmainstem"/>
      </w:pPr>
      <w:r w:rsidRPr="00A477CF">
        <w:t>25, 14, 16, 18, 9, 8, 14, 12, 11, 25, 10, 15, 10, 22, 16, 18, 8, 19, 13, 13, 7, 25, 4, 1, 23, 7, 14, 23, 1, 7</w:t>
      </w:r>
    </w:p>
    <w:p w14:paraId="2ED40E6B" w14:textId="1A18F2E7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A73F14" w:rsidRPr="00A477CF">
        <w:t xml:space="preserve">construct a frequency table with the grouped data 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3544"/>
        <w:gridCol w:w="2552"/>
      </w:tblGrid>
      <w:tr w:rsidR="00A73F14" w:rsidRPr="00A477CF" w14:paraId="3F59F95F" w14:textId="77777777" w:rsidTr="00480D68">
        <w:tc>
          <w:tcPr>
            <w:tcW w:w="1696" w:type="dxa"/>
            <w:vAlign w:val="center"/>
          </w:tcPr>
          <w:p w14:paraId="1839F39E" w14:textId="77777777" w:rsidR="00A73F14" w:rsidRPr="00A477CF" w:rsidRDefault="00A73F14" w:rsidP="00BA75B3">
            <w:pPr>
              <w:pStyle w:val="Ptabletext"/>
            </w:pPr>
            <w:r w:rsidRPr="00A477CF">
              <w:t>Class interval</w:t>
            </w:r>
          </w:p>
        </w:tc>
        <w:tc>
          <w:tcPr>
            <w:tcW w:w="3544" w:type="dxa"/>
            <w:vAlign w:val="center"/>
          </w:tcPr>
          <w:p w14:paraId="0243B896" w14:textId="77777777" w:rsidR="00A73F14" w:rsidRPr="00A477CF" w:rsidRDefault="00A73F14" w:rsidP="00BA75B3">
            <w:pPr>
              <w:pStyle w:val="Ptabletext"/>
            </w:pPr>
            <w:r w:rsidRPr="00A477CF">
              <w:t>Tally</w:t>
            </w:r>
          </w:p>
        </w:tc>
        <w:tc>
          <w:tcPr>
            <w:tcW w:w="2552" w:type="dxa"/>
            <w:vAlign w:val="center"/>
          </w:tcPr>
          <w:p w14:paraId="7B0D1134" w14:textId="77777777" w:rsidR="00A73F14" w:rsidRPr="00A477CF" w:rsidRDefault="00A73F14" w:rsidP="00BA75B3">
            <w:pPr>
              <w:pStyle w:val="Ptabletext"/>
            </w:pPr>
            <w:r w:rsidRPr="00A477CF">
              <w:t>Frequency</w:t>
            </w:r>
          </w:p>
        </w:tc>
      </w:tr>
      <w:tr w:rsidR="00A73F14" w:rsidRPr="00A477CF" w14:paraId="7302A610" w14:textId="77777777" w:rsidTr="00480D68">
        <w:trPr>
          <w:trHeight w:val="3314"/>
        </w:trPr>
        <w:tc>
          <w:tcPr>
            <w:tcW w:w="1696" w:type="dxa"/>
          </w:tcPr>
          <w:p w14:paraId="79C07744" w14:textId="77777777" w:rsidR="00A73F14" w:rsidRPr="00A477CF" w:rsidRDefault="00A73F14" w:rsidP="00480D68">
            <w:pPr>
              <w:jc w:val="center"/>
              <w:rPr>
                <w:sz w:val="20"/>
                <w:szCs w:val="20"/>
              </w:rPr>
            </w:pPr>
          </w:p>
          <w:p w14:paraId="67AC7006" w14:textId="77777777" w:rsidR="00A73F14" w:rsidRPr="00A477CF" w:rsidRDefault="00A73F14" w:rsidP="002751B9">
            <w:pPr>
              <w:pStyle w:val="Ptabletext"/>
            </w:pPr>
            <w:r w:rsidRPr="00A477CF">
              <w:t>1–5</w:t>
            </w:r>
          </w:p>
        </w:tc>
        <w:tc>
          <w:tcPr>
            <w:tcW w:w="3544" w:type="dxa"/>
          </w:tcPr>
          <w:p w14:paraId="5D528DFD" w14:textId="77777777" w:rsidR="00A73F14" w:rsidRPr="00A477CF" w:rsidRDefault="00A73F14" w:rsidP="00480D68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</w:tcPr>
          <w:p w14:paraId="431E0DC2" w14:textId="77777777" w:rsidR="00A73F14" w:rsidRPr="00A477CF" w:rsidRDefault="00A73F14" w:rsidP="00480D68">
            <w:pPr>
              <w:rPr>
                <w:sz w:val="20"/>
                <w:szCs w:val="20"/>
              </w:rPr>
            </w:pPr>
          </w:p>
        </w:tc>
      </w:tr>
    </w:tbl>
    <w:p w14:paraId="47A9A4CE" w14:textId="77777777" w:rsidR="00A73F14" w:rsidRPr="00A477CF" w:rsidRDefault="00A73F14" w:rsidP="00A73F14">
      <w:pPr>
        <w:rPr>
          <w:sz w:val="20"/>
          <w:szCs w:val="20"/>
        </w:rPr>
      </w:pPr>
    </w:p>
    <w:p w14:paraId="1671A040" w14:textId="77777777" w:rsidR="00C23409" w:rsidRDefault="00C23409" w:rsidP="00BA75B3">
      <w:pPr>
        <w:pStyle w:val="Pquestiontextpartsa"/>
        <w:rPr>
          <w:rStyle w:val="Cquestionpartlabelbold"/>
        </w:rPr>
      </w:pPr>
    </w:p>
    <w:p w14:paraId="52244961" w14:textId="0722BF34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lastRenderedPageBreak/>
        <w:t>(b)</w:t>
      </w:r>
      <w:r w:rsidRPr="00BA75B3">
        <w:tab/>
      </w:r>
      <w:r w:rsidR="00A73F14" w:rsidRPr="00A477CF">
        <w:t xml:space="preserve">draw a </w:t>
      </w:r>
      <w:r w:rsidR="002751B9">
        <w:t>frequency column graph</w:t>
      </w:r>
      <w:r w:rsidR="00A73F14" w:rsidRPr="00A477CF">
        <w:t xml:space="preserve"> of the data.</w:t>
      </w:r>
    </w:p>
    <w:p w14:paraId="551FE035" w14:textId="77777777" w:rsidR="00A73F14" w:rsidRDefault="00A73F14" w:rsidP="00A73F14">
      <w:pPr>
        <w:rPr>
          <w:sz w:val="20"/>
          <w:szCs w:val="20"/>
        </w:rPr>
      </w:pPr>
    </w:p>
    <w:p w14:paraId="414689BB" w14:textId="77777777" w:rsidR="002751B9" w:rsidRDefault="002751B9" w:rsidP="00A73F14">
      <w:pPr>
        <w:rPr>
          <w:sz w:val="20"/>
          <w:szCs w:val="20"/>
        </w:rPr>
      </w:pPr>
    </w:p>
    <w:p w14:paraId="61B7A5A9" w14:textId="77777777" w:rsidR="002751B9" w:rsidRDefault="002751B9" w:rsidP="00A73F14">
      <w:pPr>
        <w:rPr>
          <w:sz w:val="20"/>
          <w:szCs w:val="20"/>
        </w:rPr>
      </w:pPr>
    </w:p>
    <w:p w14:paraId="5D5B3DC7" w14:textId="77777777" w:rsidR="002751B9" w:rsidRDefault="002751B9" w:rsidP="00A73F14">
      <w:pPr>
        <w:rPr>
          <w:sz w:val="20"/>
          <w:szCs w:val="20"/>
        </w:rPr>
      </w:pPr>
    </w:p>
    <w:p w14:paraId="105DDF07" w14:textId="77777777" w:rsidR="002751B9" w:rsidRDefault="002751B9" w:rsidP="00A73F14">
      <w:pPr>
        <w:rPr>
          <w:sz w:val="20"/>
          <w:szCs w:val="20"/>
        </w:rPr>
      </w:pPr>
    </w:p>
    <w:p w14:paraId="7C41B9F3" w14:textId="77777777" w:rsidR="002751B9" w:rsidRDefault="002751B9" w:rsidP="00A73F14">
      <w:pPr>
        <w:rPr>
          <w:sz w:val="20"/>
          <w:szCs w:val="20"/>
        </w:rPr>
      </w:pPr>
    </w:p>
    <w:p w14:paraId="00879824" w14:textId="77777777" w:rsidR="002751B9" w:rsidRDefault="002751B9" w:rsidP="00A73F14">
      <w:pPr>
        <w:rPr>
          <w:sz w:val="20"/>
          <w:szCs w:val="20"/>
        </w:rPr>
      </w:pPr>
    </w:p>
    <w:p w14:paraId="6CE4501A" w14:textId="77777777" w:rsidR="002751B9" w:rsidRDefault="002751B9" w:rsidP="00A73F14">
      <w:pPr>
        <w:rPr>
          <w:sz w:val="20"/>
          <w:szCs w:val="20"/>
        </w:rPr>
      </w:pPr>
    </w:p>
    <w:p w14:paraId="0DE1EA0A" w14:textId="77777777" w:rsidR="002751B9" w:rsidRDefault="002751B9" w:rsidP="00A73F14">
      <w:pPr>
        <w:rPr>
          <w:sz w:val="20"/>
          <w:szCs w:val="20"/>
        </w:rPr>
      </w:pPr>
    </w:p>
    <w:p w14:paraId="2EDC3290" w14:textId="77777777" w:rsidR="002751B9" w:rsidRDefault="002751B9" w:rsidP="00A73F14">
      <w:pPr>
        <w:rPr>
          <w:sz w:val="20"/>
          <w:szCs w:val="20"/>
        </w:rPr>
      </w:pPr>
    </w:p>
    <w:p w14:paraId="508C893D" w14:textId="77777777" w:rsidR="002751B9" w:rsidRDefault="002751B9" w:rsidP="00A73F14">
      <w:pPr>
        <w:rPr>
          <w:sz w:val="20"/>
          <w:szCs w:val="20"/>
        </w:rPr>
      </w:pPr>
    </w:p>
    <w:p w14:paraId="3A79DB94" w14:textId="77777777" w:rsidR="002751B9" w:rsidRDefault="002751B9" w:rsidP="00A73F14">
      <w:pPr>
        <w:rPr>
          <w:sz w:val="20"/>
          <w:szCs w:val="20"/>
        </w:rPr>
      </w:pPr>
    </w:p>
    <w:p w14:paraId="6FE97E40" w14:textId="77777777" w:rsidR="002751B9" w:rsidRPr="00A477CF" w:rsidRDefault="002751B9" w:rsidP="00A73F14">
      <w:pPr>
        <w:rPr>
          <w:sz w:val="20"/>
          <w:szCs w:val="20"/>
        </w:rPr>
      </w:pPr>
    </w:p>
    <w:p w14:paraId="6158595B" w14:textId="65D2FDB8" w:rsidR="00C54B30" w:rsidRPr="002F03F1" w:rsidRDefault="00C54B30" w:rsidP="00473681">
      <w:pPr>
        <w:pStyle w:val="Pquestiontextpartsa"/>
      </w:pPr>
    </w:p>
    <w:p w14:paraId="38E66A87" w14:textId="14CBAD26" w:rsidR="00E14832" w:rsidRDefault="00E14832" w:rsidP="00E14832">
      <w:pPr>
        <w:pStyle w:val="Pquestionheadingsx"/>
      </w:pPr>
      <w:r>
        <w:t>Question 1</w:t>
      </w:r>
      <w:r w:rsidR="00A73F14">
        <w:t>5</w:t>
      </w:r>
      <w:r w:rsidR="00BA75B3" w:rsidRPr="00BA75B3">
        <w:tab/>
      </w:r>
      <w:r w:rsidR="00DC4B8B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[9.4</w:t>
      </w:r>
      <w:r>
        <w:t>]</w:t>
      </w:r>
    </w:p>
    <w:p w14:paraId="372FEFBD" w14:textId="5F96637B" w:rsidR="00A73F14" w:rsidRDefault="003E2CC6" w:rsidP="003E2CC6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A73F14" w:rsidRPr="00A477CF">
        <w:t>For the following stem</w:t>
      </w:r>
      <w:r w:rsidR="00964047">
        <w:t>-and-leaf</w:t>
      </w:r>
      <w:r w:rsidR="00A73F14" w:rsidRPr="00A477CF">
        <w:t xml:space="preserve"> plot:</w:t>
      </w:r>
    </w:p>
    <w:tbl>
      <w:tblPr>
        <w:tblStyle w:val="TableGrid"/>
        <w:tblW w:w="0" w:type="auto"/>
        <w:tblInd w:w="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"/>
        <w:gridCol w:w="1440"/>
        <w:gridCol w:w="1690"/>
      </w:tblGrid>
      <w:tr w:rsidR="00C23409" w:rsidRPr="002751B9" w14:paraId="349E9CCD" w14:textId="672D6795" w:rsidTr="00C23409">
        <w:tc>
          <w:tcPr>
            <w:tcW w:w="834" w:type="dxa"/>
            <w:tcBorders>
              <w:bottom w:val="single" w:sz="4" w:space="0" w:color="auto"/>
              <w:right w:val="single" w:sz="4" w:space="0" w:color="auto"/>
            </w:tcBorders>
          </w:tcPr>
          <w:p w14:paraId="4233EF63" w14:textId="7ED078E2" w:rsidR="00C23409" w:rsidRPr="002751B9" w:rsidRDefault="00C23409" w:rsidP="002751B9">
            <w:pPr>
              <w:pStyle w:val="Ptabletext"/>
              <w:jc w:val="right"/>
              <w:rPr>
                <w:b/>
              </w:rPr>
            </w:pPr>
            <w:r w:rsidRPr="002751B9">
              <w:rPr>
                <w:b/>
              </w:rPr>
              <w:t>Stem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D738ABF" w14:textId="7056D728" w:rsidR="00C23409" w:rsidRPr="002751B9" w:rsidRDefault="00C23409" w:rsidP="002751B9">
            <w:pPr>
              <w:pStyle w:val="Ptabletext"/>
              <w:jc w:val="left"/>
              <w:rPr>
                <w:b/>
              </w:rPr>
            </w:pPr>
            <w:r w:rsidRPr="002751B9">
              <w:rPr>
                <w:b/>
              </w:rPr>
              <w:t>Leaf</w:t>
            </w:r>
          </w:p>
        </w:tc>
        <w:tc>
          <w:tcPr>
            <w:tcW w:w="1690" w:type="dxa"/>
          </w:tcPr>
          <w:p w14:paraId="53EB9C7D" w14:textId="77777777" w:rsidR="00C23409" w:rsidRPr="002751B9" w:rsidRDefault="00C23409" w:rsidP="002751B9">
            <w:pPr>
              <w:pStyle w:val="Ptabletext"/>
              <w:jc w:val="left"/>
              <w:rPr>
                <w:b/>
              </w:rPr>
            </w:pPr>
          </w:p>
        </w:tc>
      </w:tr>
      <w:tr w:rsidR="00C23409" w:rsidRPr="002751B9" w14:paraId="65B709CC" w14:textId="10DF4DB1" w:rsidTr="00C23409">
        <w:tc>
          <w:tcPr>
            <w:tcW w:w="834" w:type="dxa"/>
            <w:tcBorders>
              <w:top w:val="single" w:sz="4" w:space="0" w:color="auto"/>
              <w:right w:val="single" w:sz="4" w:space="0" w:color="auto"/>
            </w:tcBorders>
          </w:tcPr>
          <w:p w14:paraId="3D02EF1E" w14:textId="77777777" w:rsidR="00C23409" w:rsidRPr="002751B9" w:rsidRDefault="00C23409" w:rsidP="002751B9">
            <w:pPr>
              <w:pStyle w:val="Ptabletext"/>
              <w:jc w:val="right"/>
            </w:pPr>
            <w:r w:rsidRPr="002751B9"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349C27FE" w14:textId="77777777" w:rsidR="00C23409" w:rsidRPr="002751B9" w:rsidRDefault="00C23409" w:rsidP="002751B9">
            <w:pPr>
              <w:pStyle w:val="Ptabletext"/>
              <w:jc w:val="left"/>
            </w:pPr>
            <w:r w:rsidRPr="002751B9">
              <w:t>6 7</w:t>
            </w:r>
          </w:p>
        </w:tc>
        <w:tc>
          <w:tcPr>
            <w:tcW w:w="1690" w:type="dxa"/>
          </w:tcPr>
          <w:p w14:paraId="61B43074" w14:textId="77777777" w:rsidR="00C23409" w:rsidRPr="002751B9" w:rsidRDefault="00C23409" w:rsidP="002751B9">
            <w:pPr>
              <w:pStyle w:val="Ptabletext"/>
              <w:jc w:val="left"/>
            </w:pPr>
          </w:p>
        </w:tc>
      </w:tr>
      <w:tr w:rsidR="00C23409" w:rsidRPr="002751B9" w14:paraId="558C2DA7" w14:textId="58B3B1F9" w:rsidTr="00C23409">
        <w:tc>
          <w:tcPr>
            <w:tcW w:w="834" w:type="dxa"/>
            <w:tcBorders>
              <w:right w:val="single" w:sz="4" w:space="0" w:color="auto"/>
            </w:tcBorders>
          </w:tcPr>
          <w:p w14:paraId="23451428" w14:textId="77777777" w:rsidR="00C23409" w:rsidRPr="002751B9" w:rsidRDefault="00C23409" w:rsidP="002751B9">
            <w:pPr>
              <w:pStyle w:val="Ptabletext"/>
              <w:jc w:val="right"/>
            </w:pPr>
            <w:r w:rsidRPr="002751B9">
              <w:t>1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C22FE8D" w14:textId="77777777" w:rsidR="00C23409" w:rsidRPr="002751B9" w:rsidRDefault="00C23409" w:rsidP="002751B9">
            <w:pPr>
              <w:pStyle w:val="Ptabletext"/>
              <w:jc w:val="left"/>
            </w:pPr>
            <w:r w:rsidRPr="002751B9">
              <w:t>4 7</w:t>
            </w:r>
          </w:p>
        </w:tc>
        <w:tc>
          <w:tcPr>
            <w:tcW w:w="1690" w:type="dxa"/>
          </w:tcPr>
          <w:p w14:paraId="00BF8383" w14:textId="77777777" w:rsidR="00C23409" w:rsidRPr="002751B9" w:rsidRDefault="00C23409" w:rsidP="002751B9">
            <w:pPr>
              <w:pStyle w:val="Ptabletext"/>
              <w:jc w:val="left"/>
            </w:pPr>
          </w:p>
        </w:tc>
      </w:tr>
      <w:tr w:rsidR="00C23409" w:rsidRPr="002751B9" w14:paraId="5B4EB7EE" w14:textId="4E24FB33" w:rsidTr="00C23409">
        <w:tc>
          <w:tcPr>
            <w:tcW w:w="834" w:type="dxa"/>
            <w:tcBorders>
              <w:right w:val="single" w:sz="4" w:space="0" w:color="auto"/>
            </w:tcBorders>
          </w:tcPr>
          <w:p w14:paraId="56AF50C1" w14:textId="77777777" w:rsidR="00C23409" w:rsidRPr="002751B9" w:rsidRDefault="00C23409" w:rsidP="002751B9">
            <w:pPr>
              <w:pStyle w:val="Ptabletext"/>
              <w:jc w:val="right"/>
            </w:pPr>
            <w:r w:rsidRPr="002751B9">
              <w:t>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EB9DC8C" w14:textId="77777777" w:rsidR="00C23409" w:rsidRPr="002751B9" w:rsidRDefault="00C23409" w:rsidP="002751B9">
            <w:pPr>
              <w:pStyle w:val="Ptabletext"/>
              <w:jc w:val="left"/>
            </w:pPr>
            <w:r w:rsidRPr="002751B9">
              <w:t>1 3 3 3 5 5</w:t>
            </w:r>
          </w:p>
        </w:tc>
        <w:tc>
          <w:tcPr>
            <w:tcW w:w="1690" w:type="dxa"/>
          </w:tcPr>
          <w:p w14:paraId="7BC5BFB9" w14:textId="77777777" w:rsidR="00C23409" w:rsidRPr="002751B9" w:rsidRDefault="00C23409" w:rsidP="002751B9">
            <w:pPr>
              <w:pStyle w:val="Ptabletext"/>
              <w:jc w:val="left"/>
            </w:pPr>
          </w:p>
        </w:tc>
      </w:tr>
      <w:tr w:rsidR="00C23409" w:rsidRPr="002751B9" w14:paraId="0B8537AA" w14:textId="6C590C99" w:rsidTr="00C23409">
        <w:tc>
          <w:tcPr>
            <w:tcW w:w="834" w:type="dxa"/>
            <w:tcBorders>
              <w:right w:val="single" w:sz="4" w:space="0" w:color="auto"/>
            </w:tcBorders>
          </w:tcPr>
          <w:p w14:paraId="094C9B36" w14:textId="77777777" w:rsidR="00C23409" w:rsidRPr="002751B9" w:rsidRDefault="00C23409" w:rsidP="002751B9">
            <w:pPr>
              <w:pStyle w:val="Ptabletext"/>
              <w:jc w:val="right"/>
            </w:pPr>
            <w:r w:rsidRPr="002751B9">
              <w:t>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AEB2F5F" w14:textId="77777777" w:rsidR="00C23409" w:rsidRPr="002751B9" w:rsidRDefault="00C23409" w:rsidP="002751B9">
            <w:pPr>
              <w:pStyle w:val="Ptabletext"/>
              <w:jc w:val="left"/>
            </w:pPr>
            <w:r w:rsidRPr="002751B9">
              <w:t>1 4 5 7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F45351B" w14:textId="77777777" w:rsidR="00C23409" w:rsidRPr="002751B9" w:rsidRDefault="00C23409" w:rsidP="002751B9">
            <w:pPr>
              <w:pStyle w:val="Ptabletext"/>
              <w:jc w:val="left"/>
            </w:pPr>
          </w:p>
        </w:tc>
      </w:tr>
      <w:tr w:rsidR="00C23409" w:rsidRPr="002751B9" w14:paraId="55EEF6A7" w14:textId="0D131977" w:rsidTr="00C23409">
        <w:tc>
          <w:tcPr>
            <w:tcW w:w="834" w:type="dxa"/>
            <w:tcBorders>
              <w:right w:val="single" w:sz="4" w:space="0" w:color="auto"/>
            </w:tcBorders>
          </w:tcPr>
          <w:p w14:paraId="139877A8" w14:textId="77777777" w:rsidR="00C23409" w:rsidRPr="002751B9" w:rsidRDefault="00C23409" w:rsidP="002751B9">
            <w:pPr>
              <w:pStyle w:val="Ptabletext"/>
              <w:jc w:val="right"/>
            </w:pPr>
            <w:r w:rsidRPr="002751B9"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B333116" w14:textId="77777777" w:rsidR="00C23409" w:rsidRPr="002751B9" w:rsidRDefault="00C23409" w:rsidP="002751B9">
            <w:pPr>
              <w:pStyle w:val="Ptabletext"/>
              <w:jc w:val="left"/>
            </w:pPr>
            <w:r w:rsidRPr="002751B9">
              <w:t>2 6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96BD" w14:textId="2AAF9548" w:rsidR="00C23409" w:rsidRPr="002751B9" w:rsidRDefault="00C23409" w:rsidP="002751B9">
            <w:pPr>
              <w:pStyle w:val="Ptabletext"/>
              <w:jc w:val="left"/>
            </w:pPr>
            <w:r>
              <w:t>Key: 2 | 3 = 23</w:t>
            </w:r>
          </w:p>
        </w:tc>
      </w:tr>
    </w:tbl>
    <w:p w14:paraId="5A0CCACD" w14:textId="6221B0CE" w:rsidR="00A73F14" w:rsidRPr="00A477CF" w:rsidRDefault="00C23409" w:rsidP="00A73F1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7CD0865" w14:textId="67EC405A" w:rsidR="00A73F14" w:rsidRDefault="00BA75B3" w:rsidP="003E2CC6">
      <w:pPr>
        <w:pStyle w:val="Pquestiontextpartsi"/>
      </w:pPr>
      <w:r w:rsidRPr="00BA75B3">
        <w:rPr>
          <w:rStyle w:val="Cquestionpartlabelbold"/>
        </w:rPr>
        <w:t>(</w:t>
      </w:r>
      <w:r w:rsidR="003E2CC6">
        <w:rPr>
          <w:rStyle w:val="Cquestionpartlabelbold"/>
        </w:rPr>
        <w:t>i</w:t>
      </w:r>
      <w:r w:rsidRPr="00BA75B3">
        <w:rPr>
          <w:rStyle w:val="Cquestionpartlabelbold"/>
        </w:rPr>
        <w:t>)</w:t>
      </w:r>
      <w:r w:rsidRPr="00BA75B3">
        <w:tab/>
      </w:r>
      <w:r w:rsidR="00A21421">
        <w:t>find</w:t>
      </w:r>
      <w:r w:rsidR="00A73F14" w:rsidRPr="00A477CF">
        <w:t xml:space="preserve"> the median</w:t>
      </w:r>
    </w:p>
    <w:p w14:paraId="4FC7D013" w14:textId="77777777" w:rsidR="00A73F14" w:rsidRDefault="00A73F14" w:rsidP="003E2CC6">
      <w:pPr>
        <w:pStyle w:val="Pquestiontextpartsi"/>
      </w:pPr>
    </w:p>
    <w:p w14:paraId="6754601C" w14:textId="77777777" w:rsidR="00A21421" w:rsidRDefault="00A21421" w:rsidP="003E2CC6">
      <w:pPr>
        <w:pStyle w:val="Pquestiontextpartsi"/>
      </w:pPr>
    </w:p>
    <w:p w14:paraId="2AF7F78D" w14:textId="77777777" w:rsidR="00A21421" w:rsidRPr="00A477CF" w:rsidRDefault="00A21421" w:rsidP="003E2CC6">
      <w:pPr>
        <w:pStyle w:val="Pquestiontextpartsi"/>
      </w:pPr>
    </w:p>
    <w:p w14:paraId="3F864A62" w14:textId="55404754" w:rsidR="00A73F14" w:rsidRDefault="00BA75B3" w:rsidP="003E2CC6">
      <w:pPr>
        <w:pStyle w:val="Pquestiontextpartsi"/>
      </w:pPr>
      <w:r w:rsidRPr="00BA75B3">
        <w:rPr>
          <w:rStyle w:val="Cquestionpartlabelbold"/>
        </w:rPr>
        <w:t>(</w:t>
      </w:r>
      <w:r w:rsidR="003E2CC6">
        <w:rPr>
          <w:rStyle w:val="Cquestionpartlabelbold"/>
        </w:rPr>
        <w:t>ii</w:t>
      </w:r>
      <w:r w:rsidRPr="00BA75B3">
        <w:rPr>
          <w:rStyle w:val="Cquestionpartlabelbold"/>
        </w:rPr>
        <w:t>)</w:t>
      </w:r>
      <w:r w:rsidRPr="00BA75B3">
        <w:tab/>
      </w:r>
      <w:r w:rsidR="00A73F14" w:rsidRPr="00A477CF">
        <w:t>calculate the mean.</w:t>
      </w:r>
    </w:p>
    <w:p w14:paraId="288F1822" w14:textId="77777777" w:rsidR="003E2CC6" w:rsidRDefault="003E2CC6" w:rsidP="003E2CC6">
      <w:pPr>
        <w:pStyle w:val="Pquestiontextpartsi"/>
      </w:pPr>
    </w:p>
    <w:p w14:paraId="1003158B" w14:textId="77777777" w:rsidR="003E2CC6" w:rsidRDefault="003E2CC6" w:rsidP="003E2CC6">
      <w:pPr>
        <w:pStyle w:val="Pquestiontextpartsi"/>
      </w:pPr>
    </w:p>
    <w:p w14:paraId="05E0ACD9" w14:textId="77777777" w:rsidR="00A21421" w:rsidRPr="00A477CF" w:rsidRDefault="00A21421" w:rsidP="003E2CC6">
      <w:pPr>
        <w:pStyle w:val="Pquestiontextpartsi"/>
      </w:pPr>
    </w:p>
    <w:p w14:paraId="1DE07782" w14:textId="77777777" w:rsidR="00A73F14" w:rsidRPr="00A477CF" w:rsidRDefault="00A73F14" w:rsidP="00DD47D3">
      <w:pPr>
        <w:pStyle w:val="Pquestiontextpartsa"/>
      </w:pPr>
    </w:p>
    <w:p w14:paraId="47556AE7" w14:textId="008E2B5D" w:rsidR="00A73F14" w:rsidRPr="00A477CF" w:rsidRDefault="00BA75B3" w:rsidP="00DD47D3">
      <w:pPr>
        <w:pStyle w:val="Pquestiontextpartsa"/>
      </w:pPr>
      <w:r w:rsidRPr="00BA75B3">
        <w:rPr>
          <w:rStyle w:val="Cquestionpartlabelbold"/>
        </w:rPr>
        <w:t>(</w:t>
      </w:r>
      <w:r w:rsidR="003E2CC6">
        <w:rPr>
          <w:rStyle w:val="Cquestionpartlabelbold"/>
        </w:rPr>
        <w:t>b</w:t>
      </w:r>
      <w:r w:rsidRPr="00BA75B3">
        <w:rPr>
          <w:rStyle w:val="Cquestionpartlabelbold"/>
        </w:rPr>
        <w:t>)</w:t>
      </w:r>
      <w:r w:rsidRPr="00BA75B3">
        <w:tab/>
      </w:r>
      <w:r w:rsidR="00A73F14" w:rsidRPr="00A477CF">
        <w:t>Using classes 0</w:t>
      </w:r>
      <w:r w:rsidR="003E2CC6">
        <w:t>–</w:t>
      </w:r>
      <w:r w:rsidR="00A73F14" w:rsidRPr="00A477CF">
        <w:t>9, 10</w:t>
      </w:r>
      <w:r w:rsidR="003E2CC6">
        <w:t>–</w:t>
      </w:r>
      <w:r w:rsidR="00A73F14" w:rsidRPr="00A477CF">
        <w:t xml:space="preserve">19 </w:t>
      </w:r>
      <w:r w:rsidR="003E2CC6">
        <w:t>and so on,</w:t>
      </w:r>
      <w:r w:rsidR="00A73F14" w:rsidRPr="00A477CF">
        <w:t xml:space="preserve"> estimate the mean from the grouped data and compare this with the </w:t>
      </w:r>
      <w:r w:rsidR="003E2CC6" w:rsidRPr="00A477CF">
        <w:t xml:space="preserve">mean </w:t>
      </w:r>
      <w:r w:rsidR="00A73F14" w:rsidRPr="00A477CF">
        <w:t>calculated</w:t>
      </w:r>
      <w:r w:rsidR="003E2CC6">
        <w:t xml:space="preserve"> above</w:t>
      </w:r>
      <w:r w:rsidR="00A73F14" w:rsidRPr="00A477CF">
        <w:t>.</w:t>
      </w:r>
    </w:p>
    <w:p w14:paraId="32F2EDFF" w14:textId="77777777" w:rsidR="00A73F14" w:rsidRPr="00A477CF" w:rsidRDefault="00A73F14" w:rsidP="00A73F14">
      <w:pPr>
        <w:rPr>
          <w:sz w:val="20"/>
          <w:szCs w:val="20"/>
        </w:rPr>
      </w:pPr>
    </w:p>
    <w:p w14:paraId="500CEEC6" w14:textId="6D547B64" w:rsidR="00C54B30" w:rsidRPr="002F03F1" w:rsidRDefault="00C54B30" w:rsidP="00473681">
      <w:pPr>
        <w:pStyle w:val="Pquestiontextpartsa"/>
      </w:pPr>
    </w:p>
    <w:p w14:paraId="19AE2CF6" w14:textId="77777777" w:rsidR="008B4911" w:rsidRDefault="008B4911" w:rsidP="00290260">
      <w:pPr>
        <w:pStyle w:val="Pquestiontextmainstem"/>
      </w:pPr>
    </w:p>
    <w:p w14:paraId="1753C565" w14:textId="77777777" w:rsidR="00A21421" w:rsidRDefault="00A21421" w:rsidP="00290260">
      <w:pPr>
        <w:pStyle w:val="Pquestiontextmainstem"/>
      </w:pPr>
    </w:p>
    <w:p w14:paraId="03C86EE4" w14:textId="77777777" w:rsidR="00A21421" w:rsidRDefault="00A21421" w:rsidP="00290260">
      <w:pPr>
        <w:pStyle w:val="Pquestiontextmainstem"/>
      </w:pPr>
    </w:p>
    <w:p w14:paraId="4118968C" w14:textId="77777777" w:rsidR="00A21421" w:rsidRDefault="00A21421" w:rsidP="00290260">
      <w:pPr>
        <w:pStyle w:val="Pquestiontextmainstem"/>
      </w:pPr>
    </w:p>
    <w:p w14:paraId="49FFAA5D" w14:textId="77777777" w:rsidR="008B4911" w:rsidRDefault="008B4911" w:rsidP="00290260">
      <w:pPr>
        <w:pStyle w:val="Pquestiontextmainstem"/>
      </w:pPr>
    </w:p>
    <w:p w14:paraId="149D8734" w14:textId="77777777" w:rsidR="003E2CC6" w:rsidRPr="00B01BD8" w:rsidRDefault="003E2CC6" w:rsidP="00290260">
      <w:pPr>
        <w:pStyle w:val="Pquestiontextmainstem"/>
      </w:pPr>
    </w:p>
    <w:p w14:paraId="2845434E" w14:textId="3051CC38" w:rsidR="00E14832" w:rsidRDefault="00E14832" w:rsidP="00E14832">
      <w:pPr>
        <w:pStyle w:val="Pquestionheadingsx"/>
      </w:pPr>
      <w:r>
        <w:lastRenderedPageBreak/>
        <w:t>Question 1</w:t>
      </w:r>
      <w:r w:rsidR="00A73F14">
        <w:t>6</w:t>
      </w:r>
      <w:r w:rsidR="00BA75B3" w:rsidRPr="00BA75B3">
        <w:tab/>
      </w:r>
      <w:r w:rsidR="00A2142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[9.5</w:t>
      </w:r>
      <w:r>
        <w:t>]</w:t>
      </w:r>
    </w:p>
    <w:p w14:paraId="01D1CAF4" w14:textId="770D7B60" w:rsidR="00A73F14" w:rsidRPr="00A477CF" w:rsidRDefault="00D66CE4" w:rsidP="003E2CC6">
      <w:pPr>
        <w:pStyle w:val="Pquestiontextmainstem"/>
      </w:pPr>
      <w:r>
        <w:t xml:space="preserve">A </w:t>
      </w:r>
      <w:r w:rsidR="00A73F14" w:rsidRPr="00A477CF">
        <w:t xml:space="preserve">spinning wheel has the numbers 1 to 54 equally spaced around the wheel. The wheel is spun and lands on one number at random. </w:t>
      </w:r>
    </w:p>
    <w:p w14:paraId="6863ABCF" w14:textId="14ACC2C6" w:rsidR="00A73F14" w:rsidRPr="00480D68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A73F14" w:rsidRPr="00A477CF">
        <w:t xml:space="preserve">Calculate the probability the wheel lands on </w:t>
      </w:r>
      <w:r w:rsidR="00A73F14" w:rsidRPr="00480D68">
        <w:t>a multiple of 10.</w:t>
      </w:r>
    </w:p>
    <w:p w14:paraId="52C314BE" w14:textId="77777777" w:rsidR="00A73F14" w:rsidRDefault="00A73F14" w:rsidP="00BA75B3">
      <w:pPr>
        <w:pStyle w:val="Pquestiontextmainstem"/>
      </w:pPr>
    </w:p>
    <w:p w14:paraId="06097CE3" w14:textId="77777777" w:rsidR="00A21421" w:rsidRPr="00A477CF" w:rsidRDefault="00A21421" w:rsidP="00BA75B3">
      <w:pPr>
        <w:pStyle w:val="Pquestiontextmainstem"/>
      </w:pPr>
    </w:p>
    <w:p w14:paraId="0ABB31E6" w14:textId="77777777" w:rsidR="00A73F14" w:rsidRPr="00BA75B3" w:rsidRDefault="00A73F14" w:rsidP="00A73F14">
      <w:pPr>
        <w:rPr>
          <w:sz w:val="20"/>
          <w:szCs w:val="20"/>
        </w:rPr>
      </w:pPr>
    </w:p>
    <w:p w14:paraId="4A75EBAB" w14:textId="4A8A24A8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A73F14" w:rsidRPr="00A477CF">
        <w:t>What is the complement of getting a number with a 2 in it?</w:t>
      </w:r>
    </w:p>
    <w:p w14:paraId="36C92C3F" w14:textId="77777777" w:rsidR="00290260" w:rsidRDefault="00290260" w:rsidP="00BA75B3">
      <w:pPr>
        <w:pStyle w:val="Pquestiontextpartsa"/>
      </w:pPr>
    </w:p>
    <w:p w14:paraId="31612F68" w14:textId="77777777" w:rsidR="003E2CC6" w:rsidRDefault="003E2CC6" w:rsidP="00BA75B3">
      <w:pPr>
        <w:pStyle w:val="Pquestiontextpartsa"/>
      </w:pPr>
    </w:p>
    <w:p w14:paraId="3508D70C" w14:textId="77777777" w:rsidR="00A21421" w:rsidRDefault="00A21421" w:rsidP="00BA75B3">
      <w:pPr>
        <w:pStyle w:val="Pquestiontextpartsa"/>
      </w:pPr>
    </w:p>
    <w:p w14:paraId="6EFDE3DE" w14:textId="3281A204" w:rsidR="00E14832" w:rsidRDefault="00E14832" w:rsidP="00E14832">
      <w:pPr>
        <w:pStyle w:val="Pquestiontextmainstem"/>
      </w:pPr>
    </w:p>
    <w:p w14:paraId="6AAA3AFD" w14:textId="111342E3" w:rsidR="00E14832" w:rsidRDefault="00F37229" w:rsidP="00E14832">
      <w:pPr>
        <w:pStyle w:val="Pquestionheadingsx"/>
      </w:pPr>
      <w:r>
        <w:t>Question 1</w:t>
      </w:r>
      <w:r w:rsidR="00A73F14">
        <w:t>7</w:t>
      </w:r>
      <w:r w:rsidR="00BA75B3" w:rsidRPr="00BA75B3">
        <w:tab/>
      </w:r>
      <w:r w:rsidR="00DC4B8B">
        <w:rPr>
          <w:rStyle w:val="Cmarkslabel"/>
        </w:rPr>
        <w:t>3</w:t>
      </w:r>
      <w:r w:rsidR="00C54B30">
        <w:rPr>
          <w:rStyle w:val="Cmarkslabel"/>
        </w:rPr>
        <w:t xml:space="preserve"> </w:t>
      </w:r>
      <w:r w:rsidR="00E14832" w:rsidRPr="001B433F">
        <w:rPr>
          <w:rStyle w:val="Cmarkslabel"/>
        </w:rPr>
        <w:t>marks</w:t>
      </w:r>
      <w:r w:rsidR="00BA75B3" w:rsidRPr="00BA75B3">
        <w:tab/>
      </w:r>
      <w:r w:rsidR="00DC4B8B">
        <w:t>[9.6</w:t>
      </w:r>
      <w:r w:rsidR="00E14832">
        <w:t>]</w:t>
      </w:r>
    </w:p>
    <w:p w14:paraId="6EAA6623" w14:textId="2AE9C4B0" w:rsidR="00A73F14" w:rsidRPr="00A477CF" w:rsidRDefault="00A73F14" w:rsidP="003E2CC6">
      <w:pPr>
        <w:pStyle w:val="Pquestiontextmainstem"/>
      </w:pPr>
      <w:r w:rsidRPr="00A477CF">
        <w:t xml:space="preserve">The letters of the word MATHEMATICS are written on individual cards. </w:t>
      </w:r>
      <w:r w:rsidR="00D66CE4">
        <w:t xml:space="preserve">A </w:t>
      </w:r>
      <w:r w:rsidRPr="00A477CF">
        <w:t xml:space="preserve">card is chosen at random. </w:t>
      </w:r>
      <w:r w:rsidR="00385048">
        <w:t>Find</w:t>
      </w:r>
      <w:r w:rsidRPr="00A477CF">
        <w:t xml:space="preserve"> the probability that:</w:t>
      </w:r>
    </w:p>
    <w:p w14:paraId="1A1D401B" w14:textId="0537E22B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A73F14" w:rsidRPr="00A477CF">
        <w:t xml:space="preserve">the letter </w:t>
      </w:r>
      <w:r w:rsidR="003E2CC6">
        <w:t>‘</w:t>
      </w:r>
      <w:r w:rsidR="00D66CE4">
        <w:t>A</w:t>
      </w:r>
      <w:r w:rsidR="003E2CC6">
        <w:t>’</w:t>
      </w:r>
      <w:r w:rsidR="00D66CE4">
        <w:t xml:space="preserve"> </w:t>
      </w:r>
      <w:r w:rsidR="00A73F14" w:rsidRPr="00A477CF">
        <w:t>is selected</w:t>
      </w:r>
    </w:p>
    <w:p w14:paraId="6F311B28" w14:textId="77777777" w:rsidR="00A73F14" w:rsidRPr="00A477CF" w:rsidRDefault="00A73F14" w:rsidP="00BA75B3">
      <w:pPr>
        <w:pStyle w:val="Pquestiontextmainstem"/>
      </w:pPr>
    </w:p>
    <w:p w14:paraId="146C9F18" w14:textId="77777777" w:rsidR="003E2CC6" w:rsidRPr="00A477CF" w:rsidRDefault="003E2CC6" w:rsidP="00BA75B3">
      <w:pPr>
        <w:pStyle w:val="Pquestiontextmainstem"/>
      </w:pPr>
    </w:p>
    <w:p w14:paraId="728EC1AA" w14:textId="5D8A0B4D" w:rsidR="00A73F14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A73F14" w:rsidRPr="00A477CF">
        <w:t>the letter selected is a vowel</w:t>
      </w:r>
    </w:p>
    <w:p w14:paraId="26200921" w14:textId="77777777" w:rsidR="003E2CC6" w:rsidRDefault="003E2CC6" w:rsidP="00BA75B3">
      <w:pPr>
        <w:pStyle w:val="Pquestiontextpartsa"/>
      </w:pPr>
    </w:p>
    <w:p w14:paraId="249D46FE" w14:textId="77777777" w:rsidR="003E2CC6" w:rsidRPr="00A477CF" w:rsidRDefault="003E2CC6" w:rsidP="00BA75B3">
      <w:pPr>
        <w:pStyle w:val="Pquestiontextpartsa"/>
      </w:pPr>
    </w:p>
    <w:p w14:paraId="69A88B32" w14:textId="3B52C0F9" w:rsidR="00A73F14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A73F14" w:rsidRPr="00A477CF">
        <w:t>the letter selected is one of the letters in the wor</w:t>
      </w:r>
      <w:r w:rsidR="00385048">
        <w:t>d MATE</w:t>
      </w:r>
      <w:r w:rsidR="00A21421">
        <w:t>.</w:t>
      </w:r>
    </w:p>
    <w:p w14:paraId="7DA93DE5" w14:textId="77777777" w:rsidR="00742C46" w:rsidRDefault="00742C46" w:rsidP="00E14832">
      <w:pPr>
        <w:pStyle w:val="Pquestiontextmainstem"/>
      </w:pPr>
    </w:p>
    <w:p w14:paraId="360AED50" w14:textId="77777777" w:rsidR="003E2CC6" w:rsidRDefault="003E2CC6" w:rsidP="00E14832">
      <w:pPr>
        <w:pStyle w:val="Pquestiontextmainstem"/>
      </w:pPr>
    </w:p>
    <w:p w14:paraId="7796518D" w14:textId="77777777" w:rsidR="00A87DD3" w:rsidRDefault="00A87DD3" w:rsidP="00E14832">
      <w:pPr>
        <w:pStyle w:val="Pquestiontextmainstem"/>
      </w:pPr>
    </w:p>
    <w:p w14:paraId="1FA5FEBD" w14:textId="59D61C53" w:rsidR="00E14832" w:rsidRDefault="00F37229" w:rsidP="00E14832">
      <w:pPr>
        <w:pStyle w:val="Pquestionheadingsx"/>
      </w:pPr>
      <w:r>
        <w:t>Question 1</w:t>
      </w:r>
      <w:r w:rsidR="0038192F">
        <w:t>8</w:t>
      </w:r>
      <w:r w:rsidR="00BA75B3" w:rsidRPr="00BA75B3">
        <w:tab/>
      </w:r>
      <w:r w:rsidR="00A21421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[9.6</w:t>
      </w:r>
      <w:r w:rsidR="00E14832">
        <w:t>]</w:t>
      </w:r>
    </w:p>
    <w:p w14:paraId="5EC9F169" w14:textId="201A51DC" w:rsidR="0038192F" w:rsidRPr="00A477CF" w:rsidRDefault="003E2CC6" w:rsidP="00BA75B3">
      <w:pPr>
        <w:pStyle w:val="Pquestiontextpartsa"/>
      </w:pPr>
      <w:r>
        <w:t>For</w:t>
      </w:r>
      <w:r w:rsidR="0038192F" w:rsidRPr="00A477CF">
        <w:t xml:space="preserve"> a standard </w:t>
      </w:r>
      <w:r w:rsidR="00DD47D3">
        <w:t>pack</w:t>
      </w:r>
      <w:r w:rsidR="0038192F" w:rsidRPr="00A477CF">
        <w:t xml:space="preserve"> of 52 playing cards, find the following probabilities:</w:t>
      </w:r>
    </w:p>
    <w:p w14:paraId="043F3B44" w14:textId="25250B8D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 xml:space="preserve">Pr(black or a 4) </w:t>
      </w:r>
    </w:p>
    <w:p w14:paraId="08D14552" w14:textId="77777777" w:rsidR="0038192F" w:rsidRDefault="0038192F" w:rsidP="00BA75B3">
      <w:pPr>
        <w:pStyle w:val="Pquestiontextpartsa"/>
      </w:pPr>
    </w:p>
    <w:p w14:paraId="6E08342C" w14:textId="77777777" w:rsidR="003E2CC6" w:rsidRPr="00A477CF" w:rsidRDefault="003E2CC6" w:rsidP="00BA75B3">
      <w:pPr>
        <w:pStyle w:val="Pquestiontextpartsa"/>
      </w:pPr>
    </w:p>
    <w:p w14:paraId="5F5D154E" w14:textId="77777777" w:rsidR="0038192F" w:rsidRPr="00A477CF" w:rsidRDefault="0038192F" w:rsidP="00BA75B3">
      <w:pPr>
        <w:pStyle w:val="Pquestiontextpartsa"/>
      </w:pPr>
    </w:p>
    <w:p w14:paraId="11074C39" w14:textId="35B95935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Pr(black 4)</w:t>
      </w:r>
    </w:p>
    <w:p w14:paraId="5377B3A2" w14:textId="77777777" w:rsidR="003E2CC6" w:rsidRPr="00A477CF" w:rsidRDefault="003E2CC6" w:rsidP="00BA75B3">
      <w:pPr>
        <w:pStyle w:val="Pquestiontextpartsa"/>
      </w:pPr>
    </w:p>
    <w:p w14:paraId="0E3515FE" w14:textId="77777777" w:rsidR="0038192F" w:rsidRDefault="0038192F" w:rsidP="00BA75B3">
      <w:pPr>
        <w:pStyle w:val="Pquestiontextpartsa"/>
      </w:pPr>
    </w:p>
    <w:p w14:paraId="4BC66063" w14:textId="77777777" w:rsidR="003E2CC6" w:rsidRPr="00A477CF" w:rsidRDefault="003E2CC6" w:rsidP="00BA75B3">
      <w:pPr>
        <w:pStyle w:val="Pquestiontextpartsa"/>
      </w:pPr>
    </w:p>
    <w:p w14:paraId="259964E7" w14:textId="32331DBA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38192F" w:rsidRPr="00A477CF">
        <w:t>Pr(black or 4 but not both)</w:t>
      </w:r>
    </w:p>
    <w:p w14:paraId="055E8B11" w14:textId="18931CF0" w:rsidR="00C54B30" w:rsidRPr="002F03F1" w:rsidRDefault="00C54B30" w:rsidP="00BA75B3">
      <w:pPr>
        <w:pStyle w:val="Pquestiontextpartsa"/>
      </w:pPr>
    </w:p>
    <w:p w14:paraId="1709BB22" w14:textId="77777777" w:rsidR="00C54B30" w:rsidRPr="002F03F1" w:rsidRDefault="00C54B30" w:rsidP="00473681">
      <w:pPr>
        <w:pStyle w:val="Pquestiontextmainstem"/>
      </w:pPr>
    </w:p>
    <w:p w14:paraId="4C0DEB6D" w14:textId="086E2A6F" w:rsidR="00E14832" w:rsidRDefault="00E14832" w:rsidP="00290260">
      <w:pPr>
        <w:pStyle w:val="Pquestiontextpartsa"/>
      </w:pPr>
    </w:p>
    <w:p w14:paraId="3E2A51AE" w14:textId="0F739805" w:rsidR="00E14832" w:rsidRDefault="00F37229" w:rsidP="00E14832">
      <w:pPr>
        <w:pStyle w:val="Pquestionheadingsx"/>
      </w:pPr>
      <w:r>
        <w:lastRenderedPageBreak/>
        <w:t xml:space="preserve">Question </w:t>
      </w:r>
      <w:r w:rsidR="00867FDE">
        <w:t>1</w:t>
      </w:r>
      <w:r w:rsidR="0038192F">
        <w:t>9</w:t>
      </w:r>
      <w:r w:rsidR="00BA75B3" w:rsidRPr="00BA75B3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[9.7</w:t>
      </w:r>
      <w:r w:rsidR="00E14832">
        <w:t>]</w:t>
      </w:r>
    </w:p>
    <w:p w14:paraId="6BBB9F34" w14:textId="77777777" w:rsidR="007A6D00" w:rsidRDefault="007A6D00" w:rsidP="007A6D00">
      <w:pPr>
        <w:pStyle w:val="Pquestiontextmainstem"/>
      </w:pPr>
      <w:r w:rsidRPr="00A477CF">
        <w:t>The Venn diagram shows students who play the piano (P) and play the guitar (G). If one person is chosen at random, find the probability that:</w:t>
      </w:r>
    </w:p>
    <w:p w14:paraId="7BA9A2B3" w14:textId="58BBA142" w:rsidR="007A6D00" w:rsidRPr="00BA75B3" w:rsidRDefault="00A0784F" w:rsidP="007A6D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8FF0740" wp14:editId="5B99CBB5">
            <wp:extent cx="2047875" cy="1381125"/>
            <wp:effectExtent l="0" t="0" r="9525" b="9525"/>
            <wp:docPr id="3" name="Picture 3" descr="C:\Users\ubuluay\Desktop\2nd ed\PM2e-8-ch-tests-exams-RWs\_SUPPLIED_V1_CORREX_230916\PM2e_08_EB_09_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buluay\Desktop\2nd ed\PM2e-8-ch-tests-exams-RWs\_SUPPLIED_V1_CORREX_230916\PM2e_08_EB_09_AT_0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D733" w14:textId="539D235C" w:rsidR="0038192F" w:rsidRPr="00A477CF" w:rsidRDefault="00BA75B3" w:rsidP="007A6D00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>a student plays piano</w:t>
      </w:r>
    </w:p>
    <w:p w14:paraId="7EDA9E02" w14:textId="77777777" w:rsidR="0038192F" w:rsidRDefault="0038192F" w:rsidP="00BA75B3">
      <w:pPr>
        <w:pStyle w:val="Pquestiontextpartsa"/>
      </w:pPr>
    </w:p>
    <w:p w14:paraId="73BD3726" w14:textId="77777777" w:rsidR="003E2CC6" w:rsidRPr="00A477CF" w:rsidRDefault="003E2CC6" w:rsidP="00BA75B3">
      <w:pPr>
        <w:pStyle w:val="Pquestiontextpartsa"/>
      </w:pPr>
    </w:p>
    <w:p w14:paraId="23ECB4CE" w14:textId="299031E7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a student plays guitar or piano</w:t>
      </w:r>
    </w:p>
    <w:p w14:paraId="4AE102E6" w14:textId="77777777" w:rsidR="0038192F" w:rsidRDefault="0038192F" w:rsidP="00BA75B3">
      <w:pPr>
        <w:pStyle w:val="Pquestiontextpartsa"/>
      </w:pPr>
    </w:p>
    <w:p w14:paraId="3CF9AFA1" w14:textId="77777777" w:rsidR="003E2CC6" w:rsidRPr="00A477CF" w:rsidRDefault="003E2CC6" w:rsidP="00BA75B3">
      <w:pPr>
        <w:pStyle w:val="Pquestiontextpartsa"/>
      </w:pPr>
    </w:p>
    <w:p w14:paraId="35391702" w14:textId="1478871E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38192F" w:rsidRPr="00A477CF">
        <w:t>a student plays guitar and piano</w:t>
      </w:r>
    </w:p>
    <w:p w14:paraId="6A347F51" w14:textId="5F974D20" w:rsidR="0038192F" w:rsidRDefault="0038192F" w:rsidP="00BA75B3">
      <w:pPr>
        <w:pStyle w:val="Pquestiontextpartsa"/>
      </w:pPr>
    </w:p>
    <w:p w14:paraId="51D39305" w14:textId="77777777" w:rsidR="003E2CC6" w:rsidRPr="00A477CF" w:rsidRDefault="003E2CC6" w:rsidP="00BA75B3">
      <w:pPr>
        <w:pStyle w:val="Pquestiontextpartsa"/>
      </w:pPr>
    </w:p>
    <w:p w14:paraId="7B052D39" w14:textId="78DD76C2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(d)</w:t>
      </w:r>
      <w:r w:rsidRPr="00BA75B3">
        <w:tab/>
      </w:r>
      <w:r w:rsidR="0038192F" w:rsidRPr="00A477CF">
        <w:t>a student plays guitar or piano but not both.</w:t>
      </w:r>
    </w:p>
    <w:p w14:paraId="7496F34D" w14:textId="77777777" w:rsidR="00F37229" w:rsidRDefault="00F37229" w:rsidP="00BA75B3">
      <w:pPr>
        <w:pStyle w:val="Pquestiontextpartsa"/>
      </w:pPr>
    </w:p>
    <w:p w14:paraId="4CFBF04E" w14:textId="4783013E" w:rsidR="001D605B" w:rsidRDefault="001D605B" w:rsidP="00F37229">
      <w:pPr>
        <w:pStyle w:val="Pquestiontextmainstem"/>
      </w:pPr>
    </w:p>
    <w:p w14:paraId="041EC02E" w14:textId="435827FE" w:rsidR="00F37229" w:rsidRDefault="00F37229" w:rsidP="00F37229">
      <w:pPr>
        <w:pStyle w:val="Pquestionheadingsx"/>
      </w:pPr>
      <w:r>
        <w:t xml:space="preserve">Question </w:t>
      </w:r>
      <w:r w:rsidR="0038192F">
        <w:t>20</w:t>
      </w:r>
      <w:r w:rsidR="00BA75B3" w:rsidRPr="00BA75B3">
        <w:tab/>
      </w:r>
      <w:r w:rsidR="00DC4B8B">
        <w:rPr>
          <w:rStyle w:val="Cmarkslabel"/>
        </w:rPr>
        <w:t>4</w:t>
      </w:r>
      <w:r w:rsidR="00DC4B8B" w:rsidRPr="001B433F">
        <w:rPr>
          <w:rStyle w:val="Cmarkslabel"/>
        </w:rPr>
        <w:t xml:space="preserve"> marks</w:t>
      </w:r>
      <w:r w:rsidR="00DC4B8B" w:rsidRPr="00BA75B3">
        <w:tab/>
      </w:r>
      <w:r w:rsidR="00DC4B8B">
        <w:t>[9.7]</w:t>
      </w:r>
    </w:p>
    <w:p w14:paraId="1898226B" w14:textId="77777777" w:rsidR="0038192F" w:rsidRPr="00A477CF" w:rsidRDefault="0038192F" w:rsidP="00BA75B3">
      <w:pPr>
        <w:pStyle w:val="Pquestiontextpartsa"/>
        <w:rPr>
          <w:noProof/>
        </w:rPr>
      </w:pPr>
      <w:r w:rsidRPr="00A477CF">
        <w:rPr>
          <w:noProof/>
        </w:rPr>
        <w:t>Use the following information to answer the questions.</w:t>
      </w:r>
    </w:p>
    <w:p w14:paraId="1F6D1F31" w14:textId="77777777" w:rsidR="0038192F" w:rsidRPr="00A477CF" w:rsidRDefault="0038192F" w:rsidP="00BA75B3">
      <w:pPr>
        <w:pStyle w:val="Pquestiontextpartsa"/>
        <w:rPr>
          <w:noProof/>
        </w:rPr>
      </w:pPr>
      <w:r w:rsidRPr="00A0784F">
        <w:rPr>
          <w:rStyle w:val="Cmathsexpressions"/>
        </w:rPr>
        <w:t>ξ</w:t>
      </w:r>
      <w:r w:rsidRPr="00A477CF">
        <w:rPr>
          <w:noProof/>
        </w:rPr>
        <w:t xml:space="preserve"> = {numbers from 1 to 12}</w:t>
      </w:r>
    </w:p>
    <w:p w14:paraId="385256BF" w14:textId="6D1DBEE3" w:rsidR="0038192F" w:rsidRPr="00A477CF" w:rsidRDefault="003E2CC6" w:rsidP="00BA75B3">
      <w:pPr>
        <w:pStyle w:val="Pquestiontextpartsa"/>
        <w:rPr>
          <w:noProof/>
        </w:rPr>
      </w:pPr>
      <w:r w:rsidRPr="003E2CC6">
        <w:t xml:space="preserve">Event </w:t>
      </w:r>
      <w:r w:rsidR="00D66CE4" w:rsidRPr="00480D68">
        <w:rPr>
          <w:rStyle w:val="Cmathsexpressions"/>
          <w:i/>
          <w:iCs/>
        </w:rPr>
        <w:t xml:space="preserve">A </w:t>
      </w:r>
      <w:r w:rsidR="0038192F" w:rsidRPr="00A477CF">
        <w:rPr>
          <w:noProof/>
        </w:rPr>
        <w:t>= {factors of 20}</w:t>
      </w:r>
    </w:p>
    <w:p w14:paraId="49D69CDA" w14:textId="1BEB2059" w:rsidR="0038192F" w:rsidRPr="00A477CF" w:rsidRDefault="003E2CC6" w:rsidP="00BA75B3">
      <w:pPr>
        <w:pStyle w:val="Pquestiontextpartsa"/>
        <w:rPr>
          <w:noProof/>
        </w:rPr>
      </w:pPr>
      <w:r w:rsidRPr="003E2CC6">
        <w:t xml:space="preserve">Event </w:t>
      </w:r>
      <w:r w:rsidR="00D66CE4" w:rsidRPr="00480D68">
        <w:rPr>
          <w:rStyle w:val="Cmathsexpressions"/>
          <w:i/>
          <w:iCs/>
        </w:rPr>
        <w:t xml:space="preserve">B </w:t>
      </w:r>
      <w:r w:rsidR="0038192F" w:rsidRPr="00A477CF">
        <w:rPr>
          <w:noProof/>
        </w:rPr>
        <w:t>= {prime numbers}</w:t>
      </w:r>
    </w:p>
    <w:p w14:paraId="0A24A1E7" w14:textId="6D2C4541" w:rsidR="0038192F" w:rsidRPr="00A477CF" w:rsidRDefault="00BA75B3" w:rsidP="00BA75B3">
      <w:pPr>
        <w:pStyle w:val="Pquestiontextpartsa"/>
        <w:rPr>
          <w:noProof/>
        </w:rPr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rPr>
          <w:noProof/>
        </w:rPr>
        <w:t xml:space="preserve">List the elements of </w:t>
      </w:r>
      <w:r w:rsidR="00D66CE4" w:rsidRPr="00480D68">
        <w:rPr>
          <w:rStyle w:val="Cmathsexpressions"/>
          <w:i/>
          <w:iCs/>
        </w:rPr>
        <w:t xml:space="preserve">A </w:t>
      </w:r>
      <w:r w:rsidR="0038192F" w:rsidRPr="00A477CF">
        <w:rPr>
          <w:noProof/>
        </w:rPr>
        <w:t xml:space="preserve">and the elements of </w:t>
      </w:r>
      <w:r w:rsidR="0038192F" w:rsidRPr="00480D68">
        <w:rPr>
          <w:rStyle w:val="Cmathsexpressions"/>
          <w:i/>
          <w:iCs/>
        </w:rPr>
        <w:t>B</w:t>
      </w:r>
      <w:r w:rsidR="0038192F" w:rsidRPr="00A477CF">
        <w:rPr>
          <w:noProof/>
        </w:rPr>
        <w:t>.</w:t>
      </w:r>
    </w:p>
    <w:p w14:paraId="3A63D85C" w14:textId="77777777" w:rsidR="0038192F" w:rsidRPr="00A477CF" w:rsidRDefault="0038192F" w:rsidP="0038192F">
      <w:pPr>
        <w:rPr>
          <w:noProof/>
          <w:sz w:val="20"/>
          <w:szCs w:val="20"/>
        </w:rPr>
      </w:pPr>
    </w:p>
    <w:p w14:paraId="2370192A" w14:textId="1C9C6DA7" w:rsidR="0038192F" w:rsidRDefault="0038192F" w:rsidP="00480D68">
      <w:pPr>
        <w:pStyle w:val="Pquestiontextpartsa"/>
        <w:rPr>
          <w:noProof/>
        </w:rPr>
      </w:pPr>
      <w:r w:rsidRPr="00BA75B3">
        <w:rPr>
          <w:rStyle w:val="Cmathsexpressions"/>
          <w:i/>
        </w:rPr>
        <w:t>A</w:t>
      </w:r>
      <w:r w:rsidRPr="00A477CF">
        <w:rPr>
          <w:noProof/>
        </w:rPr>
        <w:t xml:space="preserve">: </w:t>
      </w:r>
    </w:p>
    <w:p w14:paraId="38276C52" w14:textId="77777777" w:rsidR="003E2CC6" w:rsidRPr="00A477CF" w:rsidRDefault="003E2CC6" w:rsidP="00480D68">
      <w:pPr>
        <w:pStyle w:val="Pquestiontextpartsa"/>
        <w:rPr>
          <w:noProof/>
        </w:rPr>
      </w:pPr>
    </w:p>
    <w:p w14:paraId="5C8A563B" w14:textId="5B7358A9" w:rsidR="0038192F" w:rsidRDefault="0038192F" w:rsidP="003E2CC6">
      <w:pPr>
        <w:pStyle w:val="Pquestiontextpartsa"/>
        <w:rPr>
          <w:noProof/>
        </w:rPr>
      </w:pPr>
      <w:r w:rsidRPr="00BA75B3">
        <w:rPr>
          <w:rStyle w:val="Cmathsexpressions"/>
          <w:i/>
        </w:rPr>
        <w:t>B</w:t>
      </w:r>
      <w:r w:rsidRPr="00A477CF">
        <w:rPr>
          <w:noProof/>
        </w:rPr>
        <w:t xml:space="preserve">: </w:t>
      </w:r>
    </w:p>
    <w:p w14:paraId="4F164108" w14:textId="77777777" w:rsidR="00A0784F" w:rsidRDefault="00A0784F" w:rsidP="003E2CC6">
      <w:pPr>
        <w:pStyle w:val="Pquestiontextpartsa"/>
        <w:rPr>
          <w:noProof/>
        </w:rPr>
      </w:pPr>
    </w:p>
    <w:p w14:paraId="421AF711" w14:textId="2644B68C" w:rsidR="0038192F" w:rsidRPr="00A477CF" w:rsidRDefault="00BA75B3" w:rsidP="00BA75B3">
      <w:pPr>
        <w:pStyle w:val="Pquestiontextpartsa"/>
        <w:rPr>
          <w:noProof/>
        </w:rPr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rPr>
          <w:noProof/>
        </w:rPr>
        <w:t>If one number is randomly selected</w:t>
      </w:r>
      <w:r w:rsidR="003E2CC6">
        <w:rPr>
          <w:noProof/>
        </w:rPr>
        <w:t>,</w:t>
      </w:r>
      <w:r w:rsidR="0038192F" w:rsidRPr="00A477CF">
        <w:rPr>
          <w:noProof/>
        </w:rPr>
        <w:t xml:space="preserve"> find:</w:t>
      </w:r>
    </w:p>
    <w:p w14:paraId="1F852BA8" w14:textId="0B86569D" w:rsidR="0038192F" w:rsidRPr="00A477CF" w:rsidRDefault="0038192F" w:rsidP="00BA75B3">
      <w:pPr>
        <w:pStyle w:val="Pquestiontextpartsi"/>
        <w:rPr>
          <w:noProof/>
        </w:rPr>
      </w:pPr>
      <w:r w:rsidRPr="00480D68">
        <w:rPr>
          <w:rStyle w:val="Cquestionpartlabelbold"/>
        </w:rPr>
        <w:t>(i)</w:t>
      </w:r>
      <w:r w:rsidR="00BA75B3" w:rsidRPr="00480D68">
        <w:rPr>
          <w:rStyle w:val="Cquestionpartlabelbold"/>
        </w:rPr>
        <w:tab/>
      </w:r>
      <w:r w:rsidRPr="00A477CF">
        <w:rPr>
          <w:noProof/>
        </w:rPr>
        <w:t>Pr(</w:t>
      </w:r>
      <w:r w:rsidRPr="00480D68">
        <w:rPr>
          <w:rStyle w:val="Cmathsexpressions"/>
          <w:i/>
          <w:iCs/>
        </w:rPr>
        <w:t>A</w:t>
      </w:r>
      <w:r w:rsidRPr="00A477CF">
        <w:rPr>
          <w:noProof/>
        </w:rPr>
        <w:sym w:font="Symbol" w:char="F0A2"/>
      </w:r>
      <w:r w:rsidRPr="00A477CF">
        <w:rPr>
          <w:noProof/>
        </w:rPr>
        <w:t>)</w:t>
      </w:r>
    </w:p>
    <w:p w14:paraId="52E895C3" w14:textId="77777777" w:rsidR="0038192F" w:rsidRDefault="0038192F" w:rsidP="00BA75B3">
      <w:pPr>
        <w:pStyle w:val="Pquestiontextpartsi"/>
        <w:rPr>
          <w:noProof/>
        </w:rPr>
      </w:pPr>
    </w:p>
    <w:p w14:paraId="3FC6297D" w14:textId="77777777" w:rsidR="0038192F" w:rsidRPr="00A477CF" w:rsidRDefault="0038192F" w:rsidP="00BA75B3">
      <w:pPr>
        <w:pStyle w:val="Pquestiontextpartsi"/>
        <w:rPr>
          <w:noProof/>
        </w:rPr>
      </w:pPr>
    </w:p>
    <w:p w14:paraId="30327D79" w14:textId="0A4F04D1" w:rsidR="0038192F" w:rsidRPr="00A477CF" w:rsidRDefault="0038192F" w:rsidP="00BA75B3">
      <w:pPr>
        <w:pStyle w:val="Pquestiontextpartsi"/>
        <w:rPr>
          <w:noProof/>
        </w:rPr>
      </w:pPr>
      <w:r w:rsidRPr="00480D68">
        <w:rPr>
          <w:rStyle w:val="Cquestionpartlabelbold"/>
        </w:rPr>
        <w:t>(ii)</w:t>
      </w:r>
      <w:r w:rsidR="00BA75B3" w:rsidRPr="00480D68">
        <w:rPr>
          <w:rStyle w:val="Cquestionpartlabelbold"/>
        </w:rPr>
        <w:tab/>
      </w:r>
      <w:r w:rsidRPr="00A477CF">
        <w:rPr>
          <w:noProof/>
        </w:rPr>
        <w:t>Pr(</w:t>
      </w:r>
      <w:r w:rsidR="00D66CE4" w:rsidRPr="00480D68">
        <w:rPr>
          <w:rStyle w:val="Cmathsexpressions"/>
          <w:i/>
          <w:iCs/>
        </w:rPr>
        <w:t xml:space="preserve">A </w:t>
      </w:r>
      <w:r w:rsidR="00BA75B3">
        <w:t>or</w:t>
      </w:r>
      <w:r w:rsidRPr="00A477CF">
        <w:rPr>
          <w:noProof/>
        </w:rPr>
        <w:t xml:space="preserve"> </w:t>
      </w:r>
      <w:r w:rsidRPr="00480D68">
        <w:rPr>
          <w:rStyle w:val="Cmathsexpressions"/>
          <w:i/>
          <w:iCs/>
        </w:rPr>
        <w:t>B</w:t>
      </w:r>
      <w:r w:rsidR="003E2CC6">
        <w:rPr>
          <w:noProof/>
        </w:rPr>
        <w:t>)</w:t>
      </w:r>
    </w:p>
    <w:p w14:paraId="26D32940" w14:textId="3779EE0E" w:rsidR="001F0763" w:rsidRDefault="001F0763" w:rsidP="001F0763">
      <w:pPr>
        <w:pStyle w:val="Pquestiontextpartsa"/>
      </w:pPr>
    </w:p>
    <w:p w14:paraId="03DCE83B" w14:textId="77777777" w:rsidR="00F37229" w:rsidRDefault="00F37229" w:rsidP="00E14832">
      <w:pPr>
        <w:pStyle w:val="Pquestiontextmainstem"/>
      </w:pPr>
    </w:p>
    <w:p w14:paraId="2DDFAD73" w14:textId="7201802B" w:rsidR="00E14832" w:rsidRDefault="00F37229" w:rsidP="00E14832">
      <w:pPr>
        <w:pStyle w:val="Pquestionheadingsx"/>
      </w:pPr>
      <w:r>
        <w:lastRenderedPageBreak/>
        <w:t xml:space="preserve">Question </w:t>
      </w:r>
      <w:r w:rsidR="0038192F">
        <w:t>21</w:t>
      </w:r>
      <w:r w:rsidR="00BA75B3" w:rsidRPr="00BA75B3">
        <w:tab/>
      </w:r>
      <w:r w:rsidR="00DC4B8B">
        <w:rPr>
          <w:rStyle w:val="Cmarkslabel"/>
        </w:rPr>
        <w:t>3</w:t>
      </w:r>
      <w:r w:rsidR="00E14832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[9.7</w:t>
      </w:r>
      <w:r w:rsidR="00E14832">
        <w:t>]</w:t>
      </w:r>
    </w:p>
    <w:p w14:paraId="060A566A" w14:textId="44464A93" w:rsidR="0038192F" w:rsidRDefault="0038192F" w:rsidP="00BA75B3">
      <w:pPr>
        <w:pStyle w:val="Pquestiontextpartsa"/>
      </w:pPr>
      <w:r w:rsidRPr="00A477CF">
        <w:t>Use the Venn diagram to find:</w:t>
      </w:r>
    </w:p>
    <w:p w14:paraId="053D386F" w14:textId="1B7FB154" w:rsidR="0038192F" w:rsidRPr="00480D68" w:rsidRDefault="00A0784F" w:rsidP="00BA75B3">
      <w:pPr>
        <w:pStyle w:val="Pquestiontextmainstem"/>
      </w:pPr>
      <w:r>
        <w:rPr>
          <w:noProof/>
        </w:rPr>
        <w:drawing>
          <wp:inline distT="0" distB="0" distL="0" distR="0" wp14:anchorId="3006479D" wp14:editId="4A18263C">
            <wp:extent cx="2047875" cy="1381125"/>
            <wp:effectExtent l="0" t="0" r="9525" b="9525"/>
            <wp:docPr id="4" name="Picture 4" descr="C:\Users\ubuluay\Desktop\2nd ed\PM2e-8-ch-tests-exams-RWs\_SUPPLIED_V1_CORREX_230916\PM2e_08_EB_09_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buluay\Desktop\2nd ed\PM2e-8-ch-tests-exams-RWs\_SUPPLIED_V1_CORREX_230916\PM2e_08_EB_09_AT_0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D149" w14:textId="2A9176ED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480D68">
        <w:rPr>
          <w:rStyle w:val="Cmathsexpressions"/>
          <w:i/>
          <w:iCs/>
        </w:rPr>
        <w:t>n</w:t>
      </w:r>
      <w:r w:rsidR="0038192F" w:rsidRPr="00A477CF">
        <w:t>(</w:t>
      </w:r>
      <w:r w:rsidR="0038192F" w:rsidRPr="00A0784F">
        <w:rPr>
          <w:rStyle w:val="Cmathsexpressions"/>
        </w:rPr>
        <w:t>ξ</w:t>
      </w:r>
      <w:r w:rsidR="0038192F" w:rsidRPr="00A477CF">
        <w:t xml:space="preserve">)  </w:t>
      </w:r>
    </w:p>
    <w:p w14:paraId="3BE6C0E0" w14:textId="77777777" w:rsidR="0038192F" w:rsidRPr="00A477CF" w:rsidRDefault="0038192F" w:rsidP="00BA75B3">
      <w:pPr>
        <w:pStyle w:val="Pquestiontextmainstem"/>
      </w:pPr>
    </w:p>
    <w:p w14:paraId="1E8225AC" w14:textId="77777777" w:rsidR="0038192F" w:rsidRPr="00A477CF" w:rsidRDefault="0038192F" w:rsidP="00BA75B3">
      <w:pPr>
        <w:pStyle w:val="Pquestiontextmainstem"/>
      </w:pPr>
    </w:p>
    <w:p w14:paraId="01EBF83A" w14:textId="178662CC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Pr</w:t>
      </w:r>
      <w:r w:rsidR="0038192F" w:rsidRPr="00A0784F">
        <w:t>(</w:t>
      </w:r>
      <w:r w:rsidRPr="00C21D32">
        <w:rPr>
          <w:rStyle w:val="Cmathsexpressions"/>
          <w:i/>
          <w:iCs/>
        </w:rPr>
        <w:t>M</w:t>
      </w:r>
      <w:r>
        <w:t xml:space="preserve"> and</w:t>
      </w:r>
      <w:r w:rsidR="0038192F" w:rsidRPr="00A477CF">
        <w:t xml:space="preserve"> </w:t>
      </w:r>
      <w:r w:rsidR="0038192F" w:rsidRPr="00C21D32">
        <w:rPr>
          <w:rStyle w:val="Cmathsexpressions"/>
          <w:i/>
          <w:iCs/>
        </w:rPr>
        <w:t>F</w:t>
      </w:r>
      <w:r w:rsidR="0038192F" w:rsidRPr="00A477CF">
        <w:t>)</w:t>
      </w:r>
    </w:p>
    <w:p w14:paraId="549E7A26" w14:textId="77777777" w:rsidR="0038192F" w:rsidRPr="00A477CF" w:rsidRDefault="0038192F" w:rsidP="00BA75B3">
      <w:pPr>
        <w:pStyle w:val="Pquestiontextmainstem"/>
      </w:pPr>
    </w:p>
    <w:p w14:paraId="5EC0DCAC" w14:textId="32534ED9" w:rsidR="0038192F" w:rsidRPr="00A477CF" w:rsidRDefault="0038192F" w:rsidP="00BA75B3">
      <w:pPr>
        <w:pStyle w:val="Pquestiontextmainstem"/>
      </w:pPr>
    </w:p>
    <w:p w14:paraId="27DE8D4D" w14:textId="299370C8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38192F" w:rsidRPr="00A477CF">
        <w:t xml:space="preserve"> Pr(</w:t>
      </w:r>
      <w:r w:rsidR="0038192F" w:rsidRPr="00C21D32">
        <w:rPr>
          <w:rStyle w:val="Cmathsexpressions"/>
          <w:i/>
          <w:iCs/>
        </w:rPr>
        <w:t>M</w:t>
      </w:r>
      <w:r w:rsidR="00A0784F">
        <w:rPr>
          <w:rStyle w:val="Cmathsexpressions"/>
          <w:i/>
          <w:iCs/>
        </w:rPr>
        <w:t> </w:t>
      </w:r>
      <w:r w:rsidR="0038192F" w:rsidRPr="00A477CF">
        <w:sym w:font="Symbol" w:char="F0A2"/>
      </w:r>
      <w:r w:rsidR="0038192F" w:rsidRPr="00A477CF">
        <w:t>)</w:t>
      </w:r>
    </w:p>
    <w:p w14:paraId="6F9B75AC" w14:textId="77777777" w:rsidR="00E82C06" w:rsidRDefault="00E82C06" w:rsidP="00E82C06">
      <w:pPr>
        <w:pStyle w:val="Pquestiontextmainstem"/>
      </w:pPr>
    </w:p>
    <w:p w14:paraId="2ADC44F4" w14:textId="77777777" w:rsidR="00A87DD3" w:rsidRDefault="00A87DD3" w:rsidP="00E82C06">
      <w:pPr>
        <w:pStyle w:val="Pquestiontextmainstem"/>
      </w:pPr>
    </w:p>
    <w:p w14:paraId="790DE685" w14:textId="714E6D3B" w:rsidR="00E14832" w:rsidRDefault="00F37229" w:rsidP="00E14832">
      <w:pPr>
        <w:pStyle w:val="Pquestionheadingsx"/>
      </w:pPr>
      <w:r>
        <w:t xml:space="preserve">Question </w:t>
      </w:r>
      <w:r w:rsidR="0038192F">
        <w:t>22</w:t>
      </w:r>
      <w:r w:rsidR="00BA75B3" w:rsidRPr="00BA75B3">
        <w:tab/>
      </w:r>
      <w:r w:rsidR="00867FDE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[9.7</w:t>
      </w:r>
      <w:r w:rsidR="00E14832">
        <w:t>]</w:t>
      </w:r>
    </w:p>
    <w:p w14:paraId="02526306" w14:textId="7260E1DA" w:rsidR="0038192F" w:rsidRPr="00A477CF" w:rsidRDefault="0038192F" w:rsidP="00C21D32">
      <w:pPr>
        <w:pStyle w:val="Pquestiontextmainstem"/>
      </w:pPr>
      <w:r w:rsidRPr="00A477CF">
        <w:t xml:space="preserve">In a </w:t>
      </w:r>
      <w:r w:rsidR="00A03980">
        <w:t>group</w:t>
      </w:r>
      <w:r w:rsidRPr="00A477CF">
        <w:t xml:space="preserve"> of 25 students</w:t>
      </w:r>
      <w:r w:rsidR="00C21D32">
        <w:t xml:space="preserve">, </w:t>
      </w:r>
      <w:r w:rsidRPr="00A477CF">
        <w:t xml:space="preserve">16 students </w:t>
      </w:r>
      <w:r w:rsidR="00C21D32">
        <w:t>have</w:t>
      </w:r>
      <w:r w:rsidRPr="00A477CF">
        <w:t xml:space="preserve"> a cat</w:t>
      </w:r>
      <w:r w:rsidR="00C21D32">
        <w:t>,</w:t>
      </w:r>
      <w:r w:rsidRPr="00A477CF">
        <w:t xml:space="preserve"> 19 students </w:t>
      </w:r>
      <w:r w:rsidR="00C21D32">
        <w:t>have</w:t>
      </w:r>
      <w:r w:rsidRPr="00A477CF">
        <w:t xml:space="preserve"> a dog and three </w:t>
      </w:r>
      <w:r w:rsidR="007A6D00">
        <w:t xml:space="preserve">students </w:t>
      </w:r>
      <w:r w:rsidRPr="00A477CF">
        <w:t>have neither</w:t>
      </w:r>
      <w:r w:rsidR="00C21D32">
        <w:t xml:space="preserve"> a cat or a dog</w:t>
      </w:r>
      <w:r w:rsidRPr="00A477CF">
        <w:t xml:space="preserve">. </w:t>
      </w:r>
    </w:p>
    <w:p w14:paraId="76A76DCC" w14:textId="185A8066" w:rsidR="0038192F" w:rsidRDefault="00BA75B3" w:rsidP="00A0784F">
      <w:pPr>
        <w:pStyle w:val="Pquestiontextpartsa"/>
        <w:tabs>
          <w:tab w:val="left" w:pos="3945"/>
        </w:tabs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 xml:space="preserve">Complete the two-way table. </w:t>
      </w:r>
      <w:r w:rsidR="00A0784F">
        <w:tab/>
      </w:r>
    </w:p>
    <w:p w14:paraId="62FC976E" w14:textId="77777777" w:rsidR="00A0784F" w:rsidRPr="00A477CF" w:rsidRDefault="00A0784F" w:rsidP="00A0784F">
      <w:pPr>
        <w:pStyle w:val="Pquestiontextpartsa"/>
        <w:tabs>
          <w:tab w:val="left" w:pos="3945"/>
        </w:tabs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1728"/>
        <w:gridCol w:w="1728"/>
        <w:gridCol w:w="1728"/>
      </w:tblGrid>
      <w:tr w:rsidR="0038192F" w:rsidRPr="00A477CF" w14:paraId="02568039" w14:textId="77777777" w:rsidTr="0096404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C2505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4F8AD" w14:textId="77777777" w:rsidR="0038192F" w:rsidRPr="00A477CF" w:rsidRDefault="0038192F" w:rsidP="00BA75B3">
            <w:pPr>
              <w:pStyle w:val="Pquestiontextmainstem"/>
            </w:pPr>
            <w:r w:rsidRPr="00A477CF">
              <w:t>Cat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BFBE" w14:textId="77777777" w:rsidR="0038192F" w:rsidRPr="00A477CF" w:rsidRDefault="0038192F" w:rsidP="00BA75B3">
            <w:pPr>
              <w:pStyle w:val="Pquestiontextmainstem"/>
            </w:pPr>
            <w:r w:rsidRPr="00A477CF">
              <w:t>No cat</w:t>
            </w:r>
          </w:p>
        </w:tc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50CAD05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</w:tr>
      <w:tr w:rsidR="0038192F" w:rsidRPr="00A477CF" w14:paraId="0885C50A" w14:textId="77777777" w:rsidTr="00964047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1B14B" w14:textId="77777777" w:rsidR="0038192F" w:rsidRPr="00A477CF" w:rsidRDefault="0038192F" w:rsidP="00BA75B3">
            <w:pPr>
              <w:pStyle w:val="Pquestiontextmainstem"/>
            </w:pPr>
            <w:r w:rsidRPr="00A477CF">
              <w:t>Dog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B78FE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D8496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43FF0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</w:tr>
      <w:tr w:rsidR="0038192F" w:rsidRPr="00A477CF" w14:paraId="550CA5EE" w14:textId="77777777" w:rsidTr="00964047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C503" w14:textId="77777777" w:rsidR="0038192F" w:rsidRPr="00A477CF" w:rsidRDefault="0038192F" w:rsidP="00BA75B3">
            <w:pPr>
              <w:pStyle w:val="Pquestiontextmainstem"/>
            </w:pPr>
            <w:r w:rsidRPr="00A477CF">
              <w:t>No dog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6B64A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C298B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2B2A7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</w:tr>
      <w:tr w:rsidR="0038192F" w:rsidRPr="00A477CF" w14:paraId="7EE0267B" w14:textId="77777777" w:rsidTr="00964047">
        <w:trPr>
          <w:trHeight w:val="86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467FA3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B8ACC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8943E" w14:textId="77777777" w:rsidR="0038192F" w:rsidRPr="00A477CF" w:rsidRDefault="0038192F" w:rsidP="00480D68">
            <w:pPr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CBEA16" w14:textId="77777777" w:rsidR="0038192F" w:rsidRPr="00A477CF" w:rsidRDefault="0038192F" w:rsidP="00CC1D4E">
            <w:pPr>
              <w:pStyle w:val="Pquestiontextmainstem"/>
              <w:jc w:val="center"/>
            </w:pPr>
            <w:r w:rsidRPr="00A477CF">
              <w:t>25</w:t>
            </w:r>
          </w:p>
        </w:tc>
      </w:tr>
    </w:tbl>
    <w:p w14:paraId="78312A60" w14:textId="77777777" w:rsidR="0038192F" w:rsidRPr="00A477CF" w:rsidRDefault="0038192F" w:rsidP="00BA75B3">
      <w:pPr>
        <w:pStyle w:val="Pquestiontextmainstem"/>
      </w:pPr>
    </w:p>
    <w:p w14:paraId="1133A215" w14:textId="4DBFD471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Find the probability that a student chosen at random has a cat and a dog.</w:t>
      </w:r>
    </w:p>
    <w:p w14:paraId="04DDC730" w14:textId="77777777" w:rsidR="0038192F" w:rsidRDefault="0038192F" w:rsidP="00BA75B3">
      <w:pPr>
        <w:pStyle w:val="Pquestiontextpartsa"/>
      </w:pPr>
    </w:p>
    <w:p w14:paraId="02EB03D8" w14:textId="77777777" w:rsidR="00C21D32" w:rsidRDefault="00C21D32" w:rsidP="00BA75B3">
      <w:pPr>
        <w:pStyle w:val="Pquestiontextpartsa"/>
      </w:pPr>
    </w:p>
    <w:p w14:paraId="30C1E0E5" w14:textId="77777777" w:rsidR="00C21D32" w:rsidRDefault="00C21D32" w:rsidP="00BA75B3">
      <w:pPr>
        <w:pStyle w:val="Pquestiontextpartsa"/>
      </w:pPr>
    </w:p>
    <w:p w14:paraId="18DD87BA" w14:textId="77777777" w:rsidR="00C21D32" w:rsidRDefault="00C21D32" w:rsidP="00BA75B3">
      <w:pPr>
        <w:pStyle w:val="Pquestiontextpartsa"/>
      </w:pPr>
    </w:p>
    <w:p w14:paraId="05ACAD4C" w14:textId="77777777" w:rsidR="00C21D32" w:rsidRPr="00A477CF" w:rsidRDefault="00C21D32" w:rsidP="00BA75B3">
      <w:pPr>
        <w:pStyle w:val="Pquestiontextpartsa"/>
      </w:pPr>
    </w:p>
    <w:p w14:paraId="36923AA8" w14:textId="7F07899F" w:rsidR="001B433F" w:rsidRDefault="001B433F" w:rsidP="00671235">
      <w:pPr>
        <w:pStyle w:val="Psectionresults"/>
        <w:spacing w:before="240" w:after="0"/>
      </w:pPr>
      <w:r>
        <w:t xml:space="preserve">Short answer results: ___ / </w:t>
      </w:r>
      <w:r w:rsidR="000E6491">
        <w:t>5</w:t>
      </w:r>
      <w:r w:rsidR="00C23409">
        <w:t>3</w:t>
      </w:r>
    </w:p>
    <w:p w14:paraId="22E10398" w14:textId="77777777" w:rsidR="001B433F" w:rsidRDefault="001B433F" w:rsidP="00E41473">
      <w:pPr>
        <w:pStyle w:val="Psectionheading"/>
      </w:pPr>
      <w:r>
        <w:lastRenderedPageBreak/>
        <w:t>Extended answer section</w:t>
      </w:r>
    </w:p>
    <w:p w14:paraId="2D53996A" w14:textId="52C6878B" w:rsidR="001B433F" w:rsidRDefault="003D2F2C" w:rsidP="00B80E6D">
      <w:pPr>
        <w:pStyle w:val="Pquestionheadingsx1stafterhead"/>
      </w:pPr>
      <w:r>
        <w:t>Question 2</w:t>
      </w:r>
      <w:r w:rsidR="0038192F">
        <w:t>3</w:t>
      </w:r>
      <w:r w:rsidR="00BA75B3" w:rsidRPr="00BA75B3">
        <w:tab/>
      </w:r>
      <w:r w:rsidR="00DC4B8B">
        <w:rPr>
          <w:rStyle w:val="Cmarkslabel"/>
        </w:rPr>
        <w:t>12</w:t>
      </w:r>
      <w:r w:rsidR="001B433F" w:rsidRPr="001B433F">
        <w:rPr>
          <w:rStyle w:val="Cmarkslabel"/>
        </w:rPr>
        <w:t xml:space="preserve"> marks</w:t>
      </w:r>
      <w:r w:rsidR="00BA75B3" w:rsidRPr="00BA75B3">
        <w:tab/>
      </w:r>
      <w:r w:rsidR="00A0784F">
        <w:t xml:space="preserve">[9.3, </w:t>
      </w:r>
      <w:r w:rsidR="00DC4B8B">
        <w:t>9.4, 9.</w:t>
      </w:r>
      <w:r w:rsidR="00867FDE">
        <w:t>5</w:t>
      </w:r>
      <w:r w:rsidR="001B433F">
        <w:t>]</w:t>
      </w:r>
    </w:p>
    <w:p w14:paraId="7AA3D872" w14:textId="77777777" w:rsidR="0038192F" w:rsidRPr="00A477CF" w:rsidRDefault="0038192F" w:rsidP="00BA75B3">
      <w:pPr>
        <w:pStyle w:val="Pquestiontextpartsa"/>
      </w:pPr>
      <w:r w:rsidRPr="00A477CF">
        <w:t xml:space="preserve">The following frequency distribution table is incomplete. </w:t>
      </w:r>
    </w:p>
    <w:p w14:paraId="7AB38EF6" w14:textId="11FFA85F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>Fill in the missing information.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1843"/>
      </w:tblGrid>
      <w:tr w:rsidR="0038192F" w:rsidRPr="00A477CF" w14:paraId="7BFED9BA" w14:textId="77777777" w:rsidTr="00480D68">
        <w:tc>
          <w:tcPr>
            <w:tcW w:w="1696" w:type="dxa"/>
          </w:tcPr>
          <w:p w14:paraId="3C34B5E8" w14:textId="77777777" w:rsidR="0038192F" w:rsidRPr="00A477CF" w:rsidRDefault="0038192F" w:rsidP="00BA75B3">
            <w:pPr>
              <w:pStyle w:val="Ptabletext"/>
            </w:pPr>
            <w:r w:rsidRPr="00A477CF">
              <w:t>Class interval</w:t>
            </w:r>
          </w:p>
        </w:tc>
        <w:tc>
          <w:tcPr>
            <w:tcW w:w="1701" w:type="dxa"/>
          </w:tcPr>
          <w:p w14:paraId="4D335D19" w14:textId="77777777" w:rsidR="0038192F" w:rsidRPr="00480D68" w:rsidRDefault="0038192F" w:rsidP="00BA75B3">
            <w:pPr>
              <w:pStyle w:val="Ptabletext"/>
              <w:rPr>
                <w:rStyle w:val="Cmathsexpressions"/>
                <w:i/>
                <w:iCs/>
              </w:rPr>
            </w:pPr>
            <w:r w:rsidRPr="00480D68">
              <w:rPr>
                <w:rStyle w:val="Cmathsexpressions"/>
                <w:i/>
                <w:iCs/>
              </w:rPr>
              <w:t>x</w:t>
            </w:r>
          </w:p>
        </w:tc>
        <w:tc>
          <w:tcPr>
            <w:tcW w:w="1843" w:type="dxa"/>
          </w:tcPr>
          <w:p w14:paraId="46875D6D" w14:textId="77777777" w:rsidR="0038192F" w:rsidRPr="00A477CF" w:rsidRDefault="0038192F" w:rsidP="00BA75B3">
            <w:pPr>
              <w:pStyle w:val="Ptabletext"/>
            </w:pPr>
            <w:r w:rsidRPr="00A477CF">
              <w:t>Frequency (</w:t>
            </w:r>
            <w:r w:rsidRPr="00480D68">
              <w:rPr>
                <w:rStyle w:val="Cmathsexpressions"/>
                <w:i/>
                <w:iCs/>
              </w:rPr>
              <w:t>f</w:t>
            </w:r>
            <w:r w:rsidRPr="00A477CF">
              <w:t>)</w:t>
            </w:r>
          </w:p>
        </w:tc>
        <w:tc>
          <w:tcPr>
            <w:tcW w:w="1843" w:type="dxa"/>
          </w:tcPr>
          <w:p w14:paraId="5217F42A" w14:textId="3780817A" w:rsidR="0038192F" w:rsidRPr="00480D68" w:rsidRDefault="00480D68" w:rsidP="00BA75B3">
            <w:pPr>
              <w:pStyle w:val="Ptabletext"/>
              <w:rPr>
                <w:rStyle w:val="Cmathsexpressions"/>
                <w:i/>
                <w:iCs/>
              </w:rPr>
            </w:pPr>
            <w:r>
              <w:rPr>
                <w:rStyle w:val="Cmathsexpressions"/>
                <w:i/>
                <w:iCs/>
              </w:rPr>
              <w:t>xf</w:t>
            </w:r>
          </w:p>
        </w:tc>
      </w:tr>
      <w:tr w:rsidR="0038192F" w:rsidRPr="00A477CF" w14:paraId="02DFCC25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7AF3B90A" w14:textId="77777777" w:rsidR="0038192F" w:rsidRPr="00A477CF" w:rsidRDefault="0038192F" w:rsidP="00BA75B3">
            <w:pPr>
              <w:pStyle w:val="Ptabletext"/>
            </w:pPr>
            <w:r w:rsidRPr="00A477CF">
              <w:t>25–&lt;30</w:t>
            </w:r>
          </w:p>
        </w:tc>
        <w:tc>
          <w:tcPr>
            <w:tcW w:w="1701" w:type="dxa"/>
            <w:vAlign w:val="center"/>
          </w:tcPr>
          <w:p w14:paraId="730EBA3A" w14:textId="77777777" w:rsidR="0038192F" w:rsidRPr="00A477CF" w:rsidRDefault="0038192F" w:rsidP="00BA75B3">
            <w:pPr>
              <w:pStyle w:val="Ptabletext"/>
            </w:pPr>
            <w:r w:rsidRPr="00A477CF">
              <w:t>27.5</w:t>
            </w:r>
          </w:p>
        </w:tc>
        <w:tc>
          <w:tcPr>
            <w:tcW w:w="1843" w:type="dxa"/>
            <w:vAlign w:val="center"/>
          </w:tcPr>
          <w:p w14:paraId="170B3E2E" w14:textId="77777777" w:rsidR="0038192F" w:rsidRPr="00A477CF" w:rsidRDefault="0038192F" w:rsidP="00BA75B3">
            <w:pPr>
              <w:pStyle w:val="Ptabletext"/>
            </w:pPr>
            <w:r w:rsidRPr="00A477CF">
              <w:t>8</w:t>
            </w:r>
          </w:p>
        </w:tc>
        <w:tc>
          <w:tcPr>
            <w:tcW w:w="1843" w:type="dxa"/>
            <w:vAlign w:val="center"/>
          </w:tcPr>
          <w:p w14:paraId="255D2EF9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59FB19F7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5EA75811" w14:textId="77777777" w:rsidR="0038192F" w:rsidRPr="00A477CF" w:rsidRDefault="0038192F" w:rsidP="00BA75B3">
            <w:pPr>
              <w:pStyle w:val="Ptabletext"/>
            </w:pPr>
            <w:r w:rsidRPr="00A477CF">
              <w:t>30–&lt;35</w:t>
            </w:r>
          </w:p>
        </w:tc>
        <w:tc>
          <w:tcPr>
            <w:tcW w:w="1701" w:type="dxa"/>
            <w:vAlign w:val="center"/>
          </w:tcPr>
          <w:p w14:paraId="54EA7FF5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433BCD8B" w14:textId="77777777" w:rsidR="0038192F" w:rsidRPr="00A477CF" w:rsidRDefault="0038192F" w:rsidP="00BA75B3">
            <w:pPr>
              <w:pStyle w:val="Ptabletext"/>
            </w:pPr>
            <w:r w:rsidRPr="00A477CF">
              <w:t>12</w:t>
            </w:r>
          </w:p>
        </w:tc>
        <w:tc>
          <w:tcPr>
            <w:tcW w:w="1843" w:type="dxa"/>
            <w:vAlign w:val="center"/>
          </w:tcPr>
          <w:p w14:paraId="68492AC8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605646BF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111FF45F" w14:textId="77777777" w:rsidR="0038192F" w:rsidRPr="00A477CF" w:rsidRDefault="0038192F" w:rsidP="00BA75B3">
            <w:pPr>
              <w:pStyle w:val="Ptabletext"/>
            </w:pPr>
            <w:r w:rsidRPr="00A477CF">
              <w:t>35–&lt;40</w:t>
            </w:r>
          </w:p>
        </w:tc>
        <w:tc>
          <w:tcPr>
            <w:tcW w:w="1701" w:type="dxa"/>
            <w:vAlign w:val="center"/>
          </w:tcPr>
          <w:p w14:paraId="11EE999C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0987B8E3" w14:textId="77777777" w:rsidR="0038192F" w:rsidRPr="00A477CF" w:rsidRDefault="0038192F" w:rsidP="00BA75B3">
            <w:pPr>
              <w:pStyle w:val="Ptabletext"/>
            </w:pPr>
            <w:r w:rsidRPr="00A477CF">
              <w:t>14</w:t>
            </w:r>
          </w:p>
        </w:tc>
        <w:tc>
          <w:tcPr>
            <w:tcW w:w="1843" w:type="dxa"/>
            <w:vAlign w:val="center"/>
          </w:tcPr>
          <w:p w14:paraId="36CC8D52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3B1FA160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68E503EC" w14:textId="77777777" w:rsidR="0038192F" w:rsidRPr="00A477CF" w:rsidRDefault="0038192F" w:rsidP="00BA75B3">
            <w:pPr>
              <w:pStyle w:val="Ptabletext"/>
            </w:pPr>
            <w:r w:rsidRPr="00A477CF">
              <w:t>40–&lt;45</w:t>
            </w:r>
          </w:p>
        </w:tc>
        <w:tc>
          <w:tcPr>
            <w:tcW w:w="1701" w:type="dxa"/>
            <w:vAlign w:val="center"/>
          </w:tcPr>
          <w:p w14:paraId="34D45C36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51E25789" w14:textId="77777777" w:rsidR="0038192F" w:rsidRPr="00A477CF" w:rsidRDefault="0038192F" w:rsidP="00BA75B3">
            <w:pPr>
              <w:pStyle w:val="Ptabletext"/>
            </w:pPr>
            <w:r w:rsidRPr="00A477CF">
              <w:t>16</w:t>
            </w:r>
          </w:p>
        </w:tc>
        <w:tc>
          <w:tcPr>
            <w:tcW w:w="1843" w:type="dxa"/>
            <w:vAlign w:val="center"/>
          </w:tcPr>
          <w:p w14:paraId="73450D64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474444D1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477EB704" w14:textId="77777777" w:rsidR="0038192F" w:rsidRPr="00A477CF" w:rsidRDefault="0038192F" w:rsidP="00BA75B3">
            <w:pPr>
              <w:pStyle w:val="Ptabletext"/>
            </w:pPr>
            <w:r w:rsidRPr="00A477CF">
              <w:t>45–&lt;50</w:t>
            </w:r>
          </w:p>
        </w:tc>
        <w:tc>
          <w:tcPr>
            <w:tcW w:w="1701" w:type="dxa"/>
            <w:vAlign w:val="center"/>
          </w:tcPr>
          <w:p w14:paraId="633FF7CE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2812947F" w14:textId="77777777" w:rsidR="0038192F" w:rsidRPr="00A477CF" w:rsidRDefault="0038192F" w:rsidP="00BA75B3">
            <w:pPr>
              <w:pStyle w:val="Ptabletext"/>
            </w:pPr>
            <w:r w:rsidRPr="00A477CF">
              <w:t>15</w:t>
            </w:r>
          </w:p>
        </w:tc>
        <w:tc>
          <w:tcPr>
            <w:tcW w:w="1843" w:type="dxa"/>
            <w:vAlign w:val="center"/>
          </w:tcPr>
          <w:p w14:paraId="6BD78CDF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5418C149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2110DEDE" w14:textId="77777777" w:rsidR="0038192F" w:rsidRPr="00A477CF" w:rsidRDefault="0038192F" w:rsidP="00BA75B3">
            <w:pPr>
              <w:pStyle w:val="Ptabletext"/>
            </w:pPr>
            <w:r w:rsidRPr="00A477CF">
              <w:t>50–&lt;55</w:t>
            </w:r>
          </w:p>
        </w:tc>
        <w:tc>
          <w:tcPr>
            <w:tcW w:w="1701" w:type="dxa"/>
            <w:vAlign w:val="center"/>
          </w:tcPr>
          <w:p w14:paraId="1F42B56E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5D36FB13" w14:textId="77777777" w:rsidR="0038192F" w:rsidRPr="00A477CF" w:rsidRDefault="0038192F" w:rsidP="00BA75B3">
            <w:pPr>
              <w:pStyle w:val="Ptabletext"/>
            </w:pPr>
            <w:r w:rsidRPr="00A477CF">
              <w:t>13</w:t>
            </w:r>
          </w:p>
        </w:tc>
        <w:tc>
          <w:tcPr>
            <w:tcW w:w="1843" w:type="dxa"/>
            <w:vAlign w:val="center"/>
          </w:tcPr>
          <w:p w14:paraId="214AF7FF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3E5661AD" w14:textId="77777777" w:rsidTr="007D7F88">
        <w:trPr>
          <w:trHeight w:val="576"/>
        </w:trPr>
        <w:tc>
          <w:tcPr>
            <w:tcW w:w="1696" w:type="dxa"/>
            <w:vAlign w:val="center"/>
          </w:tcPr>
          <w:p w14:paraId="54BBEA94" w14:textId="77777777" w:rsidR="0038192F" w:rsidRPr="00A477CF" w:rsidRDefault="0038192F" w:rsidP="00BA75B3">
            <w:pPr>
              <w:pStyle w:val="Ptabletext"/>
            </w:pPr>
            <w:r w:rsidRPr="00A477CF">
              <w:t>55–&lt;60</w:t>
            </w:r>
          </w:p>
        </w:tc>
        <w:tc>
          <w:tcPr>
            <w:tcW w:w="1701" w:type="dxa"/>
            <w:vAlign w:val="center"/>
          </w:tcPr>
          <w:p w14:paraId="48232088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06A3E969" w14:textId="77777777" w:rsidR="0038192F" w:rsidRPr="00A477CF" w:rsidRDefault="0038192F" w:rsidP="00BA75B3">
            <w:pPr>
              <w:pStyle w:val="Ptabletext"/>
            </w:pPr>
            <w:r w:rsidRPr="00A477CF">
              <w:t>12</w:t>
            </w:r>
          </w:p>
        </w:tc>
        <w:tc>
          <w:tcPr>
            <w:tcW w:w="1843" w:type="dxa"/>
            <w:vAlign w:val="center"/>
          </w:tcPr>
          <w:p w14:paraId="593E191D" w14:textId="77777777" w:rsidR="0038192F" w:rsidRPr="00A477CF" w:rsidRDefault="0038192F" w:rsidP="00BA75B3">
            <w:pPr>
              <w:pStyle w:val="Ptabletext"/>
            </w:pPr>
          </w:p>
        </w:tc>
      </w:tr>
      <w:tr w:rsidR="0038192F" w:rsidRPr="00A477CF" w14:paraId="171C450B" w14:textId="77777777" w:rsidTr="007D7F88">
        <w:trPr>
          <w:trHeight w:val="576"/>
        </w:trPr>
        <w:tc>
          <w:tcPr>
            <w:tcW w:w="1696" w:type="dxa"/>
            <w:tcBorders>
              <w:left w:val="nil"/>
              <w:bottom w:val="nil"/>
              <w:right w:val="nil"/>
            </w:tcBorders>
          </w:tcPr>
          <w:p w14:paraId="12EDF228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701" w:type="dxa"/>
            <w:tcBorders>
              <w:left w:val="nil"/>
              <w:bottom w:val="nil"/>
            </w:tcBorders>
          </w:tcPr>
          <w:p w14:paraId="4D6FA6DF" w14:textId="77777777" w:rsidR="0038192F" w:rsidRPr="00A477CF" w:rsidRDefault="0038192F" w:rsidP="00BA75B3">
            <w:pPr>
              <w:pStyle w:val="Ptabletext"/>
            </w:pPr>
          </w:p>
        </w:tc>
        <w:tc>
          <w:tcPr>
            <w:tcW w:w="1843" w:type="dxa"/>
            <w:vAlign w:val="center"/>
          </w:tcPr>
          <w:p w14:paraId="4F6197A5" w14:textId="77777777" w:rsidR="0038192F" w:rsidRPr="00A477CF" w:rsidRDefault="0038192F" w:rsidP="00BA75B3">
            <w:pPr>
              <w:pStyle w:val="Ptabletext"/>
            </w:pPr>
            <w:r w:rsidRPr="00BA75B3">
              <w:t>Σ</w:t>
            </w:r>
            <w:r w:rsidRPr="00480D68">
              <w:rPr>
                <w:rStyle w:val="Cmathsexpressions"/>
                <w:i/>
                <w:iCs/>
              </w:rPr>
              <w:t>f</w:t>
            </w:r>
            <w:r w:rsidRPr="00A477CF">
              <w:t xml:space="preserve"> = </w:t>
            </w:r>
          </w:p>
        </w:tc>
        <w:tc>
          <w:tcPr>
            <w:tcW w:w="1843" w:type="dxa"/>
            <w:vAlign w:val="center"/>
          </w:tcPr>
          <w:p w14:paraId="6E037E96" w14:textId="7512F1E5" w:rsidR="0038192F" w:rsidRPr="00A477CF" w:rsidRDefault="0038192F" w:rsidP="00BA75B3">
            <w:pPr>
              <w:pStyle w:val="Ptabletext"/>
            </w:pPr>
            <w:r w:rsidRPr="00BA75B3">
              <w:t>Σ</w:t>
            </w:r>
            <w:r w:rsidR="00480D68">
              <w:rPr>
                <w:rStyle w:val="Cmathsexpressions"/>
                <w:i/>
                <w:iCs/>
              </w:rPr>
              <w:t>xf</w:t>
            </w:r>
            <w:r w:rsidRPr="00A477CF">
              <w:t xml:space="preserve"> = </w:t>
            </w:r>
          </w:p>
        </w:tc>
      </w:tr>
    </w:tbl>
    <w:p w14:paraId="24D05633" w14:textId="77777777" w:rsidR="001E51CF" w:rsidRDefault="001E51CF" w:rsidP="00BA75B3">
      <w:pPr>
        <w:pStyle w:val="Pquestiontextpartsa"/>
        <w:rPr>
          <w:rStyle w:val="Cquestionpartlabelbold"/>
        </w:rPr>
      </w:pPr>
    </w:p>
    <w:p w14:paraId="0F9ADD20" w14:textId="290AF7C7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If a histogram was drawn from the table</w:t>
      </w:r>
      <w:r w:rsidR="00C21D32">
        <w:t>,</w:t>
      </w:r>
      <w:r w:rsidR="0038192F" w:rsidRPr="00A477CF">
        <w:t xml:space="preserve"> what values would be along the horizontal axis?</w:t>
      </w:r>
    </w:p>
    <w:p w14:paraId="036ACF16" w14:textId="77777777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339725BB" w14:textId="0E790171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(c)</w:t>
      </w:r>
      <w:r w:rsidRPr="00BA75B3">
        <w:tab/>
      </w:r>
      <w:r w:rsidR="001E51CF">
        <w:t>Find</w:t>
      </w:r>
      <w:r w:rsidR="0038192F" w:rsidRPr="00A477CF">
        <w:t>:</w:t>
      </w:r>
    </w:p>
    <w:p w14:paraId="3C9373AE" w14:textId="3AA3B95C" w:rsidR="0038192F" w:rsidRPr="00A477CF" w:rsidRDefault="0038192F" w:rsidP="00480D68">
      <w:pPr>
        <w:pStyle w:val="Pquestiontextpartsi"/>
      </w:pPr>
      <w:r w:rsidRPr="00480D68">
        <w:rPr>
          <w:rStyle w:val="Cquestionpartlabelbold"/>
        </w:rPr>
        <w:t>(i</w:t>
      </w:r>
      <w:r w:rsidR="00BA75B3" w:rsidRPr="00480D68">
        <w:rPr>
          <w:rStyle w:val="Cquestionpartlabelbold"/>
        </w:rPr>
        <w:t>)</w:t>
      </w:r>
      <w:r w:rsidR="00BA75B3" w:rsidRPr="00480D68">
        <w:tab/>
      </w:r>
      <w:r w:rsidRPr="00A477CF">
        <w:t>the estimated mean</w:t>
      </w:r>
    </w:p>
    <w:p w14:paraId="7FC9B578" w14:textId="77777777" w:rsidR="0038192F" w:rsidRPr="00A477CF" w:rsidRDefault="0038192F" w:rsidP="00480D68">
      <w:pPr>
        <w:pStyle w:val="Pquestiontextpartsi"/>
      </w:pPr>
    </w:p>
    <w:p w14:paraId="7843C5EF" w14:textId="77777777" w:rsidR="0038192F" w:rsidRPr="00A477CF" w:rsidRDefault="0038192F" w:rsidP="00480D68">
      <w:pPr>
        <w:pStyle w:val="Pquestiontextpartsi"/>
      </w:pPr>
    </w:p>
    <w:p w14:paraId="5B0D6014" w14:textId="5759C80E" w:rsidR="0038192F" w:rsidRPr="00A477CF" w:rsidRDefault="0038192F" w:rsidP="00480D68">
      <w:pPr>
        <w:pStyle w:val="Pquestiontextpartsi"/>
      </w:pPr>
      <w:r w:rsidRPr="00480D68">
        <w:rPr>
          <w:rStyle w:val="Cquestionpartlabelbold"/>
        </w:rPr>
        <w:t>(ii</w:t>
      </w:r>
      <w:r w:rsidR="00BA75B3" w:rsidRPr="00480D68">
        <w:rPr>
          <w:rStyle w:val="Cquestionpartlabelbold"/>
        </w:rPr>
        <w:t>)</w:t>
      </w:r>
      <w:r w:rsidR="00BA75B3" w:rsidRPr="00480D68">
        <w:tab/>
      </w:r>
      <w:r w:rsidRPr="00A477CF">
        <w:t xml:space="preserve">the modal class interval </w:t>
      </w:r>
    </w:p>
    <w:p w14:paraId="2B2BBBA7" w14:textId="77777777" w:rsidR="0038192F" w:rsidRPr="00A477CF" w:rsidRDefault="0038192F" w:rsidP="00480D68">
      <w:pPr>
        <w:pStyle w:val="Pquestiontextpartsi"/>
      </w:pPr>
    </w:p>
    <w:p w14:paraId="47CACE15" w14:textId="77777777" w:rsidR="0038192F" w:rsidRPr="00A477CF" w:rsidRDefault="0038192F" w:rsidP="00480D68">
      <w:pPr>
        <w:pStyle w:val="Pquestiontextpartsi"/>
      </w:pPr>
    </w:p>
    <w:p w14:paraId="4A50E25B" w14:textId="415C3D7B" w:rsidR="0038192F" w:rsidRPr="00A477CF" w:rsidRDefault="0038192F" w:rsidP="00480D68">
      <w:pPr>
        <w:pStyle w:val="Pquestiontextpartsi"/>
      </w:pPr>
      <w:r w:rsidRPr="00480D68">
        <w:rPr>
          <w:rStyle w:val="Cquestionpartlabelbold"/>
        </w:rPr>
        <w:t>(iii</w:t>
      </w:r>
      <w:r w:rsidR="00BA75B3" w:rsidRPr="00480D68">
        <w:rPr>
          <w:rStyle w:val="Cquestionpartlabelbold"/>
        </w:rPr>
        <w:t>)</w:t>
      </w:r>
      <w:r w:rsidR="00BA75B3" w:rsidRPr="00480D68">
        <w:tab/>
      </w:r>
      <w:r w:rsidRPr="00A477CF">
        <w:t>the median class interval.</w:t>
      </w:r>
    </w:p>
    <w:p w14:paraId="1C089806" w14:textId="77777777" w:rsidR="0038192F" w:rsidRPr="00A477CF" w:rsidRDefault="0038192F" w:rsidP="00BA75B3">
      <w:pPr>
        <w:pStyle w:val="Pquestiontextmainstem"/>
      </w:pPr>
    </w:p>
    <w:p w14:paraId="10BCE54A" w14:textId="77777777" w:rsidR="0038192F" w:rsidRPr="00A477CF" w:rsidRDefault="0038192F" w:rsidP="00BA75B3">
      <w:pPr>
        <w:pStyle w:val="Pquestiontextmainstem"/>
      </w:pPr>
    </w:p>
    <w:p w14:paraId="39B509D2" w14:textId="6E0F7F37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(d)</w:t>
      </w:r>
      <w:r w:rsidRPr="00BA75B3">
        <w:tab/>
      </w:r>
      <w:r w:rsidR="0038192F" w:rsidRPr="00A477CF">
        <w:t>If a dat</w:t>
      </w:r>
      <w:r w:rsidR="00C21D32">
        <w:t>a value</w:t>
      </w:r>
      <w:r w:rsidR="0038192F" w:rsidRPr="00A477CF">
        <w:t xml:space="preserve"> was selected at random</w:t>
      </w:r>
      <w:r w:rsidR="00C21D32">
        <w:t>,</w:t>
      </w:r>
      <w:r w:rsidR="0038192F" w:rsidRPr="00A477CF">
        <w:t xml:space="preserve"> what is the probability it is </w:t>
      </w:r>
      <w:r w:rsidR="00CE7B39">
        <w:t>less than</w:t>
      </w:r>
      <w:r w:rsidR="0038192F" w:rsidRPr="00A477CF">
        <w:t xml:space="preserve"> 45?</w:t>
      </w:r>
    </w:p>
    <w:p w14:paraId="71469122" w14:textId="77777777" w:rsidR="0038192F" w:rsidRPr="00A477CF" w:rsidRDefault="0038192F" w:rsidP="00BA75B3">
      <w:pPr>
        <w:pStyle w:val="Pquestiontextpartsa"/>
      </w:pPr>
    </w:p>
    <w:p w14:paraId="3B3AA902" w14:textId="77777777" w:rsidR="0038192F" w:rsidRPr="00A477CF" w:rsidRDefault="0038192F" w:rsidP="00BA75B3">
      <w:pPr>
        <w:pStyle w:val="Pquestiontextpartsa"/>
      </w:pPr>
    </w:p>
    <w:p w14:paraId="285E94BA" w14:textId="6FACC07C" w:rsidR="00CE7B39" w:rsidRDefault="0038192F" w:rsidP="00BA75B3">
      <w:pPr>
        <w:pStyle w:val="Pquestiontextpartsa"/>
      </w:pPr>
      <w:r w:rsidRPr="00480D68">
        <w:rPr>
          <w:rStyle w:val="Cquestionpartlabelbold"/>
        </w:rPr>
        <w:t>(e</w:t>
      </w:r>
      <w:r w:rsidR="00BA75B3" w:rsidRPr="00480D68">
        <w:rPr>
          <w:rStyle w:val="Cquestionpartlabelbold"/>
        </w:rPr>
        <w:t>)</w:t>
      </w:r>
      <w:r w:rsidR="00BA75B3" w:rsidRPr="00480D68">
        <w:rPr>
          <w:rStyle w:val="Cquestionpartlabelbold"/>
        </w:rPr>
        <w:tab/>
      </w:r>
      <w:r w:rsidRPr="00A477CF">
        <w:t>If there are three additional data all belonging to the interval 45</w:t>
      </w:r>
      <w:r w:rsidR="00C21D32">
        <w:t>–</w:t>
      </w:r>
      <w:r w:rsidRPr="00A477CF">
        <w:t>&lt;50</w:t>
      </w:r>
      <w:r w:rsidR="00C21D32">
        <w:t>,</w:t>
      </w:r>
      <w:r w:rsidR="00CE7B39">
        <w:t xml:space="preserve"> what happens to the values of:</w:t>
      </w:r>
    </w:p>
    <w:p w14:paraId="4B047D15" w14:textId="56C4FE17" w:rsidR="00CE7B39" w:rsidRDefault="00CE7B39" w:rsidP="00CE7B39">
      <w:pPr>
        <w:pStyle w:val="Pquestiontextpartsi"/>
      </w:pPr>
      <w:r w:rsidRPr="00CE7B39">
        <w:rPr>
          <w:rStyle w:val="Cquestionpartlabelbold"/>
        </w:rPr>
        <w:t>(i)</w:t>
      </w:r>
      <w:r>
        <w:tab/>
      </w:r>
      <w:r w:rsidRPr="00A477CF">
        <w:t xml:space="preserve">the </w:t>
      </w:r>
      <w:r w:rsidR="0038192F" w:rsidRPr="00A477CF">
        <w:t>estimated mean</w:t>
      </w:r>
    </w:p>
    <w:p w14:paraId="53390E10" w14:textId="77777777" w:rsidR="001E51CF" w:rsidRDefault="001E51CF" w:rsidP="00CE7B39">
      <w:pPr>
        <w:pStyle w:val="Pquestiontextpartsi"/>
      </w:pPr>
    </w:p>
    <w:p w14:paraId="4EDD56A0" w14:textId="77777777" w:rsidR="001E51CF" w:rsidRDefault="001E51CF" w:rsidP="00CE7B39">
      <w:pPr>
        <w:pStyle w:val="Pquestiontextpartsi"/>
        <w:rPr>
          <w:rStyle w:val="Cquestionpartlabelbold"/>
        </w:rPr>
      </w:pPr>
    </w:p>
    <w:p w14:paraId="3718B4FD" w14:textId="77777777" w:rsidR="00CE7B39" w:rsidRDefault="00CE7B39" w:rsidP="00CE7B39">
      <w:pPr>
        <w:pStyle w:val="Pquestiontextpartsi"/>
      </w:pPr>
      <w:r w:rsidRPr="00CE7B39">
        <w:rPr>
          <w:rStyle w:val="Cquestionpartlabelbold"/>
        </w:rPr>
        <w:lastRenderedPageBreak/>
        <w:t>(ii)</w:t>
      </w:r>
      <w:r>
        <w:tab/>
      </w:r>
      <w:r w:rsidR="0038192F" w:rsidRPr="00A477CF">
        <w:t>the modal class</w:t>
      </w:r>
    </w:p>
    <w:p w14:paraId="1C5117A9" w14:textId="77777777" w:rsidR="001E51CF" w:rsidRDefault="001E51CF" w:rsidP="00CE7B39">
      <w:pPr>
        <w:pStyle w:val="Pquestiontextpartsi"/>
      </w:pPr>
    </w:p>
    <w:p w14:paraId="54727BAE" w14:textId="4D046E64" w:rsidR="0038192F" w:rsidRPr="00A477CF" w:rsidRDefault="00CE7B39" w:rsidP="00CE7B39">
      <w:pPr>
        <w:pStyle w:val="Pquestiontextpartsi"/>
      </w:pPr>
      <w:r w:rsidRPr="00CE7B39">
        <w:rPr>
          <w:rStyle w:val="Cquestionpartlabelbold"/>
        </w:rPr>
        <w:t>(iii)</w:t>
      </w:r>
      <w:r w:rsidRPr="00CE7B39">
        <w:rPr>
          <w:rStyle w:val="Cquestionpartlabelbold"/>
        </w:rPr>
        <w:tab/>
      </w:r>
      <w:r w:rsidR="0038192F" w:rsidRPr="00A477CF">
        <w:t>the median class?</w:t>
      </w:r>
    </w:p>
    <w:p w14:paraId="46FFA6C4" w14:textId="77777777" w:rsidR="0038192F" w:rsidRPr="00A477CF" w:rsidRDefault="0038192F" w:rsidP="00BA75B3">
      <w:pPr>
        <w:pStyle w:val="Pquestiontextpartsa"/>
      </w:pPr>
    </w:p>
    <w:p w14:paraId="12C3D273" w14:textId="77777777" w:rsidR="0038192F" w:rsidRPr="00A477CF" w:rsidRDefault="0038192F" w:rsidP="00BA75B3">
      <w:pPr>
        <w:pStyle w:val="Pquestiontextpartsa"/>
      </w:pPr>
    </w:p>
    <w:p w14:paraId="7D6D3CD9" w14:textId="36E12A44" w:rsidR="0038192F" w:rsidRPr="00A477CF" w:rsidRDefault="0038192F" w:rsidP="00BA75B3">
      <w:pPr>
        <w:pStyle w:val="Pquestiontextpartsa"/>
      </w:pPr>
      <w:r w:rsidRPr="00480D68">
        <w:rPr>
          <w:rStyle w:val="Cquestionpartlabelbold"/>
        </w:rPr>
        <w:t>(f</w:t>
      </w:r>
      <w:r w:rsidR="00BA75B3" w:rsidRPr="00480D68">
        <w:rPr>
          <w:rStyle w:val="Cquestionpartlabelbold"/>
        </w:rPr>
        <w:t>)</w:t>
      </w:r>
      <w:r w:rsidR="00BA75B3" w:rsidRPr="00480D68">
        <w:rPr>
          <w:rStyle w:val="Cquestionpartlabelbold"/>
        </w:rPr>
        <w:tab/>
      </w:r>
      <w:r w:rsidRPr="00A477CF">
        <w:t>Recalculate the probability that the randomly selected dat</w:t>
      </w:r>
      <w:r w:rsidR="00C21D32">
        <w:t>a value</w:t>
      </w:r>
      <w:r w:rsidR="007D7F88">
        <w:t xml:space="preserve"> is </w:t>
      </w:r>
      <w:r w:rsidR="001E51CF">
        <w:t xml:space="preserve">less than </w:t>
      </w:r>
      <w:r w:rsidRPr="00A477CF">
        <w:t>45.</w:t>
      </w:r>
    </w:p>
    <w:p w14:paraId="5E6F5C5E" w14:textId="77777777" w:rsidR="0092001B" w:rsidRDefault="0092001B" w:rsidP="00362685">
      <w:pPr>
        <w:pStyle w:val="Pquestiontextmainstem"/>
      </w:pPr>
    </w:p>
    <w:p w14:paraId="6E057892" w14:textId="77777777" w:rsidR="001E51CF" w:rsidRDefault="001E51CF" w:rsidP="00362685">
      <w:pPr>
        <w:pStyle w:val="Pquestiontextmainstem"/>
      </w:pPr>
    </w:p>
    <w:p w14:paraId="149F3D13" w14:textId="1CBC30D7" w:rsidR="00253779" w:rsidRDefault="007A4898" w:rsidP="00253779">
      <w:pPr>
        <w:pStyle w:val="Pquestionheadingsx"/>
      </w:pPr>
      <w:r>
        <w:t>Question 2</w:t>
      </w:r>
      <w:r w:rsidR="0038192F">
        <w:t>4</w:t>
      </w:r>
      <w:r w:rsidR="00BA75B3" w:rsidRPr="00BA75B3">
        <w:tab/>
      </w:r>
      <w:r w:rsidR="00DC4B8B">
        <w:rPr>
          <w:rStyle w:val="Cmarkslabel"/>
        </w:rPr>
        <w:t>6</w:t>
      </w:r>
      <w:r w:rsidR="00253779"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[9.3, 9.4, 9.5]</w:t>
      </w:r>
    </w:p>
    <w:p w14:paraId="649F167E" w14:textId="2A7A4A7A" w:rsidR="0038192F" w:rsidRPr="00A477CF" w:rsidRDefault="0038192F" w:rsidP="00713594">
      <w:pPr>
        <w:pStyle w:val="Pquestiontextmainstem"/>
      </w:pPr>
      <w:r w:rsidRPr="00A477CF">
        <w:t xml:space="preserve">The following is a frequency histogram for 40 people and how much </w:t>
      </w:r>
      <w:r w:rsidR="00713594">
        <w:t xml:space="preserve">time </w:t>
      </w:r>
      <w:r w:rsidR="00E80CBC">
        <w:t xml:space="preserve">(in minutes) </w:t>
      </w:r>
      <w:r w:rsidRPr="00A477CF">
        <w:t xml:space="preserve">they spent </w:t>
      </w:r>
      <w:r w:rsidR="00713594">
        <w:t xml:space="preserve">one day </w:t>
      </w:r>
      <w:r w:rsidRPr="00A477CF">
        <w:t>at a local shop</w:t>
      </w:r>
      <w:r w:rsidR="00713594">
        <w:t>ping centre</w:t>
      </w:r>
      <w:r w:rsidRPr="00A477CF">
        <w:t>.</w:t>
      </w:r>
    </w:p>
    <w:p w14:paraId="3FF936B5" w14:textId="063A8C5D" w:rsidR="0038192F" w:rsidRDefault="001E51CF" w:rsidP="0038192F">
      <w:r>
        <w:rPr>
          <w:noProof/>
        </w:rPr>
        <w:drawing>
          <wp:inline distT="0" distB="0" distL="0" distR="0" wp14:anchorId="5008F44E" wp14:editId="7256C7C4">
            <wp:extent cx="1666875" cy="2390775"/>
            <wp:effectExtent l="0" t="0" r="9525" b="9525"/>
            <wp:docPr id="5" name="Picture 5" descr="C:\Users\ubuluay\Desktop\2nd ed\PM2e-8-ch-tests-exams-RWs\_SUPPLIED_V1_CORREX_230916\PM2e_08_EB_09_A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buluay\Desktop\2nd ed\PM2e-8-ch-tests-exams-RWs\_SUPPLIED_V1_CORREX_230916\PM2e_08_EB_09_AT_04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A17B" w14:textId="52443685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>Construct a frequency table from the histogram.</w:t>
      </w:r>
    </w:p>
    <w:p w14:paraId="6AA3E2D1" w14:textId="77777777" w:rsidR="0038192F" w:rsidRDefault="0038192F" w:rsidP="00BA75B3">
      <w:pPr>
        <w:pStyle w:val="Pquestiontextpartsa"/>
      </w:pPr>
    </w:p>
    <w:p w14:paraId="0C1DA2E7" w14:textId="77777777" w:rsidR="00713594" w:rsidRDefault="00713594" w:rsidP="00BA75B3">
      <w:pPr>
        <w:pStyle w:val="Pquestiontextpartsa"/>
      </w:pPr>
    </w:p>
    <w:p w14:paraId="67FF25D9" w14:textId="77777777" w:rsidR="00713594" w:rsidRDefault="00713594" w:rsidP="00BA75B3">
      <w:pPr>
        <w:pStyle w:val="Pquestiontextpartsa"/>
      </w:pPr>
    </w:p>
    <w:p w14:paraId="425BDCEF" w14:textId="77777777" w:rsidR="00713594" w:rsidRDefault="00713594" w:rsidP="00BA75B3">
      <w:pPr>
        <w:pStyle w:val="Pquestiontextpartsa"/>
      </w:pPr>
    </w:p>
    <w:p w14:paraId="59379444" w14:textId="77777777" w:rsidR="00713594" w:rsidRDefault="00713594" w:rsidP="00BA75B3">
      <w:pPr>
        <w:pStyle w:val="Pquestiontextpartsa"/>
      </w:pPr>
    </w:p>
    <w:p w14:paraId="443FCD91" w14:textId="77777777" w:rsidR="00713594" w:rsidRDefault="00713594" w:rsidP="00BA75B3">
      <w:pPr>
        <w:pStyle w:val="Pquestiontextpartsa"/>
      </w:pPr>
    </w:p>
    <w:p w14:paraId="5EBE1DD9" w14:textId="77777777" w:rsidR="00713594" w:rsidRDefault="00713594" w:rsidP="00BA75B3">
      <w:pPr>
        <w:pStyle w:val="Pquestiontextpartsa"/>
      </w:pPr>
    </w:p>
    <w:p w14:paraId="3E8BF66F" w14:textId="77777777" w:rsidR="00713594" w:rsidRDefault="00713594" w:rsidP="00BA75B3">
      <w:pPr>
        <w:pStyle w:val="Pquestiontextpartsa"/>
      </w:pPr>
    </w:p>
    <w:p w14:paraId="1A79C9AE" w14:textId="77777777" w:rsidR="00713594" w:rsidRDefault="00713594" w:rsidP="00BA75B3">
      <w:pPr>
        <w:pStyle w:val="Pquestiontextpartsa"/>
      </w:pPr>
    </w:p>
    <w:p w14:paraId="4D3AEB62" w14:textId="77777777" w:rsidR="00713594" w:rsidRDefault="00713594" w:rsidP="00BA75B3">
      <w:pPr>
        <w:pStyle w:val="Pquestiontextpartsa"/>
      </w:pPr>
    </w:p>
    <w:p w14:paraId="6864D9E7" w14:textId="77777777" w:rsidR="00713594" w:rsidRPr="00A477CF" w:rsidRDefault="00713594" w:rsidP="00BA75B3">
      <w:pPr>
        <w:pStyle w:val="Pquestiontextpartsa"/>
      </w:pPr>
    </w:p>
    <w:p w14:paraId="0F277D51" w14:textId="77777777" w:rsidR="001E51CF" w:rsidRDefault="001E51CF" w:rsidP="00BA75B3">
      <w:pPr>
        <w:pStyle w:val="Pquestiontextpartsa"/>
        <w:rPr>
          <w:rStyle w:val="Cquestionpartlabelbold"/>
        </w:rPr>
      </w:pPr>
    </w:p>
    <w:p w14:paraId="7CB1467F" w14:textId="4D62F534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 xml:space="preserve">What is the probability that a person selected at random spent more than 30 </w:t>
      </w:r>
      <w:r w:rsidR="00E80CBC">
        <w:t xml:space="preserve">minutes </w:t>
      </w:r>
      <w:r w:rsidR="0038192F" w:rsidRPr="00A477CF">
        <w:t>at the shop</w:t>
      </w:r>
      <w:r w:rsidR="00E80CBC">
        <w:t>ping centre</w:t>
      </w:r>
      <w:r w:rsidR="0038192F" w:rsidRPr="00A477CF">
        <w:t xml:space="preserve">? </w:t>
      </w:r>
    </w:p>
    <w:p w14:paraId="37EA6C60" w14:textId="77777777" w:rsidR="0038192F" w:rsidRPr="00A477CF" w:rsidRDefault="0038192F" w:rsidP="00BA75B3">
      <w:pPr>
        <w:pStyle w:val="Pquestiontextpartsa"/>
      </w:pPr>
    </w:p>
    <w:p w14:paraId="374C6AA1" w14:textId="77777777" w:rsidR="0038192F" w:rsidRPr="00A477CF" w:rsidRDefault="0038192F" w:rsidP="00BA75B3">
      <w:pPr>
        <w:pStyle w:val="Pquestiontextpartsa"/>
      </w:pPr>
    </w:p>
    <w:p w14:paraId="09A36E78" w14:textId="77777777" w:rsidR="0038192F" w:rsidRDefault="0038192F" w:rsidP="00BA75B3">
      <w:pPr>
        <w:pStyle w:val="Pquestiontextpartsa"/>
      </w:pPr>
    </w:p>
    <w:p w14:paraId="5DD1AC1C" w14:textId="59527A72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lastRenderedPageBreak/>
        <w:t>(c)</w:t>
      </w:r>
      <w:r w:rsidRPr="00BA75B3">
        <w:tab/>
      </w:r>
      <w:r w:rsidR="0038192F" w:rsidRPr="00A477CF">
        <w:t xml:space="preserve">Calculate an estimate for the mean amount of </w:t>
      </w:r>
      <w:r w:rsidR="00E80CBC">
        <w:t>time each person stayed at the shopping centre</w:t>
      </w:r>
      <w:r w:rsidR="0038192F" w:rsidRPr="00A477CF">
        <w:t>.</w:t>
      </w:r>
    </w:p>
    <w:p w14:paraId="7A7E916A" w14:textId="77777777" w:rsidR="0092001B" w:rsidRDefault="0092001B" w:rsidP="00473681">
      <w:pPr>
        <w:pStyle w:val="Pquestiontextpartsa"/>
      </w:pPr>
    </w:p>
    <w:p w14:paraId="649D81D9" w14:textId="77777777" w:rsidR="0092001B" w:rsidRDefault="0092001B" w:rsidP="00473681">
      <w:pPr>
        <w:pStyle w:val="Pquestiontextpartsa"/>
      </w:pPr>
    </w:p>
    <w:p w14:paraId="57C0C0FE" w14:textId="77777777" w:rsidR="00D30EAA" w:rsidRDefault="00D30EAA" w:rsidP="00473681">
      <w:pPr>
        <w:pStyle w:val="Pquestiontextpartsa"/>
      </w:pPr>
    </w:p>
    <w:p w14:paraId="18B8AD30" w14:textId="77777777" w:rsidR="00D30EAA" w:rsidRDefault="00D30EAA" w:rsidP="00473681">
      <w:pPr>
        <w:pStyle w:val="Pquestiontextpartsa"/>
      </w:pPr>
    </w:p>
    <w:p w14:paraId="7FD8C6E7" w14:textId="77777777" w:rsidR="00D30EAA" w:rsidRDefault="00D30EAA" w:rsidP="00473681">
      <w:pPr>
        <w:pStyle w:val="Pquestiontextpartsa"/>
      </w:pPr>
    </w:p>
    <w:p w14:paraId="3A537C29" w14:textId="77777777" w:rsidR="00D30EAA" w:rsidRDefault="00D30EAA" w:rsidP="00473681">
      <w:pPr>
        <w:pStyle w:val="Pquestiontextpartsa"/>
      </w:pPr>
    </w:p>
    <w:p w14:paraId="2FCF0E7B" w14:textId="77777777" w:rsidR="00D30EAA" w:rsidRDefault="00D30EAA" w:rsidP="00473681">
      <w:pPr>
        <w:pStyle w:val="Pquestiontextpartsa"/>
      </w:pPr>
    </w:p>
    <w:p w14:paraId="356B5981" w14:textId="77777777" w:rsidR="00D30EAA" w:rsidRDefault="00D30EAA" w:rsidP="00473681">
      <w:pPr>
        <w:pStyle w:val="Pquestiontextpartsa"/>
      </w:pPr>
    </w:p>
    <w:p w14:paraId="2937DFC8" w14:textId="77777777" w:rsidR="0092001B" w:rsidRDefault="0092001B" w:rsidP="00473681">
      <w:pPr>
        <w:pStyle w:val="Pquestiontextpartsa"/>
      </w:pPr>
    </w:p>
    <w:p w14:paraId="05A671F2" w14:textId="6C243610" w:rsidR="0038192F" w:rsidRDefault="0038192F" w:rsidP="0038192F">
      <w:pPr>
        <w:pStyle w:val="Pquestionheadingsx"/>
      </w:pPr>
      <w:r>
        <w:t>Question 25</w:t>
      </w:r>
      <w:r w:rsidR="00BA75B3" w:rsidRPr="00BA75B3">
        <w:tab/>
      </w:r>
      <w:r w:rsidR="00DC4B8B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[9.1</w:t>
      </w:r>
      <w:r>
        <w:t>]</w:t>
      </w:r>
    </w:p>
    <w:p w14:paraId="70C1719E" w14:textId="0EC7C07A" w:rsidR="0038192F" w:rsidRDefault="0038192F" w:rsidP="007D7F88">
      <w:pPr>
        <w:pStyle w:val="Pquestiontextmainstem"/>
      </w:pPr>
      <w:r w:rsidRPr="00A477CF">
        <w:t xml:space="preserve">Adam Spencer’s </w:t>
      </w:r>
      <w:r w:rsidRPr="007D7F88">
        <w:rPr>
          <w:i/>
        </w:rPr>
        <w:t>The big book of numbers</w:t>
      </w:r>
      <w:r w:rsidRPr="00A477CF">
        <w:t xml:space="preserve"> has a section that is 161 words long. </w:t>
      </w:r>
      <w:r w:rsidR="001E51CF">
        <w:t>S</w:t>
      </w:r>
      <w:r w:rsidRPr="00A477CF">
        <w:t>ix sets of 10 words from this section</w:t>
      </w:r>
      <w:r w:rsidR="00D30EAA">
        <w:t xml:space="preserve"> were randomly selected</w:t>
      </w:r>
      <w:r w:rsidRPr="00A477CF">
        <w:t>:</w:t>
      </w:r>
    </w:p>
    <w:p w14:paraId="2FD7EAB7" w14:textId="77777777" w:rsidR="001E51CF" w:rsidRPr="00A477CF" w:rsidRDefault="001E51CF" w:rsidP="007D7F88">
      <w:pPr>
        <w:pStyle w:val="Pquestiontextmainstem"/>
      </w:pPr>
    </w:p>
    <w:p w14:paraId="4830BDD3" w14:textId="202FB581" w:rsidR="0038192F" w:rsidRPr="00A477CF" w:rsidRDefault="0038192F" w:rsidP="00BA75B3">
      <w:pPr>
        <w:pStyle w:val="Pquestiontextpartsa"/>
      </w:pPr>
      <w:r w:rsidRPr="00A477CF">
        <w:t xml:space="preserve">Set A: </w:t>
      </w:r>
      <w:r w:rsidR="00D30EAA">
        <w:tab/>
      </w:r>
      <w:r w:rsidRPr="00A477CF">
        <w:t>string, to, intimately, world, of, think, move, saw, But, understand</w:t>
      </w:r>
    </w:p>
    <w:p w14:paraId="10EF1236" w14:textId="6152DDA5" w:rsidR="0038192F" w:rsidRPr="00A477CF" w:rsidRDefault="0038192F" w:rsidP="00BA75B3">
      <w:pPr>
        <w:pStyle w:val="Pquestiontextpartsa"/>
      </w:pPr>
      <w:r w:rsidRPr="00A477CF">
        <w:t xml:space="preserve">Set B: </w:t>
      </w:r>
      <w:r w:rsidR="00D30EAA">
        <w:tab/>
      </w:r>
      <w:r w:rsidRPr="00A477CF">
        <w:t>looks, called, Universe, dimension, called, of, more, time, the, so</w:t>
      </w:r>
    </w:p>
    <w:p w14:paraId="3E9A4AD4" w14:textId="430DDD3B" w:rsidR="0038192F" w:rsidRPr="00A477CF" w:rsidRDefault="0038192F" w:rsidP="00BA75B3">
      <w:pPr>
        <w:pStyle w:val="Pquestiontextpartsa"/>
      </w:pPr>
      <w:r w:rsidRPr="00A477CF">
        <w:t xml:space="preserve">Set C: </w:t>
      </w:r>
      <w:r w:rsidR="00D30EAA">
        <w:tab/>
      </w:r>
      <w:r w:rsidRPr="00A477CF">
        <w:t>moving, similarly, sometimes, in, see, world, our, we, extra, our</w:t>
      </w:r>
    </w:p>
    <w:p w14:paraId="40357D1C" w14:textId="05ECF58E" w:rsidR="0038192F" w:rsidRPr="00A477CF" w:rsidRDefault="0038192F" w:rsidP="00BA75B3">
      <w:pPr>
        <w:pStyle w:val="Pquestiontextpartsa"/>
      </w:pPr>
      <w:r w:rsidRPr="00A477CF">
        <w:t xml:space="preserve">Set D: </w:t>
      </w:r>
      <w:r w:rsidR="00D30EAA">
        <w:tab/>
      </w:r>
      <w:r w:rsidRPr="00A477CF">
        <w:t>spiral, might, for, dimensional, suggested, be, connected, showed, from, of</w:t>
      </w:r>
    </w:p>
    <w:p w14:paraId="5F0D69B2" w14:textId="6E95093F" w:rsidR="0038192F" w:rsidRPr="00A477CF" w:rsidRDefault="0038192F" w:rsidP="00BA75B3">
      <w:pPr>
        <w:pStyle w:val="Pquestiontextpartsa"/>
      </w:pPr>
      <w:r w:rsidRPr="00A477CF">
        <w:t xml:space="preserve">Set E: </w:t>
      </w:r>
      <w:r w:rsidR="00D30EAA">
        <w:tab/>
      </w:r>
      <w:r w:rsidRPr="00A477CF">
        <w:t>the, use, that, in, bosonic, space, just, that, Similarly, of</w:t>
      </w:r>
    </w:p>
    <w:p w14:paraId="209CB94B" w14:textId="29A9CB9A" w:rsidR="0038192F" w:rsidRDefault="0038192F" w:rsidP="00BA75B3">
      <w:pPr>
        <w:pStyle w:val="Pquestiontextpartsa"/>
      </w:pPr>
      <w:r w:rsidRPr="00A477CF">
        <w:t xml:space="preserve">Set F: </w:t>
      </w:r>
      <w:r w:rsidR="00D30EAA">
        <w:tab/>
      </w:r>
      <w:r w:rsidRPr="00A477CF">
        <w:t>lives, a, everyday, Similarly, In, time, our, He, away, for</w:t>
      </w:r>
    </w:p>
    <w:p w14:paraId="095429C1" w14:textId="77777777" w:rsidR="001E51CF" w:rsidRPr="00A477CF" w:rsidRDefault="001E51CF" w:rsidP="00BA75B3">
      <w:pPr>
        <w:pStyle w:val="Pquestiontextpartsa"/>
      </w:pPr>
    </w:p>
    <w:p w14:paraId="519CD23E" w14:textId="77777777" w:rsidR="007D7F88" w:rsidRPr="007D7F88" w:rsidRDefault="00BA75B3" w:rsidP="007D7F88">
      <w:pPr>
        <w:pStyle w:val="Pquestiontextpartsa"/>
      </w:pPr>
      <w:r w:rsidRPr="007D7F88">
        <w:rPr>
          <w:rStyle w:val="Cquestionpartlabelbold"/>
        </w:rPr>
        <w:t>(a)</w:t>
      </w:r>
      <w:r w:rsidRPr="007D7F88">
        <w:tab/>
      </w:r>
      <w:r w:rsidR="0038192F" w:rsidRPr="007D7F88">
        <w:t>For each set find</w:t>
      </w:r>
      <w:r w:rsidR="007D7F88" w:rsidRPr="007D7F88">
        <w:t>:</w:t>
      </w:r>
    </w:p>
    <w:p w14:paraId="716D3258" w14:textId="647DDA11" w:rsidR="007D7F88" w:rsidRDefault="0038192F" w:rsidP="007D7F88">
      <w:pPr>
        <w:pStyle w:val="Pquestiontextpartsi"/>
      </w:pPr>
      <w:r w:rsidRPr="00480D68">
        <w:rPr>
          <w:rStyle w:val="Cquestionpartlabelbold"/>
        </w:rPr>
        <w:t>(i)</w:t>
      </w:r>
      <w:r w:rsidR="007D7F88">
        <w:tab/>
      </w:r>
      <w:r w:rsidRPr="00A477CF">
        <w:t>the mean number of letters per word</w:t>
      </w:r>
    </w:p>
    <w:p w14:paraId="35175CDB" w14:textId="77777777" w:rsidR="007D7F88" w:rsidRDefault="007D7F88" w:rsidP="007D7F88">
      <w:pPr>
        <w:pStyle w:val="Pquestiontextpartsi"/>
      </w:pPr>
    </w:p>
    <w:p w14:paraId="50B12D37" w14:textId="77777777" w:rsidR="007D7F88" w:rsidRDefault="007D7F88" w:rsidP="007D7F88">
      <w:pPr>
        <w:pStyle w:val="Pquestiontextpartsi"/>
      </w:pPr>
    </w:p>
    <w:p w14:paraId="5C520929" w14:textId="77777777" w:rsidR="007D7F88" w:rsidRDefault="007D7F88" w:rsidP="007D7F88">
      <w:pPr>
        <w:pStyle w:val="Pquestiontextpartsi"/>
      </w:pPr>
    </w:p>
    <w:p w14:paraId="52364E4C" w14:textId="77777777" w:rsidR="007D7F88" w:rsidRDefault="007D7F88" w:rsidP="007D7F88">
      <w:pPr>
        <w:pStyle w:val="Pquestiontextpartsi"/>
      </w:pPr>
    </w:p>
    <w:p w14:paraId="377D2DBD" w14:textId="71F498B3" w:rsidR="0038192F" w:rsidRDefault="0038192F" w:rsidP="007D7F88">
      <w:pPr>
        <w:pStyle w:val="Pquestiontextpartsi"/>
      </w:pPr>
      <w:r w:rsidRPr="00480D68">
        <w:rPr>
          <w:rStyle w:val="Cquestionpartlabelbold"/>
        </w:rPr>
        <w:t>(ii)</w:t>
      </w:r>
      <w:r w:rsidR="007D7F88">
        <w:tab/>
      </w:r>
      <w:r w:rsidRPr="00A477CF">
        <w:t>the proportion of wo</w:t>
      </w:r>
      <w:r w:rsidR="007D7F88">
        <w:t>rds that contain the letter ‘a’</w:t>
      </w:r>
      <w:r w:rsidR="00D30EAA">
        <w:t>.</w:t>
      </w:r>
    </w:p>
    <w:p w14:paraId="15423B63" w14:textId="77777777" w:rsidR="007D7F88" w:rsidRDefault="007D7F88" w:rsidP="007D7F88">
      <w:pPr>
        <w:pStyle w:val="Pquestiontextpartsi"/>
      </w:pPr>
    </w:p>
    <w:p w14:paraId="382089FF" w14:textId="77777777" w:rsidR="007D7F88" w:rsidRPr="00A477CF" w:rsidRDefault="007D7F88" w:rsidP="007D7F88">
      <w:pPr>
        <w:pStyle w:val="Pquestiontextpartsi"/>
      </w:pPr>
    </w:p>
    <w:p w14:paraId="58508E0A" w14:textId="77777777" w:rsidR="0038192F" w:rsidRPr="00A477CF" w:rsidRDefault="0038192F" w:rsidP="00BA75B3">
      <w:pPr>
        <w:pStyle w:val="Pquestiontextpartsa"/>
      </w:pPr>
    </w:p>
    <w:p w14:paraId="557805E9" w14:textId="77777777" w:rsidR="0038192F" w:rsidRPr="00A477CF" w:rsidRDefault="0038192F" w:rsidP="00BA75B3">
      <w:pPr>
        <w:pStyle w:val="Pquestiontextpartsa"/>
      </w:pPr>
    </w:p>
    <w:p w14:paraId="78878E36" w14:textId="3FCDA03E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Pair the sets (</w:t>
      </w:r>
      <w:r w:rsidR="00D66CE4">
        <w:t xml:space="preserve">A </w:t>
      </w:r>
      <w:r w:rsidR="0038192F" w:rsidRPr="00A477CF">
        <w:t xml:space="preserve">with </w:t>
      </w:r>
      <w:r w:rsidR="00D66CE4">
        <w:t xml:space="preserve">B </w:t>
      </w:r>
      <w:r w:rsidR="0038192F" w:rsidRPr="00A477CF">
        <w:t>etc) to make three sets of 20 words and repeat the process from part (a).</w:t>
      </w:r>
    </w:p>
    <w:p w14:paraId="0367B444" w14:textId="77777777" w:rsidR="0038192F" w:rsidRPr="00A477CF" w:rsidRDefault="0038192F" w:rsidP="00BA75B3">
      <w:pPr>
        <w:pStyle w:val="Pquestiontextpartsa"/>
      </w:pPr>
    </w:p>
    <w:p w14:paraId="3C7B57EA" w14:textId="77777777" w:rsidR="0038192F" w:rsidRPr="00A477CF" w:rsidRDefault="0038192F" w:rsidP="00BA75B3">
      <w:pPr>
        <w:pStyle w:val="Pquestiontextpartsa"/>
      </w:pPr>
    </w:p>
    <w:p w14:paraId="62E88339" w14:textId="77777777" w:rsidR="0038192F" w:rsidRDefault="0038192F" w:rsidP="00BA75B3">
      <w:pPr>
        <w:pStyle w:val="Pquestiontextpartsa"/>
      </w:pPr>
    </w:p>
    <w:p w14:paraId="4F930F5A" w14:textId="77777777" w:rsidR="00D30EAA" w:rsidRDefault="00D30EAA" w:rsidP="00BA75B3">
      <w:pPr>
        <w:pStyle w:val="Pquestiontextpartsa"/>
      </w:pPr>
    </w:p>
    <w:p w14:paraId="535ACE82" w14:textId="77777777" w:rsidR="007D7F88" w:rsidRDefault="007D7F88" w:rsidP="00BA75B3">
      <w:pPr>
        <w:pStyle w:val="Pquestiontextpartsa"/>
      </w:pPr>
    </w:p>
    <w:p w14:paraId="0CFF0C09" w14:textId="00AC3102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lastRenderedPageBreak/>
        <w:t>(c)</w:t>
      </w:r>
      <w:r w:rsidRPr="00BA75B3">
        <w:tab/>
      </w:r>
      <w:r w:rsidR="0038192F" w:rsidRPr="00A477CF">
        <w:t>Describe what happened to the variation in the values of the sample means and sample proportions when the sample size increased.</w:t>
      </w:r>
    </w:p>
    <w:p w14:paraId="2F7D5F15" w14:textId="77777777" w:rsidR="0038192F" w:rsidRPr="00A477CF" w:rsidRDefault="0038192F" w:rsidP="00BA75B3">
      <w:pPr>
        <w:pStyle w:val="Pquestiontextpartsa"/>
      </w:pPr>
    </w:p>
    <w:p w14:paraId="6D3D3547" w14:textId="77777777" w:rsidR="00CE4657" w:rsidRDefault="00CE4657" w:rsidP="00CE4657">
      <w:pPr>
        <w:pStyle w:val="Pquestiontextpartsa"/>
      </w:pPr>
    </w:p>
    <w:p w14:paraId="4DFA2856" w14:textId="77777777" w:rsidR="00F23FB6" w:rsidRDefault="00F23FB6" w:rsidP="00CE4657">
      <w:pPr>
        <w:pStyle w:val="Pquestiontextpartsa"/>
      </w:pPr>
    </w:p>
    <w:p w14:paraId="10EA56D8" w14:textId="77777777" w:rsidR="00F23FB6" w:rsidRDefault="00F23FB6" w:rsidP="00CE4657">
      <w:pPr>
        <w:pStyle w:val="Pquestiontextpartsa"/>
      </w:pPr>
    </w:p>
    <w:p w14:paraId="6031CFDD" w14:textId="77777777" w:rsidR="00CE4657" w:rsidRDefault="00CE4657" w:rsidP="00CE4657">
      <w:pPr>
        <w:pStyle w:val="Pquestiontextpartsa"/>
      </w:pPr>
    </w:p>
    <w:p w14:paraId="18616AE2" w14:textId="7102C914" w:rsidR="00253779" w:rsidRDefault="00253779" w:rsidP="00253779">
      <w:pPr>
        <w:pStyle w:val="Pquestionheadingsx"/>
      </w:pPr>
      <w:r>
        <w:t xml:space="preserve">Question </w:t>
      </w:r>
      <w:r w:rsidR="005A4902">
        <w:t>2</w:t>
      </w:r>
      <w:r w:rsidR="0038192F">
        <w:t>6</w:t>
      </w:r>
      <w:r w:rsidR="00BA75B3" w:rsidRPr="00BA75B3">
        <w:tab/>
      </w:r>
      <w:r w:rsidR="00DC4B8B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[9.6, 9.7</w:t>
      </w:r>
      <w:r>
        <w:t>]</w:t>
      </w:r>
    </w:p>
    <w:p w14:paraId="74673CA6" w14:textId="09DC641C" w:rsidR="00B51CF7" w:rsidRPr="00A477CF" w:rsidRDefault="00B51CF7" w:rsidP="00B51CF7">
      <w:pPr>
        <w:pStyle w:val="Pquestiontextmainstem"/>
      </w:pPr>
      <w:r>
        <w:t xml:space="preserve">A </w:t>
      </w:r>
      <w:r w:rsidRPr="00A477CF">
        <w:t xml:space="preserve">restaurant </w:t>
      </w:r>
      <w:r>
        <w:t>offers</w:t>
      </w:r>
      <w:r w:rsidRPr="00A477CF">
        <w:t xml:space="preserve"> four entrees</w:t>
      </w:r>
      <w:r>
        <w:t xml:space="preserve"> (</w:t>
      </w:r>
      <w:r w:rsidRPr="00A477CF">
        <w:t xml:space="preserve">soup, spring rolls, </w:t>
      </w:r>
      <w:r w:rsidR="00BE19D3">
        <w:t xml:space="preserve">prawn </w:t>
      </w:r>
      <w:r w:rsidRPr="00A477CF">
        <w:t>toast and dumplings</w:t>
      </w:r>
      <w:r>
        <w:t>) and five main courses (</w:t>
      </w:r>
      <w:r w:rsidRPr="00A477CF">
        <w:t>pork, chicke</w:t>
      </w:r>
      <w:r>
        <w:t>n, honey prawns, lamb</w:t>
      </w:r>
      <w:r w:rsidRPr="00A477CF">
        <w:t xml:space="preserve"> and garlic prawns</w:t>
      </w:r>
      <w:r>
        <w:t>)</w:t>
      </w:r>
      <w:r w:rsidRPr="00A477CF">
        <w:t>.</w:t>
      </w:r>
    </w:p>
    <w:p w14:paraId="3F10C3FF" w14:textId="3F5C8A70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>List all the possible different meal combinations.</w:t>
      </w:r>
    </w:p>
    <w:p w14:paraId="013BE562" w14:textId="77777777" w:rsidR="0038192F" w:rsidRPr="00A477CF" w:rsidRDefault="0038192F" w:rsidP="00BA75B3">
      <w:pPr>
        <w:pStyle w:val="Pquestiontextpartsa"/>
      </w:pPr>
    </w:p>
    <w:p w14:paraId="71DB889C" w14:textId="77777777" w:rsidR="0038192F" w:rsidRDefault="0038192F" w:rsidP="00BA75B3">
      <w:pPr>
        <w:pStyle w:val="Pquestiontextpartsa"/>
      </w:pPr>
    </w:p>
    <w:p w14:paraId="091249A7" w14:textId="77777777" w:rsidR="00F23FB6" w:rsidRDefault="00F23FB6" w:rsidP="00BA75B3">
      <w:pPr>
        <w:pStyle w:val="Pquestiontextpartsa"/>
      </w:pPr>
    </w:p>
    <w:p w14:paraId="74DBE8EB" w14:textId="77777777" w:rsidR="00D30EAA" w:rsidRPr="00A477CF" w:rsidRDefault="00D30EAA" w:rsidP="00BA75B3">
      <w:pPr>
        <w:pStyle w:val="Pquestiontextpartsa"/>
      </w:pPr>
    </w:p>
    <w:p w14:paraId="0E14C8BB" w14:textId="77777777" w:rsidR="0038192F" w:rsidRPr="00A477CF" w:rsidRDefault="0038192F" w:rsidP="00BA75B3">
      <w:pPr>
        <w:pStyle w:val="Pquestiontextpartsa"/>
      </w:pPr>
    </w:p>
    <w:p w14:paraId="4E6556EB" w14:textId="61B7C982" w:rsidR="0038192F" w:rsidRPr="00A477CF" w:rsidRDefault="0038192F" w:rsidP="00BA75B3">
      <w:pPr>
        <w:pStyle w:val="Pquestiontextpartsa"/>
      </w:pPr>
      <w:r w:rsidRPr="00480D68">
        <w:rPr>
          <w:rStyle w:val="Cquestionpartlabelbold"/>
        </w:rPr>
        <w:t>(b)</w:t>
      </w:r>
      <w:r w:rsidR="00BA75B3" w:rsidRPr="00BA75B3">
        <w:tab/>
      </w:r>
      <w:r w:rsidR="00D66CE4">
        <w:t xml:space="preserve">A </w:t>
      </w:r>
      <w:r w:rsidRPr="00A477CF">
        <w:t>customer cannot eat prawns. If a dish is selected at random, what is the probability that the customer will get a meal they can eat?</w:t>
      </w:r>
    </w:p>
    <w:p w14:paraId="59543AAF" w14:textId="52A34B62" w:rsidR="00253779" w:rsidRDefault="00253779" w:rsidP="00290260">
      <w:pPr>
        <w:pStyle w:val="Pquestiontextmainstem"/>
      </w:pPr>
    </w:p>
    <w:p w14:paraId="1DA05374" w14:textId="77777777" w:rsidR="00F23FB6" w:rsidRPr="00B01BD8" w:rsidRDefault="00F23FB6" w:rsidP="00290260">
      <w:pPr>
        <w:pStyle w:val="Pquestiontextmainstem"/>
      </w:pPr>
    </w:p>
    <w:p w14:paraId="59DB3F11" w14:textId="77777777" w:rsidR="000E41BA" w:rsidRDefault="000E41BA" w:rsidP="00290260">
      <w:pPr>
        <w:pStyle w:val="Pquestiontextpartsa"/>
      </w:pPr>
    </w:p>
    <w:p w14:paraId="04F44CC4" w14:textId="79698A4B" w:rsidR="0038192F" w:rsidRDefault="0038192F" w:rsidP="0038192F">
      <w:pPr>
        <w:pStyle w:val="Pquestionheadingsx"/>
      </w:pPr>
      <w:r>
        <w:t>Question 27</w:t>
      </w:r>
      <w:r w:rsidR="00BA75B3" w:rsidRPr="00BA75B3">
        <w:tab/>
      </w:r>
      <w:r w:rsidR="00F23FB6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 w:rsidR="00BA75B3" w:rsidRPr="00BA75B3">
        <w:tab/>
      </w:r>
      <w:r w:rsidR="00DC4B8B">
        <w:t>[9.7</w:t>
      </w:r>
      <w:r>
        <w:t>]</w:t>
      </w:r>
    </w:p>
    <w:p w14:paraId="20C8EDC9" w14:textId="6F0AA7C7" w:rsidR="0038192F" w:rsidRDefault="0038192F" w:rsidP="007D7F88">
      <w:pPr>
        <w:pStyle w:val="Pquestiontextmainstem"/>
      </w:pPr>
      <w:r w:rsidRPr="00A477CF">
        <w:t xml:space="preserve">The Venn diagram represents the number of teenagers who participate every </w:t>
      </w:r>
      <w:r w:rsidR="00F23FB6">
        <w:t>week</w:t>
      </w:r>
      <w:r w:rsidRPr="00A477CF">
        <w:t xml:space="preserve"> in one or more </w:t>
      </w:r>
      <w:r w:rsidR="00F23FB6">
        <w:t>sport</w:t>
      </w:r>
      <w:r w:rsidRPr="00A477CF">
        <w:t xml:space="preserve">s. </w:t>
      </w:r>
      <w:r w:rsidR="00F23FB6" w:rsidRPr="00F23FB6">
        <w:rPr>
          <w:rStyle w:val="Cmathsexpressions"/>
          <w:i/>
          <w:iCs/>
        </w:rPr>
        <w:t>A</w:t>
      </w:r>
      <w:r w:rsidR="00F23FB6">
        <w:t xml:space="preserve">, </w:t>
      </w:r>
      <w:r w:rsidR="00F23FB6" w:rsidRPr="00F23FB6">
        <w:rPr>
          <w:rStyle w:val="Cmathsexpressions"/>
          <w:i/>
          <w:iCs/>
        </w:rPr>
        <w:t>B</w:t>
      </w:r>
      <w:r w:rsidR="00F23FB6">
        <w:t xml:space="preserve"> and </w:t>
      </w:r>
      <w:r w:rsidR="00F23FB6" w:rsidRPr="00F23FB6">
        <w:rPr>
          <w:rStyle w:val="Cmathsexpressions"/>
          <w:i/>
          <w:iCs/>
        </w:rPr>
        <w:t>C</w:t>
      </w:r>
      <w:r w:rsidR="00F23FB6">
        <w:t xml:space="preserve"> each represent a different sport. </w:t>
      </w:r>
      <w:r w:rsidRPr="00A477CF">
        <w:t>Find the following probabilities:</w:t>
      </w:r>
    </w:p>
    <w:p w14:paraId="5E034ADA" w14:textId="4B2E6589" w:rsidR="00C4440D" w:rsidRDefault="00F23FB6" w:rsidP="00BA75B3">
      <w:pPr>
        <w:pStyle w:val="Pquestiontextpartsa"/>
        <w:rPr>
          <w:rStyle w:val="Cquestionpartlabelbold"/>
        </w:rPr>
      </w:pPr>
      <w:r>
        <w:rPr>
          <w:b/>
          <w:noProof/>
        </w:rPr>
        <w:drawing>
          <wp:inline distT="0" distB="0" distL="0" distR="0" wp14:anchorId="1F3E17F4" wp14:editId="106A1A69">
            <wp:extent cx="1914525" cy="1552575"/>
            <wp:effectExtent l="0" t="0" r="9525" b="9525"/>
            <wp:docPr id="7" name="Picture 7" descr="C:\Users\ubuluay\Desktop\2nd ed\PM2e-8-ch-tests-exams-RWs\_SUPPLIED_V1_CORREX_230916\PM2e_08_EB_09_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buluay\Desktop\2nd ed\PM2e-8-ch-tests-exams-RWs\_SUPPLIED_V1_CORREX_230916\PM2e_08_EB_09_AT_03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2754" w14:textId="77777777" w:rsidR="00FF22EB" w:rsidRDefault="00FF22EB" w:rsidP="00BA75B3">
      <w:pPr>
        <w:pStyle w:val="Pquestiontextpartsa"/>
        <w:rPr>
          <w:rStyle w:val="Cquestionpartlabelbold"/>
        </w:rPr>
      </w:pPr>
    </w:p>
    <w:p w14:paraId="121AD540" w14:textId="71EFC461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(a)</w:t>
      </w:r>
      <w:r w:rsidRPr="00BA75B3">
        <w:tab/>
      </w:r>
      <w:r w:rsidR="0038192F" w:rsidRPr="00A477CF">
        <w:t>Pr(</w:t>
      </w:r>
      <w:r w:rsidR="00D66CE4" w:rsidRPr="00480D68">
        <w:rPr>
          <w:rStyle w:val="Cmathsexpressions"/>
          <w:i/>
          <w:iCs/>
        </w:rPr>
        <w:t xml:space="preserve">A </w:t>
      </w:r>
      <w:r>
        <w:t>or</w:t>
      </w:r>
      <w:r w:rsidR="0038192F" w:rsidRPr="00A477CF">
        <w:t xml:space="preserve"> </w:t>
      </w:r>
      <w:r w:rsidR="0038192F" w:rsidRPr="00480D68">
        <w:rPr>
          <w:rStyle w:val="Cmathsexpressions"/>
          <w:i/>
          <w:iCs/>
        </w:rPr>
        <w:t>B</w:t>
      </w:r>
      <w:r w:rsidR="0038192F" w:rsidRPr="00A477CF">
        <w:t>)</w:t>
      </w:r>
    </w:p>
    <w:p w14:paraId="2A73B398" w14:textId="7BB8A15A" w:rsidR="0038192F" w:rsidRDefault="0038192F" w:rsidP="00BA75B3">
      <w:pPr>
        <w:pStyle w:val="Pquestiontextpartsa"/>
        <w:rPr>
          <w:rStyle w:val="Cquestionpartlabelbold"/>
        </w:rPr>
      </w:pPr>
    </w:p>
    <w:p w14:paraId="33BDA2AA" w14:textId="46746222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0D162270" w14:textId="1C0A102F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(b)</w:t>
      </w:r>
      <w:r w:rsidRPr="00BA75B3">
        <w:tab/>
      </w:r>
      <w:r w:rsidR="0038192F" w:rsidRPr="00A477CF">
        <w:t>Pr(</w:t>
      </w:r>
      <w:r w:rsidR="00D66CE4" w:rsidRPr="00480D68">
        <w:rPr>
          <w:rStyle w:val="Cmathsexpressions"/>
          <w:i/>
          <w:iCs/>
        </w:rPr>
        <w:t xml:space="preserve">A </w:t>
      </w:r>
      <w:r>
        <w:t>and</w:t>
      </w:r>
      <w:r w:rsidR="0038192F" w:rsidRPr="00A477CF">
        <w:t xml:space="preserve"> </w:t>
      </w:r>
      <w:r w:rsidR="0038192F" w:rsidRPr="00480D68">
        <w:rPr>
          <w:rStyle w:val="Cmathsexpressions"/>
          <w:i/>
          <w:iCs/>
        </w:rPr>
        <w:t>B</w:t>
      </w:r>
      <w:r w:rsidR="0038192F" w:rsidRPr="00A477CF">
        <w:t>)</w:t>
      </w:r>
    </w:p>
    <w:p w14:paraId="2533CB86" w14:textId="6D16B3A7" w:rsidR="0038192F" w:rsidRPr="00480D68" w:rsidRDefault="0038192F" w:rsidP="00BA75B3">
      <w:pPr>
        <w:pStyle w:val="Pquestiontextpartsa"/>
        <w:rPr>
          <w:rStyle w:val="Cquestionpartlabelbold"/>
        </w:rPr>
      </w:pPr>
    </w:p>
    <w:p w14:paraId="4F13AD4B" w14:textId="77777777" w:rsidR="0038192F" w:rsidRDefault="0038192F" w:rsidP="00BA75B3">
      <w:pPr>
        <w:pStyle w:val="Pquestiontextpartsa"/>
        <w:rPr>
          <w:rStyle w:val="Cquestionpartlabelbold"/>
        </w:rPr>
      </w:pPr>
    </w:p>
    <w:p w14:paraId="08D98C1F" w14:textId="77777777" w:rsidR="00FF22EB" w:rsidRPr="00480D68" w:rsidRDefault="00FF22EB" w:rsidP="00BA75B3">
      <w:pPr>
        <w:pStyle w:val="Pquestiontextpartsa"/>
        <w:rPr>
          <w:rStyle w:val="Cquestionpartlabelbold"/>
        </w:rPr>
      </w:pPr>
    </w:p>
    <w:p w14:paraId="40EBF960" w14:textId="13950E4A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lastRenderedPageBreak/>
        <w:t>(c)</w:t>
      </w:r>
      <w:r w:rsidRPr="00BA75B3">
        <w:tab/>
      </w:r>
      <w:r w:rsidR="0038192F" w:rsidRPr="00A477CF">
        <w:t>Pr(</w:t>
      </w:r>
      <w:r w:rsidR="00D66CE4" w:rsidRPr="00480D68">
        <w:rPr>
          <w:rStyle w:val="Cmathsexpressions"/>
          <w:i/>
          <w:iCs/>
        </w:rPr>
        <w:t xml:space="preserve">A </w:t>
      </w:r>
      <w:r>
        <w:t>or</w:t>
      </w:r>
      <w:r w:rsidR="0038192F" w:rsidRPr="00A477CF">
        <w:t xml:space="preserve"> </w:t>
      </w:r>
      <w:r w:rsidR="00D66CE4" w:rsidRPr="00480D68">
        <w:rPr>
          <w:rStyle w:val="Cmathsexpressions"/>
          <w:i/>
          <w:iCs/>
        </w:rPr>
        <w:t xml:space="preserve">B </w:t>
      </w:r>
      <w:r>
        <w:t>or</w:t>
      </w:r>
      <w:r w:rsidR="0038192F" w:rsidRPr="00A477CF">
        <w:t xml:space="preserve"> </w:t>
      </w:r>
      <w:r w:rsidR="0038192F" w:rsidRPr="00480D68">
        <w:rPr>
          <w:rStyle w:val="Cmathsexpressions"/>
          <w:i/>
          <w:iCs/>
        </w:rPr>
        <w:t>C</w:t>
      </w:r>
      <w:r w:rsidR="0038192F" w:rsidRPr="00A477CF">
        <w:t>)</w:t>
      </w:r>
    </w:p>
    <w:p w14:paraId="37CABDA1" w14:textId="77777777" w:rsidR="0038192F" w:rsidRPr="00A477CF" w:rsidRDefault="0038192F" w:rsidP="00BA75B3">
      <w:pPr>
        <w:pStyle w:val="Pquestiontextpartsa"/>
      </w:pPr>
    </w:p>
    <w:p w14:paraId="7172F52C" w14:textId="614E81D4" w:rsidR="0038192F" w:rsidRPr="00A477CF" w:rsidRDefault="00BA75B3" w:rsidP="00BA75B3">
      <w:pPr>
        <w:pStyle w:val="Pquestiontextpartsa"/>
      </w:pPr>
      <w:r w:rsidRPr="00BA75B3">
        <w:rPr>
          <w:rStyle w:val="Cquestionpartlabelbold"/>
        </w:rPr>
        <w:t>(d)</w:t>
      </w:r>
      <w:r w:rsidRPr="00BA75B3">
        <w:tab/>
      </w:r>
      <w:r w:rsidR="0038192F" w:rsidRPr="00A477CF">
        <w:t>Pr(</w:t>
      </w:r>
      <w:r w:rsidR="00D66CE4" w:rsidRPr="00480D68">
        <w:rPr>
          <w:rStyle w:val="Cmathsexpressions"/>
          <w:i/>
          <w:iCs/>
        </w:rPr>
        <w:t>A</w:t>
      </w:r>
      <w:r w:rsidR="0038192F" w:rsidRPr="00A477CF">
        <w:t>‘)</w:t>
      </w:r>
    </w:p>
    <w:p w14:paraId="62347C6A" w14:textId="77777777" w:rsidR="0038192F" w:rsidRPr="00A477CF" w:rsidRDefault="0038192F" w:rsidP="00BA75B3">
      <w:pPr>
        <w:pStyle w:val="Pquestiontextpartsa"/>
      </w:pPr>
    </w:p>
    <w:p w14:paraId="1295C9D9" w14:textId="67D8E79B" w:rsidR="0038192F" w:rsidRPr="00A477CF" w:rsidRDefault="0038192F" w:rsidP="00BA75B3">
      <w:pPr>
        <w:pStyle w:val="Pquestiontextpartsa"/>
      </w:pPr>
      <w:r w:rsidRPr="00A477CF">
        <w:t xml:space="preserve"> </w:t>
      </w:r>
    </w:p>
    <w:p w14:paraId="176D4D6C" w14:textId="33E0C793" w:rsidR="0038192F" w:rsidRPr="00A477CF" w:rsidRDefault="0038192F" w:rsidP="00BA75B3">
      <w:pPr>
        <w:pStyle w:val="Pquestiontextpartsa"/>
      </w:pPr>
      <w:r w:rsidRPr="00480D68">
        <w:rPr>
          <w:rStyle w:val="Cquestionpartlabelbold"/>
        </w:rPr>
        <w:t>(e</w:t>
      </w:r>
      <w:r w:rsidR="00BA75B3" w:rsidRPr="00480D68">
        <w:rPr>
          <w:rStyle w:val="Cquestionpartlabelbold"/>
        </w:rPr>
        <w:t>)</w:t>
      </w:r>
      <w:r w:rsidR="00BA75B3" w:rsidRPr="00480D68">
        <w:rPr>
          <w:rStyle w:val="Cquestionpartlabelbold"/>
        </w:rPr>
        <w:tab/>
      </w:r>
      <w:r w:rsidRPr="00A477CF">
        <w:t>Pr(</w:t>
      </w:r>
      <w:r w:rsidR="00D66CE4" w:rsidRPr="00480D68">
        <w:rPr>
          <w:rStyle w:val="Cmathsexpressions"/>
          <w:i/>
          <w:iCs/>
        </w:rPr>
        <w:t xml:space="preserve">B </w:t>
      </w:r>
      <w:r w:rsidRPr="00A477CF">
        <w:t xml:space="preserve">or </w:t>
      </w:r>
      <w:r w:rsidR="00D66CE4" w:rsidRPr="00480D68">
        <w:rPr>
          <w:rStyle w:val="Cmathsexpressions"/>
          <w:i/>
          <w:iCs/>
        </w:rPr>
        <w:t xml:space="preserve">C </w:t>
      </w:r>
      <w:r w:rsidRPr="00A477CF">
        <w:t>but not both)</w:t>
      </w:r>
    </w:p>
    <w:p w14:paraId="573FD591" w14:textId="77777777" w:rsidR="0038192F" w:rsidRPr="00A477CF" w:rsidRDefault="0038192F" w:rsidP="00BA75B3">
      <w:pPr>
        <w:pStyle w:val="Pquestiontextpartsa"/>
      </w:pPr>
    </w:p>
    <w:p w14:paraId="46F0F165" w14:textId="77777777" w:rsidR="0038192F" w:rsidRPr="00A477CF" w:rsidRDefault="0038192F" w:rsidP="00BA75B3">
      <w:pPr>
        <w:pStyle w:val="Pquestiontextpartsa"/>
      </w:pPr>
    </w:p>
    <w:p w14:paraId="246981BD" w14:textId="77777777" w:rsidR="0038192F" w:rsidRPr="00A477CF" w:rsidRDefault="0038192F" w:rsidP="00BA75B3">
      <w:pPr>
        <w:pStyle w:val="Pquestiontextpartsa"/>
      </w:pPr>
    </w:p>
    <w:p w14:paraId="7EA30586" w14:textId="77777777" w:rsidR="0038192F" w:rsidRPr="00A477CF" w:rsidRDefault="0038192F" w:rsidP="00BA75B3">
      <w:pPr>
        <w:pStyle w:val="Pquestiontextpartsa"/>
      </w:pPr>
    </w:p>
    <w:p w14:paraId="4F17EC07" w14:textId="6E58BBF8" w:rsidR="0038192F" w:rsidRPr="00A477CF" w:rsidRDefault="0038192F" w:rsidP="00BA75B3">
      <w:pPr>
        <w:pStyle w:val="Pquestiontextpartsa"/>
      </w:pPr>
      <w:r w:rsidRPr="00480D68">
        <w:rPr>
          <w:rStyle w:val="Cquestionpartlabelbold"/>
        </w:rPr>
        <w:t>(f</w:t>
      </w:r>
      <w:r w:rsidR="00BA75B3" w:rsidRPr="00480D68">
        <w:rPr>
          <w:rStyle w:val="Cquestionpartlabelbold"/>
        </w:rPr>
        <w:t>)</w:t>
      </w:r>
      <w:r w:rsidR="00BA75B3" w:rsidRPr="00480D68">
        <w:rPr>
          <w:rStyle w:val="Cquestionpartlabelbold"/>
        </w:rPr>
        <w:tab/>
      </w:r>
      <w:r w:rsidRPr="00A477CF">
        <w:t xml:space="preserve">Pr(participation in at least 2 </w:t>
      </w:r>
      <w:r w:rsidR="00F23FB6">
        <w:t>sport</w:t>
      </w:r>
      <w:r w:rsidRPr="00A477CF">
        <w:t>s)</w:t>
      </w:r>
    </w:p>
    <w:p w14:paraId="63C6963E" w14:textId="77777777" w:rsidR="0038192F" w:rsidRPr="00A477CF" w:rsidRDefault="0038192F" w:rsidP="00BA75B3">
      <w:pPr>
        <w:pStyle w:val="Pquestiontextmainstem"/>
      </w:pPr>
    </w:p>
    <w:p w14:paraId="547EB039" w14:textId="77777777" w:rsidR="0038192F" w:rsidRPr="00A477CF" w:rsidRDefault="0038192F" w:rsidP="00BA75B3">
      <w:pPr>
        <w:pStyle w:val="Pquestiontextmainstem"/>
      </w:pPr>
    </w:p>
    <w:p w14:paraId="1B3B6389" w14:textId="77777777" w:rsidR="0038192F" w:rsidRPr="00A477CF" w:rsidRDefault="0038192F" w:rsidP="00BA75B3">
      <w:pPr>
        <w:pStyle w:val="Pquestiontextmainstem"/>
      </w:pPr>
    </w:p>
    <w:p w14:paraId="506636AA" w14:textId="77777777" w:rsidR="0038192F" w:rsidRPr="00A477CF" w:rsidRDefault="0038192F" w:rsidP="00BA75B3">
      <w:pPr>
        <w:pStyle w:val="Pquestiontextmainstem"/>
      </w:pPr>
    </w:p>
    <w:p w14:paraId="7C4C04ED" w14:textId="0308434E" w:rsidR="0038192F" w:rsidRPr="00A477CF" w:rsidRDefault="0038192F" w:rsidP="00BA75B3">
      <w:pPr>
        <w:pStyle w:val="Pquestiontextpartsa"/>
      </w:pPr>
      <w:r w:rsidRPr="00480D68">
        <w:rPr>
          <w:rStyle w:val="Cquestionpartlabelbold"/>
        </w:rPr>
        <w:t>(g</w:t>
      </w:r>
      <w:r w:rsidR="00BA75B3" w:rsidRPr="00480D68">
        <w:rPr>
          <w:rStyle w:val="Cquestionpartlabelbold"/>
        </w:rPr>
        <w:t>)</w:t>
      </w:r>
      <w:r w:rsidR="00BA75B3" w:rsidRPr="00480D68">
        <w:rPr>
          <w:rStyle w:val="Cquestionpartlabelbold"/>
        </w:rPr>
        <w:tab/>
      </w:r>
      <w:r w:rsidRPr="00A477CF">
        <w:t xml:space="preserve">Pr(participation in exactly 2 </w:t>
      </w:r>
      <w:r w:rsidR="00F23FB6">
        <w:t>sport</w:t>
      </w:r>
      <w:r w:rsidRPr="00A477CF">
        <w:t>s)</w:t>
      </w:r>
    </w:p>
    <w:p w14:paraId="4B0F4B1D" w14:textId="77777777" w:rsidR="000E41BA" w:rsidRDefault="000E41BA" w:rsidP="00290260">
      <w:pPr>
        <w:pStyle w:val="Pquestiontextpartsa"/>
      </w:pPr>
    </w:p>
    <w:p w14:paraId="378F3EBF" w14:textId="77777777" w:rsidR="00411DD1" w:rsidRDefault="00411DD1" w:rsidP="00290260">
      <w:pPr>
        <w:pStyle w:val="Pquestiontextpartsa"/>
      </w:pPr>
    </w:p>
    <w:p w14:paraId="7A1E7800" w14:textId="77777777" w:rsidR="00634D6F" w:rsidRDefault="00634D6F" w:rsidP="00290260">
      <w:pPr>
        <w:pStyle w:val="Pquestiontextpartsa"/>
      </w:pPr>
    </w:p>
    <w:p w14:paraId="7DEE94E7" w14:textId="77777777" w:rsidR="00634D6F" w:rsidRDefault="00634D6F" w:rsidP="00290260">
      <w:pPr>
        <w:pStyle w:val="Pquestiontextpartsa"/>
      </w:pPr>
    </w:p>
    <w:p w14:paraId="44D35A54" w14:textId="77777777" w:rsidR="00634D6F" w:rsidRDefault="00634D6F" w:rsidP="00290260">
      <w:pPr>
        <w:pStyle w:val="Pquestiontextpartsa"/>
      </w:pPr>
    </w:p>
    <w:p w14:paraId="0CD97A29" w14:textId="665E4FB9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EF0A79">
        <w:t xml:space="preserve"> </w:t>
      </w:r>
      <w:r w:rsidR="0038192F">
        <w:t>3</w:t>
      </w:r>
      <w:r w:rsidR="00F23FB6">
        <w:t>9</w:t>
      </w:r>
    </w:p>
    <w:p w14:paraId="0E30328A" w14:textId="375B45C5" w:rsidR="001B433F" w:rsidRDefault="007E7CDD" w:rsidP="001B433F">
      <w:pPr>
        <w:pStyle w:val="Psectionresults"/>
      </w:pPr>
      <w:r>
        <w:t xml:space="preserve">TOTAL test results: ___ / </w:t>
      </w:r>
      <w:r w:rsidR="00C23409">
        <w:t>100</w:t>
      </w:r>
    </w:p>
    <w:sectPr w:rsidR="001B433F" w:rsidSect="003C1799">
      <w:headerReference w:type="default" r:id="rId28"/>
      <w:footerReference w:type="default" r:id="rId29"/>
      <w:headerReference w:type="first" r:id="rId30"/>
      <w:footerReference w:type="first" r:id="rId31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D131D" w14:textId="77777777" w:rsidR="00305A4D" w:rsidRDefault="00305A4D" w:rsidP="00B91E57">
      <w:r>
        <w:separator/>
      </w:r>
    </w:p>
  </w:endnote>
  <w:endnote w:type="continuationSeparator" w:id="0">
    <w:p w14:paraId="2A9B32DD" w14:textId="77777777" w:rsidR="00305A4D" w:rsidRDefault="00305A4D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480D68" w:rsidRDefault="00480D68" w:rsidP="00B91E57">
    <w:pPr>
      <w:pStyle w:val="Pfootertext"/>
    </w:pPr>
  </w:p>
  <w:p w14:paraId="64131F18" w14:textId="77777777" w:rsidR="00480D68" w:rsidRPr="00B91E57" w:rsidRDefault="00480D68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71235">
      <w:rPr>
        <w:noProof/>
      </w:rPr>
      <w:t>4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480D68" w:rsidRDefault="00480D68" w:rsidP="00A8741D">
    <w:pPr>
      <w:pStyle w:val="Pfootertext"/>
    </w:pPr>
  </w:p>
  <w:p w14:paraId="003084DD" w14:textId="77777777" w:rsidR="00480D68" w:rsidRPr="00A8741D" w:rsidRDefault="00480D68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71235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77761" w14:textId="77777777" w:rsidR="00305A4D" w:rsidRDefault="00305A4D" w:rsidP="00B91E57">
      <w:r>
        <w:separator/>
      </w:r>
    </w:p>
  </w:footnote>
  <w:footnote w:type="continuationSeparator" w:id="0">
    <w:p w14:paraId="458E093F" w14:textId="77777777" w:rsidR="00305A4D" w:rsidRDefault="00305A4D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D1F19" w14:textId="77888DE8" w:rsidR="00480D68" w:rsidRPr="007E393B" w:rsidRDefault="007E393B" w:rsidP="007E393B">
    <w:pPr>
      <w:pStyle w:val="Pheadertext"/>
    </w:pPr>
    <w:r>
      <w:t>Pearson Mathematics 8    Statistics and probability — 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1D401" w14:textId="77777777" w:rsidR="007E393B" w:rsidRDefault="007E393B" w:rsidP="007E393B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40E542F5" w:rsidR="00480D68" w:rsidRPr="007E393B" w:rsidRDefault="007E393B" w:rsidP="007E393B">
    <w:pPr>
      <w:pStyle w:val="Pheadertext"/>
    </w:pPr>
    <w:r>
      <w:t>Statistics and probability — Test A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6537"/>
    <w:multiLevelType w:val="hybridMultilevel"/>
    <w:tmpl w:val="610ED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B04D20"/>
    <w:multiLevelType w:val="multilevel"/>
    <w:tmpl w:val="F0BE726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>
    <w:nsid w:val="5F340E75"/>
    <w:multiLevelType w:val="hybridMultilevel"/>
    <w:tmpl w:val="333021FC"/>
    <w:lvl w:ilvl="0" w:tplc="3E521B6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EB171C"/>
    <w:multiLevelType w:val="hybridMultilevel"/>
    <w:tmpl w:val="A456E1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DC0CB1"/>
    <w:multiLevelType w:val="hybridMultilevel"/>
    <w:tmpl w:val="187494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686"/>
    <w:rsid w:val="000135C2"/>
    <w:rsid w:val="00017D54"/>
    <w:rsid w:val="000326D5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3B17"/>
    <w:rsid w:val="00076BF9"/>
    <w:rsid w:val="00082AD0"/>
    <w:rsid w:val="0008522B"/>
    <w:rsid w:val="00090B15"/>
    <w:rsid w:val="00094B98"/>
    <w:rsid w:val="000B0418"/>
    <w:rsid w:val="000C4CB1"/>
    <w:rsid w:val="000C6C56"/>
    <w:rsid w:val="000C7351"/>
    <w:rsid w:val="000E41BA"/>
    <w:rsid w:val="000E6491"/>
    <w:rsid w:val="000F3430"/>
    <w:rsid w:val="000F52E2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674B9"/>
    <w:rsid w:val="0017511E"/>
    <w:rsid w:val="001771B4"/>
    <w:rsid w:val="00180D86"/>
    <w:rsid w:val="0019736D"/>
    <w:rsid w:val="001A1205"/>
    <w:rsid w:val="001B1542"/>
    <w:rsid w:val="001B433F"/>
    <w:rsid w:val="001C4910"/>
    <w:rsid w:val="001C4DB3"/>
    <w:rsid w:val="001D605B"/>
    <w:rsid w:val="001E51CF"/>
    <w:rsid w:val="001F0763"/>
    <w:rsid w:val="001F0A91"/>
    <w:rsid w:val="001F3755"/>
    <w:rsid w:val="001F3D5E"/>
    <w:rsid w:val="00205ABB"/>
    <w:rsid w:val="002217BE"/>
    <w:rsid w:val="00223001"/>
    <w:rsid w:val="002509BC"/>
    <w:rsid w:val="00253779"/>
    <w:rsid w:val="002635BA"/>
    <w:rsid w:val="002751B9"/>
    <w:rsid w:val="00290260"/>
    <w:rsid w:val="0029660A"/>
    <w:rsid w:val="0029665F"/>
    <w:rsid w:val="002A40D7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5A4D"/>
    <w:rsid w:val="00307A48"/>
    <w:rsid w:val="00307F32"/>
    <w:rsid w:val="00323197"/>
    <w:rsid w:val="00323AB7"/>
    <w:rsid w:val="0033437B"/>
    <w:rsid w:val="00334607"/>
    <w:rsid w:val="00335B72"/>
    <w:rsid w:val="00336548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192F"/>
    <w:rsid w:val="00383C06"/>
    <w:rsid w:val="00384BC4"/>
    <w:rsid w:val="00385048"/>
    <w:rsid w:val="0039270F"/>
    <w:rsid w:val="00393ADE"/>
    <w:rsid w:val="003A4EE5"/>
    <w:rsid w:val="003A6EA1"/>
    <w:rsid w:val="003B3BBF"/>
    <w:rsid w:val="003B6090"/>
    <w:rsid w:val="003C1799"/>
    <w:rsid w:val="003C445D"/>
    <w:rsid w:val="003D2F2C"/>
    <w:rsid w:val="003E2CC6"/>
    <w:rsid w:val="003E3349"/>
    <w:rsid w:val="003E7772"/>
    <w:rsid w:val="003F7CC3"/>
    <w:rsid w:val="004066D1"/>
    <w:rsid w:val="00411DD1"/>
    <w:rsid w:val="00412093"/>
    <w:rsid w:val="00413A15"/>
    <w:rsid w:val="004161B6"/>
    <w:rsid w:val="00420B07"/>
    <w:rsid w:val="004274A9"/>
    <w:rsid w:val="0043227F"/>
    <w:rsid w:val="00452041"/>
    <w:rsid w:val="00456CE0"/>
    <w:rsid w:val="00457310"/>
    <w:rsid w:val="0046226B"/>
    <w:rsid w:val="00464A71"/>
    <w:rsid w:val="00472CCA"/>
    <w:rsid w:val="00473681"/>
    <w:rsid w:val="00476800"/>
    <w:rsid w:val="00480D68"/>
    <w:rsid w:val="0048344D"/>
    <w:rsid w:val="00485A37"/>
    <w:rsid w:val="004A1C99"/>
    <w:rsid w:val="004A5DD5"/>
    <w:rsid w:val="004B55DB"/>
    <w:rsid w:val="004C23FF"/>
    <w:rsid w:val="004C36D5"/>
    <w:rsid w:val="004C5E1E"/>
    <w:rsid w:val="004D01B5"/>
    <w:rsid w:val="004D0A03"/>
    <w:rsid w:val="004D24DE"/>
    <w:rsid w:val="004D3645"/>
    <w:rsid w:val="004E2D1D"/>
    <w:rsid w:val="004E4172"/>
    <w:rsid w:val="004F03F0"/>
    <w:rsid w:val="004F5839"/>
    <w:rsid w:val="004F59F5"/>
    <w:rsid w:val="005067E7"/>
    <w:rsid w:val="0052478A"/>
    <w:rsid w:val="0052656A"/>
    <w:rsid w:val="00530D78"/>
    <w:rsid w:val="005360E2"/>
    <w:rsid w:val="00546783"/>
    <w:rsid w:val="005501F0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858FD"/>
    <w:rsid w:val="0059291C"/>
    <w:rsid w:val="005A07A0"/>
    <w:rsid w:val="005A4902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34D6F"/>
    <w:rsid w:val="00640266"/>
    <w:rsid w:val="00665AA1"/>
    <w:rsid w:val="0066782B"/>
    <w:rsid w:val="00671235"/>
    <w:rsid w:val="00673CFA"/>
    <w:rsid w:val="0068775E"/>
    <w:rsid w:val="006B15EA"/>
    <w:rsid w:val="006B2901"/>
    <w:rsid w:val="006B2DF9"/>
    <w:rsid w:val="006B7B1E"/>
    <w:rsid w:val="006C4B2F"/>
    <w:rsid w:val="006D2264"/>
    <w:rsid w:val="006D6A33"/>
    <w:rsid w:val="006D6A60"/>
    <w:rsid w:val="006D6B75"/>
    <w:rsid w:val="006E28FE"/>
    <w:rsid w:val="006E6CBD"/>
    <w:rsid w:val="006E7B52"/>
    <w:rsid w:val="006F1873"/>
    <w:rsid w:val="006F2BB6"/>
    <w:rsid w:val="006F48EB"/>
    <w:rsid w:val="006F4CE2"/>
    <w:rsid w:val="007004F4"/>
    <w:rsid w:val="0070464D"/>
    <w:rsid w:val="00713594"/>
    <w:rsid w:val="00713EAF"/>
    <w:rsid w:val="00715815"/>
    <w:rsid w:val="00722B45"/>
    <w:rsid w:val="007313E8"/>
    <w:rsid w:val="00732B3C"/>
    <w:rsid w:val="00742C46"/>
    <w:rsid w:val="00744603"/>
    <w:rsid w:val="007701CE"/>
    <w:rsid w:val="007721B9"/>
    <w:rsid w:val="00775F8D"/>
    <w:rsid w:val="007801E2"/>
    <w:rsid w:val="00781345"/>
    <w:rsid w:val="00796A94"/>
    <w:rsid w:val="007A1A60"/>
    <w:rsid w:val="007A2893"/>
    <w:rsid w:val="007A4898"/>
    <w:rsid w:val="007A6D00"/>
    <w:rsid w:val="007B7545"/>
    <w:rsid w:val="007C05E1"/>
    <w:rsid w:val="007D4058"/>
    <w:rsid w:val="007D7F88"/>
    <w:rsid w:val="007E393B"/>
    <w:rsid w:val="007E7CDD"/>
    <w:rsid w:val="00814B1B"/>
    <w:rsid w:val="00817AEB"/>
    <w:rsid w:val="008226DD"/>
    <w:rsid w:val="00823BB8"/>
    <w:rsid w:val="008266C5"/>
    <w:rsid w:val="0083629A"/>
    <w:rsid w:val="00842378"/>
    <w:rsid w:val="0084343B"/>
    <w:rsid w:val="008453BA"/>
    <w:rsid w:val="00851029"/>
    <w:rsid w:val="0085608B"/>
    <w:rsid w:val="00861454"/>
    <w:rsid w:val="00867FDE"/>
    <w:rsid w:val="00872A57"/>
    <w:rsid w:val="00872E52"/>
    <w:rsid w:val="00883D65"/>
    <w:rsid w:val="008851EA"/>
    <w:rsid w:val="00887F5C"/>
    <w:rsid w:val="008A06F7"/>
    <w:rsid w:val="008A2708"/>
    <w:rsid w:val="008B4911"/>
    <w:rsid w:val="008B5DC2"/>
    <w:rsid w:val="008B637E"/>
    <w:rsid w:val="008C44CE"/>
    <w:rsid w:val="008C4EC3"/>
    <w:rsid w:val="008D2852"/>
    <w:rsid w:val="008D3E39"/>
    <w:rsid w:val="008D7F3B"/>
    <w:rsid w:val="008E3A48"/>
    <w:rsid w:val="008F0DDC"/>
    <w:rsid w:val="008F0EC6"/>
    <w:rsid w:val="009023C1"/>
    <w:rsid w:val="00912652"/>
    <w:rsid w:val="00913906"/>
    <w:rsid w:val="00914A55"/>
    <w:rsid w:val="0091733C"/>
    <w:rsid w:val="0092001B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64047"/>
    <w:rsid w:val="009841D7"/>
    <w:rsid w:val="009A0ED7"/>
    <w:rsid w:val="009A60A9"/>
    <w:rsid w:val="009A776D"/>
    <w:rsid w:val="009B7E52"/>
    <w:rsid w:val="009C1F04"/>
    <w:rsid w:val="009C3377"/>
    <w:rsid w:val="009D03D9"/>
    <w:rsid w:val="009D185F"/>
    <w:rsid w:val="009D1A10"/>
    <w:rsid w:val="009F23AD"/>
    <w:rsid w:val="009F2FC5"/>
    <w:rsid w:val="00A011F0"/>
    <w:rsid w:val="00A03980"/>
    <w:rsid w:val="00A04B72"/>
    <w:rsid w:val="00A06AAC"/>
    <w:rsid w:val="00A0784F"/>
    <w:rsid w:val="00A21421"/>
    <w:rsid w:val="00A215AF"/>
    <w:rsid w:val="00A23D25"/>
    <w:rsid w:val="00A35659"/>
    <w:rsid w:val="00A3717F"/>
    <w:rsid w:val="00A37631"/>
    <w:rsid w:val="00A406B8"/>
    <w:rsid w:val="00A450C7"/>
    <w:rsid w:val="00A5299B"/>
    <w:rsid w:val="00A5789D"/>
    <w:rsid w:val="00A609BB"/>
    <w:rsid w:val="00A61D4A"/>
    <w:rsid w:val="00A66E55"/>
    <w:rsid w:val="00A73F14"/>
    <w:rsid w:val="00A74962"/>
    <w:rsid w:val="00A807EE"/>
    <w:rsid w:val="00A822F0"/>
    <w:rsid w:val="00A8741D"/>
    <w:rsid w:val="00A87DD3"/>
    <w:rsid w:val="00A92695"/>
    <w:rsid w:val="00A96CBC"/>
    <w:rsid w:val="00AA25D9"/>
    <w:rsid w:val="00AA71ED"/>
    <w:rsid w:val="00AA7ED5"/>
    <w:rsid w:val="00AB1640"/>
    <w:rsid w:val="00AB2891"/>
    <w:rsid w:val="00AD2442"/>
    <w:rsid w:val="00AD4FD5"/>
    <w:rsid w:val="00AE3D80"/>
    <w:rsid w:val="00AF0F2C"/>
    <w:rsid w:val="00AF5384"/>
    <w:rsid w:val="00B02272"/>
    <w:rsid w:val="00B11C16"/>
    <w:rsid w:val="00B12113"/>
    <w:rsid w:val="00B13718"/>
    <w:rsid w:val="00B21E3E"/>
    <w:rsid w:val="00B25421"/>
    <w:rsid w:val="00B31E6A"/>
    <w:rsid w:val="00B32D92"/>
    <w:rsid w:val="00B366E2"/>
    <w:rsid w:val="00B46721"/>
    <w:rsid w:val="00B47BC1"/>
    <w:rsid w:val="00B51CF7"/>
    <w:rsid w:val="00B632C3"/>
    <w:rsid w:val="00B6363F"/>
    <w:rsid w:val="00B63D7A"/>
    <w:rsid w:val="00B6458B"/>
    <w:rsid w:val="00B6596C"/>
    <w:rsid w:val="00B65A7B"/>
    <w:rsid w:val="00B73321"/>
    <w:rsid w:val="00B80E51"/>
    <w:rsid w:val="00B80E6D"/>
    <w:rsid w:val="00B83620"/>
    <w:rsid w:val="00B86D7F"/>
    <w:rsid w:val="00B91091"/>
    <w:rsid w:val="00B91E57"/>
    <w:rsid w:val="00BA75B3"/>
    <w:rsid w:val="00BB3052"/>
    <w:rsid w:val="00BB572C"/>
    <w:rsid w:val="00BB745A"/>
    <w:rsid w:val="00BB7A96"/>
    <w:rsid w:val="00BC28AD"/>
    <w:rsid w:val="00BD08D5"/>
    <w:rsid w:val="00BE19D3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1D32"/>
    <w:rsid w:val="00C227ED"/>
    <w:rsid w:val="00C23409"/>
    <w:rsid w:val="00C41B73"/>
    <w:rsid w:val="00C4440D"/>
    <w:rsid w:val="00C5054A"/>
    <w:rsid w:val="00C50C69"/>
    <w:rsid w:val="00C51718"/>
    <w:rsid w:val="00C522B4"/>
    <w:rsid w:val="00C54B30"/>
    <w:rsid w:val="00C56D83"/>
    <w:rsid w:val="00C57110"/>
    <w:rsid w:val="00C6077E"/>
    <w:rsid w:val="00C75F4E"/>
    <w:rsid w:val="00C8284A"/>
    <w:rsid w:val="00C9254A"/>
    <w:rsid w:val="00CB3D6D"/>
    <w:rsid w:val="00CC0D68"/>
    <w:rsid w:val="00CC1D4E"/>
    <w:rsid w:val="00CC7D1F"/>
    <w:rsid w:val="00CD00EA"/>
    <w:rsid w:val="00CE2DDA"/>
    <w:rsid w:val="00CE4657"/>
    <w:rsid w:val="00CE63F0"/>
    <w:rsid w:val="00CE7B39"/>
    <w:rsid w:val="00CF0C64"/>
    <w:rsid w:val="00CF4C57"/>
    <w:rsid w:val="00D01C11"/>
    <w:rsid w:val="00D027D6"/>
    <w:rsid w:val="00D03976"/>
    <w:rsid w:val="00D169AD"/>
    <w:rsid w:val="00D26D58"/>
    <w:rsid w:val="00D306C4"/>
    <w:rsid w:val="00D30EAA"/>
    <w:rsid w:val="00D43956"/>
    <w:rsid w:val="00D45D65"/>
    <w:rsid w:val="00D476C7"/>
    <w:rsid w:val="00D50DA9"/>
    <w:rsid w:val="00D5254C"/>
    <w:rsid w:val="00D5788E"/>
    <w:rsid w:val="00D6673C"/>
    <w:rsid w:val="00D66CE4"/>
    <w:rsid w:val="00D72044"/>
    <w:rsid w:val="00D747CC"/>
    <w:rsid w:val="00D817B5"/>
    <w:rsid w:val="00D94C52"/>
    <w:rsid w:val="00D964A0"/>
    <w:rsid w:val="00DA3BBA"/>
    <w:rsid w:val="00DA6D73"/>
    <w:rsid w:val="00DB2FDA"/>
    <w:rsid w:val="00DC4B8B"/>
    <w:rsid w:val="00DD47D3"/>
    <w:rsid w:val="00DE113C"/>
    <w:rsid w:val="00DE3994"/>
    <w:rsid w:val="00DE45D5"/>
    <w:rsid w:val="00E01186"/>
    <w:rsid w:val="00E021E4"/>
    <w:rsid w:val="00E02483"/>
    <w:rsid w:val="00E02C5B"/>
    <w:rsid w:val="00E10D96"/>
    <w:rsid w:val="00E14832"/>
    <w:rsid w:val="00E173E3"/>
    <w:rsid w:val="00E2498A"/>
    <w:rsid w:val="00E2562C"/>
    <w:rsid w:val="00E25966"/>
    <w:rsid w:val="00E3407C"/>
    <w:rsid w:val="00E41473"/>
    <w:rsid w:val="00E42B3B"/>
    <w:rsid w:val="00E43A06"/>
    <w:rsid w:val="00E4401F"/>
    <w:rsid w:val="00E522E3"/>
    <w:rsid w:val="00E56C69"/>
    <w:rsid w:val="00E612EF"/>
    <w:rsid w:val="00E66F4C"/>
    <w:rsid w:val="00E771AB"/>
    <w:rsid w:val="00E80255"/>
    <w:rsid w:val="00E804F6"/>
    <w:rsid w:val="00E80CBC"/>
    <w:rsid w:val="00E82217"/>
    <w:rsid w:val="00E82C06"/>
    <w:rsid w:val="00E904DF"/>
    <w:rsid w:val="00E926CC"/>
    <w:rsid w:val="00E96EDA"/>
    <w:rsid w:val="00EA305E"/>
    <w:rsid w:val="00EA3341"/>
    <w:rsid w:val="00EA5A36"/>
    <w:rsid w:val="00EA646C"/>
    <w:rsid w:val="00EC0922"/>
    <w:rsid w:val="00ED79FA"/>
    <w:rsid w:val="00EE19BA"/>
    <w:rsid w:val="00EE7C00"/>
    <w:rsid w:val="00EF0A79"/>
    <w:rsid w:val="00EF30D8"/>
    <w:rsid w:val="00EF38CC"/>
    <w:rsid w:val="00EF6108"/>
    <w:rsid w:val="00F04E3B"/>
    <w:rsid w:val="00F1598F"/>
    <w:rsid w:val="00F23FB6"/>
    <w:rsid w:val="00F24B10"/>
    <w:rsid w:val="00F279DF"/>
    <w:rsid w:val="00F37229"/>
    <w:rsid w:val="00F41913"/>
    <w:rsid w:val="00F5599A"/>
    <w:rsid w:val="00F80273"/>
    <w:rsid w:val="00F860CB"/>
    <w:rsid w:val="00F9279A"/>
    <w:rsid w:val="00F93270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  <w:rsid w:val="00FF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styleId="ListParagraph">
    <w:name w:val="List Paragraph"/>
    <w:basedOn w:val="Normal"/>
    <w:uiPriority w:val="34"/>
    <w:qFormat/>
    <w:rsid w:val="00A73F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customStyle="1" w:styleId="hangingindent">
    <w:name w:val="hanging indent"/>
    <w:basedOn w:val="Normal"/>
    <w:rsid w:val="0038192F"/>
    <w:pPr>
      <w:ind w:left="340" w:hanging="34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68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54B30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ectionheading">
    <w:name w:val="P: section heading"/>
    <w:next w:val="Normal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Normal"/>
    <w:qFormat/>
    <w:rsid w:val="005858F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5858F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C54B30"/>
    <w:rPr>
      <w:b/>
      <w:sz w:val="22"/>
      <w:lang w:val="en-US" w:eastAsia="x-none"/>
    </w:rPr>
  </w:style>
  <w:style w:type="paragraph" w:styleId="ListParagraph">
    <w:name w:val="List Paragraph"/>
    <w:basedOn w:val="Normal"/>
    <w:uiPriority w:val="34"/>
    <w:qFormat/>
    <w:rsid w:val="00A73F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customStyle="1" w:styleId="hangingindent">
    <w:name w:val="hanging indent"/>
    <w:basedOn w:val="Normal"/>
    <w:rsid w:val="0038192F"/>
    <w:pPr>
      <w:ind w:left="340" w:hanging="34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image" Target="media/image12.jpe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450</TotalTime>
  <Pages>12</Pages>
  <Words>2025</Words>
  <Characters>7109</Characters>
  <Application>Microsoft Office Word</Application>
  <DocSecurity>0</DocSecurity>
  <Lines>473</Lines>
  <Paragraphs>456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24</cp:revision>
  <cp:lastPrinted>2016-07-15T04:27:00Z</cp:lastPrinted>
  <dcterms:created xsi:type="dcterms:W3CDTF">2016-09-15T01:32:00Z</dcterms:created>
  <dcterms:modified xsi:type="dcterms:W3CDTF">2016-11-13T08:43:00Z</dcterms:modified>
</cp:coreProperties>
</file>