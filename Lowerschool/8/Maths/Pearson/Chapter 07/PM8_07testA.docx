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</w:t>
      </w:r>
      <w:bookmarkStart w:id="0" w:name="_GoBack"/>
      <w:bookmarkEnd w:id="0"/>
      <w:r>
        <w:t>wer</w:t>
      </w:r>
    </w:p>
    <w:p w14:paraId="580559DD" w14:textId="651AE71A" w:rsidR="00EF38CC" w:rsidRDefault="00EF38CC" w:rsidP="00B80E6D">
      <w:pPr>
        <w:pStyle w:val="Pquestionheadingmc1stafterhead"/>
      </w:pPr>
      <w:r>
        <w:t>Question 1</w:t>
      </w:r>
      <w:r w:rsidR="00DB462F" w:rsidRPr="00DB462F">
        <w:tab/>
      </w:r>
      <w:r w:rsidR="002859EE">
        <w:t>[7.</w:t>
      </w:r>
      <w:r w:rsidR="00070EEB">
        <w:t>1</w:t>
      </w:r>
      <w:r>
        <w:t>]</w:t>
      </w:r>
    </w:p>
    <w:p w14:paraId="724EA98D" w14:textId="77777777" w:rsidR="002859EE" w:rsidRPr="002232E7" w:rsidRDefault="002859EE" w:rsidP="00976642">
      <w:pPr>
        <w:pStyle w:val="Pquestiontextmainstem"/>
      </w:pPr>
      <w:r w:rsidRPr="002232E7">
        <w:t>‘Three more than twice a number gives a solution of 22’</w:t>
      </w:r>
      <w:r>
        <w:t xml:space="preserve"> is</w:t>
      </w:r>
      <w:r w:rsidRPr="002232E7">
        <w:t>:</w:t>
      </w:r>
    </w:p>
    <w:p w14:paraId="1711E200" w14:textId="6B771D30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2232E7">
        <w:t>2</w:t>
      </w:r>
      <w:r w:rsidRPr="00DB462F">
        <w:rPr>
          <w:rStyle w:val="Cmathsexpressions"/>
          <w:i/>
        </w:rPr>
        <w:t>n</w:t>
      </w:r>
      <w:r w:rsidRPr="002232E7">
        <w:t xml:space="preserve"> + 3 = 22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2232E7">
        <w:t>3</w:t>
      </w:r>
      <w:r w:rsidRPr="00DB462F">
        <w:rPr>
          <w:rStyle w:val="Cmathsexpressions"/>
          <w:i/>
        </w:rPr>
        <w:t>n</w:t>
      </w:r>
      <w:r w:rsidRPr="002232E7">
        <w:t xml:space="preserve"> + 2 = 22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2(</w:t>
      </w:r>
      <w:r w:rsidRPr="00DB462F">
        <w:rPr>
          <w:rStyle w:val="Cmathsexpressions"/>
          <w:i/>
        </w:rPr>
        <w:t>n</w:t>
      </w:r>
      <w:r w:rsidRPr="002232E7">
        <w:t xml:space="preserve"> + 3) = 22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2232E7">
        <w:t>22 + 3 = 2</w:t>
      </w:r>
      <w:r w:rsidRPr="00DB462F">
        <w:rPr>
          <w:rStyle w:val="Cmathsexpressions"/>
          <w:i/>
        </w:rPr>
        <w:t>n</w:t>
      </w:r>
    </w:p>
    <w:p w14:paraId="387F7599" w14:textId="6722FD10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DB462F" w:rsidRPr="00DB462F">
        <w:tab/>
      </w:r>
      <w:r w:rsidR="002859EE">
        <w:t>[7.</w:t>
      </w:r>
      <w:r w:rsidR="00070EEB">
        <w:t>1</w:t>
      </w:r>
      <w:r w:rsidR="00FE3CA2">
        <w:t>]</w:t>
      </w:r>
    </w:p>
    <w:p w14:paraId="5824CF85" w14:textId="6493389E" w:rsidR="002859EE" w:rsidRPr="002232E7" w:rsidRDefault="002859EE" w:rsidP="00976642">
      <w:pPr>
        <w:pStyle w:val="Pquestiontextmainstem"/>
      </w:pPr>
      <w:r w:rsidRPr="002232E7">
        <w:t xml:space="preserve">Use substitution to find the value of </w:t>
      </w:r>
      <w:r w:rsidRPr="00DB462F">
        <w:rPr>
          <w:rStyle w:val="Cmathsexpressions"/>
          <w:i/>
          <w:iCs/>
        </w:rPr>
        <w:t xml:space="preserve">a </w:t>
      </w:r>
      <w:r w:rsidRPr="002232E7">
        <w:t>in</w:t>
      </w:r>
      <w:r w:rsidR="00DB462F">
        <w:t xml:space="preserve"> </w:t>
      </w:r>
      <w:r w:rsidRPr="002232E7">
        <w:t>2</w:t>
      </w:r>
      <w:r w:rsidRPr="00DB462F">
        <w:rPr>
          <w:rStyle w:val="Cmathsexpressions"/>
          <w:i/>
          <w:iCs/>
        </w:rPr>
        <w:t>a</w:t>
      </w:r>
      <w:r w:rsidRPr="002232E7">
        <w:t xml:space="preserve"> − 5 = -11.</w:t>
      </w:r>
    </w:p>
    <w:p w14:paraId="4A5B669B" w14:textId="54BB48AA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3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-3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8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a</w:t>
      </w:r>
      <w:r w:rsidRPr="002232E7">
        <w:t xml:space="preserve"> = -8</w:t>
      </w:r>
    </w:p>
    <w:p w14:paraId="761EFBD8" w14:textId="7A757F5D" w:rsidR="00E612EF" w:rsidRDefault="00E612EF" w:rsidP="00E612EF">
      <w:pPr>
        <w:pStyle w:val="Pquestionheadingmc"/>
      </w:pPr>
      <w:r>
        <w:t>Question 3</w:t>
      </w:r>
      <w:r w:rsidR="00DB462F" w:rsidRPr="00DB462F">
        <w:tab/>
      </w:r>
      <w:r w:rsidR="002859EE">
        <w:t>[7.</w:t>
      </w:r>
      <w:r w:rsidR="00070EEB">
        <w:t>2</w:t>
      </w:r>
      <w:r w:rsidR="00FE3CA2">
        <w:t>]</w:t>
      </w:r>
    </w:p>
    <w:p w14:paraId="07D2B593" w14:textId="77777777" w:rsidR="002859EE" w:rsidRPr="002232E7" w:rsidRDefault="002859EE" w:rsidP="00976642">
      <w:pPr>
        <w:pStyle w:val="Pquestiontextmainstem"/>
      </w:pPr>
      <w:r w:rsidRPr="002232E7">
        <w:t xml:space="preserve">Calculate the value of </w:t>
      </w:r>
      <w:r w:rsidRPr="00DB462F">
        <w:rPr>
          <w:rStyle w:val="Cmathsexpressions"/>
          <w:i/>
          <w:iCs/>
        </w:rPr>
        <w:t>x</w:t>
      </w:r>
      <w:r w:rsidRPr="002232E7">
        <w:t xml:space="preserve"> in 13 − 2</w:t>
      </w:r>
      <w:r w:rsidRPr="00DB462F">
        <w:rPr>
          <w:rStyle w:val="Cmathsexpressions"/>
          <w:i/>
          <w:iCs/>
        </w:rPr>
        <w:t>x</w:t>
      </w:r>
      <w:r w:rsidRPr="002232E7">
        <w:t xml:space="preserve"> = 5.</w:t>
      </w:r>
    </w:p>
    <w:p w14:paraId="5535D427" w14:textId="2ED14902" w:rsidR="00976642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9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-4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-9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4</w:t>
      </w:r>
    </w:p>
    <w:p w14:paraId="7C527867" w14:textId="07D28E65" w:rsidR="00E612EF" w:rsidRDefault="00E612EF" w:rsidP="00E612EF">
      <w:pPr>
        <w:pStyle w:val="Pquestionheadingmc"/>
      </w:pPr>
      <w:r>
        <w:t>Question 4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2E4D81FE" w14:textId="2DFD2DA7" w:rsidR="00976642" w:rsidRDefault="00976642" w:rsidP="00976642">
      <w:pPr>
        <w:pStyle w:val="Pquestiontextmainstem"/>
      </w:pPr>
      <w:r w:rsidRPr="002232E7">
        <w:t xml:space="preserve">What is the value of </w:t>
      </w:r>
      <w:r w:rsidRPr="00DB462F">
        <w:rPr>
          <w:rStyle w:val="Cmathsexpressions"/>
          <w:i/>
          <w:iCs/>
        </w:rPr>
        <w:t xml:space="preserve">y </w:t>
      </w:r>
      <w:r w:rsidRPr="002232E7">
        <w:t>whe</w:t>
      </w:r>
      <w:r w:rsidR="00DB462F">
        <w:t>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2?</w:t>
      </w:r>
    </w:p>
    <w:p w14:paraId="5B134FD9" w14:textId="1B8F4A35" w:rsidR="00976642" w:rsidRDefault="00976642" w:rsidP="00DB462F">
      <w:pPr>
        <w:pStyle w:val="Pquestiontextmainstem"/>
      </w:pPr>
      <w:r>
        <w:rPr>
          <w:noProof/>
        </w:rPr>
        <w:drawing>
          <wp:inline distT="0" distB="0" distL="0" distR="0" wp14:anchorId="5A6D4DC6" wp14:editId="2D39C034">
            <wp:extent cx="1343025" cy="1238250"/>
            <wp:effectExtent l="0" t="0" r="9525" b="0"/>
            <wp:docPr id="1" name="Picture 1" descr="PM8_SmB_7_01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PM8_SmB_7_01ta_R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A25E" w14:textId="0B46784B" w:rsidR="00DB462F" w:rsidRDefault="00DB462F" w:rsidP="00DB462F">
      <w:pPr>
        <w:pStyle w:val="Pquestiontextmcqoptions"/>
      </w:pPr>
      <w:r w:rsidRPr="00DB462F">
        <w:rPr>
          <w:rStyle w:val="Cquestionpartlabelbold"/>
        </w:rPr>
        <w:t>A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0</w:t>
      </w:r>
      <w:r w:rsidRPr="002232E7">
        <w:tab/>
      </w:r>
      <w:r>
        <w:tab/>
      </w:r>
      <w:r w:rsidRPr="00DB462F">
        <w:rPr>
          <w:rStyle w:val="Cquestionpartlabelbold"/>
        </w:rPr>
        <w:t>B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3</w:t>
      </w:r>
      <w:r>
        <w:tab/>
      </w:r>
      <w:r>
        <w:tab/>
      </w:r>
      <w:r w:rsidRPr="00DB462F">
        <w:rPr>
          <w:rStyle w:val="Cquestionpartlabelbold"/>
        </w:rPr>
        <w:t>C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4</w:t>
      </w:r>
      <w:r w:rsidRPr="002232E7">
        <w:tab/>
      </w:r>
      <w:r>
        <w:tab/>
      </w:r>
      <w:r w:rsidRPr="00DB462F">
        <w:rPr>
          <w:rStyle w:val="Cquestionpartlabelbold"/>
        </w:rPr>
        <w:t>D</w:t>
      </w:r>
      <w:r>
        <w:tab/>
      </w:r>
      <w:r w:rsidRPr="00DB462F">
        <w:rPr>
          <w:rStyle w:val="Cmathsexpressions"/>
          <w:i/>
          <w:iCs/>
        </w:rPr>
        <w:t>y</w:t>
      </w:r>
      <w:r w:rsidRPr="002232E7">
        <w:t xml:space="preserve"> = 2</w:t>
      </w:r>
    </w:p>
    <w:p w14:paraId="40CFB670" w14:textId="1EC8230C" w:rsidR="00E612EF" w:rsidRDefault="00E612EF" w:rsidP="00E612EF">
      <w:pPr>
        <w:pStyle w:val="Pquestionheadingmc"/>
      </w:pPr>
      <w:r>
        <w:t>Question 5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0E18085D" w14:textId="522EF7C0" w:rsidR="00976642" w:rsidRPr="002232E7" w:rsidRDefault="00976642" w:rsidP="00976642">
      <w:pPr>
        <w:pStyle w:val="Pquestiontextmainstem"/>
      </w:pPr>
      <w:r w:rsidRPr="002232E7">
        <w:t xml:space="preserve">From the graph in Question 4, what is the value of </w:t>
      </w:r>
      <w:r w:rsidRPr="00DB462F">
        <w:rPr>
          <w:rStyle w:val="Cmathsexpressions"/>
          <w:i/>
          <w:iCs/>
        </w:rPr>
        <w:t xml:space="preserve">x </w:t>
      </w:r>
      <w:r w:rsidR="00E41F96"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Pr="002232E7">
        <w:t xml:space="preserve"> = 0?</w:t>
      </w:r>
    </w:p>
    <w:p w14:paraId="7051FCDF" w14:textId="67DA44B9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0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-2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4</w:t>
      </w:r>
    </w:p>
    <w:p w14:paraId="47CBB231" w14:textId="39B4E0DB" w:rsidR="00E612EF" w:rsidRDefault="00E612EF" w:rsidP="00070EEB">
      <w:pPr>
        <w:pStyle w:val="Pquestionheadingmc"/>
      </w:pPr>
      <w:r>
        <w:t>Question 6</w:t>
      </w:r>
      <w:r w:rsidR="00DB462F" w:rsidRPr="00DB462F">
        <w:tab/>
      </w:r>
      <w:r w:rsidR="002859EE">
        <w:t>[7.</w:t>
      </w:r>
      <w:r w:rsidR="00976642">
        <w:t>2</w:t>
      </w:r>
      <w:r w:rsidR="00FE3CA2">
        <w:t>]</w:t>
      </w:r>
    </w:p>
    <w:p w14:paraId="69C7FA1F" w14:textId="77777777" w:rsidR="00976642" w:rsidRPr="002232E7" w:rsidRDefault="00976642" w:rsidP="00976642">
      <w:pPr>
        <w:pStyle w:val="Pquestiontextmainstem"/>
      </w:pPr>
      <w:r w:rsidRPr="002232E7">
        <w:t xml:space="preserve">To obtain </w:t>
      </w:r>
      <w:r w:rsidRPr="00DB462F">
        <w:rPr>
          <w:rStyle w:val="Cmathsexpressions"/>
          <w:i/>
          <w:iCs/>
        </w:rPr>
        <w:t>x</w:t>
      </w:r>
      <w:r w:rsidRPr="002232E7">
        <w:t xml:space="preserve"> from </w:t>
      </w:r>
      <w:r w:rsidRPr="002232E7">
        <w:rPr>
          <w:position w:val="-24"/>
        </w:rPr>
        <w:object w:dxaOrig="240" w:dyaOrig="620" w14:anchorId="6103CC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9" o:title=""/>
          </v:shape>
          <o:OLEObject Type="Embed" ProgID="Equation.3" ShapeID="_x0000_i1025" DrawAspect="Content" ObjectID="_1540570533" r:id="rId10"/>
        </w:object>
      </w:r>
      <w:r w:rsidRPr="002232E7">
        <w:t xml:space="preserve"> − 6 you would:</w:t>
      </w:r>
    </w:p>
    <w:p w14:paraId="45C90B58" w14:textId="5A0343CF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>
        <w:t>a</w:t>
      </w:r>
      <w:r w:rsidRPr="002232E7">
        <w:t>dd 6 and divide by 3</w:t>
      </w:r>
      <w:r w:rsidR="00DB462F" w:rsidRPr="00DB462F">
        <w:tab/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>
        <w:t>s</w:t>
      </w:r>
      <w:r w:rsidRPr="002232E7">
        <w:t>ubtract 6 and divide by 3</w:t>
      </w:r>
    </w:p>
    <w:p w14:paraId="7FFE0313" w14:textId="4A4D5343" w:rsidR="00976642" w:rsidRDefault="00976642" w:rsidP="00976642">
      <w:pPr>
        <w:pStyle w:val="Pquestiontextmcqoptions"/>
      </w:pPr>
      <w:r w:rsidRPr="00DB462F">
        <w:rPr>
          <w:rStyle w:val="Cquestionpartlabelbold"/>
        </w:rPr>
        <w:t>C</w:t>
      </w:r>
      <w:r w:rsidR="00DB462F" w:rsidRPr="00DB462F">
        <w:tab/>
      </w:r>
      <w:r>
        <w:t>a</w:t>
      </w:r>
      <w:r w:rsidRPr="002232E7">
        <w:t>dd 6 and multiply by 3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>
        <w:t>s</w:t>
      </w:r>
      <w:r w:rsidRPr="002232E7">
        <w:t>ubtract 6 and divide by 3</w:t>
      </w:r>
    </w:p>
    <w:p w14:paraId="370BB3C1" w14:textId="252FDD60" w:rsidR="00E612EF" w:rsidRDefault="00E612EF" w:rsidP="00976642">
      <w:pPr>
        <w:pStyle w:val="Pquestionheadingmc"/>
      </w:pPr>
      <w:r>
        <w:t>Question 7</w:t>
      </w:r>
      <w:r w:rsidR="00DB462F" w:rsidRPr="00DB462F">
        <w:tab/>
      </w:r>
      <w:r w:rsidR="002859EE">
        <w:t>[7.</w:t>
      </w:r>
      <w:r w:rsidR="00B966E9">
        <w:t>4</w:t>
      </w:r>
      <w:r w:rsidR="00FE3CA2">
        <w:t>]</w:t>
      </w:r>
    </w:p>
    <w:p w14:paraId="6343DDC2" w14:textId="77777777" w:rsidR="00976642" w:rsidRDefault="00976642" w:rsidP="00976642">
      <w:pPr>
        <w:pStyle w:val="Pquestiontextmainstem"/>
      </w:pPr>
      <w:r w:rsidRPr="002232E7">
        <w:t>The solution</w:t>
      </w:r>
      <w:r>
        <w:t xml:space="preserve"> of the balance diagram</w:t>
      </w:r>
      <w:r w:rsidRPr="002232E7">
        <w:t xml:space="preserve"> is:</w:t>
      </w:r>
    </w:p>
    <w:p w14:paraId="229EB5A4" w14:textId="781E73EC" w:rsidR="00976642" w:rsidRPr="002232E7" w:rsidRDefault="00976642" w:rsidP="00DB462F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308E6EF8" wp14:editId="1F396683">
            <wp:extent cx="1466850" cy="1038225"/>
            <wp:effectExtent l="0" t="0" r="0" b="9525"/>
            <wp:docPr id="2" name="Picture 2" descr="PM8_SmB_7_02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PM8_SmB_7_02ta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EFD8" w14:textId="14C42D30" w:rsidR="00976642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-2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4</w:t>
      </w:r>
      <w:r w:rsidRPr="00DB462F">
        <w:rPr>
          <w:rStyle w:val="Cmathsexpressions"/>
          <w:i/>
        </w:rPr>
        <w:t>x</w:t>
      </w:r>
      <w:r w:rsidRPr="002232E7">
        <w:t xml:space="preserve"> = 3</w:t>
      </w:r>
      <w:r w:rsidRPr="00DB462F">
        <w:rPr>
          <w:rStyle w:val="Cmathsexpressions"/>
          <w:i/>
        </w:rPr>
        <w:t>x</w:t>
      </w:r>
      <w:r w:rsidRPr="002232E7">
        <w:t xml:space="preserve"> − 2</w:t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3</w:t>
      </w:r>
    </w:p>
    <w:p w14:paraId="32453F92" w14:textId="453BF6CB" w:rsidR="00E612EF" w:rsidRDefault="00E612EF" w:rsidP="00E612EF">
      <w:pPr>
        <w:pStyle w:val="Pquestionheadingmc"/>
      </w:pPr>
      <w:r>
        <w:lastRenderedPageBreak/>
        <w:t>Question 8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0AD086FF" w14:textId="29638CC6" w:rsidR="00976642" w:rsidRPr="002232E7" w:rsidRDefault="00976642" w:rsidP="00976642">
      <w:pPr>
        <w:pStyle w:val="Pquestiontextmainstem"/>
      </w:pPr>
      <w:r w:rsidRPr="002232E7">
        <w:t xml:space="preserve">Solve </w:t>
      </w:r>
      <w:r w:rsidRPr="002232E7">
        <w:rPr>
          <w:position w:val="-24"/>
        </w:rPr>
        <w:object w:dxaOrig="240" w:dyaOrig="620" w14:anchorId="71D0D3A6">
          <v:shape id="_x0000_i1026" type="#_x0000_t75" style="width:12pt;height:30.75pt" o:ole="">
            <v:imagedata r:id="rId12" o:title=""/>
          </v:shape>
          <o:OLEObject Type="Embed" ProgID="Equation.3" ShapeID="_x0000_i1026" DrawAspect="Content" ObjectID="_1540570534" r:id="rId13"/>
        </w:object>
      </w:r>
      <w:r w:rsidR="007F3014">
        <w:t xml:space="preserve"> + 5 = 2</w:t>
      </w:r>
    </w:p>
    <w:p w14:paraId="2C318888" w14:textId="1DDCCF49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b</w:t>
      </w:r>
      <w:r w:rsidRPr="002232E7">
        <w:t xml:space="preserve"> = 28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b</w:t>
      </w:r>
      <w:r w:rsidRPr="002232E7">
        <w:t xml:space="preserve"> = </w:t>
      </w:r>
      <w:r w:rsidRPr="002232E7">
        <w:rPr>
          <w:position w:val="-24"/>
        </w:rPr>
        <w:object w:dxaOrig="360" w:dyaOrig="620" w14:anchorId="463AC310">
          <v:shape id="_x0000_i1027" type="#_x0000_t75" style="width:18pt;height:30.75pt" o:ole="">
            <v:imagedata r:id="rId14" o:title=""/>
          </v:shape>
          <o:OLEObject Type="Embed" ProgID="Equation.3" ShapeID="_x0000_i1027" DrawAspect="Content" ObjectID="_1540570535" r:id="rId15"/>
        </w:object>
      </w:r>
      <w:r w:rsidR="00DB462F" w:rsidRPr="00DB462F">
        <w:tab/>
      </w:r>
      <w:r w:rsidR="00DB462F" w:rsidRPr="00DB462F">
        <w:tab/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034F98D6" wp14:editId="1FA6EB8A">
            <wp:extent cx="47625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b</w:t>
      </w:r>
      <w:r w:rsidRPr="002232E7">
        <w:t xml:space="preserve"> = </w:t>
      </w:r>
      <w:r w:rsidRPr="002232E7">
        <w:rPr>
          <w:position w:val="-24"/>
        </w:rPr>
        <w:object w:dxaOrig="240" w:dyaOrig="620" w14:anchorId="575A1DEB">
          <v:shape id="_x0000_i1028" type="#_x0000_t75" style="width:12pt;height:30.75pt" o:ole="">
            <v:imagedata r:id="rId17" o:title=""/>
          </v:shape>
          <o:OLEObject Type="Embed" ProgID="Equation.3" ShapeID="_x0000_i1028" DrawAspect="Content" ObjectID="_1540570536" r:id="rId18"/>
        </w:objec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b</w:t>
      </w:r>
      <w:r w:rsidRPr="002232E7">
        <w:t xml:space="preserve"> = -12</w:t>
      </w:r>
    </w:p>
    <w:p w14:paraId="1633EA82" w14:textId="5E017CBD" w:rsidR="00E612EF" w:rsidRDefault="00E612EF" w:rsidP="00E612EF">
      <w:pPr>
        <w:pStyle w:val="Pquestionheadingmc"/>
      </w:pPr>
      <w:r>
        <w:t>Question 9</w:t>
      </w:r>
      <w:r w:rsidR="00DB462F" w:rsidRPr="00DB462F">
        <w:tab/>
      </w:r>
      <w:r w:rsidR="002859EE">
        <w:t>[7.</w:t>
      </w:r>
      <w:r w:rsidR="00976642">
        <w:t>3</w:t>
      </w:r>
      <w:r w:rsidR="00FE3CA2">
        <w:t>]</w:t>
      </w:r>
    </w:p>
    <w:p w14:paraId="2B834F53" w14:textId="36142B76" w:rsidR="00976642" w:rsidRPr="002232E7" w:rsidRDefault="00976642" w:rsidP="00976642">
      <w:pPr>
        <w:pStyle w:val="Pquestiontextmainstem"/>
      </w:pPr>
      <w:r w:rsidRPr="002232E7">
        <w:t>Solve 3(</w:t>
      </w:r>
      <w:r w:rsidRPr="00DB462F">
        <w:rPr>
          <w:rStyle w:val="Cmathsexpressions"/>
          <w:i/>
          <w:iCs/>
        </w:rPr>
        <w:t>x</w:t>
      </w:r>
      <w:r w:rsidR="007F3014">
        <w:t xml:space="preserve"> − 6) = 21</w:t>
      </w:r>
    </w:p>
    <w:p w14:paraId="6DB5A1C2" w14:textId="1E564FA2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1</w:t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13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5</w:t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9</w:t>
      </w:r>
    </w:p>
    <w:p w14:paraId="5126DFCD" w14:textId="6F5BFF94" w:rsidR="002D3853" w:rsidRDefault="002D3853" w:rsidP="002D3853">
      <w:pPr>
        <w:pStyle w:val="Pquestionheadingmc"/>
      </w:pPr>
      <w:r>
        <w:t>Question 10</w:t>
      </w:r>
      <w:r w:rsidR="00DB462F" w:rsidRPr="00DB462F">
        <w:tab/>
      </w:r>
      <w:r w:rsidR="002859EE">
        <w:t>[7.</w:t>
      </w:r>
      <w:r w:rsidR="00976642">
        <w:t>4</w:t>
      </w:r>
      <w:r w:rsidR="00FE3CA2">
        <w:t>]</w:t>
      </w:r>
    </w:p>
    <w:p w14:paraId="289B9272" w14:textId="6B3525BC" w:rsidR="00976642" w:rsidRPr="002232E7" w:rsidRDefault="00976642" w:rsidP="00976642">
      <w:pPr>
        <w:pStyle w:val="Pquestiontextmainstem"/>
      </w:pPr>
      <w:r w:rsidRPr="002232E7">
        <w:t>Solve 5</w:t>
      </w:r>
      <w:r w:rsidRPr="00DB462F">
        <w:rPr>
          <w:rStyle w:val="Cmathsexpressions"/>
          <w:i/>
          <w:iCs/>
        </w:rPr>
        <w:t>d</w:t>
      </w:r>
      <w:r w:rsidRPr="002232E7">
        <w:t xml:space="preserve"> − 2 = 2</w:t>
      </w:r>
      <w:r w:rsidRPr="00DB462F">
        <w:rPr>
          <w:rStyle w:val="Cmathsexpressions"/>
          <w:i/>
          <w:iCs/>
        </w:rPr>
        <w:t>d</w:t>
      </w:r>
      <w:r w:rsidR="007F3014">
        <w:t xml:space="preserve"> + 6</w:t>
      </w:r>
    </w:p>
    <w:p w14:paraId="4E0896B0" w14:textId="3C497A5F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d</w:t>
      </w:r>
      <w:r w:rsidRPr="002232E7">
        <w:t xml:space="preserve"> = </w:t>
      </w:r>
      <w:r w:rsidRPr="002232E7">
        <w:rPr>
          <w:position w:val="-24"/>
        </w:rPr>
        <w:object w:dxaOrig="340" w:dyaOrig="620" w14:anchorId="0CFD770B">
          <v:shape id="_x0000_i1029" type="#_x0000_t75" style="width:17.25pt;height:30.75pt" o:ole="">
            <v:imagedata r:id="rId19" o:title=""/>
          </v:shape>
          <o:OLEObject Type="Embed" ProgID="Equation.3" ShapeID="_x0000_i1029" DrawAspect="Content" ObjectID="_1540570537" r:id="rId20"/>
        </w:object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516772F0" wp14:editId="08B13AF5">
            <wp:extent cx="4572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d</w:t>
      </w:r>
      <w:r w:rsidRPr="002232E7">
        <w:t xml:space="preserve"> = </w:t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122F6D59" wp14:editId="4082A67B">
            <wp:extent cx="36195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separate"/>
      </w:r>
      <w:r w:rsidRPr="002232E7">
        <w:rPr>
          <w:position w:val="-24"/>
        </w:rPr>
        <w:object w:dxaOrig="240" w:dyaOrig="620" w14:anchorId="72CCA182">
          <v:shape id="_x0000_i1030" type="#_x0000_t75" style="width:12pt;height:30.75pt" o:ole="">
            <v:imagedata r:id="rId23" o:title=""/>
          </v:shape>
          <o:OLEObject Type="Embed" ProgID="Equation.3" ShapeID="_x0000_i1030" DrawAspect="Content" ObjectID="_1540570538" r:id="rId24"/>
        </w:object>
      </w:r>
      <w:r w:rsidRPr="002232E7">
        <w:fldChar w:fldCharType="end"/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d</w:t>
      </w:r>
      <w:r w:rsidRPr="002232E7">
        <w:t xml:space="preserve"> = 2</w:t>
      </w:r>
      <w:r w:rsidRPr="002232E7">
        <w:rPr>
          <w:position w:val="-24"/>
        </w:rPr>
        <w:object w:dxaOrig="240" w:dyaOrig="620" w14:anchorId="2F5CE121">
          <v:shape id="_x0000_i1031" type="#_x0000_t75" style="width:12pt;height:30.75pt" o:ole="">
            <v:imagedata r:id="rId25" o:title=""/>
          </v:shape>
          <o:OLEObject Type="Embed" ProgID="Equation.3" ShapeID="_x0000_i1031" DrawAspect="Content" ObjectID="_1540570539" r:id="rId26"/>
        </w:object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6F398A88" wp14:editId="0D84790C">
            <wp:extent cx="4572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d</w:t>
      </w:r>
      <w:r w:rsidRPr="002232E7">
        <w:t xml:space="preserve"> = </w:t>
      </w:r>
      <w:r w:rsidRPr="002232E7">
        <w:rPr>
          <w:position w:val="-24"/>
        </w:rPr>
        <w:object w:dxaOrig="240" w:dyaOrig="620" w14:anchorId="19356DDB">
          <v:shape id="_x0000_i1032" type="#_x0000_t75" style="width:12pt;height:30.75pt" o:ole="">
            <v:imagedata r:id="rId28" o:title=""/>
          </v:shape>
          <o:OLEObject Type="Embed" ProgID="Equation.3" ShapeID="_x0000_i1032" DrawAspect="Content" ObjectID="_1540570540" r:id="rId29"/>
        </w:object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2E247BBB" wp14:editId="48AB7B84">
            <wp:extent cx="3619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</w:p>
    <w:p w14:paraId="5BA7F288" w14:textId="555F39FB" w:rsidR="007A2893" w:rsidRDefault="007A2893" w:rsidP="007A2893">
      <w:pPr>
        <w:pStyle w:val="Pquestionheadingmc"/>
      </w:pPr>
      <w:r>
        <w:t>Question 11</w:t>
      </w:r>
      <w:r w:rsidR="00DB462F" w:rsidRPr="00DB462F">
        <w:tab/>
      </w:r>
      <w:r w:rsidR="002859EE">
        <w:t>[7.</w:t>
      </w:r>
      <w:r w:rsidR="00976642">
        <w:t>4</w:t>
      </w:r>
      <w:r>
        <w:t>]</w:t>
      </w:r>
    </w:p>
    <w:p w14:paraId="56D41181" w14:textId="180FDB9D" w:rsidR="00976642" w:rsidRPr="002232E7" w:rsidRDefault="00976642" w:rsidP="00976642">
      <w:pPr>
        <w:pStyle w:val="Pquestiontextmainstem"/>
      </w:pPr>
      <w:r w:rsidRPr="002232E7">
        <w:t xml:space="preserve">Solve </w:t>
      </w:r>
      <w:r w:rsidRPr="00DB462F">
        <w:rPr>
          <w:rStyle w:val="Cmathsexpressions"/>
          <w:i/>
          <w:iCs/>
        </w:rPr>
        <w:t>x</w:t>
      </w:r>
      <w:r w:rsidRPr="002232E7">
        <w:t xml:space="preserve"> − 3 = 4</w:t>
      </w:r>
      <w:r w:rsidRPr="00DB462F">
        <w:rPr>
          <w:rStyle w:val="Cmathsexpressions"/>
          <w:i/>
          <w:iCs/>
        </w:rPr>
        <w:t>x</w:t>
      </w:r>
      <w:r w:rsidR="007F3014">
        <w:t xml:space="preserve"> − 9</w:t>
      </w:r>
    </w:p>
    <w:p w14:paraId="6A97CBC1" w14:textId="74D44678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</w:t>
      </w:r>
      <w:r>
        <w:t xml:space="preserve">= </w:t>
      </w:r>
      <w:r w:rsidRPr="002232E7">
        <w:rPr>
          <w:position w:val="-24"/>
        </w:rPr>
        <w:object w:dxaOrig="440" w:dyaOrig="620" w14:anchorId="4A7BF421">
          <v:shape id="_x0000_i1033" type="#_x0000_t75" style="width:21.75pt;height:30.75pt" o:ole="">
            <v:imagedata r:id="rId31" o:title=""/>
          </v:shape>
          <o:OLEObject Type="Embed" ProgID="Equation.3" ShapeID="_x0000_i1033" DrawAspect="Content" ObjectID="_1540570541" r:id="rId32"/>
        </w:object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682A0273" wp14:editId="2EACF29C">
            <wp:extent cx="552450" cy="31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</w:t>
      </w:r>
      <w:r w:rsidRPr="002232E7">
        <w:rPr>
          <w:position w:val="-24"/>
        </w:rPr>
        <w:object w:dxaOrig="360" w:dyaOrig="620" w14:anchorId="10516125">
          <v:shape id="_x0000_i1034" type="#_x0000_t75" style="width:18pt;height:30.75pt" o:ole="">
            <v:imagedata r:id="rId34" o:title=""/>
          </v:shape>
          <o:OLEObject Type="Embed" ProgID="Equation.3" ShapeID="_x0000_i1034" DrawAspect="Content" ObjectID="_1540570542" r:id="rId35"/>
        </w:object>
      </w:r>
      <w:r w:rsidR="00DB462F" w:rsidRPr="00DB462F">
        <w:tab/>
      </w:r>
      <w:r w:rsidR="00DB462F" w:rsidRPr="00DB462F">
        <w:tab/>
      </w: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3BE415AD" wp14:editId="382060DE">
            <wp:extent cx="47625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  <w:r w:rsidRPr="00DB462F">
        <w:rPr>
          <w:rStyle w:val="Cquestionpartlabelbold"/>
        </w:rPr>
        <w:t>C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2</w:t>
      </w:r>
      <w:r w:rsidR="00DB462F" w:rsidRPr="00DB462F">
        <w:tab/>
      </w:r>
      <w:r w:rsidR="00B966E9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DB462F">
        <w:rPr>
          <w:rStyle w:val="Cmathsexpressions"/>
          <w:i/>
        </w:rPr>
        <w:t>x</w:t>
      </w:r>
      <w:r w:rsidRPr="002232E7">
        <w:t xml:space="preserve"> = -6</w:t>
      </w:r>
    </w:p>
    <w:p w14:paraId="55102FCF" w14:textId="3A4A96DA" w:rsidR="007A2893" w:rsidRDefault="007A2893" w:rsidP="007A2893">
      <w:pPr>
        <w:pStyle w:val="Pquestionheadingmc"/>
      </w:pPr>
      <w:r>
        <w:t>Question 12</w:t>
      </w:r>
      <w:r w:rsidR="00DB462F" w:rsidRPr="00DB462F">
        <w:tab/>
      </w:r>
      <w:r w:rsidR="002859EE">
        <w:t>[7.</w:t>
      </w:r>
      <w:r w:rsidR="00976642">
        <w:t>5</w:t>
      </w:r>
      <w:r>
        <w:t>]</w:t>
      </w:r>
    </w:p>
    <w:p w14:paraId="0935A075" w14:textId="2FF3C434" w:rsidR="00976642" w:rsidRPr="002232E7" w:rsidRDefault="001177C4" w:rsidP="00976642">
      <w:pPr>
        <w:pStyle w:val="Pquestiontextmainstem"/>
      </w:pPr>
      <w:r>
        <w:t>Ella</w:t>
      </w:r>
      <w:r w:rsidR="00976642" w:rsidRPr="002232E7">
        <w:t xml:space="preserve"> buys 4 chocolate bars and gets 60 cents change from $5.00. How much was each chocolate bar?</w:t>
      </w:r>
    </w:p>
    <w:p w14:paraId="6CF027E0" w14:textId="384C7F7F" w:rsidR="00976642" w:rsidRPr="002232E7" w:rsidRDefault="00976642" w:rsidP="00976642">
      <w:pPr>
        <w:pStyle w:val="Pquestiontextmcqoptions"/>
      </w:pPr>
      <w:r w:rsidRPr="00DB462F">
        <w:rPr>
          <w:rStyle w:val="Cquestionpartlabelbold"/>
        </w:rPr>
        <w:t>A</w:t>
      </w:r>
      <w:r w:rsidR="00DB462F" w:rsidRPr="00DB462F">
        <w:tab/>
      </w:r>
      <w:r w:rsidRPr="002232E7">
        <w:t>$1.10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B</w:t>
      </w:r>
      <w:r w:rsidR="00DB462F" w:rsidRPr="00DB462F">
        <w:tab/>
      </w:r>
      <w:r w:rsidRPr="002232E7">
        <w:t>$1.40</w:t>
      </w:r>
      <w:r w:rsidR="00DB462F" w:rsidRPr="00DB462F">
        <w:tab/>
      </w:r>
      <w:r w:rsidR="00DB462F" w:rsidRPr="00DB462F">
        <w:tab/>
      </w:r>
      <w:r w:rsidRPr="00DB462F">
        <w:rPr>
          <w:rStyle w:val="Cquestionpartlabelbold"/>
        </w:rPr>
        <w:t>C</w:t>
      </w:r>
      <w:r w:rsidR="00DB462F" w:rsidRPr="00DB462F">
        <w:tab/>
      </w:r>
      <w:r w:rsidRPr="002232E7">
        <w:t>$1.25</w:t>
      </w:r>
      <w:r w:rsidR="00B966E9">
        <w:tab/>
      </w:r>
      <w:r w:rsidR="00DB462F" w:rsidRPr="00DB462F">
        <w:tab/>
      </w:r>
      <w:r w:rsidRPr="00DB462F">
        <w:rPr>
          <w:rStyle w:val="Cquestionpartlabelbold"/>
        </w:rPr>
        <w:t>D</w:t>
      </w:r>
      <w:r w:rsidR="00DB462F" w:rsidRPr="00DB462F">
        <w:tab/>
      </w:r>
      <w:r w:rsidRPr="002232E7">
        <w:t>$1.15</w:t>
      </w:r>
    </w:p>
    <w:p w14:paraId="725818E6" w14:textId="70D2B12C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A2893">
        <w:t>2</w:t>
      </w: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56781E7F" w:rsidR="00FD6DB9" w:rsidRDefault="00FD6DB9" w:rsidP="00FD6DB9">
      <w:pPr>
        <w:pStyle w:val="Pquestionheadingsx"/>
      </w:pPr>
      <w:r>
        <w:t>Question 13</w:t>
      </w:r>
      <w:r w:rsidR="00DB462F" w:rsidRPr="00DB462F">
        <w:tab/>
      </w:r>
      <w:r w:rsidR="00352672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B8644D">
        <w:t>3</w:t>
      </w:r>
      <w:r>
        <w:t>]</w:t>
      </w:r>
    </w:p>
    <w:p w14:paraId="515533AB" w14:textId="77777777" w:rsidR="00214844" w:rsidRPr="00DB462F" w:rsidRDefault="00214844" w:rsidP="006275A9">
      <w:pPr>
        <w:pStyle w:val="Pquestiontextmainstem"/>
      </w:pPr>
      <w:r w:rsidRPr="002232E7">
        <w:t xml:space="preserve">Here is David’s working to solve the equation </w:t>
      </w:r>
      <w:r w:rsidRPr="002232E7">
        <w:rPr>
          <w:position w:val="-24"/>
        </w:rPr>
        <w:object w:dxaOrig="240" w:dyaOrig="620" w14:anchorId="15FB1DB4">
          <v:shape id="_x0000_i1035" type="#_x0000_t75" style="width:12pt;height:30.75pt" o:ole="">
            <v:imagedata r:id="rId37" o:title=""/>
          </v:shape>
          <o:OLEObject Type="Embed" ProgID="Equation.3" ShapeID="_x0000_i1035" DrawAspect="Content" ObjectID="_1540570543" r:id="rId38"/>
        </w:object>
      </w:r>
      <w:r w:rsidRPr="002232E7">
        <w:t xml:space="preserve"> </w:t>
      </w:r>
      <w:r>
        <w:t>–</w:t>
      </w:r>
      <w:r w:rsidRPr="002232E7">
        <w:t xml:space="preserve"> 5 = 7. Unfortunately, David has made an error. </w:t>
      </w:r>
    </w:p>
    <w:p w14:paraId="4566F760" w14:textId="77777777" w:rsidR="00E41F96" w:rsidRPr="002232E7" w:rsidRDefault="00E41F96" w:rsidP="00E41F96">
      <w:pPr>
        <w:pStyle w:val="Pquestiontextmainstem"/>
      </w:pPr>
      <w:r w:rsidRPr="002232E7">
        <w:t>David’s working</w:t>
      </w:r>
      <w:r w:rsidRPr="00DB462F">
        <w:tab/>
      </w:r>
      <w:r>
        <w:tab/>
      </w:r>
      <w:r>
        <w:tab/>
      </w:r>
      <w:r>
        <w:tab/>
      </w:r>
      <w:r w:rsidRPr="002232E7">
        <w:t>Correct working</w:t>
      </w:r>
    </w:p>
    <w:p w14:paraId="1A2D0295" w14:textId="77777777" w:rsidR="00E41F96" w:rsidRPr="002232E7" w:rsidRDefault="00E41F96" w:rsidP="00E41F96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1C0C1D0F">
          <v:shape id="_x0000_i1036" type="#_x0000_t75" style="width:12pt;height:30.75pt" o:ole="">
            <v:imagedata r:id="rId39" o:title=""/>
          </v:shape>
          <o:OLEObject Type="Embed" ProgID="Equation.3" ShapeID="_x0000_i1036" DrawAspect="Content" ObjectID="_1540570544" r:id="rId40"/>
        </w:object>
      </w:r>
      <w:r w:rsidRPr="002232E7">
        <w:t xml:space="preserve"> − 5 = 7</w:t>
      </w:r>
    </w:p>
    <w:p w14:paraId="4BC8C666" w14:textId="77777777" w:rsidR="00E41F96" w:rsidRPr="002232E7" w:rsidRDefault="00E41F96" w:rsidP="00E41F96">
      <w:pPr>
        <w:pStyle w:val="Pquestiontextmainstem"/>
        <w:rPr>
          <w:szCs w:val="22"/>
        </w:rPr>
      </w:pPr>
      <w:r w:rsidRPr="002232E7">
        <w:rPr>
          <w:position w:val="-24"/>
        </w:rPr>
        <w:object w:dxaOrig="240" w:dyaOrig="620" w14:anchorId="17C3963A">
          <v:shape id="_x0000_i1037" type="#_x0000_t75" style="width:12pt;height:30.75pt" o:ole="">
            <v:imagedata r:id="rId41" o:title=""/>
          </v:shape>
          <o:OLEObject Type="Embed" ProgID="Equation.3" ShapeID="_x0000_i1037" DrawAspect="Content" ObjectID="_1540570545" r:id="rId42"/>
        </w:object>
      </w:r>
      <w:r w:rsidRPr="002232E7">
        <w:t xml:space="preserve"> = 12</w:t>
      </w:r>
    </w:p>
    <w:p w14:paraId="707020B3" w14:textId="77777777" w:rsidR="00E41F96" w:rsidRPr="002232E7" w:rsidRDefault="00E41F96" w:rsidP="00E41F96">
      <w:pPr>
        <w:pStyle w:val="Pquestiontextmainstem"/>
        <w:rPr>
          <w:szCs w:val="22"/>
        </w:rPr>
      </w:pPr>
      <w:r w:rsidRPr="00DB462F">
        <w:rPr>
          <w:rStyle w:val="Cmathsexpressions"/>
          <w:i/>
          <w:iCs/>
        </w:rPr>
        <w:t>x</w:t>
      </w:r>
      <w:r w:rsidRPr="002232E7">
        <w:t xml:space="preserve"> = 4</w:t>
      </w:r>
    </w:p>
    <w:p w14:paraId="4CAC078E" w14:textId="4E9C7E2F" w:rsidR="00214844" w:rsidRPr="002232E7" w:rsidRDefault="00DB462F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Circle the line of working where the error appears.</w:t>
      </w:r>
    </w:p>
    <w:p w14:paraId="7EAAA3A8" w14:textId="30768786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214844" w:rsidRPr="002232E7">
        <w:t>Write the correct working for the question in the space next to David’s working.</w:t>
      </w:r>
    </w:p>
    <w:p w14:paraId="73555266" w14:textId="1C9169C1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(c)</w:t>
      </w:r>
      <w:r w:rsidRPr="00DB462F">
        <w:tab/>
      </w:r>
      <w:r w:rsidR="00214844" w:rsidRPr="002232E7">
        <w:t>Briefly explain where David wen</w:t>
      </w:r>
      <w:r w:rsidR="00214844">
        <w:t>t wrong in the calculation.</w:t>
      </w:r>
    </w:p>
    <w:p w14:paraId="2B470253" w14:textId="77777777" w:rsidR="00214844" w:rsidRPr="002232E7" w:rsidRDefault="00214844" w:rsidP="00DB462F">
      <w:pPr>
        <w:pStyle w:val="Pquestiontextmainstem"/>
      </w:pPr>
    </w:p>
    <w:p w14:paraId="007A003A" w14:textId="77777777" w:rsidR="00742C46" w:rsidRDefault="00742C46" w:rsidP="00FD6DB9">
      <w:pPr>
        <w:pStyle w:val="Pquestiontextpartsa"/>
      </w:pPr>
    </w:p>
    <w:p w14:paraId="64A1A90A" w14:textId="77777777" w:rsidR="00E41F96" w:rsidRDefault="00E41F96" w:rsidP="00FD6DB9">
      <w:pPr>
        <w:pStyle w:val="Pquestiontextpartsa"/>
      </w:pPr>
    </w:p>
    <w:p w14:paraId="51452392" w14:textId="489D2420" w:rsidR="001F0763" w:rsidRDefault="001F0763" w:rsidP="001F0763">
      <w:pPr>
        <w:pStyle w:val="Pquestionheadingsx"/>
      </w:pPr>
      <w:r>
        <w:lastRenderedPageBreak/>
        <w:t>Question 14</w:t>
      </w:r>
      <w:r w:rsidR="00DB462F" w:rsidRPr="00DB462F">
        <w:tab/>
      </w:r>
      <w:r w:rsidR="00E35C7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E35C7E">
        <w:t>2</w:t>
      </w:r>
      <w:r>
        <w:t>]</w:t>
      </w:r>
    </w:p>
    <w:p w14:paraId="40FB0328" w14:textId="77777777" w:rsidR="00214844" w:rsidRPr="002232E7" w:rsidRDefault="00214844" w:rsidP="006275A9">
      <w:pPr>
        <w:pStyle w:val="Pquestiontextmainstem"/>
      </w:pPr>
      <w:r w:rsidRPr="002232E7">
        <w:t>This graph describes the costs to hire a taxi.</w:t>
      </w:r>
    </w:p>
    <w:p w14:paraId="288CDB67" w14:textId="77777777" w:rsidR="00234391" w:rsidRPr="002232E7" w:rsidRDefault="00234391" w:rsidP="00234391">
      <w:pPr>
        <w:pStyle w:val="Pquestiontextmainstem"/>
      </w:pPr>
      <w:r>
        <w:t>U</w:t>
      </w:r>
      <w:r w:rsidRPr="002232E7">
        <w:t>sing specific examples from the graph</w:t>
      </w:r>
      <w:r>
        <w:t>,</w:t>
      </w:r>
      <w:r w:rsidRPr="002232E7">
        <w:t xml:space="preserve"> </w:t>
      </w:r>
      <w:r>
        <w:t>w</w:t>
      </w:r>
      <w:r w:rsidRPr="002232E7">
        <w:t>rite a sentence to describe how a taxi fare is charged.</w:t>
      </w:r>
    </w:p>
    <w:p w14:paraId="79743AF9" w14:textId="1CF89352" w:rsidR="001F0763" w:rsidRDefault="00214844" w:rsidP="00214844">
      <w:pPr>
        <w:pStyle w:val="Pquestiontextpartsa"/>
      </w:pPr>
      <w:r>
        <w:rPr>
          <w:noProof/>
        </w:rPr>
        <w:drawing>
          <wp:inline distT="0" distB="0" distL="0" distR="0" wp14:anchorId="0955F094" wp14:editId="7F9F4A76">
            <wp:extent cx="2495550" cy="1457325"/>
            <wp:effectExtent l="0" t="0" r="0" b="9525"/>
            <wp:docPr id="11" name="Picture 11" descr="PM8_SmB_7_0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PM8_SmB_7_03ta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7014" w14:textId="7722D920" w:rsidR="001F0763" w:rsidRDefault="001F0763" w:rsidP="001F0763">
      <w:pPr>
        <w:pStyle w:val="Pquestionheadingsx"/>
      </w:pPr>
      <w:r>
        <w:t>Question 15</w:t>
      </w:r>
      <w:r w:rsidR="00DB462F" w:rsidRPr="00DB462F">
        <w:tab/>
      </w:r>
      <w:r w:rsidR="0035267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737BF33F" w14:textId="77777777" w:rsidR="00214844" w:rsidRPr="002232E7" w:rsidRDefault="00214844" w:rsidP="006275A9">
      <w:pPr>
        <w:pStyle w:val="Pquestiontextmainstem"/>
      </w:pPr>
      <w:r w:rsidRPr="002232E7">
        <w:t>Write an equation for each of the following.</w:t>
      </w:r>
    </w:p>
    <w:p w14:paraId="3FC21E0A" w14:textId="3EC448DE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 xml:space="preserve">Twice a number plus </w:t>
      </w:r>
      <w:r w:rsidR="00214844">
        <w:t>four</w:t>
      </w:r>
      <w:r w:rsidR="00214844" w:rsidRPr="002232E7">
        <w:t xml:space="preserve"> gives a result of twenty-two.</w:t>
      </w:r>
    </w:p>
    <w:p w14:paraId="150748C4" w14:textId="77777777" w:rsidR="00214844" w:rsidRDefault="00214844" w:rsidP="00DB462F">
      <w:pPr>
        <w:pStyle w:val="Pquestiontextmainstem"/>
      </w:pPr>
    </w:p>
    <w:p w14:paraId="537F4697" w14:textId="77777777" w:rsidR="00214844" w:rsidRPr="002232E7" w:rsidRDefault="00214844" w:rsidP="00DB462F">
      <w:pPr>
        <w:pStyle w:val="Pquestiontextmainstem"/>
      </w:pPr>
    </w:p>
    <w:p w14:paraId="5FF348D6" w14:textId="59E3DD48" w:rsidR="003F7CC3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214844" w:rsidRPr="002232E7">
        <w:t>The sum of a number and five is three less than twice the number.</w:t>
      </w:r>
    </w:p>
    <w:p w14:paraId="2FF5F7F3" w14:textId="77777777" w:rsidR="00290260" w:rsidRPr="00B01BD8" w:rsidRDefault="00290260" w:rsidP="00290260">
      <w:pPr>
        <w:pStyle w:val="Pquestiontextpartsa"/>
      </w:pPr>
    </w:p>
    <w:p w14:paraId="18B9EE41" w14:textId="77777777" w:rsidR="00290260" w:rsidRDefault="00290260" w:rsidP="008851EA">
      <w:pPr>
        <w:pStyle w:val="Pquestiontextmainstem"/>
      </w:pPr>
    </w:p>
    <w:p w14:paraId="38E66A87" w14:textId="1DE26E61" w:rsidR="00E14832" w:rsidRDefault="00E14832" w:rsidP="00E14832">
      <w:pPr>
        <w:pStyle w:val="Pquestionheadingsx"/>
      </w:pPr>
      <w:r>
        <w:t>Question 16</w:t>
      </w:r>
      <w:r w:rsidR="00DB462F" w:rsidRPr="00DB462F"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B966E9">
        <w:t>1</w:t>
      </w:r>
      <w:r>
        <w:t>]</w:t>
      </w:r>
    </w:p>
    <w:p w14:paraId="543D109C" w14:textId="77777777" w:rsidR="00214844" w:rsidRPr="002232E7" w:rsidRDefault="00214844" w:rsidP="006275A9">
      <w:pPr>
        <w:pStyle w:val="Pquestiontextmainstem"/>
      </w:pPr>
      <w:r w:rsidRPr="002232E7">
        <w:t>Check by substitution whether the number in the brackets is a solution for the equation.</w:t>
      </w:r>
    </w:p>
    <w:p w14:paraId="22EFF318" w14:textId="5CE3CA1D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3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− 5 = 13  (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6) </w:t>
      </w:r>
      <w:r w:rsidR="00E41F96">
        <w:tab/>
      </w:r>
      <w:r w:rsidRPr="00DB462F">
        <w:rPr>
          <w:rStyle w:val="Cquestionpartlabelbold"/>
        </w:rPr>
        <w:t>(b)</w:t>
      </w:r>
      <w:r w:rsidR="00017FB0">
        <w:t xml:space="preserve"> </w:t>
      </w:r>
      <w:r w:rsidR="00214844" w:rsidRPr="002232E7">
        <w:rPr>
          <w:position w:val="-24"/>
        </w:rPr>
        <w:object w:dxaOrig="240" w:dyaOrig="620" w14:anchorId="7E28CA3E">
          <v:shape id="_x0000_i1038" type="#_x0000_t75" style="width:12pt;height:30.75pt" o:ole="">
            <v:imagedata r:id="rId44" o:title=""/>
          </v:shape>
          <o:OLEObject Type="Embed" ProgID="Equation.3" ShapeID="_x0000_i1038" DrawAspect="Content" ObjectID="_1540570546" r:id="rId45"/>
        </w:object>
      </w:r>
      <w:r w:rsidR="00214844" w:rsidRPr="002232E7">
        <w:t xml:space="preserve"> = 20</w:t>
      </w:r>
      <w:r w:rsidR="00017FB0">
        <w:tab/>
      </w:r>
      <w:r w:rsidR="00214844" w:rsidRPr="002232E7">
        <w:t>(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4)</w:t>
      </w:r>
      <w:r w:rsidR="00017FB0">
        <w:tab/>
      </w:r>
      <w:r w:rsidR="00017FB0">
        <w:tab/>
      </w:r>
      <w:r w:rsidRPr="00DB462F">
        <w:rPr>
          <w:rStyle w:val="Cquestionpartlabelbold"/>
        </w:rPr>
        <w:t>(c)</w:t>
      </w:r>
      <w:r w:rsidR="00017FB0">
        <w:rPr>
          <w:rStyle w:val="Cquestionpartlabelbold"/>
        </w:rPr>
        <w:t xml:space="preserve"> </w:t>
      </w:r>
      <w:r w:rsidR="00214844" w:rsidRPr="002232E7">
        <w:rPr>
          <w:position w:val="-24"/>
        </w:rPr>
        <w:object w:dxaOrig="680" w:dyaOrig="620" w14:anchorId="7DE3B078">
          <v:shape id="_x0000_i1039" type="#_x0000_t75" style="width:33.75pt;height:30.75pt" o:ole="">
            <v:imagedata r:id="rId46" o:title=""/>
          </v:shape>
          <o:OLEObject Type="Embed" ProgID="Equation.3" ShapeID="_x0000_i1039" DrawAspect="Content" ObjectID="_1540570547" r:id="rId47"/>
        </w:object>
      </w:r>
      <w:r w:rsidR="00017FB0">
        <w:t xml:space="preserve"> = -1</w:t>
      </w:r>
      <w:r w:rsidR="00017FB0">
        <w:tab/>
      </w:r>
      <w:r w:rsidR="00017FB0">
        <w:tab/>
      </w:r>
      <w:r w:rsidR="00214844" w:rsidRPr="002232E7">
        <w:t>(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-1)</w:t>
      </w:r>
    </w:p>
    <w:p w14:paraId="3717A055" w14:textId="24FCAA32" w:rsidR="004B55DB" w:rsidRPr="00B01BD8" w:rsidRDefault="004B55DB" w:rsidP="00290260">
      <w:pPr>
        <w:pStyle w:val="Pquestiontextpartsa"/>
      </w:pP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0BBBA92F" w14:textId="77777777" w:rsidR="00E41F96" w:rsidRDefault="00E41F96" w:rsidP="00E14832">
      <w:pPr>
        <w:pStyle w:val="Pquestiontextmainstem"/>
      </w:pPr>
    </w:p>
    <w:p w14:paraId="2845434E" w14:textId="1666690C" w:rsidR="00E14832" w:rsidRDefault="00E14832" w:rsidP="00E14832">
      <w:pPr>
        <w:pStyle w:val="Pquestionheadingsx"/>
      </w:pPr>
      <w:r>
        <w:t>Question 17</w:t>
      </w:r>
      <w:r w:rsidR="00DB462F" w:rsidRPr="00DB462F">
        <w:tab/>
      </w:r>
      <w:r w:rsidR="00352672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>
        <w:t>]</w:t>
      </w:r>
    </w:p>
    <w:p w14:paraId="1AB09DFD" w14:textId="77777777" w:rsidR="00214844" w:rsidRPr="002232E7" w:rsidRDefault="00214844" w:rsidP="006275A9">
      <w:pPr>
        <w:pStyle w:val="Pquestiontextmainstem"/>
      </w:pPr>
      <w:r w:rsidRPr="002232E7">
        <w:t>Write a sentence that fits the equation using only words.</w:t>
      </w:r>
    </w:p>
    <w:p w14:paraId="00127F95" w14:textId="77777777" w:rsidR="00214844" w:rsidRPr="002232E7" w:rsidRDefault="00214844" w:rsidP="00DB462F">
      <w:pPr>
        <w:pStyle w:val="Pquestiontextmainstem"/>
      </w:pPr>
      <w:r w:rsidRPr="002232E7">
        <w:t>2(</w:t>
      </w:r>
      <w:r w:rsidRPr="00DB462F">
        <w:rPr>
          <w:rStyle w:val="Cmathsexpressions"/>
          <w:i/>
          <w:iCs/>
        </w:rPr>
        <w:t>m</w:t>
      </w:r>
      <w:r w:rsidRPr="002232E7">
        <w:t xml:space="preserve"> − 2) = 10</w:t>
      </w: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6AAA3AFD" w14:textId="3CE2931E" w:rsidR="00E14832" w:rsidRDefault="00F37229" w:rsidP="00E14832">
      <w:pPr>
        <w:pStyle w:val="Pquestionheadingsx"/>
      </w:pPr>
      <w:r>
        <w:t>Question 18</w:t>
      </w:r>
      <w:r w:rsidR="00DB462F" w:rsidRPr="00DB462F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1</w:t>
      </w:r>
      <w:r w:rsidR="00E14832">
        <w:t>]</w:t>
      </w:r>
    </w:p>
    <w:p w14:paraId="4AB53F48" w14:textId="77777777" w:rsidR="00214844" w:rsidRPr="002232E7" w:rsidRDefault="00214844" w:rsidP="006275A9">
      <w:pPr>
        <w:pStyle w:val="Pquestiontextmainstem"/>
      </w:pPr>
      <w:r w:rsidRPr="002232E7">
        <w:t xml:space="preserve">Write an equation for each of these rules, using the given pronumerals for each of the </w:t>
      </w:r>
      <w:r>
        <w:br/>
      </w:r>
      <w:r w:rsidRPr="002232E7">
        <w:t>quantities described.</w:t>
      </w:r>
    </w:p>
    <w:p w14:paraId="6F48253C" w14:textId="36BBBF9F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2232E7">
        <w:t>Force (</w:t>
      </w:r>
      <w:r w:rsidR="00214844" w:rsidRPr="00DB462F">
        <w:rPr>
          <w:rStyle w:val="Cmathsexpressions"/>
          <w:i/>
          <w:iCs/>
        </w:rPr>
        <w:t>F</w:t>
      </w:r>
      <w:r w:rsidR="00214844" w:rsidRPr="002232E7">
        <w:t>) is equal to mass (</w:t>
      </w:r>
      <w:r w:rsidR="00214844" w:rsidRPr="00DB462F">
        <w:rPr>
          <w:rStyle w:val="Cmathsexpressions"/>
          <w:i/>
          <w:iCs/>
        </w:rPr>
        <w:t>M</w:t>
      </w:r>
      <w:r w:rsidR="00214844" w:rsidRPr="002232E7">
        <w:t>) multiplied by acceleration (</w:t>
      </w:r>
      <w:r w:rsidR="00214844" w:rsidRPr="00DB462F">
        <w:rPr>
          <w:rStyle w:val="Cmathsexpressions"/>
          <w:i/>
          <w:iCs/>
        </w:rPr>
        <w:t>a</w:t>
      </w:r>
      <w:r w:rsidR="00214844" w:rsidRPr="002232E7">
        <w:t>).</w:t>
      </w:r>
    </w:p>
    <w:p w14:paraId="3DC967A8" w14:textId="77777777" w:rsidR="00214844" w:rsidRPr="002232E7" w:rsidRDefault="00214844" w:rsidP="00DB462F">
      <w:pPr>
        <w:pStyle w:val="Pquestiontextmainstem"/>
      </w:pPr>
    </w:p>
    <w:p w14:paraId="729A716B" w14:textId="77777777" w:rsidR="00214844" w:rsidRDefault="00214844" w:rsidP="00DB462F">
      <w:pPr>
        <w:pStyle w:val="Pquestiontextmainstem"/>
      </w:pPr>
    </w:p>
    <w:p w14:paraId="29FE0A76" w14:textId="77777777" w:rsidR="00214844" w:rsidRPr="002232E7" w:rsidRDefault="00214844" w:rsidP="00DB462F">
      <w:pPr>
        <w:pStyle w:val="Pquestiontextmainstem"/>
      </w:pPr>
    </w:p>
    <w:p w14:paraId="772ACBBC" w14:textId="4B246CCC" w:rsidR="00214844" w:rsidRPr="002232E7" w:rsidRDefault="00DB462F" w:rsidP="00DB462F">
      <w:pPr>
        <w:pStyle w:val="Pquestiontextpartsa"/>
      </w:pPr>
      <w:r w:rsidRPr="00DB462F">
        <w:rPr>
          <w:rStyle w:val="Cquestionpartlabelbold"/>
        </w:rPr>
        <w:lastRenderedPageBreak/>
        <w:t>(b)</w:t>
      </w:r>
      <w:r w:rsidRPr="00DB462F">
        <w:tab/>
      </w:r>
      <w:r w:rsidR="00214844" w:rsidRPr="002232E7">
        <w:t>The number of red marbles (</w:t>
      </w:r>
      <w:r w:rsidR="00214844" w:rsidRPr="00DB462F">
        <w:rPr>
          <w:rStyle w:val="Cmathsexpressions"/>
          <w:i/>
          <w:iCs/>
        </w:rPr>
        <w:t>R</w:t>
      </w:r>
      <w:r w:rsidR="00214844" w:rsidRPr="002232E7">
        <w:t xml:space="preserve">) in a bag is </w:t>
      </w:r>
      <w:r w:rsidR="00214844">
        <w:t xml:space="preserve">five less than </w:t>
      </w:r>
      <w:r w:rsidR="00214844" w:rsidRPr="002232E7">
        <w:t>twice the number of blue marbles (</w:t>
      </w:r>
      <w:r w:rsidR="00214844" w:rsidRPr="00DB462F">
        <w:rPr>
          <w:rStyle w:val="Cmathsexpressions"/>
          <w:i/>
          <w:iCs/>
        </w:rPr>
        <w:t>B</w:t>
      </w:r>
      <w:r w:rsidR="00214844" w:rsidRPr="002232E7">
        <w:t>).</w:t>
      </w:r>
    </w:p>
    <w:p w14:paraId="3FD6F28B" w14:textId="77777777" w:rsidR="00214844" w:rsidRPr="002232E7" w:rsidRDefault="00214844" w:rsidP="00DB462F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13E04178" w:rsidR="00E14832" w:rsidRDefault="00F37229" w:rsidP="00E14832">
      <w:pPr>
        <w:pStyle w:val="Pquestionheadingsx"/>
      </w:pPr>
      <w:r>
        <w:t>Question 19</w:t>
      </w:r>
      <w:r w:rsidR="00DB462F" w:rsidRPr="00DB462F">
        <w:tab/>
      </w:r>
      <w:r w:rsidR="00352672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14A7EDC4" w14:textId="77777777" w:rsidR="00214844" w:rsidRPr="002232E7" w:rsidRDefault="00214844" w:rsidP="006275A9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  <w:r>
        <w:t xml:space="preserve"> </w:t>
      </w:r>
    </w:p>
    <w:p w14:paraId="3DFE9799" w14:textId="5925C790" w:rsidR="00214844" w:rsidRPr="002232E7" w:rsidRDefault="00214844" w:rsidP="00DB462F">
      <w:pPr>
        <w:pStyle w:val="Pquestiontextmainstem"/>
      </w:pPr>
      <w:r>
        <w:rPr>
          <w:noProof/>
        </w:rPr>
        <w:drawing>
          <wp:inline distT="0" distB="0" distL="0" distR="0" wp14:anchorId="4D74CB4B" wp14:editId="2F1F26F1">
            <wp:extent cx="2657475" cy="1209675"/>
            <wp:effectExtent l="0" t="0" r="9525" b="9525"/>
            <wp:docPr id="12" name="Picture 12" descr="PM8_SmB_7_04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PM8_SmB_7_04ta_RR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51AE" w14:textId="07DAEEE3" w:rsidR="00E14832" w:rsidRDefault="00F37229" w:rsidP="00E14832">
      <w:pPr>
        <w:pStyle w:val="Pquestionheadingsx"/>
      </w:pPr>
      <w:r>
        <w:t>Question 20</w:t>
      </w:r>
      <w:r w:rsidR="00DB462F" w:rsidRPr="00DB462F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0C062196" w14:textId="0971937C" w:rsidR="00214844" w:rsidRPr="002232E7" w:rsidRDefault="00214844" w:rsidP="006275A9">
      <w:pPr>
        <w:pStyle w:val="Pquestiontextmainstem"/>
      </w:pPr>
      <w:r w:rsidRPr="002232E7">
        <w:t xml:space="preserve">Solve </w:t>
      </w:r>
      <w:r w:rsidR="00E41F96">
        <w:t xml:space="preserve">each of </w:t>
      </w:r>
      <w:r w:rsidRPr="002232E7">
        <w:t>the</w:t>
      </w:r>
      <w:r w:rsidR="00E41F96">
        <w:t>se</w:t>
      </w:r>
      <w:r w:rsidRPr="002232E7">
        <w:t xml:space="preserve"> linear equations using algebra.</w:t>
      </w:r>
    </w:p>
    <w:p w14:paraId="2136489A" w14:textId="3AD7A911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c</w:t>
      </w:r>
      <w:r w:rsidR="006275A9" w:rsidRPr="002232E7">
        <w:t xml:space="preserve"> + 5 = 4</w:t>
      </w:r>
      <w:r w:rsidRPr="00DB462F">
        <w:tab/>
      </w:r>
      <w:r w:rsidR="00E41F96">
        <w:tab/>
      </w:r>
      <w:r w:rsidR="00E41F96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t>17 + 4</w:t>
      </w:r>
      <w:r w:rsidR="006275A9" w:rsidRPr="00DB462F">
        <w:rPr>
          <w:rStyle w:val="Cmathsexpressions"/>
          <w:i/>
          <w:iCs/>
        </w:rPr>
        <w:t>b</w:t>
      </w:r>
      <w:r w:rsidR="006275A9" w:rsidRPr="002232E7">
        <w:t xml:space="preserve"> = -33</w:t>
      </w:r>
    </w:p>
    <w:p w14:paraId="4839805C" w14:textId="2D78BD62" w:rsidR="004B55DB" w:rsidRPr="00B01BD8" w:rsidRDefault="004B55DB" w:rsidP="00290260">
      <w:pPr>
        <w:pStyle w:val="Pquestiontextpartsa"/>
      </w:pP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041EC02E" w14:textId="363DA349" w:rsidR="00F37229" w:rsidRDefault="00F37229" w:rsidP="00F37229">
      <w:pPr>
        <w:pStyle w:val="Pquestionheadingsx"/>
      </w:pPr>
      <w:r>
        <w:t>Question 21</w:t>
      </w:r>
      <w:r w:rsidR="00DB462F" w:rsidRPr="00DB462F"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>
        <w:t>]</w:t>
      </w:r>
    </w:p>
    <w:p w14:paraId="1D189199" w14:textId="77777777" w:rsidR="00214844" w:rsidRDefault="00214844" w:rsidP="006275A9">
      <w:pPr>
        <w:pStyle w:val="Pquestiontextmainstem"/>
      </w:pPr>
      <w:r w:rsidRPr="002232E7">
        <w:t xml:space="preserve">Use the following graph to find the value of: </w:t>
      </w:r>
    </w:p>
    <w:p w14:paraId="161C8A3F" w14:textId="64AE7BE5" w:rsidR="00214844" w:rsidRPr="002232E7" w:rsidRDefault="00C0680B" w:rsidP="00DB462F">
      <w:pPr>
        <w:pStyle w:val="Pquestiontextmainstem"/>
      </w:pPr>
      <w:r>
        <w:rPr>
          <w:noProof/>
        </w:rPr>
        <w:drawing>
          <wp:inline distT="0" distB="0" distL="0" distR="0" wp14:anchorId="2E48A799" wp14:editId="0D7F38B0">
            <wp:extent cx="1800225" cy="2343150"/>
            <wp:effectExtent l="0" t="0" r="9525" b="0"/>
            <wp:docPr id="3" name="Picture 3" descr="C:\Users\ubuluay\Desktop\2nd ed\PM2e-8-ch-tests-exams-RWs\_SUPPLIED_V1_CORREX_230916\PM2e_08_EB_07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buluay\Desktop\2nd ed\PM2e-8-ch-tests-exams-RWs\_SUPPLIED_V1_CORREX_230916\PM2e_08_EB_07_AT_01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4D53" w14:textId="05B03764" w:rsidR="00E41F96" w:rsidRPr="002232E7" w:rsidRDefault="00E41F96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= 2</w:t>
      </w:r>
      <w:r w:rsidR="00214844" w:rsidRPr="002232E7">
        <w:rPr>
          <w:position w:val="-24"/>
        </w:rPr>
        <w:object w:dxaOrig="240" w:dyaOrig="620" w14:anchorId="2A214C29">
          <v:shape id="_x0000_i1040" type="#_x0000_t75" style="width:12pt;height:30.75pt" o:ole="">
            <v:imagedata r:id="rId51" o:title=""/>
          </v:shape>
          <o:OLEObject Type="Embed" ProgID="Equation.3" ShapeID="_x0000_i1040" DrawAspect="Content" ObjectID="_1540570548" r:id="rId52"/>
        </w:objec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DB462F">
        <w:rPr>
          <w:rStyle w:val="Cquestionpartlabelbold"/>
        </w:rPr>
        <w:t>)</w:t>
      </w:r>
      <w:r w:rsidR="008922E6">
        <w:t xml:space="preserve">  </w:t>
      </w:r>
      <w:r w:rsidRPr="00DB462F">
        <w:rPr>
          <w:rStyle w:val="Cmathsexpressions"/>
          <w:i/>
          <w:iCs/>
        </w:rPr>
        <w:t>y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x</w:t>
      </w:r>
      <w:r w:rsidRPr="002232E7">
        <w:t xml:space="preserve"> = -2</w:t>
      </w:r>
    </w:p>
    <w:p w14:paraId="14D3F6BB" w14:textId="77777777" w:rsidR="00C0680B" w:rsidRDefault="00C0680B" w:rsidP="00DB462F">
      <w:pPr>
        <w:pStyle w:val="Pquestiontextpartsa"/>
      </w:pPr>
    </w:p>
    <w:p w14:paraId="21719C52" w14:textId="5A890512" w:rsidR="00214844" w:rsidRPr="002232E7" w:rsidRDefault="00214844" w:rsidP="00DB462F">
      <w:pPr>
        <w:pStyle w:val="Pquestiontextpartsa"/>
      </w:pPr>
      <w:r w:rsidRPr="002232E7">
        <w:fldChar w:fldCharType="begin"/>
      </w:r>
      <w:r w:rsidRPr="002232E7">
        <w:instrText xml:space="preserve"> QUOTE </w:instrText>
      </w:r>
      <w:r w:rsidRPr="002232E7">
        <w:rPr>
          <w:noProof/>
        </w:rPr>
        <w:drawing>
          <wp:inline distT="0" distB="0" distL="0" distR="0" wp14:anchorId="5A738740" wp14:editId="2F48951A">
            <wp:extent cx="44767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2E7">
        <w:instrText xml:space="preserve"> </w:instrText>
      </w:r>
      <w:r w:rsidRPr="002232E7">
        <w:fldChar w:fldCharType="end"/>
      </w:r>
    </w:p>
    <w:p w14:paraId="5BA99D25" w14:textId="6C88AADF" w:rsidR="00E41F96" w:rsidRPr="002232E7" w:rsidRDefault="00E41F96" w:rsidP="00E41F96">
      <w:pPr>
        <w:pStyle w:val="Pquestiontextpartsa"/>
      </w:pPr>
      <w:r w:rsidRPr="00DB462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DB462F">
        <w:rPr>
          <w:rStyle w:val="Cquestionpartlabelbold"/>
        </w:rPr>
        <w:t>)</w:t>
      </w:r>
      <w:r w:rsidRPr="00DB462F">
        <w:tab/>
      </w:r>
      <w:r w:rsidR="00214844" w:rsidRPr="00DB462F">
        <w:rPr>
          <w:rStyle w:val="Cmathsexpressions"/>
          <w:i/>
          <w:iCs/>
        </w:rPr>
        <w:t>x</w:t>
      </w:r>
      <w:r w:rsidR="00214844" w:rsidRPr="002232E7">
        <w:t xml:space="preserve"> </w:t>
      </w:r>
      <w:r>
        <w:t>where</w:t>
      </w:r>
      <w:r w:rsidR="00214844" w:rsidRPr="002232E7">
        <w:t xml:space="preserve"> </w:t>
      </w:r>
      <w:r w:rsidR="00214844" w:rsidRPr="00DB462F">
        <w:rPr>
          <w:rStyle w:val="Cmathsexpressions"/>
          <w:i/>
          <w:iCs/>
        </w:rPr>
        <w:t>y</w:t>
      </w:r>
      <w:r w:rsidR="00214844" w:rsidRPr="002232E7">
        <w:t xml:space="preserve"> = 3</w:t>
      </w:r>
      <w:r>
        <w:tab/>
      </w:r>
      <w:r>
        <w:tab/>
      </w:r>
      <w:r>
        <w:tab/>
      </w:r>
      <w:r>
        <w:tab/>
      </w:r>
      <w:r>
        <w:tab/>
      </w:r>
      <w:r w:rsidRPr="00DB462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DB462F">
        <w:rPr>
          <w:rStyle w:val="Cquestionpartlabelbold"/>
        </w:rPr>
        <w:t>)</w:t>
      </w:r>
      <w:r w:rsidR="008922E6">
        <w:t xml:space="preserve">  </w:t>
      </w:r>
      <w:r w:rsidRPr="00DB462F">
        <w:rPr>
          <w:rStyle w:val="Cmathsexpressions"/>
          <w:i/>
          <w:iCs/>
        </w:rPr>
        <w:t>x</w:t>
      </w:r>
      <w:r w:rsidRPr="002232E7">
        <w:t xml:space="preserve"> </w:t>
      </w:r>
      <w:r>
        <w:t>where</w:t>
      </w:r>
      <w:r w:rsidRPr="002232E7">
        <w:t xml:space="preserve"> </w:t>
      </w:r>
      <w:r w:rsidRPr="00DB462F">
        <w:rPr>
          <w:rStyle w:val="Cmathsexpressions"/>
          <w:i/>
          <w:iCs/>
        </w:rPr>
        <w:t>y</w:t>
      </w:r>
      <w:r w:rsidRPr="002232E7">
        <w:t xml:space="preserve"> = 0</w:t>
      </w:r>
    </w:p>
    <w:p w14:paraId="56EC9EBA" w14:textId="0A88DF93" w:rsidR="00214844" w:rsidRPr="002232E7" w:rsidRDefault="00214844" w:rsidP="00DB462F">
      <w:pPr>
        <w:pStyle w:val="Pquestiontextpartsa"/>
      </w:pPr>
    </w:p>
    <w:p w14:paraId="4E9236DC" w14:textId="77777777" w:rsidR="00214844" w:rsidRPr="002232E7" w:rsidRDefault="00214844" w:rsidP="00DB462F">
      <w:pPr>
        <w:pStyle w:val="Pquestiontextpartsa"/>
      </w:pPr>
    </w:p>
    <w:p w14:paraId="2DDFAD73" w14:textId="5ED5A7D0" w:rsidR="00E14832" w:rsidRDefault="00F37229" w:rsidP="00E14832">
      <w:pPr>
        <w:pStyle w:val="Pquestionheadingsx"/>
      </w:pPr>
      <w:r>
        <w:lastRenderedPageBreak/>
        <w:t>Question 22</w:t>
      </w:r>
      <w:r w:rsidR="00DB462F" w:rsidRPr="00DB462F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3B4A4944" w14:textId="757E9F27" w:rsidR="00214844" w:rsidRPr="002232E7" w:rsidRDefault="00214844" w:rsidP="006275A9">
      <w:pPr>
        <w:pStyle w:val="Pquestiontextmainstem"/>
      </w:pPr>
      <w:r w:rsidRPr="002232E7">
        <w:t>Solve</w:t>
      </w:r>
      <w:r w:rsidR="00E41F96">
        <w:t xml:space="preserve"> each of</w:t>
      </w:r>
      <w:r w:rsidRPr="002232E7">
        <w:t xml:space="preserve"> the</w:t>
      </w:r>
      <w:r w:rsidR="00E41F96">
        <w:t>se</w:t>
      </w:r>
      <w:r w:rsidRPr="002232E7">
        <w:t xml:space="preserve"> linear equations using algebra.</w:t>
      </w:r>
    </w:p>
    <w:p w14:paraId="46BA1C9A" w14:textId="2A4F9836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a</w:t>
      </w:r>
      <w:r w:rsidR="006275A9" w:rsidRPr="002232E7">
        <w:t xml:space="preserve"> − 5 = -17</w:t>
      </w:r>
      <w:r w:rsidRPr="00DB462F">
        <w:tab/>
      </w:r>
      <w:r w:rsidR="00E41F96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t>23 + 4</w:t>
      </w:r>
      <w:r w:rsidR="006275A9" w:rsidRPr="00DB462F">
        <w:rPr>
          <w:rStyle w:val="Cmathsexpressions"/>
          <w:i/>
          <w:iCs/>
        </w:rPr>
        <w:t>b</w:t>
      </w:r>
      <w:r w:rsidR="006275A9" w:rsidRPr="002232E7">
        <w:t xml:space="preserve"> = 5</w:t>
      </w:r>
    </w:p>
    <w:p w14:paraId="3431D5CE" w14:textId="718FF8D7" w:rsidR="00E82C06" w:rsidRPr="00B01BD8" w:rsidRDefault="00E82C06" w:rsidP="00E82C06">
      <w:pPr>
        <w:pStyle w:val="Pquestiontextpartsa"/>
      </w:pPr>
    </w:p>
    <w:p w14:paraId="76E41D1E" w14:textId="77777777" w:rsidR="00E82C06" w:rsidRDefault="00E82C06" w:rsidP="00E82C06">
      <w:pPr>
        <w:pStyle w:val="Pquestiontextpartsa"/>
      </w:pPr>
    </w:p>
    <w:p w14:paraId="283E0D93" w14:textId="77777777" w:rsidR="00E82C06" w:rsidRDefault="00E82C06" w:rsidP="00E82C06">
      <w:pPr>
        <w:pStyle w:val="Pquestiontextmainstem"/>
      </w:pPr>
    </w:p>
    <w:p w14:paraId="6F9B75AC" w14:textId="77777777" w:rsidR="00E82C06" w:rsidRDefault="00E82C06" w:rsidP="00E82C06">
      <w:pPr>
        <w:pStyle w:val="Pquestiontextmainstem"/>
      </w:pPr>
    </w:p>
    <w:p w14:paraId="2ADC44F4" w14:textId="77777777" w:rsidR="00A87DD3" w:rsidRDefault="00A87DD3" w:rsidP="00E82C06">
      <w:pPr>
        <w:pStyle w:val="Pquestiontextmainstem"/>
      </w:pPr>
    </w:p>
    <w:p w14:paraId="790DE685" w14:textId="67731147" w:rsidR="00E14832" w:rsidRDefault="00F37229" w:rsidP="00E14832">
      <w:pPr>
        <w:pStyle w:val="Pquestionheadingsx"/>
      </w:pPr>
      <w:r>
        <w:t>Question 23</w:t>
      </w:r>
      <w:r w:rsidR="00DB462F" w:rsidRPr="00DB462F">
        <w:tab/>
      </w:r>
      <w:r w:rsidR="00C0680B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3E7B8A4F" w14:textId="77777777" w:rsidR="00E41F96" w:rsidRPr="002232E7" w:rsidRDefault="00E41F96" w:rsidP="00E41F96">
      <w:pPr>
        <w:pStyle w:val="Pquestiontextmainstem"/>
      </w:pPr>
      <w:r w:rsidRPr="002232E7">
        <w:t>Solve</w:t>
      </w:r>
      <w:r>
        <w:t xml:space="preserve"> each of</w:t>
      </w:r>
      <w:r w:rsidRPr="002232E7">
        <w:t xml:space="preserve"> the</w:t>
      </w:r>
      <w:r>
        <w:t>se</w:t>
      </w:r>
      <w:r w:rsidRPr="002232E7">
        <w:t xml:space="preserve"> linear equations using algebra.</w:t>
      </w:r>
    </w:p>
    <w:p w14:paraId="0562AAAF" w14:textId="0E21EF1D" w:rsidR="006275A9" w:rsidRPr="002232E7" w:rsidRDefault="00DB462F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2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− 5.6 = 7.2</w:t>
      </w:r>
      <w:r w:rsidRPr="00DB462F">
        <w:tab/>
      </w:r>
      <w:r w:rsidR="00E41F96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rPr>
          <w:position w:val="-24"/>
        </w:rPr>
        <w:object w:dxaOrig="380" w:dyaOrig="620" w14:anchorId="4583989E">
          <v:shape id="_x0000_i1041" type="#_x0000_t75" style="width:18.75pt;height:30.75pt" o:ole="">
            <v:imagedata r:id="rId54" o:title=""/>
          </v:shape>
          <o:OLEObject Type="Embed" ProgID="Equation.3" ShapeID="_x0000_i1041" DrawAspect="Content" ObjectID="_1540570549" r:id="rId55"/>
        </w:object>
      </w:r>
      <w:r w:rsidR="006275A9" w:rsidRPr="002232E7">
        <w:t xml:space="preserve"> + 3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= </w:t>
      </w:r>
      <w:r w:rsidR="006275A9" w:rsidRPr="002232E7">
        <w:rPr>
          <w:position w:val="-24"/>
        </w:rPr>
        <w:object w:dxaOrig="360" w:dyaOrig="620" w14:anchorId="6482B4E5">
          <v:shape id="_x0000_i1042" type="#_x0000_t75" style="width:18pt;height:30.75pt" o:ole="">
            <v:imagedata r:id="rId56" o:title=""/>
          </v:shape>
          <o:OLEObject Type="Embed" ProgID="Equation.3" ShapeID="_x0000_i1042" DrawAspect="Content" ObjectID="_1540570550" r:id="rId57"/>
        </w:objec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353AA7DC" wp14:editId="264663D0">
            <wp:extent cx="85725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</w:p>
    <w:p w14:paraId="46753736" w14:textId="77777777" w:rsidR="00290260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Default="00290260" w:rsidP="00290260">
      <w:pPr>
        <w:pStyle w:val="Pquestiontextpartsa"/>
      </w:pPr>
    </w:p>
    <w:p w14:paraId="090957B9" w14:textId="77777777" w:rsidR="00E41F96" w:rsidRDefault="00E41F96" w:rsidP="00290260">
      <w:pPr>
        <w:pStyle w:val="Pquestiontextpartsa"/>
      </w:pPr>
    </w:p>
    <w:p w14:paraId="4677123F" w14:textId="77777777" w:rsidR="00E41F96" w:rsidRPr="00B01BD8" w:rsidRDefault="00E41F96" w:rsidP="00290260">
      <w:pPr>
        <w:pStyle w:val="Pquestiontextpartsa"/>
      </w:pPr>
    </w:p>
    <w:p w14:paraId="3FABF2A1" w14:textId="3DC1E266" w:rsidR="00E14832" w:rsidRDefault="00F37229" w:rsidP="00E14832">
      <w:pPr>
        <w:pStyle w:val="Pquestionheadingsx"/>
      </w:pPr>
      <w:r>
        <w:t>Question 24</w:t>
      </w:r>
      <w:r w:rsidR="00DB462F" w:rsidRPr="00DB462F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</w:t>
      </w:r>
      <w:r w:rsidR="00E14832">
        <w:t>]</w:t>
      </w:r>
    </w:p>
    <w:p w14:paraId="6A0C3185" w14:textId="77777777" w:rsidR="00E41F96" w:rsidRPr="002232E7" w:rsidRDefault="00E41F96" w:rsidP="00E41F96">
      <w:pPr>
        <w:pStyle w:val="Pquestiontextmainstem"/>
      </w:pPr>
      <w:r w:rsidRPr="002232E7">
        <w:t>Solve</w:t>
      </w:r>
      <w:r>
        <w:t xml:space="preserve"> each of</w:t>
      </w:r>
      <w:r w:rsidRPr="002232E7">
        <w:t xml:space="preserve"> the</w:t>
      </w:r>
      <w:r>
        <w:t>se</w:t>
      </w:r>
      <w:r w:rsidRPr="002232E7">
        <w:t xml:space="preserve"> linear equations using algebra.</w:t>
      </w:r>
    </w:p>
    <w:p w14:paraId="014C3EE5" w14:textId="072937F5" w:rsidR="006275A9" w:rsidRPr="002232E7" w:rsidRDefault="00DB462F" w:rsidP="00E41F96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5 − 4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= -15</w:t>
      </w:r>
      <w:r w:rsidRPr="00DB462F">
        <w:tab/>
      </w:r>
      <w:r w:rsidR="00E41F96">
        <w:tab/>
      </w:r>
      <w:r w:rsidR="00E41F96">
        <w:tab/>
      </w:r>
      <w:r w:rsidR="00E41F96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t>-3 − 2</w:t>
      </w:r>
      <w:r w:rsidR="006275A9" w:rsidRPr="00DB462F">
        <w:rPr>
          <w:rStyle w:val="Cmathsexpressions"/>
          <w:i/>
          <w:iCs/>
        </w:rPr>
        <w:t>m</w:t>
      </w:r>
      <w:r w:rsidR="006275A9" w:rsidRPr="002232E7">
        <w:t xml:space="preserve"> = 9</w:t>
      </w:r>
    </w:p>
    <w:p w14:paraId="01916CB1" w14:textId="171A2C28" w:rsidR="000E6491" w:rsidRDefault="000E6491" w:rsidP="000E6491">
      <w:pPr>
        <w:pStyle w:val="Pquestiontextpartsa"/>
      </w:pPr>
    </w:p>
    <w:p w14:paraId="43037F84" w14:textId="77777777" w:rsidR="000E6491" w:rsidRDefault="000E6491" w:rsidP="000E6491">
      <w:pPr>
        <w:pStyle w:val="Pquestiontextpartsa"/>
      </w:pPr>
    </w:p>
    <w:p w14:paraId="783FD427" w14:textId="77777777" w:rsidR="000E6491" w:rsidRDefault="000E6491" w:rsidP="000E6491">
      <w:pPr>
        <w:pStyle w:val="Pquestiontextpartsa"/>
      </w:pPr>
    </w:p>
    <w:p w14:paraId="5F4E1DBB" w14:textId="77777777" w:rsidR="00A87DD3" w:rsidRDefault="00A87DD3" w:rsidP="000E6491">
      <w:pPr>
        <w:pStyle w:val="Pquestiontextpartsa"/>
      </w:pPr>
    </w:p>
    <w:p w14:paraId="6103E402" w14:textId="77777777" w:rsidR="00E41F96" w:rsidRDefault="00E41F96" w:rsidP="000E6491">
      <w:pPr>
        <w:pStyle w:val="Pquestiontextpartsa"/>
      </w:pPr>
    </w:p>
    <w:p w14:paraId="05DFB828" w14:textId="520F798B" w:rsidR="00E14832" w:rsidRDefault="00F37229" w:rsidP="00E14832">
      <w:pPr>
        <w:pStyle w:val="Pquestionheadingsx"/>
      </w:pPr>
      <w:r>
        <w:t>Question 25</w:t>
      </w:r>
      <w:r w:rsidR="00DB462F" w:rsidRPr="00DB462F">
        <w:tab/>
      </w:r>
      <w:r w:rsidR="00352672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C0680B">
        <w:t>2</w:t>
      </w:r>
      <w:r w:rsidR="00E14832">
        <w:t>]</w:t>
      </w:r>
    </w:p>
    <w:p w14:paraId="044E53B8" w14:textId="5A7BC840" w:rsidR="00214844" w:rsidRPr="002232E7" w:rsidRDefault="00214844" w:rsidP="006275A9">
      <w:pPr>
        <w:pStyle w:val="Pquestiontextmainstem"/>
      </w:pPr>
      <w:r w:rsidRPr="002232E7">
        <w:t xml:space="preserve">Jason buys a cup of coffee each week day morning. On two mornings he also </w:t>
      </w:r>
      <w:r w:rsidR="00F877DC">
        <w:t>buys</w:t>
      </w:r>
      <w:r w:rsidRPr="002232E7">
        <w:t xml:space="preserve"> a </w:t>
      </w:r>
      <w:r w:rsidR="00F877DC">
        <w:t>sandwich</w:t>
      </w:r>
      <w:r w:rsidRPr="002232E7">
        <w:t xml:space="preserve"> for $4.50. He spends a total of $26.50 for </w:t>
      </w:r>
      <w:r w:rsidR="00F877DC">
        <w:t xml:space="preserve">food and drink over </w:t>
      </w:r>
      <w:r w:rsidRPr="002232E7">
        <w:t xml:space="preserve">the </w:t>
      </w:r>
      <w:r>
        <w:t>five</w:t>
      </w:r>
      <w:r w:rsidRPr="002232E7">
        <w:t xml:space="preserve"> mornings. Use an equation to find the cost of </w:t>
      </w:r>
      <w:r w:rsidR="00E35C7E">
        <w:t>a</w:t>
      </w:r>
      <w:r w:rsidRPr="002232E7">
        <w:t xml:space="preserve"> cup of coffee.</w:t>
      </w:r>
    </w:p>
    <w:p w14:paraId="678E1712" w14:textId="6345B56F" w:rsidR="00CE4657" w:rsidRDefault="00CE4657" w:rsidP="00CE4657">
      <w:pPr>
        <w:pStyle w:val="Pquestiontextpartsa"/>
      </w:pPr>
    </w:p>
    <w:p w14:paraId="7486A528" w14:textId="77777777" w:rsidR="00F877DC" w:rsidRDefault="00F877DC" w:rsidP="00CE4657">
      <w:pPr>
        <w:pStyle w:val="Pquestiontextpartsa"/>
      </w:pPr>
    </w:p>
    <w:p w14:paraId="6C7AF5CD" w14:textId="77777777" w:rsidR="00F877DC" w:rsidRDefault="00F877DC" w:rsidP="00CE4657">
      <w:pPr>
        <w:pStyle w:val="Pquestiontextpartsa"/>
      </w:pPr>
    </w:p>
    <w:p w14:paraId="4434A67E" w14:textId="77777777" w:rsidR="00F877DC" w:rsidRDefault="00F877DC" w:rsidP="00CE4657">
      <w:pPr>
        <w:pStyle w:val="Pquestiontextpartsa"/>
      </w:pPr>
    </w:p>
    <w:p w14:paraId="32E414B4" w14:textId="77777777" w:rsidR="00F877DC" w:rsidRDefault="00F877DC" w:rsidP="00CE4657">
      <w:pPr>
        <w:pStyle w:val="Pquestiontextpartsa"/>
      </w:pPr>
    </w:p>
    <w:p w14:paraId="72FB0A90" w14:textId="77777777" w:rsidR="00F877DC" w:rsidRDefault="00F877DC" w:rsidP="00CE4657">
      <w:pPr>
        <w:pStyle w:val="Pquestiontextpartsa"/>
      </w:pPr>
    </w:p>
    <w:p w14:paraId="23D139F7" w14:textId="77777777" w:rsidR="00F877DC" w:rsidRPr="00A61D11" w:rsidRDefault="00F877DC" w:rsidP="00CE4657">
      <w:pPr>
        <w:pStyle w:val="Pquestiontextpartsa"/>
      </w:pPr>
    </w:p>
    <w:p w14:paraId="4DD58A74" w14:textId="399C15F6" w:rsidR="00214844" w:rsidRDefault="00214844" w:rsidP="00214844">
      <w:pPr>
        <w:pStyle w:val="Pquestionheadingsx"/>
      </w:pPr>
      <w:r>
        <w:lastRenderedPageBreak/>
        <w:t>Question 26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263821CF" w14:textId="77777777" w:rsidR="00352672" w:rsidRPr="002232E7" w:rsidRDefault="00352672" w:rsidP="006275A9">
      <w:pPr>
        <w:pStyle w:val="Pquestiontextmainstem"/>
      </w:pPr>
      <w:r w:rsidRPr="002232E7">
        <w:t>Solve the following equations involving fractions.</w:t>
      </w:r>
    </w:p>
    <w:p w14:paraId="71D9C142" w14:textId="1A960A09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rPr>
          <w:position w:val="-24"/>
        </w:rPr>
        <w:object w:dxaOrig="680" w:dyaOrig="620" w14:anchorId="50CF6699">
          <v:shape id="_x0000_i1043" type="#_x0000_t75" style="width:33.75pt;height:30.75pt" o:ole="">
            <v:imagedata r:id="rId59" o:title=""/>
          </v:shape>
          <o:OLEObject Type="Embed" ProgID="Equation.3" ShapeID="_x0000_i1043" DrawAspect="Content" ObjectID="_1540570551" r:id="rId60"/>
        </w:object>
      </w:r>
      <w:r w:rsidR="006275A9" w:rsidRPr="002232E7">
        <w:t xml:space="preserve"> = 7</w:t>
      </w:r>
      <w:r w:rsidR="00F877DC">
        <w:tab/>
      </w:r>
      <w:r w:rsidR="00F877DC">
        <w:tab/>
      </w:r>
      <w:r w:rsidR="00F877DC">
        <w:tab/>
      </w:r>
      <w:r w:rsidR="00F877DC">
        <w:tab/>
      </w:r>
      <w:r w:rsidRPr="00DB462F">
        <w:tab/>
      </w:r>
      <w:r w:rsidRPr="00DB462F">
        <w:rPr>
          <w:rStyle w:val="Cquestionpartlabelbold"/>
        </w:rPr>
        <w:t>(b)</w:t>
      </w:r>
      <w:r w:rsidR="00C0680B">
        <w:rPr>
          <w:rStyle w:val="Cquestionpartlabelbold"/>
        </w:rPr>
        <w:t xml:space="preserve"> </w:t>
      </w:r>
      <w:r w:rsidR="006275A9" w:rsidRPr="002232E7">
        <w:rPr>
          <w:position w:val="-24"/>
        </w:rPr>
        <w:object w:dxaOrig="340" w:dyaOrig="620" w14:anchorId="3F9FD5CC">
          <v:shape id="_x0000_i1044" type="#_x0000_t75" style="width:17.25pt;height:30.75pt" o:ole="">
            <v:imagedata r:id="rId61" o:title=""/>
          </v:shape>
          <o:OLEObject Type="Embed" ProgID="Equation.3" ShapeID="_x0000_i1044" DrawAspect="Content" ObjectID="_1540570552" r:id="rId62"/>
        </w:object>
      </w:r>
      <w:r w:rsidR="006275A9" w:rsidRPr="002232E7">
        <w:t xml:space="preserve"> + 8 = 5</w:t>
      </w:r>
    </w:p>
    <w:p w14:paraId="44D01A25" w14:textId="77777777" w:rsidR="00F877DC" w:rsidRDefault="00F877DC" w:rsidP="00DB462F">
      <w:pPr>
        <w:pStyle w:val="Pquestiontextpartsa"/>
      </w:pPr>
    </w:p>
    <w:p w14:paraId="7E87CF09" w14:textId="77777777" w:rsidR="00F877DC" w:rsidRDefault="00F877DC" w:rsidP="00DB462F">
      <w:pPr>
        <w:pStyle w:val="Pquestiontextpartsa"/>
      </w:pPr>
    </w:p>
    <w:p w14:paraId="3B1E850E" w14:textId="77777777" w:rsidR="00F877DC" w:rsidRDefault="00F877DC" w:rsidP="00DB462F">
      <w:pPr>
        <w:pStyle w:val="Pquestiontextpartsa"/>
      </w:pPr>
    </w:p>
    <w:p w14:paraId="1CE33C6F" w14:textId="77777777" w:rsidR="00F877DC" w:rsidRDefault="00F877DC" w:rsidP="00DB462F">
      <w:pPr>
        <w:pStyle w:val="Pquestiontextpartsa"/>
      </w:pPr>
    </w:p>
    <w:p w14:paraId="549239B3" w14:textId="77777777" w:rsidR="00F877DC" w:rsidRDefault="00F877DC" w:rsidP="00DB462F">
      <w:pPr>
        <w:pStyle w:val="Pquestiontextpartsa"/>
      </w:pPr>
    </w:p>
    <w:p w14:paraId="2554F6FC" w14:textId="77777777" w:rsidR="00B8644D" w:rsidRPr="002232E7" w:rsidRDefault="00B8644D" w:rsidP="00DB462F">
      <w:pPr>
        <w:pStyle w:val="Pquestiontextpartsa"/>
      </w:pPr>
    </w:p>
    <w:p w14:paraId="142D5E0F" w14:textId="3060EEC2" w:rsidR="00214844" w:rsidRDefault="00214844" w:rsidP="00214844">
      <w:pPr>
        <w:pStyle w:val="Pquestionheadingsx"/>
      </w:pPr>
      <w:r>
        <w:t>Question 27</w:t>
      </w:r>
      <w:r w:rsidR="00DB462F" w:rsidRPr="00DB462F">
        <w:tab/>
      </w:r>
      <w:r w:rsidR="00352672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1FE2E866" w14:textId="3B7EFD4A" w:rsidR="00352672" w:rsidRPr="002232E7" w:rsidRDefault="00352672" w:rsidP="006275A9">
      <w:pPr>
        <w:pStyle w:val="Pquestiontextmainstem"/>
      </w:pPr>
      <w:r w:rsidRPr="002232E7">
        <w:t>Solve each of the following equations.</w:t>
      </w:r>
    </w:p>
    <w:p w14:paraId="1BEC409C" w14:textId="4326A446" w:rsidR="006275A9" w:rsidRDefault="00DB462F" w:rsidP="00DB462F">
      <w:pPr>
        <w:pStyle w:val="Pquestiontextpartsa"/>
      </w:pPr>
      <w:r w:rsidRPr="00F877DC">
        <w:rPr>
          <w:rStyle w:val="Cquestionpartlabelbold"/>
        </w:rPr>
        <w:t>(a)</w:t>
      </w:r>
      <w:r w:rsidRPr="00DB462F">
        <w:tab/>
      </w:r>
      <w:r w:rsidR="006275A9" w:rsidRPr="00DB462F">
        <w:t>3(</w:t>
      </w:r>
      <w:r w:rsidR="006275A9" w:rsidRPr="008E01D6">
        <w:rPr>
          <w:rStyle w:val="Cmathsexpressions"/>
          <w:i/>
          <w:iCs/>
        </w:rPr>
        <w:t>x</w:t>
      </w:r>
      <w:r w:rsidR="006275A9" w:rsidRPr="00DB462F">
        <w:t xml:space="preserve"> − 5) = 21</w:t>
      </w:r>
      <w:r w:rsidRPr="00DB462F">
        <w:tab/>
      </w:r>
      <w:r w:rsidR="00F877DC">
        <w:tab/>
      </w:r>
      <w:r w:rsidRPr="00F877DC">
        <w:rPr>
          <w:rStyle w:val="Cquestionpartlabelbold"/>
        </w:rPr>
        <w:t>(b)</w:t>
      </w:r>
      <w:r w:rsidR="008922E6">
        <w:t xml:space="preserve">  </w:t>
      </w:r>
      <w:r w:rsidR="006275A9" w:rsidRPr="00DB462F">
        <w:t>4(3</w:t>
      </w:r>
      <w:r w:rsidR="006275A9" w:rsidRPr="008E01D6">
        <w:rPr>
          <w:rStyle w:val="Cmathsexpressions"/>
          <w:i/>
          <w:iCs/>
        </w:rPr>
        <w:t>x</w:t>
      </w:r>
      <w:r w:rsidR="006275A9" w:rsidRPr="00DB462F">
        <w:t xml:space="preserve"> + 2) = 24</w:t>
      </w:r>
      <w:r w:rsidRPr="00DB462F">
        <w:tab/>
      </w:r>
      <w:r w:rsidR="00F877DC">
        <w:tab/>
      </w:r>
      <w:r w:rsidRPr="00F877DC">
        <w:rPr>
          <w:rStyle w:val="Cquestionpartlabelbold"/>
        </w:rPr>
        <w:t>(c)</w:t>
      </w:r>
      <w:r w:rsidR="008922E6">
        <w:t xml:space="preserve">  </w:t>
      </w:r>
      <w:r w:rsidR="006275A9" w:rsidRPr="00DB462F">
        <w:t>5(2</w:t>
      </w:r>
      <w:r w:rsidR="006275A9" w:rsidRPr="008E01D6">
        <w:rPr>
          <w:rStyle w:val="Cmathsexpressions"/>
          <w:i/>
          <w:iCs/>
        </w:rPr>
        <w:t>c</w:t>
      </w:r>
      <w:r w:rsidR="006275A9" w:rsidRPr="002232E7">
        <w:t xml:space="preserve"> − 3) = 22</w:t>
      </w:r>
    </w:p>
    <w:p w14:paraId="11C7C0C6" w14:textId="77777777" w:rsidR="00F877DC" w:rsidRDefault="00F877DC" w:rsidP="00DB462F">
      <w:pPr>
        <w:pStyle w:val="Pquestiontextpartsa"/>
      </w:pPr>
    </w:p>
    <w:p w14:paraId="373B2AF2" w14:textId="77777777" w:rsidR="00F877DC" w:rsidRDefault="00F877DC" w:rsidP="00DB462F">
      <w:pPr>
        <w:pStyle w:val="Pquestiontextpartsa"/>
      </w:pPr>
    </w:p>
    <w:p w14:paraId="73EB5689" w14:textId="77777777" w:rsidR="00F877DC" w:rsidRDefault="00F877DC" w:rsidP="00DB462F">
      <w:pPr>
        <w:pStyle w:val="Pquestiontextpartsa"/>
      </w:pPr>
    </w:p>
    <w:p w14:paraId="7F3FE838" w14:textId="77777777" w:rsidR="008E01D6" w:rsidRDefault="008E01D6" w:rsidP="00DB462F">
      <w:pPr>
        <w:pStyle w:val="Pquestiontextpartsa"/>
      </w:pPr>
    </w:p>
    <w:p w14:paraId="2663B0B2" w14:textId="77777777" w:rsidR="00F877DC" w:rsidRDefault="00F877DC" w:rsidP="00DB462F">
      <w:pPr>
        <w:pStyle w:val="Pquestiontextpartsa"/>
      </w:pPr>
    </w:p>
    <w:p w14:paraId="5F00394C" w14:textId="77777777" w:rsidR="00F877DC" w:rsidRPr="002232E7" w:rsidRDefault="00F877DC" w:rsidP="00DB462F">
      <w:pPr>
        <w:pStyle w:val="Pquestiontextpartsa"/>
      </w:pPr>
    </w:p>
    <w:p w14:paraId="2B7E17BA" w14:textId="11E10B15" w:rsidR="00214844" w:rsidRDefault="00214844" w:rsidP="00214844">
      <w:pPr>
        <w:pStyle w:val="Pquestionheadingsx"/>
      </w:pPr>
      <w:r>
        <w:t>Question 28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67E77E01" w14:textId="77777777" w:rsidR="00352672" w:rsidRPr="002232E7" w:rsidRDefault="00352672" w:rsidP="006275A9">
      <w:pPr>
        <w:pStyle w:val="Pquestiontextmainstem"/>
      </w:pPr>
      <w:r w:rsidRPr="002232E7">
        <w:t>Write the following statements as equations and then find the value of the unknown.</w:t>
      </w:r>
    </w:p>
    <w:p w14:paraId="5D8C93EE" w14:textId="2DB6D709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352672" w:rsidRPr="002232E7">
        <w:t>A number is doubled and then has six subtracted from it. The result is eight. What is the number?</w:t>
      </w:r>
    </w:p>
    <w:p w14:paraId="7513F291" w14:textId="77777777" w:rsidR="00352672" w:rsidRPr="002232E7" w:rsidRDefault="00352672" w:rsidP="00DB462F">
      <w:pPr>
        <w:pStyle w:val="Pquestiontextmainstem"/>
      </w:pPr>
    </w:p>
    <w:p w14:paraId="194D8E1A" w14:textId="77777777" w:rsidR="00352672" w:rsidRDefault="00352672" w:rsidP="00DB462F">
      <w:pPr>
        <w:pStyle w:val="Pquestiontextmainstem"/>
      </w:pPr>
    </w:p>
    <w:p w14:paraId="2DE0D84B" w14:textId="77777777" w:rsidR="008E01D6" w:rsidRDefault="008E01D6" w:rsidP="00DB462F">
      <w:pPr>
        <w:pStyle w:val="Pquestiontextmainstem"/>
      </w:pPr>
    </w:p>
    <w:p w14:paraId="25D67A8F" w14:textId="77777777" w:rsidR="008E01D6" w:rsidRDefault="008E01D6" w:rsidP="00DB462F">
      <w:pPr>
        <w:pStyle w:val="Pquestiontextmainstem"/>
      </w:pPr>
    </w:p>
    <w:p w14:paraId="2E61224A" w14:textId="77777777" w:rsidR="008E01D6" w:rsidRPr="002232E7" w:rsidRDefault="008E01D6" w:rsidP="00DB462F">
      <w:pPr>
        <w:pStyle w:val="Pquestiontextmainstem"/>
      </w:pPr>
    </w:p>
    <w:p w14:paraId="4F5144CD" w14:textId="77777777" w:rsidR="00352672" w:rsidRPr="002232E7" w:rsidRDefault="00352672" w:rsidP="00DB462F">
      <w:pPr>
        <w:pStyle w:val="Pquestiontextmainstem"/>
      </w:pPr>
    </w:p>
    <w:p w14:paraId="7BC93FA4" w14:textId="50EDD532" w:rsidR="00352672" w:rsidRDefault="00352672" w:rsidP="00DB462F">
      <w:pPr>
        <w:pStyle w:val="Pquestiontextpartsa"/>
      </w:pPr>
      <w:r w:rsidRPr="00DB462F">
        <w:rPr>
          <w:rStyle w:val="Cquestionpartlabelbold"/>
        </w:rPr>
        <w:t>(b)</w:t>
      </w:r>
      <w:r w:rsidR="00DB462F" w:rsidRPr="00DB462F">
        <w:tab/>
      </w:r>
      <w:r w:rsidRPr="002232E7">
        <w:t>Three is subtracted from a number and the result is tripled. If the total of this is eighteen, what is the number?</w:t>
      </w:r>
    </w:p>
    <w:p w14:paraId="26A311C5" w14:textId="77777777" w:rsidR="00F877DC" w:rsidRDefault="00F877DC" w:rsidP="00DB462F">
      <w:pPr>
        <w:pStyle w:val="Pquestiontextpartsa"/>
      </w:pPr>
    </w:p>
    <w:p w14:paraId="5F6D4D6B" w14:textId="77777777" w:rsidR="008E01D6" w:rsidRDefault="008E01D6" w:rsidP="00DB462F">
      <w:pPr>
        <w:pStyle w:val="Pquestiontextpartsa"/>
      </w:pPr>
    </w:p>
    <w:p w14:paraId="58ED8164" w14:textId="77777777" w:rsidR="00F877DC" w:rsidRDefault="00F877DC" w:rsidP="00DB462F">
      <w:pPr>
        <w:pStyle w:val="Pquestiontextpartsa"/>
      </w:pPr>
    </w:p>
    <w:p w14:paraId="2A89B677" w14:textId="77777777" w:rsidR="00F877DC" w:rsidRPr="002232E7" w:rsidRDefault="00F877DC" w:rsidP="00DB462F">
      <w:pPr>
        <w:pStyle w:val="Pquestiontextpartsa"/>
      </w:pPr>
    </w:p>
    <w:p w14:paraId="1F610FD7" w14:textId="7C9B1C95" w:rsidR="00214844" w:rsidRDefault="00214844" w:rsidP="008E01D6">
      <w:pPr>
        <w:pStyle w:val="Pquestionheadingsx"/>
      </w:pPr>
      <w:r>
        <w:lastRenderedPageBreak/>
        <w:t>Question 29</w:t>
      </w:r>
      <w:r w:rsidR="00DB462F" w:rsidRPr="00DB462F"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3</w:t>
      </w:r>
      <w:r>
        <w:t>]</w:t>
      </w:r>
    </w:p>
    <w:p w14:paraId="0E751911" w14:textId="3D455852" w:rsidR="00352672" w:rsidRDefault="00352672" w:rsidP="008E01D6">
      <w:pPr>
        <w:pStyle w:val="Pquestiontextmainstem"/>
        <w:keepNext/>
      </w:pPr>
      <w:r w:rsidRPr="00352672">
        <w:t>A farmer</w:t>
      </w:r>
      <w:r w:rsidR="00F877DC">
        <w:t xml:space="preserve"> has 420 m of electric fence to fence an area for the</w:t>
      </w:r>
      <w:r w:rsidRPr="00352672">
        <w:t xml:space="preserve"> horses. </w:t>
      </w:r>
      <w:r w:rsidR="00F877DC">
        <w:t>T</w:t>
      </w:r>
      <w:r w:rsidRPr="00352672">
        <w:t xml:space="preserve">he </w:t>
      </w:r>
      <w:r w:rsidR="00F877DC">
        <w:t>fenced area will be</w:t>
      </w:r>
      <w:r w:rsidRPr="00352672">
        <w:t xml:space="preserve"> in the shape of a rectangle and </w:t>
      </w:r>
      <w:r w:rsidR="00F877DC">
        <w:t>be</w:t>
      </w:r>
      <w:r w:rsidRPr="00352672">
        <w:t xml:space="preserve"> twice as long as it is wide. </w:t>
      </w:r>
      <w:r w:rsidR="00817ECF">
        <w:t>Write</w:t>
      </w:r>
      <w:r w:rsidRPr="00352672">
        <w:t xml:space="preserve"> an equation for this information and then use </w:t>
      </w:r>
      <w:r w:rsidR="0079170C">
        <w:t>the equation</w:t>
      </w:r>
      <w:r w:rsidRPr="00352672">
        <w:t xml:space="preserve"> to find out the dimensions of </w:t>
      </w:r>
      <w:r w:rsidR="00F877DC">
        <w:t>the</w:t>
      </w:r>
      <w:r w:rsidRPr="00352672">
        <w:t xml:space="preserve"> </w:t>
      </w:r>
      <w:r w:rsidR="00F877DC">
        <w:t>fenced area</w:t>
      </w:r>
      <w:r w:rsidRPr="00352672">
        <w:t xml:space="preserve">.  </w:t>
      </w:r>
    </w:p>
    <w:p w14:paraId="0029C49B" w14:textId="77777777" w:rsidR="00F877DC" w:rsidRDefault="00F877DC" w:rsidP="008E01D6">
      <w:pPr>
        <w:pStyle w:val="Pquestiontextmainstem"/>
        <w:keepNext/>
      </w:pPr>
    </w:p>
    <w:p w14:paraId="5D682BD3" w14:textId="77777777" w:rsidR="00F877DC" w:rsidRDefault="00F877DC" w:rsidP="008E01D6">
      <w:pPr>
        <w:pStyle w:val="Pquestiontextmainstem"/>
        <w:keepNext/>
      </w:pPr>
    </w:p>
    <w:p w14:paraId="00661C5E" w14:textId="77777777" w:rsidR="00F877DC" w:rsidRDefault="00F877DC" w:rsidP="00352672">
      <w:pPr>
        <w:pStyle w:val="Pquestiontextmainstem"/>
      </w:pPr>
    </w:p>
    <w:p w14:paraId="5A89FA26" w14:textId="77777777" w:rsidR="008E01D6" w:rsidRDefault="008E01D6" w:rsidP="00352672">
      <w:pPr>
        <w:pStyle w:val="Pquestiontextmainstem"/>
      </w:pPr>
    </w:p>
    <w:p w14:paraId="7A4E6E0D" w14:textId="77777777" w:rsidR="008E01D6" w:rsidRPr="00352672" w:rsidRDefault="008E01D6" w:rsidP="00352672">
      <w:pPr>
        <w:pStyle w:val="Pquestiontextmainstem"/>
      </w:pPr>
    </w:p>
    <w:p w14:paraId="69A979B4" w14:textId="3583AC96" w:rsidR="00214844" w:rsidRDefault="00214844" w:rsidP="00214844">
      <w:pPr>
        <w:pStyle w:val="Pquestionheadingsx"/>
      </w:pPr>
      <w:r>
        <w:t>Question 30</w:t>
      </w:r>
      <w:r w:rsidR="00DB462F" w:rsidRPr="00DB462F">
        <w:tab/>
      </w:r>
      <w:r w:rsidR="00C0680B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C0680B">
        <w:rPr>
          <w:rStyle w:val="Cmarkslabel"/>
        </w:rPr>
        <w:t>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09F3FFDF" w14:textId="77777777" w:rsidR="00352672" w:rsidRPr="002232E7" w:rsidRDefault="00352672" w:rsidP="006275A9">
      <w:pPr>
        <w:pStyle w:val="Pquestiontextmainstem"/>
      </w:pPr>
      <w:r w:rsidRPr="002232E7">
        <w:t xml:space="preserve">Use the diagram to calculate the value of </w:t>
      </w:r>
      <w:r w:rsidRPr="00DB462F">
        <w:rPr>
          <w:rStyle w:val="Cmathsexpressions"/>
          <w:i/>
          <w:iCs/>
        </w:rPr>
        <w:t>x</w:t>
      </w:r>
      <w:r w:rsidRPr="002232E7">
        <w:t>.</w:t>
      </w:r>
    </w:p>
    <w:p w14:paraId="70ABD737" w14:textId="77777777" w:rsidR="00352672" w:rsidRPr="002232E7" w:rsidRDefault="00352672" w:rsidP="00DB462F">
      <w:pPr>
        <w:pStyle w:val="Pquestiontextmainstem"/>
      </w:pPr>
    </w:p>
    <w:p w14:paraId="0B6C4495" w14:textId="49412A3F" w:rsidR="00352672" w:rsidRDefault="00352672" w:rsidP="00DB462F">
      <w:pPr>
        <w:pStyle w:val="Pquestiontextmainstem"/>
        <w:rPr>
          <w:szCs w:val="22"/>
        </w:rPr>
      </w:pPr>
      <w:r>
        <w:rPr>
          <w:noProof/>
        </w:rPr>
        <w:drawing>
          <wp:inline distT="0" distB="0" distL="0" distR="0" wp14:anchorId="2E90F42C" wp14:editId="1243AC99">
            <wp:extent cx="2657475" cy="1666875"/>
            <wp:effectExtent l="0" t="0" r="9525" b="9525"/>
            <wp:docPr id="15" name="Picture 15" descr="PM8_SmB_7_06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PM8_SmB_7_06ta_RR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DCFD" w14:textId="0EF17A09" w:rsidR="00214844" w:rsidRDefault="00214844" w:rsidP="00214844">
      <w:pPr>
        <w:pStyle w:val="Pquestionheadingsx"/>
      </w:pPr>
      <w:r>
        <w:t>Question 31</w:t>
      </w:r>
      <w:r w:rsidR="00DB462F" w:rsidRPr="00DB462F">
        <w:tab/>
      </w:r>
      <w:r w:rsidR="00352672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2583F1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7EA15122" w14:textId="14B65279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5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− 4 = 2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+ 5</w:t>
      </w:r>
      <w:r w:rsidRPr="00DB462F">
        <w:tab/>
      </w:r>
      <w:r w:rsidR="00F877DC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+ 4 = 8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− 11</w: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0DB2924C" wp14:editId="16A3145A">
            <wp:extent cx="1095375" cy="14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  <w:r w:rsidR="00F877DC">
        <w:tab/>
      </w:r>
      <w:r w:rsidRPr="00DB462F">
        <w:rPr>
          <w:rStyle w:val="Cquestionpartlabelbold"/>
        </w:rPr>
        <w:t>(c)</w:t>
      </w:r>
      <w:r w:rsidR="008922E6">
        <w:t xml:space="preserve">  </w:t>
      </w:r>
      <w:r w:rsidR="006275A9" w:rsidRPr="002232E7">
        <w:t>2</w:t>
      </w:r>
      <w:r w:rsidR="006275A9" w:rsidRPr="00DB462F">
        <w:rPr>
          <w:rStyle w:val="Cmathsexpressions"/>
          <w:i/>
          <w:iCs/>
        </w:rPr>
        <w:t xml:space="preserve">x </w:t>
      </w:r>
      <w:r w:rsidR="006275A9" w:rsidRPr="002232E7">
        <w:t>+ 5 = 7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− 6</w:t>
      </w:r>
    </w:p>
    <w:p w14:paraId="19B45500" w14:textId="77777777" w:rsidR="00352672" w:rsidRDefault="00352672" w:rsidP="00DB462F">
      <w:pPr>
        <w:pStyle w:val="Pquestiontextmainstem"/>
      </w:pPr>
    </w:p>
    <w:p w14:paraId="7F6249BB" w14:textId="77777777" w:rsidR="00F877DC" w:rsidRDefault="00F877DC" w:rsidP="00DB462F">
      <w:pPr>
        <w:pStyle w:val="Pquestiontextmainstem"/>
      </w:pPr>
    </w:p>
    <w:p w14:paraId="78B3842A" w14:textId="77777777" w:rsidR="00F877DC" w:rsidRDefault="00F877DC" w:rsidP="00DB462F">
      <w:pPr>
        <w:pStyle w:val="Pquestiontextmainstem"/>
      </w:pPr>
    </w:p>
    <w:p w14:paraId="19E23B91" w14:textId="77777777" w:rsidR="00F877DC" w:rsidRDefault="00F877DC" w:rsidP="00DB462F">
      <w:pPr>
        <w:pStyle w:val="Pquestiontextmainstem"/>
      </w:pPr>
    </w:p>
    <w:p w14:paraId="3234C841" w14:textId="77777777" w:rsidR="00F877DC" w:rsidRDefault="00F877DC" w:rsidP="00DB462F">
      <w:pPr>
        <w:pStyle w:val="Pquestiontextmainstem"/>
      </w:pPr>
    </w:p>
    <w:p w14:paraId="2DF32920" w14:textId="77777777" w:rsidR="00F877DC" w:rsidRPr="002232E7" w:rsidRDefault="00F877DC" w:rsidP="00DB462F">
      <w:pPr>
        <w:pStyle w:val="Pquestiontextmainstem"/>
      </w:pPr>
    </w:p>
    <w:p w14:paraId="40608D48" w14:textId="069F6E76" w:rsidR="00214844" w:rsidRDefault="00214844" w:rsidP="00214844">
      <w:pPr>
        <w:pStyle w:val="Pquestionheadingsx"/>
      </w:pPr>
      <w:r>
        <w:t>Question 32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083B0254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34128A9E" w14:textId="3EDB7628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− 6 = 2(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+ 5) </w:t>
      </w:r>
      <w:r w:rsidRPr="00DB462F">
        <w:tab/>
      </w:r>
      <w:r w:rsidR="00F877DC">
        <w:tab/>
      </w:r>
      <w:r w:rsidR="00F877DC">
        <w:tab/>
      </w:r>
      <w:r w:rsidR="00F877DC">
        <w:tab/>
      </w:r>
      <w:r w:rsidR="00F877DC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t>6(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+ 2) = 2(1 − 2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) </w:t>
      </w:r>
    </w:p>
    <w:p w14:paraId="57F50146" w14:textId="77777777" w:rsidR="00F877DC" w:rsidRDefault="00F877DC" w:rsidP="00DB462F">
      <w:pPr>
        <w:pStyle w:val="Pquestiontextpartsa"/>
      </w:pPr>
    </w:p>
    <w:p w14:paraId="6D3ECC8B" w14:textId="77777777" w:rsidR="00F877DC" w:rsidRDefault="00F877DC" w:rsidP="00DB462F">
      <w:pPr>
        <w:pStyle w:val="Pquestiontextpartsa"/>
      </w:pPr>
    </w:p>
    <w:p w14:paraId="1D39E2D7" w14:textId="77777777" w:rsidR="00F877DC" w:rsidRDefault="00F877DC" w:rsidP="00DB462F">
      <w:pPr>
        <w:pStyle w:val="Pquestiontextpartsa"/>
      </w:pPr>
    </w:p>
    <w:p w14:paraId="50C00CC6" w14:textId="77777777" w:rsidR="00F877DC" w:rsidRDefault="00F877DC" w:rsidP="00DB462F">
      <w:pPr>
        <w:pStyle w:val="Pquestiontextpartsa"/>
      </w:pPr>
    </w:p>
    <w:p w14:paraId="72B6EA62" w14:textId="77777777" w:rsidR="00F877DC" w:rsidRDefault="00F877DC" w:rsidP="00DB462F">
      <w:pPr>
        <w:pStyle w:val="Pquestiontextpartsa"/>
      </w:pPr>
    </w:p>
    <w:p w14:paraId="6E4AA55D" w14:textId="77777777" w:rsidR="00F877DC" w:rsidRDefault="00F877DC" w:rsidP="00DB462F">
      <w:pPr>
        <w:pStyle w:val="Pquestiontextpartsa"/>
      </w:pPr>
    </w:p>
    <w:p w14:paraId="40B6D30D" w14:textId="77777777" w:rsidR="00F877DC" w:rsidRDefault="00F877DC" w:rsidP="00DB462F">
      <w:pPr>
        <w:pStyle w:val="Pquestiontextpartsa"/>
      </w:pPr>
    </w:p>
    <w:p w14:paraId="5318E5E9" w14:textId="4500F389" w:rsidR="00214844" w:rsidRDefault="00214844" w:rsidP="00214844">
      <w:pPr>
        <w:pStyle w:val="Pquestionheadingsx"/>
      </w:pPr>
      <w:r>
        <w:lastRenderedPageBreak/>
        <w:t>Question 33</w:t>
      </w:r>
      <w:r w:rsidR="00DB462F" w:rsidRPr="00DB462F">
        <w:tab/>
      </w:r>
      <w:r w:rsidR="00352672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24BCFAC9" w14:textId="77777777" w:rsidR="00352672" w:rsidRPr="002232E7" w:rsidRDefault="00352672" w:rsidP="006275A9">
      <w:pPr>
        <w:pStyle w:val="Pquestiontextmainstem"/>
      </w:pPr>
      <w:r w:rsidRPr="002232E7">
        <w:t>Solve the following equations using algebra.</w:t>
      </w:r>
    </w:p>
    <w:p w14:paraId="3F757D29" w14:textId="62F5328C" w:rsidR="006275A9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rPr>
          <w:position w:val="-24"/>
        </w:rPr>
        <w:object w:dxaOrig="680" w:dyaOrig="620" w14:anchorId="0B305F21">
          <v:shape id="_x0000_i1045" type="#_x0000_t75" style="width:33.75pt;height:30.75pt" o:ole="">
            <v:imagedata r:id="rId65" o:title=""/>
          </v:shape>
          <o:OLEObject Type="Embed" ProgID="Equation.3" ShapeID="_x0000_i1045" DrawAspect="Content" ObjectID="_1540570553" r:id="rId66"/>
        </w:object>
      </w:r>
      <w:r w:rsidR="006275A9" w:rsidRPr="002232E7">
        <w:t xml:space="preserve"> = </w:t>
      </w:r>
      <w:r w:rsidR="006275A9" w:rsidRPr="002232E7">
        <w:rPr>
          <w:position w:val="-24"/>
        </w:rPr>
        <w:object w:dxaOrig="639" w:dyaOrig="620" w14:anchorId="59BE19B4">
          <v:shape id="_x0000_i1046" type="#_x0000_t75" style="width:32.25pt;height:30.75pt" o:ole="">
            <v:imagedata r:id="rId67" o:title=""/>
          </v:shape>
          <o:OLEObject Type="Embed" ProgID="Equation.3" ShapeID="_x0000_i1046" DrawAspect="Content" ObjectID="_1540570554" r:id="rId68"/>
        </w:objec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194F529B" wp14:editId="1320CD71">
            <wp:extent cx="981075" cy="285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  <w:r w:rsidR="009368AF">
        <w:tab/>
      </w:r>
      <w:r w:rsidR="008E01D6">
        <w:tab/>
      </w:r>
      <w:r w:rsidRPr="00DB462F">
        <w:rPr>
          <w:rStyle w:val="Cquestionpartlabelbold"/>
        </w:rPr>
        <w:t>(b)</w:t>
      </w:r>
      <w:r w:rsidR="008922E6">
        <w:t xml:space="preserve">  </w:t>
      </w:r>
      <w:r w:rsidR="006275A9" w:rsidRPr="002232E7">
        <w:rPr>
          <w:position w:val="-24"/>
        </w:rPr>
        <w:object w:dxaOrig="560" w:dyaOrig="620" w14:anchorId="6CECE861">
          <v:shape id="_x0000_i1047" type="#_x0000_t75" style="width:27.75pt;height:30.75pt" o:ole="">
            <v:imagedata r:id="rId70" o:title=""/>
          </v:shape>
          <o:OLEObject Type="Embed" ProgID="Equation.3" ShapeID="_x0000_i1047" DrawAspect="Content" ObjectID="_1540570555" r:id="rId71"/>
        </w:object>
      </w:r>
      <w:r w:rsidR="006275A9" w:rsidRPr="002232E7">
        <w:t xml:space="preserve">= </w:t>
      </w:r>
      <w:r w:rsidR="006275A9" w:rsidRPr="002232E7">
        <w:rPr>
          <w:position w:val="-24"/>
        </w:rPr>
        <w:object w:dxaOrig="639" w:dyaOrig="620" w14:anchorId="579BB0D8">
          <v:shape id="_x0000_i1048" type="#_x0000_t75" style="width:32.25pt;height:30.75pt" o:ole="">
            <v:imagedata r:id="rId72" o:title=""/>
          </v:shape>
          <o:OLEObject Type="Embed" ProgID="Equation.3" ShapeID="_x0000_i1048" DrawAspect="Content" ObjectID="_1540570556" r:id="rId73"/>
        </w:object>
      </w:r>
      <w:r w:rsidR="006275A9" w:rsidRPr="002232E7">
        <w:fldChar w:fldCharType="begin"/>
      </w:r>
      <w:r w:rsidR="006275A9" w:rsidRPr="002232E7">
        <w:instrText xml:space="preserve"> QUOTE </w:instrText>
      </w:r>
      <w:r w:rsidR="006275A9" w:rsidRPr="002232E7">
        <w:rPr>
          <w:noProof/>
        </w:rPr>
        <w:drawing>
          <wp:inline distT="0" distB="0" distL="0" distR="0" wp14:anchorId="6C762650" wp14:editId="0BA8C918">
            <wp:extent cx="90487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5A9" w:rsidRPr="002232E7">
        <w:instrText xml:space="preserve"> </w:instrText>
      </w:r>
      <w:r w:rsidR="006275A9" w:rsidRPr="002232E7">
        <w:fldChar w:fldCharType="end"/>
      </w:r>
      <w:r w:rsidRPr="00DB462F">
        <w:tab/>
      </w:r>
      <w:r w:rsidR="009368AF">
        <w:tab/>
      </w:r>
      <w:r w:rsidR="009368AF">
        <w:tab/>
      </w:r>
      <w:r w:rsidRPr="00DB462F">
        <w:rPr>
          <w:rStyle w:val="Cquestionpartlabelbold"/>
        </w:rPr>
        <w:t>(c)</w:t>
      </w:r>
      <w:r w:rsidR="008922E6">
        <w:t xml:space="preserve">  </w:t>
      </w:r>
      <w:r w:rsidR="006275A9" w:rsidRPr="002232E7">
        <w:t>2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+ 4 − 5 = 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+ 1</w:t>
      </w:r>
    </w:p>
    <w:p w14:paraId="44D322C1" w14:textId="77777777" w:rsidR="009368AF" w:rsidRDefault="009368AF" w:rsidP="00DB462F">
      <w:pPr>
        <w:pStyle w:val="Pquestiontextpartsa"/>
      </w:pPr>
    </w:p>
    <w:p w14:paraId="72E92006" w14:textId="77777777" w:rsidR="009368AF" w:rsidRDefault="009368AF" w:rsidP="00DB462F">
      <w:pPr>
        <w:pStyle w:val="Pquestiontextpartsa"/>
      </w:pPr>
    </w:p>
    <w:p w14:paraId="747E852E" w14:textId="77777777" w:rsidR="009368AF" w:rsidRDefault="009368AF" w:rsidP="00DB462F">
      <w:pPr>
        <w:pStyle w:val="Pquestiontextpartsa"/>
      </w:pPr>
    </w:p>
    <w:p w14:paraId="34C8316B" w14:textId="77777777" w:rsidR="009368AF" w:rsidRDefault="009368AF" w:rsidP="00DB462F">
      <w:pPr>
        <w:pStyle w:val="Pquestiontextpartsa"/>
      </w:pPr>
    </w:p>
    <w:p w14:paraId="7F1CAB83" w14:textId="77777777" w:rsidR="009368AF" w:rsidRDefault="009368AF" w:rsidP="00DB462F">
      <w:pPr>
        <w:pStyle w:val="Pquestiontextpartsa"/>
      </w:pPr>
    </w:p>
    <w:p w14:paraId="09ECB209" w14:textId="77777777" w:rsidR="009368AF" w:rsidRDefault="009368AF" w:rsidP="00DB462F">
      <w:pPr>
        <w:pStyle w:val="Pquestiontextpartsa"/>
      </w:pPr>
    </w:p>
    <w:p w14:paraId="5876B70B" w14:textId="77777777" w:rsidR="009368AF" w:rsidRDefault="009368AF" w:rsidP="00DB462F">
      <w:pPr>
        <w:pStyle w:val="Pquestiontextpartsa"/>
      </w:pPr>
    </w:p>
    <w:p w14:paraId="5D590E8A" w14:textId="77777777" w:rsidR="009368AF" w:rsidRDefault="009368AF" w:rsidP="00DB462F">
      <w:pPr>
        <w:pStyle w:val="Pquestiontextpartsa"/>
      </w:pPr>
    </w:p>
    <w:p w14:paraId="3C8FB367" w14:textId="77777777" w:rsidR="009368AF" w:rsidRPr="002232E7" w:rsidRDefault="009368AF" w:rsidP="00DB462F">
      <w:pPr>
        <w:pStyle w:val="Pquestiontextpartsa"/>
      </w:pPr>
    </w:p>
    <w:p w14:paraId="7D3904EA" w14:textId="5D717B6E" w:rsidR="00214844" w:rsidRDefault="00214844" w:rsidP="00214844">
      <w:pPr>
        <w:pStyle w:val="Pquestionheadingsx"/>
      </w:pPr>
      <w:r>
        <w:t>Question 34</w:t>
      </w:r>
      <w:r w:rsidR="00DB462F" w:rsidRPr="00DB462F">
        <w:tab/>
      </w:r>
      <w:r w:rsidR="00352672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>
        <w:t>[7.</w:t>
      </w:r>
      <w:r w:rsidR="00352672">
        <w:t>4</w:t>
      </w:r>
      <w:r>
        <w:t>]</w:t>
      </w:r>
    </w:p>
    <w:p w14:paraId="4D2C0D75" w14:textId="5576F163" w:rsidR="00352672" w:rsidRPr="002232E7" w:rsidRDefault="00352672" w:rsidP="006275A9">
      <w:pPr>
        <w:pStyle w:val="Pquestiontextmainstem"/>
      </w:pPr>
      <w:r w:rsidRPr="002232E7">
        <w:t xml:space="preserve">Solve the following equations graphically by finding the point of intersection of </w:t>
      </w:r>
      <w:r w:rsidR="009368AF">
        <w:t>relevant</w:t>
      </w:r>
      <w:r w:rsidRPr="002232E7">
        <w:t xml:space="preserve"> graphs.</w:t>
      </w:r>
    </w:p>
    <w:p w14:paraId="7FDBB145" w14:textId="3B797136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6275A9" w:rsidRPr="002232E7">
        <w:t xml:space="preserve">2 − 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= </w:t>
      </w:r>
      <w:r w:rsidR="006275A9" w:rsidRPr="00DB462F">
        <w:rPr>
          <w:rStyle w:val="Cmathsexpressions"/>
          <w:i/>
          <w:iCs/>
        </w:rPr>
        <w:t>x</w:t>
      </w:r>
    </w:p>
    <w:p w14:paraId="2A2C9AC1" w14:textId="21BAEE1A" w:rsidR="006275A9" w:rsidRPr="002232E7" w:rsidRDefault="006275A9" w:rsidP="00DB462F">
      <w:pPr>
        <w:pStyle w:val="Pquestiontextmainstem"/>
      </w:pPr>
      <w:r>
        <w:rPr>
          <w:noProof/>
        </w:rPr>
        <w:drawing>
          <wp:inline distT="0" distB="0" distL="0" distR="0" wp14:anchorId="727D83C3" wp14:editId="5434CF5E">
            <wp:extent cx="2324100" cy="2238375"/>
            <wp:effectExtent l="0" t="0" r="0" b="9525"/>
            <wp:docPr id="20" name="Picture 20" descr="PM8_SmB_7_07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PM8_SmB_7_07ta_RR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EFF0" w14:textId="38B0CFE2" w:rsidR="006275A9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6275A9" w:rsidRPr="002232E7">
        <w:t>3</w:t>
      </w:r>
      <w:r w:rsidR="006275A9" w:rsidRPr="00DB462F">
        <w:rPr>
          <w:rStyle w:val="Cmathsexpressions"/>
          <w:i/>
          <w:iCs/>
        </w:rPr>
        <w:t>x</w:t>
      </w:r>
      <w:r w:rsidR="006275A9" w:rsidRPr="002232E7">
        <w:t xml:space="preserve"> + 5 = 1 − </w:t>
      </w:r>
      <w:r w:rsidR="006275A9" w:rsidRPr="00DB462F">
        <w:rPr>
          <w:rStyle w:val="Cmathsexpressions"/>
          <w:i/>
          <w:iCs/>
        </w:rPr>
        <w:t>x</w:t>
      </w:r>
    </w:p>
    <w:p w14:paraId="07658F33" w14:textId="77777777" w:rsidR="006275A9" w:rsidRPr="002232E7" w:rsidRDefault="006275A9" w:rsidP="00DB462F">
      <w:pPr>
        <w:pStyle w:val="Pquestiontextmainstem"/>
      </w:pPr>
      <w:r>
        <w:rPr>
          <w:noProof/>
        </w:rPr>
        <w:drawing>
          <wp:inline distT="0" distB="0" distL="0" distR="0" wp14:anchorId="090428FC" wp14:editId="7FA50B3B">
            <wp:extent cx="2324100" cy="2305050"/>
            <wp:effectExtent l="0" t="0" r="0" b="0"/>
            <wp:docPr id="19" name="Picture 19" descr="PM8_SmB_7_08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PM8_SmB_7_08ta_RR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3AA8" w14:textId="7EEA1091" w:rsidR="001B433F" w:rsidRDefault="001B433F" w:rsidP="008922E6">
      <w:pPr>
        <w:pStyle w:val="Psectionresults"/>
        <w:spacing w:before="240" w:after="0"/>
      </w:pPr>
      <w:r>
        <w:t xml:space="preserve">Short answer results: ___ / </w:t>
      </w:r>
      <w:r w:rsidR="00410847">
        <w:t>10</w:t>
      </w:r>
      <w:r w:rsidR="00E35C7E">
        <w:t>5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759E2145" w:rsidR="001B433F" w:rsidRDefault="003D2F2C" w:rsidP="00B80E6D">
      <w:pPr>
        <w:pStyle w:val="Pquestionheadingsx1stafterhead"/>
      </w:pPr>
      <w:r>
        <w:t xml:space="preserve">Question </w:t>
      </w:r>
      <w:r w:rsidR="00352672">
        <w:t>35</w:t>
      </w:r>
      <w:r w:rsidR="00DB462F" w:rsidRPr="00DB462F">
        <w:tab/>
      </w:r>
      <w:r w:rsidR="00352672">
        <w:rPr>
          <w:rStyle w:val="Cmarkslabel"/>
        </w:rPr>
        <w:t>9</w:t>
      </w:r>
      <w:r w:rsidR="001B433F" w:rsidRPr="001B433F">
        <w:rPr>
          <w:rStyle w:val="Cmarkslabel"/>
        </w:rPr>
        <w:t xml:space="preserve"> marks</w:t>
      </w:r>
      <w:r w:rsidR="00DB462F" w:rsidRPr="00DB462F">
        <w:tab/>
      </w:r>
      <w:r w:rsidR="002859EE">
        <w:t>[7.</w:t>
      </w:r>
      <w:r w:rsidR="00352672">
        <w:t>2, 7.3, 7.5</w:t>
      </w:r>
      <w:r w:rsidR="001B433F">
        <w:t>]</w:t>
      </w:r>
    </w:p>
    <w:p w14:paraId="6BBCF7D9" w14:textId="069870A6" w:rsidR="00352672" w:rsidRPr="002232E7" w:rsidRDefault="00352672" w:rsidP="006275A9">
      <w:pPr>
        <w:pStyle w:val="Pquestiontextmainstem"/>
      </w:pPr>
      <w:r w:rsidRPr="002232E7">
        <w:t>A 5</w:t>
      </w:r>
      <w:r>
        <w:t xml:space="preserve"> </w:t>
      </w:r>
      <w:r w:rsidRPr="002232E7">
        <w:t>L bucket is filled to the top. It has a leak so that 500 mL of water leaks out every minute. The rate</w:t>
      </w:r>
      <w:r w:rsidR="009368AF">
        <w:t xml:space="preserve"> of</w:t>
      </w:r>
      <w:r w:rsidRPr="002232E7">
        <w:t xml:space="preserve"> </w:t>
      </w:r>
      <w:r w:rsidR="009368AF" w:rsidRPr="002232E7">
        <w:t xml:space="preserve">leakage </w:t>
      </w:r>
      <w:r w:rsidRPr="002232E7">
        <w:t xml:space="preserve">is </w:t>
      </w:r>
      <w:r w:rsidR="009368AF">
        <w:t>shown in</w:t>
      </w:r>
      <w:r w:rsidRPr="002232E7">
        <w:t xml:space="preserve"> the graph</w:t>
      </w:r>
      <w:r>
        <w:t>.</w:t>
      </w:r>
    </w:p>
    <w:p w14:paraId="4B7D2908" w14:textId="284D532C" w:rsidR="00352672" w:rsidRPr="002232E7" w:rsidRDefault="00352672" w:rsidP="006275A9">
      <w:pPr>
        <w:pStyle w:val="Pquestiontextmainstem"/>
      </w:pPr>
      <w:r>
        <w:rPr>
          <w:noProof/>
        </w:rPr>
        <w:drawing>
          <wp:inline distT="0" distB="0" distL="0" distR="0" wp14:anchorId="79C4ED1D" wp14:editId="091290E5">
            <wp:extent cx="2228850" cy="2076450"/>
            <wp:effectExtent l="0" t="0" r="0" b="0"/>
            <wp:docPr id="21" name="Picture 21" descr="PM8_SmB_7_09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PM8_SmB_7_09ta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F2A6" w14:textId="7B586AD1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352672" w:rsidRPr="002232E7">
        <w:t xml:space="preserve">How </w:t>
      </w:r>
      <w:r w:rsidR="009368AF">
        <w:t>much time</w:t>
      </w:r>
      <w:r w:rsidR="00352672" w:rsidRPr="002232E7">
        <w:t xml:space="preserve"> does it take for the bucket to empty?</w:t>
      </w:r>
    </w:p>
    <w:p w14:paraId="72FD851C" w14:textId="77777777" w:rsidR="007F6D5B" w:rsidRPr="002232E7" w:rsidRDefault="007F6D5B" w:rsidP="00DB462F">
      <w:pPr>
        <w:pStyle w:val="Pquestiontextmainstem"/>
      </w:pPr>
    </w:p>
    <w:p w14:paraId="1116EEC4" w14:textId="43D09F69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352672" w:rsidRPr="002232E7">
        <w:t>Give the graph a title.</w:t>
      </w:r>
    </w:p>
    <w:p w14:paraId="37D29D0F" w14:textId="2408083B" w:rsidR="00352672" w:rsidRDefault="00352672" w:rsidP="00DB462F">
      <w:pPr>
        <w:pStyle w:val="Pquestiontextmainstem"/>
      </w:pPr>
    </w:p>
    <w:p w14:paraId="25E029B5" w14:textId="179AB074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(c)</w:t>
      </w:r>
      <w:r w:rsidRPr="00DB462F">
        <w:tab/>
      </w:r>
      <w:r w:rsidR="00352672" w:rsidRPr="002232E7">
        <w:t>What does the point (0, 5000) represent?</w:t>
      </w:r>
    </w:p>
    <w:p w14:paraId="23ACD5C1" w14:textId="77777777" w:rsidR="00352672" w:rsidRDefault="00352672" w:rsidP="00DB462F">
      <w:pPr>
        <w:pStyle w:val="Pquestiontextmainstem"/>
      </w:pPr>
    </w:p>
    <w:p w14:paraId="09F76580" w14:textId="77777777" w:rsidR="007F6D5B" w:rsidRPr="002232E7" w:rsidRDefault="007F6D5B" w:rsidP="00DB462F">
      <w:pPr>
        <w:pStyle w:val="Pquestiontextmainstem"/>
      </w:pPr>
    </w:p>
    <w:p w14:paraId="1EE1EB41" w14:textId="1899E419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(d)</w:t>
      </w:r>
      <w:r w:rsidR="00DB462F" w:rsidRPr="00DB462F">
        <w:tab/>
      </w:r>
      <w:r w:rsidR="009368AF">
        <w:t>H</w:t>
      </w:r>
      <w:r w:rsidRPr="002232E7">
        <w:t xml:space="preserve">ow </w:t>
      </w:r>
      <w:r w:rsidR="009368AF">
        <w:t>much time ha</w:t>
      </w:r>
      <w:r w:rsidR="005E05CE">
        <w:t>s</w:t>
      </w:r>
      <w:r w:rsidR="009368AF">
        <w:t xml:space="preserve"> passed</w:t>
      </w:r>
      <w:r w:rsidRPr="002232E7">
        <w:t xml:space="preserve"> </w:t>
      </w:r>
      <w:r w:rsidR="009368AF">
        <w:t xml:space="preserve">when there </w:t>
      </w:r>
      <w:r w:rsidR="005E05CE">
        <w:t>is</w:t>
      </w:r>
      <w:r w:rsidRPr="002232E7">
        <w:t xml:space="preserve"> 3500 mL left in the bucket?</w:t>
      </w:r>
    </w:p>
    <w:p w14:paraId="5C0AD0C3" w14:textId="77777777" w:rsidR="00352672" w:rsidRPr="002232E7" w:rsidRDefault="00352672" w:rsidP="00DB462F">
      <w:pPr>
        <w:pStyle w:val="Pquestiontextmainstem"/>
      </w:pPr>
    </w:p>
    <w:p w14:paraId="2A95A2F3" w14:textId="77777777" w:rsidR="00352672" w:rsidRPr="002232E7" w:rsidRDefault="00352672" w:rsidP="00DB462F">
      <w:pPr>
        <w:pStyle w:val="Pquestiontextmainstem"/>
      </w:pPr>
    </w:p>
    <w:p w14:paraId="499915E0" w14:textId="4DB0C39A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(e)</w:t>
      </w:r>
      <w:r w:rsidR="00DB462F" w:rsidRPr="00DB462F">
        <w:tab/>
      </w:r>
      <w:r w:rsidRPr="002232E7">
        <w:t>How much water is left in the bucket after 4 minutes?</w:t>
      </w:r>
    </w:p>
    <w:p w14:paraId="10E904CD" w14:textId="77777777" w:rsidR="00352672" w:rsidRDefault="00352672" w:rsidP="00DB462F">
      <w:pPr>
        <w:pStyle w:val="Pquestiontextmainstem"/>
      </w:pPr>
    </w:p>
    <w:p w14:paraId="02E72BB5" w14:textId="77777777" w:rsidR="007F6D5B" w:rsidRPr="002232E7" w:rsidRDefault="007F6D5B" w:rsidP="00DB462F">
      <w:pPr>
        <w:pStyle w:val="Pquestiontextmainstem"/>
      </w:pPr>
    </w:p>
    <w:p w14:paraId="35A1CBE2" w14:textId="19797DC8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(f)</w:t>
      </w:r>
      <w:r w:rsidR="009368AF">
        <w:rPr>
          <w:rStyle w:val="Cquestionpartlabelbold"/>
        </w:rPr>
        <w:tab/>
      </w:r>
      <w:r w:rsidRPr="002232E7">
        <w:t>How much water is left after 7 minutes?</w:t>
      </w:r>
    </w:p>
    <w:p w14:paraId="1B176C9A" w14:textId="77777777" w:rsidR="00352672" w:rsidRDefault="00352672" w:rsidP="00DB462F">
      <w:pPr>
        <w:pStyle w:val="Pquestiontextmainstem"/>
      </w:pPr>
    </w:p>
    <w:p w14:paraId="798465A3" w14:textId="77777777" w:rsidR="007F6D5B" w:rsidRDefault="007F6D5B" w:rsidP="00DB462F">
      <w:pPr>
        <w:pStyle w:val="Pquestiontextmainstem"/>
      </w:pPr>
    </w:p>
    <w:p w14:paraId="400E9A67" w14:textId="3AF22EC8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(g)</w:t>
      </w:r>
      <w:r w:rsidR="00DB462F" w:rsidRPr="00DB462F">
        <w:tab/>
      </w:r>
      <w:r w:rsidRPr="002232E7">
        <w:t>How much water has leaked from the bucket after 8 minutes?</w:t>
      </w:r>
    </w:p>
    <w:p w14:paraId="0B46277B" w14:textId="77777777" w:rsidR="00352672" w:rsidRDefault="00352672" w:rsidP="00DB462F">
      <w:pPr>
        <w:pStyle w:val="Pquestiontextmainstem"/>
      </w:pPr>
    </w:p>
    <w:p w14:paraId="673C28D5" w14:textId="77777777" w:rsidR="007F6D5B" w:rsidRPr="002232E7" w:rsidRDefault="007F6D5B" w:rsidP="00DB462F">
      <w:pPr>
        <w:pStyle w:val="Pquestiontextmainstem"/>
      </w:pPr>
    </w:p>
    <w:p w14:paraId="758B3E5B" w14:textId="6127E5C0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(h)</w:t>
      </w:r>
      <w:r w:rsidR="009368AF">
        <w:rPr>
          <w:rStyle w:val="Cquestionpartlabelbold"/>
        </w:rPr>
        <w:tab/>
      </w:r>
      <w:r w:rsidR="008922E6">
        <w:t>Which is</w:t>
      </w:r>
      <w:r w:rsidRPr="002232E7">
        <w:t xml:space="preserve"> the correct equation for the graph</w:t>
      </w:r>
      <w:r w:rsidR="008922E6">
        <w:t>?</w:t>
      </w:r>
    </w:p>
    <w:p w14:paraId="69BCE1E6" w14:textId="1C9F91F6" w:rsidR="006275A9" w:rsidRPr="002232E7" w:rsidRDefault="006275A9" w:rsidP="009368AF">
      <w:pPr>
        <w:pStyle w:val="Pquestiontextmcqoptions"/>
      </w:pPr>
      <w:r w:rsidRPr="00DB462F">
        <w:rPr>
          <w:rStyle w:val="Cquestionpartlabelbold"/>
        </w:rPr>
        <w:t>A</w:t>
      </w:r>
      <w:r w:rsidR="009368AF">
        <w:tab/>
      </w:r>
      <w:r w:rsidRPr="00DB462F">
        <w:rPr>
          <w:rStyle w:val="Cmathsexpressions"/>
          <w:i/>
          <w:iCs/>
        </w:rPr>
        <w:t>t</w:t>
      </w:r>
      <w:r w:rsidRPr="002232E7">
        <w:t xml:space="preserve"> = 500 − 5000</w:t>
      </w:r>
      <w:r w:rsidRPr="00DB462F">
        <w:rPr>
          <w:rStyle w:val="Cmathsexpressions"/>
          <w:i/>
          <w:iCs/>
        </w:rPr>
        <w:t>V</w:t>
      </w:r>
      <w:r w:rsidR="00DB462F" w:rsidRPr="00DB462F">
        <w:tab/>
      </w:r>
      <w:r w:rsidR="009368AF">
        <w:tab/>
      </w:r>
      <w:r w:rsidRPr="00DB462F">
        <w:rPr>
          <w:rStyle w:val="Cquestionpartlabelbold"/>
        </w:rPr>
        <w:t>B</w:t>
      </w:r>
      <w:r w:rsidR="009368AF">
        <w:rPr>
          <w:rStyle w:val="Cmathsexpressions"/>
          <w:i/>
          <w:iCs/>
        </w:rPr>
        <w:tab/>
      </w:r>
      <w:r w:rsidRPr="00DB462F">
        <w:rPr>
          <w:rStyle w:val="Cmathsexpressions"/>
          <w:i/>
          <w:iCs/>
        </w:rPr>
        <w:t>t</w:t>
      </w:r>
      <w:r w:rsidRPr="002232E7">
        <w:t xml:space="preserve"> = 5000 − 500</w:t>
      </w:r>
      <w:r w:rsidRPr="00DB462F">
        <w:rPr>
          <w:rStyle w:val="Cmathsexpressions"/>
          <w:i/>
          <w:iCs/>
        </w:rPr>
        <w:t>V</w:t>
      </w:r>
      <w:r w:rsidR="009368AF">
        <w:rPr>
          <w:rStyle w:val="Cmathsexpressions"/>
          <w:i/>
          <w:iCs/>
        </w:rPr>
        <w:tab/>
      </w:r>
      <w:r w:rsidR="009368AF">
        <w:rPr>
          <w:rStyle w:val="Cmathsexpressions"/>
          <w:i/>
          <w:iCs/>
        </w:rPr>
        <w:tab/>
      </w:r>
      <w:r w:rsidRPr="00DB462F">
        <w:rPr>
          <w:rStyle w:val="Cquestionpartlabelbold"/>
        </w:rPr>
        <w:t>C</w:t>
      </w:r>
      <w:r w:rsidR="009368AF">
        <w:rPr>
          <w:rStyle w:val="Cmathsexpressions"/>
          <w:i/>
          <w:iCs/>
        </w:rPr>
        <w:tab/>
      </w:r>
      <w:r w:rsidRPr="00DB462F">
        <w:rPr>
          <w:rStyle w:val="Cmathsexpressions"/>
          <w:i/>
          <w:iCs/>
        </w:rPr>
        <w:t>V</w:t>
      </w:r>
      <w:r w:rsidRPr="002232E7">
        <w:t xml:space="preserve"> = 500 − 5000</w:t>
      </w:r>
      <w:r w:rsidRPr="00DB462F">
        <w:rPr>
          <w:rStyle w:val="Cmathsexpressions"/>
          <w:i/>
          <w:iCs/>
        </w:rPr>
        <w:t>t</w:t>
      </w:r>
      <w:r w:rsidR="00DB462F" w:rsidRPr="00DB462F">
        <w:tab/>
      </w:r>
      <w:r w:rsidR="009368AF">
        <w:tab/>
      </w:r>
      <w:r w:rsidRPr="00DB462F">
        <w:rPr>
          <w:rStyle w:val="Cquestionpartlabelbold"/>
        </w:rPr>
        <w:t>D</w:t>
      </w:r>
      <w:r w:rsidR="009368AF">
        <w:rPr>
          <w:rStyle w:val="Cmathsexpressions"/>
          <w:i/>
          <w:iCs/>
        </w:rPr>
        <w:tab/>
      </w:r>
      <w:r w:rsidRPr="00DB462F">
        <w:rPr>
          <w:rStyle w:val="Cmathsexpressions"/>
          <w:i/>
          <w:iCs/>
        </w:rPr>
        <w:t>V</w:t>
      </w:r>
      <w:r w:rsidRPr="002232E7">
        <w:t xml:space="preserve"> = 5000 − 500</w:t>
      </w:r>
      <w:r w:rsidRPr="00DB462F">
        <w:rPr>
          <w:rStyle w:val="Cmathsexpressions"/>
          <w:i/>
          <w:iCs/>
        </w:rPr>
        <w:t>t</w:t>
      </w:r>
    </w:p>
    <w:p w14:paraId="5C1BA263" w14:textId="77777777" w:rsidR="00352672" w:rsidRPr="002232E7" w:rsidRDefault="00352672" w:rsidP="00DB462F">
      <w:pPr>
        <w:pStyle w:val="Pquestiontextmainstem"/>
      </w:pPr>
    </w:p>
    <w:p w14:paraId="2B3184DC" w14:textId="4A376F71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(i)</w:t>
      </w:r>
      <w:r w:rsidR="00DB462F" w:rsidRPr="00DB462F">
        <w:tab/>
      </w:r>
      <w:r w:rsidRPr="002232E7">
        <w:t>If the rate that the water leaked from the bucket doubled, how long would it take for the bucket to be empty?</w:t>
      </w:r>
    </w:p>
    <w:p w14:paraId="62492C5F" w14:textId="2BCBAF60" w:rsidR="00CE4657" w:rsidRPr="00A61D11" w:rsidRDefault="00CE4657" w:rsidP="00CE4657">
      <w:pPr>
        <w:pStyle w:val="Pquestiontextpartsa"/>
      </w:pPr>
    </w:p>
    <w:p w14:paraId="564B5014" w14:textId="77777777" w:rsidR="00362685" w:rsidRDefault="00362685" w:rsidP="00362685">
      <w:pPr>
        <w:pStyle w:val="Pquestiontextmainstem"/>
      </w:pPr>
    </w:p>
    <w:p w14:paraId="149F3D13" w14:textId="3B3D077F" w:rsidR="00253779" w:rsidRDefault="007A4898" w:rsidP="00253779">
      <w:pPr>
        <w:pStyle w:val="Pquestionheadingsx"/>
      </w:pPr>
      <w:r>
        <w:lastRenderedPageBreak/>
        <w:t xml:space="preserve">Question </w:t>
      </w:r>
      <w:r w:rsidR="00352672">
        <w:t>36</w:t>
      </w:r>
      <w:r w:rsidR="00DB462F" w:rsidRPr="00DB462F">
        <w:tab/>
      </w:r>
      <w:r w:rsidR="00352672">
        <w:rPr>
          <w:rStyle w:val="Cmarkslabel"/>
        </w:rPr>
        <w:t>6</w:t>
      </w:r>
      <w:r w:rsidR="00253779" w:rsidRPr="001B433F">
        <w:rPr>
          <w:rStyle w:val="Cmarkslabel"/>
        </w:rPr>
        <w:t xml:space="preserve"> marks</w:t>
      </w:r>
      <w:r w:rsidR="00DB462F" w:rsidRPr="00DB462F">
        <w:tab/>
      </w:r>
      <w:r w:rsidR="00352672">
        <w:t>[7.1, 7.2, 7.5]</w:t>
      </w:r>
    </w:p>
    <w:p w14:paraId="3F5EDC6D" w14:textId="2DEAB1CB" w:rsidR="00352672" w:rsidRPr="002232E7" w:rsidRDefault="00352672" w:rsidP="006275A9">
      <w:pPr>
        <w:pStyle w:val="Pquestiontextmainstem"/>
      </w:pPr>
      <w:r w:rsidRPr="002232E7">
        <w:t>Peta has a mobile phone plan</w:t>
      </w:r>
      <w:r w:rsidR="009368AF">
        <w:t xml:space="preserve"> that</w:t>
      </w:r>
      <w:r w:rsidRPr="002232E7">
        <w:t xml:space="preserve"> </w:t>
      </w:r>
      <w:r w:rsidR="009368AF">
        <w:t>provides</w:t>
      </w:r>
      <w:r w:rsidR="00B9392C">
        <w:t xml:space="preserve"> $350 of SMS and calls</w:t>
      </w:r>
      <w:r w:rsidRPr="002232E7">
        <w:t xml:space="preserve"> </w:t>
      </w:r>
      <w:r w:rsidR="009368AF">
        <w:t xml:space="preserve">each month. </w:t>
      </w:r>
      <w:r w:rsidR="00817ECF">
        <w:t xml:space="preserve">Each month it costs $35 </w:t>
      </w:r>
      <w:r w:rsidR="00817ECF" w:rsidRPr="002232E7">
        <w:t xml:space="preserve">plus </w:t>
      </w:r>
      <w:r w:rsidR="00817ECF">
        <w:t xml:space="preserve">the cost of </w:t>
      </w:r>
      <w:r w:rsidR="00817ECF" w:rsidRPr="002232E7">
        <w:t xml:space="preserve">any </w:t>
      </w:r>
      <w:r w:rsidR="00817ECF">
        <w:t>additional</w:t>
      </w:r>
      <w:r w:rsidR="00817ECF" w:rsidRPr="002232E7">
        <w:t xml:space="preserve"> </w:t>
      </w:r>
      <w:r w:rsidR="00817ECF">
        <w:t>SMS and calls</w:t>
      </w:r>
      <w:r w:rsidR="00817ECF" w:rsidRPr="002232E7">
        <w:t xml:space="preserve"> over the $350 </w:t>
      </w:r>
      <w:r w:rsidR="00817ECF">
        <w:t>covered</w:t>
      </w:r>
      <w:r w:rsidR="00817ECF" w:rsidRPr="002232E7">
        <w:t xml:space="preserve"> </w:t>
      </w:r>
      <w:r w:rsidR="00817ECF">
        <w:t>by the plan.</w:t>
      </w:r>
      <w:r w:rsidRPr="002232E7">
        <w:t xml:space="preserve"> </w:t>
      </w:r>
    </w:p>
    <w:p w14:paraId="353B0795" w14:textId="320368A7" w:rsidR="00352672" w:rsidRPr="002232E7" w:rsidRDefault="00B9392C" w:rsidP="006275A9">
      <w:pPr>
        <w:pStyle w:val="Pquestiontextmainstem"/>
      </w:pPr>
      <w:r>
        <w:t>SMS</w:t>
      </w:r>
      <w:r w:rsidR="00352672" w:rsidRPr="002232E7">
        <w:t xml:space="preserve"> cost 22 cents each and </w:t>
      </w:r>
      <w:r w:rsidR="008922E6">
        <w:t>each call</w:t>
      </w:r>
      <w:r w:rsidR="00352672" w:rsidRPr="002232E7">
        <w:t xml:space="preserve"> cost</w:t>
      </w:r>
      <w:r w:rsidR="008922E6">
        <w:t>s</w:t>
      </w:r>
      <w:r w:rsidR="00352672" w:rsidRPr="002232E7">
        <w:t xml:space="preserve"> $0.50 plus 12 cents per 10 seconds.</w:t>
      </w:r>
    </w:p>
    <w:p w14:paraId="462B2AC9" w14:textId="7AF2081C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352672" w:rsidRPr="002232E7">
        <w:t>Write an equation for the cost of a call $</w:t>
      </w:r>
      <w:r w:rsidR="00352672" w:rsidRPr="00DB462F">
        <w:rPr>
          <w:rStyle w:val="Cmathsexpressions"/>
          <w:i/>
          <w:iCs/>
        </w:rPr>
        <w:t>C</w:t>
      </w:r>
      <w:r w:rsidR="00352672" w:rsidRPr="002232E7">
        <w:t xml:space="preserve"> that is </w:t>
      </w:r>
      <w:r w:rsidR="00352672" w:rsidRPr="00DB462F">
        <w:rPr>
          <w:rStyle w:val="Cmathsexpressions"/>
          <w:i/>
          <w:iCs/>
        </w:rPr>
        <w:t>n</w:t>
      </w:r>
      <w:r w:rsidR="00352672" w:rsidRPr="002232E7">
        <w:t xml:space="preserve"> minutes long. (Note that she is charged by the 10-second interval.)</w:t>
      </w:r>
    </w:p>
    <w:p w14:paraId="317F597D" w14:textId="77777777" w:rsidR="00352672" w:rsidRDefault="00352672" w:rsidP="00DB462F">
      <w:pPr>
        <w:pStyle w:val="Pquestiontextmainstem"/>
      </w:pPr>
    </w:p>
    <w:p w14:paraId="7D30B132" w14:textId="77777777" w:rsidR="00B9392C" w:rsidRDefault="00B9392C" w:rsidP="00DB462F">
      <w:pPr>
        <w:pStyle w:val="Pquestiontextmainstem"/>
      </w:pPr>
    </w:p>
    <w:p w14:paraId="500AD3C2" w14:textId="77777777" w:rsidR="00B9392C" w:rsidRPr="002232E7" w:rsidRDefault="00B9392C" w:rsidP="00DB462F">
      <w:pPr>
        <w:pStyle w:val="Pquestiontextmainstem"/>
      </w:pPr>
    </w:p>
    <w:p w14:paraId="7D98D8C0" w14:textId="2DB0E6E2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352672" w:rsidRPr="002232E7">
        <w:t>What is the cost of a call that is 11 minutes long?</w:t>
      </w:r>
    </w:p>
    <w:p w14:paraId="7665D34D" w14:textId="77777777" w:rsidR="00B9392C" w:rsidRPr="002232E7" w:rsidRDefault="00B9392C" w:rsidP="00DB462F">
      <w:pPr>
        <w:pStyle w:val="Pquestiontextmainstem"/>
      </w:pPr>
    </w:p>
    <w:p w14:paraId="11D4F763" w14:textId="77777777" w:rsidR="00352672" w:rsidRPr="002232E7" w:rsidRDefault="00352672" w:rsidP="00DB462F">
      <w:pPr>
        <w:pStyle w:val="Pquestiontextmainstem"/>
      </w:pPr>
    </w:p>
    <w:p w14:paraId="32235AFF" w14:textId="77777777" w:rsidR="00352672" w:rsidRPr="002232E7" w:rsidRDefault="00352672" w:rsidP="00DB462F">
      <w:pPr>
        <w:pStyle w:val="Pquestiontextmainstem"/>
      </w:pPr>
    </w:p>
    <w:p w14:paraId="1166ADCC" w14:textId="7A7C88F5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(c)</w:t>
      </w:r>
      <w:r w:rsidRPr="00DB462F">
        <w:tab/>
      </w:r>
      <w:r w:rsidR="00352672" w:rsidRPr="002232E7">
        <w:t>What is the cost of 5 calls with a total time of 50 minutes?</w:t>
      </w:r>
    </w:p>
    <w:p w14:paraId="2B2637B0" w14:textId="77777777" w:rsidR="00352672" w:rsidRPr="002232E7" w:rsidRDefault="00352672" w:rsidP="00DB462F">
      <w:pPr>
        <w:pStyle w:val="Pquestiontextmainstem"/>
      </w:pPr>
    </w:p>
    <w:p w14:paraId="2FF83FCA" w14:textId="77777777" w:rsidR="00B9392C" w:rsidRPr="002232E7" w:rsidRDefault="00B9392C" w:rsidP="00DB462F">
      <w:pPr>
        <w:pStyle w:val="Pquestiontextmainstem"/>
      </w:pPr>
    </w:p>
    <w:p w14:paraId="044FF876" w14:textId="77777777" w:rsidR="00352672" w:rsidRPr="002232E7" w:rsidRDefault="00352672" w:rsidP="00DB462F">
      <w:pPr>
        <w:pStyle w:val="Pquestiontextmainstem"/>
      </w:pPr>
    </w:p>
    <w:p w14:paraId="0AFB75C7" w14:textId="69DE93D7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(d)</w:t>
      </w:r>
      <w:r w:rsidRPr="00DB462F">
        <w:tab/>
      </w:r>
      <w:r w:rsidR="00B45077">
        <w:t xml:space="preserve">One month </w:t>
      </w:r>
      <w:r w:rsidR="00B45077" w:rsidRPr="002232E7">
        <w:t xml:space="preserve">Peta has calls </w:t>
      </w:r>
      <w:r w:rsidR="00B45077">
        <w:t>with a total cost of</w:t>
      </w:r>
      <w:r w:rsidR="00B45077" w:rsidRPr="002232E7">
        <w:t xml:space="preserve"> $213 and </w:t>
      </w:r>
      <w:r w:rsidR="00B45077">
        <w:t>sends</w:t>
      </w:r>
      <w:r w:rsidR="00B45077" w:rsidRPr="002232E7">
        <w:t xml:space="preserve"> a total of 793 texts. What is her bill for </w:t>
      </w:r>
      <w:r w:rsidR="00B45077">
        <w:t>this</w:t>
      </w:r>
      <w:r w:rsidR="00B45077" w:rsidRPr="002232E7">
        <w:t xml:space="preserve"> month?</w:t>
      </w:r>
    </w:p>
    <w:p w14:paraId="6BE1FB87" w14:textId="77777777" w:rsidR="00352672" w:rsidRPr="002232E7" w:rsidRDefault="00352672" w:rsidP="00DB462F">
      <w:pPr>
        <w:pStyle w:val="Pquestiontextmainstem"/>
      </w:pPr>
    </w:p>
    <w:p w14:paraId="0EC4D6CC" w14:textId="77777777" w:rsidR="00CE4657" w:rsidRDefault="00CE4657" w:rsidP="00CE4657">
      <w:pPr>
        <w:pStyle w:val="Pquestiontextpartsa"/>
      </w:pPr>
    </w:p>
    <w:p w14:paraId="61B40285" w14:textId="77777777" w:rsidR="00B9392C" w:rsidRDefault="00B9392C" w:rsidP="00CE4657">
      <w:pPr>
        <w:pStyle w:val="Pquestiontextpartsa"/>
      </w:pPr>
    </w:p>
    <w:p w14:paraId="51D195DC" w14:textId="77777777" w:rsidR="00B9392C" w:rsidRDefault="00B9392C" w:rsidP="00CE4657">
      <w:pPr>
        <w:pStyle w:val="Pquestiontextpartsa"/>
      </w:pPr>
    </w:p>
    <w:p w14:paraId="706F0830" w14:textId="77777777" w:rsidR="00B9392C" w:rsidRPr="00B01BD8" w:rsidRDefault="00B9392C" w:rsidP="00CE4657">
      <w:pPr>
        <w:pStyle w:val="Pquestiontextpartsa"/>
      </w:pPr>
    </w:p>
    <w:p w14:paraId="18616AE2" w14:textId="54A65053" w:rsidR="00253779" w:rsidRDefault="00253779" w:rsidP="00253779">
      <w:pPr>
        <w:pStyle w:val="Pquestionheadingsx"/>
      </w:pPr>
      <w:r>
        <w:t xml:space="preserve">Question </w:t>
      </w:r>
      <w:r w:rsidR="00352672">
        <w:t>37</w:t>
      </w:r>
      <w:r w:rsidR="00DB462F" w:rsidRPr="00DB462F">
        <w:tab/>
      </w:r>
      <w:r w:rsidR="00352672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DB462F" w:rsidRPr="00DB462F">
        <w:tab/>
      </w:r>
      <w:r w:rsidR="00352672">
        <w:t>[7.1, 7.2, 7.5]</w:t>
      </w:r>
    </w:p>
    <w:p w14:paraId="3E83E468" w14:textId="1FFAEB7A" w:rsidR="00352672" w:rsidRPr="002232E7" w:rsidRDefault="00352672" w:rsidP="006275A9">
      <w:pPr>
        <w:pStyle w:val="Pquestiontextmainstem"/>
      </w:pPr>
      <w:r w:rsidRPr="002232E7">
        <w:t>Jarod is 10 years older than Kerry</w:t>
      </w:r>
      <w:r w:rsidR="00B9392C">
        <w:t xml:space="preserve"> and </w:t>
      </w:r>
      <w:r w:rsidRPr="002232E7">
        <w:t xml:space="preserve">20 years younger than Cassandra. </w:t>
      </w:r>
    </w:p>
    <w:p w14:paraId="3BA195C8" w14:textId="33F61618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(a)</w:t>
      </w:r>
      <w:r w:rsidRPr="00DB462F">
        <w:tab/>
      </w:r>
      <w:r w:rsidR="00B9392C">
        <w:t>Write an expression</w:t>
      </w:r>
      <w:r w:rsidR="00352672" w:rsidRPr="002232E7">
        <w:t xml:space="preserve"> linking Jarod</w:t>
      </w:r>
      <w:r w:rsidR="00B9392C">
        <w:t>’s age</w:t>
      </w:r>
      <w:r w:rsidR="00352672" w:rsidRPr="002232E7">
        <w:t xml:space="preserve"> (</w:t>
      </w:r>
      <w:r w:rsidR="00352672" w:rsidRPr="00DB462F">
        <w:rPr>
          <w:rStyle w:val="Cmathsexpressions"/>
          <w:i/>
          <w:iCs/>
        </w:rPr>
        <w:t>J</w:t>
      </w:r>
      <w:r w:rsidR="00352672" w:rsidRPr="002232E7">
        <w:t xml:space="preserve">) and Kerry’s </w:t>
      </w:r>
      <w:r w:rsidR="00B9392C">
        <w:t xml:space="preserve">age </w:t>
      </w:r>
      <w:r w:rsidR="00352672" w:rsidRPr="002232E7">
        <w:t>(</w:t>
      </w:r>
      <w:r w:rsidR="00352672" w:rsidRPr="00DB462F">
        <w:rPr>
          <w:rStyle w:val="Cmathsexpressions"/>
          <w:i/>
          <w:iCs/>
        </w:rPr>
        <w:t>K</w:t>
      </w:r>
      <w:r w:rsidR="00B9392C">
        <w:t>)</w:t>
      </w:r>
      <w:r w:rsidR="00352672" w:rsidRPr="002232E7">
        <w:t>.</w:t>
      </w:r>
    </w:p>
    <w:p w14:paraId="40FBF525" w14:textId="77777777" w:rsidR="00352672" w:rsidRDefault="00352672" w:rsidP="00DB462F">
      <w:pPr>
        <w:pStyle w:val="Pquestiontextmainstem"/>
      </w:pPr>
    </w:p>
    <w:p w14:paraId="1CF85DF7" w14:textId="77777777" w:rsidR="00352672" w:rsidRPr="002232E7" w:rsidRDefault="00352672" w:rsidP="00DB462F">
      <w:pPr>
        <w:pStyle w:val="Pquestiontextmainstem"/>
      </w:pPr>
    </w:p>
    <w:p w14:paraId="7F39982E" w14:textId="2A3FE94E" w:rsidR="00352672" w:rsidRPr="002232E7" w:rsidRDefault="00DB462F" w:rsidP="00DB462F">
      <w:pPr>
        <w:pStyle w:val="Pquestiontextpartsa"/>
      </w:pPr>
      <w:r w:rsidRPr="00DB462F">
        <w:rPr>
          <w:rStyle w:val="Cquestionpartlabelbold"/>
        </w:rPr>
        <w:t>(b)</w:t>
      </w:r>
      <w:r w:rsidRPr="00DB462F">
        <w:tab/>
      </w:r>
      <w:r w:rsidR="00B9392C">
        <w:t>Write an expression</w:t>
      </w:r>
      <w:r w:rsidR="00352672" w:rsidRPr="002232E7">
        <w:t xml:space="preserve"> linking Jarod</w:t>
      </w:r>
      <w:r w:rsidR="00B9392C">
        <w:t>’s age</w:t>
      </w:r>
      <w:r w:rsidR="00352672" w:rsidRPr="002232E7">
        <w:t xml:space="preserve"> (</w:t>
      </w:r>
      <w:r w:rsidR="00352672" w:rsidRPr="00DB462F">
        <w:rPr>
          <w:rStyle w:val="Cmathsexpressions"/>
          <w:i/>
          <w:iCs/>
        </w:rPr>
        <w:t>J</w:t>
      </w:r>
      <w:r w:rsidR="00352672" w:rsidRPr="002232E7">
        <w:t xml:space="preserve">) and </w:t>
      </w:r>
      <w:r w:rsidR="00352672" w:rsidRPr="00B9392C">
        <w:t>Cassandra’s</w:t>
      </w:r>
      <w:r w:rsidR="00B9392C">
        <w:t xml:space="preserve"> age</w:t>
      </w:r>
      <w:r w:rsidR="00352672" w:rsidRPr="00B9392C">
        <w:t xml:space="preserve"> </w:t>
      </w:r>
      <w:r w:rsidRPr="00B9392C">
        <w:t>(</w:t>
      </w:r>
      <w:r w:rsidR="00B9392C" w:rsidRPr="00B9392C">
        <w:rPr>
          <w:rStyle w:val="Cmathsexpressions"/>
          <w:i/>
          <w:iCs/>
        </w:rPr>
        <w:t>C</w:t>
      </w:r>
      <w:r w:rsidRPr="00B9392C">
        <w:t>)</w:t>
      </w:r>
      <w:r w:rsidR="00352672" w:rsidRPr="002232E7">
        <w:t>.</w:t>
      </w:r>
    </w:p>
    <w:p w14:paraId="5F90198A" w14:textId="77777777" w:rsidR="00352672" w:rsidRPr="002232E7" w:rsidRDefault="00352672" w:rsidP="00DB462F">
      <w:pPr>
        <w:pStyle w:val="Pquestiontextmainstem"/>
      </w:pPr>
    </w:p>
    <w:p w14:paraId="3630B4A6" w14:textId="77777777" w:rsidR="00352672" w:rsidRPr="002232E7" w:rsidRDefault="00352672" w:rsidP="00DB462F">
      <w:pPr>
        <w:pStyle w:val="Pquestiontextmainstem"/>
      </w:pPr>
    </w:p>
    <w:p w14:paraId="058F2544" w14:textId="37E977CE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(c)</w:t>
      </w:r>
      <w:r w:rsidR="00DB462F" w:rsidRPr="00DB462F">
        <w:tab/>
      </w:r>
      <w:r w:rsidRPr="002232E7">
        <w:t xml:space="preserve">Using the above two </w:t>
      </w:r>
      <w:r w:rsidR="00B9392C">
        <w:t>expressions, write</w:t>
      </w:r>
      <w:r w:rsidRPr="002232E7">
        <w:t xml:space="preserve"> a</w:t>
      </w:r>
      <w:r w:rsidR="00B9392C">
        <w:t>n equation</w:t>
      </w:r>
      <w:r w:rsidRPr="002232E7">
        <w:t xml:space="preserve"> that links just Kerry</w:t>
      </w:r>
      <w:r w:rsidR="00B9392C">
        <w:t>’s age</w:t>
      </w:r>
      <w:r w:rsidRPr="002232E7">
        <w:t xml:space="preserve"> (</w:t>
      </w:r>
      <w:r w:rsidRPr="00DB462F">
        <w:rPr>
          <w:rStyle w:val="Cmathsexpressions"/>
          <w:i/>
          <w:iCs/>
        </w:rPr>
        <w:t>K</w:t>
      </w:r>
      <w:r w:rsidRPr="002232E7">
        <w:t>) and Cassandra’s</w:t>
      </w:r>
      <w:r w:rsidR="00B9392C">
        <w:t xml:space="preserve"> age</w:t>
      </w:r>
      <w:r w:rsidRPr="002232E7">
        <w:t xml:space="preserve"> </w:t>
      </w:r>
      <w:r w:rsidR="00B9392C" w:rsidRPr="00B9392C">
        <w:t>(</w:t>
      </w:r>
      <w:r w:rsidR="00B9392C" w:rsidRPr="00B9392C">
        <w:rPr>
          <w:rStyle w:val="Cmathsexpressions"/>
          <w:i/>
          <w:iCs/>
        </w:rPr>
        <w:t>C</w:t>
      </w:r>
      <w:r w:rsidR="00B9392C" w:rsidRPr="00B9392C">
        <w:t>)</w:t>
      </w:r>
      <w:r w:rsidRPr="002232E7">
        <w:t>.</w:t>
      </w:r>
    </w:p>
    <w:p w14:paraId="5F9556D3" w14:textId="77777777" w:rsidR="00352672" w:rsidRPr="002232E7" w:rsidRDefault="00352672" w:rsidP="00DB462F">
      <w:pPr>
        <w:pStyle w:val="Pquestiontextmainstem"/>
      </w:pPr>
    </w:p>
    <w:p w14:paraId="7F30D489" w14:textId="77777777" w:rsidR="00352672" w:rsidRPr="002232E7" w:rsidRDefault="00352672" w:rsidP="00DB462F">
      <w:pPr>
        <w:pStyle w:val="Pquestiontextmainstem"/>
      </w:pPr>
    </w:p>
    <w:p w14:paraId="0F567D97" w14:textId="47EC3380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(d)</w:t>
      </w:r>
      <w:r w:rsidR="00DB462F" w:rsidRPr="00DB462F">
        <w:tab/>
      </w:r>
      <w:r w:rsidRPr="002232E7">
        <w:t>Using algebra</w:t>
      </w:r>
      <w:r w:rsidR="00B9392C">
        <w:t>,</w:t>
      </w:r>
      <w:r w:rsidRPr="002232E7">
        <w:t xml:space="preserve"> make Cassandra’s age </w:t>
      </w:r>
      <w:r w:rsidR="00B9392C" w:rsidRPr="00B9392C">
        <w:t>(</w:t>
      </w:r>
      <w:r w:rsidR="00B9392C" w:rsidRPr="00B9392C">
        <w:rPr>
          <w:rStyle w:val="Cmathsexpressions"/>
          <w:i/>
          <w:iCs/>
        </w:rPr>
        <w:t>C</w:t>
      </w:r>
      <w:r w:rsidR="00B9392C" w:rsidRPr="00B9392C">
        <w:t>)</w:t>
      </w:r>
      <w:r w:rsidR="00B9392C">
        <w:t xml:space="preserve"> </w:t>
      </w:r>
      <w:r w:rsidRPr="002232E7">
        <w:t>the subject of the equation.</w:t>
      </w:r>
    </w:p>
    <w:p w14:paraId="041CBA0A" w14:textId="77777777" w:rsidR="00352672" w:rsidRPr="002232E7" w:rsidRDefault="00352672" w:rsidP="00DB462F">
      <w:pPr>
        <w:pStyle w:val="Pquestiontextpartsa"/>
      </w:pPr>
    </w:p>
    <w:p w14:paraId="5D19BD3D" w14:textId="77777777" w:rsidR="00352672" w:rsidRPr="002232E7" w:rsidRDefault="00352672" w:rsidP="00DB462F">
      <w:pPr>
        <w:pStyle w:val="Pquestiontextmainstem"/>
      </w:pPr>
    </w:p>
    <w:p w14:paraId="35730FDC" w14:textId="02352586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lastRenderedPageBreak/>
        <w:t>(e)</w:t>
      </w:r>
      <w:r w:rsidR="00B9392C">
        <w:rPr>
          <w:rStyle w:val="Cquestionpartlabelbold"/>
        </w:rPr>
        <w:tab/>
      </w:r>
      <w:r w:rsidR="00B9392C" w:rsidRPr="002232E7">
        <w:t xml:space="preserve">Cassandra is </w:t>
      </w:r>
      <w:r w:rsidR="00B9392C">
        <w:t xml:space="preserve">five </w:t>
      </w:r>
      <w:r w:rsidR="00B9392C" w:rsidRPr="002232E7">
        <w:t>years older than twice Kerry’s age</w:t>
      </w:r>
      <w:r w:rsidR="00B9392C">
        <w:t>.</w:t>
      </w:r>
      <w:r w:rsidR="00B9392C" w:rsidRPr="002232E7">
        <w:t xml:space="preserve"> </w:t>
      </w:r>
      <w:r w:rsidR="00B9392C">
        <w:t>M</w:t>
      </w:r>
      <w:r w:rsidRPr="002232E7">
        <w:t>ake another algebraic statement linking Cassandra and Kerry’s ages.</w:t>
      </w:r>
    </w:p>
    <w:p w14:paraId="67EB9983" w14:textId="77777777" w:rsidR="00E43A06" w:rsidRDefault="00E43A06" w:rsidP="00290260">
      <w:pPr>
        <w:pStyle w:val="Pquestiontextpartsa"/>
      </w:pPr>
    </w:p>
    <w:p w14:paraId="546D32E5" w14:textId="77777777" w:rsidR="00E43A06" w:rsidRDefault="00E43A06" w:rsidP="00290260">
      <w:pPr>
        <w:pStyle w:val="Pquestiontextpartsa"/>
      </w:pPr>
    </w:p>
    <w:p w14:paraId="7D3E0577" w14:textId="55CEEC87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(f)</w:t>
      </w:r>
      <w:r w:rsidR="00DB462F" w:rsidRPr="00DB462F">
        <w:tab/>
      </w:r>
      <w:r w:rsidRPr="002232E7">
        <w:t xml:space="preserve">Graph the equations for Cassandra and Kerry from </w:t>
      </w:r>
      <w:r w:rsidRPr="00E300AA">
        <w:t xml:space="preserve">parts </w:t>
      </w:r>
      <w:r w:rsidR="00DB462F" w:rsidRPr="00E300AA">
        <w:t>(d)</w:t>
      </w:r>
      <w:r w:rsidR="00E300AA" w:rsidRPr="00E300AA">
        <w:t xml:space="preserve"> </w:t>
      </w:r>
      <w:r w:rsidRPr="00E300AA">
        <w:t>and (e)</w:t>
      </w:r>
      <w:r w:rsidRPr="002232E7">
        <w:t xml:space="preserve"> on the axes below </w:t>
      </w:r>
      <w:r w:rsidR="00410847">
        <w:t>then state</w:t>
      </w:r>
      <w:r w:rsidRPr="002232E7">
        <w:t xml:space="preserve"> Kerry and Cassandra’s ages.</w:t>
      </w:r>
    </w:p>
    <w:p w14:paraId="4F64A8AE" w14:textId="5DAF2606" w:rsidR="00352672" w:rsidRDefault="00352672" w:rsidP="00DB462F">
      <w:pPr>
        <w:pStyle w:val="Pquestiontextmainstem"/>
      </w:pPr>
      <w:r>
        <w:rPr>
          <w:noProof/>
        </w:rPr>
        <w:drawing>
          <wp:inline distT="0" distB="0" distL="0" distR="0" wp14:anchorId="0EFF8FD8" wp14:editId="32395CF0">
            <wp:extent cx="2343150" cy="2314575"/>
            <wp:effectExtent l="0" t="0" r="0" b="9525"/>
            <wp:docPr id="23" name="Picture 23" descr="PM8_SmB_7_10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PM8_SmB_7_10ta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6598" w14:textId="5D23784E" w:rsidR="00352672" w:rsidRPr="002232E7" w:rsidRDefault="00352672" w:rsidP="00DB462F">
      <w:pPr>
        <w:pStyle w:val="Pquestiontextpartsa"/>
      </w:pPr>
      <w:r w:rsidRPr="00DB462F">
        <w:rPr>
          <w:rStyle w:val="Cquestionpartlabelbold"/>
        </w:rPr>
        <w:t>(g)</w:t>
      </w:r>
      <w:r w:rsidR="00E300AA">
        <w:rPr>
          <w:rStyle w:val="Cquestionpartlabelbold"/>
        </w:rPr>
        <w:tab/>
      </w:r>
      <w:r w:rsidRPr="002232E7">
        <w:t>What is Jarod’s age?</w:t>
      </w:r>
    </w:p>
    <w:p w14:paraId="46E5A140" w14:textId="77777777" w:rsidR="003D2F2C" w:rsidRDefault="003D2F2C" w:rsidP="001B433F">
      <w:pPr>
        <w:pStyle w:val="Psectionresults"/>
      </w:pPr>
    </w:p>
    <w:p w14:paraId="0CD97A29" w14:textId="50A76AF9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B8644D">
        <w:t>2</w:t>
      </w:r>
      <w:r w:rsidR="00352672">
        <w:t>4</w:t>
      </w:r>
    </w:p>
    <w:p w14:paraId="0E30328A" w14:textId="003E3FAA" w:rsidR="001B433F" w:rsidRDefault="007E7CDD" w:rsidP="001B433F">
      <w:pPr>
        <w:pStyle w:val="Psectionresults"/>
      </w:pPr>
      <w:r>
        <w:t xml:space="preserve">TOTAL test results: ___ / </w:t>
      </w:r>
      <w:r w:rsidR="00B8644D">
        <w:t>1</w:t>
      </w:r>
      <w:r w:rsidR="00410847">
        <w:t>4</w:t>
      </w:r>
      <w:r w:rsidR="00E35C7E">
        <w:t>1</w:t>
      </w:r>
    </w:p>
    <w:sectPr w:rsidR="001B433F" w:rsidSect="003C1799">
      <w:headerReference w:type="default" r:id="rId79"/>
      <w:footerReference w:type="default" r:id="rId80"/>
      <w:headerReference w:type="first" r:id="rId81"/>
      <w:footerReference w:type="first" r:id="rId82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75429" w14:textId="77777777" w:rsidR="00201BD8" w:rsidRDefault="00201BD8" w:rsidP="00B91E57">
      <w:r>
        <w:separator/>
      </w:r>
    </w:p>
  </w:endnote>
  <w:endnote w:type="continuationSeparator" w:id="0">
    <w:p w14:paraId="5A8050CC" w14:textId="77777777" w:rsidR="00201BD8" w:rsidRDefault="00201BD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DB462F" w:rsidRDefault="00DB462F" w:rsidP="00B91E57">
    <w:pPr>
      <w:pStyle w:val="Pfootertext"/>
    </w:pPr>
  </w:p>
  <w:p w14:paraId="64131F18" w14:textId="77777777" w:rsidR="00DB462F" w:rsidRPr="00B91E57" w:rsidRDefault="00DB462F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922E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DB462F" w:rsidRDefault="00DB462F" w:rsidP="00A8741D">
    <w:pPr>
      <w:pStyle w:val="Pfootertext"/>
    </w:pPr>
  </w:p>
  <w:p w14:paraId="003084DD" w14:textId="77777777" w:rsidR="00DB462F" w:rsidRPr="00A8741D" w:rsidRDefault="00DB462F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922E6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CD5F9" w14:textId="77777777" w:rsidR="00201BD8" w:rsidRDefault="00201BD8" w:rsidP="00B91E57">
      <w:r>
        <w:separator/>
      </w:r>
    </w:p>
  </w:footnote>
  <w:footnote w:type="continuationSeparator" w:id="0">
    <w:p w14:paraId="2CDE0B6A" w14:textId="77777777" w:rsidR="00201BD8" w:rsidRDefault="00201BD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2AE8A06A" w:rsidR="00DB462F" w:rsidRPr="00B966E9" w:rsidRDefault="00B966E9" w:rsidP="00B966E9">
    <w:pPr>
      <w:pStyle w:val="Pheadertext"/>
    </w:pPr>
    <w:r>
      <w:t>Pearson Mathematics 8    Linear equations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01072" w14:textId="77777777" w:rsidR="00B966E9" w:rsidRDefault="00B966E9" w:rsidP="00B966E9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25C4581" w:rsidR="00DB462F" w:rsidRPr="00B966E9" w:rsidRDefault="00B966E9" w:rsidP="00B966E9">
    <w:pPr>
      <w:pStyle w:val="Pheadertext"/>
    </w:pPr>
    <w:r>
      <w:t>Linear equations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17FB0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41BA"/>
    <w:rsid w:val="000E6491"/>
    <w:rsid w:val="000F52E2"/>
    <w:rsid w:val="00114E72"/>
    <w:rsid w:val="001177C4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9736D"/>
    <w:rsid w:val="001B433F"/>
    <w:rsid w:val="001C4910"/>
    <w:rsid w:val="001C4DB3"/>
    <w:rsid w:val="001D605B"/>
    <w:rsid w:val="001F0763"/>
    <w:rsid w:val="001F0A91"/>
    <w:rsid w:val="001F3755"/>
    <w:rsid w:val="001F3D5E"/>
    <w:rsid w:val="00201BD8"/>
    <w:rsid w:val="00205ABB"/>
    <w:rsid w:val="00214844"/>
    <w:rsid w:val="002217BE"/>
    <w:rsid w:val="00223001"/>
    <w:rsid w:val="00234391"/>
    <w:rsid w:val="002509BC"/>
    <w:rsid w:val="00253779"/>
    <w:rsid w:val="002635BA"/>
    <w:rsid w:val="002859EE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52672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84BC4"/>
    <w:rsid w:val="0039270F"/>
    <w:rsid w:val="00393ADE"/>
    <w:rsid w:val="003A6EA1"/>
    <w:rsid w:val="003B3BBF"/>
    <w:rsid w:val="003C1799"/>
    <w:rsid w:val="003C445D"/>
    <w:rsid w:val="003D0D26"/>
    <w:rsid w:val="003D2F2C"/>
    <w:rsid w:val="003E3349"/>
    <w:rsid w:val="003E7772"/>
    <w:rsid w:val="003F7CC3"/>
    <w:rsid w:val="004066D1"/>
    <w:rsid w:val="00410847"/>
    <w:rsid w:val="00411DD1"/>
    <w:rsid w:val="00412093"/>
    <w:rsid w:val="00413A15"/>
    <w:rsid w:val="004161B6"/>
    <w:rsid w:val="00420B07"/>
    <w:rsid w:val="0043227F"/>
    <w:rsid w:val="0044226E"/>
    <w:rsid w:val="00452041"/>
    <w:rsid w:val="00456387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2EA4"/>
    <w:rsid w:val="005858FD"/>
    <w:rsid w:val="0059291C"/>
    <w:rsid w:val="005A07A0"/>
    <w:rsid w:val="005A4902"/>
    <w:rsid w:val="005A67C8"/>
    <w:rsid w:val="005A6C19"/>
    <w:rsid w:val="005B5208"/>
    <w:rsid w:val="005C1799"/>
    <w:rsid w:val="005C2DB7"/>
    <w:rsid w:val="005C6EE5"/>
    <w:rsid w:val="005D266C"/>
    <w:rsid w:val="005E05CE"/>
    <w:rsid w:val="00604D55"/>
    <w:rsid w:val="00606690"/>
    <w:rsid w:val="0060765D"/>
    <w:rsid w:val="00607F60"/>
    <w:rsid w:val="00617BEA"/>
    <w:rsid w:val="006275A9"/>
    <w:rsid w:val="006315DD"/>
    <w:rsid w:val="00665AA1"/>
    <w:rsid w:val="0066782B"/>
    <w:rsid w:val="00673CFA"/>
    <w:rsid w:val="0068775E"/>
    <w:rsid w:val="006B290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81345"/>
    <w:rsid w:val="0079170C"/>
    <w:rsid w:val="00796A94"/>
    <w:rsid w:val="007A1A60"/>
    <w:rsid w:val="007A2893"/>
    <w:rsid w:val="007A4898"/>
    <w:rsid w:val="007B7545"/>
    <w:rsid w:val="007C05E1"/>
    <w:rsid w:val="007D4058"/>
    <w:rsid w:val="007E7CDD"/>
    <w:rsid w:val="007F3014"/>
    <w:rsid w:val="007F6D5B"/>
    <w:rsid w:val="00814B1B"/>
    <w:rsid w:val="00817AEB"/>
    <w:rsid w:val="00817ECF"/>
    <w:rsid w:val="008226DD"/>
    <w:rsid w:val="00823BB8"/>
    <w:rsid w:val="008266C5"/>
    <w:rsid w:val="00842378"/>
    <w:rsid w:val="0084343B"/>
    <w:rsid w:val="008453BA"/>
    <w:rsid w:val="00851029"/>
    <w:rsid w:val="0085608B"/>
    <w:rsid w:val="00861454"/>
    <w:rsid w:val="00872A57"/>
    <w:rsid w:val="00883D65"/>
    <w:rsid w:val="008851EA"/>
    <w:rsid w:val="00887F5C"/>
    <w:rsid w:val="008922E6"/>
    <w:rsid w:val="008A06F7"/>
    <w:rsid w:val="008A2708"/>
    <w:rsid w:val="008B5DC2"/>
    <w:rsid w:val="008B637E"/>
    <w:rsid w:val="008C44CE"/>
    <w:rsid w:val="008D2852"/>
    <w:rsid w:val="008D3E39"/>
    <w:rsid w:val="008D7F3B"/>
    <w:rsid w:val="008E01D6"/>
    <w:rsid w:val="008E3A48"/>
    <w:rsid w:val="008F0DDC"/>
    <w:rsid w:val="008F0EC6"/>
    <w:rsid w:val="009023C1"/>
    <w:rsid w:val="00913906"/>
    <w:rsid w:val="0091733C"/>
    <w:rsid w:val="00925D7A"/>
    <w:rsid w:val="0092625F"/>
    <w:rsid w:val="009303E1"/>
    <w:rsid w:val="00934CAB"/>
    <w:rsid w:val="00935B41"/>
    <w:rsid w:val="009368AF"/>
    <w:rsid w:val="0093734D"/>
    <w:rsid w:val="009437F9"/>
    <w:rsid w:val="009461B8"/>
    <w:rsid w:val="00950FFA"/>
    <w:rsid w:val="00962392"/>
    <w:rsid w:val="00976642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F23AD"/>
    <w:rsid w:val="009F2FC5"/>
    <w:rsid w:val="00A011F0"/>
    <w:rsid w:val="00A04B72"/>
    <w:rsid w:val="00A06AAC"/>
    <w:rsid w:val="00A215AF"/>
    <w:rsid w:val="00A23D25"/>
    <w:rsid w:val="00A35659"/>
    <w:rsid w:val="00A37631"/>
    <w:rsid w:val="00A406B8"/>
    <w:rsid w:val="00A450C7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5077"/>
    <w:rsid w:val="00B46721"/>
    <w:rsid w:val="00B47BC1"/>
    <w:rsid w:val="00B632C3"/>
    <w:rsid w:val="00B6363F"/>
    <w:rsid w:val="00B63D7A"/>
    <w:rsid w:val="00B6458B"/>
    <w:rsid w:val="00B6596C"/>
    <w:rsid w:val="00B73321"/>
    <w:rsid w:val="00B80E51"/>
    <w:rsid w:val="00B80E6D"/>
    <w:rsid w:val="00B83620"/>
    <w:rsid w:val="00B85965"/>
    <w:rsid w:val="00B8644D"/>
    <w:rsid w:val="00B86D7F"/>
    <w:rsid w:val="00B91091"/>
    <w:rsid w:val="00B91E57"/>
    <w:rsid w:val="00B9392C"/>
    <w:rsid w:val="00B966E9"/>
    <w:rsid w:val="00BB3052"/>
    <w:rsid w:val="00BB572C"/>
    <w:rsid w:val="00BB745A"/>
    <w:rsid w:val="00BB7A96"/>
    <w:rsid w:val="00BC28AD"/>
    <w:rsid w:val="00BD08D5"/>
    <w:rsid w:val="00BF14C7"/>
    <w:rsid w:val="00BF1C17"/>
    <w:rsid w:val="00BF4165"/>
    <w:rsid w:val="00BF58C2"/>
    <w:rsid w:val="00BF678B"/>
    <w:rsid w:val="00C0680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57110"/>
    <w:rsid w:val="00C6077E"/>
    <w:rsid w:val="00C75F4E"/>
    <w:rsid w:val="00C9254A"/>
    <w:rsid w:val="00CB3D6D"/>
    <w:rsid w:val="00CC0D68"/>
    <w:rsid w:val="00CC7D1F"/>
    <w:rsid w:val="00CD00EA"/>
    <w:rsid w:val="00CE2DDA"/>
    <w:rsid w:val="00CE4657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32A"/>
    <w:rsid w:val="00D5254C"/>
    <w:rsid w:val="00D5788E"/>
    <w:rsid w:val="00D6673C"/>
    <w:rsid w:val="00D72044"/>
    <w:rsid w:val="00D747CC"/>
    <w:rsid w:val="00D817B5"/>
    <w:rsid w:val="00D94C52"/>
    <w:rsid w:val="00D964A0"/>
    <w:rsid w:val="00DA3BBA"/>
    <w:rsid w:val="00DA6D73"/>
    <w:rsid w:val="00DB2FDA"/>
    <w:rsid w:val="00DB462F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2498A"/>
    <w:rsid w:val="00E2562C"/>
    <w:rsid w:val="00E25966"/>
    <w:rsid w:val="00E300AA"/>
    <w:rsid w:val="00E3407C"/>
    <w:rsid w:val="00E35C7E"/>
    <w:rsid w:val="00E41473"/>
    <w:rsid w:val="00E41F96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3973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4B10"/>
    <w:rsid w:val="00F279DF"/>
    <w:rsid w:val="00F37229"/>
    <w:rsid w:val="00F41913"/>
    <w:rsid w:val="00F5599A"/>
    <w:rsid w:val="00F80273"/>
    <w:rsid w:val="00F860CB"/>
    <w:rsid w:val="00F877DC"/>
    <w:rsid w:val="00F9279A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8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image" Target="media/image21.wmf"/><Relationship Id="rId21" Type="http://schemas.openxmlformats.org/officeDocument/2006/relationships/image" Target="media/image9.png"/><Relationship Id="rId34" Type="http://schemas.openxmlformats.org/officeDocument/2006/relationships/image" Target="media/image18.wmf"/><Relationship Id="rId42" Type="http://schemas.openxmlformats.org/officeDocument/2006/relationships/oleObject" Target="embeddings/oleObject13.bin"/><Relationship Id="rId47" Type="http://schemas.openxmlformats.org/officeDocument/2006/relationships/oleObject" Target="embeddings/oleObject15.bin"/><Relationship Id="rId50" Type="http://schemas.microsoft.com/office/2007/relationships/hdphoto" Target="media/hdphoto1.wdp"/><Relationship Id="rId55" Type="http://schemas.openxmlformats.org/officeDocument/2006/relationships/oleObject" Target="embeddings/oleObject17.bin"/><Relationship Id="rId63" Type="http://schemas.openxmlformats.org/officeDocument/2006/relationships/image" Target="media/image35.jpeg"/><Relationship Id="rId68" Type="http://schemas.openxmlformats.org/officeDocument/2006/relationships/oleObject" Target="embeddings/oleObject22.bin"/><Relationship Id="rId76" Type="http://schemas.openxmlformats.org/officeDocument/2006/relationships/image" Target="media/image44.jpe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8.bin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oleObject" Target="embeddings/oleObject14.bin"/><Relationship Id="rId53" Type="http://schemas.openxmlformats.org/officeDocument/2006/relationships/image" Target="media/image29.png"/><Relationship Id="rId58" Type="http://schemas.openxmlformats.org/officeDocument/2006/relationships/image" Target="media/image32.png"/><Relationship Id="rId66" Type="http://schemas.openxmlformats.org/officeDocument/2006/relationships/oleObject" Target="embeddings/oleObject21.bin"/><Relationship Id="rId74" Type="http://schemas.openxmlformats.org/officeDocument/2006/relationships/image" Target="media/image42.png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34.wmf"/><Relationship Id="rId82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image" Target="media/image24.wmf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7.wmf"/><Relationship Id="rId73" Type="http://schemas.openxmlformats.org/officeDocument/2006/relationships/oleObject" Target="embeddings/oleObject24.bin"/><Relationship Id="rId78" Type="http://schemas.openxmlformats.org/officeDocument/2006/relationships/image" Target="media/image46.jpeg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0.bin"/><Relationship Id="rId43" Type="http://schemas.openxmlformats.org/officeDocument/2006/relationships/image" Target="media/image23.jpeg"/><Relationship Id="rId48" Type="http://schemas.openxmlformats.org/officeDocument/2006/relationships/image" Target="media/image26.jpeg"/><Relationship Id="rId56" Type="http://schemas.openxmlformats.org/officeDocument/2006/relationships/image" Target="media/image31.wmf"/><Relationship Id="rId64" Type="http://schemas.openxmlformats.org/officeDocument/2006/relationships/image" Target="media/image36.png"/><Relationship Id="rId69" Type="http://schemas.openxmlformats.org/officeDocument/2006/relationships/image" Target="media/image39.png"/><Relationship Id="rId77" Type="http://schemas.openxmlformats.org/officeDocument/2006/relationships/image" Target="media/image45.jpeg"/><Relationship Id="rId8" Type="http://schemas.openxmlformats.org/officeDocument/2006/relationships/image" Target="media/image1.jpeg"/><Relationship Id="rId51" Type="http://schemas.openxmlformats.org/officeDocument/2006/relationships/image" Target="media/image28.wmf"/><Relationship Id="rId72" Type="http://schemas.openxmlformats.org/officeDocument/2006/relationships/image" Target="media/image41.wmf"/><Relationship Id="rId80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5.wmf"/><Relationship Id="rId59" Type="http://schemas.openxmlformats.org/officeDocument/2006/relationships/image" Target="media/image33.wmf"/><Relationship Id="rId67" Type="http://schemas.openxmlformats.org/officeDocument/2006/relationships/image" Target="media/image38.wmf"/><Relationship Id="rId20" Type="http://schemas.openxmlformats.org/officeDocument/2006/relationships/oleObject" Target="embeddings/oleObject5.bin"/><Relationship Id="rId41" Type="http://schemas.openxmlformats.org/officeDocument/2006/relationships/image" Target="media/image22.wmf"/><Relationship Id="rId54" Type="http://schemas.openxmlformats.org/officeDocument/2006/relationships/image" Target="media/image30.wmf"/><Relationship Id="rId62" Type="http://schemas.openxmlformats.org/officeDocument/2006/relationships/oleObject" Target="embeddings/oleObject20.bin"/><Relationship Id="rId70" Type="http://schemas.openxmlformats.org/officeDocument/2006/relationships/image" Target="media/image40.wmf"/><Relationship Id="rId75" Type="http://schemas.openxmlformats.org/officeDocument/2006/relationships/image" Target="media/image43.jpe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49" Type="http://schemas.openxmlformats.org/officeDocument/2006/relationships/image" Target="media/image27.jpeg"/><Relationship Id="rId57" Type="http://schemas.openxmlformats.org/officeDocument/2006/relationships/oleObject" Target="embeddings/oleObject1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161</TotalTime>
  <Pages>11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</cp:revision>
  <cp:lastPrinted>2016-07-15T04:27:00Z</cp:lastPrinted>
  <dcterms:created xsi:type="dcterms:W3CDTF">2016-09-13T00:06:00Z</dcterms:created>
  <dcterms:modified xsi:type="dcterms:W3CDTF">2016-11-13T08:29:00Z</dcterms:modified>
</cp:coreProperties>
</file>