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0FD62" w14:textId="77777777" w:rsidR="00D747CC" w:rsidRDefault="001B433F" w:rsidP="001B433F">
      <w:pPr>
        <w:pStyle w:val="Psectionheading"/>
      </w:pPr>
      <w:r>
        <w:t>Multiple-choice section – choose the correct answer</w:t>
      </w:r>
    </w:p>
    <w:p w14:paraId="580559DD" w14:textId="651AE71A" w:rsidR="00EF38CC" w:rsidRDefault="00EF38CC" w:rsidP="00B80E6D">
      <w:pPr>
        <w:pStyle w:val="Pquestionheadingmc1stafterhead"/>
      </w:pPr>
      <w:r>
        <w:t>Question 1</w:t>
      </w:r>
      <w:r w:rsidR="00DB462F" w:rsidRPr="00DB462F">
        <w:tab/>
      </w:r>
      <w:bookmarkStart w:id="0" w:name="_GoBack"/>
      <w:bookmarkEnd w:id="0"/>
      <w:r w:rsidR="002859EE">
        <w:t>[7.</w:t>
      </w:r>
      <w:r w:rsidR="00070EEB">
        <w:t>1</w:t>
      </w:r>
      <w:r>
        <w:t>]</w:t>
      </w:r>
    </w:p>
    <w:p w14:paraId="65DC382B" w14:textId="77777777" w:rsidR="00140AB5" w:rsidRPr="009324F3" w:rsidRDefault="00140AB5" w:rsidP="007F062D">
      <w:pPr>
        <w:pStyle w:val="Pquestiontextmainstem"/>
      </w:pPr>
      <w:r w:rsidRPr="009324F3">
        <w:t>‘Two less than three times a number gives a solution of eight’</w:t>
      </w:r>
      <w:r>
        <w:t xml:space="preserve"> is</w:t>
      </w:r>
      <w:r w:rsidRPr="009324F3">
        <w:t>:</w:t>
      </w:r>
    </w:p>
    <w:p w14:paraId="1ADE358A" w14:textId="5150D995" w:rsidR="007F062D" w:rsidRDefault="007F062D" w:rsidP="007F062D">
      <w:pPr>
        <w:pStyle w:val="Pquestiontextmcqoptions"/>
      </w:pPr>
      <w:r w:rsidRPr="007F062D">
        <w:rPr>
          <w:rStyle w:val="Cquestionpartlabelbold"/>
        </w:rPr>
        <w:t>A</w:t>
      </w:r>
      <w:r w:rsidRPr="007F062D">
        <w:rPr>
          <w:rStyle w:val="Cquestionpartlabelbold"/>
        </w:rPr>
        <w:tab/>
      </w:r>
      <w:r w:rsidRPr="009324F3">
        <w:t>3</w:t>
      </w:r>
      <w:r w:rsidRPr="007F062D">
        <w:rPr>
          <w:rStyle w:val="Cmathsexpressions"/>
          <w:i/>
          <w:iCs/>
        </w:rPr>
        <w:t>n</w:t>
      </w:r>
      <w:r w:rsidRPr="009324F3">
        <w:t xml:space="preserve"> − 2 = 8</w:t>
      </w:r>
      <w:r>
        <w:tab/>
      </w:r>
      <w:r>
        <w:tab/>
      </w:r>
      <w:r w:rsidRPr="007F062D">
        <w:rPr>
          <w:rStyle w:val="Cquestionpartlabelbold"/>
        </w:rPr>
        <w:t>B</w:t>
      </w:r>
      <w:r w:rsidRPr="007F062D">
        <w:rPr>
          <w:rStyle w:val="Cquestionpartlabelbold"/>
        </w:rPr>
        <w:tab/>
      </w:r>
      <w:r w:rsidRPr="009324F3">
        <w:t>2 − 2</w:t>
      </w:r>
      <w:r w:rsidRPr="007F062D">
        <w:rPr>
          <w:rStyle w:val="Cmathsexpressions"/>
          <w:i/>
          <w:iCs/>
        </w:rPr>
        <w:t>n</w:t>
      </w:r>
      <w:r w:rsidRPr="009324F3">
        <w:t xml:space="preserve"> = 8</w:t>
      </w:r>
      <w:r>
        <w:tab/>
      </w:r>
      <w:r>
        <w:tab/>
      </w:r>
      <w:r w:rsidRPr="007F062D">
        <w:rPr>
          <w:rStyle w:val="Cquestionpartlabelbold"/>
        </w:rPr>
        <w:t>C</w:t>
      </w:r>
      <w:r w:rsidRPr="007F062D">
        <w:rPr>
          <w:rStyle w:val="Cquestionpartlabelbold"/>
        </w:rPr>
        <w:tab/>
      </w:r>
      <w:r w:rsidRPr="009324F3">
        <w:t>3(</w:t>
      </w:r>
      <w:r w:rsidRPr="007F062D">
        <w:rPr>
          <w:rStyle w:val="Cmathsexpressions"/>
          <w:i/>
          <w:iCs/>
        </w:rPr>
        <w:t>n</w:t>
      </w:r>
      <w:r w:rsidRPr="009324F3">
        <w:t xml:space="preserve"> − 2) = 8</w:t>
      </w:r>
      <w:r>
        <w:tab/>
      </w:r>
      <w:r>
        <w:tab/>
      </w:r>
      <w:r w:rsidRPr="007F062D">
        <w:rPr>
          <w:rStyle w:val="Cquestionpartlabelbold"/>
        </w:rPr>
        <w:t>D</w:t>
      </w:r>
      <w:r w:rsidRPr="007F062D">
        <w:rPr>
          <w:rStyle w:val="Cquestionpartlabelbold"/>
        </w:rPr>
        <w:tab/>
      </w:r>
      <w:r w:rsidRPr="009324F3">
        <w:t xml:space="preserve">3(2 − </w:t>
      </w:r>
      <w:r w:rsidRPr="007F062D">
        <w:rPr>
          <w:rStyle w:val="Cmathsexpressions"/>
          <w:i/>
          <w:iCs/>
        </w:rPr>
        <w:t>n</w:t>
      </w:r>
      <w:r w:rsidRPr="009324F3">
        <w:t>) = 8</w:t>
      </w:r>
    </w:p>
    <w:p w14:paraId="387F7599" w14:textId="6722FD10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 w:rsidR="00DB462F" w:rsidRPr="00DB462F">
        <w:tab/>
      </w:r>
      <w:r w:rsidR="002859EE">
        <w:t>[7.</w:t>
      </w:r>
      <w:r w:rsidR="00070EEB">
        <w:t>1</w:t>
      </w:r>
      <w:r w:rsidR="00FE3CA2">
        <w:t>]</w:t>
      </w:r>
    </w:p>
    <w:p w14:paraId="55361D95" w14:textId="21C518CF" w:rsidR="00140AB5" w:rsidRDefault="00140AB5" w:rsidP="007F062D">
      <w:pPr>
        <w:pStyle w:val="Pquestiontextmainstem"/>
      </w:pPr>
      <w:r w:rsidRPr="009324F3">
        <w:t xml:space="preserve">Use substitution to find the value of </w:t>
      </w:r>
      <w:r w:rsidRPr="007F062D">
        <w:rPr>
          <w:rStyle w:val="Cmathsexpressions"/>
          <w:i/>
          <w:iCs/>
        </w:rPr>
        <w:t xml:space="preserve">a </w:t>
      </w:r>
      <w:r w:rsidRPr="00074467">
        <w:t>in</w:t>
      </w:r>
      <w:r w:rsidRPr="007F062D">
        <w:rPr>
          <w:rStyle w:val="Cmathsexpressions"/>
          <w:i/>
          <w:iCs/>
        </w:rPr>
        <w:t xml:space="preserve"> </w:t>
      </w:r>
      <w:r>
        <w:t>4</w:t>
      </w:r>
      <w:r w:rsidRPr="007F062D">
        <w:rPr>
          <w:rStyle w:val="Cmathsexpressions"/>
          <w:i/>
          <w:iCs/>
        </w:rPr>
        <w:t>a</w:t>
      </w:r>
      <w:r w:rsidRPr="009324F3">
        <w:t xml:space="preserve"> + 5 = -11</w:t>
      </w:r>
    </w:p>
    <w:p w14:paraId="1F0840EA" w14:textId="1C2BD403" w:rsidR="007F062D" w:rsidRDefault="007F062D" w:rsidP="007F062D">
      <w:pPr>
        <w:pStyle w:val="Pquestiontextmcqoptions"/>
      </w:pPr>
      <w:r w:rsidRPr="007F062D">
        <w:rPr>
          <w:rStyle w:val="Cquestionpartlabelbold"/>
        </w:rPr>
        <w:t>A</w:t>
      </w:r>
      <w:r w:rsidRPr="007F062D">
        <w:rPr>
          <w:rStyle w:val="Cquestionpartlabelbold"/>
        </w:rPr>
        <w:tab/>
      </w:r>
      <w:r w:rsidRPr="007F062D">
        <w:rPr>
          <w:rStyle w:val="Cmathsexpressions"/>
          <w:i/>
          <w:iCs/>
        </w:rPr>
        <w:t>a</w:t>
      </w:r>
      <w:r w:rsidRPr="009324F3">
        <w:t xml:space="preserve"> = </w:t>
      </w:r>
      <w:r w:rsidRPr="009324F3">
        <w:rPr>
          <w:position w:val="-24"/>
        </w:rPr>
        <w:object w:dxaOrig="520" w:dyaOrig="620" w14:anchorId="7D276F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25pt;height:30.75pt" o:ole="">
            <v:imagedata r:id="rId8" o:title=""/>
          </v:shape>
          <o:OLEObject Type="Embed" ProgID="Equation.3" ShapeID="_x0000_i1025" DrawAspect="Content" ObjectID="_1540569924" r:id="rId9"/>
        </w:object>
      </w:r>
      <w:r w:rsidRPr="009324F3">
        <w:fldChar w:fldCharType="begin"/>
      </w:r>
      <w:r w:rsidRPr="009324F3">
        <w:instrText xml:space="preserve"> QUOTE </w:instrText>
      </w:r>
      <w:r w:rsidRPr="009324F3">
        <w:rPr>
          <w:noProof/>
        </w:rPr>
        <w:drawing>
          <wp:inline distT="0" distB="0" distL="0" distR="0" wp14:anchorId="49684268" wp14:editId="3FC861AE">
            <wp:extent cx="552450" cy="30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4F3">
        <w:instrText xml:space="preserve"> </w:instrText>
      </w:r>
      <w:r w:rsidRPr="009324F3">
        <w:fldChar w:fldCharType="end"/>
      </w:r>
      <w:r w:rsidRPr="009324F3">
        <w:tab/>
      </w:r>
      <w:r w:rsidRPr="007F062D">
        <w:rPr>
          <w:rStyle w:val="Cquestionpartlabelbold"/>
        </w:rPr>
        <w:t>B</w:t>
      </w:r>
      <w:r w:rsidRPr="007F062D">
        <w:rPr>
          <w:rStyle w:val="Cquestionpartlabelbold"/>
        </w:rPr>
        <w:tab/>
      </w:r>
      <w:r w:rsidRPr="007F062D">
        <w:rPr>
          <w:rStyle w:val="Cmathsexpressions"/>
          <w:i/>
          <w:iCs/>
        </w:rPr>
        <w:t>a</w:t>
      </w:r>
      <w:r w:rsidRPr="009324F3">
        <w:t xml:space="preserve"> = -4</w:t>
      </w:r>
      <w:r>
        <w:tab/>
      </w:r>
      <w:r>
        <w:tab/>
      </w:r>
      <w:r w:rsidRPr="007F062D">
        <w:rPr>
          <w:rStyle w:val="Cquestionpartlabelbold"/>
        </w:rPr>
        <w:t>C</w:t>
      </w:r>
      <w:r w:rsidRPr="007F062D">
        <w:rPr>
          <w:rStyle w:val="Cquestionpartlabelbold"/>
        </w:rPr>
        <w:tab/>
      </w:r>
      <w:r w:rsidRPr="007F062D">
        <w:rPr>
          <w:rStyle w:val="Cmathsexpressions"/>
          <w:i/>
          <w:iCs/>
        </w:rPr>
        <w:t>a</w:t>
      </w:r>
      <w:r w:rsidRPr="009324F3">
        <w:t xml:space="preserve"> = -24</w:t>
      </w:r>
      <w:r w:rsidRPr="009324F3">
        <w:tab/>
      </w:r>
      <w:r w:rsidRPr="007F062D">
        <w:rPr>
          <w:rStyle w:val="Cquestionpartlabelbold"/>
        </w:rPr>
        <w:t>D</w:t>
      </w:r>
      <w:r w:rsidRPr="007F062D">
        <w:rPr>
          <w:rStyle w:val="Cquestionpartlabelbold"/>
        </w:rPr>
        <w:tab/>
      </w:r>
      <w:r w:rsidRPr="007F062D">
        <w:rPr>
          <w:rStyle w:val="Cmathsexpressions"/>
          <w:i/>
          <w:iCs/>
        </w:rPr>
        <w:t>a</w:t>
      </w:r>
      <w:r w:rsidRPr="009324F3">
        <w:t xml:space="preserve"> = 4</w:t>
      </w:r>
    </w:p>
    <w:p w14:paraId="7C527867" w14:textId="482F9390" w:rsidR="00E612EF" w:rsidRDefault="00E612EF" w:rsidP="00E612EF">
      <w:pPr>
        <w:pStyle w:val="Pquestionheadingmc"/>
      </w:pPr>
      <w:r>
        <w:t xml:space="preserve">Question </w:t>
      </w:r>
      <w:r w:rsidR="00D77584">
        <w:t>3</w:t>
      </w:r>
      <w:r w:rsidR="00DB462F" w:rsidRPr="00DB462F">
        <w:tab/>
      </w:r>
      <w:r w:rsidR="002859EE">
        <w:t>[7.</w:t>
      </w:r>
      <w:r w:rsidR="00976642">
        <w:t>2</w:t>
      </w:r>
      <w:r w:rsidR="00FE3CA2">
        <w:t>]</w:t>
      </w:r>
    </w:p>
    <w:p w14:paraId="2E4D81FE" w14:textId="53CAF1E6" w:rsidR="00976642" w:rsidRDefault="00976642" w:rsidP="00976642">
      <w:pPr>
        <w:pStyle w:val="Pquestiontextmainstem"/>
      </w:pPr>
      <w:r w:rsidRPr="002232E7">
        <w:t xml:space="preserve">What is the value of </w:t>
      </w:r>
      <w:r w:rsidRPr="00DB462F">
        <w:rPr>
          <w:rStyle w:val="Cmathsexpressions"/>
          <w:i/>
          <w:iCs/>
        </w:rPr>
        <w:t xml:space="preserve">y </w:t>
      </w:r>
      <w:r w:rsidRPr="002232E7">
        <w:t>whe</w:t>
      </w:r>
      <w:r w:rsidR="00DB462F">
        <w:t>re</w:t>
      </w:r>
      <w:r w:rsidRPr="002232E7">
        <w:t xml:space="preserve"> </w:t>
      </w:r>
      <w:r w:rsidRPr="00DB462F">
        <w:rPr>
          <w:rStyle w:val="Cmathsexpressions"/>
          <w:i/>
          <w:iCs/>
        </w:rPr>
        <w:t>x</w:t>
      </w:r>
      <w:r w:rsidRPr="002232E7">
        <w:t xml:space="preserve"> = </w:t>
      </w:r>
      <w:r w:rsidR="00140AB5">
        <w:t>-1</w:t>
      </w:r>
      <w:r w:rsidRPr="002232E7">
        <w:t>?</w:t>
      </w:r>
    </w:p>
    <w:p w14:paraId="5B134FD9" w14:textId="2475EE17" w:rsidR="00976642" w:rsidRDefault="00140AB5" w:rsidP="00DB462F">
      <w:pPr>
        <w:pStyle w:val="Pquestiontextmainstem"/>
      </w:pPr>
      <w:r>
        <w:rPr>
          <w:noProof/>
        </w:rPr>
        <w:drawing>
          <wp:inline distT="0" distB="0" distL="0" distR="0" wp14:anchorId="61204943" wp14:editId="3F9DEFDD">
            <wp:extent cx="1628775" cy="1590675"/>
            <wp:effectExtent l="0" t="0" r="9525" b="9525"/>
            <wp:docPr id="5" name="Picture 5" descr="PM8_SmB_7_01tsb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M8_SmB_7_01tsb_R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0A25E" w14:textId="0B46784B" w:rsidR="00DB462F" w:rsidRDefault="00DB462F" w:rsidP="00DB462F">
      <w:pPr>
        <w:pStyle w:val="Pquestiontextmcqoptions"/>
      </w:pPr>
      <w:r w:rsidRPr="00DB462F">
        <w:rPr>
          <w:rStyle w:val="Cquestionpartlabelbold"/>
        </w:rPr>
        <w:t>A</w:t>
      </w:r>
      <w:r>
        <w:tab/>
      </w:r>
      <w:r w:rsidRPr="00DB462F">
        <w:rPr>
          <w:rStyle w:val="Cmathsexpressions"/>
          <w:i/>
          <w:iCs/>
        </w:rPr>
        <w:t>y</w:t>
      </w:r>
      <w:r w:rsidRPr="002232E7">
        <w:t xml:space="preserve"> = 0</w:t>
      </w:r>
      <w:r w:rsidRPr="002232E7">
        <w:tab/>
      </w:r>
      <w:r>
        <w:tab/>
      </w:r>
      <w:r w:rsidRPr="00DB462F">
        <w:rPr>
          <w:rStyle w:val="Cquestionpartlabelbold"/>
        </w:rPr>
        <w:t>B</w:t>
      </w:r>
      <w:r>
        <w:tab/>
      </w:r>
      <w:r w:rsidRPr="00DB462F">
        <w:rPr>
          <w:rStyle w:val="Cmathsexpressions"/>
          <w:i/>
          <w:iCs/>
        </w:rPr>
        <w:t>y</w:t>
      </w:r>
      <w:r w:rsidRPr="002232E7">
        <w:t xml:space="preserve"> = 3</w:t>
      </w:r>
      <w:r>
        <w:tab/>
      </w:r>
      <w:r>
        <w:tab/>
      </w:r>
      <w:r w:rsidRPr="00DB462F">
        <w:rPr>
          <w:rStyle w:val="Cquestionpartlabelbold"/>
        </w:rPr>
        <w:t>C</w:t>
      </w:r>
      <w:r>
        <w:tab/>
      </w:r>
      <w:r w:rsidRPr="00DB462F">
        <w:rPr>
          <w:rStyle w:val="Cmathsexpressions"/>
          <w:i/>
          <w:iCs/>
        </w:rPr>
        <w:t>y</w:t>
      </w:r>
      <w:r w:rsidRPr="002232E7">
        <w:t xml:space="preserve"> = 4</w:t>
      </w:r>
      <w:r w:rsidRPr="002232E7">
        <w:tab/>
      </w:r>
      <w:r>
        <w:tab/>
      </w:r>
      <w:r w:rsidRPr="00DB462F">
        <w:rPr>
          <w:rStyle w:val="Cquestionpartlabelbold"/>
        </w:rPr>
        <w:t>D</w:t>
      </w:r>
      <w:r>
        <w:tab/>
      </w:r>
      <w:r w:rsidRPr="00DB462F">
        <w:rPr>
          <w:rStyle w:val="Cmathsexpressions"/>
          <w:i/>
          <w:iCs/>
        </w:rPr>
        <w:t>y</w:t>
      </w:r>
      <w:r w:rsidRPr="002232E7">
        <w:t xml:space="preserve"> = 2</w:t>
      </w:r>
    </w:p>
    <w:p w14:paraId="40CFB670" w14:textId="153220B9" w:rsidR="00E612EF" w:rsidRDefault="00E612EF" w:rsidP="00E612EF">
      <w:pPr>
        <w:pStyle w:val="Pquestionheadingmc"/>
      </w:pPr>
      <w:r>
        <w:t xml:space="preserve">Question </w:t>
      </w:r>
      <w:r w:rsidR="00D77584">
        <w:t>4</w:t>
      </w:r>
      <w:r w:rsidR="00DB462F" w:rsidRPr="00DB462F">
        <w:tab/>
      </w:r>
      <w:r w:rsidR="002859EE">
        <w:t>[7.</w:t>
      </w:r>
      <w:r w:rsidR="00976642">
        <w:t>2</w:t>
      </w:r>
      <w:r w:rsidR="00FE3CA2">
        <w:t>]</w:t>
      </w:r>
    </w:p>
    <w:p w14:paraId="0E18085D" w14:textId="1883C29C" w:rsidR="00976642" w:rsidRPr="002232E7" w:rsidRDefault="00976642" w:rsidP="00976642">
      <w:pPr>
        <w:pStyle w:val="Pquestiontextmainstem"/>
      </w:pPr>
      <w:r w:rsidRPr="002232E7">
        <w:t xml:space="preserve">From the graph in Question </w:t>
      </w:r>
      <w:r w:rsidR="00D77584">
        <w:t>3</w:t>
      </w:r>
      <w:r w:rsidRPr="002232E7">
        <w:t xml:space="preserve">, what is the value of </w:t>
      </w:r>
      <w:r w:rsidRPr="00DB462F">
        <w:rPr>
          <w:rStyle w:val="Cmathsexpressions"/>
          <w:i/>
          <w:iCs/>
        </w:rPr>
        <w:t xml:space="preserve">x </w:t>
      </w:r>
      <w:r w:rsidR="00E41F96">
        <w:t>where</w:t>
      </w:r>
      <w:r w:rsidRPr="002232E7">
        <w:t xml:space="preserve"> </w:t>
      </w:r>
      <w:r w:rsidRPr="00DB462F">
        <w:rPr>
          <w:rStyle w:val="Cmathsexpressions"/>
          <w:i/>
          <w:iCs/>
        </w:rPr>
        <w:t>y</w:t>
      </w:r>
      <w:r w:rsidRPr="002232E7">
        <w:t xml:space="preserve"> = 0?</w:t>
      </w:r>
    </w:p>
    <w:p w14:paraId="7051FCDF" w14:textId="31CB0377" w:rsidR="00976642" w:rsidRPr="002232E7" w:rsidRDefault="00976642" w:rsidP="00976642">
      <w:pPr>
        <w:pStyle w:val="Pquestiontextmcqoptions"/>
      </w:pPr>
      <w:r w:rsidRPr="00DB462F">
        <w:rPr>
          <w:rStyle w:val="Cquestionpartlabelbold"/>
        </w:rPr>
        <w:t>A</w:t>
      </w:r>
      <w:r w:rsidR="00DB462F" w:rsidRPr="00DB462F">
        <w:tab/>
      </w:r>
      <w:r w:rsidRPr="00DB462F">
        <w:rPr>
          <w:rStyle w:val="Cmathsexpressions"/>
          <w:i/>
        </w:rPr>
        <w:t>x</w:t>
      </w:r>
      <w:r w:rsidRPr="002232E7">
        <w:t xml:space="preserve"> = 0</w:t>
      </w:r>
      <w:r w:rsidR="00DB462F" w:rsidRPr="00DB462F">
        <w:tab/>
      </w:r>
      <w:r w:rsidR="00DB462F">
        <w:tab/>
      </w:r>
      <w:r w:rsidRPr="00DB462F">
        <w:rPr>
          <w:rStyle w:val="Cquestionpartlabelbold"/>
        </w:rPr>
        <w:t>B</w:t>
      </w:r>
      <w:r w:rsidR="00DB462F" w:rsidRPr="00DB462F">
        <w:tab/>
      </w:r>
      <w:r w:rsidRPr="00DB462F">
        <w:rPr>
          <w:rStyle w:val="Cmathsexpressions"/>
          <w:i/>
        </w:rPr>
        <w:t>x</w:t>
      </w:r>
      <w:r w:rsidRPr="002232E7">
        <w:t xml:space="preserve"> = -</w:t>
      </w:r>
      <w:r w:rsidR="00140AB5">
        <w:t>3</w:t>
      </w:r>
      <w:r w:rsidR="00DB462F" w:rsidRPr="00DB462F">
        <w:tab/>
      </w:r>
      <w:r w:rsidR="00DB462F" w:rsidRPr="00DB462F">
        <w:tab/>
      </w:r>
      <w:r w:rsidRPr="00DB462F">
        <w:rPr>
          <w:rStyle w:val="Cquestionpartlabelbold"/>
        </w:rPr>
        <w:t>C</w:t>
      </w:r>
      <w:r w:rsidR="00DB462F" w:rsidRPr="00DB462F">
        <w:tab/>
      </w:r>
      <w:r w:rsidRPr="00DB462F">
        <w:rPr>
          <w:rStyle w:val="Cmathsexpressions"/>
          <w:i/>
        </w:rPr>
        <w:t>x</w:t>
      </w:r>
      <w:r w:rsidRPr="002232E7">
        <w:t xml:space="preserve"> = 2</w:t>
      </w:r>
      <w:r w:rsidR="00DB462F" w:rsidRPr="00DB462F">
        <w:tab/>
      </w:r>
      <w:r w:rsidR="00DB462F">
        <w:tab/>
      </w:r>
      <w:r w:rsidRPr="00DB462F">
        <w:rPr>
          <w:rStyle w:val="Cquestionpartlabelbold"/>
        </w:rPr>
        <w:t>D</w:t>
      </w:r>
      <w:r w:rsidR="00DB462F" w:rsidRPr="00DB462F">
        <w:tab/>
      </w:r>
      <w:r w:rsidRPr="00DB462F">
        <w:rPr>
          <w:rStyle w:val="Cmathsexpressions"/>
          <w:i/>
        </w:rPr>
        <w:t>x</w:t>
      </w:r>
      <w:r w:rsidRPr="002232E7">
        <w:t xml:space="preserve"> = </w:t>
      </w:r>
      <w:r w:rsidR="00140AB5">
        <w:t>3</w:t>
      </w:r>
    </w:p>
    <w:p w14:paraId="47CBB231" w14:textId="7EDF26FC" w:rsidR="00E612EF" w:rsidRDefault="00E612EF" w:rsidP="00070EEB">
      <w:pPr>
        <w:pStyle w:val="Pquestionheadingmc"/>
      </w:pPr>
      <w:r>
        <w:t xml:space="preserve">Question </w:t>
      </w:r>
      <w:r w:rsidR="00D77584">
        <w:t>5</w:t>
      </w:r>
      <w:r w:rsidR="00DB462F" w:rsidRPr="00DB462F">
        <w:tab/>
      </w:r>
      <w:r w:rsidR="002859EE">
        <w:t>[7.</w:t>
      </w:r>
      <w:r w:rsidR="00976642">
        <w:t>2</w:t>
      </w:r>
      <w:r w:rsidR="00FE3CA2">
        <w:t>]</w:t>
      </w:r>
    </w:p>
    <w:p w14:paraId="69C7FA1F" w14:textId="6832C71B" w:rsidR="00976642" w:rsidRPr="002232E7" w:rsidRDefault="00976642" w:rsidP="00976642">
      <w:pPr>
        <w:pStyle w:val="Pquestiontextmainstem"/>
      </w:pPr>
      <w:r w:rsidRPr="002232E7">
        <w:t xml:space="preserve">To obtain </w:t>
      </w:r>
      <w:r w:rsidRPr="00DB462F">
        <w:rPr>
          <w:rStyle w:val="Cmathsexpressions"/>
          <w:i/>
          <w:iCs/>
        </w:rPr>
        <w:t>x</w:t>
      </w:r>
      <w:r w:rsidRPr="002232E7">
        <w:t xml:space="preserve"> from </w:t>
      </w:r>
      <w:r w:rsidR="00140AB5" w:rsidRPr="009324F3">
        <w:rPr>
          <w:position w:val="-24"/>
        </w:rPr>
        <w:object w:dxaOrig="240" w:dyaOrig="620" w14:anchorId="17D1C5E0">
          <v:shape id="_x0000_i1026" type="#_x0000_t75" style="width:12pt;height:30.75pt" o:ole="">
            <v:imagedata r:id="rId12" o:title=""/>
          </v:shape>
          <o:OLEObject Type="Embed" ProgID="Equation.3" ShapeID="_x0000_i1026" DrawAspect="Content" ObjectID="_1540569925" r:id="rId13"/>
        </w:object>
      </w:r>
      <w:r w:rsidR="00140AB5" w:rsidRPr="009324F3">
        <w:t xml:space="preserve"> + 5</w:t>
      </w:r>
      <w:r w:rsidRPr="002232E7">
        <w:t xml:space="preserve"> you would:</w:t>
      </w:r>
    </w:p>
    <w:p w14:paraId="18336434" w14:textId="61E1D5E5" w:rsidR="00140AB5" w:rsidRPr="009324F3" w:rsidRDefault="007F062D" w:rsidP="007F062D">
      <w:pPr>
        <w:pStyle w:val="Pquestiontextmcqoptions"/>
      </w:pPr>
      <w:r w:rsidRPr="007F062D">
        <w:rPr>
          <w:rStyle w:val="Cquestionpartlabelbold"/>
        </w:rPr>
        <w:t>A</w:t>
      </w:r>
      <w:r w:rsidRPr="007F062D">
        <w:rPr>
          <w:rStyle w:val="Cquestionpartlabelbold"/>
        </w:rPr>
        <w:tab/>
      </w:r>
      <w:r w:rsidR="00140AB5">
        <w:t>a</w:t>
      </w:r>
      <w:r w:rsidR="00140AB5" w:rsidRPr="009324F3">
        <w:t>dd 5 and divide by 4</w:t>
      </w:r>
      <w:r>
        <w:tab/>
      </w:r>
      <w:r>
        <w:tab/>
      </w:r>
      <w:r>
        <w:tab/>
      </w:r>
      <w:r w:rsidRPr="007F062D">
        <w:rPr>
          <w:rStyle w:val="Cquestionpartlabelbold"/>
        </w:rPr>
        <w:t>B</w:t>
      </w:r>
      <w:r w:rsidRPr="007F062D">
        <w:rPr>
          <w:rStyle w:val="Cquestionpartlabelbold"/>
        </w:rPr>
        <w:tab/>
      </w:r>
      <w:r w:rsidR="00140AB5">
        <w:t>s</w:t>
      </w:r>
      <w:r w:rsidR="00140AB5" w:rsidRPr="009324F3">
        <w:t>ubtract 5 and divide by 4</w:t>
      </w:r>
    </w:p>
    <w:p w14:paraId="08EFB784" w14:textId="22DBB600" w:rsidR="00140AB5" w:rsidRDefault="007F062D" w:rsidP="007F062D">
      <w:pPr>
        <w:pStyle w:val="Pquestiontextmcqoptions"/>
      </w:pPr>
      <w:r w:rsidRPr="007F062D">
        <w:rPr>
          <w:rStyle w:val="Cquestionpartlabelbold"/>
        </w:rPr>
        <w:t>C</w:t>
      </w:r>
      <w:r w:rsidRPr="007F062D">
        <w:rPr>
          <w:rStyle w:val="Cquestionpartlabelbold"/>
        </w:rPr>
        <w:tab/>
      </w:r>
      <w:r w:rsidR="00140AB5">
        <w:t>a</w:t>
      </w:r>
      <w:r w:rsidR="00140AB5" w:rsidRPr="009324F3">
        <w:t>dd 5 and multiply by 4</w:t>
      </w:r>
      <w:r>
        <w:tab/>
      </w:r>
      <w:r>
        <w:tab/>
      </w:r>
      <w:r w:rsidRPr="007F062D">
        <w:rPr>
          <w:rStyle w:val="Cquestionpartlabelbold"/>
        </w:rPr>
        <w:t>D</w:t>
      </w:r>
      <w:r w:rsidRPr="007F062D">
        <w:rPr>
          <w:rStyle w:val="Cquestionpartlabelbold"/>
        </w:rPr>
        <w:tab/>
      </w:r>
      <w:r w:rsidR="00140AB5">
        <w:t>s</w:t>
      </w:r>
      <w:r w:rsidR="00140AB5" w:rsidRPr="009324F3">
        <w:t>ubtract 5 and multiply by 4</w:t>
      </w:r>
    </w:p>
    <w:p w14:paraId="370BB3C1" w14:textId="7BD4F747" w:rsidR="00E612EF" w:rsidRDefault="00E612EF" w:rsidP="00976642">
      <w:pPr>
        <w:pStyle w:val="Pquestionheadingmc"/>
      </w:pPr>
      <w:r>
        <w:t>Question</w:t>
      </w:r>
      <w:r w:rsidR="00D77584">
        <w:t xml:space="preserve"> 6</w:t>
      </w:r>
      <w:r w:rsidR="00DB462F" w:rsidRPr="00DB462F">
        <w:tab/>
      </w:r>
      <w:r w:rsidR="002859EE">
        <w:t>[7.</w:t>
      </w:r>
      <w:r w:rsidR="00F82E2C">
        <w:t>4</w:t>
      </w:r>
      <w:r w:rsidR="00FE3CA2">
        <w:t>]</w:t>
      </w:r>
    </w:p>
    <w:p w14:paraId="6343DDC2" w14:textId="77777777" w:rsidR="00976642" w:rsidRDefault="00976642" w:rsidP="00976642">
      <w:pPr>
        <w:pStyle w:val="Pquestiontextmainstem"/>
      </w:pPr>
      <w:r w:rsidRPr="002232E7">
        <w:t>The solution</w:t>
      </w:r>
      <w:r>
        <w:t xml:space="preserve"> of the balance diagram</w:t>
      </w:r>
      <w:r w:rsidRPr="002232E7">
        <w:t xml:space="preserve"> is:</w:t>
      </w:r>
    </w:p>
    <w:p w14:paraId="229EB5A4" w14:textId="2CCCD783" w:rsidR="00976642" w:rsidRPr="002232E7" w:rsidRDefault="00140AB5" w:rsidP="00DB462F">
      <w:pPr>
        <w:pStyle w:val="Pquestiontextmainstem"/>
        <w:rPr>
          <w:noProof/>
        </w:rPr>
      </w:pPr>
      <w:r>
        <w:rPr>
          <w:noProof/>
        </w:rPr>
        <w:drawing>
          <wp:inline distT="0" distB="0" distL="0" distR="0" wp14:anchorId="149DB881" wp14:editId="3D637D5B">
            <wp:extent cx="1466850" cy="1133475"/>
            <wp:effectExtent l="0" t="0" r="0" b="9525"/>
            <wp:docPr id="6" name="Picture 6" descr="PM8_SmB_7_02tsb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PM8_SmB_7_02tsb_RR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CEFD8" w14:textId="219BA12E" w:rsidR="00976642" w:rsidRDefault="00976642" w:rsidP="00976642">
      <w:pPr>
        <w:pStyle w:val="Pquestiontextmcqoptions"/>
      </w:pPr>
      <w:r w:rsidRPr="00DB462F">
        <w:rPr>
          <w:rStyle w:val="Cquestionpartlabelbold"/>
        </w:rPr>
        <w:t>A</w:t>
      </w:r>
      <w:r w:rsidR="00DB462F" w:rsidRPr="00DB462F">
        <w:tab/>
      </w:r>
      <w:r w:rsidRPr="00DB462F">
        <w:rPr>
          <w:rStyle w:val="Cmathsexpressions"/>
          <w:i/>
        </w:rPr>
        <w:t>x</w:t>
      </w:r>
      <w:r w:rsidRPr="002232E7">
        <w:t xml:space="preserve"> = 2</w:t>
      </w:r>
      <w:r w:rsidR="00DB462F" w:rsidRPr="00DB462F">
        <w:tab/>
      </w:r>
      <w:r w:rsidR="00D77584">
        <w:tab/>
      </w:r>
      <w:r w:rsidRPr="00DB462F">
        <w:rPr>
          <w:rStyle w:val="Cquestionpartlabelbold"/>
        </w:rPr>
        <w:t>B</w:t>
      </w:r>
      <w:r w:rsidR="00DB462F" w:rsidRPr="00DB462F">
        <w:tab/>
      </w:r>
      <w:r w:rsidRPr="00DB462F">
        <w:rPr>
          <w:rStyle w:val="Cmathsexpressions"/>
          <w:i/>
        </w:rPr>
        <w:t>x</w:t>
      </w:r>
      <w:r w:rsidRPr="002232E7">
        <w:t xml:space="preserve"> = -2</w:t>
      </w:r>
      <w:r w:rsidR="00DB462F" w:rsidRPr="00DB462F">
        <w:tab/>
      </w:r>
      <w:r w:rsidR="00DB462F" w:rsidRPr="00DB462F">
        <w:tab/>
      </w:r>
      <w:r w:rsidR="00D77584">
        <w:tab/>
      </w:r>
      <w:r w:rsidRPr="00DB462F">
        <w:rPr>
          <w:rStyle w:val="Cquestionpartlabelbold"/>
        </w:rPr>
        <w:t>C</w:t>
      </w:r>
      <w:r w:rsidR="00DB462F" w:rsidRPr="00DB462F">
        <w:tab/>
      </w:r>
      <w:r w:rsidRPr="002232E7">
        <w:t>4</w:t>
      </w:r>
      <w:r w:rsidRPr="00DB462F">
        <w:rPr>
          <w:rStyle w:val="Cmathsexpressions"/>
          <w:i/>
        </w:rPr>
        <w:t>x</w:t>
      </w:r>
      <w:r w:rsidRPr="002232E7">
        <w:t xml:space="preserve"> = 3</w:t>
      </w:r>
      <w:r w:rsidRPr="00DB462F">
        <w:rPr>
          <w:rStyle w:val="Cmathsexpressions"/>
          <w:i/>
        </w:rPr>
        <w:t>x</w:t>
      </w:r>
      <w:r w:rsidRPr="002232E7">
        <w:t xml:space="preserve"> − 2</w:t>
      </w:r>
      <w:r w:rsidR="00DB462F" w:rsidRPr="00DB462F">
        <w:tab/>
      </w:r>
      <w:r w:rsidR="00D77584">
        <w:tab/>
      </w:r>
      <w:r w:rsidRPr="00DB462F">
        <w:rPr>
          <w:rStyle w:val="Cquestionpartlabelbold"/>
        </w:rPr>
        <w:t>D</w:t>
      </w:r>
      <w:r w:rsidR="00DB462F" w:rsidRPr="00DB462F">
        <w:tab/>
      </w:r>
      <w:r w:rsidRPr="00DB462F">
        <w:rPr>
          <w:rStyle w:val="Cmathsexpressions"/>
          <w:i/>
        </w:rPr>
        <w:t>x</w:t>
      </w:r>
      <w:r w:rsidRPr="002232E7">
        <w:t xml:space="preserve"> = 3</w:t>
      </w:r>
    </w:p>
    <w:p w14:paraId="32453F92" w14:textId="1FE3C73C" w:rsidR="00E612EF" w:rsidRDefault="00E612EF" w:rsidP="00E612EF">
      <w:pPr>
        <w:pStyle w:val="Pquestionheadingmc"/>
      </w:pPr>
      <w:r>
        <w:lastRenderedPageBreak/>
        <w:t xml:space="preserve">Question </w:t>
      </w:r>
      <w:r w:rsidR="00D77584">
        <w:t>7</w:t>
      </w:r>
      <w:r w:rsidR="00DB462F" w:rsidRPr="00DB462F">
        <w:tab/>
      </w:r>
      <w:r w:rsidR="002859EE">
        <w:t>[7.</w:t>
      </w:r>
      <w:r w:rsidR="00976642">
        <w:t>3</w:t>
      </w:r>
      <w:r w:rsidR="00FE3CA2">
        <w:t>]</w:t>
      </w:r>
    </w:p>
    <w:p w14:paraId="2268D4C4" w14:textId="6B3A029F" w:rsidR="00D77584" w:rsidRPr="00BC4D84" w:rsidRDefault="00D77584" w:rsidP="00D77584">
      <w:pPr>
        <w:pStyle w:val="Pquestiontextmainstem"/>
      </w:pPr>
      <w:r>
        <w:t>Solve</w:t>
      </w:r>
      <w:r w:rsidRPr="00BC4D84">
        <w:t xml:space="preserve"> </w:t>
      </w:r>
      <w:r w:rsidRPr="00BC4D84">
        <w:rPr>
          <w:position w:val="-24"/>
        </w:rPr>
        <w:object w:dxaOrig="240" w:dyaOrig="620" w14:anchorId="308199D3">
          <v:shape id="_x0000_i1027" type="#_x0000_t75" style="width:12pt;height:30.75pt" o:ole="">
            <v:imagedata r:id="rId15" o:title=""/>
          </v:shape>
          <o:OLEObject Type="Embed" ProgID="Equation.3" ShapeID="_x0000_i1027" DrawAspect="Content" ObjectID="_1540569926" r:id="rId16"/>
        </w:object>
      </w:r>
      <w:r w:rsidRPr="00BC4D84">
        <w:t xml:space="preserve"> </w:t>
      </w:r>
      <w:r w:rsidR="002566CE">
        <w:rPr>
          <w:szCs w:val="22"/>
        </w:rPr>
        <w:t xml:space="preserve">− </w:t>
      </w:r>
      <w:r w:rsidR="00140AB5">
        <w:rPr>
          <w:szCs w:val="22"/>
        </w:rPr>
        <w:t>3</w:t>
      </w:r>
      <w:r w:rsidR="002566CE">
        <w:rPr>
          <w:szCs w:val="22"/>
        </w:rPr>
        <w:t xml:space="preserve"> = </w:t>
      </w:r>
      <w:r w:rsidR="00140AB5">
        <w:rPr>
          <w:szCs w:val="22"/>
        </w:rPr>
        <w:t>5</w:t>
      </w:r>
    </w:p>
    <w:p w14:paraId="7EA928B8" w14:textId="5BC0C64D" w:rsidR="007F062D" w:rsidRPr="009324F3" w:rsidRDefault="007F062D" w:rsidP="007F062D">
      <w:pPr>
        <w:pStyle w:val="Pquestiontextmcqoptions"/>
      </w:pPr>
      <w:r w:rsidRPr="007F062D">
        <w:rPr>
          <w:rStyle w:val="Cquestionpartlabelbold"/>
        </w:rPr>
        <w:t>A</w:t>
      </w:r>
      <w:r w:rsidRPr="007F062D">
        <w:rPr>
          <w:rStyle w:val="Cquestionpartlabelbold"/>
        </w:rPr>
        <w:tab/>
      </w:r>
      <w:r w:rsidRPr="007F062D">
        <w:rPr>
          <w:rStyle w:val="Cmathsexpressions"/>
          <w:i/>
          <w:iCs/>
        </w:rPr>
        <w:t>b</w:t>
      </w:r>
      <w:r w:rsidRPr="009324F3">
        <w:t xml:space="preserve"> = </w:t>
      </w:r>
      <w:r w:rsidRPr="009324F3">
        <w:rPr>
          <w:position w:val="-24"/>
        </w:rPr>
        <w:object w:dxaOrig="240" w:dyaOrig="620" w14:anchorId="68A53BF6">
          <v:shape id="_x0000_i1028" type="#_x0000_t75" style="width:12pt;height:30.75pt" o:ole="">
            <v:imagedata r:id="rId17" o:title=""/>
          </v:shape>
          <o:OLEObject Type="Embed" ProgID="Equation.3" ShapeID="_x0000_i1028" DrawAspect="Content" ObjectID="_1540569927" r:id="rId18"/>
        </w:object>
      </w:r>
      <w:r w:rsidRPr="009324F3">
        <w:fldChar w:fldCharType="begin"/>
      </w:r>
      <w:r w:rsidRPr="009324F3">
        <w:instrText xml:space="preserve"> QUOTE </w:instrText>
      </w:r>
      <w:r w:rsidRPr="009324F3">
        <w:rPr>
          <w:noProof/>
        </w:rPr>
        <w:drawing>
          <wp:inline distT="0" distB="0" distL="0" distR="0" wp14:anchorId="3A8C1D12" wp14:editId="2C4409B1">
            <wp:extent cx="352425" cy="304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4F3">
        <w:instrText xml:space="preserve"> </w:instrText>
      </w:r>
      <w:r w:rsidRPr="009324F3">
        <w:fldChar w:fldCharType="end"/>
      </w:r>
      <w:r w:rsidRPr="009324F3">
        <w:tab/>
      </w:r>
      <w:r>
        <w:tab/>
      </w:r>
      <w:r w:rsidRPr="007F062D">
        <w:rPr>
          <w:rStyle w:val="Cquestionpartlabelbold"/>
        </w:rPr>
        <w:t>B</w:t>
      </w:r>
      <w:r w:rsidRPr="007F062D">
        <w:rPr>
          <w:rStyle w:val="Cquestionpartlabelbold"/>
        </w:rPr>
        <w:tab/>
      </w:r>
      <w:r w:rsidRPr="007F062D">
        <w:rPr>
          <w:rStyle w:val="Cmathsexpressions"/>
          <w:i/>
          <w:iCs/>
        </w:rPr>
        <w:t>b</w:t>
      </w:r>
      <w:r w:rsidRPr="009324F3">
        <w:t xml:space="preserve"> = 10</w:t>
      </w:r>
      <w:r>
        <w:tab/>
      </w:r>
      <w:r>
        <w:tab/>
      </w:r>
      <w:r w:rsidRPr="007F062D">
        <w:rPr>
          <w:rStyle w:val="Cquestionpartlabelbold"/>
        </w:rPr>
        <w:t>C</w:t>
      </w:r>
      <w:r w:rsidRPr="007F062D">
        <w:rPr>
          <w:rStyle w:val="Cquestionpartlabelbold"/>
        </w:rPr>
        <w:tab/>
      </w:r>
      <w:r w:rsidRPr="007F062D">
        <w:rPr>
          <w:rStyle w:val="Cmathsexpressions"/>
          <w:i/>
          <w:iCs/>
        </w:rPr>
        <w:t>b</w:t>
      </w:r>
      <w:r w:rsidRPr="009324F3">
        <w:t xml:space="preserve"> = 40</w:t>
      </w:r>
      <w:r w:rsidRPr="009324F3">
        <w:fldChar w:fldCharType="begin"/>
      </w:r>
      <w:r w:rsidRPr="009324F3">
        <w:instrText xml:space="preserve"> QUOTE </w:instrText>
      </w:r>
      <w:r w:rsidRPr="009324F3">
        <w:rPr>
          <w:noProof/>
        </w:rPr>
        <w:drawing>
          <wp:inline distT="0" distB="0" distL="0" distR="0" wp14:anchorId="49349016" wp14:editId="00886C18">
            <wp:extent cx="466725" cy="171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4F3">
        <w:instrText xml:space="preserve"> </w:instrText>
      </w:r>
      <w:r w:rsidRPr="009324F3">
        <w:fldChar w:fldCharType="end"/>
      </w:r>
      <w:r w:rsidRPr="009324F3">
        <w:tab/>
      </w:r>
      <w:r>
        <w:tab/>
      </w:r>
      <w:r w:rsidRPr="007F062D">
        <w:rPr>
          <w:rStyle w:val="Cquestionpartlabelbold"/>
        </w:rPr>
        <w:t>D</w:t>
      </w:r>
      <w:r w:rsidRPr="007F062D">
        <w:rPr>
          <w:rStyle w:val="Cquestionpartlabelbold"/>
        </w:rPr>
        <w:tab/>
      </w:r>
      <w:r w:rsidRPr="007F062D">
        <w:rPr>
          <w:rStyle w:val="Cmathsexpressions"/>
          <w:i/>
          <w:iCs/>
        </w:rPr>
        <w:t>b</w:t>
      </w:r>
      <w:r w:rsidRPr="009324F3">
        <w:t xml:space="preserve"> = </w:t>
      </w:r>
      <w:r w:rsidRPr="009324F3">
        <w:rPr>
          <w:position w:val="-24"/>
        </w:rPr>
        <w:object w:dxaOrig="340" w:dyaOrig="620" w14:anchorId="25FA47A0">
          <v:shape id="_x0000_i1029" type="#_x0000_t75" style="width:17.25pt;height:30.75pt" o:ole="">
            <v:imagedata r:id="rId21" o:title=""/>
          </v:shape>
          <o:OLEObject Type="Embed" ProgID="Equation.3" ShapeID="_x0000_i1029" DrawAspect="Content" ObjectID="_1540569928" r:id="rId22"/>
        </w:object>
      </w:r>
      <w:r w:rsidRPr="009324F3">
        <w:fldChar w:fldCharType="begin"/>
      </w:r>
      <w:r w:rsidRPr="009324F3">
        <w:instrText xml:space="preserve"> QUOTE </w:instrText>
      </w:r>
      <w:r w:rsidRPr="009324F3">
        <w:rPr>
          <w:noProof/>
        </w:rPr>
        <w:drawing>
          <wp:inline distT="0" distB="0" distL="0" distR="0" wp14:anchorId="0CA78EDE" wp14:editId="13208C55">
            <wp:extent cx="447675" cy="304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4F3">
        <w:instrText xml:space="preserve"> </w:instrText>
      </w:r>
      <w:r w:rsidRPr="009324F3">
        <w:fldChar w:fldCharType="end"/>
      </w:r>
    </w:p>
    <w:p w14:paraId="1633EA82" w14:textId="0164A1CE" w:rsidR="00E612EF" w:rsidRDefault="00E612EF" w:rsidP="00E612EF">
      <w:pPr>
        <w:pStyle w:val="Pquestionheadingmc"/>
      </w:pPr>
      <w:r>
        <w:t xml:space="preserve">Question </w:t>
      </w:r>
      <w:r w:rsidR="00D77584">
        <w:t>8</w:t>
      </w:r>
      <w:r w:rsidR="00DB462F" w:rsidRPr="00DB462F">
        <w:tab/>
      </w:r>
      <w:r w:rsidR="002859EE">
        <w:t>[7.</w:t>
      </w:r>
      <w:r w:rsidR="00976642">
        <w:t>3</w:t>
      </w:r>
      <w:r w:rsidR="00FE3CA2">
        <w:t>]</w:t>
      </w:r>
    </w:p>
    <w:p w14:paraId="25E0F755" w14:textId="66322A1F" w:rsidR="00140AB5" w:rsidRPr="009324F3" w:rsidRDefault="00140AB5" w:rsidP="007F062D">
      <w:pPr>
        <w:pStyle w:val="Pquestiontextmainstem"/>
      </w:pPr>
      <w:r w:rsidRPr="009324F3">
        <w:t>Solve 2(</w:t>
      </w:r>
      <w:r w:rsidRPr="007F062D">
        <w:rPr>
          <w:rStyle w:val="Cmathsexpressions"/>
          <w:i/>
          <w:iCs/>
        </w:rPr>
        <w:t>x</w:t>
      </w:r>
      <w:r w:rsidR="007F062D">
        <w:t xml:space="preserve"> − 3) = 14</w:t>
      </w:r>
    </w:p>
    <w:p w14:paraId="3920F7B9" w14:textId="175A1E65" w:rsidR="007F062D" w:rsidRDefault="007F062D" w:rsidP="007F062D">
      <w:pPr>
        <w:pStyle w:val="Pquestiontextmcqoptions"/>
      </w:pPr>
      <w:r w:rsidRPr="007F062D">
        <w:rPr>
          <w:rStyle w:val="Cquestionpartlabelbold"/>
        </w:rPr>
        <w:t>A</w:t>
      </w:r>
      <w:r w:rsidRPr="007F062D">
        <w:rPr>
          <w:rStyle w:val="Cquestionpartlabelbold"/>
        </w:rPr>
        <w:tab/>
      </w:r>
      <w:r w:rsidRPr="007F062D">
        <w:rPr>
          <w:rStyle w:val="Cmathsexpressions"/>
          <w:i/>
          <w:iCs/>
        </w:rPr>
        <w:t>x</w:t>
      </w:r>
      <w:r w:rsidRPr="009324F3">
        <w:t xml:space="preserve"> = 4</w:t>
      </w:r>
      <w:r w:rsidRPr="009324F3">
        <w:tab/>
      </w:r>
      <w:r>
        <w:tab/>
      </w:r>
      <w:r>
        <w:tab/>
      </w:r>
      <w:r w:rsidRPr="007F062D">
        <w:rPr>
          <w:rStyle w:val="Cquestionpartlabelbold"/>
        </w:rPr>
        <w:t>B</w:t>
      </w:r>
      <w:r w:rsidRPr="007F062D">
        <w:rPr>
          <w:rStyle w:val="Cquestionpartlabelbold"/>
        </w:rPr>
        <w:tab/>
      </w:r>
      <w:r w:rsidRPr="007F062D">
        <w:rPr>
          <w:rStyle w:val="Cmathsexpressions"/>
          <w:i/>
          <w:iCs/>
        </w:rPr>
        <w:t>x</w:t>
      </w:r>
      <w:r w:rsidRPr="009324F3">
        <w:t xml:space="preserve"> = 10</w:t>
      </w:r>
      <w:r>
        <w:tab/>
      </w:r>
      <w:r>
        <w:tab/>
      </w:r>
      <w:r w:rsidRPr="007F062D">
        <w:rPr>
          <w:rStyle w:val="Cquestionpartlabelbold"/>
        </w:rPr>
        <w:t>C</w:t>
      </w:r>
      <w:r w:rsidRPr="007F062D">
        <w:rPr>
          <w:rStyle w:val="Cquestionpartlabelbold"/>
        </w:rPr>
        <w:tab/>
      </w:r>
      <w:r w:rsidRPr="007F062D">
        <w:rPr>
          <w:rStyle w:val="Cmathsexpressions"/>
          <w:i/>
          <w:iCs/>
        </w:rPr>
        <w:t>x</w:t>
      </w:r>
      <w:r w:rsidRPr="009324F3">
        <w:t xml:space="preserve"> = 16</w:t>
      </w:r>
      <w:r w:rsidRPr="009324F3">
        <w:tab/>
      </w:r>
      <w:r>
        <w:tab/>
      </w:r>
      <w:r w:rsidRPr="007F062D">
        <w:rPr>
          <w:rStyle w:val="Cquestionpartlabelbold"/>
        </w:rPr>
        <w:t>D</w:t>
      </w:r>
      <w:r w:rsidRPr="007F062D">
        <w:rPr>
          <w:rStyle w:val="Cquestionpartlabelbold"/>
        </w:rPr>
        <w:tab/>
      </w:r>
      <w:r w:rsidRPr="007F062D">
        <w:rPr>
          <w:rStyle w:val="Cmathsexpressions"/>
          <w:i/>
          <w:iCs/>
        </w:rPr>
        <w:t>x</w:t>
      </w:r>
      <w:r w:rsidRPr="009324F3">
        <w:t xml:space="preserve"> = 14</w:t>
      </w:r>
    </w:p>
    <w:p w14:paraId="5126DFCD" w14:textId="709E2295" w:rsidR="002D3853" w:rsidRDefault="002D3853" w:rsidP="002D3853">
      <w:pPr>
        <w:pStyle w:val="Pquestionheadingmc"/>
      </w:pPr>
      <w:r>
        <w:t xml:space="preserve">Question </w:t>
      </w:r>
      <w:r w:rsidR="00D77584">
        <w:t>9</w:t>
      </w:r>
      <w:r w:rsidR="00DB462F" w:rsidRPr="00DB462F">
        <w:tab/>
      </w:r>
      <w:r w:rsidR="002859EE">
        <w:t>[7.</w:t>
      </w:r>
      <w:r w:rsidR="00976642">
        <w:t>4</w:t>
      </w:r>
      <w:r w:rsidR="00FE3CA2">
        <w:t>]</w:t>
      </w:r>
    </w:p>
    <w:p w14:paraId="4AE52BFA" w14:textId="27993DE0" w:rsidR="00140AB5" w:rsidRPr="009324F3" w:rsidRDefault="00140AB5" w:rsidP="007F062D">
      <w:pPr>
        <w:pStyle w:val="Pquestiontextmainstem"/>
      </w:pPr>
      <w:r w:rsidRPr="009324F3">
        <w:t>Solve 3</w:t>
      </w:r>
      <w:r w:rsidRPr="007F062D">
        <w:rPr>
          <w:rStyle w:val="Cmathsexpressions"/>
          <w:i/>
          <w:iCs/>
        </w:rPr>
        <w:t>d</w:t>
      </w:r>
      <w:r w:rsidRPr="009324F3">
        <w:t xml:space="preserve"> + 2 = 5</w:t>
      </w:r>
      <w:r w:rsidRPr="007F062D">
        <w:rPr>
          <w:rStyle w:val="Cmathsexpressions"/>
          <w:i/>
          <w:iCs/>
        </w:rPr>
        <w:t>d</w:t>
      </w:r>
      <w:r w:rsidR="007F062D">
        <w:t xml:space="preserve"> − 26</w:t>
      </w:r>
    </w:p>
    <w:p w14:paraId="44ED0680" w14:textId="511D3963" w:rsidR="007F062D" w:rsidRDefault="007F062D" w:rsidP="007F062D">
      <w:pPr>
        <w:pStyle w:val="Pquestiontextmcqoptions"/>
      </w:pPr>
      <w:r w:rsidRPr="007F062D">
        <w:rPr>
          <w:rStyle w:val="Cquestionpartlabelbold"/>
        </w:rPr>
        <w:t>A</w:t>
      </w:r>
      <w:r w:rsidRPr="007F062D">
        <w:rPr>
          <w:rStyle w:val="Cquestionpartlabelbold"/>
        </w:rPr>
        <w:tab/>
      </w:r>
      <w:r w:rsidRPr="007F062D">
        <w:rPr>
          <w:rStyle w:val="Cmathsexpressions"/>
          <w:i/>
          <w:iCs/>
        </w:rPr>
        <w:t>d</w:t>
      </w:r>
      <w:r w:rsidRPr="009324F3">
        <w:t xml:space="preserve"> = 14</w:t>
      </w:r>
      <w:r w:rsidRPr="009324F3">
        <w:tab/>
      </w:r>
      <w:r>
        <w:tab/>
      </w:r>
      <w:r w:rsidRPr="007F062D">
        <w:rPr>
          <w:rStyle w:val="Cquestionpartlabelbold"/>
        </w:rPr>
        <w:t>B</w:t>
      </w:r>
      <w:r w:rsidRPr="007F062D">
        <w:rPr>
          <w:rStyle w:val="Cquestionpartlabelbold"/>
        </w:rPr>
        <w:tab/>
      </w:r>
      <w:r w:rsidRPr="007F062D">
        <w:rPr>
          <w:rStyle w:val="Cmathsexpressions"/>
          <w:i/>
          <w:iCs/>
        </w:rPr>
        <w:t>d</w:t>
      </w:r>
      <w:r w:rsidRPr="009324F3">
        <w:t xml:space="preserve"> = 4</w:t>
      </w:r>
      <w:r>
        <w:tab/>
      </w:r>
      <w:r>
        <w:tab/>
      </w:r>
      <w:r>
        <w:tab/>
      </w:r>
      <w:r w:rsidRPr="007F062D">
        <w:rPr>
          <w:rStyle w:val="Cquestionpartlabelbold"/>
        </w:rPr>
        <w:t>C</w:t>
      </w:r>
      <w:r w:rsidRPr="007F062D">
        <w:rPr>
          <w:rStyle w:val="Cquestionpartlabelbold"/>
        </w:rPr>
        <w:tab/>
      </w:r>
      <w:r w:rsidRPr="007F062D">
        <w:rPr>
          <w:rStyle w:val="Cmathsexpressions"/>
          <w:i/>
          <w:iCs/>
        </w:rPr>
        <w:t>d</w:t>
      </w:r>
      <w:r w:rsidRPr="009324F3">
        <w:t xml:space="preserve"> = 12</w:t>
      </w:r>
      <w:r w:rsidRPr="009324F3">
        <w:tab/>
      </w:r>
      <w:r>
        <w:tab/>
      </w:r>
      <w:r w:rsidRPr="007F062D">
        <w:rPr>
          <w:rStyle w:val="Cquestionpartlabelbold"/>
        </w:rPr>
        <w:t>D</w:t>
      </w:r>
      <w:r w:rsidRPr="007F062D">
        <w:rPr>
          <w:rStyle w:val="Cquestionpartlabelbold"/>
        </w:rPr>
        <w:tab/>
      </w:r>
      <w:r w:rsidRPr="007F062D">
        <w:rPr>
          <w:rStyle w:val="Cmathsexpressions"/>
          <w:i/>
          <w:iCs/>
        </w:rPr>
        <w:t>d</w:t>
      </w:r>
      <w:r w:rsidRPr="009324F3">
        <w:t xml:space="preserve"> = </w:t>
      </w:r>
      <w:r w:rsidRPr="009324F3">
        <w:rPr>
          <w:position w:val="-24"/>
        </w:rPr>
        <w:object w:dxaOrig="380" w:dyaOrig="620" w14:anchorId="67FE3545">
          <v:shape id="_x0000_i1030" type="#_x0000_t75" style="width:18.75pt;height:30.75pt" o:ole="">
            <v:imagedata r:id="rId24" o:title=""/>
          </v:shape>
          <o:OLEObject Type="Embed" ProgID="Equation.3" ShapeID="_x0000_i1030" DrawAspect="Content" ObjectID="_1540569929" r:id="rId25"/>
        </w:object>
      </w:r>
    </w:p>
    <w:p w14:paraId="5BA7F288" w14:textId="08943572" w:rsidR="007A2893" w:rsidRDefault="007A2893" w:rsidP="007A2893">
      <w:pPr>
        <w:pStyle w:val="Pquestionheadingmc"/>
      </w:pPr>
      <w:r>
        <w:t>Question 1</w:t>
      </w:r>
      <w:r w:rsidR="00D77584">
        <w:t>0</w:t>
      </w:r>
      <w:r w:rsidR="00DB462F" w:rsidRPr="00DB462F">
        <w:tab/>
      </w:r>
      <w:r w:rsidR="002859EE">
        <w:t>[7.</w:t>
      </w:r>
      <w:r w:rsidR="00D77584">
        <w:t>5</w:t>
      </w:r>
      <w:r>
        <w:t>]</w:t>
      </w:r>
    </w:p>
    <w:p w14:paraId="0935A075" w14:textId="766B2662" w:rsidR="00976642" w:rsidRPr="00140AB5" w:rsidRDefault="00140AB5" w:rsidP="007F062D">
      <w:pPr>
        <w:pStyle w:val="Pquestiontextmainstem"/>
      </w:pPr>
      <w:r>
        <w:t>Anna</w:t>
      </w:r>
      <w:r w:rsidRPr="009324F3">
        <w:t xml:space="preserve"> buys</w:t>
      </w:r>
      <w:r>
        <w:t xml:space="preserve"> five</w:t>
      </w:r>
      <w:r w:rsidRPr="009324F3">
        <w:t xml:space="preserve"> ice-creams and gets 50 cents change from $10.00. How much was each ice-cream?</w:t>
      </w:r>
    </w:p>
    <w:p w14:paraId="6CF027E0" w14:textId="097049C3" w:rsidR="00976642" w:rsidRPr="002232E7" w:rsidRDefault="00976642" w:rsidP="00976642">
      <w:pPr>
        <w:pStyle w:val="Pquestiontextmcqoptions"/>
      </w:pPr>
      <w:r w:rsidRPr="00DB462F">
        <w:rPr>
          <w:rStyle w:val="Cquestionpartlabelbold"/>
        </w:rPr>
        <w:t>A</w:t>
      </w:r>
      <w:r w:rsidR="00DB462F" w:rsidRPr="00DB462F">
        <w:tab/>
      </w:r>
      <w:r w:rsidRPr="002232E7">
        <w:t>$1.10</w:t>
      </w:r>
      <w:r w:rsidR="00DB462F" w:rsidRPr="00DB462F">
        <w:tab/>
      </w:r>
      <w:r w:rsidR="00DB462F" w:rsidRPr="00DB462F">
        <w:tab/>
      </w:r>
      <w:r w:rsidR="007F062D">
        <w:tab/>
      </w:r>
      <w:r w:rsidRPr="00DB462F">
        <w:rPr>
          <w:rStyle w:val="Cquestionpartlabelbold"/>
        </w:rPr>
        <w:t>B</w:t>
      </w:r>
      <w:r w:rsidR="00DB462F" w:rsidRPr="00DB462F">
        <w:tab/>
      </w:r>
      <w:r w:rsidRPr="002232E7">
        <w:t>$1.40</w:t>
      </w:r>
      <w:r w:rsidR="00DB462F" w:rsidRPr="00DB462F">
        <w:tab/>
      </w:r>
      <w:r w:rsidR="00DB462F" w:rsidRPr="00DB462F">
        <w:tab/>
      </w:r>
      <w:r w:rsidR="007F062D">
        <w:tab/>
      </w:r>
      <w:r w:rsidRPr="00DB462F">
        <w:rPr>
          <w:rStyle w:val="Cquestionpartlabelbold"/>
        </w:rPr>
        <w:t>C</w:t>
      </w:r>
      <w:r w:rsidR="00DB462F" w:rsidRPr="00DB462F">
        <w:tab/>
      </w:r>
      <w:r w:rsidRPr="002232E7">
        <w:t>$1.</w:t>
      </w:r>
      <w:r w:rsidR="00140AB5">
        <w:t>90</w:t>
      </w:r>
      <w:r w:rsidR="00140AB5">
        <w:tab/>
      </w:r>
      <w:r w:rsidR="00D77584">
        <w:tab/>
      </w:r>
      <w:r w:rsidR="007F062D">
        <w:tab/>
      </w:r>
      <w:r w:rsidRPr="00DB462F">
        <w:rPr>
          <w:rStyle w:val="Cquestionpartlabelbold"/>
        </w:rPr>
        <w:t>D</w:t>
      </w:r>
      <w:r w:rsidR="00DB462F" w:rsidRPr="00DB462F">
        <w:tab/>
      </w:r>
      <w:r w:rsidRPr="002232E7">
        <w:t>$1.15</w:t>
      </w:r>
    </w:p>
    <w:p w14:paraId="725818E6" w14:textId="4DF89729" w:rsidR="001B433F" w:rsidRDefault="001B433F" w:rsidP="001B433F">
      <w:pPr>
        <w:pStyle w:val="Psectionresults"/>
      </w:pPr>
      <w:r>
        <w:t>M</w:t>
      </w:r>
      <w:r w:rsidR="002B3763">
        <w:t>ultiple-choice results: ___ /</w:t>
      </w:r>
      <w:r w:rsidR="002D3853">
        <w:t>1</w:t>
      </w:r>
      <w:r w:rsidR="007C3B15">
        <w:t>0</w:t>
      </w:r>
    </w:p>
    <w:p w14:paraId="65671F4D" w14:textId="77777777" w:rsidR="00A87DD3" w:rsidRDefault="00A87DD3" w:rsidP="001B433F">
      <w:pPr>
        <w:pStyle w:val="Psectionresults"/>
      </w:pPr>
    </w:p>
    <w:p w14:paraId="38C01D2D" w14:textId="77777777" w:rsidR="001B433F" w:rsidRDefault="001B433F" w:rsidP="001B433F">
      <w:pPr>
        <w:pStyle w:val="Psectionheading"/>
      </w:pPr>
      <w:r>
        <w:t>Short answer section</w:t>
      </w:r>
    </w:p>
    <w:p w14:paraId="74A0B774" w14:textId="2C358D1A" w:rsidR="00FD6DB9" w:rsidRDefault="00FD6DB9" w:rsidP="00FD6DB9">
      <w:pPr>
        <w:pStyle w:val="Pquestionheadingsx"/>
      </w:pPr>
      <w:r>
        <w:t>Question 1</w:t>
      </w:r>
      <w:r w:rsidR="00DA1E8C">
        <w:t>1</w:t>
      </w:r>
      <w:r w:rsidR="00DB462F" w:rsidRPr="00DB462F">
        <w:tab/>
      </w:r>
      <w:r w:rsidR="00352672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="00DB462F" w:rsidRPr="00DB462F">
        <w:tab/>
      </w:r>
      <w:r w:rsidR="002859EE">
        <w:t>[7.</w:t>
      </w:r>
      <w:r w:rsidR="00A72669">
        <w:t>3</w:t>
      </w:r>
      <w:r>
        <w:t>]</w:t>
      </w:r>
    </w:p>
    <w:p w14:paraId="515533AB" w14:textId="32E26A81" w:rsidR="00214844" w:rsidRPr="00DB462F" w:rsidRDefault="00214844" w:rsidP="006275A9">
      <w:pPr>
        <w:pStyle w:val="Pquestiontextmainstem"/>
      </w:pPr>
      <w:r w:rsidRPr="002232E7">
        <w:t xml:space="preserve">Here is </w:t>
      </w:r>
      <w:r w:rsidR="00140AB5">
        <w:t>Eleanor</w:t>
      </w:r>
      <w:r w:rsidRPr="002232E7">
        <w:t xml:space="preserve">’s working to solve the equation </w:t>
      </w:r>
      <w:r w:rsidRPr="002232E7">
        <w:rPr>
          <w:position w:val="-24"/>
        </w:rPr>
        <w:object w:dxaOrig="240" w:dyaOrig="620" w14:anchorId="15FB1DB4">
          <v:shape id="_x0000_i1031" type="#_x0000_t75" style="width:12pt;height:30.75pt" o:ole="">
            <v:imagedata r:id="rId26" o:title=""/>
          </v:shape>
          <o:OLEObject Type="Embed" ProgID="Equation.3" ShapeID="_x0000_i1031" DrawAspect="Content" ObjectID="_1540569930" r:id="rId27"/>
        </w:object>
      </w:r>
      <w:r w:rsidRPr="002232E7">
        <w:t xml:space="preserve"> </w:t>
      </w:r>
      <w:r>
        <w:t>–</w:t>
      </w:r>
      <w:r w:rsidRPr="002232E7">
        <w:t xml:space="preserve"> 5 = 7. </w:t>
      </w:r>
      <w:r w:rsidR="00F82E2C">
        <w:t>S</w:t>
      </w:r>
      <w:r w:rsidR="00140AB5">
        <w:t>he</w:t>
      </w:r>
      <w:r w:rsidRPr="002232E7">
        <w:t xml:space="preserve"> has made an error. </w:t>
      </w:r>
    </w:p>
    <w:p w14:paraId="4566F760" w14:textId="199B3427" w:rsidR="00E41F96" w:rsidRPr="002232E7" w:rsidRDefault="00140AB5" w:rsidP="00E41F96">
      <w:pPr>
        <w:pStyle w:val="Pquestiontextmainstem"/>
      </w:pPr>
      <w:r>
        <w:t>Eleanor</w:t>
      </w:r>
      <w:r w:rsidR="00E41F96" w:rsidRPr="002232E7">
        <w:t>’s working</w:t>
      </w:r>
      <w:r w:rsidR="00E41F96" w:rsidRPr="00DB462F">
        <w:tab/>
      </w:r>
      <w:r w:rsidR="00E41F96">
        <w:tab/>
      </w:r>
      <w:r w:rsidR="00E41F96">
        <w:tab/>
      </w:r>
      <w:r w:rsidR="00E41F96">
        <w:tab/>
      </w:r>
      <w:r w:rsidR="00E41F96" w:rsidRPr="002232E7">
        <w:t>Correct working</w:t>
      </w:r>
    </w:p>
    <w:p w14:paraId="438503F3" w14:textId="77777777" w:rsidR="00140AB5" w:rsidRPr="009324F3" w:rsidRDefault="00F82E2C" w:rsidP="007F062D">
      <w:pPr>
        <w:pStyle w:val="Pquestiontextmainstem"/>
        <w:rPr>
          <w:szCs w:val="22"/>
        </w:rPr>
      </w:pPr>
      <w:r w:rsidRPr="00F82E2C">
        <w:rPr>
          <w:position w:val="-24"/>
        </w:rPr>
        <w:object w:dxaOrig="680" w:dyaOrig="620" w14:anchorId="6271612E">
          <v:shape id="_x0000_i1032" type="#_x0000_t75" style="width:34.5pt;height:30.75pt" o:ole="">
            <v:imagedata r:id="rId28" o:title=""/>
          </v:shape>
          <o:OLEObject Type="Embed" ProgID="Equation.DSMT4" ShapeID="_x0000_i1032" DrawAspect="Content" ObjectID="_1540569931" r:id="rId29"/>
        </w:object>
      </w:r>
      <w:r w:rsidR="00140AB5" w:rsidRPr="009324F3">
        <w:t xml:space="preserve"> = 9</w:t>
      </w:r>
    </w:p>
    <w:p w14:paraId="3D065E7B" w14:textId="77777777" w:rsidR="00140AB5" w:rsidRPr="009324F3" w:rsidRDefault="00F82E2C" w:rsidP="007F062D">
      <w:pPr>
        <w:pStyle w:val="Pquestiontextmainstem"/>
        <w:rPr>
          <w:szCs w:val="22"/>
        </w:rPr>
      </w:pPr>
      <w:r w:rsidRPr="00F82E2C">
        <w:rPr>
          <w:position w:val="-24"/>
        </w:rPr>
        <w:object w:dxaOrig="340" w:dyaOrig="620" w14:anchorId="32AA1F71">
          <v:shape id="_x0000_i1033" type="#_x0000_t75" style="width:17.25pt;height:30.75pt" o:ole="">
            <v:imagedata r:id="rId30" o:title=""/>
          </v:shape>
          <o:OLEObject Type="Embed" ProgID="Equation.DSMT4" ShapeID="_x0000_i1033" DrawAspect="Content" ObjectID="_1540569932" r:id="rId31"/>
        </w:object>
      </w:r>
      <w:r w:rsidR="00140AB5" w:rsidRPr="009324F3">
        <w:t xml:space="preserve"> = 15</w:t>
      </w:r>
    </w:p>
    <w:p w14:paraId="57A292B9" w14:textId="77777777" w:rsidR="00140AB5" w:rsidRPr="009324F3" w:rsidRDefault="00140AB5" w:rsidP="007F062D">
      <w:pPr>
        <w:pStyle w:val="Pquestiontextmainstem"/>
        <w:rPr>
          <w:szCs w:val="22"/>
        </w:rPr>
      </w:pPr>
      <w:r w:rsidRPr="009324F3">
        <w:t>5</w:t>
      </w:r>
      <w:r w:rsidRPr="007F062D">
        <w:rPr>
          <w:rStyle w:val="Cmathsexpressions"/>
          <w:i/>
          <w:iCs/>
        </w:rPr>
        <w:t>x</w:t>
      </w:r>
      <w:r w:rsidRPr="009324F3">
        <w:t xml:space="preserve"> = 30</w:t>
      </w:r>
    </w:p>
    <w:p w14:paraId="4456E124" w14:textId="2D7F8229" w:rsidR="00140AB5" w:rsidRDefault="00140AB5" w:rsidP="007F062D">
      <w:pPr>
        <w:pStyle w:val="Pquestiontextmainstem"/>
      </w:pPr>
      <w:r w:rsidRPr="007F062D">
        <w:rPr>
          <w:rStyle w:val="Cmathsexpressions"/>
          <w:i/>
          <w:iCs/>
        </w:rPr>
        <w:t>x</w:t>
      </w:r>
      <w:r w:rsidRPr="009324F3">
        <w:t xml:space="preserve"> = 6</w:t>
      </w:r>
    </w:p>
    <w:p w14:paraId="036246B1" w14:textId="77777777" w:rsidR="00F82E2C" w:rsidRPr="009324F3" w:rsidRDefault="00F82E2C" w:rsidP="007F062D">
      <w:pPr>
        <w:pStyle w:val="Pquestiontextmainstem"/>
        <w:rPr>
          <w:szCs w:val="22"/>
        </w:rPr>
      </w:pPr>
    </w:p>
    <w:p w14:paraId="4CAC078E" w14:textId="4E9C7E2F" w:rsidR="00214844" w:rsidRDefault="00DB462F" w:rsidP="00E41F96">
      <w:pPr>
        <w:pStyle w:val="Pquestiontextpartsa"/>
      </w:pPr>
      <w:r w:rsidRPr="00DB462F">
        <w:rPr>
          <w:rStyle w:val="Cquestionpartlabelbold"/>
        </w:rPr>
        <w:t>(a)</w:t>
      </w:r>
      <w:r w:rsidRPr="00DB462F">
        <w:tab/>
      </w:r>
      <w:r w:rsidR="00214844" w:rsidRPr="002232E7">
        <w:t>Circle the line of working where the error appears.</w:t>
      </w:r>
    </w:p>
    <w:p w14:paraId="7EAAA3A8" w14:textId="4E8C783F" w:rsidR="00214844" w:rsidRDefault="00DB462F" w:rsidP="00DB462F">
      <w:pPr>
        <w:pStyle w:val="Pquestiontextpartsa"/>
      </w:pPr>
      <w:r w:rsidRPr="00DB462F">
        <w:rPr>
          <w:rStyle w:val="Cquestionpartlabelbold"/>
        </w:rPr>
        <w:t>(b)</w:t>
      </w:r>
      <w:r w:rsidRPr="00DB462F">
        <w:tab/>
      </w:r>
      <w:r w:rsidR="00214844" w:rsidRPr="002232E7">
        <w:t xml:space="preserve">Write the correct working for the question in the space next to </w:t>
      </w:r>
      <w:r w:rsidR="00140AB5">
        <w:t>Eleanor</w:t>
      </w:r>
      <w:r w:rsidR="00214844" w:rsidRPr="002232E7">
        <w:t>’s working.</w:t>
      </w:r>
    </w:p>
    <w:p w14:paraId="73555266" w14:textId="289BBCB4" w:rsidR="00214844" w:rsidRPr="002232E7" w:rsidRDefault="00DB462F" w:rsidP="00DB462F">
      <w:pPr>
        <w:pStyle w:val="Pquestiontextpartsa"/>
      </w:pPr>
      <w:r w:rsidRPr="00DB462F">
        <w:rPr>
          <w:rStyle w:val="Cquestionpartlabelbold"/>
        </w:rPr>
        <w:t>(c)</w:t>
      </w:r>
      <w:r w:rsidRPr="00DB462F">
        <w:tab/>
      </w:r>
      <w:r w:rsidR="00214844" w:rsidRPr="002232E7">
        <w:t xml:space="preserve">Briefly explain where </w:t>
      </w:r>
      <w:r w:rsidR="00140AB5">
        <w:t>Eleanor</w:t>
      </w:r>
      <w:r w:rsidR="00214844" w:rsidRPr="002232E7">
        <w:t xml:space="preserve"> wen</w:t>
      </w:r>
      <w:r w:rsidR="00214844">
        <w:t>t wrong in the calculation.</w:t>
      </w:r>
    </w:p>
    <w:p w14:paraId="2B470253" w14:textId="77777777" w:rsidR="00214844" w:rsidRPr="002232E7" w:rsidRDefault="00214844" w:rsidP="00DB462F">
      <w:pPr>
        <w:pStyle w:val="Pquestiontextmainstem"/>
      </w:pPr>
    </w:p>
    <w:p w14:paraId="007A003A" w14:textId="77777777" w:rsidR="00742C46" w:rsidRDefault="00742C46" w:rsidP="00FD6DB9">
      <w:pPr>
        <w:pStyle w:val="Pquestiontextpartsa"/>
      </w:pPr>
    </w:p>
    <w:p w14:paraId="51452392" w14:textId="446CFB6E" w:rsidR="001F0763" w:rsidRDefault="001F0763" w:rsidP="001F0763">
      <w:pPr>
        <w:pStyle w:val="Pquestionheadingsx"/>
      </w:pPr>
      <w:r>
        <w:lastRenderedPageBreak/>
        <w:t>Question 1</w:t>
      </w:r>
      <w:r w:rsidR="00DA1E8C">
        <w:t>2</w:t>
      </w:r>
      <w:r w:rsidR="00DB462F" w:rsidRPr="00DB462F">
        <w:tab/>
      </w:r>
      <w:r w:rsidR="00140AB5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="00DB462F" w:rsidRPr="00DB462F">
        <w:tab/>
      </w:r>
      <w:r w:rsidR="002859EE">
        <w:t>[7.</w:t>
      </w:r>
      <w:r>
        <w:t>2]</w:t>
      </w:r>
    </w:p>
    <w:p w14:paraId="6342DBCA" w14:textId="77777777" w:rsidR="00140AB5" w:rsidRPr="009324F3" w:rsidRDefault="00140AB5" w:rsidP="007F062D">
      <w:pPr>
        <w:pStyle w:val="Pquestiontextmainstem"/>
      </w:pPr>
      <w:r w:rsidRPr="009324F3">
        <w:t xml:space="preserve">This graph describes the volume of water in a bucket that has a leak in it. </w:t>
      </w:r>
    </w:p>
    <w:p w14:paraId="16F6AF6C" w14:textId="03983D94" w:rsidR="00140AB5" w:rsidRDefault="00F82E2C" w:rsidP="007F062D">
      <w:pPr>
        <w:pStyle w:val="Pquestiontextmainstem"/>
      </w:pPr>
      <w:r>
        <w:t>U</w:t>
      </w:r>
      <w:r w:rsidRPr="002232E7">
        <w:t>sing specific examples from the graph</w:t>
      </w:r>
      <w:r>
        <w:t>, w</w:t>
      </w:r>
      <w:r w:rsidR="00140AB5" w:rsidRPr="009324F3">
        <w:t>rite a sentence to describe how the volume of water changes in the bucket.</w:t>
      </w:r>
    </w:p>
    <w:p w14:paraId="422D5793" w14:textId="38B147BE" w:rsidR="001F0763" w:rsidRDefault="00140AB5" w:rsidP="00140AB5">
      <w:pPr>
        <w:pStyle w:val="Pquestiontextpartsa"/>
      </w:pPr>
      <w:r>
        <w:rPr>
          <w:noProof/>
        </w:rPr>
        <w:drawing>
          <wp:inline distT="0" distB="0" distL="0" distR="0" wp14:anchorId="666C493F" wp14:editId="78643E27">
            <wp:extent cx="2495550" cy="1419225"/>
            <wp:effectExtent l="0" t="0" r="0" b="9525"/>
            <wp:docPr id="14" name="Picture 14" descr="PM8_SmB_7_03t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PM8_SmB_7_03tsb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EC7EA" w14:textId="77777777" w:rsidR="00E41F96" w:rsidRDefault="00E41F96" w:rsidP="001F0763">
      <w:pPr>
        <w:pStyle w:val="Pquestiontextpartsa"/>
      </w:pPr>
    </w:p>
    <w:p w14:paraId="05A82956" w14:textId="77777777" w:rsidR="00E41F96" w:rsidRDefault="00E41F96" w:rsidP="001F0763">
      <w:pPr>
        <w:pStyle w:val="Pquestiontextpartsa"/>
      </w:pPr>
    </w:p>
    <w:p w14:paraId="6085720D" w14:textId="77777777" w:rsidR="001F0763" w:rsidRPr="00FC4664" w:rsidRDefault="001F0763" w:rsidP="001F0763">
      <w:pPr>
        <w:pStyle w:val="Pquestiontextpartsa"/>
      </w:pPr>
    </w:p>
    <w:p w14:paraId="64727014" w14:textId="5E096615" w:rsidR="001F0763" w:rsidRDefault="001F0763" w:rsidP="001F0763">
      <w:pPr>
        <w:pStyle w:val="Pquestionheadingsx"/>
      </w:pPr>
      <w:r>
        <w:t>Question 1</w:t>
      </w:r>
      <w:r w:rsidR="00DA1E8C">
        <w:t>3</w:t>
      </w:r>
      <w:r w:rsidR="00DB462F" w:rsidRPr="00DB462F">
        <w:tab/>
      </w:r>
      <w:r w:rsidR="00F82E2C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DB462F" w:rsidRPr="00DB462F">
        <w:tab/>
      </w:r>
      <w:r w:rsidR="002859EE">
        <w:t>[7.</w:t>
      </w:r>
      <w:r w:rsidR="00352672">
        <w:t>1</w:t>
      </w:r>
      <w:r>
        <w:t>]</w:t>
      </w:r>
    </w:p>
    <w:p w14:paraId="737BF33F" w14:textId="77777777" w:rsidR="00214844" w:rsidRPr="002232E7" w:rsidRDefault="00214844" w:rsidP="006275A9">
      <w:pPr>
        <w:pStyle w:val="Pquestiontextmainstem"/>
      </w:pPr>
      <w:r w:rsidRPr="002232E7">
        <w:t>Write an equation for each of the following.</w:t>
      </w:r>
    </w:p>
    <w:p w14:paraId="3FC21E0A" w14:textId="2C46447B" w:rsidR="00214844" w:rsidRPr="002232E7" w:rsidRDefault="00DB462F" w:rsidP="00DB462F">
      <w:pPr>
        <w:pStyle w:val="Pquestiontextpartsa"/>
      </w:pPr>
      <w:r w:rsidRPr="00DB462F">
        <w:rPr>
          <w:rStyle w:val="Cquestionpartlabelbold"/>
        </w:rPr>
        <w:t>(a)</w:t>
      </w:r>
      <w:r w:rsidRPr="00DB462F">
        <w:tab/>
      </w:r>
      <w:r w:rsidR="00A72669">
        <w:t xml:space="preserve">A </w:t>
      </w:r>
      <w:r w:rsidR="00140AB5" w:rsidRPr="007F062D">
        <w:t xml:space="preserve">number is doubled and then has </w:t>
      </w:r>
      <w:r w:rsidR="00A72669">
        <w:t>12</w:t>
      </w:r>
      <w:r w:rsidR="00140AB5" w:rsidRPr="007F062D">
        <w:t xml:space="preserve"> taken from it. The result is </w:t>
      </w:r>
      <w:r w:rsidR="00A72669">
        <w:t>40</w:t>
      </w:r>
      <w:r w:rsidR="00140AB5" w:rsidRPr="007F062D">
        <w:t>.</w:t>
      </w:r>
    </w:p>
    <w:p w14:paraId="150748C4" w14:textId="77777777" w:rsidR="00214844" w:rsidRDefault="00214844" w:rsidP="00DB462F">
      <w:pPr>
        <w:pStyle w:val="Pquestiontextmainstem"/>
      </w:pPr>
    </w:p>
    <w:p w14:paraId="537F4697" w14:textId="77777777" w:rsidR="00214844" w:rsidRPr="002232E7" w:rsidRDefault="00214844" w:rsidP="00DB462F">
      <w:pPr>
        <w:pStyle w:val="Pquestiontextmainstem"/>
      </w:pPr>
    </w:p>
    <w:p w14:paraId="5FF348D6" w14:textId="61E3549C" w:rsidR="003F7CC3" w:rsidRDefault="00DB462F" w:rsidP="00DB462F">
      <w:pPr>
        <w:pStyle w:val="Pquestiontextpartsa"/>
      </w:pPr>
      <w:r w:rsidRPr="00DB462F">
        <w:rPr>
          <w:rStyle w:val="Cquestionpartlabelbold"/>
        </w:rPr>
        <w:t>(b)</w:t>
      </w:r>
      <w:r w:rsidRPr="00DB462F">
        <w:tab/>
      </w:r>
      <w:r w:rsidR="00140AB5" w:rsidRPr="007F062D">
        <w:t>The product of three and a number has 6 added to it. The result is the same as doubling the number and increasing by fifteen.</w:t>
      </w:r>
    </w:p>
    <w:p w14:paraId="2FF5F7F3" w14:textId="77777777" w:rsidR="00290260" w:rsidRPr="00B01BD8" w:rsidRDefault="00290260" w:rsidP="00290260">
      <w:pPr>
        <w:pStyle w:val="Pquestiontextpartsa"/>
      </w:pPr>
    </w:p>
    <w:p w14:paraId="18B9EE41" w14:textId="77777777" w:rsidR="00290260" w:rsidRDefault="00290260" w:rsidP="008851EA">
      <w:pPr>
        <w:pStyle w:val="Pquestiontextmainstem"/>
      </w:pPr>
    </w:p>
    <w:p w14:paraId="38E66A87" w14:textId="3293D972" w:rsidR="00E14832" w:rsidRDefault="00E14832" w:rsidP="00E14832">
      <w:pPr>
        <w:pStyle w:val="Pquestionheadingsx"/>
      </w:pPr>
      <w:r>
        <w:t>Question 1</w:t>
      </w:r>
      <w:r w:rsidR="00DA1E8C">
        <w:t>4</w:t>
      </w:r>
      <w:r w:rsidR="00DB462F" w:rsidRPr="00DB462F">
        <w:tab/>
      </w:r>
      <w:r w:rsidR="00F82E2C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DB462F" w:rsidRPr="00DB462F">
        <w:tab/>
      </w:r>
      <w:r w:rsidR="002859EE">
        <w:t>[7.</w:t>
      </w:r>
      <w:r w:rsidR="00352672">
        <w:t>1</w:t>
      </w:r>
      <w:r>
        <w:t>]</w:t>
      </w:r>
    </w:p>
    <w:p w14:paraId="543D109C" w14:textId="77777777" w:rsidR="00214844" w:rsidRPr="002232E7" w:rsidRDefault="00214844" w:rsidP="006275A9">
      <w:pPr>
        <w:pStyle w:val="Pquestiontextmainstem"/>
      </w:pPr>
      <w:r w:rsidRPr="002232E7">
        <w:t>Check by substitution whether the number in the brackets is a solution for the equation.</w:t>
      </w:r>
    </w:p>
    <w:p w14:paraId="2954699E" w14:textId="319844E7" w:rsidR="00140AB5" w:rsidRPr="009324F3" w:rsidRDefault="00140AB5" w:rsidP="007F062D">
      <w:pPr>
        <w:pStyle w:val="Pquestiontextpartsa"/>
      </w:pPr>
      <w:r w:rsidRPr="007F062D">
        <w:rPr>
          <w:rStyle w:val="Cquestionpartlabelbold"/>
        </w:rPr>
        <w:t>(a)</w:t>
      </w:r>
      <w:r>
        <w:tab/>
      </w:r>
      <w:r w:rsidRPr="00140AB5">
        <w:t>4</w:t>
      </w:r>
      <w:r w:rsidRPr="007F062D">
        <w:rPr>
          <w:rStyle w:val="Cmathsexpressions"/>
          <w:i/>
          <w:iCs/>
        </w:rPr>
        <w:t>x</w:t>
      </w:r>
      <w:r w:rsidRPr="00140AB5">
        <w:t xml:space="preserve"> − 3 = 9  </w:t>
      </w:r>
      <w:r w:rsidR="00F82E2C">
        <w:tab/>
      </w:r>
      <w:r w:rsidR="00F82E2C">
        <w:tab/>
      </w:r>
      <w:r w:rsidRPr="00140AB5">
        <w:t>(</w:t>
      </w:r>
      <w:r w:rsidRPr="007F062D">
        <w:rPr>
          <w:rStyle w:val="Cmathsexpressions"/>
          <w:i/>
          <w:iCs/>
        </w:rPr>
        <w:t>x</w:t>
      </w:r>
      <w:r w:rsidRPr="00140AB5">
        <w:t xml:space="preserve"> = 3) </w:t>
      </w:r>
      <w:r w:rsidRPr="00140AB5">
        <w:tab/>
      </w:r>
      <w:r w:rsidRPr="00140AB5">
        <w:tab/>
      </w:r>
      <w:r w:rsidR="0050025F">
        <w:tab/>
      </w:r>
      <w:r w:rsidR="0050025F">
        <w:tab/>
      </w:r>
      <w:r w:rsidRPr="007F062D">
        <w:rPr>
          <w:rStyle w:val="Cquestionpartlabelbold"/>
        </w:rPr>
        <w:t>(b)</w:t>
      </w:r>
      <w:r w:rsidR="00CE788C">
        <w:t xml:space="preserve">  </w:t>
      </w:r>
      <w:r w:rsidRPr="009324F3">
        <w:rPr>
          <w:position w:val="-24"/>
        </w:rPr>
        <w:object w:dxaOrig="240" w:dyaOrig="620" w14:anchorId="056593AF">
          <v:shape id="_x0000_i1034" type="#_x0000_t75" style="width:12pt;height:30.75pt" o:ole="">
            <v:imagedata r:id="rId33" o:title=""/>
          </v:shape>
          <o:OLEObject Type="Embed" ProgID="Equation.3" ShapeID="_x0000_i1034" DrawAspect="Content" ObjectID="_1540569933" r:id="rId34"/>
        </w:object>
      </w:r>
      <w:r w:rsidRPr="009324F3">
        <w:t xml:space="preserve">= 18  </w:t>
      </w:r>
      <w:r w:rsidR="00F82E2C">
        <w:tab/>
      </w:r>
      <w:r w:rsidRPr="009324F3">
        <w:t>(</w:t>
      </w:r>
      <w:r w:rsidRPr="007F062D">
        <w:rPr>
          <w:rStyle w:val="Cmathsexpressions"/>
          <w:i/>
          <w:iCs/>
        </w:rPr>
        <w:t>x</w:t>
      </w:r>
      <w:r w:rsidRPr="009324F3">
        <w:t xml:space="preserve"> = 3) </w:t>
      </w:r>
    </w:p>
    <w:p w14:paraId="22EFF318" w14:textId="632B88E5" w:rsidR="00214844" w:rsidRPr="002232E7" w:rsidRDefault="00214844" w:rsidP="00DB462F">
      <w:pPr>
        <w:pStyle w:val="Pquestiontextpartsa"/>
      </w:pPr>
    </w:p>
    <w:p w14:paraId="3717A055" w14:textId="24FCAA32" w:rsidR="004B55DB" w:rsidRPr="00B01BD8" w:rsidRDefault="004B55DB" w:rsidP="00290260">
      <w:pPr>
        <w:pStyle w:val="Pquestiontextpartsa"/>
      </w:pPr>
    </w:p>
    <w:p w14:paraId="638D9BF4" w14:textId="77777777" w:rsidR="00F37229" w:rsidRDefault="00F37229" w:rsidP="00E14832">
      <w:pPr>
        <w:pStyle w:val="Pquestiontextmainstem"/>
      </w:pPr>
    </w:p>
    <w:p w14:paraId="696EAC66" w14:textId="77777777" w:rsidR="00925D7A" w:rsidRDefault="00925D7A" w:rsidP="00E14832">
      <w:pPr>
        <w:pStyle w:val="Pquestiontextmainstem"/>
      </w:pPr>
    </w:p>
    <w:p w14:paraId="0BBBA92F" w14:textId="77777777" w:rsidR="00E41F96" w:rsidRDefault="00E41F96" w:rsidP="00E14832">
      <w:pPr>
        <w:pStyle w:val="Pquestiontextmainstem"/>
      </w:pPr>
    </w:p>
    <w:p w14:paraId="2845434E" w14:textId="227A9A3C" w:rsidR="00E14832" w:rsidRDefault="00E14832" w:rsidP="00E14832">
      <w:pPr>
        <w:pStyle w:val="Pquestionheadingsx"/>
      </w:pPr>
      <w:r>
        <w:t>Question 1</w:t>
      </w:r>
      <w:r w:rsidR="00DA1E8C">
        <w:t>5</w:t>
      </w:r>
      <w:r w:rsidR="00DB462F" w:rsidRPr="00DB462F">
        <w:tab/>
      </w:r>
      <w:r w:rsidR="00352672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DB462F" w:rsidRPr="00DB462F">
        <w:tab/>
      </w:r>
      <w:r w:rsidR="002859EE">
        <w:t>[7.</w:t>
      </w:r>
      <w:r w:rsidR="00352672">
        <w:t>1</w:t>
      </w:r>
      <w:r>
        <w:t>]</w:t>
      </w:r>
    </w:p>
    <w:p w14:paraId="1AB09DFD" w14:textId="06D0D3C3" w:rsidR="00214844" w:rsidRPr="002232E7" w:rsidRDefault="00DA1E8C" w:rsidP="006275A9">
      <w:pPr>
        <w:pStyle w:val="Pquestiontextmainstem"/>
      </w:pPr>
      <w:r>
        <w:t>U</w:t>
      </w:r>
      <w:r w:rsidRPr="002232E7">
        <w:t>sing words only</w:t>
      </w:r>
      <w:r>
        <w:t>,</w:t>
      </w:r>
      <w:r w:rsidRPr="002232E7">
        <w:t xml:space="preserve"> </w:t>
      </w:r>
      <w:r>
        <w:t>w</w:t>
      </w:r>
      <w:r w:rsidR="00214844" w:rsidRPr="002232E7">
        <w:t>rite a sentence that fits the equation.</w:t>
      </w:r>
    </w:p>
    <w:p w14:paraId="39AD90E1" w14:textId="77777777" w:rsidR="00140AB5" w:rsidRPr="009324F3" w:rsidRDefault="00140AB5" w:rsidP="007F062D">
      <w:pPr>
        <w:pStyle w:val="Pquestiontextmainstem"/>
      </w:pPr>
      <w:r w:rsidRPr="009324F3">
        <w:t>2</w:t>
      </w:r>
      <w:r w:rsidRPr="007F062D">
        <w:rPr>
          <w:rStyle w:val="Cmathsexpressions"/>
          <w:i/>
          <w:iCs/>
        </w:rPr>
        <w:t>y</w:t>
      </w:r>
      <w:r w:rsidRPr="009324F3">
        <w:t xml:space="preserve"> − 7 = 14</w:t>
      </w:r>
    </w:p>
    <w:p w14:paraId="00127F95" w14:textId="60F1DCB9" w:rsidR="00214844" w:rsidRPr="002232E7" w:rsidRDefault="00214844" w:rsidP="00DB462F">
      <w:pPr>
        <w:pStyle w:val="Pquestiontextmainstem"/>
      </w:pPr>
    </w:p>
    <w:p w14:paraId="697BF7BC" w14:textId="4EEAA45F" w:rsidR="00362685" w:rsidRDefault="00362685" w:rsidP="00362685">
      <w:pPr>
        <w:pStyle w:val="Pquestiontextpartsa"/>
      </w:pPr>
    </w:p>
    <w:p w14:paraId="3CAEF191" w14:textId="3EA706F4" w:rsidR="004B55DB" w:rsidRDefault="004B55DB" w:rsidP="00290260">
      <w:pPr>
        <w:pStyle w:val="Pquestiontextpartsa"/>
      </w:pPr>
    </w:p>
    <w:p w14:paraId="36C92C3F" w14:textId="77777777" w:rsidR="00290260" w:rsidRDefault="00290260" w:rsidP="00290260">
      <w:pPr>
        <w:pStyle w:val="Pquestiontextpartsa"/>
      </w:pPr>
    </w:p>
    <w:p w14:paraId="6AAA3AFD" w14:textId="005DA847" w:rsidR="00E14832" w:rsidRDefault="00F37229" w:rsidP="00E14832">
      <w:pPr>
        <w:pStyle w:val="Pquestionheadingsx"/>
      </w:pPr>
      <w:r>
        <w:lastRenderedPageBreak/>
        <w:t>Question 1</w:t>
      </w:r>
      <w:r w:rsidR="00A36768">
        <w:t>6</w:t>
      </w:r>
      <w:r w:rsidR="00DB462F" w:rsidRPr="00DB462F">
        <w:tab/>
      </w:r>
      <w:r w:rsidR="00DA1E8C">
        <w:rPr>
          <w:rStyle w:val="Cmarkslabel"/>
        </w:rPr>
        <w:t>2</w:t>
      </w:r>
      <w:r w:rsidR="00E14832" w:rsidRPr="001B433F">
        <w:rPr>
          <w:rStyle w:val="Cmarkslabel"/>
        </w:rPr>
        <w:t xml:space="preserve"> marks</w:t>
      </w:r>
      <w:r w:rsidR="00DB462F" w:rsidRPr="00DB462F">
        <w:tab/>
      </w:r>
      <w:r w:rsidR="002859EE">
        <w:t>[7.</w:t>
      </w:r>
      <w:r w:rsidR="00352672">
        <w:t>1</w:t>
      </w:r>
      <w:r w:rsidR="00E14832">
        <w:t>]</w:t>
      </w:r>
    </w:p>
    <w:p w14:paraId="4AB53F48" w14:textId="77777777" w:rsidR="00214844" w:rsidRPr="002232E7" w:rsidRDefault="00214844" w:rsidP="006275A9">
      <w:pPr>
        <w:pStyle w:val="Pquestiontextmainstem"/>
      </w:pPr>
      <w:r w:rsidRPr="002232E7">
        <w:t xml:space="preserve">Write an equation for each of these rules, using the given pronumerals for each of the </w:t>
      </w:r>
      <w:r>
        <w:br/>
      </w:r>
      <w:r w:rsidRPr="002232E7">
        <w:t>quantities described.</w:t>
      </w:r>
    </w:p>
    <w:p w14:paraId="59F31116" w14:textId="39BCC9CE" w:rsidR="00140AB5" w:rsidRPr="009324F3" w:rsidRDefault="00DB462F" w:rsidP="007F062D">
      <w:pPr>
        <w:pStyle w:val="Pquestiontextpartsa"/>
      </w:pPr>
      <w:r w:rsidRPr="00DB462F">
        <w:rPr>
          <w:rStyle w:val="Cquestionpartlabelbold"/>
        </w:rPr>
        <w:t>(a)</w:t>
      </w:r>
      <w:r w:rsidRPr="00DB462F">
        <w:tab/>
      </w:r>
      <w:r w:rsidR="00FB4C1B">
        <w:t>T</w:t>
      </w:r>
      <w:r w:rsidR="00140AB5" w:rsidRPr="009324F3">
        <w:t>ime (</w:t>
      </w:r>
      <w:r w:rsidR="00140AB5" w:rsidRPr="007F062D">
        <w:rPr>
          <w:rStyle w:val="Cmathsexpressions"/>
          <w:i/>
          <w:iCs/>
        </w:rPr>
        <w:t>t</w:t>
      </w:r>
      <w:r w:rsidR="00140AB5" w:rsidRPr="009324F3">
        <w:t>) is equal to the distance (</w:t>
      </w:r>
      <w:r w:rsidR="00140AB5" w:rsidRPr="007F062D">
        <w:rPr>
          <w:rStyle w:val="Cmathsexpressions"/>
          <w:i/>
          <w:iCs/>
        </w:rPr>
        <w:t>d</w:t>
      </w:r>
      <w:r w:rsidR="00140AB5" w:rsidRPr="009324F3">
        <w:t>) times the speed (</w:t>
      </w:r>
      <w:r w:rsidR="00140AB5" w:rsidRPr="007F062D">
        <w:rPr>
          <w:rStyle w:val="Cmathsexpressions"/>
          <w:i/>
          <w:iCs/>
        </w:rPr>
        <w:t>s</w:t>
      </w:r>
      <w:r w:rsidR="00140AB5" w:rsidRPr="009324F3">
        <w:t>)</w:t>
      </w:r>
      <w:r w:rsidR="00140AB5">
        <w:t>.</w:t>
      </w:r>
    </w:p>
    <w:p w14:paraId="6F48253C" w14:textId="4384D52E" w:rsidR="00214844" w:rsidRPr="002232E7" w:rsidRDefault="00214844" w:rsidP="00DB462F">
      <w:pPr>
        <w:pStyle w:val="Pquestiontextpartsa"/>
      </w:pPr>
    </w:p>
    <w:p w14:paraId="3DC967A8" w14:textId="77777777" w:rsidR="00214844" w:rsidRPr="002232E7" w:rsidRDefault="00214844" w:rsidP="00DB462F">
      <w:pPr>
        <w:pStyle w:val="Pquestiontextmainstem"/>
      </w:pPr>
    </w:p>
    <w:p w14:paraId="29FE0A76" w14:textId="77777777" w:rsidR="00214844" w:rsidRPr="002232E7" w:rsidRDefault="00214844" w:rsidP="00DB462F">
      <w:pPr>
        <w:pStyle w:val="Pquestiontextmainstem"/>
      </w:pPr>
    </w:p>
    <w:p w14:paraId="11E41C9F" w14:textId="77777777" w:rsidR="00214844" w:rsidRPr="002232E7" w:rsidRDefault="00214844" w:rsidP="00DB462F">
      <w:pPr>
        <w:pStyle w:val="Pquestiontextmainstem"/>
      </w:pPr>
    </w:p>
    <w:p w14:paraId="772ACBBC" w14:textId="2208FDC4" w:rsidR="00214844" w:rsidRPr="002232E7" w:rsidRDefault="00DB462F" w:rsidP="00DB462F">
      <w:pPr>
        <w:pStyle w:val="Pquestiontextpartsa"/>
      </w:pPr>
      <w:r w:rsidRPr="00DB462F">
        <w:rPr>
          <w:rStyle w:val="Cquestionpartlabelbold"/>
        </w:rPr>
        <w:t>(b)</w:t>
      </w:r>
      <w:r w:rsidRPr="00DB462F">
        <w:tab/>
      </w:r>
      <w:r w:rsidR="00FB4C1B">
        <w:t>V</w:t>
      </w:r>
      <w:r w:rsidR="00140AB5" w:rsidRPr="009324F3">
        <w:t>elocity (</w:t>
      </w:r>
      <w:r w:rsidR="00140AB5" w:rsidRPr="007F062D">
        <w:rPr>
          <w:rStyle w:val="Cmathsexpressions"/>
          <w:i/>
          <w:iCs/>
        </w:rPr>
        <w:t>v</w:t>
      </w:r>
      <w:r w:rsidR="00140AB5" w:rsidRPr="009324F3">
        <w:t>) is equal to the initial speed (</w:t>
      </w:r>
      <w:r w:rsidR="00140AB5" w:rsidRPr="007F062D">
        <w:rPr>
          <w:rStyle w:val="Cmathsexpressions"/>
          <w:i/>
          <w:iCs/>
        </w:rPr>
        <w:t>u</w:t>
      </w:r>
      <w:r w:rsidR="00140AB5" w:rsidRPr="009324F3">
        <w:t>) plus the acceleration (</w:t>
      </w:r>
      <w:r w:rsidR="00140AB5" w:rsidRPr="007F062D">
        <w:rPr>
          <w:rStyle w:val="Cmathsexpressions"/>
          <w:i/>
          <w:iCs/>
        </w:rPr>
        <w:t>a</w:t>
      </w:r>
      <w:r w:rsidR="00140AB5" w:rsidRPr="009324F3">
        <w:t xml:space="preserve">) multiplied by </w:t>
      </w:r>
      <w:r w:rsidR="00140AB5">
        <w:br/>
      </w:r>
      <w:r w:rsidR="00140AB5" w:rsidRPr="009324F3">
        <w:t>the time (</w:t>
      </w:r>
      <w:r w:rsidR="00140AB5" w:rsidRPr="007F062D">
        <w:rPr>
          <w:rStyle w:val="Cmathsexpressions"/>
          <w:i/>
          <w:iCs/>
        </w:rPr>
        <w:t>t</w:t>
      </w:r>
      <w:r w:rsidR="00140AB5" w:rsidRPr="009324F3">
        <w:t>)</w:t>
      </w:r>
      <w:r w:rsidR="00214844" w:rsidRPr="002232E7">
        <w:t>.</w:t>
      </w:r>
    </w:p>
    <w:p w14:paraId="3FD6F28B" w14:textId="77777777" w:rsidR="00214844" w:rsidRPr="002232E7" w:rsidRDefault="00214844" w:rsidP="00DB462F">
      <w:pPr>
        <w:pStyle w:val="Pquestiontextmainstem"/>
      </w:pPr>
    </w:p>
    <w:p w14:paraId="3D7CF6A7" w14:textId="77777777" w:rsidR="00F37229" w:rsidRDefault="00F37229" w:rsidP="00E14832">
      <w:pPr>
        <w:pStyle w:val="Pquestiontextmainstem"/>
      </w:pPr>
    </w:p>
    <w:p w14:paraId="7DA93DE5" w14:textId="77777777" w:rsidR="00742C46" w:rsidRDefault="00742C46" w:rsidP="00E14832">
      <w:pPr>
        <w:pStyle w:val="Pquestiontextmainstem"/>
      </w:pPr>
    </w:p>
    <w:p w14:paraId="7796518D" w14:textId="77777777" w:rsidR="00A87DD3" w:rsidRDefault="00A87DD3" w:rsidP="00E14832">
      <w:pPr>
        <w:pStyle w:val="Pquestiontextmainstem"/>
      </w:pPr>
    </w:p>
    <w:p w14:paraId="1FA5FEBD" w14:textId="4BC51078" w:rsidR="00E14832" w:rsidRDefault="00F37229" w:rsidP="00E14832">
      <w:pPr>
        <w:pStyle w:val="Pquestionheadingsx"/>
      </w:pPr>
      <w:r>
        <w:t>Question 1</w:t>
      </w:r>
      <w:r w:rsidR="00A36768">
        <w:t>7</w:t>
      </w:r>
      <w:r w:rsidR="00DB462F" w:rsidRPr="00DB462F">
        <w:tab/>
      </w:r>
      <w:r w:rsidR="00FB4C1B">
        <w:rPr>
          <w:rStyle w:val="Cmarkslabel"/>
        </w:rPr>
        <w:t>2</w:t>
      </w:r>
      <w:r w:rsidR="00E14832" w:rsidRPr="001B433F">
        <w:rPr>
          <w:rStyle w:val="Cmarkslabel"/>
        </w:rPr>
        <w:t xml:space="preserve"> mark</w:t>
      </w:r>
      <w:r w:rsidR="00FB4C1B">
        <w:rPr>
          <w:rStyle w:val="Cmarkslabel"/>
        </w:rPr>
        <w:t>s</w:t>
      </w:r>
      <w:r w:rsidR="00DB462F" w:rsidRPr="00DB462F">
        <w:tab/>
      </w:r>
      <w:r w:rsidR="002859EE">
        <w:t>[7.</w:t>
      </w:r>
      <w:r w:rsidR="00352672">
        <w:t>2</w:t>
      </w:r>
      <w:r w:rsidR="00E14832">
        <w:t>]</w:t>
      </w:r>
    </w:p>
    <w:p w14:paraId="14A7EDC4" w14:textId="77777777" w:rsidR="00214844" w:rsidRDefault="00214844" w:rsidP="006275A9">
      <w:pPr>
        <w:pStyle w:val="Pquestiontextmainstem"/>
      </w:pPr>
      <w:r w:rsidRPr="002232E7">
        <w:t xml:space="preserve">Use the diagram to calculate the value of </w:t>
      </w:r>
      <w:r w:rsidRPr="00DB462F">
        <w:rPr>
          <w:rStyle w:val="Cmathsexpressions"/>
          <w:i/>
          <w:iCs/>
        </w:rPr>
        <w:t>x</w:t>
      </w:r>
      <w:r w:rsidRPr="002232E7">
        <w:t>.</w:t>
      </w:r>
      <w:r>
        <w:t xml:space="preserve"> </w:t>
      </w:r>
    </w:p>
    <w:p w14:paraId="6215A641" w14:textId="77777777" w:rsidR="00FB4C1B" w:rsidRPr="002232E7" w:rsidRDefault="00FB4C1B" w:rsidP="006275A9">
      <w:pPr>
        <w:pStyle w:val="Pquestiontextmainstem"/>
      </w:pPr>
    </w:p>
    <w:p w14:paraId="3DFE9799" w14:textId="3B2E30C8" w:rsidR="00214844" w:rsidRPr="002232E7" w:rsidRDefault="00140AB5" w:rsidP="00DB462F">
      <w:pPr>
        <w:pStyle w:val="Pquestiontextmainstem"/>
      </w:pPr>
      <w:r>
        <w:rPr>
          <w:noProof/>
        </w:rPr>
        <w:drawing>
          <wp:inline distT="0" distB="0" distL="0" distR="0" wp14:anchorId="7748CBB2" wp14:editId="216F0561">
            <wp:extent cx="2657475" cy="1076325"/>
            <wp:effectExtent l="0" t="0" r="9525" b="9525"/>
            <wp:docPr id="21" name="Picture 21" descr="PM8_SmB_7_04tsb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PM8_SmB_7_04tsb_RR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A9A1A" w14:textId="77777777" w:rsidR="00214844" w:rsidRPr="002232E7" w:rsidRDefault="00214844" w:rsidP="00DB462F">
      <w:pPr>
        <w:pStyle w:val="Pquestiontextmainstem"/>
      </w:pPr>
    </w:p>
    <w:p w14:paraId="6E999B8F" w14:textId="77777777" w:rsidR="007C3B15" w:rsidRDefault="007C3B15" w:rsidP="00DB462F">
      <w:pPr>
        <w:pStyle w:val="Pquestiontextmainstem"/>
      </w:pPr>
    </w:p>
    <w:p w14:paraId="73980392" w14:textId="77777777" w:rsidR="00FB4C1B" w:rsidRDefault="00FB4C1B" w:rsidP="00DB462F">
      <w:pPr>
        <w:pStyle w:val="Pquestiontextmainstem"/>
      </w:pPr>
    </w:p>
    <w:p w14:paraId="3E2A51AE" w14:textId="5FB85AF9" w:rsidR="00E14832" w:rsidRDefault="00F37229" w:rsidP="00E14832">
      <w:pPr>
        <w:pStyle w:val="Pquestionheadingsx"/>
      </w:pPr>
      <w:r>
        <w:t xml:space="preserve">Question </w:t>
      </w:r>
      <w:r w:rsidR="00A36768">
        <w:t>18</w:t>
      </w:r>
      <w:r w:rsidR="00DB462F" w:rsidRPr="00DB462F">
        <w:tab/>
      </w:r>
      <w:r>
        <w:rPr>
          <w:rStyle w:val="Cmarkslabel"/>
        </w:rPr>
        <w:t>4</w:t>
      </w:r>
      <w:r w:rsidR="00E14832" w:rsidRPr="001B433F">
        <w:rPr>
          <w:rStyle w:val="Cmarkslabel"/>
        </w:rPr>
        <w:t xml:space="preserve"> marks</w:t>
      </w:r>
      <w:r w:rsidR="00DB462F" w:rsidRPr="00DB462F">
        <w:tab/>
      </w:r>
      <w:r w:rsidR="002859EE">
        <w:t>[7.</w:t>
      </w:r>
      <w:r w:rsidR="00352672">
        <w:t>2</w:t>
      </w:r>
      <w:r w:rsidR="00E14832">
        <w:t>]</w:t>
      </w:r>
    </w:p>
    <w:p w14:paraId="0C062196" w14:textId="0971937C" w:rsidR="00214844" w:rsidRPr="002232E7" w:rsidRDefault="00214844" w:rsidP="006275A9">
      <w:pPr>
        <w:pStyle w:val="Pquestiontextmainstem"/>
      </w:pPr>
      <w:r w:rsidRPr="002232E7">
        <w:t xml:space="preserve">Solve </w:t>
      </w:r>
      <w:r w:rsidR="00E41F96">
        <w:t xml:space="preserve">each of </w:t>
      </w:r>
      <w:r w:rsidRPr="002232E7">
        <w:t>the</w:t>
      </w:r>
      <w:r w:rsidR="00E41F96">
        <w:t>se</w:t>
      </w:r>
      <w:r w:rsidRPr="002232E7">
        <w:t xml:space="preserve"> linear equations using algebra.</w:t>
      </w:r>
    </w:p>
    <w:p w14:paraId="2136489A" w14:textId="180942DF" w:rsidR="006275A9" w:rsidRPr="002232E7" w:rsidRDefault="00DB462F" w:rsidP="00DB462F">
      <w:pPr>
        <w:pStyle w:val="Pquestiontextpartsa"/>
      </w:pPr>
      <w:r w:rsidRPr="00DB462F">
        <w:rPr>
          <w:rStyle w:val="Cquestionpartlabelbold"/>
        </w:rPr>
        <w:t>(a)</w:t>
      </w:r>
      <w:r w:rsidRPr="00DB462F">
        <w:tab/>
      </w:r>
      <w:r w:rsidR="00140AB5" w:rsidRPr="009324F3">
        <w:t>3</w:t>
      </w:r>
      <w:r w:rsidR="00140AB5" w:rsidRPr="007F062D">
        <w:rPr>
          <w:rStyle w:val="Cmathsexpressions"/>
          <w:i/>
          <w:iCs/>
        </w:rPr>
        <w:t>b</w:t>
      </w:r>
      <w:r w:rsidR="00140AB5" w:rsidRPr="009324F3">
        <w:t xml:space="preserve"> + 2 = 14</w:t>
      </w:r>
      <w:r w:rsidR="00140AB5">
        <w:tab/>
      </w:r>
      <w:r w:rsidR="00140AB5">
        <w:tab/>
      </w:r>
      <w:r w:rsidR="00E41F96">
        <w:tab/>
      </w:r>
      <w:r w:rsidR="00E41F96">
        <w:tab/>
      </w:r>
      <w:r w:rsidRPr="00DB462F">
        <w:rPr>
          <w:rStyle w:val="Cquestionpartlabelbold"/>
        </w:rPr>
        <w:t>(b)</w:t>
      </w:r>
      <w:r w:rsidR="00CE788C">
        <w:t xml:space="preserve">  </w:t>
      </w:r>
      <w:r w:rsidR="00140AB5" w:rsidRPr="009324F3">
        <w:t>13 + 4</w:t>
      </w:r>
      <w:r w:rsidR="00140AB5" w:rsidRPr="007F062D">
        <w:rPr>
          <w:rStyle w:val="Cmathsexpressions"/>
          <w:i/>
          <w:iCs/>
        </w:rPr>
        <w:t>d</w:t>
      </w:r>
      <w:r w:rsidR="00140AB5" w:rsidRPr="009324F3">
        <w:t xml:space="preserve"> = -27</w:t>
      </w:r>
    </w:p>
    <w:p w14:paraId="4839805C" w14:textId="2D78BD62" w:rsidR="004B55DB" w:rsidRPr="00B01BD8" w:rsidRDefault="004B55DB" w:rsidP="00290260">
      <w:pPr>
        <w:pStyle w:val="Pquestiontextpartsa"/>
      </w:pPr>
    </w:p>
    <w:p w14:paraId="7496F34D" w14:textId="77777777" w:rsidR="00F37229" w:rsidRDefault="00F37229" w:rsidP="00F37229">
      <w:pPr>
        <w:pStyle w:val="Pquestiontextmainstem"/>
      </w:pPr>
    </w:p>
    <w:p w14:paraId="4CFBF04E" w14:textId="4783013E" w:rsidR="001D605B" w:rsidRDefault="001D605B" w:rsidP="00F37229">
      <w:pPr>
        <w:pStyle w:val="Pquestiontextmainstem"/>
      </w:pPr>
    </w:p>
    <w:p w14:paraId="5CC3916C" w14:textId="77777777" w:rsidR="00A87DD3" w:rsidRDefault="00A87DD3" w:rsidP="00F37229">
      <w:pPr>
        <w:pStyle w:val="Pquestiontextmainstem"/>
      </w:pPr>
    </w:p>
    <w:p w14:paraId="15F1B177" w14:textId="77777777" w:rsidR="007C3B15" w:rsidRDefault="007C3B15" w:rsidP="00F37229">
      <w:pPr>
        <w:pStyle w:val="Pquestiontextmainstem"/>
      </w:pPr>
    </w:p>
    <w:p w14:paraId="7431E716" w14:textId="77777777" w:rsidR="007C3B15" w:rsidRDefault="007C3B15" w:rsidP="00F37229">
      <w:pPr>
        <w:pStyle w:val="Pquestiontextmainstem"/>
      </w:pPr>
    </w:p>
    <w:p w14:paraId="397B346C" w14:textId="77777777" w:rsidR="007C3B15" w:rsidRDefault="007C3B15" w:rsidP="00F37229">
      <w:pPr>
        <w:pStyle w:val="Pquestiontextmainstem"/>
      </w:pPr>
    </w:p>
    <w:p w14:paraId="4696EFC5" w14:textId="77777777" w:rsidR="007C3B15" w:rsidRDefault="007C3B15" w:rsidP="00F37229">
      <w:pPr>
        <w:pStyle w:val="Pquestiontextmainstem"/>
      </w:pPr>
    </w:p>
    <w:p w14:paraId="041EC02E" w14:textId="5BB16994" w:rsidR="00F37229" w:rsidRDefault="00F37229" w:rsidP="00FB4C1B">
      <w:pPr>
        <w:pStyle w:val="Pquestionheadingsx"/>
      </w:pPr>
      <w:r>
        <w:lastRenderedPageBreak/>
        <w:t xml:space="preserve">Question </w:t>
      </w:r>
      <w:r w:rsidR="00A36768">
        <w:t>19</w:t>
      </w:r>
      <w:r w:rsidR="00DB462F" w:rsidRPr="00DB462F">
        <w:tab/>
      </w:r>
      <w:r w:rsidR="001F0763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DB462F" w:rsidRPr="00DB462F">
        <w:tab/>
      </w:r>
      <w:r w:rsidR="002859EE">
        <w:t>[7.</w:t>
      </w:r>
      <w:r w:rsidR="00352672">
        <w:t>2</w:t>
      </w:r>
      <w:r>
        <w:t>]</w:t>
      </w:r>
    </w:p>
    <w:p w14:paraId="1D189199" w14:textId="77777777" w:rsidR="00214844" w:rsidRDefault="00214844" w:rsidP="00FB4C1B">
      <w:pPr>
        <w:pStyle w:val="Pquestiontextmainstem"/>
        <w:keepNext/>
      </w:pPr>
      <w:r w:rsidRPr="002232E7">
        <w:t xml:space="preserve">Use the following graph to find the value of: </w:t>
      </w:r>
    </w:p>
    <w:p w14:paraId="161C8A3F" w14:textId="0DCA4AD1" w:rsidR="00214844" w:rsidRPr="002232E7" w:rsidRDefault="00FB4C1B" w:rsidP="00FB4C1B">
      <w:pPr>
        <w:pStyle w:val="Pquestiontextmainstem"/>
        <w:keepNext/>
      </w:pPr>
      <w:r>
        <w:rPr>
          <w:noProof/>
        </w:rPr>
        <w:drawing>
          <wp:inline distT="0" distB="0" distL="0" distR="0" wp14:anchorId="4DBA80BD" wp14:editId="74A58ACA">
            <wp:extent cx="2162175" cy="2705100"/>
            <wp:effectExtent l="0" t="0" r="9525" b="0"/>
            <wp:docPr id="1" name="Picture 1" descr="C:\Users\ubuluay\Desktop\2nd ed\PM2e-8-ch-tests-exams-RWs\_SUPPLIED_V1_CORREX_230916\PM2e_08_EB_07_SB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buluay\Desktop\2nd ed\PM2e-8-ch-tests-exams-RWs\_SUPPLIED_V1_CORREX_230916\PM2e_08_EB_07_SBT_01.jp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07E2B" w14:textId="77777777" w:rsidR="00FB4C1B" w:rsidRDefault="00FB4C1B" w:rsidP="00E41F96">
      <w:pPr>
        <w:pStyle w:val="Pquestiontextpartsa"/>
        <w:rPr>
          <w:rStyle w:val="Cquestionpartlabelbold"/>
        </w:rPr>
      </w:pPr>
    </w:p>
    <w:p w14:paraId="08964D53" w14:textId="3AA1B669" w:rsidR="00E41F96" w:rsidRPr="002232E7" w:rsidRDefault="00E41F96" w:rsidP="00E41F96">
      <w:pPr>
        <w:pStyle w:val="Pquestiontextpartsa"/>
      </w:pPr>
      <w:r w:rsidRPr="00DB462F">
        <w:rPr>
          <w:rStyle w:val="Cquestionpartlabelbold"/>
        </w:rPr>
        <w:t>(a)</w:t>
      </w:r>
      <w:r w:rsidRPr="00DB462F">
        <w:tab/>
      </w:r>
      <w:r w:rsidR="00214844" w:rsidRPr="00DB462F">
        <w:rPr>
          <w:rStyle w:val="Cmathsexpressions"/>
          <w:i/>
          <w:iCs/>
        </w:rPr>
        <w:t>y</w:t>
      </w:r>
      <w:r w:rsidR="00214844" w:rsidRPr="002232E7">
        <w:t xml:space="preserve"> </w:t>
      </w:r>
      <w:r>
        <w:t>where</w:t>
      </w:r>
      <w:r w:rsidR="00214844" w:rsidRPr="002232E7">
        <w:t xml:space="preserve"> </w:t>
      </w:r>
      <w:r w:rsidR="00214844" w:rsidRPr="00DB462F">
        <w:rPr>
          <w:rStyle w:val="Cmathsexpressions"/>
          <w:i/>
          <w:iCs/>
        </w:rPr>
        <w:t>x</w:t>
      </w:r>
      <w:r w:rsidR="00214844" w:rsidRPr="002232E7">
        <w:t xml:space="preserve"> = </w:t>
      </w:r>
      <w:r w:rsidR="00A36768">
        <w:t>1</w:t>
      </w:r>
      <w:r>
        <w:tab/>
      </w:r>
      <w:r>
        <w:tab/>
      </w:r>
      <w:r>
        <w:tab/>
      </w:r>
      <w:r>
        <w:tab/>
      </w:r>
      <w:r>
        <w:tab/>
      </w:r>
      <w:r w:rsidRPr="00DB462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DB462F">
        <w:rPr>
          <w:rStyle w:val="Cquestionpartlabelbold"/>
        </w:rPr>
        <w:t>)</w:t>
      </w:r>
      <w:r w:rsidR="00CE788C">
        <w:t xml:space="preserve">  </w:t>
      </w:r>
      <w:r w:rsidRPr="00DB462F">
        <w:rPr>
          <w:rStyle w:val="Cmathsexpressions"/>
          <w:i/>
          <w:iCs/>
        </w:rPr>
        <w:t>y</w:t>
      </w:r>
      <w:r w:rsidRPr="002232E7">
        <w:t xml:space="preserve"> </w:t>
      </w:r>
      <w:r>
        <w:t>where</w:t>
      </w:r>
      <w:r w:rsidRPr="002232E7">
        <w:t xml:space="preserve"> </w:t>
      </w:r>
      <w:r w:rsidRPr="00DB462F">
        <w:rPr>
          <w:rStyle w:val="Cmathsexpressions"/>
          <w:i/>
          <w:iCs/>
        </w:rPr>
        <w:t>x</w:t>
      </w:r>
      <w:r w:rsidR="00A36768">
        <w:t xml:space="preserve"> = </w:t>
      </w:r>
      <w:r w:rsidR="00140AB5">
        <w:t>4</w:t>
      </w:r>
    </w:p>
    <w:p w14:paraId="15C58E31" w14:textId="77777777" w:rsidR="00214844" w:rsidRPr="002232E7" w:rsidRDefault="00214844" w:rsidP="00DB462F">
      <w:pPr>
        <w:pStyle w:val="Pquestiontextpartsa"/>
      </w:pPr>
    </w:p>
    <w:p w14:paraId="5BA99D25" w14:textId="591E0CA3" w:rsidR="00E41F96" w:rsidRPr="002232E7" w:rsidRDefault="00E41F96" w:rsidP="00E41F96">
      <w:pPr>
        <w:pStyle w:val="Pquestiontextpartsa"/>
      </w:pPr>
      <w:r w:rsidRPr="00DB462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DB462F">
        <w:rPr>
          <w:rStyle w:val="Cquestionpartlabelbold"/>
        </w:rPr>
        <w:t>)</w:t>
      </w:r>
      <w:r w:rsidRPr="00DB462F">
        <w:tab/>
      </w:r>
      <w:r w:rsidR="00214844" w:rsidRPr="00DB462F">
        <w:rPr>
          <w:rStyle w:val="Cmathsexpressions"/>
          <w:i/>
          <w:iCs/>
        </w:rPr>
        <w:t>x</w:t>
      </w:r>
      <w:r w:rsidR="00214844" w:rsidRPr="002232E7">
        <w:t xml:space="preserve"> </w:t>
      </w:r>
      <w:r>
        <w:t>where</w:t>
      </w:r>
      <w:r w:rsidR="00214844" w:rsidRPr="002232E7">
        <w:t xml:space="preserve"> </w:t>
      </w:r>
      <w:r w:rsidR="00214844" w:rsidRPr="00DB462F">
        <w:rPr>
          <w:rStyle w:val="Cmathsexpressions"/>
          <w:i/>
          <w:iCs/>
        </w:rPr>
        <w:t>y</w:t>
      </w:r>
      <w:r w:rsidR="00214844" w:rsidRPr="002232E7">
        <w:t xml:space="preserve"> = </w:t>
      </w:r>
      <w:r w:rsidR="00A36768">
        <w:t>5</w:t>
      </w:r>
      <w:r>
        <w:tab/>
      </w:r>
      <w:r>
        <w:tab/>
      </w:r>
      <w:r>
        <w:tab/>
      </w:r>
      <w:r>
        <w:tab/>
      </w:r>
      <w:r>
        <w:tab/>
      </w:r>
      <w:r w:rsidRPr="00DB462F">
        <w:rPr>
          <w:rStyle w:val="Cquestionpartlabelbold"/>
        </w:rPr>
        <w:t>(</w:t>
      </w:r>
      <w:r>
        <w:rPr>
          <w:rStyle w:val="Cquestionpartlabelbold"/>
        </w:rPr>
        <w:t>d</w:t>
      </w:r>
      <w:r w:rsidRPr="00DB462F">
        <w:rPr>
          <w:rStyle w:val="Cquestionpartlabelbold"/>
        </w:rPr>
        <w:t>)</w:t>
      </w:r>
      <w:r w:rsidR="00CE788C">
        <w:t xml:space="preserve">  </w:t>
      </w:r>
      <w:r w:rsidRPr="00DB462F">
        <w:rPr>
          <w:rStyle w:val="Cmathsexpressions"/>
          <w:i/>
          <w:iCs/>
        </w:rPr>
        <w:t>x</w:t>
      </w:r>
      <w:r w:rsidRPr="002232E7">
        <w:t xml:space="preserve"> </w:t>
      </w:r>
      <w:r>
        <w:t>where</w:t>
      </w:r>
      <w:r w:rsidRPr="002232E7">
        <w:t xml:space="preserve"> </w:t>
      </w:r>
      <w:r w:rsidRPr="00DB462F">
        <w:rPr>
          <w:rStyle w:val="Cmathsexpressions"/>
          <w:i/>
          <w:iCs/>
        </w:rPr>
        <w:t>y</w:t>
      </w:r>
      <w:r w:rsidR="00A36768">
        <w:t xml:space="preserve"> = </w:t>
      </w:r>
      <w:r w:rsidR="00140AB5">
        <w:t>-1</w:t>
      </w:r>
    </w:p>
    <w:p w14:paraId="5A4F8856" w14:textId="77777777" w:rsidR="00214844" w:rsidRPr="002232E7" w:rsidRDefault="00214844" w:rsidP="00DB462F">
      <w:pPr>
        <w:pStyle w:val="Pquestiontextpartsa"/>
      </w:pPr>
    </w:p>
    <w:p w14:paraId="03DCE83B" w14:textId="77777777" w:rsidR="00F37229" w:rsidRDefault="00F37229" w:rsidP="00E14832">
      <w:pPr>
        <w:pStyle w:val="Pquestiontextmainstem"/>
      </w:pPr>
    </w:p>
    <w:p w14:paraId="2DDFAD73" w14:textId="7B86D328" w:rsidR="00E14832" w:rsidRDefault="00A36768" w:rsidP="00E14832">
      <w:pPr>
        <w:pStyle w:val="Pquestionheadingsx"/>
      </w:pPr>
      <w:r>
        <w:t>Question 20</w:t>
      </w:r>
      <w:r w:rsidR="00DB462F" w:rsidRPr="00DB462F">
        <w:tab/>
      </w:r>
      <w:r w:rsidR="00F37229">
        <w:rPr>
          <w:rStyle w:val="Cmarkslabel"/>
        </w:rPr>
        <w:t>4</w:t>
      </w:r>
      <w:r w:rsidR="00E14832" w:rsidRPr="001B433F">
        <w:rPr>
          <w:rStyle w:val="Cmarkslabel"/>
        </w:rPr>
        <w:t xml:space="preserve"> marks</w:t>
      </w:r>
      <w:r w:rsidR="00DB462F" w:rsidRPr="00DB462F">
        <w:tab/>
      </w:r>
      <w:r w:rsidR="002859EE">
        <w:t>[7.</w:t>
      </w:r>
      <w:r w:rsidR="00352672">
        <w:t>2</w:t>
      </w:r>
      <w:r w:rsidR="00E14832">
        <w:t>]</w:t>
      </w:r>
    </w:p>
    <w:p w14:paraId="3B4A4944" w14:textId="757E9F27" w:rsidR="00214844" w:rsidRPr="002232E7" w:rsidRDefault="00214844" w:rsidP="006275A9">
      <w:pPr>
        <w:pStyle w:val="Pquestiontextmainstem"/>
      </w:pPr>
      <w:r w:rsidRPr="002232E7">
        <w:t>Solve</w:t>
      </w:r>
      <w:r w:rsidR="00E41F96">
        <w:t xml:space="preserve"> each of</w:t>
      </w:r>
      <w:r w:rsidRPr="002232E7">
        <w:t xml:space="preserve"> the</w:t>
      </w:r>
      <w:r w:rsidR="00E41F96">
        <w:t>se</w:t>
      </w:r>
      <w:r w:rsidRPr="002232E7">
        <w:t xml:space="preserve"> linear equations using algebra.</w:t>
      </w:r>
    </w:p>
    <w:p w14:paraId="41DE7186" w14:textId="61E94270" w:rsidR="00140AB5" w:rsidRPr="002232E7" w:rsidRDefault="00DB462F" w:rsidP="00140AB5">
      <w:pPr>
        <w:pStyle w:val="Pquestiontextpartsa"/>
      </w:pPr>
      <w:r w:rsidRPr="00DB462F">
        <w:rPr>
          <w:rStyle w:val="Cquestionpartlabelbold"/>
        </w:rPr>
        <w:t>(a)</w:t>
      </w:r>
      <w:r w:rsidRPr="00DB462F">
        <w:tab/>
      </w:r>
      <w:r w:rsidR="00140AB5" w:rsidRPr="009324F3">
        <w:t>4</w:t>
      </w:r>
      <w:r w:rsidR="00140AB5" w:rsidRPr="007F062D">
        <w:rPr>
          <w:rStyle w:val="Cmathsexpressions"/>
          <w:i/>
          <w:iCs/>
        </w:rPr>
        <w:t>a</w:t>
      </w:r>
      <w:r w:rsidR="00140AB5" w:rsidRPr="009324F3">
        <w:t xml:space="preserve"> − 5 = -17</w:t>
      </w:r>
      <w:r w:rsidR="00140AB5">
        <w:tab/>
      </w:r>
      <w:r w:rsidR="00140AB5">
        <w:tab/>
      </w:r>
      <w:r w:rsidR="00140AB5">
        <w:tab/>
      </w:r>
      <w:r w:rsidR="0050025F">
        <w:tab/>
      </w:r>
      <w:r w:rsidR="00140AB5" w:rsidRPr="00DB462F">
        <w:rPr>
          <w:rStyle w:val="Cquestionpartlabelbold"/>
        </w:rPr>
        <w:t>(b)</w:t>
      </w:r>
      <w:r w:rsidR="00CE788C">
        <w:t xml:space="preserve">  </w:t>
      </w:r>
      <w:r w:rsidR="00140AB5" w:rsidRPr="009324F3">
        <w:rPr>
          <w:position w:val="-24"/>
        </w:rPr>
        <w:object w:dxaOrig="340" w:dyaOrig="620" w14:anchorId="3D61B601">
          <v:shape id="_x0000_i1035" type="#_x0000_t75" style="width:17.25pt;height:30.75pt" o:ole="">
            <v:imagedata r:id="rId38" o:title=""/>
          </v:shape>
          <o:OLEObject Type="Embed" ProgID="Equation.3" ShapeID="_x0000_i1035" DrawAspect="Content" ObjectID="_1540569934" r:id="rId39"/>
        </w:object>
      </w:r>
      <w:r w:rsidR="00140AB5" w:rsidRPr="009324F3">
        <w:t xml:space="preserve"> + 2</w:t>
      </w:r>
      <w:r w:rsidR="00140AB5" w:rsidRPr="007F062D">
        <w:rPr>
          <w:rStyle w:val="Cmathsexpressions"/>
          <w:i/>
          <w:iCs/>
        </w:rPr>
        <w:t>x</w:t>
      </w:r>
      <w:r w:rsidR="00140AB5" w:rsidRPr="009324F3">
        <w:t xml:space="preserve"> = </w:t>
      </w:r>
      <w:r w:rsidR="00140AB5" w:rsidRPr="009324F3">
        <w:rPr>
          <w:position w:val="-24"/>
        </w:rPr>
        <w:object w:dxaOrig="380" w:dyaOrig="620" w14:anchorId="68901848">
          <v:shape id="_x0000_i1036" type="#_x0000_t75" style="width:18.75pt;height:30.75pt" o:ole="">
            <v:imagedata r:id="rId40" o:title=""/>
          </v:shape>
          <o:OLEObject Type="Embed" ProgID="Equation.3" ShapeID="_x0000_i1036" DrawAspect="Content" ObjectID="_1540569935" r:id="rId41"/>
        </w:object>
      </w:r>
    </w:p>
    <w:p w14:paraId="0492F1A7" w14:textId="48E5B2BF" w:rsidR="00140AB5" w:rsidRPr="009324F3" w:rsidRDefault="00140AB5" w:rsidP="007F062D">
      <w:pPr>
        <w:pStyle w:val="Pquestiontextmainstem"/>
      </w:pPr>
    </w:p>
    <w:p w14:paraId="3431D5CE" w14:textId="718FF8D7" w:rsidR="00E82C06" w:rsidRPr="00B01BD8" w:rsidRDefault="00E82C06" w:rsidP="00E82C06">
      <w:pPr>
        <w:pStyle w:val="Pquestiontextpartsa"/>
      </w:pPr>
    </w:p>
    <w:p w14:paraId="76E41D1E" w14:textId="77777777" w:rsidR="00E82C06" w:rsidRDefault="00E82C06" w:rsidP="00E82C06">
      <w:pPr>
        <w:pStyle w:val="Pquestiontextpartsa"/>
      </w:pPr>
    </w:p>
    <w:p w14:paraId="283E0D93" w14:textId="77777777" w:rsidR="00E82C06" w:rsidRDefault="00E82C06" w:rsidP="00E82C06">
      <w:pPr>
        <w:pStyle w:val="Pquestiontextmainstem"/>
      </w:pPr>
    </w:p>
    <w:p w14:paraId="19D3E497" w14:textId="77777777" w:rsidR="00290260" w:rsidRDefault="00290260" w:rsidP="00290260">
      <w:pPr>
        <w:pStyle w:val="Pquestiontextpartsa"/>
      </w:pPr>
    </w:p>
    <w:p w14:paraId="05DFB828" w14:textId="438D5C74" w:rsidR="00E14832" w:rsidRDefault="00F37229" w:rsidP="00E14832">
      <w:pPr>
        <w:pStyle w:val="Pquestionheadingsx"/>
      </w:pPr>
      <w:r>
        <w:t>Question 2</w:t>
      </w:r>
      <w:r w:rsidR="00A36768">
        <w:t>1</w:t>
      </w:r>
      <w:r w:rsidR="00DB462F" w:rsidRPr="00DB462F">
        <w:tab/>
      </w:r>
      <w:r w:rsidR="00352672">
        <w:rPr>
          <w:rStyle w:val="Cmarkslabel"/>
        </w:rPr>
        <w:t>3</w:t>
      </w:r>
      <w:r w:rsidR="00E14832" w:rsidRPr="001B433F">
        <w:rPr>
          <w:rStyle w:val="Cmarkslabel"/>
        </w:rPr>
        <w:t xml:space="preserve"> marks</w:t>
      </w:r>
      <w:r w:rsidR="00DB462F" w:rsidRPr="00DB462F">
        <w:tab/>
      </w:r>
      <w:r w:rsidR="002859EE">
        <w:t>[7.</w:t>
      </w:r>
      <w:r w:rsidR="00352672">
        <w:t>2</w:t>
      </w:r>
      <w:r w:rsidR="00E14832">
        <w:t>]</w:t>
      </w:r>
    </w:p>
    <w:p w14:paraId="0D2BC067" w14:textId="158572DD" w:rsidR="00140AB5" w:rsidRPr="009324F3" w:rsidRDefault="00140AB5" w:rsidP="00140AB5">
      <w:pPr>
        <w:pStyle w:val="Pquestiontextmainstem"/>
      </w:pPr>
      <w:r w:rsidRPr="009324F3">
        <w:t xml:space="preserve">Sarah buys a sandwich from the canteen every day at school. Last week she also bought orange juice </w:t>
      </w:r>
      <w:r>
        <w:t xml:space="preserve">for $2.50 </w:t>
      </w:r>
      <w:r w:rsidRPr="009324F3">
        <w:t>on two of the days. Her bill for last week was $20.</w:t>
      </w:r>
    </w:p>
    <w:p w14:paraId="6280DC39" w14:textId="77777777" w:rsidR="00140AB5" w:rsidRPr="009324F3" w:rsidRDefault="00140AB5" w:rsidP="00140AB5">
      <w:pPr>
        <w:pStyle w:val="Pquestiontextpartsa"/>
      </w:pPr>
      <w:r w:rsidRPr="007F062D">
        <w:rPr>
          <w:rStyle w:val="Cquestionpartlabelbold"/>
        </w:rPr>
        <w:t>(a)</w:t>
      </w:r>
      <w:r w:rsidRPr="009324F3">
        <w:tab/>
        <w:t>Write an algebraic expression to represent this statement.</w:t>
      </w:r>
    </w:p>
    <w:p w14:paraId="048D6861" w14:textId="77777777" w:rsidR="00140AB5" w:rsidRPr="009324F3" w:rsidRDefault="00140AB5" w:rsidP="00140AB5">
      <w:pPr>
        <w:pStyle w:val="Pquestiontextpartsa"/>
      </w:pPr>
    </w:p>
    <w:p w14:paraId="3FE9F368" w14:textId="77777777" w:rsidR="00140AB5" w:rsidRPr="009324F3" w:rsidRDefault="00140AB5" w:rsidP="00140AB5">
      <w:pPr>
        <w:pStyle w:val="Pquestiontextpartsa"/>
      </w:pPr>
    </w:p>
    <w:p w14:paraId="044E53B8" w14:textId="26135465" w:rsidR="00214844" w:rsidRPr="002232E7" w:rsidRDefault="00140AB5" w:rsidP="00140AB5">
      <w:pPr>
        <w:pStyle w:val="Pquestiontextpartsa"/>
      </w:pPr>
      <w:r w:rsidRPr="007F062D">
        <w:rPr>
          <w:rStyle w:val="Cquestionpartlabelbold"/>
        </w:rPr>
        <w:t>(b)</w:t>
      </w:r>
      <w:r w:rsidRPr="009324F3">
        <w:tab/>
      </w:r>
      <w:r w:rsidR="00A33B66">
        <w:t xml:space="preserve">What is the cost of </w:t>
      </w:r>
      <w:r w:rsidR="00FB4C1B">
        <w:t>a</w:t>
      </w:r>
      <w:r w:rsidR="00A33B66">
        <w:t xml:space="preserve"> sandwich?</w:t>
      </w:r>
    </w:p>
    <w:p w14:paraId="678E1712" w14:textId="6345B56F" w:rsidR="00CE4657" w:rsidRDefault="00CE4657" w:rsidP="00CE4657">
      <w:pPr>
        <w:pStyle w:val="Pquestiontextpartsa"/>
      </w:pPr>
    </w:p>
    <w:p w14:paraId="7486A528" w14:textId="77777777" w:rsidR="00F877DC" w:rsidRDefault="00F877DC" w:rsidP="00CE4657">
      <w:pPr>
        <w:pStyle w:val="Pquestiontextpartsa"/>
      </w:pPr>
    </w:p>
    <w:p w14:paraId="32E414B4" w14:textId="77777777" w:rsidR="00F877DC" w:rsidRDefault="00F877DC" w:rsidP="00CE4657">
      <w:pPr>
        <w:pStyle w:val="Pquestiontextpartsa"/>
      </w:pPr>
    </w:p>
    <w:p w14:paraId="4DD58A74" w14:textId="7DB7803A" w:rsidR="00214844" w:rsidRDefault="00214844" w:rsidP="00214844">
      <w:pPr>
        <w:pStyle w:val="Pquestionheadingsx"/>
      </w:pPr>
      <w:r>
        <w:lastRenderedPageBreak/>
        <w:t>Question 2</w:t>
      </w:r>
      <w:r w:rsidR="00A36768">
        <w:t>2</w:t>
      </w:r>
      <w:r w:rsidR="00DB462F" w:rsidRPr="00DB462F">
        <w:tab/>
      </w:r>
      <w:r w:rsidR="00352672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DB462F" w:rsidRPr="00DB462F">
        <w:tab/>
      </w:r>
      <w:r>
        <w:t>[7.</w:t>
      </w:r>
      <w:r w:rsidR="00352672">
        <w:t>3</w:t>
      </w:r>
      <w:r>
        <w:t>]</w:t>
      </w:r>
    </w:p>
    <w:p w14:paraId="263821CF" w14:textId="77777777" w:rsidR="00352672" w:rsidRPr="002232E7" w:rsidRDefault="00352672" w:rsidP="006275A9">
      <w:pPr>
        <w:pStyle w:val="Pquestiontextmainstem"/>
      </w:pPr>
      <w:r w:rsidRPr="002232E7">
        <w:t>Solve the following equations involving fractions.</w:t>
      </w:r>
    </w:p>
    <w:p w14:paraId="71D9C142" w14:textId="75F71353" w:rsidR="006275A9" w:rsidRDefault="00DB462F" w:rsidP="00DB462F">
      <w:pPr>
        <w:pStyle w:val="Pquestiontextpartsa"/>
      </w:pPr>
      <w:r w:rsidRPr="00DB462F">
        <w:rPr>
          <w:rStyle w:val="Cquestionpartlabelbold"/>
        </w:rPr>
        <w:t>(a)</w:t>
      </w:r>
      <w:r w:rsidRPr="00DB462F">
        <w:tab/>
      </w:r>
      <w:r w:rsidR="00A33B66" w:rsidRPr="009324F3">
        <w:rPr>
          <w:position w:val="-24"/>
        </w:rPr>
        <w:object w:dxaOrig="700" w:dyaOrig="620" w14:anchorId="26D54A1B">
          <v:shape id="_x0000_i1037" type="#_x0000_t75" style="width:35.25pt;height:30.75pt" o:ole="">
            <v:imagedata r:id="rId42" o:title=""/>
          </v:shape>
          <o:OLEObject Type="Embed" ProgID="Equation.3" ShapeID="_x0000_i1037" DrawAspect="Content" ObjectID="_1540569936" r:id="rId43"/>
        </w:object>
      </w:r>
      <w:r w:rsidR="00A33B66" w:rsidRPr="009324F3">
        <w:t xml:space="preserve"> = 7</w:t>
      </w:r>
      <w:r w:rsidR="00F877DC">
        <w:tab/>
      </w:r>
      <w:r w:rsidRPr="00DB462F">
        <w:tab/>
      </w:r>
      <w:r w:rsidR="0050025F">
        <w:tab/>
      </w:r>
      <w:r w:rsidR="0050025F">
        <w:tab/>
      </w:r>
      <w:r w:rsidRPr="00DB462F">
        <w:rPr>
          <w:rStyle w:val="Cquestionpartlabelbold"/>
        </w:rPr>
        <w:t>(b)</w:t>
      </w:r>
      <w:r w:rsidR="00CE788C">
        <w:t xml:space="preserve">  </w:t>
      </w:r>
      <w:r w:rsidR="00A33B66" w:rsidRPr="009324F3">
        <w:rPr>
          <w:position w:val="-24"/>
        </w:rPr>
        <w:object w:dxaOrig="420" w:dyaOrig="620" w14:anchorId="0F279CE0">
          <v:shape id="_x0000_i1038" type="#_x0000_t75" style="width:21pt;height:30.75pt" o:ole="">
            <v:imagedata r:id="rId44" o:title=""/>
          </v:shape>
          <o:OLEObject Type="Embed" ProgID="Equation.3" ShapeID="_x0000_i1038" DrawAspect="Content" ObjectID="_1540569937" r:id="rId45"/>
        </w:object>
      </w:r>
      <w:r w:rsidR="00A33B66" w:rsidRPr="009324F3">
        <w:t xml:space="preserve"> + 7 = 3</w:t>
      </w:r>
    </w:p>
    <w:p w14:paraId="44D01A25" w14:textId="77777777" w:rsidR="00F877DC" w:rsidRDefault="00F877DC" w:rsidP="00DB462F">
      <w:pPr>
        <w:pStyle w:val="Pquestiontextpartsa"/>
      </w:pPr>
    </w:p>
    <w:p w14:paraId="7E87CF09" w14:textId="77777777" w:rsidR="00F877DC" w:rsidRDefault="00F877DC" w:rsidP="00DB462F">
      <w:pPr>
        <w:pStyle w:val="Pquestiontextpartsa"/>
      </w:pPr>
    </w:p>
    <w:p w14:paraId="3B1E850E" w14:textId="77777777" w:rsidR="00F877DC" w:rsidRDefault="00F877DC" w:rsidP="00DB462F">
      <w:pPr>
        <w:pStyle w:val="Pquestiontextpartsa"/>
      </w:pPr>
    </w:p>
    <w:p w14:paraId="1CE33C6F" w14:textId="77777777" w:rsidR="00F877DC" w:rsidRDefault="00F877DC" w:rsidP="00DB462F">
      <w:pPr>
        <w:pStyle w:val="Pquestiontextpartsa"/>
      </w:pPr>
    </w:p>
    <w:p w14:paraId="142D5E0F" w14:textId="28FD3526" w:rsidR="00214844" w:rsidRDefault="00214844" w:rsidP="00214844">
      <w:pPr>
        <w:pStyle w:val="Pquestionheadingsx"/>
      </w:pPr>
      <w:r>
        <w:t>Question 2</w:t>
      </w:r>
      <w:r w:rsidR="00A36768">
        <w:t>3</w:t>
      </w:r>
      <w:r w:rsidR="00DB462F" w:rsidRPr="00DB462F">
        <w:tab/>
      </w:r>
      <w:r w:rsidR="00A36768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DB462F" w:rsidRPr="00DB462F">
        <w:tab/>
      </w:r>
      <w:r>
        <w:t>[7.</w:t>
      </w:r>
      <w:r w:rsidR="00352672">
        <w:t>3</w:t>
      </w:r>
      <w:r>
        <w:t>]</w:t>
      </w:r>
    </w:p>
    <w:p w14:paraId="1FE2E866" w14:textId="3B7EFD4A" w:rsidR="00352672" w:rsidRPr="002232E7" w:rsidRDefault="00352672" w:rsidP="006275A9">
      <w:pPr>
        <w:pStyle w:val="Pquestiontextmainstem"/>
      </w:pPr>
      <w:r w:rsidRPr="002232E7">
        <w:t>Solve each of the following equations.</w:t>
      </w:r>
    </w:p>
    <w:p w14:paraId="4FD912D9" w14:textId="390F6C76" w:rsidR="00A33B66" w:rsidRPr="009324F3" w:rsidRDefault="00A33B66" w:rsidP="00A33B66">
      <w:pPr>
        <w:pStyle w:val="Pquestiontextpartsa"/>
      </w:pPr>
      <w:r w:rsidRPr="00A33B66">
        <w:rPr>
          <w:rStyle w:val="Cquestionpartlabelbold"/>
        </w:rPr>
        <w:t>(a)</w:t>
      </w:r>
      <w:r>
        <w:tab/>
      </w:r>
      <w:r w:rsidRPr="009324F3">
        <w:t>2(</w:t>
      </w:r>
      <w:r w:rsidRPr="007F062D">
        <w:rPr>
          <w:rStyle w:val="Cmathsexpressions"/>
          <w:i/>
          <w:iCs/>
        </w:rPr>
        <w:t>x</w:t>
      </w:r>
      <w:r w:rsidRPr="009324F3">
        <w:t xml:space="preserve"> − 3) = 16</w:t>
      </w:r>
      <w:r w:rsidRPr="009324F3">
        <w:tab/>
      </w:r>
      <w:r>
        <w:tab/>
      </w:r>
      <w:r w:rsidR="0050025F">
        <w:tab/>
      </w:r>
      <w:r w:rsidR="0050025F">
        <w:tab/>
      </w:r>
      <w:r w:rsidRPr="00A33B66">
        <w:rPr>
          <w:rStyle w:val="Cquestionpartlabelbold"/>
        </w:rPr>
        <w:t>(b)</w:t>
      </w:r>
      <w:r w:rsidR="00CE788C">
        <w:t xml:space="preserve">  </w:t>
      </w:r>
      <w:r w:rsidRPr="009324F3">
        <w:t>3(5</w:t>
      </w:r>
      <w:r w:rsidRPr="007F062D">
        <w:rPr>
          <w:rStyle w:val="Cmathsexpressions"/>
          <w:i/>
          <w:iCs/>
        </w:rPr>
        <w:t>x</w:t>
      </w:r>
      <w:r w:rsidRPr="009324F3">
        <w:t xml:space="preserve"> + 2) = 51</w:t>
      </w:r>
    </w:p>
    <w:p w14:paraId="11C7C0C6" w14:textId="77777777" w:rsidR="00F877DC" w:rsidRDefault="00F877DC" w:rsidP="00DB462F">
      <w:pPr>
        <w:pStyle w:val="Pquestiontextpartsa"/>
      </w:pPr>
    </w:p>
    <w:p w14:paraId="373B2AF2" w14:textId="77777777" w:rsidR="00F877DC" w:rsidRDefault="00F877DC" w:rsidP="00DB462F">
      <w:pPr>
        <w:pStyle w:val="Pquestiontextpartsa"/>
      </w:pPr>
    </w:p>
    <w:p w14:paraId="73EB5689" w14:textId="77777777" w:rsidR="00F877DC" w:rsidRDefault="00F877DC" w:rsidP="00DB462F">
      <w:pPr>
        <w:pStyle w:val="Pquestiontextpartsa"/>
      </w:pPr>
    </w:p>
    <w:p w14:paraId="2663B0B2" w14:textId="77777777" w:rsidR="00F877DC" w:rsidRDefault="00F877DC" w:rsidP="00DB462F">
      <w:pPr>
        <w:pStyle w:val="Pquestiontextpartsa"/>
      </w:pPr>
    </w:p>
    <w:p w14:paraId="2B7E17BA" w14:textId="009C0F2E" w:rsidR="00214844" w:rsidRDefault="00214844" w:rsidP="00214844">
      <w:pPr>
        <w:pStyle w:val="Pquestionheadingsx"/>
      </w:pPr>
      <w:r>
        <w:t>Question 2</w:t>
      </w:r>
      <w:r w:rsidR="00A36768">
        <w:t>4</w:t>
      </w:r>
      <w:r w:rsidR="00DB462F" w:rsidRPr="00DB462F">
        <w:tab/>
      </w:r>
      <w:r w:rsidR="00352672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DB462F" w:rsidRPr="00DB462F">
        <w:tab/>
      </w:r>
      <w:r>
        <w:t>[7.</w:t>
      </w:r>
      <w:r w:rsidR="00352672">
        <w:t>3</w:t>
      </w:r>
      <w:r>
        <w:t>]</w:t>
      </w:r>
    </w:p>
    <w:p w14:paraId="67E77E01" w14:textId="77777777" w:rsidR="00352672" w:rsidRPr="002232E7" w:rsidRDefault="00352672" w:rsidP="006275A9">
      <w:pPr>
        <w:pStyle w:val="Pquestiontextmainstem"/>
      </w:pPr>
      <w:r w:rsidRPr="002232E7">
        <w:t>Write the following statements as equations and then find the value of the unknown.</w:t>
      </w:r>
    </w:p>
    <w:p w14:paraId="63F93978" w14:textId="77777777" w:rsidR="00A33B66" w:rsidRPr="009324F3" w:rsidRDefault="00DB462F" w:rsidP="00A33B66">
      <w:pPr>
        <w:pStyle w:val="Pquestiontextpartsa"/>
      </w:pPr>
      <w:r w:rsidRPr="00DB462F">
        <w:rPr>
          <w:rStyle w:val="Cquestionpartlabelbold"/>
        </w:rPr>
        <w:t>(a)</w:t>
      </w:r>
      <w:r w:rsidRPr="00DB462F">
        <w:tab/>
      </w:r>
      <w:r w:rsidR="00A33B66" w:rsidRPr="009324F3">
        <w:t xml:space="preserve">The product of a number and six has five added to it. The result is seventeen. What is </w:t>
      </w:r>
      <w:r w:rsidR="00A33B66">
        <w:br/>
      </w:r>
      <w:r w:rsidR="00A33B66" w:rsidRPr="009324F3">
        <w:t>the number?</w:t>
      </w:r>
    </w:p>
    <w:p w14:paraId="6B1E9DE9" w14:textId="77777777" w:rsidR="00A33B66" w:rsidRPr="009324F3" w:rsidRDefault="00A33B66" w:rsidP="00A33B66">
      <w:pPr>
        <w:pStyle w:val="Pquestiontextpartsa"/>
      </w:pPr>
    </w:p>
    <w:p w14:paraId="109CF460" w14:textId="77777777" w:rsidR="00A33B66" w:rsidRPr="009324F3" w:rsidRDefault="00A33B66" w:rsidP="00A33B66">
      <w:pPr>
        <w:pStyle w:val="Pquestiontextpartsa"/>
      </w:pPr>
    </w:p>
    <w:p w14:paraId="7057BCBF" w14:textId="77777777" w:rsidR="00A33B66" w:rsidRPr="009324F3" w:rsidRDefault="00A33B66" w:rsidP="00A33B66">
      <w:pPr>
        <w:pStyle w:val="Pquestiontextpartsa"/>
      </w:pPr>
    </w:p>
    <w:p w14:paraId="633D8C30" w14:textId="77777777" w:rsidR="00A33B66" w:rsidRPr="009324F3" w:rsidRDefault="00A33B66" w:rsidP="00A33B66">
      <w:pPr>
        <w:pStyle w:val="Pquestiontextpartsa"/>
      </w:pPr>
    </w:p>
    <w:p w14:paraId="4B37F5AA" w14:textId="5A63A493" w:rsidR="00A33B66" w:rsidRPr="009324F3" w:rsidRDefault="00A33B66" w:rsidP="00A33B66">
      <w:pPr>
        <w:pStyle w:val="Pquestiontextpartsa"/>
      </w:pPr>
      <w:r w:rsidRPr="00DB462F">
        <w:rPr>
          <w:rStyle w:val="Cquestionpartlabelbold"/>
        </w:rPr>
        <w:t>(b)</w:t>
      </w:r>
      <w:r w:rsidRPr="00DB462F">
        <w:tab/>
      </w:r>
      <w:r w:rsidRPr="009324F3">
        <w:t>The quotient of a number and five ha</w:t>
      </w:r>
      <w:r>
        <w:t>s</w:t>
      </w:r>
      <w:r w:rsidRPr="009324F3">
        <w:t xml:space="preserve"> seven added to it. The result is ten. What is the number?</w:t>
      </w:r>
    </w:p>
    <w:p w14:paraId="5D8C93EE" w14:textId="47BACA8C" w:rsidR="00352672" w:rsidRPr="002232E7" w:rsidRDefault="00352672" w:rsidP="00DB462F">
      <w:pPr>
        <w:pStyle w:val="Pquestiontextpartsa"/>
      </w:pPr>
    </w:p>
    <w:p w14:paraId="7513F291" w14:textId="77777777" w:rsidR="00352672" w:rsidRPr="002232E7" w:rsidRDefault="00352672" w:rsidP="00DB462F">
      <w:pPr>
        <w:pStyle w:val="Pquestiontextmainstem"/>
      </w:pPr>
    </w:p>
    <w:p w14:paraId="194D8E1A" w14:textId="77777777" w:rsidR="00352672" w:rsidRPr="002232E7" w:rsidRDefault="00352672" w:rsidP="00DB462F">
      <w:pPr>
        <w:pStyle w:val="Pquestiontextmainstem"/>
      </w:pPr>
    </w:p>
    <w:p w14:paraId="1F610FD7" w14:textId="73925A4C" w:rsidR="00214844" w:rsidRDefault="00214844" w:rsidP="00214844">
      <w:pPr>
        <w:pStyle w:val="Pquestionheadingsx"/>
      </w:pPr>
      <w:r>
        <w:t>Question 2</w:t>
      </w:r>
      <w:r w:rsidR="00A36768">
        <w:t>5</w:t>
      </w:r>
      <w:r w:rsidR="00DB462F" w:rsidRPr="00DB462F"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DB462F" w:rsidRPr="00DB462F">
        <w:tab/>
      </w:r>
      <w:r>
        <w:t>[7.</w:t>
      </w:r>
      <w:r w:rsidR="00352672">
        <w:t>3</w:t>
      </w:r>
      <w:r>
        <w:t>]</w:t>
      </w:r>
    </w:p>
    <w:p w14:paraId="15239744" w14:textId="402DC7E5" w:rsidR="00A33B66" w:rsidRPr="009324F3" w:rsidRDefault="00A33B66" w:rsidP="00A33B66">
      <w:pPr>
        <w:pStyle w:val="Pquestiontextmainstem"/>
      </w:pPr>
      <w:r w:rsidRPr="009324F3">
        <w:t xml:space="preserve">James uses 100 cm of string to tie up a box </w:t>
      </w:r>
      <w:r w:rsidR="0050025F">
        <w:t>that is</w:t>
      </w:r>
      <w:r w:rsidRPr="009324F3">
        <w:t xml:space="preserve"> the shape of a cube. </w:t>
      </w:r>
      <w:r>
        <w:t>T</w:t>
      </w:r>
      <w:r w:rsidRPr="009324F3">
        <w:t>he string goes around the box twice and 20 cm is used to tie the bow on the top</w:t>
      </w:r>
      <w:r>
        <w:t>.</w:t>
      </w:r>
    </w:p>
    <w:p w14:paraId="3707306F" w14:textId="77777777" w:rsidR="0050025F" w:rsidRDefault="0050025F" w:rsidP="00A33B66">
      <w:pPr>
        <w:pStyle w:val="Pquestiontextpartsa"/>
        <w:rPr>
          <w:rStyle w:val="Cquestionpartlabelbold"/>
        </w:rPr>
      </w:pPr>
      <w:r>
        <w:rPr>
          <w:noProof/>
        </w:rPr>
        <w:drawing>
          <wp:inline distT="0" distB="0" distL="0" distR="0" wp14:anchorId="1A7EC06A" wp14:editId="0BA85E74">
            <wp:extent cx="1362075" cy="1371600"/>
            <wp:effectExtent l="0" t="0" r="9525" b="0"/>
            <wp:docPr id="27" name="Picture 27" descr="PM8_SmB_7_06t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PM8_SmB_7_06tsb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ECB65" w14:textId="29D9F621" w:rsidR="00A33B66" w:rsidRPr="009324F3" w:rsidRDefault="00A33B66" w:rsidP="00A33B66">
      <w:pPr>
        <w:pStyle w:val="Pquestiontextpartsa"/>
      </w:pPr>
      <w:r w:rsidRPr="007F062D">
        <w:rPr>
          <w:rStyle w:val="Cquestionpartlabelbold"/>
        </w:rPr>
        <w:t>(a)</w:t>
      </w:r>
      <w:r w:rsidRPr="007F062D">
        <w:rPr>
          <w:rStyle w:val="Cquestionpartlabelbold"/>
        </w:rPr>
        <w:tab/>
      </w:r>
      <w:r w:rsidRPr="009324F3">
        <w:t xml:space="preserve">Write an </w:t>
      </w:r>
      <w:r>
        <w:t>equation</w:t>
      </w:r>
      <w:r w:rsidRPr="009324F3">
        <w:t xml:space="preserve"> to represent this</w:t>
      </w:r>
      <w:r>
        <w:t xml:space="preserve"> information</w:t>
      </w:r>
      <w:r w:rsidRPr="009324F3">
        <w:t>.</w:t>
      </w:r>
    </w:p>
    <w:p w14:paraId="09150A2C" w14:textId="2BE91B91" w:rsidR="00A33B66" w:rsidRDefault="00A33B66" w:rsidP="007F062D">
      <w:pPr>
        <w:pStyle w:val="Pquestiontextmainstem"/>
        <w:rPr>
          <w:noProof/>
        </w:rPr>
      </w:pPr>
    </w:p>
    <w:p w14:paraId="0E751911" w14:textId="21DB83FD" w:rsidR="00352672" w:rsidRDefault="00A33B66" w:rsidP="00A33B66">
      <w:pPr>
        <w:pStyle w:val="Pquestiontextpartsa"/>
      </w:pPr>
      <w:r w:rsidRPr="007F062D">
        <w:rPr>
          <w:rStyle w:val="Cquestionpartlabelbold"/>
        </w:rPr>
        <w:lastRenderedPageBreak/>
        <w:t>(b)</w:t>
      </w:r>
      <w:r w:rsidRPr="009324F3">
        <w:tab/>
        <w:t>Us</w:t>
      </w:r>
      <w:r>
        <w:t>e</w:t>
      </w:r>
      <w:r w:rsidRPr="009324F3">
        <w:t xml:space="preserve"> </w:t>
      </w:r>
      <w:r>
        <w:t>the equation</w:t>
      </w:r>
      <w:r w:rsidRPr="009324F3">
        <w:t xml:space="preserve"> find the width of the box.</w:t>
      </w:r>
      <w:r w:rsidR="00352672" w:rsidRPr="00352672">
        <w:t xml:space="preserve"> </w:t>
      </w:r>
    </w:p>
    <w:p w14:paraId="0029C49B" w14:textId="77777777" w:rsidR="00F877DC" w:rsidRDefault="00F877DC" w:rsidP="00352672">
      <w:pPr>
        <w:pStyle w:val="Pquestiontextmainstem"/>
      </w:pPr>
    </w:p>
    <w:p w14:paraId="5D682BD3" w14:textId="77777777" w:rsidR="00F877DC" w:rsidRDefault="00F877DC" w:rsidP="00352672">
      <w:pPr>
        <w:pStyle w:val="Pquestiontextmainstem"/>
      </w:pPr>
    </w:p>
    <w:p w14:paraId="00661C5E" w14:textId="77777777" w:rsidR="00F877DC" w:rsidRDefault="00F877DC" w:rsidP="00352672">
      <w:pPr>
        <w:pStyle w:val="Pquestiontextmainstem"/>
      </w:pPr>
    </w:p>
    <w:p w14:paraId="27793EEC" w14:textId="77777777" w:rsidR="007C3B15" w:rsidRPr="00352672" w:rsidRDefault="007C3B15" w:rsidP="00352672">
      <w:pPr>
        <w:pStyle w:val="Pquestiontextmainstem"/>
      </w:pPr>
    </w:p>
    <w:p w14:paraId="69A979B4" w14:textId="2527DD5F" w:rsidR="00214844" w:rsidRDefault="00214844" w:rsidP="00214844">
      <w:pPr>
        <w:pStyle w:val="Pquestionheadingsx"/>
      </w:pPr>
      <w:r>
        <w:t xml:space="preserve">Question </w:t>
      </w:r>
      <w:r w:rsidR="00A36768">
        <w:t>26</w:t>
      </w:r>
      <w:r w:rsidR="00DB462F" w:rsidRPr="00DB462F">
        <w:tab/>
      </w:r>
      <w:r w:rsidR="00FB4C1B">
        <w:rPr>
          <w:rStyle w:val="Cmarkslabel"/>
        </w:rPr>
        <w:t>3</w:t>
      </w:r>
      <w:r w:rsidRPr="001B433F">
        <w:rPr>
          <w:rStyle w:val="Cmarkslabel"/>
        </w:rPr>
        <w:t xml:space="preserve"> mark</w:t>
      </w:r>
      <w:r w:rsidR="00FB4C1B">
        <w:rPr>
          <w:rStyle w:val="Cmarkslabel"/>
        </w:rPr>
        <w:t>s</w:t>
      </w:r>
      <w:r w:rsidR="00DB462F" w:rsidRPr="00DB462F">
        <w:tab/>
      </w:r>
      <w:r>
        <w:t>[7.</w:t>
      </w:r>
      <w:r w:rsidR="00352672">
        <w:t>4</w:t>
      </w:r>
      <w:r>
        <w:t>]</w:t>
      </w:r>
    </w:p>
    <w:p w14:paraId="09F3FFDF" w14:textId="77777777" w:rsidR="00352672" w:rsidRPr="002232E7" w:rsidRDefault="00352672" w:rsidP="006275A9">
      <w:pPr>
        <w:pStyle w:val="Pquestiontextmainstem"/>
      </w:pPr>
      <w:r w:rsidRPr="002232E7">
        <w:t xml:space="preserve">Use the diagram to calculate the value of </w:t>
      </w:r>
      <w:r w:rsidRPr="00DB462F">
        <w:rPr>
          <w:rStyle w:val="Cmathsexpressions"/>
          <w:i/>
          <w:iCs/>
        </w:rPr>
        <w:t>x</w:t>
      </w:r>
      <w:r w:rsidRPr="002232E7">
        <w:t>.</w:t>
      </w:r>
    </w:p>
    <w:p w14:paraId="5811CCC8" w14:textId="77777777" w:rsidR="00FB4C1B" w:rsidRDefault="00FB4C1B" w:rsidP="00DB462F">
      <w:pPr>
        <w:pStyle w:val="Pquestiontextmainstem"/>
        <w:rPr>
          <w:szCs w:val="22"/>
        </w:rPr>
      </w:pPr>
    </w:p>
    <w:p w14:paraId="0B6C4495" w14:textId="5CFC3C67" w:rsidR="00352672" w:rsidRDefault="00A33B66" w:rsidP="00DB462F">
      <w:pPr>
        <w:pStyle w:val="Pquestiontextmainstem"/>
        <w:rPr>
          <w:szCs w:val="22"/>
        </w:rPr>
      </w:pPr>
      <w:r>
        <w:rPr>
          <w:noProof/>
          <w:szCs w:val="22"/>
        </w:rPr>
        <w:drawing>
          <wp:inline distT="0" distB="0" distL="0" distR="0" wp14:anchorId="28C6BA0F" wp14:editId="7EAD64AD">
            <wp:extent cx="2657475" cy="1466850"/>
            <wp:effectExtent l="0" t="0" r="9525" b="0"/>
            <wp:docPr id="28" name="Picture 28" descr="PM8_SmB_7_07tsb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PM8_SmB_7_07tsb_RR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BE5F5" w14:textId="77777777" w:rsidR="00FB4C1B" w:rsidRDefault="00FB4C1B" w:rsidP="00DB462F">
      <w:pPr>
        <w:pStyle w:val="Pquestiontextmainstem"/>
        <w:rPr>
          <w:szCs w:val="22"/>
        </w:rPr>
      </w:pPr>
    </w:p>
    <w:p w14:paraId="25AEDCFD" w14:textId="71978BD2" w:rsidR="00214844" w:rsidRDefault="00214844" w:rsidP="00214844">
      <w:pPr>
        <w:pStyle w:val="Pquestionheadingsx"/>
      </w:pPr>
      <w:r>
        <w:t xml:space="preserve">Question </w:t>
      </w:r>
      <w:r w:rsidR="00A36768">
        <w:t>27</w:t>
      </w:r>
      <w:r w:rsidR="00DB462F" w:rsidRPr="00DB462F">
        <w:tab/>
      </w:r>
      <w:r w:rsidR="00FB4C1B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DB462F" w:rsidRPr="00DB462F">
        <w:tab/>
      </w:r>
      <w:r>
        <w:t>[7.</w:t>
      </w:r>
      <w:r w:rsidR="00352672">
        <w:t>4</w:t>
      </w:r>
      <w:r>
        <w:t>]</w:t>
      </w:r>
    </w:p>
    <w:p w14:paraId="242583F1" w14:textId="77777777" w:rsidR="00352672" w:rsidRPr="002232E7" w:rsidRDefault="00352672" w:rsidP="006275A9">
      <w:pPr>
        <w:pStyle w:val="Pquestiontextmainstem"/>
      </w:pPr>
      <w:r w:rsidRPr="002232E7">
        <w:t>Solve the following equations using algebra.</w:t>
      </w:r>
    </w:p>
    <w:p w14:paraId="7EA15122" w14:textId="49A8065D" w:rsidR="006275A9" w:rsidRPr="002232E7" w:rsidRDefault="00DB462F" w:rsidP="00DB462F">
      <w:pPr>
        <w:pStyle w:val="Pquestiontextpartsa"/>
      </w:pPr>
      <w:r w:rsidRPr="00DB462F">
        <w:rPr>
          <w:rStyle w:val="Cquestionpartlabelbold"/>
        </w:rPr>
        <w:t>(a)</w:t>
      </w:r>
      <w:r w:rsidRPr="00DB462F">
        <w:tab/>
      </w:r>
      <w:r w:rsidR="00A33B66" w:rsidRPr="009324F3">
        <w:t>6</w:t>
      </w:r>
      <w:r w:rsidR="00A33B66" w:rsidRPr="007F062D">
        <w:rPr>
          <w:rStyle w:val="Cmathsexpressions"/>
          <w:i/>
          <w:iCs/>
        </w:rPr>
        <w:t>x</w:t>
      </w:r>
      <w:r w:rsidR="00A33B66" w:rsidRPr="009324F3">
        <w:t xml:space="preserve"> − 5 = 4</w:t>
      </w:r>
      <w:r w:rsidR="00A33B66" w:rsidRPr="007F062D">
        <w:rPr>
          <w:rStyle w:val="Cmathsexpressions"/>
          <w:i/>
          <w:iCs/>
        </w:rPr>
        <w:t>x</w:t>
      </w:r>
      <w:r w:rsidR="00A33B66" w:rsidRPr="009324F3">
        <w:t xml:space="preserve"> + 5</w:t>
      </w:r>
      <w:r w:rsidRPr="00DB462F">
        <w:tab/>
      </w:r>
      <w:r w:rsidR="00F877DC">
        <w:tab/>
      </w:r>
      <w:r w:rsidR="00A36768">
        <w:tab/>
      </w:r>
      <w:r w:rsidR="00A36768">
        <w:tab/>
      </w:r>
      <w:r w:rsidR="0050025F">
        <w:tab/>
      </w:r>
      <w:r w:rsidRPr="00DB462F">
        <w:rPr>
          <w:rStyle w:val="Cquestionpartlabelbold"/>
        </w:rPr>
        <w:t>(b)</w:t>
      </w:r>
      <w:r w:rsidR="00CE788C">
        <w:t xml:space="preserve">  </w:t>
      </w:r>
      <w:r w:rsidR="00A33B66" w:rsidRPr="009324F3">
        <w:t>2</w:t>
      </w:r>
      <w:r w:rsidR="00A33B66" w:rsidRPr="007F062D">
        <w:rPr>
          <w:rStyle w:val="Cmathsexpressions"/>
          <w:i/>
          <w:iCs/>
        </w:rPr>
        <w:t>x</w:t>
      </w:r>
      <w:r w:rsidR="00A33B66" w:rsidRPr="009324F3">
        <w:t xml:space="preserve"> + 1 = 5</w:t>
      </w:r>
      <w:r w:rsidR="00A33B66" w:rsidRPr="007F062D">
        <w:rPr>
          <w:rStyle w:val="Cmathsexpressions"/>
          <w:i/>
          <w:iCs/>
        </w:rPr>
        <w:t>x</w:t>
      </w:r>
      <w:r w:rsidR="00A33B66" w:rsidRPr="009324F3">
        <w:t xml:space="preserve"> − 14</w:t>
      </w:r>
      <w:r w:rsidR="006275A9" w:rsidRPr="002232E7">
        <w:fldChar w:fldCharType="begin"/>
      </w:r>
      <w:r w:rsidR="006275A9" w:rsidRPr="002232E7">
        <w:instrText xml:space="preserve"> QUOTE </w:instrText>
      </w:r>
      <w:r w:rsidR="006275A9" w:rsidRPr="002232E7">
        <w:rPr>
          <w:noProof/>
        </w:rPr>
        <w:drawing>
          <wp:inline distT="0" distB="0" distL="0" distR="0" wp14:anchorId="0DB2924C" wp14:editId="16A3145A">
            <wp:extent cx="1095375" cy="1428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75A9" w:rsidRPr="002232E7">
        <w:instrText xml:space="preserve"> </w:instrText>
      </w:r>
      <w:r w:rsidR="006275A9" w:rsidRPr="002232E7">
        <w:fldChar w:fldCharType="end"/>
      </w:r>
      <w:r w:rsidRPr="00DB462F">
        <w:tab/>
      </w:r>
    </w:p>
    <w:p w14:paraId="19B45500" w14:textId="77777777" w:rsidR="00352672" w:rsidRDefault="00352672" w:rsidP="00DB462F">
      <w:pPr>
        <w:pStyle w:val="Pquestiontextmainstem"/>
      </w:pPr>
    </w:p>
    <w:p w14:paraId="716F9BDA" w14:textId="77777777" w:rsidR="007C3B15" w:rsidRDefault="007C3B15" w:rsidP="00DB462F">
      <w:pPr>
        <w:pStyle w:val="Pquestiontextmainstem"/>
      </w:pPr>
    </w:p>
    <w:p w14:paraId="61BAFC45" w14:textId="77777777" w:rsidR="007C3B15" w:rsidRDefault="007C3B15" w:rsidP="00DB462F">
      <w:pPr>
        <w:pStyle w:val="Pquestiontextmainstem"/>
      </w:pPr>
    </w:p>
    <w:p w14:paraId="7F6249BB" w14:textId="77777777" w:rsidR="00F877DC" w:rsidRDefault="00F877DC" w:rsidP="00DB462F">
      <w:pPr>
        <w:pStyle w:val="Pquestiontextmainstem"/>
      </w:pPr>
    </w:p>
    <w:p w14:paraId="78B3842A" w14:textId="77777777" w:rsidR="00F877DC" w:rsidRDefault="00F877DC" w:rsidP="00DB462F">
      <w:pPr>
        <w:pStyle w:val="Pquestiontextmainstem"/>
      </w:pPr>
    </w:p>
    <w:p w14:paraId="19E23B91" w14:textId="77777777" w:rsidR="00F877DC" w:rsidRDefault="00F877DC" w:rsidP="00DB462F">
      <w:pPr>
        <w:pStyle w:val="Pquestiontextmainstem"/>
      </w:pPr>
    </w:p>
    <w:p w14:paraId="1713EA57" w14:textId="77777777" w:rsidR="00F877DC" w:rsidRDefault="00F877DC" w:rsidP="00DB462F">
      <w:pPr>
        <w:pStyle w:val="Pquestiontextmainstem"/>
      </w:pPr>
    </w:p>
    <w:p w14:paraId="40608D48" w14:textId="0766C55A" w:rsidR="00214844" w:rsidRDefault="00214844" w:rsidP="00214844">
      <w:pPr>
        <w:pStyle w:val="Pquestionheadingsx"/>
      </w:pPr>
      <w:r>
        <w:t xml:space="preserve">Question </w:t>
      </w:r>
      <w:r w:rsidR="00A36768">
        <w:t>28</w:t>
      </w:r>
      <w:r w:rsidR="00DB462F" w:rsidRPr="00DB462F">
        <w:tab/>
      </w:r>
      <w:r w:rsidR="00352672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DB462F" w:rsidRPr="00DB462F">
        <w:tab/>
      </w:r>
      <w:r>
        <w:t>[7.</w:t>
      </w:r>
      <w:r w:rsidR="00352672">
        <w:t>4</w:t>
      </w:r>
      <w:r>
        <w:t>]</w:t>
      </w:r>
    </w:p>
    <w:p w14:paraId="083B0254" w14:textId="77777777" w:rsidR="00352672" w:rsidRPr="002232E7" w:rsidRDefault="00352672" w:rsidP="006275A9">
      <w:pPr>
        <w:pStyle w:val="Pquestiontextmainstem"/>
      </w:pPr>
      <w:r w:rsidRPr="002232E7">
        <w:t>Solve the following equations using algebra.</w:t>
      </w:r>
    </w:p>
    <w:p w14:paraId="34128A9E" w14:textId="5E73FC56" w:rsidR="006275A9" w:rsidRDefault="00DB462F" w:rsidP="00DB462F">
      <w:pPr>
        <w:pStyle w:val="Pquestiontextpartsa"/>
      </w:pPr>
      <w:r w:rsidRPr="00DB462F">
        <w:rPr>
          <w:rStyle w:val="Cquestionpartlabelbold"/>
        </w:rPr>
        <w:t>(a)</w:t>
      </w:r>
      <w:r w:rsidRPr="00DB462F">
        <w:tab/>
      </w:r>
      <w:r w:rsidR="00A33B66" w:rsidRPr="009324F3">
        <w:t>5</w:t>
      </w:r>
      <w:r w:rsidR="00A33B66" w:rsidRPr="007F062D">
        <w:rPr>
          <w:rStyle w:val="Cmathsexpressions"/>
          <w:i/>
          <w:iCs/>
        </w:rPr>
        <w:t>x</w:t>
      </w:r>
      <w:r w:rsidR="00A33B66" w:rsidRPr="009324F3">
        <w:t xml:space="preserve"> − 2 = 3(</w:t>
      </w:r>
      <w:r w:rsidR="00A33B66" w:rsidRPr="007F062D">
        <w:rPr>
          <w:rStyle w:val="Cmathsexpressions"/>
          <w:i/>
          <w:iCs/>
        </w:rPr>
        <w:t>x</w:t>
      </w:r>
      <w:r w:rsidR="00A33B66" w:rsidRPr="009324F3">
        <w:t xml:space="preserve"> + 8)</w:t>
      </w:r>
      <w:r w:rsidRPr="00DB462F">
        <w:tab/>
      </w:r>
      <w:r w:rsidR="00F877DC">
        <w:tab/>
      </w:r>
      <w:r w:rsidR="00F877DC">
        <w:tab/>
      </w:r>
      <w:r w:rsidR="00F877DC">
        <w:tab/>
      </w:r>
      <w:r w:rsidR="00F877DC">
        <w:tab/>
      </w:r>
      <w:r w:rsidRPr="00DB462F">
        <w:rPr>
          <w:rStyle w:val="Cquestionpartlabelbold"/>
        </w:rPr>
        <w:t>(b)</w:t>
      </w:r>
      <w:r w:rsidR="00CE788C">
        <w:t xml:space="preserve">  </w:t>
      </w:r>
      <w:r w:rsidR="00A33B66" w:rsidRPr="009324F3">
        <w:t>4(</w:t>
      </w:r>
      <w:r w:rsidR="00A33B66" w:rsidRPr="007F062D">
        <w:rPr>
          <w:rStyle w:val="Cmathsexpressions"/>
          <w:i/>
          <w:iCs/>
        </w:rPr>
        <w:t>x</w:t>
      </w:r>
      <w:r w:rsidR="00A33B66" w:rsidRPr="009324F3">
        <w:t xml:space="preserve"> + 4) = 3(2 −  2</w:t>
      </w:r>
      <w:r w:rsidR="00A33B66" w:rsidRPr="007F062D">
        <w:rPr>
          <w:rStyle w:val="Cmathsexpressions"/>
          <w:i/>
          <w:iCs/>
        </w:rPr>
        <w:t>x</w:t>
      </w:r>
      <w:r w:rsidR="00A33B66" w:rsidRPr="009324F3">
        <w:t xml:space="preserve">) </w:t>
      </w:r>
      <w:r w:rsidR="006275A9" w:rsidRPr="002232E7">
        <w:t xml:space="preserve"> </w:t>
      </w:r>
    </w:p>
    <w:p w14:paraId="57F50146" w14:textId="77777777" w:rsidR="00F877DC" w:rsidRDefault="00F877DC" w:rsidP="00DB462F">
      <w:pPr>
        <w:pStyle w:val="Pquestiontextpartsa"/>
      </w:pPr>
    </w:p>
    <w:p w14:paraId="6D3ECC8B" w14:textId="77777777" w:rsidR="00F877DC" w:rsidRDefault="00F877DC" w:rsidP="00DB462F">
      <w:pPr>
        <w:pStyle w:val="Pquestiontextpartsa"/>
      </w:pPr>
    </w:p>
    <w:p w14:paraId="1D39E2D7" w14:textId="77777777" w:rsidR="00F877DC" w:rsidRDefault="00F877DC" w:rsidP="00DB462F">
      <w:pPr>
        <w:pStyle w:val="Pquestiontextpartsa"/>
      </w:pPr>
    </w:p>
    <w:p w14:paraId="50C00CC6" w14:textId="77777777" w:rsidR="00F877DC" w:rsidRDefault="00F877DC" w:rsidP="00DB462F">
      <w:pPr>
        <w:pStyle w:val="Pquestiontextpartsa"/>
      </w:pPr>
    </w:p>
    <w:p w14:paraId="72B6EA62" w14:textId="77777777" w:rsidR="00F877DC" w:rsidRDefault="00F877DC" w:rsidP="00DB462F">
      <w:pPr>
        <w:pStyle w:val="Pquestiontextpartsa"/>
      </w:pPr>
    </w:p>
    <w:p w14:paraId="6E4AA55D" w14:textId="77777777" w:rsidR="00F877DC" w:rsidRDefault="00F877DC" w:rsidP="00DB462F">
      <w:pPr>
        <w:pStyle w:val="Pquestiontextpartsa"/>
      </w:pPr>
    </w:p>
    <w:p w14:paraId="5318E5E9" w14:textId="09D727F9" w:rsidR="00214844" w:rsidRDefault="00214844" w:rsidP="00FB4C1B">
      <w:pPr>
        <w:pStyle w:val="Pquestionheadingsx"/>
      </w:pPr>
      <w:r>
        <w:lastRenderedPageBreak/>
        <w:t xml:space="preserve">Question </w:t>
      </w:r>
      <w:r w:rsidR="00A36768">
        <w:t>29</w:t>
      </w:r>
      <w:r w:rsidR="00DB462F" w:rsidRPr="00DB462F">
        <w:tab/>
      </w:r>
      <w:r w:rsidR="00A36768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DB462F" w:rsidRPr="00DB462F">
        <w:tab/>
      </w:r>
      <w:r>
        <w:t>[7.</w:t>
      </w:r>
      <w:r w:rsidR="00352672">
        <w:t>4</w:t>
      </w:r>
      <w:r>
        <w:t>]</w:t>
      </w:r>
    </w:p>
    <w:p w14:paraId="24BCFAC9" w14:textId="77777777" w:rsidR="00352672" w:rsidRPr="002232E7" w:rsidRDefault="00352672" w:rsidP="00FB4C1B">
      <w:pPr>
        <w:pStyle w:val="Pquestiontextmainstem"/>
        <w:keepNext/>
      </w:pPr>
      <w:r w:rsidRPr="002232E7">
        <w:t>Solve the following equations using algebra.</w:t>
      </w:r>
    </w:p>
    <w:p w14:paraId="3F757D29" w14:textId="3A1B3077" w:rsidR="006275A9" w:rsidRDefault="00DB462F" w:rsidP="00FB4C1B">
      <w:pPr>
        <w:pStyle w:val="Pquestiontextpartsa"/>
        <w:keepNext/>
      </w:pPr>
      <w:r w:rsidRPr="00DB462F">
        <w:rPr>
          <w:rStyle w:val="Cquestionpartlabelbold"/>
        </w:rPr>
        <w:t>(a)</w:t>
      </w:r>
      <w:r w:rsidRPr="00DB462F">
        <w:tab/>
      </w:r>
      <w:r w:rsidR="00A33B66" w:rsidRPr="009324F3">
        <w:rPr>
          <w:position w:val="-24"/>
        </w:rPr>
        <w:object w:dxaOrig="700" w:dyaOrig="620" w14:anchorId="78193664">
          <v:shape id="_x0000_i1039" type="#_x0000_t75" style="width:35.25pt;height:30.75pt" o:ole="">
            <v:imagedata r:id="rId49" o:title=""/>
          </v:shape>
          <o:OLEObject Type="Embed" ProgID="Equation.3" ShapeID="_x0000_i1039" DrawAspect="Content" ObjectID="_1540569938" r:id="rId50"/>
        </w:object>
      </w:r>
      <w:r w:rsidR="00A33B66" w:rsidRPr="009324F3">
        <w:t xml:space="preserve"> = </w:t>
      </w:r>
      <w:r w:rsidR="00A33B66" w:rsidRPr="009324F3">
        <w:rPr>
          <w:position w:val="-24"/>
        </w:rPr>
        <w:object w:dxaOrig="580" w:dyaOrig="620" w14:anchorId="7A4892E2">
          <v:shape id="_x0000_i1040" type="#_x0000_t75" style="width:29.25pt;height:30.75pt" o:ole="">
            <v:imagedata r:id="rId51" o:title=""/>
          </v:shape>
          <o:OLEObject Type="Embed" ProgID="Equation.3" ShapeID="_x0000_i1040" DrawAspect="Content" ObjectID="_1540569939" r:id="rId52"/>
        </w:object>
      </w:r>
      <w:r w:rsidR="00A33B66" w:rsidRPr="009324F3">
        <w:fldChar w:fldCharType="begin"/>
      </w:r>
      <w:r w:rsidR="00A33B66" w:rsidRPr="009324F3">
        <w:instrText xml:space="preserve"> QUOTE </w:instrText>
      </w:r>
      <w:r w:rsidR="00A33B66" w:rsidRPr="009324F3">
        <w:rPr>
          <w:noProof/>
        </w:rPr>
        <w:drawing>
          <wp:inline distT="0" distB="0" distL="0" distR="0" wp14:anchorId="4D37F258" wp14:editId="07E32A0D">
            <wp:extent cx="904875" cy="2857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3B66" w:rsidRPr="009324F3">
        <w:instrText xml:space="preserve"> </w:instrText>
      </w:r>
      <w:r w:rsidR="00A33B66" w:rsidRPr="009324F3">
        <w:fldChar w:fldCharType="end"/>
      </w:r>
      <w:r w:rsidR="006275A9" w:rsidRPr="002232E7">
        <w:fldChar w:fldCharType="begin"/>
      </w:r>
      <w:r w:rsidR="006275A9" w:rsidRPr="002232E7">
        <w:instrText xml:space="preserve"> QUOTE </w:instrText>
      </w:r>
      <w:r w:rsidR="006275A9" w:rsidRPr="002232E7">
        <w:rPr>
          <w:noProof/>
        </w:rPr>
        <w:drawing>
          <wp:inline distT="0" distB="0" distL="0" distR="0" wp14:anchorId="194F529B" wp14:editId="1320CD71">
            <wp:extent cx="981075" cy="2857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75A9" w:rsidRPr="002232E7">
        <w:instrText xml:space="preserve"> </w:instrText>
      </w:r>
      <w:r w:rsidR="006275A9" w:rsidRPr="002232E7">
        <w:fldChar w:fldCharType="end"/>
      </w:r>
      <w:r w:rsidRPr="00DB462F">
        <w:tab/>
      </w:r>
      <w:r w:rsidR="009368AF">
        <w:tab/>
      </w:r>
      <w:r w:rsidR="002566CE">
        <w:tab/>
      </w:r>
      <w:r w:rsidR="002566CE">
        <w:tab/>
      </w:r>
      <w:r w:rsidR="0050025F">
        <w:tab/>
      </w:r>
      <w:r w:rsidRPr="00DB462F">
        <w:rPr>
          <w:rStyle w:val="Cquestionpartlabelbold"/>
        </w:rPr>
        <w:t>(b)</w:t>
      </w:r>
      <w:r w:rsidR="00CE788C">
        <w:t xml:space="preserve">  </w:t>
      </w:r>
      <w:r w:rsidR="00A33B66" w:rsidRPr="009324F3">
        <w:rPr>
          <w:position w:val="-24"/>
        </w:rPr>
        <w:object w:dxaOrig="800" w:dyaOrig="620" w14:anchorId="04855E1A">
          <v:shape id="_x0000_i1041" type="#_x0000_t75" style="width:39.75pt;height:30.75pt" o:ole="">
            <v:imagedata r:id="rId55" o:title=""/>
          </v:shape>
          <o:OLEObject Type="Embed" ProgID="Equation.3" ShapeID="_x0000_i1041" DrawAspect="Content" ObjectID="_1540569940" r:id="rId56"/>
        </w:object>
      </w:r>
      <w:r w:rsidR="00A33B66" w:rsidRPr="009324F3">
        <w:t xml:space="preserve"> = </w:t>
      </w:r>
      <w:r w:rsidR="00A33B66" w:rsidRPr="009324F3">
        <w:rPr>
          <w:position w:val="-24"/>
        </w:rPr>
        <w:object w:dxaOrig="660" w:dyaOrig="620" w14:anchorId="0B77CC56">
          <v:shape id="_x0000_i1042" type="#_x0000_t75" style="width:33pt;height:30.75pt" o:ole="">
            <v:imagedata r:id="rId57" o:title=""/>
          </v:shape>
          <o:OLEObject Type="Embed" ProgID="Equation.3" ShapeID="_x0000_i1042" DrawAspect="Content" ObjectID="_1540569941" r:id="rId58"/>
        </w:object>
      </w:r>
      <w:r w:rsidR="006275A9" w:rsidRPr="002232E7">
        <w:fldChar w:fldCharType="begin"/>
      </w:r>
      <w:r w:rsidR="006275A9" w:rsidRPr="002232E7">
        <w:instrText xml:space="preserve"> QUOTE </w:instrText>
      </w:r>
      <w:r w:rsidR="006275A9" w:rsidRPr="002232E7">
        <w:rPr>
          <w:noProof/>
        </w:rPr>
        <w:drawing>
          <wp:inline distT="0" distB="0" distL="0" distR="0" wp14:anchorId="6C762650" wp14:editId="0BA8C918">
            <wp:extent cx="904875" cy="2952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75A9" w:rsidRPr="002232E7">
        <w:instrText xml:space="preserve"> </w:instrText>
      </w:r>
      <w:r w:rsidR="006275A9" w:rsidRPr="002232E7">
        <w:fldChar w:fldCharType="end"/>
      </w:r>
    </w:p>
    <w:p w14:paraId="44D322C1" w14:textId="77777777" w:rsidR="009368AF" w:rsidRDefault="009368AF" w:rsidP="00DB462F">
      <w:pPr>
        <w:pStyle w:val="Pquestiontextpartsa"/>
      </w:pPr>
    </w:p>
    <w:p w14:paraId="72E92006" w14:textId="77777777" w:rsidR="009368AF" w:rsidRDefault="009368AF" w:rsidP="00DB462F">
      <w:pPr>
        <w:pStyle w:val="Pquestiontextpartsa"/>
      </w:pPr>
    </w:p>
    <w:p w14:paraId="34C8316B" w14:textId="77777777" w:rsidR="009368AF" w:rsidRDefault="009368AF" w:rsidP="00DB462F">
      <w:pPr>
        <w:pStyle w:val="Pquestiontextpartsa"/>
      </w:pPr>
    </w:p>
    <w:p w14:paraId="7F1CAB83" w14:textId="77777777" w:rsidR="009368AF" w:rsidRDefault="009368AF" w:rsidP="00DB462F">
      <w:pPr>
        <w:pStyle w:val="Pquestiontextpartsa"/>
      </w:pPr>
    </w:p>
    <w:p w14:paraId="09ECB209" w14:textId="77777777" w:rsidR="009368AF" w:rsidRDefault="009368AF" w:rsidP="00DB462F">
      <w:pPr>
        <w:pStyle w:val="Pquestiontextpartsa"/>
      </w:pPr>
    </w:p>
    <w:p w14:paraId="3C8FB367" w14:textId="77777777" w:rsidR="009368AF" w:rsidRPr="002232E7" w:rsidRDefault="009368AF" w:rsidP="00DB462F">
      <w:pPr>
        <w:pStyle w:val="Pquestiontextpartsa"/>
      </w:pPr>
    </w:p>
    <w:p w14:paraId="7D3904EA" w14:textId="6A869FA8" w:rsidR="00214844" w:rsidRDefault="00214844" w:rsidP="00214844">
      <w:pPr>
        <w:pStyle w:val="Pquestionheadingsx"/>
      </w:pPr>
      <w:r>
        <w:t>Question 3</w:t>
      </w:r>
      <w:r w:rsidR="002566CE">
        <w:t>0</w:t>
      </w:r>
      <w:r w:rsidR="00DB462F" w:rsidRPr="00DB462F">
        <w:tab/>
      </w:r>
      <w:r w:rsidR="00352672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DB462F" w:rsidRPr="00DB462F">
        <w:tab/>
      </w:r>
      <w:r>
        <w:t>[7.</w:t>
      </w:r>
      <w:r w:rsidR="00352672">
        <w:t>4</w:t>
      </w:r>
      <w:r>
        <w:t>]</w:t>
      </w:r>
    </w:p>
    <w:p w14:paraId="4D2C0D75" w14:textId="7EB27368" w:rsidR="00352672" w:rsidRPr="002232E7" w:rsidRDefault="00352672" w:rsidP="006275A9">
      <w:pPr>
        <w:pStyle w:val="Pquestiontextmainstem"/>
      </w:pPr>
      <w:r w:rsidRPr="002232E7">
        <w:t xml:space="preserve">Solve the following equations graphically by finding the point of intersection of </w:t>
      </w:r>
      <w:r w:rsidR="002566CE">
        <w:t xml:space="preserve">the </w:t>
      </w:r>
      <w:r w:rsidRPr="002232E7">
        <w:t>graphs</w:t>
      </w:r>
      <w:r w:rsidR="002566CE">
        <w:t xml:space="preserve"> listed</w:t>
      </w:r>
      <w:r w:rsidRPr="002232E7">
        <w:t>.</w:t>
      </w:r>
    </w:p>
    <w:p w14:paraId="1A9D539C" w14:textId="28A9546F" w:rsidR="0050025F" w:rsidRPr="002232E7" w:rsidRDefault="00DB462F" w:rsidP="0050025F">
      <w:pPr>
        <w:pStyle w:val="Pquestiontextpartsa"/>
      </w:pPr>
      <w:r w:rsidRPr="00DB462F">
        <w:rPr>
          <w:rStyle w:val="Cquestionpartlabelbold"/>
        </w:rPr>
        <w:t>(a)</w:t>
      </w:r>
      <w:r w:rsidRPr="00DB462F">
        <w:tab/>
      </w:r>
      <w:r w:rsidR="00A33B66">
        <w:t>3</w:t>
      </w:r>
      <w:r w:rsidR="006275A9" w:rsidRPr="002232E7">
        <w:t xml:space="preserve"> − </w:t>
      </w:r>
      <w:r w:rsidR="006275A9" w:rsidRPr="00DB462F">
        <w:rPr>
          <w:rStyle w:val="Cmathsexpressions"/>
          <w:i/>
          <w:iCs/>
        </w:rPr>
        <w:t>x</w:t>
      </w:r>
      <w:r w:rsidR="006275A9" w:rsidRPr="002232E7">
        <w:t xml:space="preserve"> = </w:t>
      </w:r>
      <w:r w:rsidR="00A33B66">
        <w:t>2</w:t>
      </w:r>
      <w:r w:rsidR="006275A9" w:rsidRPr="00DB462F">
        <w:rPr>
          <w:rStyle w:val="Cmathsexpressions"/>
          <w:i/>
          <w:iCs/>
        </w:rPr>
        <w:t>x</w:t>
      </w:r>
      <w:r w:rsidR="0050025F">
        <w:rPr>
          <w:rStyle w:val="Cmathsexpressions"/>
          <w:i/>
          <w:iCs/>
        </w:rPr>
        <w:tab/>
      </w:r>
      <w:r w:rsidR="0050025F">
        <w:rPr>
          <w:rStyle w:val="Cmathsexpressions"/>
          <w:i/>
          <w:iCs/>
        </w:rPr>
        <w:tab/>
      </w:r>
      <w:r w:rsidR="0050025F">
        <w:rPr>
          <w:rStyle w:val="Cmathsexpressions"/>
          <w:i/>
          <w:iCs/>
        </w:rPr>
        <w:tab/>
      </w:r>
      <w:r w:rsidR="0050025F">
        <w:rPr>
          <w:rStyle w:val="Cmathsexpressions"/>
          <w:i/>
          <w:iCs/>
        </w:rPr>
        <w:tab/>
      </w:r>
      <w:r w:rsidR="0050025F">
        <w:rPr>
          <w:rStyle w:val="Cmathsexpressions"/>
          <w:i/>
          <w:iCs/>
        </w:rPr>
        <w:tab/>
      </w:r>
      <w:r w:rsidR="0050025F">
        <w:rPr>
          <w:rStyle w:val="Cmathsexpressions"/>
          <w:i/>
          <w:iCs/>
        </w:rPr>
        <w:tab/>
      </w:r>
      <w:r w:rsidR="0050025F" w:rsidRPr="00DB462F">
        <w:rPr>
          <w:rStyle w:val="Cquestionpartlabelbold"/>
        </w:rPr>
        <w:t>(b)</w:t>
      </w:r>
      <w:r w:rsidR="00CE788C">
        <w:t xml:space="preserve">  </w:t>
      </w:r>
      <w:r w:rsidR="0050025F" w:rsidRPr="009324F3">
        <w:t>2</w:t>
      </w:r>
      <w:r w:rsidR="0050025F" w:rsidRPr="007F062D">
        <w:rPr>
          <w:rStyle w:val="Cmathsexpressions"/>
          <w:i/>
          <w:iCs/>
        </w:rPr>
        <w:t>x</w:t>
      </w:r>
      <w:r w:rsidR="0050025F" w:rsidRPr="009324F3">
        <w:t xml:space="preserve"> − 3 = 3 − </w:t>
      </w:r>
      <w:r w:rsidR="0050025F" w:rsidRPr="007F062D">
        <w:rPr>
          <w:rStyle w:val="Cmathsexpressions"/>
          <w:i/>
          <w:iCs/>
        </w:rPr>
        <w:t>x</w:t>
      </w:r>
    </w:p>
    <w:p w14:paraId="48259982" w14:textId="3CBA9DFF" w:rsidR="007F062D" w:rsidRDefault="006275A9" w:rsidP="007F062D">
      <w:pPr>
        <w:pStyle w:val="Pquestiontextmainstem"/>
        <w:rPr>
          <w:rStyle w:val="Cquestionpartlabelbold"/>
        </w:rPr>
      </w:pPr>
      <w:r>
        <w:rPr>
          <w:noProof/>
        </w:rPr>
        <w:drawing>
          <wp:inline distT="0" distB="0" distL="0" distR="0" wp14:anchorId="727D83C3" wp14:editId="66A7A303">
            <wp:extent cx="2324100" cy="2238375"/>
            <wp:effectExtent l="0" t="0" r="0" b="9525"/>
            <wp:docPr id="20" name="Picture 20" descr="PM8_SmB_7_07ta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PM8_SmB_7_07ta_RR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025F">
        <w:rPr>
          <w:rStyle w:val="Cquestionpartlabelbold"/>
        </w:rPr>
        <w:tab/>
      </w:r>
      <w:r w:rsidR="0050025F">
        <w:rPr>
          <w:rStyle w:val="Cquestionpartlabelbold"/>
        </w:rPr>
        <w:tab/>
      </w:r>
      <w:r w:rsidR="0050025F">
        <w:rPr>
          <w:noProof/>
        </w:rPr>
        <w:drawing>
          <wp:inline distT="0" distB="0" distL="0" distR="0" wp14:anchorId="5E4C0E63" wp14:editId="26D0C222">
            <wp:extent cx="2324100" cy="2305050"/>
            <wp:effectExtent l="0" t="0" r="0" b="0"/>
            <wp:docPr id="19" name="Picture 19" descr="PM8_SmB_7_08ta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PM8_SmB_7_08ta_RR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0ACF9" w14:textId="77777777" w:rsidR="0050025F" w:rsidRPr="002232E7" w:rsidRDefault="0050025F" w:rsidP="00DB462F">
      <w:pPr>
        <w:pStyle w:val="Pquestiontextmainstem"/>
      </w:pPr>
    </w:p>
    <w:p w14:paraId="36923AA8" w14:textId="3A1C0CE4" w:rsidR="001B433F" w:rsidRDefault="001B433F" w:rsidP="001B433F">
      <w:pPr>
        <w:pStyle w:val="Psectionresults"/>
      </w:pPr>
      <w:r>
        <w:t xml:space="preserve">Short answer results: ___ / </w:t>
      </w:r>
      <w:r w:rsidR="00D4389A">
        <w:t>8</w:t>
      </w:r>
      <w:r w:rsidR="00FB4C1B">
        <w:t>2</w:t>
      </w:r>
    </w:p>
    <w:p w14:paraId="22E10398" w14:textId="77777777" w:rsidR="001B433F" w:rsidRDefault="001B433F" w:rsidP="00E41473">
      <w:pPr>
        <w:pStyle w:val="Psectionheading"/>
      </w:pPr>
      <w:r>
        <w:t>Extended answer section</w:t>
      </w:r>
    </w:p>
    <w:p w14:paraId="149F3D13" w14:textId="33E85212" w:rsidR="00253779" w:rsidRDefault="007A4898" w:rsidP="00253779">
      <w:pPr>
        <w:pStyle w:val="Pquestionheadingsx"/>
      </w:pPr>
      <w:r>
        <w:t xml:space="preserve">Question </w:t>
      </w:r>
      <w:r w:rsidR="00352672">
        <w:t>3</w:t>
      </w:r>
      <w:r w:rsidR="002566CE">
        <w:t>1</w:t>
      </w:r>
      <w:r w:rsidR="00DB462F" w:rsidRPr="00DB462F">
        <w:tab/>
      </w:r>
      <w:r w:rsidR="00A15ECC">
        <w:rPr>
          <w:rStyle w:val="Cmarkslabel"/>
        </w:rPr>
        <w:t>5</w:t>
      </w:r>
      <w:r w:rsidR="00253779" w:rsidRPr="001B433F">
        <w:rPr>
          <w:rStyle w:val="Cmarkslabel"/>
        </w:rPr>
        <w:t xml:space="preserve"> marks</w:t>
      </w:r>
      <w:r w:rsidR="00DB462F" w:rsidRPr="00DB462F">
        <w:tab/>
      </w:r>
      <w:r w:rsidR="00FB4C1B">
        <w:t>[</w:t>
      </w:r>
      <w:r w:rsidR="00352672">
        <w:t>7.2, 7.5]</w:t>
      </w:r>
    </w:p>
    <w:p w14:paraId="3F5EDC6D" w14:textId="7B5F81AE" w:rsidR="00352672" w:rsidRPr="002232E7" w:rsidRDefault="009C4551" w:rsidP="006275A9">
      <w:pPr>
        <w:pStyle w:val="Pquestiontextmainstem"/>
      </w:pPr>
      <w:r>
        <w:t>Aya</w:t>
      </w:r>
      <w:r w:rsidR="00352672" w:rsidRPr="002232E7">
        <w:t xml:space="preserve"> has a mobile phone plan</w:t>
      </w:r>
      <w:r w:rsidR="009368AF">
        <w:t xml:space="preserve"> that</w:t>
      </w:r>
      <w:r w:rsidR="00352672" w:rsidRPr="002232E7">
        <w:t xml:space="preserve"> </w:t>
      </w:r>
      <w:r w:rsidR="009368AF">
        <w:t>provides</w:t>
      </w:r>
      <w:r w:rsidR="00B9392C">
        <w:t xml:space="preserve"> $</w:t>
      </w:r>
      <w:r>
        <w:t>60</w:t>
      </w:r>
      <w:r w:rsidR="00B9392C">
        <w:t>0 of SMS and calls</w:t>
      </w:r>
      <w:r w:rsidR="00352672" w:rsidRPr="002232E7">
        <w:t xml:space="preserve"> </w:t>
      </w:r>
      <w:r w:rsidR="002566CE">
        <w:t>each month. Each month i</w:t>
      </w:r>
      <w:r w:rsidR="009368AF">
        <w:t>t</w:t>
      </w:r>
      <w:r w:rsidR="002566CE">
        <w:t xml:space="preserve"> costs $</w:t>
      </w:r>
      <w:r>
        <w:t>50</w:t>
      </w:r>
      <w:r w:rsidR="009368AF">
        <w:t xml:space="preserve"> </w:t>
      </w:r>
      <w:r w:rsidR="00352672" w:rsidRPr="002232E7">
        <w:t xml:space="preserve">plus </w:t>
      </w:r>
      <w:r w:rsidR="009368AF">
        <w:t xml:space="preserve">the cost of </w:t>
      </w:r>
      <w:r w:rsidR="00352672" w:rsidRPr="002232E7">
        <w:t xml:space="preserve">any </w:t>
      </w:r>
      <w:r w:rsidR="009368AF">
        <w:t>additional</w:t>
      </w:r>
      <w:r w:rsidR="00352672" w:rsidRPr="002232E7">
        <w:t xml:space="preserve"> </w:t>
      </w:r>
      <w:r w:rsidR="00B9392C">
        <w:t>SMS and calls</w:t>
      </w:r>
      <w:r w:rsidR="00B9392C" w:rsidRPr="002232E7">
        <w:t xml:space="preserve"> </w:t>
      </w:r>
      <w:r w:rsidR="00352672" w:rsidRPr="002232E7">
        <w:t>over the $</w:t>
      </w:r>
      <w:r>
        <w:t>60</w:t>
      </w:r>
      <w:r w:rsidR="00352672" w:rsidRPr="002232E7">
        <w:t xml:space="preserve">0 </w:t>
      </w:r>
      <w:r w:rsidR="00B9392C">
        <w:t>covered</w:t>
      </w:r>
      <w:r w:rsidR="00352672" w:rsidRPr="002232E7">
        <w:t xml:space="preserve"> </w:t>
      </w:r>
      <w:r w:rsidR="00B9392C">
        <w:t>by the plan</w:t>
      </w:r>
      <w:r w:rsidR="00352672" w:rsidRPr="002232E7">
        <w:t xml:space="preserve">. </w:t>
      </w:r>
    </w:p>
    <w:p w14:paraId="353B0795" w14:textId="17C13CCC" w:rsidR="00352672" w:rsidRPr="002232E7" w:rsidRDefault="00B9392C" w:rsidP="006275A9">
      <w:pPr>
        <w:pStyle w:val="Pquestiontextmainstem"/>
      </w:pPr>
      <w:r>
        <w:t>SMS</w:t>
      </w:r>
      <w:r w:rsidR="00352672" w:rsidRPr="002232E7">
        <w:t xml:space="preserve"> cost 2</w:t>
      </w:r>
      <w:r w:rsidR="009C4551">
        <w:t>5</w:t>
      </w:r>
      <w:r w:rsidR="00352672" w:rsidRPr="002232E7">
        <w:t xml:space="preserve"> cents each and calls cost $0.</w:t>
      </w:r>
      <w:r w:rsidR="009C4551">
        <w:t>6</w:t>
      </w:r>
      <w:r w:rsidR="00352672" w:rsidRPr="002232E7">
        <w:t>0 plus 1</w:t>
      </w:r>
      <w:r w:rsidR="009C4551">
        <w:t>5</w:t>
      </w:r>
      <w:r w:rsidR="00352672" w:rsidRPr="002232E7">
        <w:t xml:space="preserve"> cents per 10 seconds.</w:t>
      </w:r>
    </w:p>
    <w:p w14:paraId="462B2AC9" w14:textId="7C5274DE" w:rsidR="00352672" w:rsidRPr="002232E7" w:rsidRDefault="00DB462F" w:rsidP="00DB462F">
      <w:pPr>
        <w:pStyle w:val="Pquestiontextpartsa"/>
      </w:pPr>
      <w:r w:rsidRPr="00DB462F">
        <w:rPr>
          <w:rStyle w:val="Cquestionpartlabelbold"/>
        </w:rPr>
        <w:t>(a)</w:t>
      </w:r>
      <w:r w:rsidRPr="00DB462F">
        <w:tab/>
      </w:r>
      <w:r w:rsidR="00352672" w:rsidRPr="002232E7">
        <w:t>Write an equation for the cost of a call $</w:t>
      </w:r>
      <w:r w:rsidR="007F062D">
        <w:rPr>
          <w:rStyle w:val="Cmathsexpressions"/>
          <w:i/>
          <w:iCs/>
        </w:rPr>
        <w:t>C</w:t>
      </w:r>
      <w:r w:rsidR="0050025F">
        <w:rPr>
          <w:rStyle w:val="Cmathsexpressions"/>
          <w:i/>
          <w:iCs/>
        </w:rPr>
        <w:t xml:space="preserve"> </w:t>
      </w:r>
      <w:r w:rsidR="00352672" w:rsidRPr="002232E7">
        <w:t xml:space="preserve">that is </w:t>
      </w:r>
      <w:r w:rsidR="00352672" w:rsidRPr="00DB462F">
        <w:rPr>
          <w:rStyle w:val="Cmathsexpressions"/>
          <w:i/>
          <w:iCs/>
        </w:rPr>
        <w:t>n</w:t>
      </w:r>
      <w:r w:rsidR="00352672" w:rsidRPr="002232E7">
        <w:t xml:space="preserve"> minutes long. (Note that she is charged by the 10-second interval.)</w:t>
      </w:r>
    </w:p>
    <w:p w14:paraId="317F597D" w14:textId="77777777" w:rsidR="00352672" w:rsidRDefault="00352672" w:rsidP="00DB462F">
      <w:pPr>
        <w:pStyle w:val="Pquestiontextmainstem"/>
      </w:pPr>
    </w:p>
    <w:p w14:paraId="61275AE5" w14:textId="77777777" w:rsidR="00FB4C1B" w:rsidRDefault="00FB4C1B" w:rsidP="00DB462F">
      <w:pPr>
        <w:pStyle w:val="Pquestiontextmainstem"/>
      </w:pPr>
    </w:p>
    <w:p w14:paraId="7D98D8C0" w14:textId="62C1B69E" w:rsidR="00352672" w:rsidRPr="002232E7" w:rsidRDefault="00DB462F" w:rsidP="00DB462F">
      <w:pPr>
        <w:pStyle w:val="Pquestiontextpartsa"/>
      </w:pPr>
      <w:r w:rsidRPr="00DB462F">
        <w:rPr>
          <w:rStyle w:val="Cquestionpartlabelbold"/>
        </w:rPr>
        <w:t>(b)</w:t>
      </w:r>
      <w:r w:rsidRPr="00DB462F">
        <w:tab/>
      </w:r>
      <w:r w:rsidR="00352672" w:rsidRPr="002232E7">
        <w:t xml:space="preserve">What is the cost of a call that is </w:t>
      </w:r>
      <w:r w:rsidR="009C4551">
        <w:t>8</w:t>
      </w:r>
      <w:r w:rsidR="00352672" w:rsidRPr="002232E7">
        <w:t xml:space="preserve"> minutes long?</w:t>
      </w:r>
    </w:p>
    <w:p w14:paraId="6BC0391E" w14:textId="77777777" w:rsidR="00352672" w:rsidRPr="002232E7" w:rsidRDefault="00352672" w:rsidP="00DB462F">
      <w:pPr>
        <w:pStyle w:val="Pquestiontextmainstem"/>
      </w:pPr>
    </w:p>
    <w:p w14:paraId="485C23C4" w14:textId="77777777" w:rsidR="00352672" w:rsidRDefault="00352672" w:rsidP="00DB462F">
      <w:pPr>
        <w:pStyle w:val="Pquestiontextmainstem"/>
      </w:pPr>
    </w:p>
    <w:p w14:paraId="1166ADCC" w14:textId="56E219CA" w:rsidR="00352672" w:rsidRPr="002232E7" w:rsidRDefault="00DB462F" w:rsidP="00DB462F">
      <w:pPr>
        <w:pStyle w:val="Pquestiontextpartsa"/>
      </w:pPr>
      <w:r w:rsidRPr="00DB462F">
        <w:rPr>
          <w:rStyle w:val="Cquestionpartlabelbold"/>
        </w:rPr>
        <w:lastRenderedPageBreak/>
        <w:t>(c)</w:t>
      </w:r>
      <w:r w:rsidRPr="00DB462F">
        <w:tab/>
      </w:r>
      <w:r w:rsidR="00352672" w:rsidRPr="002232E7">
        <w:t xml:space="preserve">What is the cost of </w:t>
      </w:r>
      <w:r w:rsidR="009C4551">
        <w:t>7</w:t>
      </w:r>
      <w:r w:rsidR="00352672" w:rsidRPr="002232E7">
        <w:t xml:space="preserve"> calls with a total time of </w:t>
      </w:r>
      <w:r w:rsidR="009C4551">
        <w:t>67</w:t>
      </w:r>
      <w:r w:rsidR="00352672" w:rsidRPr="002232E7">
        <w:t xml:space="preserve"> minutes?</w:t>
      </w:r>
    </w:p>
    <w:p w14:paraId="2B2637B0" w14:textId="77777777" w:rsidR="00352672" w:rsidRPr="002232E7" w:rsidRDefault="00352672" w:rsidP="00DB462F">
      <w:pPr>
        <w:pStyle w:val="Pquestiontextmainstem"/>
      </w:pPr>
    </w:p>
    <w:p w14:paraId="743326D6" w14:textId="77777777" w:rsidR="00352672" w:rsidRPr="002232E7" w:rsidRDefault="00352672" w:rsidP="00DB462F">
      <w:pPr>
        <w:pStyle w:val="Pquestiontextmainstem"/>
      </w:pPr>
    </w:p>
    <w:p w14:paraId="044FF876" w14:textId="77777777" w:rsidR="00352672" w:rsidRPr="002232E7" w:rsidRDefault="00352672" w:rsidP="00DB462F">
      <w:pPr>
        <w:pStyle w:val="Pquestiontextmainstem"/>
      </w:pPr>
    </w:p>
    <w:p w14:paraId="0AFB75C7" w14:textId="108BE88A" w:rsidR="00352672" w:rsidRPr="002232E7" w:rsidRDefault="00DB462F" w:rsidP="00DB462F">
      <w:pPr>
        <w:pStyle w:val="Pquestiontextpartsa"/>
      </w:pPr>
      <w:r w:rsidRPr="00DB462F">
        <w:rPr>
          <w:rStyle w:val="Cquestionpartlabelbold"/>
        </w:rPr>
        <w:t>(d)</w:t>
      </w:r>
      <w:r w:rsidRPr="00DB462F">
        <w:tab/>
      </w:r>
      <w:r w:rsidR="00B9392C">
        <w:t xml:space="preserve">One month </w:t>
      </w:r>
      <w:r w:rsidR="009C4551">
        <w:t>Aya</w:t>
      </w:r>
      <w:r w:rsidR="00352672" w:rsidRPr="002232E7">
        <w:t xml:space="preserve"> has calls </w:t>
      </w:r>
      <w:r w:rsidR="002566CE">
        <w:t>with a total cost of</w:t>
      </w:r>
      <w:r w:rsidR="00352672" w:rsidRPr="002232E7">
        <w:t xml:space="preserve"> $</w:t>
      </w:r>
      <w:r w:rsidR="009C4551">
        <w:t>385</w:t>
      </w:r>
      <w:r w:rsidR="00352672" w:rsidRPr="002232E7">
        <w:t xml:space="preserve"> and </w:t>
      </w:r>
      <w:r w:rsidR="002566CE">
        <w:t>sends</w:t>
      </w:r>
      <w:r w:rsidR="009C4551">
        <w:t xml:space="preserve"> a total of 9</w:t>
      </w:r>
      <w:r w:rsidR="00352672" w:rsidRPr="002232E7">
        <w:t xml:space="preserve">93 texts. What is her bill for </w:t>
      </w:r>
      <w:r w:rsidR="00B9392C">
        <w:t>this</w:t>
      </w:r>
      <w:r w:rsidR="00352672" w:rsidRPr="002232E7">
        <w:t xml:space="preserve"> month?</w:t>
      </w:r>
    </w:p>
    <w:p w14:paraId="6BE1FB87" w14:textId="77777777" w:rsidR="00352672" w:rsidRPr="002232E7" w:rsidRDefault="00352672" w:rsidP="00DB462F">
      <w:pPr>
        <w:pStyle w:val="Pquestiontextmainstem"/>
      </w:pPr>
    </w:p>
    <w:p w14:paraId="6D3D3547" w14:textId="77777777" w:rsidR="00CE4657" w:rsidRDefault="00CE4657" w:rsidP="00CE4657">
      <w:pPr>
        <w:pStyle w:val="Pquestiontextpartsa"/>
      </w:pPr>
    </w:p>
    <w:p w14:paraId="18616AE2" w14:textId="0F358048" w:rsidR="00253779" w:rsidRDefault="00253779" w:rsidP="00253779">
      <w:pPr>
        <w:pStyle w:val="Pquestionheadingsx"/>
      </w:pPr>
      <w:r>
        <w:t xml:space="preserve">Question </w:t>
      </w:r>
      <w:r w:rsidR="00352672">
        <w:t>3</w:t>
      </w:r>
      <w:r w:rsidR="002566CE">
        <w:t>2</w:t>
      </w:r>
      <w:r w:rsidR="00DB462F" w:rsidRPr="00DB462F">
        <w:tab/>
      </w:r>
      <w:r w:rsidR="002566CE">
        <w:rPr>
          <w:rStyle w:val="Cmarkslabel"/>
        </w:rPr>
        <w:t>10</w:t>
      </w:r>
      <w:r w:rsidRPr="001B433F">
        <w:rPr>
          <w:rStyle w:val="Cmarkslabel"/>
        </w:rPr>
        <w:t xml:space="preserve"> marks</w:t>
      </w:r>
      <w:r w:rsidR="00DB462F" w:rsidRPr="00DB462F">
        <w:tab/>
      </w:r>
      <w:r w:rsidR="00352672">
        <w:t>[7.</w:t>
      </w:r>
      <w:r w:rsidR="002566CE">
        <w:t>3</w:t>
      </w:r>
      <w:r w:rsidR="00352672">
        <w:t>, 7.5]</w:t>
      </w:r>
    </w:p>
    <w:p w14:paraId="30B3D613" w14:textId="62415BD5" w:rsidR="002566CE" w:rsidRPr="00BC4D84" w:rsidRDefault="0050025F" w:rsidP="002566CE">
      <w:pPr>
        <w:pStyle w:val="Pquestiontextmainstem"/>
      </w:pPr>
      <w:r>
        <w:t xml:space="preserve">A </w:t>
      </w:r>
      <w:r w:rsidR="002566CE" w:rsidRPr="00BC4D84">
        <w:t xml:space="preserve">pool is </w:t>
      </w:r>
      <w:r w:rsidR="009C4551">
        <w:t>three</w:t>
      </w:r>
      <w:r w:rsidR="002566CE" w:rsidRPr="00BC4D84">
        <w:t xml:space="preserve"> times as long as it is wide. The pool is </w:t>
      </w:r>
      <w:r w:rsidR="002566CE">
        <w:t xml:space="preserve">enclosed by a fence, which is </w:t>
      </w:r>
      <w:r w:rsidR="009C4551">
        <w:t>4</w:t>
      </w:r>
      <w:r w:rsidR="002566CE">
        <w:t xml:space="preserve"> m from each side of the pool</w:t>
      </w:r>
      <w:r w:rsidR="007C3B15">
        <w:t>,</w:t>
      </w:r>
      <w:r w:rsidR="002566CE">
        <w:t xml:space="preserve"> as shown </w:t>
      </w:r>
      <w:r w:rsidR="007C3B15">
        <w:t>in the diagram</w:t>
      </w:r>
      <w:r w:rsidR="002566CE">
        <w:t>. T</w:t>
      </w:r>
      <w:r w:rsidR="002566CE" w:rsidRPr="00BC4D84">
        <w:t xml:space="preserve">he width of the pool is </w:t>
      </w:r>
      <w:r w:rsidR="002566CE" w:rsidRPr="002566CE">
        <w:rPr>
          <w:rStyle w:val="Cmathsexpressions"/>
          <w:i/>
          <w:iCs/>
        </w:rPr>
        <w:t xml:space="preserve">w </w:t>
      </w:r>
      <w:r w:rsidR="002566CE" w:rsidRPr="00BC4D84">
        <w:t>metres</w:t>
      </w:r>
      <w:r w:rsidR="002566CE">
        <w:t>.</w:t>
      </w:r>
    </w:p>
    <w:p w14:paraId="6BC870C0" w14:textId="5A78BC4F" w:rsidR="002566CE" w:rsidRPr="00BC4D84" w:rsidRDefault="002566CE" w:rsidP="002566CE">
      <w:pPr>
        <w:pStyle w:val="Pquestiontextpartsa"/>
      </w:pPr>
      <w:r w:rsidRPr="002566CE">
        <w:rPr>
          <w:rStyle w:val="Cquestionpartlabelbold"/>
        </w:rPr>
        <w:t>(a)</w:t>
      </w:r>
      <w:r>
        <w:tab/>
      </w:r>
      <w:r w:rsidRPr="00BC4D84">
        <w:t xml:space="preserve">Clearly label the measurements in terms of </w:t>
      </w:r>
      <w:r w:rsidRPr="002566CE">
        <w:rPr>
          <w:rStyle w:val="Cmathsexpressions"/>
          <w:i/>
          <w:iCs/>
        </w:rPr>
        <w:t xml:space="preserve">w </w:t>
      </w:r>
      <w:r w:rsidRPr="00BC4D84">
        <w:t>on the diagram below.</w:t>
      </w:r>
    </w:p>
    <w:p w14:paraId="570AEAA1" w14:textId="3422E945" w:rsidR="002566CE" w:rsidRPr="00BC4D84" w:rsidRDefault="009C4551" w:rsidP="002566CE">
      <w:pPr>
        <w:pStyle w:val="Pquestiontextmainstem"/>
      </w:pPr>
      <w:r>
        <w:rPr>
          <w:noProof/>
          <w:szCs w:val="22"/>
        </w:rPr>
        <w:drawing>
          <wp:inline distT="0" distB="0" distL="0" distR="0" wp14:anchorId="1CDBF1B6" wp14:editId="61C74159">
            <wp:extent cx="3343275" cy="1666875"/>
            <wp:effectExtent l="0" t="0" r="9525" b="9525"/>
            <wp:docPr id="30" name="Picture 30" descr="PM8_SmB_7_11t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PM8_SmB_7_11tsb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80372" w14:textId="77777777" w:rsidR="002566CE" w:rsidRPr="00BC4D84" w:rsidRDefault="002566CE" w:rsidP="002566CE">
      <w:pPr>
        <w:pStyle w:val="Pquestiontextmainstem"/>
      </w:pPr>
    </w:p>
    <w:p w14:paraId="720907E6" w14:textId="7070BF84" w:rsidR="002566CE" w:rsidRPr="00BC4D84" w:rsidRDefault="002566CE" w:rsidP="002566CE">
      <w:pPr>
        <w:pStyle w:val="Pquestiontextpartsa"/>
      </w:pPr>
      <w:r w:rsidRPr="002566CE">
        <w:rPr>
          <w:rStyle w:val="Cquestionpartlabelbold"/>
        </w:rPr>
        <w:t>(b)</w:t>
      </w:r>
      <w:r>
        <w:tab/>
      </w:r>
      <w:r w:rsidR="007C3B15">
        <w:t>Write an</w:t>
      </w:r>
      <w:r w:rsidRPr="00BC4D84">
        <w:t xml:space="preserve"> equation for the perimeter (</w:t>
      </w:r>
      <w:r w:rsidRPr="002566CE">
        <w:rPr>
          <w:rStyle w:val="Cmathsexpressions"/>
          <w:i/>
          <w:iCs/>
        </w:rPr>
        <w:t>P</w:t>
      </w:r>
      <w:r w:rsidRPr="00BC4D84">
        <w:t>) of the fence.</w:t>
      </w:r>
    </w:p>
    <w:p w14:paraId="5F80FA70" w14:textId="77777777" w:rsidR="002566CE" w:rsidRPr="00BC4D84" w:rsidRDefault="002566CE" w:rsidP="002566CE">
      <w:pPr>
        <w:pStyle w:val="Pquestiontextmainstem"/>
      </w:pPr>
    </w:p>
    <w:p w14:paraId="72148C80" w14:textId="77777777" w:rsidR="002566CE" w:rsidRPr="00BC4D84" w:rsidRDefault="002566CE" w:rsidP="007F062D">
      <w:pPr>
        <w:pStyle w:val="Pquestiontextmainstem"/>
      </w:pPr>
    </w:p>
    <w:p w14:paraId="1FE3CBED" w14:textId="6F9A3D6B" w:rsidR="002566CE" w:rsidRPr="00BC4D84" w:rsidRDefault="002566CE" w:rsidP="002566CE">
      <w:pPr>
        <w:pStyle w:val="Pquestiontextpartsa"/>
      </w:pPr>
      <w:r w:rsidRPr="002566CE">
        <w:rPr>
          <w:rStyle w:val="Cquestionpartlabelbold"/>
        </w:rPr>
        <w:t>(c)</w:t>
      </w:r>
      <w:r>
        <w:tab/>
      </w:r>
      <w:r w:rsidRPr="00BC4D84">
        <w:t xml:space="preserve">If the pool </w:t>
      </w:r>
      <w:r w:rsidR="007C3B15">
        <w:t>can</w:t>
      </w:r>
      <w:r w:rsidRPr="00BC4D84">
        <w:t xml:space="preserve"> be fenced with </w:t>
      </w:r>
      <w:r w:rsidR="009C4551">
        <w:t>96</w:t>
      </w:r>
      <w:r w:rsidRPr="00BC4D84">
        <w:t xml:space="preserve"> m of fencing, what are the dimensions of the pool?</w:t>
      </w:r>
    </w:p>
    <w:p w14:paraId="0112FC32" w14:textId="77777777" w:rsidR="002566CE" w:rsidRPr="00BC4D84" w:rsidRDefault="002566CE" w:rsidP="002566CE">
      <w:pPr>
        <w:pStyle w:val="Pquestiontextmainstem"/>
      </w:pPr>
    </w:p>
    <w:p w14:paraId="058F2544" w14:textId="50EC48A2" w:rsidR="00352672" w:rsidRPr="002232E7" w:rsidRDefault="00352672" w:rsidP="00DB462F">
      <w:pPr>
        <w:pStyle w:val="Pquestiontextpartsa"/>
      </w:pPr>
    </w:p>
    <w:p w14:paraId="396A49AE" w14:textId="1A316C6C" w:rsidR="002566CE" w:rsidRPr="00BC4D84" w:rsidRDefault="00352672" w:rsidP="002566CE">
      <w:pPr>
        <w:pStyle w:val="Pquestiontextpartsa"/>
      </w:pPr>
      <w:r w:rsidRPr="002566CE">
        <w:rPr>
          <w:rStyle w:val="Cquestionpartlabelbold"/>
        </w:rPr>
        <w:t>(d)</w:t>
      </w:r>
      <w:r w:rsidR="00DB462F" w:rsidRPr="002566CE">
        <w:tab/>
      </w:r>
      <w:r w:rsidR="002566CE" w:rsidRPr="002566CE">
        <w:t>Entry to the pool is $</w:t>
      </w:r>
      <w:r w:rsidR="009C4551">
        <w:t>1.50</w:t>
      </w:r>
      <w:r w:rsidR="002566CE" w:rsidRPr="002566CE">
        <w:t xml:space="preserve"> for children and $</w:t>
      </w:r>
      <w:r w:rsidR="009C4551">
        <w:t>3.5</w:t>
      </w:r>
      <w:r w:rsidR="002566CE" w:rsidRPr="002566CE">
        <w:t>0 fo</w:t>
      </w:r>
      <w:r w:rsidR="009C4551">
        <w:t>r adults. On a particular day 30</w:t>
      </w:r>
      <w:r w:rsidR="002566CE" w:rsidRPr="002566CE">
        <w:t>0 people</w:t>
      </w:r>
      <w:r w:rsidR="002566CE" w:rsidRPr="00BC4D84">
        <w:t xml:space="preserve"> attend the pool. There </w:t>
      </w:r>
      <w:r w:rsidR="007C3B15">
        <w:t>are</w:t>
      </w:r>
      <w:r w:rsidR="002566CE" w:rsidRPr="00BC4D84">
        <w:t xml:space="preserve"> twice as many children as adults. </w:t>
      </w:r>
    </w:p>
    <w:p w14:paraId="4126C080" w14:textId="51CB3A1E" w:rsidR="002566CE" w:rsidRPr="00BC4D84" w:rsidRDefault="002566CE" w:rsidP="002566CE">
      <w:pPr>
        <w:pStyle w:val="Pquestiontextpartsi"/>
      </w:pPr>
      <w:r w:rsidRPr="002566CE">
        <w:rPr>
          <w:rStyle w:val="Cquestionpartlabelbold"/>
        </w:rPr>
        <w:t>(i)</w:t>
      </w:r>
      <w:r w:rsidRPr="00BC4D84">
        <w:tab/>
        <w:t xml:space="preserve">Write an </w:t>
      </w:r>
      <w:r w:rsidR="00F97F89">
        <w:t>expression</w:t>
      </w:r>
      <w:r w:rsidRPr="00BC4D84">
        <w:t xml:space="preserve"> for the number of adults at the pool and hence calculate the number of adults at the pool.</w:t>
      </w:r>
    </w:p>
    <w:p w14:paraId="5BDBDA95" w14:textId="77777777" w:rsidR="00F97F89" w:rsidRPr="002232E7" w:rsidRDefault="00F97F89" w:rsidP="00F97F89">
      <w:pPr>
        <w:pStyle w:val="Pquestiontextpartsa"/>
      </w:pPr>
    </w:p>
    <w:p w14:paraId="1C5D62D1" w14:textId="77777777" w:rsidR="00F97F89" w:rsidRDefault="00F97F89" w:rsidP="00F97F89">
      <w:pPr>
        <w:pStyle w:val="Pquestiontextmainstem"/>
      </w:pPr>
    </w:p>
    <w:p w14:paraId="45A4B9DA" w14:textId="77777777" w:rsidR="00F97F89" w:rsidRPr="002232E7" w:rsidRDefault="00F97F89" w:rsidP="00F97F89">
      <w:pPr>
        <w:pStyle w:val="Pquestiontextmainstem"/>
      </w:pPr>
    </w:p>
    <w:p w14:paraId="29E1A5E5" w14:textId="0DB5C327" w:rsidR="002566CE" w:rsidRPr="00BC4D84" w:rsidRDefault="002566CE" w:rsidP="00F97F89">
      <w:pPr>
        <w:pStyle w:val="Pquestiontextpartsi"/>
      </w:pPr>
      <w:r w:rsidRPr="002566CE">
        <w:rPr>
          <w:rStyle w:val="Cquestionpartlabelbold"/>
        </w:rPr>
        <w:t>(ii)</w:t>
      </w:r>
      <w:r w:rsidRPr="00BC4D84">
        <w:tab/>
        <w:t>Calculate the total amount of money collected in entry fees.</w:t>
      </w:r>
    </w:p>
    <w:p w14:paraId="67EB9983" w14:textId="77DB76D2" w:rsidR="00E43A06" w:rsidRDefault="00E43A06" w:rsidP="002566CE">
      <w:pPr>
        <w:pStyle w:val="Pquestiontextpartsa"/>
      </w:pPr>
    </w:p>
    <w:p w14:paraId="6B47733B" w14:textId="77777777" w:rsidR="00F97F89" w:rsidRDefault="00F97F89" w:rsidP="002566CE">
      <w:pPr>
        <w:pStyle w:val="Pquestiontextpartsa"/>
      </w:pPr>
    </w:p>
    <w:p w14:paraId="2F1C926D" w14:textId="77777777" w:rsidR="00F97F89" w:rsidRDefault="00F97F89" w:rsidP="002566CE">
      <w:pPr>
        <w:pStyle w:val="Pquestiontextpartsa"/>
      </w:pPr>
    </w:p>
    <w:p w14:paraId="0CD97A29" w14:textId="3D8DC068" w:rsidR="001B433F" w:rsidRDefault="001B433F" w:rsidP="00FB4C1B">
      <w:pPr>
        <w:pStyle w:val="Psectionresults"/>
        <w:spacing w:before="0" w:after="0"/>
      </w:pPr>
      <w:r>
        <w:t>E</w:t>
      </w:r>
      <w:r w:rsidR="00925D7A">
        <w:t>xtended answer results: ___ /</w:t>
      </w:r>
      <w:r w:rsidR="00EF0A79">
        <w:t xml:space="preserve"> </w:t>
      </w:r>
      <w:r w:rsidR="009C4551">
        <w:t>1</w:t>
      </w:r>
      <w:r w:rsidR="00A15ECC">
        <w:t>5</w:t>
      </w:r>
    </w:p>
    <w:p w14:paraId="0E30328A" w14:textId="6D600B76" w:rsidR="001B433F" w:rsidRDefault="007E7CDD" w:rsidP="00FB4C1B">
      <w:pPr>
        <w:pStyle w:val="Psectionresults"/>
        <w:spacing w:before="0" w:after="0"/>
      </w:pPr>
      <w:r>
        <w:t xml:space="preserve">TOTAL test results: ___ / </w:t>
      </w:r>
      <w:r w:rsidR="00D4389A">
        <w:t>1</w:t>
      </w:r>
      <w:r w:rsidR="00A15ECC">
        <w:t>07</w:t>
      </w:r>
    </w:p>
    <w:sectPr w:rsidR="001B433F" w:rsidSect="003C1799">
      <w:headerReference w:type="default" r:id="rId63"/>
      <w:footerReference w:type="default" r:id="rId64"/>
      <w:headerReference w:type="first" r:id="rId65"/>
      <w:footerReference w:type="first" r:id="rId66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5C92E4" w14:textId="77777777" w:rsidR="00436FDF" w:rsidRDefault="00436FDF" w:rsidP="00B91E57">
      <w:r>
        <w:separator/>
      </w:r>
    </w:p>
  </w:endnote>
  <w:endnote w:type="continuationSeparator" w:id="0">
    <w:p w14:paraId="0C9EB889" w14:textId="77777777" w:rsidR="00436FDF" w:rsidRDefault="00436FDF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3FC91D" w14:textId="77777777" w:rsidR="00DB462F" w:rsidRDefault="00DB462F" w:rsidP="00B91E57">
    <w:pPr>
      <w:pStyle w:val="Pfootertext"/>
    </w:pPr>
  </w:p>
  <w:p w14:paraId="64131F18" w14:textId="77777777" w:rsidR="00DB462F" w:rsidRPr="00B91E57" w:rsidRDefault="00DB462F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CE788C">
      <w:rPr>
        <w:noProof/>
      </w:rPr>
      <w:t>4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83970" w14:textId="77777777" w:rsidR="00DB462F" w:rsidRDefault="00DB462F" w:rsidP="00A8741D">
    <w:pPr>
      <w:pStyle w:val="Pfootertext"/>
    </w:pPr>
  </w:p>
  <w:p w14:paraId="003084DD" w14:textId="77777777" w:rsidR="00DB462F" w:rsidRPr="00A8741D" w:rsidRDefault="00DB462F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CE788C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D504EE" w14:textId="77777777" w:rsidR="00436FDF" w:rsidRDefault="00436FDF" w:rsidP="00B91E57">
      <w:r>
        <w:separator/>
      </w:r>
    </w:p>
  </w:footnote>
  <w:footnote w:type="continuationSeparator" w:id="0">
    <w:p w14:paraId="116862FB" w14:textId="77777777" w:rsidR="00436FDF" w:rsidRDefault="00436FDF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D1F19" w14:textId="7EF88320" w:rsidR="00DB462F" w:rsidRPr="00F82E2C" w:rsidRDefault="00F82E2C" w:rsidP="00F82E2C">
    <w:pPr>
      <w:pStyle w:val="Pheadertext"/>
    </w:pPr>
    <w:r>
      <w:t>Pearson Mathematics 8    Linear equations — Test C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3F6F49" w14:textId="77777777" w:rsidR="00F82E2C" w:rsidRDefault="00F82E2C" w:rsidP="00F82E2C">
    <w:pPr>
      <w:pStyle w:val="Pheadertext"/>
    </w:pPr>
    <w:r>
      <w:t>Pearson Mathematics 8</w:t>
    </w:r>
    <w:r>
      <w:tab/>
      <w:t xml:space="preserve">Name: </w:t>
    </w:r>
    <w:r>
      <w:tab/>
    </w:r>
  </w:p>
  <w:p w14:paraId="48CD4713" w14:textId="1DA4107C" w:rsidR="00DB462F" w:rsidRPr="00F82E2C" w:rsidRDefault="00F82E2C" w:rsidP="00F82E2C">
    <w:pPr>
      <w:pStyle w:val="Pheadertext"/>
    </w:pPr>
    <w:r>
      <w:t>Linear equations — Test C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87780"/>
    <w:multiLevelType w:val="hybridMultilevel"/>
    <w:tmpl w:val="A7E6C9CE"/>
    <w:lvl w:ilvl="0" w:tplc="A0FC5202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B710555"/>
    <w:multiLevelType w:val="hybridMultilevel"/>
    <w:tmpl w:val="DCA42370"/>
    <w:lvl w:ilvl="0" w:tplc="D3B41DFE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5B04D20"/>
    <w:multiLevelType w:val="multilevel"/>
    <w:tmpl w:val="F0BE726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) "/>
      <w:lvlJc w:val="left"/>
      <w:pPr>
        <w:tabs>
          <w:tab w:val="num" w:pos="1571"/>
        </w:tabs>
        <w:ind w:left="1134" w:hanging="283"/>
      </w:p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4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44F5841"/>
    <w:multiLevelType w:val="hybridMultilevel"/>
    <w:tmpl w:val="76F0624A"/>
    <w:lvl w:ilvl="0" w:tplc="4E2C65E2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7B6A608A"/>
    <w:multiLevelType w:val="hybridMultilevel"/>
    <w:tmpl w:val="2DE660E2"/>
    <w:lvl w:ilvl="0" w:tplc="52F2A0F6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4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0686"/>
    <w:rsid w:val="000135C2"/>
    <w:rsid w:val="00017D54"/>
    <w:rsid w:val="0003306F"/>
    <w:rsid w:val="00033C5C"/>
    <w:rsid w:val="00035F65"/>
    <w:rsid w:val="000407AC"/>
    <w:rsid w:val="00052D5F"/>
    <w:rsid w:val="00057492"/>
    <w:rsid w:val="00062A9B"/>
    <w:rsid w:val="00062B27"/>
    <w:rsid w:val="0006481A"/>
    <w:rsid w:val="00064993"/>
    <w:rsid w:val="00066722"/>
    <w:rsid w:val="00070EEB"/>
    <w:rsid w:val="00076BF9"/>
    <w:rsid w:val="00082AD0"/>
    <w:rsid w:val="00090B15"/>
    <w:rsid w:val="00094B98"/>
    <w:rsid w:val="000B0418"/>
    <w:rsid w:val="000C4CB1"/>
    <w:rsid w:val="000C6C56"/>
    <w:rsid w:val="000C7351"/>
    <w:rsid w:val="000E41BA"/>
    <w:rsid w:val="000E6491"/>
    <w:rsid w:val="000F52E2"/>
    <w:rsid w:val="00114E72"/>
    <w:rsid w:val="00121EAB"/>
    <w:rsid w:val="001249D4"/>
    <w:rsid w:val="00133398"/>
    <w:rsid w:val="00136289"/>
    <w:rsid w:val="00140AB5"/>
    <w:rsid w:val="001468BE"/>
    <w:rsid w:val="00153C7C"/>
    <w:rsid w:val="00155BFD"/>
    <w:rsid w:val="001605F8"/>
    <w:rsid w:val="00160C54"/>
    <w:rsid w:val="001771B4"/>
    <w:rsid w:val="00180D86"/>
    <w:rsid w:val="0019736D"/>
    <w:rsid w:val="001B433F"/>
    <w:rsid w:val="001C4910"/>
    <w:rsid w:val="001C4DB3"/>
    <w:rsid w:val="001D605B"/>
    <w:rsid w:val="001F0763"/>
    <w:rsid w:val="001F0A91"/>
    <w:rsid w:val="001F3755"/>
    <w:rsid w:val="001F3D5E"/>
    <w:rsid w:val="00205ABB"/>
    <w:rsid w:val="00214844"/>
    <w:rsid w:val="002217BE"/>
    <w:rsid w:val="00223001"/>
    <w:rsid w:val="002509BC"/>
    <w:rsid w:val="00253779"/>
    <w:rsid w:val="002566CE"/>
    <w:rsid w:val="002635BA"/>
    <w:rsid w:val="002859EE"/>
    <w:rsid w:val="00290260"/>
    <w:rsid w:val="0029660A"/>
    <w:rsid w:val="0029665F"/>
    <w:rsid w:val="002A5A10"/>
    <w:rsid w:val="002A61AB"/>
    <w:rsid w:val="002B09D1"/>
    <w:rsid w:val="002B35B8"/>
    <w:rsid w:val="002B3763"/>
    <w:rsid w:val="002C0D5B"/>
    <w:rsid w:val="002C3C99"/>
    <w:rsid w:val="002C5286"/>
    <w:rsid w:val="002D2E83"/>
    <w:rsid w:val="002D3853"/>
    <w:rsid w:val="002D760B"/>
    <w:rsid w:val="002E0784"/>
    <w:rsid w:val="002E154B"/>
    <w:rsid w:val="002E6F85"/>
    <w:rsid w:val="00307A48"/>
    <w:rsid w:val="00307F32"/>
    <w:rsid w:val="00323197"/>
    <w:rsid w:val="00323AB7"/>
    <w:rsid w:val="0033437B"/>
    <w:rsid w:val="00334607"/>
    <w:rsid w:val="00335B72"/>
    <w:rsid w:val="00336548"/>
    <w:rsid w:val="00345684"/>
    <w:rsid w:val="00352672"/>
    <w:rsid w:val="003618B8"/>
    <w:rsid w:val="003624C0"/>
    <w:rsid w:val="00362685"/>
    <w:rsid w:val="00363DAC"/>
    <w:rsid w:val="003649A6"/>
    <w:rsid w:val="0036586D"/>
    <w:rsid w:val="00370264"/>
    <w:rsid w:val="00374306"/>
    <w:rsid w:val="00376745"/>
    <w:rsid w:val="00380A2D"/>
    <w:rsid w:val="00383C06"/>
    <w:rsid w:val="00384BC4"/>
    <w:rsid w:val="00390E5C"/>
    <w:rsid w:val="0039270F"/>
    <w:rsid w:val="00393ADE"/>
    <w:rsid w:val="003A6EA1"/>
    <w:rsid w:val="003B3BBF"/>
    <w:rsid w:val="003C1799"/>
    <w:rsid w:val="003C445D"/>
    <w:rsid w:val="003D2F2C"/>
    <w:rsid w:val="003E3349"/>
    <w:rsid w:val="003E7772"/>
    <w:rsid w:val="003F7CC3"/>
    <w:rsid w:val="004066D1"/>
    <w:rsid w:val="00411DD1"/>
    <w:rsid w:val="00412093"/>
    <w:rsid w:val="00413A15"/>
    <w:rsid w:val="004161B6"/>
    <w:rsid w:val="00420B07"/>
    <w:rsid w:val="0043227F"/>
    <w:rsid w:val="00436FDF"/>
    <w:rsid w:val="0044226E"/>
    <w:rsid w:val="00452041"/>
    <w:rsid w:val="00456CE0"/>
    <w:rsid w:val="00457310"/>
    <w:rsid w:val="0046226B"/>
    <w:rsid w:val="00464A71"/>
    <w:rsid w:val="00472CCA"/>
    <w:rsid w:val="0048344D"/>
    <w:rsid w:val="00485A37"/>
    <w:rsid w:val="004A1C99"/>
    <w:rsid w:val="004A5DD5"/>
    <w:rsid w:val="004B55DB"/>
    <w:rsid w:val="004C23FF"/>
    <w:rsid w:val="004C36D5"/>
    <w:rsid w:val="004C5E1E"/>
    <w:rsid w:val="004D01B5"/>
    <w:rsid w:val="004D24DE"/>
    <w:rsid w:val="004D3645"/>
    <w:rsid w:val="004E4172"/>
    <w:rsid w:val="004F03F0"/>
    <w:rsid w:val="004F5839"/>
    <w:rsid w:val="004F59F5"/>
    <w:rsid w:val="0050025F"/>
    <w:rsid w:val="005067E7"/>
    <w:rsid w:val="0052478A"/>
    <w:rsid w:val="0052656A"/>
    <w:rsid w:val="00530D78"/>
    <w:rsid w:val="005360E2"/>
    <w:rsid w:val="00546783"/>
    <w:rsid w:val="005501F0"/>
    <w:rsid w:val="00554ECF"/>
    <w:rsid w:val="00561C8E"/>
    <w:rsid w:val="00564139"/>
    <w:rsid w:val="005644F4"/>
    <w:rsid w:val="005649D1"/>
    <w:rsid w:val="005665F4"/>
    <w:rsid w:val="00567CE7"/>
    <w:rsid w:val="00571F02"/>
    <w:rsid w:val="00582BD5"/>
    <w:rsid w:val="005858FD"/>
    <w:rsid w:val="0059291C"/>
    <w:rsid w:val="005A07A0"/>
    <w:rsid w:val="005A4902"/>
    <w:rsid w:val="005A67C8"/>
    <w:rsid w:val="005A6C19"/>
    <w:rsid w:val="005B5208"/>
    <w:rsid w:val="005C1799"/>
    <w:rsid w:val="005C2DB7"/>
    <w:rsid w:val="005C6EE5"/>
    <w:rsid w:val="00604D55"/>
    <w:rsid w:val="00606690"/>
    <w:rsid w:val="0060765D"/>
    <w:rsid w:val="00607F60"/>
    <w:rsid w:val="00617BEA"/>
    <w:rsid w:val="006275A9"/>
    <w:rsid w:val="006315DD"/>
    <w:rsid w:val="00665AA1"/>
    <w:rsid w:val="0066782B"/>
    <w:rsid w:val="00673CFA"/>
    <w:rsid w:val="0068775E"/>
    <w:rsid w:val="006B2901"/>
    <w:rsid w:val="006B2DF9"/>
    <w:rsid w:val="006C4B2F"/>
    <w:rsid w:val="006D2264"/>
    <w:rsid w:val="006D6A33"/>
    <w:rsid w:val="006D6A60"/>
    <w:rsid w:val="006D6B75"/>
    <w:rsid w:val="006E28FE"/>
    <w:rsid w:val="006E6CBD"/>
    <w:rsid w:val="006E7B52"/>
    <w:rsid w:val="006F2BB6"/>
    <w:rsid w:val="006F48EB"/>
    <w:rsid w:val="006F4CE2"/>
    <w:rsid w:val="007004F4"/>
    <w:rsid w:val="0070464D"/>
    <w:rsid w:val="00713EAF"/>
    <w:rsid w:val="00715815"/>
    <w:rsid w:val="00722B45"/>
    <w:rsid w:val="007313E8"/>
    <w:rsid w:val="00732B3C"/>
    <w:rsid w:val="00742C46"/>
    <w:rsid w:val="007701CE"/>
    <w:rsid w:val="007721B9"/>
    <w:rsid w:val="00775F8D"/>
    <w:rsid w:val="00781345"/>
    <w:rsid w:val="00796A94"/>
    <w:rsid w:val="007A1A60"/>
    <w:rsid w:val="007A2893"/>
    <w:rsid w:val="007A4898"/>
    <w:rsid w:val="007B7545"/>
    <w:rsid w:val="007C05E1"/>
    <w:rsid w:val="007C3B15"/>
    <w:rsid w:val="007C72E6"/>
    <w:rsid w:val="007D4058"/>
    <w:rsid w:val="007E7CDD"/>
    <w:rsid w:val="007F062D"/>
    <w:rsid w:val="007F3014"/>
    <w:rsid w:val="00801C4F"/>
    <w:rsid w:val="00814B1B"/>
    <w:rsid w:val="00817AEB"/>
    <w:rsid w:val="008226DD"/>
    <w:rsid w:val="00823BB8"/>
    <w:rsid w:val="008266C5"/>
    <w:rsid w:val="00842378"/>
    <w:rsid w:val="0084343B"/>
    <w:rsid w:val="008453BA"/>
    <w:rsid w:val="00851029"/>
    <w:rsid w:val="0085608B"/>
    <w:rsid w:val="00861454"/>
    <w:rsid w:val="00872A57"/>
    <w:rsid w:val="00883D65"/>
    <w:rsid w:val="008851EA"/>
    <w:rsid w:val="00887F5C"/>
    <w:rsid w:val="008A06F7"/>
    <w:rsid w:val="008A2708"/>
    <w:rsid w:val="008B5DC2"/>
    <w:rsid w:val="008B637E"/>
    <w:rsid w:val="008C44CE"/>
    <w:rsid w:val="008D2852"/>
    <w:rsid w:val="008D3E39"/>
    <w:rsid w:val="008D7F3B"/>
    <w:rsid w:val="008E3A48"/>
    <w:rsid w:val="008F0DDC"/>
    <w:rsid w:val="008F0EC6"/>
    <w:rsid w:val="009023C1"/>
    <w:rsid w:val="00913906"/>
    <w:rsid w:val="0091733C"/>
    <w:rsid w:val="00925D7A"/>
    <w:rsid w:val="0092625F"/>
    <w:rsid w:val="009303E1"/>
    <w:rsid w:val="00934CAB"/>
    <w:rsid w:val="00935B41"/>
    <w:rsid w:val="009368AF"/>
    <w:rsid w:val="0093734D"/>
    <w:rsid w:val="009437F9"/>
    <w:rsid w:val="009461B8"/>
    <w:rsid w:val="00950FFA"/>
    <w:rsid w:val="00962392"/>
    <w:rsid w:val="00976642"/>
    <w:rsid w:val="009841D7"/>
    <w:rsid w:val="009A0ED7"/>
    <w:rsid w:val="009A60A9"/>
    <w:rsid w:val="009A776D"/>
    <w:rsid w:val="009B7E52"/>
    <w:rsid w:val="009C1F04"/>
    <w:rsid w:val="009C3377"/>
    <w:rsid w:val="009C4551"/>
    <w:rsid w:val="009D03D9"/>
    <w:rsid w:val="009D185F"/>
    <w:rsid w:val="009F23AD"/>
    <w:rsid w:val="009F2FC5"/>
    <w:rsid w:val="00A011F0"/>
    <w:rsid w:val="00A04B72"/>
    <w:rsid w:val="00A06AAC"/>
    <w:rsid w:val="00A15ECC"/>
    <w:rsid w:val="00A215AF"/>
    <w:rsid w:val="00A23D25"/>
    <w:rsid w:val="00A33B66"/>
    <w:rsid w:val="00A35659"/>
    <w:rsid w:val="00A36768"/>
    <w:rsid w:val="00A37631"/>
    <w:rsid w:val="00A406B8"/>
    <w:rsid w:val="00A450C7"/>
    <w:rsid w:val="00A5299B"/>
    <w:rsid w:val="00A5789D"/>
    <w:rsid w:val="00A609BB"/>
    <w:rsid w:val="00A61D4A"/>
    <w:rsid w:val="00A66E55"/>
    <w:rsid w:val="00A72669"/>
    <w:rsid w:val="00A74962"/>
    <w:rsid w:val="00A763EA"/>
    <w:rsid w:val="00A807EE"/>
    <w:rsid w:val="00A822F0"/>
    <w:rsid w:val="00A8741D"/>
    <w:rsid w:val="00A87DD3"/>
    <w:rsid w:val="00A92695"/>
    <w:rsid w:val="00A96CBC"/>
    <w:rsid w:val="00AA25D9"/>
    <w:rsid w:val="00AA7ED5"/>
    <w:rsid w:val="00AB1640"/>
    <w:rsid w:val="00AD2442"/>
    <w:rsid w:val="00AD4FD5"/>
    <w:rsid w:val="00AE3D80"/>
    <w:rsid w:val="00AE4856"/>
    <w:rsid w:val="00AF0F2C"/>
    <w:rsid w:val="00AF5384"/>
    <w:rsid w:val="00B02272"/>
    <w:rsid w:val="00B11C16"/>
    <w:rsid w:val="00B12113"/>
    <w:rsid w:val="00B13718"/>
    <w:rsid w:val="00B21E3E"/>
    <w:rsid w:val="00B25421"/>
    <w:rsid w:val="00B31E6A"/>
    <w:rsid w:val="00B32D92"/>
    <w:rsid w:val="00B366E2"/>
    <w:rsid w:val="00B46721"/>
    <w:rsid w:val="00B47BC1"/>
    <w:rsid w:val="00B632C3"/>
    <w:rsid w:val="00B6363F"/>
    <w:rsid w:val="00B63D7A"/>
    <w:rsid w:val="00B6458B"/>
    <w:rsid w:val="00B6596C"/>
    <w:rsid w:val="00B73321"/>
    <w:rsid w:val="00B80E51"/>
    <w:rsid w:val="00B80E6D"/>
    <w:rsid w:val="00B83620"/>
    <w:rsid w:val="00B86D7F"/>
    <w:rsid w:val="00B91091"/>
    <w:rsid w:val="00B91E57"/>
    <w:rsid w:val="00B9392C"/>
    <w:rsid w:val="00BB3052"/>
    <w:rsid w:val="00BB572C"/>
    <w:rsid w:val="00BB745A"/>
    <w:rsid w:val="00BB7A96"/>
    <w:rsid w:val="00BC28AD"/>
    <w:rsid w:val="00BD08D5"/>
    <w:rsid w:val="00BF14C7"/>
    <w:rsid w:val="00BF4165"/>
    <w:rsid w:val="00BF58C2"/>
    <w:rsid w:val="00BF678B"/>
    <w:rsid w:val="00C10D76"/>
    <w:rsid w:val="00C114F7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57110"/>
    <w:rsid w:val="00C6077E"/>
    <w:rsid w:val="00C75F4E"/>
    <w:rsid w:val="00C9254A"/>
    <w:rsid w:val="00CB3D6D"/>
    <w:rsid w:val="00CC0D68"/>
    <w:rsid w:val="00CC7D1F"/>
    <w:rsid w:val="00CD00EA"/>
    <w:rsid w:val="00CE2DDA"/>
    <w:rsid w:val="00CE4657"/>
    <w:rsid w:val="00CE788C"/>
    <w:rsid w:val="00CF0C64"/>
    <w:rsid w:val="00CF4C57"/>
    <w:rsid w:val="00D01C11"/>
    <w:rsid w:val="00D027D6"/>
    <w:rsid w:val="00D03976"/>
    <w:rsid w:val="00D169AD"/>
    <w:rsid w:val="00D306C4"/>
    <w:rsid w:val="00D4389A"/>
    <w:rsid w:val="00D43956"/>
    <w:rsid w:val="00D45D65"/>
    <w:rsid w:val="00D476C7"/>
    <w:rsid w:val="00D50DA9"/>
    <w:rsid w:val="00D5254C"/>
    <w:rsid w:val="00D5788E"/>
    <w:rsid w:val="00D6673C"/>
    <w:rsid w:val="00D72044"/>
    <w:rsid w:val="00D747CC"/>
    <w:rsid w:val="00D77584"/>
    <w:rsid w:val="00D817B5"/>
    <w:rsid w:val="00D94C52"/>
    <w:rsid w:val="00D964A0"/>
    <w:rsid w:val="00DA1E8C"/>
    <w:rsid w:val="00DA3BBA"/>
    <w:rsid w:val="00DA6D73"/>
    <w:rsid w:val="00DB2FDA"/>
    <w:rsid w:val="00DB462F"/>
    <w:rsid w:val="00DE113C"/>
    <w:rsid w:val="00DE3994"/>
    <w:rsid w:val="00DE45D5"/>
    <w:rsid w:val="00E01186"/>
    <w:rsid w:val="00E021E4"/>
    <w:rsid w:val="00E02483"/>
    <w:rsid w:val="00E02C5B"/>
    <w:rsid w:val="00E10D96"/>
    <w:rsid w:val="00E14832"/>
    <w:rsid w:val="00E2498A"/>
    <w:rsid w:val="00E2562C"/>
    <w:rsid w:val="00E25966"/>
    <w:rsid w:val="00E300AA"/>
    <w:rsid w:val="00E3407C"/>
    <w:rsid w:val="00E35E82"/>
    <w:rsid w:val="00E41473"/>
    <w:rsid w:val="00E41F96"/>
    <w:rsid w:val="00E42B3B"/>
    <w:rsid w:val="00E43A06"/>
    <w:rsid w:val="00E4401F"/>
    <w:rsid w:val="00E522E3"/>
    <w:rsid w:val="00E56C69"/>
    <w:rsid w:val="00E612EF"/>
    <w:rsid w:val="00E66F4C"/>
    <w:rsid w:val="00E771AB"/>
    <w:rsid w:val="00E80255"/>
    <w:rsid w:val="00E804F6"/>
    <w:rsid w:val="00E82217"/>
    <w:rsid w:val="00E82C06"/>
    <w:rsid w:val="00E904DF"/>
    <w:rsid w:val="00E926CC"/>
    <w:rsid w:val="00E947BC"/>
    <w:rsid w:val="00E96EDA"/>
    <w:rsid w:val="00EA305E"/>
    <w:rsid w:val="00EA3341"/>
    <w:rsid w:val="00EA646C"/>
    <w:rsid w:val="00EC0922"/>
    <w:rsid w:val="00ED79FA"/>
    <w:rsid w:val="00EE19BA"/>
    <w:rsid w:val="00EE7C00"/>
    <w:rsid w:val="00EF0A79"/>
    <w:rsid w:val="00EF30D8"/>
    <w:rsid w:val="00EF38CC"/>
    <w:rsid w:val="00EF6108"/>
    <w:rsid w:val="00F04E3B"/>
    <w:rsid w:val="00F1598F"/>
    <w:rsid w:val="00F24B10"/>
    <w:rsid w:val="00F279DF"/>
    <w:rsid w:val="00F37229"/>
    <w:rsid w:val="00F41913"/>
    <w:rsid w:val="00F5599A"/>
    <w:rsid w:val="00F80273"/>
    <w:rsid w:val="00F82E2C"/>
    <w:rsid w:val="00F860CB"/>
    <w:rsid w:val="00F877DC"/>
    <w:rsid w:val="00F9279A"/>
    <w:rsid w:val="00F93270"/>
    <w:rsid w:val="00F97F89"/>
    <w:rsid w:val="00FA71CA"/>
    <w:rsid w:val="00FB077E"/>
    <w:rsid w:val="00FB4663"/>
    <w:rsid w:val="00FB4C1B"/>
    <w:rsid w:val="00FC2A4C"/>
    <w:rsid w:val="00FD1FE1"/>
    <w:rsid w:val="00FD6DB9"/>
    <w:rsid w:val="00FE2AA9"/>
    <w:rsid w:val="00FE3101"/>
    <w:rsid w:val="00FE3CA2"/>
    <w:rsid w:val="00FE47F1"/>
    <w:rsid w:val="00FE4B25"/>
    <w:rsid w:val="00FE6891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A7F6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8F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num">
    <w:name w:val="P: num"/>
    <w:next w:val="Normal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7F06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F062D"/>
    <w:rPr>
      <w:rFonts w:ascii="Segoe UI" w:hAnsi="Segoe UI" w:cs="Segoe UI"/>
      <w:sz w:val="18"/>
      <w:szCs w:val="18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5858FD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5858FD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8F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num">
    <w:name w:val="P: num"/>
    <w:next w:val="Normal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7F06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F062D"/>
    <w:rPr>
      <w:rFonts w:ascii="Segoe UI" w:hAnsi="Segoe UI" w:cs="Segoe UI"/>
      <w:sz w:val="18"/>
      <w:szCs w:val="18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5858FD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5858FD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image" Target="media/image13.wmf"/><Relationship Id="rId39" Type="http://schemas.openxmlformats.org/officeDocument/2006/relationships/oleObject" Target="embeddings/oleObject11.bin"/><Relationship Id="rId21" Type="http://schemas.openxmlformats.org/officeDocument/2006/relationships/image" Target="media/image10.wmf"/><Relationship Id="rId34" Type="http://schemas.openxmlformats.org/officeDocument/2006/relationships/oleObject" Target="embeddings/oleObject10.bin"/><Relationship Id="rId42" Type="http://schemas.openxmlformats.org/officeDocument/2006/relationships/image" Target="media/image22.wmf"/><Relationship Id="rId47" Type="http://schemas.openxmlformats.org/officeDocument/2006/relationships/image" Target="media/image25.jpeg"/><Relationship Id="rId50" Type="http://schemas.openxmlformats.org/officeDocument/2006/relationships/oleObject" Target="embeddings/oleObject15.bin"/><Relationship Id="rId55" Type="http://schemas.openxmlformats.org/officeDocument/2006/relationships/image" Target="media/image31.wmf"/><Relationship Id="rId63" Type="http://schemas.openxmlformats.org/officeDocument/2006/relationships/header" Target="header1.xml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9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2.wmf"/><Relationship Id="rId32" Type="http://schemas.openxmlformats.org/officeDocument/2006/relationships/image" Target="media/image16.jpeg"/><Relationship Id="rId37" Type="http://schemas.microsoft.com/office/2007/relationships/hdphoto" Target="media/hdphoto1.wdp"/><Relationship Id="rId40" Type="http://schemas.openxmlformats.org/officeDocument/2006/relationships/image" Target="media/image21.wmf"/><Relationship Id="rId45" Type="http://schemas.openxmlformats.org/officeDocument/2006/relationships/oleObject" Target="embeddings/oleObject14.bin"/><Relationship Id="rId53" Type="http://schemas.openxmlformats.org/officeDocument/2006/relationships/image" Target="media/image29.png"/><Relationship Id="rId58" Type="http://schemas.openxmlformats.org/officeDocument/2006/relationships/oleObject" Target="embeddings/oleObject18.bin"/><Relationship Id="rId66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1.png"/><Relationship Id="rId28" Type="http://schemas.openxmlformats.org/officeDocument/2006/relationships/image" Target="media/image14.wmf"/><Relationship Id="rId36" Type="http://schemas.openxmlformats.org/officeDocument/2006/relationships/image" Target="media/image19.jpeg"/><Relationship Id="rId49" Type="http://schemas.openxmlformats.org/officeDocument/2006/relationships/image" Target="media/image27.wmf"/><Relationship Id="rId57" Type="http://schemas.openxmlformats.org/officeDocument/2006/relationships/image" Target="media/image32.wmf"/><Relationship Id="rId61" Type="http://schemas.openxmlformats.org/officeDocument/2006/relationships/image" Target="media/image35.jpe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oleObject" Target="embeddings/oleObject9.bin"/><Relationship Id="rId44" Type="http://schemas.openxmlformats.org/officeDocument/2006/relationships/image" Target="media/image23.wmf"/><Relationship Id="rId52" Type="http://schemas.openxmlformats.org/officeDocument/2006/relationships/oleObject" Target="embeddings/oleObject16.bin"/><Relationship Id="rId60" Type="http://schemas.openxmlformats.org/officeDocument/2006/relationships/image" Target="media/image34.jpeg"/><Relationship Id="rId65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jpeg"/><Relationship Id="rId22" Type="http://schemas.openxmlformats.org/officeDocument/2006/relationships/oleObject" Target="embeddings/oleObject5.bin"/><Relationship Id="rId27" Type="http://schemas.openxmlformats.org/officeDocument/2006/relationships/oleObject" Target="embeddings/oleObject7.bin"/><Relationship Id="rId30" Type="http://schemas.openxmlformats.org/officeDocument/2006/relationships/image" Target="media/image15.wmf"/><Relationship Id="rId35" Type="http://schemas.openxmlformats.org/officeDocument/2006/relationships/image" Target="media/image18.jpeg"/><Relationship Id="rId43" Type="http://schemas.openxmlformats.org/officeDocument/2006/relationships/oleObject" Target="embeddings/oleObject13.bin"/><Relationship Id="rId48" Type="http://schemas.openxmlformats.org/officeDocument/2006/relationships/image" Target="media/image26.png"/><Relationship Id="rId56" Type="http://schemas.openxmlformats.org/officeDocument/2006/relationships/oleObject" Target="embeddings/oleObject17.bin"/><Relationship Id="rId64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image" Target="media/image28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oleObject" Target="embeddings/oleObject6.bin"/><Relationship Id="rId33" Type="http://schemas.openxmlformats.org/officeDocument/2006/relationships/image" Target="media/image17.wmf"/><Relationship Id="rId38" Type="http://schemas.openxmlformats.org/officeDocument/2006/relationships/image" Target="media/image20.wmf"/><Relationship Id="rId46" Type="http://schemas.openxmlformats.org/officeDocument/2006/relationships/image" Target="media/image24.jpeg"/><Relationship Id="rId59" Type="http://schemas.openxmlformats.org/officeDocument/2006/relationships/image" Target="media/image33.png"/><Relationship Id="rId67" Type="http://schemas.openxmlformats.org/officeDocument/2006/relationships/fontTable" Target="fontTable.xml"/><Relationship Id="rId20" Type="http://schemas.openxmlformats.org/officeDocument/2006/relationships/image" Target="media/image9.png"/><Relationship Id="rId41" Type="http://schemas.openxmlformats.org/officeDocument/2006/relationships/oleObject" Target="embeddings/oleObject12.bin"/><Relationship Id="rId54" Type="http://schemas.openxmlformats.org/officeDocument/2006/relationships/image" Target="media/image30.png"/><Relationship Id="rId62" Type="http://schemas.openxmlformats.org/officeDocument/2006/relationships/image" Target="media/image3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65</TotalTime>
  <Pages>9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6914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9</cp:revision>
  <cp:lastPrinted>2016-07-15T04:27:00Z</cp:lastPrinted>
  <dcterms:created xsi:type="dcterms:W3CDTF">2016-09-13T02:57:00Z</dcterms:created>
  <dcterms:modified xsi:type="dcterms:W3CDTF">2016-11-13T08:19:00Z</dcterms:modified>
</cp:coreProperties>
</file>