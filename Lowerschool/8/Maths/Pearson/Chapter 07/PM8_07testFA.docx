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jpeg" ContentType="image/jpeg"/>
  <Default Extension="emf" ContentType="image/x-emf"/>
  <Default Extension="wmf" ContentType="image/x-wmf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00FD62" w14:textId="77777777" w:rsidR="00D747CC" w:rsidRDefault="001B433F" w:rsidP="001B433F">
      <w:pPr>
        <w:pStyle w:val="Psectionheading"/>
      </w:pPr>
      <w:r>
        <w:t>Multiple-choice section – choose the correct answer</w:t>
      </w:r>
    </w:p>
    <w:p w14:paraId="580559DD" w14:textId="651AE71A" w:rsidR="00EF38CC" w:rsidRDefault="00EF38CC" w:rsidP="00B80E6D">
      <w:pPr>
        <w:pStyle w:val="Pquestionheadingmc1stafterhead"/>
      </w:pPr>
      <w:r>
        <w:t>Question 1</w:t>
      </w:r>
      <w:bookmarkStart w:id="0" w:name="_GoBack"/>
      <w:bookmarkEnd w:id="0"/>
      <w:r w:rsidR="00DB462F" w:rsidRPr="00DB462F">
        <w:tab/>
      </w:r>
      <w:r w:rsidR="002859EE">
        <w:t>[7.</w:t>
      </w:r>
      <w:r w:rsidR="00070EEB">
        <w:t>1</w:t>
      </w:r>
      <w:r>
        <w:t>]</w:t>
      </w:r>
    </w:p>
    <w:p w14:paraId="724EA98D" w14:textId="51E67779" w:rsidR="002859EE" w:rsidRPr="002232E7" w:rsidRDefault="002859EE" w:rsidP="00976642">
      <w:pPr>
        <w:pStyle w:val="Pquestiontextmainstem"/>
      </w:pPr>
      <w:r w:rsidRPr="002232E7">
        <w:t>‘Three more than a number gives a solution of 22’</w:t>
      </w:r>
      <w:r>
        <w:t xml:space="preserve"> is</w:t>
      </w:r>
      <w:r w:rsidRPr="002232E7">
        <w:t>:</w:t>
      </w:r>
    </w:p>
    <w:p w14:paraId="1711E200" w14:textId="75B5D358" w:rsidR="00976642" w:rsidRPr="002232E7" w:rsidRDefault="00976642" w:rsidP="00976642">
      <w:pPr>
        <w:pStyle w:val="Pquestiontextmcqoptions"/>
      </w:pPr>
      <w:r w:rsidRPr="00DB462F">
        <w:rPr>
          <w:rStyle w:val="Cquestionpartlabelbold"/>
        </w:rPr>
        <w:t>A</w:t>
      </w:r>
      <w:r w:rsidR="00DB462F" w:rsidRPr="00DB462F">
        <w:tab/>
      </w:r>
      <w:r w:rsidRPr="00DB462F">
        <w:rPr>
          <w:rStyle w:val="Cmathsexpressions"/>
          <w:i/>
        </w:rPr>
        <w:t>n</w:t>
      </w:r>
      <w:r w:rsidRPr="002232E7">
        <w:t xml:space="preserve"> + 3 = 22</w:t>
      </w:r>
      <w:r w:rsidR="00DB462F" w:rsidRPr="00DB462F">
        <w:tab/>
      </w:r>
      <w:r w:rsidR="00DB462F">
        <w:tab/>
      </w:r>
      <w:r w:rsidRPr="00DB462F">
        <w:rPr>
          <w:rStyle w:val="Cquestionpartlabelbold"/>
        </w:rPr>
        <w:t>B</w:t>
      </w:r>
      <w:r w:rsidR="00DB462F" w:rsidRPr="00DB462F">
        <w:tab/>
      </w:r>
      <w:r w:rsidRPr="002232E7">
        <w:t>3</w:t>
      </w:r>
      <w:r w:rsidRPr="00DB462F">
        <w:rPr>
          <w:rStyle w:val="Cmathsexpressions"/>
          <w:i/>
        </w:rPr>
        <w:t>n</w:t>
      </w:r>
      <w:r w:rsidRPr="002232E7">
        <w:t xml:space="preserve"> = 22</w:t>
      </w:r>
      <w:r w:rsidR="00DB462F" w:rsidRPr="00DB462F">
        <w:tab/>
      </w:r>
      <w:r w:rsidR="00DB462F" w:rsidRPr="00DB462F">
        <w:tab/>
      </w:r>
      <w:r w:rsidRPr="00DB462F">
        <w:rPr>
          <w:rStyle w:val="Cquestionpartlabelbold"/>
        </w:rPr>
        <w:t>C</w:t>
      </w:r>
      <w:r w:rsidR="00DB462F" w:rsidRPr="00DB462F">
        <w:tab/>
      </w:r>
      <w:r w:rsidRPr="002232E7">
        <w:t>3</w:t>
      </w:r>
      <w:r w:rsidR="00535E59">
        <w:t xml:space="preserve"> –</w:t>
      </w:r>
      <w:r w:rsidRPr="002232E7">
        <w:t xml:space="preserve"> </w:t>
      </w:r>
      <w:r w:rsidR="00535E59" w:rsidRPr="00DB462F">
        <w:rPr>
          <w:rStyle w:val="Cmathsexpressions"/>
          <w:i/>
        </w:rPr>
        <w:t>n</w:t>
      </w:r>
      <w:r w:rsidR="00535E59" w:rsidRPr="002232E7">
        <w:t xml:space="preserve"> </w:t>
      </w:r>
      <w:r w:rsidRPr="002232E7">
        <w:t>= 22</w:t>
      </w:r>
      <w:r w:rsidR="00DB462F" w:rsidRPr="00DB462F">
        <w:tab/>
      </w:r>
      <w:r w:rsidR="00DB462F">
        <w:tab/>
      </w:r>
      <w:r w:rsidRPr="00DB462F">
        <w:rPr>
          <w:rStyle w:val="Cquestionpartlabelbold"/>
        </w:rPr>
        <w:t>D</w:t>
      </w:r>
      <w:r w:rsidR="00DB462F" w:rsidRPr="00DB462F">
        <w:tab/>
      </w:r>
      <w:r w:rsidR="00535E59">
        <w:t>22</w:t>
      </w:r>
      <w:r w:rsidRPr="002232E7">
        <w:t xml:space="preserve"> = </w:t>
      </w:r>
      <w:r w:rsidRPr="00DB462F">
        <w:rPr>
          <w:rStyle w:val="Cmathsexpressions"/>
          <w:i/>
        </w:rPr>
        <w:t>n</w:t>
      </w:r>
    </w:p>
    <w:p w14:paraId="387F7599" w14:textId="6722FD10" w:rsidR="001B433F" w:rsidRDefault="001B433F" w:rsidP="001B433F">
      <w:pPr>
        <w:pStyle w:val="Pquestionheadingmc"/>
      </w:pPr>
      <w:r>
        <w:t xml:space="preserve">Question </w:t>
      </w:r>
      <w:r w:rsidR="00EF38CC">
        <w:t>2</w:t>
      </w:r>
      <w:r w:rsidR="00DB462F" w:rsidRPr="00DB462F">
        <w:tab/>
      </w:r>
      <w:r w:rsidR="002859EE">
        <w:t>[7.</w:t>
      </w:r>
      <w:r w:rsidR="00070EEB">
        <w:t>1</w:t>
      </w:r>
      <w:r w:rsidR="00FE3CA2">
        <w:t>]</w:t>
      </w:r>
    </w:p>
    <w:p w14:paraId="5824CF85" w14:textId="6DBDF7BF" w:rsidR="002859EE" w:rsidRPr="002232E7" w:rsidRDefault="002859EE" w:rsidP="00976642">
      <w:pPr>
        <w:pStyle w:val="Pquestiontextmainstem"/>
      </w:pPr>
      <w:r w:rsidRPr="002232E7">
        <w:t xml:space="preserve">Use substitution to find the value of </w:t>
      </w:r>
      <w:r w:rsidRPr="00DB462F">
        <w:rPr>
          <w:rStyle w:val="Cmathsexpressions"/>
          <w:i/>
          <w:iCs/>
        </w:rPr>
        <w:t xml:space="preserve">a </w:t>
      </w:r>
      <w:r w:rsidRPr="002232E7">
        <w:t>in</w:t>
      </w:r>
      <w:r w:rsidR="00DB462F">
        <w:t xml:space="preserve"> </w:t>
      </w:r>
      <w:r w:rsidRPr="002232E7">
        <w:t>2</w:t>
      </w:r>
      <w:r w:rsidRPr="00DB462F">
        <w:rPr>
          <w:rStyle w:val="Cmathsexpressions"/>
          <w:i/>
          <w:iCs/>
        </w:rPr>
        <w:t>a</w:t>
      </w:r>
      <w:r w:rsidR="00535E59">
        <w:t xml:space="preserve"> − 5 = </w:t>
      </w:r>
      <w:r w:rsidR="00D77584">
        <w:t>11</w:t>
      </w:r>
      <w:r w:rsidR="00620B2F">
        <w:t>.</w:t>
      </w:r>
    </w:p>
    <w:p w14:paraId="4A5B669B" w14:textId="1AC690ED" w:rsidR="00976642" w:rsidRPr="002232E7" w:rsidRDefault="00976642" w:rsidP="00976642">
      <w:pPr>
        <w:pStyle w:val="Pquestiontextmcqoptions"/>
      </w:pPr>
      <w:r w:rsidRPr="00DB462F">
        <w:rPr>
          <w:rStyle w:val="Cquestionpartlabelbold"/>
        </w:rPr>
        <w:t>A</w:t>
      </w:r>
      <w:r w:rsidR="00DB462F" w:rsidRPr="00DB462F">
        <w:tab/>
      </w:r>
      <w:r w:rsidRPr="00DB462F">
        <w:rPr>
          <w:rStyle w:val="Cmathsexpressions"/>
          <w:i/>
        </w:rPr>
        <w:t>a</w:t>
      </w:r>
      <w:r w:rsidRPr="002232E7">
        <w:t xml:space="preserve"> = 3</w:t>
      </w:r>
      <w:r w:rsidR="00DB462F" w:rsidRPr="00DB462F">
        <w:tab/>
      </w:r>
      <w:r w:rsidR="00DB462F">
        <w:tab/>
      </w:r>
      <w:r w:rsidR="003469A6">
        <w:tab/>
      </w:r>
      <w:r w:rsidRPr="00DB462F">
        <w:rPr>
          <w:rStyle w:val="Cquestionpartlabelbold"/>
        </w:rPr>
        <w:t>B</w:t>
      </w:r>
      <w:r w:rsidR="00DB462F" w:rsidRPr="00DB462F">
        <w:tab/>
      </w:r>
      <w:r w:rsidRPr="00DB462F">
        <w:rPr>
          <w:rStyle w:val="Cmathsexpressions"/>
          <w:i/>
        </w:rPr>
        <w:t>a</w:t>
      </w:r>
      <w:r w:rsidRPr="002232E7">
        <w:t xml:space="preserve"> = -3</w:t>
      </w:r>
      <w:r w:rsidR="00DB462F" w:rsidRPr="00DB462F">
        <w:tab/>
      </w:r>
      <w:r w:rsidR="00DB462F" w:rsidRPr="00DB462F">
        <w:tab/>
      </w:r>
      <w:r w:rsidR="003469A6">
        <w:tab/>
      </w:r>
      <w:r w:rsidRPr="00DB462F">
        <w:rPr>
          <w:rStyle w:val="Cquestionpartlabelbold"/>
        </w:rPr>
        <w:t>C</w:t>
      </w:r>
      <w:r w:rsidR="00DB462F" w:rsidRPr="00DB462F">
        <w:tab/>
      </w:r>
      <w:r w:rsidRPr="00DB462F">
        <w:rPr>
          <w:rStyle w:val="Cmathsexpressions"/>
          <w:i/>
        </w:rPr>
        <w:t>a</w:t>
      </w:r>
      <w:r w:rsidRPr="002232E7">
        <w:t xml:space="preserve"> = 8</w:t>
      </w:r>
      <w:r w:rsidR="00DB462F" w:rsidRPr="00DB462F">
        <w:tab/>
      </w:r>
      <w:r w:rsidR="00DB462F">
        <w:tab/>
      </w:r>
      <w:r w:rsidR="003469A6">
        <w:tab/>
      </w:r>
      <w:r w:rsidRPr="00DB462F">
        <w:rPr>
          <w:rStyle w:val="Cquestionpartlabelbold"/>
        </w:rPr>
        <w:t>D</w:t>
      </w:r>
      <w:r w:rsidR="00DB462F" w:rsidRPr="00DB462F">
        <w:tab/>
      </w:r>
      <w:r w:rsidRPr="00DB462F">
        <w:rPr>
          <w:rStyle w:val="Cmathsexpressions"/>
          <w:i/>
        </w:rPr>
        <w:t>a</w:t>
      </w:r>
      <w:r w:rsidRPr="002232E7">
        <w:t xml:space="preserve"> = -8</w:t>
      </w:r>
    </w:p>
    <w:p w14:paraId="7C527867" w14:textId="482F9390" w:rsidR="00E612EF" w:rsidRDefault="00E612EF" w:rsidP="00E612EF">
      <w:pPr>
        <w:pStyle w:val="Pquestionheadingmc"/>
      </w:pPr>
      <w:r>
        <w:t xml:space="preserve">Question </w:t>
      </w:r>
      <w:r w:rsidR="00D77584">
        <w:t>3</w:t>
      </w:r>
      <w:r w:rsidR="00DB462F" w:rsidRPr="00DB462F">
        <w:tab/>
      </w:r>
      <w:r w:rsidR="002859EE">
        <w:t>[7.</w:t>
      </w:r>
      <w:r w:rsidR="00976642">
        <w:t>2</w:t>
      </w:r>
      <w:r w:rsidR="00FE3CA2">
        <w:t>]</w:t>
      </w:r>
    </w:p>
    <w:p w14:paraId="3A995035" w14:textId="26B44B6A" w:rsidR="00535E59" w:rsidRPr="002A7CEF" w:rsidRDefault="00535E59" w:rsidP="00C162D3">
      <w:pPr>
        <w:pStyle w:val="Pquestiontextmainstem"/>
      </w:pPr>
      <w:r w:rsidRPr="002A7CEF">
        <w:t>Solve 2</w:t>
      </w:r>
      <w:r w:rsidRPr="00C162D3">
        <w:rPr>
          <w:rStyle w:val="Cmathsexpressions"/>
          <w:i/>
          <w:iCs/>
        </w:rPr>
        <w:t>x</w:t>
      </w:r>
      <w:r w:rsidR="00C162D3">
        <w:t xml:space="preserve"> = 10</w:t>
      </w:r>
      <w:r w:rsidR="00620B2F">
        <w:t>.</w:t>
      </w:r>
    </w:p>
    <w:p w14:paraId="20613036" w14:textId="107D01A2" w:rsidR="00535E59" w:rsidRPr="002A7CEF" w:rsidRDefault="00535E59" w:rsidP="00C162D3">
      <w:pPr>
        <w:pStyle w:val="Pquestiontextmcqoptions"/>
      </w:pPr>
      <w:r w:rsidRPr="00C162D3">
        <w:rPr>
          <w:rStyle w:val="Cquestionpartlabelbold"/>
        </w:rPr>
        <w:t>A</w:t>
      </w:r>
      <w:r w:rsidRPr="002A7CEF">
        <w:t xml:space="preserve"> </w:t>
      </w:r>
      <w:r w:rsidRPr="00C162D3">
        <w:rPr>
          <w:rStyle w:val="Cmathsexpressions"/>
          <w:i/>
          <w:iCs/>
        </w:rPr>
        <w:t>x</w:t>
      </w:r>
      <w:r w:rsidRPr="002A7CEF">
        <w:t xml:space="preserve"> = 8</w:t>
      </w:r>
      <w:r w:rsidRPr="002A7CEF">
        <w:tab/>
      </w:r>
      <w:r w:rsidR="00620B2F">
        <w:tab/>
      </w:r>
      <w:r w:rsidRPr="00C162D3">
        <w:rPr>
          <w:rStyle w:val="Cquestionpartlabelbold"/>
        </w:rPr>
        <w:t>B</w:t>
      </w:r>
      <w:r w:rsidRPr="002A7CEF">
        <w:t xml:space="preserve"> </w:t>
      </w:r>
      <w:r w:rsidRPr="00C162D3">
        <w:rPr>
          <w:rStyle w:val="Cmathsexpressions"/>
          <w:i/>
          <w:iCs/>
        </w:rPr>
        <w:t>x</w:t>
      </w:r>
      <w:r w:rsidRPr="002A7CEF">
        <w:t xml:space="preserve"> = 5</w:t>
      </w:r>
      <w:r w:rsidR="00C162D3">
        <w:tab/>
      </w:r>
      <w:r w:rsidR="00C162D3">
        <w:tab/>
      </w:r>
      <w:r w:rsidRPr="00C162D3">
        <w:rPr>
          <w:rStyle w:val="Cquestionpartlabelbold"/>
        </w:rPr>
        <w:t>C</w:t>
      </w:r>
      <w:r w:rsidRPr="002A7CEF">
        <w:t xml:space="preserve"> </w:t>
      </w:r>
      <w:r w:rsidRPr="00C162D3">
        <w:rPr>
          <w:rStyle w:val="Cmathsexpressions"/>
          <w:i/>
          <w:iCs/>
        </w:rPr>
        <w:t>x</w:t>
      </w:r>
      <w:r w:rsidRPr="002A7CEF">
        <w:t xml:space="preserve"> = 20</w:t>
      </w:r>
      <w:r w:rsidRPr="002A7CEF">
        <w:tab/>
      </w:r>
      <w:r w:rsidR="00620B2F">
        <w:tab/>
      </w:r>
      <w:r w:rsidRPr="00C162D3">
        <w:rPr>
          <w:rStyle w:val="Cquestionpartlabelbold"/>
        </w:rPr>
        <w:t>D</w:t>
      </w:r>
      <w:r w:rsidRPr="002A7CEF">
        <w:t xml:space="preserve"> </w:t>
      </w:r>
      <w:r w:rsidRPr="00C162D3">
        <w:rPr>
          <w:rStyle w:val="Cmathsexpressions"/>
          <w:i/>
          <w:iCs/>
        </w:rPr>
        <w:t>x</w:t>
      </w:r>
      <w:r w:rsidRPr="002A7CEF">
        <w:t xml:space="preserve"> = 12</w:t>
      </w:r>
    </w:p>
    <w:p w14:paraId="766031AD" w14:textId="77777777" w:rsidR="00535E59" w:rsidRDefault="00535E59" w:rsidP="00535E59">
      <w:pPr>
        <w:pStyle w:val="Pquestionheadingmc"/>
      </w:pPr>
      <w:r>
        <w:t>Question 4</w:t>
      </w:r>
      <w:r w:rsidRPr="00DB462F">
        <w:tab/>
      </w:r>
      <w:r>
        <w:t>[7.2]</w:t>
      </w:r>
    </w:p>
    <w:p w14:paraId="2E4D81FE" w14:textId="2DFD2DA7" w:rsidR="00976642" w:rsidRDefault="00976642" w:rsidP="00976642">
      <w:pPr>
        <w:pStyle w:val="Pquestiontextmainstem"/>
      </w:pPr>
      <w:r w:rsidRPr="002232E7">
        <w:t xml:space="preserve">What is the value of </w:t>
      </w:r>
      <w:r w:rsidRPr="00DB462F">
        <w:rPr>
          <w:rStyle w:val="Cmathsexpressions"/>
          <w:i/>
          <w:iCs/>
        </w:rPr>
        <w:t xml:space="preserve">y </w:t>
      </w:r>
      <w:r w:rsidRPr="002232E7">
        <w:t>whe</w:t>
      </w:r>
      <w:r w:rsidR="00DB462F">
        <w:t>re</w:t>
      </w:r>
      <w:r w:rsidRPr="002232E7">
        <w:t xml:space="preserve"> </w:t>
      </w:r>
      <w:r w:rsidRPr="00DB462F">
        <w:rPr>
          <w:rStyle w:val="Cmathsexpressions"/>
          <w:i/>
          <w:iCs/>
        </w:rPr>
        <w:t>x</w:t>
      </w:r>
      <w:r w:rsidRPr="002232E7">
        <w:t xml:space="preserve"> = 2?</w:t>
      </w:r>
    </w:p>
    <w:p w14:paraId="5B134FD9" w14:textId="1B8F4A35" w:rsidR="00976642" w:rsidRDefault="00976642" w:rsidP="00DB462F">
      <w:pPr>
        <w:pStyle w:val="Pquestiontextmainstem"/>
      </w:pPr>
      <w:r>
        <w:rPr>
          <w:noProof/>
        </w:rPr>
        <w:drawing>
          <wp:inline distT="0" distB="0" distL="0" distR="0" wp14:anchorId="5A6D4DC6" wp14:editId="2D39C034">
            <wp:extent cx="1343025" cy="1238250"/>
            <wp:effectExtent l="0" t="0" r="9525" b="0"/>
            <wp:docPr id="1" name="Picture 1" descr="PM8_SmB_7_01ta_R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 descr="PM8_SmB_7_01ta_RR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70A25E" w14:textId="0B46784B" w:rsidR="00DB462F" w:rsidRDefault="00DB462F" w:rsidP="00DB462F">
      <w:pPr>
        <w:pStyle w:val="Pquestiontextmcqoptions"/>
      </w:pPr>
      <w:r w:rsidRPr="00DB462F">
        <w:rPr>
          <w:rStyle w:val="Cquestionpartlabelbold"/>
        </w:rPr>
        <w:t>A</w:t>
      </w:r>
      <w:r>
        <w:tab/>
      </w:r>
      <w:r w:rsidRPr="00DB462F">
        <w:rPr>
          <w:rStyle w:val="Cmathsexpressions"/>
          <w:i/>
          <w:iCs/>
        </w:rPr>
        <w:t>y</w:t>
      </w:r>
      <w:r w:rsidRPr="002232E7">
        <w:t xml:space="preserve"> = 0</w:t>
      </w:r>
      <w:r w:rsidRPr="002232E7">
        <w:tab/>
      </w:r>
      <w:r>
        <w:tab/>
      </w:r>
      <w:r w:rsidRPr="00DB462F">
        <w:rPr>
          <w:rStyle w:val="Cquestionpartlabelbold"/>
        </w:rPr>
        <w:t>B</w:t>
      </w:r>
      <w:r>
        <w:tab/>
      </w:r>
      <w:r w:rsidRPr="00DB462F">
        <w:rPr>
          <w:rStyle w:val="Cmathsexpressions"/>
          <w:i/>
          <w:iCs/>
        </w:rPr>
        <w:t>y</w:t>
      </w:r>
      <w:r w:rsidRPr="002232E7">
        <w:t xml:space="preserve"> = 3</w:t>
      </w:r>
      <w:r>
        <w:tab/>
      </w:r>
      <w:r>
        <w:tab/>
      </w:r>
      <w:r w:rsidRPr="00DB462F">
        <w:rPr>
          <w:rStyle w:val="Cquestionpartlabelbold"/>
        </w:rPr>
        <w:t>C</w:t>
      </w:r>
      <w:r>
        <w:tab/>
      </w:r>
      <w:r w:rsidRPr="00DB462F">
        <w:rPr>
          <w:rStyle w:val="Cmathsexpressions"/>
          <w:i/>
          <w:iCs/>
        </w:rPr>
        <w:t>y</w:t>
      </w:r>
      <w:r w:rsidRPr="002232E7">
        <w:t xml:space="preserve"> = 4</w:t>
      </w:r>
      <w:r w:rsidRPr="002232E7">
        <w:tab/>
      </w:r>
      <w:r>
        <w:tab/>
      </w:r>
      <w:r w:rsidRPr="00DB462F">
        <w:rPr>
          <w:rStyle w:val="Cquestionpartlabelbold"/>
        </w:rPr>
        <w:t>D</w:t>
      </w:r>
      <w:r>
        <w:tab/>
      </w:r>
      <w:r w:rsidRPr="00DB462F">
        <w:rPr>
          <w:rStyle w:val="Cmathsexpressions"/>
          <w:i/>
          <w:iCs/>
        </w:rPr>
        <w:t>y</w:t>
      </w:r>
      <w:r w:rsidRPr="002232E7">
        <w:t xml:space="preserve"> = 2</w:t>
      </w:r>
    </w:p>
    <w:p w14:paraId="47CBB231" w14:textId="59C2C000" w:rsidR="00E612EF" w:rsidRDefault="00E612EF" w:rsidP="00070EEB">
      <w:pPr>
        <w:pStyle w:val="Pquestionheadingmc"/>
      </w:pPr>
      <w:r>
        <w:t xml:space="preserve">Question </w:t>
      </w:r>
      <w:r w:rsidR="00D77584">
        <w:t>5</w:t>
      </w:r>
      <w:r w:rsidR="00DB462F" w:rsidRPr="00DB462F">
        <w:tab/>
      </w:r>
      <w:r w:rsidR="002859EE">
        <w:t>[7.</w:t>
      </w:r>
      <w:r w:rsidR="00620B2F">
        <w:t>4</w:t>
      </w:r>
      <w:r w:rsidR="00FE3CA2">
        <w:t>]</w:t>
      </w:r>
    </w:p>
    <w:p w14:paraId="27AF71F4" w14:textId="77777777" w:rsidR="00535E59" w:rsidRDefault="00535E59" w:rsidP="00C162D3">
      <w:pPr>
        <w:pStyle w:val="Pquestiontextmainstem"/>
      </w:pPr>
      <w:r w:rsidRPr="002A7CEF">
        <w:t xml:space="preserve">The solution </w:t>
      </w:r>
      <w:r>
        <w:t xml:space="preserve">of the balance diagram </w:t>
      </w:r>
      <w:r w:rsidRPr="002A7CEF">
        <w:t>is:</w:t>
      </w:r>
    </w:p>
    <w:p w14:paraId="4B0AB442" w14:textId="00AEFC03" w:rsidR="00535E59" w:rsidRPr="002A7CEF" w:rsidRDefault="00535E59" w:rsidP="00C162D3">
      <w:pPr>
        <w:pStyle w:val="Pquestiontextmainstem"/>
      </w:pPr>
      <w:r>
        <w:rPr>
          <w:noProof/>
        </w:rPr>
        <w:drawing>
          <wp:inline distT="0" distB="0" distL="0" distR="0" wp14:anchorId="162F17C4" wp14:editId="6F6494D7">
            <wp:extent cx="1466850" cy="1038225"/>
            <wp:effectExtent l="0" t="0" r="0" b="9525"/>
            <wp:docPr id="4" name="Picture 4" descr="PM8_SmB_7_02tf_R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PM8_SmB_7_02tf_RR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CC6140" w14:textId="05C8FBA1" w:rsidR="00535E59" w:rsidRPr="002A7CEF" w:rsidRDefault="00535E59" w:rsidP="00C162D3">
      <w:pPr>
        <w:pStyle w:val="Pquestiontextmcqoptions"/>
      </w:pPr>
      <w:r w:rsidRPr="00C162D3">
        <w:rPr>
          <w:rStyle w:val="Cquestionpartlabelbold"/>
        </w:rPr>
        <w:t>A</w:t>
      </w:r>
      <w:r w:rsidR="00D83378">
        <w:tab/>
      </w:r>
      <w:r w:rsidRPr="00C162D3">
        <w:rPr>
          <w:rStyle w:val="Cmathsexpressions"/>
          <w:i/>
          <w:iCs/>
        </w:rPr>
        <w:t>x</w:t>
      </w:r>
      <w:r w:rsidRPr="002A7CEF">
        <w:t xml:space="preserve"> = 2</w:t>
      </w:r>
      <w:r w:rsidRPr="002A7CEF">
        <w:tab/>
      </w:r>
      <w:r w:rsidR="00D83378">
        <w:tab/>
      </w:r>
      <w:r w:rsidRPr="00C162D3">
        <w:rPr>
          <w:rStyle w:val="Cquestionpartlabelbold"/>
        </w:rPr>
        <w:t>B</w:t>
      </w:r>
      <w:r w:rsidR="00D83378">
        <w:tab/>
      </w:r>
      <w:r w:rsidRPr="00C162D3">
        <w:rPr>
          <w:rStyle w:val="Cmathsexpressions"/>
          <w:i/>
          <w:iCs/>
        </w:rPr>
        <w:t>x</w:t>
      </w:r>
      <w:r w:rsidRPr="002A7CEF">
        <w:t xml:space="preserve"> = -2</w:t>
      </w:r>
      <w:r>
        <w:tab/>
      </w:r>
      <w:r>
        <w:tab/>
      </w:r>
      <w:r w:rsidRPr="00C162D3">
        <w:rPr>
          <w:rStyle w:val="Cquestionpartlabelbold"/>
        </w:rPr>
        <w:t>C</w:t>
      </w:r>
      <w:r w:rsidR="00D83378">
        <w:tab/>
      </w:r>
      <w:r w:rsidRPr="002A7CEF">
        <w:t>4</w:t>
      </w:r>
      <w:r w:rsidRPr="00C162D3">
        <w:rPr>
          <w:rStyle w:val="Cmathsexpressions"/>
          <w:i/>
          <w:iCs/>
        </w:rPr>
        <w:t>x</w:t>
      </w:r>
      <w:r w:rsidRPr="002A7CEF">
        <w:t xml:space="preserve"> = 3</w:t>
      </w:r>
      <w:r w:rsidRPr="00C162D3">
        <w:rPr>
          <w:rStyle w:val="Cmathsexpressions"/>
          <w:i/>
          <w:iCs/>
        </w:rPr>
        <w:t>x</w:t>
      </w:r>
      <w:r w:rsidRPr="002A7CEF">
        <w:t xml:space="preserve"> </w:t>
      </w:r>
      <w:r>
        <w:t>–</w:t>
      </w:r>
      <w:r w:rsidRPr="002A7CEF">
        <w:t xml:space="preserve"> 2</w:t>
      </w:r>
      <w:r w:rsidRPr="002A7CEF">
        <w:tab/>
      </w:r>
      <w:r w:rsidR="00D83378">
        <w:tab/>
      </w:r>
      <w:r w:rsidRPr="00C162D3">
        <w:rPr>
          <w:rStyle w:val="Cquestionpartlabelbold"/>
        </w:rPr>
        <w:t>D</w:t>
      </w:r>
      <w:r w:rsidR="00D83378">
        <w:tab/>
      </w:r>
      <w:r w:rsidRPr="00C162D3">
        <w:rPr>
          <w:rStyle w:val="Cmathsexpressions"/>
          <w:i/>
          <w:iCs/>
        </w:rPr>
        <w:t>x</w:t>
      </w:r>
      <w:r w:rsidRPr="002A7CEF">
        <w:t xml:space="preserve"> = 3</w:t>
      </w:r>
    </w:p>
    <w:p w14:paraId="370BB3C1" w14:textId="5A06EFA5" w:rsidR="00E612EF" w:rsidRDefault="00E612EF" w:rsidP="00976642">
      <w:pPr>
        <w:pStyle w:val="Pquestionheadingmc"/>
      </w:pPr>
      <w:r>
        <w:t>Question</w:t>
      </w:r>
      <w:r w:rsidR="00D77584">
        <w:t xml:space="preserve"> 6</w:t>
      </w:r>
      <w:r w:rsidR="00DB462F" w:rsidRPr="00DB462F">
        <w:tab/>
      </w:r>
      <w:r w:rsidR="002859EE">
        <w:t>[7.</w:t>
      </w:r>
      <w:r w:rsidR="00620B2F">
        <w:t>2</w:t>
      </w:r>
      <w:r w:rsidR="00FE3CA2">
        <w:t>]</w:t>
      </w:r>
    </w:p>
    <w:p w14:paraId="4A3F47E8" w14:textId="572476E4" w:rsidR="00C162D3" w:rsidRPr="002A7CEF" w:rsidRDefault="00C162D3" w:rsidP="00C162D3">
      <w:pPr>
        <w:pStyle w:val="Pquestiontextmainstem"/>
      </w:pPr>
      <w:r w:rsidRPr="002A7CEF">
        <w:t>Solve 3</w:t>
      </w:r>
      <w:r w:rsidRPr="00C162D3">
        <w:rPr>
          <w:rStyle w:val="Cmathsexpressions"/>
          <w:i/>
          <w:iCs/>
        </w:rPr>
        <w:t>b</w:t>
      </w:r>
      <w:r w:rsidRPr="002A7CEF">
        <w:t xml:space="preserve"> </w:t>
      </w:r>
      <w:r>
        <w:rPr>
          <w:szCs w:val="22"/>
        </w:rPr>
        <w:t>− 5 = 4</w:t>
      </w:r>
      <w:r w:rsidR="00620B2F">
        <w:rPr>
          <w:szCs w:val="22"/>
        </w:rPr>
        <w:t>.</w:t>
      </w:r>
    </w:p>
    <w:p w14:paraId="6785CB2A" w14:textId="7949A4E9" w:rsidR="00C162D3" w:rsidRPr="002A7CEF" w:rsidRDefault="00C162D3" w:rsidP="00C162D3">
      <w:pPr>
        <w:pStyle w:val="Pquestiontextmcqoptions"/>
      </w:pPr>
      <w:r w:rsidRPr="00C162D3">
        <w:rPr>
          <w:rStyle w:val="Cquestionpartlabelbold"/>
        </w:rPr>
        <w:t>A</w:t>
      </w:r>
      <w:r w:rsidR="00D83378">
        <w:tab/>
      </w:r>
      <w:r w:rsidRPr="00C162D3">
        <w:rPr>
          <w:rStyle w:val="Cmathsexpressions"/>
          <w:i/>
          <w:iCs/>
        </w:rPr>
        <w:t>b</w:t>
      </w:r>
      <w:r w:rsidRPr="002A7CEF">
        <w:t xml:space="preserve"> = 3</w:t>
      </w:r>
      <w:r w:rsidRPr="002A7CEF">
        <w:tab/>
      </w:r>
      <w:r w:rsidR="00D83378">
        <w:tab/>
      </w:r>
      <w:r w:rsidRPr="00C162D3">
        <w:rPr>
          <w:rStyle w:val="Cquestionpartlabelbold"/>
        </w:rPr>
        <w:t>B</w:t>
      </w:r>
      <w:r w:rsidR="00D83378">
        <w:tab/>
      </w:r>
      <w:r w:rsidRPr="00C162D3">
        <w:rPr>
          <w:rStyle w:val="Cmathsexpressions"/>
          <w:i/>
          <w:iCs/>
        </w:rPr>
        <w:t>b</w:t>
      </w:r>
      <w:r w:rsidRPr="002A7CEF">
        <w:t xml:space="preserve"> = 4</w:t>
      </w:r>
      <w:r>
        <w:tab/>
      </w:r>
      <w:r>
        <w:tab/>
      </w:r>
      <w:r w:rsidRPr="00C162D3">
        <w:rPr>
          <w:rStyle w:val="Cquestionpartlabelbold"/>
        </w:rPr>
        <w:t>C</w:t>
      </w:r>
      <w:r w:rsidR="00D83378">
        <w:tab/>
      </w:r>
      <w:r w:rsidRPr="00C162D3">
        <w:rPr>
          <w:rStyle w:val="Cmathsexpressions"/>
          <w:i/>
          <w:iCs/>
        </w:rPr>
        <w:t>b</w:t>
      </w:r>
      <w:r w:rsidRPr="002A7CEF">
        <w:t xml:space="preserve"> = </w:t>
      </w:r>
      <w:r w:rsidRPr="002A7CEF">
        <w:rPr>
          <w:position w:val="-24"/>
        </w:rPr>
        <w:object w:dxaOrig="220" w:dyaOrig="620" w14:anchorId="60A7BA5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.25pt;height:30.75pt" o:ole="">
            <v:imagedata r:id="rId10" o:title=""/>
          </v:shape>
          <o:OLEObject Type="Embed" ProgID="Equation.3" ShapeID="_x0000_i1025" DrawAspect="Content" ObjectID="_1540570347" r:id="rId11"/>
        </w:object>
      </w:r>
      <w:r w:rsidRPr="002A7CEF">
        <w:fldChar w:fldCharType="begin"/>
      </w:r>
      <w:r w:rsidRPr="002A7CEF">
        <w:instrText xml:space="preserve"> QUOTE </w:instrText>
      </w:r>
      <w:r w:rsidRPr="002A7CEF">
        <w:rPr>
          <w:noProof/>
        </w:rPr>
        <w:drawing>
          <wp:inline distT="0" distB="0" distL="0" distR="0" wp14:anchorId="4D5FD9E4" wp14:editId="7136D851">
            <wp:extent cx="352425" cy="3048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A7CEF">
        <w:instrText xml:space="preserve"> </w:instrText>
      </w:r>
      <w:r w:rsidRPr="002A7CEF">
        <w:fldChar w:fldCharType="end"/>
      </w:r>
      <w:r w:rsidRPr="002A7CEF">
        <w:tab/>
      </w:r>
      <w:r w:rsidR="00D83378">
        <w:tab/>
      </w:r>
      <w:r w:rsidRPr="00C162D3">
        <w:rPr>
          <w:rStyle w:val="Cquestionpartlabelbold"/>
        </w:rPr>
        <w:t>D</w:t>
      </w:r>
      <w:r w:rsidR="00D83378">
        <w:tab/>
      </w:r>
      <w:r w:rsidRPr="00C162D3">
        <w:rPr>
          <w:rStyle w:val="Cmathsexpressions"/>
          <w:i/>
          <w:iCs/>
        </w:rPr>
        <w:t>b</w:t>
      </w:r>
      <w:r w:rsidRPr="002A7CEF">
        <w:t xml:space="preserve"> = 27</w:t>
      </w:r>
    </w:p>
    <w:p w14:paraId="32453F92" w14:textId="1FE3C73C" w:rsidR="00E612EF" w:rsidRDefault="00E612EF" w:rsidP="00E612EF">
      <w:pPr>
        <w:pStyle w:val="Pquestionheadingmc"/>
      </w:pPr>
      <w:r>
        <w:t xml:space="preserve">Question </w:t>
      </w:r>
      <w:r w:rsidR="00D77584">
        <w:t>7</w:t>
      </w:r>
      <w:r w:rsidR="00DB462F" w:rsidRPr="00DB462F">
        <w:tab/>
      </w:r>
      <w:r w:rsidR="002859EE">
        <w:t>[7.</w:t>
      </w:r>
      <w:r w:rsidR="00976642">
        <w:t>3</w:t>
      </w:r>
      <w:r w:rsidR="00FE3CA2">
        <w:t>]</w:t>
      </w:r>
    </w:p>
    <w:p w14:paraId="1D8B37A6" w14:textId="2CF1DC86" w:rsidR="00535E59" w:rsidRPr="002A7CEF" w:rsidRDefault="00D77584" w:rsidP="00C162D3">
      <w:pPr>
        <w:pStyle w:val="Pquestiontextmainstem"/>
      </w:pPr>
      <w:r>
        <w:t>Solve</w:t>
      </w:r>
      <w:r w:rsidRPr="00BC4D84">
        <w:t xml:space="preserve"> </w:t>
      </w:r>
      <w:r w:rsidR="00535E59" w:rsidRPr="002A7CEF">
        <w:t>3(</w:t>
      </w:r>
      <w:r w:rsidR="00535E59" w:rsidRPr="00C162D3">
        <w:rPr>
          <w:rStyle w:val="Cmathsexpressions"/>
          <w:i/>
          <w:iCs/>
        </w:rPr>
        <w:t>x</w:t>
      </w:r>
      <w:r w:rsidR="00C162D3">
        <w:t xml:space="preserve"> − 6) = 21</w:t>
      </w:r>
      <w:r w:rsidR="00620B2F">
        <w:t>.</w:t>
      </w:r>
    </w:p>
    <w:p w14:paraId="211D7FB7" w14:textId="56D3E963" w:rsidR="00535E59" w:rsidRPr="002A7CEF" w:rsidRDefault="00535E59" w:rsidP="00C162D3">
      <w:pPr>
        <w:pStyle w:val="Pquestiontextmcqoptions"/>
      </w:pPr>
      <w:r w:rsidRPr="00C162D3">
        <w:rPr>
          <w:rStyle w:val="Cquestionpartlabelbold"/>
        </w:rPr>
        <w:t>A</w:t>
      </w:r>
      <w:r w:rsidR="00D83378">
        <w:tab/>
      </w:r>
      <w:r w:rsidRPr="00C162D3">
        <w:rPr>
          <w:rStyle w:val="Cmathsexpressions"/>
          <w:i/>
          <w:iCs/>
        </w:rPr>
        <w:t>x</w:t>
      </w:r>
      <w:r w:rsidRPr="002A7CEF">
        <w:t xml:space="preserve"> = 1</w:t>
      </w:r>
      <w:r w:rsidRPr="002A7CEF">
        <w:tab/>
      </w:r>
      <w:r w:rsidR="00D83378">
        <w:tab/>
      </w:r>
      <w:r w:rsidRPr="00C162D3">
        <w:rPr>
          <w:rStyle w:val="Cquestionpartlabelbold"/>
        </w:rPr>
        <w:t>B</w:t>
      </w:r>
      <w:r w:rsidR="00D83378">
        <w:tab/>
      </w:r>
      <w:r w:rsidRPr="00C162D3">
        <w:rPr>
          <w:rStyle w:val="Cmathsexpressions"/>
          <w:i/>
          <w:iCs/>
        </w:rPr>
        <w:t>x</w:t>
      </w:r>
      <w:r w:rsidRPr="002A7CEF">
        <w:t xml:space="preserve"> = 13</w:t>
      </w:r>
      <w:r>
        <w:tab/>
      </w:r>
      <w:r>
        <w:tab/>
      </w:r>
      <w:r w:rsidRPr="00C162D3">
        <w:rPr>
          <w:rStyle w:val="Cquestionpartlabelbold"/>
        </w:rPr>
        <w:t>C</w:t>
      </w:r>
      <w:r w:rsidR="00D83378">
        <w:tab/>
      </w:r>
      <w:r w:rsidRPr="00C162D3">
        <w:rPr>
          <w:rStyle w:val="Cmathsexpressions"/>
          <w:i/>
          <w:iCs/>
        </w:rPr>
        <w:t>x</w:t>
      </w:r>
      <w:r w:rsidRPr="002A7CEF">
        <w:t xml:space="preserve"> = 5</w:t>
      </w:r>
      <w:r w:rsidRPr="002A7CEF">
        <w:tab/>
      </w:r>
      <w:r w:rsidR="00D83378">
        <w:tab/>
      </w:r>
      <w:r w:rsidRPr="00C162D3">
        <w:rPr>
          <w:rStyle w:val="Cquestionpartlabelbold"/>
        </w:rPr>
        <w:t>D</w:t>
      </w:r>
      <w:r w:rsidR="00D83378">
        <w:tab/>
      </w:r>
      <w:r w:rsidRPr="00C162D3">
        <w:rPr>
          <w:rStyle w:val="Cmathsexpressions"/>
          <w:i/>
          <w:iCs/>
        </w:rPr>
        <w:t>x</w:t>
      </w:r>
      <w:r w:rsidRPr="002A7CEF">
        <w:t xml:space="preserve"> = 9</w:t>
      </w:r>
    </w:p>
    <w:p w14:paraId="1633EA82" w14:textId="19A692F6" w:rsidR="00E612EF" w:rsidRDefault="00E612EF" w:rsidP="00E612EF">
      <w:pPr>
        <w:pStyle w:val="Pquestionheadingmc"/>
      </w:pPr>
      <w:r>
        <w:lastRenderedPageBreak/>
        <w:t xml:space="preserve">Question </w:t>
      </w:r>
      <w:r w:rsidR="00D77584">
        <w:t>8</w:t>
      </w:r>
      <w:r w:rsidR="00DB462F" w:rsidRPr="00DB462F">
        <w:tab/>
      </w:r>
      <w:r w:rsidR="002859EE">
        <w:t>[7.</w:t>
      </w:r>
      <w:r w:rsidR="00C162D3">
        <w:t>4</w:t>
      </w:r>
      <w:r w:rsidR="00FE3CA2">
        <w:t>]</w:t>
      </w:r>
    </w:p>
    <w:p w14:paraId="6F8C6FA3" w14:textId="55A5D666" w:rsidR="00535E59" w:rsidRPr="002A7CEF" w:rsidRDefault="00976642" w:rsidP="00C162D3">
      <w:pPr>
        <w:pStyle w:val="Pquestiontextmainstem"/>
      </w:pPr>
      <w:r w:rsidRPr="002232E7">
        <w:t xml:space="preserve">Solve </w:t>
      </w:r>
      <w:r w:rsidR="00535E59" w:rsidRPr="002A7CEF">
        <w:t>4</w:t>
      </w:r>
      <w:r w:rsidR="00535E59" w:rsidRPr="00C162D3">
        <w:rPr>
          <w:rStyle w:val="Cmathsexpressions"/>
          <w:i/>
          <w:iCs/>
        </w:rPr>
        <w:t>d</w:t>
      </w:r>
      <w:r w:rsidR="00535E59" w:rsidRPr="002A7CEF">
        <w:t xml:space="preserve"> − 2 = 3</w:t>
      </w:r>
      <w:r w:rsidR="00535E59" w:rsidRPr="00C162D3">
        <w:rPr>
          <w:rStyle w:val="Cmathsexpressions"/>
          <w:i/>
          <w:iCs/>
        </w:rPr>
        <w:t>d</w:t>
      </w:r>
      <w:r w:rsidR="00C162D3">
        <w:t xml:space="preserve"> + 10</w:t>
      </w:r>
      <w:r w:rsidR="00620B2F">
        <w:t>.</w:t>
      </w:r>
    </w:p>
    <w:p w14:paraId="6DB5A1C2" w14:textId="53B60B91" w:rsidR="00976642" w:rsidRPr="002232E7" w:rsidRDefault="00535E59" w:rsidP="00C162D3">
      <w:pPr>
        <w:pStyle w:val="Pquestiontextmcqoptions"/>
      </w:pPr>
      <w:r w:rsidRPr="00C162D3">
        <w:rPr>
          <w:rStyle w:val="Cquestionpartlabelbold"/>
        </w:rPr>
        <w:t>A</w:t>
      </w:r>
      <w:r w:rsidR="00D83378">
        <w:tab/>
      </w:r>
      <w:r w:rsidRPr="00C162D3">
        <w:rPr>
          <w:rStyle w:val="Cmathsexpressions"/>
          <w:i/>
          <w:iCs/>
        </w:rPr>
        <w:t>d</w:t>
      </w:r>
      <w:r w:rsidRPr="002A7CEF">
        <w:t xml:space="preserve"> = 2</w:t>
      </w:r>
      <w:r w:rsidRPr="002A7CEF">
        <w:tab/>
      </w:r>
      <w:r w:rsidR="00D83378">
        <w:tab/>
      </w:r>
      <w:r w:rsidRPr="00C162D3">
        <w:rPr>
          <w:rStyle w:val="Cquestionpartlabelbold"/>
        </w:rPr>
        <w:t>B</w:t>
      </w:r>
      <w:r w:rsidR="00D83378">
        <w:tab/>
      </w:r>
      <w:r w:rsidRPr="00C162D3">
        <w:rPr>
          <w:rStyle w:val="Cmathsexpressions"/>
          <w:i/>
          <w:iCs/>
        </w:rPr>
        <w:t>d</w:t>
      </w:r>
      <w:r w:rsidRPr="002A7CEF">
        <w:t xml:space="preserve"> = 8</w:t>
      </w:r>
      <w:r>
        <w:tab/>
      </w:r>
      <w:r>
        <w:tab/>
      </w:r>
      <w:r w:rsidRPr="00C162D3">
        <w:rPr>
          <w:rStyle w:val="Cquestionpartlabelbold"/>
        </w:rPr>
        <w:t>C</w:t>
      </w:r>
      <w:r w:rsidR="00D83378">
        <w:tab/>
      </w:r>
      <w:r w:rsidRPr="00C162D3">
        <w:rPr>
          <w:rStyle w:val="Cmathsexpressions"/>
          <w:i/>
          <w:iCs/>
        </w:rPr>
        <w:t>d</w:t>
      </w:r>
      <w:r w:rsidRPr="002A7CEF">
        <w:t xml:space="preserve"> = </w:t>
      </w:r>
      <w:r w:rsidRPr="002A7CEF">
        <w:rPr>
          <w:position w:val="-24"/>
        </w:rPr>
        <w:object w:dxaOrig="320" w:dyaOrig="620" w14:anchorId="629162A8">
          <v:shape id="_x0000_i1026" type="#_x0000_t75" style="width:15.75pt;height:30.75pt" o:ole="">
            <v:imagedata r:id="rId13" o:title=""/>
          </v:shape>
          <o:OLEObject Type="Embed" ProgID="Equation.3" ShapeID="_x0000_i1026" DrawAspect="Content" ObjectID="_1540570348" r:id="rId14"/>
        </w:object>
      </w:r>
      <w:r>
        <w:tab/>
      </w:r>
      <w:r>
        <w:tab/>
      </w:r>
      <w:r w:rsidRPr="00C162D3">
        <w:rPr>
          <w:rStyle w:val="Cquestionpartlabelbold"/>
        </w:rPr>
        <w:t>D</w:t>
      </w:r>
      <w:r w:rsidR="00D83378">
        <w:tab/>
      </w:r>
      <w:r w:rsidRPr="00C162D3">
        <w:rPr>
          <w:rStyle w:val="Cmathsexpressions"/>
          <w:i/>
          <w:iCs/>
        </w:rPr>
        <w:t>d</w:t>
      </w:r>
      <w:r w:rsidRPr="002A7CEF">
        <w:t xml:space="preserve"> = 12</w:t>
      </w:r>
    </w:p>
    <w:p w14:paraId="5126DFCD" w14:textId="63018390" w:rsidR="002D3853" w:rsidRDefault="002D3853" w:rsidP="002D3853">
      <w:pPr>
        <w:pStyle w:val="Pquestionheadingmc"/>
      </w:pPr>
      <w:r>
        <w:t xml:space="preserve">Question </w:t>
      </w:r>
      <w:r w:rsidR="00D77584">
        <w:t>9</w:t>
      </w:r>
      <w:r w:rsidR="00DB462F" w:rsidRPr="00DB462F">
        <w:tab/>
      </w:r>
      <w:r w:rsidR="002859EE">
        <w:t>[7.</w:t>
      </w:r>
      <w:r w:rsidR="00C162D3">
        <w:t>5</w:t>
      </w:r>
      <w:r w:rsidR="00FE3CA2">
        <w:t>]</w:t>
      </w:r>
    </w:p>
    <w:p w14:paraId="193CBF30" w14:textId="41F4B514" w:rsidR="00535E59" w:rsidRPr="002232E7" w:rsidRDefault="00535E59" w:rsidP="00535E59">
      <w:pPr>
        <w:pStyle w:val="Pquestiontextmainstem"/>
      </w:pPr>
      <w:r w:rsidRPr="002232E7">
        <w:t xml:space="preserve">Jason buys </w:t>
      </w:r>
      <w:r>
        <w:t>5</w:t>
      </w:r>
      <w:r w:rsidRPr="002232E7">
        <w:t xml:space="preserve"> chocolate bars and gets </w:t>
      </w:r>
      <w:r>
        <w:t>5</w:t>
      </w:r>
      <w:r w:rsidRPr="002232E7">
        <w:t>0 cents change from $5.00. How much was each chocolate bar?</w:t>
      </w:r>
    </w:p>
    <w:p w14:paraId="4A7F4B6F" w14:textId="6697A362" w:rsidR="00535E59" w:rsidRPr="002232E7" w:rsidRDefault="00535E59" w:rsidP="00535E59">
      <w:pPr>
        <w:pStyle w:val="Pquestiontextmcqoptions"/>
      </w:pPr>
      <w:r w:rsidRPr="00DB462F">
        <w:rPr>
          <w:rStyle w:val="Cquestionpartlabelbold"/>
        </w:rPr>
        <w:t>A</w:t>
      </w:r>
      <w:r w:rsidRPr="00DB462F">
        <w:tab/>
      </w:r>
      <w:r w:rsidRPr="002232E7">
        <w:t>$1.</w:t>
      </w:r>
      <w:r>
        <w:t>0</w:t>
      </w:r>
      <w:r w:rsidRPr="002232E7">
        <w:t>0</w:t>
      </w:r>
      <w:r w:rsidRPr="00DB462F">
        <w:tab/>
      </w:r>
      <w:r w:rsidRPr="00DB462F">
        <w:tab/>
      </w:r>
      <w:r w:rsidRPr="00DB462F">
        <w:rPr>
          <w:rStyle w:val="Cquestionpartlabelbold"/>
        </w:rPr>
        <w:t>B</w:t>
      </w:r>
      <w:r w:rsidRPr="00DB462F">
        <w:tab/>
      </w:r>
      <w:r w:rsidRPr="002232E7">
        <w:t>$1.</w:t>
      </w:r>
      <w:r>
        <w:t>5</w:t>
      </w:r>
      <w:r w:rsidRPr="002232E7">
        <w:t>0</w:t>
      </w:r>
      <w:r w:rsidRPr="00DB462F">
        <w:tab/>
      </w:r>
      <w:r w:rsidRPr="00DB462F">
        <w:tab/>
      </w:r>
      <w:r w:rsidRPr="00DB462F">
        <w:rPr>
          <w:rStyle w:val="Cquestionpartlabelbold"/>
        </w:rPr>
        <w:t>C</w:t>
      </w:r>
      <w:r w:rsidRPr="00DB462F">
        <w:tab/>
      </w:r>
      <w:r w:rsidRPr="002232E7">
        <w:t>$</w:t>
      </w:r>
      <w:r>
        <w:t>0.90</w:t>
      </w:r>
      <w:r w:rsidRPr="00DB462F">
        <w:tab/>
      </w:r>
      <w:r>
        <w:tab/>
      </w:r>
      <w:r w:rsidRPr="00DB462F">
        <w:rPr>
          <w:rStyle w:val="Cquestionpartlabelbold"/>
        </w:rPr>
        <w:t>D</w:t>
      </w:r>
      <w:r w:rsidRPr="00DB462F">
        <w:tab/>
      </w:r>
      <w:r>
        <w:t>$1.10</w:t>
      </w:r>
    </w:p>
    <w:p w14:paraId="725818E6" w14:textId="28AD2E58" w:rsidR="001B433F" w:rsidRDefault="001B433F" w:rsidP="001B433F">
      <w:pPr>
        <w:pStyle w:val="Psectionresults"/>
      </w:pPr>
      <w:r>
        <w:t>M</w:t>
      </w:r>
      <w:r w:rsidR="002B3763">
        <w:t>ultiple-choice results: ___ /</w:t>
      </w:r>
      <w:r w:rsidR="00535E59">
        <w:t xml:space="preserve"> 9</w:t>
      </w:r>
    </w:p>
    <w:p w14:paraId="38C01D2D" w14:textId="77777777" w:rsidR="001B433F" w:rsidRDefault="001B433F" w:rsidP="001B433F">
      <w:pPr>
        <w:pStyle w:val="Psectionheading"/>
      </w:pPr>
      <w:r>
        <w:t>Short answer section</w:t>
      </w:r>
    </w:p>
    <w:p w14:paraId="74A0B774" w14:textId="411460D6" w:rsidR="00FD6DB9" w:rsidRDefault="00FD6DB9" w:rsidP="00FD6DB9">
      <w:pPr>
        <w:pStyle w:val="Pquestionheadingsx"/>
      </w:pPr>
      <w:r>
        <w:t>Question 1</w:t>
      </w:r>
      <w:r w:rsidR="00535E59">
        <w:t>0</w:t>
      </w:r>
      <w:r w:rsidR="00DB462F" w:rsidRPr="00DB462F">
        <w:tab/>
      </w:r>
      <w:r w:rsidR="00535E59">
        <w:rPr>
          <w:rStyle w:val="Cmarkslabel"/>
        </w:rPr>
        <w:t>1</w:t>
      </w:r>
      <w:r w:rsidRPr="001B433F">
        <w:rPr>
          <w:rStyle w:val="Cmarkslabel"/>
        </w:rPr>
        <w:t xml:space="preserve"> mark</w:t>
      </w:r>
      <w:r w:rsidR="00DB462F" w:rsidRPr="00DB462F">
        <w:tab/>
      </w:r>
      <w:r w:rsidR="002859EE">
        <w:t>[7.</w:t>
      </w:r>
      <w:r w:rsidR="000120BA">
        <w:t>3</w:t>
      </w:r>
      <w:r>
        <w:t>]</w:t>
      </w:r>
    </w:p>
    <w:p w14:paraId="515533AB" w14:textId="72CDF84C" w:rsidR="00214844" w:rsidRPr="00DB462F" w:rsidRDefault="00214844" w:rsidP="006275A9">
      <w:pPr>
        <w:pStyle w:val="Pquestiontextmainstem"/>
      </w:pPr>
      <w:r w:rsidRPr="002232E7">
        <w:t xml:space="preserve">Here is David’s working to solve the equation </w:t>
      </w:r>
      <w:r w:rsidRPr="002232E7">
        <w:rPr>
          <w:position w:val="-24"/>
        </w:rPr>
        <w:object w:dxaOrig="240" w:dyaOrig="620" w14:anchorId="15FB1DB4">
          <v:shape id="_x0000_i1027" type="#_x0000_t75" style="width:12pt;height:30.75pt" o:ole="">
            <v:imagedata r:id="rId15" o:title=""/>
          </v:shape>
          <o:OLEObject Type="Embed" ProgID="Equation.3" ShapeID="_x0000_i1027" DrawAspect="Content" ObjectID="_1540570349" r:id="rId16"/>
        </w:object>
      </w:r>
      <w:r w:rsidRPr="002232E7">
        <w:t xml:space="preserve"> </w:t>
      </w:r>
      <w:r>
        <w:t>–</w:t>
      </w:r>
      <w:r w:rsidRPr="002232E7">
        <w:t xml:space="preserve"> 5 = 7. David has made an error. </w:t>
      </w:r>
      <w:r w:rsidR="00535E59" w:rsidRPr="002232E7">
        <w:t>Circle the line of working where the error appears.</w:t>
      </w:r>
    </w:p>
    <w:p w14:paraId="4566F760" w14:textId="3C571E65" w:rsidR="00E41F96" w:rsidRPr="002232E7" w:rsidRDefault="00E41F96" w:rsidP="00E41F96">
      <w:pPr>
        <w:pStyle w:val="Pquestiontextmainstem"/>
      </w:pPr>
      <w:r w:rsidRPr="002232E7">
        <w:t>David’s working</w:t>
      </w:r>
    </w:p>
    <w:p w14:paraId="1A2D0295" w14:textId="77777777" w:rsidR="00E41F96" w:rsidRPr="002232E7" w:rsidRDefault="00E41F96" w:rsidP="00E41F96">
      <w:pPr>
        <w:pStyle w:val="Pquestiontextmainstem"/>
        <w:rPr>
          <w:szCs w:val="22"/>
        </w:rPr>
      </w:pPr>
      <w:r w:rsidRPr="002232E7">
        <w:rPr>
          <w:position w:val="-24"/>
        </w:rPr>
        <w:object w:dxaOrig="240" w:dyaOrig="620" w14:anchorId="1C0C1D0F">
          <v:shape id="_x0000_i1028" type="#_x0000_t75" style="width:12pt;height:30.75pt" o:ole="">
            <v:imagedata r:id="rId17" o:title=""/>
          </v:shape>
          <o:OLEObject Type="Embed" ProgID="Equation.3" ShapeID="_x0000_i1028" DrawAspect="Content" ObjectID="_1540570350" r:id="rId18"/>
        </w:object>
      </w:r>
      <w:r w:rsidRPr="002232E7">
        <w:t xml:space="preserve"> − 5 = 7</w:t>
      </w:r>
    </w:p>
    <w:p w14:paraId="4BC8C666" w14:textId="77777777" w:rsidR="00E41F96" w:rsidRPr="002232E7" w:rsidRDefault="00E41F96" w:rsidP="00E41F96">
      <w:pPr>
        <w:pStyle w:val="Pquestiontextmainstem"/>
        <w:rPr>
          <w:szCs w:val="22"/>
        </w:rPr>
      </w:pPr>
      <w:r w:rsidRPr="002232E7">
        <w:rPr>
          <w:position w:val="-24"/>
        </w:rPr>
        <w:object w:dxaOrig="240" w:dyaOrig="620" w14:anchorId="17C3963A">
          <v:shape id="_x0000_i1029" type="#_x0000_t75" style="width:12pt;height:30.75pt" o:ole="">
            <v:imagedata r:id="rId19" o:title=""/>
          </v:shape>
          <o:OLEObject Type="Embed" ProgID="Equation.3" ShapeID="_x0000_i1029" DrawAspect="Content" ObjectID="_1540570351" r:id="rId20"/>
        </w:object>
      </w:r>
      <w:r w:rsidRPr="002232E7">
        <w:t xml:space="preserve"> = 12</w:t>
      </w:r>
    </w:p>
    <w:p w14:paraId="707020B3" w14:textId="77777777" w:rsidR="00E41F96" w:rsidRDefault="00E41F96" w:rsidP="00E41F96">
      <w:pPr>
        <w:pStyle w:val="Pquestiontextmainstem"/>
      </w:pPr>
      <w:r w:rsidRPr="00DB462F">
        <w:rPr>
          <w:rStyle w:val="Cmathsexpressions"/>
          <w:i/>
          <w:iCs/>
        </w:rPr>
        <w:t>x</w:t>
      </w:r>
      <w:r w:rsidRPr="002232E7">
        <w:t xml:space="preserve"> = 4</w:t>
      </w:r>
    </w:p>
    <w:p w14:paraId="51452392" w14:textId="1C9F5075" w:rsidR="001F0763" w:rsidRDefault="001F0763" w:rsidP="001F0763">
      <w:pPr>
        <w:pStyle w:val="Pquestionheadingsx"/>
      </w:pPr>
      <w:r>
        <w:t>Question 1</w:t>
      </w:r>
      <w:r w:rsidR="00535E59">
        <w:t>1</w:t>
      </w:r>
      <w:r w:rsidR="00DB462F" w:rsidRPr="00DB462F">
        <w:tab/>
      </w:r>
      <w:r w:rsidR="00535E59">
        <w:rPr>
          <w:rStyle w:val="Cmarkslabel"/>
        </w:rPr>
        <w:t>1</w:t>
      </w:r>
      <w:r w:rsidRPr="001B433F">
        <w:rPr>
          <w:rStyle w:val="Cmarkslabel"/>
        </w:rPr>
        <w:t xml:space="preserve"> mark</w:t>
      </w:r>
      <w:r w:rsidR="00DB462F" w:rsidRPr="00DB462F">
        <w:tab/>
      </w:r>
      <w:r w:rsidR="002859EE">
        <w:t>[7.</w:t>
      </w:r>
      <w:r>
        <w:t>2]</w:t>
      </w:r>
    </w:p>
    <w:p w14:paraId="40FB0328" w14:textId="187BD86E" w:rsidR="00214844" w:rsidRPr="002232E7" w:rsidRDefault="00214844" w:rsidP="006275A9">
      <w:pPr>
        <w:pStyle w:val="Pquestiontextmainstem"/>
      </w:pPr>
      <w:r w:rsidRPr="002232E7">
        <w:t>This graph describes the costs to hire a taxi.</w:t>
      </w:r>
      <w:r w:rsidR="00535E59" w:rsidRPr="00535E59">
        <w:t xml:space="preserve"> </w:t>
      </w:r>
      <w:r w:rsidR="00535E59" w:rsidRPr="002A7CEF">
        <w:t>What is the cost of hiring a taxi to travel</w:t>
      </w:r>
      <w:r w:rsidR="00C162D3">
        <w:br/>
      </w:r>
      <w:r w:rsidR="00535E59" w:rsidRPr="002A7CEF">
        <w:t>a distance of 5 km?</w:t>
      </w:r>
    </w:p>
    <w:p w14:paraId="79743AF9" w14:textId="1CF89352" w:rsidR="001F0763" w:rsidRDefault="00214844" w:rsidP="00214844">
      <w:pPr>
        <w:pStyle w:val="Pquestiontextpartsa"/>
      </w:pPr>
      <w:r>
        <w:rPr>
          <w:noProof/>
        </w:rPr>
        <w:drawing>
          <wp:inline distT="0" distB="0" distL="0" distR="0" wp14:anchorId="0955F094" wp14:editId="7F9F4A76">
            <wp:extent cx="2495550" cy="1457325"/>
            <wp:effectExtent l="0" t="0" r="0" b="9525"/>
            <wp:docPr id="11" name="Picture 11" descr="PM8_SmB_7_03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6" descr="PM8_SmB_7_03ta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2D5793" w14:textId="77777777" w:rsidR="001F0763" w:rsidRDefault="001F0763" w:rsidP="001F0763">
      <w:pPr>
        <w:pStyle w:val="Pquestiontextpartsa"/>
      </w:pPr>
    </w:p>
    <w:p w14:paraId="64727014" w14:textId="00F706E9" w:rsidR="001F0763" w:rsidRDefault="001F0763" w:rsidP="001F0763">
      <w:pPr>
        <w:pStyle w:val="Pquestionheadingsx"/>
      </w:pPr>
      <w:r>
        <w:t>Question 1</w:t>
      </w:r>
      <w:r w:rsidR="00535E59">
        <w:t>2</w:t>
      </w:r>
      <w:r w:rsidR="00DB462F" w:rsidRPr="00DB462F">
        <w:tab/>
      </w:r>
      <w:r w:rsidR="00535E59">
        <w:rPr>
          <w:rStyle w:val="Cmarkslabel"/>
        </w:rPr>
        <w:t>1</w:t>
      </w:r>
      <w:r w:rsidRPr="001B433F">
        <w:rPr>
          <w:rStyle w:val="Cmarkslabel"/>
        </w:rPr>
        <w:t xml:space="preserve"> mark</w:t>
      </w:r>
      <w:r w:rsidR="00DB462F" w:rsidRPr="00DB462F">
        <w:tab/>
      </w:r>
      <w:r w:rsidR="002859EE">
        <w:t>[7.</w:t>
      </w:r>
      <w:r w:rsidR="004B73A9">
        <w:t>1</w:t>
      </w:r>
      <w:r>
        <w:t>]</w:t>
      </w:r>
    </w:p>
    <w:p w14:paraId="737BF33F" w14:textId="00641896" w:rsidR="00214844" w:rsidRPr="002232E7" w:rsidRDefault="00214844" w:rsidP="006275A9">
      <w:pPr>
        <w:pStyle w:val="Pquestiontextmainstem"/>
      </w:pPr>
      <w:r w:rsidRPr="002232E7">
        <w:t>Write an equation for the following</w:t>
      </w:r>
      <w:r w:rsidR="00535E59">
        <w:t xml:space="preserve"> using the letter </w:t>
      </w:r>
      <w:r w:rsidR="00535E59" w:rsidRPr="00C162D3">
        <w:rPr>
          <w:rStyle w:val="Cmathsexpressions"/>
          <w:i/>
          <w:iCs/>
        </w:rPr>
        <w:t>n</w:t>
      </w:r>
      <w:r w:rsidR="00535E59">
        <w:t xml:space="preserve"> to represent the number</w:t>
      </w:r>
      <w:r w:rsidRPr="002232E7">
        <w:t>.</w:t>
      </w:r>
    </w:p>
    <w:p w14:paraId="3FC21E0A" w14:textId="38E608E8" w:rsidR="00214844" w:rsidRPr="002232E7" w:rsidRDefault="00214844" w:rsidP="00C162D3">
      <w:pPr>
        <w:pStyle w:val="Pquestiontextmainstem"/>
      </w:pPr>
      <w:r w:rsidRPr="002232E7">
        <w:t>Twice a number gives a result of twenty-two.</w:t>
      </w:r>
    </w:p>
    <w:p w14:paraId="150748C4" w14:textId="77777777" w:rsidR="00214844" w:rsidRDefault="00214844" w:rsidP="00DB462F">
      <w:pPr>
        <w:pStyle w:val="Pquestiontextmainstem"/>
      </w:pPr>
    </w:p>
    <w:p w14:paraId="537F4697" w14:textId="77777777" w:rsidR="00214844" w:rsidRDefault="00214844" w:rsidP="00DB462F">
      <w:pPr>
        <w:pStyle w:val="Pquestiontextmainstem"/>
      </w:pPr>
    </w:p>
    <w:p w14:paraId="5C313B75" w14:textId="77777777" w:rsidR="007C12E0" w:rsidRDefault="007C12E0" w:rsidP="00DB462F">
      <w:pPr>
        <w:pStyle w:val="Pquestiontextmainstem"/>
      </w:pPr>
    </w:p>
    <w:p w14:paraId="38E66A87" w14:textId="68B7BA91" w:rsidR="00E14832" w:rsidRDefault="00E14832" w:rsidP="00E14832">
      <w:pPr>
        <w:pStyle w:val="Pquestionheadingsx"/>
      </w:pPr>
      <w:r>
        <w:lastRenderedPageBreak/>
        <w:t>Question 1</w:t>
      </w:r>
      <w:r w:rsidR="004B73A9">
        <w:t>3</w:t>
      </w:r>
      <w:r w:rsidR="00DB462F" w:rsidRPr="00DB462F">
        <w:tab/>
      </w:r>
      <w:r w:rsidR="00620B2F">
        <w:rPr>
          <w:rStyle w:val="Cmarkslabel"/>
        </w:rPr>
        <w:t>2</w:t>
      </w:r>
      <w:r w:rsidRPr="001B433F">
        <w:rPr>
          <w:rStyle w:val="Cmarkslabel"/>
        </w:rPr>
        <w:t xml:space="preserve"> mark</w:t>
      </w:r>
      <w:r w:rsidR="00620B2F">
        <w:rPr>
          <w:rStyle w:val="Cmarkslabel"/>
        </w:rPr>
        <w:t>s</w:t>
      </w:r>
      <w:r w:rsidR="00DB462F" w:rsidRPr="00DB462F">
        <w:tab/>
      </w:r>
      <w:r w:rsidR="002859EE">
        <w:t>[7.</w:t>
      </w:r>
      <w:r w:rsidR="003606B8">
        <w:t>1</w:t>
      </w:r>
      <w:r>
        <w:t>]</w:t>
      </w:r>
    </w:p>
    <w:p w14:paraId="543D109C" w14:textId="77777777" w:rsidR="00214844" w:rsidRPr="002232E7" w:rsidRDefault="00214844" w:rsidP="006275A9">
      <w:pPr>
        <w:pStyle w:val="Pquestiontextmainstem"/>
      </w:pPr>
      <w:r w:rsidRPr="002232E7">
        <w:t>Check by substitution whether the number in the brackets is a solution for the equation.</w:t>
      </w:r>
    </w:p>
    <w:p w14:paraId="22EFF318" w14:textId="561ED91A" w:rsidR="00214844" w:rsidRPr="002232E7" w:rsidRDefault="00214844" w:rsidP="00C162D3">
      <w:pPr>
        <w:pStyle w:val="Pquestiontextmainstem"/>
      </w:pPr>
      <w:r w:rsidRPr="002232E7">
        <w:t>3</w:t>
      </w:r>
      <w:r w:rsidRPr="00DB462F">
        <w:rPr>
          <w:rStyle w:val="Cmathsexpressions"/>
          <w:i/>
          <w:iCs/>
        </w:rPr>
        <w:t>x</w:t>
      </w:r>
      <w:r w:rsidRPr="002232E7">
        <w:t xml:space="preserve"> − 5 = 13 </w:t>
      </w:r>
      <w:r w:rsidR="00CC4564">
        <w:t xml:space="preserve">  </w:t>
      </w:r>
      <w:r w:rsidRPr="002232E7">
        <w:t xml:space="preserve"> </w:t>
      </w:r>
      <w:r w:rsidR="00620B2F">
        <w:tab/>
      </w:r>
      <w:r w:rsidRPr="002232E7">
        <w:t>(</w:t>
      </w:r>
      <w:r w:rsidRPr="00DB462F">
        <w:rPr>
          <w:rStyle w:val="Cmathsexpressions"/>
          <w:i/>
          <w:iCs/>
        </w:rPr>
        <w:t>x</w:t>
      </w:r>
      <w:r w:rsidRPr="002232E7">
        <w:t xml:space="preserve"> = 6) </w:t>
      </w:r>
    </w:p>
    <w:p w14:paraId="638D9BF4" w14:textId="77777777" w:rsidR="00F37229" w:rsidRDefault="00F37229" w:rsidP="00E14832">
      <w:pPr>
        <w:pStyle w:val="Pquestiontextmainstem"/>
      </w:pPr>
    </w:p>
    <w:p w14:paraId="3B9A83F7" w14:textId="77777777" w:rsidR="007C12E0" w:rsidRDefault="007C12E0" w:rsidP="00E14832">
      <w:pPr>
        <w:pStyle w:val="Pquestiontextmainstem"/>
      </w:pPr>
    </w:p>
    <w:p w14:paraId="4729BC40" w14:textId="77777777" w:rsidR="000324CF" w:rsidRDefault="000324CF" w:rsidP="00E14832">
      <w:pPr>
        <w:pStyle w:val="Pquestiontextmainstem"/>
      </w:pPr>
    </w:p>
    <w:p w14:paraId="4125CE89" w14:textId="77777777" w:rsidR="003606B8" w:rsidRDefault="003606B8" w:rsidP="00E14832">
      <w:pPr>
        <w:pStyle w:val="Pquestiontextmainstem"/>
      </w:pPr>
    </w:p>
    <w:p w14:paraId="62713E93" w14:textId="77777777" w:rsidR="003606B8" w:rsidRDefault="003606B8" w:rsidP="00E14832">
      <w:pPr>
        <w:pStyle w:val="Pquestiontextmainstem"/>
      </w:pPr>
    </w:p>
    <w:p w14:paraId="16D929C7" w14:textId="04575CA9" w:rsidR="004B73A9" w:rsidRDefault="004B73A9" w:rsidP="004B73A9">
      <w:pPr>
        <w:pStyle w:val="Pquestionheadingsx"/>
      </w:pPr>
      <w:r>
        <w:t>Question 14</w:t>
      </w:r>
      <w:r w:rsidRPr="00DB462F">
        <w:tab/>
      </w:r>
      <w:r>
        <w:rPr>
          <w:rStyle w:val="Cmarkslabel"/>
        </w:rPr>
        <w:t>1</w:t>
      </w:r>
      <w:r w:rsidRPr="001B433F">
        <w:rPr>
          <w:rStyle w:val="Cmarkslabel"/>
        </w:rPr>
        <w:t xml:space="preserve"> mark</w:t>
      </w:r>
      <w:r w:rsidRPr="00DB462F">
        <w:tab/>
      </w:r>
      <w:r>
        <w:t>[7.</w:t>
      </w:r>
      <w:r w:rsidR="00A818A2">
        <w:t>1</w:t>
      </w:r>
      <w:r>
        <w:t>]</w:t>
      </w:r>
    </w:p>
    <w:p w14:paraId="24247064" w14:textId="190769A1" w:rsidR="004B73A9" w:rsidRPr="002232E7" w:rsidRDefault="004B73A9" w:rsidP="004B73A9">
      <w:pPr>
        <w:pStyle w:val="Pquestiontextmainstem"/>
      </w:pPr>
      <w:r w:rsidRPr="002232E7">
        <w:t>Wri</w:t>
      </w:r>
      <w:r>
        <w:t>te an equation for the rule below</w:t>
      </w:r>
      <w:r w:rsidRPr="002232E7">
        <w:t xml:space="preserve">, using the given pronumerals for each of the </w:t>
      </w:r>
      <w:r>
        <w:br/>
      </w:r>
      <w:r w:rsidRPr="002232E7">
        <w:t>quantities described.</w:t>
      </w:r>
    </w:p>
    <w:p w14:paraId="24F86F8A" w14:textId="77777777" w:rsidR="004B73A9" w:rsidRPr="002232E7" w:rsidRDefault="004B73A9" w:rsidP="004B73A9">
      <w:pPr>
        <w:pStyle w:val="Pquestiontextpartsa"/>
      </w:pPr>
      <w:r w:rsidRPr="002232E7">
        <w:t>Force (</w:t>
      </w:r>
      <w:r w:rsidRPr="00DB462F">
        <w:rPr>
          <w:rStyle w:val="Cmathsexpressions"/>
          <w:i/>
          <w:iCs/>
        </w:rPr>
        <w:t>F</w:t>
      </w:r>
      <w:r w:rsidRPr="002232E7">
        <w:t>) is equal to mass (</w:t>
      </w:r>
      <w:r w:rsidRPr="00DB462F">
        <w:rPr>
          <w:rStyle w:val="Cmathsexpressions"/>
          <w:i/>
          <w:iCs/>
        </w:rPr>
        <w:t>M</w:t>
      </w:r>
      <w:r w:rsidRPr="002232E7">
        <w:t>) multiplied by acceleration (</w:t>
      </w:r>
      <w:r w:rsidRPr="00DB462F">
        <w:rPr>
          <w:rStyle w:val="Cmathsexpressions"/>
          <w:i/>
          <w:iCs/>
        </w:rPr>
        <w:t>a</w:t>
      </w:r>
      <w:r w:rsidRPr="002232E7">
        <w:t>).</w:t>
      </w:r>
    </w:p>
    <w:p w14:paraId="2727CCE7" w14:textId="77777777" w:rsidR="000324CF" w:rsidRDefault="000324CF" w:rsidP="00290260">
      <w:pPr>
        <w:pStyle w:val="Pquestiontextpartsa"/>
      </w:pPr>
    </w:p>
    <w:p w14:paraId="2D7A8151" w14:textId="77777777" w:rsidR="003606B8" w:rsidRDefault="003606B8" w:rsidP="00290260">
      <w:pPr>
        <w:pStyle w:val="Pquestiontextpartsa"/>
      </w:pPr>
    </w:p>
    <w:p w14:paraId="7416A2AC" w14:textId="77777777" w:rsidR="007C12E0" w:rsidRDefault="007C12E0" w:rsidP="00290260">
      <w:pPr>
        <w:pStyle w:val="Pquestiontextpartsa"/>
      </w:pPr>
    </w:p>
    <w:p w14:paraId="041EC02E" w14:textId="6D43D534" w:rsidR="00F37229" w:rsidRDefault="00F37229" w:rsidP="00F37229">
      <w:pPr>
        <w:pStyle w:val="Pquestionheadingsx"/>
      </w:pPr>
      <w:r>
        <w:t xml:space="preserve">Question </w:t>
      </w:r>
      <w:r w:rsidR="00A36768">
        <w:t>1</w:t>
      </w:r>
      <w:r w:rsidR="004B73A9">
        <w:t>5</w:t>
      </w:r>
      <w:r w:rsidR="00DB462F" w:rsidRPr="00DB462F">
        <w:tab/>
      </w:r>
      <w:r w:rsidR="001F0763">
        <w:rPr>
          <w:rStyle w:val="Cmarkslabel"/>
        </w:rPr>
        <w:t>4</w:t>
      </w:r>
      <w:r w:rsidRPr="001B433F">
        <w:rPr>
          <w:rStyle w:val="Cmarkslabel"/>
        </w:rPr>
        <w:t xml:space="preserve"> marks</w:t>
      </w:r>
      <w:r w:rsidR="00DB462F" w:rsidRPr="00DB462F">
        <w:tab/>
      </w:r>
      <w:r w:rsidR="002859EE">
        <w:t>[7.</w:t>
      </w:r>
      <w:r w:rsidR="00352672">
        <w:t>2</w:t>
      </w:r>
      <w:r>
        <w:t>]</w:t>
      </w:r>
    </w:p>
    <w:p w14:paraId="1D189199" w14:textId="77777777" w:rsidR="00214844" w:rsidRDefault="00214844" w:rsidP="006275A9">
      <w:pPr>
        <w:pStyle w:val="Pquestiontextmainstem"/>
      </w:pPr>
      <w:r w:rsidRPr="002232E7">
        <w:t xml:space="preserve">Use the following graph to find the value of: </w:t>
      </w:r>
    </w:p>
    <w:p w14:paraId="3CEC71BD" w14:textId="77777777" w:rsidR="000324CF" w:rsidRDefault="000324CF" w:rsidP="006275A9">
      <w:pPr>
        <w:pStyle w:val="Pquestiontextmainstem"/>
      </w:pPr>
    </w:p>
    <w:p w14:paraId="161C8A3F" w14:textId="55F60BC7" w:rsidR="00214844" w:rsidRDefault="00620B2F" w:rsidP="002566CE">
      <w:pPr>
        <w:pStyle w:val="Pquestiontextmainstem"/>
      </w:pPr>
      <w:r>
        <w:rPr>
          <w:noProof/>
        </w:rPr>
        <w:drawing>
          <wp:inline distT="0" distB="0" distL="0" distR="0" wp14:anchorId="19A1E28F" wp14:editId="48D607CC">
            <wp:extent cx="1800225" cy="2343150"/>
            <wp:effectExtent l="0" t="0" r="9525" b="0"/>
            <wp:docPr id="2" name="Picture 2" descr="C:\Users\ubuluay\Desktop\2nd ed\PM2e-8-ch-tests-exams-RWs\_SUPPLIED_V1_CORREX_230916\PM2e_08_EB_07_AT_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buluay\Desktop\2nd ed\PM2e-8-ch-tests-exams-RWs\_SUPPLIED_V1_CORREX_230916\PM2e_08_EB_07_AT_01.jpg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23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D445DD" w14:textId="77777777" w:rsidR="000324CF" w:rsidRDefault="000324CF" w:rsidP="002566CE">
      <w:pPr>
        <w:pStyle w:val="Pquestiontextmainstem"/>
      </w:pPr>
    </w:p>
    <w:p w14:paraId="08964D53" w14:textId="72D04D5A" w:rsidR="00E41F96" w:rsidRPr="002232E7" w:rsidRDefault="00E41F96" w:rsidP="00E41F96">
      <w:pPr>
        <w:pStyle w:val="Pquestiontextpartsa"/>
      </w:pPr>
      <w:r w:rsidRPr="00DB462F">
        <w:rPr>
          <w:rStyle w:val="Cquestionpartlabelbold"/>
        </w:rPr>
        <w:t>(a)</w:t>
      </w:r>
      <w:r w:rsidRPr="00DB462F">
        <w:tab/>
      </w:r>
      <w:r w:rsidR="00214844" w:rsidRPr="00DB462F">
        <w:rPr>
          <w:rStyle w:val="Cmathsexpressions"/>
          <w:i/>
          <w:iCs/>
        </w:rPr>
        <w:t>y</w:t>
      </w:r>
      <w:r w:rsidR="00214844" w:rsidRPr="002232E7">
        <w:t xml:space="preserve"> </w:t>
      </w:r>
      <w:r>
        <w:t>where</w:t>
      </w:r>
      <w:r w:rsidR="00214844" w:rsidRPr="002232E7">
        <w:t xml:space="preserve"> </w:t>
      </w:r>
      <w:r w:rsidR="00214844" w:rsidRPr="00DB462F">
        <w:rPr>
          <w:rStyle w:val="Cmathsexpressions"/>
          <w:i/>
          <w:iCs/>
        </w:rPr>
        <w:t>x</w:t>
      </w:r>
      <w:r w:rsidR="00214844" w:rsidRPr="002232E7">
        <w:t xml:space="preserve"> = </w:t>
      </w:r>
      <w:r w:rsidR="00A36768">
        <w:t>1</w:t>
      </w:r>
      <w:r>
        <w:tab/>
      </w:r>
      <w:r>
        <w:tab/>
      </w:r>
      <w:r>
        <w:tab/>
      </w:r>
      <w:r>
        <w:tab/>
      </w:r>
      <w:r>
        <w:tab/>
      </w:r>
      <w:r w:rsidRPr="00DB462F">
        <w:rPr>
          <w:rStyle w:val="Cquestionpartlabelbold"/>
        </w:rPr>
        <w:t>(</w:t>
      </w:r>
      <w:r>
        <w:rPr>
          <w:rStyle w:val="Cquestionpartlabelbold"/>
        </w:rPr>
        <w:t>b</w:t>
      </w:r>
      <w:r w:rsidRPr="00DB462F">
        <w:rPr>
          <w:rStyle w:val="Cquestionpartlabelbold"/>
        </w:rPr>
        <w:t>)</w:t>
      </w:r>
      <w:r w:rsidR="008E7159">
        <w:t xml:space="preserve">  </w:t>
      </w:r>
      <w:r w:rsidRPr="00DB462F">
        <w:rPr>
          <w:rStyle w:val="Cmathsexpressions"/>
          <w:i/>
          <w:iCs/>
        </w:rPr>
        <w:t>y</w:t>
      </w:r>
      <w:r w:rsidRPr="002232E7">
        <w:t xml:space="preserve"> </w:t>
      </w:r>
      <w:r>
        <w:t>where</w:t>
      </w:r>
      <w:r w:rsidRPr="002232E7">
        <w:t xml:space="preserve"> </w:t>
      </w:r>
      <w:r w:rsidRPr="00DB462F">
        <w:rPr>
          <w:rStyle w:val="Cmathsexpressions"/>
          <w:i/>
          <w:iCs/>
        </w:rPr>
        <w:t>x</w:t>
      </w:r>
      <w:r w:rsidR="00A36768">
        <w:t xml:space="preserve"> = </w:t>
      </w:r>
      <w:r w:rsidRPr="002232E7">
        <w:t>2</w:t>
      </w:r>
    </w:p>
    <w:p w14:paraId="036C982B" w14:textId="77777777" w:rsidR="007C12E0" w:rsidRDefault="007C12E0" w:rsidP="00DB462F">
      <w:pPr>
        <w:pStyle w:val="Pquestiontextpartsa"/>
      </w:pPr>
    </w:p>
    <w:p w14:paraId="21719C52" w14:textId="5A890512" w:rsidR="00214844" w:rsidRPr="002232E7" w:rsidRDefault="00214844" w:rsidP="00DB462F">
      <w:pPr>
        <w:pStyle w:val="Pquestiontextpartsa"/>
      </w:pPr>
      <w:r w:rsidRPr="002232E7">
        <w:fldChar w:fldCharType="begin"/>
      </w:r>
      <w:r w:rsidRPr="002232E7">
        <w:instrText xml:space="preserve"> QUOTE </w:instrText>
      </w:r>
      <w:r w:rsidRPr="002232E7">
        <w:rPr>
          <w:noProof/>
        </w:rPr>
        <w:drawing>
          <wp:inline distT="0" distB="0" distL="0" distR="0" wp14:anchorId="5A738740" wp14:editId="2F48951A">
            <wp:extent cx="447675" cy="3048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232E7">
        <w:instrText xml:space="preserve"> </w:instrText>
      </w:r>
      <w:r w:rsidRPr="002232E7">
        <w:fldChar w:fldCharType="end"/>
      </w:r>
    </w:p>
    <w:p w14:paraId="5BA99D25" w14:textId="79C78B25" w:rsidR="00E41F96" w:rsidRDefault="00E41F96" w:rsidP="00E41F96">
      <w:pPr>
        <w:pStyle w:val="Pquestiontextpartsa"/>
      </w:pPr>
      <w:r w:rsidRPr="00DB462F">
        <w:rPr>
          <w:rStyle w:val="Cquestionpartlabelbold"/>
        </w:rPr>
        <w:t>(</w:t>
      </w:r>
      <w:r>
        <w:rPr>
          <w:rStyle w:val="Cquestionpartlabelbold"/>
        </w:rPr>
        <w:t>c</w:t>
      </w:r>
      <w:r w:rsidRPr="00DB462F">
        <w:rPr>
          <w:rStyle w:val="Cquestionpartlabelbold"/>
        </w:rPr>
        <w:t>)</w:t>
      </w:r>
      <w:r w:rsidRPr="00DB462F">
        <w:tab/>
      </w:r>
      <w:r w:rsidR="00214844" w:rsidRPr="00DB462F">
        <w:rPr>
          <w:rStyle w:val="Cmathsexpressions"/>
          <w:i/>
          <w:iCs/>
        </w:rPr>
        <w:t>x</w:t>
      </w:r>
      <w:r w:rsidR="00214844" w:rsidRPr="002232E7">
        <w:t xml:space="preserve"> </w:t>
      </w:r>
      <w:r>
        <w:t>where</w:t>
      </w:r>
      <w:r w:rsidR="00214844" w:rsidRPr="002232E7">
        <w:t xml:space="preserve"> </w:t>
      </w:r>
      <w:r w:rsidR="00214844" w:rsidRPr="00DB462F">
        <w:rPr>
          <w:rStyle w:val="Cmathsexpressions"/>
          <w:i/>
          <w:iCs/>
        </w:rPr>
        <w:t>y</w:t>
      </w:r>
      <w:r w:rsidR="00214844" w:rsidRPr="002232E7">
        <w:t xml:space="preserve"> = </w:t>
      </w:r>
      <w:r w:rsidR="00A36768">
        <w:t>5</w:t>
      </w:r>
      <w:r>
        <w:tab/>
      </w:r>
      <w:r>
        <w:tab/>
      </w:r>
      <w:r>
        <w:tab/>
      </w:r>
      <w:r>
        <w:tab/>
      </w:r>
      <w:r>
        <w:tab/>
      </w:r>
      <w:r w:rsidRPr="00DB462F">
        <w:rPr>
          <w:rStyle w:val="Cquestionpartlabelbold"/>
        </w:rPr>
        <w:t>(</w:t>
      </w:r>
      <w:r>
        <w:rPr>
          <w:rStyle w:val="Cquestionpartlabelbold"/>
        </w:rPr>
        <w:t>d</w:t>
      </w:r>
      <w:r w:rsidRPr="00DB462F">
        <w:rPr>
          <w:rStyle w:val="Cquestionpartlabelbold"/>
        </w:rPr>
        <w:t>)</w:t>
      </w:r>
      <w:r w:rsidR="008E7159">
        <w:t xml:space="preserve">  </w:t>
      </w:r>
      <w:r w:rsidRPr="00DB462F">
        <w:rPr>
          <w:rStyle w:val="Cmathsexpressions"/>
          <w:i/>
          <w:iCs/>
        </w:rPr>
        <w:t>x</w:t>
      </w:r>
      <w:r w:rsidRPr="002232E7">
        <w:t xml:space="preserve"> </w:t>
      </w:r>
      <w:r>
        <w:t>where</w:t>
      </w:r>
      <w:r w:rsidRPr="002232E7">
        <w:t xml:space="preserve"> </w:t>
      </w:r>
      <w:r w:rsidRPr="00DB462F">
        <w:rPr>
          <w:rStyle w:val="Cmathsexpressions"/>
          <w:i/>
          <w:iCs/>
        </w:rPr>
        <w:t>y</w:t>
      </w:r>
      <w:r w:rsidR="00A36768">
        <w:t xml:space="preserve"> = 3</w:t>
      </w:r>
    </w:p>
    <w:p w14:paraId="3BE7F1D1" w14:textId="77777777" w:rsidR="007C12E0" w:rsidRDefault="007C12E0" w:rsidP="00E41F96">
      <w:pPr>
        <w:pStyle w:val="Pquestiontextpartsa"/>
      </w:pPr>
    </w:p>
    <w:p w14:paraId="4C34C055" w14:textId="77777777" w:rsidR="007C12E0" w:rsidRPr="002232E7" w:rsidRDefault="007C12E0" w:rsidP="00E41F96">
      <w:pPr>
        <w:pStyle w:val="Pquestiontextpartsa"/>
      </w:pPr>
    </w:p>
    <w:p w14:paraId="2DDFAD73" w14:textId="30247F3B" w:rsidR="00E14832" w:rsidRDefault="00A36768" w:rsidP="000324CF">
      <w:pPr>
        <w:pStyle w:val="Pquestionheadingsx"/>
      </w:pPr>
      <w:r>
        <w:lastRenderedPageBreak/>
        <w:t xml:space="preserve">Question </w:t>
      </w:r>
      <w:r w:rsidR="004B73A9">
        <w:t>16</w:t>
      </w:r>
      <w:r w:rsidR="00DB462F" w:rsidRPr="00DB462F">
        <w:tab/>
      </w:r>
      <w:r w:rsidR="00F37229">
        <w:rPr>
          <w:rStyle w:val="Cmarkslabel"/>
        </w:rPr>
        <w:t>4</w:t>
      </w:r>
      <w:r w:rsidR="00E14832" w:rsidRPr="001B433F">
        <w:rPr>
          <w:rStyle w:val="Cmarkslabel"/>
        </w:rPr>
        <w:t xml:space="preserve"> marks</w:t>
      </w:r>
      <w:r w:rsidR="00DB462F" w:rsidRPr="00DB462F">
        <w:tab/>
      </w:r>
      <w:r w:rsidR="002859EE">
        <w:t>[7.</w:t>
      </w:r>
      <w:r w:rsidR="000324CF">
        <w:t>3</w:t>
      </w:r>
      <w:r w:rsidR="00E14832">
        <w:t>]</w:t>
      </w:r>
    </w:p>
    <w:p w14:paraId="3B4A4944" w14:textId="757E9F27" w:rsidR="00214844" w:rsidRDefault="00214844" w:rsidP="000324CF">
      <w:pPr>
        <w:pStyle w:val="Pquestiontextmainstem"/>
        <w:keepNext/>
      </w:pPr>
      <w:r w:rsidRPr="002232E7">
        <w:t>Solve</w:t>
      </w:r>
      <w:r w:rsidR="00E41F96">
        <w:t xml:space="preserve"> each of</w:t>
      </w:r>
      <w:r w:rsidRPr="002232E7">
        <w:t xml:space="preserve"> the</w:t>
      </w:r>
      <w:r w:rsidR="00E41F96">
        <w:t>se</w:t>
      </w:r>
      <w:r w:rsidRPr="002232E7">
        <w:t xml:space="preserve"> linear equations using algebra.</w:t>
      </w:r>
    </w:p>
    <w:p w14:paraId="6BE30145" w14:textId="03B3FFB5" w:rsidR="007C12E0" w:rsidRDefault="005E513F" w:rsidP="000324CF">
      <w:pPr>
        <w:pStyle w:val="Pquestiontextpartsa"/>
        <w:keepNext/>
      </w:pPr>
      <w:r w:rsidRPr="005E513F">
        <w:rPr>
          <w:rStyle w:val="Cquestionpartlabelbold"/>
        </w:rPr>
        <w:t>(a)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5E513F">
        <w:rPr>
          <w:rStyle w:val="Cquestionpartlabelbold"/>
        </w:rPr>
        <w:t>(b)</w:t>
      </w:r>
      <w:r>
        <w:rPr>
          <w:rStyle w:val="Cquestionpartlabelbold"/>
        </w:rPr>
        <w:br/>
      </w:r>
      <w:r w:rsidR="007C12E0">
        <w:rPr>
          <w:noProof/>
        </w:rPr>
        <w:drawing>
          <wp:inline distT="0" distB="0" distL="0" distR="0" wp14:anchorId="45C5A8E2" wp14:editId="4AECBF7E">
            <wp:extent cx="1266825" cy="18859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tab/>
      </w:r>
      <w:r>
        <w:tab/>
      </w:r>
      <w:r>
        <w:rPr>
          <w:noProof/>
        </w:rPr>
        <w:drawing>
          <wp:inline distT="0" distB="0" distL="0" distR="0" wp14:anchorId="6DB3670F" wp14:editId="168595E6">
            <wp:extent cx="1047750" cy="17526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FB828" w14:textId="3D14C47F" w:rsidR="00E14832" w:rsidRDefault="00F37229" w:rsidP="00E14832">
      <w:pPr>
        <w:pStyle w:val="Pquestionheadingsx"/>
      </w:pPr>
      <w:r>
        <w:t xml:space="preserve">Question </w:t>
      </w:r>
      <w:r w:rsidR="004B73A9">
        <w:t>17</w:t>
      </w:r>
      <w:r w:rsidR="00DB462F" w:rsidRPr="00DB462F">
        <w:tab/>
      </w:r>
      <w:r w:rsidR="00352672">
        <w:rPr>
          <w:rStyle w:val="Cmarkslabel"/>
        </w:rPr>
        <w:t>3</w:t>
      </w:r>
      <w:r w:rsidR="00E14832" w:rsidRPr="001B433F">
        <w:rPr>
          <w:rStyle w:val="Cmarkslabel"/>
        </w:rPr>
        <w:t xml:space="preserve"> marks</w:t>
      </w:r>
      <w:r w:rsidR="00DB462F" w:rsidRPr="00DB462F">
        <w:tab/>
      </w:r>
      <w:r w:rsidR="002859EE">
        <w:t>[7.</w:t>
      </w:r>
      <w:r w:rsidR="00352672">
        <w:t>2</w:t>
      </w:r>
      <w:r w:rsidR="00E14832">
        <w:t>]</w:t>
      </w:r>
    </w:p>
    <w:p w14:paraId="044E53B8" w14:textId="405971AC" w:rsidR="00214844" w:rsidRPr="002232E7" w:rsidRDefault="00EC5A58" w:rsidP="006275A9">
      <w:pPr>
        <w:pStyle w:val="Pquestiontextmainstem"/>
      </w:pPr>
      <w:r>
        <w:t>Mia</w:t>
      </w:r>
      <w:r w:rsidR="0046091B">
        <w:t xml:space="preserve"> buys a cup of coffee each week</w:t>
      </w:r>
      <w:r w:rsidR="00214844" w:rsidRPr="002232E7">
        <w:t xml:space="preserve">day morning. On two mornings </w:t>
      </w:r>
      <w:r>
        <w:t>s</w:t>
      </w:r>
      <w:r w:rsidR="00214844" w:rsidRPr="002232E7">
        <w:t xml:space="preserve">he also </w:t>
      </w:r>
      <w:r w:rsidR="00F877DC">
        <w:t>buys</w:t>
      </w:r>
      <w:r w:rsidR="00214844" w:rsidRPr="002232E7">
        <w:t xml:space="preserve"> a </w:t>
      </w:r>
      <w:r w:rsidR="00F877DC">
        <w:t>sandwich</w:t>
      </w:r>
      <w:r>
        <w:t xml:space="preserve"> for $4.50. Sh</w:t>
      </w:r>
      <w:r w:rsidR="00214844" w:rsidRPr="002232E7">
        <w:t xml:space="preserve">e spends a total of $26.50 for </w:t>
      </w:r>
      <w:r w:rsidR="00F877DC">
        <w:t xml:space="preserve">food and drink over </w:t>
      </w:r>
      <w:r w:rsidR="00214844" w:rsidRPr="002232E7">
        <w:t xml:space="preserve">the </w:t>
      </w:r>
      <w:r w:rsidR="00214844">
        <w:t>five</w:t>
      </w:r>
      <w:r w:rsidR="00214844" w:rsidRPr="002232E7">
        <w:t xml:space="preserve"> mornings. </w:t>
      </w:r>
    </w:p>
    <w:p w14:paraId="76F6C835" w14:textId="3C01389D" w:rsidR="003A3F13" w:rsidRPr="009324F3" w:rsidRDefault="003A3F13" w:rsidP="003A3F13">
      <w:pPr>
        <w:pStyle w:val="Pquestiontextpartsa"/>
      </w:pPr>
      <w:r w:rsidRPr="00C162D3">
        <w:rPr>
          <w:rStyle w:val="Cquestionpartlabelbold"/>
        </w:rPr>
        <w:t>(a)</w:t>
      </w:r>
      <w:r w:rsidRPr="009324F3">
        <w:tab/>
        <w:t xml:space="preserve">Write an </w:t>
      </w:r>
      <w:r w:rsidR="004B73A9">
        <w:t>equation</w:t>
      </w:r>
      <w:r w:rsidRPr="009324F3">
        <w:t xml:space="preserve"> to represent this statement.</w:t>
      </w:r>
    </w:p>
    <w:p w14:paraId="7486A528" w14:textId="77777777" w:rsidR="00F877DC" w:rsidRDefault="00F877DC" w:rsidP="00CE4657">
      <w:pPr>
        <w:pStyle w:val="Pquestiontextpartsa"/>
      </w:pPr>
    </w:p>
    <w:p w14:paraId="32E414B4" w14:textId="77777777" w:rsidR="00F877DC" w:rsidRDefault="00F877DC" w:rsidP="00CE4657">
      <w:pPr>
        <w:pStyle w:val="Pquestiontextpartsa"/>
      </w:pPr>
    </w:p>
    <w:p w14:paraId="6DB70B54" w14:textId="426AB7AA" w:rsidR="00C87BCA" w:rsidRPr="002232E7" w:rsidRDefault="00C87BCA" w:rsidP="00C87BCA">
      <w:pPr>
        <w:pStyle w:val="Pquestiontextpartsa"/>
      </w:pPr>
      <w:r w:rsidRPr="00C162D3">
        <w:rPr>
          <w:rStyle w:val="Cquestionpartlabelbold"/>
        </w:rPr>
        <w:t>(b)</w:t>
      </w:r>
      <w:r w:rsidRPr="009324F3">
        <w:tab/>
      </w:r>
      <w:r>
        <w:t xml:space="preserve">What is the cost of each </w:t>
      </w:r>
      <w:r w:rsidR="0046091B">
        <w:t xml:space="preserve">cup of </w:t>
      </w:r>
      <w:r>
        <w:t>coffee?</w:t>
      </w:r>
    </w:p>
    <w:p w14:paraId="72FB0A90" w14:textId="77777777" w:rsidR="00F877DC" w:rsidRDefault="00F877DC" w:rsidP="00CE4657">
      <w:pPr>
        <w:pStyle w:val="Pquestiontextpartsa"/>
      </w:pPr>
    </w:p>
    <w:p w14:paraId="23D139F7" w14:textId="77777777" w:rsidR="00F877DC" w:rsidRDefault="00F877DC" w:rsidP="00CE4657">
      <w:pPr>
        <w:pStyle w:val="Pquestiontextpartsa"/>
      </w:pPr>
    </w:p>
    <w:p w14:paraId="60C31E11" w14:textId="77777777" w:rsidR="000324CF" w:rsidRDefault="000324CF" w:rsidP="00CE4657">
      <w:pPr>
        <w:pStyle w:val="Pquestiontextpartsa"/>
      </w:pPr>
    </w:p>
    <w:p w14:paraId="38655B87" w14:textId="77777777" w:rsidR="000324CF" w:rsidRPr="00A61D11" w:rsidRDefault="000324CF" w:rsidP="00CE4657">
      <w:pPr>
        <w:pStyle w:val="Pquestiontextpartsa"/>
      </w:pPr>
    </w:p>
    <w:p w14:paraId="4DD58A74" w14:textId="56076A5F" w:rsidR="00214844" w:rsidRDefault="00214844" w:rsidP="00214844">
      <w:pPr>
        <w:pStyle w:val="Pquestionheadingsx"/>
      </w:pPr>
      <w:r>
        <w:t xml:space="preserve">Question </w:t>
      </w:r>
      <w:r w:rsidR="004B73A9">
        <w:t>18</w:t>
      </w:r>
      <w:r w:rsidR="00DB462F" w:rsidRPr="00DB462F">
        <w:tab/>
      </w:r>
      <w:r w:rsidR="004B73A9">
        <w:rPr>
          <w:rStyle w:val="Cmarkslabel"/>
        </w:rPr>
        <w:t>3</w:t>
      </w:r>
      <w:r w:rsidRPr="001B433F">
        <w:rPr>
          <w:rStyle w:val="Cmarkslabel"/>
        </w:rPr>
        <w:t xml:space="preserve"> marks</w:t>
      </w:r>
      <w:r w:rsidR="00DB462F" w:rsidRPr="00DB462F">
        <w:tab/>
      </w:r>
      <w:r>
        <w:t>[7.</w:t>
      </w:r>
      <w:r w:rsidR="00352672">
        <w:t>3</w:t>
      </w:r>
      <w:r>
        <w:t>]</w:t>
      </w:r>
    </w:p>
    <w:p w14:paraId="263821CF" w14:textId="23750C5B" w:rsidR="00352672" w:rsidRPr="002232E7" w:rsidRDefault="004B73A9" w:rsidP="006275A9">
      <w:pPr>
        <w:pStyle w:val="Pquestiontextmainstem"/>
      </w:pPr>
      <w:r>
        <w:t>Solve the following equation.</w:t>
      </w:r>
      <w:r w:rsidR="00352672" w:rsidRPr="002232E7">
        <w:t xml:space="preserve"> </w:t>
      </w:r>
    </w:p>
    <w:p w14:paraId="44D01A25" w14:textId="37084E83" w:rsidR="00F877DC" w:rsidRDefault="0048158B" w:rsidP="00DB462F">
      <w:pPr>
        <w:pStyle w:val="Pquestiontextpartsa"/>
      </w:pPr>
      <w:r>
        <w:rPr>
          <w:noProof/>
        </w:rPr>
        <w:drawing>
          <wp:inline distT="0" distB="0" distL="0" distR="0" wp14:anchorId="54B8BB19" wp14:editId="4DEEA12C">
            <wp:extent cx="2000250" cy="27908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7CF61" w14:textId="77777777" w:rsidR="000324CF" w:rsidRDefault="000324CF" w:rsidP="00DB462F">
      <w:pPr>
        <w:pStyle w:val="Pquestiontextpartsa"/>
      </w:pPr>
    </w:p>
    <w:p w14:paraId="2B7E17BA" w14:textId="146178D2" w:rsidR="00214844" w:rsidRDefault="00214844" w:rsidP="00214844">
      <w:pPr>
        <w:pStyle w:val="Pquestionheadingsx"/>
      </w:pPr>
      <w:r>
        <w:lastRenderedPageBreak/>
        <w:t xml:space="preserve">Question </w:t>
      </w:r>
      <w:r w:rsidR="004B73A9">
        <w:t>19</w:t>
      </w:r>
      <w:r w:rsidR="00DB462F" w:rsidRPr="00DB462F">
        <w:tab/>
      </w:r>
      <w:r w:rsidR="00352672">
        <w:rPr>
          <w:rStyle w:val="Cmarkslabel"/>
        </w:rPr>
        <w:t>6</w:t>
      </w:r>
      <w:r w:rsidRPr="001B433F">
        <w:rPr>
          <w:rStyle w:val="Cmarkslabel"/>
        </w:rPr>
        <w:t xml:space="preserve"> marks</w:t>
      </w:r>
      <w:r w:rsidR="00DB462F" w:rsidRPr="00DB462F">
        <w:tab/>
      </w:r>
      <w:r>
        <w:t>[7.</w:t>
      </w:r>
      <w:r w:rsidR="000120BA">
        <w:t>2</w:t>
      </w:r>
      <w:r>
        <w:t>]</w:t>
      </w:r>
    </w:p>
    <w:p w14:paraId="67E77E01" w14:textId="77777777" w:rsidR="00352672" w:rsidRPr="002232E7" w:rsidRDefault="00352672" w:rsidP="006275A9">
      <w:pPr>
        <w:pStyle w:val="Pquestiontextmainstem"/>
      </w:pPr>
      <w:r w:rsidRPr="002232E7">
        <w:t>Write the following statements as equations and then find the value of the unknown.</w:t>
      </w:r>
    </w:p>
    <w:p w14:paraId="5D8C93EE" w14:textId="2251E899" w:rsidR="00352672" w:rsidRPr="004B73A9" w:rsidRDefault="00DB462F" w:rsidP="004B73A9">
      <w:pPr>
        <w:pStyle w:val="Pquestiontextpartsa"/>
      </w:pPr>
      <w:r w:rsidRPr="00DB462F">
        <w:rPr>
          <w:rStyle w:val="Cquestionpartlabelbold"/>
        </w:rPr>
        <w:t>(a)</w:t>
      </w:r>
      <w:r w:rsidRPr="00DB462F">
        <w:tab/>
      </w:r>
      <w:r w:rsidR="004B73A9" w:rsidRPr="002A7CEF">
        <w:t xml:space="preserve">The sum of </w:t>
      </w:r>
      <w:r w:rsidR="004B73A9">
        <w:t>three</w:t>
      </w:r>
      <w:r w:rsidR="004B73A9" w:rsidRPr="002A7CEF">
        <w:t xml:space="preserve"> times a number and</w:t>
      </w:r>
      <w:r w:rsidR="004B73A9">
        <w:t xml:space="preserve"> one is ten. What is the number</w:t>
      </w:r>
      <w:r w:rsidR="00352672" w:rsidRPr="002232E7">
        <w:t>?</w:t>
      </w:r>
    </w:p>
    <w:p w14:paraId="7513F291" w14:textId="77777777" w:rsidR="00352672" w:rsidRDefault="00352672" w:rsidP="00DB462F">
      <w:pPr>
        <w:pStyle w:val="Pquestiontextmainstem"/>
      </w:pPr>
    </w:p>
    <w:p w14:paraId="4A7B0258" w14:textId="77777777" w:rsidR="0048158B" w:rsidRPr="002232E7" w:rsidRDefault="0048158B" w:rsidP="00DB462F">
      <w:pPr>
        <w:pStyle w:val="Pquestiontextmainstem"/>
      </w:pPr>
    </w:p>
    <w:p w14:paraId="194D8E1A" w14:textId="77777777" w:rsidR="00352672" w:rsidRDefault="00352672" w:rsidP="00DB462F">
      <w:pPr>
        <w:pStyle w:val="Pquestiontextmainstem"/>
      </w:pPr>
    </w:p>
    <w:p w14:paraId="4856E629" w14:textId="77777777" w:rsidR="000324CF" w:rsidRPr="002232E7" w:rsidRDefault="000324CF" w:rsidP="00DB462F">
      <w:pPr>
        <w:pStyle w:val="Pquestiontextmainstem"/>
      </w:pPr>
    </w:p>
    <w:p w14:paraId="4F5144CD" w14:textId="77777777" w:rsidR="00352672" w:rsidRPr="002232E7" w:rsidRDefault="00352672" w:rsidP="00DB462F">
      <w:pPr>
        <w:pStyle w:val="Pquestiontextmainstem"/>
      </w:pPr>
    </w:p>
    <w:p w14:paraId="7BC93FA4" w14:textId="3CF9ECF3" w:rsidR="00352672" w:rsidRDefault="00352672" w:rsidP="00DB462F">
      <w:pPr>
        <w:pStyle w:val="Pquestiontextpartsa"/>
      </w:pPr>
      <w:r w:rsidRPr="00DB462F">
        <w:rPr>
          <w:rStyle w:val="Cquestionpartlabelbold"/>
        </w:rPr>
        <w:t>(b)</w:t>
      </w:r>
      <w:r w:rsidR="00DB462F" w:rsidRPr="00DB462F">
        <w:tab/>
      </w:r>
      <w:r w:rsidR="004B73A9" w:rsidRPr="002A7CEF">
        <w:rPr>
          <w:szCs w:val="22"/>
        </w:rPr>
        <w:t>A number is doubled and then has six subtracted from it. The result is eight. What is the number?</w:t>
      </w:r>
    </w:p>
    <w:p w14:paraId="26A311C5" w14:textId="77777777" w:rsidR="00F877DC" w:rsidRDefault="00F877DC" w:rsidP="00DB462F">
      <w:pPr>
        <w:pStyle w:val="Pquestiontextpartsa"/>
      </w:pPr>
    </w:p>
    <w:p w14:paraId="58ED8164" w14:textId="77777777" w:rsidR="00F877DC" w:rsidRDefault="00F877DC" w:rsidP="00DB462F">
      <w:pPr>
        <w:pStyle w:val="Pquestiontextpartsa"/>
      </w:pPr>
    </w:p>
    <w:p w14:paraId="6C15CAD9" w14:textId="77777777" w:rsidR="0048158B" w:rsidRDefault="0048158B" w:rsidP="00DB462F">
      <w:pPr>
        <w:pStyle w:val="Pquestiontextpartsa"/>
      </w:pPr>
    </w:p>
    <w:p w14:paraId="2A89B677" w14:textId="77777777" w:rsidR="00F877DC" w:rsidRPr="002232E7" w:rsidRDefault="00F877DC" w:rsidP="00DB462F">
      <w:pPr>
        <w:pStyle w:val="Pquestiontextpartsa"/>
      </w:pPr>
    </w:p>
    <w:p w14:paraId="1F610FD7" w14:textId="5AD10442" w:rsidR="00214844" w:rsidRDefault="00214844" w:rsidP="00214844">
      <w:pPr>
        <w:pStyle w:val="Pquestionheadingsx"/>
      </w:pPr>
      <w:r>
        <w:t>Question 2</w:t>
      </w:r>
      <w:r w:rsidR="004B73A9">
        <w:t>0</w:t>
      </w:r>
      <w:r w:rsidR="00DB462F" w:rsidRPr="00DB462F">
        <w:tab/>
      </w:r>
      <w:r w:rsidR="000324CF">
        <w:rPr>
          <w:rStyle w:val="Cmarkslabel"/>
        </w:rPr>
        <w:t>2</w:t>
      </w:r>
      <w:r w:rsidRPr="001B433F">
        <w:rPr>
          <w:rStyle w:val="Cmarkslabel"/>
        </w:rPr>
        <w:t xml:space="preserve"> mark</w:t>
      </w:r>
      <w:r w:rsidR="000324CF">
        <w:rPr>
          <w:rStyle w:val="Cmarkslabel"/>
        </w:rPr>
        <w:t>s</w:t>
      </w:r>
      <w:r w:rsidR="00DB462F" w:rsidRPr="00DB462F">
        <w:tab/>
      </w:r>
      <w:r>
        <w:t>[7.</w:t>
      </w:r>
      <w:r w:rsidR="004B73A9">
        <w:t>4</w:t>
      </w:r>
      <w:r>
        <w:t>]</w:t>
      </w:r>
    </w:p>
    <w:p w14:paraId="0BFAB406" w14:textId="77777777" w:rsidR="00E75E40" w:rsidRDefault="00E75E40" w:rsidP="00E75E40">
      <w:pPr>
        <w:pStyle w:val="Pquestiontextmainstem"/>
      </w:pPr>
      <w:r w:rsidRPr="002232E7">
        <w:t xml:space="preserve">Use the diagram to calculate the value of </w:t>
      </w:r>
      <w:r w:rsidRPr="00DB462F">
        <w:rPr>
          <w:rStyle w:val="Cmathsexpressions"/>
          <w:i/>
          <w:iCs/>
        </w:rPr>
        <w:t>x</w:t>
      </w:r>
      <w:r w:rsidRPr="002232E7">
        <w:t>.</w:t>
      </w:r>
    </w:p>
    <w:p w14:paraId="6588B364" w14:textId="77777777" w:rsidR="000324CF" w:rsidRPr="002232E7" w:rsidRDefault="000324CF" w:rsidP="00E75E40">
      <w:pPr>
        <w:pStyle w:val="Pquestiontextmainstem"/>
      </w:pPr>
    </w:p>
    <w:p w14:paraId="2106DEE1" w14:textId="41D6B7FA" w:rsidR="004B73A9" w:rsidRDefault="004B73A9" w:rsidP="00C162D3">
      <w:pPr>
        <w:pStyle w:val="Pquestiontextmainstem"/>
        <w:rPr>
          <w:szCs w:val="22"/>
        </w:rPr>
      </w:pPr>
      <w:r>
        <w:rPr>
          <w:noProof/>
        </w:rPr>
        <w:drawing>
          <wp:inline distT="0" distB="0" distL="0" distR="0" wp14:anchorId="1A7C29A7" wp14:editId="37A4A18F">
            <wp:extent cx="2657475" cy="1666875"/>
            <wp:effectExtent l="0" t="0" r="9525" b="9525"/>
            <wp:docPr id="29" name="Picture 29" descr="PM8_SmB_7_06tf_R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PM8_SmB_7_06tf_RR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9D4CF1" w14:textId="77777777" w:rsidR="000324CF" w:rsidRPr="002A7CEF" w:rsidRDefault="000324CF" w:rsidP="00C162D3">
      <w:pPr>
        <w:pStyle w:val="Pquestiontextmainstem"/>
        <w:rPr>
          <w:szCs w:val="22"/>
        </w:rPr>
      </w:pPr>
    </w:p>
    <w:p w14:paraId="25AEDCFD" w14:textId="45E8E035" w:rsidR="00214844" w:rsidRDefault="00214844" w:rsidP="00214844">
      <w:pPr>
        <w:pStyle w:val="Pquestionheadingsx"/>
      </w:pPr>
      <w:r>
        <w:t xml:space="preserve">Question </w:t>
      </w:r>
      <w:r w:rsidR="00A36768">
        <w:t>2</w:t>
      </w:r>
      <w:r w:rsidR="00E75E40">
        <w:t>1</w:t>
      </w:r>
      <w:r w:rsidR="00DB462F" w:rsidRPr="00DB462F">
        <w:tab/>
      </w:r>
      <w:r w:rsidR="00E75E40">
        <w:rPr>
          <w:rStyle w:val="Cmarkslabel"/>
        </w:rPr>
        <w:t>3</w:t>
      </w:r>
      <w:r w:rsidRPr="001B433F">
        <w:rPr>
          <w:rStyle w:val="Cmarkslabel"/>
        </w:rPr>
        <w:t xml:space="preserve"> marks</w:t>
      </w:r>
      <w:r w:rsidR="00DB462F" w:rsidRPr="00DB462F">
        <w:tab/>
      </w:r>
      <w:r>
        <w:t>[7.</w:t>
      </w:r>
      <w:r w:rsidR="00352672">
        <w:t>4</w:t>
      </w:r>
      <w:r>
        <w:t>]</w:t>
      </w:r>
    </w:p>
    <w:p w14:paraId="242583F1" w14:textId="2863751A" w:rsidR="00352672" w:rsidRPr="002232E7" w:rsidRDefault="00E75E40" w:rsidP="006275A9">
      <w:pPr>
        <w:pStyle w:val="Pquestiontextmainstem"/>
      </w:pPr>
      <w:r w:rsidRPr="002A7CEF">
        <w:rPr>
          <w:szCs w:val="22"/>
        </w:rPr>
        <w:t>Complete the first line of working and then</w:t>
      </w:r>
      <w:r>
        <w:rPr>
          <w:szCs w:val="22"/>
        </w:rPr>
        <w:t xml:space="preserve"> complete the solution to the </w:t>
      </w:r>
      <w:r w:rsidRPr="002A7CEF">
        <w:rPr>
          <w:szCs w:val="22"/>
        </w:rPr>
        <w:t>equation.</w:t>
      </w:r>
    </w:p>
    <w:p w14:paraId="568A193D" w14:textId="346216E0" w:rsidR="00E75E40" w:rsidRDefault="0048158B" w:rsidP="00C162D3">
      <w:pPr>
        <w:pStyle w:val="Pquestiontextpartsa"/>
      </w:pPr>
      <w:r>
        <w:rPr>
          <w:noProof/>
        </w:rPr>
        <w:drawing>
          <wp:inline distT="0" distB="0" distL="0" distR="0" wp14:anchorId="3DF74A8F" wp14:editId="5ECB1CB8">
            <wp:extent cx="1419225" cy="103822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9"/>
                    <a:srcRect t="6034"/>
                    <a:stretch/>
                  </pic:blipFill>
                  <pic:spPr bwMode="auto">
                    <a:xfrm>
                      <a:off x="0" y="0"/>
                      <a:ext cx="1419225" cy="1038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          </w:t>
      </w:r>
    </w:p>
    <w:p w14:paraId="19E23B91" w14:textId="77777777" w:rsidR="00F877DC" w:rsidRDefault="00F877DC" w:rsidP="00DB462F">
      <w:pPr>
        <w:pStyle w:val="Pquestiontextmainstem"/>
      </w:pPr>
    </w:p>
    <w:p w14:paraId="5D590E8A" w14:textId="77777777" w:rsidR="009368AF" w:rsidRDefault="009368AF" w:rsidP="00DB462F">
      <w:pPr>
        <w:pStyle w:val="Pquestiontextpartsa"/>
      </w:pPr>
    </w:p>
    <w:p w14:paraId="3C8FB367" w14:textId="77777777" w:rsidR="009368AF" w:rsidRDefault="009368AF" w:rsidP="00DB462F">
      <w:pPr>
        <w:pStyle w:val="Pquestiontextpartsa"/>
      </w:pPr>
    </w:p>
    <w:p w14:paraId="709D81C7" w14:textId="77777777" w:rsidR="000324CF" w:rsidRPr="002232E7" w:rsidRDefault="000324CF" w:rsidP="00DB462F">
      <w:pPr>
        <w:pStyle w:val="Pquestiontextpartsa"/>
      </w:pPr>
    </w:p>
    <w:p w14:paraId="7D3904EA" w14:textId="6CA28F51" w:rsidR="00214844" w:rsidRDefault="00214844" w:rsidP="00214844">
      <w:pPr>
        <w:pStyle w:val="Pquestionheadingsx"/>
      </w:pPr>
      <w:r>
        <w:lastRenderedPageBreak/>
        <w:t xml:space="preserve">Question </w:t>
      </w:r>
      <w:r w:rsidR="00E75E40">
        <w:t>22</w:t>
      </w:r>
      <w:r w:rsidR="00DB462F" w:rsidRPr="00DB462F">
        <w:tab/>
      </w:r>
      <w:r w:rsidR="00E75E40">
        <w:rPr>
          <w:rStyle w:val="Cmarkslabel"/>
        </w:rPr>
        <w:t>3</w:t>
      </w:r>
      <w:r w:rsidRPr="001B433F">
        <w:rPr>
          <w:rStyle w:val="Cmarkslabel"/>
        </w:rPr>
        <w:t xml:space="preserve"> marks</w:t>
      </w:r>
      <w:r w:rsidR="00DB462F" w:rsidRPr="00DB462F">
        <w:tab/>
      </w:r>
      <w:r>
        <w:t>[7.</w:t>
      </w:r>
      <w:r w:rsidR="00352672">
        <w:t>4</w:t>
      </w:r>
      <w:r>
        <w:t>]</w:t>
      </w:r>
    </w:p>
    <w:p w14:paraId="2CAE4742" w14:textId="77777777" w:rsidR="00E75E40" w:rsidRDefault="00E75E40" w:rsidP="00DB462F">
      <w:pPr>
        <w:pStyle w:val="Pquestiontextmainstem"/>
        <w:rPr>
          <w:szCs w:val="22"/>
        </w:rPr>
      </w:pPr>
      <w:r w:rsidRPr="002A7CEF">
        <w:rPr>
          <w:szCs w:val="22"/>
        </w:rPr>
        <w:t xml:space="preserve">By drawing the lines </w:t>
      </w:r>
      <w:r w:rsidRPr="00C162D3">
        <w:rPr>
          <w:rStyle w:val="Cmathsexpressions"/>
          <w:i/>
          <w:iCs/>
        </w:rPr>
        <w:t>y</w:t>
      </w:r>
      <w:r w:rsidRPr="002A7CEF">
        <w:rPr>
          <w:szCs w:val="22"/>
        </w:rPr>
        <w:t xml:space="preserve"> = </w:t>
      </w:r>
      <w:r w:rsidRPr="00C162D3">
        <w:rPr>
          <w:rStyle w:val="Cmathsexpressions"/>
          <w:i/>
          <w:iCs/>
        </w:rPr>
        <w:t>x</w:t>
      </w:r>
      <w:r w:rsidRPr="002A7CEF">
        <w:rPr>
          <w:szCs w:val="22"/>
        </w:rPr>
        <w:t xml:space="preserve"> and </w:t>
      </w:r>
      <w:r w:rsidRPr="00C162D3">
        <w:rPr>
          <w:rStyle w:val="Cmathsexpressions"/>
          <w:i/>
          <w:iCs/>
        </w:rPr>
        <w:t>y</w:t>
      </w:r>
      <w:r w:rsidRPr="002A7CEF">
        <w:rPr>
          <w:szCs w:val="22"/>
        </w:rPr>
        <w:t xml:space="preserve"> = 2 − </w:t>
      </w:r>
      <w:r w:rsidRPr="00C162D3">
        <w:rPr>
          <w:rStyle w:val="Cmathsexpressions"/>
          <w:i/>
          <w:iCs/>
        </w:rPr>
        <w:t>x</w:t>
      </w:r>
      <w:r w:rsidRPr="002A7CEF">
        <w:rPr>
          <w:szCs w:val="22"/>
        </w:rPr>
        <w:t xml:space="preserve"> on the number plane below</w:t>
      </w:r>
      <w:r>
        <w:rPr>
          <w:szCs w:val="22"/>
        </w:rPr>
        <w:t>,</w:t>
      </w:r>
      <w:r w:rsidRPr="002A7CEF">
        <w:rPr>
          <w:szCs w:val="22"/>
        </w:rPr>
        <w:t xml:space="preserve"> use the point of intersection to solve the equation </w:t>
      </w:r>
      <w:r w:rsidRPr="00C162D3">
        <w:rPr>
          <w:rStyle w:val="Cmathsexpressions"/>
          <w:i/>
          <w:iCs/>
        </w:rPr>
        <w:t>x</w:t>
      </w:r>
      <w:r w:rsidRPr="002A7CEF">
        <w:rPr>
          <w:szCs w:val="22"/>
        </w:rPr>
        <w:t xml:space="preserve"> = 2 − </w:t>
      </w:r>
      <w:r w:rsidRPr="00C162D3">
        <w:rPr>
          <w:rStyle w:val="Cmathsexpressions"/>
          <w:i/>
          <w:iCs/>
        </w:rPr>
        <w:t>x</w:t>
      </w:r>
      <w:r w:rsidRPr="002A7CEF">
        <w:rPr>
          <w:szCs w:val="22"/>
        </w:rPr>
        <w:t>.</w:t>
      </w:r>
    </w:p>
    <w:p w14:paraId="2A2C9AC1" w14:textId="34F06D9E" w:rsidR="006275A9" w:rsidRPr="002232E7" w:rsidRDefault="006275A9" w:rsidP="00DB462F">
      <w:pPr>
        <w:pStyle w:val="Pquestiontextmainstem"/>
      </w:pPr>
      <w:r>
        <w:rPr>
          <w:noProof/>
        </w:rPr>
        <w:drawing>
          <wp:inline distT="0" distB="0" distL="0" distR="0" wp14:anchorId="727D83C3" wp14:editId="2CD07614">
            <wp:extent cx="2324100" cy="2238375"/>
            <wp:effectExtent l="0" t="0" r="0" b="9525"/>
            <wp:docPr id="20" name="Picture 20" descr="PM8_SmB_7_07ta_R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9" descr="PM8_SmB_7_07ta_RR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658F33" w14:textId="544EB561" w:rsidR="006275A9" w:rsidRPr="002232E7" w:rsidRDefault="006275A9" w:rsidP="00DB462F">
      <w:pPr>
        <w:pStyle w:val="Pquestiontextmainstem"/>
      </w:pPr>
    </w:p>
    <w:p w14:paraId="36923AA8" w14:textId="4E679584" w:rsidR="001B433F" w:rsidRDefault="001B433F" w:rsidP="001B433F">
      <w:pPr>
        <w:pStyle w:val="Psectionresults"/>
      </w:pPr>
      <w:r>
        <w:t xml:space="preserve">Short answer results: ___ / </w:t>
      </w:r>
      <w:r w:rsidR="00E75E40">
        <w:t>3</w:t>
      </w:r>
      <w:r w:rsidR="000324CF">
        <w:t>4</w:t>
      </w:r>
    </w:p>
    <w:p w14:paraId="22E10398" w14:textId="77777777" w:rsidR="001B433F" w:rsidRDefault="001B433F" w:rsidP="00E41473">
      <w:pPr>
        <w:pStyle w:val="Psectionheading"/>
      </w:pPr>
      <w:r>
        <w:t>Extended answer section</w:t>
      </w:r>
    </w:p>
    <w:p w14:paraId="149F3D13" w14:textId="07D1BCBC" w:rsidR="00253779" w:rsidRDefault="007A4898" w:rsidP="00253779">
      <w:pPr>
        <w:pStyle w:val="Pquestionheadingsx"/>
      </w:pPr>
      <w:r>
        <w:t xml:space="preserve">Question </w:t>
      </w:r>
      <w:r w:rsidR="00E75E40">
        <w:t>23</w:t>
      </w:r>
      <w:r w:rsidR="00DB462F" w:rsidRPr="00DB462F">
        <w:tab/>
      </w:r>
      <w:r w:rsidR="00E75E40">
        <w:rPr>
          <w:rStyle w:val="Cmarkslabel"/>
        </w:rPr>
        <w:t>7</w:t>
      </w:r>
      <w:r w:rsidR="00253779" w:rsidRPr="001B433F">
        <w:rPr>
          <w:rStyle w:val="Cmarkslabel"/>
        </w:rPr>
        <w:t xml:space="preserve"> marks</w:t>
      </w:r>
      <w:r w:rsidR="00DB462F" w:rsidRPr="00DB462F">
        <w:tab/>
      </w:r>
      <w:r w:rsidR="00352672">
        <w:t>[7.</w:t>
      </w:r>
      <w:r w:rsidR="00E75E40">
        <w:t>2</w:t>
      </w:r>
      <w:r w:rsidR="00352672">
        <w:t>, 7.</w:t>
      </w:r>
      <w:r w:rsidR="00E75E40">
        <w:t>3</w:t>
      </w:r>
      <w:r w:rsidR="00352672">
        <w:t>, 7.5]</w:t>
      </w:r>
    </w:p>
    <w:p w14:paraId="0948EAF7" w14:textId="77777777" w:rsidR="00E75E40" w:rsidRPr="002232E7" w:rsidRDefault="00E75E40" w:rsidP="00E75E40">
      <w:pPr>
        <w:pStyle w:val="Pquestiontextmainstem"/>
      </w:pPr>
      <w:r w:rsidRPr="002232E7">
        <w:t>A 5</w:t>
      </w:r>
      <w:r>
        <w:t xml:space="preserve"> </w:t>
      </w:r>
      <w:r w:rsidRPr="002232E7">
        <w:t>L bucket is filled to the top. It has a slow leak so that 500 mL of water leaks out every minute. The rate</w:t>
      </w:r>
      <w:r>
        <w:t xml:space="preserve"> of</w:t>
      </w:r>
      <w:r w:rsidRPr="002232E7">
        <w:t xml:space="preserve"> leakage is </w:t>
      </w:r>
      <w:r>
        <w:t>shown in</w:t>
      </w:r>
      <w:r w:rsidRPr="002232E7">
        <w:t xml:space="preserve"> the graph</w:t>
      </w:r>
      <w:r>
        <w:t>.</w:t>
      </w:r>
    </w:p>
    <w:p w14:paraId="4D6AC39F" w14:textId="77777777" w:rsidR="00E75E40" w:rsidRDefault="00E75E40" w:rsidP="00E75E40">
      <w:pPr>
        <w:pStyle w:val="Pquestiontextmainstem"/>
      </w:pPr>
      <w:r>
        <w:rPr>
          <w:noProof/>
        </w:rPr>
        <w:drawing>
          <wp:inline distT="0" distB="0" distL="0" distR="0" wp14:anchorId="58579254" wp14:editId="32957975">
            <wp:extent cx="2228850" cy="2076450"/>
            <wp:effectExtent l="0" t="0" r="0" b="0"/>
            <wp:docPr id="32" name="Picture 32" descr="PM8_SmB_7_09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8" descr="PM8_SmB_7_09ta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DFBDC5" w14:textId="77777777" w:rsidR="000324CF" w:rsidRPr="002232E7" w:rsidRDefault="000324CF" w:rsidP="00E75E40">
      <w:pPr>
        <w:pStyle w:val="Pquestiontextmainstem"/>
      </w:pPr>
    </w:p>
    <w:p w14:paraId="13DF85F4" w14:textId="77777777" w:rsidR="00E75E40" w:rsidRPr="002232E7" w:rsidRDefault="00E75E40" w:rsidP="00E75E40">
      <w:pPr>
        <w:pStyle w:val="Pquestiontextpartsa"/>
      </w:pPr>
      <w:r w:rsidRPr="00DB462F">
        <w:rPr>
          <w:rStyle w:val="Cquestionpartlabelbold"/>
        </w:rPr>
        <w:t>(a)</w:t>
      </w:r>
      <w:r w:rsidRPr="00DB462F">
        <w:tab/>
      </w:r>
      <w:r w:rsidRPr="002232E7">
        <w:t xml:space="preserve">How </w:t>
      </w:r>
      <w:r>
        <w:t>much time</w:t>
      </w:r>
      <w:r w:rsidRPr="002232E7">
        <w:t xml:space="preserve"> does it take for the bucket to empty?</w:t>
      </w:r>
    </w:p>
    <w:p w14:paraId="0122974B" w14:textId="77777777" w:rsidR="00E75E40" w:rsidRDefault="00E75E40" w:rsidP="00E75E40">
      <w:pPr>
        <w:pStyle w:val="Pquestiontextmainstem"/>
      </w:pPr>
    </w:p>
    <w:p w14:paraId="4436B63F" w14:textId="77777777" w:rsidR="0048158B" w:rsidRPr="002232E7" w:rsidRDefault="0048158B" w:rsidP="00E75E40">
      <w:pPr>
        <w:pStyle w:val="Pquestiontextmainstem"/>
      </w:pPr>
    </w:p>
    <w:p w14:paraId="0FB8B692" w14:textId="57A7EC5F" w:rsidR="00E75E40" w:rsidRPr="002232E7" w:rsidRDefault="00E75E40" w:rsidP="00E75E40">
      <w:pPr>
        <w:pStyle w:val="Pquestiontextpartsa"/>
      </w:pPr>
      <w:r w:rsidRPr="00DB462F">
        <w:rPr>
          <w:rStyle w:val="Cquestionpartlabelbold"/>
        </w:rPr>
        <w:t>(b)</w:t>
      </w:r>
      <w:r w:rsidRPr="00DB462F">
        <w:tab/>
      </w:r>
      <w:r w:rsidRPr="002232E7">
        <w:t>What does the point (0, 5000) represent?</w:t>
      </w:r>
    </w:p>
    <w:p w14:paraId="3C40C00A" w14:textId="77777777" w:rsidR="00E75E40" w:rsidRDefault="00E75E40" w:rsidP="00E75E40">
      <w:pPr>
        <w:pStyle w:val="Pquestiontextmainstem"/>
      </w:pPr>
    </w:p>
    <w:p w14:paraId="01FA6056" w14:textId="77777777" w:rsidR="0048158B" w:rsidRPr="002232E7" w:rsidRDefault="0048158B" w:rsidP="00E75E40">
      <w:pPr>
        <w:pStyle w:val="Pquestiontextmainstem"/>
      </w:pPr>
    </w:p>
    <w:p w14:paraId="1B141C49" w14:textId="3FF2EBCA" w:rsidR="00E75E40" w:rsidRPr="002232E7" w:rsidRDefault="00E75E40" w:rsidP="00E75E40">
      <w:pPr>
        <w:pStyle w:val="Pquestiontextpartsa"/>
      </w:pPr>
      <w:r w:rsidRPr="00DB462F">
        <w:rPr>
          <w:rStyle w:val="Cquestionpartlabelbold"/>
        </w:rPr>
        <w:t>(</w:t>
      </w:r>
      <w:r w:rsidR="004503EF">
        <w:rPr>
          <w:rStyle w:val="Cquestionpartlabelbold"/>
        </w:rPr>
        <w:t>c</w:t>
      </w:r>
      <w:r w:rsidRPr="00DB462F">
        <w:rPr>
          <w:rStyle w:val="Cquestionpartlabelbold"/>
        </w:rPr>
        <w:t>)</w:t>
      </w:r>
      <w:r w:rsidRPr="00DB462F">
        <w:tab/>
      </w:r>
      <w:r>
        <w:t>H</w:t>
      </w:r>
      <w:r w:rsidRPr="002232E7">
        <w:t xml:space="preserve">ow </w:t>
      </w:r>
      <w:r>
        <w:t>much time has passed</w:t>
      </w:r>
      <w:r w:rsidRPr="002232E7">
        <w:t xml:space="preserve"> </w:t>
      </w:r>
      <w:r>
        <w:t>when there is</w:t>
      </w:r>
      <w:r w:rsidRPr="002232E7">
        <w:t xml:space="preserve"> 3500 mL left in the bucket?</w:t>
      </w:r>
    </w:p>
    <w:p w14:paraId="7503D4B6" w14:textId="77777777" w:rsidR="00E75E40" w:rsidRDefault="00E75E40" w:rsidP="00E75E40">
      <w:pPr>
        <w:pStyle w:val="Pquestiontextmainstem"/>
      </w:pPr>
    </w:p>
    <w:p w14:paraId="7F3AE384" w14:textId="77777777" w:rsidR="0048158B" w:rsidRPr="002232E7" w:rsidRDefault="0048158B" w:rsidP="00E75E40">
      <w:pPr>
        <w:pStyle w:val="Pquestiontextmainstem"/>
      </w:pPr>
    </w:p>
    <w:p w14:paraId="2F043797" w14:textId="43E932FD" w:rsidR="00E75E40" w:rsidRPr="002232E7" w:rsidRDefault="00E75E40" w:rsidP="00E75E40">
      <w:pPr>
        <w:pStyle w:val="Pquestiontextpartsa"/>
      </w:pPr>
      <w:r w:rsidRPr="00DB462F">
        <w:rPr>
          <w:rStyle w:val="Cquestionpartlabelbold"/>
        </w:rPr>
        <w:lastRenderedPageBreak/>
        <w:t>(</w:t>
      </w:r>
      <w:r w:rsidR="004503EF">
        <w:rPr>
          <w:rStyle w:val="Cquestionpartlabelbold"/>
        </w:rPr>
        <w:t>d</w:t>
      </w:r>
      <w:r w:rsidRPr="00DB462F">
        <w:rPr>
          <w:rStyle w:val="Cquestionpartlabelbold"/>
        </w:rPr>
        <w:t>)</w:t>
      </w:r>
      <w:r w:rsidRPr="00DB462F">
        <w:tab/>
      </w:r>
      <w:r w:rsidRPr="002232E7">
        <w:t>How much water is left in the bucket after 4 minutes?</w:t>
      </w:r>
    </w:p>
    <w:p w14:paraId="4FD55DDE" w14:textId="77777777" w:rsidR="00E75E40" w:rsidRDefault="00E75E40" w:rsidP="00E75E40">
      <w:pPr>
        <w:pStyle w:val="Pquestiontextmainstem"/>
      </w:pPr>
    </w:p>
    <w:p w14:paraId="7D4E87B9" w14:textId="77777777" w:rsidR="0048158B" w:rsidRPr="002232E7" w:rsidRDefault="0048158B" w:rsidP="00E75E40">
      <w:pPr>
        <w:pStyle w:val="Pquestiontextmainstem"/>
      </w:pPr>
    </w:p>
    <w:p w14:paraId="477EE876" w14:textId="50BC82D8" w:rsidR="00E75E40" w:rsidRPr="002232E7" w:rsidRDefault="00E75E40" w:rsidP="00E75E40">
      <w:pPr>
        <w:pStyle w:val="Pquestiontextpartsa"/>
      </w:pPr>
      <w:r w:rsidRPr="00DB462F">
        <w:rPr>
          <w:rStyle w:val="Cquestionpartlabelbold"/>
        </w:rPr>
        <w:t>(</w:t>
      </w:r>
      <w:r w:rsidR="004503EF">
        <w:rPr>
          <w:rStyle w:val="Cquestionpartlabelbold"/>
        </w:rPr>
        <w:t>e</w:t>
      </w:r>
      <w:r w:rsidRPr="00DB462F">
        <w:rPr>
          <w:rStyle w:val="Cquestionpartlabelbold"/>
        </w:rPr>
        <w:t>)</w:t>
      </w:r>
      <w:r>
        <w:rPr>
          <w:rStyle w:val="Cquestionpartlabelbold"/>
        </w:rPr>
        <w:tab/>
      </w:r>
      <w:r w:rsidRPr="002232E7">
        <w:t>How much water is left after 7 minutes?</w:t>
      </w:r>
    </w:p>
    <w:p w14:paraId="6AA8D666" w14:textId="77777777" w:rsidR="00E75E40" w:rsidRDefault="00E75E40" w:rsidP="00E75E40">
      <w:pPr>
        <w:pStyle w:val="Pquestiontextmainstem"/>
      </w:pPr>
    </w:p>
    <w:p w14:paraId="48B9C529" w14:textId="77777777" w:rsidR="0048158B" w:rsidRDefault="0048158B" w:rsidP="00E75E40">
      <w:pPr>
        <w:pStyle w:val="Pquestiontextmainstem"/>
      </w:pPr>
    </w:p>
    <w:p w14:paraId="6A35F798" w14:textId="3D25C5A4" w:rsidR="00E75E40" w:rsidRPr="002232E7" w:rsidRDefault="00E75E40" w:rsidP="00E75E40">
      <w:pPr>
        <w:pStyle w:val="Pquestiontextpartsa"/>
      </w:pPr>
      <w:r w:rsidRPr="00DB462F">
        <w:rPr>
          <w:rStyle w:val="Cquestionpartlabelbold"/>
        </w:rPr>
        <w:t>(</w:t>
      </w:r>
      <w:r w:rsidR="004503EF">
        <w:rPr>
          <w:rStyle w:val="Cquestionpartlabelbold"/>
        </w:rPr>
        <w:t>f</w:t>
      </w:r>
      <w:r w:rsidRPr="00DB462F">
        <w:rPr>
          <w:rStyle w:val="Cquestionpartlabelbold"/>
        </w:rPr>
        <w:t>)</w:t>
      </w:r>
      <w:r w:rsidRPr="00DB462F">
        <w:tab/>
      </w:r>
      <w:r w:rsidRPr="002232E7">
        <w:t>How much water has leaked from the bucket after 8 minutes?</w:t>
      </w:r>
    </w:p>
    <w:p w14:paraId="33687BAE" w14:textId="77777777" w:rsidR="00E75E40" w:rsidRDefault="00E75E40" w:rsidP="00E75E40">
      <w:pPr>
        <w:pStyle w:val="Pquestiontextmainstem"/>
      </w:pPr>
    </w:p>
    <w:p w14:paraId="19CD9787" w14:textId="77777777" w:rsidR="0048158B" w:rsidRPr="002232E7" w:rsidRDefault="0048158B" w:rsidP="00E75E40">
      <w:pPr>
        <w:pStyle w:val="Pquestiontextmainstem"/>
      </w:pPr>
    </w:p>
    <w:p w14:paraId="4A5D868C" w14:textId="65F660CD" w:rsidR="00E75E40" w:rsidRPr="002232E7" w:rsidRDefault="00E75E40" w:rsidP="00E75E40">
      <w:pPr>
        <w:pStyle w:val="Pquestiontextpartsa"/>
      </w:pPr>
      <w:r w:rsidRPr="00DB462F">
        <w:rPr>
          <w:rStyle w:val="Cquestionpartlabelbold"/>
        </w:rPr>
        <w:t>(</w:t>
      </w:r>
      <w:r w:rsidR="004503EF">
        <w:rPr>
          <w:rStyle w:val="Cquestionpartlabelbold"/>
        </w:rPr>
        <w:t>g</w:t>
      </w:r>
      <w:r w:rsidRPr="00DB462F">
        <w:rPr>
          <w:rStyle w:val="Cquestionpartlabelbold"/>
        </w:rPr>
        <w:t>)</w:t>
      </w:r>
      <w:r>
        <w:rPr>
          <w:rStyle w:val="Cquestionpartlabelbold"/>
        </w:rPr>
        <w:tab/>
      </w:r>
      <w:r w:rsidRPr="002232E7">
        <w:t>Circle the correct equation for the graph.</w:t>
      </w:r>
    </w:p>
    <w:p w14:paraId="00FF7584" w14:textId="77777777" w:rsidR="00E75E40" w:rsidRPr="002232E7" w:rsidRDefault="00E75E40" w:rsidP="00E75E40">
      <w:pPr>
        <w:pStyle w:val="Pquestiontextmcqoptions"/>
      </w:pPr>
      <w:r w:rsidRPr="00DB462F">
        <w:rPr>
          <w:rStyle w:val="Cquestionpartlabelbold"/>
        </w:rPr>
        <w:t>A</w:t>
      </w:r>
      <w:r>
        <w:tab/>
      </w:r>
      <w:r w:rsidRPr="00DB462F">
        <w:rPr>
          <w:rStyle w:val="Cmathsexpressions"/>
          <w:i/>
          <w:iCs/>
        </w:rPr>
        <w:t>t</w:t>
      </w:r>
      <w:r w:rsidRPr="002232E7">
        <w:t xml:space="preserve"> = 500 − 5000</w:t>
      </w:r>
      <w:r w:rsidRPr="00DB462F">
        <w:rPr>
          <w:rStyle w:val="Cmathsexpressions"/>
          <w:i/>
          <w:iCs/>
        </w:rPr>
        <w:t>V</w:t>
      </w:r>
      <w:r w:rsidRPr="00DB462F">
        <w:tab/>
      </w:r>
      <w:r>
        <w:tab/>
      </w:r>
      <w:r w:rsidRPr="00DB462F">
        <w:rPr>
          <w:rStyle w:val="Cquestionpartlabelbold"/>
        </w:rPr>
        <w:t>B</w:t>
      </w:r>
      <w:r>
        <w:rPr>
          <w:rStyle w:val="Cmathsexpressions"/>
          <w:i/>
          <w:iCs/>
        </w:rPr>
        <w:tab/>
      </w:r>
      <w:r w:rsidRPr="00DB462F">
        <w:rPr>
          <w:rStyle w:val="Cmathsexpressions"/>
          <w:i/>
          <w:iCs/>
        </w:rPr>
        <w:t>t</w:t>
      </w:r>
      <w:r w:rsidRPr="002232E7">
        <w:t xml:space="preserve"> = 5000 − 500</w:t>
      </w:r>
      <w:r w:rsidRPr="00DB462F">
        <w:rPr>
          <w:rStyle w:val="Cmathsexpressions"/>
          <w:i/>
          <w:iCs/>
        </w:rPr>
        <w:t>V</w:t>
      </w:r>
      <w:r>
        <w:rPr>
          <w:rStyle w:val="Cmathsexpressions"/>
          <w:i/>
          <w:iCs/>
        </w:rPr>
        <w:tab/>
      </w:r>
      <w:r>
        <w:rPr>
          <w:rStyle w:val="Cmathsexpressions"/>
          <w:i/>
          <w:iCs/>
        </w:rPr>
        <w:tab/>
      </w:r>
      <w:r w:rsidRPr="00DB462F">
        <w:rPr>
          <w:rStyle w:val="Cquestionpartlabelbold"/>
        </w:rPr>
        <w:t>C</w:t>
      </w:r>
      <w:r>
        <w:rPr>
          <w:rStyle w:val="Cmathsexpressions"/>
          <w:i/>
          <w:iCs/>
        </w:rPr>
        <w:tab/>
      </w:r>
      <w:r w:rsidRPr="00DB462F">
        <w:rPr>
          <w:rStyle w:val="Cmathsexpressions"/>
          <w:i/>
          <w:iCs/>
        </w:rPr>
        <w:t>V</w:t>
      </w:r>
      <w:r w:rsidRPr="002232E7">
        <w:t xml:space="preserve"> = 500 − 5000</w:t>
      </w:r>
      <w:r w:rsidRPr="00DB462F">
        <w:rPr>
          <w:rStyle w:val="Cmathsexpressions"/>
          <w:i/>
          <w:iCs/>
        </w:rPr>
        <w:t>t</w:t>
      </w:r>
      <w:r w:rsidRPr="00DB462F">
        <w:tab/>
      </w:r>
      <w:r>
        <w:tab/>
      </w:r>
      <w:r w:rsidRPr="00DB462F">
        <w:rPr>
          <w:rStyle w:val="Cquestionpartlabelbold"/>
        </w:rPr>
        <w:t>D</w:t>
      </w:r>
      <w:r>
        <w:rPr>
          <w:rStyle w:val="Cmathsexpressions"/>
          <w:i/>
          <w:iCs/>
        </w:rPr>
        <w:tab/>
      </w:r>
      <w:r w:rsidRPr="00DB462F">
        <w:rPr>
          <w:rStyle w:val="Cmathsexpressions"/>
          <w:i/>
          <w:iCs/>
        </w:rPr>
        <w:t>V</w:t>
      </w:r>
      <w:r w:rsidRPr="002232E7">
        <w:t xml:space="preserve"> = 5000 − 500</w:t>
      </w:r>
      <w:r w:rsidRPr="00DB462F">
        <w:rPr>
          <w:rStyle w:val="Cmathsexpressions"/>
          <w:i/>
          <w:iCs/>
        </w:rPr>
        <w:t>t</w:t>
      </w:r>
    </w:p>
    <w:p w14:paraId="634BF575" w14:textId="77777777" w:rsidR="00E75E40" w:rsidRPr="002232E7" w:rsidRDefault="00E75E40" w:rsidP="00E75E40">
      <w:pPr>
        <w:pStyle w:val="Pquestiontextmainstem"/>
      </w:pPr>
    </w:p>
    <w:p w14:paraId="0CD97A29" w14:textId="080D8EC1" w:rsidR="001B433F" w:rsidRDefault="001B433F" w:rsidP="001B433F">
      <w:pPr>
        <w:pStyle w:val="Psectionresults"/>
      </w:pPr>
      <w:r>
        <w:t>E</w:t>
      </w:r>
      <w:r w:rsidR="00925D7A">
        <w:t>xtended answer results: ___ /</w:t>
      </w:r>
      <w:r w:rsidR="00EF0A79">
        <w:t xml:space="preserve"> </w:t>
      </w:r>
      <w:r w:rsidR="00E75E40">
        <w:t>7</w:t>
      </w:r>
    </w:p>
    <w:p w14:paraId="0E30328A" w14:textId="2D1583DA" w:rsidR="001B433F" w:rsidRDefault="007E7CDD" w:rsidP="001B433F">
      <w:pPr>
        <w:pStyle w:val="Psectionresults"/>
      </w:pPr>
      <w:r>
        <w:t xml:space="preserve">TOTAL test results: ___ / </w:t>
      </w:r>
      <w:r w:rsidR="000324CF">
        <w:t>50</w:t>
      </w:r>
    </w:p>
    <w:sectPr w:rsidR="001B433F" w:rsidSect="003C1799">
      <w:headerReference w:type="default" r:id="rId32"/>
      <w:footerReference w:type="default" r:id="rId33"/>
      <w:headerReference w:type="first" r:id="rId34"/>
      <w:footerReference w:type="first" r:id="rId35"/>
      <w:pgSz w:w="11906" w:h="16838" w:code="9"/>
      <w:pgMar w:top="1134" w:right="1021" w:bottom="1134" w:left="102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2E1F9EF" w14:textId="77777777" w:rsidR="006B38F0" w:rsidRDefault="006B38F0" w:rsidP="00B91E57">
      <w:r>
        <w:separator/>
      </w:r>
    </w:p>
  </w:endnote>
  <w:endnote w:type="continuationSeparator" w:id="0">
    <w:p w14:paraId="10271E6A" w14:textId="77777777" w:rsidR="006B38F0" w:rsidRDefault="006B38F0" w:rsidP="00B91E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23FC91D" w14:textId="77777777" w:rsidR="00DB462F" w:rsidRDefault="00DB462F" w:rsidP="00B91E57">
    <w:pPr>
      <w:pStyle w:val="Pfootertext"/>
    </w:pPr>
  </w:p>
  <w:p w14:paraId="64131F18" w14:textId="77777777" w:rsidR="00DB462F" w:rsidRPr="00B91E57" w:rsidRDefault="00DB462F" w:rsidP="00B91E57">
    <w:pPr>
      <w:pStyle w:val="Pfootertext"/>
      <w:rPr>
        <w:rStyle w:val="Cpagenumber"/>
      </w:rPr>
    </w:pPr>
    <w:r w:rsidRPr="008F0F1A">
      <w:t xml:space="preserve">Copyright © </w:t>
    </w:r>
    <w:r>
      <w:t xml:space="preserve">2017 </w:t>
    </w:r>
    <w:r w:rsidRPr="008F0F1A">
      <w:t>Pearson Australia (a division of Pearson Australia Group Pty Ltd)</w:t>
    </w:r>
    <w:r>
      <w:tab/>
      <w:t xml:space="preserve">Page </w:t>
    </w:r>
    <w:r w:rsidRPr="00AA7ED5">
      <w:fldChar w:fldCharType="begin"/>
    </w:r>
    <w:r w:rsidRPr="00AA7ED5">
      <w:instrText xml:space="preserve"> PAGE   \* MERGEFORMAT </w:instrText>
    </w:r>
    <w:r w:rsidRPr="00AA7ED5">
      <w:fldChar w:fldCharType="separate"/>
    </w:r>
    <w:r w:rsidR="008E7159">
      <w:rPr>
        <w:noProof/>
      </w:rPr>
      <w:t>2</w:t>
    </w:r>
    <w:r w:rsidRPr="00AA7ED5"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6283970" w14:textId="77777777" w:rsidR="00DB462F" w:rsidRDefault="00DB462F" w:rsidP="00A8741D">
    <w:pPr>
      <w:pStyle w:val="Pfootertext"/>
    </w:pPr>
  </w:p>
  <w:p w14:paraId="003084DD" w14:textId="77777777" w:rsidR="00DB462F" w:rsidRPr="00A8741D" w:rsidRDefault="00DB462F" w:rsidP="00A8741D">
    <w:pPr>
      <w:pStyle w:val="Pfootertext"/>
      <w:rPr>
        <w:b/>
        <w:sz w:val="18"/>
      </w:rPr>
    </w:pPr>
    <w:r w:rsidRPr="008F0F1A">
      <w:t xml:space="preserve">Copyright © </w:t>
    </w:r>
    <w:r>
      <w:t xml:space="preserve">2017 </w:t>
    </w:r>
    <w:r w:rsidRPr="008F0F1A">
      <w:t>Pearson Australia (a division of Pearson Australia Group Pty Ltd)</w:t>
    </w:r>
    <w:r>
      <w:tab/>
      <w:t xml:space="preserve">Page </w:t>
    </w:r>
    <w:r w:rsidRPr="00AA7ED5">
      <w:fldChar w:fldCharType="begin"/>
    </w:r>
    <w:r w:rsidRPr="00AA7ED5">
      <w:instrText xml:space="preserve"> PAGE   \* MERGEFORMAT </w:instrText>
    </w:r>
    <w:r w:rsidRPr="00AA7ED5">
      <w:fldChar w:fldCharType="separate"/>
    </w:r>
    <w:r w:rsidR="008E7159">
      <w:rPr>
        <w:noProof/>
      </w:rPr>
      <w:t>1</w:t>
    </w:r>
    <w:r w:rsidRPr="00AA7ED5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8A18DFE" w14:textId="77777777" w:rsidR="006B38F0" w:rsidRDefault="006B38F0" w:rsidP="00B91E57">
      <w:r>
        <w:separator/>
      </w:r>
    </w:p>
  </w:footnote>
  <w:footnote w:type="continuationSeparator" w:id="0">
    <w:p w14:paraId="54690454" w14:textId="77777777" w:rsidR="006B38F0" w:rsidRDefault="006B38F0" w:rsidP="00B91E5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8D1F19" w14:textId="064CE561" w:rsidR="00DB462F" w:rsidRPr="00620B2F" w:rsidRDefault="00620B2F" w:rsidP="00620B2F">
    <w:pPr>
      <w:pStyle w:val="Pheadertext"/>
    </w:pPr>
    <w:r>
      <w:t>Pearson Mathematics 8    Linear equations — Test D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66F0DD" w14:textId="77777777" w:rsidR="00620B2F" w:rsidRDefault="00620B2F" w:rsidP="00620B2F">
    <w:pPr>
      <w:pStyle w:val="Pheadertext"/>
    </w:pPr>
    <w:r>
      <w:t>Pearson Mathematics 8</w:t>
    </w:r>
    <w:r>
      <w:tab/>
      <w:t xml:space="preserve">Name: </w:t>
    </w:r>
    <w:r>
      <w:tab/>
    </w:r>
  </w:p>
  <w:p w14:paraId="48CD4713" w14:textId="149EF72D" w:rsidR="00DB462F" w:rsidRPr="00620B2F" w:rsidRDefault="00620B2F" w:rsidP="00620B2F">
    <w:pPr>
      <w:pStyle w:val="Pheadertext"/>
    </w:pPr>
    <w:r>
      <w:t>Linear equations — Test D</w:t>
    </w:r>
    <w:r>
      <w:tab/>
      <w:t xml:space="preserve">Class: </w:t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5B3762"/>
    <w:multiLevelType w:val="hybridMultilevel"/>
    <w:tmpl w:val="C14E87BC"/>
    <w:lvl w:ilvl="0" w:tplc="20D6A5B8">
      <w:start w:val="1"/>
      <w:numFmt w:val="lowerLetter"/>
      <w:lvlText w:val="(%1)"/>
      <w:lvlJc w:val="left"/>
      <w:pPr>
        <w:ind w:left="720" w:hanging="360"/>
      </w:pPr>
      <w:rPr>
        <w:rFonts w:cs="Times New Roman"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34AB3CC5"/>
    <w:multiLevelType w:val="hybridMultilevel"/>
    <w:tmpl w:val="D5024A28"/>
    <w:lvl w:ilvl="0" w:tplc="5E7C362E">
      <w:start w:val="1"/>
      <w:numFmt w:val="bulle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5B04D20"/>
    <w:multiLevelType w:val="multilevel"/>
    <w:tmpl w:val="F0BE726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1">
      <w:start w:val="1"/>
      <w:numFmt w:val="lowerLetter"/>
      <w:lvlText w:val="%2"/>
      <w:lvlJc w:val="left"/>
      <w:pPr>
        <w:tabs>
          <w:tab w:val="num" w:pos="1134"/>
        </w:tabs>
        <w:ind w:left="1134" w:hanging="567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lowerRoman"/>
      <w:lvlText w:val="%3) "/>
      <w:lvlJc w:val="left"/>
      <w:pPr>
        <w:tabs>
          <w:tab w:val="num" w:pos="1571"/>
        </w:tabs>
        <w:ind w:left="1134" w:hanging="283"/>
      </w:pPr>
    </w:lvl>
    <w:lvl w:ilvl="3">
      <w:start w:val="1"/>
      <w:numFmt w:val="decimal"/>
      <w:lvlText w:val="%4"/>
      <w:lvlJc w:val="left"/>
      <w:pPr>
        <w:tabs>
          <w:tab w:val="num" w:pos="2520"/>
        </w:tabs>
        <w:ind w:left="2160" w:firstLine="0"/>
      </w:pPr>
      <w:rPr>
        <w:rFonts w:ascii="Times New Roman" w:hAnsi="Times New Roman" w:hint="default"/>
        <w:b w:val="0"/>
        <w:i w:val="0"/>
        <w:sz w:val="24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ascii="Times New Roman" w:hAnsi="Times New Roman" w:hint="default"/>
        <w:b w:val="0"/>
        <w:i w:val="0"/>
        <w:sz w:val="24"/>
      </w:rPr>
    </w:lvl>
    <w:lvl w:ilvl="6">
      <w:start w:val="1"/>
      <w:numFmt w:val="lowerRoman"/>
      <w:lvlText w:val="(%7)"/>
      <w:lvlJc w:val="left"/>
      <w:pPr>
        <w:tabs>
          <w:tab w:val="num" w:pos="5040"/>
        </w:tabs>
        <w:ind w:left="4320" w:firstLine="0"/>
      </w:pPr>
      <w:rPr>
        <w:rFonts w:ascii="Times New Roman" w:hAnsi="Times New Roman" w:hint="default"/>
        <w:b w:val="0"/>
        <w:i w:val="0"/>
        <w:sz w:val="24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ascii="Times New Roman" w:hAnsi="Times New Roman" w:hint="default"/>
        <w:b w:val="0"/>
        <w:i w:val="0"/>
        <w:sz w:val="24"/>
      </w:rPr>
    </w:lvl>
    <w:lvl w:ilvl="8">
      <w:start w:val="1"/>
      <w:numFmt w:val="lowerRoman"/>
      <w:lvlText w:val="(%9)"/>
      <w:lvlJc w:val="left"/>
      <w:pPr>
        <w:tabs>
          <w:tab w:val="num" w:pos="6480"/>
        </w:tabs>
        <w:ind w:left="5760" w:firstLine="0"/>
      </w:pPr>
      <w:rPr>
        <w:rFonts w:ascii="Times New Roman" w:hAnsi="Times New Roman" w:hint="default"/>
        <w:b w:val="0"/>
        <w:i w:val="0"/>
        <w:sz w:val="24"/>
      </w:rPr>
    </w:lvl>
  </w:abstractNum>
  <w:abstractNum w:abstractNumId="3">
    <w:nsid w:val="5930460B"/>
    <w:multiLevelType w:val="hybridMultilevel"/>
    <w:tmpl w:val="CE54FAF8"/>
    <w:lvl w:ilvl="0" w:tplc="7A46A904">
      <w:start w:val="1"/>
      <w:numFmt w:val="lowerLetter"/>
      <w:lvlText w:val="(%1)"/>
      <w:lvlJc w:val="left"/>
      <w:pPr>
        <w:ind w:left="720" w:hanging="360"/>
      </w:pPr>
      <w:rPr>
        <w:rFonts w:cs="Times New Roman"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71E93AE2"/>
    <w:multiLevelType w:val="hybridMultilevel"/>
    <w:tmpl w:val="72EEB17E"/>
    <w:lvl w:ilvl="0" w:tplc="04B8745C">
      <w:start w:val="10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1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1E57"/>
    <w:rsid w:val="00010686"/>
    <w:rsid w:val="000120BA"/>
    <w:rsid w:val="000135C2"/>
    <w:rsid w:val="00017D54"/>
    <w:rsid w:val="000324CF"/>
    <w:rsid w:val="0003306F"/>
    <w:rsid w:val="00033C5C"/>
    <w:rsid w:val="00035F65"/>
    <w:rsid w:val="000407AC"/>
    <w:rsid w:val="00052D5F"/>
    <w:rsid w:val="00057492"/>
    <w:rsid w:val="00062A9B"/>
    <w:rsid w:val="00062B27"/>
    <w:rsid w:val="0006481A"/>
    <w:rsid w:val="00064993"/>
    <w:rsid w:val="00066722"/>
    <w:rsid w:val="00070EEB"/>
    <w:rsid w:val="00076BF9"/>
    <w:rsid w:val="00082AD0"/>
    <w:rsid w:val="00090B15"/>
    <w:rsid w:val="00094B98"/>
    <w:rsid w:val="000B0418"/>
    <w:rsid w:val="000C4CB1"/>
    <w:rsid w:val="000C6C56"/>
    <w:rsid w:val="000C7351"/>
    <w:rsid w:val="000E41BA"/>
    <w:rsid w:val="000E6491"/>
    <w:rsid w:val="000F52E2"/>
    <w:rsid w:val="00114E72"/>
    <w:rsid w:val="00121EAB"/>
    <w:rsid w:val="001249D4"/>
    <w:rsid w:val="00133398"/>
    <w:rsid w:val="00136289"/>
    <w:rsid w:val="00146626"/>
    <w:rsid w:val="001468BE"/>
    <w:rsid w:val="00153C7C"/>
    <w:rsid w:val="00155BFD"/>
    <w:rsid w:val="001605F8"/>
    <w:rsid w:val="00160C54"/>
    <w:rsid w:val="001771B4"/>
    <w:rsid w:val="00180D86"/>
    <w:rsid w:val="0019736D"/>
    <w:rsid w:val="001B433F"/>
    <w:rsid w:val="001C4910"/>
    <w:rsid w:val="001C4DB3"/>
    <w:rsid w:val="001D605B"/>
    <w:rsid w:val="001F0763"/>
    <w:rsid w:val="001F0A91"/>
    <w:rsid w:val="001F3755"/>
    <w:rsid w:val="001F3D5E"/>
    <w:rsid w:val="00205ABB"/>
    <w:rsid w:val="00214844"/>
    <w:rsid w:val="002217BE"/>
    <w:rsid w:val="00223001"/>
    <w:rsid w:val="00243568"/>
    <w:rsid w:val="002509BC"/>
    <w:rsid w:val="00253779"/>
    <w:rsid w:val="002566CE"/>
    <w:rsid w:val="002635BA"/>
    <w:rsid w:val="002859EE"/>
    <w:rsid w:val="00290260"/>
    <w:rsid w:val="0029660A"/>
    <w:rsid w:val="0029665F"/>
    <w:rsid w:val="002A5A10"/>
    <w:rsid w:val="002A61AB"/>
    <w:rsid w:val="002B09D1"/>
    <w:rsid w:val="002B35B8"/>
    <w:rsid w:val="002B3763"/>
    <w:rsid w:val="002C0D5B"/>
    <w:rsid w:val="002C3C99"/>
    <w:rsid w:val="002C5286"/>
    <w:rsid w:val="002D2E83"/>
    <w:rsid w:val="002D3853"/>
    <w:rsid w:val="002D760B"/>
    <w:rsid w:val="002E0784"/>
    <w:rsid w:val="002E154B"/>
    <w:rsid w:val="002E6F85"/>
    <w:rsid w:val="00307A48"/>
    <w:rsid w:val="00307F32"/>
    <w:rsid w:val="00323197"/>
    <w:rsid w:val="00323AB7"/>
    <w:rsid w:val="0033437B"/>
    <w:rsid w:val="00334607"/>
    <w:rsid w:val="00335B72"/>
    <w:rsid w:val="00336548"/>
    <w:rsid w:val="00345684"/>
    <w:rsid w:val="003469A6"/>
    <w:rsid w:val="00352672"/>
    <w:rsid w:val="003606B8"/>
    <w:rsid w:val="003618B8"/>
    <w:rsid w:val="003624C0"/>
    <w:rsid w:val="00362685"/>
    <w:rsid w:val="00363DAC"/>
    <w:rsid w:val="003649A6"/>
    <w:rsid w:val="0036586D"/>
    <w:rsid w:val="00370264"/>
    <w:rsid w:val="00374306"/>
    <w:rsid w:val="00376745"/>
    <w:rsid w:val="00380A2D"/>
    <w:rsid w:val="00383C06"/>
    <w:rsid w:val="00384BC4"/>
    <w:rsid w:val="0039270F"/>
    <w:rsid w:val="00393ADE"/>
    <w:rsid w:val="003A3F13"/>
    <w:rsid w:val="003A6EA1"/>
    <w:rsid w:val="003B3BBF"/>
    <w:rsid w:val="003B736C"/>
    <w:rsid w:val="003C1799"/>
    <w:rsid w:val="003C445D"/>
    <w:rsid w:val="003D2F2C"/>
    <w:rsid w:val="003E3349"/>
    <w:rsid w:val="003E7772"/>
    <w:rsid w:val="003F7CC3"/>
    <w:rsid w:val="00404901"/>
    <w:rsid w:val="004066D1"/>
    <w:rsid w:val="00411DD1"/>
    <w:rsid w:val="00412093"/>
    <w:rsid w:val="00413A15"/>
    <w:rsid w:val="004161B6"/>
    <w:rsid w:val="00420B07"/>
    <w:rsid w:val="0043227F"/>
    <w:rsid w:val="0044226E"/>
    <w:rsid w:val="00444A37"/>
    <w:rsid w:val="004503EF"/>
    <w:rsid w:val="00452041"/>
    <w:rsid w:val="00456CE0"/>
    <w:rsid w:val="00457310"/>
    <w:rsid w:val="0046091B"/>
    <w:rsid w:val="0046226B"/>
    <w:rsid w:val="00464A71"/>
    <w:rsid w:val="00472CCA"/>
    <w:rsid w:val="0048158B"/>
    <w:rsid w:val="0048344D"/>
    <w:rsid w:val="00485A37"/>
    <w:rsid w:val="004A1C99"/>
    <w:rsid w:val="004A3B6B"/>
    <w:rsid w:val="004A5DD5"/>
    <w:rsid w:val="004B55DB"/>
    <w:rsid w:val="004B73A9"/>
    <w:rsid w:val="004C23FF"/>
    <w:rsid w:val="004C36D5"/>
    <w:rsid w:val="004C5E1E"/>
    <w:rsid w:val="004D01B5"/>
    <w:rsid w:val="004D24DE"/>
    <w:rsid w:val="004D3645"/>
    <w:rsid w:val="004E4172"/>
    <w:rsid w:val="004F03F0"/>
    <w:rsid w:val="004F5839"/>
    <w:rsid w:val="004F59F5"/>
    <w:rsid w:val="005067E7"/>
    <w:rsid w:val="0052478A"/>
    <w:rsid w:val="0052656A"/>
    <w:rsid w:val="00530D78"/>
    <w:rsid w:val="00535E59"/>
    <w:rsid w:val="005360E2"/>
    <w:rsid w:val="005409C8"/>
    <w:rsid w:val="00546783"/>
    <w:rsid w:val="005501F0"/>
    <w:rsid w:val="00554ECF"/>
    <w:rsid w:val="00561C8E"/>
    <w:rsid w:val="00564139"/>
    <w:rsid w:val="005644F4"/>
    <w:rsid w:val="005649D1"/>
    <w:rsid w:val="005665F4"/>
    <w:rsid w:val="00567CE7"/>
    <w:rsid w:val="00571F02"/>
    <w:rsid w:val="00582BD5"/>
    <w:rsid w:val="005858FD"/>
    <w:rsid w:val="0059291C"/>
    <w:rsid w:val="005A07A0"/>
    <w:rsid w:val="005A4902"/>
    <w:rsid w:val="005A67C8"/>
    <w:rsid w:val="005A6C19"/>
    <w:rsid w:val="005B5208"/>
    <w:rsid w:val="005C1799"/>
    <w:rsid w:val="005C2DB7"/>
    <w:rsid w:val="005C6EE5"/>
    <w:rsid w:val="005E513F"/>
    <w:rsid w:val="00604D55"/>
    <w:rsid w:val="00606690"/>
    <w:rsid w:val="0060765D"/>
    <w:rsid w:val="00607F60"/>
    <w:rsid w:val="00617BEA"/>
    <w:rsid w:val="00620B2F"/>
    <w:rsid w:val="006275A9"/>
    <w:rsid w:val="006315DD"/>
    <w:rsid w:val="00665AA1"/>
    <w:rsid w:val="0066782B"/>
    <w:rsid w:val="00673CFA"/>
    <w:rsid w:val="00674B67"/>
    <w:rsid w:val="0068775E"/>
    <w:rsid w:val="006B2901"/>
    <w:rsid w:val="006B2DF9"/>
    <w:rsid w:val="006B38F0"/>
    <w:rsid w:val="006C4B2F"/>
    <w:rsid w:val="006D2264"/>
    <w:rsid w:val="006D6A33"/>
    <w:rsid w:val="006D6A60"/>
    <w:rsid w:val="006D6B75"/>
    <w:rsid w:val="006E1FF2"/>
    <w:rsid w:val="006E28FE"/>
    <w:rsid w:val="006E6CBD"/>
    <w:rsid w:val="006E7B52"/>
    <w:rsid w:val="006F2BB6"/>
    <w:rsid w:val="006F48EB"/>
    <w:rsid w:val="006F4CE2"/>
    <w:rsid w:val="007004F4"/>
    <w:rsid w:val="0070464D"/>
    <w:rsid w:val="00713EAF"/>
    <w:rsid w:val="00715815"/>
    <w:rsid w:val="00722B45"/>
    <w:rsid w:val="007313E8"/>
    <w:rsid w:val="00732B3C"/>
    <w:rsid w:val="00742C46"/>
    <w:rsid w:val="007701CE"/>
    <w:rsid w:val="007721B9"/>
    <w:rsid w:val="00775F8D"/>
    <w:rsid w:val="00781345"/>
    <w:rsid w:val="00796A94"/>
    <w:rsid w:val="007A1A60"/>
    <w:rsid w:val="007A2893"/>
    <w:rsid w:val="007A4898"/>
    <w:rsid w:val="007B7545"/>
    <w:rsid w:val="007C05E1"/>
    <w:rsid w:val="007C12E0"/>
    <w:rsid w:val="007C3B15"/>
    <w:rsid w:val="007D4058"/>
    <w:rsid w:val="007E7CDD"/>
    <w:rsid w:val="007F3014"/>
    <w:rsid w:val="007F5BDD"/>
    <w:rsid w:val="00801C4F"/>
    <w:rsid w:val="00814B1B"/>
    <w:rsid w:val="00817AEB"/>
    <w:rsid w:val="008226DD"/>
    <w:rsid w:val="00823BB8"/>
    <w:rsid w:val="008266C5"/>
    <w:rsid w:val="00842378"/>
    <w:rsid w:val="0084343B"/>
    <w:rsid w:val="008453BA"/>
    <w:rsid w:val="00851029"/>
    <w:rsid w:val="0085608B"/>
    <w:rsid w:val="00861454"/>
    <w:rsid w:val="00872A57"/>
    <w:rsid w:val="00883D65"/>
    <w:rsid w:val="008851EA"/>
    <w:rsid w:val="00887F5C"/>
    <w:rsid w:val="008A06F7"/>
    <w:rsid w:val="008A2708"/>
    <w:rsid w:val="008A4D40"/>
    <w:rsid w:val="008B5DC2"/>
    <w:rsid w:val="008B637E"/>
    <w:rsid w:val="008C44CE"/>
    <w:rsid w:val="008D2852"/>
    <w:rsid w:val="008D3E39"/>
    <w:rsid w:val="008D7F3B"/>
    <w:rsid w:val="008E3A48"/>
    <w:rsid w:val="008E7159"/>
    <w:rsid w:val="008F07E6"/>
    <w:rsid w:val="008F0DDC"/>
    <w:rsid w:val="008F0EC6"/>
    <w:rsid w:val="009023C1"/>
    <w:rsid w:val="00913906"/>
    <w:rsid w:val="0091733C"/>
    <w:rsid w:val="00925D7A"/>
    <w:rsid w:val="0092625F"/>
    <w:rsid w:val="009303E1"/>
    <w:rsid w:val="00934CAB"/>
    <w:rsid w:val="00935B41"/>
    <w:rsid w:val="009368AF"/>
    <w:rsid w:val="0093734D"/>
    <w:rsid w:val="009437F9"/>
    <w:rsid w:val="009461B8"/>
    <w:rsid w:val="00950FFA"/>
    <w:rsid w:val="00962392"/>
    <w:rsid w:val="00976642"/>
    <w:rsid w:val="009841D7"/>
    <w:rsid w:val="009A0ED7"/>
    <w:rsid w:val="009A60A9"/>
    <w:rsid w:val="009A776D"/>
    <w:rsid w:val="009B7E52"/>
    <w:rsid w:val="009C1F04"/>
    <w:rsid w:val="009C3377"/>
    <w:rsid w:val="009D03D9"/>
    <w:rsid w:val="009D185F"/>
    <w:rsid w:val="009F23AD"/>
    <w:rsid w:val="009F2FC5"/>
    <w:rsid w:val="00A011F0"/>
    <w:rsid w:val="00A04B72"/>
    <w:rsid w:val="00A06AAC"/>
    <w:rsid w:val="00A215AF"/>
    <w:rsid w:val="00A23D25"/>
    <w:rsid w:val="00A35659"/>
    <w:rsid w:val="00A36768"/>
    <w:rsid w:val="00A37631"/>
    <w:rsid w:val="00A406B8"/>
    <w:rsid w:val="00A450C7"/>
    <w:rsid w:val="00A5299B"/>
    <w:rsid w:val="00A5789D"/>
    <w:rsid w:val="00A609BB"/>
    <w:rsid w:val="00A61D4A"/>
    <w:rsid w:val="00A66E55"/>
    <w:rsid w:val="00A74962"/>
    <w:rsid w:val="00A807EE"/>
    <w:rsid w:val="00A818A2"/>
    <w:rsid w:val="00A822F0"/>
    <w:rsid w:val="00A8741D"/>
    <w:rsid w:val="00A87DD3"/>
    <w:rsid w:val="00A92695"/>
    <w:rsid w:val="00A95402"/>
    <w:rsid w:val="00A96CBC"/>
    <w:rsid w:val="00AA25D9"/>
    <w:rsid w:val="00AA7ED5"/>
    <w:rsid w:val="00AB1640"/>
    <w:rsid w:val="00AD2442"/>
    <w:rsid w:val="00AD4FD5"/>
    <w:rsid w:val="00AE3D80"/>
    <w:rsid w:val="00AE4856"/>
    <w:rsid w:val="00AF0F2C"/>
    <w:rsid w:val="00AF475F"/>
    <w:rsid w:val="00AF5384"/>
    <w:rsid w:val="00AF7DFD"/>
    <w:rsid w:val="00B02272"/>
    <w:rsid w:val="00B11C16"/>
    <w:rsid w:val="00B12113"/>
    <w:rsid w:val="00B13718"/>
    <w:rsid w:val="00B21E3E"/>
    <w:rsid w:val="00B245EC"/>
    <w:rsid w:val="00B25421"/>
    <w:rsid w:val="00B31E6A"/>
    <w:rsid w:val="00B32D92"/>
    <w:rsid w:val="00B366E2"/>
    <w:rsid w:val="00B46721"/>
    <w:rsid w:val="00B47BC1"/>
    <w:rsid w:val="00B632C3"/>
    <w:rsid w:val="00B6363F"/>
    <w:rsid w:val="00B63D7A"/>
    <w:rsid w:val="00B6458B"/>
    <w:rsid w:val="00B6596C"/>
    <w:rsid w:val="00B73321"/>
    <w:rsid w:val="00B80E51"/>
    <w:rsid w:val="00B80E6D"/>
    <w:rsid w:val="00B83620"/>
    <w:rsid w:val="00B86D7F"/>
    <w:rsid w:val="00B91091"/>
    <w:rsid w:val="00B91E57"/>
    <w:rsid w:val="00B9392C"/>
    <w:rsid w:val="00BB3052"/>
    <w:rsid w:val="00BB572C"/>
    <w:rsid w:val="00BB745A"/>
    <w:rsid w:val="00BB7A96"/>
    <w:rsid w:val="00BC28AD"/>
    <w:rsid w:val="00BD08D5"/>
    <w:rsid w:val="00BF14C7"/>
    <w:rsid w:val="00BF4165"/>
    <w:rsid w:val="00BF58C2"/>
    <w:rsid w:val="00BF678B"/>
    <w:rsid w:val="00C07B2B"/>
    <w:rsid w:val="00C10D76"/>
    <w:rsid w:val="00C114F7"/>
    <w:rsid w:val="00C13F88"/>
    <w:rsid w:val="00C15226"/>
    <w:rsid w:val="00C162D3"/>
    <w:rsid w:val="00C163CD"/>
    <w:rsid w:val="00C166E6"/>
    <w:rsid w:val="00C1714A"/>
    <w:rsid w:val="00C227ED"/>
    <w:rsid w:val="00C41B73"/>
    <w:rsid w:val="00C5054A"/>
    <w:rsid w:val="00C50C69"/>
    <w:rsid w:val="00C51718"/>
    <w:rsid w:val="00C522B4"/>
    <w:rsid w:val="00C56D83"/>
    <w:rsid w:val="00C57110"/>
    <w:rsid w:val="00C6077E"/>
    <w:rsid w:val="00C67900"/>
    <w:rsid w:val="00C75F4E"/>
    <w:rsid w:val="00C87BCA"/>
    <w:rsid w:val="00C9254A"/>
    <w:rsid w:val="00CB3D6D"/>
    <w:rsid w:val="00CC0D68"/>
    <w:rsid w:val="00CC4564"/>
    <w:rsid w:val="00CC7D1F"/>
    <w:rsid w:val="00CD00EA"/>
    <w:rsid w:val="00CE2DDA"/>
    <w:rsid w:val="00CE4657"/>
    <w:rsid w:val="00CE4A1C"/>
    <w:rsid w:val="00CF0C64"/>
    <w:rsid w:val="00CF4C57"/>
    <w:rsid w:val="00D01C11"/>
    <w:rsid w:val="00D027D6"/>
    <w:rsid w:val="00D03976"/>
    <w:rsid w:val="00D169AD"/>
    <w:rsid w:val="00D306C4"/>
    <w:rsid w:val="00D43956"/>
    <w:rsid w:val="00D45D65"/>
    <w:rsid w:val="00D476C7"/>
    <w:rsid w:val="00D50DA9"/>
    <w:rsid w:val="00D5254C"/>
    <w:rsid w:val="00D5788E"/>
    <w:rsid w:val="00D6673C"/>
    <w:rsid w:val="00D72044"/>
    <w:rsid w:val="00D747CC"/>
    <w:rsid w:val="00D77584"/>
    <w:rsid w:val="00D817B5"/>
    <w:rsid w:val="00D83378"/>
    <w:rsid w:val="00D94128"/>
    <w:rsid w:val="00D94C52"/>
    <w:rsid w:val="00D964A0"/>
    <w:rsid w:val="00DA1E8C"/>
    <w:rsid w:val="00DA3BBA"/>
    <w:rsid w:val="00DA6D73"/>
    <w:rsid w:val="00DB2FDA"/>
    <w:rsid w:val="00DB462F"/>
    <w:rsid w:val="00DE113C"/>
    <w:rsid w:val="00DE3994"/>
    <w:rsid w:val="00DE45D5"/>
    <w:rsid w:val="00E01186"/>
    <w:rsid w:val="00E021E4"/>
    <w:rsid w:val="00E02483"/>
    <w:rsid w:val="00E02C5B"/>
    <w:rsid w:val="00E10D96"/>
    <w:rsid w:val="00E14832"/>
    <w:rsid w:val="00E2498A"/>
    <w:rsid w:val="00E2562C"/>
    <w:rsid w:val="00E25966"/>
    <w:rsid w:val="00E267FF"/>
    <w:rsid w:val="00E300AA"/>
    <w:rsid w:val="00E3407C"/>
    <w:rsid w:val="00E41473"/>
    <w:rsid w:val="00E41F96"/>
    <w:rsid w:val="00E42B3B"/>
    <w:rsid w:val="00E43A06"/>
    <w:rsid w:val="00E4401F"/>
    <w:rsid w:val="00E522E3"/>
    <w:rsid w:val="00E56C69"/>
    <w:rsid w:val="00E612EF"/>
    <w:rsid w:val="00E66F4C"/>
    <w:rsid w:val="00E75E40"/>
    <w:rsid w:val="00E771AB"/>
    <w:rsid w:val="00E80255"/>
    <w:rsid w:val="00E804F6"/>
    <w:rsid w:val="00E82217"/>
    <w:rsid w:val="00E82C06"/>
    <w:rsid w:val="00E87F5B"/>
    <w:rsid w:val="00E904DF"/>
    <w:rsid w:val="00E926CC"/>
    <w:rsid w:val="00E96EDA"/>
    <w:rsid w:val="00EA305E"/>
    <w:rsid w:val="00EA3341"/>
    <w:rsid w:val="00EA646C"/>
    <w:rsid w:val="00EC0922"/>
    <w:rsid w:val="00EC5A58"/>
    <w:rsid w:val="00ED79FA"/>
    <w:rsid w:val="00EE19BA"/>
    <w:rsid w:val="00EE7C00"/>
    <w:rsid w:val="00EF0A79"/>
    <w:rsid w:val="00EF30D8"/>
    <w:rsid w:val="00EF38CC"/>
    <w:rsid w:val="00EF6108"/>
    <w:rsid w:val="00F04E3B"/>
    <w:rsid w:val="00F1598F"/>
    <w:rsid w:val="00F15E5F"/>
    <w:rsid w:val="00F24B10"/>
    <w:rsid w:val="00F279DF"/>
    <w:rsid w:val="00F37229"/>
    <w:rsid w:val="00F41913"/>
    <w:rsid w:val="00F5599A"/>
    <w:rsid w:val="00F80273"/>
    <w:rsid w:val="00F860CB"/>
    <w:rsid w:val="00F877DC"/>
    <w:rsid w:val="00F9279A"/>
    <w:rsid w:val="00F93270"/>
    <w:rsid w:val="00F97F89"/>
    <w:rsid w:val="00FA71CA"/>
    <w:rsid w:val="00FB077E"/>
    <w:rsid w:val="00FB4663"/>
    <w:rsid w:val="00FC2A4C"/>
    <w:rsid w:val="00FD1FE1"/>
    <w:rsid w:val="00FD6DB9"/>
    <w:rsid w:val="00FE3101"/>
    <w:rsid w:val="00FE3CA2"/>
    <w:rsid w:val="00FE47F1"/>
    <w:rsid w:val="00FE4B25"/>
    <w:rsid w:val="00FE6891"/>
    <w:rsid w:val="00FF1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3A7F65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58FD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sectionheading">
    <w:name w:val="P: section heading"/>
    <w:next w:val="Normal"/>
    <w:rsid w:val="002509BC"/>
    <w:pPr>
      <w:keepNext/>
      <w:spacing w:after="200"/>
    </w:pPr>
    <w:rPr>
      <w:rFonts w:asciiTheme="minorHAnsi" w:hAnsiTheme="minorHAnsi"/>
      <w:i/>
      <w:sz w:val="28"/>
      <w:szCs w:val="24"/>
    </w:rPr>
  </w:style>
  <w:style w:type="paragraph" w:styleId="Header">
    <w:name w:val="header"/>
    <w:basedOn w:val="Normal"/>
    <w:link w:val="HeaderChar"/>
    <w:rsid w:val="00B91E5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91E57"/>
    <w:rPr>
      <w:sz w:val="24"/>
      <w:szCs w:val="24"/>
    </w:rPr>
  </w:style>
  <w:style w:type="paragraph" w:styleId="Footer">
    <w:name w:val="footer"/>
    <w:basedOn w:val="Normal"/>
    <w:link w:val="FooterChar"/>
    <w:rsid w:val="00B91E5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B91E57"/>
    <w:rPr>
      <w:sz w:val="24"/>
      <w:szCs w:val="24"/>
    </w:rPr>
  </w:style>
  <w:style w:type="paragraph" w:styleId="BalloonText">
    <w:name w:val="Balloon Text"/>
    <w:basedOn w:val="Normal"/>
    <w:link w:val="BalloonTextChar"/>
    <w:rsid w:val="00B91E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91E57"/>
    <w:rPr>
      <w:rFonts w:ascii="Tahoma" w:hAnsi="Tahoma" w:cs="Tahoma"/>
      <w:sz w:val="16"/>
      <w:szCs w:val="16"/>
    </w:rPr>
  </w:style>
  <w:style w:type="paragraph" w:customStyle="1" w:styleId="Pheadertext">
    <w:name w:val="P: header text"/>
    <w:qFormat/>
    <w:rsid w:val="00B91E57"/>
    <w:pPr>
      <w:tabs>
        <w:tab w:val="left" w:pos="6521"/>
        <w:tab w:val="right" w:leader="underscore" w:pos="9923"/>
      </w:tabs>
      <w:spacing w:after="120"/>
    </w:pPr>
    <w:rPr>
      <w:b/>
      <w:sz w:val="24"/>
      <w:szCs w:val="24"/>
    </w:rPr>
  </w:style>
  <w:style w:type="paragraph" w:customStyle="1" w:styleId="Pfootertext">
    <w:name w:val="P: footer text"/>
    <w:qFormat/>
    <w:rsid w:val="003C1799"/>
    <w:pPr>
      <w:tabs>
        <w:tab w:val="right" w:pos="9639"/>
      </w:tabs>
    </w:pPr>
    <w:rPr>
      <w:sz w:val="16"/>
      <w:szCs w:val="18"/>
    </w:rPr>
  </w:style>
  <w:style w:type="character" w:customStyle="1" w:styleId="Cpagenumber">
    <w:name w:val="C: pagenumber"/>
    <w:basedOn w:val="DefaultParagraphFont"/>
    <w:uiPriority w:val="1"/>
    <w:qFormat/>
    <w:rsid w:val="00B91E57"/>
    <w:rPr>
      <w:b/>
      <w:i w:val="0"/>
      <w:sz w:val="18"/>
    </w:rPr>
  </w:style>
  <w:style w:type="character" w:styleId="CommentReference">
    <w:name w:val="annotation reference"/>
    <w:basedOn w:val="DefaultParagraphFont"/>
    <w:rsid w:val="001B433F"/>
    <w:rPr>
      <w:sz w:val="16"/>
      <w:szCs w:val="16"/>
    </w:rPr>
  </w:style>
  <w:style w:type="paragraph" w:styleId="CommentText">
    <w:name w:val="annotation text"/>
    <w:basedOn w:val="Normal"/>
    <w:link w:val="CommentTextChar"/>
    <w:rsid w:val="001B433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1B433F"/>
  </w:style>
  <w:style w:type="paragraph" w:styleId="CommentSubject">
    <w:name w:val="annotation subject"/>
    <w:basedOn w:val="CommentText"/>
    <w:next w:val="CommentText"/>
    <w:link w:val="CommentSubjectChar"/>
    <w:rsid w:val="001B43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1B433F"/>
    <w:rPr>
      <w:b/>
      <w:bCs/>
    </w:rPr>
  </w:style>
  <w:style w:type="paragraph" w:customStyle="1" w:styleId="Psectionresults">
    <w:name w:val="P: section results"/>
    <w:qFormat/>
    <w:rsid w:val="00A96CBC"/>
    <w:pPr>
      <w:spacing w:before="360" w:after="240"/>
      <w:ind w:right="284"/>
      <w:jc w:val="right"/>
    </w:pPr>
    <w:rPr>
      <w:rFonts w:asciiTheme="minorHAnsi" w:hAnsiTheme="minorHAnsi"/>
      <w:i/>
      <w:sz w:val="24"/>
      <w:szCs w:val="24"/>
    </w:rPr>
  </w:style>
  <w:style w:type="paragraph" w:customStyle="1" w:styleId="Pquestionheadingmc">
    <w:name w:val="P: question heading mc"/>
    <w:basedOn w:val="Normal"/>
    <w:qFormat/>
    <w:rsid w:val="005858FD"/>
    <w:pPr>
      <w:keepNext/>
      <w:tabs>
        <w:tab w:val="right" w:pos="9923"/>
      </w:tabs>
      <w:spacing w:before="360"/>
    </w:pPr>
    <w:rPr>
      <w:rFonts w:asciiTheme="minorHAnsi" w:hAnsiTheme="minorHAnsi"/>
      <w:b/>
    </w:rPr>
  </w:style>
  <w:style w:type="paragraph" w:customStyle="1" w:styleId="Pquestionheadingsx">
    <w:name w:val="P: question heading s/x"/>
    <w:basedOn w:val="Pquestionheadingmc"/>
    <w:qFormat/>
    <w:rsid w:val="00EF38CC"/>
    <w:pPr>
      <w:tabs>
        <w:tab w:val="right" w:pos="8505"/>
      </w:tabs>
    </w:pPr>
  </w:style>
  <w:style w:type="character" w:customStyle="1" w:styleId="Cmarkslabel">
    <w:name w:val="C: marks label"/>
    <w:uiPriority w:val="1"/>
    <w:qFormat/>
    <w:rsid w:val="001B433F"/>
    <w:rPr>
      <w:rFonts w:asciiTheme="minorHAnsi" w:hAnsiTheme="minorHAnsi"/>
      <w:b/>
      <w:i/>
    </w:rPr>
  </w:style>
  <w:style w:type="paragraph" w:customStyle="1" w:styleId="Pquestiontextmainstem">
    <w:name w:val="P: question text main stem"/>
    <w:basedOn w:val="Normal"/>
    <w:qFormat/>
    <w:rsid w:val="005858FD"/>
    <w:pPr>
      <w:spacing w:after="80"/>
    </w:pPr>
    <w:rPr>
      <w:rFonts w:asciiTheme="minorHAnsi" w:hAnsiTheme="minorHAnsi"/>
    </w:rPr>
  </w:style>
  <w:style w:type="character" w:customStyle="1" w:styleId="Cquestionpartlabelbold">
    <w:name w:val="C: question part label bold"/>
    <w:uiPriority w:val="1"/>
    <w:qFormat/>
    <w:rsid w:val="001B433F"/>
    <w:rPr>
      <w:b/>
    </w:rPr>
  </w:style>
  <w:style w:type="paragraph" w:customStyle="1" w:styleId="Pquestiontextmcqoptions">
    <w:name w:val="P: question text mcq options"/>
    <w:basedOn w:val="Pquestiontextmainstem"/>
    <w:qFormat/>
    <w:rsid w:val="00A96CBC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left" w:pos="9072"/>
        <w:tab w:val="left" w:pos="9356"/>
        <w:tab w:val="left" w:pos="9639"/>
      </w:tabs>
      <w:spacing w:after="0"/>
    </w:pPr>
  </w:style>
  <w:style w:type="paragraph" w:customStyle="1" w:styleId="Pquestiontextpartsa">
    <w:name w:val="P: question text parts (a)"/>
    <w:basedOn w:val="Pquestiontextmainstem"/>
    <w:qFormat/>
    <w:rsid w:val="002509BC"/>
    <w:pPr>
      <w:tabs>
        <w:tab w:val="left" w:pos="397"/>
      </w:tabs>
      <w:ind w:left="397" w:hanging="397"/>
    </w:pPr>
  </w:style>
  <w:style w:type="paragraph" w:customStyle="1" w:styleId="Pquestiontextpartsai">
    <w:name w:val="P: question text parts (a)(i)"/>
    <w:basedOn w:val="Pquestiontextpartsa"/>
    <w:qFormat/>
    <w:rsid w:val="002509BC"/>
    <w:pPr>
      <w:tabs>
        <w:tab w:val="left" w:pos="794"/>
      </w:tabs>
      <w:ind w:left="794" w:hanging="794"/>
    </w:pPr>
  </w:style>
  <w:style w:type="paragraph" w:customStyle="1" w:styleId="Pquestiontextpartsi">
    <w:name w:val="P: question text parts (i)"/>
    <w:basedOn w:val="Pquestiontextpartsai"/>
    <w:qFormat/>
    <w:rsid w:val="002509BC"/>
    <w:pPr>
      <w:ind w:hanging="397"/>
    </w:pPr>
  </w:style>
  <w:style w:type="table" w:styleId="TableGrid">
    <w:name w:val="Table Grid"/>
    <w:basedOn w:val="TableNormal"/>
    <w:rsid w:val="00EF38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tabletext">
    <w:name w:val="P: table text"/>
    <w:basedOn w:val="Pquestiontextmainstem"/>
    <w:qFormat/>
    <w:rsid w:val="00EF38CC"/>
    <w:pPr>
      <w:spacing w:after="0"/>
      <w:jc w:val="center"/>
    </w:pPr>
  </w:style>
  <w:style w:type="paragraph" w:styleId="Revision">
    <w:name w:val="Revision"/>
    <w:hidden/>
    <w:uiPriority w:val="99"/>
    <w:semiHidden/>
    <w:rsid w:val="00EF38CC"/>
    <w:rPr>
      <w:sz w:val="24"/>
      <w:szCs w:val="24"/>
    </w:rPr>
  </w:style>
  <w:style w:type="paragraph" w:customStyle="1" w:styleId="Pquestionheadingmc1stafterhead">
    <w:name w:val="P: question heading mc (1st after head)"/>
    <w:basedOn w:val="Pquestionheadingmc"/>
    <w:qFormat/>
    <w:rsid w:val="00B80E6D"/>
    <w:pPr>
      <w:spacing w:before="0"/>
    </w:pPr>
  </w:style>
  <w:style w:type="paragraph" w:customStyle="1" w:styleId="Pquestionheadingsx1stafterhead">
    <w:name w:val="P: question heading s/x (1st after head)"/>
    <w:basedOn w:val="Pquestionheadingsx"/>
    <w:qFormat/>
    <w:rsid w:val="00B80E6D"/>
    <w:pPr>
      <w:spacing w:before="0"/>
    </w:pPr>
  </w:style>
  <w:style w:type="character" w:customStyle="1" w:styleId="Cmathsexpressions">
    <w:name w:val="C: maths expressions"/>
    <w:uiPriority w:val="1"/>
    <w:qFormat/>
    <w:rsid w:val="00AA7ED5"/>
    <w:rPr>
      <w:rFonts w:ascii="Times New Roman" w:hAnsi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58FD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sectionheading">
    <w:name w:val="P: section heading"/>
    <w:next w:val="Normal"/>
    <w:rsid w:val="002509BC"/>
    <w:pPr>
      <w:keepNext/>
      <w:spacing w:after="200"/>
    </w:pPr>
    <w:rPr>
      <w:rFonts w:asciiTheme="minorHAnsi" w:hAnsiTheme="minorHAnsi"/>
      <w:i/>
      <w:sz w:val="28"/>
      <w:szCs w:val="24"/>
    </w:rPr>
  </w:style>
  <w:style w:type="paragraph" w:styleId="Header">
    <w:name w:val="header"/>
    <w:basedOn w:val="Normal"/>
    <w:link w:val="HeaderChar"/>
    <w:rsid w:val="00B91E5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91E57"/>
    <w:rPr>
      <w:sz w:val="24"/>
      <w:szCs w:val="24"/>
    </w:rPr>
  </w:style>
  <w:style w:type="paragraph" w:styleId="Footer">
    <w:name w:val="footer"/>
    <w:basedOn w:val="Normal"/>
    <w:link w:val="FooterChar"/>
    <w:rsid w:val="00B91E5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B91E57"/>
    <w:rPr>
      <w:sz w:val="24"/>
      <w:szCs w:val="24"/>
    </w:rPr>
  </w:style>
  <w:style w:type="paragraph" w:styleId="BalloonText">
    <w:name w:val="Balloon Text"/>
    <w:basedOn w:val="Normal"/>
    <w:link w:val="BalloonTextChar"/>
    <w:rsid w:val="00B91E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91E57"/>
    <w:rPr>
      <w:rFonts w:ascii="Tahoma" w:hAnsi="Tahoma" w:cs="Tahoma"/>
      <w:sz w:val="16"/>
      <w:szCs w:val="16"/>
    </w:rPr>
  </w:style>
  <w:style w:type="paragraph" w:customStyle="1" w:styleId="Pheadertext">
    <w:name w:val="P: header text"/>
    <w:qFormat/>
    <w:rsid w:val="00B91E57"/>
    <w:pPr>
      <w:tabs>
        <w:tab w:val="left" w:pos="6521"/>
        <w:tab w:val="right" w:leader="underscore" w:pos="9923"/>
      </w:tabs>
      <w:spacing w:after="120"/>
    </w:pPr>
    <w:rPr>
      <w:b/>
      <w:sz w:val="24"/>
      <w:szCs w:val="24"/>
    </w:rPr>
  </w:style>
  <w:style w:type="paragraph" w:customStyle="1" w:styleId="Pfootertext">
    <w:name w:val="P: footer text"/>
    <w:qFormat/>
    <w:rsid w:val="003C1799"/>
    <w:pPr>
      <w:tabs>
        <w:tab w:val="right" w:pos="9639"/>
      </w:tabs>
    </w:pPr>
    <w:rPr>
      <w:sz w:val="16"/>
      <w:szCs w:val="18"/>
    </w:rPr>
  </w:style>
  <w:style w:type="character" w:customStyle="1" w:styleId="Cpagenumber">
    <w:name w:val="C: pagenumber"/>
    <w:basedOn w:val="DefaultParagraphFont"/>
    <w:uiPriority w:val="1"/>
    <w:qFormat/>
    <w:rsid w:val="00B91E57"/>
    <w:rPr>
      <w:b/>
      <w:i w:val="0"/>
      <w:sz w:val="18"/>
    </w:rPr>
  </w:style>
  <w:style w:type="character" w:styleId="CommentReference">
    <w:name w:val="annotation reference"/>
    <w:basedOn w:val="DefaultParagraphFont"/>
    <w:rsid w:val="001B433F"/>
    <w:rPr>
      <w:sz w:val="16"/>
      <w:szCs w:val="16"/>
    </w:rPr>
  </w:style>
  <w:style w:type="paragraph" w:styleId="CommentText">
    <w:name w:val="annotation text"/>
    <w:basedOn w:val="Normal"/>
    <w:link w:val="CommentTextChar"/>
    <w:rsid w:val="001B433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1B433F"/>
  </w:style>
  <w:style w:type="paragraph" w:styleId="CommentSubject">
    <w:name w:val="annotation subject"/>
    <w:basedOn w:val="CommentText"/>
    <w:next w:val="CommentText"/>
    <w:link w:val="CommentSubjectChar"/>
    <w:rsid w:val="001B43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1B433F"/>
    <w:rPr>
      <w:b/>
      <w:bCs/>
    </w:rPr>
  </w:style>
  <w:style w:type="paragraph" w:customStyle="1" w:styleId="Psectionresults">
    <w:name w:val="P: section results"/>
    <w:qFormat/>
    <w:rsid w:val="00A96CBC"/>
    <w:pPr>
      <w:spacing w:before="360" w:after="240"/>
      <w:ind w:right="284"/>
      <w:jc w:val="right"/>
    </w:pPr>
    <w:rPr>
      <w:rFonts w:asciiTheme="minorHAnsi" w:hAnsiTheme="minorHAnsi"/>
      <w:i/>
      <w:sz w:val="24"/>
      <w:szCs w:val="24"/>
    </w:rPr>
  </w:style>
  <w:style w:type="paragraph" w:customStyle="1" w:styleId="Pquestionheadingmc">
    <w:name w:val="P: question heading mc"/>
    <w:basedOn w:val="Normal"/>
    <w:qFormat/>
    <w:rsid w:val="005858FD"/>
    <w:pPr>
      <w:keepNext/>
      <w:tabs>
        <w:tab w:val="right" w:pos="9923"/>
      </w:tabs>
      <w:spacing w:before="360"/>
    </w:pPr>
    <w:rPr>
      <w:rFonts w:asciiTheme="minorHAnsi" w:hAnsiTheme="minorHAnsi"/>
      <w:b/>
    </w:rPr>
  </w:style>
  <w:style w:type="paragraph" w:customStyle="1" w:styleId="Pquestionheadingsx">
    <w:name w:val="P: question heading s/x"/>
    <w:basedOn w:val="Pquestionheadingmc"/>
    <w:qFormat/>
    <w:rsid w:val="00EF38CC"/>
    <w:pPr>
      <w:tabs>
        <w:tab w:val="right" w:pos="8505"/>
      </w:tabs>
    </w:pPr>
  </w:style>
  <w:style w:type="character" w:customStyle="1" w:styleId="Cmarkslabel">
    <w:name w:val="C: marks label"/>
    <w:uiPriority w:val="1"/>
    <w:qFormat/>
    <w:rsid w:val="001B433F"/>
    <w:rPr>
      <w:rFonts w:asciiTheme="minorHAnsi" w:hAnsiTheme="minorHAnsi"/>
      <w:b/>
      <w:i/>
    </w:rPr>
  </w:style>
  <w:style w:type="paragraph" w:customStyle="1" w:styleId="Pquestiontextmainstem">
    <w:name w:val="P: question text main stem"/>
    <w:basedOn w:val="Normal"/>
    <w:qFormat/>
    <w:rsid w:val="005858FD"/>
    <w:pPr>
      <w:spacing w:after="80"/>
    </w:pPr>
    <w:rPr>
      <w:rFonts w:asciiTheme="minorHAnsi" w:hAnsiTheme="minorHAnsi"/>
    </w:rPr>
  </w:style>
  <w:style w:type="character" w:customStyle="1" w:styleId="Cquestionpartlabelbold">
    <w:name w:val="C: question part label bold"/>
    <w:uiPriority w:val="1"/>
    <w:qFormat/>
    <w:rsid w:val="001B433F"/>
    <w:rPr>
      <w:b/>
    </w:rPr>
  </w:style>
  <w:style w:type="paragraph" w:customStyle="1" w:styleId="Pquestiontextmcqoptions">
    <w:name w:val="P: question text mcq options"/>
    <w:basedOn w:val="Pquestiontextmainstem"/>
    <w:qFormat/>
    <w:rsid w:val="00A96CBC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left" w:pos="9072"/>
        <w:tab w:val="left" w:pos="9356"/>
        <w:tab w:val="left" w:pos="9639"/>
      </w:tabs>
      <w:spacing w:after="0"/>
    </w:pPr>
  </w:style>
  <w:style w:type="paragraph" w:customStyle="1" w:styleId="Pquestiontextpartsa">
    <w:name w:val="P: question text parts (a)"/>
    <w:basedOn w:val="Pquestiontextmainstem"/>
    <w:qFormat/>
    <w:rsid w:val="002509BC"/>
    <w:pPr>
      <w:tabs>
        <w:tab w:val="left" w:pos="397"/>
      </w:tabs>
      <w:ind w:left="397" w:hanging="397"/>
    </w:pPr>
  </w:style>
  <w:style w:type="paragraph" w:customStyle="1" w:styleId="Pquestiontextpartsai">
    <w:name w:val="P: question text parts (a)(i)"/>
    <w:basedOn w:val="Pquestiontextpartsa"/>
    <w:qFormat/>
    <w:rsid w:val="002509BC"/>
    <w:pPr>
      <w:tabs>
        <w:tab w:val="left" w:pos="794"/>
      </w:tabs>
      <w:ind w:left="794" w:hanging="794"/>
    </w:pPr>
  </w:style>
  <w:style w:type="paragraph" w:customStyle="1" w:styleId="Pquestiontextpartsi">
    <w:name w:val="P: question text parts (i)"/>
    <w:basedOn w:val="Pquestiontextpartsai"/>
    <w:qFormat/>
    <w:rsid w:val="002509BC"/>
    <w:pPr>
      <w:ind w:hanging="397"/>
    </w:pPr>
  </w:style>
  <w:style w:type="table" w:styleId="TableGrid">
    <w:name w:val="Table Grid"/>
    <w:basedOn w:val="TableNormal"/>
    <w:rsid w:val="00EF38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tabletext">
    <w:name w:val="P: table text"/>
    <w:basedOn w:val="Pquestiontextmainstem"/>
    <w:qFormat/>
    <w:rsid w:val="00EF38CC"/>
    <w:pPr>
      <w:spacing w:after="0"/>
      <w:jc w:val="center"/>
    </w:pPr>
  </w:style>
  <w:style w:type="paragraph" w:styleId="Revision">
    <w:name w:val="Revision"/>
    <w:hidden/>
    <w:uiPriority w:val="99"/>
    <w:semiHidden/>
    <w:rsid w:val="00EF38CC"/>
    <w:rPr>
      <w:sz w:val="24"/>
      <w:szCs w:val="24"/>
    </w:rPr>
  </w:style>
  <w:style w:type="paragraph" w:customStyle="1" w:styleId="Pquestionheadingmc1stafterhead">
    <w:name w:val="P: question heading mc (1st after head)"/>
    <w:basedOn w:val="Pquestionheadingmc"/>
    <w:qFormat/>
    <w:rsid w:val="00B80E6D"/>
    <w:pPr>
      <w:spacing w:before="0"/>
    </w:pPr>
  </w:style>
  <w:style w:type="paragraph" w:customStyle="1" w:styleId="Pquestionheadingsx1stafterhead">
    <w:name w:val="P: question heading s/x (1st after head)"/>
    <w:basedOn w:val="Pquestionheadingsx"/>
    <w:qFormat/>
    <w:rsid w:val="00B80E6D"/>
    <w:pPr>
      <w:spacing w:before="0"/>
    </w:pPr>
  </w:style>
  <w:style w:type="character" w:customStyle="1" w:styleId="Cmathsexpressions">
    <w:name w:val="C: maths expressions"/>
    <w:uiPriority w:val="1"/>
    <w:qFormat/>
    <w:rsid w:val="00AA7ED5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472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emf"/><Relationship Id="rId18" Type="http://schemas.openxmlformats.org/officeDocument/2006/relationships/oleObject" Target="embeddings/oleObject4.bin"/><Relationship Id="rId26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image" Target="media/image9.jpeg"/><Relationship Id="rId34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7.wmf"/><Relationship Id="rId25" Type="http://schemas.openxmlformats.org/officeDocument/2006/relationships/image" Target="media/image12.png"/><Relationship Id="rId33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oleObject" Target="embeddings/oleObject3.bin"/><Relationship Id="rId20" Type="http://schemas.openxmlformats.org/officeDocument/2006/relationships/oleObject" Target="embeddings/oleObject5.bin"/><Relationship Id="rId29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24" Type="http://schemas.openxmlformats.org/officeDocument/2006/relationships/image" Target="media/image11.png"/><Relationship Id="rId32" Type="http://schemas.openxmlformats.org/officeDocument/2006/relationships/header" Target="header1.xm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wmf"/><Relationship Id="rId23" Type="http://schemas.microsoft.com/office/2007/relationships/hdphoto" Target="media/hdphoto1.wdp"/><Relationship Id="rId28" Type="http://schemas.openxmlformats.org/officeDocument/2006/relationships/image" Target="media/image15.jpeg"/><Relationship Id="rId36" Type="http://schemas.openxmlformats.org/officeDocument/2006/relationships/fontTable" Target="fontTable.xml"/><Relationship Id="rId10" Type="http://schemas.openxmlformats.org/officeDocument/2006/relationships/image" Target="media/image3.emf"/><Relationship Id="rId19" Type="http://schemas.openxmlformats.org/officeDocument/2006/relationships/image" Target="media/image8.wmf"/><Relationship Id="rId31" Type="http://schemas.openxmlformats.org/officeDocument/2006/relationships/image" Target="media/image18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oleObject" Target="embeddings/oleObject2.bin"/><Relationship Id="rId22" Type="http://schemas.openxmlformats.org/officeDocument/2006/relationships/image" Target="media/image10.jpeg"/><Relationship Id="rId27" Type="http://schemas.openxmlformats.org/officeDocument/2006/relationships/image" Target="media/image14.png"/><Relationship Id="rId30" Type="http://schemas.openxmlformats.org/officeDocument/2006/relationships/image" Target="media/image17.jpeg"/><Relationship Id="rId35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CarrTi\Documents\CURRENTish\Start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Start2.dotx</Template>
  <TotalTime>427</TotalTime>
  <Pages>7</Pages>
  <Words>593</Words>
  <Characters>3385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Pearson</Company>
  <LinksUpToDate>false</LinksUpToDate>
  <CharactersWithSpaces>3971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 Carruthers</dc:creator>
  <cp:lastModifiedBy>Tim Carruthers</cp:lastModifiedBy>
  <cp:revision>15</cp:revision>
  <cp:lastPrinted>2016-07-15T04:27:00Z</cp:lastPrinted>
  <dcterms:created xsi:type="dcterms:W3CDTF">2016-09-13T03:45:00Z</dcterms:created>
  <dcterms:modified xsi:type="dcterms:W3CDTF">2016-11-13T08:26:00Z</dcterms:modified>
</cp:coreProperties>
</file>