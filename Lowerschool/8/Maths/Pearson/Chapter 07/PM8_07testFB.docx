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651AE71A" w:rsidR="00EF38CC" w:rsidRDefault="00EF38CC" w:rsidP="00B80E6D">
      <w:pPr>
        <w:pStyle w:val="Pquestionheadingmc1stafterhead"/>
      </w:pPr>
      <w:r>
        <w:t>Question 1</w:t>
      </w:r>
      <w:bookmarkStart w:id="0" w:name="_GoBack"/>
      <w:bookmarkEnd w:id="0"/>
      <w:r w:rsidR="00DB462F" w:rsidRPr="00DB462F">
        <w:tab/>
      </w:r>
      <w:r w:rsidR="002859EE">
        <w:t>[7.</w:t>
      </w:r>
      <w:r w:rsidR="00070EEB">
        <w:t>1</w:t>
      </w:r>
      <w:r>
        <w:t>]</w:t>
      </w:r>
    </w:p>
    <w:p w14:paraId="6D804B7D" w14:textId="77777777" w:rsidR="008C5A6F" w:rsidRPr="002A7CEF" w:rsidRDefault="002859EE" w:rsidP="00163A47">
      <w:pPr>
        <w:pStyle w:val="Pquestiontextmainstem"/>
      </w:pPr>
      <w:r w:rsidRPr="002232E7">
        <w:t>‘</w:t>
      </w:r>
      <w:r w:rsidR="008C5A6F">
        <w:t>Five</w:t>
      </w:r>
      <w:r w:rsidR="008C5A6F" w:rsidRPr="002A7CEF">
        <w:t xml:space="preserve"> more than</w:t>
      </w:r>
      <w:r w:rsidR="008C5A6F">
        <w:t xml:space="preserve"> a number gives a solution of 12</w:t>
      </w:r>
      <w:r w:rsidR="008C5A6F" w:rsidRPr="002A7CEF">
        <w:t>’</w:t>
      </w:r>
      <w:r w:rsidR="008C5A6F">
        <w:t xml:space="preserve"> is</w:t>
      </w:r>
      <w:r w:rsidR="008C5A6F" w:rsidRPr="002A7CEF">
        <w:t>:</w:t>
      </w:r>
    </w:p>
    <w:p w14:paraId="1711E200" w14:textId="0ED87DD8" w:rsidR="00976642" w:rsidRPr="002232E7" w:rsidRDefault="00163A47" w:rsidP="00163A47">
      <w:pPr>
        <w:pStyle w:val="Pquestiontextmcqoptions"/>
      </w:pPr>
      <w:r w:rsidRPr="00163A47">
        <w:rPr>
          <w:rStyle w:val="Cquestionpartlabelbold"/>
        </w:rPr>
        <w:t>A</w:t>
      </w:r>
      <w:r w:rsidR="00FE6D9E">
        <w:tab/>
      </w:r>
      <w:r w:rsidRPr="00163A47">
        <w:rPr>
          <w:rStyle w:val="Cmathsexpressions"/>
          <w:i/>
          <w:iCs/>
        </w:rPr>
        <w:t>n</w:t>
      </w:r>
      <w:r>
        <w:t xml:space="preserve"> + 5 = 1</w:t>
      </w:r>
      <w:r w:rsidRPr="002A7CEF">
        <w:t>2</w:t>
      </w:r>
      <w:r w:rsidRPr="002A7CEF">
        <w:fldChar w:fldCharType="begin"/>
      </w:r>
      <w:r w:rsidRPr="002A7CEF">
        <w:instrText xml:space="preserve"> QUOTE </w:instrText>
      </w:r>
      <w:r w:rsidRPr="002A7CEF">
        <w:rPr>
          <w:noProof/>
        </w:rPr>
        <w:drawing>
          <wp:inline distT="0" distB="0" distL="0" distR="0" wp14:anchorId="1B9E644F" wp14:editId="267AF16F">
            <wp:extent cx="714375" cy="171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CEF">
        <w:instrText xml:space="preserve"> </w:instrText>
      </w:r>
      <w:r w:rsidRPr="002A7CEF">
        <w:fldChar w:fldCharType="end"/>
      </w:r>
      <w:r w:rsidRPr="002A7CEF">
        <w:tab/>
      </w:r>
      <w:r w:rsidR="005758EF">
        <w:tab/>
      </w:r>
      <w:r w:rsidRPr="00163A47">
        <w:rPr>
          <w:rStyle w:val="Cquestionpartlabelbold"/>
        </w:rPr>
        <w:t>B</w:t>
      </w:r>
      <w:r w:rsidR="00FE6D9E">
        <w:tab/>
      </w:r>
      <w:r>
        <w:t>5</w:t>
      </w:r>
      <w:r w:rsidRPr="00163A47">
        <w:rPr>
          <w:rStyle w:val="Cmathsexpressions"/>
          <w:i/>
          <w:iCs/>
        </w:rPr>
        <w:t>n</w:t>
      </w:r>
      <w:r>
        <w:t xml:space="preserve"> = 1</w:t>
      </w:r>
      <w:r w:rsidRPr="002A7CEF">
        <w:t>2</w:t>
      </w:r>
      <w:r>
        <w:tab/>
      </w:r>
      <w:r>
        <w:tab/>
      </w:r>
      <w:r w:rsidRPr="00163A47">
        <w:rPr>
          <w:rStyle w:val="Cquestionpartlabelbold"/>
        </w:rPr>
        <w:t>C</w:t>
      </w:r>
      <w:r w:rsidR="00FE6D9E">
        <w:tab/>
      </w:r>
      <w:r>
        <w:t>5</w:t>
      </w:r>
      <w:r w:rsidRPr="002A7CEF">
        <w:t xml:space="preserve"> − </w:t>
      </w:r>
      <w:r w:rsidRPr="00163A47">
        <w:rPr>
          <w:rStyle w:val="Cmathsexpressions"/>
          <w:i/>
          <w:iCs/>
        </w:rPr>
        <w:t>n</w:t>
      </w:r>
      <w:r>
        <w:t xml:space="preserve"> = 1</w:t>
      </w:r>
      <w:r w:rsidRPr="002A7CEF">
        <w:t>2</w:t>
      </w:r>
      <w:r w:rsidRPr="002A7CEF">
        <w:tab/>
      </w:r>
      <w:r w:rsidR="00FE6D9E">
        <w:tab/>
      </w:r>
      <w:r w:rsidRPr="00163A47">
        <w:rPr>
          <w:rStyle w:val="Cquestionpartlabelbold"/>
        </w:rPr>
        <w:t>D</w:t>
      </w:r>
      <w:r w:rsidR="00FE6D9E">
        <w:tab/>
      </w:r>
      <w:r>
        <w:t>1</w:t>
      </w:r>
      <w:r w:rsidRPr="002A7CEF">
        <w:t xml:space="preserve">2 = </w:t>
      </w:r>
      <w:r w:rsidRPr="00163A47">
        <w:rPr>
          <w:rStyle w:val="Cmathsexpressions"/>
          <w:i/>
          <w:iCs/>
        </w:rPr>
        <w:t>n</w:t>
      </w:r>
      <w:r w:rsidRPr="002A7CEF">
        <w:t xml:space="preserve"> </w:t>
      </w:r>
    </w:p>
    <w:p w14:paraId="387F7599" w14:textId="6722FD10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DB462F" w:rsidRPr="00DB462F">
        <w:tab/>
      </w:r>
      <w:r w:rsidR="002859EE">
        <w:t>[7.</w:t>
      </w:r>
      <w:r w:rsidR="00070EEB">
        <w:t>1</w:t>
      </w:r>
      <w:r w:rsidR="00FE3CA2">
        <w:t>]</w:t>
      </w:r>
    </w:p>
    <w:p w14:paraId="5824CF85" w14:textId="38317AC2" w:rsidR="002859EE" w:rsidRPr="002232E7" w:rsidRDefault="002859EE" w:rsidP="00976642">
      <w:pPr>
        <w:pStyle w:val="Pquestiontextmainstem"/>
      </w:pPr>
      <w:r w:rsidRPr="002232E7">
        <w:t xml:space="preserve">Use substitution to find the value of </w:t>
      </w:r>
      <w:r w:rsidRPr="00DB462F">
        <w:rPr>
          <w:rStyle w:val="Cmathsexpressions"/>
          <w:i/>
          <w:iCs/>
        </w:rPr>
        <w:t xml:space="preserve">a </w:t>
      </w:r>
      <w:r w:rsidRPr="002232E7">
        <w:t>in</w:t>
      </w:r>
      <w:r w:rsidR="00DB462F">
        <w:t xml:space="preserve"> </w:t>
      </w:r>
      <w:r w:rsidR="008C5A6F">
        <w:t>3</w:t>
      </w:r>
      <w:r w:rsidR="008C5A6F" w:rsidRPr="00163A47">
        <w:rPr>
          <w:rStyle w:val="Cmathsexpressions"/>
          <w:i/>
          <w:iCs/>
        </w:rPr>
        <w:t>a</w:t>
      </w:r>
      <w:r w:rsidR="008C5A6F" w:rsidRPr="002A7CEF">
        <w:t xml:space="preserve"> </w:t>
      </w:r>
      <w:r w:rsidR="008C5A6F">
        <w:rPr>
          <w:szCs w:val="20"/>
        </w:rPr>
        <w:t>+</w:t>
      </w:r>
      <w:r w:rsidR="008C5A6F" w:rsidRPr="002A7CEF">
        <w:rPr>
          <w:szCs w:val="20"/>
        </w:rPr>
        <w:t xml:space="preserve"> 5 = 11</w:t>
      </w:r>
    </w:p>
    <w:p w14:paraId="4A5B669B" w14:textId="435EBC7C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</w:t>
      </w:r>
      <w:r w:rsidR="008C5A6F">
        <w:t>6</w:t>
      </w:r>
      <w:r w:rsidR="00DB462F" w:rsidRPr="00DB462F">
        <w:tab/>
      </w:r>
      <w:r w:rsidR="00DB462F">
        <w:tab/>
      </w:r>
      <w:r w:rsidR="005758E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-</w:t>
      </w:r>
      <w:r w:rsidR="008C5A6F">
        <w:t>6</w:t>
      </w:r>
      <w:r w:rsidR="00DB462F" w:rsidRPr="00DB462F">
        <w:tab/>
      </w:r>
      <w:r w:rsidR="00DB462F" w:rsidRPr="00DB462F">
        <w:tab/>
      </w:r>
      <w:r w:rsidR="005758E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</w:t>
      </w:r>
      <w:r w:rsidR="008C5A6F">
        <w:t>2</w:t>
      </w:r>
      <w:r w:rsidR="00DB462F" w:rsidRPr="00DB462F">
        <w:tab/>
      </w:r>
      <w:r w:rsidR="00DB462F">
        <w:tab/>
      </w:r>
      <w:r w:rsidR="005758E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-</w:t>
      </w:r>
      <w:r w:rsidR="008C5A6F">
        <w:t>2</w:t>
      </w:r>
    </w:p>
    <w:p w14:paraId="7C527867" w14:textId="482F9390" w:rsidR="00E612EF" w:rsidRDefault="00E612EF" w:rsidP="00E612EF">
      <w:pPr>
        <w:pStyle w:val="Pquestionheadingmc"/>
      </w:pPr>
      <w:r>
        <w:t xml:space="preserve">Question </w:t>
      </w:r>
      <w:r w:rsidR="00D77584">
        <w:t>3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3A995035" w14:textId="3819A06B" w:rsidR="00535E59" w:rsidRPr="002A7CEF" w:rsidRDefault="00535E59" w:rsidP="00163A47">
      <w:pPr>
        <w:pStyle w:val="Pquestiontextmainstem"/>
      </w:pPr>
      <w:r w:rsidRPr="002A7CEF">
        <w:t xml:space="preserve">Solve </w:t>
      </w:r>
      <w:r w:rsidR="0050370E">
        <w:t>3</w:t>
      </w:r>
      <w:r w:rsidRPr="00163A47">
        <w:rPr>
          <w:rStyle w:val="Cmathsexpressions"/>
          <w:i/>
          <w:iCs/>
        </w:rPr>
        <w:t>x</w:t>
      </w:r>
      <w:r w:rsidR="00FE6D9E">
        <w:t xml:space="preserve"> = </w:t>
      </w:r>
      <w:r w:rsidR="0050370E">
        <w:t>9</w:t>
      </w:r>
      <w:r w:rsidR="005758EF">
        <w:t>.</w:t>
      </w:r>
    </w:p>
    <w:p w14:paraId="20613036" w14:textId="3EDA2EDC" w:rsidR="00535E59" w:rsidRPr="002A7CEF" w:rsidRDefault="00535E59" w:rsidP="00163A47">
      <w:pPr>
        <w:pStyle w:val="Pquestiontextmcqoptions"/>
      </w:pPr>
      <w:r w:rsidRPr="00163A47">
        <w:rPr>
          <w:rStyle w:val="Cquestionpartlabelbold"/>
        </w:rPr>
        <w:t>A</w:t>
      </w:r>
      <w:r w:rsidRPr="002A7CEF">
        <w:t xml:space="preserve"> </w:t>
      </w:r>
      <w:r w:rsidRPr="00163A47">
        <w:rPr>
          <w:rStyle w:val="Cmathsexpressions"/>
          <w:i/>
          <w:iCs/>
        </w:rPr>
        <w:t>x</w:t>
      </w:r>
      <w:r w:rsidRPr="002A7CEF">
        <w:t xml:space="preserve"> = </w:t>
      </w:r>
      <w:r w:rsidR="0050370E">
        <w:t>3</w:t>
      </w:r>
      <w:r w:rsidRPr="002A7CEF">
        <w:tab/>
      </w:r>
      <w:r w:rsidR="0050370E">
        <w:tab/>
      </w:r>
      <w:r w:rsidRPr="00163A47">
        <w:rPr>
          <w:rStyle w:val="Cquestionpartlabelbold"/>
        </w:rPr>
        <w:t>B</w:t>
      </w:r>
      <w:r w:rsidRPr="002A7CEF">
        <w:t xml:space="preserve"> </w:t>
      </w:r>
      <w:r w:rsidRPr="00163A47">
        <w:rPr>
          <w:rStyle w:val="Cmathsexpressions"/>
          <w:i/>
          <w:iCs/>
        </w:rPr>
        <w:t>x</w:t>
      </w:r>
      <w:r w:rsidRPr="002A7CEF">
        <w:t xml:space="preserve"> = </w:t>
      </w:r>
      <w:r w:rsidR="0050370E">
        <w:t>27</w:t>
      </w:r>
      <w:r w:rsidR="00163A47">
        <w:tab/>
      </w:r>
      <w:r w:rsidR="00163A47">
        <w:tab/>
      </w:r>
      <w:r w:rsidRPr="00163A47">
        <w:rPr>
          <w:rStyle w:val="Cquestionpartlabelbold"/>
        </w:rPr>
        <w:t>C</w:t>
      </w:r>
      <w:r w:rsidRPr="002A7CEF">
        <w:t xml:space="preserve"> </w:t>
      </w:r>
      <w:r w:rsidRPr="00163A47">
        <w:rPr>
          <w:rStyle w:val="Cmathsexpressions"/>
          <w:i/>
          <w:iCs/>
        </w:rPr>
        <w:t>x</w:t>
      </w:r>
      <w:r w:rsidRPr="002A7CEF">
        <w:t xml:space="preserve"> =</w:t>
      </w:r>
      <w:r w:rsidR="0050370E" w:rsidRPr="0050370E">
        <w:rPr>
          <w:position w:val="-24"/>
        </w:rPr>
        <w:object w:dxaOrig="220" w:dyaOrig="620" w14:anchorId="77FAB5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75pt" o:ole="">
            <v:imagedata r:id="rId9" o:title=""/>
          </v:shape>
          <o:OLEObject Type="Embed" ProgID="Equation.DSMT4" ShapeID="_x0000_i1025" DrawAspect="Content" ObjectID="_1540570008" r:id="rId10"/>
        </w:object>
      </w:r>
      <w:r w:rsidRPr="002A7CEF">
        <w:tab/>
      </w:r>
      <w:r w:rsidR="00FE6D9E">
        <w:tab/>
      </w:r>
      <w:r w:rsidRPr="00163A47">
        <w:rPr>
          <w:rStyle w:val="Cquestionpartlabelbold"/>
        </w:rPr>
        <w:t>D</w:t>
      </w:r>
      <w:r w:rsidRPr="002A7CEF">
        <w:t xml:space="preserve"> </w:t>
      </w:r>
      <w:r w:rsidRPr="00163A47">
        <w:rPr>
          <w:rStyle w:val="Cmathsexpressions"/>
          <w:i/>
          <w:iCs/>
        </w:rPr>
        <w:t>x</w:t>
      </w:r>
      <w:r w:rsidRPr="002A7CEF">
        <w:t xml:space="preserve"> = </w:t>
      </w:r>
      <w:r w:rsidR="0050370E">
        <w:t>6</w:t>
      </w:r>
    </w:p>
    <w:p w14:paraId="766031AD" w14:textId="77777777" w:rsidR="00535E59" w:rsidRDefault="00535E59" w:rsidP="00535E59">
      <w:pPr>
        <w:pStyle w:val="Pquestionheadingmc"/>
      </w:pPr>
      <w:r>
        <w:t>Question 4</w:t>
      </w:r>
      <w:r w:rsidRPr="00DB462F">
        <w:tab/>
      </w:r>
      <w:r>
        <w:t>[7.2]</w:t>
      </w:r>
    </w:p>
    <w:p w14:paraId="2E4D81FE" w14:textId="2DFD2DA7" w:rsidR="00976642" w:rsidRDefault="00976642" w:rsidP="00976642">
      <w:pPr>
        <w:pStyle w:val="Pquestiontextmainstem"/>
      </w:pPr>
      <w:r w:rsidRPr="002232E7">
        <w:t xml:space="preserve">What is the value of </w:t>
      </w:r>
      <w:r w:rsidRPr="00DB462F">
        <w:rPr>
          <w:rStyle w:val="Cmathsexpressions"/>
          <w:i/>
          <w:iCs/>
        </w:rPr>
        <w:t xml:space="preserve">y </w:t>
      </w:r>
      <w:r w:rsidRPr="002232E7">
        <w:t>whe</w:t>
      </w:r>
      <w:r w:rsidR="00DB462F">
        <w:t>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Pr="002232E7">
        <w:t xml:space="preserve"> = 2?</w:t>
      </w:r>
    </w:p>
    <w:p w14:paraId="5B134FD9" w14:textId="1B8F4A35" w:rsidR="00976642" w:rsidRDefault="00976642" w:rsidP="00DB462F">
      <w:pPr>
        <w:pStyle w:val="Pquestiontextmainstem"/>
      </w:pPr>
      <w:r>
        <w:rPr>
          <w:noProof/>
        </w:rPr>
        <w:drawing>
          <wp:inline distT="0" distB="0" distL="0" distR="0" wp14:anchorId="5A6D4DC6" wp14:editId="2D39C034">
            <wp:extent cx="1343025" cy="1238250"/>
            <wp:effectExtent l="0" t="0" r="9525" b="0"/>
            <wp:docPr id="1" name="Picture 1" descr="PM8_SmB_7_01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PM8_SmB_7_01ta_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A25E" w14:textId="0B46784B" w:rsidR="00DB462F" w:rsidRDefault="00DB462F" w:rsidP="00DB462F">
      <w:pPr>
        <w:pStyle w:val="Pquestiontextmcqoptions"/>
      </w:pPr>
      <w:r w:rsidRPr="00DB462F">
        <w:rPr>
          <w:rStyle w:val="Cquestionpartlabelbold"/>
        </w:rPr>
        <w:t>A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0</w:t>
      </w:r>
      <w:r w:rsidRPr="002232E7">
        <w:tab/>
      </w:r>
      <w:r>
        <w:tab/>
      </w:r>
      <w:r w:rsidRPr="00DB462F">
        <w:rPr>
          <w:rStyle w:val="Cquestionpartlabelbold"/>
        </w:rPr>
        <w:t>B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3</w:t>
      </w:r>
      <w:r>
        <w:tab/>
      </w:r>
      <w:r>
        <w:tab/>
      </w:r>
      <w:r w:rsidRPr="00DB462F">
        <w:rPr>
          <w:rStyle w:val="Cquestionpartlabelbold"/>
        </w:rPr>
        <w:t>C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4</w:t>
      </w:r>
      <w:r w:rsidRPr="002232E7">
        <w:tab/>
      </w:r>
      <w:r>
        <w:tab/>
      </w:r>
      <w:r w:rsidRPr="00DB462F">
        <w:rPr>
          <w:rStyle w:val="Cquestionpartlabelbold"/>
        </w:rPr>
        <w:t>D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2</w:t>
      </w:r>
    </w:p>
    <w:p w14:paraId="47CBB231" w14:textId="7C1A9863" w:rsidR="00E612EF" w:rsidRDefault="00E612EF" w:rsidP="00070EEB">
      <w:pPr>
        <w:pStyle w:val="Pquestionheadingmc"/>
      </w:pPr>
      <w:r>
        <w:t xml:space="preserve">Question </w:t>
      </w:r>
      <w:r w:rsidR="00D77584">
        <w:t>5</w:t>
      </w:r>
      <w:r w:rsidR="00DB462F" w:rsidRPr="00DB462F">
        <w:tab/>
      </w:r>
      <w:r w:rsidR="002859EE">
        <w:t>[7.</w:t>
      </w:r>
      <w:r w:rsidR="005758EF">
        <w:t>4</w:t>
      </w:r>
      <w:r w:rsidR="00FE3CA2">
        <w:t>]</w:t>
      </w:r>
    </w:p>
    <w:p w14:paraId="27AF71F4" w14:textId="77777777" w:rsidR="00535E59" w:rsidRDefault="00535E59" w:rsidP="00163A47">
      <w:pPr>
        <w:pStyle w:val="Pquestiontextmainstem"/>
      </w:pPr>
      <w:r w:rsidRPr="002A7CEF">
        <w:t xml:space="preserve">The solution </w:t>
      </w:r>
      <w:r>
        <w:t xml:space="preserve">of the balance diagram </w:t>
      </w:r>
      <w:r w:rsidRPr="002A7CEF">
        <w:t>is:</w:t>
      </w:r>
    </w:p>
    <w:p w14:paraId="4B0AB442" w14:textId="00AEFC03" w:rsidR="00535E59" w:rsidRPr="002A7CEF" w:rsidRDefault="00535E59" w:rsidP="00535E59">
      <w:pPr>
        <w:tabs>
          <w:tab w:val="left" w:pos="993"/>
          <w:tab w:val="left" w:pos="1985"/>
          <w:tab w:val="left" w:pos="2977"/>
          <w:tab w:val="left" w:pos="4253"/>
        </w:tabs>
      </w:pPr>
      <w:r>
        <w:rPr>
          <w:noProof/>
        </w:rPr>
        <w:drawing>
          <wp:inline distT="0" distB="0" distL="0" distR="0" wp14:anchorId="162F17C4" wp14:editId="6F6494D7">
            <wp:extent cx="1466850" cy="1038225"/>
            <wp:effectExtent l="0" t="0" r="0" b="9525"/>
            <wp:docPr id="4" name="Picture 4" descr="PM8_SmB_7_02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M8_SmB_7_02tf_R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CC76" w14:textId="0EC2F3C1" w:rsidR="00FE6D9E" w:rsidRDefault="00535E59" w:rsidP="00FE6D9E">
      <w:pPr>
        <w:pStyle w:val="Pquestiontextmcqoptions"/>
      </w:pPr>
      <w:r w:rsidRPr="00163A47">
        <w:rPr>
          <w:rStyle w:val="Cquestionpartlabelbold"/>
        </w:rPr>
        <w:t>A</w:t>
      </w:r>
      <w:r w:rsidRPr="002A7CEF">
        <w:t xml:space="preserve"> </w:t>
      </w:r>
      <w:r w:rsidRPr="00163A47">
        <w:rPr>
          <w:rStyle w:val="Cmathsexpressions"/>
          <w:i/>
          <w:iCs/>
        </w:rPr>
        <w:t>x</w:t>
      </w:r>
      <w:r w:rsidRPr="002A7CEF">
        <w:t xml:space="preserve"> = 2</w:t>
      </w:r>
      <w:r w:rsidRPr="002A7CEF">
        <w:tab/>
      </w:r>
      <w:r w:rsidR="005758EF">
        <w:tab/>
      </w:r>
      <w:r w:rsidRPr="00163A47">
        <w:rPr>
          <w:rStyle w:val="Cquestionpartlabelbold"/>
        </w:rPr>
        <w:t>B</w:t>
      </w:r>
      <w:r w:rsidRPr="002A7CEF">
        <w:t xml:space="preserve"> </w:t>
      </w:r>
      <w:r w:rsidRPr="00163A47">
        <w:rPr>
          <w:rStyle w:val="Cmathsexpressions"/>
          <w:i/>
          <w:iCs/>
        </w:rPr>
        <w:t>x</w:t>
      </w:r>
      <w:r w:rsidRPr="002A7CEF">
        <w:t xml:space="preserve"> = -2</w:t>
      </w:r>
      <w:r>
        <w:tab/>
      </w:r>
      <w:r>
        <w:tab/>
      </w:r>
      <w:r w:rsidRPr="00163A47">
        <w:rPr>
          <w:rStyle w:val="Cquestionpartlabelbold"/>
        </w:rPr>
        <w:t>C</w:t>
      </w:r>
      <w:r w:rsidRPr="002A7CEF">
        <w:t xml:space="preserve"> 4</w:t>
      </w:r>
      <w:r w:rsidRPr="00163A47">
        <w:rPr>
          <w:rStyle w:val="Cmathsexpressions"/>
          <w:i/>
          <w:iCs/>
        </w:rPr>
        <w:t>x</w:t>
      </w:r>
      <w:r w:rsidRPr="002A7CEF">
        <w:t xml:space="preserve"> = 3</w:t>
      </w:r>
      <w:r w:rsidRPr="00163A47">
        <w:rPr>
          <w:rStyle w:val="Cmathsexpressions"/>
          <w:i/>
          <w:iCs/>
        </w:rPr>
        <w:t>x</w:t>
      </w:r>
      <w:r w:rsidRPr="002A7CEF">
        <w:t xml:space="preserve"> </w:t>
      </w:r>
      <w:r>
        <w:t>–</w:t>
      </w:r>
      <w:r w:rsidRPr="002A7CEF">
        <w:t xml:space="preserve"> 2</w:t>
      </w:r>
      <w:r w:rsidRPr="002A7CEF">
        <w:tab/>
      </w:r>
      <w:r w:rsidR="005758EF">
        <w:tab/>
      </w:r>
      <w:r w:rsidRPr="00163A47">
        <w:rPr>
          <w:rStyle w:val="Cquestionpartlabelbold"/>
        </w:rPr>
        <w:t>D</w:t>
      </w:r>
      <w:r w:rsidRPr="002A7CEF">
        <w:t xml:space="preserve"> </w:t>
      </w:r>
      <w:r w:rsidRPr="00163A47">
        <w:rPr>
          <w:rStyle w:val="Cmathsexpressions"/>
          <w:i/>
          <w:iCs/>
        </w:rPr>
        <w:t>x</w:t>
      </w:r>
      <w:r w:rsidRPr="002A7CEF">
        <w:t xml:space="preserve"> = 3</w:t>
      </w:r>
      <w:r w:rsidR="00FE6D9E" w:rsidRPr="00FE6D9E">
        <w:t xml:space="preserve"> </w:t>
      </w:r>
    </w:p>
    <w:p w14:paraId="55255B29" w14:textId="78CF9AF7" w:rsidR="00FE6D9E" w:rsidRDefault="00FE6D9E" w:rsidP="00FE6D9E">
      <w:pPr>
        <w:pStyle w:val="Pquestionheadingmc"/>
      </w:pPr>
      <w:r>
        <w:t>Question 6</w:t>
      </w:r>
      <w:r w:rsidRPr="00DB462F">
        <w:tab/>
      </w:r>
      <w:r>
        <w:t>[7.</w:t>
      </w:r>
      <w:r w:rsidR="005758EF">
        <w:t>2</w:t>
      </w:r>
      <w:r>
        <w:t>]</w:t>
      </w:r>
    </w:p>
    <w:p w14:paraId="15271A06" w14:textId="6FA3B24D" w:rsidR="00FE6D9E" w:rsidRPr="002A7CEF" w:rsidRDefault="00FE6D9E" w:rsidP="00FE6D9E">
      <w:pPr>
        <w:pStyle w:val="Pquestiontextmainstem"/>
      </w:pPr>
      <w:r w:rsidRPr="002A7CEF">
        <w:t>Solve 3</w:t>
      </w:r>
      <w:r w:rsidRPr="00C162D3">
        <w:rPr>
          <w:rStyle w:val="Cmathsexpressions"/>
          <w:i/>
          <w:iCs/>
        </w:rPr>
        <w:t>b</w:t>
      </w:r>
      <w:r w:rsidRPr="002A7CEF">
        <w:t xml:space="preserve"> </w:t>
      </w:r>
      <w:r w:rsidR="005758EF">
        <w:rPr>
          <w:szCs w:val="22"/>
        </w:rPr>
        <w:t>+ 1</w:t>
      </w:r>
      <w:r>
        <w:rPr>
          <w:szCs w:val="22"/>
        </w:rPr>
        <w:t xml:space="preserve"> = </w:t>
      </w:r>
      <w:r w:rsidR="005758EF">
        <w:rPr>
          <w:szCs w:val="22"/>
        </w:rPr>
        <w:t>16.</w:t>
      </w:r>
    </w:p>
    <w:p w14:paraId="181E21C3" w14:textId="05F34773" w:rsidR="00FE6D9E" w:rsidRPr="002A7CEF" w:rsidRDefault="00FE6D9E" w:rsidP="00FE6D9E">
      <w:pPr>
        <w:pStyle w:val="Pquestiontextmcqoptions"/>
      </w:pPr>
      <w:r w:rsidRPr="00C162D3">
        <w:rPr>
          <w:rStyle w:val="Cquestionpartlabelbold"/>
        </w:rPr>
        <w:t>A</w:t>
      </w:r>
      <w:r w:rsidRPr="002A7CEF">
        <w:t xml:space="preserve"> </w:t>
      </w:r>
      <w:r w:rsidRPr="00C162D3">
        <w:rPr>
          <w:rStyle w:val="Cmathsexpressions"/>
          <w:i/>
          <w:iCs/>
        </w:rPr>
        <w:t>b</w:t>
      </w:r>
      <w:r w:rsidRPr="002A7CEF">
        <w:t xml:space="preserve"> = </w:t>
      </w:r>
      <w:r w:rsidR="005758EF">
        <w:t>45</w:t>
      </w:r>
      <w:r w:rsidRPr="002A7CEF">
        <w:tab/>
      </w:r>
      <w:r w:rsidR="005758EF">
        <w:tab/>
      </w:r>
      <w:r w:rsidRPr="00C162D3">
        <w:rPr>
          <w:rStyle w:val="Cquestionpartlabelbold"/>
        </w:rPr>
        <w:t>B</w:t>
      </w:r>
      <w:r w:rsidRPr="002A7CEF">
        <w:t xml:space="preserve"> </w:t>
      </w:r>
      <w:r w:rsidRPr="00C162D3">
        <w:rPr>
          <w:rStyle w:val="Cmathsexpressions"/>
          <w:i/>
          <w:iCs/>
        </w:rPr>
        <w:t>b</w:t>
      </w:r>
      <w:r w:rsidRPr="002A7CEF">
        <w:t xml:space="preserve"> = </w:t>
      </w:r>
      <w:r w:rsidR="005758EF">
        <w:t>5</w:t>
      </w:r>
      <w:r>
        <w:tab/>
      </w:r>
      <w:r>
        <w:tab/>
      </w:r>
      <w:r w:rsidRPr="00C162D3">
        <w:rPr>
          <w:rStyle w:val="Cquestionpartlabelbold"/>
        </w:rPr>
        <w:t>C</w:t>
      </w:r>
      <w:r w:rsidRPr="002A7CEF">
        <w:t xml:space="preserve"> </w:t>
      </w:r>
      <w:r w:rsidRPr="00C162D3">
        <w:rPr>
          <w:rStyle w:val="Cmathsexpressions"/>
          <w:i/>
          <w:iCs/>
        </w:rPr>
        <w:t>b</w:t>
      </w:r>
      <w:r w:rsidRPr="002A7CEF">
        <w:t xml:space="preserve"> = </w:t>
      </w:r>
      <w:r w:rsidR="005758EF" w:rsidRPr="002A7CEF">
        <w:rPr>
          <w:position w:val="-24"/>
        </w:rPr>
        <w:object w:dxaOrig="320" w:dyaOrig="620" w14:anchorId="683800E7">
          <v:shape id="_x0000_i1026" type="#_x0000_t75" style="width:16.5pt;height:30.75pt" o:ole="">
            <v:imagedata r:id="rId13" o:title=""/>
          </v:shape>
          <o:OLEObject Type="Embed" ProgID="Equation.DSMT4" ShapeID="_x0000_i1026" DrawAspect="Content" ObjectID="_1540570009" r:id="rId14"/>
        </w:object>
      </w:r>
      <w:r w:rsidRPr="002A7CEF">
        <w:fldChar w:fldCharType="begin"/>
      </w:r>
      <w:r w:rsidRPr="002A7CEF">
        <w:instrText xml:space="preserve"> QUOTE </w:instrText>
      </w:r>
      <w:r w:rsidRPr="002A7CEF">
        <w:rPr>
          <w:noProof/>
        </w:rPr>
        <w:drawing>
          <wp:inline distT="0" distB="0" distL="0" distR="0" wp14:anchorId="1D0384CD" wp14:editId="2B0A5EAD">
            <wp:extent cx="35242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CEF">
        <w:instrText xml:space="preserve"> </w:instrText>
      </w:r>
      <w:r w:rsidRPr="002A7CEF">
        <w:fldChar w:fldCharType="end"/>
      </w:r>
      <w:r w:rsidRPr="002A7CEF">
        <w:tab/>
      </w:r>
      <w:r w:rsidR="005758EF">
        <w:tab/>
      </w:r>
      <w:r w:rsidRPr="00C162D3">
        <w:rPr>
          <w:rStyle w:val="Cquestionpartlabelbold"/>
        </w:rPr>
        <w:t>D</w:t>
      </w:r>
      <w:r w:rsidRPr="002A7CEF">
        <w:t xml:space="preserve"> </w:t>
      </w:r>
      <w:r w:rsidRPr="00C162D3">
        <w:rPr>
          <w:rStyle w:val="Cmathsexpressions"/>
          <w:i/>
          <w:iCs/>
        </w:rPr>
        <w:t>b</w:t>
      </w:r>
      <w:r w:rsidRPr="002A7CEF">
        <w:t xml:space="preserve"> = </w:t>
      </w:r>
      <w:r w:rsidR="005758EF">
        <w:t>12</w:t>
      </w:r>
    </w:p>
    <w:p w14:paraId="5701F78D" w14:textId="77777777" w:rsidR="00FE6D9E" w:rsidRDefault="00FE6D9E" w:rsidP="00FE6D9E">
      <w:pPr>
        <w:pStyle w:val="Pquestionheadingmc"/>
      </w:pPr>
      <w:r>
        <w:t>Question 7</w:t>
      </w:r>
      <w:r w:rsidRPr="00DB462F">
        <w:tab/>
      </w:r>
      <w:r>
        <w:t>[7.3]</w:t>
      </w:r>
    </w:p>
    <w:p w14:paraId="0182C188" w14:textId="0A19AE15" w:rsidR="00FE6D9E" w:rsidRPr="002A7CEF" w:rsidRDefault="00FE6D9E" w:rsidP="00FE6D9E">
      <w:pPr>
        <w:pStyle w:val="Pquestiontextmainstem"/>
      </w:pPr>
      <w:r>
        <w:t>Solve</w:t>
      </w:r>
      <w:r w:rsidRPr="00BC4D84">
        <w:t xml:space="preserve"> </w:t>
      </w:r>
      <w:r w:rsidR="005758EF">
        <w:t>2</w:t>
      </w:r>
      <w:r w:rsidRPr="002A7CEF">
        <w:t>(</w:t>
      </w:r>
      <w:r w:rsidRPr="00C162D3">
        <w:rPr>
          <w:rStyle w:val="Cmathsexpressions"/>
          <w:i/>
          <w:iCs/>
        </w:rPr>
        <w:t>x</w:t>
      </w:r>
      <w:r>
        <w:t xml:space="preserve"> − </w:t>
      </w:r>
      <w:r w:rsidR="005758EF">
        <w:t>1</w:t>
      </w:r>
      <w:r>
        <w:t xml:space="preserve">) = </w:t>
      </w:r>
      <w:r w:rsidR="005758EF">
        <w:t>6.</w:t>
      </w:r>
    </w:p>
    <w:p w14:paraId="104721B3" w14:textId="5EFF7ADF" w:rsidR="00FE6D9E" w:rsidRPr="002A7CEF" w:rsidRDefault="00FE6D9E" w:rsidP="00FE6D9E">
      <w:pPr>
        <w:pStyle w:val="Pquestiontextmcqoptions"/>
      </w:pPr>
      <w:r w:rsidRPr="00C162D3">
        <w:rPr>
          <w:rStyle w:val="Cquestionpartlabelbold"/>
        </w:rPr>
        <w:t>A</w:t>
      </w:r>
      <w:r w:rsidRPr="002A7CEF">
        <w:t xml:space="preserve"> </w:t>
      </w:r>
      <w:r w:rsidRPr="00C162D3">
        <w:rPr>
          <w:rStyle w:val="Cmathsexpressions"/>
          <w:i/>
          <w:iCs/>
        </w:rPr>
        <w:t>x</w:t>
      </w:r>
      <w:r w:rsidRPr="002A7CEF">
        <w:t xml:space="preserve"> = 1</w:t>
      </w:r>
      <w:r w:rsidR="005758EF">
        <w:t>3</w:t>
      </w:r>
      <w:r w:rsidRPr="002A7CEF">
        <w:tab/>
      </w:r>
      <w:r w:rsidR="005758EF">
        <w:tab/>
      </w:r>
      <w:r w:rsidRPr="00C162D3">
        <w:rPr>
          <w:rStyle w:val="Cquestionpartlabelbold"/>
        </w:rPr>
        <w:t>B</w:t>
      </w:r>
      <w:r w:rsidRPr="002A7CEF">
        <w:t xml:space="preserve"> </w:t>
      </w:r>
      <w:r w:rsidRPr="00C162D3">
        <w:rPr>
          <w:rStyle w:val="Cmathsexpressions"/>
          <w:i/>
          <w:iCs/>
        </w:rPr>
        <w:t>x</w:t>
      </w:r>
      <w:r w:rsidRPr="002A7CEF">
        <w:t xml:space="preserve"> = 1</w:t>
      </w:r>
      <w:r w:rsidR="005758EF">
        <w:t>1</w:t>
      </w:r>
      <w:r>
        <w:tab/>
      </w:r>
      <w:r>
        <w:tab/>
      </w:r>
      <w:r w:rsidRPr="00C162D3">
        <w:rPr>
          <w:rStyle w:val="Cquestionpartlabelbold"/>
        </w:rPr>
        <w:t>C</w:t>
      </w:r>
      <w:r w:rsidRPr="002A7CEF">
        <w:t xml:space="preserve"> </w:t>
      </w:r>
      <w:r w:rsidRPr="00C162D3">
        <w:rPr>
          <w:rStyle w:val="Cmathsexpressions"/>
          <w:i/>
          <w:iCs/>
        </w:rPr>
        <w:t>x</w:t>
      </w:r>
      <w:r w:rsidRPr="002A7CEF">
        <w:t xml:space="preserve"> = </w:t>
      </w:r>
      <w:r w:rsidR="005758EF">
        <w:t>7</w:t>
      </w:r>
      <w:r w:rsidRPr="002A7CEF">
        <w:tab/>
      </w:r>
      <w:r w:rsidR="005758EF">
        <w:tab/>
      </w:r>
      <w:r w:rsidRPr="00C162D3">
        <w:rPr>
          <w:rStyle w:val="Cquestionpartlabelbold"/>
        </w:rPr>
        <w:t>D</w:t>
      </w:r>
      <w:r w:rsidRPr="002A7CEF">
        <w:t xml:space="preserve"> </w:t>
      </w:r>
      <w:r w:rsidRPr="00C162D3">
        <w:rPr>
          <w:rStyle w:val="Cmathsexpressions"/>
          <w:i/>
          <w:iCs/>
        </w:rPr>
        <w:t>x</w:t>
      </w:r>
      <w:r w:rsidRPr="002A7CEF">
        <w:t xml:space="preserve"> = </w:t>
      </w:r>
      <w:r w:rsidR="005758EF">
        <w:t>4</w:t>
      </w:r>
    </w:p>
    <w:p w14:paraId="13E498B6" w14:textId="77777777" w:rsidR="00FE6D9E" w:rsidRDefault="00FE6D9E" w:rsidP="00FE6D9E">
      <w:pPr>
        <w:pStyle w:val="Pquestionheadingmc"/>
      </w:pPr>
      <w:r>
        <w:lastRenderedPageBreak/>
        <w:t>Question 8</w:t>
      </w:r>
      <w:r w:rsidRPr="00DB462F">
        <w:tab/>
      </w:r>
      <w:r>
        <w:t>[7.4]</w:t>
      </w:r>
    </w:p>
    <w:p w14:paraId="43C34470" w14:textId="0A541630" w:rsidR="00FE6D9E" w:rsidRPr="002A7CEF" w:rsidRDefault="00FE6D9E" w:rsidP="00FE6D9E">
      <w:pPr>
        <w:pStyle w:val="Pquestiontextmainstem"/>
      </w:pPr>
      <w:r w:rsidRPr="002232E7">
        <w:t xml:space="preserve">Solve </w:t>
      </w:r>
      <w:r w:rsidR="00FC37AC">
        <w:t>5</w:t>
      </w:r>
      <w:r w:rsidRPr="00C162D3">
        <w:rPr>
          <w:rStyle w:val="Cmathsexpressions"/>
          <w:i/>
          <w:iCs/>
        </w:rPr>
        <w:t>d</w:t>
      </w:r>
      <w:r w:rsidRPr="002A7CEF">
        <w:t xml:space="preserve"> </w:t>
      </w:r>
      <w:r w:rsidR="00FC37AC">
        <w:t>+</w:t>
      </w:r>
      <w:r w:rsidRPr="002A7CEF">
        <w:t xml:space="preserve"> </w:t>
      </w:r>
      <w:r w:rsidR="00FC37AC">
        <w:t>4</w:t>
      </w:r>
      <w:r w:rsidRPr="002A7CEF">
        <w:t xml:space="preserve"> = </w:t>
      </w:r>
      <w:r w:rsidR="00FC37AC">
        <w:t>16</w:t>
      </w:r>
      <w:r w:rsidRPr="00C162D3">
        <w:rPr>
          <w:rStyle w:val="Cmathsexpressions"/>
          <w:i/>
          <w:iCs/>
        </w:rPr>
        <w:t>d</w:t>
      </w:r>
      <w:r>
        <w:t xml:space="preserve"> </w:t>
      </w:r>
      <w:r w:rsidR="00FC37AC">
        <w:t>–</w:t>
      </w:r>
      <w:r>
        <w:t xml:space="preserve"> </w:t>
      </w:r>
      <w:r w:rsidR="00FC37AC">
        <w:t>7.</w:t>
      </w:r>
    </w:p>
    <w:p w14:paraId="3525555E" w14:textId="6ACE2336" w:rsidR="00FE6D9E" w:rsidRPr="002232E7" w:rsidRDefault="00FE6D9E" w:rsidP="00FE6D9E">
      <w:pPr>
        <w:pStyle w:val="Pquestiontextmcqoptions"/>
      </w:pPr>
      <w:r w:rsidRPr="00C162D3">
        <w:rPr>
          <w:rStyle w:val="Cquestionpartlabelbold"/>
        </w:rPr>
        <w:t>A</w:t>
      </w:r>
      <w:r w:rsidRPr="002A7CEF">
        <w:t xml:space="preserve"> </w:t>
      </w:r>
      <w:r w:rsidRPr="00C162D3">
        <w:rPr>
          <w:rStyle w:val="Cmathsexpressions"/>
          <w:i/>
          <w:iCs/>
        </w:rPr>
        <w:t>d</w:t>
      </w:r>
      <w:r w:rsidRPr="002A7CEF">
        <w:t xml:space="preserve"> = </w:t>
      </w:r>
      <w:r w:rsidR="00FC37AC">
        <w:t>12</w:t>
      </w:r>
      <w:r w:rsidRPr="002A7CEF">
        <w:tab/>
      </w:r>
      <w:r w:rsidR="005758EF">
        <w:tab/>
      </w:r>
      <w:r w:rsidR="00FC37AC">
        <w:tab/>
      </w:r>
      <w:r w:rsidRPr="00C162D3">
        <w:rPr>
          <w:rStyle w:val="Cquestionpartlabelbold"/>
        </w:rPr>
        <w:t>B</w:t>
      </w:r>
      <w:r w:rsidRPr="002A7CEF">
        <w:t xml:space="preserve"> </w:t>
      </w:r>
      <w:r w:rsidRPr="00C162D3">
        <w:rPr>
          <w:rStyle w:val="Cmathsexpressions"/>
          <w:i/>
          <w:iCs/>
        </w:rPr>
        <w:t>d</w:t>
      </w:r>
      <w:r w:rsidRPr="002A7CEF">
        <w:t xml:space="preserve"> = </w:t>
      </w:r>
      <w:r w:rsidR="00FC37AC">
        <w:t>-1</w:t>
      </w:r>
      <w:r>
        <w:tab/>
      </w:r>
      <w:r>
        <w:tab/>
      </w:r>
      <w:r w:rsidR="00FC37AC">
        <w:tab/>
      </w:r>
      <w:r w:rsidRPr="00C162D3">
        <w:rPr>
          <w:rStyle w:val="Cquestionpartlabelbold"/>
        </w:rPr>
        <w:t>C</w:t>
      </w:r>
      <w:r w:rsidRPr="002A7CEF">
        <w:t xml:space="preserve"> </w:t>
      </w:r>
      <w:r w:rsidRPr="00C162D3">
        <w:rPr>
          <w:rStyle w:val="Cmathsexpressions"/>
          <w:i/>
          <w:iCs/>
        </w:rPr>
        <w:t>d</w:t>
      </w:r>
      <w:r w:rsidRPr="002A7CEF">
        <w:t xml:space="preserve"> =</w:t>
      </w:r>
      <w:r w:rsidR="00FC37AC">
        <w:t xml:space="preserve"> 11</w:t>
      </w:r>
      <w:r>
        <w:tab/>
      </w:r>
      <w:r>
        <w:tab/>
      </w:r>
      <w:r w:rsidRPr="002A7CEF">
        <w:tab/>
      </w:r>
      <w:r w:rsidRPr="00C162D3">
        <w:rPr>
          <w:rStyle w:val="Cquestionpartlabelbold"/>
        </w:rPr>
        <w:t>D</w:t>
      </w:r>
      <w:r w:rsidRPr="002A7CEF">
        <w:t xml:space="preserve"> </w:t>
      </w:r>
      <w:r w:rsidRPr="00C162D3">
        <w:rPr>
          <w:rStyle w:val="Cmathsexpressions"/>
          <w:i/>
          <w:iCs/>
        </w:rPr>
        <w:t>d</w:t>
      </w:r>
      <w:r w:rsidRPr="002A7CEF">
        <w:t xml:space="preserve"> = 1</w:t>
      </w:r>
    </w:p>
    <w:p w14:paraId="7448BCAE" w14:textId="77777777" w:rsidR="00FE6D9E" w:rsidRDefault="00FE6D9E" w:rsidP="00FE6D9E">
      <w:pPr>
        <w:pStyle w:val="Pquestionheadingmc"/>
      </w:pPr>
      <w:r>
        <w:t>Question 9</w:t>
      </w:r>
      <w:r w:rsidRPr="00DB462F">
        <w:tab/>
      </w:r>
      <w:r>
        <w:t>[7.5]</w:t>
      </w:r>
    </w:p>
    <w:p w14:paraId="257B4EA2" w14:textId="0262BBCF" w:rsidR="00FE6D9E" w:rsidRPr="002232E7" w:rsidRDefault="00BB053E" w:rsidP="00FE6D9E">
      <w:pPr>
        <w:pStyle w:val="Pquestiontextmainstem"/>
      </w:pPr>
      <w:r>
        <w:t>Jack</w:t>
      </w:r>
      <w:r w:rsidR="00FE6D9E" w:rsidRPr="002232E7">
        <w:t xml:space="preserve"> buys </w:t>
      </w:r>
      <w:r w:rsidR="00FC37AC">
        <w:t>3</w:t>
      </w:r>
      <w:r w:rsidR="00FE6D9E" w:rsidRPr="002232E7">
        <w:t xml:space="preserve"> </w:t>
      </w:r>
      <w:r w:rsidR="00FC37AC">
        <w:t>pen</w:t>
      </w:r>
      <w:r w:rsidR="00FE6D9E" w:rsidRPr="002232E7">
        <w:t xml:space="preserve">s and gets </w:t>
      </w:r>
      <w:r w:rsidR="00FC37AC">
        <w:t>$6.4</w:t>
      </w:r>
      <w:r w:rsidR="00FE6D9E" w:rsidRPr="002232E7">
        <w:t>0</w:t>
      </w:r>
      <w:r w:rsidR="00FC37AC">
        <w:t xml:space="preserve"> change from $10</w:t>
      </w:r>
      <w:r w:rsidR="00FE6D9E" w:rsidRPr="002232E7">
        <w:t xml:space="preserve">.00. How much </w:t>
      </w:r>
      <w:r w:rsidR="00AC3A3C">
        <w:t>is the cost of a</w:t>
      </w:r>
      <w:r w:rsidR="00FE6D9E" w:rsidRPr="002232E7">
        <w:t xml:space="preserve"> </w:t>
      </w:r>
      <w:r w:rsidR="00FC37AC">
        <w:t>p</w:t>
      </w:r>
      <w:r w:rsidR="00AC3A3C">
        <w:t>en</w:t>
      </w:r>
      <w:r w:rsidR="00FE6D9E" w:rsidRPr="002232E7">
        <w:t>?</w:t>
      </w:r>
    </w:p>
    <w:p w14:paraId="0684543A" w14:textId="385853CB" w:rsidR="00FE6D9E" w:rsidRPr="002232E7" w:rsidRDefault="00FE6D9E" w:rsidP="00FE6D9E">
      <w:pPr>
        <w:pStyle w:val="Pquestiontextmcqoptions"/>
      </w:pPr>
      <w:r w:rsidRPr="00DB462F">
        <w:rPr>
          <w:rStyle w:val="Cquestionpartlabelbold"/>
        </w:rPr>
        <w:t>A</w:t>
      </w:r>
      <w:r w:rsidRPr="00DB462F">
        <w:tab/>
      </w:r>
      <w:r w:rsidRPr="002232E7">
        <w:t>$</w:t>
      </w:r>
      <w:r w:rsidR="00FC37AC">
        <w:t>2</w:t>
      </w:r>
      <w:r w:rsidRPr="002232E7">
        <w:t>.</w:t>
      </w:r>
      <w:r w:rsidR="00FC37AC">
        <w:t>1</w:t>
      </w:r>
      <w:r w:rsidRPr="002232E7">
        <w:t>0</w:t>
      </w:r>
      <w:r w:rsidRPr="00DB462F">
        <w:tab/>
      </w:r>
      <w:r w:rsidRPr="00DB462F">
        <w:tab/>
      </w:r>
      <w:r w:rsidRPr="00DB462F">
        <w:rPr>
          <w:rStyle w:val="Cquestionpartlabelbold"/>
        </w:rPr>
        <w:t>B</w:t>
      </w:r>
      <w:r w:rsidRPr="00DB462F">
        <w:tab/>
      </w:r>
      <w:r w:rsidRPr="002232E7">
        <w:t>$1.</w:t>
      </w:r>
      <w:r w:rsidR="00FC37AC">
        <w:t>2</w:t>
      </w:r>
      <w:r w:rsidRPr="002232E7">
        <w:t>0</w:t>
      </w:r>
      <w:r w:rsidRPr="00DB462F">
        <w:tab/>
      </w:r>
      <w:r w:rsidRPr="00DB462F">
        <w:tab/>
      </w:r>
      <w:r w:rsidRPr="00DB462F">
        <w:rPr>
          <w:rStyle w:val="Cquestionpartlabelbold"/>
        </w:rPr>
        <w:t>C</w:t>
      </w:r>
      <w:r w:rsidRPr="00DB462F">
        <w:tab/>
      </w:r>
      <w:r w:rsidRPr="002232E7">
        <w:t>$</w:t>
      </w:r>
      <w:r w:rsidR="00FC37AC">
        <w:t>3</w:t>
      </w:r>
      <w:r>
        <w:t>.</w:t>
      </w:r>
      <w:r w:rsidR="00FC37AC">
        <w:t>6</w:t>
      </w:r>
      <w:r>
        <w:t>0</w:t>
      </w:r>
      <w:r w:rsidRPr="00DB462F">
        <w:tab/>
      </w:r>
      <w:r>
        <w:tab/>
      </w:r>
      <w:r w:rsidRPr="00DB462F">
        <w:rPr>
          <w:rStyle w:val="Cquestionpartlabelbold"/>
        </w:rPr>
        <w:t>D</w:t>
      </w:r>
      <w:r w:rsidRPr="00DB462F">
        <w:tab/>
      </w:r>
      <w:r w:rsidR="00FC37AC">
        <w:t>70 cents</w:t>
      </w:r>
    </w:p>
    <w:p w14:paraId="1D9FF177" w14:textId="77777777" w:rsidR="00FE6D9E" w:rsidRDefault="00FE6D9E" w:rsidP="00FE6D9E">
      <w:pPr>
        <w:pStyle w:val="Psectionresults"/>
      </w:pPr>
      <w:r>
        <w:t>Multiple-choice results: ___ / 9</w:t>
      </w:r>
    </w:p>
    <w:p w14:paraId="2640B7C9" w14:textId="77777777" w:rsidR="00FE6D9E" w:rsidRDefault="00FE6D9E" w:rsidP="00FE6D9E">
      <w:pPr>
        <w:pStyle w:val="Psectionheading"/>
      </w:pPr>
      <w:r>
        <w:t>Short answer section</w:t>
      </w:r>
    </w:p>
    <w:p w14:paraId="1BD76E77" w14:textId="12EF0EB5" w:rsidR="00FE6D9E" w:rsidRDefault="00FE6D9E" w:rsidP="00FE6D9E">
      <w:pPr>
        <w:pStyle w:val="Pquestionheadingsx"/>
      </w:pPr>
      <w:r>
        <w:t>Question 10</w:t>
      </w:r>
      <w:r w:rsidRPr="00DB462F">
        <w:tab/>
      </w:r>
      <w:r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Pr="00DB462F">
        <w:tab/>
      </w:r>
      <w:r>
        <w:t>[</w:t>
      </w:r>
      <w:r w:rsidR="00C86791">
        <w:t>7.3</w:t>
      </w:r>
      <w:r>
        <w:t>]</w:t>
      </w:r>
    </w:p>
    <w:p w14:paraId="32B599E8" w14:textId="7B36F017" w:rsidR="00FE6D9E" w:rsidRPr="00DB462F" w:rsidRDefault="00FE6D9E" w:rsidP="00FE6D9E">
      <w:pPr>
        <w:pStyle w:val="Pquestiontextmainstem"/>
      </w:pPr>
      <w:r w:rsidRPr="002232E7">
        <w:t xml:space="preserve">Here is </w:t>
      </w:r>
      <w:r w:rsidR="00776EDF">
        <w:t>Sara</w:t>
      </w:r>
      <w:r w:rsidRPr="002232E7">
        <w:t xml:space="preserve">’s working to solve the equation </w:t>
      </w:r>
      <w:r w:rsidR="00776EDF" w:rsidRPr="002232E7">
        <w:rPr>
          <w:position w:val="-24"/>
        </w:rPr>
        <w:object w:dxaOrig="240" w:dyaOrig="620" w14:anchorId="3396F8D0">
          <v:shape id="_x0000_i1027" type="#_x0000_t75" style="width:12pt;height:30.75pt" o:ole="">
            <v:imagedata r:id="rId16" o:title=""/>
          </v:shape>
          <o:OLEObject Type="Embed" ProgID="Equation.DSMT4" ShapeID="_x0000_i1027" DrawAspect="Content" ObjectID="_1540570010" r:id="rId17"/>
        </w:object>
      </w:r>
      <w:r w:rsidRPr="002232E7">
        <w:t xml:space="preserve"> </w:t>
      </w:r>
      <w:r>
        <w:t>–</w:t>
      </w:r>
      <w:r w:rsidRPr="002232E7">
        <w:t xml:space="preserve"> </w:t>
      </w:r>
      <w:r w:rsidR="00776EDF">
        <w:t>1</w:t>
      </w:r>
      <w:r w:rsidRPr="002232E7">
        <w:t xml:space="preserve"> = </w:t>
      </w:r>
      <w:r w:rsidR="00776EDF">
        <w:t>15</w:t>
      </w:r>
      <w:r w:rsidRPr="002232E7">
        <w:t xml:space="preserve">. </w:t>
      </w:r>
      <w:r w:rsidR="00776EDF">
        <w:t>Sara</w:t>
      </w:r>
      <w:r w:rsidRPr="002232E7">
        <w:t xml:space="preserve"> has made an error. Circle the line of working where the error appears.</w:t>
      </w:r>
    </w:p>
    <w:p w14:paraId="7BDE287A" w14:textId="76E334A5" w:rsidR="00FE6D9E" w:rsidRPr="002232E7" w:rsidRDefault="00776EDF" w:rsidP="00FE6D9E">
      <w:pPr>
        <w:pStyle w:val="Pquestiontextmainstem"/>
      </w:pPr>
      <w:r>
        <w:t>Sara</w:t>
      </w:r>
      <w:r w:rsidR="00FE6D9E" w:rsidRPr="002232E7">
        <w:t>’s working</w:t>
      </w:r>
    </w:p>
    <w:p w14:paraId="14C3D04D" w14:textId="2C64C9AF" w:rsidR="00FE6D9E" w:rsidRPr="002232E7" w:rsidRDefault="00776EDF" w:rsidP="00FE6D9E">
      <w:pPr>
        <w:pStyle w:val="Pquestiontextmainstem"/>
        <w:rPr>
          <w:szCs w:val="22"/>
        </w:rPr>
      </w:pPr>
      <w:r w:rsidRPr="002232E7">
        <w:rPr>
          <w:position w:val="-24"/>
        </w:rPr>
        <w:object w:dxaOrig="240" w:dyaOrig="620" w14:anchorId="41D412D6">
          <v:shape id="_x0000_i1028" type="#_x0000_t75" style="width:12pt;height:30.75pt" o:ole="">
            <v:imagedata r:id="rId18" o:title=""/>
          </v:shape>
          <o:OLEObject Type="Embed" ProgID="Equation.DSMT4" ShapeID="_x0000_i1028" DrawAspect="Content" ObjectID="_1540570011" r:id="rId19"/>
        </w:object>
      </w:r>
      <w:r w:rsidR="00FE6D9E" w:rsidRPr="002232E7">
        <w:t xml:space="preserve"> − </w:t>
      </w:r>
      <w:r>
        <w:t>1</w:t>
      </w:r>
      <w:r w:rsidR="00FE6D9E" w:rsidRPr="002232E7">
        <w:t xml:space="preserve"> = </w:t>
      </w:r>
      <w:r>
        <w:t>15</w:t>
      </w:r>
    </w:p>
    <w:p w14:paraId="371AD6BE" w14:textId="69684005" w:rsidR="00FE6D9E" w:rsidRPr="002232E7" w:rsidRDefault="00776EDF" w:rsidP="00FE6D9E">
      <w:pPr>
        <w:pStyle w:val="Pquestiontextmainstem"/>
        <w:rPr>
          <w:szCs w:val="22"/>
        </w:rPr>
      </w:pPr>
      <w:r w:rsidRPr="002232E7">
        <w:rPr>
          <w:position w:val="-24"/>
        </w:rPr>
        <w:object w:dxaOrig="240" w:dyaOrig="620" w14:anchorId="7FE37C52">
          <v:shape id="_x0000_i1029" type="#_x0000_t75" style="width:12pt;height:30.75pt" o:ole="">
            <v:imagedata r:id="rId20" o:title=""/>
          </v:shape>
          <o:OLEObject Type="Embed" ProgID="Equation.DSMT4" ShapeID="_x0000_i1029" DrawAspect="Content" ObjectID="_1540570012" r:id="rId21"/>
        </w:object>
      </w:r>
      <w:r w:rsidR="00FE6D9E" w:rsidRPr="002232E7">
        <w:t xml:space="preserve"> = 1</w:t>
      </w:r>
      <w:r>
        <w:t>6</w:t>
      </w:r>
    </w:p>
    <w:p w14:paraId="1BACF66A" w14:textId="77777777" w:rsidR="00FE6D9E" w:rsidRDefault="00FE6D9E" w:rsidP="00FE6D9E">
      <w:pPr>
        <w:pStyle w:val="Pquestiontextmainstem"/>
      </w:pPr>
      <w:r w:rsidRPr="00DB462F">
        <w:rPr>
          <w:rStyle w:val="Cmathsexpressions"/>
          <w:i/>
          <w:iCs/>
        </w:rPr>
        <w:t>x</w:t>
      </w:r>
      <w:r w:rsidRPr="002232E7">
        <w:t xml:space="preserve"> = 4</w:t>
      </w:r>
    </w:p>
    <w:p w14:paraId="55760D9C" w14:textId="77777777" w:rsidR="00FE6D9E" w:rsidRDefault="00FE6D9E" w:rsidP="00FE6D9E">
      <w:pPr>
        <w:pStyle w:val="Pquestionheadingsx"/>
      </w:pPr>
      <w:r>
        <w:t>Question 11</w:t>
      </w:r>
      <w:r w:rsidRPr="00DB462F">
        <w:tab/>
      </w:r>
      <w:r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Pr="00DB462F">
        <w:tab/>
      </w:r>
      <w:r>
        <w:t>[7.2]</w:t>
      </w:r>
    </w:p>
    <w:p w14:paraId="2CF4EFFE" w14:textId="77777777" w:rsidR="00FE6D9E" w:rsidRPr="002232E7" w:rsidRDefault="00FE6D9E" w:rsidP="00FE6D9E">
      <w:pPr>
        <w:pStyle w:val="Pquestiontextmainstem"/>
      </w:pPr>
      <w:r w:rsidRPr="002232E7">
        <w:t>This graph describes the costs to hire a taxi.</w:t>
      </w:r>
      <w:r w:rsidRPr="00535E59">
        <w:t xml:space="preserve"> </w:t>
      </w:r>
      <w:r w:rsidRPr="002A7CEF">
        <w:t>What is the cost of hiring a taxi to travel</w:t>
      </w:r>
      <w:r>
        <w:br/>
      </w:r>
      <w:r w:rsidRPr="002A7CEF">
        <w:t>a distance of 5 km?</w:t>
      </w:r>
    </w:p>
    <w:p w14:paraId="4BA7A057" w14:textId="77777777" w:rsidR="00FE6D9E" w:rsidRDefault="00FE6D9E" w:rsidP="00FE6D9E">
      <w:pPr>
        <w:pStyle w:val="Pquestiontextpartsa"/>
      </w:pPr>
      <w:r>
        <w:rPr>
          <w:noProof/>
        </w:rPr>
        <w:drawing>
          <wp:inline distT="0" distB="0" distL="0" distR="0" wp14:anchorId="47DEE126" wp14:editId="4C704186">
            <wp:extent cx="2495550" cy="1457325"/>
            <wp:effectExtent l="0" t="0" r="0" b="9525"/>
            <wp:docPr id="11" name="Picture 11" descr="PM8_SmB_7_03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PM8_SmB_7_03t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308C" w14:textId="77777777" w:rsidR="00FE6D9E" w:rsidRPr="00FC4664" w:rsidRDefault="00FE6D9E" w:rsidP="00FE6D9E">
      <w:pPr>
        <w:pStyle w:val="Pquestiontextpartsa"/>
      </w:pPr>
    </w:p>
    <w:p w14:paraId="521F62AB" w14:textId="77777777" w:rsidR="00FE6D9E" w:rsidRDefault="00FE6D9E" w:rsidP="00FE6D9E">
      <w:pPr>
        <w:pStyle w:val="Pquestionheadingsx"/>
      </w:pPr>
      <w:r>
        <w:t>Question 12</w:t>
      </w:r>
      <w:r w:rsidRPr="00DB462F">
        <w:tab/>
      </w:r>
      <w:r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Pr="00DB462F">
        <w:tab/>
      </w:r>
      <w:r>
        <w:t>[7.1]</w:t>
      </w:r>
    </w:p>
    <w:p w14:paraId="191924F9" w14:textId="77777777" w:rsidR="00FE6D9E" w:rsidRPr="002232E7" w:rsidRDefault="00FE6D9E" w:rsidP="00FE6D9E">
      <w:pPr>
        <w:pStyle w:val="Pquestiontextmainstem"/>
      </w:pPr>
      <w:r w:rsidRPr="002232E7">
        <w:t>Write an equation for the following</w:t>
      </w:r>
      <w:r>
        <w:t xml:space="preserve"> using the letter </w:t>
      </w:r>
      <w:r w:rsidRPr="00C162D3">
        <w:rPr>
          <w:rStyle w:val="Cmathsexpressions"/>
          <w:i/>
          <w:iCs/>
        </w:rPr>
        <w:t>n</w:t>
      </w:r>
      <w:r>
        <w:t xml:space="preserve"> to represent the number</w:t>
      </w:r>
      <w:r w:rsidRPr="002232E7">
        <w:t>.</w:t>
      </w:r>
    </w:p>
    <w:p w14:paraId="74AC18AE" w14:textId="4541E12C" w:rsidR="00FE6D9E" w:rsidRPr="002232E7" w:rsidRDefault="00FE6D9E" w:rsidP="00FE6D9E">
      <w:pPr>
        <w:pStyle w:val="Pquestiontextmainstem"/>
      </w:pPr>
      <w:r w:rsidRPr="002A7CEF">
        <w:t>The sum of a number and 3 makes a total of seven</w:t>
      </w:r>
      <w:r w:rsidRPr="002232E7">
        <w:t>.</w:t>
      </w:r>
    </w:p>
    <w:p w14:paraId="093BBC35" w14:textId="77777777" w:rsidR="00FE6D9E" w:rsidRDefault="00FE6D9E" w:rsidP="00FE6D9E">
      <w:pPr>
        <w:pStyle w:val="Pquestiontextmainstem"/>
      </w:pPr>
    </w:p>
    <w:p w14:paraId="53AFED6F" w14:textId="77777777" w:rsidR="00FE6D9E" w:rsidRDefault="00FE6D9E" w:rsidP="00FE6D9E">
      <w:pPr>
        <w:pStyle w:val="Pquestiontextmainstem"/>
      </w:pPr>
    </w:p>
    <w:p w14:paraId="1F348D4C" w14:textId="77777777" w:rsidR="00FE6D9E" w:rsidRDefault="00FE6D9E" w:rsidP="00FE6D9E">
      <w:pPr>
        <w:pStyle w:val="Pquestiontextmainstem"/>
      </w:pPr>
    </w:p>
    <w:p w14:paraId="3E1D6B82" w14:textId="77777777" w:rsidR="00FE6D9E" w:rsidRDefault="00FE6D9E" w:rsidP="00FE6D9E">
      <w:pPr>
        <w:pStyle w:val="Pquestiontextmainstem"/>
      </w:pPr>
    </w:p>
    <w:p w14:paraId="09B23E56" w14:textId="77777777" w:rsidR="00FE6D9E" w:rsidRDefault="00FE6D9E" w:rsidP="00FE6D9E">
      <w:pPr>
        <w:pStyle w:val="Pquestiontextmainstem"/>
      </w:pPr>
    </w:p>
    <w:p w14:paraId="392F73B6" w14:textId="4082DAE4" w:rsidR="00FE6D9E" w:rsidRDefault="00FE6D9E" w:rsidP="00FE6D9E">
      <w:pPr>
        <w:pStyle w:val="Pquestionheadingsx"/>
      </w:pPr>
      <w:r>
        <w:lastRenderedPageBreak/>
        <w:t>Question 13</w:t>
      </w:r>
      <w:r w:rsidRPr="00DB462F">
        <w:tab/>
      </w:r>
      <w:r w:rsidR="00776EDF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776EDF">
        <w:rPr>
          <w:rStyle w:val="Cmarkslabel"/>
        </w:rPr>
        <w:t>s</w:t>
      </w:r>
      <w:r w:rsidRPr="00DB462F">
        <w:tab/>
      </w:r>
      <w:r>
        <w:t>[7.</w:t>
      </w:r>
      <w:r w:rsidR="00776EDF">
        <w:t>1</w:t>
      </w:r>
      <w:r>
        <w:t>]</w:t>
      </w:r>
    </w:p>
    <w:p w14:paraId="6C76E920" w14:textId="77777777" w:rsidR="00FE6D9E" w:rsidRPr="002232E7" w:rsidRDefault="00FE6D9E" w:rsidP="00FE6D9E">
      <w:pPr>
        <w:pStyle w:val="Pquestiontextmainstem"/>
      </w:pPr>
      <w:r w:rsidRPr="002232E7">
        <w:t>Check by substitution whether the number in the brackets is a solution for the equation.</w:t>
      </w:r>
    </w:p>
    <w:p w14:paraId="28DA72ED" w14:textId="0C43AF91" w:rsidR="00FE6D9E" w:rsidRPr="002232E7" w:rsidRDefault="00FE6D9E" w:rsidP="00FE6D9E">
      <w:pPr>
        <w:pStyle w:val="Pquestiontextmainstem"/>
      </w:pPr>
      <w:r w:rsidRPr="002232E7">
        <w:rPr>
          <w:position w:val="-24"/>
          <w:szCs w:val="22"/>
        </w:rPr>
        <w:object w:dxaOrig="240" w:dyaOrig="620" w14:anchorId="1DC4D2D8">
          <v:shape id="_x0000_i1030" type="#_x0000_t75" style="width:12pt;height:30.75pt" o:ole="">
            <v:imagedata r:id="rId23" o:title=""/>
          </v:shape>
          <o:OLEObject Type="Embed" ProgID="Equation.3" ShapeID="_x0000_i1030" DrawAspect="Content" ObjectID="_1540570013" r:id="rId24"/>
        </w:object>
      </w:r>
      <w:r>
        <w:rPr>
          <w:szCs w:val="22"/>
        </w:rPr>
        <w:t xml:space="preserve"> </w:t>
      </w:r>
      <w:r w:rsidRPr="002232E7">
        <w:t xml:space="preserve">= </w:t>
      </w:r>
      <w:r>
        <w:t>20</w:t>
      </w:r>
      <w:r w:rsidRPr="002232E7">
        <w:t xml:space="preserve"> </w:t>
      </w:r>
      <w:r>
        <w:t xml:space="preserve">  </w:t>
      </w:r>
      <w:r w:rsidRPr="002232E7">
        <w:t xml:space="preserve"> (</w:t>
      </w:r>
      <w:r w:rsidRPr="00DB462F">
        <w:rPr>
          <w:rStyle w:val="Cmathsexpressions"/>
          <w:i/>
          <w:iCs/>
        </w:rPr>
        <w:t>x</w:t>
      </w:r>
      <w:r w:rsidRPr="002232E7">
        <w:t xml:space="preserve"> = </w:t>
      </w:r>
      <w:r>
        <w:t>4</w:t>
      </w:r>
      <w:r w:rsidRPr="002232E7">
        <w:t xml:space="preserve">) </w:t>
      </w:r>
    </w:p>
    <w:p w14:paraId="5F77C324" w14:textId="77777777" w:rsidR="00FE6D9E" w:rsidRPr="00B01BD8" w:rsidRDefault="00FE6D9E" w:rsidP="00FE6D9E">
      <w:pPr>
        <w:pStyle w:val="Pquestiontextpartsa"/>
      </w:pPr>
    </w:p>
    <w:p w14:paraId="10861C24" w14:textId="77777777" w:rsidR="00FE6D9E" w:rsidRDefault="00FE6D9E" w:rsidP="00FE6D9E">
      <w:pPr>
        <w:pStyle w:val="Pquestiontextmainstem"/>
      </w:pPr>
    </w:p>
    <w:p w14:paraId="03F23F50" w14:textId="77777777" w:rsidR="00FE6D9E" w:rsidRDefault="00FE6D9E" w:rsidP="00FE6D9E">
      <w:pPr>
        <w:pStyle w:val="Pquestiontextmainstem"/>
      </w:pPr>
    </w:p>
    <w:p w14:paraId="079A9F40" w14:textId="77777777" w:rsidR="00FE6D9E" w:rsidRDefault="00FE6D9E" w:rsidP="00FE6D9E">
      <w:pPr>
        <w:pStyle w:val="Pquestiontextmainstem"/>
      </w:pPr>
    </w:p>
    <w:p w14:paraId="51DC0196" w14:textId="07BA3802" w:rsidR="00FE6D9E" w:rsidRDefault="00FE6D9E" w:rsidP="00FE6D9E">
      <w:pPr>
        <w:pStyle w:val="Pquestionheadingsx"/>
      </w:pPr>
      <w:r>
        <w:t>Question 14</w:t>
      </w:r>
      <w:r w:rsidRPr="00DB462F">
        <w:tab/>
      </w:r>
      <w:r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Pr="00DB462F">
        <w:tab/>
      </w:r>
      <w:r>
        <w:t>[7.</w:t>
      </w:r>
      <w:r w:rsidR="00430434">
        <w:t>1</w:t>
      </w:r>
      <w:r>
        <w:t>]</w:t>
      </w:r>
    </w:p>
    <w:p w14:paraId="0035BF32" w14:textId="77777777" w:rsidR="00FE6D9E" w:rsidRPr="002232E7" w:rsidRDefault="00FE6D9E" w:rsidP="00FE6D9E">
      <w:pPr>
        <w:pStyle w:val="Pquestiontextmainstem"/>
      </w:pPr>
      <w:r w:rsidRPr="002232E7">
        <w:t>Wri</w:t>
      </w:r>
      <w:r>
        <w:t>te an equation for the rule below</w:t>
      </w:r>
      <w:r w:rsidRPr="002232E7">
        <w:t xml:space="preserve">, using the given pronumerals for each of the </w:t>
      </w:r>
      <w:r>
        <w:br/>
      </w:r>
      <w:r w:rsidRPr="002232E7">
        <w:t>quantities described.</w:t>
      </w:r>
    </w:p>
    <w:p w14:paraId="28F4A3A1" w14:textId="0A163DA6" w:rsidR="00FE6D9E" w:rsidRPr="002232E7" w:rsidRDefault="00D518C4" w:rsidP="00FE6D9E">
      <w:pPr>
        <w:pStyle w:val="Pquestiontextpartsa"/>
      </w:pPr>
      <w:r w:rsidRPr="00BC4D84">
        <w:t>The number of red marbles (</w:t>
      </w:r>
      <w:r w:rsidRPr="00D518C4">
        <w:rPr>
          <w:rStyle w:val="Cmathsexpressions"/>
          <w:i/>
          <w:iCs/>
        </w:rPr>
        <w:t>R</w:t>
      </w:r>
      <w:r w:rsidRPr="00BC4D84">
        <w:t xml:space="preserve">) in a bag is </w:t>
      </w:r>
      <w:r>
        <w:t xml:space="preserve">five less than </w:t>
      </w:r>
      <w:r w:rsidRPr="00BC4D84">
        <w:t>twice the number of blue marbles (</w:t>
      </w:r>
      <w:r w:rsidRPr="00D518C4">
        <w:rPr>
          <w:rStyle w:val="Cmathsexpressions"/>
          <w:i/>
          <w:iCs/>
        </w:rPr>
        <w:t>B</w:t>
      </w:r>
      <w:r w:rsidRPr="00BC4D84">
        <w:t>)</w:t>
      </w:r>
      <w:r w:rsidR="00FE6D9E" w:rsidRPr="002232E7">
        <w:t>.</w:t>
      </w:r>
    </w:p>
    <w:p w14:paraId="4C360F63" w14:textId="77777777" w:rsidR="00FE6D9E" w:rsidRDefault="00FE6D9E" w:rsidP="00FE6D9E">
      <w:pPr>
        <w:pStyle w:val="Pquestiontextpartsa"/>
      </w:pPr>
    </w:p>
    <w:p w14:paraId="50F91E28" w14:textId="77777777" w:rsidR="00FE6D9E" w:rsidRDefault="00FE6D9E" w:rsidP="00FE6D9E">
      <w:pPr>
        <w:pStyle w:val="Pquestiontextpartsa"/>
      </w:pPr>
    </w:p>
    <w:p w14:paraId="481BC174" w14:textId="77777777" w:rsidR="00FE6D9E" w:rsidRDefault="00FE6D9E" w:rsidP="00FE6D9E">
      <w:pPr>
        <w:pStyle w:val="Pquestiontextpartsa"/>
      </w:pPr>
    </w:p>
    <w:p w14:paraId="6BD94F3D" w14:textId="77777777" w:rsidR="00FE6D9E" w:rsidRDefault="00FE6D9E" w:rsidP="00FE6D9E">
      <w:pPr>
        <w:pStyle w:val="Pquestiontextpartsa"/>
      </w:pPr>
    </w:p>
    <w:p w14:paraId="0AC1B7AC" w14:textId="77777777" w:rsidR="00FE6D9E" w:rsidRDefault="00FE6D9E" w:rsidP="00FE6D9E">
      <w:pPr>
        <w:pStyle w:val="Pquestionheadingsx"/>
      </w:pPr>
      <w:r>
        <w:t>Question 15</w:t>
      </w:r>
      <w:r w:rsidRPr="00DB462F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DB462F">
        <w:tab/>
      </w:r>
      <w:r>
        <w:t>[7.2]</w:t>
      </w:r>
    </w:p>
    <w:p w14:paraId="44AFF329" w14:textId="77777777" w:rsidR="00FE6D9E" w:rsidRDefault="00FE6D9E" w:rsidP="00FE6D9E">
      <w:pPr>
        <w:pStyle w:val="Pquestiontextmainstem"/>
      </w:pPr>
      <w:r w:rsidRPr="002232E7">
        <w:t xml:space="preserve">Use the following graph to find the value of: </w:t>
      </w:r>
    </w:p>
    <w:p w14:paraId="76C9DD56" w14:textId="77777777" w:rsidR="00776EDF" w:rsidRDefault="00776EDF" w:rsidP="00FE6D9E">
      <w:pPr>
        <w:pStyle w:val="Pquestiontextmainstem"/>
      </w:pPr>
    </w:p>
    <w:p w14:paraId="66C592A5" w14:textId="1FD7328B" w:rsidR="00FE6D9E" w:rsidRDefault="00776EDF" w:rsidP="00FE6D9E">
      <w:pPr>
        <w:pStyle w:val="Pquestiontextmainstem"/>
      </w:pPr>
      <w:r>
        <w:rPr>
          <w:noProof/>
        </w:rPr>
        <w:drawing>
          <wp:inline distT="0" distB="0" distL="0" distR="0" wp14:anchorId="4C0679F4" wp14:editId="0E063977">
            <wp:extent cx="1800225" cy="2343150"/>
            <wp:effectExtent l="0" t="0" r="9525" b="0"/>
            <wp:docPr id="2" name="Picture 2" descr="C:\Users\ubuluay\Desktop\2nd ed\PM2e-8-ch-tests-exams-RWs\_SUPPLIED_V1_CORREX_230916\PM2e_08_EB_07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buluay\Desktop\2nd ed\PM2e-8-ch-tests-exams-RWs\_SUPPLIED_V1_CORREX_230916\PM2e_08_EB_07_AT_0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1F7C" w14:textId="77777777" w:rsidR="00776EDF" w:rsidRPr="002232E7" w:rsidRDefault="00776EDF" w:rsidP="00FE6D9E">
      <w:pPr>
        <w:pStyle w:val="Pquestiontextmainstem"/>
      </w:pPr>
    </w:p>
    <w:p w14:paraId="4497AF8A" w14:textId="45B6850A" w:rsidR="00FE6D9E" w:rsidRPr="002232E7" w:rsidRDefault="00FE6D9E" w:rsidP="00FE6D9E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Pr="002232E7">
        <w:t xml:space="preserve"> = </w:t>
      </w:r>
      <w:r w:rsidR="00C930C2">
        <w:t>3</w: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DB462F">
        <w:rPr>
          <w:rStyle w:val="Cquestionpartlabelbold"/>
        </w:rPr>
        <w:t>)</w:t>
      </w:r>
      <w:r w:rsidR="0046299E">
        <w:t xml:space="preserve">  </w:t>
      </w:r>
      <w:r w:rsidRPr="00DB462F">
        <w:rPr>
          <w:rStyle w:val="Cmathsexpressions"/>
          <w:i/>
          <w:iCs/>
        </w:rPr>
        <w:t>y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>
        <w:t xml:space="preserve"> = </w:t>
      </w:r>
      <w:r w:rsidR="00C930C2">
        <w:t>-1</w:t>
      </w:r>
    </w:p>
    <w:p w14:paraId="0A3614AE" w14:textId="77777777" w:rsidR="00FE6D9E" w:rsidRDefault="00FE6D9E" w:rsidP="00FE6D9E">
      <w:pPr>
        <w:pStyle w:val="Pquestiontextpartsa"/>
      </w:pPr>
    </w:p>
    <w:p w14:paraId="207EF96F" w14:textId="77777777" w:rsidR="00FE6D9E" w:rsidRPr="002232E7" w:rsidRDefault="00FE6D9E" w:rsidP="00FE6D9E">
      <w:pPr>
        <w:pStyle w:val="Pquestiontextpartsa"/>
      </w:pP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6FCCCB8F" wp14:editId="1EAA145A">
            <wp:extent cx="44767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end"/>
      </w:r>
    </w:p>
    <w:p w14:paraId="4233D7FD" w14:textId="2694DA46" w:rsidR="00FE6D9E" w:rsidRDefault="00FE6D9E" w:rsidP="00FE6D9E">
      <w:pPr>
        <w:pStyle w:val="Pquestiontextpartsa"/>
      </w:pPr>
      <w:r w:rsidRPr="00DB462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DB462F">
        <w:rPr>
          <w:rStyle w:val="Cquestionpartlabelbold"/>
        </w:rPr>
        <w:t>)</w:t>
      </w:r>
      <w:r w:rsidRPr="00DB462F">
        <w:tab/>
      </w:r>
      <w:r w:rsidRPr="00DB462F">
        <w:rPr>
          <w:rStyle w:val="Cmathsexpressions"/>
          <w:i/>
          <w:iCs/>
        </w:rPr>
        <w:t>x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y</w:t>
      </w:r>
      <w:r w:rsidRPr="002232E7">
        <w:t xml:space="preserve"> = </w:t>
      </w:r>
      <w:r w:rsidR="00C930C2">
        <w:t>-1</w: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DB462F">
        <w:rPr>
          <w:rStyle w:val="Cquestionpartlabelbold"/>
        </w:rPr>
        <w:t>)</w:t>
      </w:r>
      <w:r w:rsidR="0046299E">
        <w:t xml:space="preserve">  </w:t>
      </w:r>
      <w:r w:rsidRPr="00DB462F">
        <w:rPr>
          <w:rStyle w:val="Cmathsexpressions"/>
          <w:i/>
          <w:iCs/>
        </w:rPr>
        <w:t>x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y</w:t>
      </w:r>
      <w:r>
        <w:t xml:space="preserve"> = </w:t>
      </w:r>
      <w:r w:rsidR="00C930C2">
        <w:t>3</w:t>
      </w:r>
    </w:p>
    <w:p w14:paraId="59F1D562" w14:textId="77777777" w:rsidR="00FE6D9E" w:rsidRDefault="00FE6D9E" w:rsidP="00FE6D9E">
      <w:pPr>
        <w:pStyle w:val="Pquestiontextpartsa"/>
      </w:pPr>
    </w:p>
    <w:p w14:paraId="2D93ED97" w14:textId="77777777" w:rsidR="00FE6D9E" w:rsidRDefault="00FE6D9E" w:rsidP="00FE6D9E">
      <w:pPr>
        <w:pStyle w:val="Pquestiontextpartsa"/>
      </w:pPr>
    </w:p>
    <w:p w14:paraId="1F0E7D4B" w14:textId="77777777" w:rsidR="00FE6D9E" w:rsidRPr="002232E7" w:rsidRDefault="00FE6D9E" w:rsidP="00FE6D9E">
      <w:pPr>
        <w:pStyle w:val="Pquestiontextpartsa"/>
      </w:pPr>
    </w:p>
    <w:p w14:paraId="09E96C02" w14:textId="13376DAB" w:rsidR="00FE6D9E" w:rsidRDefault="00FE6D9E" w:rsidP="00FE6D9E">
      <w:pPr>
        <w:pStyle w:val="Pquestionheadingsx"/>
      </w:pPr>
      <w:r>
        <w:lastRenderedPageBreak/>
        <w:t>Question 16</w:t>
      </w:r>
      <w:r w:rsidRPr="00DB462F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DB462F">
        <w:tab/>
      </w:r>
      <w:r>
        <w:t>[7.</w:t>
      </w:r>
      <w:r w:rsidR="00C930C2">
        <w:t>3</w:t>
      </w:r>
      <w:r>
        <w:t>]</w:t>
      </w:r>
    </w:p>
    <w:p w14:paraId="5AE14052" w14:textId="77777777" w:rsidR="00FE6D9E" w:rsidRDefault="00FE6D9E" w:rsidP="00FE6D9E">
      <w:pPr>
        <w:pStyle w:val="Pquestiontextmainstem"/>
      </w:pPr>
      <w:r w:rsidRPr="002232E7">
        <w:t>Solve</w:t>
      </w:r>
      <w:r>
        <w:t xml:space="preserve"> each of</w:t>
      </w:r>
      <w:r w:rsidRPr="002232E7">
        <w:t xml:space="preserve"> the</w:t>
      </w:r>
      <w:r>
        <w:t>se</w:t>
      </w:r>
      <w:r w:rsidRPr="002232E7">
        <w:t xml:space="preserve"> linear equations using algebra.</w:t>
      </w:r>
    </w:p>
    <w:p w14:paraId="0E6D8174" w14:textId="77777777" w:rsidR="00FE6D9E" w:rsidRDefault="00FE6D9E" w:rsidP="00FE6D9E">
      <w:pPr>
        <w:pStyle w:val="Pquestiontextpartsa"/>
      </w:pPr>
      <w:r w:rsidRPr="005E513F">
        <w:rPr>
          <w:rStyle w:val="Cquestionpartlabelbold"/>
        </w:rPr>
        <w:t>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513F">
        <w:rPr>
          <w:rStyle w:val="Cquestionpartlabelbold"/>
        </w:rPr>
        <w:t>(b)</w:t>
      </w:r>
      <w:r>
        <w:rPr>
          <w:rStyle w:val="Cquestionpartlabelbold"/>
        </w:rPr>
        <w:br/>
      </w:r>
      <w:r>
        <w:rPr>
          <w:noProof/>
        </w:rPr>
        <w:drawing>
          <wp:inline distT="0" distB="0" distL="0" distR="0" wp14:anchorId="7DDB8DA5" wp14:editId="6AD5E1AF">
            <wp:extent cx="1266825" cy="188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A3FE266" wp14:editId="6FDD2537">
            <wp:extent cx="104775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F5B1" w14:textId="7E839F79" w:rsidR="00FE6D9E" w:rsidRDefault="00FE6D9E" w:rsidP="00FE6D9E">
      <w:pPr>
        <w:pStyle w:val="Pquestionheadingsx"/>
      </w:pPr>
      <w:r>
        <w:t>Question 17</w:t>
      </w:r>
      <w:r w:rsidRPr="00DB462F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DB462F">
        <w:tab/>
      </w:r>
      <w:r>
        <w:t>[7.2]</w:t>
      </w:r>
    </w:p>
    <w:p w14:paraId="57DD43C4" w14:textId="5A04FC0D" w:rsidR="00FE6D9E" w:rsidRPr="002232E7" w:rsidRDefault="00C930C2" w:rsidP="00FE6D9E">
      <w:pPr>
        <w:pStyle w:val="Pquestiontextmainstem"/>
      </w:pPr>
      <w:r>
        <w:t>Vinh</w:t>
      </w:r>
      <w:r w:rsidR="00FE6D9E" w:rsidRPr="002232E7">
        <w:t xml:space="preserve"> buys a </w:t>
      </w:r>
      <w:r>
        <w:t>sandwich each school day for lunch. Twice a week,</w:t>
      </w:r>
      <w:r w:rsidR="00FE6D9E" w:rsidRPr="002232E7">
        <w:t xml:space="preserve"> he also </w:t>
      </w:r>
      <w:r w:rsidR="00FE6D9E">
        <w:t>buys</w:t>
      </w:r>
      <w:r w:rsidR="00FE6D9E" w:rsidRPr="002232E7">
        <w:t xml:space="preserve"> a </w:t>
      </w:r>
      <w:r>
        <w:t>juice</w:t>
      </w:r>
      <w:r w:rsidR="00FE6D9E" w:rsidRPr="002232E7">
        <w:t xml:space="preserve"> for $</w:t>
      </w:r>
      <w:r>
        <w:t>3.0</w:t>
      </w:r>
      <w:r w:rsidR="00FE6D9E" w:rsidRPr="002232E7">
        <w:t>0. He spends a total of $2</w:t>
      </w:r>
      <w:r>
        <w:t>3</w:t>
      </w:r>
      <w:r w:rsidR="00FE6D9E" w:rsidRPr="002232E7">
        <w:t xml:space="preserve">.50 </w:t>
      </w:r>
      <w:r w:rsidR="00FE6D9E">
        <w:t xml:space="preserve">over </w:t>
      </w:r>
      <w:r w:rsidR="00FE6D9E" w:rsidRPr="002232E7">
        <w:t xml:space="preserve">the </w:t>
      </w:r>
      <w:r w:rsidR="00FE6D9E">
        <w:t>five</w:t>
      </w:r>
      <w:r w:rsidR="00FE6D9E" w:rsidRPr="002232E7">
        <w:t xml:space="preserve"> </w:t>
      </w:r>
      <w:r>
        <w:t>days</w:t>
      </w:r>
      <w:r w:rsidR="00FE6D9E" w:rsidRPr="002232E7">
        <w:t xml:space="preserve">. </w:t>
      </w:r>
    </w:p>
    <w:p w14:paraId="5E7DA672" w14:textId="77777777" w:rsidR="00FE6D9E" w:rsidRPr="009324F3" w:rsidRDefault="00FE6D9E" w:rsidP="00FE6D9E">
      <w:pPr>
        <w:pStyle w:val="Pquestiontextpartsa"/>
      </w:pPr>
      <w:r w:rsidRPr="00C162D3">
        <w:rPr>
          <w:rStyle w:val="Cquestionpartlabelbold"/>
        </w:rPr>
        <w:t>(a)</w:t>
      </w:r>
      <w:r w:rsidRPr="009324F3">
        <w:tab/>
        <w:t xml:space="preserve">Write an </w:t>
      </w:r>
      <w:r>
        <w:t>equation</w:t>
      </w:r>
      <w:r w:rsidRPr="009324F3">
        <w:t xml:space="preserve"> to represent this statement.</w:t>
      </w:r>
    </w:p>
    <w:p w14:paraId="15674101" w14:textId="77777777" w:rsidR="00FE6D9E" w:rsidRDefault="00FE6D9E" w:rsidP="00FE6D9E">
      <w:pPr>
        <w:pStyle w:val="Pquestiontextpartsa"/>
      </w:pPr>
    </w:p>
    <w:p w14:paraId="353571D2" w14:textId="77777777" w:rsidR="00FE6D9E" w:rsidRDefault="00FE6D9E" w:rsidP="00FE6D9E">
      <w:pPr>
        <w:pStyle w:val="Pquestiontextpartsa"/>
      </w:pPr>
    </w:p>
    <w:p w14:paraId="5E5C5071" w14:textId="7F6CF03E" w:rsidR="00FE6D9E" w:rsidRPr="002232E7" w:rsidRDefault="00FE6D9E" w:rsidP="00FE6D9E">
      <w:pPr>
        <w:pStyle w:val="Pquestiontextpartsa"/>
      </w:pPr>
      <w:r w:rsidRPr="00C162D3">
        <w:rPr>
          <w:rStyle w:val="Cquestionpartlabelbold"/>
        </w:rPr>
        <w:t>(b)</w:t>
      </w:r>
      <w:r w:rsidRPr="009324F3">
        <w:tab/>
      </w:r>
      <w:r w:rsidR="00C930C2">
        <w:t>How much does a sandwich cost</w:t>
      </w:r>
      <w:r>
        <w:t>?</w:t>
      </w:r>
    </w:p>
    <w:p w14:paraId="1686E003" w14:textId="77777777" w:rsidR="00FE6D9E" w:rsidRDefault="00FE6D9E" w:rsidP="00FE6D9E">
      <w:pPr>
        <w:pStyle w:val="Pquestiontextpartsa"/>
      </w:pPr>
    </w:p>
    <w:p w14:paraId="4F4C8837" w14:textId="77777777" w:rsidR="00FE6D9E" w:rsidRDefault="00FE6D9E" w:rsidP="00FE6D9E">
      <w:pPr>
        <w:pStyle w:val="Pquestiontextpartsa"/>
      </w:pPr>
    </w:p>
    <w:p w14:paraId="1FEFCBB8" w14:textId="77777777" w:rsidR="00C930C2" w:rsidRDefault="00C930C2" w:rsidP="00FE6D9E">
      <w:pPr>
        <w:pStyle w:val="Pquestiontextpartsa"/>
      </w:pPr>
    </w:p>
    <w:p w14:paraId="11497B07" w14:textId="77777777" w:rsidR="00C930C2" w:rsidRDefault="00C930C2" w:rsidP="00FE6D9E">
      <w:pPr>
        <w:pStyle w:val="Pquestiontextpartsa"/>
      </w:pPr>
    </w:p>
    <w:p w14:paraId="46127781" w14:textId="77777777" w:rsidR="00FE6D9E" w:rsidRDefault="00FE6D9E" w:rsidP="00FE6D9E">
      <w:pPr>
        <w:pStyle w:val="Pquestionheadingsx"/>
      </w:pPr>
      <w:r>
        <w:t>Question 18</w:t>
      </w:r>
      <w:r w:rsidRPr="00DB462F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DB462F">
        <w:tab/>
      </w:r>
      <w:r>
        <w:t>[7.3]</w:t>
      </w:r>
    </w:p>
    <w:p w14:paraId="4D7F5B51" w14:textId="6A1AB529" w:rsidR="00FE6D9E" w:rsidRPr="002232E7" w:rsidRDefault="00FE6D9E" w:rsidP="00FE6D9E">
      <w:pPr>
        <w:pStyle w:val="Pquestiontextmainstem"/>
      </w:pPr>
      <w:r>
        <w:t>Solve the following equation.</w:t>
      </w:r>
      <w:r w:rsidRPr="002232E7">
        <w:t xml:space="preserve"> </w:t>
      </w:r>
    </w:p>
    <w:p w14:paraId="556431CD" w14:textId="56B8EBC1" w:rsidR="00D518C4" w:rsidRDefault="00D518C4" w:rsidP="00C930C2">
      <w:pPr>
        <w:pStyle w:val="Pquestionheadingsx"/>
        <w:keepNext w:val="0"/>
      </w:pPr>
      <w:r>
        <w:rPr>
          <w:noProof/>
        </w:rPr>
        <w:drawing>
          <wp:inline distT="0" distB="0" distL="0" distR="0" wp14:anchorId="0F3932AB" wp14:editId="41539A6D">
            <wp:extent cx="2162175" cy="28098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0431" w14:textId="2B5DA013" w:rsidR="00FE6D9E" w:rsidRDefault="00FE6D9E" w:rsidP="00FE6D9E">
      <w:pPr>
        <w:pStyle w:val="Pquestionheadingsx"/>
      </w:pPr>
      <w:r>
        <w:lastRenderedPageBreak/>
        <w:t>Question 19</w:t>
      </w:r>
      <w:r w:rsidRPr="00DB462F"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Pr="00DB462F">
        <w:tab/>
      </w:r>
      <w:r>
        <w:t>[</w:t>
      </w:r>
      <w:r w:rsidR="00C86791">
        <w:t>7.2</w:t>
      </w:r>
      <w:r>
        <w:t>]</w:t>
      </w:r>
    </w:p>
    <w:p w14:paraId="7A5EC52E" w14:textId="7193A510" w:rsidR="00FE6D9E" w:rsidRPr="002232E7" w:rsidRDefault="00FE6D9E" w:rsidP="00FE6D9E">
      <w:pPr>
        <w:pStyle w:val="Pquestiontextmainstem"/>
      </w:pPr>
      <w:r w:rsidRPr="002232E7">
        <w:t>Write the following statements as equations and then find the value of the unknown.</w:t>
      </w:r>
    </w:p>
    <w:p w14:paraId="20BF7FCE" w14:textId="77777777" w:rsidR="00FE6D9E" w:rsidRPr="004B73A9" w:rsidRDefault="00FE6D9E" w:rsidP="00FE6D9E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Pr="002A7CEF">
        <w:t xml:space="preserve">The sum of </w:t>
      </w:r>
      <w:r>
        <w:t>three</w:t>
      </w:r>
      <w:r w:rsidRPr="002A7CEF">
        <w:t xml:space="preserve"> times a number and</w:t>
      </w:r>
      <w:r>
        <w:t xml:space="preserve"> one is ten. What is the number</w:t>
      </w:r>
      <w:r w:rsidRPr="002232E7">
        <w:t>?</w:t>
      </w:r>
    </w:p>
    <w:p w14:paraId="6D96D2AE" w14:textId="77777777" w:rsidR="00FE6D9E" w:rsidRDefault="00FE6D9E" w:rsidP="00FE6D9E">
      <w:pPr>
        <w:pStyle w:val="Pquestiontextmainstem"/>
      </w:pPr>
    </w:p>
    <w:p w14:paraId="4E1D5D0A" w14:textId="77777777" w:rsidR="00FE6D9E" w:rsidRPr="002232E7" w:rsidRDefault="00FE6D9E" w:rsidP="00FE6D9E">
      <w:pPr>
        <w:pStyle w:val="Pquestiontextmainstem"/>
      </w:pPr>
    </w:p>
    <w:p w14:paraId="57871DFA" w14:textId="77777777" w:rsidR="00FE6D9E" w:rsidRPr="002232E7" w:rsidRDefault="00FE6D9E" w:rsidP="00FE6D9E">
      <w:pPr>
        <w:pStyle w:val="Pquestiontextmainstem"/>
      </w:pPr>
    </w:p>
    <w:p w14:paraId="7595D563" w14:textId="77777777" w:rsidR="00FE6D9E" w:rsidRPr="002232E7" w:rsidRDefault="00FE6D9E" w:rsidP="00FE6D9E">
      <w:pPr>
        <w:pStyle w:val="Pquestiontextmainstem"/>
      </w:pPr>
    </w:p>
    <w:p w14:paraId="10282171" w14:textId="77777777" w:rsidR="00FE6D9E" w:rsidRDefault="00FE6D9E" w:rsidP="00FE6D9E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Pr="002A7CEF">
        <w:rPr>
          <w:szCs w:val="22"/>
        </w:rPr>
        <w:t>A number is doubled and then has six subtracted from it. The result is eight. What is the number?</w:t>
      </w:r>
    </w:p>
    <w:p w14:paraId="6E97A3DF" w14:textId="77777777" w:rsidR="00FE6D9E" w:rsidRDefault="00FE6D9E" w:rsidP="00FE6D9E">
      <w:pPr>
        <w:pStyle w:val="Pquestiontextpartsa"/>
      </w:pPr>
    </w:p>
    <w:p w14:paraId="4A768837" w14:textId="77777777" w:rsidR="00FE6D9E" w:rsidRDefault="00FE6D9E" w:rsidP="00FE6D9E">
      <w:pPr>
        <w:pStyle w:val="Pquestiontextpartsa"/>
      </w:pPr>
    </w:p>
    <w:p w14:paraId="40547687" w14:textId="77777777" w:rsidR="00FE6D9E" w:rsidRDefault="00FE6D9E" w:rsidP="00FE6D9E">
      <w:pPr>
        <w:pStyle w:val="Pquestiontextpartsa"/>
      </w:pPr>
    </w:p>
    <w:p w14:paraId="0353FD00" w14:textId="77777777" w:rsidR="00FE6D9E" w:rsidRPr="002232E7" w:rsidRDefault="00FE6D9E" w:rsidP="00FE6D9E">
      <w:pPr>
        <w:pStyle w:val="Pquestiontextpartsa"/>
      </w:pPr>
    </w:p>
    <w:p w14:paraId="481DA850" w14:textId="71727830" w:rsidR="00FE6D9E" w:rsidRDefault="00FE6D9E" w:rsidP="00FE6D9E">
      <w:pPr>
        <w:pStyle w:val="Pquestionheadingsx"/>
      </w:pPr>
      <w:r>
        <w:t>Question 20</w:t>
      </w:r>
      <w:r w:rsidRPr="00DB462F">
        <w:tab/>
      </w:r>
      <w:r w:rsidR="0050370E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50370E">
        <w:rPr>
          <w:rStyle w:val="Cmarkslabel"/>
        </w:rPr>
        <w:t>s</w:t>
      </w:r>
      <w:r w:rsidRPr="00DB462F">
        <w:tab/>
      </w:r>
      <w:r>
        <w:t>[7.4]</w:t>
      </w:r>
    </w:p>
    <w:p w14:paraId="34CEF190" w14:textId="77777777" w:rsidR="00FE6D9E" w:rsidRDefault="00FE6D9E" w:rsidP="00FE6D9E">
      <w:pPr>
        <w:pStyle w:val="Pquestiontextmainstem"/>
      </w:pPr>
      <w:r w:rsidRPr="002232E7">
        <w:t xml:space="preserve">Use the diagram to calculate the value of </w:t>
      </w:r>
      <w:r w:rsidRPr="00DB462F">
        <w:rPr>
          <w:rStyle w:val="Cmathsexpressions"/>
          <w:i/>
          <w:iCs/>
        </w:rPr>
        <w:t>x</w:t>
      </w:r>
      <w:r w:rsidRPr="002232E7">
        <w:t>.</w:t>
      </w:r>
    </w:p>
    <w:p w14:paraId="4F79B988" w14:textId="77777777" w:rsidR="0050370E" w:rsidRPr="002232E7" w:rsidRDefault="0050370E" w:rsidP="00FE6D9E">
      <w:pPr>
        <w:pStyle w:val="Pquestiontextmainstem"/>
      </w:pPr>
    </w:p>
    <w:p w14:paraId="0215EC65" w14:textId="77777777" w:rsidR="00FE6D9E" w:rsidRPr="002A7CEF" w:rsidRDefault="00FE6D9E" w:rsidP="00FE6D9E">
      <w:pPr>
        <w:pStyle w:val="Pquestiontextmainstem"/>
        <w:rPr>
          <w:szCs w:val="22"/>
        </w:rPr>
      </w:pPr>
      <w:r>
        <w:rPr>
          <w:noProof/>
        </w:rPr>
        <w:drawing>
          <wp:inline distT="0" distB="0" distL="0" distR="0" wp14:anchorId="37A413BE" wp14:editId="2C9623D6">
            <wp:extent cx="2657475" cy="1666875"/>
            <wp:effectExtent l="0" t="0" r="9525" b="9525"/>
            <wp:docPr id="29" name="Picture 29" descr="PM8_SmB_7_06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M8_SmB_7_06tf_RR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9252" w14:textId="77777777" w:rsidR="00FE6D9E" w:rsidRDefault="00FE6D9E" w:rsidP="00FE6D9E">
      <w:pPr>
        <w:pStyle w:val="Pquestiontextmainstem"/>
      </w:pPr>
    </w:p>
    <w:p w14:paraId="7C6C0D09" w14:textId="77777777" w:rsidR="00FE6D9E" w:rsidRPr="00352672" w:rsidRDefault="00FE6D9E" w:rsidP="00FE6D9E">
      <w:pPr>
        <w:pStyle w:val="Pquestiontextpartsa"/>
      </w:pPr>
      <w:r w:rsidRPr="00352672">
        <w:t xml:space="preserve"> </w:t>
      </w:r>
    </w:p>
    <w:p w14:paraId="583CFA6B" w14:textId="77777777" w:rsidR="00FE6D9E" w:rsidRDefault="00FE6D9E" w:rsidP="00FE6D9E">
      <w:pPr>
        <w:pStyle w:val="Pquestionheadingsx"/>
      </w:pPr>
      <w:r>
        <w:t>Question 21</w:t>
      </w:r>
      <w:r w:rsidRPr="00DB462F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DB462F">
        <w:tab/>
      </w:r>
      <w:r>
        <w:t>[7.4]</w:t>
      </w:r>
    </w:p>
    <w:p w14:paraId="365FC74B" w14:textId="7D868414" w:rsidR="00FE6D9E" w:rsidRPr="002232E7" w:rsidRDefault="00FE6D9E" w:rsidP="00FE6D9E">
      <w:pPr>
        <w:pStyle w:val="Pquestiontextmainstem"/>
      </w:pPr>
      <w:r w:rsidRPr="002A7CEF">
        <w:rPr>
          <w:szCs w:val="22"/>
        </w:rPr>
        <w:t>Complete the first line of working and then</w:t>
      </w:r>
      <w:r w:rsidR="0050370E">
        <w:rPr>
          <w:szCs w:val="22"/>
        </w:rPr>
        <w:t xml:space="preserve"> </w:t>
      </w:r>
      <w:r>
        <w:rPr>
          <w:szCs w:val="22"/>
        </w:rPr>
        <w:t xml:space="preserve">complete the solution to the </w:t>
      </w:r>
      <w:r w:rsidRPr="002A7CEF">
        <w:rPr>
          <w:szCs w:val="22"/>
        </w:rPr>
        <w:t>equation.</w:t>
      </w:r>
    </w:p>
    <w:p w14:paraId="656462A8" w14:textId="2354C780" w:rsidR="00FE6D9E" w:rsidRDefault="00D518C4" w:rsidP="00FE6D9E">
      <w:pPr>
        <w:pStyle w:val="Pquestiontextmainstem"/>
      </w:pPr>
      <w:r>
        <w:rPr>
          <w:noProof/>
        </w:rPr>
        <w:drawing>
          <wp:inline distT="0" distB="0" distL="0" distR="0" wp14:anchorId="06763659" wp14:editId="000FAB55">
            <wp:extent cx="1495425" cy="12001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A571" w14:textId="77777777" w:rsidR="00FE6D9E" w:rsidRDefault="00FE6D9E" w:rsidP="00FE6D9E">
      <w:pPr>
        <w:pStyle w:val="Pquestiontextpartsa"/>
      </w:pPr>
    </w:p>
    <w:p w14:paraId="73BCB4CB" w14:textId="77777777" w:rsidR="00FE6D9E" w:rsidRDefault="00FE6D9E" w:rsidP="00FE6D9E">
      <w:pPr>
        <w:pStyle w:val="Pquestiontextpartsa"/>
      </w:pPr>
    </w:p>
    <w:p w14:paraId="0BCF660F" w14:textId="77777777" w:rsidR="0050370E" w:rsidRPr="002232E7" w:rsidRDefault="0050370E" w:rsidP="00FE6D9E">
      <w:pPr>
        <w:pStyle w:val="Pquestiontextpartsa"/>
      </w:pPr>
    </w:p>
    <w:p w14:paraId="2970BA4C" w14:textId="77777777" w:rsidR="00FE6D9E" w:rsidRDefault="00FE6D9E" w:rsidP="00FE6D9E">
      <w:pPr>
        <w:pStyle w:val="Pquestionheadingsx"/>
      </w:pPr>
      <w:r>
        <w:lastRenderedPageBreak/>
        <w:t>Question 22</w:t>
      </w:r>
      <w:r w:rsidRPr="00DB462F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DB462F">
        <w:tab/>
      </w:r>
      <w:r>
        <w:t>[7.4]</w:t>
      </w:r>
    </w:p>
    <w:p w14:paraId="64A7B479" w14:textId="77777777" w:rsidR="00FE6D9E" w:rsidRDefault="00FE6D9E" w:rsidP="00FE6D9E">
      <w:pPr>
        <w:pStyle w:val="Pquestiontextmainstem"/>
        <w:rPr>
          <w:szCs w:val="22"/>
        </w:rPr>
      </w:pPr>
      <w:r w:rsidRPr="002A7CEF">
        <w:rPr>
          <w:szCs w:val="22"/>
        </w:rPr>
        <w:t xml:space="preserve">By drawing the lines </w:t>
      </w:r>
      <w:r w:rsidRPr="00C162D3">
        <w:rPr>
          <w:rStyle w:val="Cmathsexpressions"/>
          <w:i/>
          <w:iCs/>
        </w:rPr>
        <w:t>y</w:t>
      </w:r>
      <w:r w:rsidRPr="002A7CEF">
        <w:rPr>
          <w:szCs w:val="22"/>
        </w:rPr>
        <w:t xml:space="preserve"> = </w:t>
      </w:r>
      <w:r w:rsidRPr="00C162D3">
        <w:rPr>
          <w:rStyle w:val="Cmathsexpressions"/>
          <w:i/>
          <w:iCs/>
        </w:rPr>
        <w:t>x</w:t>
      </w:r>
      <w:r w:rsidRPr="002A7CEF">
        <w:rPr>
          <w:szCs w:val="22"/>
        </w:rPr>
        <w:t xml:space="preserve"> and </w:t>
      </w:r>
      <w:r w:rsidRPr="00C162D3">
        <w:rPr>
          <w:rStyle w:val="Cmathsexpressions"/>
          <w:i/>
          <w:iCs/>
        </w:rPr>
        <w:t>y</w:t>
      </w:r>
      <w:r w:rsidRPr="002A7CEF">
        <w:rPr>
          <w:szCs w:val="22"/>
        </w:rPr>
        <w:t xml:space="preserve"> = 2 − </w:t>
      </w:r>
      <w:r w:rsidRPr="00C162D3">
        <w:rPr>
          <w:rStyle w:val="Cmathsexpressions"/>
          <w:i/>
          <w:iCs/>
        </w:rPr>
        <w:t>x</w:t>
      </w:r>
      <w:r w:rsidRPr="002A7CEF">
        <w:rPr>
          <w:szCs w:val="22"/>
        </w:rPr>
        <w:t xml:space="preserve"> on the number plane below</w:t>
      </w:r>
      <w:r>
        <w:rPr>
          <w:szCs w:val="22"/>
        </w:rPr>
        <w:t>,</w:t>
      </w:r>
      <w:r w:rsidRPr="002A7CEF">
        <w:rPr>
          <w:szCs w:val="22"/>
        </w:rPr>
        <w:t xml:space="preserve"> use the point of intersection to solve the equation </w:t>
      </w:r>
      <w:r w:rsidRPr="00C162D3">
        <w:rPr>
          <w:rStyle w:val="Cmathsexpressions"/>
          <w:i/>
          <w:iCs/>
        </w:rPr>
        <w:t>x</w:t>
      </w:r>
      <w:r w:rsidRPr="002A7CEF">
        <w:rPr>
          <w:szCs w:val="22"/>
        </w:rPr>
        <w:t xml:space="preserve"> = 2 − </w:t>
      </w:r>
      <w:r w:rsidRPr="00C162D3">
        <w:rPr>
          <w:rStyle w:val="Cmathsexpressions"/>
          <w:i/>
          <w:iCs/>
        </w:rPr>
        <w:t>x</w:t>
      </w:r>
      <w:r w:rsidRPr="002A7CEF">
        <w:rPr>
          <w:szCs w:val="22"/>
        </w:rPr>
        <w:t>.</w:t>
      </w:r>
    </w:p>
    <w:p w14:paraId="34866C87" w14:textId="380BDC7F" w:rsidR="00FE6D9E" w:rsidRPr="002232E7" w:rsidRDefault="00FE6D9E" w:rsidP="00FE6D9E">
      <w:pPr>
        <w:pStyle w:val="Pquestiontextmainstem"/>
      </w:pPr>
      <w:r>
        <w:rPr>
          <w:noProof/>
        </w:rPr>
        <w:drawing>
          <wp:inline distT="0" distB="0" distL="0" distR="0" wp14:anchorId="55D3E94D" wp14:editId="3DAA20A4">
            <wp:extent cx="2324100" cy="2238375"/>
            <wp:effectExtent l="0" t="0" r="0" b="9525"/>
            <wp:docPr id="20" name="Picture 20" descr="PM8_SmB_7_07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PM8_SmB_7_07ta_RR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57DA" w14:textId="2A69CDE0" w:rsidR="00FE6D9E" w:rsidRDefault="00FE6D9E" w:rsidP="0050370E">
      <w:pPr>
        <w:pStyle w:val="Psectionresults"/>
        <w:spacing w:before="0" w:after="0"/>
      </w:pPr>
      <w:r>
        <w:t>Short answer results: ___ / 3</w:t>
      </w:r>
      <w:r w:rsidR="0050370E">
        <w:t>4</w:t>
      </w:r>
    </w:p>
    <w:p w14:paraId="6F7D13BE" w14:textId="77777777" w:rsidR="00FE6D9E" w:rsidRDefault="00FE6D9E" w:rsidP="00FE6D9E">
      <w:pPr>
        <w:pStyle w:val="Psectionheading"/>
      </w:pPr>
      <w:r>
        <w:t>Extended answer section</w:t>
      </w:r>
    </w:p>
    <w:p w14:paraId="2C6B6027" w14:textId="6E619243" w:rsidR="00FE6D9E" w:rsidRDefault="00FE6D9E" w:rsidP="00FE6D9E">
      <w:pPr>
        <w:pStyle w:val="Pquestionheadingsx"/>
      </w:pPr>
      <w:r>
        <w:t>Question 23</w:t>
      </w:r>
      <w:r w:rsidRPr="00DB462F"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 w:rsidRPr="00DB462F">
        <w:tab/>
      </w:r>
      <w:r>
        <w:t xml:space="preserve">[7.3, </w:t>
      </w:r>
      <w:r w:rsidR="00D518C4">
        <w:t xml:space="preserve">7.4, </w:t>
      </w:r>
      <w:r>
        <w:t>7.5]</w:t>
      </w:r>
    </w:p>
    <w:p w14:paraId="34DBB746" w14:textId="77777777" w:rsidR="00D518C4" w:rsidRPr="002A7CEF" w:rsidRDefault="00D518C4" w:rsidP="0050370E">
      <w:pPr>
        <w:pStyle w:val="Pquestiontextmainstem"/>
      </w:pPr>
      <w:r w:rsidRPr="002A7CEF">
        <w:t xml:space="preserve">A pool is </w:t>
      </w:r>
      <w:r>
        <w:t>three</w:t>
      </w:r>
      <w:r w:rsidRPr="002A7CEF">
        <w:t xml:space="preserve"> times as long as it is wide. The owner wishes to place a row of tiles </w:t>
      </w:r>
      <w:r>
        <w:t>along the</w:t>
      </w:r>
      <w:r w:rsidRPr="002A7CEF">
        <w:t xml:space="preserve"> edge and calculates that he needs 32 m of tiles.</w:t>
      </w:r>
    </w:p>
    <w:p w14:paraId="25BDF969" w14:textId="61A7CF93" w:rsidR="00D518C4" w:rsidRPr="002A7CEF" w:rsidRDefault="00D518C4" w:rsidP="00D518C4">
      <w:pPr>
        <w:pStyle w:val="Pquestiontextpartsa"/>
      </w:pPr>
      <w:r w:rsidRPr="00D518C4">
        <w:rPr>
          <w:rStyle w:val="Cquestionpartlabelbold"/>
        </w:rPr>
        <w:t>(a)</w:t>
      </w:r>
      <w:r>
        <w:tab/>
      </w:r>
      <w:r w:rsidRPr="002A7CEF">
        <w:t xml:space="preserve">Clearly label the measurements in terms of </w:t>
      </w:r>
      <w:r w:rsidRPr="00D518C4">
        <w:rPr>
          <w:rStyle w:val="Cmathsexpressions"/>
          <w:i/>
          <w:iCs/>
        </w:rPr>
        <w:t xml:space="preserve">w </w:t>
      </w:r>
      <w:r w:rsidRPr="002A7CEF">
        <w:t>on the diagram below</w:t>
      </w:r>
      <w:r>
        <w:t>.</w:t>
      </w:r>
    </w:p>
    <w:p w14:paraId="2E548306" w14:textId="2863CE58" w:rsidR="00FE6D9E" w:rsidRPr="002232E7" w:rsidRDefault="00D518C4" w:rsidP="00D518C4">
      <w:pPr>
        <w:pStyle w:val="Pquestiontextmainstem"/>
      </w:pPr>
      <w:r>
        <w:rPr>
          <w:noProof/>
          <w:szCs w:val="22"/>
        </w:rPr>
        <w:drawing>
          <wp:inline distT="0" distB="0" distL="0" distR="0" wp14:anchorId="4A90ECDD" wp14:editId="52F619F7">
            <wp:extent cx="2847975" cy="1143000"/>
            <wp:effectExtent l="0" t="0" r="9525" b="0"/>
            <wp:docPr id="40" name="Picture 40" descr="PM8_SmB_7_09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M8_SmB_7_09t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4243" w14:textId="7DD32758" w:rsidR="00FE6D9E" w:rsidRPr="002232E7" w:rsidRDefault="00FE6D9E" w:rsidP="00FE6D9E">
      <w:pPr>
        <w:pStyle w:val="Pquestiontextmainstem"/>
      </w:pPr>
    </w:p>
    <w:p w14:paraId="5C332443" w14:textId="77777777" w:rsidR="00D518C4" w:rsidRPr="002A7CEF" w:rsidRDefault="00FE6D9E" w:rsidP="00D518C4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D518C4" w:rsidRPr="002A7CEF">
        <w:t>Write an equation for the perimeter (</w:t>
      </w:r>
      <w:r w:rsidR="00D518C4" w:rsidRPr="00D518C4">
        <w:rPr>
          <w:rStyle w:val="Cmathsexpressions"/>
          <w:i/>
          <w:iCs/>
        </w:rPr>
        <w:t>P</w:t>
      </w:r>
      <w:r w:rsidR="00D518C4" w:rsidRPr="002A7CEF">
        <w:t>) of the pool.</w:t>
      </w:r>
    </w:p>
    <w:p w14:paraId="7C5335FD" w14:textId="77777777" w:rsidR="00D518C4" w:rsidRPr="002A7CEF" w:rsidRDefault="00D518C4" w:rsidP="00D518C4">
      <w:pPr>
        <w:pStyle w:val="Pquestiontextpartsa"/>
      </w:pPr>
    </w:p>
    <w:p w14:paraId="1F4B2A71" w14:textId="77777777" w:rsidR="00D518C4" w:rsidRPr="002A7CEF" w:rsidRDefault="00D518C4" w:rsidP="00D518C4">
      <w:pPr>
        <w:pStyle w:val="Pquestiontextpartsa"/>
      </w:pPr>
    </w:p>
    <w:p w14:paraId="21A7EA86" w14:textId="4C166483" w:rsidR="00D518C4" w:rsidRPr="002A7CEF" w:rsidRDefault="00D518C4" w:rsidP="00D518C4">
      <w:pPr>
        <w:pStyle w:val="Pquestiontextpartsa"/>
      </w:pPr>
      <w:r w:rsidRPr="00D518C4">
        <w:rPr>
          <w:rStyle w:val="Cquestionpartlabelbold"/>
        </w:rPr>
        <w:t>(c)</w:t>
      </w:r>
      <w:r>
        <w:tab/>
      </w:r>
      <w:r w:rsidRPr="002A7CEF">
        <w:t xml:space="preserve">Calculate the dimensions of the pool using the above </w:t>
      </w:r>
      <w:r>
        <w:t>equation</w:t>
      </w:r>
      <w:r w:rsidRPr="002A7CEF">
        <w:t>.</w:t>
      </w:r>
    </w:p>
    <w:p w14:paraId="67D3BC63" w14:textId="77777777" w:rsidR="00D518C4" w:rsidRDefault="00D518C4" w:rsidP="00D518C4">
      <w:pPr>
        <w:pStyle w:val="Pquestiontextpartsa"/>
      </w:pPr>
    </w:p>
    <w:p w14:paraId="40EF11C2" w14:textId="77777777" w:rsidR="00D518C4" w:rsidRPr="002A7CEF" w:rsidRDefault="00D518C4" w:rsidP="00D518C4">
      <w:pPr>
        <w:pStyle w:val="Pquestiontextpartsa"/>
      </w:pPr>
    </w:p>
    <w:p w14:paraId="35FB7F6F" w14:textId="77777777" w:rsidR="00D518C4" w:rsidRPr="002A7CEF" w:rsidRDefault="00D518C4" w:rsidP="00D518C4">
      <w:pPr>
        <w:pStyle w:val="Pquestiontextpartsa"/>
      </w:pPr>
    </w:p>
    <w:p w14:paraId="6BBA7DAB" w14:textId="1D2C5256" w:rsidR="00FE6D9E" w:rsidRDefault="00D518C4" w:rsidP="00D518C4">
      <w:pPr>
        <w:pStyle w:val="Pquestiontextpartsa"/>
      </w:pPr>
      <w:r w:rsidRPr="00D518C4">
        <w:rPr>
          <w:rStyle w:val="Cquestionpartlabelbold"/>
        </w:rPr>
        <w:t>(d)</w:t>
      </w:r>
      <w:r w:rsidRPr="00D518C4">
        <w:rPr>
          <w:rStyle w:val="Cquestionpartlabelbold"/>
        </w:rPr>
        <w:tab/>
      </w:r>
      <w:r>
        <w:t>E</w:t>
      </w:r>
      <w:r w:rsidRPr="002A7CEF">
        <w:t xml:space="preserve">ach tile is 20 cm wide and costs 50 cents. Calculate the cost of placing a row of tiles </w:t>
      </w:r>
      <w:r>
        <w:t>along</w:t>
      </w:r>
      <w:r w:rsidRPr="002A7CEF">
        <w:t xml:space="preserve"> the </w:t>
      </w:r>
      <w:r w:rsidR="0050370E">
        <w:t>perimeter</w:t>
      </w:r>
      <w:r>
        <w:t xml:space="preserve"> of the pool</w:t>
      </w:r>
      <w:r w:rsidRPr="002A7CEF">
        <w:t>.</w:t>
      </w:r>
    </w:p>
    <w:p w14:paraId="6C740773" w14:textId="77777777" w:rsidR="00FE6D9E" w:rsidRDefault="00FE6D9E" w:rsidP="00FE6D9E">
      <w:pPr>
        <w:pStyle w:val="Pquestiontextmainstem"/>
      </w:pPr>
    </w:p>
    <w:p w14:paraId="653B8F9F" w14:textId="77777777" w:rsidR="0050370E" w:rsidRDefault="0050370E" w:rsidP="00FE6D9E">
      <w:pPr>
        <w:pStyle w:val="Pquestiontextmainstem"/>
      </w:pPr>
    </w:p>
    <w:p w14:paraId="449DC158" w14:textId="77777777" w:rsidR="00FE6D9E" w:rsidRDefault="00FE6D9E" w:rsidP="00FE6D9E">
      <w:pPr>
        <w:pStyle w:val="Pquestiontextmainstem"/>
      </w:pPr>
    </w:p>
    <w:p w14:paraId="730F1E6A" w14:textId="77777777" w:rsidR="00FE6D9E" w:rsidRDefault="00FE6D9E" w:rsidP="00BB50AF">
      <w:pPr>
        <w:pStyle w:val="Psectionresults"/>
        <w:spacing w:before="240" w:after="0"/>
      </w:pPr>
      <w:r>
        <w:t>Extended answer results: ___ / 7</w:t>
      </w:r>
    </w:p>
    <w:p w14:paraId="2BCC6140" w14:textId="081065B1" w:rsidR="00535E59" w:rsidRPr="002A7CEF" w:rsidRDefault="00FE6D9E" w:rsidP="0050370E">
      <w:pPr>
        <w:pStyle w:val="Psectionresults"/>
        <w:spacing w:before="0" w:after="0"/>
      </w:pPr>
      <w:r>
        <w:t xml:space="preserve">TOTAL test results: ___ / </w:t>
      </w:r>
      <w:r w:rsidR="0050370E">
        <w:t>50</w:t>
      </w:r>
    </w:p>
    <w:sectPr w:rsidR="00535E59" w:rsidRPr="002A7CEF" w:rsidSect="003C1799">
      <w:headerReference w:type="default" r:id="rId35"/>
      <w:footerReference w:type="default" r:id="rId36"/>
      <w:headerReference w:type="first" r:id="rId37"/>
      <w:footerReference w:type="first" r:id="rId3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12039" w14:textId="77777777" w:rsidR="002B6AE9" w:rsidRDefault="002B6AE9" w:rsidP="00B91E57">
      <w:r>
        <w:separator/>
      </w:r>
    </w:p>
  </w:endnote>
  <w:endnote w:type="continuationSeparator" w:id="0">
    <w:p w14:paraId="6A9746BD" w14:textId="77777777" w:rsidR="002B6AE9" w:rsidRDefault="002B6AE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DB462F" w:rsidRDefault="00DB462F" w:rsidP="00B91E57">
    <w:pPr>
      <w:pStyle w:val="Pfootertext"/>
    </w:pPr>
  </w:p>
  <w:p w14:paraId="64131F18" w14:textId="77777777" w:rsidR="00DB462F" w:rsidRPr="00B91E57" w:rsidRDefault="00DB462F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6299E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DB462F" w:rsidRDefault="00DB462F" w:rsidP="00A8741D">
    <w:pPr>
      <w:pStyle w:val="Pfootertext"/>
    </w:pPr>
  </w:p>
  <w:p w14:paraId="003084DD" w14:textId="77777777" w:rsidR="00DB462F" w:rsidRPr="00A8741D" w:rsidRDefault="00DB462F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6299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6E3E0" w14:textId="77777777" w:rsidR="002B6AE9" w:rsidRDefault="002B6AE9" w:rsidP="00B91E57">
      <w:r>
        <w:separator/>
      </w:r>
    </w:p>
  </w:footnote>
  <w:footnote w:type="continuationSeparator" w:id="0">
    <w:p w14:paraId="1F6DD17D" w14:textId="77777777" w:rsidR="002B6AE9" w:rsidRDefault="002B6AE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6285E79B" w:rsidR="00DB462F" w:rsidRPr="005758EF" w:rsidRDefault="005758EF" w:rsidP="005758EF">
    <w:pPr>
      <w:pStyle w:val="Pheadertext"/>
    </w:pPr>
    <w:r>
      <w:t>Pearson Mathematics 8    Linear equations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8D8FE" w14:textId="77777777" w:rsidR="005758EF" w:rsidRDefault="005758EF" w:rsidP="005758EF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622AC86F" w:rsidR="00DB462F" w:rsidRPr="005758EF" w:rsidRDefault="005758EF" w:rsidP="005758EF">
    <w:pPr>
      <w:pStyle w:val="Pheadertext"/>
    </w:pPr>
    <w:r>
      <w:t>Linear equations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818"/>
    <w:multiLevelType w:val="hybridMultilevel"/>
    <w:tmpl w:val="9ABC88F6"/>
    <w:lvl w:ilvl="0" w:tplc="C3DA041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5B3762"/>
    <w:multiLevelType w:val="hybridMultilevel"/>
    <w:tmpl w:val="C14E87BC"/>
    <w:lvl w:ilvl="0" w:tplc="20D6A5B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5930460B"/>
    <w:multiLevelType w:val="hybridMultilevel"/>
    <w:tmpl w:val="CE54FAF8"/>
    <w:lvl w:ilvl="0" w:tplc="7A46A90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63A47"/>
    <w:rsid w:val="001771B4"/>
    <w:rsid w:val="00180D86"/>
    <w:rsid w:val="0019736D"/>
    <w:rsid w:val="001B433F"/>
    <w:rsid w:val="001B5249"/>
    <w:rsid w:val="001C4910"/>
    <w:rsid w:val="001C4DB3"/>
    <w:rsid w:val="001D605B"/>
    <w:rsid w:val="001F0763"/>
    <w:rsid w:val="001F0A91"/>
    <w:rsid w:val="001F3755"/>
    <w:rsid w:val="001F3D5E"/>
    <w:rsid w:val="00205ABB"/>
    <w:rsid w:val="00214844"/>
    <w:rsid w:val="002217BE"/>
    <w:rsid w:val="00223001"/>
    <w:rsid w:val="00243568"/>
    <w:rsid w:val="002509BC"/>
    <w:rsid w:val="00253779"/>
    <w:rsid w:val="002566CE"/>
    <w:rsid w:val="002635BA"/>
    <w:rsid w:val="002859EE"/>
    <w:rsid w:val="00290260"/>
    <w:rsid w:val="0029660A"/>
    <w:rsid w:val="0029665F"/>
    <w:rsid w:val="002A5A10"/>
    <w:rsid w:val="002A61AB"/>
    <w:rsid w:val="002B09D1"/>
    <w:rsid w:val="002B35B8"/>
    <w:rsid w:val="002B3763"/>
    <w:rsid w:val="002B6AE9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52672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3F13"/>
    <w:rsid w:val="003A6EA1"/>
    <w:rsid w:val="003B3BBF"/>
    <w:rsid w:val="003C1799"/>
    <w:rsid w:val="003C445D"/>
    <w:rsid w:val="003D2F2C"/>
    <w:rsid w:val="003E3349"/>
    <w:rsid w:val="003E7772"/>
    <w:rsid w:val="003F7CC3"/>
    <w:rsid w:val="00404901"/>
    <w:rsid w:val="004066D1"/>
    <w:rsid w:val="00411DD1"/>
    <w:rsid w:val="00412093"/>
    <w:rsid w:val="00413A15"/>
    <w:rsid w:val="004161B6"/>
    <w:rsid w:val="00420B07"/>
    <w:rsid w:val="00430434"/>
    <w:rsid w:val="0043227F"/>
    <w:rsid w:val="0044226E"/>
    <w:rsid w:val="00452041"/>
    <w:rsid w:val="00456CE0"/>
    <w:rsid w:val="00457310"/>
    <w:rsid w:val="0046226B"/>
    <w:rsid w:val="0046299E"/>
    <w:rsid w:val="00464A71"/>
    <w:rsid w:val="00472CCA"/>
    <w:rsid w:val="0048344D"/>
    <w:rsid w:val="00485A37"/>
    <w:rsid w:val="004A1C99"/>
    <w:rsid w:val="004A5DD5"/>
    <w:rsid w:val="004B55DB"/>
    <w:rsid w:val="004B73A9"/>
    <w:rsid w:val="004C23FF"/>
    <w:rsid w:val="004C36D5"/>
    <w:rsid w:val="004C5E1E"/>
    <w:rsid w:val="004D01B5"/>
    <w:rsid w:val="004D24DE"/>
    <w:rsid w:val="004D3645"/>
    <w:rsid w:val="004E4172"/>
    <w:rsid w:val="004F03F0"/>
    <w:rsid w:val="004F188A"/>
    <w:rsid w:val="004F5839"/>
    <w:rsid w:val="004F59F5"/>
    <w:rsid w:val="0050370E"/>
    <w:rsid w:val="005067E7"/>
    <w:rsid w:val="0052478A"/>
    <w:rsid w:val="0052656A"/>
    <w:rsid w:val="00530D78"/>
    <w:rsid w:val="00535E59"/>
    <w:rsid w:val="005360E2"/>
    <w:rsid w:val="005409C8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758EF"/>
    <w:rsid w:val="00582BD5"/>
    <w:rsid w:val="005858FD"/>
    <w:rsid w:val="0059291C"/>
    <w:rsid w:val="005A07A0"/>
    <w:rsid w:val="005A4902"/>
    <w:rsid w:val="005A67C8"/>
    <w:rsid w:val="005A6C19"/>
    <w:rsid w:val="005B5208"/>
    <w:rsid w:val="005C1799"/>
    <w:rsid w:val="005C2DB7"/>
    <w:rsid w:val="005C6EE5"/>
    <w:rsid w:val="005D4109"/>
    <w:rsid w:val="005E3631"/>
    <w:rsid w:val="00604D55"/>
    <w:rsid w:val="00606690"/>
    <w:rsid w:val="0060765D"/>
    <w:rsid w:val="00607F60"/>
    <w:rsid w:val="00617BEA"/>
    <w:rsid w:val="006275A9"/>
    <w:rsid w:val="006315DD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6F76D7"/>
    <w:rsid w:val="007004F4"/>
    <w:rsid w:val="0070464D"/>
    <w:rsid w:val="00713EAF"/>
    <w:rsid w:val="00715815"/>
    <w:rsid w:val="00722B45"/>
    <w:rsid w:val="007313E8"/>
    <w:rsid w:val="00732B3C"/>
    <w:rsid w:val="00742C46"/>
    <w:rsid w:val="007701CE"/>
    <w:rsid w:val="007721B9"/>
    <w:rsid w:val="00775F8D"/>
    <w:rsid w:val="00776EDF"/>
    <w:rsid w:val="00781345"/>
    <w:rsid w:val="00796A94"/>
    <w:rsid w:val="007A1A60"/>
    <w:rsid w:val="007A2893"/>
    <w:rsid w:val="007A4898"/>
    <w:rsid w:val="007B7545"/>
    <w:rsid w:val="007C05E1"/>
    <w:rsid w:val="007C3B15"/>
    <w:rsid w:val="007D4058"/>
    <w:rsid w:val="007E7CDD"/>
    <w:rsid w:val="007F3014"/>
    <w:rsid w:val="007F5BDD"/>
    <w:rsid w:val="00801C4F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A4D40"/>
    <w:rsid w:val="008B5DC2"/>
    <w:rsid w:val="008B637E"/>
    <w:rsid w:val="008C44CE"/>
    <w:rsid w:val="008C5A6F"/>
    <w:rsid w:val="008D2852"/>
    <w:rsid w:val="008D3E39"/>
    <w:rsid w:val="008D7F3B"/>
    <w:rsid w:val="008E3A48"/>
    <w:rsid w:val="008F07E6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68AF"/>
    <w:rsid w:val="0093734D"/>
    <w:rsid w:val="009437F9"/>
    <w:rsid w:val="009461B8"/>
    <w:rsid w:val="00950FFA"/>
    <w:rsid w:val="00962392"/>
    <w:rsid w:val="0097664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215AF"/>
    <w:rsid w:val="00A23D25"/>
    <w:rsid w:val="00A35659"/>
    <w:rsid w:val="00A36768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5402"/>
    <w:rsid w:val="00A96CBC"/>
    <w:rsid w:val="00AA25D9"/>
    <w:rsid w:val="00AA7ED5"/>
    <w:rsid w:val="00AB1640"/>
    <w:rsid w:val="00AC3A3C"/>
    <w:rsid w:val="00AD2442"/>
    <w:rsid w:val="00AD4FD5"/>
    <w:rsid w:val="00AE3D80"/>
    <w:rsid w:val="00AE4856"/>
    <w:rsid w:val="00AF0F2C"/>
    <w:rsid w:val="00AF5384"/>
    <w:rsid w:val="00B02272"/>
    <w:rsid w:val="00B11C16"/>
    <w:rsid w:val="00B12113"/>
    <w:rsid w:val="00B13718"/>
    <w:rsid w:val="00B21E3E"/>
    <w:rsid w:val="00B245EC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9392C"/>
    <w:rsid w:val="00BB053E"/>
    <w:rsid w:val="00BB3052"/>
    <w:rsid w:val="00BB50AF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14F7"/>
    <w:rsid w:val="00C121CB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86791"/>
    <w:rsid w:val="00C87BCA"/>
    <w:rsid w:val="00C9254A"/>
    <w:rsid w:val="00C930C2"/>
    <w:rsid w:val="00CB3D6D"/>
    <w:rsid w:val="00CC0D68"/>
    <w:rsid w:val="00CC7D1F"/>
    <w:rsid w:val="00CD00EA"/>
    <w:rsid w:val="00CE2DDA"/>
    <w:rsid w:val="00CE4657"/>
    <w:rsid w:val="00CE4A1C"/>
    <w:rsid w:val="00CF0C64"/>
    <w:rsid w:val="00CF4C57"/>
    <w:rsid w:val="00D01C11"/>
    <w:rsid w:val="00D027D6"/>
    <w:rsid w:val="00D03976"/>
    <w:rsid w:val="00D169AD"/>
    <w:rsid w:val="00D2024A"/>
    <w:rsid w:val="00D306C4"/>
    <w:rsid w:val="00D43956"/>
    <w:rsid w:val="00D45D65"/>
    <w:rsid w:val="00D476C7"/>
    <w:rsid w:val="00D50DA9"/>
    <w:rsid w:val="00D518C4"/>
    <w:rsid w:val="00D5254C"/>
    <w:rsid w:val="00D5788E"/>
    <w:rsid w:val="00D6673C"/>
    <w:rsid w:val="00D72044"/>
    <w:rsid w:val="00D747CC"/>
    <w:rsid w:val="00D77584"/>
    <w:rsid w:val="00D817B5"/>
    <w:rsid w:val="00D94C52"/>
    <w:rsid w:val="00D964A0"/>
    <w:rsid w:val="00DA1E8C"/>
    <w:rsid w:val="00DA3BBA"/>
    <w:rsid w:val="00DA6D73"/>
    <w:rsid w:val="00DB2FDA"/>
    <w:rsid w:val="00DB462F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267FF"/>
    <w:rsid w:val="00E300AA"/>
    <w:rsid w:val="00E3407C"/>
    <w:rsid w:val="00E41473"/>
    <w:rsid w:val="00E41F96"/>
    <w:rsid w:val="00E42B3B"/>
    <w:rsid w:val="00E43A06"/>
    <w:rsid w:val="00E4401F"/>
    <w:rsid w:val="00E522E3"/>
    <w:rsid w:val="00E56C69"/>
    <w:rsid w:val="00E612EF"/>
    <w:rsid w:val="00E66F4C"/>
    <w:rsid w:val="00E75E40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A7466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7229"/>
    <w:rsid w:val="00F40163"/>
    <w:rsid w:val="00F41913"/>
    <w:rsid w:val="00F5599A"/>
    <w:rsid w:val="00F80273"/>
    <w:rsid w:val="00F860CB"/>
    <w:rsid w:val="00F877DC"/>
    <w:rsid w:val="00F9279A"/>
    <w:rsid w:val="00F93270"/>
    <w:rsid w:val="00F97F89"/>
    <w:rsid w:val="00FA71CA"/>
    <w:rsid w:val="00FB077E"/>
    <w:rsid w:val="00FB4663"/>
    <w:rsid w:val="00FB4C47"/>
    <w:rsid w:val="00FC2A4C"/>
    <w:rsid w:val="00FC37AC"/>
    <w:rsid w:val="00FD1FE1"/>
    <w:rsid w:val="00FD6DB9"/>
    <w:rsid w:val="00FE3101"/>
    <w:rsid w:val="00FE3CA2"/>
    <w:rsid w:val="00FE47F1"/>
    <w:rsid w:val="00FE4B25"/>
    <w:rsid w:val="00FE6891"/>
    <w:rsid w:val="00FE6D9E"/>
    <w:rsid w:val="00FF1B08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microsoft.com/office/2007/relationships/hdphoto" Target="media/hdphoto1.wdp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20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3.bin"/><Relationship Id="rId25" Type="http://schemas.openxmlformats.org/officeDocument/2006/relationships/image" Target="media/image12.jpeg"/><Relationship Id="rId33" Type="http://schemas.openxmlformats.org/officeDocument/2006/relationships/image" Target="media/image19.jpe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32" Type="http://schemas.openxmlformats.org/officeDocument/2006/relationships/image" Target="media/image18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image" Target="media/image10.jpe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72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</cp:revision>
  <cp:lastPrinted>2016-07-15T04:27:00Z</cp:lastPrinted>
  <dcterms:created xsi:type="dcterms:W3CDTF">2016-09-13T04:14:00Z</dcterms:created>
  <dcterms:modified xsi:type="dcterms:W3CDTF">2016-11-13T08:20:00Z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