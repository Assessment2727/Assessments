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E371AE">
        <w:trPr>
          <w:cantSplit/>
          <w:trHeight w:val="851"/>
        </w:trPr>
        <w:bookmarkStart w:id="0" w:name="_GoBack" w:displacedByCustomXml="next"/>
        <w:bookmarkEnd w:id="0" w:displacedByCustomXml="next"/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-1232839955"/>
            <w:placeholder>
              <w:docPart w:val="6C8151EF5AAF4F21A3D13C66CE7B072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986" w:type="dxa"/>
                <w:gridSpan w:val="2"/>
                <w:shd w:val="clear" w:color="auto" w:fill="B6DDE8" w:themeFill="accent5" w:themeFillTint="66"/>
                <w:vAlign w:val="center"/>
              </w:tcPr>
              <w:p w:rsidR="00C868AD" w:rsidRPr="00325745" w:rsidRDefault="00CB46A9" w:rsidP="00885304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8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495227311"/>
            <w:placeholder>
              <w:docPart w:val="C2CAA5E7651045259FFCBA024D0138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4676" w:type="dxa"/>
                <w:shd w:val="clear" w:color="auto" w:fill="B6DDE8" w:themeFill="accent5" w:themeFillTint="66"/>
              </w:tcPr>
              <w:p w:rsidR="001D51F7" w:rsidRPr="005C44C0" w:rsidRDefault="00CB46A9" w:rsidP="007403DD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Analysis</w:t>
                </w:r>
              </w:p>
            </w:tc>
          </w:sdtContent>
        </w:sdt>
        <w:tc>
          <w:tcPr>
            <w:tcW w:w="3545" w:type="dxa"/>
            <w:shd w:val="clear" w:color="auto" w:fill="215868" w:themeFill="accent5" w:themeFillShade="80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E371AE">
        <w:trPr>
          <w:cantSplit/>
          <w:trHeight w:val="851"/>
        </w:trPr>
        <w:tc>
          <w:tcPr>
            <w:tcW w:w="6662" w:type="dxa"/>
            <w:gridSpan w:val="3"/>
            <w:shd w:val="clear" w:color="auto" w:fill="B6DDE8" w:themeFill="accent5" w:themeFillTint="66"/>
          </w:tcPr>
          <w:p w:rsidR="00946DA0" w:rsidRDefault="00946DA0" w:rsidP="00946DA0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946DA0" w:rsidRDefault="00946DA0" w:rsidP="00946DA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Investigate techniques for collecting data, including census, sampling and observation </w:t>
            </w:r>
          </w:p>
          <w:p w:rsidR="00946DA0" w:rsidRDefault="00946DA0" w:rsidP="00946DA0">
            <w:pPr>
              <w:pStyle w:val="List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(ACMSP284) </w:t>
            </w:r>
          </w:p>
          <w:p w:rsidR="00946DA0" w:rsidRDefault="00946DA0" w:rsidP="00946DA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Calculate mean, median, mode and range for sets of data. Interpret these statistics in the context of data  (ACMSP171)</w:t>
            </w:r>
          </w:p>
          <w:p w:rsidR="00946DA0" w:rsidRDefault="005C29A1" w:rsidP="00946DA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Investigate the effect of in</w:t>
            </w:r>
            <w:r w:rsidR="00946DA0">
              <w:rPr>
                <w:rFonts w:ascii="Times New Roman" w:hAnsi="Times New Roman"/>
                <w:sz w:val="16"/>
                <w:szCs w:val="16"/>
              </w:rPr>
              <w:t>dividual data values, including outliers, on the mean and median (ACMSP207)</w:t>
            </w:r>
          </w:p>
          <w:p w:rsidR="00946DA0" w:rsidRDefault="00946DA0" w:rsidP="00946DA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Describe and interpret data displays</w:t>
            </w:r>
            <w:r w:rsidR="005C29A1">
              <w:rPr>
                <w:rFonts w:ascii="Times New Roman" w:hAnsi="Times New Roman"/>
                <w:sz w:val="16"/>
                <w:szCs w:val="16"/>
              </w:rPr>
              <w:t xml:space="preserve"> using median,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mean and range (ACMSP172)</w:t>
            </w:r>
          </w:p>
          <w:p w:rsidR="00853748" w:rsidRPr="00946DA0" w:rsidRDefault="00946DA0" w:rsidP="00946DA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46DA0">
              <w:rPr>
                <w:rFonts w:ascii="Times New Roman" w:hAnsi="Times New Roman"/>
                <w:sz w:val="16"/>
                <w:szCs w:val="16"/>
              </w:rPr>
              <w:t>Explore the variation of means and proportions of random samples drawn from the same population (ACMSP293)</w:t>
            </w:r>
          </w:p>
        </w:tc>
        <w:tc>
          <w:tcPr>
            <w:tcW w:w="3545" w:type="dxa"/>
            <w:shd w:val="clear" w:color="auto" w:fill="B6DDE8" w:themeFill="accent5" w:themeFillTint="66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E371AE">
        <w:trPr>
          <w:cantSplit/>
          <w:trHeight w:val="1495"/>
        </w:trPr>
        <w:tc>
          <w:tcPr>
            <w:tcW w:w="10207" w:type="dxa"/>
            <w:gridSpan w:val="4"/>
            <w:shd w:val="clear" w:color="auto" w:fill="B6DDE8" w:themeFill="accent5" w:themeFillTint="66"/>
          </w:tcPr>
          <w:p w:rsidR="00667642" w:rsidRPr="00E371AE" w:rsidRDefault="00667642" w:rsidP="00E371AE">
            <w:pPr>
              <w:ind w:firstLine="567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 xml:space="preserve">Answer all questions in the spaces provided on this test paper by: </w:t>
            </w:r>
          </w:p>
          <w:p w:rsidR="00667642" w:rsidRPr="00E371AE" w:rsidRDefault="00667642" w:rsidP="00E371AE">
            <w:pPr>
              <w:ind w:firstLine="993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E371AE">
              <w:rPr>
                <w:rFonts w:asciiTheme="majorHAnsi" w:hAnsiTheme="majorHAnsi"/>
                <w:i/>
                <w:sz w:val="24"/>
                <w:szCs w:val="24"/>
              </w:rPr>
              <w:t>Writing the answer in the box provided.</w:t>
            </w:r>
          </w:p>
          <w:p w:rsidR="00667642" w:rsidRPr="00E371AE" w:rsidRDefault="00667642" w:rsidP="00E371AE">
            <w:pPr>
              <w:ind w:firstLine="1418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>or</w:t>
            </w:r>
          </w:p>
          <w:p w:rsidR="00667642" w:rsidRPr="00E371AE" w:rsidRDefault="00667642" w:rsidP="00E371AE">
            <w:pPr>
              <w:ind w:firstLine="993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E371AE">
              <w:rPr>
                <w:rFonts w:asciiTheme="majorHAnsi" w:hAnsiTheme="majorHAnsi"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E371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  <w:r w:rsidR="00E371AE">
              <w:rPr>
                <w:b/>
                <w:sz w:val="24"/>
                <w:szCs w:val="24"/>
              </w:rPr>
              <w:t xml:space="preserve">  </w:t>
            </w:r>
            <w:r w:rsidR="00E371AE" w:rsidRPr="00E371AE">
              <w:rPr>
                <w:rFonts w:asciiTheme="majorHAnsi" w:hAnsiTheme="majorHAnsi"/>
                <w:sz w:val="24"/>
                <w:szCs w:val="24"/>
              </w:rPr>
              <w:t xml:space="preserve">Calculators are </w:t>
            </w:r>
            <w:r w:rsidR="00E371AE" w:rsidRPr="00E371AE">
              <w:rPr>
                <w:rFonts w:asciiTheme="majorHAnsi" w:hAnsiTheme="majorHAnsi"/>
                <w:b/>
                <w:sz w:val="24"/>
                <w:szCs w:val="24"/>
              </w:rPr>
              <w:t xml:space="preserve">not </w:t>
            </w:r>
            <w:r w:rsidR="00E371AE" w:rsidRPr="00E371AE">
              <w:rPr>
                <w:rFonts w:asciiTheme="majorHAnsi" w:hAnsiTheme="majorHAnsi"/>
                <w:sz w:val="24"/>
                <w:szCs w:val="24"/>
              </w:rPr>
              <w:t>allowed.</w:t>
            </w:r>
          </w:p>
        </w:tc>
      </w:tr>
      <w:tr w:rsidR="005277D4" w:rsidTr="005277D4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  <w:shd w:val="clear" w:color="auto" w:fill="75FF75"/>
          </w:tcPr>
          <w:p w:rsidR="005277D4" w:rsidRPr="001B3341" w:rsidRDefault="005277D4" w:rsidP="005277D4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CB46A9" w:rsidRDefault="00CB46A9" w:rsidP="00861C85">
            <w:pPr>
              <w:pStyle w:val="QuestionStyle"/>
            </w:pPr>
            <w:r>
              <w:t>Bernard</w:t>
            </w:r>
            <w:r w:rsidRPr="00E45565">
              <w:t xml:space="preserve"> </w:t>
            </w:r>
            <w:r>
              <w:t>records the number of emails he receives</w:t>
            </w:r>
            <w:r w:rsidR="00E83055">
              <w:t xml:space="preserve"> for nine days</w:t>
            </w:r>
            <w:r>
              <w:t>.</w:t>
            </w:r>
          </w:p>
          <w:p w:rsidR="00CB46A9" w:rsidRPr="00E45565" w:rsidRDefault="00CB46A9" w:rsidP="00861C85">
            <w:pPr>
              <w:pStyle w:val="QuestionStyle"/>
            </w:pPr>
            <w:r w:rsidRPr="00E45565">
              <w:t>The results are listed below.</w:t>
            </w:r>
          </w:p>
          <w:p w:rsidR="00CB46A9" w:rsidRPr="00E45565" w:rsidRDefault="00CB46A9" w:rsidP="00861C85">
            <w:pPr>
              <w:pStyle w:val="QuestionStyle"/>
            </w:pPr>
            <w:r w:rsidRPr="00E45565">
              <w:t xml:space="preserve">      </w:t>
            </w:r>
            <w:r>
              <w:t>1</w:t>
            </w:r>
            <w:r w:rsidR="00E83055">
              <w:t>7,</w:t>
            </w:r>
            <w:r>
              <w:t xml:space="preserve"> 1</w:t>
            </w:r>
            <w:r w:rsidR="00E83055">
              <w:t>8, 19, 19</w:t>
            </w:r>
            <w:r>
              <w:t>, 22, 22, 23, 25, 25</w:t>
            </w:r>
          </w:p>
          <w:p w:rsidR="00CB46A9" w:rsidRPr="00E45565" w:rsidRDefault="00CB46A9" w:rsidP="00861C85">
            <w:pPr>
              <w:pStyle w:val="QuestionStyle"/>
            </w:pPr>
            <w:r>
              <w:t>The median</w:t>
            </w:r>
            <w:r w:rsidRPr="00E45565">
              <w:t xml:space="preserve"> of the data is </w:t>
            </w:r>
          </w:p>
          <w:p w:rsidR="005277D4" w:rsidRDefault="00CB46A9" w:rsidP="00861C85">
            <w:pPr>
              <w:pStyle w:val="QuestionStyle"/>
            </w:pPr>
            <w:r w:rsidRPr="00E45565"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432C2E90" wp14:editId="11031937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13970</wp:posOffset>
                      </wp:positionV>
                      <wp:extent cx="4362450" cy="114300"/>
                      <wp:effectExtent l="10795" t="10160" r="8255" b="889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72" name="AutoShap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AutoShap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AutoShap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C9D758" id="Group 71" o:spid="_x0000_s1026" style="position:absolute;margin-left:12.85pt;margin-top:1.1pt;width:343.5pt;height:9pt;z-index:251676672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">
                      <v:roundrect id="AutoShape 62" o:spid="_x0000_s1027" style="position:absolute;left:9030;top:342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"/>
                      <v:roundrect id="AutoShape 63" o:spid="_x0000_s1028" style="position:absolute;left:2430;top:342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"/>
                      <v:roundrect id="AutoShape 64" o:spid="_x0000_s1029" style="position:absolute;left:4580;top:342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"/>
                      <v:roundrect id="AutoShape 65" o:spid="_x0000_s1030" style="position:absolute;left:6780;top:342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"/>
                    </v:group>
                  </w:pict>
                </mc:Fallback>
              </mc:AlternateContent>
            </w:r>
            <w:r w:rsidRPr="00E45565">
              <w:t xml:space="preserve">  </w:t>
            </w:r>
            <w:r>
              <w:t xml:space="preserve">        </w:t>
            </w:r>
            <w:r w:rsidRPr="00E45565">
              <w:t xml:space="preserve">   </w:t>
            </w:r>
            <w:r>
              <w:t>20</w:t>
            </w:r>
            <w:r w:rsidRPr="00E45565">
              <w:t xml:space="preserve">                                  </w:t>
            </w:r>
            <w:r>
              <w:t>20.5</w:t>
            </w:r>
            <w:r w:rsidRPr="00E45565">
              <w:t xml:space="preserve">                                  </w:t>
            </w:r>
            <w:r>
              <w:t>21</w:t>
            </w:r>
            <w:r w:rsidRPr="00E45565">
              <w:t xml:space="preserve">                                   </w:t>
            </w:r>
            <w:r>
              <w:t>22</w:t>
            </w:r>
            <w:r w:rsidRPr="00E45565">
              <w:t xml:space="preserve">                                     </w:t>
            </w:r>
          </w:p>
        </w:tc>
      </w:tr>
      <w:tr w:rsidR="005277D4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75FF75"/>
          </w:tcPr>
          <w:p w:rsidR="005277D4" w:rsidRPr="001B3341" w:rsidRDefault="005277D4" w:rsidP="005277D4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B46A9" w:rsidRDefault="00CB46A9" w:rsidP="00861C85">
            <w:pPr>
              <w:pStyle w:val="QuestionStyle"/>
            </w:pPr>
            <w:r>
              <w:t>The numbers of music tracks owned by 15 friends are listed below.</w:t>
            </w:r>
          </w:p>
          <w:p w:rsidR="00CB46A9" w:rsidRDefault="00CB46A9" w:rsidP="00861C85">
            <w:pPr>
              <w:pStyle w:val="QuestionStyle"/>
            </w:pPr>
            <w:r>
              <w:t xml:space="preserve">     96,  27,  37,  48,  </w:t>
            </w:r>
            <w:r w:rsidR="005C29A1">
              <w:t>20,  25,  45,  37,  48,  50,  37</w:t>
            </w:r>
            <w:r>
              <w:t>,  50,  66,  55,  72.</w:t>
            </w:r>
          </w:p>
          <w:p w:rsidR="005277D4" w:rsidRDefault="00CB46A9" w:rsidP="00861C85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15E43" wp14:editId="4CDA2A66">
                      <wp:simplePos x="0" y="0"/>
                      <wp:positionH relativeFrom="column">
                        <wp:posOffset>3050931</wp:posOffset>
                      </wp:positionH>
                      <wp:positionV relativeFrom="paragraph">
                        <wp:posOffset>6985</wp:posOffset>
                      </wp:positionV>
                      <wp:extent cx="1066800" cy="390525"/>
                      <wp:effectExtent l="9525" t="5715" r="9525" b="13335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6D8D5" id="Rectangle 89" o:spid="_x0000_s1026" style="position:absolute;margin-left:240.25pt;margin-top:.55pt;width:84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"/>
                  </w:pict>
                </mc:Fallback>
              </mc:AlternateContent>
            </w:r>
            <w:r>
              <w:t xml:space="preserve">Find the modal number of tracks. </w:t>
            </w:r>
          </w:p>
          <w:p w:rsidR="00CB46A9" w:rsidRDefault="00CB46A9" w:rsidP="00861C85">
            <w:pPr>
              <w:pStyle w:val="QuestionStyle"/>
            </w:pPr>
          </w:p>
        </w:tc>
      </w:tr>
      <w:tr w:rsidR="005277D4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75FF75"/>
          </w:tcPr>
          <w:p w:rsidR="005277D4" w:rsidRPr="001B3341" w:rsidRDefault="005277D4" w:rsidP="005277D4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B46A9" w:rsidRDefault="00CB46A9" w:rsidP="00861C85">
            <w:pPr>
              <w:pStyle w:val="QuestionStyle"/>
            </w:pPr>
            <w:r>
              <w:t>There are 9 siblings in the Smith family.</w:t>
            </w:r>
          </w:p>
          <w:p w:rsidR="00CB46A9" w:rsidRPr="006C11D3" w:rsidRDefault="00CB46A9" w:rsidP="00861C85">
            <w:pPr>
              <w:pStyle w:val="QuestionStyle"/>
            </w:pPr>
            <w:r>
              <w:t xml:space="preserve">Their ages (in years) are  3,  4,  4,  6,  9,  10,  12,  15,  18.  </w:t>
            </w:r>
          </w:p>
          <w:p w:rsidR="00CB46A9" w:rsidRDefault="00CB46A9" w:rsidP="00861C85">
            <w:pPr>
              <w:pStyle w:val="QuestionStyle"/>
            </w:pPr>
            <w:r>
              <w:t>Calculate the mean age of the siblings.</w:t>
            </w:r>
          </w:p>
          <w:p w:rsidR="00CB46A9" w:rsidRDefault="00CB46A9" w:rsidP="00861C85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072F27A" wp14:editId="44CCF741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31750</wp:posOffset>
                      </wp:positionV>
                      <wp:extent cx="1066800" cy="390525"/>
                      <wp:effectExtent l="9525" t="5715" r="9525" b="13335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25BC7" id="Rectangle 76" o:spid="_x0000_s1026" style="position:absolute;margin-left:287.05pt;margin-top:2.5pt;width:84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"/>
                  </w:pict>
                </mc:Fallback>
              </mc:AlternateContent>
            </w:r>
          </w:p>
          <w:p w:rsidR="005277D4" w:rsidRDefault="005277D4" w:rsidP="00861C85">
            <w:pPr>
              <w:pStyle w:val="QuestionStyle"/>
            </w:pPr>
          </w:p>
        </w:tc>
      </w:tr>
      <w:tr w:rsidR="005277D4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75FF75"/>
          </w:tcPr>
          <w:p w:rsidR="005277D4" w:rsidRPr="001B3341" w:rsidRDefault="005277D4" w:rsidP="005277D4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4660" w:rsidRDefault="00AF25DB" w:rsidP="00BE0276">
            <w:pPr>
              <w:spacing w:after="120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At a “Show and Shine” event,</w:t>
            </w:r>
            <w:r w:rsidR="00F51AC4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ten</w:t>
            </w:r>
            <w:r w:rsidR="00894660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cars were given points out of 100.</w:t>
            </w:r>
          </w:p>
          <w:p w:rsidR="00AF25DB" w:rsidRPr="00AF25DB" w:rsidRDefault="00894660" w:rsidP="00BE0276">
            <w:pPr>
              <w:spacing w:after="120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The points given were : 84,  64,  89,  77,  75,  </w:t>
            </w:r>
            <w:r w:rsidR="00F51AC4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26,  70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,  78,  83,  64.  </w:t>
            </w:r>
            <w:r w:rsidR="00AF25DB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</w:t>
            </w:r>
          </w:p>
          <w:p w:rsidR="00AF25DB" w:rsidRPr="00AF25DB" w:rsidRDefault="00AF25DB" w:rsidP="00BE0276">
            <w:pPr>
              <w:pStyle w:val="ListParagraph"/>
              <w:spacing w:after="120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</w:p>
          <w:p w:rsidR="00894660" w:rsidRPr="00F51AC4" w:rsidRDefault="00894660" w:rsidP="00BE0276">
            <w:pPr>
              <w:pStyle w:val="ListParagraph"/>
              <w:spacing w:after="120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The range of the points was</w:t>
            </w:r>
            <w:r w:rsidR="00AF25DB" w:rsidRPr="00AF25DB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:</w:t>
            </w:r>
          </w:p>
          <w:p w:rsidR="005277D4" w:rsidRDefault="00894660" w:rsidP="00861C85">
            <w:pPr>
              <w:pStyle w:val="QuestionStyle"/>
            </w:pPr>
            <w:r w:rsidRPr="00E45565"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70076BE7" wp14:editId="67C363C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25400</wp:posOffset>
                      </wp:positionV>
                      <wp:extent cx="4362450" cy="114300"/>
                      <wp:effectExtent l="0" t="0" r="19050" b="1905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85" name="AutoShap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AutoShap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6DF11D" id="Group 84" o:spid="_x0000_s1026" style="position:absolute;margin-left:22.2pt;margin-top:2pt;width:343.5pt;height:9pt;z-index:251645952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">
                      <v:roundrect id="AutoShape 62" o:spid="_x0000_s1027" style="position:absolute;left:9030;top:342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"/>
                      <v:roundrect id="AutoShape 63" o:spid="_x0000_s1028" style="position:absolute;left:2430;top:342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"/>
                      <v:roundrect id="AutoShape 64" o:spid="_x0000_s1029" style="position:absolute;left:4580;top:342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"/>
                      <v:roundrect id="AutoShape 65" o:spid="_x0000_s1030" style="position:absolute;left:6780;top:342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"/>
                    </v:group>
                  </w:pict>
                </mc:Fallback>
              </mc:AlternateContent>
            </w:r>
            <w:r w:rsidR="005277D4">
              <mc:AlternateContent>
                <mc:Choice Requires="wpg">
                  <w:drawing>
                    <wp:anchor distT="0" distB="0" distL="114300" distR="114300" simplePos="0" relativeHeight="251432960" behindDoc="0" locked="0" layoutInCell="1" allowOverlap="1" wp14:anchorId="1A7DD190" wp14:editId="67DD2F2B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7498080</wp:posOffset>
                      </wp:positionV>
                      <wp:extent cx="2819400" cy="457200"/>
                      <wp:effectExtent l="6350" t="8890" r="12700" b="1016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457200"/>
                                <a:chOff x="3530" y="6840"/>
                                <a:chExt cx="3900" cy="720"/>
                              </a:xfrm>
                            </wpg:grpSpPr>
                            <wps:wsp>
                              <wps:cNvPr id="12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AC397" id="Group 11" o:spid="_x0000_s1026" style="position:absolute;margin-left:117.5pt;margin-top:590.4pt;width:222pt;height:36pt;z-index:251432960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">
                      <v:roundrect id="AutoShape 13" o:spid="_x0000_s1027" style="position:absolute;left:3530;top:684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"/>
                      <v:roundrect id="AutoShape 14" o:spid="_x0000_s1028" style="position:absolute;left:3530;top:738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dwQAAANs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CyC6B3BAAAA2wAAAA8AAAAA&#10;AAAAAAAAAAAABwIAAGRycy9kb3ducmV2LnhtbFBLBQYAAAAAAwADALcAAAD1AgAAAAA=&#10;"/>
                      <v:roundrect id="AutoShape 15" o:spid="_x0000_s1029" style="position:absolute;left:7160;top:684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BpwQAAANsAAAAPAAAAZHJzL2Rvd25yZXYueG1sRE9NawIx&#10;EL0L/ocwQm+aKFb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KNrcGnBAAAA2wAAAA8AAAAA&#10;AAAAAAAAAAAABwIAAGRycy9kb3ducmV2LnhtbFBLBQYAAAAAAwADALcAAAD1AgAAAAA=&#10;"/>
                      <v:roundrect id="AutoShape 16" o:spid="_x0000_s1030" style="position:absolute;left:7160;top:7380;width:270;height:1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"/>
                    </v:group>
                  </w:pict>
                </mc:Fallback>
              </mc:AlternateContent>
            </w:r>
            <w:r>
              <w:t xml:space="preserve">               </w:t>
            </w:r>
            <w:r w:rsidR="00F51AC4">
              <w:t xml:space="preserve">63                                 </w:t>
            </w:r>
            <w:r>
              <w:t xml:space="preserve">64  </w:t>
            </w:r>
            <w:r w:rsidR="00F51AC4">
              <w:t xml:space="preserve">                               71                                 76</w:t>
            </w:r>
          </w:p>
        </w:tc>
      </w:tr>
      <w:tr w:rsidR="005277D4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75FF75"/>
          </w:tcPr>
          <w:p w:rsidR="005277D4" w:rsidRPr="001B3341" w:rsidRDefault="005277D4" w:rsidP="00F51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277D4" w:rsidRDefault="00F51AC4" w:rsidP="00861C85">
            <w:pPr>
              <w:pStyle w:val="QuestionStyle"/>
            </w:pPr>
            <w:r>
              <w:t xml:space="preserve">Justin </w:t>
            </w:r>
            <w:r w:rsidR="001B7EEB">
              <w:t>records the mass of</w:t>
            </w:r>
            <w:r>
              <w:t xml:space="preserve"> every 12</w:t>
            </w:r>
            <w:r w:rsidRPr="00F51AC4">
              <w:rPr>
                <w:vertAlign w:val="superscript"/>
              </w:rPr>
              <w:t>th</w:t>
            </w:r>
            <w:r>
              <w:t xml:space="preserve"> </w:t>
            </w:r>
            <w:r w:rsidR="009B3660">
              <w:t>sheep from the flock that goes through his</w:t>
            </w:r>
            <w:r>
              <w:t xml:space="preserve"> shearing shed.</w:t>
            </w:r>
          </w:p>
          <w:p w:rsidR="009B3660" w:rsidRDefault="009B3660" w:rsidP="00861C85">
            <w:pPr>
              <w:pStyle w:val="QuestionStyle"/>
            </w:pPr>
            <w:r>
              <w:t>Which term best describes</w:t>
            </w:r>
            <w:r w:rsidR="001B7EEB">
              <w:t xml:space="preserve"> this statistical</w:t>
            </w:r>
            <w:r>
              <w:t xml:space="preserve"> process?</w:t>
            </w:r>
          </w:p>
          <w:p w:rsidR="009B3660" w:rsidRDefault="009B3660" w:rsidP="00861C85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571CF970" wp14:editId="0D9A17FB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43339</wp:posOffset>
                      </wp:positionV>
                      <wp:extent cx="212148" cy="846859"/>
                      <wp:effectExtent l="0" t="0" r="16510" b="10795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148" cy="846859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7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36CAAE" id="Group 77" o:spid="_x0000_s1026" style="position:absolute;margin-left:22.9pt;margin-top:3.4pt;width:16.7pt;height:66.7pt;z-index:251707392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">
                      <v:roundrect id="AutoShape 3" o:spid="_x0000_s1027" style="position:absolute;top:8305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" strokecolor="windowText" strokeweight="1pt"/>
                    </v:group>
                  </w:pict>
                </mc:Fallback>
              </mc:AlternateContent>
            </w:r>
            <w:r>
              <w:t xml:space="preserve">                 Taking a census of the </w:t>
            </w:r>
            <w:r w:rsidR="00E83055">
              <w:t xml:space="preserve">weights of the </w:t>
            </w:r>
            <w:r>
              <w:t>flock.</w:t>
            </w:r>
          </w:p>
          <w:p w:rsidR="009B3660" w:rsidRDefault="009B3660" w:rsidP="00861C85">
            <w:pPr>
              <w:pStyle w:val="QuestionStyle"/>
            </w:pPr>
            <w:r>
              <w:t xml:space="preserve">                 Taking observations of the</w:t>
            </w:r>
            <w:r w:rsidR="00E83055">
              <w:t xml:space="preserve"> weights of the</w:t>
            </w:r>
            <w:r>
              <w:t xml:space="preserve"> flock.</w:t>
            </w:r>
          </w:p>
          <w:p w:rsidR="009B3660" w:rsidRDefault="009B3660" w:rsidP="00861C85">
            <w:pPr>
              <w:pStyle w:val="QuestionStyle"/>
            </w:pPr>
            <w:r>
              <w:t xml:space="preserve">                 Taking a sample </w:t>
            </w:r>
            <w:r w:rsidR="00E83055">
              <w:t>of</w:t>
            </w:r>
            <w:r>
              <w:t xml:space="preserve"> the</w:t>
            </w:r>
            <w:r w:rsidR="00E83055">
              <w:t xml:space="preserve"> weights of the</w:t>
            </w:r>
            <w:r>
              <w:t xml:space="preserve"> flock. </w:t>
            </w:r>
          </w:p>
          <w:p w:rsidR="009B3660" w:rsidRDefault="009B3660" w:rsidP="00861C85">
            <w:pPr>
              <w:pStyle w:val="QuestionStyle"/>
            </w:pPr>
            <w:r>
              <w:t xml:space="preserve">                 Taking a survey of the</w:t>
            </w:r>
            <w:r w:rsidR="00E83055">
              <w:t xml:space="preserve"> weights of the</w:t>
            </w:r>
            <w:r>
              <w:t xml:space="preserve"> flock.</w:t>
            </w:r>
          </w:p>
        </w:tc>
      </w:tr>
      <w:tr w:rsidR="00FF6E72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FF6E72" w:rsidRPr="001B3341" w:rsidRDefault="00FF6E72" w:rsidP="00F51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F6E72" w:rsidRDefault="00FF6E72" w:rsidP="00861C85">
            <w:pPr>
              <w:pStyle w:val="QuestionStyle"/>
            </w:pPr>
            <w:r>
              <w:t>Dean recorded the number of shots in each point of a tennis game.</w:t>
            </w:r>
          </w:p>
          <w:p w:rsidR="00FF6E72" w:rsidRDefault="00FF6E72" w:rsidP="00861C85">
            <w:pPr>
              <w:pStyle w:val="QuestionStyle"/>
            </w:pPr>
            <w:r>
              <w:t>The results were:</w:t>
            </w:r>
          </w:p>
          <w:p w:rsidR="00FF6E72" w:rsidRDefault="00FF6E72" w:rsidP="00861C85">
            <w:pPr>
              <w:pStyle w:val="QuestionStyle"/>
            </w:pPr>
            <w:r>
              <w:t xml:space="preserve">    4,  7,  13,  1,  8,  6,  12,  3</w:t>
            </w:r>
          </w:p>
          <w:p w:rsidR="00FF6E72" w:rsidRDefault="00FF6E72" w:rsidP="00861C85">
            <w:pPr>
              <w:pStyle w:val="QuestionStyle"/>
            </w:pPr>
            <w:r>
              <w:t>The median was :</w:t>
            </w:r>
          </w:p>
          <w:p w:rsidR="00FF6E72" w:rsidRDefault="00FF6E72" w:rsidP="00861C85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593728" behindDoc="0" locked="0" layoutInCell="1" allowOverlap="1" wp14:anchorId="23766201" wp14:editId="0F9A826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34463</wp:posOffset>
                      </wp:positionV>
                      <wp:extent cx="4362450" cy="114300"/>
                      <wp:effectExtent l="0" t="0" r="19050" b="1905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7F632" id="Group 1" o:spid="_x0000_s1026" style="position:absolute;margin-left:39.6pt;margin-top:2.7pt;width:343.5pt;height:9pt;z-index:25159372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" strokecolor="windowText" strokeweight="1pt"/>
                    </v:group>
                  </w:pict>
                </mc:Fallback>
              </mc:AlternateContent>
            </w:r>
            <w:r>
              <w:t xml:space="preserve">                    6                                  6.5                                 7</w:t>
            </w:r>
            <w:r w:rsidR="00E83055">
              <w:t xml:space="preserve">                                   7.5</w:t>
            </w:r>
          </w:p>
        </w:tc>
      </w:tr>
      <w:tr w:rsidR="00FF6E72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FF6E72" w:rsidRPr="001B3341" w:rsidRDefault="00FF6E72" w:rsidP="00F51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F3F7F" w:rsidRDefault="00DF3F7F" w:rsidP="00861C85">
            <w:pPr>
              <w:pStyle w:val="QuestionStyle"/>
            </w:pPr>
            <w:r>
              <w:t>Hans records the number of cars which use a carwash each hour.</w:t>
            </w:r>
          </w:p>
          <w:p w:rsidR="00DF3F7F" w:rsidRDefault="00DF3F7F" w:rsidP="00861C85">
            <w:pPr>
              <w:pStyle w:val="QuestionStyle"/>
            </w:pPr>
            <w:r>
              <w:t>The results are listed below.</w:t>
            </w:r>
          </w:p>
          <w:p w:rsidR="00DF3F7F" w:rsidRDefault="00AC195C" w:rsidP="00861C85">
            <w:pPr>
              <w:pStyle w:val="QuestionStyle"/>
            </w:pPr>
            <w:r>
              <w:t xml:space="preserve">      6, 5, 7,</w:t>
            </w:r>
            <w:r w:rsidR="00DF3F7F">
              <w:t xml:space="preserve"> 7, 8, 5, 5</w:t>
            </w:r>
            <w:r>
              <w:t>, 7, 6, 6,</w:t>
            </w:r>
          </w:p>
          <w:p w:rsidR="00DF3F7F" w:rsidRDefault="00DF3F7F" w:rsidP="00861C85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D979167" wp14:editId="2AB1EA58">
                      <wp:simplePos x="0" y="0"/>
                      <wp:positionH relativeFrom="column">
                        <wp:posOffset>3798570</wp:posOffset>
                      </wp:positionH>
                      <wp:positionV relativeFrom="paragraph">
                        <wp:posOffset>248920</wp:posOffset>
                      </wp:positionV>
                      <wp:extent cx="1066800" cy="390525"/>
                      <wp:effectExtent l="9525" t="5715" r="9525" b="13335"/>
                      <wp:wrapNone/>
                      <wp:docPr id="98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5FA8D3" id="Rectangle 98" o:spid="_x0000_s1026" style="position:absolute;margin-left:299.1pt;margin-top:19.6pt;width:84pt;height:30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HzHgIAAD4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"/>
                  </w:pict>
                </mc:Fallback>
              </mc:AlternateContent>
            </w:r>
            <w:r>
              <w:t xml:space="preserve">What is the mean of the data? </w:t>
            </w:r>
          </w:p>
          <w:p w:rsidR="00FF6E72" w:rsidRDefault="00FF6E72" w:rsidP="00861C85">
            <w:pPr>
              <w:pStyle w:val="QuestionStyle"/>
            </w:pPr>
          </w:p>
          <w:p w:rsidR="00DF3F7F" w:rsidRDefault="00DF3F7F" w:rsidP="00861C85">
            <w:pPr>
              <w:pStyle w:val="QuestionStyle"/>
            </w:pPr>
          </w:p>
        </w:tc>
      </w:tr>
      <w:tr w:rsidR="000305B2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0305B2" w:rsidRPr="001B3341" w:rsidRDefault="000305B2" w:rsidP="000305B2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305B2" w:rsidRPr="000305B2" w:rsidRDefault="000305B2" w:rsidP="00BE0276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Questions 8 and 9 refer to the following.</w:t>
            </w:r>
          </w:p>
          <w:p w:rsidR="000305B2" w:rsidRPr="001B7EEB" w:rsidRDefault="000305B2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1B7EEB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5C29A1">
              <w:rPr>
                <w:rFonts w:ascii="Times New Roman" w:hAnsi="Times New Roman"/>
                <w:sz w:val="24"/>
                <w:szCs w:val="24"/>
              </w:rPr>
              <w:t>scores of 32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students on a quiz</w:t>
            </w:r>
            <w:r w:rsidRPr="001B7EEB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>
              <w:rPr>
                <w:rFonts w:ascii="Times New Roman" w:hAnsi="Times New Roman"/>
                <w:sz w:val="24"/>
                <w:szCs w:val="24"/>
              </w:rPr>
              <w:t>shown in the plot</w:t>
            </w:r>
            <w:r w:rsidRPr="001B7EEB">
              <w:rPr>
                <w:rFonts w:ascii="Times New Roman" w:hAnsi="Times New Roman"/>
                <w:sz w:val="24"/>
                <w:szCs w:val="24"/>
              </w:rPr>
              <w:t xml:space="preserve"> below.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0305B2" w:rsidTr="000305B2">
              <w:trPr>
                <w:trHeight w:val="227"/>
              </w:trPr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305B2" w:rsidTr="000305B2">
              <w:trPr>
                <w:trHeight w:val="227"/>
              </w:trPr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305B2" w:rsidTr="000305B2">
              <w:trPr>
                <w:trHeight w:val="227"/>
              </w:trPr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305B2" w:rsidTr="000305B2">
              <w:trPr>
                <w:trHeight w:val="227"/>
              </w:trPr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●</w:t>
                  </w:r>
                </w:p>
              </w:tc>
            </w:tr>
            <w:tr w:rsidR="000305B2" w:rsidTr="000305B2">
              <w:trPr>
                <w:trHeight w:val="227"/>
              </w:trPr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</w:tcBorders>
                </w:tcPr>
                <w:p w:rsidR="000305B2" w:rsidRDefault="000305B2" w:rsidP="00BE0276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31</w:t>
                  </w:r>
                </w:p>
              </w:tc>
            </w:tr>
          </w:tbl>
          <w:p w:rsidR="000305B2" w:rsidRPr="001B7EEB" w:rsidRDefault="000305B2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E72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FF6E72" w:rsidRPr="001B3341" w:rsidRDefault="00FF6E72" w:rsidP="00F51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7EEB" w:rsidRPr="001B7EEB" w:rsidRDefault="005C29A1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</w:t>
            </w:r>
            <w:r w:rsidR="000305B2">
              <w:rPr>
                <w:rFonts w:ascii="Times New Roman" w:hAnsi="Times New Roman"/>
                <w:sz w:val="24"/>
                <w:szCs w:val="24"/>
              </w:rPr>
              <w:t>score is an outlier?</w:t>
            </w:r>
          </w:p>
          <w:p w:rsidR="001B7EEB" w:rsidRPr="001B7EEB" w:rsidRDefault="000305B2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57335F39" wp14:editId="68D8F4A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45720</wp:posOffset>
                      </wp:positionV>
                      <wp:extent cx="212090" cy="846455"/>
                      <wp:effectExtent l="0" t="0" r="16510" b="10795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090" cy="846455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8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1F3EEA" id="Group 82" o:spid="_x0000_s1026" style="position:absolute;margin-left:18pt;margin-top:3.6pt;width:16.7pt;height:66.65pt;z-index:251722752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">
                      <v:roundrect id="AutoShape 3" o:spid="_x0000_s1027" style="position:absolute;top:8305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" strokecolor="windowText" strokeweight="1pt"/>
                    </v:group>
                  </w:pict>
                </mc:Fallback>
              </mc:AlternateContent>
            </w:r>
            <w:r w:rsidR="001B7EEB" w:rsidRPr="001B7EEB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12</w:t>
            </w:r>
          </w:p>
          <w:p w:rsidR="001B7EEB" w:rsidRPr="001B7EEB" w:rsidRDefault="001B7EEB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1B7EEB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0305B2">
              <w:rPr>
                <w:rFonts w:ascii="Times New Roman" w:hAnsi="Times New Roman"/>
                <w:sz w:val="24"/>
                <w:szCs w:val="24"/>
              </w:rPr>
              <w:t xml:space="preserve">  19</w:t>
            </w:r>
          </w:p>
          <w:p w:rsidR="001B7EEB" w:rsidRPr="001B7EEB" w:rsidRDefault="001B7EEB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1B7EEB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0305B2">
              <w:rPr>
                <w:rFonts w:ascii="Times New Roman" w:hAnsi="Times New Roman"/>
                <w:sz w:val="24"/>
                <w:szCs w:val="24"/>
              </w:rPr>
              <w:t xml:space="preserve"> 27</w:t>
            </w:r>
          </w:p>
          <w:p w:rsidR="00FF6E72" w:rsidRPr="001B7EEB" w:rsidRDefault="001B7EEB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1B7EEB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0305B2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FF6E72" w:rsidTr="00607A2A">
        <w:trPr>
          <w:cantSplit/>
          <w:trHeight w:val="2145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FF6E72" w:rsidRPr="001B3341" w:rsidRDefault="00FF6E72" w:rsidP="00F51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F6E72" w:rsidRPr="00607A2A" w:rsidRDefault="005C29A1" w:rsidP="00861C85">
            <w:pPr>
              <w:pStyle w:val="QuestionStyle"/>
            </w:pPr>
            <w:r>
              <w:t>Which of the following</w:t>
            </w:r>
            <w:r w:rsidR="000305B2" w:rsidRPr="00607A2A">
              <w:t xml:space="preserve"> scores</w:t>
            </w:r>
            <w:r>
              <w:t xml:space="preserve"> are the mode</w:t>
            </w:r>
            <w:r w:rsidR="000305B2" w:rsidRPr="00607A2A">
              <w:t>?</w:t>
            </w:r>
          </w:p>
          <w:p w:rsidR="000305B2" w:rsidRPr="00607A2A" w:rsidRDefault="000305B2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607A2A">
              <w:rPr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5C9BBE06" wp14:editId="5DD5E5DD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45720</wp:posOffset>
                      </wp:positionV>
                      <wp:extent cx="212090" cy="846455"/>
                      <wp:effectExtent l="0" t="0" r="16510" b="10795"/>
                      <wp:wrapNone/>
                      <wp:docPr id="93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090" cy="846455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9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977C75" id="Group 93" o:spid="_x0000_s1026" style="position:absolute;margin-left:18pt;margin-top:3.6pt;width:16.7pt;height:66.65pt;z-index:251738112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">
                      <v:roundrect id="AutoShape 3" o:spid="_x0000_s1027" style="position:absolute;top:8305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" strokecolor="windowText" strokeweight="1pt"/>
                    </v:group>
                  </w:pict>
                </mc:Fallback>
              </mc:AlternateContent>
            </w:r>
            <w:r w:rsidRPr="00607A2A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DF3F7F" w:rsidRPr="00607A2A">
              <w:rPr>
                <w:rFonts w:ascii="Times New Roman" w:hAnsi="Times New Roman"/>
                <w:sz w:val="24"/>
                <w:szCs w:val="24"/>
              </w:rPr>
              <w:t xml:space="preserve">  22</w:t>
            </w:r>
          </w:p>
          <w:p w:rsidR="000305B2" w:rsidRPr="00607A2A" w:rsidRDefault="000305B2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607A2A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DF3F7F" w:rsidRPr="00607A2A">
              <w:rPr>
                <w:rFonts w:ascii="Times New Roman" w:hAnsi="Times New Roman"/>
                <w:sz w:val="24"/>
                <w:szCs w:val="24"/>
              </w:rPr>
              <w:t xml:space="preserve">  23.5</w:t>
            </w:r>
          </w:p>
          <w:p w:rsidR="000305B2" w:rsidRPr="00607A2A" w:rsidRDefault="000305B2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607A2A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DF3F7F" w:rsidRPr="00607A2A">
              <w:rPr>
                <w:rFonts w:ascii="Times New Roman" w:hAnsi="Times New Roman"/>
                <w:sz w:val="24"/>
                <w:szCs w:val="24"/>
              </w:rPr>
              <w:t xml:space="preserve"> 24</w:t>
            </w:r>
          </w:p>
          <w:p w:rsidR="000305B2" w:rsidRPr="00607A2A" w:rsidRDefault="000305B2" w:rsidP="00861C85">
            <w:pPr>
              <w:pStyle w:val="QuestionStyle"/>
            </w:pPr>
            <w:r w:rsidRPr="00607A2A">
              <w:t xml:space="preserve">             </w:t>
            </w:r>
            <w:r w:rsidR="00DF3F7F" w:rsidRPr="00607A2A">
              <w:t>22 and 25.</w:t>
            </w:r>
          </w:p>
        </w:tc>
      </w:tr>
      <w:tr w:rsidR="00FF6E72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FF6E72" w:rsidRPr="001B3341" w:rsidRDefault="00FF6E72" w:rsidP="00F51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07A2A" w:rsidRDefault="00AC195C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607A2A">
              <w:rPr>
                <w:rFonts w:ascii="Times New Roman" w:hAnsi="Times New Roman"/>
                <w:sz w:val="24"/>
                <w:szCs w:val="24"/>
              </w:rPr>
              <w:t>Maria and Suzie both record the maximum temperature each day</w:t>
            </w:r>
            <w:r w:rsidR="00607A2A">
              <w:rPr>
                <w:rFonts w:ascii="Times New Roman" w:hAnsi="Times New Roman"/>
                <w:sz w:val="24"/>
                <w:szCs w:val="24"/>
              </w:rPr>
              <w:t>.</w:t>
            </w:r>
            <w:r w:rsidRPr="00607A2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C195C" w:rsidRPr="00607A2A" w:rsidRDefault="00AC195C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607A2A">
              <w:rPr>
                <w:rFonts w:ascii="Times New Roman" w:hAnsi="Times New Roman"/>
                <w:sz w:val="24"/>
                <w:szCs w:val="24"/>
              </w:rPr>
              <w:t>Their</w:t>
            </w:r>
            <w:r w:rsidR="00607A2A" w:rsidRPr="00607A2A">
              <w:rPr>
                <w:rFonts w:ascii="Times New Roman" w:hAnsi="Times New Roman"/>
                <w:sz w:val="24"/>
                <w:szCs w:val="24"/>
              </w:rPr>
              <w:t xml:space="preserve"> results are listed below.</w:t>
            </w:r>
          </w:p>
          <w:p w:rsidR="00AC195C" w:rsidRPr="00607A2A" w:rsidRDefault="00AC195C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607A2A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607A2A" w:rsidRPr="00607A2A">
              <w:rPr>
                <w:rFonts w:ascii="Times New Roman" w:hAnsi="Times New Roman"/>
                <w:sz w:val="24"/>
                <w:szCs w:val="24"/>
              </w:rPr>
              <w:t>Maria:    3</w:t>
            </w:r>
            <w:r w:rsidR="00607A2A">
              <w:rPr>
                <w:rFonts w:ascii="Times New Roman" w:hAnsi="Times New Roman"/>
                <w:sz w:val="24"/>
                <w:szCs w:val="24"/>
              </w:rPr>
              <w:t>7</w:t>
            </w:r>
            <w:r w:rsidR="00607A2A" w:rsidRPr="00607A2A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607A2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07A2A" w:rsidRPr="00607A2A">
              <w:rPr>
                <w:rFonts w:ascii="Times New Roman" w:hAnsi="Times New Roman"/>
                <w:sz w:val="24"/>
                <w:szCs w:val="24"/>
              </w:rPr>
              <w:t xml:space="preserve">  32</w:t>
            </w:r>
            <w:r w:rsidR="00607A2A" w:rsidRPr="00607A2A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o</w:t>
            </w:r>
            <w:r w:rsidRPr="00607A2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07A2A" w:rsidRPr="00607A2A">
              <w:rPr>
                <w:rFonts w:ascii="Times New Roman" w:hAnsi="Times New Roman"/>
                <w:sz w:val="24"/>
                <w:szCs w:val="24"/>
              </w:rPr>
              <w:t xml:space="preserve"> 28</w:t>
            </w:r>
            <w:r w:rsidR="00607A2A" w:rsidRPr="00607A2A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o</w:t>
            </w:r>
            <w:r w:rsidRPr="00607A2A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r w:rsidR="00607A2A" w:rsidRPr="00607A2A">
              <w:rPr>
                <w:rFonts w:ascii="Times New Roman" w:hAnsi="Times New Roman"/>
                <w:sz w:val="24"/>
                <w:szCs w:val="24"/>
              </w:rPr>
              <w:t>20</w:t>
            </w:r>
            <w:r w:rsidR="00607A2A" w:rsidRPr="00607A2A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o</w:t>
            </w:r>
            <w:r w:rsidRPr="00607A2A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r w:rsidR="00607A2A" w:rsidRPr="00607A2A">
              <w:rPr>
                <w:rFonts w:ascii="Times New Roman" w:hAnsi="Times New Roman"/>
                <w:sz w:val="24"/>
                <w:szCs w:val="24"/>
              </w:rPr>
              <w:t>48</w:t>
            </w:r>
            <w:r w:rsidR="00607A2A" w:rsidRPr="00607A2A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o</w:t>
            </w:r>
          </w:p>
          <w:p w:rsidR="00AC195C" w:rsidRPr="00607A2A" w:rsidRDefault="00607A2A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607A2A">
              <w:rPr>
                <w:rFonts w:ascii="Times New Roman" w:hAnsi="Times New Roman"/>
                <w:sz w:val="24"/>
                <w:szCs w:val="24"/>
              </w:rPr>
              <w:t xml:space="preserve">      Suzie :    36</w:t>
            </w:r>
            <w:r w:rsidRPr="00607A2A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607A2A">
              <w:rPr>
                <w:rFonts w:ascii="Times New Roman" w:hAnsi="Times New Roman"/>
                <w:sz w:val="24"/>
                <w:szCs w:val="24"/>
              </w:rPr>
              <w:t>,   36</w:t>
            </w:r>
            <w:r w:rsidRPr="00607A2A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o</w:t>
            </w:r>
            <w:r w:rsidRPr="00607A2A">
              <w:rPr>
                <w:rFonts w:ascii="Times New Roman" w:hAnsi="Times New Roman"/>
                <w:sz w:val="24"/>
                <w:szCs w:val="24"/>
              </w:rPr>
              <w:t>,  25</w:t>
            </w:r>
            <w:r w:rsidRPr="00607A2A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o</w:t>
            </w:r>
            <w:r w:rsidRPr="00607A2A">
              <w:rPr>
                <w:rFonts w:ascii="Times New Roman" w:hAnsi="Times New Roman"/>
                <w:sz w:val="24"/>
                <w:szCs w:val="24"/>
              </w:rPr>
              <w:t>,  22</w:t>
            </w:r>
            <w:r w:rsidRPr="00607A2A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o</w:t>
            </w:r>
            <w:r w:rsidRPr="00607A2A">
              <w:rPr>
                <w:rFonts w:ascii="Times New Roman" w:hAnsi="Times New Roman"/>
                <w:sz w:val="24"/>
                <w:szCs w:val="24"/>
              </w:rPr>
              <w:t>,  47</w:t>
            </w:r>
            <w:r w:rsidRPr="00607A2A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o</w:t>
            </w:r>
          </w:p>
          <w:p w:rsidR="000E1FF4" w:rsidRDefault="00607A2A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can be said about the ranges of the two sets of data? </w:t>
            </w:r>
          </w:p>
          <w:p w:rsidR="000E1FF4" w:rsidRDefault="000E1FF4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607A2A">
              <w:rPr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300A355F" wp14:editId="12AE47C5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39370</wp:posOffset>
                      </wp:positionV>
                      <wp:extent cx="212090" cy="846455"/>
                      <wp:effectExtent l="0" t="0" r="16510" b="10795"/>
                      <wp:wrapNone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090" cy="846455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0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680E44" id="Group 104" o:spid="_x0000_s1026" style="position:absolute;margin-left:17.4pt;margin-top:3.1pt;width:16.7pt;height:66.65pt;z-index:251768832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">
                      <v:roundrect id="AutoShape 3" o:spid="_x0000_s1027" style="position:absolute;top:8305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" strokecolor="windowText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Both sets of data had the same range.</w:t>
            </w:r>
          </w:p>
          <w:p w:rsidR="00607A2A" w:rsidRDefault="00607A2A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Maria’s data had</w:t>
            </w:r>
            <w:r w:rsidR="000E1FF4">
              <w:rPr>
                <w:rFonts w:ascii="Times New Roman" w:hAnsi="Times New Roman"/>
                <w:sz w:val="24"/>
                <w:szCs w:val="24"/>
              </w:rPr>
              <w:t xml:space="preserve"> the greater range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E1FF4" w:rsidRDefault="00607A2A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0E1FF4">
              <w:rPr>
                <w:rFonts w:ascii="Times New Roman" w:hAnsi="Times New Roman"/>
                <w:sz w:val="24"/>
                <w:szCs w:val="24"/>
              </w:rPr>
              <w:t xml:space="preserve">       Suzie</w:t>
            </w:r>
            <w:r>
              <w:rPr>
                <w:rFonts w:ascii="Times New Roman" w:hAnsi="Times New Roman"/>
                <w:sz w:val="24"/>
                <w:szCs w:val="24"/>
              </w:rPr>
              <w:t>’s data had</w:t>
            </w:r>
            <w:r w:rsidR="000E1FF4">
              <w:rPr>
                <w:rFonts w:ascii="Times New Roman" w:hAnsi="Times New Roman"/>
                <w:sz w:val="24"/>
                <w:szCs w:val="24"/>
              </w:rPr>
              <w:t xml:space="preserve"> the greater range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07A2A" w:rsidRPr="00607A2A" w:rsidRDefault="00607A2A" w:rsidP="00BE027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0E1FF4">
              <w:rPr>
                <w:rFonts w:ascii="Times New Roman" w:hAnsi="Times New Roman"/>
                <w:sz w:val="24"/>
                <w:szCs w:val="24"/>
              </w:rPr>
              <w:t xml:space="preserve">       Suzie</w:t>
            </w:r>
            <w:r>
              <w:rPr>
                <w:rFonts w:ascii="Times New Roman" w:hAnsi="Times New Roman"/>
                <w:sz w:val="24"/>
                <w:szCs w:val="24"/>
              </w:rPr>
              <w:t>’s data had</w:t>
            </w:r>
            <w:r w:rsidR="000E1FF4">
              <w:rPr>
                <w:rFonts w:ascii="Times New Roman" w:hAnsi="Times New Roman"/>
                <w:sz w:val="24"/>
                <w:szCs w:val="24"/>
              </w:rPr>
              <w:t xml:space="preserve"> no range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6E72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F6E72" w:rsidRPr="001B3341" w:rsidRDefault="00FF6E72" w:rsidP="00F51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E0276" w:rsidRDefault="00BE0276" w:rsidP="00861C85">
            <w:pPr>
              <w:pStyle w:val="QuestionStyle"/>
            </w:pPr>
            <w:r>
              <w:t xml:space="preserve">Mike and Mal compare the number of kilometres they have travelled in their trips last year. </w:t>
            </w:r>
          </w:p>
          <w:p w:rsidR="00BE0276" w:rsidRDefault="00BE0276" w:rsidP="00861C85">
            <w:pPr>
              <w:pStyle w:val="QuestionStyle"/>
            </w:pPr>
            <w:r>
              <w:t xml:space="preserve">        Mike    600, 850, 650, 900, 680, 880, 1 400.</w:t>
            </w:r>
          </w:p>
          <w:p w:rsidR="00BE0276" w:rsidRDefault="00BE0276" w:rsidP="00861C85">
            <w:pPr>
              <w:pStyle w:val="QuestionStyle"/>
            </w:pPr>
            <w:r>
              <w:t xml:space="preserve">        Mal    1 200, 400, 390, 800, 600</w:t>
            </w:r>
            <w:r w:rsidR="00157BE4">
              <w:t>, 40</w:t>
            </w:r>
            <w:r>
              <w:t xml:space="preserve">0, 340, 1 800 </w:t>
            </w:r>
          </w:p>
          <w:p w:rsidR="00BE0276" w:rsidRDefault="00BE0276" w:rsidP="00861C85">
            <w:pPr>
              <w:pStyle w:val="QuestionStyle"/>
            </w:pPr>
            <w:r>
              <w:t>Which is true?</w:t>
            </w:r>
            <w:r w:rsidR="00157BE4" w:rsidRPr="00607A2A">
              <w:t xml:space="preserve"> </w:t>
            </w:r>
          </w:p>
          <w:p w:rsidR="00BE0276" w:rsidRDefault="00157BE4" w:rsidP="00861C85">
            <w:pPr>
              <w:pStyle w:val="QuestionStyle"/>
            </w:pPr>
            <w:r w:rsidRPr="00607A2A"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3A49288D" wp14:editId="23A58250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39370</wp:posOffset>
                      </wp:positionV>
                      <wp:extent cx="212090" cy="846455"/>
                      <wp:effectExtent l="0" t="0" r="16510" b="10795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090" cy="846455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0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1A2E10" id="Group 100" o:spid="_x0000_s1026" style="position:absolute;margin-left:20.4pt;margin-top:3.1pt;width:16.7pt;height:66.65pt;z-index:251809792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">
                      <v:roundrect id="AutoShape 3" o:spid="_x0000_s1027" style="position:absolute;top:8305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" strokecolor="windowText" strokeweight="1pt"/>
                    </v:group>
                  </w:pict>
                </mc:Fallback>
              </mc:AlternateContent>
            </w:r>
            <w:r w:rsidR="00BE0276">
              <w:t xml:space="preserve">              Mike has a greater median, and Mal has a greater range.</w:t>
            </w:r>
          </w:p>
          <w:p w:rsidR="00BE0276" w:rsidRDefault="00BE0276" w:rsidP="00861C85">
            <w:pPr>
              <w:pStyle w:val="QuestionStyle"/>
            </w:pPr>
            <w:r>
              <w:t xml:space="preserve">              Mal has a greater median, and Mike has a greater range.</w:t>
            </w:r>
          </w:p>
          <w:p w:rsidR="00BE0276" w:rsidRDefault="00BE0276" w:rsidP="00861C85">
            <w:pPr>
              <w:pStyle w:val="QuestionStyle"/>
            </w:pPr>
            <w:r>
              <w:t xml:space="preserve">              Mike has a greater median and a greater range.</w:t>
            </w:r>
          </w:p>
          <w:p w:rsidR="00B3028A" w:rsidRDefault="00BE0276" w:rsidP="00861C85">
            <w:pPr>
              <w:pStyle w:val="QuestionStyle"/>
            </w:pPr>
            <w:r>
              <w:t xml:space="preserve">              Mal has a greater median and a greater range.</w:t>
            </w:r>
          </w:p>
        </w:tc>
      </w:tr>
      <w:tr w:rsidR="00FF6E72" w:rsidTr="0025457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F6E72" w:rsidRPr="001B3341" w:rsidRDefault="00FF6E72" w:rsidP="00157BE4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57BE4" w:rsidRDefault="00254575" w:rsidP="00861C85">
            <w:pPr>
              <w:pStyle w:val="QuestionStyle"/>
            </w:pPr>
            <w:r>
              <w:t>Questions 12 and 13 refer to</w:t>
            </w:r>
            <w:r w:rsidR="00157BE4">
              <w:t xml:space="preserve"> the frequency distribution table.</w:t>
            </w:r>
          </w:p>
          <w:tbl>
            <w:tblPr>
              <w:tblStyle w:val="TableGrid"/>
              <w:tblpPr w:leftFromText="180" w:rightFromText="180" w:vertAnchor="text" w:horzAnchor="margin" w:tblpXSpec="center" w:tblpY="45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1"/>
              <w:gridCol w:w="1562"/>
              <w:gridCol w:w="1563"/>
            </w:tblGrid>
            <w:tr w:rsidR="00157BE4" w:rsidTr="00861C85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157BE4" w:rsidP="00861C85">
                  <w:pPr>
                    <w:pStyle w:val="QuestionStyle"/>
                    <w:jc w:val="center"/>
                  </w:pPr>
                  <w:r>
                    <w:t>Score (</w:t>
                  </w:r>
                  <w:r>
                    <w:rPr>
                      <w:i/>
                    </w:rPr>
                    <w:t>x</w:t>
                  </w:r>
                  <w:r>
                    <w:t>)</w:t>
                  </w:r>
                </w:p>
              </w:tc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157BE4" w:rsidP="00861C85">
                  <w:pPr>
                    <w:pStyle w:val="QuestionStyle"/>
                    <w:jc w:val="center"/>
                  </w:pPr>
                  <w:r>
                    <w:t>Frequency (</w:t>
                  </w:r>
                  <w:r>
                    <w:rPr>
                      <w:i/>
                    </w:rPr>
                    <w:t>f</w:t>
                  </w:r>
                  <w:r>
                    <w:t>)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Pr="00861C85" w:rsidRDefault="00157BE4" w:rsidP="00861C85">
                  <w:pPr>
                    <w:pStyle w:val="QuestionStyle"/>
                    <w:jc w:val="center"/>
                    <w:rPr>
                      <w:i/>
                    </w:rPr>
                  </w:pPr>
                  <w:r w:rsidRPr="00861C85">
                    <w:rPr>
                      <w:i/>
                    </w:rPr>
                    <w:t>fx</w:t>
                  </w:r>
                </w:p>
              </w:tc>
            </w:tr>
            <w:tr w:rsidR="00157BE4" w:rsidTr="00861C85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5</w:t>
                  </w:r>
                </w:p>
              </w:tc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4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20</w:t>
                  </w:r>
                </w:p>
              </w:tc>
            </w:tr>
            <w:tr w:rsidR="00157BE4" w:rsidTr="00861C85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6</w:t>
                  </w:r>
                </w:p>
              </w:tc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3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18</w:t>
                  </w:r>
                </w:p>
              </w:tc>
            </w:tr>
            <w:tr w:rsidR="00157BE4" w:rsidTr="00861C85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7</w:t>
                  </w:r>
                </w:p>
              </w:tc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5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35</w:t>
                  </w:r>
                </w:p>
              </w:tc>
            </w:tr>
            <w:tr w:rsidR="00254575" w:rsidTr="00861C85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575" w:rsidRDefault="00254575" w:rsidP="00861C85">
                  <w:pPr>
                    <w:pStyle w:val="QuestionStyle"/>
                    <w:jc w:val="center"/>
                  </w:pPr>
                  <w:r>
                    <w:t>8</w:t>
                  </w:r>
                </w:p>
              </w:tc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575" w:rsidRDefault="00254575" w:rsidP="00861C85">
                  <w:pPr>
                    <w:pStyle w:val="QuestionStyle"/>
                    <w:jc w:val="center"/>
                  </w:pPr>
                  <w:r>
                    <w:t>6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575" w:rsidRDefault="00254575" w:rsidP="00861C85">
                  <w:pPr>
                    <w:pStyle w:val="QuestionStyle"/>
                    <w:jc w:val="center"/>
                  </w:pPr>
                  <w:r>
                    <w:t>48</w:t>
                  </w:r>
                </w:p>
              </w:tc>
            </w:tr>
            <w:tr w:rsidR="00254575" w:rsidTr="00861C85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575" w:rsidRDefault="00254575" w:rsidP="00861C85">
                  <w:pPr>
                    <w:pStyle w:val="QuestionStyle"/>
                    <w:jc w:val="center"/>
                  </w:pPr>
                  <w:r>
                    <w:t>9</w:t>
                  </w:r>
                </w:p>
              </w:tc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575" w:rsidRDefault="00254575" w:rsidP="00861C85">
                  <w:pPr>
                    <w:pStyle w:val="QuestionStyle"/>
                    <w:jc w:val="center"/>
                  </w:pPr>
                  <w:r>
                    <w:t>1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575" w:rsidRDefault="00254575" w:rsidP="00861C85">
                  <w:pPr>
                    <w:pStyle w:val="QuestionStyle"/>
                    <w:jc w:val="center"/>
                  </w:pPr>
                  <w:r>
                    <w:t>9</w:t>
                  </w:r>
                </w:p>
              </w:tc>
            </w:tr>
            <w:tr w:rsidR="00157BE4" w:rsidTr="00861C85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10</w:t>
                  </w:r>
                </w:p>
              </w:tc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1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7BE4" w:rsidRDefault="00254575" w:rsidP="00861C85">
                  <w:pPr>
                    <w:pStyle w:val="QuestionStyle"/>
                    <w:jc w:val="center"/>
                  </w:pPr>
                  <w:r>
                    <w:t>10</w:t>
                  </w:r>
                </w:p>
              </w:tc>
            </w:tr>
            <w:tr w:rsidR="00157BE4" w:rsidTr="00861C85">
              <w:tc>
                <w:tcPr>
                  <w:tcW w:w="141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57BE4" w:rsidRDefault="00157BE4" w:rsidP="00861C85">
                  <w:pPr>
                    <w:pStyle w:val="QuestionStyle"/>
                  </w:pPr>
                </w:p>
              </w:tc>
              <w:tc>
                <w:tcPr>
                  <w:tcW w:w="15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157BE4" w:rsidRPr="00861C85" w:rsidRDefault="00157BE4" w:rsidP="00861C85">
                  <w:pPr>
                    <w:pStyle w:val="QuestionStyle"/>
                    <w:spacing w:before="120"/>
                    <w:rPr>
                      <w:position w:val="-6"/>
                    </w:rPr>
                  </w:pPr>
                  <w:r>
                    <w:t xml:space="preserve"> </w:t>
                  </w:r>
                  <w:r w:rsidR="00861C85" w:rsidRPr="00861C85">
                    <w:rPr>
                      <w:color w:val="FF0000"/>
                      <w:position w:val="-6"/>
                    </w:rPr>
                    <w:object w:dxaOrig="546" w:dyaOrig="19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9.75pt;height:13.5pt" o:ole="">
                        <v:imagedata r:id="rId8" o:title=""/>
                      </v:shape>
                      <o:OLEObject Type="Embed" ProgID="FXEquation.Equation" ShapeID="_x0000_i1025" DrawAspect="Content" ObjectID="_1514612032" r:id="rId9"/>
                    </w:object>
                  </w:r>
                  <w:r w:rsidRPr="00861C85">
                    <w:rPr>
                      <w:position w:val="-6"/>
                    </w:rPr>
                    <w:t xml:space="preserve"> 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57BE4" w:rsidRPr="00861C85" w:rsidRDefault="00861C85" w:rsidP="00861C85">
                  <w:pPr>
                    <w:pStyle w:val="QuestionStyle"/>
                    <w:spacing w:before="120"/>
                    <w:rPr>
                      <w:position w:val="-6"/>
                    </w:rPr>
                  </w:pPr>
                  <w:r w:rsidRPr="00861C85">
                    <w:rPr>
                      <w:color w:val="FF0000"/>
                      <w:position w:val="-6"/>
                    </w:rPr>
                    <w:object w:dxaOrig="522" w:dyaOrig="196">
                      <v:shape id="_x0000_i1026" type="#_x0000_t75" style="width:39.75pt;height:14.25pt" o:ole="">
                        <v:imagedata r:id="rId10" o:title=""/>
                      </v:shape>
                      <o:OLEObject Type="Embed" ProgID="FXEquation.Equation" ShapeID="_x0000_i1026" DrawAspect="Content" ObjectID="_1514612033" r:id="rId11"/>
                    </w:object>
                  </w:r>
                </w:p>
              </w:tc>
            </w:tr>
          </w:tbl>
          <w:p w:rsidR="00157BE4" w:rsidRDefault="00157BE4" w:rsidP="00861C85">
            <w:pPr>
              <w:pStyle w:val="QuestionStyle"/>
            </w:pPr>
          </w:p>
          <w:p w:rsidR="00157BE4" w:rsidRDefault="00157BE4" w:rsidP="00861C85">
            <w:pPr>
              <w:pStyle w:val="QuestionStyle"/>
            </w:pPr>
          </w:p>
          <w:p w:rsidR="00157BE4" w:rsidRDefault="00157BE4" w:rsidP="00861C85">
            <w:pPr>
              <w:pStyle w:val="QuestionStyle"/>
            </w:pPr>
          </w:p>
          <w:p w:rsidR="00157BE4" w:rsidRDefault="00157BE4" w:rsidP="00861C85">
            <w:pPr>
              <w:pStyle w:val="QuestionStyle"/>
            </w:pPr>
          </w:p>
          <w:p w:rsidR="00157BE4" w:rsidRDefault="00157BE4" w:rsidP="00861C85">
            <w:pPr>
              <w:pStyle w:val="QuestionStyle"/>
            </w:pPr>
          </w:p>
          <w:p w:rsidR="00157BE4" w:rsidRDefault="00157BE4" w:rsidP="00861C85">
            <w:pPr>
              <w:pStyle w:val="QuestionStyle"/>
            </w:pPr>
          </w:p>
          <w:p w:rsidR="00157BE4" w:rsidRDefault="00157BE4" w:rsidP="00861C85">
            <w:pPr>
              <w:pStyle w:val="QuestionStyle"/>
            </w:pPr>
          </w:p>
          <w:p w:rsidR="00FF6E72" w:rsidRDefault="00FF6E72" w:rsidP="00861C85">
            <w:pPr>
              <w:pStyle w:val="QuestionStyle"/>
            </w:pPr>
          </w:p>
        </w:tc>
      </w:tr>
      <w:tr w:rsidR="00157BE4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157BE4" w:rsidRPr="001B3341" w:rsidRDefault="00157BE4" w:rsidP="00F51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57BE4" w:rsidRDefault="00861C85" w:rsidP="00861C85">
            <w:pPr>
              <w:pStyle w:val="QuestionStyle"/>
            </w:pPr>
            <w:r>
              <w:t>What is the mean of the scores in the table?</w:t>
            </w:r>
          </w:p>
          <w:p w:rsidR="00861C85" w:rsidRDefault="00861C85" w:rsidP="00861C85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BFE5E59" wp14:editId="78766813">
                      <wp:simplePos x="0" y="0"/>
                      <wp:positionH relativeFrom="column">
                        <wp:posOffset>3055620</wp:posOffset>
                      </wp:positionH>
                      <wp:positionV relativeFrom="paragraph">
                        <wp:posOffset>138430</wp:posOffset>
                      </wp:positionV>
                      <wp:extent cx="1066800" cy="390525"/>
                      <wp:effectExtent l="0" t="0" r="19050" b="28575"/>
                      <wp:wrapNone/>
                      <wp:docPr id="206" name="Rectangl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A61A9" id="Rectangle 206" o:spid="_x0000_s1026" style="position:absolute;margin-left:240.6pt;margin-top:10.9pt;width:84pt;height:30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"/>
                  </w:pict>
                </mc:Fallback>
              </mc:AlternateContent>
            </w:r>
          </w:p>
          <w:p w:rsidR="00861C85" w:rsidRDefault="00861C85" w:rsidP="00861C85">
            <w:pPr>
              <w:pStyle w:val="QuestionStyle"/>
            </w:pPr>
          </w:p>
          <w:p w:rsidR="00861C85" w:rsidRDefault="00861C85" w:rsidP="00861C85">
            <w:pPr>
              <w:pStyle w:val="QuestionStyle"/>
            </w:pPr>
          </w:p>
        </w:tc>
      </w:tr>
      <w:tr w:rsidR="00FF6E72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F6E72" w:rsidRPr="001B3341" w:rsidRDefault="00FF6E72" w:rsidP="00F51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61C85" w:rsidRDefault="00861C85" w:rsidP="00861C85">
            <w:pPr>
              <w:pStyle w:val="QuestionStyle"/>
            </w:pPr>
            <w:r>
              <w:t>What is the median of the scores in the table?</w:t>
            </w:r>
          </w:p>
          <w:p w:rsidR="00861C85" w:rsidRDefault="00861C85" w:rsidP="00861C85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4E65DEA" wp14:editId="54ADA2D6">
                      <wp:simplePos x="0" y="0"/>
                      <wp:positionH relativeFrom="column">
                        <wp:posOffset>3055620</wp:posOffset>
                      </wp:positionH>
                      <wp:positionV relativeFrom="paragraph">
                        <wp:posOffset>138430</wp:posOffset>
                      </wp:positionV>
                      <wp:extent cx="1066800" cy="390525"/>
                      <wp:effectExtent l="0" t="0" r="19050" b="28575"/>
                      <wp:wrapNone/>
                      <wp:docPr id="115" name="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0A7D6" id="Rectangle 115" o:spid="_x0000_s1026" style="position:absolute;margin-left:240.6pt;margin-top:10.9pt;width:84pt;height:30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U5IAIAAEA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"/>
                  </w:pict>
                </mc:Fallback>
              </mc:AlternateContent>
            </w:r>
          </w:p>
          <w:p w:rsidR="00861C85" w:rsidRDefault="00861C85" w:rsidP="00861C85">
            <w:pPr>
              <w:pStyle w:val="QuestionStyle"/>
            </w:pPr>
          </w:p>
          <w:p w:rsidR="00FF6E72" w:rsidRDefault="00FF6E72" w:rsidP="00861C85">
            <w:pPr>
              <w:pStyle w:val="QuestionStyle"/>
            </w:pPr>
          </w:p>
        </w:tc>
      </w:tr>
      <w:tr w:rsidR="00B3028A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3028A" w:rsidRPr="001B3341" w:rsidRDefault="00B3028A" w:rsidP="00B302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3028A" w:rsidRDefault="00B3028A" w:rsidP="00861C85">
            <w:pPr>
              <w:pStyle w:val="QuestionStyle"/>
            </w:pPr>
            <w:r>
              <w:t xml:space="preserve">Gidget played five games of </w:t>
            </w:r>
            <w:r w:rsidRPr="00233A2F">
              <w:rPr>
                <w:i/>
              </w:rPr>
              <w:t>Maria Cart</w:t>
            </w:r>
            <w:r>
              <w:t xml:space="preserve"> on her tablet and achieved an average score of 1 230.</w:t>
            </w:r>
          </w:p>
          <w:p w:rsidR="00B3028A" w:rsidRDefault="00B3028A" w:rsidP="00861C85">
            <w:pPr>
              <w:pStyle w:val="QuestionStyle"/>
            </w:pPr>
            <w:r>
              <w:t>She then played a sixth game where she scored twice her previous average.</w:t>
            </w:r>
          </w:p>
          <w:p w:rsidR="00B3028A" w:rsidRDefault="00B3028A" w:rsidP="00861C85">
            <w:pPr>
              <w:pStyle w:val="QuestionStyle"/>
            </w:pPr>
            <w:r>
              <w:t xml:space="preserve">What is her new average for the six games? </w:t>
            </w:r>
          </w:p>
          <w:p w:rsidR="00B3028A" w:rsidRDefault="00B3028A" w:rsidP="00861C85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B87DA4C" wp14:editId="55CE8F38">
                      <wp:simplePos x="0" y="0"/>
                      <wp:positionH relativeFrom="column">
                        <wp:posOffset>3253740</wp:posOffset>
                      </wp:positionH>
                      <wp:positionV relativeFrom="paragraph">
                        <wp:posOffset>45085</wp:posOffset>
                      </wp:positionV>
                      <wp:extent cx="1066800" cy="390525"/>
                      <wp:effectExtent l="9525" t="5715" r="9525" b="13335"/>
                      <wp:wrapNone/>
                      <wp:docPr id="99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5715B" id="Rectangle 99" o:spid="_x0000_s1026" style="position:absolute;margin-left:256.2pt;margin-top:3.55pt;width:84pt;height:30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"/>
                  </w:pict>
                </mc:Fallback>
              </mc:AlternateContent>
            </w:r>
          </w:p>
          <w:p w:rsidR="00B3028A" w:rsidRDefault="00B3028A" w:rsidP="00861C85">
            <w:pPr>
              <w:pStyle w:val="QuestionStyle"/>
            </w:pPr>
          </w:p>
        </w:tc>
      </w:tr>
      <w:tr w:rsidR="00B3028A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B3028A" w:rsidRPr="001B3341" w:rsidRDefault="00B3028A" w:rsidP="00B302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5F3B" w:rsidRDefault="00057444" w:rsidP="00861C85">
            <w:pPr>
              <w:pStyle w:val="QuestionStyle"/>
            </w:pPr>
            <w:r>
              <w:t>The s</w:t>
            </w:r>
            <w:r w:rsidR="00C65F3B">
              <w:t xml:space="preserve">tudents </w:t>
            </w:r>
            <w:r w:rsidR="000250A7">
              <w:t xml:space="preserve">in Year 7 </w:t>
            </w:r>
            <w:r>
              <w:t xml:space="preserve">have a </w:t>
            </w:r>
            <w:r w:rsidR="00C65F3B">
              <w:t>median height</w:t>
            </w:r>
            <w:r>
              <w:t xml:space="preserve"> of</w:t>
            </w:r>
            <w:r w:rsidR="00C65F3B">
              <w:t xml:space="preserve"> 140 centimetres.</w:t>
            </w:r>
          </w:p>
          <w:p w:rsidR="00C65F3B" w:rsidRDefault="00C65F3B" w:rsidP="00861C85">
            <w:pPr>
              <w:pStyle w:val="QuestionStyle"/>
            </w:pPr>
            <w:r>
              <w:t xml:space="preserve">Keisha and Freddie measure the heights of </w:t>
            </w:r>
            <w:r w:rsidR="000250A7">
              <w:t xml:space="preserve">separate </w:t>
            </w:r>
            <w:r>
              <w:t>sample groups from Year 7.</w:t>
            </w:r>
          </w:p>
          <w:p w:rsidR="00C65F3B" w:rsidRDefault="00C65F3B" w:rsidP="00861C85">
            <w:pPr>
              <w:pStyle w:val="QuestionStyle"/>
            </w:pPr>
            <w:r>
              <w:t>Their results (in cm) are:</w:t>
            </w:r>
          </w:p>
          <w:p w:rsidR="00C65F3B" w:rsidRDefault="00C65F3B" w:rsidP="00057444">
            <w:pPr>
              <w:pStyle w:val="QuestionStyle"/>
              <w:ind w:left="642"/>
            </w:pPr>
            <w:r>
              <w:t xml:space="preserve">Keisha : </w:t>
            </w:r>
            <w:r w:rsidR="000250A7">
              <w:t xml:space="preserve">  139, </w:t>
            </w:r>
            <w:r>
              <w:t>120,</w:t>
            </w:r>
            <w:r w:rsidR="000250A7">
              <w:t xml:space="preserve"> 150,</w:t>
            </w:r>
            <w:r>
              <w:t xml:space="preserve"> 135</w:t>
            </w:r>
            <w:r w:rsidR="000250A7">
              <w:t>, 180</w:t>
            </w:r>
            <w:r>
              <w:t>,</w:t>
            </w:r>
            <w:r w:rsidR="000250A7">
              <w:t xml:space="preserve"> 140,</w:t>
            </w:r>
            <w:r>
              <w:t xml:space="preserve"> 138, 145, 146 </w:t>
            </w:r>
          </w:p>
          <w:p w:rsidR="00C65F3B" w:rsidRDefault="00C65F3B" w:rsidP="00057444">
            <w:pPr>
              <w:pStyle w:val="QuestionStyle"/>
              <w:ind w:left="642"/>
            </w:pPr>
            <w:r>
              <w:t>Freddie : 133</w:t>
            </w:r>
            <w:r w:rsidR="000250A7">
              <w:t>, 155</w:t>
            </w:r>
            <w:r>
              <w:t>, 141, 146,</w:t>
            </w:r>
            <w:r w:rsidR="000250A7">
              <w:t xml:space="preserve"> 110,</w:t>
            </w:r>
            <w:r>
              <w:t xml:space="preserve"> 148, 149, 152,</w:t>
            </w:r>
            <w:r w:rsidR="000250A7">
              <w:t xml:space="preserve"> 125</w:t>
            </w:r>
          </w:p>
          <w:p w:rsidR="00C65F3B" w:rsidRDefault="00C65F3B" w:rsidP="00C65F3B">
            <w:pPr>
              <w:pStyle w:val="QuestionStyle"/>
            </w:pPr>
            <w:r>
              <w:t>Which is true?</w:t>
            </w:r>
          </w:p>
          <w:p w:rsidR="00C65F3B" w:rsidRDefault="00C65F3B" w:rsidP="00C65F3B">
            <w:pPr>
              <w:pStyle w:val="QuestionStyle"/>
            </w:pPr>
            <w:r w:rsidRPr="00607A2A">
              <mc:AlternateContent>
                <mc:Choice Requires="wpg">
                  <w:drawing>
                    <wp:anchor distT="0" distB="0" distL="114300" distR="114300" simplePos="0" relativeHeight="251849728" behindDoc="0" locked="0" layoutInCell="1" allowOverlap="1" wp14:anchorId="30294EBF" wp14:editId="3BBEC51C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40640</wp:posOffset>
                      </wp:positionV>
                      <wp:extent cx="212090" cy="846455"/>
                      <wp:effectExtent l="0" t="0" r="16510" b="10795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090" cy="846455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1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B43A75" id="Group 116" o:spid="_x0000_s1026" style="position:absolute;margin-left:11.3pt;margin-top:3.2pt;width:16.7pt;height:66.65pt;z-index:251849728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">
                      <v:roundrect id="AutoShape 3" o:spid="_x0000_s1027" style="position:absolute;top:8305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" strokecolor="windowText" strokeweight="1pt"/>
                    </v:group>
                  </w:pict>
                </mc:Fallback>
              </mc:AlternateContent>
            </w:r>
            <w:r>
              <w:t xml:space="preserve">           Both sample medians are higher than the that of the population.</w:t>
            </w:r>
          </w:p>
          <w:p w:rsidR="00C65F3B" w:rsidRDefault="00C65F3B" w:rsidP="00C65F3B">
            <w:pPr>
              <w:pStyle w:val="QuestionStyle"/>
            </w:pPr>
            <w:r>
              <w:t xml:space="preserve">           Both sample medians are lower than the that of the population. </w:t>
            </w:r>
          </w:p>
          <w:p w:rsidR="00C65F3B" w:rsidRDefault="00C65F3B" w:rsidP="00C65F3B">
            <w:pPr>
              <w:pStyle w:val="QuestionStyle"/>
            </w:pPr>
            <w:r>
              <w:t xml:space="preserve">           Only Freddie’s sample has a higher median than that of the population.</w:t>
            </w:r>
          </w:p>
          <w:p w:rsidR="00C65F3B" w:rsidRDefault="00C65F3B" w:rsidP="00C65F3B">
            <w:pPr>
              <w:pStyle w:val="QuestionStyle"/>
            </w:pPr>
            <w:r>
              <w:t xml:space="preserve">           Only Keisha’s sample has a higher median than that of the population.</w:t>
            </w:r>
          </w:p>
        </w:tc>
      </w:tr>
    </w:tbl>
    <w:p w:rsidR="00325745" w:rsidRDefault="00325745"/>
    <w:p w:rsidR="00413DF5" w:rsidRDefault="00413DF5">
      <w:pPr>
        <w:sectPr w:rsidR="00413DF5" w:rsidSect="00B850EA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885304" w:rsidTr="00E371AE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1661890148"/>
            <w:placeholder>
              <w:docPart w:val="3A413282DF884571B8B8B460EC1F5E1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419" w:type="dxa"/>
                <w:gridSpan w:val="2"/>
                <w:shd w:val="clear" w:color="auto" w:fill="B6DDE8" w:themeFill="accent5" w:themeFillTint="66"/>
                <w:vAlign w:val="center"/>
              </w:tcPr>
              <w:p w:rsidR="00885304" w:rsidRPr="00325745" w:rsidRDefault="00CB46A9" w:rsidP="00885304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8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1058201428"/>
            <w:placeholder>
              <w:docPart w:val="F6C26E6524E44EE58E5122ED3FD58A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243" w:type="dxa"/>
                <w:tcBorders>
                  <w:right w:val="single" w:sz="4" w:space="0" w:color="auto"/>
                </w:tcBorders>
                <w:shd w:val="clear" w:color="auto" w:fill="B6DDE8" w:themeFill="accent5" w:themeFillTint="66"/>
              </w:tcPr>
              <w:p w:rsidR="00885304" w:rsidRPr="005C44C0" w:rsidRDefault="00CB46A9" w:rsidP="00885304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Analysis</w:t>
                </w:r>
              </w:p>
            </w:tc>
          </w:sdtContent>
        </w:sdt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885304" w:rsidRDefault="00885304" w:rsidP="00885304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85304" w:rsidRDefault="00885304" w:rsidP="00885304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885304" w:rsidRPr="00325745" w:rsidRDefault="00885304" w:rsidP="00885304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E371AE">
        <w:trPr>
          <w:cantSplit/>
          <w:trHeight w:val="851"/>
        </w:trPr>
        <w:tc>
          <w:tcPr>
            <w:tcW w:w="6662" w:type="dxa"/>
            <w:gridSpan w:val="3"/>
            <w:shd w:val="clear" w:color="auto" w:fill="B6DDE8" w:themeFill="accent5" w:themeFillTint="66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E371AE">
        <w:trPr>
          <w:cantSplit/>
          <w:trHeight w:val="851"/>
        </w:trPr>
        <w:tc>
          <w:tcPr>
            <w:tcW w:w="10207" w:type="dxa"/>
            <w:gridSpan w:val="4"/>
            <w:shd w:val="clear" w:color="auto" w:fill="B6DDE8" w:themeFill="accent5" w:themeFillTint="66"/>
          </w:tcPr>
          <w:p w:rsidR="00A81533" w:rsidRPr="00E371AE" w:rsidRDefault="00A81533" w:rsidP="00A81533">
            <w:pPr>
              <w:ind w:firstLine="567"/>
              <w:rPr>
                <w:rFonts w:asciiTheme="majorHAnsi" w:hAnsiTheme="majorHAnsi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 xml:space="preserve">Answer all questions in the spaces provided on this test paper by: </w:t>
            </w:r>
          </w:p>
          <w:p w:rsidR="00A81533" w:rsidRPr="00E371AE" w:rsidRDefault="00A81533" w:rsidP="00A81533">
            <w:pPr>
              <w:ind w:firstLine="993"/>
              <w:rPr>
                <w:rFonts w:asciiTheme="majorHAnsi" w:hAnsiTheme="majorHAnsi"/>
                <w:i/>
                <w:sz w:val="24"/>
                <w:szCs w:val="24"/>
              </w:rPr>
            </w:pPr>
            <w:r w:rsidRPr="00E371AE">
              <w:rPr>
                <w:rFonts w:asciiTheme="majorHAnsi" w:hAnsiTheme="majorHAnsi"/>
                <w:i/>
                <w:sz w:val="24"/>
                <w:szCs w:val="24"/>
              </w:rPr>
              <w:t>Writing the answer in the box provided.</w:t>
            </w:r>
          </w:p>
          <w:p w:rsidR="00A81533" w:rsidRPr="00E371AE" w:rsidRDefault="00A81533" w:rsidP="00A81533">
            <w:pPr>
              <w:ind w:firstLine="1418"/>
              <w:rPr>
                <w:rFonts w:asciiTheme="majorHAnsi" w:hAnsiTheme="majorHAnsi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>or</w:t>
            </w:r>
          </w:p>
          <w:p w:rsidR="00A81533" w:rsidRPr="00E371AE" w:rsidRDefault="00A81533" w:rsidP="00A81533">
            <w:pPr>
              <w:ind w:firstLine="993"/>
              <w:rPr>
                <w:rFonts w:asciiTheme="majorHAnsi" w:hAnsiTheme="majorHAnsi"/>
                <w:i/>
                <w:sz w:val="24"/>
                <w:szCs w:val="24"/>
              </w:rPr>
            </w:pPr>
            <w:r w:rsidRPr="00E371AE">
              <w:rPr>
                <w:rFonts w:asciiTheme="majorHAnsi" w:hAnsiTheme="majorHAnsi"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A81533" w:rsidP="00A81533">
            <w:pPr>
              <w:rPr>
                <w:rFonts w:ascii="Times New Roman" w:hAnsi="Times New Roman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E371AE">
              <w:rPr>
                <w:rFonts w:asciiTheme="majorHAnsi" w:hAnsiTheme="majorHAnsi"/>
                <w:sz w:val="24"/>
                <w:szCs w:val="24"/>
              </w:rPr>
              <w:t xml:space="preserve">     Show any working out on this</w:t>
            </w:r>
            <w:r w:rsidRPr="00E371AE">
              <w:rPr>
                <w:rFonts w:asciiTheme="majorHAnsi" w:hAnsiTheme="majorHAnsi"/>
                <w:sz w:val="24"/>
                <w:szCs w:val="24"/>
              </w:rPr>
              <w:t xml:space="preserve"> test paper.  Calculators are allowed.</w:t>
            </w: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  <w:shd w:val="clear" w:color="auto" w:fill="5DFF5D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291AD6" w:rsidRPr="00291AD6" w:rsidRDefault="00291AD6" w:rsidP="00291AD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Bart</w:t>
            </w:r>
            <w:r w:rsidR="00786AE7">
              <w:rPr>
                <w:rFonts w:ascii="Times New Roman" w:hAnsi="Times New Roman"/>
                <w:sz w:val="24"/>
                <w:szCs w:val="24"/>
              </w:rPr>
              <w:t xml:space="preserve"> wants to calculate statistics about the online activity of </w:t>
            </w:r>
            <w:r>
              <w:rPr>
                <w:rFonts w:ascii="Times New Roman" w:hAnsi="Times New Roman"/>
                <w:sz w:val="24"/>
                <w:szCs w:val="24"/>
              </w:rPr>
              <w:t>the 30 members of his class</w:t>
            </w:r>
            <w:r w:rsidRPr="00291AD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291AD6" w:rsidRPr="00291AD6" w:rsidRDefault="00291AD6" w:rsidP="00291AD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He hands out a </w:t>
            </w:r>
            <w:r w:rsidR="00F765F2">
              <w:rPr>
                <w:rFonts w:ascii="Times New Roman" w:hAnsi="Times New Roman"/>
                <w:sz w:val="24"/>
                <w:szCs w:val="24"/>
              </w:rPr>
              <w:t xml:space="preserve">form with questions on it </w:t>
            </w:r>
            <w:r>
              <w:rPr>
                <w:rFonts w:ascii="Times New Roman" w:hAnsi="Times New Roman"/>
                <w:sz w:val="24"/>
                <w:szCs w:val="24"/>
              </w:rPr>
              <w:t>to 12 members of the class</w:t>
            </w:r>
            <w:r w:rsidRPr="00291AD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291AD6" w:rsidRPr="00291AD6" w:rsidRDefault="00291AD6" w:rsidP="00291AD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91AD6">
              <w:rPr>
                <w:rFonts w:ascii="Times New Roman" w:hAnsi="Times New Roman"/>
                <w:sz w:val="24"/>
                <w:szCs w:val="24"/>
              </w:rPr>
              <w:t>How is he collecting his data?</w:t>
            </w:r>
          </w:p>
          <w:p w:rsidR="00291AD6" w:rsidRPr="00291AD6" w:rsidRDefault="00291AD6" w:rsidP="00291AD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444224" behindDoc="0" locked="0" layoutInCell="1" allowOverlap="1" wp14:anchorId="41474068" wp14:editId="657E9EC2">
                      <wp:simplePos x="0" y="0"/>
                      <wp:positionH relativeFrom="column">
                        <wp:posOffset>226061</wp:posOffset>
                      </wp:positionH>
                      <wp:positionV relativeFrom="paragraph">
                        <wp:posOffset>44450</wp:posOffset>
                      </wp:positionV>
                      <wp:extent cx="212148" cy="846859"/>
                      <wp:effectExtent l="0" t="0" r="16510" b="10795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148" cy="846859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167B91" id="Group 44" o:spid="_x0000_s1026" style="position:absolute;margin-left:17.8pt;margin-top:3.5pt;width:16.7pt;height:66.7pt;z-index:251444224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">
                      <v:roundrect id="AutoShape 3" o:spid="_x0000_s1027" style="position:absolute;top:8305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" strokecolor="windowText" strokeweight="1pt"/>
                    </v:group>
                  </w:pict>
                </mc:Fallback>
              </mc:AlternateContent>
            </w:r>
            <w:r w:rsidRPr="00291AD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86AE7">
              <w:rPr>
                <w:rFonts w:ascii="Times New Roman" w:hAnsi="Times New Roman"/>
                <w:sz w:val="24"/>
                <w:szCs w:val="24"/>
              </w:rPr>
              <w:t>He is taking a sample of the class using a survey.</w:t>
            </w:r>
          </w:p>
          <w:p w:rsidR="00291AD6" w:rsidRPr="00291AD6" w:rsidRDefault="00291AD6" w:rsidP="00291AD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91AD6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786AE7">
              <w:rPr>
                <w:rFonts w:ascii="Times New Roman" w:hAnsi="Times New Roman"/>
                <w:sz w:val="24"/>
                <w:szCs w:val="24"/>
              </w:rPr>
              <w:t>He is taking a census of the class using a survey.</w:t>
            </w:r>
          </w:p>
          <w:p w:rsidR="00291AD6" w:rsidRPr="00291AD6" w:rsidRDefault="00291AD6" w:rsidP="00291AD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91AD6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786AE7">
              <w:rPr>
                <w:rFonts w:ascii="Times New Roman" w:hAnsi="Times New Roman"/>
                <w:sz w:val="24"/>
                <w:szCs w:val="24"/>
              </w:rPr>
              <w:t>He is taking a sample of the class by observation.</w:t>
            </w:r>
          </w:p>
          <w:p w:rsidR="001D51F7" w:rsidRDefault="00291AD6" w:rsidP="00291AD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91AD6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786AE7">
              <w:rPr>
                <w:rFonts w:ascii="Times New Roman" w:hAnsi="Times New Roman"/>
                <w:sz w:val="24"/>
                <w:szCs w:val="24"/>
              </w:rPr>
              <w:t>He is taking a census of the class by observation.</w:t>
            </w: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5DFF5D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6AE7" w:rsidRDefault="00786AE7" w:rsidP="00786AE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Candice</w:t>
            </w:r>
            <w:r w:rsidRPr="00786A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sells T shirts at the local markets</w:t>
            </w:r>
            <w:r w:rsidRPr="00786AE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86AE7" w:rsidRPr="00786AE7" w:rsidRDefault="00786AE7" w:rsidP="00786AE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 records the</w:t>
            </w:r>
            <w:r w:rsidR="00C16042">
              <w:rPr>
                <w:rFonts w:ascii="Times New Roman" w:hAnsi="Times New Roman"/>
                <w:sz w:val="24"/>
                <w:szCs w:val="24"/>
              </w:rPr>
              <w:t xml:space="preserve"> number of shirts she sells of each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size</w:t>
            </w:r>
            <w:r w:rsidR="00C160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86AE7" w:rsidRPr="00786AE7" w:rsidRDefault="00494CF7" w:rsidP="00786AE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measure would be useful to Candice to determine which size to order the most of</w:t>
            </w:r>
            <w:r w:rsidR="00786AE7" w:rsidRPr="00786AE7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325745" w:rsidRDefault="00786AE7" w:rsidP="00786AE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455488" behindDoc="0" locked="0" layoutInCell="1" allowOverlap="1" wp14:anchorId="459D7588" wp14:editId="44B2C251">
                      <wp:simplePos x="0" y="0"/>
                      <wp:positionH relativeFrom="column">
                        <wp:posOffset>253538</wp:posOffset>
                      </wp:positionH>
                      <wp:positionV relativeFrom="paragraph">
                        <wp:posOffset>41044</wp:posOffset>
                      </wp:positionV>
                      <wp:extent cx="4362450" cy="114300"/>
                      <wp:effectExtent l="0" t="0" r="19050" b="1905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A9CB80" id="Group 7" o:spid="_x0000_s1026" style="position:absolute;margin-left:19.95pt;margin-top:3.25pt;width:343.5pt;height:9pt;z-index:25145548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">
                      <v:roundrect id="AutoShape 3" o:spid="_x0000_s1027" style="position:absolute;left:41910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" strokecolor="windowText" strokeweight="1pt"/>
                    </v:group>
                  </w:pict>
                </mc:Fallback>
              </mc:AlternateContent>
            </w:r>
            <w:r w:rsidRPr="00786AE7">
              <w:rPr>
                <w:rFonts w:ascii="Times New Roman" w:hAnsi="Times New Roman"/>
                <w:sz w:val="24"/>
                <w:szCs w:val="24"/>
              </w:rPr>
              <w:t xml:space="preserve">              The mean.                  The median.                 The mode.                    The range.                                                                                                                     </w:t>
            </w: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5DFF5D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737A" w:rsidRDefault="00D7737A" w:rsidP="00861C85">
            <w:pPr>
              <w:pStyle w:val="QuestionStyle"/>
            </w:pPr>
            <w:r>
              <w:t>Mr Jamison records the number of pages that his students write in their English essays.</w:t>
            </w:r>
          </w:p>
          <w:p w:rsidR="00D7737A" w:rsidRDefault="00D7737A" w:rsidP="00861C85">
            <w:pPr>
              <w:pStyle w:val="QuestionStyle"/>
            </w:pPr>
            <w:r>
              <w:t>The results were:</w:t>
            </w:r>
          </w:p>
          <w:p w:rsidR="00D7737A" w:rsidRDefault="00D7737A" w:rsidP="00861C85">
            <w:pPr>
              <w:pStyle w:val="QuestionStyle"/>
            </w:pPr>
            <w:r>
              <w:t xml:space="preserve">    1,  2,  2,  3,  4,  8,  4,  3,  4,  5,  1,  1,  2,  2,  1,  4,  1,  4,  3,  5,  4,  6</w:t>
            </w:r>
          </w:p>
          <w:p w:rsidR="00D7737A" w:rsidRDefault="00D7737A" w:rsidP="00861C85">
            <w:pPr>
              <w:pStyle w:val="QuestionStyle"/>
            </w:pPr>
            <w:r>
              <w:t>The mode was :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  <w:p w:rsidR="00325745" w:rsidRDefault="00D7737A" w:rsidP="00861C85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480064" behindDoc="0" locked="0" layoutInCell="1" allowOverlap="1" wp14:anchorId="18D56416" wp14:editId="4D6D5E7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34405</wp:posOffset>
                      </wp:positionV>
                      <wp:extent cx="4362450" cy="114300"/>
                      <wp:effectExtent l="0" t="0" r="19050" b="1905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F4691B" id="Group 16" o:spid="_x0000_s1026" style="position:absolute;margin-left:19.95pt;margin-top:2.7pt;width:343.5pt;height:9pt;z-index:25148006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" strokecolor="windowText" strokeweight="1pt"/>
                    </v:group>
                  </w:pict>
                </mc:Fallback>
              </mc:AlternateContent>
            </w:r>
            <w:r>
              <w:t xml:space="preserve">              1                                 2                                  3                                    4      </w:t>
            </w: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5DFF5D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94CF7" w:rsidRDefault="00494CF7" w:rsidP="00861C85">
            <w:pPr>
              <w:pStyle w:val="QuestionStyle"/>
            </w:pPr>
            <w:r>
              <w:t>The maximum temperatures over a week at Tibuburra are shown below.</w:t>
            </w:r>
          </w:p>
          <w:p w:rsidR="00494CF7" w:rsidRDefault="00494CF7" w:rsidP="00861C85">
            <w:pPr>
              <w:pStyle w:val="QuestionStyle"/>
            </w:pPr>
            <w:r>
              <w:t xml:space="preserve">     35,  36,  30,  28</w:t>
            </w:r>
            <w:r w:rsidR="00790516">
              <w:t>,  34</w:t>
            </w:r>
            <w:r>
              <w:t>,  37,  38</w:t>
            </w:r>
          </w:p>
          <w:p w:rsidR="00325745" w:rsidRDefault="00494CF7" w:rsidP="00861C85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467776" behindDoc="0" locked="0" layoutInCell="1" allowOverlap="1" wp14:anchorId="77CE8140" wp14:editId="48417C05">
                      <wp:simplePos x="0" y="0"/>
                      <wp:positionH relativeFrom="column">
                        <wp:posOffset>3828011</wp:posOffset>
                      </wp:positionH>
                      <wp:positionV relativeFrom="paragraph">
                        <wp:posOffset>67657</wp:posOffset>
                      </wp:positionV>
                      <wp:extent cx="1066800" cy="390525"/>
                      <wp:effectExtent l="9525" t="5715" r="9525" b="1333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628FC" id="Rectangle 40" o:spid="_x0000_s1026" style="position:absolute;margin-left:301.4pt;margin-top:5.35pt;width:84pt;height:30.7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zDHgIAAD4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"/>
                  </w:pict>
                </mc:Fallback>
              </mc:AlternateContent>
            </w:r>
            <w:r>
              <w:t>Find the mean maximum temperature for the week.</w:t>
            </w:r>
          </w:p>
          <w:p w:rsidR="00494CF7" w:rsidRDefault="00494CF7" w:rsidP="00861C85">
            <w:pPr>
              <w:pStyle w:val="QuestionStyle"/>
            </w:pP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5DFF5D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F700E" w:rsidRDefault="00DF700E" w:rsidP="00861C85">
            <w:pPr>
              <w:pStyle w:val="QuestionStyle"/>
            </w:pPr>
            <w:r>
              <w:t>Nick</w:t>
            </w:r>
            <w:r w:rsidR="00D7737A">
              <w:t xml:space="preserve"> records the number of </w:t>
            </w:r>
            <w:r>
              <w:t xml:space="preserve">matches in 8 boxes </w:t>
            </w:r>
            <w:r w:rsidR="00D7737A">
              <w:t>that</w:t>
            </w:r>
            <w:r>
              <w:t xml:space="preserve"> he buys.</w:t>
            </w:r>
          </w:p>
          <w:p w:rsidR="00D7737A" w:rsidRDefault="00D7737A" w:rsidP="00861C85">
            <w:pPr>
              <w:pStyle w:val="QuestionStyle"/>
            </w:pPr>
            <w:r>
              <w:t>The results were:</w:t>
            </w:r>
          </w:p>
          <w:p w:rsidR="00D7737A" w:rsidRDefault="00D7737A" w:rsidP="00861C85">
            <w:pPr>
              <w:pStyle w:val="QuestionStyle"/>
            </w:pPr>
            <w:r>
              <w:t xml:space="preserve">    </w:t>
            </w:r>
            <w:r w:rsidR="00DF700E">
              <w:t>4</w:t>
            </w:r>
            <w:r>
              <w:t xml:space="preserve">6,  </w:t>
            </w:r>
            <w:r w:rsidR="00DF700E">
              <w:t>4</w:t>
            </w:r>
            <w:r>
              <w:t xml:space="preserve">5,  </w:t>
            </w:r>
            <w:r w:rsidR="00DF700E">
              <w:t>43,  52</w:t>
            </w:r>
            <w:r>
              <w:t xml:space="preserve">,  </w:t>
            </w:r>
            <w:r w:rsidR="00DF700E">
              <w:t>5</w:t>
            </w:r>
            <w:r>
              <w:t xml:space="preserve">3,  </w:t>
            </w:r>
            <w:r w:rsidR="00DF700E">
              <w:t>4</w:t>
            </w:r>
            <w:r>
              <w:t xml:space="preserve">6,  </w:t>
            </w:r>
            <w:r w:rsidR="00DF700E">
              <w:t>4</w:t>
            </w:r>
            <w:r>
              <w:t xml:space="preserve">7,  </w:t>
            </w:r>
            <w:r w:rsidR="00DF700E">
              <w:t>55</w:t>
            </w:r>
          </w:p>
          <w:p w:rsidR="00DF700E" w:rsidRDefault="00DF700E" w:rsidP="00861C85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133FAAC1" wp14:editId="0C8666EA">
                      <wp:simplePos x="0" y="0"/>
                      <wp:positionH relativeFrom="column">
                        <wp:posOffset>3521058</wp:posOffset>
                      </wp:positionH>
                      <wp:positionV relativeFrom="paragraph">
                        <wp:posOffset>11258</wp:posOffset>
                      </wp:positionV>
                      <wp:extent cx="1066800" cy="390525"/>
                      <wp:effectExtent l="9525" t="5715" r="9525" b="13335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30A54" id="Rectangle 21" o:spid="_x0000_s1026" style="position:absolute;margin-left:277.25pt;margin-top:.9pt;width:84pt;height:30.75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"/>
                  </w:pict>
                </mc:Fallback>
              </mc:AlternateContent>
            </w:r>
            <w:r>
              <w:t xml:space="preserve">What was the range? </w:t>
            </w:r>
          </w:p>
          <w:p w:rsidR="00325745" w:rsidRDefault="00325745" w:rsidP="00861C85">
            <w:pPr>
              <w:pStyle w:val="QuestionStyle"/>
            </w:pP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7207BC" w:rsidP="00861C85">
            <w:pPr>
              <w:pStyle w:val="QuestionStyle"/>
            </w:pPr>
            <w:r>
              <w:t>Zoe is collecting data on oxygen content in rivers.</w:t>
            </w:r>
          </w:p>
          <w:p w:rsidR="007207BC" w:rsidRDefault="007207BC" w:rsidP="00861C85">
            <w:pPr>
              <w:pStyle w:val="QuestionStyle"/>
            </w:pPr>
            <w:r>
              <w:t>The spreadsheet below shows some of the data she had collected.</w:t>
            </w:r>
          </w:p>
          <w:p w:rsidR="007207BC" w:rsidRDefault="007207BC" w:rsidP="00861C85">
            <w:pPr>
              <w:pStyle w:val="QuestionStyle"/>
            </w:pPr>
            <w:r>
              <w:drawing>
                <wp:inline distT="0" distB="0" distL="0" distR="0" wp14:anchorId="7E16104D" wp14:editId="77FE3048">
                  <wp:extent cx="4568890" cy="1929765"/>
                  <wp:effectExtent l="19050" t="19050" r="22225" b="133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075" cy="19420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07BC" w:rsidRDefault="007207BC" w:rsidP="00861C85">
            <w:pPr>
              <w:pStyle w:val="QuestionStyle"/>
            </w:pPr>
            <w:r>
              <w:t>What is the mean oxygen content?</w:t>
            </w:r>
          </w:p>
          <w:p w:rsidR="007207BC" w:rsidRDefault="007207BC" w:rsidP="00861C85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529216" behindDoc="0" locked="0" layoutInCell="1" allowOverlap="1" wp14:anchorId="2832AFD8" wp14:editId="3B90AFBC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19685</wp:posOffset>
                      </wp:positionV>
                      <wp:extent cx="4362450" cy="114300"/>
                      <wp:effectExtent l="0" t="0" r="19050" b="1905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0428D8" id="Group 37" o:spid="_x0000_s1026" style="position:absolute;margin-left:40.5pt;margin-top:1.55pt;width:343.5pt;height:9pt;z-index:25152921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">
                      <v:roundrect id="AutoShape 3" o:spid="_x0000_s1027" style="position:absolute;left:41910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" strokecolor="windowText" strokeweight="1pt"/>
                    </v:group>
                  </w:pict>
                </mc:Fallback>
              </mc:AlternateContent>
            </w:r>
            <w:r>
              <w:t xml:space="preserve">                      8.1                               9.5                               10.2                              14.5</w:t>
            </w: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946DA0" w:rsidP="00861C85">
            <w:pPr>
              <w:pStyle w:val="QuestionStyle"/>
            </w:pPr>
            <w:r>
              <w:t>The Edwards Mining company recorded their output per day (in millions of tonnes)</w:t>
            </w:r>
            <w:r w:rsidR="003326E4">
              <w:t xml:space="preserve"> over a fortnight</w:t>
            </w:r>
            <w:r>
              <w:t>.</w:t>
            </w:r>
          </w:p>
          <w:p w:rsidR="00946DA0" w:rsidRDefault="00946DA0" w:rsidP="00861C85">
            <w:pPr>
              <w:pStyle w:val="QuestionStyle"/>
            </w:pPr>
            <w:r>
              <w:t xml:space="preserve">The amounts were:    45, 42, </w:t>
            </w:r>
            <w:r w:rsidR="003326E4">
              <w:t>45, 44, 38, 39, 42, 46, 35, 39, 45, 55, 3</w:t>
            </w:r>
            <w:r>
              <w:t xml:space="preserve">9 and 47. </w:t>
            </w:r>
          </w:p>
          <w:p w:rsidR="00946DA0" w:rsidRDefault="003326E4" w:rsidP="00861C85">
            <w:pPr>
              <w:pStyle w:val="QuestionStyle"/>
            </w:pPr>
            <w:r>
              <w:t>Which is true</w:t>
            </w:r>
            <w:r w:rsidR="00946DA0">
              <w:t>?</w:t>
            </w:r>
          </w:p>
          <w:p w:rsidR="003326E4" w:rsidRDefault="003326E4" w:rsidP="00861C85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504640" behindDoc="0" locked="0" layoutInCell="1" allowOverlap="1" wp14:anchorId="607BD070" wp14:editId="08F8384D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28901</wp:posOffset>
                      </wp:positionV>
                      <wp:extent cx="212148" cy="846859"/>
                      <wp:effectExtent l="0" t="0" r="16510" b="1079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148" cy="846859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27BDBF" id="Group 23" o:spid="_x0000_s1026" style="position:absolute;margin-left:31.55pt;margin-top:2.3pt;width:16.7pt;height:66.7pt;z-index:251504640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">
                      <v:roundrect id="AutoShape 3" o:spid="_x0000_s1027" style="position:absolute;top:8305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" strokecolor="windowText" strokeweight="1pt"/>
                    </v:group>
                  </w:pict>
                </mc:Fallback>
              </mc:AlternateContent>
            </w:r>
            <w:r>
              <w:t xml:space="preserve">                  The mode is 39 only.</w:t>
            </w:r>
          </w:p>
          <w:p w:rsidR="00946DA0" w:rsidRDefault="003326E4" w:rsidP="00861C85">
            <w:pPr>
              <w:pStyle w:val="QuestionStyle"/>
            </w:pPr>
            <w:r>
              <w:t xml:space="preserve">                  The mode is 45 only.</w:t>
            </w:r>
          </w:p>
          <w:p w:rsidR="003326E4" w:rsidRDefault="003326E4" w:rsidP="00861C85">
            <w:pPr>
              <w:pStyle w:val="QuestionStyle"/>
            </w:pPr>
            <w:r>
              <w:t xml:space="preserve">                  The mode is both 39 and 45.</w:t>
            </w:r>
          </w:p>
          <w:p w:rsidR="003326E4" w:rsidRDefault="003326E4" w:rsidP="00861C85">
            <w:pPr>
              <w:pStyle w:val="QuestionStyle"/>
            </w:pPr>
            <w:r>
              <w:t xml:space="preserve">                  There is no mode.</w:t>
            </w: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17EC7" w:rsidRDefault="00D17EC7" w:rsidP="00861C85">
            <w:pPr>
              <w:pStyle w:val="QuestionStyle"/>
            </w:pPr>
            <w:r>
              <w:t xml:space="preserve">The </w:t>
            </w:r>
            <w:r w:rsidR="00830ACA">
              <w:t>gold content</w:t>
            </w:r>
            <w:r w:rsidR="00812171">
              <w:t xml:space="preserve"> of</w:t>
            </w:r>
            <w:r>
              <w:t xml:space="preserve"> </w:t>
            </w:r>
            <w:r w:rsidR="0026775A">
              <w:t>twelve ore samples that Linus collected on a surveying trip</w:t>
            </w:r>
            <w:r w:rsidR="00812171">
              <w:t xml:space="preserve"> w</w:t>
            </w:r>
            <w:r>
              <w:t>ere</w:t>
            </w:r>
            <w:r w:rsidR="00812171">
              <w:t>:</w:t>
            </w:r>
          </w:p>
          <w:p w:rsidR="00D17EC7" w:rsidRDefault="00D17EC7" w:rsidP="00861C85">
            <w:pPr>
              <w:pStyle w:val="QuestionStyle"/>
            </w:pPr>
            <w:r>
              <w:t>7.5</w:t>
            </w:r>
            <w:r w:rsidR="00830ACA">
              <w:t>%</w:t>
            </w:r>
            <w:r>
              <w:t>,  4.5</w:t>
            </w:r>
            <w:r w:rsidR="00830ACA">
              <w:t>%</w:t>
            </w:r>
            <w:r>
              <w:t>,  4.0</w:t>
            </w:r>
            <w:r w:rsidR="00830ACA">
              <w:t>%</w:t>
            </w:r>
            <w:r>
              <w:t>,  7.0</w:t>
            </w:r>
            <w:r w:rsidR="00830ACA">
              <w:t>%</w:t>
            </w:r>
            <w:r>
              <w:t>,  5.5</w:t>
            </w:r>
            <w:r w:rsidR="00830ACA">
              <w:t>%</w:t>
            </w:r>
            <w:r>
              <w:t>,  8.0</w:t>
            </w:r>
            <w:r w:rsidR="00830ACA">
              <w:t>%</w:t>
            </w:r>
            <w:r>
              <w:t>,  8.5</w:t>
            </w:r>
            <w:r w:rsidR="00830ACA">
              <w:t>%</w:t>
            </w:r>
            <w:r w:rsidR="0026775A">
              <w:t>,  6.6</w:t>
            </w:r>
            <w:r w:rsidR="00830ACA">
              <w:t>%</w:t>
            </w:r>
            <w:r>
              <w:t>,  5.5</w:t>
            </w:r>
            <w:r w:rsidR="00830ACA">
              <w:t>%</w:t>
            </w:r>
            <w:r>
              <w:t>,  4.0</w:t>
            </w:r>
            <w:r w:rsidR="00830ACA">
              <w:t>%</w:t>
            </w:r>
            <w:r>
              <w:t>,</w:t>
            </w:r>
            <w:r w:rsidR="00830ACA">
              <w:t xml:space="preserve"> </w:t>
            </w:r>
            <w:r>
              <w:t xml:space="preserve"> 9.5</w:t>
            </w:r>
            <w:r w:rsidR="00830ACA">
              <w:t>%</w:t>
            </w:r>
            <w:r>
              <w:t xml:space="preserve"> and 12.4</w:t>
            </w:r>
            <w:r w:rsidR="00830ACA">
              <w:t>%.</w:t>
            </w:r>
          </w:p>
          <w:p w:rsidR="00D17EC7" w:rsidRDefault="00D17EC7" w:rsidP="00861C85">
            <w:pPr>
              <w:pStyle w:val="QuestionStyle"/>
            </w:pPr>
            <w:r>
              <w:t>What was the median gold content?</w:t>
            </w:r>
          </w:p>
          <w:p w:rsidR="00325745" w:rsidRDefault="0026775A" w:rsidP="00861C85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516928" behindDoc="0" locked="0" layoutInCell="1" allowOverlap="1" wp14:anchorId="25EEDBDF" wp14:editId="5775CA7C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30853</wp:posOffset>
                      </wp:positionV>
                      <wp:extent cx="4362450" cy="114300"/>
                      <wp:effectExtent l="0" t="0" r="19050" b="1905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1CDE3A" id="Group 28" o:spid="_x0000_s1026" style="position:absolute;margin-left:26.1pt;margin-top:2.45pt;width:343.5pt;height:9pt;z-index:25151692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" strokecolor="windowText" strokeweight="1pt"/>
                    </v:group>
                  </w:pict>
                </mc:Fallback>
              </mc:AlternateContent>
            </w:r>
            <w:r w:rsidR="0067485D">
              <w:t xml:space="preserve">                </w:t>
            </w:r>
            <w:r>
              <w:t>6.8%                            7.0%</w:t>
            </w:r>
            <w:r w:rsidR="00D17EC7">
              <w:t xml:space="preserve">    </w:t>
            </w:r>
            <w:r>
              <w:t xml:space="preserve">                         </w:t>
            </w:r>
            <w:r w:rsidR="0067485D">
              <w:t xml:space="preserve">8.4 %                           </w:t>
            </w:r>
            <w:r>
              <w:t>11.7%</w:t>
            </w:r>
          </w:p>
        </w:tc>
      </w:tr>
      <w:tr w:rsidR="00645D04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645D04" w:rsidRPr="001B3341" w:rsidRDefault="00645D04" w:rsidP="00645D04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45D04" w:rsidRDefault="00645D04" w:rsidP="00861C85">
            <w:pPr>
              <w:pStyle w:val="QuestionStyle"/>
            </w:pPr>
            <w:r>
              <w:t>Quest</w:t>
            </w:r>
            <w:r w:rsidR="00EF4900">
              <w:t>ions 9 to 11</w:t>
            </w:r>
            <w:r w:rsidR="002F4A3F">
              <w:t xml:space="preserve"> refer to the stem and leaf</w:t>
            </w:r>
            <w:r>
              <w:t xml:space="preserve"> plot below.</w:t>
            </w:r>
          </w:p>
          <w:tbl>
            <w:tblPr>
              <w:tblStyle w:val="TableGrid"/>
              <w:tblW w:w="0" w:type="auto"/>
              <w:tblInd w:w="2485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312"/>
              <w:gridCol w:w="313"/>
              <w:gridCol w:w="313"/>
              <w:gridCol w:w="313"/>
              <w:gridCol w:w="313"/>
              <w:gridCol w:w="313"/>
              <w:gridCol w:w="313"/>
              <w:gridCol w:w="313"/>
              <w:gridCol w:w="313"/>
              <w:gridCol w:w="313"/>
              <w:gridCol w:w="313"/>
              <w:gridCol w:w="313"/>
              <w:gridCol w:w="313"/>
            </w:tblGrid>
            <w:tr w:rsidR="002F4A3F" w:rsidTr="002F4A3F">
              <w:tc>
                <w:tcPr>
                  <w:tcW w:w="562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4068" w:type="dxa"/>
                  <w:gridSpan w:val="13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Ages in College Class</w:t>
                  </w:r>
                </w:p>
              </w:tc>
            </w:tr>
            <w:tr w:rsidR="002F4A3F" w:rsidTr="002F4A3F">
              <w:tc>
                <w:tcPr>
                  <w:tcW w:w="562" w:type="dxa"/>
                  <w:tcBorders>
                    <w:left w:val="nil"/>
                    <w:bottom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1</w:t>
                  </w:r>
                </w:p>
              </w:tc>
              <w:tc>
                <w:tcPr>
                  <w:tcW w:w="312" w:type="dxa"/>
                  <w:tcBorders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2</w:t>
                  </w: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9</w:t>
                  </w: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</w:tr>
            <w:tr w:rsidR="002F4A3F" w:rsidTr="002F4A3F">
              <w:tc>
                <w:tcPr>
                  <w:tcW w:w="562" w:type="dxa"/>
                  <w:tcBorders>
                    <w:top w:val="nil"/>
                    <w:left w:val="nil"/>
                    <w:bottom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2</w:t>
                  </w:r>
                </w:p>
              </w:tc>
              <w:tc>
                <w:tcPr>
                  <w:tcW w:w="312" w:type="dxa"/>
                  <w:tcBorders>
                    <w:top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0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67035" w:rsidP="00861C85">
                  <w:pPr>
                    <w:pStyle w:val="QuestionStyle"/>
                  </w:pPr>
                  <w:r>
                    <w:t>1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1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1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2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3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4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5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6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6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7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8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9</w:t>
                  </w:r>
                </w:p>
              </w:tc>
            </w:tr>
            <w:tr w:rsidR="002F4A3F" w:rsidTr="002F4A3F">
              <w:tc>
                <w:tcPr>
                  <w:tcW w:w="562" w:type="dxa"/>
                  <w:tcBorders>
                    <w:top w:val="nil"/>
                    <w:left w:val="nil"/>
                    <w:bottom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3</w:t>
                  </w:r>
                </w:p>
              </w:tc>
              <w:tc>
                <w:tcPr>
                  <w:tcW w:w="312" w:type="dxa"/>
                  <w:tcBorders>
                    <w:top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0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1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  <w:r>
                    <w:t>2</w:t>
                  </w: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  <w:tc>
                <w:tcPr>
                  <w:tcW w:w="3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4A3F" w:rsidRDefault="002F4A3F" w:rsidP="00861C85">
                  <w:pPr>
                    <w:pStyle w:val="QuestionStyle"/>
                  </w:pPr>
                </w:p>
              </w:tc>
            </w:tr>
          </w:tbl>
          <w:p w:rsidR="00645D04" w:rsidRDefault="00645D04" w:rsidP="00861C85">
            <w:pPr>
              <w:pStyle w:val="QuestionStyle"/>
            </w:pP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F4900" w:rsidRDefault="00EF4900" w:rsidP="00861C85">
            <w:pPr>
              <w:pStyle w:val="QuestionStyle"/>
            </w:pPr>
            <w:r>
              <w:t>What is the median age?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  <w:p w:rsidR="00325745" w:rsidRDefault="00EF4900" w:rsidP="00861C85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541504" behindDoc="0" locked="0" layoutInCell="1" allowOverlap="1" wp14:anchorId="1F7D7699" wp14:editId="2B3B96BD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38735</wp:posOffset>
                      </wp:positionV>
                      <wp:extent cx="4362450" cy="114300"/>
                      <wp:effectExtent l="0" t="0" r="19050" b="1905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0A9FC" id="Group 43" o:spid="_x0000_s1026" style="position:absolute;margin-left:24pt;margin-top:3.05pt;width:343.5pt;height:9pt;z-index:25154150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">
                      <v:roundrect id="AutoShape 3" o:spid="_x0000_s1027" style="position:absolute;left:41910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" strokecolor="windowText" strokeweight="1pt"/>
                    </v:group>
                  </w:pict>
                </mc:Fallback>
              </mc:AlternateContent>
            </w:r>
            <w:r w:rsidR="002F4A3F">
              <w:t xml:space="preserve">                </w:t>
            </w:r>
            <w:r w:rsidR="00267035">
              <w:t>2</w:t>
            </w:r>
            <w:r w:rsidR="002F4A3F">
              <w:t>1</w:t>
            </w:r>
            <w:r>
              <w:t xml:space="preserve">    </w:t>
            </w:r>
            <w:r w:rsidR="002F4A3F">
              <w:t xml:space="preserve">                              24</w:t>
            </w:r>
            <w:r>
              <w:t xml:space="preserve">   </w:t>
            </w:r>
            <w:r w:rsidR="002F4A3F">
              <w:t xml:space="preserve">                              24</w:t>
            </w:r>
            <w:r>
              <w:t>.5</w:t>
            </w:r>
            <w:r w:rsidR="002F4A3F">
              <w:t xml:space="preserve">                              25</w:t>
            </w:r>
            <w:r>
              <w:t xml:space="preserve">                            </w:t>
            </w: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F4900" w:rsidRDefault="00EF4900" w:rsidP="00861C85">
            <w:pPr>
              <w:pStyle w:val="QuestionStyle"/>
            </w:pPr>
            <w:r>
              <w:t>What is the modal age</w:t>
            </w:r>
            <w:r w:rsidR="006A6919">
              <w:t>(s)</w:t>
            </w:r>
            <w:r>
              <w:t>?</w:t>
            </w:r>
          </w:p>
          <w:p w:rsidR="00325745" w:rsidRDefault="00EF4900" w:rsidP="00861C85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51862D11" wp14:editId="237BBB58">
                      <wp:simplePos x="0" y="0"/>
                      <wp:positionH relativeFrom="column">
                        <wp:posOffset>2790190</wp:posOffset>
                      </wp:positionH>
                      <wp:positionV relativeFrom="paragraph">
                        <wp:posOffset>5080</wp:posOffset>
                      </wp:positionV>
                      <wp:extent cx="1554480" cy="390525"/>
                      <wp:effectExtent l="0" t="0" r="26670" b="28575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448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F10DE" id="Rectangle 49" o:spid="_x0000_s1026" style="position:absolute;margin-left:219.7pt;margin-top:.4pt;width:122.4pt;height:30.7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"/>
                  </w:pict>
                </mc:Fallback>
              </mc:AlternateContent>
            </w:r>
            <w:r>
              <w:t xml:space="preserve">                                    </w:t>
            </w:r>
          </w:p>
          <w:p w:rsidR="00EF4900" w:rsidRDefault="00EF4900" w:rsidP="00861C85">
            <w:pPr>
              <w:pStyle w:val="QuestionStyle"/>
            </w:pP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EF4900" w:rsidP="00861C85">
            <w:pPr>
              <w:pStyle w:val="QuestionStyle"/>
            </w:pPr>
            <w:r>
              <w:t>Which value is an outlier?</w:t>
            </w:r>
          </w:p>
          <w:p w:rsidR="00EF4900" w:rsidRDefault="006A6919" w:rsidP="00861C85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566080" behindDoc="0" locked="0" layoutInCell="1" allowOverlap="1" wp14:anchorId="0A297E5A" wp14:editId="74E0F066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20955</wp:posOffset>
                      </wp:positionV>
                      <wp:extent cx="4362450" cy="114300"/>
                      <wp:effectExtent l="0" t="0" r="19050" b="1905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5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D3AE09" id="Group 50" o:spid="_x0000_s1026" style="position:absolute;margin-left:24.1pt;margin-top:1.65pt;width:343.5pt;height:9pt;z-index:25156608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">
                      <v:roundrect id="AutoShape 3" o:spid="_x0000_s1027" style="position:absolute;left:41910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" strokecolor="windowText" strokeweight="1pt"/>
                    </v:group>
                  </w:pict>
                </mc:Fallback>
              </mc:AlternateContent>
            </w:r>
            <w:r w:rsidR="00EF4900">
              <w:t xml:space="preserve">   </w:t>
            </w:r>
            <w:r>
              <w:t xml:space="preserve"> </w:t>
            </w:r>
            <w:r w:rsidR="00EF4900">
              <w:t xml:space="preserve">  </w:t>
            </w:r>
            <w:r>
              <w:t xml:space="preserve">        12</w:t>
            </w:r>
            <w:r w:rsidR="00EF4900">
              <w:t xml:space="preserve">    </w:t>
            </w:r>
            <w:r w:rsidR="00267035">
              <w:t xml:space="preserve">                              19</w:t>
            </w:r>
            <w:r w:rsidR="00EF4900">
              <w:t xml:space="preserve">     </w:t>
            </w:r>
            <w:r w:rsidR="00267035">
              <w:t xml:space="preserve">                            20</w:t>
            </w:r>
            <w:r>
              <w:t xml:space="preserve">   </w:t>
            </w:r>
            <w:r w:rsidR="00EF4900">
              <w:t xml:space="preserve">  </w:t>
            </w:r>
            <w:r w:rsidR="00267035">
              <w:t xml:space="preserve">                            32</w:t>
            </w:r>
            <w:r w:rsidR="00EF4900">
              <w:t xml:space="preserve">                            </w:t>
            </w: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B46A9" w:rsidRDefault="00CB46A9" w:rsidP="00861C85">
            <w:pPr>
              <w:pStyle w:val="QuestionStyle"/>
            </w:pPr>
            <w:r>
              <w:t>Which of the following could be described as a measure of spread for a set of data?</w:t>
            </w:r>
          </w:p>
          <w:p w:rsidR="00325745" w:rsidRDefault="00CB46A9" w:rsidP="00861C85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578368" behindDoc="0" locked="0" layoutInCell="1" allowOverlap="1" wp14:anchorId="1395DA81" wp14:editId="76EC4F04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32385</wp:posOffset>
                      </wp:positionV>
                      <wp:extent cx="4362450" cy="114300"/>
                      <wp:effectExtent l="0" t="0" r="19050" b="1905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5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882DD0" id="Group 55" o:spid="_x0000_s1026" style="position:absolute;margin-left:24pt;margin-top:2.55pt;width:343.5pt;height:9pt;z-index:25157836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" strokecolor="windowText" strokeweight="1pt"/>
                    </v:group>
                  </w:pict>
                </mc:Fallback>
              </mc:AlternateContent>
            </w:r>
            <w:r>
              <w:t xml:space="preserve">               The mean.                   The median.                The mode.                    The range.                                                                                                                     </w:t>
            </w: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B46A9" w:rsidRDefault="00CB46A9" w:rsidP="00861C85">
            <w:pPr>
              <w:pStyle w:val="QuestionStyle"/>
            </w:pPr>
            <w:r>
              <w:t xml:space="preserve">Michael has 120 music files stored on his tablet. </w:t>
            </w:r>
          </w:p>
          <w:p w:rsidR="00CB46A9" w:rsidRDefault="00CB46A9" w:rsidP="00861C85">
            <w:pPr>
              <w:pStyle w:val="QuestionStyle"/>
            </w:pPr>
            <w:r>
              <w:t>The average size of the files is 3.6 MB.</w:t>
            </w:r>
          </w:p>
          <w:p w:rsidR="00CB46A9" w:rsidRDefault="00CB46A9" w:rsidP="00861C85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05FB3657" wp14:editId="116063ED">
                      <wp:simplePos x="0" y="0"/>
                      <wp:positionH relativeFrom="column">
                        <wp:posOffset>3605530</wp:posOffset>
                      </wp:positionH>
                      <wp:positionV relativeFrom="paragraph">
                        <wp:posOffset>242570</wp:posOffset>
                      </wp:positionV>
                      <wp:extent cx="1264920" cy="390525"/>
                      <wp:effectExtent l="0" t="0" r="11430" b="28575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E672F1" id="Rectangle 60" o:spid="_x0000_s1026" style="position:absolute;margin-left:283.9pt;margin-top:19.1pt;width:99.6pt;height:30.7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yeHQIAAD4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"/>
                  </w:pict>
                </mc:Fallback>
              </mc:AlternateContent>
            </w:r>
            <w:r>
              <w:t xml:space="preserve">What is the total size of all of Michaels music files? </w:t>
            </w:r>
          </w:p>
          <w:p w:rsidR="00325745" w:rsidRDefault="00CB46A9" w:rsidP="00861C85">
            <w:pPr>
              <w:pStyle w:val="QuestionStyle"/>
            </w:pPr>
            <w:r>
              <w:t xml:space="preserve">              </w:t>
            </w:r>
          </w:p>
          <w:p w:rsidR="00CB46A9" w:rsidRDefault="00CB46A9" w:rsidP="00861C85">
            <w:pPr>
              <w:pStyle w:val="QuestionStyle"/>
            </w:pP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B46A9" w:rsidRDefault="00CB46A9" w:rsidP="00861C85">
            <w:pPr>
              <w:pStyle w:val="QuestionStyle"/>
            </w:pPr>
            <w:r>
              <w:t>Charli compares the number of shots taken by two golfers in each of 9 holes.</w:t>
            </w:r>
          </w:p>
          <w:p w:rsidR="00CB46A9" w:rsidRDefault="00CB46A9" w:rsidP="00861C85">
            <w:pPr>
              <w:pStyle w:val="QuestionStyle"/>
            </w:pPr>
            <w:r>
              <w:t xml:space="preserve">        Aaron   4,  2,  3,  4,  3,  2,  4,  5, 4.</w:t>
            </w:r>
          </w:p>
          <w:p w:rsidR="00CB46A9" w:rsidRDefault="00CB46A9" w:rsidP="00861C85">
            <w:pPr>
              <w:pStyle w:val="QuestionStyle"/>
            </w:pPr>
            <w:r>
              <w:t xml:space="preserve">        Jason    3,  3,  3,  3,  4,  3,  5,  6, 5.</w:t>
            </w:r>
          </w:p>
          <w:p w:rsidR="00CB46A9" w:rsidRDefault="00CB46A9" w:rsidP="00861C85">
            <w:pPr>
              <w:pStyle w:val="QuestionStyle"/>
            </w:pPr>
            <w:r>
              <w:t>Which is true?</w:t>
            </w:r>
          </w:p>
          <w:p w:rsidR="00CB46A9" w:rsidRDefault="00CB46A9" w:rsidP="00861C85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18304" behindDoc="0" locked="0" layoutInCell="1" allowOverlap="1" wp14:anchorId="7637E7A1" wp14:editId="59BDF117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58420</wp:posOffset>
                      </wp:positionV>
                      <wp:extent cx="212148" cy="846859"/>
                      <wp:effectExtent l="0" t="0" r="16510" b="10795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148" cy="846859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6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77256C" id="Group 61" o:spid="_x0000_s1026" style="position:absolute;margin-left:49.2pt;margin-top:4.6pt;width:16.7pt;height:66.7pt;z-index:251618304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">
                      <v:roundrect id="AutoShape 3" o:spid="_x0000_s1027" style="position:absolute;top:8305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" strokecolor="windowText" strokeweight="1pt"/>
                    </v:group>
                  </w:pict>
                </mc:Fallback>
              </mc:AlternateContent>
            </w:r>
            <w:r>
              <w:t xml:space="preserve">                         Aaron has the higher median, but Jason has the higher mode.</w:t>
            </w:r>
          </w:p>
          <w:p w:rsidR="00CB46A9" w:rsidRDefault="00CB46A9" w:rsidP="00861C85">
            <w:pPr>
              <w:pStyle w:val="QuestionStyle"/>
            </w:pPr>
            <w:r>
              <w:t xml:space="preserve">                         Aaron has the higher mode, but Jason has the higher median.</w:t>
            </w:r>
          </w:p>
          <w:p w:rsidR="00CB46A9" w:rsidRDefault="00CB46A9" w:rsidP="00861C85">
            <w:pPr>
              <w:pStyle w:val="QuestionStyle"/>
            </w:pPr>
            <w:r>
              <w:t xml:space="preserve">                         Aaron has the higher median and mode.</w:t>
            </w:r>
          </w:p>
          <w:p w:rsidR="00325745" w:rsidRDefault="00CB46A9" w:rsidP="00861C85">
            <w:pPr>
              <w:pStyle w:val="QuestionStyle"/>
            </w:pPr>
            <w:r>
              <w:t xml:space="preserve">                         Jason has the higher median and mode.</w:t>
            </w:r>
          </w:p>
        </w:tc>
      </w:tr>
      <w:tr w:rsidR="00325745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325745" w:rsidRPr="001B3341" w:rsidRDefault="00325745" w:rsidP="00CD209A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CB46A9" w:rsidP="00861C85">
            <w:pPr>
              <w:pStyle w:val="QuestionStyle"/>
            </w:pPr>
            <w:r>
              <w:t>Kevin calculates the statistics below from a full days output of 1200 doodads from a production line.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6"/>
              <w:gridCol w:w="2350"/>
            </w:tblGrid>
            <w:tr w:rsidR="00CB46A9" w:rsidTr="00CB46A9">
              <w:tc>
                <w:tcPr>
                  <w:tcW w:w="4606" w:type="dxa"/>
                  <w:gridSpan w:val="2"/>
                </w:tcPr>
                <w:p w:rsidR="00CB46A9" w:rsidRDefault="00CB46A9" w:rsidP="00861C85">
                  <w:pPr>
                    <w:pStyle w:val="QuestionStyle"/>
                  </w:pPr>
                  <w:r>
                    <w:t>Diameter of Doodads</w:t>
                  </w:r>
                </w:p>
              </w:tc>
            </w:tr>
            <w:tr w:rsidR="00CB46A9" w:rsidTr="00CB46A9">
              <w:tc>
                <w:tcPr>
                  <w:tcW w:w="2256" w:type="dxa"/>
                </w:tcPr>
                <w:p w:rsidR="00CB46A9" w:rsidRDefault="00CB46A9" w:rsidP="00861C85">
                  <w:pPr>
                    <w:pStyle w:val="QuestionStyle"/>
                  </w:pPr>
                  <w:r>
                    <w:t>Mean</w:t>
                  </w:r>
                </w:p>
              </w:tc>
              <w:tc>
                <w:tcPr>
                  <w:tcW w:w="2350" w:type="dxa"/>
                </w:tcPr>
                <w:p w:rsidR="00CB46A9" w:rsidRDefault="00CB46A9" w:rsidP="00861C85">
                  <w:pPr>
                    <w:pStyle w:val="QuestionStyle"/>
                  </w:pPr>
                  <w:r>
                    <w:t>44 mm</w:t>
                  </w:r>
                </w:p>
              </w:tc>
            </w:tr>
            <w:tr w:rsidR="00CB46A9" w:rsidTr="00CB46A9">
              <w:tc>
                <w:tcPr>
                  <w:tcW w:w="2256" w:type="dxa"/>
                </w:tcPr>
                <w:p w:rsidR="00CB46A9" w:rsidRDefault="00CB46A9" w:rsidP="00861C85">
                  <w:pPr>
                    <w:pStyle w:val="QuestionStyle"/>
                  </w:pPr>
                  <w:r>
                    <w:t xml:space="preserve">Median </w:t>
                  </w:r>
                </w:p>
              </w:tc>
              <w:tc>
                <w:tcPr>
                  <w:tcW w:w="2350" w:type="dxa"/>
                </w:tcPr>
                <w:p w:rsidR="00CB46A9" w:rsidRDefault="00CB46A9" w:rsidP="00861C85">
                  <w:pPr>
                    <w:pStyle w:val="QuestionStyle"/>
                  </w:pPr>
                  <w:r>
                    <w:t>46 mm</w:t>
                  </w:r>
                </w:p>
              </w:tc>
            </w:tr>
            <w:tr w:rsidR="00CB46A9" w:rsidTr="00CB46A9">
              <w:tc>
                <w:tcPr>
                  <w:tcW w:w="2256" w:type="dxa"/>
                </w:tcPr>
                <w:p w:rsidR="00CB46A9" w:rsidRDefault="00CB46A9" w:rsidP="00861C85">
                  <w:pPr>
                    <w:pStyle w:val="QuestionStyle"/>
                  </w:pPr>
                  <w:r>
                    <w:t>Mode</w:t>
                  </w:r>
                </w:p>
              </w:tc>
              <w:tc>
                <w:tcPr>
                  <w:tcW w:w="2350" w:type="dxa"/>
                </w:tcPr>
                <w:p w:rsidR="00CB46A9" w:rsidRDefault="00CB46A9" w:rsidP="00861C85">
                  <w:pPr>
                    <w:pStyle w:val="QuestionStyle"/>
                  </w:pPr>
                  <w:r>
                    <w:t>48 mm</w:t>
                  </w:r>
                </w:p>
              </w:tc>
            </w:tr>
            <w:tr w:rsidR="00CB46A9" w:rsidTr="00CB46A9">
              <w:tc>
                <w:tcPr>
                  <w:tcW w:w="2256" w:type="dxa"/>
                </w:tcPr>
                <w:p w:rsidR="00CB46A9" w:rsidRDefault="00CB46A9" w:rsidP="00861C85">
                  <w:pPr>
                    <w:pStyle w:val="QuestionStyle"/>
                  </w:pPr>
                  <w:r>
                    <w:t>Range</w:t>
                  </w:r>
                </w:p>
              </w:tc>
              <w:tc>
                <w:tcPr>
                  <w:tcW w:w="2350" w:type="dxa"/>
                </w:tcPr>
                <w:p w:rsidR="00CB46A9" w:rsidRDefault="00CB46A9" w:rsidP="00861C85">
                  <w:pPr>
                    <w:pStyle w:val="QuestionStyle"/>
                  </w:pPr>
                  <w:r>
                    <w:t>40 mm</w:t>
                  </w:r>
                </w:p>
              </w:tc>
            </w:tr>
          </w:tbl>
          <w:p w:rsidR="00CB46A9" w:rsidRDefault="00CB46A9" w:rsidP="00861C85">
            <w:pPr>
              <w:pStyle w:val="QuestionStyle"/>
            </w:pPr>
            <w:r>
              <w:t>Viktoria takes a sample of 12 doodads from the same days production.</w:t>
            </w:r>
          </w:p>
          <w:p w:rsidR="00CB46A9" w:rsidRDefault="00CB46A9" w:rsidP="00861C85">
            <w:pPr>
              <w:pStyle w:val="QuestionStyle"/>
            </w:pPr>
            <w:r>
              <w:t>Which of the following measures would not be possible for Viktoria’s sample?</w:t>
            </w:r>
          </w:p>
          <w:p w:rsidR="00CB46A9" w:rsidRDefault="00CB46A9" w:rsidP="00861C85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630592" behindDoc="0" locked="0" layoutInCell="1" allowOverlap="1" wp14:anchorId="69B8241E" wp14:editId="584E84A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32385</wp:posOffset>
                      </wp:positionV>
                      <wp:extent cx="4362450" cy="114300"/>
                      <wp:effectExtent l="0" t="0" r="19050" b="1905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BF3868" id="Group 66" o:spid="_x0000_s1026" style="position:absolute;margin-left:24pt;margin-top:2.55pt;width:343.5pt;height:9pt;z-index:25163059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" strokecolor="windowText" strokeweight="1pt"/>
                    </v:group>
                  </w:pict>
                </mc:Fallback>
              </mc:AlternateContent>
            </w:r>
            <w:r>
              <w:t xml:space="preserve">               Mean = 46                   Median = 46                Mode = 46                    Range = 46                                                                                                                     </w:t>
            </w:r>
          </w:p>
        </w:tc>
      </w:tr>
    </w:tbl>
    <w:p w:rsidR="00D667E2" w:rsidRDefault="00D667E2">
      <w:pPr>
        <w:sectPr w:rsidR="00D667E2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D24C3" w:rsidRDefault="009D24C3" w:rsidP="00830ACA">
      <w:pPr>
        <w:jc w:val="center"/>
        <w:rPr>
          <w:rFonts w:ascii="Times New Roman" w:hAnsi="Times New Roman"/>
          <w:sz w:val="36"/>
          <w:szCs w:val="36"/>
        </w:rPr>
        <w:sectPr w:rsidR="009D24C3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9"/>
        <w:gridCol w:w="5103"/>
        <w:gridCol w:w="3685"/>
      </w:tblGrid>
      <w:tr w:rsidR="00885304" w:rsidTr="00CD209A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-93318446"/>
            <w:placeholder>
              <w:docPart w:val="5EA336082FE84DC7BF268BEB3E460700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419" w:type="dxa"/>
                <w:shd w:val="clear" w:color="auto" w:fill="B6DDE8" w:themeFill="accent5" w:themeFillTint="66"/>
                <w:vAlign w:val="center"/>
              </w:tcPr>
              <w:p w:rsidR="00885304" w:rsidRPr="00325745" w:rsidRDefault="00CB46A9" w:rsidP="00885304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8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1581099126"/>
            <w:placeholder>
              <w:docPart w:val="DA60C51B876747A38A16587D6EBF9F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103" w:type="dxa"/>
                <w:shd w:val="clear" w:color="auto" w:fill="B6DDE8" w:themeFill="accent5" w:themeFillTint="66"/>
              </w:tcPr>
              <w:p w:rsidR="00885304" w:rsidRPr="005C44C0" w:rsidRDefault="00CB46A9" w:rsidP="00885304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Analysis</w:t>
                </w:r>
              </w:p>
            </w:tc>
          </w:sdtContent>
        </w:sdt>
        <w:tc>
          <w:tcPr>
            <w:tcW w:w="3685" w:type="dxa"/>
            <w:shd w:val="clear" w:color="auto" w:fill="215868" w:themeFill="accent5" w:themeFillShade="80"/>
          </w:tcPr>
          <w:p w:rsidR="00885304" w:rsidRDefault="00885304" w:rsidP="00885304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85304" w:rsidRDefault="00885304" w:rsidP="00885304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Longer Answer </w:t>
            </w:r>
          </w:p>
          <w:p w:rsidR="00885304" w:rsidRPr="00325745" w:rsidRDefault="00885304" w:rsidP="00885304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CD209A">
        <w:trPr>
          <w:cantSplit/>
          <w:trHeight w:val="509"/>
        </w:trPr>
        <w:tc>
          <w:tcPr>
            <w:tcW w:w="6522" w:type="dxa"/>
            <w:gridSpan w:val="2"/>
            <w:shd w:val="clear" w:color="auto" w:fill="B6DDE8" w:themeFill="accent5" w:themeFillTint="66"/>
          </w:tcPr>
          <w:p w:rsidR="00853748" w:rsidRPr="00325745" w:rsidRDefault="00853748" w:rsidP="00830ACA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5615AC" w:rsidRDefault="005615AC" w:rsidP="00830AC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830AC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D667E2" w:rsidTr="00CD209A">
        <w:trPr>
          <w:cantSplit/>
          <w:trHeight w:val="340"/>
        </w:trPr>
        <w:tc>
          <w:tcPr>
            <w:tcW w:w="10207" w:type="dxa"/>
            <w:gridSpan w:val="3"/>
            <w:shd w:val="clear" w:color="auto" w:fill="B6DDE8" w:themeFill="accent5" w:themeFillTint="66"/>
          </w:tcPr>
          <w:p w:rsidR="00D667E2" w:rsidRDefault="00D667E2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A81533">
              <w:rPr>
                <w:rFonts w:asciiTheme="majorHAnsi" w:hAnsiTheme="majorHAnsi"/>
                <w:b/>
                <w:i/>
                <w:sz w:val="24"/>
                <w:szCs w:val="24"/>
              </w:rPr>
              <w:t>Write all working and answers in the spaces provided on this test paper.</w:t>
            </w:r>
          </w:p>
          <w:p w:rsidR="00A81533" w:rsidRPr="00A81533" w:rsidRDefault="00A81533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 may not be awarded if working out and/or answers are not clear.</w:t>
            </w:r>
          </w:p>
          <w:p w:rsidR="00A81533" w:rsidRDefault="00A81533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 allocated are shown beside each question.</w:t>
            </w:r>
          </w:p>
          <w:p w:rsidR="00A81533" w:rsidRDefault="00A81533" w:rsidP="00A252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1533">
              <w:rPr>
                <w:rFonts w:asciiTheme="majorHAnsi" w:hAnsiTheme="majorHAnsi"/>
                <w:b/>
                <w:i/>
                <w:sz w:val="24"/>
                <w:szCs w:val="24"/>
              </w:rPr>
              <w:t>Calculators are allowed.</w:t>
            </w:r>
          </w:p>
        </w:tc>
      </w:tr>
    </w:tbl>
    <w:p w:rsidR="00A252B0" w:rsidRDefault="00A252B0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A252B0" w:rsidTr="00A824D7">
        <w:trPr>
          <w:cantSplit/>
          <w:trHeight w:val="227"/>
          <w:tblHeader/>
        </w:trPr>
        <w:tc>
          <w:tcPr>
            <w:tcW w:w="9215" w:type="dxa"/>
            <w:gridSpan w:val="2"/>
          </w:tcPr>
          <w:p w:rsidR="00A252B0" w:rsidRDefault="00A252B0" w:rsidP="00830AC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A63C22" w:rsidTr="005277D4">
        <w:trPr>
          <w:cantSplit/>
          <w:trHeight w:val="851"/>
        </w:trPr>
        <w:tc>
          <w:tcPr>
            <w:tcW w:w="952" w:type="dxa"/>
            <w:shd w:val="clear" w:color="auto" w:fill="5DFF5D"/>
          </w:tcPr>
          <w:p w:rsidR="00A63C22" w:rsidRPr="001B3341" w:rsidRDefault="00A63C22" w:rsidP="00A63C22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63C22" w:rsidRDefault="00A63C22" w:rsidP="00A63C22">
            <w:pPr>
              <w:ind w:left="-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Paula drew a stem and leaf plot from the scores on a health test she gave to 40 patients.</w:t>
            </w: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PlainTable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204"/>
              <w:gridCol w:w="496"/>
              <w:gridCol w:w="496"/>
              <w:gridCol w:w="496"/>
              <w:gridCol w:w="496"/>
              <w:gridCol w:w="497"/>
              <w:gridCol w:w="496"/>
              <w:gridCol w:w="496"/>
              <w:gridCol w:w="496"/>
              <w:gridCol w:w="497"/>
            </w:tblGrid>
            <w:tr w:rsidR="00A63C22" w:rsidTr="00A63C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A63C22" w:rsidTr="00A63C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single" w:sz="4" w:space="0" w:color="auto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A63C22" w:rsidRPr="00A63C22" w:rsidRDefault="00A63C22" w:rsidP="00A63C22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A63C22" w:rsidTr="00A63C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A63C22" w:rsidRPr="00A63C22" w:rsidRDefault="00A63C22" w:rsidP="00A63C22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A63C22" w:rsidTr="00A63C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A63C22" w:rsidRPr="00A63C22" w:rsidRDefault="00A63C22" w:rsidP="00A63C22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A63C22" w:rsidTr="00A63C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A63C22" w:rsidRPr="00A63C22" w:rsidRDefault="00A63C22" w:rsidP="00A63C22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A63C22" w:rsidTr="00A63C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A63C22" w:rsidRPr="00A63C22" w:rsidRDefault="00A63C22" w:rsidP="00A63C22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bCs w:val="0"/>
                      <w:caps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bCs w:val="0"/>
                      <w:caps w:val="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A63C22" w:rsidTr="00A63C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A63C22" w:rsidRPr="00A63C22" w:rsidRDefault="00A63C22" w:rsidP="00A63C22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bCs w:val="0"/>
                      <w:caps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bCs w:val="0"/>
                      <w:caps w:val="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A63C22" w:rsidRDefault="00A63C22" w:rsidP="00A63C22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63C22" w:rsidRPr="00A252B0" w:rsidRDefault="00A63C22" w:rsidP="00A63C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63C22" w:rsidTr="005277D4">
        <w:trPr>
          <w:cantSplit/>
          <w:trHeight w:val="851"/>
        </w:trPr>
        <w:tc>
          <w:tcPr>
            <w:tcW w:w="952" w:type="dxa"/>
            <w:shd w:val="clear" w:color="auto" w:fill="5DFF5D"/>
          </w:tcPr>
          <w:p w:rsidR="00A63C22" w:rsidRPr="001B3341" w:rsidRDefault="00A63C22" w:rsidP="00A63C22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Find the mode of the scores. </w:t>
            </w: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63C22" w:rsidRPr="00A252B0" w:rsidRDefault="00133685" w:rsidP="00A63C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63C22" w:rsidTr="005277D4">
        <w:trPr>
          <w:cantSplit/>
          <w:trHeight w:val="851"/>
        </w:trPr>
        <w:tc>
          <w:tcPr>
            <w:tcW w:w="952" w:type="dxa"/>
            <w:shd w:val="clear" w:color="auto" w:fill="5DFF5D"/>
          </w:tcPr>
          <w:p w:rsidR="00A63C22" w:rsidRPr="001B3341" w:rsidRDefault="00A63C22" w:rsidP="00A63C22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63C22" w:rsidRDefault="00133685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   What is the median</w:t>
            </w:r>
            <w:r w:rsidR="00A63C22">
              <w:rPr>
                <w:rFonts w:ascii="Times New Roman" w:hAnsi="Times New Roman"/>
                <w:sz w:val="24"/>
                <w:szCs w:val="24"/>
              </w:rPr>
              <w:t xml:space="preserve"> of the scores? </w:t>
            </w: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63C22" w:rsidRPr="00A252B0" w:rsidRDefault="00133685" w:rsidP="00A63C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63C22" w:rsidTr="005277D4">
        <w:trPr>
          <w:cantSplit/>
          <w:trHeight w:val="851"/>
        </w:trPr>
        <w:tc>
          <w:tcPr>
            <w:tcW w:w="952" w:type="dxa"/>
            <w:shd w:val="clear" w:color="auto" w:fill="5DFF5D"/>
          </w:tcPr>
          <w:p w:rsidR="00A63C22" w:rsidRPr="001B3341" w:rsidRDefault="00A63C22" w:rsidP="00A63C2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What is the mean of the scores? </w:t>
            </w: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A63C22" w:rsidRDefault="00A63C22" w:rsidP="00A63C22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63C22" w:rsidRPr="00A252B0" w:rsidRDefault="00133685" w:rsidP="00A63C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252B0" w:rsidTr="00A04FE3">
        <w:trPr>
          <w:cantSplit/>
          <w:trHeight w:val="851"/>
        </w:trPr>
        <w:tc>
          <w:tcPr>
            <w:tcW w:w="952" w:type="dxa"/>
            <w:shd w:val="clear" w:color="auto" w:fill="FFFF66"/>
          </w:tcPr>
          <w:p w:rsidR="00A252B0" w:rsidRPr="001B3341" w:rsidRDefault="00A252B0" w:rsidP="00D667E2">
            <w:pPr>
              <w:pStyle w:val="ListParagraph"/>
              <w:numPr>
                <w:ilvl w:val="0"/>
                <w:numId w:val="3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04FE3" w:rsidRDefault="00A04FE3" w:rsidP="00CD209A">
            <w:pPr>
              <w:pStyle w:val="LongerQuestions"/>
              <w:spacing w:after="120"/>
            </w:pPr>
            <w:r>
              <w:t xml:space="preserve">The frequency histogram represents </w:t>
            </w:r>
            <w:r w:rsidR="00E3798F">
              <w:t>the number of attempts people took to solve a puzzle.</w:t>
            </w:r>
            <w:r>
              <w:t xml:space="preserve"> </w:t>
            </w:r>
          </w:p>
          <w:p w:rsidR="00A252B0" w:rsidRDefault="00A04FE3" w:rsidP="00CD209A">
            <w:pPr>
              <w:pStyle w:val="LongerQuestions"/>
              <w:spacing w:after="120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854848" behindDoc="0" locked="0" layoutInCell="1" allowOverlap="1" wp14:anchorId="201249A1" wp14:editId="789F6A92">
                  <wp:simplePos x="0" y="0"/>
                  <wp:positionH relativeFrom="column">
                    <wp:posOffset>460654</wp:posOffset>
                  </wp:positionH>
                  <wp:positionV relativeFrom="paragraph">
                    <wp:posOffset>47904</wp:posOffset>
                  </wp:positionV>
                  <wp:extent cx="4572000" cy="2743200"/>
                  <wp:effectExtent l="0" t="0" r="0" b="0"/>
                  <wp:wrapNone/>
                  <wp:docPr id="121" name="Chart 1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04FE3" w:rsidRDefault="00A04FE3" w:rsidP="00CD209A">
            <w:pPr>
              <w:pStyle w:val="LongerQuestions"/>
              <w:spacing w:after="120"/>
            </w:pPr>
          </w:p>
          <w:p w:rsidR="00A04FE3" w:rsidRDefault="00A04FE3" w:rsidP="00CD209A">
            <w:pPr>
              <w:pStyle w:val="LongerQuestions"/>
              <w:spacing w:after="120"/>
            </w:pPr>
          </w:p>
          <w:p w:rsidR="00A04FE3" w:rsidRDefault="00A04FE3" w:rsidP="00CD209A">
            <w:pPr>
              <w:pStyle w:val="LongerQuestions"/>
              <w:spacing w:after="12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7176C07F" wp14:editId="73C3B3F5">
                      <wp:simplePos x="0" y="0"/>
                      <wp:positionH relativeFrom="column">
                        <wp:posOffset>50369</wp:posOffset>
                      </wp:positionH>
                      <wp:positionV relativeFrom="paragraph">
                        <wp:posOffset>50165</wp:posOffset>
                      </wp:positionV>
                      <wp:extent cx="2360930" cy="99314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99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4FE3" w:rsidRDefault="00A04FE3">
                                  <w:r>
                                    <w:t>Frequency (f)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76C0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95pt;margin-top:3.95pt;width:185.9pt;height:78.2pt;z-index:2518681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" stroked="f">
                      <v:textbox style="layout-flow:vertical;mso-layout-flow-alt:bottom-to-top;mso-fit-shape-to-text:t">
                        <w:txbxContent>
                          <w:p w:rsidR="00A04FE3" w:rsidRDefault="00A04FE3">
                            <w:r>
                              <w:t>Frequency (f)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04FE3" w:rsidRDefault="00A04FE3" w:rsidP="00CD209A">
            <w:pPr>
              <w:pStyle w:val="LongerQuestions"/>
              <w:spacing w:after="120"/>
            </w:pPr>
          </w:p>
          <w:p w:rsidR="00A04FE3" w:rsidRDefault="00A04FE3" w:rsidP="00CD209A">
            <w:pPr>
              <w:pStyle w:val="LongerQuestions"/>
              <w:spacing w:after="120"/>
            </w:pPr>
          </w:p>
          <w:p w:rsidR="00A04FE3" w:rsidRDefault="00A04FE3" w:rsidP="00CD209A">
            <w:pPr>
              <w:pStyle w:val="LongerQuestions"/>
              <w:spacing w:after="120"/>
            </w:pPr>
          </w:p>
          <w:p w:rsidR="00A04FE3" w:rsidRDefault="00A04FE3" w:rsidP="00CD209A">
            <w:pPr>
              <w:pStyle w:val="LongerQuestions"/>
              <w:spacing w:after="120"/>
            </w:pPr>
          </w:p>
          <w:p w:rsidR="00A04FE3" w:rsidRDefault="00A04FE3" w:rsidP="00CD209A">
            <w:pPr>
              <w:pStyle w:val="LongerQuestions"/>
              <w:spacing w:after="120"/>
            </w:pPr>
          </w:p>
          <w:p w:rsidR="00A04FE3" w:rsidRDefault="00A04FE3" w:rsidP="00CD209A">
            <w:pPr>
              <w:pStyle w:val="LongerQuestions"/>
              <w:spacing w:after="120"/>
            </w:pPr>
          </w:p>
          <w:p w:rsidR="00A04FE3" w:rsidRDefault="00A04FE3" w:rsidP="00CD209A">
            <w:pPr>
              <w:pStyle w:val="LongerQuestions"/>
              <w:spacing w:after="120"/>
            </w:pPr>
          </w:p>
          <w:p w:rsidR="00E3798F" w:rsidRDefault="00E3798F" w:rsidP="00CD209A">
            <w:pPr>
              <w:pStyle w:val="LongerQuestions"/>
              <w:spacing w:after="12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879424" behindDoc="0" locked="0" layoutInCell="1" allowOverlap="1" wp14:anchorId="5FC37F0A" wp14:editId="69ED9C77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163195</wp:posOffset>
                      </wp:positionV>
                      <wp:extent cx="2360930" cy="1404620"/>
                      <wp:effectExtent l="0" t="0" r="0" b="0"/>
                      <wp:wrapSquare wrapText="bothSides"/>
                      <wp:docPr id="1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798F" w:rsidRDefault="00E3798F">
                                  <w:r>
                                    <w:t>Number of Attempts (x)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FC37F0A" id="_x0000_s1027" type="#_x0000_t202" style="position:absolute;margin-left:110.9pt;margin-top:12.85pt;width:185.9pt;height:110.6pt;z-index:251879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ZhIwIAACU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" stroked="f">
                      <v:textbox style="mso-fit-shape-to-text:t">
                        <w:txbxContent>
                          <w:p w:rsidR="00E3798F" w:rsidRDefault="00E3798F">
                            <w:r>
                              <w:t>Number of Attempts (x)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3798F" w:rsidRDefault="00E3798F" w:rsidP="00CD209A">
            <w:pPr>
              <w:pStyle w:val="LongerQuestions"/>
              <w:spacing w:after="120"/>
            </w:pPr>
          </w:p>
        </w:tc>
        <w:tc>
          <w:tcPr>
            <w:tcW w:w="992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26BD8" w:rsidTr="005277D4">
        <w:trPr>
          <w:cantSplit/>
          <w:trHeight w:val="851"/>
        </w:trPr>
        <w:tc>
          <w:tcPr>
            <w:tcW w:w="952" w:type="dxa"/>
            <w:shd w:val="clear" w:color="auto" w:fill="FFFF66"/>
          </w:tcPr>
          <w:p w:rsidR="00B26BD8" w:rsidRPr="001B3341" w:rsidRDefault="00B26BD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Default="00B26BD8" w:rsidP="00CD209A">
            <w:pPr>
              <w:pStyle w:val="LongerQuestions"/>
              <w:spacing w:after="120"/>
            </w:pPr>
            <w:r>
              <w:t>(a)</w:t>
            </w:r>
            <w:r w:rsidR="00E3798F">
              <w:t xml:space="preserve">        What is the median number of attempts?</w:t>
            </w:r>
          </w:p>
          <w:p w:rsidR="00B26BD8" w:rsidRDefault="00B26BD8" w:rsidP="00CD209A">
            <w:pPr>
              <w:pStyle w:val="LongerQuestions"/>
            </w:pPr>
          </w:p>
          <w:p w:rsidR="00B26BD8" w:rsidRDefault="00B26BD8" w:rsidP="00CD209A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  <w:p w:rsidR="00B26BD8" w:rsidRDefault="00B26BD8" w:rsidP="00CD209A">
            <w:pPr>
              <w:pStyle w:val="LongerQuestions"/>
            </w:pPr>
          </w:p>
          <w:p w:rsidR="00B26BD8" w:rsidRDefault="00B26BD8" w:rsidP="00CD209A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E3798F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26BD8" w:rsidTr="005277D4">
        <w:trPr>
          <w:cantSplit/>
          <w:trHeight w:val="851"/>
        </w:trPr>
        <w:tc>
          <w:tcPr>
            <w:tcW w:w="952" w:type="dxa"/>
            <w:shd w:val="clear" w:color="auto" w:fill="FFFF66"/>
          </w:tcPr>
          <w:p w:rsidR="00B26BD8" w:rsidRPr="001B3341" w:rsidRDefault="00B26BD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Default="00B26BD8" w:rsidP="00CD209A">
            <w:pPr>
              <w:pStyle w:val="LongerQuestions"/>
              <w:spacing w:after="120"/>
            </w:pPr>
            <w:r>
              <w:t>(b)</w:t>
            </w:r>
            <w:r w:rsidR="00E3798F">
              <w:t xml:space="preserve">       What is the mean number of attempts?</w:t>
            </w:r>
          </w:p>
          <w:p w:rsidR="00B26BD8" w:rsidRDefault="00B26BD8" w:rsidP="00CD209A">
            <w:pPr>
              <w:pStyle w:val="LongerQuestions"/>
            </w:pPr>
          </w:p>
          <w:p w:rsidR="00B26BD8" w:rsidRDefault="00B26BD8" w:rsidP="00CD209A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  <w:p w:rsidR="00B26BD8" w:rsidRDefault="00B26BD8" w:rsidP="00CD209A">
            <w:pPr>
              <w:pStyle w:val="LongerQuestions"/>
            </w:pPr>
          </w:p>
          <w:p w:rsidR="00B26BD8" w:rsidRDefault="00B26BD8" w:rsidP="00CD209A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E3798F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26BD8" w:rsidTr="005277D4">
        <w:trPr>
          <w:cantSplit/>
          <w:trHeight w:val="851"/>
        </w:trPr>
        <w:tc>
          <w:tcPr>
            <w:tcW w:w="952" w:type="dxa"/>
            <w:shd w:val="clear" w:color="auto" w:fill="FFFF66"/>
          </w:tcPr>
          <w:p w:rsidR="00B26BD8" w:rsidRP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Default="00B26BD8" w:rsidP="00CD209A">
            <w:pPr>
              <w:pStyle w:val="LongerQuestions"/>
              <w:spacing w:after="120"/>
            </w:pPr>
            <w:r>
              <w:t>(c)</w:t>
            </w:r>
            <w:r w:rsidR="00E3798F">
              <w:t xml:space="preserve">      Describe the clusters and outliers in the data set.</w:t>
            </w:r>
          </w:p>
          <w:p w:rsidR="00B26BD8" w:rsidRDefault="00B26BD8" w:rsidP="00CD209A">
            <w:pPr>
              <w:pStyle w:val="LongerQuestions"/>
            </w:pPr>
          </w:p>
          <w:p w:rsidR="00B26BD8" w:rsidRDefault="00B26BD8" w:rsidP="00CD209A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  <w:p w:rsidR="00B26BD8" w:rsidRDefault="00B26BD8" w:rsidP="00CD209A">
            <w:pPr>
              <w:pStyle w:val="LongerQuestions"/>
            </w:pPr>
          </w:p>
          <w:p w:rsidR="00B26BD8" w:rsidRDefault="00B26BD8" w:rsidP="00CD209A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E3798F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885304" w:rsidRDefault="00885304" w:rsidP="009D24C3">
      <w:pPr>
        <w:rPr>
          <w:rFonts w:asciiTheme="majorHAnsi" w:hAnsiTheme="majorHAnsi"/>
          <w:sz w:val="24"/>
          <w:szCs w:val="24"/>
        </w:rPr>
      </w:pPr>
    </w:p>
    <w:p w:rsidR="00885304" w:rsidRDefault="00885304">
      <w:pPr>
        <w:rPr>
          <w:rFonts w:asciiTheme="majorHAnsi" w:hAnsiTheme="majorHAnsi"/>
          <w:sz w:val="24"/>
          <w:szCs w:val="24"/>
        </w:rPr>
        <w:sectPr w:rsidR="00885304" w:rsidSect="009D24C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885304" w:rsidRDefault="0088530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002"/>
        <w:gridCol w:w="5240"/>
        <w:gridCol w:w="2977"/>
      </w:tblGrid>
      <w:tr w:rsidR="00885304" w:rsidRPr="00325745" w:rsidTr="00157BE4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132142659"/>
            <w:placeholder>
              <w:docPart w:val="DBBDC794E4114249AC220A2AFFF1F944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990" w:type="dxa"/>
                <w:gridSpan w:val="2"/>
                <w:shd w:val="clear" w:color="auto" w:fill="B6DDE8" w:themeFill="accent5" w:themeFillTint="66"/>
                <w:vAlign w:val="center"/>
              </w:tcPr>
              <w:p w:rsidR="00885304" w:rsidRPr="00325745" w:rsidRDefault="00CB46A9" w:rsidP="00830ACA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8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-1511053743"/>
            <w:placeholder>
              <w:docPart w:val="DB1248735F924DC39E7434DF3454D2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240" w:type="dxa"/>
                <w:shd w:val="clear" w:color="auto" w:fill="B6DDE8" w:themeFill="accent5" w:themeFillTint="66"/>
              </w:tcPr>
              <w:p w:rsidR="00885304" w:rsidRPr="005C44C0" w:rsidRDefault="00CB46A9" w:rsidP="00830ACA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Analysis</w:t>
                </w:r>
              </w:p>
            </w:tc>
          </w:sdtContent>
        </w:sdt>
        <w:tc>
          <w:tcPr>
            <w:tcW w:w="2977" w:type="dxa"/>
            <w:shd w:val="clear" w:color="auto" w:fill="215868" w:themeFill="accent5" w:themeFillShade="80"/>
          </w:tcPr>
          <w:p w:rsidR="00885304" w:rsidRDefault="00885304" w:rsidP="00830AC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85304" w:rsidRPr="00325745" w:rsidRDefault="00885304" w:rsidP="00830AC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85304" w:rsidRPr="00325745" w:rsidTr="00157BE4">
        <w:trPr>
          <w:cantSplit/>
          <w:trHeight w:val="624"/>
        </w:trPr>
        <w:tc>
          <w:tcPr>
            <w:tcW w:w="10207" w:type="dxa"/>
            <w:gridSpan w:val="4"/>
            <w:shd w:val="clear" w:color="auto" w:fill="B6DDE8" w:themeFill="accent5" w:themeFillTint="66"/>
          </w:tcPr>
          <w:p w:rsidR="00885304" w:rsidRPr="00885304" w:rsidRDefault="00885304" w:rsidP="00885304">
            <w:pPr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885304">
              <w:rPr>
                <w:rFonts w:ascii="Times New Roman" w:hAnsi="Times New Roman"/>
                <w:sz w:val="40"/>
                <w:szCs w:val="40"/>
              </w:rPr>
              <w:t>ANSWERS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Default="0088530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No.</w:t>
            </w:r>
          </w:p>
        </w:tc>
        <w:tc>
          <w:tcPr>
            <w:tcW w:w="6242" w:type="dxa"/>
            <w:gridSpan w:val="2"/>
          </w:tcPr>
          <w:p w:rsidR="00885304" w:rsidRDefault="0088530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WORKING</w:t>
            </w:r>
          </w:p>
        </w:tc>
        <w:tc>
          <w:tcPr>
            <w:tcW w:w="2977" w:type="dxa"/>
          </w:tcPr>
          <w:p w:rsidR="00885304" w:rsidRDefault="0088530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ANSWER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717F6B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Median is the</w:t>
            </w:r>
            <w:r w:rsidR="00CB46A9"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 w:rsidR="001B7EEB">
              <w:rPr>
                <w:rFonts w:asciiTheme="majorHAnsi" w:hAnsiTheme="majorHAnsi"/>
                <w:sz w:val="24"/>
                <w:szCs w:val="24"/>
              </w:rPr>
              <w:t>5</w:t>
            </w:r>
            <w:r w:rsidR="00CB46A9" w:rsidRPr="00CB46A9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CB46A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B7EEB">
              <w:rPr>
                <w:rFonts w:asciiTheme="majorHAnsi" w:hAnsiTheme="majorHAnsi"/>
                <w:sz w:val="24"/>
                <w:szCs w:val="24"/>
              </w:rPr>
              <w:t xml:space="preserve">of 9 </w:t>
            </w:r>
            <w:r w:rsidR="00CB46A9">
              <w:rPr>
                <w:rFonts w:asciiTheme="majorHAnsi" w:hAnsiTheme="majorHAnsi"/>
                <w:sz w:val="24"/>
                <w:szCs w:val="24"/>
              </w:rPr>
              <w:t>scores which</w:t>
            </w:r>
            <w:r w:rsidR="001B7EE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 w:rsidR="00CB46A9">
              <w:rPr>
                <w:rFonts w:asciiTheme="majorHAnsi" w:hAnsiTheme="majorHAnsi"/>
                <w:sz w:val="24"/>
                <w:szCs w:val="24"/>
              </w:rPr>
              <w:t>22.</w:t>
            </w:r>
          </w:p>
          <w:p w:rsidR="00CB46A9" w:rsidRDefault="00CB46A9" w:rsidP="001B7EE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7" w:type="dxa"/>
          </w:tcPr>
          <w:p w:rsidR="00885304" w:rsidRDefault="001B7EEB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1B7EEB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51AC4"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CB46A9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37 occurs three times, so is the mode.</w:t>
            </w:r>
          </w:p>
        </w:tc>
        <w:tc>
          <w:tcPr>
            <w:tcW w:w="2977" w:type="dxa"/>
          </w:tcPr>
          <w:p w:rsidR="00885304" w:rsidRDefault="00CB46A9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Pr="00CB46A9" w:rsidRDefault="00CB46A9" w:rsidP="009D24C3">
            <w:pPr>
              <w:rPr>
                <w:rFonts w:asciiTheme="majorHAnsi" w:hAnsiTheme="majorHAnsi"/>
                <w:position w:val="-10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B46A9">
              <w:rPr>
                <w:rFonts w:asciiTheme="majorHAnsi" w:hAnsiTheme="majorHAnsi"/>
                <w:color w:val="FF0000"/>
                <w:position w:val="-102"/>
                <w:sz w:val="24"/>
                <w:szCs w:val="24"/>
              </w:rPr>
              <w:object w:dxaOrig="5808" w:dyaOrig="1350">
                <v:shape id="_x0000_i1027" type="#_x0000_t75" style="width:290.1pt;height:68.25pt" o:ole="">
                  <v:imagedata r:id="rId18" o:title=""/>
                </v:shape>
                <o:OLEObject Type="Embed" ProgID="FXEquation.Equation" ShapeID="_x0000_i1027" DrawAspect="Content" ObjectID="_1514612034" r:id="rId19"/>
              </w:object>
            </w:r>
            <w:r w:rsidRPr="00CB46A9">
              <w:rPr>
                <w:rFonts w:asciiTheme="majorHAnsi" w:hAnsiTheme="majorHAnsi"/>
                <w:position w:val="-102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885304" w:rsidRDefault="00CB46A9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F51AC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Range = 89 – 26 = 63</w:t>
            </w:r>
          </w:p>
        </w:tc>
        <w:tc>
          <w:tcPr>
            <w:tcW w:w="2977" w:type="dxa"/>
          </w:tcPr>
          <w:p w:rsidR="00885304" w:rsidRDefault="00F51AC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F51AC4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E83055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It is a sample as only some of the flock are weighed, and it is done by measuring, not observing or surveying.</w:t>
            </w:r>
          </w:p>
        </w:tc>
        <w:tc>
          <w:tcPr>
            <w:tcW w:w="2977" w:type="dxa"/>
          </w:tcPr>
          <w:p w:rsidR="00885304" w:rsidRDefault="00E83055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E83055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67485D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67485D" w:rsidRPr="00B9780A" w:rsidRDefault="0067485D" w:rsidP="0067485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67485D" w:rsidRDefault="0067485D" w:rsidP="0067485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Arranged in order scores are  1, 3, 4, 6, 7, 8, 12, 13</w:t>
            </w:r>
          </w:p>
          <w:p w:rsidR="0067485D" w:rsidRDefault="0067485D" w:rsidP="0067485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Median is average of 4</w:t>
            </w:r>
            <w:r w:rsidRPr="00790516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5</w:t>
            </w:r>
            <w:r w:rsidRPr="00790516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scores ie of 6 and 7</w:t>
            </w:r>
          </w:p>
          <w:p w:rsidR="0067485D" w:rsidRDefault="0067485D" w:rsidP="0067485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Median = 6.5</w:t>
            </w:r>
          </w:p>
        </w:tc>
        <w:tc>
          <w:tcPr>
            <w:tcW w:w="2977" w:type="dxa"/>
          </w:tcPr>
          <w:p w:rsidR="0067485D" w:rsidRDefault="00E83055" w:rsidP="00E8305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E83055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7485D">
              <w:rPr>
                <w:rFonts w:asciiTheme="majorHAnsi" w:hAnsiTheme="majorHAnsi"/>
                <w:sz w:val="24"/>
                <w:szCs w:val="24"/>
              </w:rPr>
              <w:t>Answer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Pr="00AC195C" w:rsidRDefault="00AC195C" w:rsidP="009D24C3">
            <w:pPr>
              <w:rPr>
                <w:rFonts w:asciiTheme="majorHAnsi" w:hAnsiTheme="majorHAnsi"/>
                <w:position w:val="-9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C195C">
              <w:rPr>
                <w:rFonts w:asciiTheme="majorHAnsi" w:hAnsiTheme="majorHAnsi"/>
                <w:color w:val="FF0000"/>
                <w:position w:val="-96"/>
                <w:sz w:val="24"/>
                <w:szCs w:val="24"/>
              </w:rPr>
              <w:object w:dxaOrig="5532" w:dyaOrig="1290">
                <v:shape id="_x0000_i1028" type="#_x0000_t75" style="width:276.9pt;height:65.25pt" o:ole="">
                  <v:imagedata r:id="rId20" o:title=""/>
                </v:shape>
                <o:OLEObject Type="Embed" ProgID="FXEquation.Equation" ShapeID="_x0000_i1028" DrawAspect="Content" ObjectID="_1514612035" r:id="rId21"/>
              </w:object>
            </w:r>
            <w:r w:rsidRPr="00AC195C">
              <w:rPr>
                <w:rFonts w:asciiTheme="majorHAnsi" w:hAnsiTheme="majorHAnsi"/>
                <w:position w:val="-96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885304" w:rsidRDefault="00AC195C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6.2</w:t>
            </w:r>
          </w:p>
        </w:tc>
      </w:tr>
      <w:tr w:rsidR="00DF3F7F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DF3F7F" w:rsidRPr="00B9780A" w:rsidRDefault="00DF3F7F" w:rsidP="00DF3F7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DF3F7F" w:rsidRDefault="00DF3F7F" w:rsidP="00DF3F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 is separated from the bulk if the scores, so is the outlier.</w:t>
            </w:r>
          </w:p>
        </w:tc>
        <w:tc>
          <w:tcPr>
            <w:tcW w:w="2977" w:type="dxa"/>
          </w:tcPr>
          <w:p w:rsidR="00DF3F7F" w:rsidRDefault="00DF3F7F" w:rsidP="00DF3F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DF3F7F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F3F7F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are two modes, 22 and 25.</w:t>
            </w:r>
          </w:p>
        </w:tc>
        <w:tc>
          <w:tcPr>
            <w:tcW w:w="2977" w:type="dxa"/>
          </w:tcPr>
          <w:p w:rsidR="00885304" w:rsidRDefault="00DF3F7F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DF3F7F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Pr="00233A2F" w:rsidRDefault="000E1FF4" w:rsidP="009D24C3">
            <w:pPr>
              <w:rPr>
                <w:rFonts w:asciiTheme="majorHAnsi" w:hAnsiTheme="majorHAnsi"/>
                <w:position w:val="-34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33A2F" w:rsidRPr="00233A2F">
              <w:rPr>
                <w:rFonts w:asciiTheme="majorHAnsi" w:hAnsiTheme="majorHAnsi"/>
                <w:color w:val="FF0000"/>
                <w:position w:val="-34"/>
                <w:sz w:val="24"/>
                <w:szCs w:val="24"/>
              </w:rPr>
              <w:object w:dxaOrig="3582" w:dyaOrig="518">
                <v:shape id="_x0000_i1029" type="#_x0000_t75" style="width:180pt;height:26.25pt" o:ole="">
                  <v:imagedata r:id="rId22" o:title=""/>
                </v:shape>
                <o:OLEObject Type="Embed" ProgID="FXEquation.Equation" ShapeID="_x0000_i1029" DrawAspect="Content" ObjectID="_1514612036" r:id="rId23"/>
              </w:object>
            </w:r>
            <w:r w:rsidRPr="00233A2F">
              <w:rPr>
                <w:rFonts w:asciiTheme="majorHAnsi" w:hAnsiTheme="majorHAnsi"/>
                <w:position w:val="-34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885304" w:rsidRDefault="000E1FF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0E1FF4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157BE4" w:rsidRDefault="00157BE4" w:rsidP="00861C85">
            <w:pPr>
              <w:pStyle w:val="QuestionStyle"/>
            </w:pPr>
            <w:r>
              <w:t>Arrange in order:</w:t>
            </w:r>
          </w:p>
          <w:p w:rsidR="00157BE4" w:rsidRDefault="00157BE4" w:rsidP="00861C85">
            <w:pPr>
              <w:pStyle w:val="QuestionStyle"/>
            </w:pPr>
            <w:r>
              <w:t xml:space="preserve">        Mike    </w:t>
            </w:r>
            <w:r w:rsidRPr="00157BE4">
              <w:t>600, 650, 680</w:t>
            </w:r>
            <w:r>
              <w:t xml:space="preserve">, 850, </w:t>
            </w:r>
            <w:r w:rsidRPr="00157BE4">
              <w:t>880, 900, 1 400</w:t>
            </w:r>
            <w:r>
              <w:t>.</w:t>
            </w:r>
          </w:p>
          <w:p w:rsidR="00157BE4" w:rsidRDefault="00157BE4" w:rsidP="00861C85">
            <w:pPr>
              <w:pStyle w:val="QuestionStyle"/>
            </w:pPr>
            <w:r>
              <w:t>Median = 850.</w:t>
            </w:r>
          </w:p>
          <w:p w:rsidR="00157BE4" w:rsidRDefault="00157BE4" w:rsidP="00861C85">
            <w:pPr>
              <w:pStyle w:val="QuestionStyle"/>
            </w:pPr>
            <w:r>
              <w:t xml:space="preserve"> Range = 1400 – 600 = 800</w:t>
            </w:r>
          </w:p>
          <w:p w:rsidR="00157BE4" w:rsidRDefault="00157BE4" w:rsidP="00861C85">
            <w:pPr>
              <w:pStyle w:val="QuestionStyle"/>
            </w:pPr>
            <w:r>
              <w:t xml:space="preserve">        Mal      </w:t>
            </w:r>
            <w:r w:rsidRPr="00157BE4">
              <w:t>340, 390, 400,</w:t>
            </w:r>
            <w:r>
              <w:t xml:space="preserve"> 400, 600, </w:t>
            </w:r>
            <w:r w:rsidRPr="00157BE4">
              <w:t>800, 1 200, 1 800</w:t>
            </w:r>
            <w:r>
              <w:t xml:space="preserve"> </w:t>
            </w:r>
          </w:p>
          <w:p w:rsidR="00157BE4" w:rsidRDefault="00157BE4" w:rsidP="00861C85">
            <w:pPr>
              <w:pStyle w:val="QuestionStyle"/>
            </w:pPr>
            <w:r>
              <w:t xml:space="preserve">Median =  </w:t>
            </w:r>
            <w:r w:rsidRPr="00157BE4">
              <w:object w:dxaOrig="2616" w:dyaOrig="510">
                <v:shape id="_x0000_i1030" type="#_x0000_t75" style="width:130.55pt;height:25.5pt" o:ole="">
                  <v:imagedata r:id="rId24" o:title=""/>
                </v:shape>
                <o:OLEObject Type="Embed" ProgID="FXEquation.Equation" ShapeID="_x0000_i1030" DrawAspect="Content" ObjectID="_1514612037" r:id="rId25"/>
              </w:object>
            </w:r>
          </w:p>
          <w:p w:rsidR="00157BE4" w:rsidRDefault="00157BE4" w:rsidP="00861C85">
            <w:pPr>
              <w:pStyle w:val="QuestionStyle"/>
            </w:pPr>
            <w:r>
              <w:t>Range = 1800 – 340 = 1460</w:t>
            </w:r>
          </w:p>
          <w:p w:rsidR="00885304" w:rsidRDefault="00157BE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Mike has </w:t>
            </w:r>
            <w:r w:rsidRPr="00157BE4">
              <w:rPr>
                <w:rFonts w:asciiTheme="majorHAnsi" w:hAnsiTheme="majorHAnsi"/>
                <w:sz w:val="24"/>
                <w:szCs w:val="24"/>
              </w:rPr>
              <w:t>a greater median, and Mal has a greater range.</w:t>
            </w:r>
          </w:p>
        </w:tc>
        <w:tc>
          <w:tcPr>
            <w:tcW w:w="2977" w:type="dxa"/>
          </w:tcPr>
          <w:p w:rsidR="00885304" w:rsidRDefault="00157BE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57BE4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861C85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Mean = 140 </w:t>
            </w:r>
            <w:r>
              <w:rPr>
                <w:rFonts w:ascii="Cambria" w:hAnsi="Cambria"/>
                <w:sz w:val="24"/>
                <w:szCs w:val="24"/>
              </w:rPr>
              <w:t>÷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20 = 7</w:t>
            </w:r>
          </w:p>
        </w:tc>
        <w:tc>
          <w:tcPr>
            <w:tcW w:w="2977" w:type="dxa"/>
          </w:tcPr>
          <w:p w:rsidR="00885304" w:rsidRDefault="00861C85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</w:tr>
      <w:tr w:rsidR="00885304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861C85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Median is the 10</w:t>
            </w:r>
            <w:r w:rsidRPr="00861C85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11</w:t>
            </w:r>
            <w:r w:rsidRPr="00861C85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scores which are both 7’s.</w:t>
            </w:r>
          </w:p>
        </w:tc>
        <w:tc>
          <w:tcPr>
            <w:tcW w:w="2977" w:type="dxa"/>
          </w:tcPr>
          <w:p w:rsidR="00885304" w:rsidRDefault="00861C85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</w:tr>
      <w:tr w:rsidR="00B3028A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B3028A" w:rsidRPr="00B9780A" w:rsidRDefault="00B3028A" w:rsidP="00B3028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B3028A" w:rsidRDefault="00B3028A" w:rsidP="00B302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object w:dxaOrig="4722" w:dyaOrig="1058" w14:anchorId="3FA00B6A">
                <v:shape id="_x0000_i1031" type="#_x0000_t75" style="width:236.35pt;height:53.25pt" o:ole="">
                  <v:imagedata r:id="rId26" o:title=""/>
                </v:shape>
                <o:OLEObject Type="Embed" ProgID="FXEquation.Equation" ShapeID="_x0000_i1031" DrawAspect="Content" ObjectID="_1514612038" r:id="rId27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B3028A" w:rsidRDefault="00B3028A" w:rsidP="00B302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1435</w:t>
            </w:r>
          </w:p>
        </w:tc>
      </w:tr>
      <w:tr w:rsidR="00B3028A" w:rsidTr="00157B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B3028A" w:rsidRPr="00B9780A" w:rsidRDefault="00B3028A" w:rsidP="00B3028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0250A7" w:rsidRDefault="00CE782E" w:rsidP="000250A7">
            <w:pPr>
              <w:pStyle w:val="QuestionStyle"/>
            </w:pPr>
            <w:r>
              <w:t>In order the samples are:</w:t>
            </w:r>
          </w:p>
          <w:p w:rsidR="000250A7" w:rsidRDefault="000250A7" w:rsidP="000250A7">
            <w:pPr>
              <w:pStyle w:val="QuestionStyle"/>
              <w:ind w:left="642"/>
            </w:pPr>
            <w:r>
              <w:t xml:space="preserve">Keisha : </w:t>
            </w:r>
            <w:r w:rsidRPr="00CE782E">
              <w:rPr>
                <w:highlight w:val="green"/>
              </w:rPr>
              <w:t>120, 135, 138, 139</w:t>
            </w:r>
            <w:r>
              <w:t xml:space="preserve">, 140, </w:t>
            </w:r>
            <w:r w:rsidRPr="00CE782E">
              <w:rPr>
                <w:highlight w:val="green"/>
              </w:rPr>
              <w:t>145, 146, 150, 180</w:t>
            </w:r>
            <w:r>
              <w:t xml:space="preserve"> </w:t>
            </w:r>
          </w:p>
          <w:p w:rsidR="000250A7" w:rsidRDefault="00CE782E" w:rsidP="00CE782E">
            <w:pPr>
              <w:pStyle w:val="QuestionStyle"/>
            </w:pPr>
            <w:r>
              <w:t xml:space="preserve">         </w:t>
            </w:r>
            <w:r w:rsidR="000250A7">
              <w:t xml:space="preserve">Freddie : </w:t>
            </w:r>
            <w:r w:rsidR="000250A7" w:rsidRPr="00CE782E">
              <w:rPr>
                <w:highlight w:val="green"/>
              </w:rPr>
              <w:t>110, 125, 133, 141</w:t>
            </w:r>
            <w:r w:rsidR="000250A7">
              <w:t xml:space="preserve">, 146, </w:t>
            </w:r>
            <w:r w:rsidR="000250A7" w:rsidRPr="00CE782E">
              <w:rPr>
                <w:highlight w:val="green"/>
              </w:rPr>
              <w:t>148, 149, 152, 155</w:t>
            </w:r>
          </w:p>
          <w:p w:rsidR="00B3028A" w:rsidRDefault="00CE782E" w:rsidP="00B302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Freddie’s sample median is higher than the population, and Keisha’s is the same as the population. </w:t>
            </w:r>
          </w:p>
        </w:tc>
        <w:tc>
          <w:tcPr>
            <w:tcW w:w="2977" w:type="dxa"/>
          </w:tcPr>
          <w:p w:rsidR="00B3028A" w:rsidRDefault="00CE782E" w:rsidP="00B302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CE782E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</w:tbl>
    <w:p w:rsidR="00B9780A" w:rsidRDefault="00B9780A" w:rsidP="009D24C3">
      <w:pPr>
        <w:rPr>
          <w:rFonts w:asciiTheme="majorHAnsi" w:hAnsiTheme="majorHAnsi"/>
          <w:sz w:val="24"/>
          <w:szCs w:val="24"/>
        </w:rPr>
        <w:sectPr w:rsidR="00B9780A" w:rsidSect="009D24C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31"/>
        <w:gridCol w:w="5243"/>
        <w:gridCol w:w="568"/>
        <w:gridCol w:w="2977"/>
      </w:tblGrid>
      <w:tr w:rsidR="00B9780A" w:rsidRPr="00325745" w:rsidTr="00830ACA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-418944250"/>
            <w:placeholder>
              <w:docPart w:val="CF16721D476A4FF8964E5D5B61A7A82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419" w:type="dxa"/>
                <w:gridSpan w:val="2"/>
                <w:shd w:val="clear" w:color="auto" w:fill="B6DDE8" w:themeFill="accent5" w:themeFillTint="66"/>
                <w:vAlign w:val="center"/>
              </w:tcPr>
              <w:p w:rsidR="00B9780A" w:rsidRPr="00325745" w:rsidRDefault="00CB46A9" w:rsidP="00830ACA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8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713930614"/>
            <w:placeholder>
              <w:docPart w:val="F6A2921E920C4C728F75D9454B1871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243" w:type="dxa"/>
                <w:tcBorders>
                  <w:right w:val="single" w:sz="4" w:space="0" w:color="auto"/>
                </w:tcBorders>
                <w:shd w:val="clear" w:color="auto" w:fill="B6DDE8" w:themeFill="accent5" w:themeFillTint="66"/>
              </w:tcPr>
              <w:p w:rsidR="00B9780A" w:rsidRPr="005C44C0" w:rsidRDefault="00CB46A9" w:rsidP="00830ACA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Analysis</w:t>
                </w:r>
              </w:p>
            </w:tc>
          </w:sdtContent>
        </w:sdt>
        <w:tc>
          <w:tcPr>
            <w:tcW w:w="3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B9780A" w:rsidRDefault="00B9780A" w:rsidP="00830AC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B9780A" w:rsidRDefault="00B9780A" w:rsidP="00830AC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B9780A" w:rsidRPr="00325745" w:rsidRDefault="00B9780A" w:rsidP="00830AC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B9780A" w:rsidRPr="00325745" w:rsidTr="00830ACA">
        <w:trPr>
          <w:cantSplit/>
          <w:trHeight w:val="851"/>
        </w:trPr>
        <w:tc>
          <w:tcPr>
            <w:tcW w:w="10207" w:type="dxa"/>
            <w:gridSpan w:val="5"/>
            <w:shd w:val="clear" w:color="auto" w:fill="B6DDE8" w:themeFill="accent5" w:themeFillTint="66"/>
          </w:tcPr>
          <w:p w:rsidR="00B9780A" w:rsidRPr="00325745" w:rsidRDefault="00B9780A" w:rsidP="00B9780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885304">
              <w:rPr>
                <w:rFonts w:ascii="Times New Roman" w:hAnsi="Times New Roman"/>
                <w:sz w:val="40"/>
                <w:szCs w:val="40"/>
              </w:rPr>
              <w:t>ANSWERS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Default="00B9780A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No.</w:t>
            </w:r>
          </w:p>
        </w:tc>
        <w:tc>
          <w:tcPr>
            <w:tcW w:w="6242" w:type="dxa"/>
            <w:gridSpan w:val="3"/>
          </w:tcPr>
          <w:p w:rsidR="00B9780A" w:rsidRDefault="00B9780A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WORKING</w:t>
            </w:r>
          </w:p>
        </w:tc>
        <w:tc>
          <w:tcPr>
            <w:tcW w:w="2977" w:type="dxa"/>
          </w:tcPr>
          <w:p w:rsidR="00B9780A" w:rsidRDefault="00B9780A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ANSWER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F765F2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Form with questions is a survey and 12 out of 30 is a sample.</w:t>
            </w:r>
          </w:p>
        </w:tc>
        <w:tc>
          <w:tcPr>
            <w:tcW w:w="2977" w:type="dxa"/>
          </w:tcPr>
          <w:p w:rsidR="00B9780A" w:rsidRDefault="00F765F2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F765F2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F765F2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Mode tells which occurs most often</w:t>
            </w:r>
          </w:p>
        </w:tc>
        <w:tc>
          <w:tcPr>
            <w:tcW w:w="2977" w:type="dxa"/>
          </w:tcPr>
          <w:p w:rsidR="00B9780A" w:rsidRDefault="00F765F2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D7737A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F765F2" w:rsidP="00830ACA">
            <w:r>
              <w:t>1,  2,  2,  3,  4,  8,  4,  3,  4,  5,  1,  1,  2,  2,  1,  4,  1,  4,  3,  5,  4,  6</w:t>
            </w:r>
          </w:p>
          <w:p w:rsidR="00F765F2" w:rsidRDefault="00F765F2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Tallying the scores, 1 occurs 5 times, 2 occurs 4 times, 3 occurs 3 times, 4 occurs 6 times, the rest occur 2 or less times.  </w:t>
            </w:r>
          </w:p>
          <w:p w:rsidR="00F765F2" w:rsidRDefault="00F765F2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Mode is 4.   </w:t>
            </w:r>
          </w:p>
        </w:tc>
        <w:tc>
          <w:tcPr>
            <w:tcW w:w="2977" w:type="dxa"/>
          </w:tcPr>
          <w:p w:rsidR="00B9780A" w:rsidRDefault="00F765F2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F765F2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Answer.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Pr="00F765F2" w:rsidRDefault="00F765F2" w:rsidP="00830ACA">
            <w:pPr>
              <w:rPr>
                <w:rFonts w:asciiTheme="majorHAnsi" w:hAnsiTheme="majorHAnsi"/>
                <w:position w:val="-1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765F2">
              <w:rPr>
                <w:rFonts w:asciiTheme="majorHAnsi" w:hAnsiTheme="majorHAnsi"/>
                <w:color w:val="FF0000"/>
                <w:position w:val="-18"/>
                <w:sz w:val="24"/>
                <w:szCs w:val="24"/>
              </w:rPr>
              <w:object w:dxaOrig="5514" w:dyaOrig="510">
                <v:shape id="_x0000_i1032" type="#_x0000_t75" style="width:276pt;height:25.5pt" o:ole="">
                  <v:imagedata r:id="rId28" o:title=""/>
                </v:shape>
                <o:OLEObject Type="Embed" ProgID="FXEquation.Equation" ShapeID="_x0000_i1032" DrawAspect="Content" ObjectID="_1514612039" r:id="rId29"/>
              </w:object>
            </w:r>
            <w:r w:rsidRPr="00F765F2">
              <w:rPr>
                <w:rFonts w:asciiTheme="majorHAnsi" w:hAnsiTheme="majorHAnsi"/>
                <w:position w:val="-18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B9780A" w:rsidRDefault="00F765F2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34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DF700E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Range = 55 – 43 = 12</w:t>
            </w:r>
          </w:p>
        </w:tc>
        <w:tc>
          <w:tcPr>
            <w:tcW w:w="2977" w:type="dxa"/>
          </w:tcPr>
          <w:p w:rsidR="00B9780A" w:rsidRDefault="00DF700E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12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790516" w:rsidRPr="0067485D" w:rsidRDefault="0067485D" w:rsidP="00830ACA">
            <w:pPr>
              <w:rPr>
                <w:rFonts w:asciiTheme="majorHAnsi" w:hAnsiTheme="majorHAnsi"/>
                <w:position w:val="-9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485D">
              <w:rPr>
                <w:rFonts w:asciiTheme="majorHAnsi" w:hAnsiTheme="majorHAnsi"/>
                <w:color w:val="FF0000"/>
                <w:position w:val="-96"/>
                <w:sz w:val="24"/>
                <w:szCs w:val="24"/>
              </w:rPr>
              <w:object w:dxaOrig="1644" w:dyaOrig="1290">
                <v:shape id="_x0000_i1033" type="#_x0000_t75" style="width:82.55pt;height:65.25pt" o:ole="">
                  <v:imagedata r:id="rId30" o:title=""/>
                </v:shape>
                <o:OLEObject Type="Embed" ProgID="FXEquation.Equation" ShapeID="_x0000_i1033" DrawAspect="Content" ObjectID="_1514612040" r:id="rId31"/>
              </w:object>
            </w:r>
            <w:r w:rsidRPr="0067485D">
              <w:rPr>
                <w:rFonts w:asciiTheme="majorHAnsi" w:hAnsiTheme="majorHAnsi"/>
                <w:position w:val="-96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B9780A" w:rsidRDefault="0067485D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67485D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3326E4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Since both 39 and 45 occur more than the other amounts, they are both the mode.</w:t>
            </w:r>
          </w:p>
        </w:tc>
        <w:tc>
          <w:tcPr>
            <w:tcW w:w="2977" w:type="dxa"/>
          </w:tcPr>
          <w:p w:rsidR="00B9780A" w:rsidRDefault="003326E4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D7737A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830ACA" w:rsidP="00830ACA">
            <w:r>
              <w:rPr>
                <w:rFonts w:asciiTheme="majorHAnsi" w:hAnsiTheme="majorHAnsi"/>
                <w:sz w:val="24"/>
                <w:szCs w:val="24"/>
              </w:rPr>
              <w:t xml:space="preserve">In order </w:t>
            </w:r>
            <w:r>
              <w:t xml:space="preserve">4.0, 4.0, 4.5, 5.5, 5.5, </w:t>
            </w:r>
            <w:r w:rsidR="0026775A">
              <w:rPr>
                <w:highlight w:val="green"/>
              </w:rPr>
              <w:t>6.6</w:t>
            </w:r>
            <w:r w:rsidR="003E7BFE" w:rsidRPr="0026775A">
              <w:rPr>
                <w:highlight w:val="green"/>
              </w:rPr>
              <w:t>, 7.0</w:t>
            </w:r>
            <w:r w:rsidR="003E7BFE">
              <w:t xml:space="preserve">, 7.5, </w:t>
            </w:r>
            <w:r w:rsidR="0026775A">
              <w:t>8.0, 8.5, 9.5, 12.4</w:t>
            </w:r>
          </w:p>
          <w:p w:rsidR="0026775A" w:rsidRDefault="0026775A" w:rsidP="00830ACA">
            <w:pPr>
              <w:rPr>
                <w:rFonts w:asciiTheme="majorHAnsi" w:hAnsiTheme="majorHAnsi"/>
                <w:sz w:val="24"/>
                <w:szCs w:val="24"/>
              </w:rPr>
            </w:pPr>
            <w:r w:rsidRPr="0026775A">
              <w:rPr>
                <w:rFonts w:ascii="Times New Roman" w:hAnsi="Times New Roman"/>
              </w:rPr>
              <w:t>Median =</w:t>
            </w:r>
            <w:r>
              <w:t xml:space="preserve">  </w:t>
            </w:r>
            <w:r w:rsidRPr="0026775A">
              <w:rPr>
                <w:color w:val="FF0000"/>
                <w:position w:val="-18"/>
              </w:rPr>
              <w:object w:dxaOrig="2376" w:dyaOrig="510">
                <v:shape id="_x0000_i1034" type="#_x0000_t75" style="width:118.45pt;height:25.5pt" o:ole="">
                  <v:imagedata r:id="rId32" o:title=""/>
                </v:shape>
                <o:OLEObject Type="Embed" ProgID="FXEquation.Equation" ShapeID="_x0000_i1034" DrawAspect="Content" ObjectID="_1514612041" r:id="rId33"/>
              </w:object>
            </w:r>
            <w:r>
              <w:t xml:space="preserve"> </w:t>
            </w:r>
          </w:p>
        </w:tc>
        <w:tc>
          <w:tcPr>
            <w:tcW w:w="2977" w:type="dxa"/>
          </w:tcPr>
          <w:p w:rsidR="00B9780A" w:rsidRDefault="0067485D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67485D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2F4A3F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18 scores, median is the 9</w:t>
            </w:r>
            <w:r w:rsidR="006A6919" w:rsidRPr="006A6919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10</w:t>
            </w:r>
            <w:r w:rsidR="006A6919" w:rsidRPr="006A6919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>, which are 24 and 25</w:t>
            </w:r>
            <w:r w:rsidR="006A6919">
              <w:rPr>
                <w:rFonts w:asciiTheme="majorHAnsi" w:hAnsiTheme="majorHAnsi"/>
                <w:sz w:val="24"/>
                <w:szCs w:val="24"/>
              </w:rPr>
              <w:t xml:space="preserve">, so median =  </w:t>
            </w:r>
            <w:r w:rsidRPr="002F4A3F">
              <w:rPr>
                <w:rFonts w:asciiTheme="majorHAnsi" w:hAnsiTheme="majorHAnsi"/>
                <w:color w:val="FF0000"/>
                <w:position w:val="-18"/>
                <w:sz w:val="24"/>
                <w:szCs w:val="24"/>
              </w:rPr>
              <w:object w:dxaOrig="1512" w:dyaOrig="510">
                <v:shape id="_x0000_i1035" type="#_x0000_t75" style="width:75.75pt;height:26.25pt" o:ole="">
                  <v:imagedata r:id="rId34" o:title=""/>
                </v:shape>
                <o:OLEObject Type="Embed" ProgID="FXEquation.Equation" ShapeID="_x0000_i1035" DrawAspect="Content" ObjectID="_1514612042" r:id="rId35"/>
              </w:object>
            </w:r>
            <w:r w:rsidR="006A691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B9780A" w:rsidRDefault="006A6919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6A6919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267035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mode is 21 which occurs 3 times.</w:t>
            </w:r>
          </w:p>
        </w:tc>
        <w:tc>
          <w:tcPr>
            <w:tcW w:w="2977" w:type="dxa"/>
          </w:tcPr>
          <w:p w:rsidR="00B9780A" w:rsidRDefault="00267035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6A6919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 is the outlier</w:t>
            </w:r>
          </w:p>
        </w:tc>
        <w:tc>
          <w:tcPr>
            <w:tcW w:w="2977" w:type="dxa"/>
          </w:tcPr>
          <w:p w:rsidR="00B9780A" w:rsidRDefault="006A6919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6A6919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CB46A9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Range is a measure of spread.</w:t>
            </w:r>
          </w:p>
        </w:tc>
        <w:tc>
          <w:tcPr>
            <w:tcW w:w="2977" w:type="dxa"/>
          </w:tcPr>
          <w:p w:rsidR="00B9780A" w:rsidRDefault="00CB46A9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CB46A9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Pr="00CB46A9" w:rsidRDefault="00CB46A9" w:rsidP="00830ACA">
            <w:pPr>
              <w:rPr>
                <w:rFonts w:asciiTheme="majorHAnsi" w:hAnsiTheme="majorHAnsi"/>
                <w:position w:val="-124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B46A9">
              <w:rPr>
                <w:rFonts w:asciiTheme="majorHAnsi" w:hAnsiTheme="majorHAnsi"/>
                <w:color w:val="FF0000"/>
                <w:position w:val="-124"/>
                <w:sz w:val="24"/>
                <w:szCs w:val="24"/>
              </w:rPr>
              <w:object w:dxaOrig="2180" w:dyaOrig="1518">
                <v:shape id="_x0000_i1036" type="#_x0000_t75" style="width:109.55pt;height:75.75pt" o:ole="">
                  <v:imagedata r:id="rId36" o:title=""/>
                </v:shape>
                <o:OLEObject Type="Embed" ProgID="FXEquation.Equation" ShapeID="_x0000_i1036" DrawAspect="Content" ObjectID="_1514612043" r:id="rId37"/>
              </w:object>
            </w:r>
            <w:r w:rsidRPr="00CB46A9">
              <w:rPr>
                <w:rFonts w:asciiTheme="majorHAnsi" w:hAnsiTheme="majorHAnsi"/>
                <w:position w:val="-124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CE782E" w:rsidRDefault="00CE782E" w:rsidP="00830AC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9780A" w:rsidRDefault="00CB46A9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432 MB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CB46A9" w:rsidRDefault="00CB46A9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Aaron 2, 2, 3, 3, 4, 4, 4, 4, 5    Median = 4 Mode = 4</w:t>
            </w:r>
          </w:p>
          <w:p w:rsidR="00B9780A" w:rsidRDefault="00CB46A9" w:rsidP="00CB46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Jason  3, 3, 3, </w:t>
            </w:r>
            <w:r w:rsidRPr="00CB46A9">
              <w:rPr>
                <w:rFonts w:asciiTheme="majorHAnsi" w:hAnsiTheme="majorHAnsi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Pr="00CB46A9">
              <w:rPr>
                <w:rFonts w:asciiTheme="majorHAnsi" w:hAnsiTheme="majorHAnsi"/>
                <w:sz w:val="24"/>
                <w:szCs w:val="24"/>
              </w:rPr>
              <w:t>3, 4</w:t>
            </w:r>
            <w:r>
              <w:rPr>
                <w:rFonts w:asciiTheme="majorHAnsi" w:hAnsiTheme="majorHAnsi"/>
                <w:sz w:val="24"/>
                <w:szCs w:val="24"/>
              </w:rPr>
              <w:t>, 5, 5, 6</w:t>
            </w:r>
            <w:r w:rsidRPr="00CB46A9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Median = 3  Mode = 3</w:t>
            </w:r>
          </w:p>
        </w:tc>
        <w:tc>
          <w:tcPr>
            <w:tcW w:w="2977" w:type="dxa"/>
          </w:tcPr>
          <w:p w:rsidR="00B9780A" w:rsidRDefault="00CB46A9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CB46A9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830A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CB46A9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 we don’t know how many there are of each diameter, the first three are possible. The sample range cannot be greater than the range of the whole days production however.</w:t>
            </w:r>
          </w:p>
        </w:tc>
        <w:tc>
          <w:tcPr>
            <w:tcW w:w="2977" w:type="dxa"/>
          </w:tcPr>
          <w:p w:rsidR="00B9780A" w:rsidRDefault="00CB46A9" w:rsidP="00830A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CB46A9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</w:tbl>
    <w:p w:rsidR="00B9780A" w:rsidRDefault="00B9780A" w:rsidP="009D24C3">
      <w:pPr>
        <w:rPr>
          <w:rFonts w:asciiTheme="majorHAnsi" w:hAnsiTheme="majorHAnsi"/>
          <w:sz w:val="24"/>
          <w:szCs w:val="24"/>
        </w:rPr>
        <w:sectPr w:rsidR="00B9780A" w:rsidSect="009D24C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103"/>
        <w:gridCol w:w="2693"/>
        <w:gridCol w:w="992"/>
      </w:tblGrid>
      <w:tr w:rsidR="00B9780A" w:rsidTr="00830ACA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-1744551391"/>
            <w:placeholder>
              <w:docPart w:val="ABA3592CF30846E48001AB2C276201F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419" w:type="dxa"/>
                <w:gridSpan w:val="2"/>
                <w:shd w:val="clear" w:color="auto" w:fill="B6DDE8" w:themeFill="accent5" w:themeFillTint="66"/>
                <w:vAlign w:val="center"/>
              </w:tcPr>
              <w:p w:rsidR="00B9780A" w:rsidRPr="00325745" w:rsidRDefault="00CB46A9" w:rsidP="00830ACA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8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1236743850"/>
            <w:placeholder>
              <w:docPart w:val="3879177A147843A1B44DB415959140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103" w:type="dxa"/>
                <w:shd w:val="clear" w:color="auto" w:fill="B6DDE8" w:themeFill="accent5" w:themeFillTint="66"/>
              </w:tcPr>
              <w:p w:rsidR="00B9780A" w:rsidRPr="005C44C0" w:rsidRDefault="00CB46A9" w:rsidP="00830ACA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Analysis</w:t>
                </w:r>
              </w:p>
            </w:tc>
          </w:sdtContent>
        </w:sdt>
        <w:tc>
          <w:tcPr>
            <w:tcW w:w="3685" w:type="dxa"/>
            <w:gridSpan w:val="2"/>
            <w:shd w:val="clear" w:color="auto" w:fill="215868" w:themeFill="accent5" w:themeFillShade="80"/>
          </w:tcPr>
          <w:p w:rsidR="00B9780A" w:rsidRDefault="00B9780A" w:rsidP="00830AC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B9780A" w:rsidRDefault="00B9780A" w:rsidP="00830AC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Longer Answer </w:t>
            </w:r>
          </w:p>
          <w:p w:rsidR="00B9780A" w:rsidRPr="00325745" w:rsidRDefault="00B9780A" w:rsidP="00830AC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B9780A" w:rsidTr="00C35926">
        <w:trPr>
          <w:cantSplit/>
          <w:trHeight w:val="567"/>
        </w:trPr>
        <w:tc>
          <w:tcPr>
            <w:tcW w:w="10207" w:type="dxa"/>
            <w:gridSpan w:val="5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B9780A" w:rsidRPr="00325745" w:rsidRDefault="00B9780A" w:rsidP="00B9780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ANSWERS</w:t>
            </w:r>
          </w:p>
        </w:tc>
      </w:tr>
      <w:tr w:rsidR="00B9780A" w:rsidTr="00C35926">
        <w:trPr>
          <w:cantSplit/>
          <w:trHeight w:val="227"/>
          <w:tblHeader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B9780A" w:rsidP="00830AC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B9780A" w:rsidP="00830AC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B9780A" w:rsidTr="00C35926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FF5D"/>
          </w:tcPr>
          <w:p w:rsidR="00B9780A" w:rsidRPr="001B3341" w:rsidRDefault="00B9780A" w:rsidP="00B9780A">
            <w:pPr>
              <w:pStyle w:val="ListParagraph"/>
              <w:numPr>
                <w:ilvl w:val="0"/>
                <w:numId w:val="12"/>
              </w:numPr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PlainTable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204"/>
              <w:gridCol w:w="496"/>
              <w:gridCol w:w="496"/>
              <w:gridCol w:w="496"/>
              <w:gridCol w:w="496"/>
              <w:gridCol w:w="497"/>
              <w:gridCol w:w="496"/>
              <w:gridCol w:w="496"/>
              <w:gridCol w:w="496"/>
              <w:gridCol w:w="497"/>
            </w:tblGrid>
            <w:tr w:rsidR="00133685" w:rsidTr="001336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t xml:space="preserve">   </w:t>
                  </w:r>
                </w:p>
              </w:tc>
              <w:tc>
                <w:tcPr>
                  <w:tcW w:w="49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33685" w:rsidTr="001336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single" w:sz="4" w:space="0" w:color="auto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133685" w:rsidRPr="00A63C22" w:rsidRDefault="00133685" w:rsidP="00133685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1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2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6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9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33685" w:rsidTr="001336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133685" w:rsidRPr="00A63C22" w:rsidRDefault="00133685" w:rsidP="00133685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0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2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4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6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8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33685" w:rsidTr="001336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133685" w:rsidRPr="00A63C22" w:rsidRDefault="00133685" w:rsidP="00133685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0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1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1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eastAsia="en-AU"/>
                    </w:rPr>
                    <w:t>2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9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33685" w:rsidTr="001336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133685" w:rsidRPr="00A63C22" w:rsidRDefault="00133685" w:rsidP="00133685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2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8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9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9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33685" w:rsidTr="001336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133685" w:rsidRPr="00A63C22" w:rsidRDefault="00133685" w:rsidP="00133685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bCs w:val="0"/>
                      <w:caps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bCs w:val="0"/>
                      <w:caps w:val="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1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3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5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7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133685" w:rsidTr="001336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  <w:hideMark/>
                </w:tcPr>
                <w:p w:rsidR="00133685" w:rsidRPr="00A63C22" w:rsidRDefault="00133685" w:rsidP="00133685">
                  <w:pPr>
                    <w:ind w:left="500" w:hanging="500"/>
                    <w:jc w:val="center"/>
                    <w:rPr>
                      <w:rFonts w:ascii="Times New Roman" w:hAnsi="Times New Roman"/>
                      <w:b w:val="0"/>
                      <w:bCs w:val="0"/>
                      <w:caps w:val="0"/>
                      <w:sz w:val="24"/>
                      <w:szCs w:val="24"/>
                      <w:lang w:eastAsia="en-AU"/>
                    </w:rPr>
                  </w:pPr>
                  <w:r w:rsidRPr="00A63C22">
                    <w:rPr>
                      <w:rFonts w:ascii="Times New Roman" w:hAnsi="Times New Roman"/>
                      <w:b w:val="0"/>
                      <w:bCs w:val="0"/>
                      <w:caps w:val="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0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2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4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6</w:t>
                  </w:r>
                </w:p>
              </w:tc>
              <w:tc>
                <w:tcPr>
                  <w:tcW w:w="497" w:type="dxa"/>
                  <w:shd w:val="clear" w:color="auto" w:fill="auto"/>
                  <w:vAlign w:val="center"/>
                  <w:hideMark/>
                </w:tcPr>
                <w:p w:rsidR="00133685" w:rsidRP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</w:pPr>
                  <w:r w:rsidRPr="00133685">
                    <w:rPr>
                      <w:rFonts w:ascii="Times New Roman" w:hAnsi="Times New Roman"/>
                      <w:sz w:val="24"/>
                      <w:szCs w:val="24"/>
                      <w:highlight w:val="green"/>
                      <w:lang w:eastAsia="en-AU"/>
                    </w:rPr>
                    <w:t>8</w:t>
                  </w: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97" w:type="dxa"/>
                  <w:shd w:val="clear" w:color="auto" w:fill="auto"/>
                  <w:vAlign w:val="center"/>
                </w:tcPr>
                <w:p w:rsidR="00133685" w:rsidRDefault="00133685" w:rsidP="00133685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B9780A" w:rsidRDefault="00B9780A" w:rsidP="00133685">
            <w:pPr>
              <w:pStyle w:val="LongerQuestions"/>
              <w:spacing w:after="12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B9780A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33685" w:rsidTr="00C35926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FF5D"/>
          </w:tcPr>
          <w:p w:rsidR="00133685" w:rsidRPr="001B3341" w:rsidRDefault="00133685" w:rsidP="00133685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685" w:rsidRDefault="00133685" w:rsidP="00133685">
            <w:pPr>
              <w:pStyle w:val="LongerQuestions"/>
              <w:spacing w:after="120"/>
            </w:pPr>
            <w:r>
              <w:t>(a)     Modes are 16 and 57</w:t>
            </w:r>
          </w:p>
          <w:p w:rsidR="00133685" w:rsidRDefault="00133685" w:rsidP="00133685">
            <w:pPr>
              <w:pStyle w:val="LongerQuestions"/>
              <w:spacing w:after="120"/>
              <w:ind w:left="360"/>
            </w:pPr>
            <w:r>
              <w:t>( both occur 4 times)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685" w:rsidRPr="00A252B0" w:rsidRDefault="00133685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780A" w:rsidTr="00C35926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FF5D"/>
          </w:tcPr>
          <w:p w:rsidR="00B9780A" w:rsidRPr="001B3341" w:rsidRDefault="00B9780A" w:rsidP="00B9780A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685" w:rsidRDefault="00B9780A" w:rsidP="00B9780A">
            <w:pPr>
              <w:pStyle w:val="LongerQuestions"/>
              <w:spacing w:after="120"/>
            </w:pPr>
            <w:r>
              <w:t>(b)</w:t>
            </w:r>
            <w:r w:rsidR="00133685">
              <w:t xml:space="preserve">  Median is average of 20</w:t>
            </w:r>
            <w:r w:rsidR="00133685" w:rsidRPr="00133685">
              <w:rPr>
                <w:vertAlign w:val="superscript"/>
              </w:rPr>
              <w:t>th</w:t>
            </w:r>
            <w:r w:rsidR="00133685">
              <w:t xml:space="preserve"> and 21</w:t>
            </w:r>
            <w:r w:rsidR="00133685" w:rsidRPr="00133685">
              <w:rPr>
                <w:vertAlign w:val="superscript"/>
              </w:rPr>
              <w:t>st</w:t>
            </w:r>
            <w:r w:rsidR="00133685">
              <w:t xml:space="preserve"> scores.</w:t>
            </w:r>
          </w:p>
          <w:p w:rsidR="00B9780A" w:rsidRDefault="00133685" w:rsidP="00B9780A">
            <w:pPr>
              <w:pStyle w:val="LongerQuestions"/>
              <w:spacing w:after="120"/>
            </w:pPr>
            <w:r>
              <w:t xml:space="preserve">       Median =  </w:t>
            </w:r>
            <w:r w:rsidRPr="00133685">
              <w:rPr>
                <w:color w:val="FF0000"/>
                <w:position w:val="-18"/>
              </w:rPr>
              <w:object w:dxaOrig="2442" w:dyaOrig="510">
                <v:shape id="_x0000_i1037" type="#_x0000_t75" style="width:122.2pt;height:25.5pt" o:ole="">
                  <v:imagedata r:id="rId38" o:title=""/>
                </v:shape>
                <o:OLEObject Type="Embed" ProgID="FXEquation.Equation" ShapeID="_x0000_i1037" DrawAspect="Content" ObjectID="_1514612044" r:id="rId39"/>
              </w:object>
            </w:r>
            <w:r>
              <w:t xml:space="preserve">    </w:t>
            </w:r>
          </w:p>
          <w:p w:rsidR="00B9780A" w:rsidRDefault="00B9780A" w:rsidP="00B9780A">
            <w:pPr>
              <w:pStyle w:val="LongerQuestion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133685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780A" w:rsidTr="00C35926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FF5D"/>
          </w:tcPr>
          <w:p w:rsidR="00B9780A" w:rsidRPr="001B3341" w:rsidRDefault="00B9780A" w:rsidP="00B9780A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B9780A" w:rsidP="00B9780A">
            <w:pPr>
              <w:pStyle w:val="LongerQuestions"/>
              <w:spacing w:after="120"/>
            </w:pPr>
            <w:r>
              <w:t>(c)</w:t>
            </w:r>
            <w:r w:rsidR="00133685">
              <w:t xml:space="preserve">     </w:t>
            </w:r>
            <w:r w:rsidR="00133685" w:rsidRPr="00133685">
              <w:rPr>
                <w:color w:val="FF0000"/>
                <w:position w:val="-18"/>
              </w:rPr>
              <w:object w:dxaOrig="2226" w:dyaOrig="510">
                <v:shape id="_x0000_i1038" type="#_x0000_t75" style="width:110.95pt;height:25.5pt" o:ole="">
                  <v:imagedata r:id="rId40" o:title=""/>
                </v:shape>
                <o:OLEObject Type="Embed" ProgID="FXEquation.Equation" ShapeID="_x0000_i1038" DrawAspect="Content" ObjectID="_1514612045" r:id="rId41"/>
              </w:object>
            </w:r>
            <w:r w:rsidR="00133685">
              <w:t xml:space="preserve"> </w:t>
            </w:r>
          </w:p>
          <w:p w:rsidR="00B9780A" w:rsidRDefault="00B9780A" w:rsidP="00B9780A">
            <w:pPr>
              <w:pStyle w:val="LongerQuestion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133685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780A" w:rsidTr="00C35926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:rsidR="00B9780A" w:rsidRPr="001B3341" w:rsidRDefault="00B9780A" w:rsidP="00B9780A">
            <w:pPr>
              <w:pStyle w:val="ListParagraph"/>
              <w:numPr>
                <w:ilvl w:val="0"/>
                <w:numId w:val="1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98F" w:rsidRDefault="00E3798F" w:rsidP="00E3798F">
            <w:pPr>
              <w:pStyle w:val="LongerQuestions"/>
              <w:spacing w:after="120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896832" behindDoc="0" locked="0" layoutInCell="1" allowOverlap="1" wp14:anchorId="182BB572" wp14:editId="5FDC9068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182880</wp:posOffset>
                  </wp:positionV>
                  <wp:extent cx="4572000" cy="2743200"/>
                  <wp:effectExtent l="0" t="0" r="0" b="0"/>
                  <wp:wrapNone/>
                  <wp:docPr id="123" name="Chart 1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3798F" w:rsidRDefault="00E3798F" w:rsidP="00E3798F">
            <w:pPr>
              <w:pStyle w:val="LongerQuestions"/>
              <w:spacing w:after="120"/>
            </w:pPr>
          </w:p>
          <w:p w:rsidR="00E3798F" w:rsidRDefault="00E3798F" w:rsidP="00E3798F">
            <w:pPr>
              <w:pStyle w:val="LongerQuestions"/>
              <w:spacing w:after="120"/>
            </w:pPr>
          </w:p>
          <w:p w:rsidR="00E3798F" w:rsidRDefault="00E3798F" w:rsidP="00E3798F">
            <w:pPr>
              <w:pStyle w:val="LongerQuestions"/>
              <w:spacing w:after="120"/>
            </w:pPr>
          </w:p>
          <w:p w:rsidR="00E3798F" w:rsidRDefault="00E3798F" w:rsidP="00E3798F">
            <w:pPr>
              <w:pStyle w:val="LongerQuestions"/>
              <w:spacing w:after="120"/>
            </w:pPr>
          </w:p>
          <w:p w:rsidR="00E3798F" w:rsidRDefault="00E3798F" w:rsidP="00E3798F">
            <w:pPr>
              <w:pStyle w:val="LongerQuestions"/>
              <w:spacing w:after="120"/>
            </w:pPr>
          </w:p>
          <w:p w:rsidR="00E3798F" w:rsidRDefault="00E3798F" w:rsidP="00E3798F">
            <w:pPr>
              <w:pStyle w:val="LongerQuestions"/>
              <w:spacing w:after="120"/>
            </w:pPr>
          </w:p>
          <w:p w:rsidR="00E3798F" w:rsidRDefault="00E3798F" w:rsidP="00E3798F">
            <w:pPr>
              <w:pStyle w:val="LongerQuestions"/>
              <w:spacing w:after="120"/>
            </w:pPr>
          </w:p>
          <w:p w:rsidR="00E3798F" w:rsidRDefault="00E3798F" w:rsidP="00E3798F">
            <w:pPr>
              <w:pStyle w:val="LongerQuestions"/>
              <w:spacing w:after="120"/>
            </w:pPr>
          </w:p>
          <w:p w:rsidR="00E3798F" w:rsidRDefault="00E3798F" w:rsidP="00E3798F">
            <w:pPr>
              <w:pStyle w:val="LongerQuestions"/>
              <w:spacing w:after="120"/>
            </w:pPr>
          </w:p>
          <w:p w:rsidR="00E3798F" w:rsidRDefault="00E3798F" w:rsidP="00E3798F">
            <w:pPr>
              <w:pStyle w:val="LongerQuestions"/>
              <w:spacing w:after="120"/>
            </w:pPr>
          </w:p>
          <w:p w:rsidR="00E3798F" w:rsidRDefault="00E3798F" w:rsidP="00E3798F">
            <w:pPr>
              <w:pStyle w:val="LongerQuestions"/>
              <w:spacing w:after="120"/>
            </w:pPr>
          </w:p>
          <w:p w:rsidR="00B9780A" w:rsidRDefault="00B9780A" w:rsidP="00E3798F">
            <w:pPr>
              <w:pStyle w:val="LongerQuestions"/>
              <w:spacing w:after="12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B9780A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3798F" w:rsidTr="00C35926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:rsidR="00E3798F" w:rsidRPr="001B3341" w:rsidRDefault="00E3798F" w:rsidP="00E3798F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98F" w:rsidRDefault="00E3798F" w:rsidP="00E3798F">
            <w:pPr>
              <w:pStyle w:val="LongerQuestions"/>
              <w:spacing w:after="120"/>
            </w:pPr>
            <w:r>
              <w:t>(a)</w:t>
            </w:r>
            <w:r w:rsidR="00EC1A78">
              <w:t xml:space="preserve">      There are 56 scores, so median is 28</w:t>
            </w:r>
            <w:r w:rsidR="00EC1A78" w:rsidRPr="00EC1A78">
              <w:rPr>
                <w:vertAlign w:val="superscript"/>
              </w:rPr>
              <w:t>th</w:t>
            </w:r>
            <w:r w:rsidR="00EC1A78">
              <w:t xml:space="preserve"> and 29</w:t>
            </w:r>
            <w:r w:rsidR="00EC1A78" w:rsidRPr="00EC1A78">
              <w:rPr>
                <w:vertAlign w:val="superscript"/>
              </w:rPr>
              <w:t>th</w:t>
            </w:r>
            <w:r w:rsidR="00EC1A78">
              <w:t xml:space="preserve"> scores which are both 6’s, so median = 6.</w:t>
            </w:r>
          </w:p>
          <w:p w:rsidR="00E3798F" w:rsidRDefault="00E3798F" w:rsidP="00B9780A">
            <w:pPr>
              <w:pStyle w:val="LongerQuestions"/>
              <w:spacing w:after="12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98F" w:rsidRPr="00A252B0" w:rsidRDefault="00EC1A78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780A" w:rsidTr="00C35926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:rsidR="00B9780A" w:rsidRPr="001B3341" w:rsidRDefault="00B9780A" w:rsidP="00B9780A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B9780A" w:rsidP="00B9780A">
            <w:pPr>
              <w:pStyle w:val="LongerQuestions"/>
              <w:spacing w:after="120"/>
            </w:pPr>
            <w:r>
              <w:t>(b)</w:t>
            </w:r>
            <w:r w:rsidR="00EC1A78">
              <w:t xml:space="preserve">     </w:t>
            </w:r>
            <w:r w:rsidR="008F6EEA" w:rsidRPr="008F6EEA">
              <w:rPr>
                <w:color w:val="FF0000"/>
                <w:position w:val="-136"/>
              </w:rPr>
              <w:object w:dxaOrig="7350" w:dyaOrig="1538">
                <v:shape id="_x0000_i1039" type="#_x0000_t75" style="width:357.6pt;height:75pt" o:ole="">
                  <v:imagedata r:id="rId43" o:title=""/>
                </v:shape>
                <o:OLEObject Type="Embed" ProgID="FXEquation.Equation" ShapeID="_x0000_i1039" DrawAspect="Content" ObjectID="_1514612046" r:id="rId44"/>
              </w:object>
            </w:r>
            <w:r w:rsidR="00EC1A78">
              <w:t xml:space="preserve"> </w:t>
            </w:r>
          </w:p>
          <w:p w:rsidR="00B9780A" w:rsidRDefault="00B9780A" w:rsidP="00B9780A">
            <w:pPr>
              <w:pStyle w:val="LongerQuestion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EC1A78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780A" w:rsidTr="00C35926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:rsidR="00B9780A" w:rsidRPr="001B3341" w:rsidRDefault="00B9780A" w:rsidP="00B9780A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B9780A" w:rsidP="00B9780A">
            <w:pPr>
              <w:pStyle w:val="LongerQuestions"/>
              <w:spacing w:after="120"/>
            </w:pPr>
            <w:r>
              <w:t>(c)</w:t>
            </w:r>
            <w:r w:rsidR="00EC1A78">
              <w:t xml:space="preserve">    There are clusters around 4 and 9 and an outlier which is 16.</w:t>
            </w:r>
          </w:p>
          <w:p w:rsidR="00B9780A" w:rsidRDefault="00B9780A" w:rsidP="00B9780A">
            <w:pPr>
              <w:pStyle w:val="LongerQuestion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EC1A78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C71E16" w:rsidRPr="00C71E16" w:rsidRDefault="00C71E16" w:rsidP="00B9780A">
      <w:pPr>
        <w:rPr>
          <w:rFonts w:asciiTheme="majorHAnsi" w:hAnsiTheme="majorHAnsi"/>
          <w:sz w:val="24"/>
          <w:szCs w:val="24"/>
        </w:rPr>
      </w:pPr>
    </w:p>
    <w:sectPr w:rsidR="00C71E16" w:rsidRPr="00C71E16" w:rsidSect="009D24C3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61" w:rsidRDefault="008C1361" w:rsidP="00C868AD">
      <w:r>
        <w:separator/>
      </w:r>
    </w:p>
  </w:endnote>
  <w:endnote w:type="continuationSeparator" w:id="0">
    <w:p w:rsidR="008C1361" w:rsidRDefault="008C1361" w:rsidP="00C8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938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3685" w:rsidRDefault="001336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C9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33685" w:rsidRDefault="001336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4064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3685" w:rsidRDefault="001336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3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3685" w:rsidRDefault="00133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61" w:rsidRDefault="008C1361" w:rsidP="00C868AD">
      <w:r>
        <w:separator/>
      </w:r>
    </w:p>
  </w:footnote>
  <w:footnote w:type="continuationSeparator" w:id="0">
    <w:p w:rsidR="008C1361" w:rsidRDefault="008C1361" w:rsidP="00C86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685" w:rsidRPr="00C868AD" w:rsidRDefault="00133685">
    <w:pPr>
      <w:pStyle w:val="Header"/>
      <w:rPr>
        <w:u w:val="single"/>
      </w:rPr>
    </w:pPr>
    <w:r>
      <w:rPr>
        <w:u w:val="single"/>
      </w:rPr>
      <w:t xml:space="preserve">Mathematics                       Topic </w:t>
    </w:r>
    <w:r w:rsidRPr="00C868AD">
      <w:rPr>
        <w:u w:val="single"/>
      </w:rPr>
      <w:t>Test</w:t>
    </w:r>
    <w:r>
      <w:rPr>
        <w:u w:val="single"/>
      </w:rPr>
      <w:t xml:space="preserve"> - </w:t>
    </w:r>
    <w:sdt>
      <w:sdtPr>
        <w:rPr>
          <w:u w:val="single"/>
        </w:rPr>
        <w:alias w:val="Title"/>
        <w:tag w:val=""/>
        <w:id w:val="-24495491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u w:val="single"/>
          </w:rPr>
          <w:t>Data Analysis</w:t>
        </w:r>
      </w:sdtContent>
    </w:sdt>
    <w:r w:rsidRPr="00C868AD">
      <w:rPr>
        <w:u w:val="single"/>
      </w:rPr>
      <w:tab/>
    </w:r>
    <w:r w:rsidRPr="00C868AD">
      <w:rPr>
        <w:u w:val="single"/>
      </w:rPr>
      <w:tab/>
    </w:r>
    <w:r w:rsidR="004C6C9D">
      <w:rPr>
        <w:u w:val="single"/>
      </w:rPr>
      <w:t>2016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685" w:rsidRPr="005615AC" w:rsidRDefault="00133685" w:rsidP="005C44C0">
    <w:pPr>
      <w:pStyle w:val="Header"/>
      <w:jc w:val="center"/>
      <w:rPr>
        <w:rFonts w:ascii="Baskerville Old Face" w:hAnsi="Baskerville Old Face"/>
        <w:i/>
        <w:sz w:val="52"/>
        <w:szCs w:val="52"/>
      </w:rPr>
    </w:pPr>
    <w:r w:rsidRPr="005615AC">
      <w:rPr>
        <w:rFonts w:ascii="Baskerville Old Face" w:hAnsi="Baskerville Old Face"/>
        <w:i/>
        <w:sz w:val="52"/>
        <w:szCs w:val="52"/>
      </w:rPr>
      <w:t>High School</w:t>
    </w:r>
  </w:p>
  <w:p w:rsidR="00133685" w:rsidRPr="005615AC" w:rsidRDefault="00133685" w:rsidP="00C71E16">
    <w:pPr>
      <w:pStyle w:val="Header"/>
      <w:jc w:val="center"/>
      <w:rPr>
        <w:rFonts w:ascii="Baskerville Old Face" w:hAnsi="Baskerville Old Face"/>
        <w:i/>
        <w:sz w:val="52"/>
        <w:szCs w:val="52"/>
      </w:rPr>
    </w:pPr>
    <w:r w:rsidRPr="005615AC">
      <w:rPr>
        <w:rFonts w:ascii="Baskerville Old Face" w:hAnsi="Baskerville Old Face"/>
        <w:i/>
        <w:sz w:val="52"/>
        <w:szCs w:val="52"/>
      </w:rPr>
      <w:t xml:space="preserve">Mathematics Test </w:t>
    </w:r>
    <w:r w:rsidR="004C6C9D">
      <w:rPr>
        <w:rFonts w:ascii="Baskerville Old Face" w:hAnsi="Baskerville Old Face"/>
        <w:i/>
        <w:sz w:val="52"/>
        <w:szCs w:val="52"/>
      </w:rPr>
      <w:t>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77B"/>
    <w:multiLevelType w:val="hybridMultilevel"/>
    <w:tmpl w:val="EF1CB580"/>
    <w:lvl w:ilvl="0" w:tplc="8876A414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95AD4"/>
    <w:multiLevelType w:val="hybridMultilevel"/>
    <w:tmpl w:val="978453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22566"/>
    <w:multiLevelType w:val="hybridMultilevel"/>
    <w:tmpl w:val="97BEC8C8"/>
    <w:lvl w:ilvl="0" w:tplc="D544104C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C2D86"/>
    <w:multiLevelType w:val="hybridMultilevel"/>
    <w:tmpl w:val="978453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B7E44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D3376"/>
    <w:multiLevelType w:val="hybridMultilevel"/>
    <w:tmpl w:val="3850A500"/>
    <w:lvl w:ilvl="0" w:tplc="364204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49E9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D6"/>
    <w:rsid w:val="000176AA"/>
    <w:rsid w:val="000250A7"/>
    <w:rsid w:val="000305B2"/>
    <w:rsid w:val="00057444"/>
    <w:rsid w:val="000A3DF6"/>
    <w:rsid w:val="000C4CAD"/>
    <w:rsid w:val="000E1FF4"/>
    <w:rsid w:val="00110126"/>
    <w:rsid w:val="00133685"/>
    <w:rsid w:val="00157BE4"/>
    <w:rsid w:val="0018287C"/>
    <w:rsid w:val="0018559D"/>
    <w:rsid w:val="001B7EEB"/>
    <w:rsid w:val="001D51F7"/>
    <w:rsid w:val="00216994"/>
    <w:rsid w:val="00233A2F"/>
    <w:rsid w:val="00246314"/>
    <w:rsid w:val="00254575"/>
    <w:rsid w:val="00267035"/>
    <w:rsid w:val="0026775A"/>
    <w:rsid w:val="00291AD6"/>
    <w:rsid w:val="002C1F1F"/>
    <w:rsid w:val="002C3E8C"/>
    <w:rsid w:val="002F0809"/>
    <w:rsid w:val="002F4A3F"/>
    <w:rsid w:val="002F71E5"/>
    <w:rsid w:val="00325745"/>
    <w:rsid w:val="003326E4"/>
    <w:rsid w:val="00374BC9"/>
    <w:rsid w:val="00396770"/>
    <w:rsid w:val="003D41FF"/>
    <w:rsid w:val="003E7BFE"/>
    <w:rsid w:val="00413DF5"/>
    <w:rsid w:val="00460B7C"/>
    <w:rsid w:val="00474558"/>
    <w:rsid w:val="004921DD"/>
    <w:rsid w:val="00494CF7"/>
    <w:rsid w:val="004A64CB"/>
    <w:rsid w:val="004C6C9D"/>
    <w:rsid w:val="004E1D1E"/>
    <w:rsid w:val="004F0728"/>
    <w:rsid w:val="005277D4"/>
    <w:rsid w:val="005615AC"/>
    <w:rsid w:val="00591FD0"/>
    <w:rsid w:val="005B261E"/>
    <w:rsid w:val="005C29A1"/>
    <w:rsid w:val="005C44C0"/>
    <w:rsid w:val="005F6F28"/>
    <w:rsid w:val="00607A2A"/>
    <w:rsid w:val="00641EA7"/>
    <w:rsid w:val="00645D04"/>
    <w:rsid w:val="00667642"/>
    <w:rsid w:val="006718CF"/>
    <w:rsid w:val="0067485D"/>
    <w:rsid w:val="006A6919"/>
    <w:rsid w:val="006B13E3"/>
    <w:rsid w:val="00717F6B"/>
    <w:rsid w:val="007207BC"/>
    <w:rsid w:val="007403DD"/>
    <w:rsid w:val="00786AE7"/>
    <w:rsid w:val="00790516"/>
    <w:rsid w:val="007B3348"/>
    <w:rsid w:val="007D39B1"/>
    <w:rsid w:val="00812171"/>
    <w:rsid w:val="00830ACA"/>
    <w:rsid w:val="00845ACB"/>
    <w:rsid w:val="00853748"/>
    <w:rsid w:val="00861C85"/>
    <w:rsid w:val="00885304"/>
    <w:rsid w:val="00894660"/>
    <w:rsid w:val="008959EE"/>
    <w:rsid w:val="008A20B4"/>
    <w:rsid w:val="008B7480"/>
    <w:rsid w:val="008C1361"/>
    <w:rsid w:val="008C68D7"/>
    <w:rsid w:val="008F3E43"/>
    <w:rsid w:val="008F6EEA"/>
    <w:rsid w:val="00946DA0"/>
    <w:rsid w:val="0097160F"/>
    <w:rsid w:val="00977158"/>
    <w:rsid w:val="0097749C"/>
    <w:rsid w:val="009A5487"/>
    <w:rsid w:val="009B3660"/>
    <w:rsid w:val="009B5EC2"/>
    <w:rsid w:val="009C012D"/>
    <w:rsid w:val="009D24C3"/>
    <w:rsid w:val="00A00B59"/>
    <w:rsid w:val="00A04FE3"/>
    <w:rsid w:val="00A1036D"/>
    <w:rsid w:val="00A23965"/>
    <w:rsid w:val="00A252B0"/>
    <w:rsid w:val="00A63C22"/>
    <w:rsid w:val="00A81533"/>
    <w:rsid w:val="00A824D7"/>
    <w:rsid w:val="00AB0C62"/>
    <w:rsid w:val="00AC195C"/>
    <w:rsid w:val="00AE6966"/>
    <w:rsid w:val="00AF25DB"/>
    <w:rsid w:val="00B0317F"/>
    <w:rsid w:val="00B10B47"/>
    <w:rsid w:val="00B17835"/>
    <w:rsid w:val="00B26BD8"/>
    <w:rsid w:val="00B3028A"/>
    <w:rsid w:val="00B850EA"/>
    <w:rsid w:val="00B9780A"/>
    <w:rsid w:val="00BC0959"/>
    <w:rsid w:val="00BE0276"/>
    <w:rsid w:val="00BE233F"/>
    <w:rsid w:val="00C16042"/>
    <w:rsid w:val="00C17E11"/>
    <w:rsid w:val="00C204E3"/>
    <w:rsid w:val="00C35926"/>
    <w:rsid w:val="00C56E1E"/>
    <w:rsid w:val="00C65F3B"/>
    <w:rsid w:val="00C71E16"/>
    <w:rsid w:val="00C868AD"/>
    <w:rsid w:val="00CA11C9"/>
    <w:rsid w:val="00CA296A"/>
    <w:rsid w:val="00CB46A9"/>
    <w:rsid w:val="00CC4776"/>
    <w:rsid w:val="00CD209A"/>
    <w:rsid w:val="00CD6451"/>
    <w:rsid w:val="00CE782E"/>
    <w:rsid w:val="00D03A78"/>
    <w:rsid w:val="00D17EC7"/>
    <w:rsid w:val="00D42C57"/>
    <w:rsid w:val="00D667E2"/>
    <w:rsid w:val="00D7737A"/>
    <w:rsid w:val="00D95422"/>
    <w:rsid w:val="00DB0E30"/>
    <w:rsid w:val="00DB6F5E"/>
    <w:rsid w:val="00DF3F7F"/>
    <w:rsid w:val="00DF700E"/>
    <w:rsid w:val="00DF78BA"/>
    <w:rsid w:val="00E371AE"/>
    <w:rsid w:val="00E3798F"/>
    <w:rsid w:val="00E73210"/>
    <w:rsid w:val="00E83055"/>
    <w:rsid w:val="00EB1449"/>
    <w:rsid w:val="00EC1A78"/>
    <w:rsid w:val="00EC20EF"/>
    <w:rsid w:val="00EF4900"/>
    <w:rsid w:val="00F51AC4"/>
    <w:rsid w:val="00F765F2"/>
    <w:rsid w:val="00F76BBF"/>
    <w:rsid w:val="00FE3EBA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553F7-9C01-4621-8FAA-2DAD682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  <w:style w:type="paragraph" w:customStyle="1" w:styleId="LongerQuestions">
    <w:name w:val="Longer Questions"/>
    <w:basedOn w:val="Normal"/>
    <w:link w:val="LongerQuestionsChar"/>
    <w:autoRedefine/>
    <w:qFormat/>
    <w:rsid w:val="00591FD0"/>
    <w:rPr>
      <w:rFonts w:ascii="Times New Roman" w:hAnsi="Times New Roman"/>
      <w:sz w:val="24"/>
      <w:szCs w:val="24"/>
    </w:rPr>
  </w:style>
  <w:style w:type="paragraph" w:customStyle="1" w:styleId="QuestionStyle">
    <w:name w:val="Question Style"/>
    <w:basedOn w:val="Normal"/>
    <w:link w:val="QuestionStyleChar"/>
    <w:autoRedefine/>
    <w:qFormat/>
    <w:rsid w:val="00861C85"/>
    <w:pPr>
      <w:spacing w:after="120"/>
    </w:pPr>
    <w:rPr>
      <w:rFonts w:ascii="Times New Roman" w:hAnsi="Times New Roman"/>
      <w:noProof/>
      <w:sz w:val="24"/>
      <w:szCs w:val="24"/>
      <w:lang w:eastAsia="en-AU"/>
    </w:rPr>
  </w:style>
  <w:style w:type="character" w:customStyle="1" w:styleId="LongerQuestionsChar">
    <w:name w:val="Longer Questions Char"/>
    <w:basedOn w:val="DefaultParagraphFont"/>
    <w:link w:val="LongerQuestions"/>
    <w:rsid w:val="00591FD0"/>
    <w:rPr>
      <w:rFonts w:ascii="Times New Roman" w:eastAsia="Calibri" w:hAnsi="Times New Roman" w:cs="Times New Roman"/>
      <w:sz w:val="24"/>
      <w:szCs w:val="24"/>
    </w:rPr>
  </w:style>
  <w:style w:type="character" w:customStyle="1" w:styleId="QuestionStyleChar">
    <w:name w:val="Question Style Char"/>
    <w:basedOn w:val="DefaultParagraphFont"/>
    <w:link w:val="QuestionStyle"/>
    <w:rsid w:val="00861C85"/>
    <w:rPr>
      <w:rFonts w:ascii="Times New Roman" w:eastAsia="Calibri" w:hAnsi="Times New Roman" w:cs="Times New Roman"/>
      <w:noProof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885304"/>
    <w:rPr>
      <w:color w:val="808080"/>
    </w:rPr>
  </w:style>
  <w:style w:type="table" w:styleId="PlainTable3">
    <w:name w:val="Plain Table 3"/>
    <w:basedOn w:val="TableNormal"/>
    <w:uiPriority w:val="43"/>
    <w:rsid w:val="00A63C2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2.png"/><Relationship Id="rId42" Type="http://schemas.openxmlformats.org/officeDocument/2006/relationships/chart" Target="charts/chart2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hart" Target="charts/chart1.xml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4.png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oleObject" Target="embeddings/oleObject12.bin"/><Relationship Id="rId40" Type="http://schemas.openxmlformats.org/officeDocument/2006/relationships/image" Target="media/image1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oleObject" Target="embeddings/oleObject7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1.bin"/><Relationship Id="rId43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Desktop\Assessment%20Bank%202015%20Draft%201\Templates\Year%207%208%20Test%20Template%20201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2"/>
            </a:solidFill>
            <a:ln w="15875"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val>
            <c:numRef>
              <c:f>Sheet1!$H$6:$H$21</c:f>
              <c:numCache>
                <c:formatCode>General</c:formatCode>
                <c:ptCount val="1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  <c:pt idx="8">
                  <c:v>7</c:v>
                </c:pt>
                <c:pt idx="9">
                  <c:v>5</c:v>
                </c:pt>
                <c:pt idx="10">
                  <c:v>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A5-441F-ABFA-44AF25870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29277680"/>
        <c:axId val="529284736"/>
      </c:barChart>
      <c:catAx>
        <c:axId val="52927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284736"/>
        <c:crosses val="autoZero"/>
        <c:auto val="1"/>
        <c:lblAlgn val="ctr"/>
        <c:lblOffset val="100"/>
        <c:noMultiLvlLbl val="0"/>
      </c:catAx>
      <c:valAx>
        <c:axId val="52928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277680"/>
        <c:crosses val="autoZero"/>
        <c:crossBetween val="between"/>
      </c:valAx>
      <c:spPr>
        <a:noFill/>
        <a:ln w="12700">
          <a:solidFill>
            <a:schemeClr val="tx1">
              <a:lumMod val="85000"/>
              <a:lumOff val="1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746719160104982E-2"/>
          <c:y val="2.5428331875182269E-2"/>
          <c:w val="0.9155301837270341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2"/>
            </a:solidFill>
            <a:ln w="15875"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val>
            <c:numRef>
              <c:f>Sheet1!$H$6:$H$21</c:f>
              <c:numCache>
                <c:formatCode>General</c:formatCode>
                <c:ptCount val="1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  <c:pt idx="8">
                  <c:v>7</c:v>
                </c:pt>
                <c:pt idx="9">
                  <c:v>5</c:v>
                </c:pt>
                <c:pt idx="10">
                  <c:v>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AC-40F4-B696-19E130DD1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29281992"/>
        <c:axId val="529281600"/>
      </c:barChart>
      <c:catAx>
        <c:axId val="529281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281600"/>
        <c:crosses val="autoZero"/>
        <c:auto val="1"/>
        <c:lblAlgn val="ctr"/>
        <c:lblOffset val="100"/>
        <c:noMultiLvlLbl val="0"/>
      </c:catAx>
      <c:valAx>
        <c:axId val="52928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281992"/>
        <c:crosses val="autoZero"/>
        <c:crossBetween val="between"/>
      </c:valAx>
      <c:spPr>
        <a:noFill/>
        <a:ln w="12700">
          <a:solidFill>
            <a:schemeClr val="tx1">
              <a:lumMod val="85000"/>
              <a:lumOff val="1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8151EF5AAF4F21A3D13C66CE7B0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A3A1F-2E93-4229-9948-DBFC376CD4B8}"/>
      </w:docPartPr>
      <w:docPartBody>
        <w:p w:rsidR="0003341E" w:rsidRDefault="002F5E6D">
          <w:pPr>
            <w:pStyle w:val="6C8151EF5AAF4F21A3D13C66CE7B072C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C2CAA5E7651045259FFCBA024D013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84C87-39DC-440E-B230-DF947BEA9843}"/>
      </w:docPartPr>
      <w:docPartBody>
        <w:p w:rsidR="0003341E" w:rsidRDefault="002F5E6D">
          <w:pPr>
            <w:pStyle w:val="C2CAA5E7651045259FFCBA024D01389B"/>
          </w:pPr>
          <w:r w:rsidRPr="00EE6CF7">
            <w:rPr>
              <w:rStyle w:val="PlaceholderText"/>
            </w:rPr>
            <w:t>[Title]</w:t>
          </w:r>
        </w:p>
      </w:docPartBody>
    </w:docPart>
    <w:docPart>
      <w:docPartPr>
        <w:name w:val="3A413282DF884571B8B8B460EC1F5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EDE32-224A-4AF7-9A44-F6E001EF6F79}"/>
      </w:docPartPr>
      <w:docPartBody>
        <w:p w:rsidR="0003341E" w:rsidRDefault="002F5E6D">
          <w:pPr>
            <w:pStyle w:val="3A413282DF884571B8B8B460EC1F5E1A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F6C26E6524E44EE58E5122ED3FD58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A19F4-0A69-469A-A784-3F7DAF76D09E}"/>
      </w:docPartPr>
      <w:docPartBody>
        <w:p w:rsidR="0003341E" w:rsidRDefault="002F5E6D">
          <w:pPr>
            <w:pStyle w:val="F6C26E6524E44EE58E5122ED3FD58AF0"/>
          </w:pPr>
          <w:r w:rsidRPr="00EE6CF7">
            <w:rPr>
              <w:rStyle w:val="PlaceholderText"/>
            </w:rPr>
            <w:t>[Title]</w:t>
          </w:r>
        </w:p>
      </w:docPartBody>
    </w:docPart>
    <w:docPart>
      <w:docPartPr>
        <w:name w:val="5EA336082FE84DC7BF268BEB3E460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50603-E6BA-4753-B718-B5DB0E404E69}"/>
      </w:docPartPr>
      <w:docPartBody>
        <w:p w:rsidR="0003341E" w:rsidRDefault="002F5E6D">
          <w:pPr>
            <w:pStyle w:val="5EA336082FE84DC7BF268BEB3E460700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DA60C51B876747A38A16587D6EBF9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1FE14-7CDA-4FCD-858E-3FD64CCDAA44}"/>
      </w:docPartPr>
      <w:docPartBody>
        <w:p w:rsidR="0003341E" w:rsidRDefault="002F5E6D">
          <w:pPr>
            <w:pStyle w:val="DA60C51B876747A38A16587D6EBF9F1F"/>
          </w:pPr>
          <w:r w:rsidRPr="00EE6CF7">
            <w:rPr>
              <w:rStyle w:val="PlaceholderText"/>
            </w:rPr>
            <w:t>[Title]</w:t>
          </w:r>
        </w:p>
      </w:docPartBody>
    </w:docPart>
    <w:docPart>
      <w:docPartPr>
        <w:name w:val="DBBDC794E4114249AC220A2AFFF1F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38490-8A1C-46BC-8DC1-4C00762D17FD}"/>
      </w:docPartPr>
      <w:docPartBody>
        <w:p w:rsidR="0003341E" w:rsidRDefault="002F5E6D">
          <w:pPr>
            <w:pStyle w:val="DBBDC794E4114249AC220A2AFFF1F944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DB1248735F924DC39E7434DF3454D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32D31-99C2-4776-BE7B-64ACAFF15408}"/>
      </w:docPartPr>
      <w:docPartBody>
        <w:p w:rsidR="0003341E" w:rsidRDefault="002F5E6D">
          <w:pPr>
            <w:pStyle w:val="DB1248735F924DC39E7434DF3454D245"/>
          </w:pPr>
          <w:r w:rsidRPr="00EE6CF7">
            <w:rPr>
              <w:rStyle w:val="PlaceholderText"/>
            </w:rPr>
            <w:t>[Title]</w:t>
          </w:r>
        </w:p>
      </w:docPartBody>
    </w:docPart>
    <w:docPart>
      <w:docPartPr>
        <w:name w:val="CF16721D476A4FF8964E5D5B61A7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5E40-B506-4CA9-8BEC-B4A1CBB45A34}"/>
      </w:docPartPr>
      <w:docPartBody>
        <w:p w:rsidR="0003341E" w:rsidRDefault="002F5E6D">
          <w:pPr>
            <w:pStyle w:val="CF16721D476A4FF8964E5D5B61A7A82F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F6A2921E920C4C728F75D9454B187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E61FE-20AD-471A-B4CB-8022C84C82D1}"/>
      </w:docPartPr>
      <w:docPartBody>
        <w:p w:rsidR="0003341E" w:rsidRDefault="002F5E6D">
          <w:pPr>
            <w:pStyle w:val="F6A2921E920C4C728F75D9454B1871EA"/>
          </w:pPr>
          <w:r w:rsidRPr="00EE6CF7">
            <w:rPr>
              <w:rStyle w:val="PlaceholderText"/>
            </w:rPr>
            <w:t>[Title]</w:t>
          </w:r>
        </w:p>
      </w:docPartBody>
    </w:docPart>
    <w:docPart>
      <w:docPartPr>
        <w:name w:val="ABA3592CF30846E48001AB2C27620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1354-8A53-4A0B-981E-3FE016252E49}"/>
      </w:docPartPr>
      <w:docPartBody>
        <w:p w:rsidR="0003341E" w:rsidRDefault="002F5E6D">
          <w:pPr>
            <w:pStyle w:val="ABA3592CF30846E48001AB2C276201FD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3879177A147843A1B44DB41595914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11CC-267B-47E1-ADA2-42CEA23AA05B}"/>
      </w:docPartPr>
      <w:docPartBody>
        <w:p w:rsidR="0003341E" w:rsidRDefault="002F5E6D">
          <w:pPr>
            <w:pStyle w:val="3879177A147843A1B44DB4159591403E"/>
          </w:pPr>
          <w:r w:rsidRPr="00EE6CF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6D"/>
    <w:rsid w:val="0003341E"/>
    <w:rsid w:val="002F5E6D"/>
    <w:rsid w:val="00836E77"/>
    <w:rsid w:val="00870F42"/>
    <w:rsid w:val="00A17566"/>
    <w:rsid w:val="00E801AA"/>
    <w:rsid w:val="00F1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8151EF5AAF4F21A3D13C66CE7B072C">
    <w:name w:val="6C8151EF5AAF4F21A3D13C66CE7B072C"/>
  </w:style>
  <w:style w:type="paragraph" w:customStyle="1" w:styleId="C2CAA5E7651045259FFCBA024D01389B">
    <w:name w:val="C2CAA5E7651045259FFCBA024D01389B"/>
  </w:style>
  <w:style w:type="paragraph" w:customStyle="1" w:styleId="3A413282DF884571B8B8B460EC1F5E1A">
    <w:name w:val="3A413282DF884571B8B8B460EC1F5E1A"/>
  </w:style>
  <w:style w:type="paragraph" w:customStyle="1" w:styleId="F6C26E6524E44EE58E5122ED3FD58AF0">
    <w:name w:val="F6C26E6524E44EE58E5122ED3FD58AF0"/>
  </w:style>
  <w:style w:type="paragraph" w:customStyle="1" w:styleId="5EA336082FE84DC7BF268BEB3E460700">
    <w:name w:val="5EA336082FE84DC7BF268BEB3E460700"/>
  </w:style>
  <w:style w:type="paragraph" w:customStyle="1" w:styleId="DA60C51B876747A38A16587D6EBF9F1F">
    <w:name w:val="DA60C51B876747A38A16587D6EBF9F1F"/>
  </w:style>
  <w:style w:type="paragraph" w:customStyle="1" w:styleId="DBBDC794E4114249AC220A2AFFF1F944">
    <w:name w:val="DBBDC794E4114249AC220A2AFFF1F944"/>
  </w:style>
  <w:style w:type="paragraph" w:customStyle="1" w:styleId="DB1248735F924DC39E7434DF3454D245">
    <w:name w:val="DB1248735F924DC39E7434DF3454D245"/>
  </w:style>
  <w:style w:type="paragraph" w:customStyle="1" w:styleId="CF16721D476A4FF8964E5D5B61A7A82F">
    <w:name w:val="CF16721D476A4FF8964E5D5B61A7A82F"/>
  </w:style>
  <w:style w:type="paragraph" w:customStyle="1" w:styleId="F6A2921E920C4C728F75D9454B1871EA">
    <w:name w:val="F6A2921E920C4C728F75D9454B1871EA"/>
  </w:style>
  <w:style w:type="paragraph" w:customStyle="1" w:styleId="ABA3592CF30846E48001AB2C276201FD">
    <w:name w:val="ABA3592CF30846E48001AB2C276201FD"/>
  </w:style>
  <w:style w:type="paragraph" w:customStyle="1" w:styleId="3879177A147843A1B44DB4159591403E">
    <w:name w:val="3879177A147843A1B44DB415959140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5AEE3-69BF-44BF-A14C-00078F79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Test Template 2015.dotx</Template>
  <TotalTime>0</TotalTime>
  <Pages>15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</vt:lpstr>
    </vt:vector>
  </TitlesOfParts>
  <Company>Toshiba</Company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subject/>
  <dc:creator>Garry</dc:creator>
  <cp:keywords/>
  <dc:description/>
  <cp:lastModifiedBy>Garry</cp:lastModifiedBy>
  <cp:revision>2</cp:revision>
  <dcterms:created xsi:type="dcterms:W3CDTF">2016-01-17T21:16:00Z</dcterms:created>
  <dcterms:modified xsi:type="dcterms:W3CDTF">2016-01-17T21:16:00Z</dcterms:modified>
  <cp:category>Year 8</cp:category>
</cp:coreProperties>
</file>