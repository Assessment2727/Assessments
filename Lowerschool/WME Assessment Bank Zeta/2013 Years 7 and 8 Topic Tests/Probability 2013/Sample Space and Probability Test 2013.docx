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BF7DB2" w:rsidRDefault="00BF7DB2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1D51F7" w:rsidRPr="005C44C0" w:rsidRDefault="00BF7DB2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F7DB2">
              <w:rPr>
                <w:rFonts w:asciiTheme="majorHAnsi" w:hAnsiTheme="majorHAnsi"/>
                <w:i/>
                <w:sz w:val="52"/>
                <w:szCs w:val="52"/>
              </w:rPr>
              <w:t>Sample Space and Probability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EA0195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EA0195" w:rsidRDefault="00EA0195" w:rsidP="00EA01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Construct sample spaces for single- step experiments with equally likely outcomes (ACMSP167)</w:t>
            </w:r>
          </w:p>
          <w:p w:rsidR="00853748" w:rsidRPr="00EA0195" w:rsidRDefault="00EA0195" w:rsidP="00EA01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Assign probabilities to the outcomes of events and determine probabilities for events  (ACMSP168)</w:t>
            </w:r>
          </w:p>
        </w:tc>
        <w:tc>
          <w:tcPr>
            <w:tcW w:w="3545" w:type="dxa"/>
            <w:vAlign w:val="center"/>
          </w:tcPr>
          <w:p w:rsidR="00853748" w:rsidRPr="00325745" w:rsidRDefault="00853748" w:rsidP="00EA0195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96444" w:rsidRDefault="00996444" w:rsidP="009964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Josie had 5 T shirts of different colours, red, white, blue, green and purple in her bag when she was travelling.</w:t>
            </w:r>
          </w:p>
          <w:p w:rsidR="00996444" w:rsidRPr="00F62652" w:rsidRDefault="00996444" w:rsidP="00996444">
            <w:pPr>
              <w:rPr>
                <w:rFonts w:ascii="Times New Roman" w:hAnsi="Times New Roman"/>
                <w:sz w:val="24"/>
                <w:szCs w:val="24"/>
              </w:rPr>
            </w:pPr>
            <w:r w:rsidRPr="00F62652">
              <w:rPr>
                <w:rFonts w:ascii="Times New Roman" w:hAnsi="Times New Roman"/>
                <w:sz w:val="24"/>
                <w:szCs w:val="24"/>
              </w:rPr>
              <w:t xml:space="preserve">Complete the </w:t>
            </w:r>
            <w:r w:rsidRPr="00F62652">
              <w:rPr>
                <w:rFonts w:ascii="Times New Roman" w:hAnsi="Times New Roman"/>
                <w:b/>
                <w:sz w:val="24"/>
                <w:szCs w:val="24"/>
              </w:rPr>
              <w:t>sample space</w:t>
            </w:r>
            <w:r w:rsidRPr="00F62652">
              <w:rPr>
                <w:rFonts w:ascii="Times New Roman" w:hAnsi="Times New Roman"/>
                <w:sz w:val="24"/>
                <w:szCs w:val="24"/>
              </w:rPr>
              <w:t xml:space="preserve"> in the spaces below, for the question:</w:t>
            </w:r>
          </w:p>
          <w:p w:rsidR="00996444" w:rsidRDefault="00996444" w:rsidP="0099644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“</w:t>
            </w:r>
            <w:r w:rsidRPr="00F62652">
              <w:rPr>
                <w:rFonts w:ascii="Times New Roman" w:hAnsi="Times New Roman"/>
                <w:i/>
                <w:sz w:val="24"/>
                <w:szCs w:val="24"/>
              </w:rPr>
              <w:t>What is</w:t>
            </w:r>
            <w:r w:rsidRPr="00F626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2652">
              <w:rPr>
                <w:rFonts w:ascii="Times New Roman" w:hAnsi="Times New Roman"/>
                <w:i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probability that when Josie chooses a T shirt at random from her bag, it is a red T shirt”</w:t>
            </w:r>
          </w:p>
          <w:p w:rsidR="00AA578F" w:rsidRDefault="00AA578F" w:rsidP="0099644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3CCB25" wp14:editId="794A23D4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140970</wp:posOffset>
                      </wp:positionV>
                      <wp:extent cx="1295400" cy="304800"/>
                      <wp:effectExtent l="0" t="0" r="19050" b="1905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62.75pt;margin-top:11.1pt;width:102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" strokeweight="1.5pt"/>
                  </w:pict>
                </mc:Fallback>
              </mc:AlternateContent>
            </w:r>
            <w:r w:rsidRP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4D709B" wp14:editId="31E5B61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141605</wp:posOffset>
                      </wp:positionV>
                      <wp:extent cx="1295400" cy="304800"/>
                      <wp:effectExtent l="0" t="0" r="19050" b="1905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6F8" w:rsidRDefault="000C46F8" w:rsidP="00996444">
                                  <w:pPr>
                                    <w:jc w:val="center"/>
                                  </w:pPr>
                                  <w:r>
                                    <w:t>Red T Shirt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180.5pt;margin-top:11.15pt;width:10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" strokeweight="1.5pt">
                      <v:textbox>
                        <w:txbxContent>
                          <w:p w:rsidR="000C46F8" w:rsidRDefault="000C46F8" w:rsidP="00996444">
                            <w:pPr>
                              <w:jc w:val="center"/>
                            </w:pPr>
                            <w:r>
                              <w:t>Red T Shirt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864FCA" wp14:editId="3FAFD944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141605</wp:posOffset>
                      </wp:positionV>
                      <wp:extent cx="1295400" cy="304800"/>
                      <wp:effectExtent l="0" t="0" r="19050" b="1905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294.5pt;margin-top:11.15pt;width:10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" strokeweight="1.5pt"/>
                  </w:pict>
                </mc:Fallback>
              </mc:AlternateContent>
            </w:r>
            <w:r w:rsidRP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2EDA39" wp14:editId="1876925A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522605</wp:posOffset>
                      </wp:positionV>
                      <wp:extent cx="1295400" cy="304800"/>
                      <wp:effectExtent l="0" t="0" r="19050" b="1905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126.5pt;margin-top:41.15pt;width:102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" strokeweight="1.5pt"/>
                  </w:pict>
                </mc:Fallback>
              </mc:AlternateContent>
            </w:r>
            <w:r w:rsidRP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D951C7" wp14:editId="0722F2EC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532130</wp:posOffset>
                      </wp:positionV>
                      <wp:extent cx="1295400" cy="304800"/>
                      <wp:effectExtent l="0" t="0" r="19050" b="1905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6F8" w:rsidRPr="00D11ACE" w:rsidRDefault="000C46F8" w:rsidP="0099644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7" style="position:absolute;margin-left:248pt;margin-top:41.9pt;width:102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" strokeweight="1.5pt">
                      <v:textbox>
                        <w:txbxContent>
                          <w:p w:rsidR="000C46F8" w:rsidRPr="00D11ACE" w:rsidRDefault="000C46F8" w:rsidP="009964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96444" w:rsidRDefault="00996444" w:rsidP="00996444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96444" w:rsidRDefault="00996444" w:rsidP="00996444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96444" w:rsidRDefault="00996444" w:rsidP="009964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996444" w:rsidP="009964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AA578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 </w:t>
            </w:r>
            <w:r w:rsidR="004D7C9E">
              <w:rPr>
                <w:rFonts w:ascii="Times New Roman" w:hAnsi="Times New Roman"/>
                <w:sz w:val="24"/>
                <w:szCs w:val="24"/>
              </w:rPr>
              <w:t>outcomes equally likely for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experiment</w:t>
            </w:r>
            <w:r w:rsidR="004D7C9E">
              <w:rPr>
                <w:rFonts w:ascii="Times New Roman" w:hAnsi="Times New Roman"/>
                <w:sz w:val="24"/>
                <w:szCs w:val="24"/>
              </w:rPr>
              <w:t xml:space="preserve"> in question 1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A578F" w:rsidRPr="00AA578F" w:rsidRDefault="00AA578F" w:rsidP="00B850EA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AA578F" w:rsidRDefault="00AA578F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CE00FA" wp14:editId="14086E55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48260</wp:posOffset>
                      </wp:positionV>
                      <wp:extent cx="171450" cy="114300"/>
                      <wp:effectExtent l="0" t="0" r="19050" b="19050"/>
                      <wp:wrapNone/>
                      <wp:docPr id="4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style="position:absolute;margin-left:113.35pt;margin-top:3.8pt;width:13.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" strokecolor="black [3213]" strokeweight="1pt"/>
                  </w:pict>
                </mc:Fallback>
              </mc:AlternateContent>
            </w:r>
            <w:r w:rsidRPr="00AA578F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7D81DB" wp14:editId="43EB734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50800</wp:posOffset>
                      </wp:positionV>
                      <wp:extent cx="171450" cy="114300"/>
                      <wp:effectExtent l="0" t="0" r="19050" b="19050"/>
                      <wp:wrapNone/>
                      <wp:docPr id="4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style="position:absolute;margin-left:12.9pt;margin-top:4pt;width:13.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Yes they are               No they aren’t</w:t>
            </w:r>
          </w:p>
          <w:p w:rsidR="00AA578F" w:rsidRPr="00AA578F" w:rsidRDefault="00AA578F" w:rsidP="00B850EA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99644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96444" w:rsidRPr="001B3341" w:rsidRDefault="0099644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96444" w:rsidRPr="00F62652" w:rsidRDefault="004D5C7C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3AB1E732" wp14:editId="55FF4DCB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8935085</wp:posOffset>
                      </wp:positionV>
                      <wp:extent cx="485775" cy="619125"/>
                      <wp:effectExtent l="9525" t="8890" r="9525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8" style="position:absolute;margin-left:287.25pt;margin-top:703.55pt;width:38.25pt;height:48.75pt;z-index:251700224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">
                      <v:rect id="Rectangle 33" o:spid="_x0000_s1029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DmcEA&#10;AADbAAAADwAAAGRycy9kb3ducmV2LnhtbERPTWvCQBC9F/wPywje6sYcgqSuUsVWD7XQtHgesmMS&#10;mp0N2TVu/r1bEHqbx/uc1SaYVgzUu8aygsU8AUFcWt1wpeDn++15CcJ5ZI2tZVIwkoPNevK0wlzb&#10;G3/RUPhKxBB2OSqove9yKV1Zk0E3tx1x5C62N+gj7Cupe7zFcNPKNEkyabDh2FBjR7uayt/iahQU&#10;W3cN42dmw3A4ncf0Y/++zBKlZtPw+gLCU/D/4of7qOP8FP5+i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A5nBAAAA2wAAAA8AAAAAAAAAAAAAAAAAmAIAAGRycy9kb3du&#10;cmV2LnhtbFBLBQYAAAAABAAEAPUAAACGAwAAAAA=&#10;">
                        <v:textbox inset="2mm,0,0,0">
                          <w:txbxContent>
                            <w:p w:rsidR="000C46F8" w:rsidRPr="00A35125" w:rsidRDefault="000C46F8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30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qrMAA&#10;AADbAAAADwAAAGRycy9kb3ducmV2LnhtbERPTWsCMRC9F/wPYYTealYLUlajiLZQCiJdBa/DZtws&#10;JpMlSdftvzeFgrd5vM9ZrgdnRU8htp4VTCcFCOLa65YbBafjx8sbiJiQNVrPpOCXIqxXo6clltrf&#10;+Jv6KjUih3AsUYFJqSuljLUhh3HiO+LMXXxwmDIMjdQBbzncWTkrirl02HJuMNjR1lB9rX6cApzt&#10;6vnpvfXTvS2CPX/128oclHoeD5sFiERDeoj/3Z86z3+Fv1/y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CqrMAAAADbAAAADwAAAAAAAAAAAAAAAACYAgAAZHJzL2Rvd25y&#10;ZXYueG1sUEsFBgAAAAAEAAQA9QAAAIUDAAAAAA==&#10;">
                        <v:textbox inset="1.5mm,.3mm,0,0">
                          <w:txbxContent>
                            <w:p w:rsidR="000C46F8" w:rsidRPr="00A35125" w:rsidRDefault="000C46F8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5" o:spid="_x0000_s1031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Jvr8AAADbAAAADwAAAGRycy9kb3ducmV2LnhtbERPTYvCMBC9C/6HMMLebKor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GJvr8AAADbAAAADwAAAAAAAAAAAAAAAACh&#10;AgAAZHJzL2Rvd25yZXYueG1sUEsFBgAAAAAEAAQA+QAAAI0DAAAAAA==&#10;" strokeweight="1.5pt"/>
                    </v:group>
                  </w:pict>
                </mc:Fallback>
              </mc:AlternateContent>
            </w:r>
            <w:r w:rsidR="00996444" w:rsidRPr="00F62652">
              <w:rPr>
                <w:rFonts w:ascii="Times New Roman" w:hAnsi="Times New Roman"/>
                <w:sz w:val="24"/>
                <w:szCs w:val="24"/>
              </w:rPr>
              <w:t xml:space="preserve">Complete the </w:t>
            </w:r>
            <w:r w:rsidR="00996444" w:rsidRPr="00F62652">
              <w:rPr>
                <w:rFonts w:ascii="Times New Roman" w:hAnsi="Times New Roman"/>
                <w:b/>
                <w:sz w:val="24"/>
                <w:szCs w:val="24"/>
              </w:rPr>
              <w:t>sample space</w:t>
            </w:r>
            <w:r w:rsidR="00996444" w:rsidRPr="00F62652">
              <w:rPr>
                <w:rFonts w:ascii="Times New Roman" w:hAnsi="Times New Roman"/>
                <w:sz w:val="24"/>
                <w:szCs w:val="24"/>
              </w:rPr>
              <w:t xml:space="preserve"> in the spaces below, for the question:</w:t>
            </w:r>
          </w:p>
          <w:p w:rsidR="00996444" w:rsidRDefault="00996444" w:rsidP="000C46F8">
            <w:pPr>
              <w:rPr>
                <w:rFonts w:ascii="Times New Roman" w:hAnsi="Times New Roman"/>
                <w:sz w:val="24"/>
                <w:szCs w:val="24"/>
              </w:rPr>
            </w:pPr>
            <w:r w:rsidRPr="00F62652">
              <w:rPr>
                <w:rFonts w:ascii="Times New Roman" w:hAnsi="Times New Roman"/>
                <w:i/>
                <w:sz w:val="24"/>
                <w:szCs w:val="24"/>
              </w:rPr>
              <w:t>What is</w:t>
            </w:r>
            <w:r w:rsidRPr="00F626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2652">
              <w:rPr>
                <w:rFonts w:ascii="Times New Roman" w:hAnsi="Times New Roman"/>
                <w:i/>
                <w:sz w:val="24"/>
                <w:szCs w:val="24"/>
              </w:rPr>
              <w:t>the probability that a person chosen at random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has 2 siblings</w:t>
            </w:r>
            <w:r w:rsidRPr="00F62652">
              <w:rPr>
                <w:rFonts w:ascii="Times New Roman" w:hAnsi="Times New Roman"/>
                <w:i/>
                <w:sz w:val="24"/>
                <w:szCs w:val="24"/>
              </w:rPr>
              <w:t>?</w:t>
            </w:r>
            <w:r w:rsidRPr="00F626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A578F" w:rsidRPr="00F62652" w:rsidRDefault="00AA578F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583C6A" wp14:editId="5A1275EA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133985</wp:posOffset>
                      </wp:positionV>
                      <wp:extent cx="1295400" cy="429260"/>
                      <wp:effectExtent l="0" t="0" r="19050" b="2794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6.8pt;margin-top:10.55pt;width:102pt;height:3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426FD2" wp14:editId="3CC88EA6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133985</wp:posOffset>
                      </wp:positionV>
                      <wp:extent cx="1295400" cy="437515"/>
                      <wp:effectExtent l="0" t="0" r="19050" b="196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37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226.8pt;margin-top:10.55pt;width:102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155B74" wp14:editId="4F627996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133985</wp:posOffset>
                      </wp:positionV>
                      <wp:extent cx="1295400" cy="437515"/>
                      <wp:effectExtent l="0" t="0" r="19050" b="1968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37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112.95pt;margin-top:10.55pt;width:102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DF407E" wp14:editId="02B9E2D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133985</wp:posOffset>
                      </wp:positionV>
                      <wp:extent cx="1295400" cy="429260"/>
                      <wp:effectExtent l="0" t="0" r="19050" b="2794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6F8" w:rsidRDefault="000C46F8" w:rsidP="00AA578F">
                                  <w:pPr>
                                    <w:jc w:val="center"/>
                                  </w:pPr>
                                  <w:r>
                                    <w:t>No Siblings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32" style="position:absolute;margin-left:-4.9pt;margin-top:10.55pt;width:102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" strokeweight="1.5pt">
                      <v:textbox>
                        <w:txbxContent>
                          <w:p w:rsidR="000C46F8" w:rsidRDefault="000C46F8" w:rsidP="00AA578F">
                            <w:pPr>
                              <w:jc w:val="center"/>
                            </w:pPr>
                            <w:r>
                              <w:t>No Siblings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96444" w:rsidRPr="00F62652" w:rsidRDefault="00996444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96444" w:rsidRPr="00F62652" w:rsidRDefault="00996444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96444" w:rsidRPr="00F62652" w:rsidRDefault="00AA578F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3F1284" wp14:editId="7EB61A55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123825</wp:posOffset>
                      </wp:positionV>
                      <wp:extent cx="1295400" cy="406400"/>
                      <wp:effectExtent l="0" t="0" r="19050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59.25pt;margin-top:9.75pt;width:102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1D318E" wp14:editId="1A02E609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132080</wp:posOffset>
                      </wp:positionV>
                      <wp:extent cx="1295400" cy="398145"/>
                      <wp:effectExtent l="0" t="0" r="19050" b="20955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98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6F8" w:rsidRPr="00D11ACE" w:rsidRDefault="000C46F8" w:rsidP="0099644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33" style="position:absolute;margin-left:180.35pt;margin-top:10.4pt;width:102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" strokeweight="1.5pt">
                      <v:textbox>
                        <w:txbxContent>
                          <w:p w:rsidR="000C46F8" w:rsidRPr="00D11ACE" w:rsidRDefault="000C46F8" w:rsidP="009964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644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3FABC0" wp14:editId="31ACE5B4">
                      <wp:simplePos x="0" y="0"/>
                      <wp:positionH relativeFrom="column">
                        <wp:posOffset>3762086</wp:posOffset>
                      </wp:positionH>
                      <wp:positionV relativeFrom="paragraph">
                        <wp:posOffset>126422</wp:posOffset>
                      </wp:positionV>
                      <wp:extent cx="1295400" cy="407323"/>
                      <wp:effectExtent l="0" t="0" r="19050" b="1206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407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6F8" w:rsidRDefault="000C46F8" w:rsidP="0099644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More than 5 Siblings.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720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4" style="position:absolute;margin-left:296.25pt;margin-top:9.95pt;width:102pt;height:3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" strokeweight="1.5pt">
                      <v:textbox inset="2mm,0,,0">
                        <w:txbxContent>
                          <w:p w:rsidR="000C46F8" w:rsidRDefault="000C46F8" w:rsidP="00996444">
                            <w:pPr>
                              <w:jc w:val="center"/>
                            </w:pPr>
                            <w:proofErr w:type="gramStart"/>
                            <w:r>
                              <w:t>More than 5 Siblings.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96444" w:rsidRPr="00F62652" w:rsidRDefault="00996444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96444" w:rsidRDefault="00996444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578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578F" w:rsidRDefault="00AA578F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 </w:t>
            </w:r>
            <w:r w:rsidR="004D7C9E">
              <w:rPr>
                <w:rFonts w:ascii="Times New Roman" w:hAnsi="Times New Roman"/>
                <w:sz w:val="24"/>
                <w:szCs w:val="24"/>
              </w:rPr>
              <w:t>outcomes equally likely for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experiment</w:t>
            </w:r>
            <w:r w:rsidR="004D7C9E">
              <w:rPr>
                <w:rFonts w:ascii="Times New Roman" w:hAnsi="Times New Roman"/>
                <w:sz w:val="24"/>
                <w:szCs w:val="24"/>
              </w:rPr>
              <w:t xml:space="preserve"> in question 3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A578F" w:rsidRPr="00AA578F" w:rsidRDefault="00AA578F" w:rsidP="000C46F8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AA578F" w:rsidRDefault="00AA578F" w:rsidP="000C46F8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F4F518" wp14:editId="606B773A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48260</wp:posOffset>
                      </wp:positionV>
                      <wp:extent cx="171450" cy="114300"/>
                      <wp:effectExtent l="0" t="0" r="19050" b="19050"/>
                      <wp:wrapNone/>
                      <wp:docPr id="4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style="position:absolute;margin-left:113.35pt;margin-top:3.8pt;width:13.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" strokecolor="black [3213]" strokeweight="1pt"/>
                  </w:pict>
                </mc:Fallback>
              </mc:AlternateContent>
            </w:r>
            <w:r w:rsidRPr="00AA578F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C9E049" wp14:editId="7CAE1FC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50800</wp:posOffset>
                      </wp:positionV>
                      <wp:extent cx="171450" cy="114300"/>
                      <wp:effectExtent l="0" t="0" r="19050" b="19050"/>
                      <wp:wrapNone/>
                      <wp:docPr id="4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style="position:absolute;margin-left:12.9pt;margin-top:4pt;width:13.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Yes they are               No they aren’t</w:t>
            </w:r>
          </w:p>
          <w:p w:rsidR="00AA578F" w:rsidRPr="00AA578F" w:rsidRDefault="00AA578F" w:rsidP="000C46F8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578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5C7C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her birthday party, Hannah had as guests, her two brothers and three sisters, four male cousins and three female cousins, seven male friends and eleven female friends.</w:t>
            </w:r>
          </w:p>
          <w:p w:rsidR="00552221" w:rsidRDefault="004D7C9E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gave</w:t>
            </w:r>
            <w:r w:rsidR="00552221">
              <w:rPr>
                <w:rFonts w:ascii="Times New Roman" w:hAnsi="Times New Roman"/>
                <w:sz w:val="24"/>
                <w:szCs w:val="24"/>
              </w:rPr>
              <w:t xml:space="preserve"> a prize to one of her guests selected at random.</w:t>
            </w:r>
          </w:p>
          <w:p w:rsidR="00552221" w:rsidRDefault="0051555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statement is</w:t>
            </w:r>
            <w:r w:rsidR="00552221">
              <w:rPr>
                <w:rFonts w:ascii="Times New Roman" w:hAnsi="Times New Roman"/>
                <w:sz w:val="24"/>
                <w:szCs w:val="24"/>
              </w:rPr>
              <w:t xml:space="preserve"> true?</w:t>
            </w:r>
            <w:r w:rsidR="004D7C9E" w:rsidRPr="00426B62">
              <w:rPr>
                <w:noProof/>
                <w:lang w:eastAsia="en-AU"/>
              </w:rPr>
              <w:t xml:space="preserve"> </w:t>
            </w:r>
          </w:p>
          <w:p w:rsidR="00552221" w:rsidRPr="004D7C9E" w:rsidRDefault="00552221" w:rsidP="0055222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552221" w:rsidRDefault="004D7C9E" w:rsidP="00552221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3F068F54" wp14:editId="79B5689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40698</wp:posOffset>
                      </wp:positionV>
                      <wp:extent cx="171450" cy="944880"/>
                      <wp:effectExtent l="0" t="0" r="19050" b="2667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style="position:absolute;margin-left:4.75pt;margin-top:3.2pt;width:13.5pt;height:74.4pt;z-index:25170739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55222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2221">
              <w:rPr>
                <w:rFonts w:ascii="Times New Roman" w:hAnsi="Times New Roman"/>
                <w:sz w:val="24"/>
                <w:szCs w:val="24"/>
              </w:rPr>
              <w:t>A relative was more likely to win than a friend.</w:t>
            </w:r>
          </w:p>
          <w:p w:rsidR="00552221" w:rsidRPr="004D7C9E" w:rsidRDefault="00552221" w:rsidP="0055222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4D7C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 male was more likely to win than a female.</w:t>
            </w:r>
          </w:p>
          <w:p w:rsidR="00552221" w:rsidRPr="004D7C9E" w:rsidRDefault="00552221" w:rsidP="0055222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4D7C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cousin is more likely to win than a </w:t>
            </w:r>
            <w:r w:rsidR="004D7C9E">
              <w:rPr>
                <w:rFonts w:ascii="Times New Roman" w:hAnsi="Times New Roman"/>
                <w:sz w:val="24"/>
                <w:szCs w:val="24"/>
              </w:rPr>
              <w:t>sibling (</w:t>
            </w:r>
            <w:r>
              <w:rPr>
                <w:rFonts w:ascii="Times New Roman" w:hAnsi="Times New Roman"/>
                <w:sz w:val="24"/>
                <w:szCs w:val="24"/>
              </w:rPr>
              <w:t>brother or sister</w:t>
            </w:r>
            <w:r w:rsidR="004D7C9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52221" w:rsidRPr="004D7C9E" w:rsidRDefault="00552221" w:rsidP="0055222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4D7C9E">
              <w:rPr>
                <w:rFonts w:ascii="Times New Roman" w:hAnsi="Times New Roman"/>
                <w:sz w:val="24"/>
                <w:szCs w:val="24"/>
              </w:rPr>
              <w:t xml:space="preserve">  Male relatives and female relatives were equally likely to win.</w:t>
            </w:r>
          </w:p>
          <w:p w:rsidR="004D7C9E" w:rsidRPr="004D7C9E" w:rsidRDefault="004D7C9E" w:rsidP="00552221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A578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1D3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Josh has </w:t>
            </w:r>
            <w:r w:rsidR="00D91D3F">
              <w:rPr>
                <w:rFonts w:ascii="Times New Roman" w:hAnsi="Times New Roman"/>
                <w:sz w:val="24"/>
                <w:szCs w:val="24"/>
              </w:rPr>
              <w:t>the numbers of fifteen friends saved on his phone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91D3F" w:rsidRDefault="00D91D3F" w:rsidP="00AA57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Six of the friends are male</w:t>
            </w:r>
          </w:p>
          <w:p w:rsidR="00AA578F" w:rsidRDefault="004D7C9E" w:rsidP="00AA57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Josh randomly rings one of these</w:t>
            </w:r>
            <w:r w:rsidR="00D91D3F">
              <w:rPr>
                <w:rFonts w:ascii="Times New Roman" w:hAnsi="Times New Roman"/>
                <w:sz w:val="24"/>
                <w:szCs w:val="24"/>
              </w:rPr>
              <w:t xml:space="preserve"> friends. </w:t>
            </w:r>
          </w:p>
          <w:p w:rsidR="00AA578F" w:rsidRPr="00AA578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>Which of the two statements below is true?</w:t>
            </w:r>
          </w:p>
          <w:p w:rsidR="00AA578F" w:rsidRPr="00AA578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578F" w:rsidRPr="00AA578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Statement </w:t>
            </w:r>
            <w:proofErr w:type="gramStart"/>
            <w:r w:rsidRPr="00AA578F">
              <w:rPr>
                <w:rFonts w:ascii="Times New Roman" w:hAnsi="Times New Roman"/>
                <w:sz w:val="24"/>
                <w:szCs w:val="24"/>
              </w:rPr>
              <w:t>1 :</w:t>
            </w:r>
            <w:proofErr w:type="gramEnd"/>
            <w:r w:rsidRPr="00AA57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1D3F">
              <w:rPr>
                <w:rFonts w:ascii="Times New Roman" w:hAnsi="Times New Roman"/>
                <w:sz w:val="24"/>
                <w:szCs w:val="24"/>
              </w:rPr>
              <w:t>Each friend has an equal chance of being rung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AA578F" w:rsidRPr="00AA578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Statement </w:t>
            </w:r>
            <w:proofErr w:type="gramStart"/>
            <w:r w:rsidRPr="00AA578F">
              <w:rPr>
                <w:rFonts w:ascii="Times New Roman" w:hAnsi="Times New Roman"/>
                <w:sz w:val="24"/>
                <w:szCs w:val="24"/>
              </w:rPr>
              <w:t>2 :</w:t>
            </w:r>
            <w:proofErr w:type="gramEnd"/>
            <w:r w:rsidRPr="00AA57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1D3F">
              <w:rPr>
                <w:rFonts w:ascii="Times New Roman" w:hAnsi="Times New Roman"/>
                <w:sz w:val="24"/>
                <w:szCs w:val="24"/>
              </w:rPr>
              <w:t>Josh is more likely to ring a female friend than a male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A578F" w:rsidRPr="00AA578F" w:rsidRDefault="00AA578F" w:rsidP="00AA578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578F" w:rsidRDefault="00D91D3F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F7AA2AE" wp14:editId="5EBFB2AB">
                      <wp:simplePos x="0" y="0"/>
                      <wp:positionH relativeFrom="column">
                        <wp:posOffset>62923</wp:posOffset>
                      </wp:positionH>
                      <wp:positionV relativeFrom="paragraph">
                        <wp:posOffset>30480</wp:posOffset>
                      </wp:positionV>
                      <wp:extent cx="171450" cy="903316"/>
                      <wp:effectExtent l="0" t="0" r="19050" b="1143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03316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margin-left:4.95pt;margin-top:2.4pt;width:13.5pt;height:71.15pt;z-index:251687936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sv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jK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svc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 w:rsidR="00AA578F"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A578F" w:rsidRPr="00AA578F">
              <w:rPr>
                <w:rFonts w:ascii="Times New Roman" w:hAnsi="Times New Roman"/>
                <w:sz w:val="24"/>
                <w:szCs w:val="24"/>
              </w:rPr>
              <w:t>Only Statement 1 is true.</w:t>
            </w:r>
          </w:p>
          <w:p w:rsidR="00D91D3F" w:rsidRPr="00AA578F" w:rsidRDefault="00D91D3F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578F" w:rsidRPr="00AA578F" w:rsidRDefault="00AA578F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91D3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Only Statement 2 is true.</w:t>
            </w:r>
          </w:p>
          <w:p w:rsidR="00D91D3F" w:rsidRPr="00D91D3F" w:rsidRDefault="00D91D3F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578F" w:rsidRPr="00AA578F" w:rsidRDefault="00AA578F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91D3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Both Statements are true.</w:t>
            </w:r>
          </w:p>
          <w:p w:rsidR="00D91D3F" w:rsidRPr="00D91D3F" w:rsidRDefault="00D91D3F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91D3F" w:rsidRDefault="00AA578F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91D3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Neither Statement is true.</w:t>
            </w:r>
          </w:p>
          <w:p w:rsidR="00AA578F" w:rsidRPr="00D91D3F" w:rsidRDefault="00AA578F" w:rsidP="00D91D3F">
            <w:pPr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B363291" wp14:editId="693EECD1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7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6" style="position:absolute;margin-left:117.5pt;margin-top:590.4pt;width:222pt;height:36pt;z-index:25168179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">
                      <v:roundrect id="AutoShape 8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      <v:roundrect id="AutoShape 9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      <v:roundrect id="AutoShape 10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      <v:roundrect id="AutoShape 11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AA578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05344" behindDoc="0" locked="0" layoutInCell="1" allowOverlap="1" wp14:anchorId="2E100FC7" wp14:editId="393A16D1">
                  <wp:simplePos x="0" y="0"/>
                  <wp:positionH relativeFrom="column">
                    <wp:posOffset>3926840</wp:posOffset>
                  </wp:positionH>
                  <wp:positionV relativeFrom="paragraph">
                    <wp:posOffset>299720</wp:posOffset>
                  </wp:positionV>
                  <wp:extent cx="514350" cy="647700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48A1B62" wp14:editId="41492EB5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8935085</wp:posOffset>
                      </wp:positionV>
                      <wp:extent cx="485775" cy="619125"/>
                      <wp:effectExtent l="9525" t="8890" r="9525" b="1016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35" style="position:absolute;margin-left:287.25pt;margin-top:703.55pt;width:38.25pt;height:48.75pt;z-index:251704320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">
                      <v:rect id="Rectangle 45" o:spid="_x0000_s1036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08MQA&#10;AADbAAAADwAAAGRycy9kb3ducmV2LnhtbESPQWvCQBSE70L/w/IEb3WjtEGiq7RirYe2YJSeH9nX&#10;JDT7NmTXuPn3bqHgcZiZb5jVJphG9NS52rKC2TQBQVxYXXOp4Hx6e1yAcB5ZY2OZFAzkYLN+GK0w&#10;0/bKR+pzX4oIYZehgsr7NpPSFRUZdFPbEkfvx3YGfZRdKXWH1wg3jZwnSSoN1hwXKmxpW1Hxm1+M&#10;gvzVXcLwldrQv39+D/OP3X6RJkpNxuFlCcJT8Pfwf/ugFTw9w9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tPDEAAAA2wAAAA8AAAAAAAAAAAAAAAAAmAIAAGRycy9k&#10;b3ducmV2LnhtbFBLBQYAAAAABAAEAPUAAACJAwAAAAA=&#10;">
                        <v:textbox inset="2mm,0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Rectangle 46" o:spid="_x0000_s1037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mKcMA&#10;AADbAAAADwAAAGRycy9kb3ducmV2LnhtbESPQWsCMRSE74X+h/AK3mpWkUW2Rim2hVIo4ir0+tg8&#10;N4vJy5Kk6/bfN4LgcZiZb5jVZnRWDBRi51nBbFqAIG687rhVcDx8PC9BxISs0XomBX8UYbN+fFhh&#10;pf2F9zTUqRUZwrFCBSalvpIyNoYcxqnvibN38sFhyjK0Uge8ZLizcl4UpXTYcV4w2NPWUHOuf50C&#10;nL815fG987NvWwT78zVsa7NTavI0vr6ASDSme/jW/tQKFiVcv+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QmKcMAAADbAAAADwAAAAAAAAAAAAAAAACYAgAAZHJzL2Rv&#10;d25yZXYueG1sUEsFBgAAAAAEAAQA9QAAAIgDAAAAAA==&#10;">
                        <v:textbox inset="1.5mm,.3mm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shape id="AutoShape 47" o:spid="_x0000_s1038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A41MIAAADbAAAADwAAAGRycy9kb3ducmV2LnhtbESPQYvCMBSE7wv+h/AEb2uqLiq1UXRB&#10;8OJh1Yu3R/NsSpuX2mRr/fdmYcHjMDPfMNmmt7XoqPWlYwWTcQKCOHe65ELB5bz/XILwAVlj7ZgU&#10;PMnDZj34yDDV7sE/1J1CISKEfYoKTAhNKqXPDVn0Y9cQR+/mWoshyraQusVHhNtaTpNkLi2WHBcM&#10;NvRtKK9Ov1aBbbS9H53R16qc1Ts63La7pFNqNOy3KxCB+vAO/7cPWsHXAv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A41MIAAADbAAAADwAAAAAAAAAAAAAA&#10;AAChAgAAZHJzL2Rvd25yZXYueG1sUEsFBgAAAAAEAAQA+QAAAJADAAAAAA==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F91A0C2" wp14:editId="00D10580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8935085</wp:posOffset>
                      </wp:positionV>
                      <wp:extent cx="485775" cy="619125"/>
                      <wp:effectExtent l="9525" t="8890" r="9525" b="1016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25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AutoShap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9" style="position:absolute;margin-left:287.25pt;margin-top:703.55pt;width:38.25pt;height:48.75pt;z-index:251703296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">
                      <v:rect id="Rectangle 41" o:spid="_x0000_s1040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RUMQA&#10;AADbAAAADwAAAGRycy9kb3ducmV2LnhtbESPQWvCQBSE7wX/w/KE3nTTQIOkrtKWantQwVh6fmRf&#10;k9Ds25Bd4+bfu4LQ4zAz3zDLdTCtGKh3jWUFT/MEBHFpdcOVgu/TZrYA4TyyxtYyKRjJwXo1eVhi&#10;ru2FjzQUvhIRwi5HBbX3XS6lK2sy6Oa2I47er+0N+ij7SuoeLxFuWpkmSSYNNhwXauzovabyrzgb&#10;BcWbO4fxkNkwfO5/xnT3sV1kiVKP0/D6AsJT8P/he/tLK0if4f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fUVDEAAAA2wAAAA8AAAAAAAAAAAAAAAAAmAIAAGRycy9k&#10;b3ducmV2LnhtbFBLBQYAAAAABAAEAPUAAACJAwAAAAA=&#10;">
                        <v:textbox inset="2mm,0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Rectangle 42" o:spid="_x0000_s1041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DicMA&#10;AADbAAAADwAAAGRycy9kb3ducmV2LnhtbESPwWrDMBBE74X+g9hCb40cH0xwo4SQNlAKJcQN9LpY&#10;W8tEWhlJcdy/rwKBHIeZecMs15OzYqQQe88K5rMCBHHrdc+dguP37mUBIiZkjdYzKfijCOvV48MS&#10;a+0vfKCxSZ3IEI41KjApDbWUsTXkMM78QJy9Xx8cpixDJ3XAS4Y7K8uiqKTDnvOCwYG2htpTc3YK&#10;sHxrq+N77+dftgj253PcNmav1PPTtHkFkWhK9/Ct/aEVlBVcv+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vDicMAAADbAAAADwAAAAAAAAAAAAAAAACYAgAAZHJzL2Rv&#10;d25yZXYueG1sUEsFBgAAAAAEAAQA9QAAAIgDAAAAAA==&#10;">
                        <v:textbox inset="1.5mm,.3mm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shape id="AutoShape 43" o:spid="_x0000_s1042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DCCBCDD" wp14:editId="6276616C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8935085</wp:posOffset>
                      </wp:positionV>
                      <wp:extent cx="485775" cy="619125"/>
                      <wp:effectExtent l="9525" t="8890" r="9525" b="1016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21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C46F8" w:rsidRPr="00A35125" w:rsidRDefault="000C46F8" w:rsidP="00552221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43" style="position:absolute;margin-left:287.25pt;margin-top:703.55pt;width:38.25pt;height:48.75pt;z-index:251702272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">
                      <v:rect id="Rectangle 37" o:spid="_x0000_s1044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XU8QA&#10;AADbAAAADwAAAGRycy9kb3ducmV2LnhtbESPQWvCQBSE70L/w/IK3szGHIKkrlJL1R5awbT0/Mi+&#10;JsHs25Bd4+bfdwsFj8PMfMOst8F0YqTBtZYVLJMUBHFldcu1gq/P/WIFwnlkjZ1lUjCRg+3mYbbG&#10;Qtsbn2ksfS0ihF2BChrv+0JKVzVk0CW2J47ejx0M+iiHWuoBbxFuOpmlaS4NthwXGuzppaHqUl6N&#10;gnLnrmE65TaMx4/vKXt/PazyVKn5Y3h+AuEp+Hv4v/2mFWR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V1PEAAAA2wAAAA8AAAAAAAAAAAAAAAAAmAIAAGRycy9k&#10;b3ducmV2LnhtbFBLBQYAAAAABAAEAPUAAACJAwAAAAA=&#10;">
                        <v:textbox inset="2mm,0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045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FisMA&#10;AADbAAAADwAAAGRycy9kb3ducmV2LnhtbESPwWrDMBBE74H8g9hAb4kcH0Jxo4SQpFAKpdQ15LpY&#10;G8tEWhlJddy/rwqFHoeZecNs95OzYqQQe88K1qsCBHHrdc+dgubzefkIIiZkjdYzKfimCPvdfLbF&#10;Svs7f9BYp05kCMcKFZiUhkrK2BpyGFd+IM7e1QeHKcvQSR3wnuHOyrIoNtJhz3nB4EBHQ+2t/nIK&#10;sDy1m+bc+/WbLYK9vI7H2rwr9bCYDk8gEk3pP/zXftEKyhJ+v+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DFisMAAADbAAAADwAAAAAAAAAAAAAAAACYAgAAZHJzL2Rv&#10;d25yZXYueG1sUEsFBgAAAAAEAAQA9QAAAIgDAAAAAA==&#10;">
                        <v:textbox inset="1.5mm,.3mm,0,0">
                          <w:txbxContent>
                            <w:p w:rsidR="000C46F8" w:rsidRPr="00A35125" w:rsidRDefault="000C46F8" w:rsidP="005522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shape id="AutoShape 39" o:spid="_x0000_s1046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bd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lNt3vgAAANsAAAAPAAAAAAAAAAAAAAAAAKEC&#10;AABkcnMvZG93bnJldi54bWxQSwUGAAAAAAQABAD5AAAAjAMAAAAA&#10;" strokeweight="1.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Jarmila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a tennis player and has 7 racquets in her bag which are coloured red, white, blue, green, yellow, pink and orange. </w:t>
            </w: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randomly chooses a racquet from the bag.</w:t>
            </w: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it is pink or orange?</w:t>
            </w:r>
          </w:p>
          <w:p w:rsidR="00552221" w:rsidRDefault="00552221" w:rsidP="00552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578F" w:rsidRDefault="00AA578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B6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32B6D" w:rsidRPr="001B3341" w:rsidRDefault="00432B6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32B6D" w:rsidRDefault="00B470E1" w:rsidP="00B470E1">
            <w:pPr>
              <w:ind w:right="3861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 w:rsidRPr="00B470E1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08416" behindDoc="0" locked="0" layoutInCell="1" allowOverlap="1" wp14:anchorId="72844A44" wp14:editId="58221155">
                  <wp:simplePos x="0" y="0"/>
                  <wp:positionH relativeFrom="column">
                    <wp:posOffset>3404466</wp:posOffset>
                  </wp:positionH>
                  <wp:positionV relativeFrom="paragraph">
                    <wp:posOffset>-185</wp:posOffset>
                  </wp:positionV>
                  <wp:extent cx="2061557" cy="1286118"/>
                  <wp:effectExtent l="0" t="0" r="0" b="9525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557" cy="128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2B6D" w:rsidRPr="00B470E1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A city has</w:t>
            </w:r>
            <w:r w:rsidRPr="00B470E1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  <w:r w:rsidR="008F47D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a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population of </w:t>
            </w:r>
            <w:r w:rsidR="008F47D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around </w:t>
            </w:r>
            <w:r w:rsidR="000C46F8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4</w:t>
            </w:r>
            <w:r w:rsidRPr="00B470E1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million people.</w:t>
            </w:r>
          </w:p>
          <w:p w:rsidR="00B470E1" w:rsidRDefault="00B470E1" w:rsidP="00B470E1">
            <w:pPr>
              <w:ind w:right="3861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If you </w:t>
            </w:r>
            <w:r w:rsidR="008F47D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walked through the city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  <w:r w:rsidR="008F47D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in the middle of the day, the probability that you would see at least one person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is close</w:t>
            </w:r>
            <w:r w:rsidR="000C46F8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st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to:</w:t>
            </w:r>
          </w:p>
          <w:p w:rsidR="00B470E1" w:rsidRDefault="00B470E1" w:rsidP="00B470E1">
            <w:pPr>
              <w:ind w:right="3861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</w:p>
          <w:p w:rsidR="00B470E1" w:rsidRDefault="000C46F8" w:rsidP="00B470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DFFC2AC" wp14:editId="47DBFD53">
                      <wp:simplePos x="0" y="0"/>
                      <wp:positionH relativeFrom="column">
                        <wp:posOffset>1666182</wp:posOffset>
                      </wp:positionH>
                      <wp:positionV relativeFrom="paragraph">
                        <wp:posOffset>26670</wp:posOffset>
                      </wp:positionV>
                      <wp:extent cx="171450" cy="114300"/>
                      <wp:effectExtent l="0" t="0" r="19050" b="19050"/>
                      <wp:wrapNone/>
                      <wp:docPr id="10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6" o:spid="_x0000_s1026" style="position:absolute;margin-left:131.2pt;margin-top:2.1pt;width:13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" strokecolor="black [3213]" strokeweight="1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9245DF" wp14:editId="4F8F6B5B">
                      <wp:simplePos x="0" y="0"/>
                      <wp:positionH relativeFrom="column">
                        <wp:posOffset>62923</wp:posOffset>
                      </wp:positionH>
                      <wp:positionV relativeFrom="paragraph">
                        <wp:posOffset>26728</wp:posOffset>
                      </wp:positionV>
                      <wp:extent cx="171450" cy="114300"/>
                      <wp:effectExtent l="0" t="0" r="19050" b="19050"/>
                      <wp:wrapNone/>
                      <wp:docPr id="10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style="position:absolute;margin-left:4.95pt;margin-top:2.1pt;width:13.5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" strokecolor="black [3213]" strokeweight="1pt"/>
                  </w:pict>
                </mc:Fallback>
              </mc:AlternateContent>
            </w:r>
            <w:r w:rsidR="00B470E1"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470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0.04                                     0.44</w:t>
            </w:r>
          </w:p>
          <w:p w:rsidR="00B470E1" w:rsidRPr="00AA578F" w:rsidRDefault="00B470E1" w:rsidP="00B470E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470E1" w:rsidRPr="00AA578F" w:rsidRDefault="000C46F8" w:rsidP="00B470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1658C0" wp14:editId="10579DA9">
                      <wp:simplePos x="0" y="0"/>
                      <wp:positionH relativeFrom="column">
                        <wp:posOffset>1666182</wp:posOffset>
                      </wp:positionH>
                      <wp:positionV relativeFrom="paragraph">
                        <wp:posOffset>38100</wp:posOffset>
                      </wp:positionV>
                      <wp:extent cx="171450" cy="114300"/>
                      <wp:effectExtent l="0" t="0" r="19050" b="19050"/>
                      <wp:wrapNone/>
                      <wp:docPr id="10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style="position:absolute;margin-left:131.2pt;margin-top:3pt;width:13.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48230E" wp14:editId="46758E93">
                      <wp:simplePos x="0" y="0"/>
                      <wp:positionH relativeFrom="column">
                        <wp:posOffset>62923</wp:posOffset>
                      </wp:positionH>
                      <wp:positionV relativeFrom="paragraph">
                        <wp:posOffset>38158</wp:posOffset>
                      </wp:positionV>
                      <wp:extent cx="171450" cy="114300"/>
                      <wp:effectExtent l="0" t="0" r="19050" b="19050"/>
                      <wp:wrapNone/>
                      <wp:docPr id="10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style="position:absolute;margin-left:4.95pt;margin-top:3pt;width:13.5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" strokecolor="black [3213]" strokeweight="1pt"/>
                  </w:pict>
                </mc:Fallback>
              </mc:AlternateContent>
            </w:r>
            <w:r w:rsidR="00B470E1"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470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0.64         </w:t>
            </w:r>
            <w:r w:rsidR="008F47D3">
              <w:rPr>
                <w:rFonts w:ascii="Times New Roman" w:hAnsi="Times New Roman"/>
                <w:sz w:val="24"/>
                <w:szCs w:val="24"/>
              </w:rPr>
              <w:t xml:space="preserve">                            0.99</w:t>
            </w:r>
          </w:p>
          <w:p w:rsidR="00B470E1" w:rsidRPr="00B470E1" w:rsidRDefault="00B470E1" w:rsidP="000C46F8">
            <w:pP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0C46F8" w:rsidTr="00DA6D4C">
        <w:trPr>
          <w:cantSplit/>
          <w:trHeight w:val="567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C46F8" w:rsidRPr="001B3341" w:rsidRDefault="000C46F8" w:rsidP="00DA6D4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46F8" w:rsidRDefault="000C46F8" w:rsidP="00DA6D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these would have a probability closest to 0.5?</w:t>
            </w:r>
          </w:p>
          <w:p w:rsidR="000C46F8" w:rsidRPr="006E64A2" w:rsidRDefault="000C46F8" w:rsidP="00DA6D4C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0C46F8" w:rsidRDefault="006E64A2" w:rsidP="00DA6D4C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6EB89FA" wp14:editId="3518F6DD">
                      <wp:simplePos x="0" y="0"/>
                      <wp:positionH relativeFrom="column">
                        <wp:posOffset>-11892</wp:posOffset>
                      </wp:positionH>
                      <wp:positionV relativeFrom="paragraph">
                        <wp:posOffset>29152</wp:posOffset>
                      </wp:positionV>
                      <wp:extent cx="171450" cy="944534"/>
                      <wp:effectExtent l="0" t="0" r="19050" b="27305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534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" o:spid="_x0000_s1026" style="position:absolute;margin-left:-.95pt;margin-top:2.3pt;width:13.5pt;height:74.35pt;z-index:251717632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kSWc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RJZxQAAANwAAAAPAAAAAAAAAAAAAAAAAJgCAABkcnMv&#10;ZG93bnJldi54bWxQSwUGAAAAAAQABAD1AAAAig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3wsEA&#10;AADcAAAADwAAAGRycy9kb3ducmV2LnhtbERPS2sCMRC+F/ofwhS81exWKrIaRQWl9ObzPCTjZnEz&#10;WTapu/bXNwXB23x8z5kteleLG7Wh8qwgH2YgiLU3FZcKjofN+wREiMgGa8+k4E4BFvPXlxkWxne8&#10;o9s+liKFcChQgY2xKaQM2pLDMPQNceIuvnUYE2xLaVrsUrir5UeWjaXDilODxYbWlvR1/+MUfGv7&#10;Ofntt2fTjS+j5W51Pmm/VWrw1i+nICL18Sl+uL9Mmp/n8P9Muk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1t8L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="000C46F8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C46F8">
              <w:rPr>
                <w:rFonts w:ascii="Times New Roman" w:hAnsi="Times New Roman"/>
                <w:sz w:val="24"/>
                <w:szCs w:val="24"/>
              </w:rPr>
              <w:t>It will rain in the de</w:t>
            </w:r>
            <w:r>
              <w:rPr>
                <w:rFonts w:ascii="Times New Roman" w:hAnsi="Times New Roman"/>
                <w:sz w:val="24"/>
                <w:szCs w:val="24"/>
              </w:rPr>
              <w:t>sert on a day chosen at random.</w:t>
            </w:r>
          </w:p>
          <w:p w:rsidR="006E64A2" w:rsidRPr="006E64A2" w:rsidRDefault="006E64A2" w:rsidP="00DA6D4C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C46F8" w:rsidRDefault="000C46F8" w:rsidP="00DA6D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 child c</w: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hosen at random is a boy.      </w:t>
            </w:r>
          </w:p>
          <w:p w:rsidR="006E64A2" w:rsidRPr="006E64A2" w:rsidRDefault="006E64A2" w:rsidP="00DA6D4C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C46F8" w:rsidRDefault="006E64A2" w:rsidP="00DA6D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An advertisement will be showing when you turn the TV on at a time chosen at random.</w:t>
            </w:r>
            <w:r w:rsidR="000C4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E64A2" w:rsidRPr="006E64A2" w:rsidRDefault="006E64A2" w:rsidP="00DA6D4C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C46F8" w:rsidRDefault="000C46F8" w:rsidP="006E64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A car will be crossing a busy intersection at a time chosen at random.</w:t>
            </w:r>
          </w:p>
          <w:p w:rsidR="006E64A2" w:rsidRPr="006E64A2" w:rsidRDefault="006E64A2" w:rsidP="006E64A2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578F" w:rsidTr="00DA6D4C">
        <w:trPr>
          <w:cantSplit/>
          <w:trHeight w:val="567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DA6D4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578F" w:rsidRDefault="00DA6D4C" w:rsidP="006E64A2">
            <w:pPr>
              <w:rPr>
                <w:rFonts w:ascii="Times New Roman" w:hAnsi="Times New Roman"/>
                <w:sz w:val="24"/>
                <w:szCs w:val="24"/>
              </w:rPr>
            </w:pPr>
            <w:r w:rsidRPr="00902DE8">
              <w:rPr>
                <w:rFonts w:ascii="Times New Roman" w:hAnsi="Times New Roman"/>
                <w:sz w:val="24"/>
                <w:szCs w:val="24"/>
              </w:rPr>
              <w:t xml:space="preserve">Questions </w:t>
            </w:r>
            <w:r w:rsidR="00E954F1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6E64A2">
              <w:rPr>
                <w:rFonts w:ascii="Times New Roman" w:hAnsi="Times New Roman"/>
                <w:sz w:val="24"/>
                <w:szCs w:val="24"/>
              </w:rPr>
              <w:t>1</w:t>
            </w:r>
            <w:r w:rsidR="00E954F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DE8">
              <w:rPr>
                <w:rFonts w:ascii="Times New Roman" w:hAnsi="Times New Roman"/>
                <w:sz w:val="24"/>
                <w:szCs w:val="24"/>
              </w:rPr>
              <w:t>refer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experiment</w: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below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A578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578F" w:rsidRPr="001B3341" w:rsidRDefault="00AA578F" w:rsidP="00E954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6E64A2" w:rsidP="00DA6D4C">
            <w:pPr>
              <w:rPr>
                <w:rFonts w:ascii="Times New Roman" w:hAnsi="Times New Roman"/>
                <w:sz w:val="24"/>
                <w:szCs w:val="24"/>
              </w:rPr>
            </w:pPr>
            <w:r w:rsidRPr="00DA6D4C">
              <w:rPr>
                <w:rFonts w:ascii="Times New Roman" w:hAnsi="Times New Roman"/>
                <w:sz w:val="24"/>
                <w:szCs w:val="24"/>
              </w:rPr>
              <w:t>A spinner in a game has eight equal sized sections which are coloured red (R), white (W) or blue (B) as shown in the diagram below.</w:t>
            </w:r>
          </w:p>
          <w:p w:rsidR="00DA6D4C" w:rsidRPr="00DA6D4C" w:rsidRDefault="00DA6D4C" w:rsidP="00DA6D4C">
            <w:pPr>
              <w:rPr>
                <w:rFonts w:ascii="Times New Roman" w:hAnsi="Times New Roman"/>
                <w:sz w:val="24"/>
                <w:szCs w:val="24"/>
              </w:rPr>
            </w:pPr>
            <w:r w:rsidRPr="00DA6D4C">
              <w:rPr>
                <w:rFonts w:ascii="Times New Roman" w:hAnsi="Times New Roman"/>
                <w:sz w:val="24"/>
                <w:szCs w:val="24"/>
              </w:rPr>
              <w:t>Complete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table to summarise the</w:t>
            </w:r>
            <w:r w:rsidRPr="00DA6D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D4C">
              <w:rPr>
                <w:rFonts w:ascii="Times New Roman" w:hAnsi="Times New Roman"/>
                <w:b/>
                <w:sz w:val="24"/>
                <w:szCs w:val="24"/>
              </w:rPr>
              <w:t>sample space</w:t>
            </w:r>
            <w:r w:rsidRPr="00DA6D4C">
              <w:rPr>
                <w:rFonts w:ascii="Times New Roman" w:hAnsi="Times New Roman"/>
                <w:sz w:val="24"/>
                <w:szCs w:val="24"/>
              </w:rPr>
              <w:t>, for the question:</w:t>
            </w:r>
          </w:p>
          <w:p w:rsidR="00DA6D4C" w:rsidRPr="00DA6D4C" w:rsidRDefault="00DA6D4C" w:rsidP="00DA6D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A6D4C">
              <w:rPr>
                <w:rFonts w:ascii="Times New Roman" w:hAnsi="Times New Roman"/>
                <w:i/>
                <w:sz w:val="24"/>
                <w:szCs w:val="24"/>
              </w:rPr>
              <w:t>When the spinner is spun, what is</w:t>
            </w:r>
            <w:r w:rsidRPr="00DA6D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the probability that it will stop with a blue sector</w:t>
            </w:r>
            <w:r w:rsidRPr="00DA6D4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DA6D4C" w:rsidRPr="00DA6D4C" w:rsidRDefault="00E21E7D" w:rsidP="00DA6D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1" type="#_x0000_t75" style="position:absolute;margin-left:11.5pt;margin-top:12.2pt;width:162.6pt;height:116.5pt;z-index:251655168">
                  <v:imagedata r:id="rId11" o:title=""/>
                </v:shape>
                <o:OLEObject Type="Embed" ProgID="FXDraw3.Document" ShapeID="_x0000_s1091" DrawAspect="Content" ObjectID="_1421783876" r:id="rId12"/>
              </w:pict>
            </w:r>
          </w:p>
          <w:p w:rsidR="00DA6D4C" w:rsidRDefault="00DA6D4C" w:rsidP="00DA6D4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6D4C" w:rsidRDefault="00DA6D4C" w:rsidP="00DA6D4C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03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2127"/>
            </w:tblGrid>
            <w:tr w:rsidR="00432B6D" w:rsidTr="006E64A2">
              <w:tc>
                <w:tcPr>
                  <w:tcW w:w="992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Colour</w:t>
                  </w:r>
                </w:p>
              </w:tc>
              <w:tc>
                <w:tcPr>
                  <w:tcW w:w="2127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Number of Sectors</w:t>
                  </w:r>
                </w:p>
              </w:tc>
            </w:tr>
            <w:tr w:rsidR="00432B6D" w:rsidTr="006E64A2">
              <w:tc>
                <w:tcPr>
                  <w:tcW w:w="992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Blue</w:t>
                  </w:r>
                </w:p>
              </w:tc>
              <w:tc>
                <w:tcPr>
                  <w:tcW w:w="2127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32B6D" w:rsidTr="006E64A2">
              <w:tc>
                <w:tcPr>
                  <w:tcW w:w="992" w:type="dxa"/>
                </w:tcPr>
                <w:p w:rsidR="00432B6D" w:rsidRDefault="00432B6D" w:rsidP="00432B6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Red </w:t>
                  </w:r>
                </w:p>
              </w:tc>
              <w:tc>
                <w:tcPr>
                  <w:tcW w:w="2127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32B6D" w:rsidTr="006E64A2">
              <w:tc>
                <w:tcPr>
                  <w:tcW w:w="992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White</w:t>
                  </w:r>
                </w:p>
              </w:tc>
              <w:tc>
                <w:tcPr>
                  <w:tcW w:w="2127" w:type="dxa"/>
                </w:tcPr>
                <w:p w:rsidR="00432B6D" w:rsidRDefault="00432B6D" w:rsidP="00DA6D4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DA6D4C" w:rsidRDefault="00DA6D4C" w:rsidP="00DA6D4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6D4C" w:rsidRDefault="00DA6D4C" w:rsidP="00DA6D4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64A2" w:rsidRDefault="006E64A2" w:rsidP="00DA6D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4A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64A2" w:rsidRPr="001B3341" w:rsidRDefault="006E64A2" w:rsidP="00E954F1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spinner will touch on Blue?</w:t>
            </w:r>
          </w:p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64A2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en-AU"/>
              </w:rPr>
              <w:pict w14:anchorId="3B7FDFCF">
                <v:group id="_x0000_s1092" style="position:absolute;margin-left:19.25pt;margin-top:5.95pt;width:343.5pt;height:9pt;z-index:251719680" coordorigin="2430,3420" coordsize="6870,180">
                  <v:roundrect id="_x0000_s1093" style="position:absolute;left:9030;top:3420;width:270;height:180" arcsize="10923f"/>
                  <v:roundrect id="_x0000_s1094" style="position:absolute;left:2430;top:3420;width:270;height:180" arcsize="10923f"/>
                  <v:roundrect id="_x0000_s1095" style="position:absolute;left:4580;top:3420;width:270;height:180" arcsize="10923f"/>
                  <v:roundrect id="_x0000_s1096" style="position:absolute;left:6780;top:3420;width:270;height:180" arcsize="10923f"/>
                </v:group>
              </w:pi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33B9D3A7">
                <v:shape id="_x0000_i1025" type="#_x0000_t75" style="width:9.15pt;height:26.85pt" o:ole="">
                  <v:imagedata r:id="rId13" o:title=""/>
                </v:shape>
                <o:OLEObject Type="Embed" ProgID="FXE300.Equation" ShapeID="_x0000_i1025" DrawAspect="Content" ObjectID="_1421783846" r:id="rId14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7AF98422">
                <v:shape id="_x0000_i1026" type="#_x0000_t75" style="width:9.15pt;height:26.85pt" o:ole="">
                  <v:imagedata r:id="rId15" o:title=""/>
                </v:shape>
                <o:OLEObject Type="Embed" ProgID="FXE300.Equation" ShapeID="_x0000_i1026" DrawAspect="Content" ObjectID="_1421783847" r:id="rId16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514EFDB8">
                <v:shape id="_x0000_i1027" type="#_x0000_t75" style="width:9.15pt;height:26.85pt" o:ole="">
                  <v:imagedata r:id="rId17" o:title=""/>
                </v:shape>
                <o:OLEObject Type="Embed" ProgID="FXE300.Equation" ShapeID="_x0000_i1027" DrawAspect="Content" ObjectID="_1421783848" r:id="rId18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5E684EF0">
                <v:shape id="_x0000_i1028" type="#_x0000_t75" style="width:9.15pt;height:26.85pt" o:ole="">
                  <v:imagedata r:id="rId19" o:title=""/>
                </v:shape>
                <o:OLEObject Type="Embed" ProgID="FXE300.Equation" ShapeID="_x0000_i1028" DrawAspect="Content" ObjectID="_1421783849" r:id="rId20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  <w:p w:rsidR="006E64A2" w:rsidRPr="00902DE8" w:rsidRDefault="006E64A2" w:rsidP="00E83BB9">
            <w:pPr>
              <w:tabs>
                <w:tab w:val="left" w:pos="60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E64A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64A2" w:rsidRPr="001B3341" w:rsidRDefault="006E64A2" w:rsidP="00E954F1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spinner will </w: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touch on Red?</w:t>
            </w:r>
          </w:p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64A2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en-AU"/>
              </w:rPr>
              <w:pict w14:anchorId="1ADE4670">
                <v:group id="_x0000_s1097" style="position:absolute;margin-left:19.25pt;margin-top:5.95pt;width:343.5pt;height:9pt;z-index:251720704" coordorigin="2430,3420" coordsize="6870,180">
                  <v:roundrect id="_x0000_s1098" style="position:absolute;left:9030;top:3420;width:270;height:180" arcsize="10923f"/>
                  <v:roundrect id="_x0000_s1099" style="position:absolute;left:2430;top:3420;width:270;height:180" arcsize="10923f"/>
                  <v:roundrect id="_x0000_s1100" style="position:absolute;left:4580;top:3420;width:270;height:180" arcsize="10923f"/>
                  <v:roundrect id="_x0000_s1101" style="position:absolute;left:6780;top:3420;width:270;height:180" arcsize="10923f"/>
                </v:group>
              </w:pi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5C41086F">
                <v:shape id="_x0000_i1029" type="#_x0000_t75" style="width:9.15pt;height:26.85pt" o:ole="">
                  <v:imagedata r:id="rId21" o:title=""/>
                </v:shape>
                <o:OLEObject Type="Embed" ProgID="FXE300.Equation" ShapeID="_x0000_i1029" DrawAspect="Content" ObjectID="_1421783850" r:id="rId22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45ED6AAF">
                <v:shape id="_x0000_i1030" type="#_x0000_t75" style="width:9.15pt;height:26.85pt" o:ole="">
                  <v:imagedata r:id="rId23" o:title=""/>
                </v:shape>
                <o:OLEObject Type="Embed" ProgID="FXE300.Equation" ShapeID="_x0000_i1030" DrawAspect="Content" ObjectID="_1421783851" r:id="rId24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402285AE">
                <v:shape id="_x0000_i1031" type="#_x0000_t75" style="width:9.15pt;height:26.85pt" o:ole="">
                  <v:imagedata r:id="rId25" o:title=""/>
                </v:shape>
                <o:OLEObject Type="Embed" ProgID="FXE300.Equation" ShapeID="_x0000_i1031" DrawAspect="Content" ObjectID="_1421783852" r:id="rId26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="00E954F1" w:rsidRPr="00B273CE">
              <w:rPr>
                <w:rFonts w:ascii="Times New Roman" w:hAnsi="Times New Roman"/>
                <w:sz w:val="24"/>
                <w:szCs w:val="24"/>
              </w:rPr>
              <w:object w:dxaOrig="184" w:dyaOrig="539" w14:anchorId="076F3058">
                <v:shape id="_x0000_i1032" type="#_x0000_t75" style="width:9.15pt;height:26.85pt" o:ole="">
                  <v:imagedata r:id="rId27" o:title=""/>
                </v:shape>
                <o:OLEObject Type="Embed" ProgID="FXE300.Equation" ShapeID="_x0000_i1032" DrawAspect="Content" ObjectID="_1421783853" r:id="rId28"/>
              </w:object>
            </w:r>
            <w:r w:rsidR="006E64A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6E64A2" w:rsidRPr="00902DE8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4A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64A2" w:rsidRPr="001B3341" w:rsidRDefault="006E64A2" w:rsidP="00E954F1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two colours have the same probability?</w:t>
            </w:r>
          </w:p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64A2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9A61F2A">
                <v:rect id="_x0000_s1102" style="position:absolute;margin-left:45.75pt;margin-top:9.95pt;width:84.75pt;height:30pt;z-index:251721728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65064B3F">
                <v:rect id="_x0000_s1103" style="position:absolute;margin-left:174pt;margin-top:11.2pt;width:102pt;height:30pt;z-index:251722752"/>
              </w:pict>
            </w:r>
          </w:p>
          <w:p w:rsidR="006E64A2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    and </w:t>
            </w:r>
          </w:p>
          <w:p w:rsidR="006E64A2" w:rsidRPr="00902DE8" w:rsidRDefault="006E64A2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4A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64A2" w:rsidRPr="001B3341" w:rsidRDefault="006E64A2" w:rsidP="00E954F1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Kayla has 50 books on her bookshelf.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Twenty of these are fiction, twenty five are non-fiction and the rest are poetry.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Kayla picks a book at random from the shelf.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3232" behindDoc="0" locked="0" layoutInCell="1" allowOverlap="1" wp14:anchorId="19C35B39" wp14:editId="768F5280">
                  <wp:simplePos x="0" y="0"/>
                  <wp:positionH relativeFrom="column">
                    <wp:posOffset>3521075</wp:posOffset>
                  </wp:positionH>
                  <wp:positionV relativeFrom="paragraph">
                    <wp:posOffset>10160</wp:posOffset>
                  </wp:positionV>
                  <wp:extent cx="518160" cy="646430"/>
                  <wp:effectExtent l="0" t="0" r="0" b="127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What is the probability that it is a poetry book?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4A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64A2" w:rsidRPr="001B3341" w:rsidRDefault="006E64A2" w:rsidP="00E954F1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4A2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Roger has 3</w:t>
            </w:r>
            <w:r w:rsidR="00192C79">
              <w:rPr>
                <w:rFonts w:ascii="Times New Roman" w:hAnsi="Times New Roman"/>
                <w:sz w:val="24"/>
                <w:szCs w:val="24"/>
              </w:rPr>
              <w:t>0 coins in his pocket.</w:t>
            </w:r>
          </w:p>
          <w:p w:rsidR="00192C79" w:rsidRDefault="00192C7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six $2 coins, three $1 coins, eight 50¢</w:t>
            </w:r>
            <w:r w:rsidR="0074530B">
              <w:rPr>
                <w:rFonts w:ascii="Times New Roman" w:hAnsi="Times New Roman"/>
                <w:sz w:val="24"/>
                <w:szCs w:val="24"/>
              </w:rPr>
              <w:t xml:space="preserve"> coins and the rest are 20¢ coins.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coin falls from his pocket at random.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2208" behindDoc="0" locked="0" layoutInCell="1" allowOverlap="1" wp14:anchorId="735CEC90" wp14:editId="4EEC3816">
                  <wp:simplePos x="0" y="0"/>
                  <wp:positionH relativeFrom="column">
                    <wp:posOffset>3580765</wp:posOffset>
                  </wp:positionH>
                  <wp:positionV relativeFrom="paragraph">
                    <wp:posOffset>-5773</wp:posOffset>
                  </wp:positionV>
                  <wp:extent cx="514350" cy="647700"/>
                  <wp:effectExtent l="0" t="0" r="0" b="0"/>
                  <wp:wrapNone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What is the probability that it was a 20¢ coin?</w:t>
            </w: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530B" w:rsidRDefault="0074530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DF5" w:rsidRDefault="00413DF5">
      <w:pPr>
        <w:sectPr w:rsidR="00413DF5" w:rsidSect="00B850EA">
          <w:headerReference w:type="default" r:id="rId30"/>
          <w:footerReference w:type="default" r:id="rId31"/>
          <w:headerReference w:type="first" r:id="rId3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BF7DB2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BF7DB2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BF7DB2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BF7DB2" w:rsidRPr="00325745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BF7DB2" w:rsidRPr="005C44C0" w:rsidRDefault="00BF7DB2" w:rsidP="000C46F8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F7DB2">
              <w:rPr>
                <w:rFonts w:asciiTheme="majorHAnsi" w:hAnsiTheme="majorHAnsi"/>
                <w:i/>
                <w:sz w:val="52"/>
                <w:szCs w:val="52"/>
              </w:rPr>
              <w:t>Sample Space and Probability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BF7DB2" w:rsidRDefault="00BF7DB2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BF7DB2" w:rsidRDefault="00BF7DB2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BF7DB2" w:rsidRPr="00325745" w:rsidRDefault="00BF7DB2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EA019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EA0195" w:rsidRPr="001B3341" w:rsidRDefault="00EA0195" w:rsidP="00EA0195">
            <w:pPr>
              <w:pStyle w:val="ListParagraph"/>
              <w:ind w:left="460"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EA0195" w:rsidRDefault="00E21E7D" w:rsidP="000C46F8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6C53F1AF">
                <v:shape id="_x0000_s1045" type="#_x0000_t75" style="position:absolute;margin-left:243.5pt;margin-top:3.9pt;width:65.25pt;height:63.3pt;z-index:251653120;mso-position-horizontal-relative:text;mso-position-vertical-relative:text">
                  <v:imagedata r:id="rId33" o:title=""/>
                </v:shape>
                <o:OLEObject Type="Embed" ProgID="FXDraw3.Document" ShapeID="_x0000_s1045" DrawAspect="Content" ObjectID="_1421783877" r:id="rId34"/>
              </w:pict>
            </w:r>
            <w:r w:rsidR="00EA0195">
              <w:rPr>
                <w:rFonts w:ascii="Times New Roman" w:hAnsi="Times New Roman"/>
                <w:sz w:val="24"/>
                <w:szCs w:val="24"/>
              </w:rPr>
              <w:t>Questions 1 – 4 r</w:t>
            </w:r>
            <w:r w:rsidR="00F62652">
              <w:rPr>
                <w:rFonts w:ascii="Times New Roman" w:hAnsi="Times New Roman"/>
                <w:sz w:val="24"/>
                <w:szCs w:val="24"/>
              </w:rPr>
              <w:t>efer to an experiment where Brenda</w:t>
            </w:r>
            <w:r w:rsidR="00EA0195">
              <w:rPr>
                <w:rFonts w:ascii="Times New Roman" w:hAnsi="Times New Roman"/>
                <w:sz w:val="24"/>
                <w:szCs w:val="24"/>
              </w:rPr>
              <w:t xml:space="preserve"> rolls a normal six sided die and records the result.</w:t>
            </w:r>
          </w:p>
          <w:p w:rsidR="00EA0195" w:rsidRDefault="00EA0195" w:rsidP="000C46F8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F97437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9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A0195" w:rsidRPr="001B3341" w:rsidRDefault="00EA019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sample space for the experiment.</w:t>
            </w: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1C1741" w:rsidRDefault="00EA0195" w:rsidP="000C46F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F97437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9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A0195" w:rsidRPr="001B3341" w:rsidRDefault="00EA019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die will show an odd number on the upper face?</w:t>
            </w:r>
          </w:p>
          <w:p w:rsidR="00EA0195" w:rsidRDefault="00E21E7D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3BDC7FC">
                <v:group id="_x0000_s1046" style="position:absolute;margin-left:152.25pt;margin-top:2.7pt;width:38.25pt;height:48.75pt;z-index:251652096" coordorigin="4575,8730" coordsize="765,975">
                  <v:rect id="_x0000_s1047" style="position:absolute;left:4710;top:8730;width:510;height:447">
                    <v:textbox inset="2mm,0,0,0">
                      <w:txbxContent>
                        <w:p w:rsidR="000C46F8" w:rsidRPr="00A35125" w:rsidRDefault="000C46F8" w:rsidP="000C46F8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48" style="position:absolute;left:4710;top:9282;width:510;height:423">
                    <v:textbox inset="1.5mm,.3mm,0,0">
                      <w:txbxContent>
                        <w:p w:rsidR="000C46F8" w:rsidRPr="00A35125" w:rsidRDefault="000C46F8" w:rsidP="000C46F8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49" type="#_x0000_t32" style="position:absolute;left:4575;top:9226;width:765;height:0;mso-position-vertical:absolute" o:connectortype="straight" strokeweight="1.5pt"/>
                </v:group>
              </w:pict>
            </w: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F97437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A019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A0195" w:rsidRPr="001B3341" w:rsidRDefault="00EA019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probability that it will show a number more than 4 on the upper face is:</w:t>
            </w: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E50CB6" w:rsidRDefault="00EA0195" w:rsidP="000C46F8">
            <w:pPr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3C6C83C" wp14:editId="7BFC628F">
                      <wp:simplePos x="0" y="0"/>
                      <wp:positionH relativeFrom="column">
                        <wp:posOffset>213418</wp:posOffset>
                      </wp:positionH>
                      <wp:positionV relativeFrom="paragraph">
                        <wp:posOffset>128905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16.8pt;margin-top:10.15pt;width:343.5pt;height:9pt;z-index:2516592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E50CB6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7957" w:dyaOrig="632" w14:anchorId="7B5E7F8E">
                <v:shape id="_x0000_i1033" type="#_x0000_t75" style="width:348.2pt;height:27.5pt" o:ole="">
                  <v:imagedata r:id="rId35" o:title=""/>
                </v:shape>
                <o:OLEObject Type="Embed" ProgID="FXE300.Equation" ShapeID="_x0000_i1033" DrawAspect="Content" ObjectID="_1421783854" r:id="rId36"/>
              </w:object>
            </w:r>
            <w:r w:rsidRPr="00E50CB6">
              <w:rPr>
                <w:rFonts w:ascii="Times New Roman" w:hAnsi="Times New Roman"/>
                <w:position w:val="-30"/>
                <w:sz w:val="24"/>
                <w:szCs w:val="24"/>
              </w:rPr>
              <w:t xml:space="preserve"> </w:t>
            </w:r>
          </w:p>
          <w:p w:rsidR="00EA0195" w:rsidRPr="00EA0195" w:rsidRDefault="00EA0195" w:rsidP="000C46F8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A019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A0195" w:rsidRPr="001B3341" w:rsidRDefault="00EA019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probability t</w:t>
            </w:r>
            <w:r w:rsidR="00F62652">
              <w:rPr>
                <w:rFonts w:ascii="Times New Roman" w:hAnsi="Times New Roman"/>
                <w:sz w:val="24"/>
                <w:szCs w:val="24"/>
              </w:rPr>
              <w:t>hat it will show a factor of 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the upper face is:</w:t>
            </w:r>
          </w:p>
          <w:p w:rsidR="00EA0195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95" w:rsidRPr="00F97437" w:rsidRDefault="00EA0195" w:rsidP="000C46F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C5E1411" wp14:editId="60349D46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81280</wp:posOffset>
                      </wp:positionV>
                      <wp:extent cx="4362450" cy="114300"/>
                      <wp:effectExtent l="0" t="0" r="19050" b="1905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17pt;margin-top:6.4pt;width:343.5pt;height:9pt;z-index:2516613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E50CB6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7957" w:dyaOrig="632">
                <v:shape id="_x0000_i1034" type="#_x0000_t75" style="width:348.2pt;height:27.5pt" o:ole="">
                  <v:imagedata r:id="rId35" o:title=""/>
                </v:shape>
                <o:OLEObject Type="Embed" ProgID="FXE300.Equation" ShapeID="_x0000_i1034" DrawAspect="Content" ObjectID="_1421783855" r:id="rId37"/>
              </w:object>
            </w:r>
            <w:r w:rsidRPr="00E50CB6">
              <w:rPr>
                <w:rFonts w:ascii="Times New Roman" w:hAnsi="Times New Roman"/>
                <w:position w:val="-30"/>
                <w:sz w:val="24"/>
                <w:szCs w:val="24"/>
              </w:rPr>
              <w:t xml:space="preserve"> </w:t>
            </w: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98" w:rsidRDefault="00E15898" w:rsidP="000C46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newspaper article says:</w:t>
            </w:r>
          </w:p>
          <w:p w:rsidR="00E15898" w:rsidRDefault="00E15898" w:rsidP="000C46F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15898" w:rsidRPr="00652E17" w:rsidRDefault="00E15898" w:rsidP="000C46F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“It is almost certain that a robbery will occur on any given day in Sydney</w:t>
            </w:r>
            <w:r w:rsidRPr="00652E17">
              <w:rPr>
                <w:rFonts w:ascii="Times New Roman" w:hAnsi="Times New Roman"/>
                <w:b/>
                <w:i/>
                <w:sz w:val="24"/>
                <w:szCs w:val="24"/>
              </w:rPr>
              <w:t>.”</w:t>
            </w:r>
          </w:p>
          <w:p w:rsidR="00E15898" w:rsidRDefault="00E15898" w:rsidP="000C46F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decimal might represent this probability?</w:t>
            </w:r>
          </w:p>
          <w:p w:rsidR="00E15898" w:rsidRPr="00E15898" w:rsidRDefault="00E15898" w:rsidP="000C46F8">
            <w:pPr>
              <w:spacing w:before="120"/>
              <w:rPr>
                <w:rFonts w:ascii="Times New Roman" w:hAnsi="Times New Roman"/>
                <w:sz w:val="8"/>
                <w:szCs w:val="8"/>
              </w:rPr>
            </w:pPr>
          </w:p>
          <w:p w:rsidR="00E15898" w:rsidRDefault="00E15898" w:rsidP="000C46F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5D82831C" wp14:editId="72ECAC99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31115</wp:posOffset>
                      </wp:positionV>
                      <wp:extent cx="4362450" cy="114300"/>
                      <wp:effectExtent l="0" t="0" r="19050" b="1905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4" o:spid="_x0000_s1026" style="position:absolute;margin-left:18.55pt;margin-top:2.45pt;width:343.5pt;height:9pt;z-index:2516940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0.1                              0.5                                 0.8                                0.99                                 </w:t>
            </w:r>
          </w:p>
          <w:p w:rsidR="00E15898" w:rsidRPr="00E15898" w:rsidRDefault="00E15898" w:rsidP="000C46F8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98" w:rsidRDefault="00E15898" w:rsidP="00E158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words below would best describe the likelihood of </w:t>
            </w:r>
            <w:r w:rsidR="00465957" w:rsidRPr="00465957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 w:rsidR="00465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winning first prize in Oz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Lotto.</w:t>
            </w:r>
            <w:proofErr w:type="gramEnd"/>
          </w:p>
          <w:p w:rsidR="00465957" w:rsidRPr="00465957" w:rsidRDefault="00465957" w:rsidP="00E15898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E15898" w:rsidRDefault="00465957" w:rsidP="00E158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CA66B34" wp14:editId="176BB33D">
                      <wp:simplePos x="0" y="0"/>
                      <wp:positionH relativeFrom="column">
                        <wp:posOffset>121112</wp:posOffset>
                      </wp:positionH>
                      <wp:positionV relativeFrom="paragraph">
                        <wp:posOffset>39659</wp:posOffset>
                      </wp:positionV>
                      <wp:extent cx="4410941" cy="114300"/>
                      <wp:effectExtent l="0" t="0" r="27940" b="1905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0941" cy="114300"/>
                                <a:chOff x="0" y="0"/>
                                <a:chExt cx="4410941" cy="114300"/>
                              </a:xfrm>
                            </wpg:grpSpPr>
                            <wps:wsp>
                              <wps:cNvPr id="7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39491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287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2582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4" o:spid="_x0000_s1026" style="position:absolute;margin-left:9.55pt;margin-top:3.1pt;width:347.3pt;height:9pt;z-index:251699200" coordsize="4410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">
                      <v:roundrect id="AutoShape 3" o:spid="_x0000_s1027" style="position:absolute;left:42394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/>
                      <v:roundrect id="AutoShape 5" o:spid="_x0000_s1029" style="position:absolute;left:13632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TRc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+wR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TRcMAAADbAAAADwAAAAAAAAAAAAAAAACYAgAAZHJzL2Rv&#10;d25yZXYueG1sUEsFBgAAAAAEAAQA9QAAAIgDAAAAAA==&#10;" strokecolor="black [3213]" strokeweight="1pt"/>
                      <v:roundrect id="AutoShape 6" o:spid="_x0000_s1030" style="position:absolute;left:2992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23s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xj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V23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Almost Certain           Almost Impossible</w:t>
            </w:r>
            <w:r w:rsidR="00E1589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E15898">
              <w:rPr>
                <w:rFonts w:ascii="Times New Roman" w:hAnsi="Times New Roman"/>
                <w:sz w:val="24"/>
                <w:szCs w:val="24"/>
              </w:rPr>
              <w:t>Very likely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Very unlikely</w:t>
            </w:r>
            <w:r w:rsidR="00E15898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E15898" w:rsidRPr="00465957" w:rsidRDefault="00E15898" w:rsidP="00E15898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98" w:rsidRDefault="00E15898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weather bureau gives a prediction that there is a 25% chance of rain in the next 4 days.</w:t>
            </w:r>
          </w:p>
          <w:p w:rsidR="00E15898" w:rsidRDefault="00E15898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statement accurately describes what will </w:t>
            </w:r>
            <w:r w:rsidR="00465957">
              <w:rPr>
                <w:rFonts w:ascii="Times New Roman" w:hAnsi="Times New Roman"/>
                <w:sz w:val="24"/>
                <w:szCs w:val="24"/>
              </w:rPr>
              <w:t xml:space="preserve">definitely </w:t>
            </w:r>
            <w:r>
              <w:rPr>
                <w:rFonts w:ascii="Times New Roman" w:hAnsi="Times New Roman"/>
                <w:sz w:val="24"/>
                <w:szCs w:val="24"/>
              </w:rPr>
              <w:t>happen in the next 4 days?</w:t>
            </w:r>
          </w:p>
          <w:p w:rsidR="00E15898" w:rsidRDefault="00E15898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15898" w:rsidRPr="00AA578F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Statement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It will rain on one day in the next 4 days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15898" w:rsidRPr="00AA578F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Statement </w:t>
            </w:r>
            <w:proofErr w:type="gramStart"/>
            <w:r w:rsidRPr="00AA578F">
              <w:rPr>
                <w:rFonts w:ascii="Times New Roman" w:hAnsi="Times New Roman"/>
                <w:sz w:val="24"/>
                <w:szCs w:val="24"/>
              </w:rPr>
              <w:t>2 :</w:t>
            </w:r>
            <w:proofErr w:type="gramEnd"/>
            <w:r w:rsidRPr="00AA57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 will rain for 6 hours on each day in the next 4 days.</w:t>
            </w:r>
          </w:p>
          <w:p w:rsidR="00E15898" w:rsidRPr="00AA578F" w:rsidRDefault="00E15898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98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9C7DCB1" wp14:editId="236A2840">
                      <wp:simplePos x="0" y="0"/>
                      <wp:positionH relativeFrom="column">
                        <wp:posOffset>62923</wp:posOffset>
                      </wp:positionH>
                      <wp:positionV relativeFrom="paragraph">
                        <wp:posOffset>30480</wp:posOffset>
                      </wp:positionV>
                      <wp:extent cx="171450" cy="903316"/>
                      <wp:effectExtent l="0" t="0" r="19050" b="1143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03316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6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026" style="position:absolute;margin-left:4.95pt;margin-top:2.4pt;width:13.5pt;height:71.15pt;z-index:251692032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Only Statement 1 is accurate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5898" w:rsidRPr="00AA578F" w:rsidRDefault="00E15898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98" w:rsidRPr="00AA578F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 xml:space="preserve">Only Statement 2 is </w:t>
            </w:r>
            <w:r>
              <w:rPr>
                <w:rFonts w:ascii="Times New Roman" w:hAnsi="Times New Roman"/>
                <w:sz w:val="24"/>
                <w:szCs w:val="24"/>
              </w:rPr>
              <w:t>accurate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5898" w:rsidRPr="00D91D3F" w:rsidRDefault="00E15898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98" w:rsidRPr="00AA578F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 xml:space="preserve">Both Statements are </w:t>
            </w:r>
            <w:r>
              <w:rPr>
                <w:rFonts w:ascii="Times New Roman" w:hAnsi="Times New Roman"/>
                <w:sz w:val="24"/>
                <w:szCs w:val="24"/>
              </w:rPr>
              <w:t>accurate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5898" w:rsidRPr="00D91D3F" w:rsidRDefault="00E15898" w:rsidP="00D91D3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98" w:rsidRDefault="00E15898" w:rsidP="00D91D3F">
            <w:pPr>
              <w:rPr>
                <w:rFonts w:ascii="Times New Roman" w:hAnsi="Times New Roman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Neither Statement is accurate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5898" w:rsidRPr="00D91D3F" w:rsidRDefault="00E15898" w:rsidP="001D51F7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98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3A96F0B3" wp14:editId="4B9CC783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6344920</wp:posOffset>
                      </wp:positionV>
                      <wp:extent cx="485775" cy="619125"/>
                      <wp:effectExtent l="12065" t="10795" r="16510" b="8255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2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7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5" o:spid="_x0000_s1047" style="position:absolute;margin-left:267.95pt;margin-top:499.6pt;width:38.25pt;height:48.75pt;z-index:251735040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">
                      <v:rect id="Rectangle 111" o:spid="_x0000_s1048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jxMIA&#10;AADcAAAADwAAAGRycy9kb3ducmV2LnhtbERPTWvCQBC9F/wPywje6sYcgqSuUsVWD7XQtHgesmMS&#10;mp0N2TVu/r1bEHqbx/uc1SaYVgzUu8aygsU8AUFcWt1wpeDn++15CcJ5ZI2tZVIwkoPNevK0wlzb&#10;G3/RUPhKxBB2OSqove9yKV1Zk0E3tx1x5C62N+gj7Cupe7zFcNPKNEkyabDh2FBjR7uayt/iahQU&#10;W3cN42dmw3A4ncf0Y/++zBKlZtPw+gLCU/D/4of7qOP8NIO/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CPEwgAAANwAAAAPAAAAAAAAAAAAAAAAAJgCAABkcnMvZG93&#10;bnJldi54bWxQSwUGAAAAAAQABAD1AAAAhwMAAAAA&#10;">
                        <v:textbox inset="2mm,0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" o:spid="_x0000_s1049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zVMIA&#10;AADcAAAADwAAAGRycy9kb3ducmV2LnhtbERPTWsCMRC9F/ofwhR6q1n3oGVrlGItlIJIV6HXYTNu&#10;FpPJksR1++8bQfA2j/c5i9XorBgoxM6zgumkAEHceN1xq+Cw/3x5BRETskbrmRT8UYTV8vFhgZX2&#10;F/6hoU6tyCEcK1RgUuorKWNjyGGc+J44c0cfHKYMQyt1wEsOd1aWRTGTDjvODQZ7WhtqTvXZKcDy&#10;o5kdNp2fbm0R7O/3sK7NTqnnp/H9DUSiMd3FN/eXzvPLOVyfy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/NUwgAAANwAAAAPAAAAAAAAAAAAAAAAAJgCAABkcnMvZG93&#10;bnJldi54bWxQSwUGAAAAAAQABAD1AAAAhwMAAAAA&#10;">
                        <v:textbox inset="1.5mm,.3mm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AutoShape 113" o:spid="_x0000_s1050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Uw8IAAADcAAAADwAAAGRycy9kb3ducmV2LnhtbESPQYvCMBCF78L+hzALe7PpKohUo+iC&#10;4MXDqhdvQzM2xWZSm1i7/37nIHib4b1575vlevCN6qmLdWAD31kOirgMtubKwPm0G89BxYRssQlM&#10;Bv4ownr1MVpiYcOTf6k/pkpJCMcCDbiU2kLrWDryGLPQEot2DZ3HJGtXadvhU8J9oyd5PtMea5YG&#10;hy39OCpvx4c34Fvr74fg7OVWT5st7a+bbd4b8/U5bBagEg3pbX5d763gT4RWnpEJ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XUw8IAAADcAAAADwAAAAAAAAAAAAAA&#10;AAChAgAAZHJzL2Rvd25yZXYueG1sUEsFBgAAAAAEAAQA+QAAAJADAAAAAA==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589EC72D" wp14:editId="5E4BFA57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6344920</wp:posOffset>
                      </wp:positionV>
                      <wp:extent cx="485775" cy="619125"/>
                      <wp:effectExtent l="12065" t="10795" r="16510" b="8255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2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3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124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1" o:spid="_x0000_s1051" style="position:absolute;margin-left:267.95pt;margin-top:499.6pt;width:38.25pt;height:48.75pt;z-index:251734016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">
                      <v:rect id="Rectangle 107" o:spid="_x0000_s1052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lx8IA&#10;AADcAAAADwAAAGRycy9kb3ducmV2LnhtbERPS2vCQBC+C/6HZQq9mU1zCBJdpYp9HFrBtHgesmMS&#10;mp0N2TVu/n23UPA2H99z1ttgOjHS4FrLCp6SFARxZXXLtYLvr5fFEoTzyBo7y6RgIgfbzXy2xkLb&#10;G59oLH0tYgi7AhU03veFlK5qyKBLbE8cuYsdDPoIh1rqAW8x3HQyS9NcGmw5NjTY076h6qe8GgXl&#10;zl3DdMxtGN8+z1P2cXhd5qlSjw/heQXCU/B38b/7Xcf5WQZ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yXHwgAAANwAAAAPAAAAAAAAAAAAAAAAAJgCAABkcnMvZG93&#10;bnJldi54bWxQSwUGAAAAAAQABAD1AAAAhwMAAAAA&#10;">
                        <v:textbox inset="2mm,0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" o:spid="_x0000_s1053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1V8EA&#10;AADcAAAADwAAAGRycy9kb3ducmV2LnhtbERP32vCMBB+H+x/CDfwbaZWkNEZZbgNhjBkVdjr0ZxN&#10;MbmUJKv1v18Ewbf7+H7ecj06KwYKsfOsYDYtQBA3XnfcKjjsP59fQMSErNF6JgUXirBePT4ssdL+&#10;zD801KkVOYRjhQpMSn0lZWwMOYxT3xNn7uiDw5RhaKUOeM7hzsqyKBbSYce5wWBPG0PNqf5zCrB8&#10;bxaHj87Pvm0R7O922NRmp9TkaXx7BZFoTHfxzf2l8/xyDtdn8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09VfBAAAA3AAAAA8AAAAAAAAAAAAAAAAAmAIAAGRycy9kb3du&#10;cmV2LnhtbFBLBQYAAAAABAAEAPUAAACGAwAAAAA=&#10;">
                        <v:textbox inset="1.5mm,.3mm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AutoShape 109" o:spid="_x0000_s1054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jexr8AAADcAAAADwAAAGRycy9kb3ducmV2LnhtbERPy6rCMBDdC/5DGMGdTX0gUo2iwgU3&#10;Lnxs3A3N2BSbSW1ya+/f3wiCuzmc56w2na1ES40vHSsYJykI4tzpkgsF18vPaAHCB2SNlWNS8Ece&#10;Nut+b4WZdi8+UXsOhYgh7DNUYEKoMyl9bsiiT1xNHLm7ayyGCJtC6gZfMdxWcpKmc2mx5NhgsKa9&#10;ofxx/rUKbK3t8+iMvj3KabWjw327S1ulhoNuuwQRqAtf8cd90HH+ZAbvZ+IFcv0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9jexr8AAADcAAAADwAAAAAAAAAAAAAAAACh&#10;AgAAZHJzL2Rvd25yZXYueG1sUEsFBgAAAAAEAAQA+QAAAI0DAAAAAA==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23CFB226" wp14:editId="71F22DC6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6344920</wp:posOffset>
                      </wp:positionV>
                      <wp:extent cx="485775" cy="619125"/>
                      <wp:effectExtent l="12065" t="10795" r="16510" b="8255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18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4351" w:rsidRPr="00A35125" w:rsidRDefault="00434351" w:rsidP="000C46F8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7" o:spid="_x0000_s1055" style="position:absolute;margin-left:267.95pt;margin-top:499.6pt;width:38.25pt;height:48.75pt;z-index:251732992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">
                      <v:rect id="Rectangle 103" o:spid="_x0000_s1056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YkMUA&#10;AADcAAAADwAAAGRycy9kb3ducmV2LnhtbESPQU/DMAyF70j8h8hIu7F0O1RTWTYBgm2HMYmCOFuN&#10;aSsap2qyLv338wFpN1vv+b3P621ynRppCK1nA4t5Boq48rbl2sD31/vjClSIyBY7z2RgogDbzf3d&#10;GgvrL/xJYxlrJSEcCjTQxNgXWoeqIYdh7nti0X794DDKOtTaDniRcNfpZZbl2mHL0tBgT68NVX/l&#10;2RkoX8I5Tafcp3H/8TMtj2+7VZ4ZM3tIz0+gIqV4M/9fH6zgL4RWnpEJ9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9iQxQAAANwAAAAPAAAAAAAAAAAAAAAAAJgCAABkcnMv&#10;ZG93bnJldi54bWxQSwUGAAAAAAQABAD1AAAAigMAAAAA&#10;">
                        <v:textbox inset="2mm,0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o:spid="_x0000_s1057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IAMIA&#10;AADcAAAADwAAAGRycy9kb3ducmV2LnhtbERPTWsCMRC9C/0PYQq9aXY9iG6NUmwLpSDiKvQ6bMbN&#10;YjJZknTd/vumUPA2j/c56+3orBgoxM6zgnJWgCBuvO64VXA+vU+XIGJC1mg9k4IfirDdPEzWWGl/&#10;4yMNdWpFDuFYoQKTUl9JGRtDDuPM98SZu/jgMGUYWqkD3nK4s3JeFAvpsOPcYLCnnaHmWn87BTh/&#10;bRbnt86Xe1sE+/U57GpzUOrpcXx5BpFoTHfxv/tD5/nlCv6ey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AgAwgAAANwAAAAPAAAAAAAAAAAAAAAAAJgCAABkcnMvZG93&#10;bnJldi54bWxQSwUGAAAAAAQABAD1AAAAhwMAAAAA&#10;">
                        <v:textbox inset="1.5mm,.3mm,0,0">
                          <w:txbxContent>
                            <w:p w:rsidR="00434351" w:rsidRPr="00A35125" w:rsidRDefault="00434351" w:rsidP="000C46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AutoShape 105" o:spid="_x0000_s1058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YxcIAAADcAAAADwAAAGRycy9kb3ducmV2LnhtbESPQYvCMBCF78L+hzALe7PpKohUo+iC&#10;4MXDqhdvQzM2xWZSm1i7/37nIHib4b1575vlevCN6qmLdWAD31kOirgMtubKwPm0G89BxYRssQlM&#10;Bv4ownr1MVpiYcOTf6k/pkpJCMcCDbiU2kLrWDryGLPQEot2DZ3HJGtXadvhU8J9oyd5PtMea5YG&#10;hy39OCpvx4c34Fvr74fg7OVWT5st7a+bbd4b8/U5bBagEg3pbX5d763gTwRfnpEJ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PYxcIAAADcAAAADwAAAAAAAAAAAAAA&#10;AAChAgAAZHJzL2Rvd25yZXYueG1sUEsFBgAAAAAEAAQA+QAAAJADAAAAAA==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a dog breeding kennel there are 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dashunds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4 poodles and 10 spaniels.</w:t>
            </w: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dog is chosen at random to be photographed for an advertisement.</w:t>
            </w: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it is a poodle?</w:t>
            </w: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36064" behindDoc="0" locked="0" layoutInCell="1" allowOverlap="1" wp14:anchorId="72D2FA31" wp14:editId="22D50DFB">
                  <wp:simplePos x="0" y="0"/>
                  <wp:positionH relativeFrom="column">
                    <wp:posOffset>3282603</wp:posOffset>
                  </wp:positionH>
                  <wp:positionV relativeFrom="paragraph">
                    <wp:posOffset>0</wp:posOffset>
                  </wp:positionV>
                  <wp:extent cx="523875" cy="647700"/>
                  <wp:effectExtent l="0" t="0" r="9525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34351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34351" w:rsidRPr="00434351" w:rsidRDefault="00434351" w:rsidP="00434351">
            <w:pPr>
              <w:rPr>
                <w:rFonts w:ascii="Times New Roman" w:hAnsi="Times New Roman"/>
                <w:sz w:val="24"/>
                <w:szCs w:val="24"/>
              </w:rPr>
            </w:pPr>
            <w:r w:rsidRPr="00434351">
              <w:rPr>
                <w:rFonts w:ascii="Times New Roman" w:hAnsi="Times New Roman"/>
                <w:sz w:val="24"/>
                <w:szCs w:val="24"/>
              </w:rPr>
              <w:t>Which probability indicate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that 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an event </w:t>
            </w:r>
            <w:r>
              <w:rPr>
                <w:rFonts w:ascii="Times New Roman" w:hAnsi="Times New Roman"/>
                <w:sz w:val="24"/>
                <w:szCs w:val="24"/>
              </w:rPr>
              <w:t>is very unlikely to occur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34351" w:rsidRPr="00434351" w:rsidRDefault="00434351" w:rsidP="0043435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34351" w:rsidRPr="00434351" w:rsidRDefault="00434351" w:rsidP="004343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62862A7A" wp14:editId="5018716C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24130</wp:posOffset>
                      </wp:positionV>
                      <wp:extent cx="4410710" cy="114300"/>
                      <wp:effectExtent l="0" t="0" r="27940" b="1905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0710" cy="114300"/>
                                <a:chOff x="0" y="0"/>
                                <a:chExt cx="4410941" cy="114300"/>
                              </a:xfrm>
                            </wpg:grpSpPr>
                            <wps:wsp>
                              <wps:cNvPr id="1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39491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287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2582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0" o:spid="_x0000_s1026" style="position:absolute;margin-left:5.5pt;margin-top:1.9pt;width:347.3pt;height:9pt;z-index:251738112" coordsize="4410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">
                      <v:roundrect id="AutoShape 3" o:spid="_x0000_s1027" style="position:absolute;left:42394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ro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66L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11c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O4P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SddXBAAAA3AAAAA8AAAAAAAAAAAAAAAAAmAIAAGRycy9kb3du&#10;cmV2LnhtbFBLBQYAAAAABAAEAPUAAACGAwAAAAA=&#10;" strokecolor="black [3213]" strokeweight="1pt"/>
                      <v:roundrect id="AutoShape 5" o:spid="_x0000_s1029" style="position:absolute;left:13632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QTsEA&#10;AADcAAAADwAAAGRycy9kb3ducmV2LnhtbERPS2sCMRC+C/6HMAVvmm0XRbZG0YJSevN5HpJxs3Qz&#10;WTbRXfvrG6HQ23x8z1mseleLO7Wh8qzgdZKBINbeVFwqOB234zmIEJEN1p5JwYMCrJbDwQIL4zve&#10;0/0QS5FCOBSowMbYFFIGbclhmPiGOHFX3zqMCbalNC12KdzV8i3LZtJhxanBYkMflvT34eYUfGk7&#10;nf/0u4vpZtd8vd9cztrvlBq99Ot3EJH6+C/+c3+aND/P4fl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e0E7BAAAA3AAAAA8AAAAAAAAAAAAAAAAAmAIAAGRycy9kb3du&#10;cmV2LnhtbFBLBQYAAAAABAAEAPUAAACGAwAAAAA=&#10;" strokecolor="black [3213]" strokeweight="1pt"/>
                      <v:roundrect id="AutoShape 6" o:spid="_x0000_s1030" style="position:absolute;left:2992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IOsIA&#10;AADcAAAADwAAAGRycy9kb3ducmV2LnhtbERP32vCMBB+H/g/hBv4NtPNTaRrFB0osjed+nwk16as&#10;uZQm2upfvwwGe7uP7+cVy8E14kpdqD0reJ5kIIi1NzVXCo5fm6c5iBCRDTaeScGNAiwXo4cCc+N7&#10;3tP1ECuRQjjkqMDG2OZSBm3JYZj4ljhxpe8cxgS7SpoO+xTuGvmSZTPpsObUYLGlD0v6+3BxCj61&#10;fZvfh+3Z9LNyutqvzyftt0qNH4fVO4hIQ/wX/7l3Js2fvs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0g6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0.1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                           0.4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.5                           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0.8</w:t>
            </w:r>
          </w:p>
          <w:p w:rsidR="00E15898" w:rsidRPr="00434351" w:rsidRDefault="00E15898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1589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98" w:rsidRPr="001B3341" w:rsidRDefault="00E15898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2C79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Kelly makes 200 calls to customers as part of her job. </w:t>
            </w:r>
          </w:p>
          <w:p w:rsidR="00E15898" w:rsidRDefault="0043435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 w:rsidR="00192C79">
              <w:rPr>
                <w:rFonts w:ascii="Times New Roman" w:hAnsi="Times New Roman"/>
                <w:sz w:val="24"/>
                <w:szCs w:val="24"/>
              </w:rPr>
              <w:t>says it is very likely that a customer will answer their phone.</w:t>
            </w:r>
          </w:p>
          <w:p w:rsidR="00192C79" w:rsidRDefault="00192C79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she is correct, how many customers would you expect to answer their phone?</w:t>
            </w:r>
          </w:p>
          <w:p w:rsidR="00192C79" w:rsidRPr="00434351" w:rsidRDefault="00192C79" w:rsidP="00192C7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92C79" w:rsidRPr="00434351" w:rsidRDefault="00192C79" w:rsidP="00192C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54C413AD" wp14:editId="0133ACB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24130</wp:posOffset>
                      </wp:positionV>
                      <wp:extent cx="4410710" cy="114300"/>
                      <wp:effectExtent l="0" t="0" r="27940" b="1905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0710" cy="114300"/>
                                <a:chOff x="0" y="0"/>
                                <a:chExt cx="4410941" cy="114300"/>
                              </a:xfrm>
                            </wpg:grpSpPr>
                            <wps:wsp>
                              <wps:cNvPr id="13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39491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287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2582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5" o:spid="_x0000_s1026" style="position:absolute;margin-left:5.5pt;margin-top:1.9pt;width:347.3pt;height:9pt;z-index:251740160" coordsize="4410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">
                      <v:roundrect id="AutoShape 3" o:spid="_x0000_s1027" style="position:absolute;left:42394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z1sIA&#10;AADcAAAADwAAAGRycy9kb3ducmV2LnhtbERPyWrDMBC9F/oPYgq51XIbYoJrJaSFhNJb1vMgTSxT&#10;a2QsJXb69VWg0Ns83jrVcnStuFIfGs8KXrIcBLH2puFawWG/fp6DCBHZYOuZFNwowHLx+FBhafzA&#10;W7ruYi1SCIcSFdgYu1LKoC05DJnviBN39r3DmGBfS9PjkMJdK1/zvJAOG04NFjv6sKS/dxen4Evb&#10;2fxn3JzMUJynq+376aj9RqnJ07h6AxFpjP/iP/enSfOnBdyf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6XPWwgAAANw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WTcEA&#10;AADcAAAADwAAAGRycy9kb3ducmV2LnhtbERPTWsCMRC9F/wPYYTealZFK6tRtFCR3tTqeUjGzeJm&#10;smxSd9tf3wiCt3m8z1msOleJGzWh9KxgOMhAEGtvSi4UfB8/32YgQkQ2WHkmBb8UYLXsvSwwN77l&#10;Pd0OsRAphEOOCmyMdS5l0JYchoGviRN38Y3DmGBTSNNgm8JdJUdZNpUOS04NFmv6sKSvhx+n4Evb&#10;yeyv255NO72M1/vN+aT9VqnXfreeg4jUxaf44d6ZNH/8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l1k3BAAAA3AAAAA8AAAAAAAAAAAAAAAAAmAIAAGRycy9kb3du&#10;cmV2LnhtbFBLBQYAAAAABAAEAPUAAACGAwAAAAA=&#10;" strokecolor="black [3213]" strokeweight="1pt"/>
                      <v:roundrect id="AutoShape 5" o:spid="_x0000_s1029" style="position:absolute;left:13632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CP8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6Qj/EAAAA3AAAAA8AAAAAAAAAAAAAAAAAmAIAAGRycy9k&#10;b3ducmV2LnhtbFBLBQYAAAAABAAEAPUAAACJAwAAAAA=&#10;" strokecolor="black [3213]" strokeweight="1pt"/>
                      <v:roundrect id="AutoShape 6" o:spid="_x0000_s1030" style="position:absolute;left:2992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bnpMIA&#10;AADcAAAADwAAAGRycy9kb3ducmV2LnhtbERP32vCMBB+H/g/hBP2NlOVieuaig4mY2869flIzqbY&#10;XEqT2W5//SIIe7uP7+cVq8E14kpdqD0rmE4yEMTam5orBYev96cliBCRDTaeScEPBViVo4cCc+N7&#10;3tF1HyuRQjjkqMDG2OZSBm3JYZj4ljhxZ985jAl2lTQd9incNXKWZQvpsObUYLGlN0v6sv92Cj61&#10;fV7+DtuT6Rfn+Xq3OR213yr1OB7WryAiDfFffHd/mDR//gK3Z9IF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uek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10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80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435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100                           180</w:t>
            </w:r>
          </w:p>
          <w:p w:rsidR="00192C79" w:rsidRPr="00192C79" w:rsidRDefault="00192C79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92C79" w:rsidRDefault="00192C79"/>
    <w:p w:rsidR="00192C79" w:rsidRDefault="00192C79"/>
    <w:p w:rsidR="00192C79" w:rsidRDefault="00192C79"/>
    <w:p w:rsidR="00192C79" w:rsidRDefault="00192C79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9255"/>
      </w:tblGrid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E954F1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Default="00E954F1" w:rsidP="00E83BB9">
            <w:pPr>
              <w:ind w:righ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11 – 15 refer to the  following:</w:t>
            </w:r>
          </w:p>
          <w:p w:rsidR="00E954F1" w:rsidRPr="00902DE8" w:rsidRDefault="00E954F1" w:rsidP="00E83BB9">
            <w:pPr>
              <w:ind w:righ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Kellie asks a group of 30 people, their favourite musical style.   The responses are shown on the table in Question 11.</w:t>
            </w:r>
          </w:p>
        </w:tc>
      </w:tr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Default="00E21E7D" w:rsidP="00E83BB9">
            <w:pPr>
              <w:ind w:right="61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6D78AC5E">
                <v:shape id="_x0000_s1104" type="#_x0000_t75" style="position:absolute;margin-left:180.5pt;margin-top:6.2pt;width:185.1pt;height:123.2pt;z-index:251724800;mso-position-horizontal-relative:text;mso-position-vertical-relative:text">
                  <v:imagedata r:id="rId39" o:title=""/>
                </v:shape>
                <o:OLEObject Type="Embed" ProgID="FXDraw3.Document" ShapeID="_x0000_s1104" DrawAspect="Content" ObjectID="_1421783878" r:id="rId40"/>
              </w:pict>
            </w:r>
            <w:r w:rsidR="00AE7F8F">
              <w:rPr>
                <w:rFonts w:ascii="Times New Roman" w:hAnsi="Times New Roman"/>
                <w:sz w:val="24"/>
                <w:szCs w:val="24"/>
              </w:rPr>
              <w:t xml:space="preserve">Complete the missing </w:t>
            </w:r>
            <w:r w:rsidR="00E954F1">
              <w:rPr>
                <w:rFonts w:ascii="Times New Roman" w:hAnsi="Times New Roman"/>
                <w:sz w:val="24"/>
                <w:szCs w:val="24"/>
              </w:rPr>
              <w:t>frequency</w:t>
            </w:r>
            <w:r w:rsidR="00AE7F8F"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the table.</w:t>
            </w: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Pr="00902DE8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</w:p>
        </w:tc>
      </w:tr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a person chosen at random </w:t>
            </w:r>
            <w:r w:rsidR="00AE7F8F">
              <w:rPr>
                <w:rFonts w:ascii="Times New Roman" w:hAnsi="Times New Roman"/>
                <w:sz w:val="24"/>
                <w:szCs w:val="24"/>
              </w:rPr>
              <w:t>will say their favourite music is Alternate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en-AU"/>
              </w:rPr>
              <w:pict w14:anchorId="02E1A226">
                <v:group id="_x0000_s1105" style="position:absolute;margin-left:19.25pt;margin-top:5.95pt;width:343.5pt;height:9pt;z-index:251725824" coordorigin="2430,3420" coordsize="6870,180">
                  <v:roundrect id="_x0000_s1106" style="position:absolute;left:9030;top:3420;width:270;height:180" arcsize="10923f"/>
                  <v:roundrect id="_x0000_s1107" style="position:absolute;left:2430;top:3420;width:270;height:180" arcsize="10923f"/>
                  <v:roundrect id="_x0000_s1108" style="position:absolute;left:4580;top:3420;width:270;height:180" arcsize="10923f"/>
                  <v:roundrect id="_x0000_s1109" style="position:absolute;left:6780;top:3420;width:270;height:180" arcsize="10923f"/>
                </v:group>
              </w:pic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AE7F8F" w:rsidRPr="00B273CE">
              <w:rPr>
                <w:rFonts w:ascii="Times New Roman" w:hAnsi="Times New Roman"/>
                <w:sz w:val="24"/>
                <w:szCs w:val="24"/>
              </w:rPr>
              <w:object w:dxaOrig="304" w:dyaOrig="539" w14:anchorId="25163A7D">
                <v:shape id="_x0000_i1035" type="#_x0000_t75" style="width:15.05pt;height:26.85pt" o:ole="">
                  <v:imagedata r:id="rId41" o:title=""/>
                </v:shape>
                <o:OLEObject Type="Embed" ProgID="FXE300.Equation" ShapeID="_x0000_i1035" DrawAspect="Content" ObjectID="_1421783856" r:id="rId42"/>
              </w:objec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="00AE7F8F"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36" type="#_x0000_t75" style="width:15.05pt;height:26.85pt" o:ole="">
                  <v:imagedata r:id="rId43" o:title=""/>
                </v:shape>
                <o:OLEObject Type="Embed" ProgID="FXE300.Equation" ShapeID="_x0000_i1036" DrawAspect="Content" ObjectID="_1421783857" r:id="rId44"/>
              </w:objec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="00AE7F8F"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37" type="#_x0000_t75" style="width:15.05pt;height:26.85pt" o:ole="">
                  <v:imagedata r:id="rId45" o:title=""/>
                </v:shape>
                <o:OLEObject Type="Embed" ProgID="FXE300.Equation" ShapeID="_x0000_i1037" DrawAspect="Content" ObjectID="_1421783858" r:id="rId46"/>
              </w:objec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="00AE7F8F"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38" type="#_x0000_t75" style="width:15.05pt;height:26.85pt" o:ole="">
                  <v:imagedata r:id="rId47" o:title=""/>
                </v:shape>
                <o:OLEObject Type="Embed" ProgID="FXE300.Equation" ShapeID="_x0000_i1038" DrawAspect="Content" ObjectID="_1421783859" r:id="rId48"/>
              </w:objec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  <w:p w:rsidR="00E954F1" w:rsidRPr="00902DE8" w:rsidRDefault="00E954F1" w:rsidP="00E83BB9">
            <w:pPr>
              <w:tabs>
                <w:tab w:val="left" w:pos="60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E7F8F" w:rsidRDefault="00AE7F8F" w:rsidP="00AE7F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a person chosen at random will say their favourite music is Heavy Metal?</w:t>
            </w:r>
          </w:p>
          <w:p w:rsidR="00AE7F8F" w:rsidRDefault="00AE7F8F" w:rsidP="00AE7F8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E7F8F" w:rsidRDefault="00AE7F8F" w:rsidP="00AE7F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75565</wp:posOffset>
                      </wp:positionV>
                      <wp:extent cx="4362450" cy="114300"/>
                      <wp:effectExtent l="6350" t="8890" r="12700" b="1016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13" name="AutoShap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AutoShap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26" style="position:absolute;margin-left:19.25pt;margin-top:5.95pt;width:343.5pt;height:9pt;z-index:25173196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">
                      <v:roundrect id="AutoShape 9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8p8IA&#10;AADcAAAADwAAAGRycy9kb3ducmV2LnhtbERPTWsCMRC9F/wPYYTeamKl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zynwgAAANwAAAAPAAAAAAAAAAAAAAAAAJgCAABkcnMvZG93&#10;bnJldi54bWxQSwUGAAAAAAQABAD1AAAAhwMAAAAA&#10;"/>
                      <v:roundrect id="AutoShape 9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k08IA&#10;AADcAAAADwAAAGRycy9kb3ducmV2LnhtbERPTWsCMRC9F/wPYYTeamKx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qTTwgAAANwAAAAPAAAAAAAAAAAAAAAAAJgCAABkcnMvZG93&#10;bnJldi54bWxQSwUGAAAAAAQABAD1AAAAhwMAAAAA&#10;"/>
                      <v:roundrect id="AutoShape 10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BSMIA&#10;AADcAAAADwAAAGRycy9kb3ducmV2LnhtbERPTWvCQBC9C/6HZQq9mV0LFk1dpQgtvRWjB4/T7JgE&#10;s7NxdxPT/nq3UOhtHu9z1tvRtmIgHxrHGuaZAkFcOtNwpeF4eJstQYSIbLB1TBq+KcB2M52sMTfu&#10;xnsailiJFMIhRw11jF0uZShrshgy1xEn7uy8xZigr6TxeEvhtpVPSj1Liw2nhho72tVUXoreaiiN&#10;6pU/DZ+rr0Usfob+yvL9qvXjw/j6AiLSGP/Ff+4Pk+bPF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3gFIwgAAANwAAAAPAAAAAAAAAAAAAAAAAJgCAABkcnMvZG93&#10;bnJldi54bWxQSwUGAAAAAAQABAD1AAAAhwMAAAAA&#10;"/>
                      <v:roundrect id="AutoShape 10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fP8EA&#10;AADcAAAADwAAAGRycy9kb3ducmV2LnhtbERPTWsCMRC9F/wPYQRvNbGg1NUoIlS8lW49eBw34+7i&#10;ZrIm2XXbX98UCr3N433OejvYRvTkQ+1Yw2yqQBAXztRcajh9vj2/gggR2WDjmDR8UYDtZvS0xsy4&#10;B39Qn8dSpBAOGWqoYmwzKUNRkcUwdS1x4q7OW4wJ+lIaj48Ubhv5otRCWqw5NVTY0r6i4pZ3VkNh&#10;VKf8uX9fXuYx/+67O8vDXevJeNitQEQa4r/4z300af5sAb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Mnz/BAAAA3AAAAA8AAAAAAAAAAAAAAAAAmAIAAGRycy9kb3du&#10;cmV2LnhtbFBLBQYAAAAABAAEAPUAAACGAw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39" type="#_x0000_t75" style="width:15.05pt;height:26.85pt" o:ole="">
                  <v:imagedata r:id="rId41" o:title=""/>
                </v:shape>
                <o:OLEObject Type="Embed" ProgID="FXE300.Equation" ShapeID="_x0000_i1039" DrawAspect="Content" ObjectID="_1421783860" r:id="rId4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0" type="#_x0000_t75" style="width:15.05pt;height:26.85pt" o:ole="">
                  <v:imagedata r:id="rId43" o:title=""/>
                </v:shape>
                <o:OLEObject Type="Embed" ProgID="FXE300.Equation" ShapeID="_x0000_i1040" DrawAspect="Content" ObjectID="_1421783861" r:id="rId5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1" type="#_x0000_t75" style="width:15.05pt;height:26.85pt" o:ole="">
                  <v:imagedata r:id="rId45" o:title=""/>
                </v:shape>
                <o:OLEObject Type="Embed" ProgID="FXE300.Equation" ShapeID="_x0000_i1041" DrawAspect="Content" ObjectID="_1421783862" r:id="rId5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2" type="#_x0000_t75" style="width:15.05pt;height:26.85pt" o:ole="">
                  <v:imagedata r:id="rId47" o:title=""/>
                </v:shape>
                <o:OLEObject Type="Embed" ProgID="FXE300.Equation" ShapeID="_x0000_i1042" DrawAspect="Content" ObjectID="_1421783863" r:id="rId5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  <w:p w:rsidR="00E954F1" w:rsidRPr="00902DE8" w:rsidRDefault="00E954F1" w:rsidP="00E83BB9">
            <w:pPr>
              <w:tabs>
                <w:tab w:val="left" w:pos="60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Default="00AE7F8F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two styles</w:t>
            </w:r>
            <w:r w:rsidR="00E954F1">
              <w:rPr>
                <w:rFonts w:ascii="Times New Roman" w:hAnsi="Times New Roman"/>
                <w:sz w:val="24"/>
                <w:szCs w:val="24"/>
              </w:rPr>
              <w:t xml:space="preserve"> have the same probability of being mentioned?</w:t>
            </w: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DDC692E">
                <v:rect id="_x0000_s1115" style="position:absolute;margin-left:45.75pt;margin-top:9.95pt;width:84.75pt;height:30pt;z-index:251727872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BBBE799">
                <v:rect id="_x0000_s1116" style="position:absolute;margin-left:174pt;margin-top:11.2pt;width:102pt;height:30pt;z-index:251728896"/>
              </w:pict>
            </w: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    and </w:t>
            </w:r>
          </w:p>
          <w:p w:rsidR="00E954F1" w:rsidRPr="00902DE8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54F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Pr="001B3341" w:rsidRDefault="00E954F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a person chosen at random will say </w:t>
            </w:r>
            <w:r w:rsidR="00AE7F8F">
              <w:rPr>
                <w:rFonts w:ascii="Times New Roman" w:hAnsi="Times New Roman"/>
                <w:sz w:val="24"/>
                <w:szCs w:val="24"/>
              </w:rPr>
              <w:t>their favourite style was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something</w:t>
            </w:r>
            <w:r w:rsidR="00AE7F8F">
              <w:rPr>
                <w:rFonts w:ascii="Times New Roman" w:hAnsi="Times New Roman"/>
                <w:sz w:val="24"/>
                <w:szCs w:val="24"/>
              </w:rPr>
              <w:t xml:space="preserve"> other than Country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E954F1" w:rsidRDefault="00E21E7D" w:rsidP="00E83B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4B0595C">
                <v:group id="_x0000_s1117" style="position:absolute;margin-left:164.25pt;margin-top:5pt;width:46.5pt;height:68pt;z-index:251729920" coordorigin="5145,9075" coordsize="930,1360">
                  <v:rect id="_x0000_s1118" style="position:absolute;left:5340;top:9075;width:540;height:600"/>
                  <v:rect id="_x0000_s1119" style="position:absolute;left:5355;top:9835;width:540;height:600"/>
                  <v:shape id="_x0000_s1120" type="#_x0000_t32" style="position:absolute;left:5145;top:9749;width:930;height:0" o:connectortype="straight"/>
                </v:group>
              </w:pict>
            </w: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4F1" w:rsidRPr="00902DE8" w:rsidRDefault="00E954F1" w:rsidP="00E83B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BF7DB2" w:rsidRPr="005C44C0" w:rsidTr="008F47D3">
        <w:trPr>
          <w:cantSplit/>
          <w:trHeight w:val="851"/>
        </w:trPr>
        <w:tc>
          <w:tcPr>
            <w:tcW w:w="3043" w:type="dxa"/>
            <w:vAlign w:val="center"/>
          </w:tcPr>
          <w:p w:rsidR="00BF7DB2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BF7DB2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BF7DB2" w:rsidRPr="00325745" w:rsidRDefault="00BF7DB2" w:rsidP="000C46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7164" w:type="dxa"/>
          </w:tcPr>
          <w:p w:rsidR="00BF7DB2" w:rsidRPr="005C44C0" w:rsidRDefault="00BF7DB2" w:rsidP="000C46F8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F7DB2">
              <w:rPr>
                <w:rFonts w:asciiTheme="majorHAnsi" w:hAnsiTheme="majorHAnsi"/>
                <w:i/>
                <w:sz w:val="52"/>
                <w:szCs w:val="52"/>
              </w:rPr>
              <w:t>Sample Space and Probability</w:t>
            </w:r>
          </w:p>
        </w:tc>
      </w:tr>
    </w:tbl>
    <w:p w:rsidR="00C71E16" w:rsidRDefault="00C71E16" w:rsidP="008F47D3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0C46F8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White T Shirt       Blue T Shirt</w:t>
            </w:r>
          </w:p>
          <w:p w:rsidR="00AA578F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Green T Shirt       Purple T Shirt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they are    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Sibling     2 Siblings    3 Siblings</w:t>
            </w:r>
          </w:p>
          <w:p w:rsidR="00AA578F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4 Siblings   5 Siblings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57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they aren’t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07BD1" w:rsidRDefault="004D5C7C" w:rsidP="004D7C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5551">
              <w:rPr>
                <w:rFonts w:ascii="Times New Roman" w:hAnsi="Times New Roman"/>
                <w:sz w:val="24"/>
                <w:szCs w:val="24"/>
              </w:rPr>
              <w:t>Male relatives and female relatives were equally likely to win.</w:t>
            </w:r>
            <w:bookmarkStart w:id="0" w:name="_GoBack"/>
            <w:bookmarkEnd w:id="0"/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91D3F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A578F">
              <w:rPr>
                <w:rFonts w:ascii="Times New Roman" w:hAnsi="Times New Roman"/>
                <w:sz w:val="24"/>
                <w:szCs w:val="24"/>
              </w:rPr>
              <w:t>Both Statements are true.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D7C9E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D5C7C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43" type="#_x0000_t75" style="width:10.45pt;height:31.4pt" o:ole="">
                  <v:imagedata r:id="rId53" o:title=""/>
                </v:shape>
                <o:OLEObject Type="Embed" ProgID="FXE300.Equation" ShapeID="_x0000_i1043" DrawAspect="Content" ObjectID="_1421783864" r:id="rId5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F47D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</w:tr>
      <w:tr w:rsidR="00E954F1" w:rsidTr="00CA11C9">
        <w:trPr>
          <w:cantSplit/>
        </w:trPr>
        <w:tc>
          <w:tcPr>
            <w:tcW w:w="648" w:type="dxa"/>
          </w:tcPr>
          <w:p w:rsidR="00E954F1" w:rsidRPr="00C71E16" w:rsidRDefault="00E954F1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954F1" w:rsidRDefault="00E954F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child chosen at random is a boy.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954F1" w:rsidRDefault="00E954F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E64A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1748"/>
            </w:tblGrid>
            <w:tr w:rsidR="00E954F1" w:rsidTr="00E954F1">
              <w:tc>
                <w:tcPr>
                  <w:tcW w:w="1747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Colour</w:t>
                  </w:r>
                </w:p>
              </w:tc>
              <w:tc>
                <w:tcPr>
                  <w:tcW w:w="1748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 Sectors</w:t>
                  </w:r>
                </w:p>
              </w:tc>
            </w:tr>
            <w:tr w:rsidR="00E954F1" w:rsidTr="00E954F1">
              <w:tc>
                <w:tcPr>
                  <w:tcW w:w="1747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Blue</w:t>
                  </w:r>
                </w:p>
              </w:tc>
              <w:tc>
                <w:tcPr>
                  <w:tcW w:w="1748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</w:tr>
            <w:tr w:rsidR="00E954F1" w:rsidTr="00E954F1">
              <w:tc>
                <w:tcPr>
                  <w:tcW w:w="1747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</w:t>
                  </w:r>
                </w:p>
              </w:tc>
              <w:tc>
                <w:tcPr>
                  <w:tcW w:w="1748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</w:tr>
            <w:tr w:rsidR="00E954F1" w:rsidTr="00E954F1">
              <w:tc>
                <w:tcPr>
                  <w:tcW w:w="1747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White</w:t>
                  </w:r>
                </w:p>
              </w:tc>
              <w:tc>
                <w:tcPr>
                  <w:tcW w:w="1748" w:type="dxa"/>
                </w:tcPr>
                <w:p w:rsidR="00E954F1" w:rsidRDefault="00E954F1" w:rsidP="004A64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6E64A2" w:rsidRDefault="006E64A2" w:rsidP="00E954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54F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954F1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B273CE">
              <w:rPr>
                <w:rFonts w:ascii="Times New Roman" w:hAnsi="Times New Roman"/>
                <w:sz w:val="24"/>
                <w:szCs w:val="24"/>
              </w:rPr>
              <w:object w:dxaOrig="184" w:dyaOrig="539">
                <v:shape id="_x0000_i1044" type="#_x0000_t75" style="width:9.15pt;height:26.85pt" o:ole="">
                  <v:imagedata r:id="rId13" o:title=""/>
                </v:shape>
                <o:OLEObject Type="Embed" ProgID="FXE300.Equation" ShapeID="_x0000_i1044" DrawAspect="Content" ObjectID="_1421783865" r:id="rId5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954F1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B273CE">
              <w:rPr>
                <w:rFonts w:ascii="Times New Roman" w:hAnsi="Times New Roman"/>
                <w:sz w:val="24"/>
                <w:szCs w:val="24"/>
              </w:rPr>
              <w:object w:dxaOrig="184" w:dyaOrig="539">
                <v:shape id="_x0000_i1045" type="#_x0000_t75" style="width:9.15pt;height:26.85pt" o:ole="">
                  <v:imagedata r:id="rId25" o:title=""/>
                </v:shape>
                <o:OLEObject Type="Embed" ProgID="FXE300.Equation" ShapeID="_x0000_i1045" DrawAspect="Content" ObjectID="_1421783866" r:id="rId5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954F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Red and Blue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3D5CD3" w:rsidRDefault="003D5CD3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D5CD3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55" w:dyaOrig="632">
                <v:shape id="_x0000_i1046" type="#_x0000_t75" style="width:17.65pt;height:31.4pt" o:ole="">
                  <v:imagedata r:id="rId57" o:title=""/>
                </v:shape>
                <o:OLEObject Type="Embed" ProgID="FXE300.Equation" ShapeID="_x0000_i1046" DrawAspect="Content" ObjectID="_1421783867" r:id="rId58"/>
              </w:object>
            </w:r>
            <w:r w:rsidRPr="003D5CD3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3D5CD3" w:rsidRDefault="003D5CD3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D5CD3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55" w:dyaOrig="632">
                <v:shape id="_x0000_i1047" type="#_x0000_t75" style="width:17.65pt;height:31.4pt" o:ole="">
                  <v:imagedata r:id="rId59" o:title=""/>
                </v:shape>
                <o:OLEObject Type="Embed" ProgID="FXE300.Equation" ShapeID="_x0000_i1047" DrawAspect="Content" ObjectID="_1421783868" r:id="rId60"/>
              </w:object>
            </w:r>
            <w:r w:rsidRPr="003D5CD3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0C46F8">
        <w:tc>
          <w:tcPr>
            <w:tcW w:w="9242" w:type="dxa"/>
          </w:tcPr>
          <w:p w:rsidR="00A252B0" w:rsidRDefault="008F47D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Ca</w:t>
            </w:r>
            <w:r w:rsidR="00A252B0">
              <w:rPr>
                <w:rFonts w:asciiTheme="majorHAnsi" w:hAnsiTheme="majorHAnsi"/>
                <w:sz w:val="24"/>
                <w:szCs w:val="24"/>
              </w:rPr>
              <w:t>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6265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1, 2, 3, 4, 5, 6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F62652" w:rsidRDefault="00F62652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62652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48" type="#_x0000_t75" style="width:10.45pt;height:31.4pt" o:ole="">
                  <v:imagedata r:id="rId61" o:title=""/>
                </v:shape>
                <o:OLEObject Type="Embed" ProgID="FXE300.Equation" ShapeID="_x0000_i1048" DrawAspect="Content" ObjectID="_1421783869" r:id="rId62"/>
              </w:object>
            </w:r>
            <w:r w:rsidRPr="00F62652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F62652" w:rsidRDefault="00F62652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62652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49" type="#_x0000_t75" style="width:10.45pt;height:31.4pt" o:ole="">
                  <v:imagedata r:id="rId63" o:title=""/>
                </v:shape>
                <o:OLEObject Type="Embed" ProgID="FXE300.Equation" ShapeID="_x0000_i1049" DrawAspect="Content" ObjectID="_1421783870" r:id="rId64"/>
              </w:object>
            </w:r>
            <w:r w:rsidRPr="00F62652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F62652" w:rsidRDefault="00F62652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62652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0" type="#_x0000_t75" style="width:10.45pt;height:31.4pt" o:ole="">
                  <v:imagedata r:id="rId65" o:title=""/>
                </v:shape>
                <o:OLEObject Type="Embed" ProgID="FXE300.Equation" ShapeID="_x0000_i1050" DrawAspect="Content" ObjectID="_1421783871" r:id="rId66"/>
              </w:object>
            </w:r>
            <w:r w:rsidRPr="00F62652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589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0.99                      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6595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Almost Certain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589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Neither Statement is accurate</w:t>
            </w:r>
            <w:r w:rsidRPr="00AA578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34351" w:rsidRDefault="00434351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34351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1" type="#_x0000_t75" style="width:10.45pt;height:31.4pt" o:ole="">
                  <v:imagedata r:id="rId67" o:title=""/>
                </v:shape>
                <o:OLEObject Type="Embed" ProgID="FXE300.Equation" ShapeID="_x0000_i1051" DrawAspect="Content" ObjectID="_1421783872" r:id="rId68"/>
              </w:object>
            </w:r>
            <w:r w:rsidRPr="00434351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3435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92C7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E7F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E7F8F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52" type="#_x0000_t75" style="width:15.05pt;height:26.85pt" o:ole="">
                  <v:imagedata r:id="rId45" o:title=""/>
                </v:shape>
                <o:OLEObject Type="Embed" ProgID="FXE300.Equation" ShapeID="_x0000_i1052" DrawAspect="Content" ObjectID="_1421783873" r:id="rId69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E7F8F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B273CE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53" type="#_x0000_t75" style="width:15.05pt;height:26.85pt" o:ole="">
                  <v:imagedata r:id="rId47" o:title=""/>
                </v:shape>
                <o:OLEObject Type="Embed" ProgID="FXE300.Equation" ShapeID="_x0000_i1053" DrawAspect="Content" ObjectID="_1421783874" r:id="rId70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E7F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Rock and Hip Hop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E7F8F" w:rsidRDefault="00AE7F8F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E7F8F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55" w:dyaOrig="632">
                <v:shape id="_x0000_i1054" type="#_x0000_t75" style="width:17.65pt;height:31.4pt" o:ole="">
                  <v:imagedata r:id="rId71" o:title=""/>
                </v:shape>
                <o:OLEObject Type="Embed" ProgID="FXE300.Equation" ShapeID="_x0000_i1054" DrawAspect="Content" ObjectID="_1421783875" r:id="rId72"/>
              </w:object>
            </w:r>
            <w:r w:rsidRPr="00AE7F8F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</w:tbl>
    <w:p w:rsidR="00C71E16" w:rsidRPr="00C71E16" w:rsidRDefault="00C71E16" w:rsidP="008F47D3">
      <w:pPr>
        <w:rPr>
          <w:rFonts w:asciiTheme="majorHAnsi" w:hAnsiTheme="majorHAnsi"/>
          <w:sz w:val="24"/>
          <w:szCs w:val="24"/>
        </w:rPr>
      </w:pPr>
    </w:p>
    <w:sectPr w:rsidR="00C71E16" w:rsidRPr="00C71E16" w:rsidSect="008F47D3">
      <w:type w:val="continuous"/>
      <w:pgSz w:w="11906" w:h="16838"/>
      <w:pgMar w:top="1440" w:right="1440" w:bottom="1440" w:left="144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E7D" w:rsidRDefault="00E21E7D" w:rsidP="00C868AD">
      <w:pPr>
        <w:spacing w:after="0" w:line="240" w:lineRule="auto"/>
      </w:pPr>
      <w:r>
        <w:separator/>
      </w:r>
    </w:p>
  </w:endnote>
  <w:endnote w:type="continuationSeparator" w:id="0">
    <w:p w:rsidR="00E21E7D" w:rsidRDefault="00E21E7D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6F8" w:rsidRDefault="000C4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5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46F8" w:rsidRDefault="000C4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E7D" w:rsidRDefault="00E21E7D" w:rsidP="00C868AD">
      <w:pPr>
        <w:spacing w:after="0" w:line="240" w:lineRule="auto"/>
      </w:pPr>
      <w:r>
        <w:separator/>
      </w:r>
    </w:p>
  </w:footnote>
  <w:footnote w:type="continuationSeparator" w:id="0">
    <w:p w:rsidR="00E21E7D" w:rsidRDefault="00E21E7D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6F8" w:rsidRPr="00C868AD" w:rsidRDefault="000C46F8">
    <w:pPr>
      <w:pStyle w:val="Header"/>
      <w:rPr>
        <w:u w:val="single"/>
      </w:rPr>
    </w:pPr>
    <w:r>
      <w:rPr>
        <w:u w:val="single"/>
      </w:rPr>
      <w:t>Probability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6F8" w:rsidRDefault="000C46F8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0C46F8" w:rsidRPr="00C71E16" w:rsidRDefault="000C46F8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B88"/>
    <w:multiLevelType w:val="hybridMultilevel"/>
    <w:tmpl w:val="6930ECE0"/>
    <w:lvl w:ilvl="0" w:tplc="6A3CE038">
      <w:start w:val="10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A2"/>
    <w:rsid w:val="000176AA"/>
    <w:rsid w:val="000C46F8"/>
    <w:rsid w:val="000C4CAD"/>
    <w:rsid w:val="0018287C"/>
    <w:rsid w:val="00192C79"/>
    <w:rsid w:val="001D51F7"/>
    <w:rsid w:val="00216994"/>
    <w:rsid w:val="00246314"/>
    <w:rsid w:val="002C1F1F"/>
    <w:rsid w:val="00325745"/>
    <w:rsid w:val="003D5CD3"/>
    <w:rsid w:val="00413DF5"/>
    <w:rsid w:val="004156E1"/>
    <w:rsid w:val="00432B6D"/>
    <w:rsid w:val="00434351"/>
    <w:rsid w:val="00460B7C"/>
    <w:rsid w:val="00465957"/>
    <w:rsid w:val="004A64CB"/>
    <w:rsid w:val="004D5C7C"/>
    <w:rsid w:val="004D7C9E"/>
    <w:rsid w:val="004E1D1E"/>
    <w:rsid w:val="00515551"/>
    <w:rsid w:val="00524513"/>
    <w:rsid w:val="00552221"/>
    <w:rsid w:val="005C44C0"/>
    <w:rsid w:val="005F6BEF"/>
    <w:rsid w:val="00607BD1"/>
    <w:rsid w:val="00641EA7"/>
    <w:rsid w:val="00667642"/>
    <w:rsid w:val="006718CF"/>
    <w:rsid w:val="006D4E19"/>
    <w:rsid w:val="006E64A2"/>
    <w:rsid w:val="007234D3"/>
    <w:rsid w:val="007403DD"/>
    <w:rsid w:val="0074530B"/>
    <w:rsid w:val="007D39B1"/>
    <w:rsid w:val="00845ACB"/>
    <w:rsid w:val="00853748"/>
    <w:rsid w:val="008B7480"/>
    <w:rsid w:val="008C68D7"/>
    <w:rsid w:val="008F1735"/>
    <w:rsid w:val="008F3E43"/>
    <w:rsid w:val="008F47D3"/>
    <w:rsid w:val="00932CA2"/>
    <w:rsid w:val="00996444"/>
    <w:rsid w:val="009A5487"/>
    <w:rsid w:val="00A23965"/>
    <w:rsid w:val="00A252B0"/>
    <w:rsid w:val="00A81533"/>
    <w:rsid w:val="00A824D7"/>
    <w:rsid w:val="00AA578F"/>
    <w:rsid w:val="00AB0C62"/>
    <w:rsid w:val="00AE7F8F"/>
    <w:rsid w:val="00AF7E24"/>
    <w:rsid w:val="00B0317F"/>
    <w:rsid w:val="00B26BD8"/>
    <w:rsid w:val="00B470E1"/>
    <w:rsid w:val="00B850EA"/>
    <w:rsid w:val="00BF7DB2"/>
    <w:rsid w:val="00C17E11"/>
    <w:rsid w:val="00C56E1E"/>
    <w:rsid w:val="00C71E16"/>
    <w:rsid w:val="00C868AD"/>
    <w:rsid w:val="00CA11C9"/>
    <w:rsid w:val="00D03A78"/>
    <w:rsid w:val="00D667E2"/>
    <w:rsid w:val="00D91D3F"/>
    <w:rsid w:val="00D95422"/>
    <w:rsid w:val="00DA6D4C"/>
    <w:rsid w:val="00E15898"/>
    <w:rsid w:val="00E21E7D"/>
    <w:rsid w:val="00E954F1"/>
    <w:rsid w:val="00EA0195"/>
    <w:rsid w:val="00EB1449"/>
    <w:rsid w:val="00F6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049"/>
        <o:r id="V:Rule2" type="connector" idref="#_x0000_s11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png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0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9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header" Target="header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oleObject" Target="embeddings/oleObject16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283FE-3E0E-44BC-B394-50E7896C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2013-02-07T12:10:00Z</dcterms:created>
  <dcterms:modified xsi:type="dcterms:W3CDTF">2013-02-07T12:10:00Z</dcterms:modified>
</cp:coreProperties>
</file>