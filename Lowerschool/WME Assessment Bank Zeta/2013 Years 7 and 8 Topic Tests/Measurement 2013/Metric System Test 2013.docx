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207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13" w:type="dxa"/>
          <w:bottom w:w="57" w:type="dxa"/>
        </w:tblCellMar>
        <w:tblLook w:val="04A0" w:firstRow="1" w:lastRow="0" w:firstColumn="1" w:lastColumn="0" w:noHBand="0" w:noVBand="1"/>
      </w:tblPr>
      <w:tblGrid>
        <w:gridCol w:w="952"/>
        <w:gridCol w:w="1034"/>
        <w:gridCol w:w="4676"/>
        <w:gridCol w:w="3545"/>
      </w:tblGrid>
      <w:tr w:rsidR="00325745" w:rsidTr="00A824D7">
        <w:trPr>
          <w:cantSplit/>
          <w:trHeight w:val="851"/>
        </w:trPr>
        <w:tc>
          <w:tcPr>
            <w:tcW w:w="1986" w:type="dxa"/>
            <w:gridSpan w:val="2"/>
            <w:vAlign w:val="center"/>
          </w:tcPr>
          <w:p w:rsidR="00325745" w:rsidRDefault="00325745" w:rsidP="00325745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bookmarkStart w:id="0" w:name="_GoBack"/>
            <w:bookmarkEnd w:id="0"/>
            <w:r w:rsidRPr="00325745">
              <w:rPr>
                <w:rFonts w:ascii="Times New Roman" w:hAnsi="Times New Roman"/>
                <w:sz w:val="36"/>
                <w:szCs w:val="36"/>
              </w:rPr>
              <w:t>Year</w:t>
            </w:r>
          </w:p>
          <w:p w:rsidR="00C868AD" w:rsidRPr="00325745" w:rsidRDefault="00145F5A" w:rsidP="00325745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7</w:t>
            </w:r>
          </w:p>
        </w:tc>
        <w:tc>
          <w:tcPr>
            <w:tcW w:w="4676" w:type="dxa"/>
          </w:tcPr>
          <w:p w:rsidR="001D51F7" w:rsidRPr="005C44C0" w:rsidRDefault="00145F5A" w:rsidP="007403DD">
            <w:pPr>
              <w:tabs>
                <w:tab w:val="left" w:pos="1152"/>
                <w:tab w:val="center" w:pos="2230"/>
              </w:tabs>
              <w:jc w:val="center"/>
              <w:rPr>
                <w:rFonts w:asciiTheme="majorHAnsi" w:hAnsiTheme="majorHAnsi"/>
                <w:i/>
                <w:sz w:val="52"/>
                <w:szCs w:val="52"/>
              </w:rPr>
            </w:pPr>
            <w:r>
              <w:rPr>
                <w:rFonts w:asciiTheme="majorHAnsi" w:hAnsiTheme="majorHAnsi"/>
                <w:i/>
                <w:sz w:val="52"/>
                <w:szCs w:val="52"/>
              </w:rPr>
              <w:t>Metric Units</w:t>
            </w:r>
          </w:p>
        </w:tc>
        <w:tc>
          <w:tcPr>
            <w:tcW w:w="3545" w:type="dxa"/>
            <w:shd w:val="clear" w:color="auto" w:fill="0D0D0D" w:themeFill="text1" w:themeFillTint="F2"/>
          </w:tcPr>
          <w:p w:rsidR="00325745" w:rsidRDefault="00325745" w:rsidP="00B850EA">
            <w:pPr>
              <w:jc w:val="center"/>
              <w:rPr>
                <w:rFonts w:ascii="Times New Roman" w:hAnsi="Times New Roman"/>
                <w:color w:val="FFFFFF" w:themeColor="background1"/>
                <w:sz w:val="36"/>
                <w:szCs w:val="36"/>
              </w:rPr>
            </w:pPr>
            <w:r>
              <w:rPr>
                <w:rFonts w:ascii="Times New Roman" w:hAnsi="Times New Roman"/>
                <w:color w:val="FFFFFF" w:themeColor="background1"/>
                <w:sz w:val="36"/>
                <w:szCs w:val="36"/>
              </w:rPr>
              <w:t>Non Calculator</w:t>
            </w:r>
          </w:p>
          <w:p w:rsidR="00853748" w:rsidRPr="00325745" w:rsidRDefault="00853748" w:rsidP="00B850EA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color w:val="FFFFFF" w:themeColor="background1"/>
                <w:sz w:val="36"/>
                <w:szCs w:val="36"/>
              </w:rPr>
              <w:t>Section</w:t>
            </w:r>
          </w:p>
        </w:tc>
      </w:tr>
      <w:tr w:rsidR="00853748" w:rsidTr="00A824D7">
        <w:trPr>
          <w:cantSplit/>
          <w:trHeight w:val="851"/>
        </w:trPr>
        <w:tc>
          <w:tcPr>
            <w:tcW w:w="6662" w:type="dxa"/>
            <w:gridSpan w:val="3"/>
          </w:tcPr>
          <w:p w:rsidR="00C56E1E" w:rsidRPr="00C56E1E" w:rsidRDefault="00C56E1E" w:rsidP="00C56E1E">
            <w:pPr>
              <w:rPr>
                <w:rFonts w:ascii="Times New Roman" w:hAnsi="Times New Roman"/>
                <w:b/>
                <w:sz w:val="16"/>
                <w:szCs w:val="16"/>
              </w:rPr>
            </w:pPr>
            <w:r w:rsidRPr="005A5683">
              <w:rPr>
                <w:rFonts w:ascii="Times New Roman" w:hAnsi="Times New Roman"/>
                <w:b/>
                <w:sz w:val="20"/>
                <w:szCs w:val="20"/>
              </w:rPr>
              <w:t>Skills and Knowledge Assessed:</w:t>
            </w:r>
          </w:p>
          <w:p w:rsidR="00853748" w:rsidRDefault="00145F5A" w:rsidP="00145F5A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/>
                <w:sz w:val="16"/>
                <w:szCs w:val="16"/>
              </w:rPr>
            </w:pPr>
            <w:r w:rsidRPr="00145F5A">
              <w:rPr>
                <w:rFonts w:ascii="Times New Roman" w:hAnsi="Times New Roman"/>
                <w:sz w:val="16"/>
                <w:szCs w:val="16"/>
              </w:rPr>
              <w:t>Connect decimal representations to the metric system (ACMMG135) </w:t>
            </w:r>
          </w:p>
          <w:p w:rsidR="00145F5A" w:rsidRDefault="00145F5A" w:rsidP="00145F5A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/>
                <w:sz w:val="16"/>
                <w:szCs w:val="16"/>
              </w:rPr>
            </w:pPr>
            <w:r w:rsidRPr="00145F5A">
              <w:rPr>
                <w:rFonts w:ascii="Times New Roman" w:hAnsi="Times New Roman"/>
                <w:sz w:val="16"/>
                <w:szCs w:val="16"/>
              </w:rPr>
              <w:t>Convert between common metric units of length, mass and capacity (ACMMG136)</w:t>
            </w:r>
          </w:p>
          <w:p w:rsidR="00145F5A" w:rsidRDefault="00145F5A" w:rsidP="00145F5A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/>
                <w:sz w:val="16"/>
                <w:szCs w:val="16"/>
              </w:rPr>
            </w:pPr>
            <w:r w:rsidRPr="00145F5A">
              <w:rPr>
                <w:rFonts w:ascii="Times New Roman" w:hAnsi="Times New Roman"/>
                <w:sz w:val="16"/>
                <w:szCs w:val="16"/>
              </w:rPr>
              <w:t>Solve problems involving the comparison of lengths and areas using appropriate units (ACMMG137)</w:t>
            </w:r>
          </w:p>
          <w:p w:rsidR="00145F5A" w:rsidRDefault="00145F5A" w:rsidP="00145F5A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/>
                <w:sz w:val="16"/>
                <w:szCs w:val="16"/>
              </w:rPr>
            </w:pPr>
            <w:r w:rsidRPr="00145F5A">
              <w:rPr>
                <w:rFonts w:ascii="Times New Roman" w:hAnsi="Times New Roman"/>
                <w:sz w:val="16"/>
                <w:szCs w:val="16"/>
              </w:rPr>
              <w:t>Connect volume and capacity and their units of measurement (ACMMG138)</w:t>
            </w:r>
          </w:p>
          <w:p w:rsidR="00AA4883" w:rsidRPr="00AA4883" w:rsidRDefault="00AA4883" w:rsidP="00AA4883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/>
                <w:sz w:val="16"/>
                <w:szCs w:val="16"/>
              </w:rPr>
            </w:pPr>
            <w:r w:rsidRPr="00AA4883">
              <w:rPr>
                <w:rFonts w:ascii="Times New Roman" w:hAnsi="Times New Roman"/>
                <w:sz w:val="16"/>
                <w:szCs w:val="16"/>
              </w:rPr>
              <w:t>Solve problems involving duration, including using 12-and 24-hour time within a single time zone (ACMMG199)</w:t>
            </w:r>
          </w:p>
          <w:p w:rsidR="00145F5A" w:rsidRPr="00145F5A" w:rsidRDefault="00145F5A" w:rsidP="00145F5A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/>
                <w:sz w:val="16"/>
                <w:szCs w:val="16"/>
              </w:rPr>
            </w:pPr>
            <w:r w:rsidRPr="00145F5A">
              <w:rPr>
                <w:rFonts w:ascii="Times New Roman" w:hAnsi="Times New Roman"/>
                <w:sz w:val="16"/>
                <w:szCs w:val="16"/>
              </w:rPr>
              <w:t>Interpret and use timetables (ACMMG139) </w:t>
            </w:r>
          </w:p>
        </w:tc>
        <w:tc>
          <w:tcPr>
            <w:tcW w:w="3545" w:type="dxa"/>
          </w:tcPr>
          <w:p w:rsidR="00853748" w:rsidRPr="00325745" w:rsidRDefault="00853748" w:rsidP="00B850EA">
            <w:pPr>
              <w:rPr>
                <w:rFonts w:ascii="Times New Roman" w:hAnsi="Times New Roman"/>
                <w:sz w:val="36"/>
                <w:szCs w:val="36"/>
              </w:rPr>
            </w:pPr>
            <w:r w:rsidRPr="00325745">
              <w:rPr>
                <w:rFonts w:ascii="Times New Roman" w:hAnsi="Times New Roman"/>
                <w:sz w:val="28"/>
                <w:szCs w:val="28"/>
              </w:rPr>
              <w:t>N</w:t>
            </w:r>
            <w:r>
              <w:rPr>
                <w:rFonts w:ascii="Times New Roman" w:hAnsi="Times New Roman"/>
                <w:sz w:val="28"/>
                <w:szCs w:val="28"/>
              </w:rPr>
              <w:t>ame___________________</w:t>
            </w:r>
          </w:p>
        </w:tc>
      </w:tr>
      <w:tr w:rsidR="00325745" w:rsidTr="00A824D7">
        <w:trPr>
          <w:cantSplit/>
          <w:trHeight w:val="851"/>
        </w:trPr>
        <w:tc>
          <w:tcPr>
            <w:tcW w:w="10207" w:type="dxa"/>
            <w:gridSpan w:val="4"/>
          </w:tcPr>
          <w:p w:rsidR="00667642" w:rsidRPr="00667642" w:rsidRDefault="00667642" w:rsidP="00667642">
            <w:pPr>
              <w:ind w:firstLine="567"/>
              <w:rPr>
                <w:rFonts w:asciiTheme="majorHAnsi" w:hAnsiTheme="majorHAnsi"/>
                <w:b/>
                <w:sz w:val="24"/>
                <w:szCs w:val="24"/>
              </w:rPr>
            </w:pPr>
            <w:r w:rsidRPr="00667642">
              <w:rPr>
                <w:rFonts w:asciiTheme="majorHAnsi" w:hAnsiTheme="majorHAnsi"/>
                <w:b/>
                <w:sz w:val="24"/>
                <w:szCs w:val="24"/>
              </w:rPr>
              <w:t>Answer all questions in the spaces provided on this test paper by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  <w:r w:rsidRPr="00667642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</w:p>
          <w:p w:rsidR="00667642" w:rsidRPr="00667642" w:rsidRDefault="00667642" w:rsidP="00667642">
            <w:pPr>
              <w:ind w:firstLine="993"/>
              <w:rPr>
                <w:rFonts w:asciiTheme="majorHAnsi" w:hAnsiTheme="majorHAnsi"/>
                <w:b/>
                <w:i/>
                <w:sz w:val="24"/>
                <w:szCs w:val="24"/>
              </w:rPr>
            </w:pPr>
            <w:r w:rsidRPr="00667642">
              <w:rPr>
                <w:rFonts w:asciiTheme="majorHAnsi" w:hAnsiTheme="majorHAnsi"/>
                <w:b/>
                <w:i/>
                <w:sz w:val="24"/>
                <w:szCs w:val="24"/>
              </w:rPr>
              <w:t>Writing the answer in the box provided.</w:t>
            </w:r>
          </w:p>
          <w:p w:rsidR="00667642" w:rsidRPr="00667642" w:rsidRDefault="00667642" w:rsidP="00667642">
            <w:pPr>
              <w:ind w:firstLine="1418"/>
              <w:rPr>
                <w:rFonts w:asciiTheme="majorHAnsi" w:hAnsiTheme="majorHAnsi"/>
                <w:b/>
                <w:sz w:val="24"/>
                <w:szCs w:val="24"/>
              </w:rPr>
            </w:pPr>
            <w:r w:rsidRPr="00667642">
              <w:rPr>
                <w:rFonts w:asciiTheme="majorHAnsi" w:hAnsiTheme="majorHAnsi"/>
                <w:b/>
                <w:sz w:val="24"/>
                <w:szCs w:val="24"/>
              </w:rPr>
              <w:t>or</w:t>
            </w:r>
          </w:p>
          <w:p w:rsidR="00667642" w:rsidRPr="00667642" w:rsidRDefault="00667642" w:rsidP="00667642">
            <w:pPr>
              <w:ind w:firstLine="993"/>
              <w:rPr>
                <w:rFonts w:asciiTheme="majorHAnsi" w:hAnsiTheme="majorHAnsi"/>
                <w:b/>
                <w:i/>
                <w:sz w:val="24"/>
                <w:szCs w:val="24"/>
              </w:rPr>
            </w:pPr>
            <w:r w:rsidRPr="00667642">
              <w:rPr>
                <w:rFonts w:asciiTheme="majorHAnsi" w:hAnsiTheme="majorHAnsi"/>
                <w:b/>
                <w:i/>
                <w:sz w:val="24"/>
                <w:szCs w:val="24"/>
              </w:rPr>
              <w:t xml:space="preserve">Shading in the bubble for the correct answer from the four choices provided. </w:t>
            </w:r>
          </w:p>
          <w:p w:rsidR="00325745" w:rsidRDefault="00667642" w:rsidP="00667642">
            <w:pPr>
              <w:rPr>
                <w:rFonts w:ascii="Times New Roman" w:hAnsi="Times New Roman"/>
                <w:sz w:val="24"/>
                <w:szCs w:val="24"/>
              </w:rPr>
            </w:pPr>
            <w:r w:rsidRPr="00667642">
              <w:rPr>
                <w:rFonts w:asciiTheme="majorHAnsi" w:hAnsiTheme="majorHAnsi"/>
                <w:b/>
                <w:sz w:val="24"/>
                <w:szCs w:val="24"/>
              </w:rPr>
              <w:t xml:space="preserve">          Show any working out on the test paper.</w:t>
            </w:r>
            <w:r w:rsidRPr="00667642">
              <w:rPr>
                <w:b/>
                <w:sz w:val="24"/>
                <w:szCs w:val="24"/>
              </w:rPr>
              <w:t xml:space="preserve"> </w:t>
            </w:r>
          </w:p>
        </w:tc>
      </w:tr>
      <w:tr w:rsidR="00D052DD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D052DD" w:rsidRPr="001B3341" w:rsidRDefault="00D052DD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D052DD" w:rsidRDefault="00D052DD" w:rsidP="00DA66A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Four students in Mrs Darkes class measured the length of a desk as part of an assignment.</w:t>
            </w:r>
          </w:p>
          <w:p w:rsidR="00D052DD" w:rsidRDefault="00D052DD" w:rsidP="00DA66A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Their four answers are shown below.</w:t>
            </w:r>
          </w:p>
          <w:p w:rsidR="00D052DD" w:rsidRPr="00250B4E" w:rsidRDefault="00D052DD" w:rsidP="00DA66A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Which one had a different measurement to the others?</w:t>
            </w:r>
          </w:p>
          <w:p w:rsidR="00D052DD" w:rsidRPr="00250B4E" w:rsidRDefault="00D052DD" w:rsidP="00DA66AE">
            <w:pPr>
              <w:rPr>
                <w:rFonts w:ascii="Times New Roman" w:hAnsi="Times New Roman"/>
                <w:sz w:val="12"/>
                <w:szCs w:val="12"/>
              </w:rPr>
            </w:pPr>
          </w:p>
          <w:p w:rsidR="00D052DD" w:rsidRDefault="00D052DD" w:rsidP="00DA66AE">
            <w:pPr>
              <w:rPr>
                <w:rFonts w:ascii="Times New Roman" w:hAnsi="Times New Roman"/>
                <w:sz w:val="24"/>
                <w:szCs w:val="24"/>
              </w:rPr>
            </w:pPr>
            <w:r w:rsidRPr="00426B62">
              <w:rPr>
                <w:noProof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 wp14:anchorId="3EB0AC96" wp14:editId="1AD9BD9A">
                      <wp:simplePos x="0" y="0"/>
                      <wp:positionH relativeFrom="column">
                        <wp:posOffset>95885</wp:posOffset>
                      </wp:positionH>
                      <wp:positionV relativeFrom="paragraph">
                        <wp:posOffset>26670</wp:posOffset>
                      </wp:positionV>
                      <wp:extent cx="2929890" cy="388620"/>
                      <wp:effectExtent l="0" t="0" r="22860" b="11430"/>
                      <wp:wrapNone/>
                      <wp:docPr id="30" name="Group 3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929890" cy="388620"/>
                                <a:chOff x="0" y="0"/>
                                <a:chExt cx="2929890" cy="388620"/>
                              </a:xfrm>
                            </wpg:grpSpPr>
                            <wps:wsp>
                              <wps:cNvPr id="31" name="AutoShap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58440" y="27432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2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3" name="AutoShap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7432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4" name="AutoShap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5844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30" o:spid="_x0000_s1026" style="position:absolute;margin-left:7.55pt;margin-top:2.1pt;width:230.7pt;height:30.6pt;z-index:251663360" coordsize="29298,38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6Iq5QIAABYOAAAOAAAAZHJzL2Uyb0RvYy54bWzsl1tv2yAUx98n7Tsg3lfHjnOz6lRVb5rU&#10;bdW6fQCC8WXDwIDE6T79DthOvEadtk7rw5Q8EDBwOOfHn2N8eratOdowbSopUhyejDBigsqsEkWK&#10;P3+6fjPHyFgiMsKlYCl+YAafLV+/Om1UwiJZSp4xjcCIMEmjUlxaq5IgMLRkNTEnUjEBnbnUNbHQ&#10;1EWQadKA9ZoH0Wg0DRqpM6UlZcbA08u2Ey+9/Txn1H7Ic8Ms4ikG36wvtS9XrgyWpyQpNFFlRTs3&#10;yDO8qEklYNGdqUtiCVrr6sBUXVEtjcztCZV1IPO8oszHANGEo0fR3Gi5Vj6WImkKtcMEaB9xerZZ&#10;+n5zp1GVpXgMeASpYY/8sgjaAKdRRQJjbrS6V3e6e1C0LRfvNte1+4dI0NZjfdhhZVuLKDyMFtFi&#10;vgDzFPrG8/k06rjTEjbnYBotr349MeiXDZx3O2caBRIye0rm7yjdl0QxD984Aj2lsKd0vrbSj0Hj&#10;FpQf5ig5HkbdSvrVICEvSiIKdq61bEpGMvAqdOPB98EE1zAwFa2adzKDPSBg3QvqEeBoNpnHMbAE&#10;lNEsHvcoe9bhLIwnHeowjMcjj3pHjCRKG3vDZI1cJcWgMJF9hGPiFyObW2O9jLNOCyT7glFeczgU&#10;G8JROJ1OZ959knSDwXZv0wcueZVdV5z7hi5WF1wjmJria//rJpvhMC5QA1iiGXh7aMOlArazYrct&#10;PkA8NOHj8IfZQb4Sma9bUvG2Dl5y0VF3oJ2yTbKS2QNA17LNC5DHoFJK/R2jBnJCis23NdEMI/5W&#10;wMYtQo/e+kY8mQF8pIc9q2EPERRMpdhi1FYvbJt41kpXRQkrhT5aIZ2U8sr2qmi96pwFRbe+/ntp&#10;R4fSjl9Q2q2ou9Rw1DOcy6Oef+89+USqHh/qefLiej4m6f3r4Jik/+Dy94So40NRT19Q1MP7xzFV&#10;+0vO/61qf8eGjw+4jvz0dTNs+6vK/nNu+QMAAP//AwBQSwMEFAAGAAgAAAAhANGxYP7dAAAABwEA&#10;AA8AAABkcnMvZG93bnJldi54bWxMjsFKw0AURfeC/zA8wZ2dpCZRYialFHVVBFtB3L1mXpPQzJuQ&#10;mSbp3zuu7PJyL+eeYjWbTow0uNaygngRgSCurG65VvC1f3t4BuE8ssbOMim4kINVeXtTYK7txJ80&#10;7nwtAoRdjgoa7/tcSlc1ZNAtbE8cuqMdDPoQh1rqAacAN51cRlEmDbYcHhrsadNQddqdjYL3Caf1&#10;Y/w6bk/HzeVnn358b2NS6v5uXr+A8DT7/zH86Qd1KIPTwZ5ZO9GFnMZhqSBZggh18pSlIA4KsjQB&#10;WRby2r/8BQAA//8DAFBLAQItABQABgAIAAAAIQC2gziS/gAAAOEBAAATAAAAAAAAAAAAAAAAAAAA&#10;AABbQ29udGVudF9UeXBlc10ueG1sUEsBAi0AFAAGAAgAAAAhADj9If/WAAAAlAEAAAsAAAAAAAAA&#10;AAAAAAAALwEAAF9yZWxzLy5yZWxzUEsBAi0AFAAGAAgAAAAhAC9noirlAgAAFg4AAA4AAAAAAAAA&#10;AAAAAAAALgIAAGRycy9lMm9Eb2MueG1sUEsBAi0AFAAGAAgAAAAhANGxYP7dAAAABwEAAA8AAAAA&#10;AAAAAAAAAAAAPwUAAGRycy9kb3ducmV2LnhtbFBLBQYAAAAABAAEAPMAAABJBgAAAAA=&#10;">
                      <v:roundrect id="AutoShape 3" o:spid="_x0000_s1027" style="position:absolute;left:27584;top:2743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H08sIA&#10;AADbAAAADwAAAGRycy9kb3ducmV2LnhtbESPQWsCMRSE74L/ITzBm2atKLIaRQsV6U1bPT+S52Zx&#10;87JsUnf11zdCocdhZr5hVpvOVeJOTSg9K5iMMxDE2puSCwXfXx+jBYgQkQ1WnknBgwJs1v3eCnPj&#10;Wz7S/RQLkSAcclRgY6xzKYO25DCMfU2cvKtvHMYkm0KaBtsEd5V8y7K5dFhyWrBY07slfTv9OAWf&#10;2s4Wz25/Me38Ot0ed5ez9nulhoNuuwQRqYv/4b/2wSiYTuD1Jf0Auf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AfTywgAAANsAAAAPAAAAAAAAAAAAAAAAAJgCAABkcnMvZG93&#10;bnJldi54bWxQSwUGAAAAAAQABAD1AAAAhwMAAAAA&#10;" strokecolor="black [3213]" strokeweight="1pt"/>
                      <v:roundrect id="AutoShape 4" o:spid="_x0000_s1028" style="position:absolute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NqhcIA&#10;AADbAAAADwAAAGRycy9kb3ducmV2LnhtbESPQWsCMRSE74L/ITzBm2arKLI1ii0oxZu29fxInpul&#10;m5dlE921v94IgsdhZr5hluvOVeJKTSg9K3gbZyCItTclFwp+vrejBYgQkQ1WnknBjQKsV/3eEnPj&#10;Wz7Q9RgLkSAcclRgY6xzKYO25DCMfU2cvLNvHMYkm0KaBtsEd5WcZNlcOiw5LVis6dOS/jtenIK9&#10;trPFf7c7mXZ+nm4OH6df7XdKDQfd5h1EpC6+ws/2l1EwncDjS/oBcn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02qFwgAAANsAAAAPAAAAAAAAAAAAAAAAAJgCAABkcnMvZG93&#10;bnJldi54bWxQSwUGAAAAAAQABAD1AAAAhwMAAAAA&#10;" strokecolor="black [3213]" strokeweight="1pt"/>
                      <v:roundrect id="AutoShape 5" o:spid="_x0000_s1029" style="position:absolute;top:2743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p/PHsMA&#10;AADbAAAADwAAAGRycy9kb3ducmV2LnhtbESPT2sCMRTE74LfIbyCN822iyJbo2hBKb359/xInpul&#10;m5dlE921n74RCj0OM/MbZrHqXS3u1IbKs4LXSQaCWHtTcangdNyO5yBCRDZYeyYFDwqwWg4HCyyM&#10;73hP90MsRYJwKFCBjbEppAzaksMw8Q1x8q6+dRiTbEtpWuwS3NXyLctm0mHFacFiQx+W9Pfh5hR8&#10;aTud//S7i+lm13y931zO2u+UGr3063cQkfr4H/5rfxoFeQ7PL+kHyO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p/PHsMAAADbAAAADwAAAAAAAAAAAAAAAACYAgAAZHJzL2Rv&#10;d25yZXYueG1sUEsFBgAAAAAEAAQA9QAAAIgDAAAAAA==&#10;" strokecolor="black [3213]" strokeweight="1pt"/>
                      <v:roundrect id="AutoShape 6" o:spid="_x0000_s1030" style="position:absolute;left:27584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ZXasMA&#10;AADbAAAADwAAAGRycy9kb3ducmV2LnhtbESPT2sCMRTE74LfIbyCN81Wq8jWKCpUSm/+PT+S52bp&#10;5mXZpO7aT98UBI/DzPyGWaw6V4kbNaH0rOB1lIEg1t6UXCg4HT+GcxAhIhusPJOCOwVYLfu9BebG&#10;t7yn2yEWIkE45KjAxljnUgZtyWEY+Zo4eVffOIxJNoU0DbYJ7io5zrKZdFhyWrBY09aS/j78OAVf&#10;2k7nv93uYtrZdbLeby5n7XdKDV669TuISF18hh/tT6Ng8gb/X9IPkM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XZXasMAAADbAAAADwAAAAAAAAAAAAAAAACYAgAAZHJzL2Rv&#10;d25yZXYueG1sUEsFBgAAAAAEAAQA9QAAAIgDAAAAAA==&#10;" strokecolor="black [3213]" strokeweight="1pt"/>
                    </v:group>
                  </w:pict>
                </mc:Fallback>
              </mc:AlternateContent>
            </w:r>
            <w:r w:rsidRPr="00250B4E">
              <w:rPr>
                <w:rFonts w:ascii="Times New Roman" w:hAnsi="Times New Roman"/>
                <w:sz w:val="24"/>
                <w:szCs w:val="24"/>
              </w:rPr>
              <w:t xml:space="preserve">   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Blake – 350 cm                                                 Candice – 0.0035 k</w:t>
            </w:r>
            <w:r w:rsidRPr="00250B4E">
              <w:rPr>
                <w:rFonts w:ascii="Times New Roman" w:hAnsi="Times New Roman"/>
                <w:sz w:val="24"/>
                <w:szCs w:val="24"/>
              </w:rPr>
              <w:t xml:space="preserve">m </w:t>
            </w:r>
          </w:p>
          <w:p w:rsidR="00D052DD" w:rsidRPr="00250B4E" w:rsidRDefault="00D052DD" w:rsidP="00DA66AE">
            <w:pPr>
              <w:rPr>
                <w:rFonts w:ascii="Times New Roman" w:hAnsi="Times New Roman"/>
                <w:sz w:val="12"/>
                <w:szCs w:val="12"/>
              </w:rPr>
            </w:pPr>
          </w:p>
          <w:p w:rsidR="00D052DD" w:rsidRDefault="00D052DD" w:rsidP="00DA66AE">
            <w:pPr>
              <w:rPr>
                <w:rFonts w:ascii="Times New Roman" w:hAnsi="Times New Roman"/>
                <w:sz w:val="24"/>
                <w:szCs w:val="24"/>
              </w:rPr>
            </w:pPr>
            <w:r w:rsidRPr="00250B4E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</w:t>
            </w:r>
            <w:r w:rsidRPr="00250B4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Deandra – 35 000 mm                                        Essie – 3.5 m </w:t>
            </w:r>
          </w:p>
          <w:p w:rsidR="00D052DD" w:rsidRPr="00250B4E" w:rsidRDefault="00D052DD" w:rsidP="00DA66AE">
            <w:pPr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D052DD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D052DD" w:rsidRPr="001B3341" w:rsidRDefault="00D052DD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D052DD" w:rsidRDefault="00D052DD" w:rsidP="00DA66A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 classroom was measured as being 7.25 m long by 5.34 m wide. </w:t>
            </w:r>
          </w:p>
          <w:p w:rsidR="00D052DD" w:rsidRDefault="00D052DD" w:rsidP="00DA66A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 builder needs these measurements in millimetres.</w:t>
            </w:r>
          </w:p>
          <w:p w:rsidR="00D052DD" w:rsidRDefault="00D052DD" w:rsidP="00DA66A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What does the classroom measure in millimetres?</w:t>
            </w:r>
          </w:p>
          <w:p w:rsidR="00D052DD" w:rsidRDefault="00D052DD" w:rsidP="00DA66A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E4B7EE2" wp14:editId="214F77F3">
                      <wp:simplePos x="0" y="0"/>
                      <wp:positionH relativeFrom="column">
                        <wp:posOffset>2485390</wp:posOffset>
                      </wp:positionH>
                      <wp:positionV relativeFrom="paragraph">
                        <wp:posOffset>92075</wp:posOffset>
                      </wp:positionV>
                      <wp:extent cx="754380" cy="373380"/>
                      <wp:effectExtent l="0" t="0" r="26670" b="2667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4380" cy="37338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" o:spid="_x0000_s1026" style="position:absolute;margin-left:195.7pt;margin-top:7.25pt;width:59.4pt;height:29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nR9lgIAAI0FAAAOAAAAZHJzL2Uyb0RvYy54bWysVFFP2zAQfp+0/2D5fSQt7YCIFFUgpkkI&#10;EDDxbBy7seT4PNtt2v36ne00rRjaw7Q+uHbu7rv7Pt/58mrbabIRziswNZ2clJQIw6FRZlXTHy+3&#10;X84p8YGZhmkwoqY74enV4vOny95WYgot6EY4giDGV72taRuCrYrC81Z0zJ+AFQaNElzHAh7dqmgc&#10;6xG908W0LL8WPbjGOuDCe/x6k410kfClFDw8SOlFILqmWFtIq0vrW1yLxSWrVo7ZVvGhDPYPVXRM&#10;GUw6Qt2wwMjaqT+gOsUdeJDhhENXgJSKi8QB2UzKd2yeW2ZF4oLieDvK5P8fLL/fPDqiGrw7Sgzr&#10;8IqeUDRmVlqQSZSnt75Cr2f76IaTx23kupWui//IgmyTpLtRUrENhOPHs/ns9ByF52g6PTuNe0Qp&#10;DsHW+fBNQEfipqYOkych2ebOh+y6d4m5DNwqrfE7q7QhPZZ9Uc7LFOFBqyZaozE1kLjWjmwYXn3Y&#10;Ji6Y98gLT9pgMZFh5pR2YadFxn8SEqVBFtOcIDblAZNxLkyYZFPLGpFTzUv8DSTHKhJlbRAwIkss&#10;csQeAD7GzgIM/jFUpJ4egwfmfwseI1JmMGEM7pQB9xEzjayGzNl/L1KWJqr0Bs0OG8dBnihv+a3C&#10;C7xjPjwyhyOEd47PQnjARWrAi4JhR0kL7tdH36M/djZaKelxJGvqf66ZE5To7wZ7/mIym8UZTofZ&#10;/GyKB3dseTu2mHV3DXj12NdYXdpG/6D3W+mge8XXYxmzookZjrlryoPbH65Dfirw/eFiuUxuOLeW&#10;hTvzbHkEj6rGBn3ZvjJnhy4O2P73sB9fVr1r5uwbIw0s1wGkSp1+0HXQG2c+Nc7wPsVH5ficvA6v&#10;6OI3AAAA//8DAFBLAwQUAAYACAAAACEAuu87Y+AAAAAJAQAADwAAAGRycy9kb3ducmV2LnhtbEyP&#10;y07DMBBF90j8gzVI7KiTpuUR4lSoPCQQmwY23TnxNI6Ix1HspuHvGVawHN2je88Um9n1YsIxdJ4U&#10;pIsEBFLjTUetgs+P56tbECFqMrr3hAq+McCmPD8rdG78iXY4VbEVXEIh1wpsjEMuZWgsOh0WfkDi&#10;7OBHpyOfYyvNqE9c7nq5TJJr6XRHvGD1gFuLzVd1dAoOQ52973f7pKpf37ZPL8bKx8kqdXkxP9yD&#10;iDjHPxh+9VkdSnaq/ZFMEL2C7C5dMcrBag2CgXWaLEHUCm6yDGRZyP8flD8AAAD//wMAUEsBAi0A&#10;FAAGAAgAAAAhALaDOJL+AAAA4QEAABMAAAAAAAAAAAAAAAAAAAAAAFtDb250ZW50X1R5cGVzXS54&#10;bWxQSwECLQAUAAYACAAAACEAOP0h/9YAAACUAQAACwAAAAAAAAAAAAAAAAAvAQAAX3JlbHMvLnJl&#10;bHNQSwECLQAUAAYACAAAACEAcBZ0fZYCAACNBQAADgAAAAAAAAAAAAAAAAAuAgAAZHJzL2Uyb0Rv&#10;Yy54bWxQSwECLQAUAAYACAAAACEAuu87Y+AAAAAJAQAADwAAAAAAAAAAAAAAAADwBAAAZHJzL2Rv&#10;d25yZXYueG1sUEsFBgAAAAAEAAQA8wAAAP0FAAAAAA==&#10;" filled="f" strokecolor="black [3213]" strokeweight="1.5pt"/>
                  </w:pict>
                </mc:Fallback>
              </mc:AlternateContent>
            </w: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0B96293" wp14:editId="630744D7">
                      <wp:simplePos x="0" y="0"/>
                      <wp:positionH relativeFrom="column">
                        <wp:posOffset>645795</wp:posOffset>
                      </wp:positionH>
                      <wp:positionV relativeFrom="paragraph">
                        <wp:posOffset>56515</wp:posOffset>
                      </wp:positionV>
                      <wp:extent cx="754380" cy="373380"/>
                      <wp:effectExtent l="0" t="0" r="26670" b="2667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4380" cy="37338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6" o:spid="_x0000_s1026" style="position:absolute;margin-left:50.85pt;margin-top:4.45pt;width:59.4pt;height:29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A5XmgIAAI0FAAAOAAAAZHJzL2Uyb0RvYy54bWysVE1v2zAMvQ/YfxB0X+2kST+MOkXQosOA&#10;og3aDj2rshQbkEVNUuJkv36UZDtBW+wwzAeZEslH8Ynk1fWuVWQrrGtAl3RyklMiNIeq0euS/ny5&#10;+3ZBifNMV0yBFiXdC0evF1+/XHWmEFOoQVXCEgTRruhMSWvvTZFljteiZe4EjNColGBb5nFr11ll&#10;WYforcqmeX6WdWArY4EL5/D0NinpIuJLKbh/lNIJT1RJ8W4+rjaub2HNFlesWFtm6ob312D/cIuW&#10;NRqDjlC3zDOysc0HqLbhFhxIf8KhzUDKhouYA2Yzyd9l81wzI2IuSI4zI03u/8Hyh+3KkqYq6Rkl&#10;mrX4RE9IGtNrJchZoKczrkCrZ7Oy/c6hGHLdSduGP2ZBdpHS/Uip2HnC8fB8Pju9QOI5qk7PT4OM&#10;KNnB2VjnvwtoSRBKajF4JJJt751PpoNJiKXhrlEKz1mhNOmw5C7zeR49HKimCtqgjAUkbpQlW4ZP&#10;73eTPu6RFd5CabxMyDDlFCW/VyLhPwmJ1GAW0xQgFOUBk3EutJ8kVc0qkULNc/yGYINHTFlpBAzI&#10;Ei85YvcAg2UCGbATAb19cBWxpkfnPvO/OY8eMTJoPzq3jQb7WWYKs+ojJ/uBpERNYOkNqj0WjoXU&#10;Uc7wuwYf8J45v2IWWwjfHMeCf8RFKsCHgl6ipAb7+7PzYI+VjVpKOmzJkrpfG2YFJeqHxpq/nMxm&#10;oYfjZjY/n+LGHmvejjV6094APv0EB5DhUQz2Xg2itNC+4vRYhqioYppj7JJyb4fNjU+jAucPF8tl&#10;NMO+Nczf62fDA3hgNRToy+6VWdNXscfyf4ChfVnxrpiTbfDUsNx4kE2s9AOvPd/Y87Fw+vkUhsrx&#10;PlodpujiDwAAAP//AwBQSwMEFAAGAAgAAAAhABQAdTbeAAAACAEAAA8AAABkcnMvZG93bnJldi54&#10;bWxMjzFPwzAUhHck/oP1kLpRu0E0JcSpUClIVF0aWLo5sRtHxM9R7Kbh3/OY6Hi60913+XpyHRvN&#10;EFqPEhZzAcxg7XWLjYSvz7f7FbAQFWrVeTQSfkyAdXF7k6tM+wsezFjGhlEJhkxJsDH2Geehtsap&#10;MPe9QfJOfnAqkhwargd1oXLX8USIJXeqRVqwqjcba+rv8uwknPrqYX88HEVZfew223dt+etopZzd&#10;TS/PwKKZ4n8Y/vAJHQpiqvwZdWAdabFIKSph9QSM/CQRj8AqCcs0BV7k/PpA8QsAAP//AwBQSwEC&#10;LQAUAAYACAAAACEAtoM4kv4AAADhAQAAEwAAAAAAAAAAAAAAAAAAAAAAW0NvbnRlbnRfVHlwZXNd&#10;LnhtbFBLAQItABQABgAIAAAAIQA4/SH/1gAAAJQBAAALAAAAAAAAAAAAAAAAAC8BAABfcmVscy8u&#10;cmVsc1BLAQItABQABgAIAAAAIQCtbA5XmgIAAI0FAAAOAAAAAAAAAAAAAAAAAC4CAABkcnMvZTJv&#10;RG9jLnhtbFBLAQItABQABgAIAAAAIQAUAHU23gAAAAgBAAAPAAAAAAAAAAAAAAAAAPQEAABkcnMv&#10;ZG93bnJldi54bWxQSwUGAAAAAAQABADzAAAA/wUAAAAA&#10;" filled="f" strokecolor="black [3213]" strokeweight="1.5pt"/>
                  </w:pict>
                </mc:Fallback>
              </mc:AlternateContent>
            </w:r>
          </w:p>
          <w:p w:rsidR="00D052DD" w:rsidRPr="00C37091" w:rsidRDefault="00D052DD" w:rsidP="00DA66AE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                             mm long by                 mm wide.</w:t>
            </w:r>
          </w:p>
          <w:p w:rsidR="00D052DD" w:rsidRPr="00C37091" w:rsidRDefault="00D052DD" w:rsidP="00DA66AE">
            <w:pPr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D052DD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D052DD" w:rsidRPr="001B3341" w:rsidRDefault="00D052DD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D052DD" w:rsidRDefault="00D052DD" w:rsidP="00DA66A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 January Freda measured her mass as being 56.5 kg.</w:t>
            </w:r>
          </w:p>
          <w:p w:rsidR="00D052DD" w:rsidRDefault="00D052DD" w:rsidP="00DA66A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By the month of May, she had increased her mass by 800 grams.</w:t>
            </w:r>
            <w:r>
              <w:rPr>
                <w:noProof/>
                <w:lang w:eastAsia="en-AU"/>
              </w:rPr>
              <w:t xml:space="preserve"> </w:t>
            </w:r>
          </w:p>
          <w:p w:rsidR="00D052DD" w:rsidRDefault="00D052DD" w:rsidP="00DA66A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What was her mass in May?</w:t>
            </w:r>
          </w:p>
          <w:p w:rsidR="00D052DD" w:rsidRDefault="00D052DD" w:rsidP="00DA66A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8E8E917" wp14:editId="0A42D566">
                      <wp:simplePos x="0" y="0"/>
                      <wp:positionH relativeFrom="column">
                        <wp:posOffset>3392170</wp:posOffset>
                      </wp:positionH>
                      <wp:positionV relativeFrom="paragraph">
                        <wp:posOffset>55245</wp:posOffset>
                      </wp:positionV>
                      <wp:extent cx="754380" cy="373380"/>
                      <wp:effectExtent l="0" t="0" r="26670" b="2667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4380" cy="37338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" o:spid="_x0000_s1026" style="position:absolute;margin-left:267.1pt;margin-top:4.35pt;width:59.4pt;height:29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HCgmQIAAI0FAAAOAAAAZHJzL2Uyb0RvYy54bWysVE1v2zAMvQ/YfxB0X+18ra1RpwhSdBhQ&#10;tEXboWdVlmIDsqhJSpzs14+SbCfoih2G+SBTIvkoPpG8ut63iuyEdQ3okk7OckqE5lA1elPSHy+3&#10;Xy4ocZ7piinQoqQH4ej18vOnq84UYgo1qEpYgiDaFZ0pae29KbLM8Vq0zJ2BERqVEmzLPG7tJqss&#10;6xC9Vdk0z79mHdjKWODCOTy9SUq6jPhSCu4fpHTCE1VSvJuPq43rW1iz5RUrNpaZuuH9Ndg/3KJl&#10;jcagI9QN84xsbfMHVNtwCw6kP+PQZiBlw0XMAbOZ5O+yea6ZETEXJMeZkSb3/2D5/e7RkqYq6ZQS&#10;zVp8oickjemNEmQa6OmMK9Dq2TzafudQDLnupW3DH7Mg+0jpYaRU7D3heHi+mM8ukHiOqtn5LMiI&#10;kh2djXX+m4CWBKGkFoNHItnuzvlkOpiEWBpuG6XwnBVKkw5L7jJf5NHDgWqqoA3KWEBirSzZMXx6&#10;v5/0cU+s8BZK42VChimnKPmDEgn/SUikBrOYpgChKI+YjHOh/SSpalaJFGqR4zcEGzxiykojYECW&#10;eMkRuwcYLBPIgJ0I6O2Dq4g1PTr3mf/NefSIkUH70bltNNiPMlOYVR852Q8kJWoCS29QHbBwLKSO&#10;cobfNviAd8z5R2axhfDNcSz4B1ykAnwo6CVKarC/PjoP9ljZqKWkw5Ysqfu5ZVZQor5rrPnLyXwe&#10;ejhu5ovzKW7sqebtVKO37Rrw6Sc4gAyPYrD3ahClhfYVp8cqREUV0xxjl5R7O2zWPo0KnD9crFbR&#10;DPvWMH+nnw0P4IHVUKAv+1dmTV/FHsv/Hob2ZcW7Yk62wVPDautBNrHSj7z2fGPPx8Lp51MYKqf7&#10;aHWcosvfAAAA//8DAFBLAwQUAAYACAAAACEArVZu7N8AAAAIAQAADwAAAGRycy9kb3ducmV2Lnht&#10;bEyPzU7DMBCE70i8g7VI3KhDQ9oqxKlQ+ZFAXBq49ObE2zgiXkexm4a3ZznBbUczmv2m2M6uFxOO&#10;ofOk4HaRgEBqvOmoVfD58XyzARGiJqN7T6jgGwNsy8uLQufGn2mPUxVbwSUUcq3AxjjkUobGotNh&#10;4Qck9o5+dDqyHFtpRn3mctfLZZKspNMd8QerB9xZbL6qk1NwHOr0/bA/JFX9+rZ7ejFWPk5Wqeur&#10;+eEeRMQ5/oXhF5/RoWSm2p/IBNEryNK7JUcVbNYg2F9lKW+r+VhnIMtC/h9Q/gAAAP//AwBQSwEC&#10;LQAUAAYACAAAACEAtoM4kv4AAADhAQAAEwAAAAAAAAAAAAAAAAAAAAAAW0NvbnRlbnRfVHlwZXNd&#10;LnhtbFBLAQItABQABgAIAAAAIQA4/SH/1gAAAJQBAAALAAAAAAAAAAAAAAAAAC8BAABfcmVscy8u&#10;cmVsc1BLAQItABQABgAIAAAAIQD8THCgmQIAAI0FAAAOAAAAAAAAAAAAAAAAAC4CAABkcnMvZTJv&#10;RG9jLnhtbFBLAQItABQABgAIAAAAIQCtVm7s3wAAAAgBAAAPAAAAAAAAAAAAAAAAAPMEAABkcnMv&#10;ZG93bnJldi54bWxQSwUGAAAAAAQABADzAAAA/wUAAAAA&#10;" filled="f" strokecolor="black [3213]" strokeweight="1.5pt"/>
                  </w:pict>
                </mc:Fallback>
              </mc:AlternateContent>
            </w:r>
          </w:p>
          <w:p w:rsidR="00D052DD" w:rsidRPr="00C37091" w:rsidRDefault="00D052DD" w:rsidP="00DA66AE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                             Freda’s mass in May =                  kg.</w:t>
            </w:r>
          </w:p>
          <w:p w:rsidR="00D052DD" w:rsidRPr="00C37091" w:rsidRDefault="00D052DD" w:rsidP="00DA66AE">
            <w:pPr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D052DD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D052DD" w:rsidRPr="001B3341" w:rsidRDefault="00D052DD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D052DD" w:rsidRDefault="00D052DD" w:rsidP="00DA66A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667456" behindDoc="0" locked="0" layoutInCell="1" allowOverlap="1" wp14:anchorId="41016CD1" wp14:editId="6EB861B1">
                      <wp:simplePos x="0" y="0"/>
                      <wp:positionH relativeFrom="column">
                        <wp:posOffset>1492250</wp:posOffset>
                      </wp:positionH>
                      <wp:positionV relativeFrom="paragraph">
                        <wp:posOffset>7498080</wp:posOffset>
                      </wp:positionV>
                      <wp:extent cx="2819400" cy="457200"/>
                      <wp:effectExtent l="6350" t="8890" r="12700" b="10160"/>
                      <wp:wrapNone/>
                      <wp:docPr id="11" name="Group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819400" cy="457200"/>
                                <a:chOff x="3530" y="6840"/>
                                <a:chExt cx="3900" cy="720"/>
                              </a:xfrm>
                            </wpg:grpSpPr>
                            <wps:wsp>
                              <wps:cNvPr id="12" name="AutoShape 1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530" y="6840"/>
                                  <a:ext cx="270" cy="18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" name="AutoShape 1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530" y="7380"/>
                                  <a:ext cx="270" cy="18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" name="AutoShape 1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160" y="6840"/>
                                  <a:ext cx="270" cy="18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" name="AutoShape 1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160" y="7380"/>
                                  <a:ext cx="270" cy="18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1" o:spid="_x0000_s1026" style="position:absolute;margin-left:117.5pt;margin-top:590.4pt;width:222pt;height:36pt;z-index:251667456" coordorigin="3530,6840" coordsize="3900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uos5QIAADEOAAAOAAAAZHJzL2Uyb0RvYy54bWzsV21v2yAQ/j5p/wHxfXWcFyex6lRV3zSp&#10;26p1+wHE4JcNgwckTvvrdz6cNM1SdeqkVpriDxb4uOPueR4wHJ+sKkmWwthSq4SGRz1KhEo1L1We&#10;0O/fLj9MKLGOKc6kViKhd8LSk9n7d8dNHYu+LrTkwhAIomzc1AktnKvjILBpISpmj3QtFBgzbSrm&#10;oGvygBvWQPRKBv1eLwoabXhtdCqsha/n3khnGD/LROq+ZJkVjsiEQm4O3wbf8/YdzI5ZnBtWF2Xa&#10;pcFekEXFSgWTbkKdM8fIwpR/hKrK1GirM3eU6irQWVamAmuAasLeTjVXRi9qrCWPm7zewATQ7uD0&#10;4rDp5+WNISUH7kJKFKuAI5yWQB/Aaeo8hjFXpr6tb4yvEJrXOv1pwRzs2tt+7geTefNJc4jHFk4j&#10;OKvMVG0IKJuskIO7DQdi5UgKH/uTcDrsAVUp2IajMZDsSUoLYLJ1G4wGYAZrNBlubBed+2C69gXP&#10;1jFgsZ8WU+1Sa+sCvdkHSO2/QXpbsFogU7aFaw1pfw3pKUCAY0g48LDiuDWm1gNKlD4rmMrFqTG6&#10;KQTjkBbSAMlvObQdC3Q8i/AeqDY4jzuMw8ljnFhcG+uuhK5I20goiFDxr7CSkEO2vLYOdcA7uTD+&#10;g5KskrBulkySMIqicYd8Nxg4WMdsPa2WJb8spcSOyedn0hBwTeglPp3zo2FSkSah01F/hFk8stnt&#10;ED189oXAOnC9t8heKI5tx0rp25ClVChpj64XyVzzO0DaaL91wFYHjUKbe0oa2DYSan8tmBGUyI8K&#10;2JqGQxAlcdhB+VJiti3zbQtTKYRKqKPEN8+c35sWtSnzAmYKsVylWwFlpfNLzsY+qy5Z0PFrCXqw&#10;R9DDtxD0eOBly+KDoFl8EPSz/9IndujhHkGPXlHQ4zDa/ZkdBH0Q9F8cDp8Q9GiPoKO3EPRhh2bx&#10;/33kwBM13EvwkN3dodqLz3YfjygPN73ZbwAAAP//AwBQSwMEFAAGAAgAAAAhADWw5EbiAAAADQEA&#10;AA8AAABkcnMvZG93bnJldi54bWxMj0FLw0AQhe+C/2EZwZvdJCU1xmxKKeqpCLaCeNtmp0lodjZk&#10;t0n67x1Pepz3Hm/eV6xn24kRB986UhAvIhBIlTMt1Qo+D68PGQgfNBndOUIFV/SwLm9vCp0bN9EH&#10;jvtQCy4hn2sFTQh9LqWvGrTaL1yPxN7JDVYHPodamkFPXG47mUTRSlrdEn9odI/bBqvz/mIVvE16&#10;2izjl3F3Pm2v34f0/WsXo1L3d/PmGUTAOfyF4Xc+T4eSNx3dhYwXnYJkmTJLYCPOIobgyOrxiaUj&#10;S0maZCDLQv6nKH8AAAD//wMAUEsBAi0AFAAGAAgAAAAhALaDOJL+AAAA4QEAABMAAAAAAAAAAAAA&#10;AAAAAAAAAFtDb250ZW50X1R5cGVzXS54bWxQSwECLQAUAAYACAAAACEAOP0h/9YAAACUAQAACwAA&#10;AAAAAAAAAAAAAAAvAQAAX3JlbHMvLnJlbHNQSwECLQAUAAYACAAAACEACebqLOUCAAAxDgAADgAA&#10;AAAAAAAAAAAAAAAuAgAAZHJzL2Uyb0RvYy54bWxQSwECLQAUAAYACAAAACEANbDkRuIAAAANAQAA&#10;DwAAAAAAAAAAAAAAAAA/BQAAZHJzL2Rvd25yZXYueG1sUEsFBgAAAAAEAAQA8wAAAE4GAAAAAA==&#10;">
                      <v:roundrect id="AutoShape 13" o:spid="_x0000_s1027" style="position:absolute;left:3530;top:6840;width:270;height:1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85NhsEA&#10;AADbAAAADwAAAGRycy9kb3ducmV2LnhtbERPTWsCMRC9C/6HMEJvmihY6tYoRVC8FbcePI6b6e7S&#10;zWRNsuu2v94UCr3N433OejvYRvTkQ+1Yw3ymQBAXztRcajh/7KcvIEJENtg4Jg3fFGC7GY/WmBl3&#10;5xP1eSxFCuGQoYYqxjaTMhQVWQwz1xIn7tN5izFBX0rj8Z7CbSMXSj1LizWnhgpb2lVUfOWd1VAY&#10;1Sl/6d9X12XMf/ruxvJw0/ppMry9gog0xH/xn/to0vwF/P6SDpCb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POTYbBAAAA2wAAAA8AAAAAAAAAAAAAAAAAmAIAAGRycy9kb3du&#10;cmV2LnhtbFBLBQYAAAAABAAEAPUAAACGAwAAAAA=&#10;"/>
                      <v:roundrect id="AutoShape 14" o:spid="_x0000_s1028" style="position:absolute;left:3530;top:7380;width:270;height:1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LoHcEA&#10;AADbAAAADwAAAGRycy9kb3ducmV2LnhtbERPTWsCMRC9C/6HMEJvmqhU7NYoIii9lW578DjdTHcX&#10;N5M1ya7b/vqmUPA2j/c5m91gG9GTD7VjDfOZAkFcOFNzqeHj/ThdgwgR2WDjmDR8U4DddjzaYGbc&#10;jd+oz2MpUgiHDDVUMbaZlKGoyGKYuZY4cV/OW4wJ+lIaj7cUbhu5UGolLdacGips6VBRcck7q6Ew&#10;qlP+3L8+fT7G/KfvrixPV60fJsP+GUSkId7F/+4Xk+Yv4e+XdIDc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yC6B3BAAAA2wAAAA8AAAAAAAAAAAAAAAAAmAIAAGRycy9kb3du&#10;cmV2LnhtbFBLBQYAAAAABAAEAPUAAACGAwAAAAA=&#10;"/>
                      <v:roundrect id="AutoShape 15" o:spid="_x0000_s1029" style="position:absolute;left:7160;top:6840;width:270;height:1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twacEA&#10;AADbAAAADwAAAGRycy9kb3ducmV2LnhtbERPTWsCMRC9C/6HMEJvmihW7NYoIii9lW578DjdTHcX&#10;N5M1ya7b/vqmUPA2j/c5m91gG9GTD7VjDfOZAkFcOFNzqeHj/ThdgwgR2WDjmDR8U4DddjzaYGbc&#10;jd+oz2MpUgiHDDVUMbaZlKGoyGKYuZY4cV/OW4wJ+lIaj7cUbhu5UGolLdacGips6VBRcck7q6Ew&#10;qlP+3L8+fT7G/KfvrixPV60fJsP+GUSkId7F/+4Xk+Yv4e+XdIDc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NrcGnBAAAA2wAAAA8AAAAAAAAAAAAAAAAAmAIAAGRycy9kb3du&#10;cmV2LnhtbFBLBQYAAAAABAAEAPUAAACGAwAAAAA=&#10;"/>
                      <v:roundrect id="AutoShape 16" o:spid="_x0000_s1030" style="position:absolute;left:7160;top:7380;width:270;height:1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fV8sEA&#10;AADbAAAADwAAAGRycy9kb3ducmV2LnhtbERPTWsCMRC9C/6HMII3TSxY6tYoRah4K249eBw3092l&#10;m8maZNe1v94UCr3N433OejvYRvTkQ+1Yw2KuQBAXztRcajh9vs9eQISIbLBxTBruFGC7GY/WmBl3&#10;4yP1eSxFCuGQoYYqxjaTMhQVWQxz1xIn7st5izFBX0rj8ZbCbSOflHqWFmtODRW2tKuo+M47q6Ew&#10;qlP+3H+sLsuY//TdleX+qvV0Mry9gog0xH/xn/tg0vwl/P6SDpCb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n1fLBAAAA2wAAAA8AAAAAAAAAAAAAAAAAmAIAAGRycy9kb3du&#10;cmV2LnhtbFBLBQYAAAAABAAEAPUAAACGAwAAAAA=&#10;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  <w:sz w:val="24"/>
                <w:szCs w:val="24"/>
              </w:rPr>
              <w:t xml:space="preserve">Kelly pours herself a drink of water from a full jug which holds 2.2 litres. </w:t>
            </w:r>
          </w:p>
          <w:p w:rsidR="00D052DD" w:rsidRDefault="00D052DD" w:rsidP="00DA66A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She fills a cup which holds 350mL.</w:t>
            </w:r>
          </w:p>
          <w:p w:rsidR="00D052DD" w:rsidRDefault="00D052DD" w:rsidP="00DA66A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How much water remains in the jug?</w:t>
            </w:r>
          </w:p>
          <w:p w:rsidR="00D052DD" w:rsidRPr="00C37091" w:rsidRDefault="00D052DD" w:rsidP="00DA66AE">
            <w:pPr>
              <w:rPr>
                <w:rFonts w:ascii="Times New Roman" w:hAnsi="Times New Roman"/>
                <w:sz w:val="12"/>
                <w:szCs w:val="12"/>
              </w:rPr>
            </w:pPr>
          </w:p>
          <w:p w:rsidR="00D052DD" w:rsidRDefault="00D052DD" w:rsidP="00DA66AE">
            <w:pPr>
              <w:rPr>
                <w:rFonts w:ascii="Times New Roman" w:hAnsi="Times New Roman"/>
                <w:sz w:val="24"/>
                <w:szCs w:val="24"/>
              </w:rPr>
            </w:pPr>
            <w:r w:rsidRPr="00426B62">
              <w:rPr>
                <w:noProof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668480" behindDoc="0" locked="0" layoutInCell="1" allowOverlap="1" wp14:anchorId="3288C65A" wp14:editId="442E38B2">
                      <wp:simplePos x="0" y="0"/>
                      <wp:positionH relativeFrom="column">
                        <wp:posOffset>138488</wp:posOffset>
                      </wp:positionH>
                      <wp:positionV relativeFrom="paragraph">
                        <wp:posOffset>31750</wp:posOffset>
                      </wp:positionV>
                      <wp:extent cx="4362450" cy="114300"/>
                      <wp:effectExtent l="0" t="0" r="19050" b="19050"/>
                      <wp:wrapNone/>
                      <wp:docPr id="3" name="Group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362450" cy="114300"/>
                                <a:chOff x="0" y="0"/>
                                <a:chExt cx="4362450" cy="114300"/>
                              </a:xfrm>
                            </wpg:grpSpPr>
                            <wps:wsp>
                              <wps:cNvPr id="4" name="AutoShap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19100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" name="AutoShap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36398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" name="AutoShap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5844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3" o:spid="_x0000_s1026" style="position:absolute;margin-left:10.9pt;margin-top:2.5pt;width:343.5pt;height:9pt;z-index:251668480" coordsize="43624,1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Mc35AIAAAwOAAAOAAAAZHJzL2Uyb0RvYy54bWzsl91u2yAUx+8n7R0Q96vjxHFaq05V9UuT&#10;uq1atwcggD82DAxInO7pd8BO6jbVpHZqL6bkwgEDh3N+/H18fHyybgRacWNrJXMcH4ww4pIqVssy&#10;x9+/XX44xMg6IhkRSvIc33GLT+bv3x23OuNjVSnBuEFgRNqs1TmunNNZFFla8YbYA6W5hMFCmYY4&#10;6JoyYoa0YL0R0Xg0SqNWGaaNotxauHveDeJ5sF8UnLovRWG5QyLH4JsLVxOuC3+N5sckKw3RVU17&#10;N8gLvGhILWHTralz4ghamnrHVFNTo6wq3AFVTaSKoqY8xADRxKNH0VwZtdQhljJrS73FBGgfcXqx&#10;Wfp5dWNQzXI8wUiSBo4o7IomHk2rywxmXBl9q29Mf6Psej7adWEa/w9xoHWAereFytcOUbiZTNJx&#10;MgX2FMbiOJmMeuq0gqPZWUari78vjDbbRt67rTOtBgHZe0b23xjdVkTzgN56Aj2jZMPodOlUmLLh&#10;FGZ5SB6H1deK/rRIqrOKyJKfGqPaihMGTsWeK7g+WOA7FpaiRftJMTgBAtaDmh7xTeKjeAT40C7l&#10;eBY/AXnLimTaWHfFVYN8I8egLMm+wuMR9iGra+uCfFkvAsJ+YFQ0Ah6GFREoTtN0FjwnWT8ZbG9s&#10;hpiVqNllLUTomHJxJgyCpTm+DL9+sR1OExK1QGQ8g5h2bfgUwLdW3LojB3SHJkIc4SH2fC8kC21H&#10;atG1wUshe+Cesde0zRaK3QFvo7p8APkLGpUyvzFqIRfk2P5aEsMxEh8lnNlRnCQ+eYROMp2NoWOG&#10;I4vhCJEUTOXYYdQ1z1yXcJba1GUFO8UhWqm8iorabQTRedU7C1rufH11UU93RZ3403qg0dcT9V7O&#10;gwdnL+dnvB6fztGzXTlP31DO8SSdHB3uRb0X9baIfVZx9rSooYruirP7wiN9Q1GPZ9PD8ArcFx6b&#10;Euf/ztShtoZPDihGHnzTDPuhULn/iJv/AQAA//8DAFBLAwQUAAYACAAAACEAWSVdBt0AAAAHAQAA&#10;DwAAAGRycy9kb3ducmV2LnhtbEyPQUvDQBCF74L/YRnBm92kpVpiNqUU9VQEW0G8TbPTJDQ7G7Lb&#10;JP33jic9vnnDe9/L15Nr1UB9aDwbSGcJKOLS24YrA5+H14cVqBCRLbaeycCVAqyL25scM+tH/qBh&#10;HyslIRwyNFDH2GVah7Imh2HmO2LxTr53GEX2lbY9jhLuWj1PkkftsGFpqLGjbU3leX9xBt5GHDeL&#10;9GXYnU/b6/dh+f61S8mY+7tp8wwq0hT/nuEXX9ChEKajv7ANqjUwT4U8GljKIrGfkpXoo9wXCegi&#10;1//5ix8AAAD//wMAUEsBAi0AFAAGAAgAAAAhALaDOJL+AAAA4QEAABMAAAAAAAAAAAAAAAAAAAAA&#10;AFtDb250ZW50X1R5cGVzXS54bWxQSwECLQAUAAYACAAAACEAOP0h/9YAAACUAQAACwAAAAAAAAAA&#10;AAAAAAAvAQAAX3JlbHMvLnJlbHNQSwECLQAUAAYACAAAACEAz/jHN+QCAAAMDgAADgAAAAAAAAAA&#10;AAAAAAAuAgAAZHJzL2Uyb0RvYy54bWxQSwECLQAUAAYACAAAACEAWSVdBt0AAAAHAQAADwAAAAAA&#10;AAAAAAAAAAA+BQAAZHJzL2Rvd25yZXYueG1sUEsFBgAAAAAEAAQA8wAAAEgGAAAAAA==&#10;">
                      <v:roundrect id="AutoShape 3" o:spid="_x0000_s1027" style="position:absolute;left:41910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t7EMMA&#10;AADaAAAADwAAAGRycy9kb3ducmV2LnhtbESPzWrDMBCE74G8g9hAb4mctgnBtRLSQkPpLT/NeZHW&#10;lom1MpYau336qhDIcZiZb5hiM7hGXKkLtWcF81kGglh7U3Ol4HR8n65AhIhssPFMCn4owGY9HhWY&#10;G9/znq6HWIkE4ZCjAhtjm0sZtCWHYeZb4uSVvnMYk+wqaTrsE9w18jHLltJhzWnBYktvlvTl8O0U&#10;fGq7WP0Ou7Ppl+XTdv96/tJ+p9TDZNi+gIg0xHv41v4wCp7h/0q6AXL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mt7EMMAAADaAAAADwAAAAAAAAAAAAAAAACYAgAAZHJzL2Rv&#10;d25yZXYueG1sUEsFBgAAAAAEAAQA9QAAAIgDAAAAAA==&#10;" strokecolor="black [3213]" strokeweight="1pt"/>
                      <v:roundrect id="AutoShape 4" o:spid="_x0000_s1028" style="position:absolute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fei8EA&#10;AADaAAAADwAAAGRycy9kb3ducmV2LnhtbESPT2sCMRTE74V+h/AEbzWrosjWKFZQpDf/nh/Jc7N0&#10;87Jsorv20zcFweMwM79h5svOVeJOTSg9KxgOMhDE2puSCwWn4+ZjBiJEZIOVZ1LwoADLxfvbHHPj&#10;W97T/RALkSAcclRgY6xzKYO25DAMfE2cvKtvHMYkm0KaBtsEd5UcZdlUOiw5LVisaW1J/xxuTsG3&#10;tpPZb7e9mHZ6Ha/2X5ez9lul+r1u9QkiUhdf4Wd7ZxRM4P9KugFy8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Un3ovBAAAA2gAAAA8AAAAAAAAAAAAAAAAAmAIAAGRycy9kb3du&#10;cmV2LnhtbFBLBQYAAAAABAAEAPUAAACGAwAAAAA=&#10;" strokecolor="black [3213]" strokeweight="1pt"/>
                      <v:roundrect id="AutoShape 5" o:spid="_x0000_s1029" style="position:absolute;left:13639;width:1715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nlZ8IA&#10;AADaAAAADwAAAGRycy9kb3ducmV2LnhtbESPT2sCMRTE74V+h/AK3mq2in9YjWIFRbypredH8tws&#10;bl6WTXS3/fSmUPA4zMxvmPmyc5W4UxNKzwo++hkIYu1NyYWCr9PmfQoiRGSDlWdS8EMBlovXlznm&#10;xrd8oPsxFiJBOOSowMZY51IGbclh6PuaOHkX3ziMSTaFNA22Ce4qOciysXRYclqwWNPakr4eb07B&#10;XtvR9Lfbnk07vgxXh8/zt/ZbpXpv3WoGIlIXn+H/9s4omMDflXQD5O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6ueVnwgAAANoAAAAPAAAAAAAAAAAAAAAAAJgCAABkcnMvZG93&#10;bnJldi54bWxQSwUGAAAAAAQABAD1AAAAhwMAAAAA&#10;" strokecolor="black [3213]" strokeweight="1pt"/>
                      <v:roundrect id="AutoShape 6" o:spid="_x0000_s1030" style="position:absolute;left:27584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ZxFcAA&#10;AADaAAAADwAAAGRycy9kb3ducmV2LnhtbERPyWrDMBC9F/IPYgq5NXIbaowbJSSFhNKbs/g8SBPL&#10;1BoZS4ndfn11KPT4ePtqM7lO3GkIrWcFz4sMBLH2puVGwfm0fypAhIhssPNMCr4pwGY9e1hhafzI&#10;Fd2PsREphEOJCmyMfSll0JYchoXviRN39YPDmODQSDPgmMJdJ1+yLJcOW04NFnt6t6S/jjen4FPb&#10;1+JnOtRmzK/LbbWrL9oflJo/Tts3EJGm+C/+c38YBWlrupJugFz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yZxFcAAAADaAAAADwAAAAAAAAAAAAAAAACYAgAAZHJzL2Rvd25y&#10;ZXYueG1sUEsFBgAAAAAEAAQA9QAAAIUDAAAAAA==&#10;" strokecolor="black [3213]" strokeweight="1pt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347.8 mL                    1.3 L                            1.85 L                           2.165 L </w:t>
            </w:r>
          </w:p>
          <w:p w:rsidR="00D052DD" w:rsidRPr="00C37091" w:rsidRDefault="00D052DD" w:rsidP="00DA66AE">
            <w:pPr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325745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325745" w:rsidRPr="001B3341" w:rsidRDefault="00325745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325745" w:rsidRDefault="00D052DD" w:rsidP="00D052D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Sandra needs to cut pieces of fabric for a quilt, using a tape measure to measure with.</w:t>
            </w:r>
          </w:p>
          <w:p w:rsidR="00D052DD" w:rsidRDefault="00D052DD" w:rsidP="00D052D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Which unit would be the best to use?</w:t>
            </w:r>
          </w:p>
          <w:p w:rsidR="00D052DD" w:rsidRPr="00C37091" w:rsidRDefault="00D052DD" w:rsidP="00D052DD">
            <w:pPr>
              <w:rPr>
                <w:rFonts w:ascii="Times New Roman" w:hAnsi="Times New Roman"/>
                <w:sz w:val="12"/>
                <w:szCs w:val="12"/>
              </w:rPr>
            </w:pPr>
          </w:p>
          <w:p w:rsidR="00D052DD" w:rsidRDefault="00D052DD" w:rsidP="00D052DD">
            <w:pPr>
              <w:rPr>
                <w:rFonts w:ascii="Times New Roman" w:hAnsi="Times New Roman"/>
                <w:sz w:val="24"/>
                <w:szCs w:val="24"/>
              </w:rPr>
            </w:pPr>
            <w:r w:rsidRPr="00426B62">
              <w:rPr>
                <w:noProof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670528" behindDoc="0" locked="0" layoutInCell="1" allowOverlap="1" wp14:anchorId="3C41E1E0" wp14:editId="468326B7">
                      <wp:simplePos x="0" y="0"/>
                      <wp:positionH relativeFrom="column">
                        <wp:posOffset>138488</wp:posOffset>
                      </wp:positionH>
                      <wp:positionV relativeFrom="paragraph">
                        <wp:posOffset>31750</wp:posOffset>
                      </wp:positionV>
                      <wp:extent cx="4362450" cy="114300"/>
                      <wp:effectExtent l="0" t="0" r="19050" b="19050"/>
                      <wp:wrapNone/>
                      <wp:docPr id="24" name="Group 2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362450" cy="114300"/>
                                <a:chOff x="0" y="0"/>
                                <a:chExt cx="4362450" cy="114300"/>
                              </a:xfrm>
                            </wpg:grpSpPr>
                            <wps:wsp>
                              <wps:cNvPr id="25" name="AutoShap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19100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7" name="AutoShap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36398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8" name="AutoShap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5844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24" o:spid="_x0000_s1026" style="position:absolute;margin-left:10.9pt;margin-top:2.5pt;width:343.5pt;height:9pt;z-index:251670528" coordsize="43624,1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YJZ5wIAABIOAAAOAAAAZHJzL2Uyb0RvYy54bWzsl91u2yAUx+8n7R0Q96tjx3Faq05V9UuT&#10;uq1atwcgGH9sGBiQON3T74Ad12vWSe3UXkzJhQMGDuf8/Of4+Phk03C0ZtrUUmQ4PJhgxASVeS3K&#10;DH/9cvnuECNjicgJl4Jl+I4ZfLJ4++a4VSmLZCV5zjQCI8KkrcpwZa1Kg8DQijXEHEjFBAwWUjfE&#10;QleXQa5JC9YbHkSTSRK0UudKS8qMgbvn3SBeePtFwaj9VBSGWcQzDL5Zf9X+unTXYHFM0lITVdW0&#10;d4M8w4uG1AI2HUydE0vQStc7ppqaamlkYQ+obAJZFDVlPgaIJpw8iOZKy5XysZRpW6oBE6B9wOnZ&#10;ZunH9Y1GdZ7hKMZIkAaekd8WQR/gtKpMYc6VVrfqRvc3yq7n4t0UunH/EAnaeKx3A1a2sYjCzXia&#10;RPEM6FMYC8N4Oum50woezs4yWl38fWGw3TZw3g3OtAokZO4pmX+jdFsRxTx84whsKc22lE5XVvo5&#10;aNqB8tMcJcfDqGtJvxsk5FlFRMlOtZZtxUgOXoVuPvg+WuA6BpaiZftB5vAMCFj3gnoAOA6Pwgnw&#10;Q7uYw3n4B8oDLJIqbewVkw1yjQyDuET+GU6I34esr431Cs57GZD8G0ZFw+E8rAlHYZIkc+85SfvJ&#10;YHtr08cseZ1f1pz7ji6XZ1wjWJrhS//rF5vxNC5QC0SiOcS0a8NlATZYsZuOHNAdm/Bx+HPs+F6I&#10;3LctqXnXBi+56IE7xk7UJl3K/A54a9mlBEhh0Kik/olRC+kgw+bHimiGEX8v4JkdhXHs8ofvxLN5&#10;BB09HlmOR4igYCrDFqOueWa7nLNSui4r2Cn00QrpVFTUdiuIzqveWRBz5+vLqzrZVXV//EcifTlV&#10;7/U8Ojl7PT/hFflIlp7v6nn2ilk6nCbTo8O9qveqHirZJ1Voj6gaaumuQruvPZJXVHU0nx36t+C+&#10;9thWOf93rvb1NXx4QD3y25fNuO9rlftPucUvAAAA//8DAFBLAwQUAAYACAAAACEAWSVdBt0AAAAH&#10;AQAADwAAAGRycy9kb3ducmV2LnhtbEyPQUvDQBCF74L/YRnBm92kpVpiNqUU9VQEW0G8TbPTJDQ7&#10;G7LbJP33jic9vnnDe9/L15Nr1UB9aDwbSGcJKOLS24YrA5+H14cVqBCRLbaeycCVAqyL25scM+tH&#10;/qBhHyslIRwyNFDH2GVah7Imh2HmO2LxTr53GEX2lbY9jhLuWj1PkkftsGFpqLGjbU3leX9xBt5G&#10;HDeL9GXYnU/b6/dh+f61S8mY+7tp8wwq0hT/nuEXX9ChEKajv7ANqjUwT4U8GljKIrGfkpXoo9wX&#10;Cegi1//5ix8AAAD//wMAUEsBAi0AFAAGAAgAAAAhALaDOJL+AAAA4QEAABMAAAAAAAAAAAAAAAAA&#10;AAAAAFtDb250ZW50X1R5cGVzXS54bWxQSwECLQAUAAYACAAAACEAOP0h/9YAAACUAQAACwAAAAAA&#10;AAAAAAAAAAAvAQAAX3JlbHMvLnJlbHNQSwECLQAUAAYACAAAACEAHIWCWecCAAASDgAADgAAAAAA&#10;AAAAAAAAAAAuAgAAZHJzL2Uyb0RvYy54bWxQSwECLQAUAAYACAAAACEAWSVdBt0AAAAHAQAADwAA&#10;AAAAAAAAAAAAAABBBQAAZHJzL2Rvd25yZXYueG1sUEsFBgAAAAAEAAQA8wAAAEsGAAAAAA==&#10;">
                      <v:roundrect id="AutoShape 3" o:spid="_x0000_s1027" style="position:absolute;left:41910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+NkLMIA&#10;AADbAAAADwAAAGRycy9kb3ducmV2LnhtbESPQWsCMRSE74L/ITzBm2ZVFFmNokJFetNWz4/kuVnc&#10;vCyb1F3765tCocdhZr5h1tvOVeJJTSg9K5iMMxDE2puSCwWfH2+jJYgQkQ1WnknBiwJsN/3eGnPj&#10;Wz7T8xILkSAcclRgY6xzKYO25DCMfU2cvLtvHMYkm0KaBtsEd5WcZtlCOiw5LVis6WBJPy5fTsG7&#10;tvPld3e8mXZxn+3O+9tV+6NSw0G3W4GI1MX/8F/7ZBRM5/D7Jf0Auf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42QswgAAANsAAAAPAAAAAAAAAAAAAAAAAJgCAABkcnMvZG93&#10;bnJldi54bWxQSwUGAAAAAAQABAD1AAAAhwMAAAAA&#10;" strokecolor="black [3213]" strokeweight="1pt"/>
                      <v:roundrect id="AutoShape 4" o:spid="_x0000_s1028" style="position:absolute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H6W8MA&#10;AADbAAAADwAAAGRycy9kb3ducmV2LnhtbESPT2sCMRTE7wW/Q3gFbzVbxUW2RtGCIr359/xInpul&#10;m5dlk7qrn74RCj0OM/MbZr7sXS1u1IbKs4L3UQaCWHtTcangdNy8zUCEiGyw9kwK7hRguRi8zLEw&#10;vuM93Q6xFAnCoUAFNsamkDJoSw7DyDfEybv61mFMsi2labFLcFfLcZbl0mHFacFiQ5+W9Pfhxyn4&#10;0nY6e/Tbi+ny62S1X1/O2m+VGr72qw8Qkfr4H/5r74yCcQ7PL+kHy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zH6W8MAAADbAAAADwAAAAAAAAAAAAAAAACYAgAAZHJzL2Rv&#10;d25yZXYueG1sUEsFBgAAAAAEAAQA9QAAAIgDAAAAAA==&#10;" strokecolor="black [3213]" strokeweight="1pt"/>
                      <v:roundrect id="AutoShape 5" o:spid="_x0000_s1029" style="position:absolute;left:13639;width:1715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1fwMMA&#10;AADbAAAADwAAAGRycy9kb3ducmV2LnhtbESPQWsCMRSE74L/ITyhN81qqZXVKCooxZu2en4kz83i&#10;5mXZRHfbX28KhR6HmfmGWaw6V4kHNaH0rGA8ykAQa29KLhR8fe6GMxAhIhusPJOCbwqwWvZ7C8yN&#10;b/lIj1MsRIJwyFGBjbHOpQzaksMw8jVx8q6+cRiTbAppGmwT3FVykmVT6bDktGCxpq0lfTvdnYKD&#10;tm+zn25/Me30+ro+bi5n7fdKvQy69RxEpC7+h//aH0bB5B1+v6QfIJ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H1fwMMAAADbAAAADwAAAAAAAAAAAAAAAACYAgAAZHJzL2Rv&#10;d25yZXYueG1sUEsFBgAAAAAEAAQA9QAAAIgDAAAAAA==&#10;" strokecolor="black [3213]" strokeweight="1pt"/>
                      <v:roundrect id="AutoShape 6" o:spid="_x0000_s1030" style="position:absolute;left:27584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LLssEA&#10;AADbAAAADwAAAGRycy9kb3ducmV2LnhtbERPz2vCMBS+D/Y/hDfYbaY6FKmmpRsow5tuen4kr02x&#10;eSlNtN3++uUw2PHj+70tJ9eJOw2h9axgPstAEGtvWm4UfH3uXtYgQkQ22HkmBd8UoCweH7aYGz/y&#10;ke6n2IgUwiFHBTbGPpcyaEsOw8z3xImr/eAwJjg00gw4pnDXyUWWraTDllODxZ7eLenr6eYUHLRd&#10;rn+m/cWMq/q1Or5dztrvlXp+mqoNiEhT/Bf/uT+MgkUam76kHyCL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Xiy7LBAAAA2wAAAA8AAAAAAAAAAAAAAAAAmAIAAGRycy9kb3du&#10;cmV2LnhtbFBLBQYAAAAABAAEAPUAAACGAwAAAAA=&#10;" strokecolor="black [3213]" strokeweight="1pt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micrometres                    millimetres                 centimetres                  decimetres </w:t>
            </w:r>
          </w:p>
          <w:p w:rsidR="00D052DD" w:rsidRPr="00D052DD" w:rsidRDefault="00D052DD" w:rsidP="00D052DD">
            <w:pPr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325745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325745" w:rsidRPr="001B3341" w:rsidRDefault="00325745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8963E1" w:rsidRDefault="006E49E3" w:rsidP="008963E1">
            <w:pPr>
              <w:ind w:right="471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12"/>
                <w:szCs w:val="12"/>
                <w:lang w:eastAsia="en-AU"/>
              </w:rPr>
              <w:drawing>
                <wp:anchor distT="0" distB="0" distL="114300" distR="114300" simplePos="0" relativeHeight="251685888" behindDoc="0" locked="0" layoutInCell="1" allowOverlap="1" wp14:anchorId="30711A3D" wp14:editId="7E08753E">
                  <wp:simplePos x="0" y="0"/>
                  <wp:positionH relativeFrom="column">
                    <wp:posOffset>3828588</wp:posOffset>
                  </wp:positionH>
                  <wp:positionV relativeFrom="paragraph">
                    <wp:posOffset>88150</wp:posOffset>
                  </wp:positionV>
                  <wp:extent cx="1620333" cy="1169351"/>
                  <wp:effectExtent l="0" t="0" r="0" b="0"/>
                  <wp:wrapNone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arney on Chair.jpg"/>
                          <pic:cNvPicPr/>
                        </pic:nvPicPr>
                        <pic:blipFill>
                          <a:blip r:embed="rId9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colorTemperature colorTemp="7125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0178" cy="11692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963E1">
              <w:rPr>
                <w:rFonts w:ascii="Times New Roman" w:hAnsi="Times New Roman"/>
                <w:sz w:val="24"/>
                <w:szCs w:val="24"/>
              </w:rPr>
              <w:t>Catalina has a large dog.</w:t>
            </w:r>
          </w:p>
          <w:p w:rsidR="008963E1" w:rsidRPr="008963E1" w:rsidRDefault="008963E1" w:rsidP="008963E1">
            <w:pPr>
              <w:ind w:right="471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Which of the following could be the </w:t>
            </w:r>
            <w:r w:rsidR="006E49E3">
              <w:rPr>
                <w:rFonts w:ascii="Times New Roman" w:hAnsi="Times New Roman"/>
                <w:sz w:val="24"/>
                <w:szCs w:val="24"/>
              </w:rPr>
              <w:t xml:space="preserve">mass of </w:t>
            </w:r>
            <w:r>
              <w:rPr>
                <w:rFonts w:ascii="Times New Roman" w:hAnsi="Times New Roman"/>
                <w:sz w:val="24"/>
                <w:szCs w:val="24"/>
              </w:rPr>
              <w:t>he</w:t>
            </w:r>
            <w:r w:rsidR="006E49E3">
              <w:rPr>
                <w:rFonts w:ascii="Times New Roman" w:hAnsi="Times New Roman"/>
                <w:sz w:val="24"/>
                <w:szCs w:val="24"/>
              </w:rPr>
              <w:t>r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dog</w:t>
            </w:r>
            <w:r w:rsidRPr="008963E1">
              <w:rPr>
                <w:rFonts w:ascii="Times New Roman" w:hAnsi="Times New Roman"/>
                <w:sz w:val="24"/>
                <w:szCs w:val="24"/>
              </w:rPr>
              <w:t>?</w:t>
            </w:r>
          </w:p>
          <w:p w:rsidR="008963E1" w:rsidRPr="008963E1" w:rsidRDefault="008963E1" w:rsidP="008963E1">
            <w:pPr>
              <w:rPr>
                <w:rFonts w:ascii="Times New Roman" w:hAnsi="Times New Roman"/>
                <w:sz w:val="12"/>
                <w:szCs w:val="12"/>
              </w:rPr>
            </w:pPr>
            <w:r w:rsidRPr="008963E1">
              <w:rPr>
                <w:rFonts w:ascii="Times New Roman" w:hAnsi="Times New Roman"/>
                <w:sz w:val="24"/>
                <w:szCs w:val="24"/>
              </w:rPr>
              <w:t xml:space="preserve">                                     </w:t>
            </w:r>
          </w:p>
          <w:p w:rsidR="008963E1" w:rsidRDefault="008963E1" w:rsidP="008963E1">
            <w:pPr>
              <w:rPr>
                <w:rFonts w:ascii="Times New Roman" w:hAnsi="Times New Roman"/>
                <w:sz w:val="24"/>
                <w:szCs w:val="24"/>
              </w:rPr>
            </w:pPr>
            <w:r w:rsidRPr="00426B62">
              <w:rPr>
                <w:noProof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684864" behindDoc="0" locked="0" layoutInCell="1" allowOverlap="1" wp14:anchorId="2586B89F" wp14:editId="3C657139">
                      <wp:simplePos x="0" y="0"/>
                      <wp:positionH relativeFrom="column">
                        <wp:posOffset>284480</wp:posOffset>
                      </wp:positionH>
                      <wp:positionV relativeFrom="paragraph">
                        <wp:posOffset>18415</wp:posOffset>
                      </wp:positionV>
                      <wp:extent cx="171450" cy="944880"/>
                      <wp:effectExtent l="0" t="0" r="19050" b="26670"/>
                      <wp:wrapNone/>
                      <wp:docPr id="67" name="Group 6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1450" cy="944880"/>
                                <a:chOff x="0" y="0"/>
                                <a:chExt cx="171450" cy="944880"/>
                              </a:xfrm>
                            </wpg:grpSpPr>
                            <wps:wsp>
                              <wps:cNvPr id="68" name="AutoShap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83058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9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0" name="AutoShap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7432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1" name="AutoShap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55626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67" o:spid="_x0000_s1026" style="position:absolute;margin-left:22.4pt;margin-top:1.45pt;width:13.5pt;height:74.4pt;z-index:251684864" coordsize="1714,9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Neu3wIAAA0OAAAOAAAAZHJzL2Uyb0RvYy54bWzsl91u2yAUx+8n7R0Q96vjxHFSq05V9UuT&#10;uq1atwcggD82DAxInPbpd8BOmiXdVHVaL6b0wuUYOJzz488JPjldNQItubG1kjmOjwYYcUkVq2WZ&#10;469frt5NMbKOSEaEkjzH99zi09nbNyetzvhQVUowbhA4kTZrdY4r53QWRZZWvCH2SGkuobNQpiEO&#10;TFNGzJAWvDciGg4GadQqw7RRlFsLby+6TjwL/ouCU/epKCx3SOQYYnPhacJz7p/R7IRkpSG6qmkf&#10;BnlBFA2pJSy6cXVBHEELU++5ampqlFWFO6KqiVRR1JSHHCCbeLCTzbVRCx1yKbO21BtMgHaH04vd&#10;0o/LW4NqluN0gpEkDexRWBaBDXBaXWYw5troO31r+hdlZ/l8V4Vp/H/IBK0C1vsNVr5yiMLLeBIn&#10;Y4BPoes4SabTHjutYG/2ZtHq8o/zovWikY9tE0qrQUD2kZH9O0Z3FdE8oLc+/zUjUHPH6GzhVBiD&#10;Rh2mMMwz8jSsvlH0u0VSnVdElvzMGNVWnDCIKvbjIfatCd6wMBXN2w+KwQ4Q8B7k9CTe6WgwXjN8&#10;inEcJ6NBYLxhRTJtrLvmqkG+kWNQlmSf4XiEZcjyxrogX9bnR9g3jIpGwGFYEoHiNO30AB77wdBa&#10;+wwpK1Gzq1qIYJhyfi4Mgqk5vgp/IWsgsz1MSNQCkOEEot334UsA33hxqw7cjouQRzjEHu+lZKHt&#10;SC26NkQpZM/bI/aKttlcsXvAbVRXD6B+QaNS5gGjFmpBju2PBTEcI/FewpYdx0nii0cwkvFkCIbZ&#10;7plv9xBJwVWOHUZd89x1BWehTV1WsFIcspXKi6io3VoPXVR9sKDlLtZ/L+rjfVEnry7qviYc9Azn&#10;8qDn5/0+Pl2kJ3A6d4v0+NX1PJwkI6gTYSsPoj6I+tmXvt+IOt4Xdfrqoh6P02F6EHW44/zfN49w&#10;uYZvDriN/PJRs22Hm8rjV9zsJwAAAP//AwBQSwMEFAAGAAgAAAAhAFQmAYLdAAAABwEAAA8AAABk&#10;cnMvZG93bnJldi54bWxMjsFOwzAQRO9I/IO1SNyo49LSEuJUVQWcKiRaJNTbNt4mUWM7it0k/XuW&#10;ExxHM3rzstVoG9FTF2rvNKhJAoJc4U3tSg1f+7eHJYgQ0RlsvCMNVwqwym9vMkyNH9wn9btYCoa4&#10;kKKGKsY2lTIUFVkME9+S4+7kO4uRY1dK0+HAcNvIaZI8SYu144cKW9pUVJx3F6vhfcBh/ahe++35&#10;tLke9vOP760ire/vxvULiEhj/BvDrz6rQ85OR39xJohGw2zG5lHD9BkE1wvF8cizuVqAzDP53z//&#10;AQAA//8DAFBLAQItABQABgAIAAAAIQC2gziS/gAAAOEBAAATAAAAAAAAAAAAAAAAAAAAAABbQ29u&#10;dGVudF9UeXBlc10ueG1sUEsBAi0AFAAGAAgAAAAhADj9If/WAAAAlAEAAAsAAAAAAAAAAAAAAAAA&#10;LwEAAF9yZWxzLy5yZWxzUEsBAi0AFAAGAAgAAAAhAOk4167fAgAADQ4AAA4AAAAAAAAAAAAAAAAA&#10;LgIAAGRycy9lMm9Eb2MueG1sUEsBAi0AFAAGAAgAAAAhAFQmAYLdAAAABwEAAA8AAAAAAAAAAAAA&#10;AAAAOQUAAGRycy9kb3ducmV2LnhtbFBLBQYAAAAABAAEAPMAAABDBgAAAAA=&#10;">
                      <v:roundrect id="AutoShape 3" o:spid="_x0000_s1027" style="position:absolute;top:8305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4hycr8A&#10;AADbAAAADwAAAGRycy9kb3ducmV2LnhtbERPy4rCMBTdD/gP4QruxtQRi1Sj6MDI4M7n+pJcm2Jz&#10;U5qM7czXTxaCy8N5L9e9q8WD2lB5VjAZZyCItTcVlwrOp6/3OYgQkQ3WnknBLwVYrwZvSyyM7/hA&#10;j2MsRQrhUKACG2NTSBm0JYdh7BvixN186zAm2JbStNilcFfLjyzLpcOKU4PFhj4t6fvxxynYazub&#10;//W7q+ny23Rz2F4v2u+UGg37zQJEpD6+xE/3t1GQp7HpS/oBcvU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iHJyvwAAANsAAAAPAAAAAAAAAAAAAAAAAJgCAABkcnMvZG93bnJl&#10;di54bWxQSwUGAAAAAAQABAD1AAAAhAMAAAAA&#10;" strokecolor="black [3213]" strokeweight="1pt"/>
                      <v:roundrect id="AutoShape 4" o:spid="_x0000_s1028" style="position:absolute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TX6cQA&#10;AADbAAAADwAAAGRycy9kb3ducmV2LnhtbESPT2sCMRTE7wW/Q3gFbzXbiovdGkULFfHmn3p+JM/N&#10;0s3Lsknd1U9vCgWPw8z8hpkteleLC7Wh8qzgdZSBINbeVFwqOB6+XqYgQkQ2WHsmBVcKsJgPnmZY&#10;GN/xji77WIoE4VCgAhtjU0gZtCWHYeQb4uSdfeswJtmW0rTYJbir5VuW5dJhxWnBYkOflvTP/tcp&#10;2Go7md769cl0+Xm83K1O39qvlRo+98sPEJH6+Aj/tzdGQf4Of1/SD5Dz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zE1+nEAAAA2wAAAA8AAAAAAAAAAAAAAAAAmAIAAGRycy9k&#10;b3ducmV2LnhtbFBLBQYAAAAABAAEAPUAAACJAwAAAAA=&#10;" strokecolor="black [3213]" strokeweight="1pt"/>
                      <v:roundrect id="AutoShape 5" o:spid="_x0000_s1029" style="position:absolute;top:2743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foqcAA&#10;AADbAAAADwAAAGRycy9kb3ducmV2LnhtbERPy2oCMRTdC/2HcIXuNKPFB6NRrFARd46t60tynQxO&#10;boZJ6kz79WZR6PJw3utt72rxoDZUnhVMxhkIYu1NxaWCz8vHaAkiRGSDtWdS8EMBtpuXwRpz4zs+&#10;06OIpUghHHJUYGNscimDtuQwjH1DnLibbx3GBNtSmha7FO5qOc2yuXRYcWqw2NDekr4X307BSdvZ&#10;8rc/XE03v73tzu/XL+0PSr0O+90KRKQ+/ov/3EejYJHWpy/pB8jN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CfoqcAAAADbAAAADwAAAAAAAAAAAAAAAACYAgAAZHJzL2Rvd25y&#10;ZXYueG1sUEsFBgAAAAAEAAQA9QAAAIUDAAAAAA==&#10;" strokecolor="black [3213]" strokeweight="1pt"/>
                      <v:roundrect id="AutoShape 6" o:spid="_x0000_s1030" style="position:absolute;top:5562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2tNMsMA&#10;AADbAAAADwAAAGRycy9kb3ducmV2LnhtbESPQWsCMRSE70L/Q3gFb5pVqZWtUaygFG/a1vMjeW6W&#10;bl6WTXRXf70RhB6HmfmGmS87V4kLNaH0rGA0zEAQa29KLhT8fG8GMxAhIhusPJOCKwVYLl56c8yN&#10;b3lPl0MsRIJwyFGBjbHOpQzaksMw9DVx8k6+cRiTbAppGmwT3FVynGVT6bDktGCxprUl/Xc4OwU7&#10;bd9mt257NO30NFntP4+/2m+V6r92qw8Qkbr4H362v4yC9xE8vqQfIB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2tNMsMAAADbAAAADwAAAAAAAAAAAAAAAACYAgAAZHJzL2Rv&#10;d25yZXYueG1sUEsFBgAAAAAEAAQA9QAAAIgDAAAAAA==&#10;" strokecolor="black [3213]" strokeweight="1pt"/>
                    </v:group>
                  </w:pict>
                </mc:Fallback>
              </mc:AlternateContent>
            </w:r>
            <w:r w:rsidRPr="008963E1">
              <w:rPr>
                <w:rFonts w:ascii="Times New Roman" w:hAnsi="Times New Roman"/>
                <w:sz w:val="24"/>
                <w:szCs w:val="24"/>
              </w:rPr>
              <w:t xml:space="preserve">  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</w:t>
            </w:r>
            <w:r w:rsidR="006E49E3">
              <w:rPr>
                <w:rFonts w:ascii="Times New Roman" w:hAnsi="Times New Roman"/>
                <w:sz w:val="24"/>
                <w:szCs w:val="24"/>
              </w:rPr>
              <w:t>5</w:t>
            </w:r>
            <w:r w:rsidRPr="008963E1">
              <w:rPr>
                <w:rFonts w:ascii="Times New Roman" w:hAnsi="Times New Roman"/>
                <w:sz w:val="24"/>
                <w:szCs w:val="24"/>
              </w:rPr>
              <w:t xml:space="preserve"> kg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  <w:r w:rsidRPr="008963E1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8963E1" w:rsidRPr="008963E1" w:rsidRDefault="008963E1" w:rsidP="008963E1">
            <w:pPr>
              <w:rPr>
                <w:rFonts w:ascii="Times New Roman" w:hAnsi="Times New Roman"/>
                <w:sz w:val="12"/>
                <w:szCs w:val="12"/>
              </w:rPr>
            </w:pPr>
          </w:p>
          <w:p w:rsidR="008963E1" w:rsidRPr="008963E1" w:rsidRDefault="008963E1" w:rsidP="008963E1">
            <w:pPr>
              <w:rPr>
                <w:rFonts w:ascii="Times New Roman" w:hAnsi="Times New Roman"/>
                <w:sz w:val="24"/>
                <w:szCs w:val="24"/>
              </w:rPr>
            </w:pPr>
            <w:r w:rsidRPr="008963E1">
              <w:rPr>
                <w:rFonts w:ascii="Times New Roman" w:hAnsi="Times New Roman"/>
                <w:sz w:val="24"/>
                <w:szCs w:val="24"/>
              </w:rPr>
              <w:t xml:space="preserve">               </w:t>
            </w:r>
            <w:r w:rsidR="006E49E3">
              <w:rPr>
                <w:rFonts w:ascii="Times New Roman" w:hAnsi="Times New Roman"/>
                <w:sz w:val="24"/>
                <w:szCs w:val="24"/>
              </w:rPr>
              <w:t>25</w:t>
            </w:r>
            <w:r w:rsidRPr="008963E1">
              <w:rPr>
                <w:rFonts w:ascii="Times New Roman" w:hAnsi="Times New Roman"/>
                <w:sz w:val="24"/>
                <w:szCs w:val="24"/>
              </w:rPr>
              <w:t xml:space="preserve"> kg.</w:t>
            </w:r>
          </w:p>
          <w:p w:rsidR="008963E1" w:rsidRPr="008963E1" w:rsidRDefault="008963E1" w:rsidP="008963E1">
            <w:pPr>
              <w:rPr>
                <w:rFonts w:ascii="Times New Roman" w:hAnsi="Times New Roman"/>
                <w:sz w:val="12"/>
                <w:szCs w:val="12"/>
              </w:rPr>
            </w:pPr>
          </w:p>
          <w:p w:rsidR="008963E1" w:rsidRPr="008963E1" w:rsidRDefault="008963E1" w:rsidP="008963E1">
            <w:pPr>
              <w:rPr>
                <w:rFonts w:ascii="Times New Roman" w:hAnsi="Times New Roman"/>
                <w:sz w:val="24"/>
                <w:szCs w:val="24"/>
              </w:rPr>
            </w:pPr>
            <w:r w:rsidRPr="008963E1">
              <w:rPr>
                <w:rFonts w:ascii="Times New Roman" w:hAnsi="Times New Roman"/>
                <w:sz w:val="24"/>
                <w:szCs w:val="24"/>
              </w:rPr>
              <w:t xml:space="preserve">               </w:t>
            </w:r>
            <w:r w:rsidR="006E49E3">
              <w:rPr>
                <w:rFonts w:ascii="Times New Roman" w:hAnsi="Times New Roman"/>
                <w:sz w:val="24"/>
                <w:szCs w:val="24"/>
              </w:rPr>
              <w:t>125</w:t>
            </w:r>
            <w:r w:rsidRPr="008963E1">
              <w:rPr>
                <w:rFonts w:ascii="Times New Roman" w:hAnsi="Times New Roman"/>
                <w:sz w:val="24"/>
                <w:szCs w:val="24"/>
              </w:rPr>
              <w:t xml:space="preserve"> kg.</w:t>
            </w:r>
          </w:p>
          <w:p w:rsidR="008963E1" w:rsidRPr="008963E1" w:rsidRDefault="008963E1" w:rsidP="008963E1">
            <w:pPr>
              <w:ind w:right="4711"/>
              <w:rPr>
                <w:rFonts w:ascii="Times New Roman" w:hAnsi="Times New Roman"/>
                <w:sz w:val="12"/>
                <w:szCs w:val="12"/>
              </w:rPr>
            </w:pPr>
          </w:p>
          <w:p w:rsidR="008963E1" w:rsidRPr="008963E1" w:rsidRDefault="008963E1" w:rsidP="008963E1">
            <w:pPr>
              <w:ind w:right="4711"/>
              <w:rPr>
                <w:rFonts w:ascii="Times New Roman" w:hAnsi="Times New Roman"/>
                <w:sz w:val="24"/>
                <w:szCs w:val="24"/>
              </w:rPr>
            </w:pPr>
            <w:r w:rsidRPr="008963E1">
              <w:rPr>
                <w:rFonts w:ascii="Times New Roman" w:hAnsi="Times New Roman"/>
                <w:sz w:val="24"/>
                <w:szCs w:val="24"/>
              </w:rPr>
              <w:t xml:space="preserve">               </w:t>
            </w:r>
            <w:r w:rsidR="006E49E3">
              <w:rPr>
                <w:rFonts w:ascii="Times New Roman" w:hAnsi="Times New Roman"/>
                <w:sz w:val="24"/>
                <w:szCs w:val="24"/>
              </w:rPr>
              <w:t>250</w:t>
            </w:r>
            <w:r w:rsidRPr="008963E1">
              <w:rPr>
                <w:rFonts w:ascii="Times New Roman" w:hAnsi="Times New Roman"/>
                <w:sz w:val="24"/>
                <w:szCs w:val="24"/>
              </w:rPr>
              <w:t xml:space="preserve"> kg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325745" w:rsidRPr="008963E1" w:rsidRDefault="00325745" w:rsidP="00B850EA">
            <w:pPr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325745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325745" w:rsidRPr="001B3341" w:rsidRDefault="00325745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3D41FF" w:rsidRDefault="00AD666B" w:rsidP="00B850E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What is the </w:t>
            </w:r>
            <w:r w:rsidR="004B2879">
              <w:rPr>
                <w:rFonts w:ascii="Times New Roman" w:hAnsi="Times New Roman"/>
                <w:sz w:val="24"/>
                <w:szCs w:val="24"/>
              </w:rPr>
              <w:t xml:space="preserve">approximate </w:t>
            </w:r>
            <w:r>
              <w:rPr>
                <w:rFonts w:ascii="Times New Roman" w:hAnsi="Times New Roman"/>
                <w:sz w:val="24"/>
                <w:szCs w:val="24"/>
              </w:rPr>
              <w:t>length of the</w:t>
            </w:r>
            <w:r w:rsidR="004B2879">
              <w:rPr>
                <w:rFonts w:ascii="Times New Roman" w:hAnsi="Times New Roman"/>
                <w:sz w:val="24"/>
                <w:szCs w:val="24"/>
              </w:rPr>
              <w:t xml:space="preserve"> shaded rectangle, according to the ruler shown?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AD666B" w:rsidRDefault="00AD666B" w:rsidP="00B850EA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AD666B" w:rsidRDefault="00AD666B" w:rsidP="00B850EA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4B2879" w:rsidRDefault="004B2879" w:rsidP="00B850EA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4B2879" w:rsidRDefault="004B2879" w:rsidP="00B850EA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4B2879" w:rsidRDefault="004B2879" w:rsidP="00B850EA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4B2879" w:rsidRDefault="004B2879" w:rsidP="00B850EA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4B2879" w:rsidRDefault="004B2879" w:rsidP="00B850EA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4B2879" w:rsidRDefault="004B2879" w:rsidP="00B850EA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4B2879" w:rsidRDefault="00A906C6" w:rsidP="004B287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71" type="#_x0000_t75" style="position:absolute;margin-left:35.15pt;margin-top:-100.35pt;width:386.9pt;height:92.2pt;z-index:251696128;mso-position-horizontal-relative:text;mso-position-vertical-relative:text">
                  <v:imagedata r:id="rId11" o:title=""/>
                  <w10:wrap type="square"/>
                </v:shape>
                <o:OLEObject Type="Embed" ProgID="FXDraw3.Document" ShapeID="_x0000_s1071" DrawAspect="Content" ObjectID="_1423031035" r:id="rId12"/>
              </w:pict>
            </w:r>
            <w:r w:rsidR="004B2879" w:rsidRPr="00426B62">
              <w:rPr>
                <w:noProof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698176" behindDoc="0" locked="0" layoutInCell="1" allowOverlap="1" wp14:anchorId="1AB559CC" wp14:editId="3A42A287">
                      <wp:simplePos x="0" y="0"/>
                      <wp:positionH relativeFrom="column">
                        <wp:posOffset>138488</wp:posOffset>
                      </wp:positionH>
                      <wp:positionV relativeFrom="paragraph">
                        <wp:posOffset>31750</wp:posOffset>
                      </wp:positionV>
                      <wp:extent cx="4362450" cy="114300"/>
                      <wp:effectExtent l="0" t="0" r="19050" b="19050"/>
                      <wp:wrapNone/>
                      <wp:docPr id="106" name="Group 10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362450" cy="114300"/>
                                <a:chOff x="0" y="0"/>
                                <a:chExt cx="4362450" cy="114300"/>
                              </a:xfrm>
                            </wpg:grpSpPr>
                            <wps:wsp>
                              <wps:cNvPr id="107" name="AutoShap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19100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8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9" name="AutoShap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36398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0" name="AutoShap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5844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106" o:spid="_x0000_s1026" style="position:absolute;margin-left:10.9pt;margin-top:2.5pt;width:343.5pt;height:9pt;z-index:251698176" coordsize="43624,1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x8D6gIAABgOAAAOAAAAZHJzL2Uyb0RvYy54bWzsl91u2yAUx+8n7R0Q96vtxEkaq05V9UuT&#10;uq1atwcgGH9sGBiQOO3T74Ad10vWSe20XkzphQsGDuf8+HNyfHK6qTlaM20qKVIcHYUYMUFlVoki&#10;xV+/XL07xshYIjLCpWApvmcGny7evjlpVMJGspQ8YxqBEWGSRqW4tFYlQWBoyWpijqRiAgZzqWti&#10;oauLINOkAes1D0ZhOA0aqTOlJWXGwNuLdhAvvP08Z9R+ynPDLOIpBt+sf2r/XLpnsDghSaGJKiva&#10;uUFe4EVNKgGb9qYuiCVopas9U3VFtTQyt0dU1oHM84oyHwNEE4U70VxruVI+liJpCtVjArQ7nF5s&#10;ln5c32pUZXB24RQjQWo4JL8vci8AT6OKBGZda3WnbnX3omh7LuJNrmv3H2JBGw/2vgfLNhZReBmP&#10;p6N4AvwpjEVRPA478rSE49lbRsvLPy8MttsGzrvemUaBiMwjJ/N3nO5KopjHbxyBntNsy+lsZaWf&#10;hMYtKT/PYXJAjLqR9LtBQp6XRBTsTGvZlIxk4Fbk5oPzgwWuY2ApWjYfZAanQMC619QO4TiaRyEA&#10;RPuco1n0G8w9LZIobew1kzVyjRSDvkT2GS6J34esb4z1Is46IZDsG0Z5zeFKrAlH0XQ6nXnPSdJN&#10;Bttbmz5myavsquLcd3SxPOcawdIUX/m/brEZTuMCNUBkNIOY9m24RMB6K3bTkgO6QxM+Dn+VHd9L&#10;kfm2JRVv2+AlFx1wx9ip2iRLmd0Dby3brABZDBql1A8YNZARUmx+rIhmGPH3As5sHsWxSyG+E09m&#10;I+jo4chyOEIEBVMpthi1zXPbpp2V0lVRwk6Rj1ZIp6K8sltBtF51zoKaW19fQdaQqdvr/yjr+BVl&#10;fRD04OocBP2Mn8mn8vR8X9CTVxR0NJ6O58cHWR9k3ZezzyrTnpB1BIrazdNdoTaoJv5d+TGaTY79&#10;D+Gh/NgWOv93tvY1Nnx+QEnyy/fNsO/LlccPusVPAAAA//8DAFBLAwQUAAYACAAAACEAWSVdBt0A&#10;AAAHAQAADwAAAGRycy9kb3ducmV2LnhtbEyPQUvDQBCF74L/YRnBm92kpVpiNqUU9VQEW0G8TbPT&#10;JDQ7G7LbJP33jic9vnnDe9/L15Nr1UB9aDwbSGcJKOLS24YrA5+H14cVqBCRLbaeycCVAqyL25sc&#10;M+tH/qBhHyslIRwyNFDH2GVah7Imh2HmO2LxTr53GEX2lbY9jhLuWj1PkkftsGFpqLGjbU3leX9x&#10;Bt5GHDeL9GXYnU/b6/dh+f61S8mY+7tp8wwq0hT/nuEXX9ChEKajv7ANqjUwT4U8GljKIrGfkpXo&#10;o9wXCegi1//5ix8AAAD//wMAUEsBAi0AFAAGAAgAAAAhALaDOJL+AAAA4QEAABMAAAAAAAAAAAAA&#10;AAAAAAAAAFtDb250ZW50X1R5cGVzXS54bWxQSwECLQAUAAYACAAAACEAOP0h/9YAAACUAQAACwAA&#10;AAAAAAAAAAAAAAAvAQAAX3JlbHMvLnJlbHNQSwECLQAUAAYACAAAACEA1J8fA+oCAAAYDgAADgAA&#10;AAAAAAAAAAAAAAAuAgAAZHJzL2Uyb0RvYy54bWxQSwECLQAUAAYACAAAACEAWSVdBt0AAAAHAQAA&#10;DwAAAAAAAAAAAAAAAABEBQAAZHJzL2Rvd25yZXYueG1sUEsFBgAAAAAEAAQA8wAAAE4GAAAAAA==&#10;">
                      <v:roundrect id="AutoShape 3" o:spid="_x0000_s1027" style="position:absolute;left:41910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8kc8MEA&#10;AADcAAAADwAAAGRycy9kb3ducmV2LnhtbERPS2sCMRC+F/ofwhS81WwVH6xGsYIi3tTW85CMm8XN&#10;ZNlEd9tfbwoFb/PxPWe+7Fwl7tSE0rOCj34Gglh7U3Kh4Ou0eZ+CCBHZYOWZFPxQgOXi9WWOufEt&#10;H+h+jIVIIRxyVGBjrHMpg7bkMPR9TZy4i28cxgSbQpoG2xTuKjnIsrF0WHJqsFjT2pK+Hm9OwV7b&#10;0fS3255NO74MV4fP87f2W6V6b91qBiJSF5/if/fOpPnZBP6eSRfIx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vJHPDBAAAA3AAAAA8AAAAAAAAAAAAAAAAAmAIAAGRycy9kb3du&#10;cmV2LnhtbFBLBQYAAAAABAAEAPUAAACGAwAAAAA=&#10;" strokecolor="black [3213]" strokeweight="1pt"/>
                      <v:roundrect id="AutoShape 4" o:spid="_x0000_s1028" style="position:absolute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aIgsQA&#10;AADcAAAADwAAAGRycy9kb3ducmV2LnhtbESPQWsCMRCF74X+hzBCbzWrpSKrUaxQKb2prechGTeL&#10;m8mySd2tv945FHqb4b1575vlegiNulKX6sgGJuMCFLGNrubKwNfx/XkOKmVkh01kMvBLCdarx4cl&#10;li72vKfrIVdKQjiVaMDn3JZaJ+spYBrHlli0c+wCZlm7SrsOewkPjZ4WxUwHrFkaPLa09WQvh59g&#10;4NP61/lt2J1cPzu/bPZvp28bd8Y8jYbNAlSmIf+b/64/nOAXQivPyAR6d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pWiILEAAAA3AAAAA8AAAAAAAAAAAAAAAAAmAIAAGRycy9k&#10;b3ducmV2LnhtbFBLBQYAAAAABAAEAPUAAACJAwAAAAA=&#10;" strokecolor="black [3213]" strokeweight="1pt"/>
                      <v:roundrect id="AutoShape 5" o:spid="_x0000_s1029" style="position:absolute;left:13639;width:1715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otGcEA&#10;AADcAAAADwAAAGRycy9kb3ducmV2LnhtbERPTWsCMRC9C/6HMII3zVqp6GoULVSKN231PCTjZnEz&#10;WTapu+2vN4WCt3m8z1ltOleJOzWh9KxgMs5AEGtvSi4UfH2+j+YgQkQ2WHkmBT8UYLPu91aYG9/y&#10;ke6nWIgUwiFHBTbGOpcyaEsOw9jXxIm7+sZhTLAppGmwTeGuki9ZNpMOS04NFmt6s6Rvp2+n4KDt&#10;6/y3219MO7tOt8fd5az9XqnhoNsuQUTq4lP87/4waX62gL9n0gVy/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UaLRnBAAAA3AAAAA8AAAAAAAAAAAAAAAAAmAIAAGRycy9kb3du&#10;cmV2LnhtbFBLBQYAAAAABAAEAPUAAACGAwAAAAA=&#10;" strokecolor="black [3213]" strokeweight="1pt"/>
                      <v:roundrect id="AutoShape 6" o:spid="_x0000_s1030" style="position:absolute;left:27584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fkSWcUA&#10;AADcAAAADwAAAGRycy9kb3ducmV2LnhtbESPT2sCMRDF70K/Q5hCb5rVUpGtUaxQKb35p56HZNws&#10;3UyWTepu/fTOodDbDO/Ne79ZrofQqCt1qY5sYDopQBHb6GquDJyO7+MFqJSRHTaRycAvJVivHkZL&#10;LF3seU/XQ66UhHAq0YDPuS21TtZTwDSJLbFol9gFzLJ2lXYd9hIeGj0rirkOWLM0eGxp68l+H36C&#10;gU/rXxa3YXd2/fzyvNm/nb9s3Bnz9DhsXkFlGvK/+e/6wwn+VPDlGZlAr+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+RJZxQAAANwAAAAPAAAAAAAAAAAAAAAAAJgCAABkcnMv&#10;ZG93bnJldi54bWxQSwUGAAAAAAQABAD1AAAAigMAAAAA&#10;" strokecolor="black [3213]" strokeweight="1pt"/>
                    </v:group>
                  </w:pict>
                </mc:Fallback>
              </mc:AlternateContent>
            </w:r>
            <w:r w:rsidR="004B2879">
              <w:rPr>
                <w:rFonts w:ascii="Times New Roman" w:hAnsi="Times New Roman"/>
                <w:sz w:val="24"/>
                <w:szCs w:val="24"/>
              </w:rPr>
              <w:t xml:space="preserve">          9.7 mm                        97  mm                        11.7 mm                       117 mm </w:t>
            </w:r>
          </w:p>
          <w:p w:rsidR="004B2879" w:rsidRPr="00456DF8" w:rsidRDefault="004B2879" w:rsidP="00B850EA">
            <w:pPr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325745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325745" w:rsidRPr="001B3341" w:rsidRDefault="00325745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325745" w:rsidRDefault="009A0046" w:rsidP="00B850E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Pesila makes enough juice to fill a container which has a volume of 2 500 cm</w:t>
            </w:r>
            <w:r w:rsidRPr="009A0046">
              <w:rPr>
                <w:rFonts w:ascii="Times New Roman" w:hAnsi="Times New Roman"/>
                <w:sz w:val="24"/>
                <w:szCs w:val="24"/>
                <w:vertAlign w:val="superscript"/>
              </w:rPr>
              <w:t>3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</w:p>
          <w:p w:rsidR="009A0046" w:rsidRDefault="008479F2" w:rsidP="00B850E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How many litres of juice is this?</w:t>
            </w:r>
          </w:p>
          <w:p w:rsidR="008479F2" w:rsidRPr="008479F2" w:rsidRDefault="008479F2" w:rsidP="008479F2">
            <w:pPr>
              <w:rPr>
                <w:rFonts w:ascii="Times New Roman" w:hAnsi="Times New Roman"/>
                <w:sz w:val="12"/>
                <w:szCs w:val="12"/>
              </w:rPr>
            </w:pPr>
          </w:p>
          <w:p w:rsidR="008479F2" w:rsidRDefault="008479F2" w:rsidP="008479F2">
            <w:pPr>
              <w:rPr>
                <w:rFonts w:ascii="Times New Roman" w:hAnsi="Times New Roman"/>
                <w:sz w:val="24"/>
                <w:szCs w:val="24"/>
              </w:rPr>
            </w:pPr>
            <w:r w:rsidRPr="00426B62">
              <w:rPr>
                <w:noProof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700224" behindDoc="0" locked="0" layoutInCell="1" allowOverlap="1" wp14:anchorId="2961F075" wp14:editId="2D52830F">
                      <wp:simplePos x="0" y="0"/>
                      <wp:positionH relativeFrom="column">
                        <wp:posOffset>138488</wp:posOffset>
                      </wp:positionH>
                      <wp:positionV relativeFrom="paragraph">
                        <wp:posOffset>31750</wp:posOffset>
                      </wp:positionV>
                      <wp:extent cx="4362450" cy="114300"/>
                      <wp:effectExtent l="0" t="0" r="19050" b="19050"/>
                      <wp:wrapNone/>
                      <wp:docPr id="111" name="Group 1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362450" cy="114300"/>
                                <a:chOff x="0" y="0"/>
                                <a:chExt cx="4362450" cy="114300"/>
                              </a:xfrm>
                            </wpg:grpSpPr>
                            <wps:wsp>
                              <wps:cNvPr id="112" name="AutoShap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19100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3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4" name="AutoShap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36398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5" name="AutoShap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5844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111" o:spid="_x0000_s1026" style="position:absolute;margin-left:10.9pt;margin-top:2.5pt;width:343.5pt;height:9pt;z-index:251700224" coordsize="43624,1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iJy3wIAABgOAAAOAAAAZHJzL2Uyb0RvYy54bWzsl91u2yAUx+8n7R0Q96tjx0laq05V9UuT&#10;uq1atwcgGH9sGBiQOO3T74Ad16rXSe2kXEzJhQMGDuf8+HMMp2fbmqMN06aSIsXh0QQjJqjMKlGk&#10;+Pu36w/HGBlLREa4FCzFD8zgs+X7d6eNSlgkS8kzphEYESZpVIpLa1USBIaWrCbmSComoDGXuiYW&#10;qroIMk0asF7zIJpM5kEjdaa0pMwYeHvZNuKlt5/njNoveW6YRTzF4Jv1T+2fK/cMlqckKTRRZUU7&#10;N8gbvKhJJWDS3tQlsQStdTUyVVdUSyNze0RlHcg8ryjzMUA04eRZNDdarpWPpUiaQvWYAO0zTm82&#10;Sz9v7jSqMli7MMRIkBoWyc+L3AvA06gigV43Wt2rO929KNqai3ib69r9Qyxo68E+9GDZ1iIKL+Pp&#10;PIpnwJ9CWxjG00lHnpawPKNhtLz6+8BgN23gvOudaRSIyDxxMv/G6b4kinn8xhHoOUU7TudrK30n&#10;NG1J+X4OkwNi1K2kPw0S8qIkomDnWsumZCQDtzxZcH4wwFUMDEWr5pPMYBUIWPeaekY4Dk/CCQBE&#10;Y87hIvwD5p4WSZQ29obJGrlCikFfIvsKm8TPQza3xnoRZ50QSPYDo7zmsCU2hKNwPp8vXKRgsesM&#10;pZ1NH7PkVXZdce4rulhdcI1gaIqv/a8bbIbduEANEIkWENPYhksErLdity05oDs04ePwW9nxvRKZ&#10;L1tS8bYMXnIBbu8YO1WbZCWzB+CtZZsVIItBoZT6EaMGMkKKza810Qwj/lHAmp2EcexSiK/Es0UE&#10;FT1sWQ1biKBgKsUWo7Z4Ydu0s1a6KkqYKfTRCulUlFfWYX3yqquAmltf9yDr6VjW8R5lfRD0YOsc&#10;BP2Kz+RLeToeC3q2R0GH0/n05Pgg64Os++Psq45pL8l6Npb1fI+yjhazY/8hPBw/dged/ztb+zM2&#10;XD/8sa+7Krn7zbDujytPF7rlbwAAAP//AwBQSwMEFAAGAAgAAAAhAFklXQbdAAAABwEAAA8AAABk&#10;cnMvZG93bnJldi54bWxMj0FLw0AQhe+C/2EZwZvdpKVaYjalFPVUBFtBvE2z0yQ0Oxuy2yT9944n&#10;Pb55w3vfy9eTa9VAfWg8G0hnCSji0tuGKwOfh9eHFagQkS22nsnAlQKsi9ubHDPrR/6gYR8rJSEc&#10;MjRQx9hlWoeyJodh5jti8U6+dxhF9pW2PY4S7lo9T5JH7bBhaaixo21N5Xl/cQbeRhw3i/Rl2J1P&#10;2+v3Yfn+tUvJmPu7afMMKtIU/57hF1/QoRCmo7+wDao1ME+FPBpYyiKxn5KV6KPcFwnoItf/+Ysf&#10;AAAA//8DAFBLAQItABQABgAIAAAAIQC2gziS/gAAAOEBAAATAAAAAAAAAAAAAAAAAAAAAABbQ29u&#10;dGVudF9UeXBlc10ueG1sUEsBAi0AFAAGAAgAAAAhADj9If/WAAAAlAEAAAsAAAAAAAAAAAAAAAAA&#10;LwEAAF9yZWxzLy5yZWxzUEsBAi0AFAAGAAgAAAAhAB5+InLfAgAAGA4AAA4AAAAAAAAAAAAAAAAA&#10;LgIAAGRycy9lMm9Eb2MueG1sUEsBAi0AFAAGAAgAAAAhAFklXQbdAAAABwEAAA8AAAAAAAAAAAAA&#10;AAAAOQUAAGRycy9kb3ducmV2LnhtbFBLBQYAAAAABAAEAPMAAABDBgAAAAA=&#10;">
                      <v:roundrect id="AutoShape 3" o:spid="_x0000_s1027" style="position:absolute;left:41910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cptcEA&#10;AADcAAAADwAAAGRycy9kb3ducmV2LnhtbERPTWsCMRC9C/6HMEJvmlVRZDWKFhTpTVs9D8m4WdxM&#10;lk3qbv31jVDobR7vc1abzlXiQU0oPSsYjzIQxNqbkgsFX5/74QJEiMgGK8+k4IcCbNb93gpz41s+&#10;0eMcC5FCOOSowMZY51IGbclhGPmaOHE33ziMCTaFNA22KdxVcpJlc+mw5NRgsaZ3S/p+/nYKPrSd&#10;LZ7d4Wra+W26Pe2uF+0PSr0Nuu0SRKQu/ov/3EeT5o8n8HomXSD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5nKbXBAAAA3AAAAA8AAAAAAAAAAAAAAAAAmAIAAGRycy9kb3du&#10;cmV2LnhtbFBLBQYAAAAABAAEAPUAAACGAwAAAAA=&#10;" strokecolor="black [3213]" strokeweight="1pt"/>
                      <v:roundrect id="AutoShape 4" o:spid="_x0000_s1028" style="position:absolute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uMLsEA&#10;AADcAAAADwAAAGRycy9kb3ducmV2LnhtbERPTWsCMRC9C/6HMII3zVpRZDWKFirSm7Z6HpJxs7iZ&#10;LJvUXf31jVDobR7vc1abzlXiTk0oPSuYjDMQxNqbkgsF318fowWIEJENVp5JwYMCbNb93gpz41s+&#10;0v0UC5FCOOSowMZY51IGbclhGPuaOHFX3ziMCTaFNA22KdxV8i3L5tJhyanBYk3vlvTt9OMUfGo7&#10;Wzy7/cW08+t0e9xdztrvlRoOuu0SRKQu/ov/3AeT5k+m8HomXSD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ErjC7BAAAA3AAAAA8AAAAAAAAAAAAAAAAAmAIAAGRycy9kb3du&#10;cmV2LnhtbFBLBQYAAAAABAAEAPUAAACGAwAAAAA=&#10;" strokecolor="black [3213]" strokeweight="1pt"/>
                      <v:roundrect id="AutoShape 5" o:spid="_x0000_s1029" style="position:absolute;left:13639;width:1715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IUWsEA&#10;AADcAAAADwAAAGRycy9kb3ducmV2LnhtbERPTWsCMRC9C/0PYQq9aVatIqtRtKAUb2rreUjGzeJm&#10;smxSd9tf3wiCt3m8z1msOleJGzWh9KxgOMhAEGtvSi4UfJ22/RmIEJENVp5JwS8FWC1fegvMjW/5&#10;QLdjLEQK4ZCjAhtjnUsZtCWHYeBr4sRdfOMwJtgU0jTYpnBXyVGWTaXDklODxZo+LOnr8ccp2Gs7&#10;mf11u7Npp5fx+rA5f2u/U+rttVvPQUTq4lP8cH+aNH/4Dvdn0gVy+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7CFFrBAAAA3AAAAA8AAAAAAAAAAAAAAAAAmAIAAGRycy9kb3du&#10;cmV2LnhtbFBLBQYAAAAABAAEAPUAAACGAwAAAAA=&#10;" strokecolor="black [3213]" strokeweight="1pt"/>
                      <v:roundrect id="AutoShape 6" o:spid="_x0000_s1030" style="position:absolute;left:27584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6xwcEA&#10;AADcAAAADwAAAGRycy9kb3ducmV2LnhtbERPTWsCMRC9F/wPYQRvNWtFkdUoWlCKN231PCTjZnEz&#10;WTbR3fbXN4LgbR7vcxarzlXiTk0oPSsYDTMQxNqbkgsFP9/b9xmIEJENVp5JwS8FWC17bwvMjW/5&#10;QPdjLEQK4ZCjAhtjnUsZtCWHYehr4sRdfOMwJtgU0jTYpnBXyY8sm0qHJacGizV9WtLX480p2Gs7&#10;mf11u7Npp5fx+rA5n7TfKTXod+s5iEhdfImf7i+T5o8m8HgmXSC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GOscHBAAAA3AAAAA8AAAAAAAAAAAAAAAAAmAIAAGRycy9kb3du&#10;cmV2LnhtbFBLBQYAAAAABAAEAPUAAACGAwAAAAA=&#10;" strokecolor="black [3213]" strokeweight="1pt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2.5 L                            25 L                              250 L                           2 500 L </w:t>
            </w:r>
          </w:p>
          <w:p w:rsidR="008479F2" w:rsidRPr="008479F2" w:rsidRDefault="008479F2" w:rsidP="00B850EA">
            <w:pPr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325745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325745" w:rsidRPr="001B3341" w:rsidRDefault="00325745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3E31EB" w:rsidRDefault="003E31EB" w:rsidP="003E31E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Uma</w:t>
            </w:r>
            <w:r w:rsidR="00940504">
              <w:rPr>
                <w:rFonts w:ascii="Times New Roman" w:hAnsi="Times New Roman"/>
                <w:sz w:val="24"/>
                <w:szCs w:val="24"/>
              </w:rPr>
              <w:t>’s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lunch box is marked as having a capacity of 1.5 litres. </w:t>
            </w:r>
          </w:p>
          <w:p w:rsidR="003E31EB" w:rsidRDefault="003E31EB" w:rsidP="003E31E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She carries a drink container in th</w:t>
            </w:r>
            <w:r w:rsidR="00DC34A8">
              <w:rPr>
                <w:rFonts w:ascii="Times New Roman" w:hAnsi="Times New Roman"/>
                <w:sz w:val="24"/>
                <w:szCs w:val="24"/>
              </w:rPr>
              <w:t>e box which has a capacity of 64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0 mL. </w:t>
            </w:r>
          </w:p>
          <w:p w:rsidR="00325745" w:rsidRDefault="00940504" w:rsidP="003E31E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About h</w:t>
            </w:r>
            <w:r w:rsidR="00DC34A8">
              <w:rPr>
                <w:rFonts w:ascii="Times New Roman" w:hAnsi="Times New Roman"/>
                <w:sz w:val="24"/>
                <w:szCs w:val="24"/>
              </w:rPr>
              <w:t>ow much space is left in the lunch box?</w:t>
            </w:r>
          </w:p>
          <w:p w:rsidR="00DC34A8" w:rsidRDefault="00DC34A8" w:rsidP="00DC34A8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517AA606" wp14:editId="69400A45">
                      <wp:simplePos x="0" y="0"/>
                      <wp:positionH relativeFrom="column">
                        <wp:posOffset>645795</wp:posOffset>
                      </wp:positionH>
                      <wp:positionV relativeFrom="paragraph">
                        <wp:posOffset>106103</wp:posOffset>
                      </wp:positionV>
                      <wp:extent cx="754380" cy="373380"/>
                      <wp:effectExtent l="0" t="0" r="26670" b="26670"/>
                      <wp:wrapNone/>
                      <wp:docPr id="117" name="Rectangle 1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4380" cy="37338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17" o:spid="_x0000_s1026" style="position:absolute;margin-left:50.85pt;margin-top:8.35pt;width:59.4pt;height:29.4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LXPmwIAAJEFAAAOAAAAZHJzL2Uyb0RvYy54bWysVMFu2zAMvQ/YPwi6r3bSZGmNOkXQosOA&#10;og3aDj2rshQbkEVNUuJkXz9Ksp2gK3YYloNDieQj+UTy6nrfKrIT1jWgSzo5yykRmkPV6E1Jf7zc&#10;fbmgxHmmK6ZAi5IehKPXy8+frjpTiCnUoCphCYJoV3SmpLX3psgyx2vRMncGRmhUSrAt83i0m6yy&#10;rEP0VmXTPP+adWArY4EL5/D2NinpMuJLKbh/lNIJT1RJMTcfvzZ+38I3W16xYmOZqRvep8H+IYuW&#10;NRqDjlC3zDOytc0fUG3DLTiQ/oxDm4GUDRexBqxmkr+r5rlmRsRakBxnRprc/4PlD7u1JU2FbzdZ&#10;UKJZi4/0hLQxvVGChEukqDOuQMtns7b9yaEY6t1L24Z/rITsI62HkVax94Tj5WI+O79A8jmqzhfn&#10;QUaU7OhsrPPfBLQkCCW1GD6SyXb3zifTwSTE0nDXKIX3rFCadJj6ZT7Po4cD1VRBG5SxicSNsmTH&#10;8Pn9ftLHPbHCLJTGZEKFqaYo+YMSCf9JSKQHq5imAKExj5iMc6H9JKlqVokUap7jbwg2eMSSlUbA&#10;gCwxyRG7BxgsE8iAnQjo7YOriH09OveV/8159IiRQfvRuW002I8qU1hVHznZDyQlagJLb1AdsHks&#10;pKlyht81+ID3zPk1szhG+Oa4GvwjfqQCfCjoJUpqsL8+ug/22N2opaTDsSyp+7llVlCivmvs+8vJ&#10;bBbmOB5m88UUD/ZU83aq0dv2BvDpJ7iEDI9isPdqEKWF9hU3yCpERRXTHGOXlHs7HG58Whe4g7hY&#10;raIZzq5h/l4/Gx7AA6uhQV/2r8yavos9tv8DDCPMinfNnGyDp4bV1oNsYqcfee35xrmPjdPvqLBY&#10;Ts/R6rhJl78BAAD//wMAUEsDBBQABgAIAAAAIQBfb9cI3wAAAAkBAAAPAAAAZHJzL2Rvd25yZXYu&#10;eG1sTI/NTsMwEITvSLyDtUjcqN2gtCjEqVD5kUBcGrj05sTbOCJeR7GblrdnOcFpdzSj2W/LzdkP&#10;YsYp9oE0LBcKBFIbbE+dhs+P55s7EDEZsmYIhBq+McKmurwoTWHDiXY416kTXEKxMBpcSmMhZWwd&#10;ehMXYURi7xAmbxLLqZN2Micu94PMlFpJb3riC86MuHXYftVHr+EwNrfv+91e1c3r2/bpxTr5ODut&#10;r6/OD/cgEp7TXxh+8RkdKmZqwpFsFANrtVxzlJcVTw5kmcpBNBrWeQ6yKuX/D6ofAAAA//8DAFBL&#10;AQItABQABgAIAAAAIQC2gziS/gAAAOEBAAATAAAAAAAAAAAAAAAAAAAAAABbQ29udGVudF9UeXBl&#10;c10ueG1sUEsBAi0AFAAGAAgAAAAhADj9If/WAAAAlAEAAAsAAAAAAAAAAAAAAAAALwEAAF9yZWxz&#10;Ly5yZWxzUEsBAi0AFAAGAAgAAAAhADowtc+bAgAAkQUAAA4AAAAAAAAAAAAAAAAALgIAAGRycy9l&#10;Mm9Eb2MueG1sUEsBAi0AFAAGAAgAAAAhAF9v1wjfAAAACQEAAA8AAAAAAAAAAAAAAAAA9QQAAGRy&#10;cy9kb3ducmV2LnhtbFBLBQYAAAAABAAEAPMAAAABBgAAAAA=&#10;" filled="f" strokecolor="black [3213]" strokeweight="1.5pt"/>
                  </w:pict>
                </mc:Fallback>
              </mc:AlternateContent>
            </w:r>
          </w:p>
          <w:p w:rsidR="00DC34A8" w:rsidRDefault="00DC34A8" w:rsidP="00DC34A8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                             mL.</w:t>
            </w:r>
          </w:p>
          <w:p w:rsidR="00DC34A8" w:rsidRPr="00DC34A8" w:rsidRDefault="00DC34A8" w:rsidP="00DC34A8">
            <w:pPr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325745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325745" w:rsidRPr="001B3341" w:rsidRDefault="00325745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325745" w:rsidRDefault="00940504" w:rsidP="00B850E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When travelling to work, Mick walks 250 metres, then travels 2.4</w:t>
            </w:r>
            <w:r w:rsidR="007A42A7">
              <w:rPr>
                <w:rFonts w:ascii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km on a bus and finally walks another 180 metres to get to work.</w:t>
            </w:r>
          </w:p>
          <w:p w:rsidR="00940504" w:rsidRDefault="00940504" w:rsidP="00B850E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How far does he travel altogether when travelling to work?</w:t>
            </w:r>
          </w:p>
          <w:p w:rsidR="00940504" w:rsidRDefault="00940504" w:rsidP="00940504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58D6EDF4" wp14:editId="48739144">
                      <wp:simplePos x="0" y="0"/>
                      <wp:positionH relativeFrom="column">
                        <wp:posOffset>645795</wp:posOffset>
                      </wp:positionH>
                      <wp:positionV relativeFrom="paragraph">
                        <wp:posOffset>106103</wp:posOffset>
                      </wp:positionV>
                      <wp:extent cx="754380" cy="373380"/>
                      <wp:effectExtent l="0" t="0" r="26670" b="26670"/>
                      <wp:wrapNone/>
                      <wp:docPr id="118" name="Rectangle 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4380" cy="37338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18" o:spid="_x0000_s1026" style="position:absolute;margin-left:50.85pt;margin-top:8.35pt;width:59.4pt;height:29.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1/TmgIAAJEFAAAOAAAAZHJzL2Uyb0RvYy54bWysVN9P2zAQfp+0/8Hy+0hS2gERKapATJMQ&#10;IGDi2Th2E8nxebbbtPvrd7aTtGJoD9P6kJ59d9/5vvtxebXrFNkK61rQFS1OckqE5lC3el3RHy+3&#10;X84pcZ7pminQoqJ74ejV8vOny96UYgYNqFpYgiDalb2paOO9KbPM8UZ0zJ2AERqVEmzHPB7tOqst&#10;6xG9U9ksz79mPdjaWODCOby9SUq6jPhSCu4fpHTCE1VRfJuPXxu/b+GbLS9ZubbMNC0fnsH+4RUd&#10;azUGnaBumGdkY9s/oLqWW3Ag/QmHLgMpWy5iDphNkb/L5rlhRsRckBxnJprc/4Pl99tHS9oaa1dg&#10;qTTrsEhPSBvTayVIuESKeuNKtHw2j3Y4ORRDvjtpu/CPmZBdpHU/0Sp2nnC8PFvMT8+RfI6q07PT&#10;ICNKdnA21vlvAjoShIpaDB/JZNs755PpaBJiabhtlcJ7VipNenz6Rb7Io4cD1dZBG5SxicS1smTL&#10;sPx+Vwxxj6zwFUrjY0KGKaco+b0SCf9JSKQHs5ilAKExD5iMc6F9kVQNq0UKtcjxNwYbPWLKSiNg&#10;QJb4yAl7ABgtE8iInQgY7IOriH09OQ+Z/8158oiRQfvJuWs12I8yU5jVEDnZjyQlagJLb1DvsXks&#10;pKlyht+2WMA75vwjszhGWHNcDf4BP1IBFgoGiZIG7K+P7oM9djdqKelxLCvqfm6YFZSo7xr7/qKY&#10;z8Mcx8N8cTbDgz3WvB1r9Ka7Bix9gUvI8CgGe69GUVroXnGDrEJUVDHNMXZFubfj4dqndYE7iIvV&#10;Kprh7Brm7/Sz4QE8sBoa9GX3yqwZuthj+9/DOMKsfNfMyTZ4alhtPMg2dvqB14FvnPvYOMOOCovl&#10;+BytDpt0+RsAAP//AwBQSwMEFAAGAAgAAAAhAF9v1wjfAAAACQEAAA8AAABkcnMvZG93bnJldi54&#10;bWxMj81OwzAQhO9IvIO1SNyo3aC0KMSpUPmRQFwauPTmxNs4Il5HsZuWt2c5wWl3NKPZb8vN2Q9i&#10;xin2gTQsFwoEUhtsT52Gz4/nmzsQMRmyZgiEGr4xwqa6vChNYcOJdjjXqRNcQrEwGlxKYyFlbB16&#10;ExdhRGLvECZvEsupk3YyJy73g8yUWklveuILzoy4ddh+1Uev4TA2t+/73V7Vzevb9unFOvk4O62v&#10;r84P9yASntNfGH7xGR0qZmrCkWwUA2u1XHOUlxVPDmSZykE0GtZ5DrIq5f8Pqh8AAAD//wMAUEsB&#10;Ai0AFAAGAAgAAAAhALaDOJL+AAAA4QEAABMAAAAAAAAAAAAAAAAAAAAAAFtDb250ZW50X1R5cGVz&#10;XS54bWxQSwECLQAUAAYACAAAACEAOP0h/9YAAACUAQAACwAAAAAAAAAAAAAAAAAvAQAAX3JlbHMv&#10;LnJlbHNQSwECLQAUAAYACAAAACEAhhtf05oCAACRBQAADgAAAAAAAAAAAAAAAAAuAgAAZHJzL2Uy&#10;b0RvYy54bWxQSwECLQAUAAYACAAAACEAX2/XCN8AAAAJAQAADwAAAAAAAAAAAAAAAAD0BAAAZHJz&#10;L2Rvd25yZXYueG1sUEsFBgAAAAAEAAQA8wAAAAAGAAAAAA==&#10;" filled="f" strokecolor="black [3213]" strokeweight="1.5pt"/>
                  </w:pict>
                </mc:Fallback>
              </mc:AlternateContent>
            </w:r>
          </w:p>
          <w:p w:rsidR="00940504" w:rsidRDefault="00940504" w:rsidP="00940504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                             km.</w:t>
            </w:r>
          </w:p>
          <w:p w:rsidR="00940504" w:rsidRPr="00940504" w:rsidRDefault="00940504" w:rsidP="00B850EA">
            <w:pPr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325745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325745" w:rsidRPr="001B3341" w:rsidRDefault="00325745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2F0D86" w:rsidRDefault="00896CF3" w:rsidP="00896CF3">
            <w:pPr>
              <w:ind w:right="513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Harry places a sphere which has a mass of 4 kg on one end of a balance beam. </w:t>
            </w:r>
          </w:p>
          <w:p w:rsidR="00896CF3" w:rsidRDefault="00896CF3" w:rsidP="00896CF3">
            <w:pPr>
              <w:ind w:right="513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He places small spheres of mass 250 grams on the other end.</w:t>
            </w:r>
          </w:p>
          <w:p w:rsidR="00896CF3" w:rsidRDefault="00896CF3" w:rsidP="00896CF3">
            <w:pPr>
              <w:ind w:right="513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How many small spheres would be needed to balance the large sphere?</w:t>
            </w:r>
          </w:p>
          <w:p w:rsidR="00896CF3" w:rsidRDefault="00896CF3" w:rsidP="00896CF3">
            <w:pPr>
              <w:ind w:right="499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1498BF90" wp14:editId="42F9B355">
                      <wp:simplePos x="0" y="0"/>
                      <wp:positionH relativeFrom="column">
                        <wp:posOffset>573405</wp:posOffset>
                      </wp:positionH>
                      <wp:positionV relativeFrom="paragraph">
                        <wp:posOffset>41910</wp:posOffset>
                      </wp:positionV>
                      <wp:extent cx="754380" cy="373380"/>
                      <wp:effectExtent l="0" t="0" r="26670" b="26670"/>
                      <wp:wrapNone/>
                      <wp:docPr id="129" name="Rectangle 1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4380" cy="37338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29" o:spid="_x0000_s1026" style="position:absolute;margin-left:45.15pt;margin-top:3.3pt;width:59.4pt;height:29.4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tPKmwIAAJEFAAAOAAAAZHJzL2Uyb0RvYy54bWysVE1v2zAMvQ/YfxB0X+18ra1RpwhadBhQ&#10;tEXboWdFlmIDsqhJSpzs14+SbCfoih2G5eBQIvlIPpG8ut63iuyEdQ3okk7OckqE5lA1elPSH693&#10;Xy4ocZ7piinQoqQH4ej18vOnq84UYgo1qEpYgiDaFZ0pae29KbLM8Vq0zJ2BERqVEmzLPB7tJqss&#10;6xC9Vdk0z79mHdjKWODCOby9TUq6jPhSCu4fpXTCE1VSzM3Hr43fdfhmyytWbCwzdcP7NNg/ZNGy&#10;RmPQEeqWeUa2tvkDqm24BQfSn3FoM5Cy4SLWgNVM8nfVvNTMiFgLkuPMSJP7f7D8YfdkSVPh200v&#10;KdGsxUd6RtqY3ihBwiVS1BlXoOWLebL9yaEY6t1L24Z/rITsI62HkVax94Tj5fliPrtA8jmqZuez&#10;ICNKdnQ21vlvAloShJJaDB/JZLt755PpYBJiabhrlMJ7VihNOkz9Ml/k0cOBaqqgDcrYROJGWbJj&#10;+Px+P+njnlhhFkpjMqHCVFOU/EGJhP8sJNKDVUxTgNCYR0zGudB+klQ1q0QKtcjxNwQbPGLJSiNg&#10;QJaY5IjdAwyWCWTATgT09sFVxL4enfvK/+Y8esTIoP3o3DYa7EeVKayqj5zsB5ISNYGlNVQHbB4L&#10;aaqc4XcNPuA9c/6JWRwjfHNcDf4RP1IBPhT0EiU12F8f3Qd77G7UUtLhWJbU/dwyKyhR3zX2/eVk&#10;Pg9zHA/zxfkUD/ZUsz7V6G17A/j0E1xChkcx2Hs1iNJC+4YbZBWiooppjrFLyr0dDjc+rQvcQVys&#10;VtEMZ9cwf69fDA/ggdXQoK/7N2ZN38Ue2/8BhhFmxbtmTrbBU8Nq60E2sdOPvPZ849zHxul3VFgs&#10;p+doddyky98AAAD//wMAUEsDBBQABgAIAAAAIQDFfYPh3QAAAAcBAAAPAAAAZHJzL2Rvd25yZXYu&#10;eG1sTI5NT8MwEETvSPwHa5G4UbstVDTEqVD5kKi4NHDpzYm3cUS8jmI3Df+e5QTH0YzevHwz+U6M&#10;OMQ2kIb5TIFAqoNtqdHw+fFycw8iJkPWdIFQwzdG2BSXF7nJbDjTHscyNYIhFDOjwaXUZ1LG2qE3&#10;cRZ6JO6OYfAmcRwaaQdzZrjv5EKplfSmJX5wpsetw/qrPHkNx75avh/2B1VWb7vt86t18ml0Wl9f&#10;TY8PIBJO6W8Mv/qsDgU7VeFENopOw1otealhtQLB9UKt5yAqzne3IItc/vcvfgAAAP//AwBQSwEC&#10;LQAUAAYACAAAACEAtoM4kv4AAADhAQAAEwAAAAAAAAAAAAAAAAAAAAAAW0NvbnRlbnRfVHlwZXNd&#10;LnhtbFBLAQItABQABgAIAAAAIQA4/SH/1gAAAJQBAAALAAAAAAAAAAAAAAAAAC8BAABfcmVscy8u&#10;cmVsc1BLAQItABQABgAIAAAAIQCNftPKmwIAAJEFAAAOAAAAAAAAAAAAAAAAAC4CAABkcnMvZTJv&#10;RG9jLnhtbFBLAQItABQABgAIAAAAIQDFfYPh3QAAAAcBAAAPAAAAAAAAAAAAAAAAAPUEAABkcnMv&#10;ZG93bnJldi54bWxQSwUGAAAAAAQABADzAAAA/wUAAAAA&#10;" filled="f" strokecolor="black [3213]" strokeweight="1.5pt"/>
                  </w:pict>
                </mc:Fallback>
              </mc:AlternateContent>
            </w:r>
            <w:r w:rsidR="00A906C6"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w:pict>
                <v:shape id="_x0000_s1074" type="#_x0000_t75" style="position:absolute;margin-left:216.35pt;margin-top:-82.35pt;width:223.85pt;height:79.45pt;z-index:251712512;mso-position-horizontal-relative:text;mso-position-vertical-relative:text">
                  <v:imagedata r:id="rId13" o:title=""/>
                  <w10:wrap type="square"/>
                </v:shape>
                <o:OLEObject Type="Embed" ProgID="FXDraw3.Document" ShapeID="_x0000_s1074" DrawAspect="Content" ObjectID="_1423031036" r:id="rId14"/>
              </w:pict>
            </w:r>
          </w:p>
          <w:p w:rsidR="00896CF3" w:rsidRPr="00896CF3" w:rsidRDefault="00896CF3" w:rsidP="00896CF3">
            <w:pPr>
              <w:ind w:right="499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                           small spheres.</w:t>
            </w:r>
          </w:p>
          <w:p w:rsidR="00896CF3" w:rsidRPr="00896CF3" w:rsidRDefault="00896CF3" w:rsidP="00896CF3">
            <w:pPr>
              <w:ind w:right="5704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EB1FE1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EB1FE1" w:rsidRPr="001B3341" w:rsidRDefault="00EB1FE1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EB1FE1" w:rsidRDefault="00EB1FE1" w:rsidP="00EB1FE1">
            <w:pPr>
              <w:ind w:right="175"/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w:t xml:space="preserve">Mr Kelly trains the Mansfield football team and he </w:t>
            </w:r>
            <w:r w:rsidR="00D45390"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w:t>sends them for 20</w:t>
            </w: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w:t xml:space="preserve"> sprints in each training session.</w:t>
            </w:r>
          </w:p>
          <w:p w:rsidR="00EB1FE1" w:rsidRDefault="00EB1FE1" w:rsidP="00EB1FE1">
            <w:pPr>
              <w:ind w:right="175"/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w:t xml:space="preserve">If each sprint lasts for 20 seconds, how long do they spend sprinting?  </w:t>
            </w:r>
          </w:p>
          <w:p w:rsidR="00EB1FE1" w:rsidRDefault="00EB1FE1" w:rsidP="00EB1FE1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EB1FE1" w:rsidRDefault="00EB1FE1" w:rsidP="00EB1FE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00618A51" wp14:editId="3903EF03">
                      <wp:simplePos x="0" y="0"/>
                      <wp:positionH relativeFrom="column">
                        <wp:posOffset>2510213</wp:posOffset>
                      </wp:positionH>
                      <wp:positionV relativeFrom="paragraph">
                        <wp:posOffset>92075</wp:posOffset>
                      </wp:positionV>
                      <wp:extent cx="754380" cy="373380"/>
                      <wp:effectExtent l="0" t="0" r="26670" b="26670"/>
                      <wp:wrapNone/>
                      <wp:docPr id="147" name="Rectangle 1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4380" cy="37338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47" o:spid="_x0000_s1026" style="position:absolute;margin-left:197.65pt;margin-top:7.25pt;width:59.4pt;height:29.4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AyOmwIAAJEFAAAOAAAAZHJzL2Uyb0RvYy54bWysVMFu2zAMvQ/YPwi6r3bSZGmNOkXQosOA&#10;og3aDj2rshQbkEVNUuJkXz9Ksp2gK3YYloNDieQj+UTy6nrfKrIT1jWgSzo5yykRmkPV6E1Jf7zc&#10;fbmgxHmmK6ZAi5IehKPXy8+frjpTiCnUoCphCYJoV3SmpLX3psgyx2vRMncGRmhUSrAt83i0m6yy&#10;rEP0VmXTPP+adWArY4EL5/D2NinpMuJLKbh/lNIJT1RJMTcfvzZ+38I3W16xYmOZqRvep8H+IYuW&#10;NRqDjlC3zDOytc0fUG3DLTiQ/oxDm4GUDRexBqxmkr+r5rlmRsRakBxnRprc/4PlD7u1JU2Fbzdb&#10;UKJZi4/0hLQxvVGChEukqDOuQMtns7b9yaEY6t1L24Z/rITsI62HkVax94Tj5WI+O79A8jmqzhfn&#10;QUaU7OhsrPPfBLQkCCW1GD6SyXb3zifTwSTE0nDXKIX3rFCadJj6ZT7Po4cD1VRBG5SxicSNsmTH&#10;8Pn9ftLHPbHCLJTGZEKFqaYo+YMSCf9JSKQHq5imAKExj5iMc6H9JKlqVokUap7jbwg2eMSSlUbA&#10;gCwxyRG7BxgsE8iAnQjo7YOriH09OveV/8159IiRQfvRuW002I8qU1hVHznZDyQlagJLb1AdsHks&#10;pKlyht81+ID3zPk1szhG+Oa4GvwjfqQCfCjoJUpqsL8+ug/22N2opaTDsSyp+7llVlCivmvs+8vJ&#10;bBbmOB5m88UUD/ZU83aq0dv2BvDpJ7iEDI9isPdqEKWF9hU3yCpERRXTHGOXlHs7HG58Whe4g7hY&#10;raIZzq5h/l4/Gx7AA6uhQV/2r8yavos9tv8DDCPMinfNnGyDp4bV1oNsYqcfee35xrmPjdPvqLBY&#10;Ts/R6rhJl78BAAD//wMAUEsDBBQABgAIAAAAIQDQNGvj4AAAAAkBAAAPAAAAZHJzL2Rvd25yZXYu&#10;eG1sTI/LTsMwEEX3SPyDNUjsqBPcQAlxKlQeUhGbpmy6c+JpHBGPo9hNw99jVrAc3aN7zxTr2fZs&#10;wtF3jiSkiwQYUuN0R62Ez/3rzQqYD4q06h2hhG/0sC4vLwqVa3emHU5VaFksIZ8rCSaEIefcNwat&#10;8gs3IMXs6EarQjzHlutRnWO57fltktxxqzqKC0YNuDHYfFUnK+E41OLjsDskVb1937y8acOfJyPl&#10;9dX89Ags4Bz+YPjVj+pQRqfanUh71ksQD5mIaAyWGbAIZOkyBVZLuBcCeFnw/x+UPwAAAP//AwBQ&#10;SwECLQAUAAYACAAAACEAtoM4kv4AAADhAQAAEwAAAAAAAAAAAAAAAAAAAAAAW0NvbnRlbnRfVHlw&#10;ZXNdLnhtbFBLAQItABQABgAIAAAAIQA4/SH/1gAAAJQBAAALAAAAAAAAAAAAAAAAAC8BAABfcmVs&#10;cy8ucmVsc1BLAQItABQABgAIAAAAIQC+PAyOmwIAAJEFAAAOAAAAAAAAAAAAAAAAAC4CAABkcnMv&#10;ZTJvRG9jLnhtbFBLAQItABQABgAIAAAAIQDQNGvj4AAAAAkBAAAPAAAAAAAAAAAAAAAAAPUEAABk&#10;cnMvZG93bnJldi54bWxQSwUGAAAAAAQABADzAAAAAgYAAAAA&#10;" filled="f" strokecolor="black [3213]" strokeweight="1.5pt"/>
                  </w:pict>
                </mc:Fallback>
              </mc:AlternateContent>
            </w: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66F518A9" wp14:editId="63BFFA10">
                      <wp:simplePos x="0" y="0"/>
                      <wp:positionH relativeFrom="column">
                        <wp:posOffset>645795</wp:posOffset>
                      </wp:positionH>
                      <wp:positionV relativeFrom="paragraph">
                        <wp:posOffset>56515</wp:posOffset>
                      </wp:positionV>
                      <wp:extent cx="754380" cy="373380"/>
                      <wp:effectExtent l="0" t="0" r="26670" b="26670"/>
                      <wp:wrapNone/>
                      <wp:docPr id="148" name="Rectangle 1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4380" cy="37338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48" o:spid="_x0000_s1026" style="position:absolute;margin-left:50.85pt;margin-top:4.45pt;width:59.4pt;height:29.4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+aSmgIAAJEFAAAOAAAAZHJzL2Uyb0RvYy54bWysVEtv2zAMvg/YfxB0X+281taoUwQpOgwo&#10;2qLt0LMqS7EBWdQkJU7260dJthN0xQ7DcnAokfwofnxcXe9bRXbCugZ0SSdnOSVCc6gavSnpj5fb&#10;LxeUOM90xRRoUdKDcPR6+fnTVWcKMYUaVCUsQRDtis6UtPbeFFnmeC1a5s7ACI1KCbZlHo92k1WW&#10;dYjeqmya51+zDmxlLHDhHN7eJCVdRnwpBfcPUjrhiSopvs3Hr43ft/DNlles2Fhm6ob3z2D/8IqW&#10;NRqDjlA3zDOytc0fUG3DLTiQ/oxDm4GUDRcxB8xmkr/L5rlmRsRckBxnRprc/4Pl97tHS5oKazfH&#10;UmnWYpGekDamN0qQcIkUdcYVaPlsHm1/ciiGfPfStuEfMyH7SOthpFXsPeF4eb6Yzy6QfI6q2fks&#10;yIiSHZ2Ndf6bgJYEoaQWw0cy2e7O+WQ6mIRYGm4bpfCeFUqTDp9+mS/y6OFANVXQBmVsIrFWluwY&#10;lt/vJ33cEyt8hdL4mJBhyilK/qBEwn8SEunBLKYpQGjMIybjXGg/SaqaVSKFWuT4G4INHjFlpREw&#10;IEt85IjdAwyWCWTATgT09sFVxL4enfvM/+Y8esTIoP3o3DYa7EeZKcyqj5zsB5ISNYGlN6gO2DwW&#10;0lQ5w28bLOAdc/6RWRwjrDmuBv+AH6kACwW9REkN9tdH98Eeuxu1lHQ4liV1P7fMCkrUd419fzmZ&#10;z8Mcx8N8cT7Fgz3VvJ1q9LZdA5Z+gkvI8CgGe68GUVpoX3GDrEJUVDHNMXZJubfDYe3TusAdxMVq&#10;Fc1wdg3zd/rZ8AAeWA0N+rJ/Zdb0Xeyx/e9hGGFWvGvmZBs8Nay2HmQTO/3Ia883zn1snH5HhcVy&#10;eo5Wx026/A0AAP//AwBQSwMEFAAGAAgAAAAhABQAdTbeAAAACAEAAA8AAABkcnMvZG93bnJldi54&#10;bWxMjzFPwzAUhHck/oP1kLpRu0E0JcSpUClIVF0aWLo5sRtHxM9R7Kbh3/OY6Hi60913+XpyHRvN&#10;EFqPEhZzAcxg7XWLjYSvz7f7FbAQFWrVeTQSfkyAdXF7k6tM+wsezFjGhlEJhkxJsDH2Geehtsap&#10;MPe9QfJOfnAqkhwargd1oXLX8USIJXeqRVqwqjcba+rv8uwknPrqYX88HEVZfew223dt+etopZzd&#10;TS/PwKKZ4n8Y/vAJHQpiqvwZdWAdabFIKSph9QSM/CQRj8AqCcs0BV7k/PpA8QsAAP//AwBQSwEC&#10;LQAUAAYACAAAACEAtoM4kv4AAADhAQAAEwAAAAAAAAAAAAAAAAAAAAAAW0NvbnRlbnRfVHlwZXNd&#10;LnhtbFBLAQItABQABgAIAAAAIQA4/SH/1gAAAJQBAAALAAAAAAAAAAAAAAAAAC8BAABfcmVscy8u&#10;cmVsc1BLAQItABQABgAIAAAAIQACF+aSmgIAAJEFAAAOAAAAAAAAAAAAAAAAAC4CAABkcnMvZTJv&#10;RG9jLnhtbFBLAQItABQABgAIAAAAIQAUAHU23gAAAAgBAAAPAAAAAAAAAAAAAAAAAPQEAABkcnMv&#10;ZG93bnJldi54bWxQSwUGAAAAAAQABADzAAAA/wUAAAAA&#10;" filled="f" strokecolor="black [3213]" strokeweight="1.5pt"/>
                  </w:pict>
                </mc:Fallback>
              </mc:AlternateContent>
            </w:r>
          </w:p>
          <w:p w:rsidR="00EB1FE1" w:rsidRPr="00C37091" w:rsidRDefault="00EB1FE1" w:rsidP="00EB1FE1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                             minutes and                 seconds.</w:t>
            </w:r>
          </w:p>
          <w:p w:rsidR="00EB1FE1" w:rsidRPr="009D01BA" w:rsidRDefault="00EB1FE1" w:rsidP="00EB1FE1">
            <w:pPr>
              <w:ind w:right="175"/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</w:pPr>
          </w:p>
        </w:tc>
      </w:tr>
      <w:tr w:rsidR="00325745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325745" w:rsidRPr="001B3341" w:rsidRDefault="00325745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6E4356" w:rsidRDefault="00A906C6" w:rsidP="006E4356">
            <w:pPr>
              <w:ind w:right="410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w:pict>
                <v:shape id="_x0000_s1081" type="#_x0000_t75" style="position:absolute;margin-left:313.25pt;margin-top:1.15pt;width:106.7pt;height:125.7pt;z-index:251716608;mso-position-horizontal-relative:text;mso-position-vertical-relative:text">
                  <v:imagedata r:id="rId15" o:title=""/>
                </v:shape>
                <o:OLEObject Type="Embed" ProgID="FXDraw3.Document" ShapeID="_x0000_s1081" DrawAspect="Content" ObjectID="_1423031037" r:id="rId16"/>
              </w:pict>
            </w:r>
            <w:r w:rsidR="006E4356">
              <w:rPr>
                <w:rFonts w:ascii="Times New Roman" w:hAnsi="Times New Roman"/>
                <w:sz w:val="24"/>
                <w:szCs w:val="24"/>
              </w:rPr>
              <w:t>Hazel</w:t>
            </w:r>
            <w:r w:rsidR="009D01BA" w:rsidRPr="009D01B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E4356">
              <w:rPr>
                <w:rFonts w:ascii="Times New Roman" w:hAnsi="Times New Roman"/>
                <w:sz w:val="24"/>
                <w:szCs w:val="24"/>
              </w:rPr>
              <w:t xml:space="preserve">arrives home </w:t>
            </w:r>
            <w:r w:rsidR="009D01BA" w:rsidRPr="009D01BA">
              <w:rPr>
                <w:rFonts w:ascii="Times New Roman" w:hAnsi="Times New Roman"/>
                <w:sz w:val="24"/>
                <w:szCs w:val="24"/>
              </w:rPr>
              <w:t xml:space="preserve">one afternoon at the time shown on her watch. </w:t>
            </w:r>
          </w:p>
          <w:p w:rsidR="006E4356" w:rsidRDefault="006E4356" w:rsidP="006E4356">
            <w:pPr>
              <w:ind w:right="4105"/>
              <w:rPr>
                <w:rFonts w:ascii="Times New Roman" w:hAnsi="Times New Roman"/>
                <w:sz w:val="24"/>
                <w:szCs w:val="24"/>
              </w:rPr>
            </w:pPr>
          </w:p>
          <w:p w:rsidR="009D01BA" w:rsidRPr="009D01BA" w:rsidRDefault="009D01BA" w:rsidP="006E4356">
            <w:pPr>
              <w:ind w:right="4105"/>
              <w:rPr>
                <w:rFonts w:ascii="Times New Roman" w:hAnsi="Times New Roman"/>
                <w:sz w:val="24"/>
                <w:szCs w:val="24"/>
              </w:rPr>
            </w:pPr>
            <w:r w:rsidRPr="009D01BA">
              <w:rPr>
                <w:rFonts w:ascii="Times New Roman" w:hAnsi="Times New Roman"/>
                <w:sz w:val="24"/>
                <w:szCs w:val="24"/>
              </w:rPr>
              <w:t xml:space="preserve">She </w:t>
            </w:r>
            <w:r w:rsidR="006E4356">
              <w:rPr>
                <w:rFonts w:ascii="Times New Roman" w:hAnsi="Times New Roman"/>
                <w:sz w:val="24"/>
                <w:szCs w:val="24"/>
              </w:rPr>
              <w:t>went out again at 6:30 pm.</w:t>
            </w:r>
            <w:r w:rsidR="006E4356" w:rsidRPr="009D01BA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6E4356" w:rsidRDefault="006E4356" w:rsidP="006E4356">
            <w:pPr>
              <w:ind w:right="4105"/>
              <w:rPr>
                <w:rFonts w:ascii="Times New Roman" w:hAnsi="Times New Roman"/>
                <w:sz w:val="24"/>
                <w:szCs w:val="24"/>
              </w:rPr>
            </w:pPr>
          </w:p>
          <w:p w:rsidR="009D01BA" w:rsidRPr="009D01BA" w:rsidRDefault="006E4356" w:rsidP="006E4356">
            <w:pPr>
              <w:ind w:right="410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How long was she at </w:t>
            </w:r>
            <w:r w:rsidR="009D01BA" w:rsidRPr="009D01BA">
              <w:rPr>
                <w:rFonts w:ascii="Times New Roman" w:hAnsi="Times New Roman"/>
                <w:sz w:val="24"/>
                <w:szCs w:val="24"/>
              </w:rPr>
              <w:t>home?</w:t>
            </w:r>
          </w:p>
          <w:p w:rsidR="009D01BA" w:rsidRPr="009D01BA" w:rsidRDefault="009D01BA" w:rsidP="006E4356">
            <w:pPr>
              <w:rPr>
                <w:rFonts w:ascii="Times New Roman" w:hAnsi="Times New Roman"/>
                <w:sz w:val="12"/>
                <w:szCs w:val="12"/>
              </w:rPr>
            </w:pPr>
          </w:p>
          <w:p w:rsidR="006E4356" w:rsidRDefault="006E4356" w:rsidP="006E435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721728" behindDoc="0" locked="0" layoutInCell="1" allowOverlap="1" wp14:anchorId="56E91C84" wp14:editId="47F7D296">
                      <wp:simplePos x="0" y="0"/>
                      <wp:positionH relativeFrom="column">
                        <wp:posOffset>95943</wp:posOffset>
                      </wp:positionH>
                      <wp:positionV relativeFrom="paragraph">
                        <wp:posOffset>10795</wp:posOffset>
                      </wp:positionV>
                      <wp:extent cx="1966999" cy="405245"/>
                      <wp:effectExtent l="0" t="0" r="14605" b="13970"/>
                      <wp:wrapNone/>
                      <wp:docPr id="145" name="Group 1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66999" cy="405245"/>
                                <a:chOff x="0" y="0"/>
                                <a:chExt cx="1966999" cy="405245"/>
                              </a:xfrm>
                            </wpg:grpSpPr>
                            <wps:wsp>
                              <wps:cNvPr id="141" name="AutoShap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95549" y="27432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2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16625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3" name="AutoShap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90945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4" name="AutoShap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95549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145" o:spid="_x0000_s1026" style="position:absolute;margin-left:7.55pt;margin-top:.85pt;width:154.9pt;height:31.9pt;z-index:251721728" coordsize="19669,4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TcO+QIAACAOAAAOAAAAZHJzL2Uyb0RvYy54bWzsl1tvmzAUx98n7TtYfl8JhJCBSqqqN03a&#10;pVq3D+AYc9mM7dlOSffpd2wIZY06VZ3Whyl5IL4en/Pz3wdzfLJtObpl2jRS5Dg8mmHEBJVFI6oc&#10;f/1y+eYtRsYSURAuBcvxHTP4ZPX61XGnMhbJWvKCaQRGhMk6lePaWpUFgaE1a4k5kooJ6CylbomF&#10;qq6CQpMOrLc8iGazJOikLpSWlBkDred9J155+2XJqP1UloZZxHMMvln/1P65ds9gdUyyShNVN3Rw&#10;gzzDi5Y0AhYdTZ0TS9BGN3um2oZqaWRpj6hsA1mWDWU+BogmnD2I5krLjfKxVFlXqREToH3A6dlm&#10;6cfba42aAvYuXmAkSAub5NdFrgHwdKrKYNSVVjfqWg8NVV9zEW9L3bp/iAVtPdi7ESzbWkShMUyT&#10;JE1TjCj0xbNF1JsmGa1he/am0frizxOD3bKB8250plMgInPPyfwdp5uaKObxG0dg5BTuOJ1urPSD&#10;0Lwn5cc5TA6IUe8l/W6QkGc1ERU71Vp2NSMFuBW68eD8ZIKrGJiK1t0HWcAuELDuNfWAcLhMF4sY&#10;YALLaBnPo0HFI+wl7Bxo3bEOw3g+8/0jMpIpbewVky1yhRyDyETxGU6KX4zcvjfWK7kY1ECKbxiV&#10;LYdzcUs4CpMkWXr3STYMBts7mz5wyZvisuHcV3S1PuMawdQcX/rfMNlMh3GBOnA3WoK3+zZcNmCj&#10;Fbvt8QHiqQkfhz/PDvKFKHzZkob3ZfCSi4G6A+2kbbK1LO4AupZ9aoBUBoVa6p8YdZAWcmx+bIhm&#10;GPF3AjYuDePY5RFfiRdLgI/0tGc97SGCgqkcW4z64pntc89G6aaqYaXQRyukk1LZ2J0qeq8GZ0HS&#10;va8voO1oX9vxC2obaDrVJknkcw/JDqKGw3kQ9dPel48l7Pm+qIdX2yT//ruE3Ys6Smfp7rV3UPVB&#10;1U++BT6m6nhf1ckLpurpNeRwA/F3nf/7BuLv2vAZAreS375zpnV/Y7n/sFv9AgAA//8DAFBLAwQU&#10;AAYACAAAACEAE6niS90AAAAHAQAADwAAAGRycy9kb3ducmV2LnhtbEyOQUvDQBSE74L/YXmCN7tJ&#10;a6rGbEop6qkItoJ4e01ek9Ds25DdJum/93nS0zDMMPNlq8m2aqDeN44NxLMIFHHhyoYrA5/717tH&#10;UD4gl9g6JgMX8rDKr68yTEs38gcNu1ApGWGfooE6hC7V2hc1WfQz1xFLdnS9xSC2r3TZ4yjjttXz&#10;KFpqiw3LQ40dbWoqTruzNfA24rhexC/D9nTcXL73yfvXNiZjbm+m9TOoQFP4K8MvvqBDLkwHd+bS&#10;q1Z8EktT9AGUxIv5/ROog4FlkoDOM/2fP/8BAAD//wMAUEsBAi0AFAAGAAgAAAAhALaDOJL+AAAA&#10;4QEAABMAAAAAAAAAAAAAAAAAAAAAAFtDb250ZW50X1R5cGVzXS54bWxQSwECLQAUAAYACAAAACEA&#10;OP0h/9YAAACUAQAACwAAAAAAAAAAAAAAAAAvAQAAX3JlbHMvLnJlbHNQSwECLQAUAAYACAAAACEA&#10;oUk3DvkCAAAgDgAADgAAAAAAAAAAAAAAAAAuAgAAZHJzL2Uyb0RvYy54bWxQSwECLQAUAAYACAAA&#10;ACEAE6niS90AAAAHAQAADwAAAAAAAAAAAAAAAABTBQAAZHJzL2Rvd25yZXYueG1sUEsFBgAAAAAE&#10;AAQA8wAAAF0GAAAAAA==&#10;">
                      <v:roundrect id="AutoShape 3" o:spid="_x0000_s1027" style="position:absolute;left:17955;top:2743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aY38EA&#10;AADcAAAADwAAAGRycy9kb3ducmV2LnhtbERPTWsCMRC9C/0PYQq9aVatIqtRtKAUb2rreUjGzeJm&#10;smxSd9tf3wiCt3m8z1msOleJGzWh9KxgOMhAEGtvSi4UfJ22/RmIEJENVp5JwS8FWC1fegvMjW/5&#10;QLdjLEQK4ZCjAhtjnUsZtCWHYeBr4sRdfOMwJtgU0jTYpnBXyVGWTaXDklODxZo+LOnr8ccp2Gs7&#10;mf11u7Npp5fx+rA5f2u/U+rttVvPQUTq4lP8cH+aNP99CPdn0gVy+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0GmN/BAAAA3AAAAA8AAAAAAAAAAAAAAAAAmAIAAGRycy9kb3du&#10;cmV2LnhtbFBLBQYAAAAABAAEAPUAAACGAwAAAAA=&#10;" strokecolor="black [3213]" strokeweight="1pt"/>
                      <v:roundrect id="AutoShape 4" o:spid="_x0000_s1028" style="position:absolute;top:166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QGqMIA&#10;AADcAAAADwAAAGRycy9kb3ducmV2LnhtbERP32vCMBB+F/wfwg32pul0E6mNogNl7E3dfD6Sa1Ns&#10;LqXJbLe/fhkMfLuP7+cVm8E14kZdqD0reJpmIIi1NzVXCj7O+8kSRIjIBhvPpOCbAmzW41GBufE9&#10;H+l2ipVIIRxyVGBjbHMpg7bkMEx9S5y40ncOY4JdJU2HfQp3jZxl2UI6rDk1WGzp1ZK+nr6cgndt&#10;X5Y/w+Fi+kU53x53l0/tD0o9PgzbFYhIQ7yL/91vJs1/nsHfM+kCuf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1AaowgAAANwAAAAPAAAAAAAAAAAAAAAAAJgCAABkcnMvZG93&#10;bnJldi54bWxQSwUGAAAAAAQABAD1AAAAhwMAAAAA&#10;" strokecolor="black [3213]" strokeweight="1pt"/>
                      <v:roundrect id="AutoShape 5" o:spid="_x0000_s1029" style="position:absolute;top:2909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ijM8IA&#10;AADcAAAADwAAAGRycy9kb3ducmV2LnhtbERP32vCMBB+H/g/hBv4NtPNTaRrFB0osjed+nwk16as&#10;uZQm2upfvwwGe7uP7+cVy8E14kpdqD0reJ5kIIi1NzVXCo5fm6c5iBCRDTaeScGNAiwXo4cCc+N7&#10;3tP1ECuRQjjkqMDG2OZSBm3JYZj4ljhxpe8cxgS7SpoO+xTuGvmSZTPpsObUYLGlD0v6+3BxCj61&#10;fZvfh+3Z9LNyutqvzyftt0qNH4fVO4hIQ/wX/7l3Js1/ncLvM+kCu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mKMzwgAAANwAAAAPAAAAAAAAAAAAAAAAAJgCAABkcnMvZG93&#10;bnJldi54bWxQSwUGAAAAAAQABAD1AAAAhwMAAAAA&#10;" strokecolor="black [3213]" strokeweight="1pt"/>
                      <v:roundrect id="AutoShape 6" o:spid="_x0000_s1030" style="position:absolute;left:17955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E7R8IA&#10;AADcAAAADwAAAGRycy9kb3ducmV2LnhtbERP32vCMBB+F/wfwg32puk2J9I1ig6UsTed+nwk16as&#10;uZQm2upfvwwGe7uP7+cVq8E14kpdqD0reJpmIIi1NzVXCo5f28kCRIjIBhvPpOBGAVbL8ajA3Pie&#10;93Q9xEqkEA45KrAxtrmUQVtyGKa+JU5c6TuHMcGukqbDPoW7Rj5n2Vw6rDk1WGzp3ZL+Plycgk9t&#10;Xxf3YXc2/bx8We8355P2O6UeH4b1G4hIQ/wX/7k/TJo/m8HvM+kCuf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cTtHwgAAANwAAAAPAAAAAAAAAAAAAAAAAJgCAABkcnMvZG93&#10;bnJldi54bWxQSwUGAAAAAAQABAD1AAAAhwMAAAAA&#10;" strokecolor="black [3213]" strokeweight="1pt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3 hours 35 min </w:t>
            </w:r>
            <w:r w:rsidR="009D01BA" w:rsidRPr="009D01BA">
              <w:rPr>
                <w:rFonts w:ascii="Times New Roman" w:hAnsi="Times New Roman"/>
                <w:sz w:val="24"/>
                <w:szCs w:val="24"/>
              </w:rPr>
              <w:t xml:space="preserve">                 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3 hours 55 min</w:t>
            </w:r>
          </w:p>
          <w:p w:rsidR="006E4356" w:rsidRPr="006E4356" w:rsidRDefault="006E4356" w:rsidP="006E4356">
            <w:pPr>
              <w:rPr>
                <w:rFonts w:ascii="Times New Roman" w:hAnsi="Times New Roman"/>
                <w:sz w:val="12"/>
                <w:szCs w:val="12"/>
              </w:rPr>
            </w:pPr>
          </w:p>
          <w:p w:rsidR="009D01BA" w:rsidRPr="009D01BA" w:rsidRDefault="006E4356" w:rsidP="006E435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4 hours  5 min</w:t>
            </w:r>
            <w:r w:rsidRPr="009D01B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          4 hours 35 min</w:t>
            </w:r>
          </w:p>
          <w:p w:rsidR="00325745" w:rsidRPr="006E4356" w:rsidRDefault="00325745" w:rsidP="006E4356">
            <w:pPr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325745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325745" w:rsidRPr="001B3341" w:rsidRDefault="00325745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DE4808" w:rsidRDefault="00A906C6" w:rsidP="001C1355">
            <w:pPr>
              <w:ind w:right="343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w:pict>
                <v:shape id="_x0000_s1088" type="#_x0000_t75" style="position:absolute;margin-left:293.9pt;margin-top:9.25pt;width:138.55pt;height:48pt;z-index:251723776;mso-position-horizontal-relative:text;mso-position-vertical-relative:text">
                  <v:imagedata r:id="rId17" o:title=""/>
                  <w10:wrap type="square"/>
                </v:shape>
                <o:OLEObject Type="Embed" ProgID="FXDraw3.Document" ShapeID="_x0000_s1088" DrawAspect="Content" ObjectID="_1423031038" r:id="rId18"/>
              </w:pict>
            </w:r>
            <w:r w:rsidR="00DE4808">
              <w:rPr>
                <w:rFonts w:ascii="Times New Roman" w:hAnsi="Times New Roman"/>
                <w:sz w:val="24"/>
                <w:szCs w:val="24"/>
              </w:rPr>
              <w:t>Jasmine wa</w:t>
            </w:r>
            <w:r w:rsidR="001C1355">
              <w:rPr>
                <w:rFonts w:ascii="Times New Roman" w:hAnsi="Times New Roman"/>
                <w:sz w:val="24"/>
                <w:szCs w:val="24"/>
              </w:rPr>
              <w:t>s setting her alarm</w:t>
            </w:r>
            <w:r w:rsidR="00DE4808">
              <w:rPr>
                <w:rFonts w:ascii="Times New Roman" w:hAnsi="Times New Roman"/>
                <w:sz w:val="24"/>
                <w:szCs w:val="24"/>
              </w:rPr>
              <w:t xml:space="preserve"> at t</w:t>
            </w:r>
            <w:r w:rsidR="001C1355">
              <w:rPr>
                <w:rFonts w:ascii="Times New Roman" w:hAnsi="Times New Roman"/>
                <w:sz w:val="24"/>
                <w:szCs w:val="24"/>
              </w:rPr>
              <w:t>he time shown</w:t>
            </w:r>
            <w:r w:rsidR="00DE4808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DE4808" w:rsidRDefault="00DE4808" w:rsidP="001C1355">
            <w:pPr>
              <w:ind w:right="343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She wants to get eight hours sleep and allow half an hour to get to sleep.</w:t>
            </w:r>
          </w:p>
          <w:p w:rsidR="00DE4808" w:rsidRDefault="00DE4808" w:rsidP="001C1355">
            <w:pPr>
              <w:ind w:right="343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What time should she set the </w:t>
            </w:r>
            <w:r w:rsidR="001C1355">
              <w:rPr>
                <w:rFonts w:ascii="Times New Roman" w:hAnsi="Times New Roman"/>
                <w:sz w:val="24"/>
                <w:szCs w:val="24"/>
              </w:rPr>
              <w:t xml:space="preserve">alarm for the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next </w:t>
            </w:r>
            <w:r w:rsidR="001C1355">
              <w:rPr>
                <w:rFonts w:ascii="Times New Roman" w:hAnsi="Times New Roman"/>
                <w:sz w:val="24"/>
                <w:szCs w:val="24"/>
              </w:rPr>
              <w:t>morning?</w:t>
            </w:r>
          </w:p>
          <w:p w:rsidR="00DE4808" w:rsidRDefault="00DE4808" w:rsidP="00B850EA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DE4808" w:rsidRDefault="001C1355" w:rsidP="00B850E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0956AE25" wp14:editId="5D637943">
                      <wp:simplePos x="0" y="0"/>
                      <wp:positionH relativeFrom="column">
                        <wp:posOffset>1991360</wp:posOffset>
                      </wp:positionH>
                      <wp:positionV relativeFrom="paragraph">
                        <wp:posOffset>66098</wp:posOffset>
                      </wp:positionV>
                      <wp:extent cx="1266825" cy="533400"/>
                      <wp:effectExtent l="0" t="0" r="28575" b="19050"/>
                      <wp:wrapNone/>
                      <wp:docPr id="146" name="Rectangle 1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66825" cy="533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E4808" w:rsidRPr="00F050B6" w:rsidRDefault="00DE4808" w:rsidP="008E1FB8">
                                  <w:pPr>
                                    <w:rPr>
                                      <w:sz w:val="72"/>
                                      <w:szCs w:val="72"/>
                                    </w:rPr>
                                  </w:pPr>
                                  <w:r w:rsidRPr="00F050B6">
                                    <w:rPr>
                                      <w:sz w:val="72"/>
                                      <w:szCs w:val="72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sz w:val="72"/>
                                      <w:szCs w:val="72"/>
                                    </w:rPr>
                                    <w:t xml:space="preserve"> </w:t>
                                  </w:r>
                                  <w:r w:rsidRPr="00F050B6">
                                    <w:rPr>
                                      <w:sz w:val="72"/>
                                      <w:szCs w:val="72"/>
                                    </w:rPr>
                                    <w:t xml:space="preserve">: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46" o:spid="_x0000_s1026" style="position:absolute;margin-left:156.8pt;margin-top:5.2pt;width:99.75pt;height:42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NjRKQIAAFIEAAAOAAAAZHJzL2Uyb0RvYy54bWysVNuO0zAQfUfiHyy/0yTdtnSjpqtVlyKk&#10;BVYsfIDjOImFb4zdpuXrd+x0S7mIB0QeLI89Pj5zzjirm4NWZC/AS2sqWkxySoThtpGmq+iXz9tX&#10;S0p8YKZhyhpR0aPw9Gb98sVqcKWY2t6qRgBBEOPLwVW0D8GVWeZ5LzTzE+uEwc3WgmYBQ+iyBtiA&#10;6Fpl0zxfZIOFxoHlwntcvRs36Trht63g4WPbehGIqihyC2mENNZxzNYrVnbAXC/5iQb7BxaaSYOX&#10;nqHuWGBkB/I3KC05WG/bMOFWZ7ZtJRepBqymyH+p5rFnTqRaUBzvzjL5/wfLP+wfgMgGvZstKDFM&#10;o0mfUDZmOiVIXESJBudLzHx0DxCL9O7e8q+eGLvpMU/cAtihF6xBYkXMz346EAOPR0k9vLcN4rNd&#10;sEmtQws6AqIO5JBMOZ5NEYdAOC4W08ViOZ1TwnFvfnU1y5NrGSufTzvw4a2wmsRJRQHZJ3S2v/ch&#10;smHlc0pib5VstlKpFEBXbxSQPcMG2aYvFYBFXqYpQ4aKXs+Rx98h8vT9CULLgJ2upK7o8pzEyijb&#10;G9OkPgxMqnGOlJU56RilGy0Ih/qQvDqbUtvmiMKCHRsbHyJOegvfKRmwqSvqv+0YCErUO4PmXBez&#10;WXwFKZjNX08xgMud+nKHGY5QFQ2UjNNNGF/OzoHserypSGoYe4uGtjJpHc0eWZ3oY+MmC06PLL6M&#10;yzhl/fgVrJ8AAAD//wMAUEsDBBQABgAIAAAAIQDK3DB73gAAAAkBAAAPAAAAZHJzL2Rvd25yZXYu&#10;eG1sTI9BT4NAEIXvJv6HzZh4s7sUbCxlaYymJh5bevE2wApUdpawS4v+esdTPU7el/e+ybaz7cXZ&#10;jL5zpCFaKBCGKld31Gg4FruHJxA+INXYOzIavo2HbX57k2FauwvtzfkQGsEl5FPU0IYwpFL6qjUW&#10;/cINhjj7dKPFwOfYyHrEC5fbXi6VWkmLHfFCi4N5aU31dZishrJbHvFnX7wpu97F4X0uTtPHq9b3&#10;d/PzBkQwc7jC8KfP6pCzU+kmqr3oNcRRvGKUA5WAYOAxiiMQpYZ1koDMM/n/g/wXAAD//wMAUEsB&#10;Ai0AFAAGAAgAAAAhALaDOJL+AAAA4QEAABMAAAAAAAAAAAAAAAAAAAAAAFtDb250ZW50X1R5cGVz&#10;XS54bWxQSwECLQAUAAYACAAAACEAOP0h/9YAAACUAQAACwAAAAAAAAAAAAAAAAAvAQAAX3JlbHMv&#10;LnJlbHNQSwECLQAUAAYACAAAACEAHsTY0SkCAABSBAAADgAAAAAAAAAAAAAAAAAuAgAAZHJzL2Uy&#10;b0RvYy54bWxQSwECLQAUAAYACAAAACEAytwwe94AAAAJAQAADwAAAAAAAAAAAAAAAACDBAAAZHJz&#10;L2Rvd25yZXYueG1sUEsFBgAAAAAEAAQA8wAAAI4FAAAAAA==&#10;">
                      <v:textbox>
                        <w:txbxContent>
                          <w:p w:rsidR="00DE4808" w:rsidRPr="00F050B6" w:rsidRDefault="00DE4808" w:rsidP="008E1FB8">
                            <w:pPr>
                              <w:rPr>
                                <w:sz w:val="72"/>
                                <w:szCs w:val="72"/>
                              </w:rPr>
                            </w:pPr>
                            <w:r w:rsidRPr="00F050B6">
                              <w:rPr>
                                <w:sz w:val="72"/>
                                <w:szCs w:val="72"/>
                              </w:rPr>
                              <w:t xml:space="preserve">    </w:t>
                            </w:r>
                            <w:r>
                              <w:rPr>
                                <w:sz w:val="72"/>
                                <w:szCs w:val="72"/>
                              </w:rPr>
                              <w:t xml:space="preserve"> </w:t>
                            </w:r>
                            <w:r w:rsidRPr="00F050B6">
                              <w:rPr>
                                <w:sz w:val="72"/>
                                <w:szCs w:val="72"/>
                              </w:rPr>
                              <w:t xml:space="preserve">: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1C1355" w:rsidRDefault="001C1355" w:rsidP="00B850EA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DE4808" w:rsidRDefault="00DE4808" w:rsidP="00B850EA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325745" w:rsidRDefault="00325745" w:rsidP="00B850E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325745" w:rsidRDefault="00325745"/>
    <w:p w:rsidR="00413DF5" w:rsidRDefault="00413DF5">
      <w:pPr>
        <w:sectPr w:rsidR="00413DF5" w:rsidSect="00B850EA">
          <w:headerReference w:type="default" r:id="rId19"/>
          <w:footerReference w:type="default" r:id="rId20"/>
          <w:headerReference w:type="first" r:id="rId21"/>
          <w:footerReference w:type="first" r:id="rId22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tbl>
      <w:tblPr>
        <w:tblStyle w:val="TableGrid"/>
        <w:tblW w:w="10207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13" w:type="dxa"/>
          <w:bottom w:w="85" w:type="dxa"/>
        </w:tblCellMar>
        <w:tblLook w:val="04A0" w:firstRow="1" w:lastRow="0" w:firstColumn="1" w:lastColumn="0" w:noHBand="0" w:noVBand="1"/>
      </w:tblPr>
      <w:tblGrid>
        <w:gridCol w:w="952"/>
        <w:gridCol w:w="467"/>
        <w:gridCol w:w="5243"/>
        <w:gridCol w:w="3545"/>
      </w:tblGrid>
      <w:tr w:rsidR="00145F5A" w:rsidTr="00145F5A">
        <w:trPr>
          <w:cantSplit/>
          <w:trHeight w:val="851"/>
        </w:trPr>
        <w:tc>
          <w:tcPr>
            <w:tcW w:w="1419" w:type="dxa"/>
            <w:gridSpan w:val="2"/>
            <w:vAlign w:val="center"/>
          </w:tcPr>
          <w:p w:rsidR="00145F5A" w:rsidRDefault="00145F5A" w:rsidP="00145F5A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 w:rsidRPr="00325745">
              <w:rPr>
                <w:rFonts w:ascii="Times New Roman" w:hAnsi="Times New Roman"/>
                <w:sz w:val="36"/>
                <w:szCs w:val="36"/>
              </w:rPr>
              <w:lastRenderedPageBreak/>
              <w:t>Year</w:t>
            </w:r>
          </w:p>
          <w:p w:rsidR="00145F5A" w:rsidRPr="00325745" w:rsidRDefault="00145F5A" w:rsidP="00145F5A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7</w:t>
            </w:r>
          </w:p>
        </w:tc>
        <w:tc>
          <w:tcPr>
            <w:tcW w:w="5243" w:type="dxa"/>
            <w:tcBorders>
              <w:right w:val="single" w:sz="4" w:space="0" w:color="auto"/>
            </w:tcBorders>
            <w:vAlign w:val="center"/>
          </w:tcPr>
          <w:p w:rsidR="00145F5A" w:rsidRPr="005C44C0" w:rsidRDefault="00145F5A" w:rsidP="00145F5A">
            <w:pPr>
              <w:tabs>
                <w:tab w:val="left" w:pos="1152"/>
                <w:tab w:val="center" w:pos="2230"/>
              </w:tabs>
              <w:jc w:val="center"/>
              <w:rPr>
                <w:rFonts w:asciiTheme="majorHAnsi" w:hAnsiTheme="majorHAnsi"/>
                <w:i/>
                <w:sz w:val="52"/>
                <w:szCs w:val="52"/>
              </w:rPr>
            </w:pPr>
            <w:r>
              <w:rPr>
                <w:rFonts w:asciiTheme="majorHAnsi" w:hAnsiTheme="majorHAnsi"/>
                <w:i/>
                <w:sz w:val="52"/>
                <w:szCs w:val="52"/>
              </w:rPr>
              <w:t>Metric Units</w:t>
            </w:r>
          </w:p>
        </w:tc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0D0D" w:themeFill="text1" w:themeFillTint="F2"/>
          </w:tcPr>
          <w:p w:rsidR="00145F5A" w:rsidRDefault="00145F5A" w:rsidP="00B850EA">
            <w:pPr>
              <w:jc w:val="center"/>
              <w:rPr>
                <w:rFonts w:ascii="Times New Roman" w:hAnsi="Times New Roman"/>
                <w:color w:val="FFFFFF" w:themeColor="background1"/>
                <w:sz w:val="36"/>
                <w:szCs w:val="36"/>
              </w:rPr>
            </w:pPr>
            <w:r w:rsidRPr="00325745">
              <w:rPr>
                <w:rFonts w:ascii="Times New Roman" w:hAnsi="Times New Roman"/>
                <w:color w:val="FFFFFF" w:themeColor="background1"/>
                <w:sz w:val="36"/>
                <w:szCs w:val="36"/>
              </w:rPr>
              <w:t>Calculator Allowed</w:t>
            </w:r>
          </w:p>
          <w:p w:rsidR="00145F5A" w:rsidRDefault="00145F5A" w:rsidP="00B850EA">
            <w:pPr>
              <w:jc w:val="center"/>
              <w:rPr>
                <w:rFonts w:ascii="Times New Roman" w:hAnsi="Times New Roman"/>
                <w:color w:val="FFFFFF" w:themeColor="background1"/>
                <w:sz w:val="36"/>
                <w:szCs w:val="36"/>
              </w:rPr>
            </w:pPr>
            <w:r>
              <w:rPr>
                <w:rFonts w:ascii="Times New Roman" w:hAnsi="Times New Roman"/>
                <w:color w:val="FFFFFF" w:themeColor="background1"/>
                <w:sz w:val="36"/>
                <w:szCs w:val="36"/>
              </w:rPr>
              <w:t xml:space="preserve">Short Answer </w:t>
            </w:r>
          </w:p>
          <w:p w:rsidR="00145F5A" w:rsidRPr="00325745" w:rsidRDefault="00145F5A" w:rsidP="00B850EA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color w:val="FFFFFF" w:themeColor="background1"/>
                <w:sz w:val="36"/>
                <w:szCs w:val="36"/>
              </w:rPr>
              <w:t>Section</w:t>
            </w:r>
          </w:p>
        </w:tc>
      </w:tr>
      <w:tr w:rsidR="00853748" w:rsidTr="00A824D7">
        <w:trPr>
          <w:cantSplit/>
          <w:trHeight w:val="851"/>
        </w:trPr>
        <w:tc>
          <w:tcPr>
            <w:tcW w:w="6662" w:type="dxa"/>
            <w:gridSpan w:val="3"/>
          </w:tcPr>
          <w:p w:rsidR="00853748" w:rsidRPr="00325745" w:rsidRDefault="00853748" w:rsidP="00413DF5">
            <w:pPr>
              <w:tabs>
                <w:tab w:val="left" w:pos="1428"/>
              </w:tabs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ab/>
            </w:r>
          </w:p>
        </w:tc>
        <w:tc>
          <w:tcPr>
            <w:tcW w:w="3545" w:type="dxa"/>
            <w:tcBorders>
              <w:top w:val="single" w:sz="4" w:space="0" w:color="auto"/>
            </w:tcBorders>
          </w:tcPr>
          <w:p w:rsidR="00853748" w:rsidRDefault="00853748" w:rsidP="00B850EA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853748" w:rsidRPr="00325745" w:rsidRDefault="00853748" w:rsidP="00B850EA">
            <w:pPr>
              <w:rPr>
                <w:rFonts w:ascii="Times New Roman" w:hAnsi="Times New Roman"/>
                <w:sz w:val="36"/>
                <w:szCs w:val="36"/>
              </w:rPr>
            </w:pPr>
            <w:r w:rsidRPr="00325745">
              <w:rPr>
                <w:rFonts w:ascii="Times New Roman" w:hAnsi="Times New Roman"/>
                <w:sz w:val="28"/>
                <w:szCs w:val="28"/>
              </w:rPr>
              <w:t>N</w:t>
            </w:r>
            <w:r>
              <w:rPr>
                <w:rFonts w:ascii="Times New Roman" w:hAnsi="Times New Roman"/>
                <w:sz w:val="28"/>
                <w:szCs w:val="28"/>
              </w:rPr>
              <w:t>ame___________________</w:t>
            </w:r>
          </w:p>
        </w:tc>
      </w:tr>
      <w:tr w:rsidR="00325745" w:rsidTr="00A824D7">
        <w:trPr>
          <w:cantSplit/>
          <w:trHeight w:val="851"/>
        </w:trPr>
        <w:tc>
          <w:tcPr>
            <w:tcW w:w="10207" w:type="dxa"/>
            <w:gridSpan w:val="4"/>
          </w:tcPr>
          <w:p w:rsidR="00A81533" w:rsidRPr="00667642" w:rsidRDefault="00A81533" w:rsidP="00A81533">
            <w:pPr>
              <w:ind w:firstLine="567"/>
              <w:rPr>
                <w:rFonts w:asciiTheme="majorHAnsi" w:hAnsiTheme="majorHAnsi"/>
                <w:b/>
                <w:sz w:val="24"/>
                <w:szCs w:val="24"/>
              </w:rPr>
            </w:pPr>
            <w:r w:rsidRPr="00667642">
              <w:rPr>
                <w:rFonts w:asciiTheme="majorHAnsi" w:hAnsiTheme="majorHAnsi"/>
                <w:b/>
                <w:sz w:val="24"/>
                <w:szCs w:val="24"/>
              </w:rPr>
              <w:t>Answer all questions in the spaces provided on this test paper by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  <w:r w:rsidRPr="00667642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</w:p>
          <w:p w:rsidR="00A81533" w:rsidRPr="00667642" w:rsidRDefault="00A81533" w:rsidP="00A81533">
            <w:pPr>
              <w:ind w:firstLine="993"/>
              <w:rPr>
                <w:rFonts w:asciiTheme="majorHAnsi" w:hAnsiTheme="majorHAnsi"/>
                <w:b/>
                <w:i/>
                <w:sz w:val="24"/>
                <w:szCs w:val="24"/>
              </w:rPr>
            </w:pPr>
            <w:r w:rsidRPr="00667642">
              <w:rPr>
                <w:rFonts w:asciiTheme="majorHAnsi" w:hAnsiTheme="majorHAnsi"/>
                <w:b/>
                <w:i/>
                <w:sz w:val="24"/>
                <w:szCs w:val="24"/>
              </w:rPr>
              <w:t>Writing the answer in the box provided.</w:t>
            </w:r>
          </w:p>
          <w:p w:rsidR="00A81533" w:rsidRPr="00667642" w:rsidRDefault="00A81533" w:rsidP="00A81533">
            <w:pPr>
              <w:ind w:firstLine="1418"/>
              <w:rPr>
                <w:rFonts w:asciiTheme="majorHAnsi" w:hAnsiTheme="majorHAnsi"/>
                <w:b/>
                <w:sz w:val="24"/>
                <w:szCs w:val="24"/>
              </w:rPr>
            </w:pPr>
            <w:r w:rsidRPr="00667642">
              <w:rPr>
                <w:rFonts w:asciiTheme="majorHAnsi" w:hAnsiTheme="majorHAnsi"/>
                <w:b/>
                <w:sz w:val="24"/>
                <w:szCs w:val="24"/>
              </w:rPr>
              <w:t>or</w:t>
            </w:r>
          </w:p>
          <w:p w:rsidR="00A81533" w:rsidRPr="00667642" w:rsidRDefault="00A81533" w:rsidP="00A81533">
            <w:pPr>
              <w:ind w:firstLine="993"/>
              <w:rPr>
                <w:rFonts w:asciiTheme="majorHAnsi" w:hAnsiTheme="majorHAnsi"/>
                <w:b/>
                <w:i/>
                <w:sz w:val="24"/>
                <w:szCs w:val="24"/>
              </w:rPr>
            </w:pPr>
            <w:r w:rsidRPr="00667642">
              <w:rPr>
                <w:rFonts w:asciiTheme="majorHAnsi" w:hAnsiTheme="majorHAnsi"/>
                <w:b/>
                <w:i/>
                <w:sz w:val="24"/>
                <w:szCs w:val="24"/>
              </w:rPr>
              <w:t xml:space="preserve">Shading in the bubble for the correct answer from the four choices provided. </w:t>
            </w:r>
          </w:p>
          <w:p w:rsidR="00325745" w:rsidRDefault="00A81533" w:rsidP="00A81533">
            <w:pPr>
              <w:rPr>
                <w:rFonts w:ascii="Times New Roman" w:hAnsi="Times New Roman"/>
                <w:sz w:val="24"/>
                <w:szCs w:val="24"/>
              </w:rPr>
            </w:pPr>
            <w:r w:rsidRPr="00667642">
              <w:rPr>
                <w:rFonts w:asciiTheme="majorHAnsi" w:hAnsiTheme="majorHAnsi"/>
                <w:b/>
                <w:sz w:val="24"/>
                <w:szCs w:val="24"/>
              </w:rPr>
              <w:t xml:space="preserve">          Show any working out on the test paper</w:t>
            </w:r>
            <w:r w:rsidRPr="0080449A">
              <w:rPr>
                <w:rFonts w:asciiTheme="majorHAnsi" w:hAnsiTheme="majorHAnsi"/>
                <w:b/>
                <w:sz w:val="24"/>
                <w:szCs w:val="24"/>
              </w:rPr>
              <w:t>.  Calculators are allowed.</w:t>
            </w:r>
          </w:p>
        </w:tc>
      </w:tr>
      <w:tr w:rsidR="00F531FB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F531FB" w:rsidRPr="001B3341" w:rsidRDefault="00F531FB" w:rsidP="00325745">
            <w:pPr>
              <w:pStyle w:val="ListParagraph"/>
              <w:numPr>
                <w:ilvl w:val="0"/>
                <w:numId w:val="2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F531FB" w:rsidRPr="00F531FB" w:rsidRDefault="00F531FB" w:rsidP="00DA66A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Which amount</w:t>
            </w:r>
            <w:r w:rsidRPr="00F531FB">
              <w:rPr>
                <w:rFonts w:ascii="Times New Roman" w:hAnsi="Times New Roman"/>
                <w:sz w:val="24"/>
                <w:szCs w:val="24"/>
              </w:rPr>
              <w:t xml:space="preserve"> is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equivalent to 5.28 L</w:t>
            </w:r>
            <w:r w:rsidRPr="00F531FB">
              <w:rPr>
                <w:rFonts w:ascii="Times New Roman" w:hAnsi="Times New Roman"/>
                <w:sz w:val="24"/>
                <w:szCs w:val="24"/>
              </w:rPr>
              <w:t>?</w:t>
            </w:r>
          </w:p>
          <w:p w:rsidR="00F531FB" w:rsidRPr="00F531FB" w:rsidRDefault="00F531FB" w:rsidP="00DA66AE">
            <w:pPr>
              <w:rPr>
                <w:rFonts w:ascii="Times New Roman" w:hAnsi="Times New Roman"/>
                <w:sz w:val="12"/>
                <w:szCs w:val="12"/>
              </w:rPr>
            </w:pPr>
          </w:p>
          <w:p w:rsidR="00F531FB" w:rsidRPr="00F531FB" w:rsidRDefault="00F531FB" w:rsidP="00DA66AE">
            <w:pPr>
              <w:rPr>
                <w:rFonts w:ascii="Times New Roman" w:hAnsi="Times New Roman"/>
                <w:sz w:val="24"/>
                <w:szCs w:val="24"/>
              </w:rPr>
            </w:pPr>
            <w:r w:rsidRPr="00426B62">
              <w:rPr>
                <w:noProof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677696" behindDoc="0" locked="0" layoutInCell="1" allowOverlap="1" wp14:anchorId="09484FFE" wp14:editId="36318729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28575</wp:posOffset>
                      </wp:positionV>
                      <wp:extent cx="4362450" cy="114300"/>
                      <wp:effectExtent l="0" t="0" r="19050" b="19050"/>
                      <wp:wrapNone/>
                      <wp:docPr id="49" name="Group 4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362450" cy="114300"/>
                                <a:chOff x="0" y="0"/>
                                <a:chExt cx="4362450" cy="114300"/>
                              </a:xfrm>
                            </wpg:grpSpPr>
                            <wps:wsp>
                              <wps:cNvPr id="50" name="AutoShap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19100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1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2" name="AutoShap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36398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3" name="AutoShap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5844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49" o:spid="_x0000_s1026" style="position:absolute;margin-left:-.2pt;margin-top:2.25pt;width:343.5pt;height:9pt;z-index:251677696" coordsize="43624,1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wFh3wIAABIOAAAOAAAAZHJzL2Uyb0RvYy54bWzsl1tv2yAUx98n7Tsg3lfHieM0Vp2q6k2T&#10;dqnW7QMQjC8bBgYkTvfpd8CO69XrpHZaH6bkweEYOJzz859jfHK6qznaMm0qKVIcHk0wYoLKrBJF&#10;ir98vnpzjJGxRGSES8FSfMcMPl29fnXSqIRNZSl5xjQCJ8IkjUpxaa1KgsDQktXEHEnFBHTmUtfE&#10;gqmLINOkAe81D6aTSRw0UmdKS8qMgbsXbSdeef95zqj9mOeGWcRTDLFZf9X+unbXYHVCkkITVVa0&#10;C4M8I4qaVAIW7V1dEEvQRlcjV3VFtTQyt0dU1oHM84oynwNkE04eZHOt5Ub5XIqkKVSPCdA+4PRs&#10;t/TD9kajKktxtMRIkBqekV8WgQ1wGlUkMOZaq1t1o7sbRWu5fHe5rt0/ZIJ2Hutdj5XtLKJwM5rF&#10;02gO9Cn0hWE0m3TcaQkPZzSNlpd/nhjslw1cdH0wjQIJmXtK5u8o3ZZEMQ/fOAIdJZdGS+lsY6Uf&#10;g2YtKD/MUXI8jHon6TeDhDwviSjYmdayKRnJIKrQjYfYBxOcYWAqWjfvZQbPgIB3L6gHgKNwGU6A&#10;HxpjDhfhbyj3sEiitLHXTNbINVIM4hLZJ9ghfh2yfWesV3DWJUiyrxjlNYf9sCUchXEcL3zkJOkG&#10;g++9T5+z5FV2VXHuDV2sz7lGMDXFV/7XTTbDYVygBohMF5DT2IerAqz3YnctOaA7dOHz8PvY8b0U&#10;mW9bUvG2DVFy0QF3jJ2oTbKW2R3w1rItCVDCoFFK/QOjBspBis33DdEMI/5WwDNbhlHk6oc3ovli&#10;CoYe9qyHPURQcJVii1HbPLdtzdkoXRUlrBT6bIV0KsoruxdEG1UXLIi5jfXfqzocqzp6QVUf9DzY&#10;OQc9P+EV+UiVno71PH9BPYezeLY8Pqj6oOr+JPukE9ojqp6NVR2/oKqni/mxfwsezh77U87/Xav9&#10;+Ro+POA88suXzdD2Z5X7T7nVTwAAAP//AwBQSwMEFAAGAAgAAAAhAM6ASsjdAAAABgEAAA8AAABk&#10;cnMvZG93bnJldi54bWxMjsFKw0AURfeC/zA8wV07SWxCiXkppairItgK4u4185qEZmZCZpqkf++4&#10;0uXlXs49xWbWnRh5cK01CPEyAsGmsqo1NcLn8XWxBuE8GUWdNYxwYweb8v6uoFzZyXzwePC1CBDj&#10;ckJovO9zKV3VsCa3tD2b0J3toMmHONRSDTQFuO5kEkWZ1NSa8NBQz7uGq8vhqhHeJpq2T/HLuL+c&#10;d7fvY/r+tY8Z8fFh3j6D8Dz7vzH86gd1KIPTyV6NcqJDWKzCEGGVgghtts4yECeEJElBloX8r1/+&#10;AAAA//8DAFBLAQItABQABgAIAAAAIQC2gziS/gAAAOEBAAATAAAAAAAAAAAAAAAAAAAAAABbQ29u&#10;dGVudF9UeXBlc10ueG1sUEsBAi0AFAAGAAgAAAAhADj9If/WAAAAlAEAAAsAAAAAAAAAAAAAAAAA&#10;LwEAAF9yZWxzLy5yZWxzUEsBAi0AFAAGAAgAAAAhAO5vAWHfAgAAEg4AAA4AAAAAAAAAAAAAAAAA&#10;LgIAAGRycy9lMm9Eb2MueG1sUEsBAi0AFAAGAAgAAAAhAM6ASsjdAAAABgEAAA8AAAAAAAAAAAAA&#10;AAAAOQUAAGRycy9kb3ducmV2LnhtbFBLBQYAAAAABAAEAPMAAABDBgAAAAA=&#10;">
                      <v:roundrect id="AutoShape 3" o:spid="_x0000_s1027" style="position:absolute;left:41910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5K0yb8A&#10;AADbAAAADwAAAGRycy9kb3ducmV2LnhtbERPTYvCMBC9C/sfwizsTVMVRapRVFBkb7qr5yEZm2Iz&#10;KU20XX/95iB4fLzvxapzlXhQE0rPCoaDDASx9qbkQsHvz64/AxEissHKMyn4owCr5UdvgbnxLR/p&#10;cYqFSCEcclRgY6xzKYO25DAMfE2cuKtvHMYEm0KaBtsU7io5yrKpdFhyarBY09aSvp3uTsG3tpPZ&#10;s9tfTDu9jtfHzeWs/V6pr89uPQcRqYtv8ct9MAomaX36kn6AXP4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krTJvwAAANsAAAAPAAAAAAAAAAAAAAAAAJgCAABkcnMvZG93bnJl&#10;di54bWxQSwUGAAAAAAQABAD1AAAAhAMAAAAA&#10;" strokecolor="black [3213]" strokeweight="1pt"/>
                      <v:roundrect id="AutoShape 4" o:spid="_x0000_s1028" style="position:absolute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4RUsIA&#10;AADbAAAADwAAAGRycy9kb3ducmV2LnhtbESPQWsCMRSE7wX/Q3iCt5q1oshqFC0oxZu2en4kz83i&#10;5mXZRHfbX98IgsdhZr5hFqvOVeJOTSg9KxgNMxDE2puSCwU/39v3GYgQkQ1WnknBLwVYLXtvC8yN&#10;b/lA92MsRIJwyFGBjbHOpQzaksMw9DVx8i6+cRiTbAppGmwT3FXyI8um0mHJacFiTZ+W9PV4cwr2&#10;2k5mf93ubNrpZbw+bM4n7XdKDfrdeg4iUhdf4Wf7yyiYjODxJf0Aufw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3hFSwgAAANsAAAAPAAAAAAAAAAAAAAAAAJgCAABkcnMvZG93&#10;bnJldi54bWxQSwUGAAAAAAQABAD1AAAAhwMAAAAA&#10;" strokecolor="black [3213]" strokeweight="1pt"/>
                      <v:roundrect id="AutoShape 5" o:spid="_x0000_s1029" style="position:absolute;left:13639;width:1715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yPJcIA&#10;AADbAAAADwAAAGRycy9kb3ducmV2LnhtbESPQWsCMRSE74L/ITzBm2ZVFFmNokJFetNWz4/kuVnc&#10;vCyb1F3765tCocdhZr5h1tvOVeJJTSg9K5iMMxDE2puSCwWfH2+jJYgQkQ1WnknBiwJsN/3eGnPj&#10;Wz7T8xILkSAcclRgY6xzKYO25DCMfU2cvLtvHMYkm0KaBtsEd5WcZtlCOiw5LVis6WBJPy5fTsG7&#10;tvPld3e8mXZxn+3O+9tV+6NSw0G3W4GI1MX/8F/7ZBTMp/D7Jf0Auf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DI8lwgAAANsAAAAPAAAAAAAAAAAAAAAAAJgCAABkcnMvZG93&#10;bnJldi54bWxQSwUGAAAAAAQABAD1AAAAhwMAAAAA&#10;" strokecolor="black [3213]" strokeweight="1pt"/>
                      <v:roundrect id="AutoShape 6" o:spid="_x0000_s1030" style="position:absolute;left:27584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AqvsIA&#10;AADbAAAADwAAAGRycy9kb3ducmV2LnhtbESPQWsCMRSE74L/ITzBm2atKLIaRQVFetNWz4/kuVnc&#10;vCyb1F3765tCocdhZr5hVpvOVeJJTSg9K5iMMxDE2puSCwWfH4fRAkSIyAYrz6TgRQE2635vhbnx&#10;LZ/peYmFSBAOOSqwMda5lEFbchjGviZO3t03DmOSTSFNg22Cu0q+ZdlcOiw5LVisaW9JPy5fTsG7&#10;trPFd3e8mXZ+n27Pu9tV+6NSw0G3XYKI1MX/8F/7ZBTMpvD7Jf0Auf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QCq+wgAAANsAAAAPAAAAAAAAAAAAAAAAAJgCAABkcnMvZG93&#10;bnJldi54bWxQSwUGAAAAAAQABAD1AAAAhwMAAAAA&#10;" strokecolor="black [3213]" strokeweight="1pt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52.8 mL                           528 mL                       5 280 mL                     52 800 mL</w:t>
            </w:r>
          </w:p>
          <w:p w:rsidR="00F531FB" w:rsidRPr="00F531FB" w:rsidRDefault="00F531FB" w:rsidP="00DA66AE">
            <w:pPr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F531FB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F531FB" w:rsidRPr="001B3341" w:rsidRDefault="00F531FB" w:rsidP="00325745">
            <w:pPr>
              <w:pStyle w:val="ListParagraph"/>
              <w:numPr>
                <w:ilvl w:val="0"/>
                <w:numId w:val="2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F531FB" w:rsidRDefault="00F531FB" w:rsidP="00DA66A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Kane built a billy-cart during his holidays. </w:t>
            </w:r>
          </w:p>
          <w:p w:rsidR="00F531FB" w:rsidRDefault="00F531FB" w:rsidP="00DA66A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 one day he rode it down a hill which was 350 m long, twenty times.</w:t>
            </w:r>
          </w:p>
          <w:p w:rsidR="00F531FB" w:rsidRDefault="00F531FB" w:rsidP="00DA66A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How far did he ride the billy-cart in that day?</w:t>
            </w:r>
          </w:p>
          <w:p w:rsidR="00F531FB" w:rsidRPr="00184577" w:rsidRDefault="00F531FB" w:rsidP="00DA66AE">
            <w:pPr>
              <w:rPr>
                <w:rFonts w:ascii="Times New Roman" w:hAnsi="Times New Roman"/>
                <w:sz w:val="12"/>
                <w:szCs w:val="12"/>
              </w:rPr>
            </w:pPr>
          </w:p>
          <w:p w:rsidR="00F531FB" w:rsidRDefault="00F531FB" w:rsidP="00DA66AE">
            <w:pPr>
              <w:rPr>
                <w:rFonts w:ascii="Times New Roman" w:hAnsi="Times New Roman"/>
                <w:sz w:val="24"/>
                <w:szCs w:val="24"/>
              </w:rPr>
            </w:pPr>
            <w:r w:rsidRPr="00426B62">
              <w:rPr>
                <w:noProof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674624" behindDoc="0" locked="0" layoutInCell="1" allowOverlap="1" wp14:anchorId="251AF91A" wp14:editId="16D31FAF">
                      <wp:simplePos x="0" y="0"/>
                      <wp:positionH relativeFrom="column">
                        <wp:posOffset>121285</wp:posOffset>
                      </wp:positionH>
                      <wp:positionV relativeFrom="paragraph">
                        <wp:posOffset>34348</wp:posOffset>
                      </wp:positionV>
                      <wp:extent cx="4362450" cy="114300"/>
                      <wp:effectExtent l="0" t="0" r="19050" b="19050"/>
                      <wp:wrapNone/>
                      <wp:docPr id="9" name="Group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362450" cy="114300"/>
                                <a:chOff x="0" y="0"/>
                                <a:chExt cx="4362450" cy="114300"/>
                              </a:xfrm>
                            </wpg:grpSpPr>
                            <wps:wsp>
                              <wps:cNvPr id="10" name="AutoShap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19100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" name="AutoShap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36398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" name="AutoShap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5844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9" o:spid="_x0000_s1026" style="position:absolute;margin-left:9.55pt;margin-top:2.7pt;width:343.5pt;height:9pt;z-index:251674624" coordsize="43624,1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egQ4AIAABAOAAAOAAAAZHJzL2Uyb0RvYy54bWzsl91u2yAUx+8n7R0Q96vjxHEaq05V9UuT&#10;uq1atwcgGH9sGBiQOO3T74Ad10vWSe20XkzJhQMGDuf8/Of4+OR0U3O0ZtpUUqQ4PBphxASVWSWK&#10;FH/9cvXuGCNjicgIl4Kl+J4ZfLp4++akUQkby1LyjGkERoRJGpXi0lqVBIGhJauJOZKKCRjMpa6J&#10;ha4ugkyTBqzXPBiPRnHQSJ0pLSkzBu5etIN44e3nOaP2U54bZhFPMfhm/VX769Jdg8UJSQpNVFnR&#10;zg3yAi9qUgnYtDd1QSxBK13tmaorqqWRuT2isg5knleU+RggmnC0E821livlYymSplA9JkC7w+nF&#10;ZunH9a1GVZbiOUaC1PCI/K5o7tA0qkhgxrVWd+pWdzeKtuei3eS6dv8QB9p4qPc9VLaxiMLNaBKP&#10;oymwpzAWhtFk1FGnJTyavWW0vPzzwmC7beC8651pFAjIPDIyf8foriSKefTGEegYhRBGC+lsZaWf&#10;gyYtKD/NUXI8jLqR9LtBQp6XRBTsTGvZlIxk4FXo5oPvgwWuY2ApWjYfZAaPgIB1L6cdwFE4D0fA&#10;D+1jDmfhbyj3sEiitLHXTNbINVIM0hLZZzgffh+yvjHW6zfrAiTZN4zymsNpWBOOwjiOZ95zknST&#10;wfbWpo9Z8iq7qjj3HV0sz7lGsDTFV/7XLTbDaVygBoiMZxDTvg2XA1hvxW5ackB3aMLH4U+x43sp&#10;Mt+2pOJtG7zkogPuGDtRm2Qps3vgrWWbECCBQaOU+gGjBpJBis2PFdEMI/5ewDObh1HksofvRNPZ&#10;GDp6OLIcjhBBwVSKLUZt89y2GWeldFWUsFPooxXSqSiv7FYQrVedsyDm1td/r+p4X9XRK6r6oOfB&#10;yTno+RkvyCey9Gxfz9NX1HM4iSfz44OqD6ru69hn1WdPqBoq6d3aI35FVY9n02P/FjzUHtsq5//O&#10;1b6+hs8OqEd++a4Z9n2t8vght/gJAAD//wMAUEsDBBQABgAIAAAAIQBlq5zU3QAAAAcBAAAPAAAA&#10;ZHJzL2Rvd25yZXYueG1sTI5NS8NAFEX3gv9heII7O0m/1JhJKUVdlYKtIO5ek9ckNPMmZKZJ+u99&#10;rnR5uJd7T7oabaN66nzt2EA8iUAR566ouTTweXh7eALlA3KBjWMycCUPq+z2JsWkcAN/UL8PpZIR&#10;9gkaqEJoE619XpFFP3EtsWQn11kMgl2piw4HGbeNnkbRUlusWR4qbGlTUX7eX6yB9wGH9Sx+7bfn&#10;0+b6fVjsvrYxGXN/N65fQAUaw18ZfvVFHTJxOroLF141ws+xNA0s5qAkfoyWwkcD09kcdJbq//7Z&#10;DwAAAP//AwBQSwECLQAUAAYACAAAACEAtoM4kv4AAADhAQAAEwAAAAAAAAAAAAAAAAAAAAAAW0Nv&#10;bnRlbnRfVHlwZXNdLnhtbFBLAQItABQABgAIAAAAIQA4/SH/1gAAAJQBAAALAAAAAAAAAAAAAAAA&#10;AC8BAABfcmVscy8ucmVsc1BLAQItABQABgAIAAAAIQCHTegQ4AIAABAOAAAOAAAAAAAAAAAAAAAA&#10;AC4CAABkcnMvZTJvRG9jLnhtbFBLAQItABQABgAIAAAAIQBlq5zU3QAAAAcBAAAPAAAAAAAAAAAA&#10;AAAAADoFAABkcnMvZG93bnJldi54bWxQSwUGAAAAAAQABADzAAAARAYAAAAA&#10;">
                      <v:roundrect id="AutoShape 3" o:spid="_x0000_s1027" style="position:absolute;left:41910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gNCcMA&#10;AADbAAAADwAAAGRycy9kb3ducmV2LnhtbESPQWsCMRCF74X+hzBCbzWrpSKrUaxQKb2prechGTeL&#10;m8mySd2tv945FHqb4b1575vlegiNulKX6sgGJuMCFLGNrubKwNfx/XkOKmVkh01kMvBLCdarx4cl&#10;li72vKfrIVdKQjiVaMDn3JZaJ+spYBrHlli0c+wCZlm7SrsOewkPjZ4WxUwHrFkaPLa09WQvh59g&#10;4NP61/lt2J1cPzu/bPZvp28bd8Y8jYbNAlSmIf+b/64/nOALvfwiA+jV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fgNCcMAAADbAAAADwAAAAAAAAAAAAAAAACYAgAAZHJzL2Rv&#10;d25yZXYueG1sUEsFBgAAAAAEAAQA9QAAAIgDAAAAAA==&#10;" strokecolor="black [3213]" strokeweight="1pt"/>
                      <v:roundrect id="AutoShape 4" o:spid="_x0000_s1028" style="position:absolute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0w5sAA&#10;AADbAAAADwAAAGRycy9kb3ducmV2LnhtbERPTWsCMRC9F/wPYQRvNWuli6xGUUGR3rTV85CMm8XN&#10;ZNmk7uqvbwqF3ubxPmex6l0t7tSGyrOCyTgDQay9qbhU8PW5e52BCBHZYO2ZFDwowGo5eFlgYXzH&#10;R7qfYilSCIcCFdgYm0LKoC05DGPfECfu6luHMcG2lKbFLoW7Wr5lWS4dVpwaLDa0taRvp2+n4EPb&#10;99mz319Ml1+n6+PmctZ+r9Ro2K/nICL18V/85z6YND+H31/SAXL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V0w5sAAAADbAAAADwAAAAAAAAAAAAAAAACYAgAAZHJzL2Rvd25y&#10;ZXYueG1sUEsFBgAAAAAEAAQA9QAAAIUDAAAAAA==&#10;" strokecolor="black [3213]" strokeweight="1pt"/>
                      <v:roundrect id="AutoShape 5" o:spid="_x0000_s1029" style="position:absolute;left:13639;width:1715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GVfcEA&#10;AADbAAAADwAAAGRycy9kb3ducmV2LnhtbERPS2sCMRC+F/ofwhS81WwVH6xGsYIi3tTW85CMm8XN&#10;ZNlEd9tfbwoFb/PxPWe+7Fwl7tSE0rOCj34Gglh7U3Kh4Ou0eZ+CCBHZYOWZFPxQgOXi9WWOufEt&#10;H+h+jIVIIRxyVGBjrHMpg7bkMPR9TZy4i28cxgSbQpoG2xTuKjnIsrF0WHJqsFjT2pK+Hm9OwV7b&#10;0fS3255NO74MV4fP87f2W6V6b91qBiJSF5/if/fOpPkT+PslHSA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oRlX3BAAAA2wAAAA8AAAAAAAAAAAAAAAAAmAIAAGRycy9kb3du&#10;cmV2LnhtbFBLBQYAAAAABAAEAPUAAACGAwAAAAA=&#10;" strokecolor="black [3213]" strokeweight="1pt"/>
                      <v:roundrect id="AutoShape 6" o:spid="_x0000_s1030" style="position:absolute;left:27584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44BD8MA&#10;AADbAAAADwAAAGRycy9kb3ducmV2LnhtbESPQWsCMRCF74X+hzBCbzWrpSKrUaxQKb2prechGTeL&#10;m8mySd2tv945FHqb4b1575vlegiNulKX6sgGJuMCFLGNrubKwNfx/XkOKmVkh01kMvBLCdarx4cl&#10;li72vKfrIVdKQjiVaMDn3JZaJ+spYBrHlli0c+wCZlm7SrsOewkPjZ4WxUwHrFkaPLa09WQvh59g&#10;4NP61/lt2J1cPzu/bPZvp28bd8Y8jYbNAlSmIf+b/64/nOALrPwiA+jV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44BD8MAAADbAAAADwAAAAAAAAAAAAAAAACYAgAAZHJzL2Rv&#10;d25yZXYueG1sUEsFBgAAAAAEAAQA9QAAAIgDAAAAAA==&#10;" strokecolor="black [3213]" strokeweight="1pt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700 m                            0.7 km                          7 km                             70 km                     </w:t>
            </w:r>
          </w:p>
          <w:p w:rsidR="00F531FB" w:rsidRPr="00184577" w:rsidRDefault="00F531FB" w:rsidP="00DA66AE">
            <w:pPr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F531FB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F531FB" w:rsidRPr="001B3341" w:rsidRDefault="00F531FB" w:rsidP="00325745">
            <w:pPr>
              <w:pStyle w:val="ListParagraph"/>
              <w:numPr>
                <w:ilvl w:val="0"/>
                <w:numId w:val="2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F531FB" w:rsidRDefault="00F531FB" w:rsidP="00DA66A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Keira made 30 cakes for a fete, which used 4 eggs in each cake.</w:t>
            </w:r>
          </w:p>
          <w:p w:rsidR="00F531FB" w:rsidRDefault="00F531FB" w:rsidP="00DA66A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The eggs had a mass of 50 g each.</w:t>
            </w:r>
          </w:p>
          <w:p w:rsidR="00F531FB" w:rsidRDefault="00F531FB" w:rsidP="00DA66A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What was the total mass of eggs that she used for the cakes?</w:t>
            </w:r>
          </w:p>
          <w:p w:rsidR="00F531FB" w:rsidRPr="00184577" w:rsidRDefault="00F531FB" w:rsidP="00DA66AE">
            <w:pPr>
              <w:rPr>
                <w:rFonts w:ascii="Times New Roman" w:hAnsi="Times New Roman"/>
                <w:sz w:val="12"/>
                <w:szCs w:val="12"/>
              </w:rPr>
            </w:pPr>
          </w:p>
          <w:p w:rsidR="00F531FB" w:rsidRDefault="00F531FB" w:rsidP="00DA66AE">
            <w:pPr>
              <w:rPr>
                <w:rFonts w:ascii="Times New Roman" w:hAnsi="Times New Roman"/>
                <w:sz w:val="24"/>
                <w:szCs w:val="24"/>
              </w:rPr>
            </w:pPr>
            <w:r w:rsidRPr="00426B62">
              <w:rPr>
                <w:noProof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675648" behindDoc="0" locked="0" layoutInCell="1" allowOverlap="1" wp14:anchorId="3C7329C2" wp14:editId="2915BF42">
                      <wp:simplePos x="0" y="0"/>
                      <wp:positionH relativeFrom="column">
                        <wp:posOffset>121285</wp:posOffset>
                      </wp:positionH>
                      <wp:positionV relativeFrom="paragraph">
                        <wp:posOffset>34348</wp:posOffset>
                      </wp:positionV>
                      <wp:extent cx="4362450" cy="114300"/>
                      <wp:effectExtent l="0" t="0" r="19050" b="19050"/>
                      <wp:wrapNone/>
                      <wp:docPr id="19" name="Group 1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362450" cy="114300"/>
                                <a:chOff x="0" y="0"/>
                                <a:chExt cx="4362450" cy="114300"/>
                              </a:xfrm>
                            </wpg:grpSpPr>
                            <wps:wsp>
                              <wps:cNvPr id="20" name="AutoShap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19100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" name="AutoShap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36398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" name="AutoShap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5844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19" o:spid="_x0000_s1026" style="position:absolute;margin-left:9.55pt;margin-top:2.7pt;width:343.5pt;height:9pt;z-index:251675648" coordsize="43624,1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OgP3wIAABIOAAAOAAAAZHJzL2Uyb0RvYy54bWzsl1tv2yAUx98n7Tsg3lfHieM0Vp2q6k2T&#10;dqnW7QMQjC8bBgYkTvfpd8CO69XrpHZaH6bkgYCBwzk//hzjk9NdzdGWaVNJkeLwaIIRE1RmlShS&#10;/OXz1ZtjjIwlIiNcCpbiO2bw6er1q5NGJWwqS8kzphEYESZpVIpLa1USBIaWrCbmSComoDOXuiYW&#10;mroIMk0asF7zYDqZxEEjdaa0pMwYeHrRduKVt5/njNqPeW6YRTzF4Jv1pfbl2pXB6oQkhSaqrGjn&#10;BnmGFzWpBCzam7oglqCNrkam6opqaWRuj6isA5nnFWU+BogmnDyI5lrLjfKxFElTqB4ToH3A6dlm&#10;6YftjUZVBnu3xEiQGvbIL4ugDXAaVSQw5lqrW3WjuwdF23Lx7nJdu3+IBO081rseK9tZROFhNIun&#10;0RzoU+gLw2g26bjTEjZnNI2Wl3+eGOyXDZx3vTONAgmZe0rm7yjdlkQxD984Ah2lKYTRUjrbWOnH&#10;oFkLyg9zlBwPo95J+s0gIc9LIgp2prVsSkYy8Cp048H3wQTXMDAVrZv3MoM9IGDdC+oB4ChchhPg&#10;h8aYw0X4G8o9LJIobew1kzVylRSDuET2CU6IX4ds3xnrFZx1AZLsK0Z5zeE8bAlHYRzHC+85SbrB&#10;YHtv08cseZVdVZz7hi7W51wjmJriK//rJpvhMC5QA0SmC4hpbMNlAdZbsbuWHNAdmvBx+HPs+F6K&#10;zNctqXhbBy+56IA7xk7UJlnL7A54a9mmBEhhUCml/oFRA+kgxeb7hmiGEX8rYM+WYRS5/OEb0Xzh&#10;dKCHPethDxEUTKXYYtRWz22bczZKV0UJK4U+WiGdivLK7gXRetU5C2Juff33qg7Hqo5eUNUHPQ9O&#10;zkHPT3hFPpKlp2M9z19Qz+Esni2PD6o+qLq/yT7phvaIqmdjVccvqOrpYn7s34KHu8f+lvN/52p/&#10;v4YPD7iP/PJlM2z7u8r9p9zqJwAAAP//AwBQSwMEFAAGAAgAAAAhAGWrnNTdAAAABwEAAA8AAABk&#10;cnMvZG93bnJldi54bWxMjk1Lw0AURfeC/2F4gjs7Sb/UmEkpRV2Vgq0g7l6T1yQ08yZkpkn6732u&#10;dHm4l3tPuhpto3rqfO3YQDyJQBHnrqi5NPB5eHt4AuUDcoGNYzJwJQ+r7PYmxaRwA39Qvw+lkhH2&#10;CRqoQmgTrX1ekUU/cS2xZCfXWQyCXamLDgcZt42eRtFSW6xZHipsaVNRft5frIH3AYf1LH7tt+fT&#10;5vp9WOy+tjEZc383rl9ABRrDXxl+9UUdMnE6ugsXXjXCz7E0DSzmoCR+jJbCRwPT2Rx0lur//tkP&#10;AAAA//8DAFBLAQItABQABgAIAAAAIQC2gziS/gAAAOEBAAATAAAAAAAAAAAAAAAAAAAAAABbQ29u&#10;dGVudF9UeXBlc10ueG1sUEsBAi0AFAAGAAgAAAAhADj9If/WAAAAlAEAAAsAAAAAAAAAAAAAAAAA&#10;LwEAAF9yZWxzLy5yZWxzUEsBAi0AFAAGAAgAAAAhAPPA6A/fAgAAEg4AAA4AAAAAAAAAAAAAAAAA&#10;LgIAAGRycy9lMm9Eb2MueG1sUEsBAi0AFAAGAAgAAAAhAGWrnNTdAAAABwEAAA8AAAAAAAAAAAAA&#10;AAAAOQUAAGRycy9kb3ducmV2LnhtbFBLBQYAAAAABAAEAPMAAABDBgAAAAA=&#10;">
                      <v:roundrect id="AutoShape 3" o:spid="_x0000_s1027" style="position:absolute;left:41910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THtMEA&#10;AADbAAAADwAAAGRycy9kb3ducmV2LnhtbERPz2vCMBS+D/Y/hDfYbaY6FKmmpRsow5tuen4kr02x&#10;eSlNtN3++uUw2PHj+70tJ9eJOw2h9axgPstAEGtvWm4UfH3uXtYgQkQ22HkmBd8UoCweH7aYGz/y&#10;ke6n2IgUwiFHBTbGPpcyaEsOw8z3xImr/eAwJjg00gw4pnDXyUWWraTDllODxZ7eLenr6eYUHLRd&#10;rn+m/cWMq/q1Or5dztrvlXp+mqoNiEhT/Bf/uT+MgkVan76kHyCL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uUx7TBAAAA2wAAAA8AAAAAAAAAAAAAAAAAmAIAAGRycy9kb3du&#10;cmV2LnhtbFBLBQYAAAAABAAEAPUAAACGAwAAAAA=&#10;" strokecolor="black [3213]" strokeweight="1pt"/>
                      <v:roundrect id="AutoShape 4" o:spid="_x0000_s1028" style="position:absolute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NhiL8IA&#10;AADbAAAADwAAAGRycy9kb3ducmV2LnhtbESPQWsCMRSE74L/ITyhN82qKLIaRQuK9Katnh/Jc7O4&#10;eVk2qbv11zdCocdhZr5hVpvOVeJBTSg9KxiPMhDE2puSCwVfn/vhAkSIyAYrz6TghwJs1v3eCnPj&#10;Wz7R4xwLkSAcclRgY6xzKYO25DCMfE2cvJtvHMYkm0KaBtsEd5WcZNlcOiw5LVis6d2Svp+/nYIP&#10;bWeLZ3e4mnZ+m25Pu+tF+4NSb4NuuwQRqYv/4b/20SiYjOH1Jf0Auf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2GIvwgAAANsAAAAPAAAAAAAAAAAAAAAAAJgCAABkcnMvZG93&#10;bnJldi54bWxQSwUGAAAAAAQABAD1AAAAhwMAAAAA&#10;" strokecolor="black [3213]" strokeweight="1pt"/>
                      <v:roundrect id="AutoShape 5" o:spid="_x0000_s1029" style="position:absolute;left:13639;width:1715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r8WMMA&#10;AADbAAAADwAAAGRycy9kb3ducmV2LnhtbESPzWrDMBCE74W+g9hCb7Vch4bgWglpIKHklt/zIm0s&#10;U2tlLCV2+/RRodDjMDPfMNVidK24UR8azwpesxwEsfam4VrB8bB+mYEIEdlg65kUfFOAxfzxocLS&#10;+IF3dNvHWiQIhxIV2Bi7UsqgLTkMme+Ik3fxvcOYZF9L0+OQ4K6VRZ5PpcOG04LFjlaW9Nf+6hRs&#10;tX2b/Yybsxmml8ly93E+ab9R6vlpXL6DiDTG//Bf+9MoKAr4/ZJ+gJz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Ar8WMMAAADbAAAADwAAAAAAAAAAAAAAAACYAgAAZHJzL2Rv&#10;d25yZXYueG1sUEsFBgAAAAAEAAQA9QAAAIgDAAAAAA==&#10;" strokecolor="black [3213]" strokeweight="1pt"/>
                      <v:roundrect id="AutoShape 6" o:spid="_x0000_s1030" style="position:absolute;left:27584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ZZw8IA&#10;AADbAAAADwAAAGRycy9kb3ducmV2LnhtbESPQWsCMRSE74L/ITzBm2arKLI1ii0oxZu29fxInpul&#10;m5dlE921v94IgsdhZr5hluvOVeJKTSg9K3gbZyCItTclFwp+vrejBYgQkQ1WnknBjQKsV/3eEnPj&#10;Wz7Q9RgLkSAcclRgY6xzKYO25DCMfU2cvLNvHMYkm0KaBtsEd5WcZNlcOiw5LVis6dOS/jtenIK9&#10;trPFf7c7mXZ+nm4OH6df7XdKDQfd5h1EpC6+ws/2l1EwmcLjS/oBcn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RlnDwgAAANsAAAAPAAAAAAAAAAAAAAAAAJgCAABkcnMvZG93&#10;bnJldi54bWxQSwUGAAAAAAQABAD1AAAAhwMAAAAA&#10;" strokecolor="black [3213]" strokeweight="1pt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 0.6 kg                        6 kg                               60 kg                            600 kg            </w:t>
            </w:r>
          </w:p>
          <w:p w:rsidR="00F531FB" w:rsidRPr="00184577" w:rsidRDefault="00F531FB" w:rsidP="00DA66AE">
            <w:pPr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F531FB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F531FB" w:rsidRPr="001B3341" w:rsidRDefault="00F531FB" w:rsidP="00325745">
            <w:pPr>
              <w:pStyle w:val="ListParagraph"/>
              <w:numPr>
                <w:ilvl w:val="0"/>
                <w:numId w:val="2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F531FB" w:rsidRPr="00F531FB" w:rsidRDefault="00F531FB" w:rsidP="00F531FB">
            <w:pPr>
              <w:rPr>
                <w:rFonts w:ascii="Times New Roman" w:hAnsi="Times New Roman"/>
                <w:sz w:val="24"/>
                <w:szCs w:val="24"/>
              </w:rPr>
            </w:pPr>
            <w:r w:rsidRPr="00F531FB">
              <w:rPr>
                <w:rFonts w:ascii="Times New Roman" w:hAnsi="Times New Roman"/>
                <w:sz w:val="24"/>
                <w:szCs w:val="24"/>
              </w:rPr>
              <w:t xml:space="preserve">Which two units would be appropriate to measure the </w:t>
            </w:r>
            <w:r>
              <w:rPr>
                <w:rFonts w:ascii="Times New Roman" w:hAnsi="Times New Roman"/>
                <w:sz w:val="24"/>
                <w:szCs w:val="24"/>
              </w:rPr>
              <w:t>distance when you run a race which is three laps of an oval?</w:t>
            </w:r>
          </w:p>
          <w:p w:rsidR="00F531FB" w:rsidRPr="00F531FB" w:rsidRDefault="00F531FB" w:rsidP="00F531FB">
            <w:pPr>
              <w:rPr>
                <w:rFonts w:ascii="Times New Roman" w:hAnsi="Times New Roman"/>
                <w:sz w:val="12"/>
                <w:szCs w:val="12"/>
              </w:rPr>
            </w:pPr>
          </w:p>
          <w:p w:rsidR="00F531FB" w:rsidRPr="00F531FB" w:rsidRDefault="00F531FB" w:rsidP="00F531FB">
            <w:pPr>
              <w:rPr>
                <w:rFonts w:ascii="Times New Roman" w:hAnsi="Times New Roman"/>
                <w:sz w:val="24"/>
                <w:szCs w:val="24"/>
              </w:rPr>
            </w:pPr>
            <w:r w:rsidRPr="00426B62">
              <w:rPr>
                <w:noProof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676672" behindDoc="0" locked="0" layoutInCell="1" allowOverlap="1" wp14:anchorId="42572144" wp14:editId="23A402D3">
                      <wp:simplePos x="0" y="0"/>
                      <wp:positionH relativeFrom="column">
                        <wp:posOffset>159385</wp:posOffset>
                      </wp:positionH>
                      <wp:positionV relativeFrom="paragraph">
                        <wp:posOffset>15586</wp:posOffset>
                      </wp:positionV>
                      <wp:extent cx="2929890" cy="388620"/>
                      <wp:effectExtent l="0" t="0" r="22860" b="11430"/>
                      <wp:wrapNone/>
                      <wp:docPr id="44" name="Group 4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929890" cy="388620"/>
                                <a:chOff x="0" y="0"/>
                                <a:chExt cx="2929890" cy="388620"/>
                              </a:xfrm>
                            </wpg:grpSpPr>
                            <wps:wsp>
                              <wps:cNvPr id="45" name="AutoShap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58440" y="27432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6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7" name="AutoShap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7432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8" name="AutoShap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5844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44" o:spid="_x0000_s1026" style="position:absolute;margin-left:12.55pt;margin-top:1.25pt;width:230.7pt;height:30.6pt;z-index:251676672" coordsize="29298,38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ApX8QIAABYOAAAOAAAAZHJzL2Uyb0RvYy54bWzsl1tv2yAUx98n7Tsg3lfHjnOz6lRVb5rU&#10;bdW6fQCC8WXDwIDEaT/9DthOvUadtk7tw5Q+uGDgcM6PPyfHxyfbmqMN06aSIsXh0QgjJqjMKlGk&#10;+OuXy3dzjIwlIiNcCpbiO2bwyfLtm+NGJSySpeQZ0wiMCJM0KsWltSoJAkNLVhNzJBUTMJhLXRML&#10;XV0EmSYNWK95EI1G06CROlNaUmYMvD1vB/HS289zRu2nPDfMIp5i8M36p/bPlXsGy2OSFJqosqKd&#10;G+QZXtSkErDpztQ5sQStdbVnqq6olkbm9ojKOpB5XlHmY4BowtGjaK60XCsfS5E0hdphArSPOD3b&#10;LP24udGoylIcxxgJUsMZ+W0R9AFOo4oE5lxpdatudPeiaHsu3m2ua/cfIkFbj/Vuh5VtLaLwMlpE&#10;i/kC6FMYG8/n06jjTks4nL1ltLz4/cKg3zZw3u2caRRIyDxQMv9G6bYkinn4xhHoKU16SqdrK/0c&#10;NG5B+WmOkuNh1LWk3w0S8qwkomCnWsumZCQDr0I3H3wfLHAdA0vRqvkgMzgDAta9oB4BjmaTeRwD&#10;S0AZzeJxj7JnHc7CeNKhDsN4PPKod8RIorSxV0zWyDVSDAoT2We4Jn4zsrk21ss467RAsm8Y5TWH&#10;S7EhHIXT6XTm3SdJNxls9zZ94JJX2WXFue/oYnXGNYKlKb70f91iM5zGBWoASzQDb/dtuFTAdlbs&#10;tsUHiIcmfBz+MjvIFyLzbUsq3rbBSy466g60U7ZJVjK7A+hatnkB8hg0SqnvMWogJ6TY/FgTzTDi&#10;7wUc3CL06K3vxJMZwEd6OLIajhBBwVSKLUZt88y2iWetdFWUsFPooxXSSSmvbK+K1qvOWVB06+vL&#10;S3u6L+0uBwyU+nLSbkXdpYaDnuFeHvT8Z7+TT6Tq2b6eJ6+Yqg9JGpLuIUkPqtm/qtKeEDXU022V&#10;9lB/TF9R1MP645CqfZHzf5cevsaGjw8oR375uhn2fany8Dm3/AkAAP//AwBQSwMEFAAGAAgAAAAh&#10;AI5FFlLdAAAABwEAAA8AAABkcnMvZG93bnJldi54bWxMjkFrwkAQhe+F/odlCr3VTbSmErMRkbYn&#10;KVQLxduYHZNgdjZk1yT++66nenrzeI83X7YaTSN66lxtWUE8iUAQF1bXXCr42X+8LEA4j6yxsUwK&#10;ruRglT8+ZJhqO/A39TtfijDCLkUFlfdtKqUrKjLoJrYlDtnJdgZ9sF0pdYdDGDeNnEZRIg3WHD5U&#10;2NKmouK8uxgFnwMO61n83m/Pp831sJ9//W5jUur5aVwvQXga/X8ZbvgBHfLAdLQX1k40CqbzODRv&#10;CiLEr4skHEcFyewNZJ7Je/78DwAA//8DAFBLAQItABQABgAIAAAAIQC2gziS/gAAAOEBAAATAAAA&#10;AAAAAAAAAAAAAAAAAABbQ29udGVudF9UeXBlc10ueG1sUEsBAi0AFAAGAAgAAAAhADj9If/WAAAA&#10;lAEAAAsAAAAAAAAAAAAAAAAALwEAAF9yZWxzLy5yZWxzUEsBAi0AFAAGAAgAAAAhAJo8ClfxAgAA&#10;Fg4AAA4AAAAAAAAAAAAAAAAALgIAAGRycy9lMm9Eb2MueG1sUEsBAi0AFAAGAAgAAAAhAI5FFlLd&#10;AAAABwEAAA8AAAAAAAAAAAAAAAAASwUAAGRycy9kb3ducmV2LnhtbFBLBQYAAAAABAAEAPMAAABV&#10;BgAAAAA=&#10;">
                      <v:roundrect id="AutoShape 3" o:spid="_x0000_s1027" style="position:absolute;left:27584;top:2743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yBjMQA&#10;AADbAAAADwAAAGRycy9kb3ducmV2LnhtbESPT2sCMRTE74LfIbxCb5rtH0W2G0ULSulNq54fydvN&#10;0s3Lsonutp++EYQeh5n5DVOsBteIK3Wh9qzgaZqBINbe1FwpOH5tJwsQISIbbDyTgh8KsFqORwXm&#10;xve8p+shViJBOOSowMbY5lIGbclhmPqWOHml7xzGJLtKmg77BHeNfM6yuXRYc1qw2NK7Jf19uDgF&#10;n9rOFr/D7mz6efmy3m/OJ+13Sj0+DOs3EJGG+B++tz+MgtcZ3L6kHyC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Y8gYzEAAAA2wAAAA8AAAAAAAAAAAAAAAAAmAIAAGRycy9k&#10;b3ducmV2LnhtbFBLBQYAAAAABAAEAPUAAACJAwAAAAA=&#10;" strokecolor="black [3213]" strokeweight="1pt"/>
                      <v:roundrect id="AutoShape 4" o:spid="_x0000_s1028" style="position:absolute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4f+8QA&#10;AADbAAAADwAAAGRycy9kb3ducmV2LnhtbESPQWsCMRSE7wX/Q3iCt262ti6yNYoWKtKbtvX8SJ6b&#10;pZuXZZO6q7++KQgeh5n5hlmsBteIM3Wh9qzgKctBEGtvaq4UfH2+P85BhIhssPFMCi4UYLUcPSyw&#10;NL7nPZ0PsRIJwqFEBTbGtpQyaEsOQ+Zb4uSdfOcwJtlV0nTYJ7hr5DTPC+mw5rRgsaU3S/rn8OsU&#10;fGg7m1+H7dH0xel5vd8cv7XfKjUZD+tXEJGGeA/f2juj4KWA/y/pB8j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buH/vEAAAA2wAAAA8AAAAAAAAAAAAAAAAAmAIAAGRycy9k&#10;b3ducmV2LnhtbFBLBQYAAAAABAAEAPUAAACJAwAAAAA=&#10;" strokecolor="black [3213]" strokeweight="1pt"/>
                      <v:roundrect id="AutoShape 5" o:spid="_x0000_s1029" style="position:absolute;top:2743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K6YMQA&#10;AADbAAAADwAAAGRycy9kb3ducmV2LnhtbESPW2sCMRSE3wv+h3CEvtWsl6qsRrFCpfTN6/MhOW4W&#10;NyfLJnXX/vqmUOjjMDPfMMt15ypxpyaUnhUMBxkIYu1NyYWC0/H9ZQ4iRGSDlWdS8KAA61XvaYm5&#10;8S3v6X6IhUgQDjkqsDHWuZRBW3IYBr4mTt7VNw5jkk0hTYNtgrtKjrJsKh2WnBYs1rS1pG+HL6fg&#10;U9vX+Xe3u5h2eh1v9m+Xs/Y7pZ773WYBIlIX/8N/7Q+jYDKD3y/pB8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miumDEAAAA2wAAAA8AAAAAAAAAAAAAAAAAmAIAAGRycy9k&#10;b3ducmV2LnhtbFBLBQYAAAAABAAEAPUAAACJAwAAAAA=&#10;" strokecolor="black [3213]" strokeweight="1pt"/>
                      <v:roundrect id="AutoShape 6" o:spid="_x0000_s1030" style="position:absolute;left:27584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0uEsAA&#10;AADbAAAADwAAAGRycy9kb3ducmV2LnhtbERPy2oCMRTdF/yHcAV3NaO2IqNRtKCU7hwf60tynQxO&#10;boZJ6oz9+mZR6PJw3qtN72rxoDZUnhVMxhkIYu1NxaWC82n/ugARIrLB2jMpeFKAzXrwssLc+I6P&#10;9ChiKVIIhxwV2BibXMqgLTkMY98QJ+7mW4cxwbaUpsUuhbtaTrNsLh1WnBosNvRhSd+Lb6fgS9v3&#10;xU9/uJpufpttj7vrRfuDUqNhv12CiNTHf/Gf+9MoeEtj05f0A+T6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D0uEsAAAADbAAAADwAAAAAAAAAAAAAAAACYAgAAZHJzL2Rvd25y&#10;ZXYueG1sUEsFBgAAAAAEAAQA9QAAAIUDAAAAAA==&#10;" strokecolor="black [3213]" strokeweight="1pt"/>
                    </v:group>
                  </w:pict>
                </mc:Fallback>
              </mc:AlternateContent>
            </w:r>
            <w:r w:rsidRPr="00F531FB">
              <w:rPr>
                <w:rFonts w:ascii="Times New Roman" w:hAnsi="Times New Roman"/>
                <w:sz w:val="24"/>
                <w:szCs w:val="24"/>
              </w:rPr>
              <w:t xml:space="preserve">           kilometres or centimetres             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     </w:t>
            </w:r>
            <w:r w:rsidRPr="00F531FB">
              <w:rPr>
                <w:rFonts w:ascii="Times New Roman" w:hAnsi="Times New Roman"/>
                <w:sz w:val="24"/>
                <w:szCs w:val="24"/>
              </w:rPr>
              <w:t xml:space="preserve"> millimetres or centimetres            </w:t>
            </w:r>
          </w:p>
          <w:p w:rsidR="00F531FB" w:rsidRPr="00F531FB" w:rsidRDefault="00F531FB" w:rsidP="00F531FB">
            <w:pPr>
              <w:rPr>
                <w:rFonts w:ascii="Times New Roman" w:hAnsi="Times New Roman"/>
                <w:sz w:val="12"/>
                <w:szCs w:val="12"/>
              </w:rPr>
            </w:pPr>
          </w:p>
          <w:p w:rsidR="00F531FB" w:rsidRPr="00F531FB" w:rsidRDefault="00F531FB" w:rsidP="00F531FB">
            <w:pPr>
              <w:rPr>
                <w:rFonts w:ascii="Times New Roman" w:hAnsi="Times New Roman"/>
                <w:sz w:val="24"/>
                <w:szCs w:val="24"/>
              </w:rPr>
            </w:pPr>
            <w:r w:rsidRPr="00F531FB">
              <w:rPr>
                <w:rFonts w:ascii="Times New Roman" w:hAnsi="Times New Roman"/>
                <w:sz w:val="24"/>
                <w:szCs w:val="24"/>
              </w:rPr>
              <w:t xml:space="preserve">           metres or kilometres                    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      </w:t>
            </w:r>
            <w:r w:rsidRPr="00F531FB">
              <w:rPr>
                <w:rFonts w:ascii="Times New Roman" w:hAnsi="Times New Roman"/>
                <w:sz w:val="24"/>
                <w:szCs w:val="24"/>
              </w:rPr>
              <w:t xml:space="preserve">  millimetres or kilometres            </w:t>
            </w:r>
          </w:p>
          <w:p w:rsidR="00F531FB" w:rsidRPr="00F531FB" w:rsidRDefault="00F531FB" w:rsidP="001D51F7">
            <w:pPr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F531FB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F531FB" w:rsidRPr="001B3341" w:rsidRDefault="00F531FB" w:rsidP="00325745">
            <w:pPr>
              <w:pStyle w:val="ListParagraph"/>
              <w:numPr>
                <w:ilvl w:val="0"/>
                <w:numId w:val="2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E113E9" w:rsidRDefault="00E113E9" w:rsidP="00E113E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 box of fruit has a total mass of 35 kg. </w:t>
            </w:r>
          </w:p>
          <w:p w:rsidR="00E113E9" w:rsidRDefault="00E113E9" w:rsidP="00E113E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The mass of the fruit itself is 34.25 kg.</w:t>
            </w:r>
            <w:r w:rsidRPr="00E113E9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E113E9" w:rsidRPr="00E113E9" w:rsidRDefault="00E113E9" w:rsidP="00E113E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What is the mass of the box (in grams)</w:t>
            </w:r>
            <w:r w:rsidRPr="00E113E9">
              <w:rPr>
                <w:rFonts w:ascii="Times New Roman" w:hAnsi="Times New Roman"/>
                <w:sz w:val="24"/>
                <w:szCs w:val="24"/>
              </w:rPr>
              <w:t>?</w:t>
            </w:r>
          </w:p>
          <w:p w:rsidR="00E113E9" w:rsidRDefault="00E113E9" w:rsidP="00E113E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660D1950" wp14:editId="1F9108E7">
                      <wp:simplePos x="0" y="0"/>
                      <wp:positionH relativeFrom="column">
                        <wp:posOffset>3392170</wp:posOffset>
                      </wp:positionH>
                      <wp:positionV relativeFrom="paragraph">
                        <wp:posOffset>55245</wp:posOffset>
                      </wp:positionV>
                      <wp:extent cx="754380" cy="373380"/>
                      <wp:effectExtent l="0" t="0" r="26670" b="26670"/>
                      <wp:wrapNone/>
                      <wp:docPr id="54" name="Rectangle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4380" cy="37338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54" o:spid="_x0000_s1026" style="position:absolute;margin-left:267.1pt;margin-top:4.35pt;width:59.4pt;height:29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u2ImgIAAI8FAAAOAAAAZHJzL2Uyb0RvYy54bWysVE1v2zAMvQ/YfxB0X+18ra1RpwhSdBhQ&#10;tEXboWdVlmIDsqhJSpzs14+SbCfoih2G+SBTIvkoPpG8ut63iuyEdQ3okk7OckqE5lA1elPSHy+3&#10;Xy4ocZ7piinQoqQH4ej18vOnq84UYgo1qEpYgiDaFZ0pae29KbLM8Vq0zJ2BERqVEmzLPG7tJqss&#10;6xC9Vdk0z79mHdjKWODCOTy9SUq6jPhSCu4fpHTCE1VSvJuPq43rW1iz5RUrNpaZuuH9Ndg/3KJl&#10;jcagI9QN84xsbfMHVNtwCw6kP+PQZiBlw0XMAbOZ5O+yea6ZETEXJMeZkSb3/2D5/e7RkqYq6WJO&#10;iWYtvtETssb0RgmCZ0hQZ1yBds/m0fY7h2LIdi9tG/6YB9lHUg8jqWLvCcfD88V8doHUc1TNzmdB&#10;RpTs6Gys898EtCQIJbUYPVLJdnfOJ9PBJMTScNsoheesUJp0WHSX+SKPHg5UUwVtUMYSEmtlyY7h&#10;4/v9pI97YoW3UBovEzJMOUXJH5RI+E9CIjmYxTQFCGV5xGScC+0nSVWzSqRQixy/IdjgEVNWGgED&#10;ssRLjtg9wGCZQAbsREBvH1xFrOrRuc/8b86jR4wM2o/ObaPBfpSZwqz6yMl+IClRE1h6g+qApWMh&#10;9ZQz/LbBB7xjzj8yi02Eb46DwT/gIhXgQ0EvUVKD/fXRebDH2kYtJR02ZUndzy2zghL1XWPVX07m&#10;89DFcTNfnE9xY081b6cavW3XgE8/wRFkeBSDvVeDKC20rzg/ViEqqpjmGLuk3Nths/ZpWOAE4mK1&#10;imbYuYb5O/1seAAPrIYCfdm/Mmv6KvZY/vcwNDAr3hVzsg2eGlZbD7KJlX7ktecbuz4WTj+hwlg5&#10;3Uer4xxd/gYAAP//AwBQSwMEFAAGAAgAAAAhAK1WbuzfAAAACAEAAA8AAABkcnMvZG93bnJldi54&#10;bWxMj81OwzAQhO9IvIO1SNyoQ0PaKsSpUPmRQFwauPTmxNs4Il5HsZuGt2c5wW1HM5r9ptjOrhcT&#10;jqHzpOB2kYBAarzpqFXw+fF8swERoiaje0+o4BsDbMvLi0Lnxp9pj1MVW8ElFHKtwMY45FKGxqLT&#10;YeEHJPaOfnQ6shxbaUZ95nLXy2WSrKTTHfEHqwfcWWy+qpNTcBzq9P2wPyRV/fq2e3oxVj5OVqnr&#10;q/nhHkTEOf6F4Ref0aFkptqfyATRK8jSuyVHFWzWINhfZSlvq/lYZyDLQv4fUP4AAAD//wMAUEsB&#10;Ai0AFAAGAAgAAAAhALaDOJL+AAAA4QEAABMAAAAAAAAAAAAAAAAAAAAAAFtDb250ZW50X1R5cGVz&#10;XS54bWxQSwECLQAUAAYACAAAACEAOP0h/9YAAACUAQAACwAAAAAAAAAAAAAAAAAvAQAAX3JlbHMv&#10;LnJlbHNQSwECLQAUAAYACAAAACEAg/btiJoCAACPBQAADgAAAAAAAAAAAAAAAAAuAgAAZHJzL2Uy&#10;b0RvYy54bWxQSwECLQAUAAYACAAAACEArVZu7N8AAAAIAQAADwAAAAAAAAAAAAAAAAD0BAAAZHJz&#10;L2Rvd25yZXYueG1sUEsFBgAAAAAEAAQA8wAAAAAGAAAAAA==&#10;" filled="f" strokecolor="black [3213]" strokeweight="1.5pt"/>
                  </w:pict>
                </mc:Fallback>
              </mc:AlternateContent>
            </w:r>
          </w:p>
          <w:p w:rsidR="00E113E9" w:rsidRDefault="00E113E9" w:rsidP="00E113E9">
            <w:pPr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                                          Mass of box =                  grams.</w:t>
            </w:r>
          </w:p>
          <w:p w:rsidR="00F531FB" w:rsidRPr="00E113E9" w:rsidRDefault="00E113E9" w:rsidP="00E113E9">
            <w:pPr>
              <w:rPr>
                <w:rFonts w:ascii="Times New Roman" w:hAnsi="Times New Roman"/>
                <w:sz w:val="32"/>
                <w:szCs w:val="32"/>
              </w:rPr>
            </w:pPr>
            <w:r w:rsidRPr="00E113E9">
              <w:rPr>
                <w:rFonts w:ascii="Times New Roman" w:hAnsi="Times New Roman"/>
                <w:sz w:val="24"/>
                <w:szCs w:val="24"/>
              </w:rPr>
              <w:t xml:space="preserve">    </w:t>
            </w:r>
          </w:p>
        </w:tc>
      </w:tr>
      <w:tr w:rsidR="00F531FB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F531FB" w:rsidRPr="001B3341" w:rsidRDefault="00F531FB" w:rsidP="00325745">
            <w:pPr>
              <w:pStyle w:val="ListParagraph"/>
              <w:numPr>
                <w:ilvl w:val="0"/>
                <w:numId w:val="2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F531FB" w:rsidRDefault="00A229BE" w:rsidP="001D51F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Karl swims 45</w:t>
            </w:r>
            <w:r w:rsidR="006E49E3">
              <w:rPr>
                <w:rFonts w:ascii="Times New Roman" w:hAnsi="Times New Roman"/>
                <w:sz w:val="24"/>
                <w:szCs w:val="24"/>
              </w:rPr>
              <w:t xml:space="preserve"> laps of a pool which is 25 metres long.</w:t>
            </w:r>
          </w:p>
          <w:p w:rsidR="006E49E3" w:rsidRDefault="00A229BE" w:rsidP="001D51F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Leo swims 1</w:t>
            </w:r>
            <w:r w:rsidR="006E49E3">
              <w:rPr>
                <w:rFonts w:ascii="Times New Roman" w:hAnsi="Times New Roman"/>
                <w:sz w:val="24"/>
                <w:szCs w:val="24"/>
              </w:rPr>
              <w:t>.2 kilometres in open water.</w:t>
            </w:r>
          </w:p>
          <w:p w:rsidR="006E49E3" w:rsidRDefault="006E49E3" w:rsidP="006E49E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Who swims the furthest, and by how many metres?</w:t>
            </w:r>
          </w:p>
          <w:p w:rsidR="006E49E3" w:rsidRDefault="006E49E3" w:rsidP="006E49E3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6E49E3" w:rsidRDefault="00A229BE" w:rsidP="006E49E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1A0F3C8B" wp14:editId="559263EE">
                      <wp:simplePos x="0" y="0"/>
                      <wp:positionH relativeFrom="column">
                        <wp:posOffset>536575</wp:posOffset>
                      </wp:positionH>
                      <wp:positionV relativeFrom="paragraph">
                        <wp:posOffset>60325</wp:posOffset>
                      </wp:positionV>
                      <wp:extent cx="862330" cy="373380"/>
                      <wp:effectExtent l="0" t="0" r="13970" b="26670"/>
                      <wp:wrapNone/>
                      <wp:docPr id="75" name="Rectangle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2330" cy="37338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75" o:spid="_x0000_s1026" style="position:absolute;margin-left:42.25pt;margin-top:4.75pt;width:67.9pt;height:29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6WEnAIAAI8FAAAOAAAAZHJzL2Uyb0RvYy54bWysVEtvGyEQvlfqf0Dcm13bcR5W1pGVKFWl&#10;KI2SVDkTFrxIwFDAXru/vgP7sJVGPVT1Yc0wM98w3zyurndGk63wQYGt6OSkpERYDrWy64r+eLn7&#10;ckFJiMzWTIMVFd2LQK+Xnz9dtW4hptCAroUnCGLDonUVbWJ0i6IIvBGGhRNwwqJSgjcsoujXRe1Z&#10;i+hGF9OyPCta8LXzwEUIeHvbKeky40spePwuZRCR6Iri22L++vx9S99iecUWa89co3j/DPYPrzBM&#10;WQw6Qt2yyMjGqz+gjOIeAsh4wsEUIKXiIueA2UzKd9k8N8yJnAuSE9xIU/h/sPxh++iJqit6PqfE&#10;MoM1ekLWmF1rQfAOCWpdWKDds3v0vRTwmLLdSW/SP+ZBdpnU/Uiq2EXC8fLibDqbIfUcVbPz2ewi&#10;k14cnJ0P8asAQ9Khoh6jZyrZ9j5EDIimg0mKZeFOaZ3rpi1psekuy3mZPQJoVSdtssstJG60J1uG&#10;xY+7ScoFwY6sUNIWL1OGXU75FPdaJAhtn4REcjCLaRcgteUBk3EubJx0qobVogs1L/E3BBs8cugM&#10;mJAlPnLE7gEGyw5kwO7e3NsnV5G7enTuM/+b8+iRI4ONo7NRFvxHmWnMqo/c2Q8kddQklt6g3mPr&#10;eOhmKjh+p7CA9yzER+ZxiLDmuBjid/xIDVgo6E+UNOB/fXSf7LG3UUtJi0NZ0fBzw7ygRH+z2PWX&#10;k9PTNMVZOJ2fT1Hwx5q3Y43dmBvA0k9wBTmej8k+6uEoPZhX3B+rFBVVzHKMXVEe/SDcxG5Z4Abi&#10;YrXKZji5jsV7++x4Ak+spgZ92b0y7/oujtj+DzAMMFu8a+bONnlaWG0iSJU7/cBrzzdOfW6cfkOl&#10;tXIsZ6vDHl3+BgAA//8DAFBLAwQUAAYACAAAACEA3Ce6xN0AAAAHAQAADwAAAGRycy9kb3ducmV2&#10;LnhtbEyOzU7DMBCE70i8g7VI3KhDAlUI2VSo/EggLg1cenPibRwRr6PYTcPbY05wGo1mNPOVm8UO&#10;YqbJ944RrlcJCOLW6Z47hM+P56schA+KtRocE8I3edhU52elKrQ78Y7mOnQijrAvFIIJYSyk9K0h&#10;q/zKjcQxO7jJqhDt1Ek9qVMct4NMk2Qtreo5Phg10tZQ+1UfLcJhbLL3/W6f1M3r2/bpRRv5OBvE&#10;y4vl4R5EoCX8leEXP6JDFZkad2TtxYCQ39zGJsJdlBinaZKBaBDWeQayKuV//uoHAAD//wMAUEsB&#10;Ai0AFAAGAAgAAAAhALaDOJL+AAAA4QEAABMAAAAAAAAAAAAAAAAAAAAAAFtDb250ZW50X1R5cGVz&#10;XS54bWxQSwECLQAUAAYACAAAACEAOP0h/9YAAACUAQAACwAAAAAAAAAAAAAAAAAvAQAAX3JlbHMv&#10;LnJlbHNQSwECLQAUAAYACAAAACEAYaulhJwCAACPBQAADgAAAAAAAAAAAAAAAAAuAgAAZHJzL2Uy&#10;b0RvYy54bWxQSwECLQAUAAYACAAAACEA3Ce6xN0AAAAHAQAADwAAAAAAAAAAAAAAAAD2BAAAZHJz&#10;L2Rvd25yZXYueG1sUEsFBgAAAAAEAAQA8wAAAAAGAAAAAA==&#10;" filled="f" strokecolor="black [3213]" strokeweight="1.5pt"/>
                  </w:pict>
                </mc:Fallback>
              </mc:AlternateContent>
            </w:r>
            <w:r w:rsidR="006E49E3"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6C108D95" wp14:editId="52146B17">
                      <wp:simplePos x="0" y="0"/>
                      <wp:positionH relativeFrom="column">
                        <wp:posOffset>3264593</wp:posOffset>
                      </wp:positionH>
                      <wp:positionV relativeFrom="paragraph">
                        <wp:posOffset>99695</wp:posOffset>
                      </wp:positionV>
                      <wp:extent cx="754380" cy="373380"/>
                      <wp:effectExtent l="0" t="0" r="26670" b="26670"/>
                      <wp:wrapNone/>
                      <wp:docPr id="74" name="Rectangle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4380" cy="37338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74" o:spid="_x0000_s1026" style="position:absolute;margin-left:257.05pt;margin-top:7.85pt;width:59.4pt;height:29.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YLNmgIAAI8FAAAOAAAAZHJzL2Uyb0RvYy54bWysVMFu2zAMvQ/YPwi6r3bSZGmNOkXQosOA&#10;og3aDj2rshQbkEVNUuJkXz9Ksp2gK3YY5oNMieSj+ETy6nrfKrIT1jWgSzo5yykRmkPV6E1Jf7zc&#10;fbmgxHmmK6ZAi5IehKPXy8+frjpTiCnUoCphCYJoV3SmpLX3psgyx2vRMncGRmhUSrAt87i1m6yy&#10;rEP0VmXTPP+adWArY4EL5/D0NinpMuJLKbh/lNIJT1RJ8W4+rjaub2HNlles2Fhm6ob312D/cIuW&#10;NRqDjlC3zDOytc0fUG3DLTiQ/oxDm4GUDRcxB8xmkr/L5rlmRsRckBxnRprc/4PlD7u1JU1V0sWM&#10;Es1afKMnZI3pjRIEz5CgzrgC7Z7N2vY7h2LIdi9tG/6YB9lHUg8jqWLvCcfDxXx2foHUc1SdL86D&#10;jCjZ0dlY578JaEkQSmoxeqSS7e6dT6aDSYil4a5RCs9ZoTTpsOgu83kePRyopgraoIwlJG6UJTuG&#10;j+/3kz7uiRXeQmm8TMgw5RQlf1Ai4T8JieRgFtMUIJTlEZNxLrSfJFXNKpFCzXP8hmCDR0xZaQQM&#10;yBIvOWL3AINlAhmwEwG9fXAVsapH5z7zvzmPHjEyaD86t40G+1FmCrPqIyf7gaRETWDpDaoDlo6F&#10;1FPO8LsGH/CeOb9mFpsI3xwHg3/ERSrAh4JeoqQG++uj82CPtY1aSjpsypK6n1tmBSXqu8aqv5zM&#10;ZqGL42Y2X0xxY081b6cavW1vAJ9+giPI8CgGe68GUVpoX3F+rEJUVDHNMXZJubfD5sanYYETiIvV&#10;Kpph5xrm7/Wz4QE8sBoK9GX/yqzpq9hj+T/A0MCseFfMyTZ4alhtPcgmVvqR155v7PpYOP2ECmPl&#10;dB+tjnN0+RsAAP//AwBQSwMEFAAGAAgAAAAhAD3bDLjfAAAACQEAAA8AAABkcnMvZG93bnJldi54&#10;bWxMj8tOwzAQRfdI/IM1SOyokz4hxKlQeUggNg1sunPiaRwRj6PYTcPfM6xgObpH957Jt5PrxIhD&#10;aD0pSGcJCKTam5YaBZ8fzze3IELUZHTnCRV8Y4BtcXmR68z4M+1xLGMjuIRCphXYGPtMylBbdDrM&#10;fI/E2dEPTkc+h0aaQZ+53HVyniRr6XRLvGB1jzuL9Vd5cgqOfbV4P+wPSVm9vu2eXoyVj6NV6vpq&#10;ergHEXGKfzD86rM6FOxU+ROZIDoFq3SZMsrBagOCgfVifgeiUrBZrkAWufz/QfEDAAD//wMAUEsB&#10;Ai0AFAAGAAgAAAAhALaDOJL+AAAA4QEAABMAAAAAAAAAAAAAAAAAAAAAAFtDb250ZW50X1R5cGVz&#10;XS54bWxQSwECLQAUAAYACAAAACEAOP0h/9YAAACUAQAACwAAAAAAAAAAAAAAAAAvAQAAX3JlbHMv&#10;LnJlbHNQSwECLQAUAAYACAAAACEA3pGCzZoCAACPBQAADgAAAAAAAAAAAAAAAAAuAgAAZHJzL2Uy&#10;b0RvYy54bWxQSwECLQAUAAYACAAAACEAPdsMuN8AAAAJAQAADwAAAAAAAAAAAAAAAAD0BAAAZHJz&#10;L2Rvd25yZXYueG1sUEsFBgAAAAAEAAQA8wAAAAAGAAAAAA==&#10;" filled="f" strokecolor="black [3213]" strokeweight="1.5pt"/>
                  </w:pict>
                </mc:Fallback>
              </mc:AlternateContent>
            </w:r>
          </w:p>
          <w:p w:rsidR="006E49E3" w:rsidRPr="00C37091" w:rsidRDefault="006E49E3" w:rsidP="006E49E3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                             </w:t>
            </w:r>
            <w:r w:rsidR="00A229BE">
              <w:rPr>
                <w:rFonts w:ascii="Times New Roman" w:hAnsi="Times New Roman"/>
                <w:sz w:val="32"/>
                <w:szCs w:val="32"/>
              </w:rPr>
              <w:t>swims the furthest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 by          </w:t>
            </w:r>
            <w:r w:rsidR="00A229BE">
              <w:rPr>
                <w:rFonts w:ascii="Times New Roman" w:hAnsi="Times New Roman"/>
                <w:sz w:val="32"/>
                <w:szCs w:val="32"/>
              </w:rPr>
              <w:t xml:space="preserve">       metres</w:t>
            </w:r>
            <w:r>
              <w:rPr>
                <w:rFonts w:ascii="Times New Roman" w:hAnsi="Times New Roman"/>
                <w:sz w:val="32"/>
                <w:szCs w:val="32"/>
              </w:rPr>
              <w:t>.</w:t>
            </w:r>
          </w:p>
          <w:p w:rsidR="006E49E3" w:rsidRDefault="006E49E3" w:rsidP="001D51F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229BE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A229BE" w:rsidRPr="001B3341" w:rsidRDefault="00A229BE" w:rsidP="00325745">
            <w:pPr>
              <w:pStyle w:val="ListParagraph"/>
              <w:numPr>
                <w:ilvl w:val="0"/>
                <w:numId w:val="2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A229BE" w:rsidRDefault="00A229BE" w:rsidP="00DA66A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Terri is writing a summary of some metric conversions. </w:t>
            </w:r>
          </w:p>
          <w:p w:rsidR="00A229BE" w:rsidRDefault="00A229BE" w:rsidP="00DA66A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Only one of her conversions is correct. </w:t>
            </w:r>
          </w:p>
          <w:p w:rsidR="00A229BE" w:rsidRDefault="00A229BE" w:rsidP="00A229B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Which one is correct?</w:t>
            </w:r>
          </w:p>
          <w:p w:rsidR="00A229BE" w:rsidRPr="00A229BE" w:rsidRDefault="00A229BE" w:rsidP="00A229BE">
            <w:pPr>
              <w:rPr>
                <w:rFonts w:ascii="Times New Roman" w:hAnsi="Times New Roman"/>
                <w:sz w:val="12"/>
                <w:szCs w:val="12"/>
              </w:rPr>
            </w:pPr>
          </w:p>
          <w:p w:rsidR="00A229BE" w:rsidRDefault="00A229BE" w:rsidP="00A229BE">
            <w:pPr>
              <w:rPr>
                <w:rFonts w:ascii="Times New Roman" w:hAnsi="Times New Roman"/>
                <w:sz w:val="24"/>
                <w:szCs w:val="24"/>
              </w:rPr>
            </w:pPr>
            <w:r w:rsidRPr="00426B62">
              <w:rPr>
                <w:noProof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693056" behindDoc="0" locked="0" layoutInCell="1" allowOverlap="1" wp14:anchorId="745D22A6" wp14:editId="34073D95">
                      <wp:simplePos x="0" y="0"/>
                      <wp:positionH relativeFrom="column">
                        <wp:posOffset>330142</wp:posOffset>
                      </wp:positionH>
                      <wp:positionV relativeFrom="paragraph">
                        <wp:posOffset>7620</wp:posOffset>
                      </wp:positionV>
                      <wp:extent cx="171450" cy="944880"/>
                      <wp:effectExtent l="0" t="0" r="19050" b="26670"/>
                      <wp:wrapNone/>
                      <wp:docPr id="76" name="Group 7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1450" cy="944880"/>
                                <a:chOff x="0" y="0"/>
                                <a:chExt cx="171450" cy="944880"/>
                              </a:xfrm>
                            </wpg:grpSpPr>
                            <wps:wsp>
                              <wps:cNvPr id="77" name="AutoShap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83058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8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9" name="AutoShap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7432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0" name="AutoShap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55626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76" o:spid="_x0000_s1026" style="position:absolute;margin-left:26pt;margin-top:.6pt;width:13.5pt;height:74.4pt;z-index:251693056" coordsize="1714,9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uOz6AIAAA0OAAAOAAAAZHJzL2Uyb0RvYy54bWzsV11v2yAUfZ+0/4B4Xx0njp1YdaqqX5rU&#10;bdW6/QCC8ceGgQGJ0/36XbCTek03VZ3ahyl5IFwDh3sPh+vr45NNw9GaaVNLkeHwaIQRE1TmtSgz&#10;/PXL5bsZRsYSkRMuBcvwHTP4ZPH2zXGrUjaWleQ50whAhElbleHKWpUGgaEVa4g5kooJGCykbogF&#10;U5dBrkkL6A0PxqNRHLRS50pLyoyBp+fdIF54/KJg1H4qCsMs4hkG36xvtW+Xrg0WxyQtNVFVTXs3&#10;yDO8aEgtYNMd1DmxBK10vQfV1FRLIwt7RGUTyKKoKfMxQDTh6EE0V1qulI+lTNtS7WgCah/w9GxY&#10;+nF9o1GdZziJMRKkgTPy2yKwgZxWlSnMudLqVt3o/kHZWS7eTaEb9w+RoI2n9W5HK9tYROFhmITR&#10;FMinMDSPotmsp51WcDZ7q2h18dd1wXbTwPm2c6VVICBzz5H5N45uK6KYp964+LccJVuOTldW+jlo&#10;0tHkpzmOHBtGXUv63SAhzyoiSnaqtWwrRnLwKnTzwffBAmcYWIqW7QeZwwkQQPdyepTe2WQ03XL4&#10;GMdhGE1GnuMdVyRV2tgrJhvkOhkGZYn8M1wPvw1ZXxvr5Zv3GiD5N4yKhsNlWBOOwjiOE+84SfvJ&#10;gL3F9CFLXueXNefe0OXyjGsESzN86X/9YjOcxgVqgZBxAt7uY7gUwHYodtMRB+QOIXwc/hI7ei9E&#10;7vuW1Lzrg5dc9Hw7ip2iTbqU+R3QrWWXDyB/QaeS+idGLeSCDJsfK6IZRvy9gCObh1Hkkoc3omky&#10;BkMPR5bDESIoQGXYYtR1z2yXcFZK12UFO4U+WiGdiIrabvXQedU7C1rufH15UUOK7i7+vaijVxd1&#10;nxMOeoZ7edDz096Pf0jS8309T19dz+MkmkCe8Ed5EPVB1E8u+h4XNbzv95J0X6ANComXrjym03gc&#10;H0Tta5z/u/LwxTV8c0A18ttHzdD2lcr9V9ziFwAAAP//AwBQSwMEFAAGAAgAAAAhALhKYErdAAAA&#10;BwEAAA8AAABkcnMvZG93bnJldi54bWxMj01PwzAMhu9I/IfISNxY0qLyUZpO0wScJqRtSIhb1nht&#10;tcapmqzt/j3mBMfHr/X6cbGcXSdGHELrSUOyUCCQKm9bqjV87t/unkCEaMiazhNquGCAZXl9VZjc&#10;+om2OO5iLbiEQm40NDH2uZShatCZsPA9EmdHPzgTGYda2sFMXO46mSr1IJ1piS80psd1g9Vpd3Ya&#10;3iczre6T13FzOq4v3/vs42uToNa3N/PqBUTEOf4tw68+q0PJTgd/JhtEpyFL+ZXI8xQEx4/PjAfG&#10;TCmQZSH/+5c/AAAA//8DAFBLAQItABQABgAIAAAAIQC2gziS/gAAAOEBAAATAAAAAAAAAAAAAAAA&#10;AAAAAABbQ29udGVudF9UeXBlc10ueG1sUEsBAi0AFAAGAAgAAAAhADj9If/WAAAAlAEAAAsAAAAA&#10;AAAAAAAAAAAALwEAAF9yZWxzLy5yZWxzUEsBAi0AFAAGAAgAAAAhAPaW47PoAgAADQ4AAA4AAAAA&#10;AAAAAAAAAAAALgIAAGRycy9lMm9Eb2MueG1sUEsBAi0AFAAGAAgAAAAhALhKYErdAAAABwEAAA8A&#10;AAAAAAAAAAAAAAAAQgUAAGRycy9kb3ducmV2LnhtbFBLBQYAAAAABAAEAPMAAABMBgAAAAA=&#10;">
                      <v:roundrect id="AutoShape 3" o:spid="_x0000_s1027" style="position:absolute;top:8305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85w3cQA&#10;AADbAAAADwAAAGRycy9kb3ducmV2LnhtbESPQWsCMRSE74L/IbxCb5ptS1W2G0ULSulNq54fydvN&#10;0s3Lsonutr++EYQeh5n5hilWg2vElbpQe1bwNM1AEGtvaq4UHL+2kwWIEJENNp5JwQ8FWC3HowJz&#10;43ve0/UQK5EgHHJUYGNscymDtuQwTH1LnLzSdw5jkl0lTYd9grtGPmfZTDqsOS1YbOndkv4+XJyC&#10;T21fF7/D7mz6Wfmy3m/OJ+13Sj0+DOs3EJGG+B++tz+Mgvkcbl/SD5D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fOcN3EAAAA2wAAAA8AAAAAAAAAAAAAAAAAmAIAAGRycy9k&#10;b3ducmV2LnhtbFBLBQYAAAAABAAEAPUAAACJAwAAAAA=&#10;" strokecolor="black [3213]" strokeweight="1pt"/>
                      <v:roundrect id="AutoShape 4" o:spid="_x0000_s1028" style="position:absolute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Hkr8AA&#10;AADbAAAADwAAAGRycy9kb3ducmV2LnhtbERPy2oCMRTdC/2HcIXuNKPFB6NRrFARd46t60tynQxO&#10;boZJ6kz79WZR6PJw3utt72rxoDZUnhVMxhkIYu1NxaWCz8vHaAkiRGSDtWdS8EMBtpuXwRpz4zs+&#10;06OIpUghHHJUYGNscimDtuQwjH1DnLibbx3GBNtSmha7FO5qOc2yuXRYcWqw2NDekr4X307BSdvZ&#10;8rc/XE03v73tzu/XL+0PSr0O+90KRKQ+/ov/3EejYJHGpi/pB8jN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lHkr8AAAADbAAAADwAAAAAAAAAAAAAAAACYAgAAZHJzL2Rvd25y&#10;ZXYueG1sUEsFBgAAAAAEAAQA9QAAAIUDAAAAAA==&#10;" strokecolor="black [3213]" strokeweight="1pt"/>
                      <v:roundrect id="AutoShape 5" o:spid="_x0000_s1029" style="position:absolute;top:2743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1BNMQA&#10;AADbAAAADwAAAGRycy9kb3ducmV2LnhtbESPW2sCMRSE3wv+h3AKfavZWuplaxRbqIhvXp8PyXGz&#10;dHOybFJ36683guDjMDPfMNN55ypxpiaUnhW89TMQxNqbkgsF+93P6xhEiMgGK8+k4J8CzGe9pynm&#10;xre8ofM2FiJBOOSowMZY51IGbclh6PuaOHkn3ziMSTaFNA22Ce4qOciyoXRYclqwWNO3Jf27/XMK&#10;1tp+jC/d8mja4el9sfk6HrRfKvXy3C0+QUTq4iN8b6+MgtEEbl/SD5Cz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kdQTTEAAAA2wAAAA8AAAAAAAAAAAAAAAAAmAIAAGRycy9k&#10;b3ducmV2LnhtbFBLBQYAAAAABAAEAPUAAACJAwAAAAA=&#10;" strokecolor="black [3213]" strokeweight="1pt"/>
                      <v:roundrect id="AutoShape 6" o:spid="_x0000_s1030" style="position:absolute;top:5562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KYjr8A&#10;AADbAAAADwAAAGRycy9kb3ducmV2LnhtbERPy4rCMBTdD/gP4QruxtQRpVSj6MDI4M7n+pJcm2Jz&#10;U5qM7czXTxaCy8N5L9e9q8WD2lB5VjAZZyCItTcVlwrOp6/3HESIyAZrz6TglwKsV4O3JRbGd3yg&#10;xzGWIoVwKFCBjbEppAzaksMw9g1x4m6+dRgTbEtpWuxSuKvlR5bNpcOKU4PFhj4t6fvxxynYazvL&#10;//rd1XTz23Rz2F4v2u+UGg37zQJEpD6+xE/3t1GQp/XpS/oBcvU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t8piOvwAAANsAAAAPAAAAAAAAAAAAAAAAAJgCAABkcnMvZG93bnJl&#10;di54bWxQSwUGAAAAAAQABAD1AAAAhAMAAAAA&#10;" strokecolor="black [3213]" strokeweight="1pt"/>
                    </v:group>
                  </w:pict>
                </mc:Fallback>
              </mc:AlternateContent>
            </w:r>
            <w:r w:rsidR="00C17D01">
              <w:rPr>
                <w:rFonts w:ascii="Times New Roman" w:hAnsi="Times New Roman"/>
                <w:sz w:val="24"/>
                <w:szCs w:val="24"/>
              </w:rPr>
              <w:t xml:space="preserve">                  100 metres (m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m)     </w:t>
            </w:r>
            <w:r w:rsidR="00C17D01">
              <w:rPr>
                <w:rFonts w:ascii="Times New Roman" w:hAnsi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=  1 </w:t>
            </w:r>
            <w:r w:rsidR="00C17D01">
              <w:rPr>
                <w:rFonts w:ascii="Times New Roman" w:hAnsi="Times New Roman"/>
                <w:sz w:val="24"/>
                <w:szCs w:val="24"/>
              </w:rPr>
              <w:t>kilo</w:t>
            </w:r>
            <w:r>
              <w:rPr>
                <w:rFonts w:ascii="Times New Roman" w:hAnsi="Times New Roman"/>
                <w:sz w:val="24"/>
                <w:szCs w:val="24"/>
              </w:rPr>
              <w:t>metre (</w:t>
            </w:r>
            <w:r w:rsidR="00C17D01">
              <w:rPr>
                <w:rFonts w:ascii="Times New Roman" w:hAnsi="Times New Roman"/>
                <w:sz w:val="24"/>
                <w:szCs w:val="24"/>
              </w:rPr>
              <w:t>k</w:t>
            </w:r>
            <w:r>
              <w:rPr>
                <w:rFonts w:ascii="Times New Roman" w:hAnsi="Times New Roman"/>
                <w:sz w:val="24"/>
                <w:szCs w:val="24"/>
              </w:rPr>
              <w:t>m)</w:t>
            </w:r>
          </w:p>
          <w:p w:rsidR="00A229BE" w:rsidRPr="00A229BE" w:rsidRDefault="00A229BE" w:rsidP="00A229BE">
            <w:pPr>
              <w:rPr>
                <w:rFonts w:ascii="Times New Roman" w:hAnsi="Times New Roman"/>
                <w:sz w:val="12"/>
                <w:szCs w:val="12"/>
              </w:rPr>
            </w:pPr>
          </w:p>
          <w:p w:rsidR="00A229BE" w:rsidRDefault="00A229BE" w:rsidP="00A229B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     </w:t>
            </w:r>
            <w:r w:rsidR="00C17D01">
              <w:rPr>
                <w:rFonts w:ascii="Times New Roman" w:hAnsi="Times New Roman"/>
                <w:sz w:val="24"/>
                <w:szCs w:val="24"/>
              </w:rPr>
              <w:t>100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millilitres (mL)   </w:t>
            </w:r>
            <w:r w:rsidR="00C17D01"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=  1 litre (L)</w:t>
            </w:r>
          </w:p>
          <w:p w:rsidR="00A229BE" w:rsidRPr="00A229BE" w:rsidRDefault="00A229BE" w:rsidP="00A229BE">
            <w:pPr>
              <w:rPr>
                <w:rFonts w:ascii="Times New Roman" w:hAnsi="Times New Roman"/>
                <w:sz w:val="12"/>
                <w:szCs w:val="12"/>
              </w:rPr>
            </w:pPr>
          </w:p>
          <w:p w:rsidR="00A229BE" w:rsidRDefault="00A229BE" w:rsidP="00A229B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     10 000 </w:t>
            </w:r>
            <w:r w:rsidR="00C17D01">
              <w:rPr>
                <w:rFonts w:ascii="Times New Roman" w:hAnsi="Times New Roman"/>
                <w:sz w:val="24"/>
                <w:szCs w:val="24"/>
              </w:rPr>
              <w:t>grams (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g)  </w:t>
            </w:r>
            <w:r w:rsidR="00C17D0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C17D01">
              <w:rPr>
                <w:rFonts w:ascii="Times New Roman" w:hAnsi="Times New Roman"/>
                <w:sz w:val="24"/>
                <w:szCs w:val="24"/>
              </w:rPr>
              <w:t xml:space="preserve">         =   1 kilogram (kg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  <w:p w:rsidR="00A229BE" w:rsidRPr="00A229BE" w:rsidRDefault="00A229BE" w:rsidP="00A229BE">
            <w:pPr>
              <w:rPr>
                <w:rFonts w:ascii="Times New Roman" w:hAnsi="Times New Roman"/>
                <w:sz w:val="12"/>
                <w:szCs w:val="12"/>
              </w:rPr>
            </w:pPr>
          </w:p>
          <w:p w:rsidR="00A229BE" w:rsidRDefault="00A229BE" w:rsidP="00A229B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     10</w:t>
            </w:r>
            <w:r w:rsidR="00C17D01">
              <w:rPr>
                <w:rFonts w:ascii="Times New Roman" w:hAnsi="Times New Roman"/>
                <w:sz w:val="24"/>
                <w:szCs w:val="24"/>
              </w:rPr>
              <w:t>0 cent</w:t>
            </w:r>
            <w:r>
              <w:rPr>
                <w:rFonts w:ascii="Times New Roman" w:hAnsi="Times New Roman"/>
                <w:sz w:val="24"/>
                <w:szCs w:val="24"/>
              </w:rPr>
              <w:t>imet</w:t>
            </w:r>
            <w:r w:rsidR="00C17D01">
              <w:rPr>
                <w:rFonts w:ascii="Times New Roman" w:hAnsi="Times New Roman"/>
                <w:sz w:val="24"/>
                <w:szCs w:val="24"/>
              </w:rPr>
              <w:t>res (c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m)      </w:t>
            </w:r>
            <w:r w:rsidR="00C17D01">
              <w:rPr>
                <w:rFonts w:ascii="Times New Roman" w:hAnsi="Times New Roman"/>
                <w:sz w:val="24"/>
                <w:szCs w:val="24"/>
              </w:rPr>
              <w:t>=   1 metre (</w:t>
            </w:r>
            <w:r>
              <w:rPr>
                <w:rFonts w:ascii="Times New Roman" w:hAnsi="Times New Roman"/>
                <w:sz w:val="24"/>
                <w:szCs w:val="24"/>
              </w:rPr>
              <w:t>m)</w:t>
            </w:r>
          </w:p>
          <w:p w:rsidR="00A229BE" w:rsidRPr="00A229BE" w:rsidRDefault="00A229BE" w:rsidP="00DA66AE">
            <w:pPr>
              <w:spacing w:before="120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A229BE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A229BE" w:rsidRPr="001B3341" w:rsidRDefault="00A229BE" w:rsidP="00325745">
            <w:pPr>
              <w:pStyle w:val="ListParagraph"/>
              <w:numPr>
                <w:ilvl w:val="0"/>
                <w:numId w:val="2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DA66AE" w:rsidRPr="00DA66AE" w:rsidRDefault="00E452E2" w:rsidP="00DA66A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Louis</w:t>
            </w:r>
            <w:r w:rsidR="00DA66AE" w:rsidRPr="00DA66A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wants to measure the mass of his car. Which should </w:t>
            </w:r>
            <w:r w:rsidR="00DA66AE" w:rsidRPr="00DA66AE">
              <w:rPr>
                <w:rFonts w:ascii="Times New Roman" w:hAnsi="Times New Roman"/>
                <w:sz w:val="24"/>
                <w:szCs w:val="24"/>
              </w:rPr>
              <w:t>he use?</w:t>
            </w:r>
          </w:p>
          <w:p w:rsidR="00DA66AE" w:rsidRPr="00DA66AE" w:rsidRDefault="00DA66AE" w:rsidP="00DA66AE">
            <w:pPr>
              <w:rPr>
                <w:rFonts w:ascii="Times New Roman" w:hAnsi="Times New Roman"/>
                <w:sz w:val="12"/>
                <w:szCs w:val="12"/>
              </w:rPr>
            </w:pPr>
          </w:p>
          <w:p w:rsidR="00DA66AE" w:rsidRDefault="00DA66AE" w:rsidP="00DA66AE">
            <w:pPr>
              <w:rPr>
                <w:rFonts w:ascii="Times New Roman" w:hAnsi="Times New Roman"/>
                <w:sz w:val="24"/>
                <w:szCs w:val="24"/>
              </w:rPr>
            </w:pPr>
            <w:r w:rsidRPr="00426B62">
              <w:rPr>
                <w:noProof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695104" behindDoc="0" locked="0" layoutInCell="1" allowOverlap="1" wp14:anchorId="14D23999" wp14:editId="5FF86C76">
                      <wp:simplePos x="0" y="0"/>
                      <wp:positionH relativeFrom="column">
                        <wp:posOffset>337127</wp:posOffset>
                      </wp:positionH>
                      <wp:positionV relativeFrom="paragraph">
                        <wp:posOffset>36195</wp:posOffset>
                      </wp:positionV>
                      <wp:extent cx="171450" cy="944880"/>
                      <wp:effectExtent l="0" t="0" r="19050" b="26670"/>
                      <wp:wrapNone/>
                      <wp:docPr id="101" name="Group 10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1450" cy="944880"/>
                                <a:chOff x="0" y="0"/>
                                <a:chExt cx="171450" cy="944880"/>
                              </a:xfrm>
                            </wpg:grpSpPr>
                            <wps:wsp>
                              <wps:cNvPr id="102" name="AutoShap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83058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3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4" name="AutoShap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7432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5" name="AutoShap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55626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101" o:spid="_x0000_s1026" style="position:absolute;margin-left:26.55pt;margin-top:2.85pt;width:13.5pt;height:74.4pt;z-index:251695104" coordsize="1714,9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6Aq3gIAABMOAAAOAAAAZHJzL2Uyb0RvYy54bWzsl1tv2yAUx98n7Tsg3lfHju2kVp2q6k2T&#10;uq1atw9AML5sGBiQON2n3wE7FzXtVHVSHqb0weV6OOfHnxM4O1+1HC2ZNo0UOQ5PRhgxQWXRiCrH&#10;37/dfJhiZCwRBeFSsBw/MoPPZ+/fnXUqY5GsJS+YRmBEmKxTOa6tVVkQGFqzlpgTqZiAzlLqllio&#10;6iooNOnAesuDaDRKg07qQmlJmTHQetV34pm3X5aM2i9laZhFPMfgm/Vf7b9z9w1mZySrNFF1Qwc3&#10;yBu8aEkjYNGNqStiCVroZs9U21AtjSztCZVtIMuyoczHANGEoyfR3Gq5UD6WKusqtcEEaJ9werNZ&#10;+nl5r1FTwN6NQowEaWGT/LrINQCeTlUZjLrV6kHd66Gh6msu4lWpW/cfYkErD/ZxA5atLKLQGE7C&#10;OAH8FLpO43g6HcDTGnZnbxatr/86L1gvGjjfNq50CiRktpTMv1F6qIliHr5x8W8oRWtKFwsr/SA0&#10;7jn5cQ6Sw2HUnaQ/DRLysiaiYhday65mpAC3PFdwfmeCqxiYiubdJ1nAHhCw7hX1LN/peJSsIT4H&#10;OQzj8chD3sAimdLG3jLZIlfIMYhLFF/hhPhlyPLOWK/gYlABKX5gVLYczsOScBSmaTpxgYLFYTCU&#10;1jZ9yJI3xU3Dua/oan7JNYKpOb7xf8NkszuMC9QBkGgC3u7bcFmAbazYVQ8O4O6a8HH4c+zwXovC&#10;ly1peF8GL7kAt9eInaRNNpfFI+DWsk8JkMKgUEv9G6MO0kGOza8F0Qwj/lHAlp2Gcezyh6/EySSC&#10;it7tme/2EEHBVI4tRn3x0vY5Z6F0U9WwUuijFdKJqGysw7r1aqiAmHtfD6Dq8b6q44OresgKR0HD&#10;wTwK+nW/kS+l6Xhf0MnBBR1N4jFkCr+XR1UfVf3qm99Lqk72VZ0eXNVJkkbpUdX+mvN/Xz78BRte&#10;Hv7SN7yS3NNmt+4vK9u33OwPAAAA//8DAFBLAwQUAAYACAAAACEA3W511dwAAAAHAQAADwAAAGRy&#10;cy9kb3ducmV2LnhtbEyOQUvDQBCF74L/YRnBm93EGi0xm1KKeiqCrVB6mybTJDQ7G7LbJP33jic9&#10;DY/38ebLlpNt1UC9bxwbiGcRKOLClQ1XBr537w8LUD4gl9g6JgNX8rDMb28yTEs38hcN21ApGWGf&#10;ooE6hC7V2hc1WfQz1xFLd3K9xSCxr3TZ4yjjttWPUfSsLTYsH2rsaF1Tcd5erIGPEcfVPH4bNufT&#10;+nrYJZ/7TUzG3N9Nq1dQgabwB8OvvqhDLk5Hd+HSq9ZAMo+FlPsCSupFJPEoWPKUgM4z/d8//wEA&#10;AP//AwBQSwECLQAUAAYACAAAACEAtoM4kv4AAADhAQAAEwAAAAAAAAAAAAAAAAAAAAAAW0NvbnRl&#10;bnRfVHlwZXNdLnhtbFBLAQItABQABgAIAAAAIQA4/SH/1gAAAJQBAAALAAAAAAAAAAAAAAAAAC8B&#10;AABfcmVscy8ucmVsc1BLAQItABQABgAIAAAAIQAO16Aq3gIAABMOAAAOAAAAAAAAAAAAAAAAAC4C&#10;AABkcnMvZTJvRG9jLnhtbFBLAQItABQABgAIAAAAIQDdbnXV3AAAAAcBAAAPAAAAAAAAAAAAAAAA&#10;ADgFAABkcnMvZG93bnJldi54bWxQSwUGAAAAAAQABADzAAAAQQYAAAAA&#10;">
                      <v:roundrect id="AutoShape 3" o:spid="_x0000_s1027" style="position:absolute;top:8305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6/aMIA&#10;AADcAAAADwAAAGRycy9kb3ducmV2LnhtbERP32vCMBB+H+x/CCfsbaYqk9I1ihOUsTd18/lIrk1Z&#10;cylNtN3++mUg+HYf388r16NrxZX60HhWMJtmIIi1Nw3XCj5Pu+ccRIjIBlvPpOCHAqxXjw8lFsYP&#10;fKDrMdYihXAoUIGNsSukDNqSwzD1HXHiKt87jAn2tTQ9DinctXKeZUvpsOHUYLGjrSX9fbw4BR/a&#10;vuS/4/5shmW12Bzezl/a75V6moybVxCRxngX39zvJs3P5vD/TLpAr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vr9owgAAANwAAAAPAAAAAAAAAAAAAAAAAJgCAABkcnMvZG93&#10;bnJldi54bWxQSwUGAAAAAAQABAD1AAAAhwMAAAAA&#10;" strokecolor="black [3213]" strokeweight="1pt"/>
                      <v:roundrect id="AutoShape 4" o:spid="_x0000_s1028" style="position:absolute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Ia88IA&#10;AADcAAAADwAAAGRycy9kb3ducmV2LnhtbERP32vCMBB+H+x/CCf4NlOVSekaxQnK2Ju6+Xwk16as&#10;uZQm2rq/fhkM9nYf388rN6NrxY360HhWMJ9lIIi1Nw3XCj7O+6ccRIjIBlvPpOBOATbrx4cSC+MH&#10;PtLtFGuRQjgUqMDG2BVSBm3JYZj5jjhxle8dxgT7WpoehxTuWrnIspV02HBqsNjRzpL+Ol2dgndt&#10;n/Pv8XAxw6pabo+vl0/tD0pNJ+P2BUSkMf6L/9xvJs3PlvD7TLpAr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8hrzwgAAANwAAAAPAAAAAAAAAAAAAAAAAJgCAABkcnMvZG93&#10;bnJldi54bWxQSwUGAAAAAAQABAD1AAAAhwMAAAAA&#10;" strokecolor="black [3213]" strokeweight="1pt"/>
                      <v:roundrect id="AutoShape 5" o:spid="_x0000_s1029" style="position:absolute;top:2743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uCh8EA&#10;AADcAAAADwAAAGRycy9kb3ducmV2LnhtbERPS2sCMRC+F/wPYYTeatbWimyNYoWKePNRz0MybhY3&#10;k2UT3a2/3ggFb/PxPWc671wlrtSE0rOC4SADQay9KblQcNj/vE1AhIhssPJMCv4owHzWe5libnzL&#10;W7ruYiFSCIccFdgY61zKoC05DANfEyfu5BuHMcGmkKbBNoW7Sr5n2Vg6LDk1WKxpaUmfdxenYKPt&#10;5+TWrY6mHZ8+Ftvv46/2K6Ve+93iC0SkLj7F/+61SfOzETyeSRfI2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sbgofBAAAA3AAAAA8AAAAAAAAAAAAAAAAAmAIAAGRycy9kb3du&#10;cmV2LnhtbFBLBQYAAAAABAAEAPUAAACGAwAAAAA=&#10;" strokecolor="black [3213]" strokeweight="1pt"/>
                      <v:roundrect id="AutoShape 6" o:spid="_x0000_s1030" style="position:absolute;top:5562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cnHMEA&#10;AADcAAAADwAAAGRycy9kb3ducmV2LnhtbERPTWsCMRC9C/6HMEJvmtWiyGoUFSrFm9p6HpJxs7iZ&#10;LJvU3fbXN4LgbR7vc5brzlXiTk0oPSsYjzIQxNqbkgsFX+eP4RxEiMgGK8+k4JcCrFf93hJz41s+&#10;0v0UC5FCOOSowMZY51IGbclhGPmaOHFX3ziMCTaFNA22KdxVcpJlM+mw5NRgsaadJX07/TgFB22n&#10;879ufzHt7Pq+OW4v39rvlXobdJsFiEhdfImf7k+T5mdTeDyTLpC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RXJxzBAAAA3AAAAA8AAAAAAAAAAAAAAAAAmAIAAGRycy9kb3du&#10;cmV2LnhtbFBLBQYAAAAABAAEAPUAAACGAwAAAAA=&#10;" strokecolor="black [3213]" strokeweight="1pt"/>
                    </v:group>
                  </w:pict>
                </mc:Fallback>
              </mc:AlternateContent>
            </w:r>
            <w:r w:rsidRPr="00DA66AE">
              <w:rPr>
                <w:rFonts w:ascii="Times New Roman" w:hAnsi="Times New Roman"/>
                <w:sz w:val="24"/>
                <w:szCs w:val="24"/>
              </w:rPr>
              <w:t xml:space="preserve">                   A bathroom scale mar</w:t>
            </w:r>
            <w:r w:rsidR="00E452E2">
              <w:rPr>
                <w:rFonts w:ascii="Times New Roman" w:hAnsi="Times New Roman"/>
                <w:sz w:val="24"/>
                <w:szCs w:val="24"/>
              </w:rPr>
              <w:t>ked in half kilogram divisions.</w:t>
            </w:r>
          </w:p>
          <w:p w:rsidR="00DA66AE" w:rsidRPr="00DA66AE" w:rsidRDefault="00DA66AE" w:rsidP="00DA66AE">
            <w:pPr>
              <w:rPr>
                <w:rFonts w:ascii="Times New Roman" w:hAnsi="Times New Roman"/>
                <w:sz w:val="12"/>
                <w:szCs w:val="12"/>
              </w:rPr>
            </w:pPr>
          </w:p>
          <w:p w:rsidR="00DA66AE" w:rsidRDefault="00DA66AE" w:rsidP="00DA66AE">
            <w:pPr>
              <w:rPr>
                <w:rFonts w:ascii="Times New Roman" w:hAnsi="Times New Roman"/>
                <w:sz w:val="24"/>
                <w:szCs w:val="24"/>
              </w:rPr>
            </w:pPr>
            <w:r w:rsidRPr="00DA66AE">
              <w:rPr>
                <w:rFonts w:ascii="Times New Roman" w:hAnsi="Times New Roman"/>
                <w:sz w:val="24"/>
                <w:szCs w:val="24"/>
              </w:rPr>
              <w:t xml:space="preserve">                   </w:t>
            </w:r>
            <w:r w:rsidR="00E452E2" w:rsidRPr="00DA66AE">
              <w:rPr>
                <w:rFonts w:ascii="Times New Roman" w:hAnsi="Times New Roman"/>
                <w:sz w:val="24"/>
                <w:szCs w:val="24"/>
              </w:rPr>
              <w:t>A kitchen scale marked in 10 gram divisions.</w:t>
            </w:r>
          </w:p>
          <w:p w:rsidR="00E452E2" w:rsidRPr="00E452E2" w:rsidRDefault="00E452E2" w:rsidP="00DA66AE">
            <w:pPr>
              <w:rPr>
                <w:rFonts w:ascii="Times New Roman" w:hAnsi="Times New Roman"/>
                <w:sz w:val="12"/>
                <w:szCs w:val="12"/>
              </w:rPr>
            </w:pPr>
          </w:p>
          <w:p w:rsidR="00DA66AE" w:rsidRPr="00DA66AE" w:rsidRDefault="00DA66AE" w:rsidP="00DA66AE">
            <w:pPr>
              <w:rPr>
                <w:rFonts w:ascii="Times New Roman" w:hAnsi="Times New Roman"/>
                <w:sz w:val="24"/>
                <w:szCs w:val="24"/>
              </w:rPr>
            </w:pPr>
            <w:r w:rsidRPr="00DA66AE">
              <w:rPr>
                <w:rFonts w:ascii="Times New Roman" w:hAnsi="Times New Roman"/>
                <w:sz w:val="24"/>
                <w:szCs w:val="24"/>
              </w:rPr>
              <w:t xml:space="preserve">                   </w:t>
            </w:r>
            <w:r w:rsidR="00E452E2">
              <w:rPr>
                <w:rFonts w:ascii="Times New Roman" w:hAnsi="Times New Roman"/>
                <w:sz w:val="24"/>
                <w:szCs w:val="24"/>
              </w:rPr>
              <w:t>A public weighbridge</w:t>
            </w:r>
            <w:r w:rsidR="00E452E2" w:rsidRPr="00DA66AE">
              <w:rPr>
                <w:rFonts w:ascii="Times New Roman" w:hAnsi="Times New Roman"/>
                <w:sz w:val="24"/>
                <w:szCs w:val="24"/>
              </w:rPr>
              <w:t xml:space="preserve"> marked in 100 kilogram divisions.</w:t>
            </w:r>
          </w:p>
          <w:p w:rsidR="00DA66AE" w:rsidRPr="00DA66AE" w:rsidRDefault="00DA66AE" w:rsidP="00DA66AE">
            <w:pPr>
              <w:rPr>
                <w:rFonts w:ascii="Times New Roman" w:hAnsi="Times New Roman"/>
                <w:sz w:val="12"/>
                <w:szCs w:val="12"/>
              </w:rPr>
            </w:pPr>
          </w:p>
          <w:p w:rsidR="00A229BE" w:rsidRDefault="00E452E2" w:rsidP="00DA66A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      </w:t>
            </w:r>
            <w:r w:rsidRPr="00DA66AE">
              <w:rPr>
                <w:rFonts w:ascii="Times New Roman" w:hAnsi="Times New Roman"/>
                <w:sz w:val="24"/>
                <w:szCs w:val="24"/>
              </w:rPr>
              <w:t>A stock scale marked in 10 kilogram divisions.</w:t>
            </w:r>
            <w:r w:rsidR="00DA66AE" w:rsidRPr="00DA66AE">
              <w:rPr>
                <w:rFonts w:ascii="Times New Roman" w:hAnsi="Times New Roman"/>
                <w:sz w:val="24"/>
                <w:szCs w:val="24"/>
              </w:rPr>
              <w:t xml:space="preserve">   </w:t>
            </w:r>
          </w:p>
          <w:p w:rsidR="00DA66AE" w:rsidRPr="00DA66AE" w:rsidRDefault="00DA66AE" w:rsidP="00DA66AE">
            <w:pPr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A229BE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A229BE" w:rsidRPr="001B3341" w:rsidRDefault="00A229BE" w:rsidP="00325745">
            <w:pPr>
              <w:pStyle w:val="ListParagraph"/>
              <w:numPr>
                <w:ilvl w:val="0"/>
                <w:numId w:val="2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A229BE" w:rsidRDefault="007A42A7" w:rsidP="001D51F7">
            <w:pPr>
              <w:rPr>
                <w:rFonts w:ascii="Times New Roman" w:hAnsi="Times New Roman"/>
                <w:sz w:val="24"/>
                <w:szCs w:val="24"/>
              </w:rPr>
            </w:pPr>
            <w:r w:rsidRPr="007A42A7">
              <w:rPr>
                <w:rFonts w:ascii="Times New Roman" w:hAnsi="Times New Roman"/>
                <w:bCs/>
                <w:sz w:val="24"/>
                <w:szCs w:val="24"/>
              </w:rPr>
              <w:t>Kings Park</w:t>
            </w:r>
            <w:r w:rsidRPr="007A42A7">
              <w:rPr>
                <w:rFonts w:ascii="Times New Roman" w:hAnsi="Times New Roman"/>
                <w:sz w:val="24"/>
                <w:szCs w:val="24"/>
              </w:rPr>
              <w:t> 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is a park in Perth which has an area of 4.06 square </w:t>
            </w:r>
            <w:r w:rsidRPr="007A42A7">
              <w:rPr>
                <w:rFonts w:ascii="Times New Roman" w:hAnsi="Times New Roman"/>
                <w:sz w:val="24"/>
                <w:szCs w:val="24"/>
              </w:rPr>
              <w:t>kilometre</w:t>
            </w:r>
            <w:r w:rsidR="002F0D86">
              <w:rPr>
                <w:rFonts w:ascii="Times New Roman" w:hAnsi="Times New Roman"/>
                <w:sz w:val="24"/>
                <w:szCs w:val="24"/>
              </w:rPr>
              <w:t>s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7A42A7" w:rsidRDefault="007A42A7" w:rsidP="007A42A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Given that 1 square kilometre = 1 000 000 m</w:t>
            </w:r>
            <w:r w:rsidRPr="007A42A7"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 xml:space="preserve">   </w:t>
            </w:r>
            <w:r>
              <w:rPr>
                <w:rFonts w:ascii="Times New Roman" w:hAnsi="Times New Roman"/>
                <w:sz w:val="24"/>
                <w:szCs w:val="24"/>
              </w:rPr>
              <w:t>and 1 hectare = 10 000 m</w:t>
            </w:r>
            <w:r w:rsidRPr="007A42A7"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  <w:r w:rsidR="002F0D86">
              <w:rPr>
                <w:rFonts w:ascii="Times New Roman" w:hAnsi="Times New Roman"/>
                <w:sz w:val="24"/>
                <w:szCs w:val="24"/>
              </w:rPr>
              <w:t>, work out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the area of Kings Park in hectares.</w:t>
            </w:r>
          </w:p>
          <w:p w:rsidR="007A42A7" w:rsidRPr="007A42A7" w:rsidRDefault="007A42A7" w:rsidP="007A42A7">
            <w:pPr>
              <w:rPr>
                <w:rFonts w:ascii="Times New Roman" w:hAnsi="Times New Roman"/>
                <w:sz w:val="12"/>
                <w:szCs w:val="12"/>
              </w:rPr>
            </w:pPr>
          </w:p>
          <w:p w:rsidR="007A42A7" w:rsidRDefault="007A42A7" w:rsidP="007A42A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5865C874" wp14:editId="53C7DEF5">
                      <wp:simplePos x="0" y="0"/>
                      <wp:positionH relativeFrom="column">
                        <wp:posOffset>536575</wp:posOffset>
                      </wp:positionH>
                      <wp:positionV relativeFrom="paragraph">
                        <wp:posOffset>60325</wp:posOffset>
                      </wp:positionV>
                      <wp:extent cx="862330" cy="373380"/>
                      <wp:effectExtent l="0" t="0" r="13970" b="26670"/>
                      <wp:wrapNone/>
                      <wp:docPr id="119" name="Rectangle 1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2330" cy="37338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19" o:spid="_x0000_s1026" style="position:absolute;margin-left:42.25pt;margin-top:4.75pt;width:67.9pt;height:29.4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em/nAIAAJEFAAAOAAAAZHJzL2Uyb0RvYy54bWysVEtv2zAMvg/YfxB0X20nfQZxiqBFhwFF&#10;W7QdelZkKTYgiZqkxMl+/Sj5kaAtdhiWgyOK5Efx42N+vdOKbIXzDZiSFic5JcJwqBqzLunP17tv&#10;l5T4wEzFFBhR0r3w9Hrx9cu8tTMxgRpUJRxBEONnrS1pHYKdZZnntdDMn4AVBpUSnGYBRbfOKsda&#10;RNcqm+T5edaCq6wDLrzH29tOSRcJX0rBw6OUXgSiSopvC+nr0ncVv9lizmZrx2zd8P4Z7B9eoVlj&#10;MOgIdcsCIxvXfIDSDXfgQYYTDjoDKRsuUg6YTZG/y+alZlakXJAcb0ea/P+D5Q/bJ0eaCmtXXFFi&#10;mMYiPSNtzKyVIPESKWqtn6Hli31yveTxGPPdSafjP2ZCdonW/Uir2AXC8fLyfDKdIvkcVdOL6fQy&#10;0Z4dnK3z4bsATeKhpA7DJzLZ9t4HDIimg0mMZeCuUSpVThnS4tOv8rM8eXhQTRW10S41kbhRjmwZ&#10;lj/sipgLgh1ZoaQMXsYMu5zSKeyViBDKPAuJ9GAWky5AbMwDJuNcmFB0qppVogt1luNvCDZ4pNAJ&#10;MCJLfOSI3QMMlh3IgN29ubePriL19ejcZ/4359EjRQYTRmfdGHCfZaYwqz5yZz+Q1FETWVpBtcfm&#10;cdBNlbf8rsEC3jMfnpjDMcKa42oIj/iRCrBQ0J8oqcH9/uw+2mN3o5aSFseypP7XhjlBifphsO+v&#10;itPTOMdJOD27mKDgjjWrY43Z6BvA0he4hCxPx2gf1HCUDvQbbpBljIoqZjjGLikPbhBuQrcucAdx&#10;sVwmM5xdy8K9ebE8gkdWY4O+7t6Ys30XB2z/BxhGmM3eNXNnGz0NLDcBZJM6/cBrzzfOfWqcfkfF&#10;xXIsJ6vDJl38AQAA//8DAFBLAwQUAAYACAAAACEA3Ce6xN0AAAAHAQAADwAAAGRycy9kb3ducmV2&#10;LnhtbEyOzU7DMBCE70i8g7VI3KhDAlUI2VSo/EggLg1cenPibRwRr6PYTcPbY05wGo1mNPOVm8UO&#10;YqbJ944RrlcJCOLW6Z47hM+P56schA+KtRocE8I3edhU52elKrQ78Y7mOnQijrAvFIIJYSyk9K0h&#10;q/zKjcQxO7jJqhDt1Ek9qVMct4NMk2Qtreo5Phg10tZQ+1UfLcJhbLL3/W6f1M3r2/bpRRv5OBvE&#10;y4vl4R5EoCX8leEXP6JDFZkad2TtxYCQ39zGJsJdlBinaZKBaBDWeQayKuV//uoHAAD//wMAUEsB&#10;Ai0AFAAGAAgAAAAhALaDOJL+AAAA4QEAABMAAAAAAAAAAAAAAAAAAAAAAFtDb250ZW50X1R5cGVz&#10;XS54bWxQSwECLQAUAAYACAAAACEAOP0h/9YAAACUAQAACwAAAAAAAAAAAAAAAAAvAQAAX3JlbHMv&#10;LnJlbHNQSwECLQAUAAYACAAAACEAR1Xpv5wCAACRBQAADgAAAAAAAAAAAAAAAAAuAgAAZHJzL2Uy&#10;b0RvYy54bWxQSwECLQAUAAYACAAAACEA3Ce6xN0AAAAHAQAADwAAAAAAAAAAAAAAAAD2BAAAZHJz&#10;L2Rvd25yZXYueG1sUEsFBgAAAAAEAAQA8wAAAAAGAAAAAA==&#10;" filled="f" strokecolor="black [3213]" strokeweight="1.5pt"/>
                  </w:pict>
                </mc:Fallback>
              </mc:AlternateContent>
            </w:r>
          </w:p>
          <w:p w:rsidR="007A42A7" w:rsidRDefault="007A42A7" w:rsidP="007A42A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                             hectares.</w:t>
            </w:r>
          </w:p>
          <w:p w:rsidR="007A42A7" w:rsidRPr="007A42A7" w:rsidRDefault="007A42A7" w:rsidP="007A42A7">
            <w:pPr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2B744E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2B744E" w:rsidRPr="001B3341" w:rsidRDefault="002B744E" w:rsidP="00325745">
            <w:pPr>
              <w:pStyle w:val="ListParagraph"/>
              <w:numPr>
                <w:ilvl w:val="0"/>
                <w:numId w:val="2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2B744E" w:rsidRDefault="002B744E" w:rsidP="00042C1D">
            <w:pPr>
              <w:ind w:right="471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 particular stamp has an area of 2.5 cm</w:t>
            </w:r>
            <w:r w:rsidRPr="002F0D86"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2B744E" w:rsidRDefault="002B744E" w:rsidP="00042C1D">
            <w:pPr>
              <w:ind w:right="471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The stamps are produced on a sheet which has an area of 0.5 m</w:t>
            </w:r>
            <w:r w:rsidRPr="002F0D86"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2B744E" w:rsidRDefault="002B744E" w:rsidP="00042C1D">
            <w:pPr>
              <w:ind w:right="471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How many stamps are on the sheet if there is no wasted space?</w:t>
            </w:r>
          </w:p>
          <w:p w:rsidR="002B744E" w:rsidRDefault="002B744E" w:rsidP="00042C1D">
            <w:pPr>
              <w:ind w:right="4711"/>
              <w:rPr>
                <w:rFonts w:ascii="Times New Roman" w:hAnsi="Times New Roman"/>
                <w:sz w:val="12"/>
                <w:szCs w:val="12"/>
              </w:rPr>
            </w:pPr>
          </w:p>
          <w:p w:rsidR="002B744E" w:rsidRPr="00E46EC9" w:rsidRDefault="002B744E" w:rsidP="00042C1D">
            <w:pPr>
              <w:ind w:right="471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709440" behindDoc="0" locked="0" layoutInCell="1" allowOverlap="1" wp14:anchorId="35C14E85" wp14:editId="53EE2546">
                      <wp:simplePos x="0" y="0"/>
                      <wp:positionH relativeFrom="column">
                        <wp:posOffset>63500</wp:posOffset>
                      </wp:positionH>
                      <wp:positionV relativeFrom="paragraph">
                        <wp:posOffset>34232</wp:posOffset>
                      </wp:positionV>
                      <wp:extent cx="1501140" cy="388620"/>
                      <wp:effectExtent l="0" t="0" r="22860" b="11430"/>
                      <wp:wrapNone/>
                      <wp:docPr id="126" name="Group 1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01140" cy="388620"/>
                                <a:chOff x="0" y="0"/>
                                <a:chExt cx="1501486" cy="388620"/>
                              </a:xfrm>
                            </wpg:grpSpPr>
                            <wps:wsp>
                              <wps:cNvPr id="122" name="AutoShap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330036" y="27432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3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4" name="AutoShap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7432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5" name="AutoShap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330036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126" o:spid="_x0000_s1026" style="position:absolute;margin-left:5pt;margin-top:2.7pt;width:118.2pt;height:30.6pt;z-index:251709440" coordsize="15014,38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r0R9QIAABwOAAAOAAAAZHJzL2Uyb0RvYy54bWzsl1tv2yAUx98n7Tsg3lfbsXOZVaeqetOk&#10;Xap1+wAE48uGgQGJ0336HbDjus2qaZ3ahyl5cMDA4Zwffx8fH59sG442TJtaigxHRyFGTFCZ16LM&#10;8Ncvl28WGBlLRE64FCzDt8zgk+XrV8etStlEVpLnTCMwIkzaqgxX1qo0CAytWEPMkVRMwGAhdUMs&#10;dHUZ5Jq0YL3hwSQMZ0Erda60pMwYuHveDeKlt18UjNpPRWGYRTzD4Jv1V+2vK3cNlsckLTVRVU17&#10;N8gTvGhILWDTwdQ5sQStdb1nqqmplkYW9ojKJpBFUVPmY4BoovBBNFdarpWPpUzbUg2YAO0DTk82&#10;Sz9urjWqczi7yQwjQRo4JL8vcjcAT6vKFGZdaXWjrnV/o+x6LuJtoRv3D7GgrQd7O4BlW4so3Iym&#10;YRQlwJ/CWLxYzCY9eVrB8ewto9XFaGGyAMfuLwx22wbOu8GZVoGIzB0n82+cbiqimMdvHIGB02TH&#10;6XRtpZ+E4o6Un+cwOSBGvZf0u0FCnlVElOxUa9lWjOTgVuTmg/OjBa5jYClatR9kDqdAwLrX1APC&#10;URyHYQxMgOVknsQ7lgPseZRMe9ZAHSb7zXbISKq0sVdMNsg1MgwiE/lneFL8ZmTz3liv5LxXA8m/&#10;YVQ0HJ6LDeEoms1m895iPxmOY2fTBy55nV/WnPuOLldnXCNYmuFL/+sXm/E0LlDrNDgHb/dtuGzA&#10;Bit22+EDxGMTPg7/PDvIFyL3bUtq3rXBSy566g60k7ZJVzK/BehadqkBUhk0Kql/YtRCWsiw+bEm&#10;mmHE3wk4uLdR4nRsfSeZzgE+0uOR1XiECAqmMmwx6ppntss9a6XrsoKdIh+tkE5KRW13qui86p0F&#10;SXe+voC2431tJ+687kn1+bQNNH+TPQ6CPgj6T+/Kx5J1si/o6YsL+pCm714IhzT9FxXgY6qe7qu6&#10;L9ZGFcXzpelxCdJXcofqA6qo/7b68HU2fIJARXLvG2fc99XK3Ufd8hcAAAD//wMAUEsDBBQABgAI&#10;AAAAIQAFDxDr3gAAAAcBAAAPAAAAZHJzL2Rvd25yZXYueG1sTI/BasMwEETvhf6D2EJvjew0EcWx&#10;HEJoewqFJoWSm2JtbBNrZSzFdv6+21N7m2GWmbf5enKtGLAPjScN6SwBgVR621Cl4evw9vQCIkRD&#10;1rSeUMMNA6yL+7vcZNaP9InDPlaCSyhkRkMdY5dJGcoanQkz3yFxdva9M5FtX0nbm5HLXSvnSaKk&#10;Mw3xQm063NZYXvZXp+F9NOPmOX0ddpfz9nY8LD++dylq/fgwbVYgIk7x7xh+8RkdCmY6+SvZIFr2&#10;Cb8SNSwXIDieLxSLkwalFMgil//5ix8AAAD//wMAUEsBAi0AFAAGAAgAAAAhALaDOJL+AAAA4QEA&#10;ABMAAAAAAAAAAAAAAAAAAAAAAFtDb250ZW50X1R5cGVzXS54bWxQSwECLQAUAAYACAAAACEAOP0h&#10;/9YAAACUAQAACwAAAAAAAAAAAAAAAAAvAQAAX3JlbHMvLnJlbHNQSwECLQAUAAYACAAAACEAGz69&#10;EfUCAAAcDgAADgAAAAAAAAAAAAAAAAAuAgAAZHJzL2Uyb0RvYy54bWxQSwECLQAUAAYACAAAACEA&#10;BQ8Q694AAAAHAQAADwAAAAAAAAAAAAAAAABPBQAAZHJzL2Rvd25yZXYueG1sUEsFBgAAAAAEAAQA&#10;8wAAAFoGAAAAAA==&#10;">
                      <v:roundrect id="AutoShape 3" o:spid="_x0000_s1027" style="position:absolute;left:13300;top:2743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vjCMEA&#10;AADcAAAADwAAAGRycy9kb3ducmV2LnhtbERPS2sCMRC+C/6HMIXeNNsVRVajaEEpvfk8D8m4WdxM&#10;lk3qbvvrG6HQ23x8z1mue1eLB7Wh8qzgbZyBINbeVFwqOJ92ozmIEJEN1p5JwTcFWK+GgyUWxnd8&#10;oMcxliKFcChQgY2xKaQM2pLDMPYNceJuvnUYE2xLaVrsUrirZZ5lM+mw4tRgsaF3S/p+/HIKPrWd&#10;zn/6/dV0s9tkc9heL9rvlXp96TcLEJH6+C/+c3+YND/P4flMukCu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AL4wjBAAAA3AAAAA8AAAAAAAAAAAAAAAAAmAIAAGRycy9kb3du&#10;cmV2LnhtbFBLBQYAAAAABAAEAPUAAACGAwAAAAA=&#10;" strokecolor="black [3213]" strokeweight="1pt"/>
                      <v:roundrect id="AutoShape 4" o:spid="_x0000_s1028" style="position:absolute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0dGk8EA&#10;AADcAAAADwAAAGRycy9kb3ducmV2LnhtbERPTWsCMRC9C/6HMII3zVZRZGsUW1CKN23reUjGzdLN&#10;ZNlEd+2vN4LgbR7vc5brzlXiSk0oPSt4G2cgiLU3JRcKfr63owWIEJENVp5JwY0CrFf93hJz41s+&#10;0PUYC5FCOOSowMZY51IGbclhGPuaOHFn3ziMCTaFNA22KdxVcpJlc+mw5NRgsaZPS/rveHEK9trO&#10;Fv/d7mTa+Xm6OXycfrXfKTUcdJt3EJG6+BI/3V8mzZ9M4fFMukCu7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9HRpPBAAAA3AAAAA8AAAAAAAAAAAAAAAAAmAIAAGRycy9kb3du&#10;cmV2LnhtbFBLBQYAAAAABAAEAPUAAACGAwAAAAA=&#10;" strokecolor="black [3213]" strokeweight="1pt"/>
                      <v:roundrect id="AutoShape 5" o:spid="_x0000_s1029" style="position:absolute;top:2743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7e58IA&#10;AADcAAAADwAAAGRycy9kb3ducmV2LnhtbERP32vCMBB+F/wfwg32pul0E6mNogNl7E3dfD6Sa1Ns&#10;LqXJbLe/fhkMfLuP7+cVm8E14kZdqD0reJpmIIi1NzVXCj7O+8kSRIjIBhvPpOCbAmzW41GBufE9&#10;H+l2ipVIIRxyVGBjbHMpg7bkMEx9S5y40ncOY4JdJU2HfQp3jZxl2UI6rDk1WGzp1ZK+nr6cgndt&#10;X5Y/w+Fi+kU53x53l0/tD0o9PgzbFYhIQ7yL/91vJs2fPcPfM+kCuf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rt7nwgAAANwAAAAPAAAAAAAAAAAAAAAAAJgCAABkcnMvZG93&#10;bnJldi54bWxQSwUGAAAAAAQABAD1AAAAhwMAAAAA&#10;" strokecolor="black [3213]" strokeweight="1pt"/>
                      <v:roundrect id="AutoShape 6" o:spid="_x0000_s1030" style="position:absolute;left:13300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+J7fMEA&#10;AADcAAAADwAAAGRycy9kb3ducmV2LnhtbERPTWsCMRC9C/6HMII3zaooshpFhYr0pq2eh2TcLG4m&#10;yyZ11/76plDobR7vc9bbzlXiSU0oPSuYjDMQxNqbkgsFnx9voyWIEJENVp5JwYsCbDf93hpz41s+&#10;0/MSC5FCOOSowMZY51IGbclhGPuaOHF33ziMCTaFNA22KdxVcpplC+mw5NRgsaaDJf24fDkF79rO&#10;l9/d8WbaxX22O+9vV+2PSg0H3W4FIlIX/8V/7pNJ86dz+H0mXSA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/ie3zBAAAA3AAAAA8AAAAAAAAAAAAAAAAAmAIAAGRycy9kb3du&#10;cmV2LnhtbFBLBQYAAAAABAAEAPUAAACGAwAAAAA=&#10;" strokecolor="black [3213]" strokeweight="1pt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200                            500</w:t>
            </w:r>
          </w:p>
          <w:p w:rsidR="002B744E" w:rsidRDefault="002B744E" w:rsidP="00042C1D">
            <w:pPr>
              <w:ind w:right="4711"/>
              <w:rPr>
                <w:rFonts w:ascii="Times New Roman" w:hAnsi="Times New Roman"/>
                <w:sz w:val="12"/>
                <w:szCs w:val="12"/>
              </w:rPr>
            </w:pPr>
          </w:p>
          <w:p w:rsidR="002B744E" w:rsidRDefault="002B744E" w:rsidP="00042C1D">
            <w:pPr>
              <w:ind w:right="471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7218C9EA" wp14:editId="3C070DE5">
                      <wp:simplePos x="0" y="0"/>
                      <wp:positionH relativeFrom="column">
                        <wp:posOffset>4751301</wp:posOffset>
                      </wp:positionH>
                      <wp:positionV relativeFrom="paragraph">
                        <wp:posOffset>-662363</wp:posOffset>
                      </wp:positionV>
                      <wp:extent cx="374073" cy="299258"/>
                      <wp:effectExtent l="0" t="19050" r="45085" b="43815"/>
                      <wp:wrapNone/>
                      <wp:docPr id="127" name="Right Arrow 1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4073" cy="299258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Right Arrow 127" o:spid="_x0000_s1026" type="#_x0000_t13" style="position:absolute;margin-left:374.1pt;margin-top:-52.15pt;width:29.45pt;height:23.5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YQkegIAAEQFAAAOAAAAZHJzL2Uyb0RvYy54bWysVE1v2zAMvQ/YfxB0X+246dIGdYqgRYcB&#10;RRv0Az2rshQbkEWNUuJkv36U7LhFW+wwLAdFEslH8vlR5xe71rCtQt+ALfnkKOdMWQlVY9clf3q8&#10;/nbKmQ/CVsKAVSXfK88vFl+/nHdurgqowVQKGYFYP+9cyesQ3DzLvKxVK/wROGXJqAFbEeiI66xC&#10;0RF6a7Iiz79nHWDlEKTynm6veiNfJHytlQx3WnsVmCk51RbSiml9iWu2OBfzNQpXN3IoQ/xDFa1o&#10;LCUdoa5EEGyDzQeotpEIHnQ4ktBmoHUjVeqBupnk77p5qIVTqRcix7uRJv//YOXtdoWsqejbFTPO&#10;rGjpI9036zqwJSJ0LF4TSZ3zc/J9cCscTp62seOdxjb+Uy9sl4jdj8SqXWCSLo9n03x2zJkkU3F2&#10;VpycRszsNdihDz8UtCxuSo6xgJQ/kSq2Nz70AQdHio4l9UWkXdgbFesw9l5p6ojSFik6aUldGmRb&#10;QSoQUiobJr2pFpXqr09y+g1VjRGpxgQYkXVjzIg9AESdfsTuax38Y6hKUhyD878V1gePESkz2DAG&#10;t40F/AzAUFdD5t7/QFJPTWTpBao9fW+EfhC8k9cNMX4jfFgJJOXTjNA0hztatIGu5DDsOKsBf392&#10;H/1JkGTlrKNJKrn/tRGoODM/LUn1bDKdxtFLh+nJrKADvrW8vLXYTXsJ9Jkm9G44mbbRP5jDViO0&#10;zzT0y5iVTMJKyl1yGfBwuAz9hNOzIdVymdxo3JwIN/bByQgeWY1aetw9C3SD7ALp9RYOUyfm73TX&#10;+8ZIC8tNAN0kUb7yOvBNo5qEMzwr8S14e05er4/f4g8AAAD//wMAUEsDBBQABgAIAAAAIQCAoo72&#10;4wAAAAwBAAAPAAAAZHJzL2Rvd25yZXYueG1sTI/LTsMwEEX3SPyDNUjsWjuhkBDiVAiJRdmghlbA&#10;zo2nicGPYLtt+HvMCpYzc3Tn3Ho5GU2O6INylkM2Z0DQdk4q23PYvDzOSiAhCiuFdhY5fGOAZXN+&#10;VotKupNd47GNPUkhNlSCwxDjWFEaugGNCHM3ok23vfNGxDT6nkovTincaJozdkONUDZ9GMSIDwN2&#10;n+3BcFipZ8VWrSunp1vx/vG13/q3V8355cV0fwck4hT/YPjVT+rQJKedO1gZiOZQLMo8oRxmGVtc&#10;AUlIyYoMyC6troscaFPT/yWaHwAAAP//AwBQSwECLQAUAAYACAAAACEAtoM4kv4AAADhAQAAEwAA&#10;AAAAAAAAAAAAAAAAAAAAW0NvbnRlbnRfVHlwZXNdLnhtbFBLAQItABQABgAIAAAAIQA4/SH/1gAA&#10;AJQBAAALAAAAAAAAAAAAAAAAAC8BAABfcmVscy8ucmVsc1BLAQItABQABgAIAAAAIQDGUYQkegIA&#10;AEQFAAAOAAAAAAAAAAAAAAAAAC4CAABkcnMvZTJvRG9jLnhtbFBLAQItABQABgAIAAAAIQCAoo72&#10;4wAAAAwBAAAPAAAAAAAAAAAAAAAAANQEAABkcnMvZG93bnJldi54bWxQSwUGAAAAAAQABADzAAAA&#10;5AUAAAAA&#10;" adj="12960" fillcolor="#4f81bd [3204]" strokecolor="#243f60 [1604]" strokeweight="2pt"/>
                  </w:pict>
                </mc:Fallback>
              </mc:AlternateConten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2 000                         5 000</w:t>
            </w:r>
          </w:p>
          <w:p w:rsidR="002B744E" w:rsidRPr="007A42A7" w:rsidRDefault="002B744E" w:rsidP="00042C1D">
            <w:pPr>
              <w:ind w:right="471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75ACD5A4" wp14:editId="028CF16A">
                      <wp:simplePos x="0" y="0"/>
                      <wp:positionH relativeFrom="column">
                        <wp:posOffset>3828415</wp:posOffset>
                      </wp:positionH>
                      <wp:positionV relativeFrom="paragraph">
                        <wp:posOffset>-157422</wp:posOffset>
                      </wp:positionV>
                      <wp:extent cx="415290" cy="274320"/>
                      <wp:effectExtent l="38100" t="0" r="3810" b="30480"/>
                      <wp:wrapNone/>
                      <wp:docPr id="128" name="Down Arrow 1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5290" cy="27432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Down Arrow 128" o:spid="_x0000_s1026" type="#_x0000_t67" style="position:absolute;margin-left:301.45pt;margin-top:-12.4pt;width:32.7pt;height:21.6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7QleQIAAEIFAAAOAAAAZHJzL2Uyb0RvYy54bWysVMFu2zAMvQ/YPwi6r068dF2DOEXQosOA&#10;og3WDj0rslQbkESNUuJkXz9KdtyiLXYYloMjiuQj+UhqcbG3hu0UhhZcxacnE86Uk1C37qniPx+u&#10;P33lLEThamHAqYofVOAXy48fFp2fqxIaMLVCRiAuzDtf8SZGPy+KIBtlRTgBrxwpNaAVkUR8KmoU&#10;HaFbU5STyZeiA6w9glQh0O1Vr+TLjK+1kvFO66AiMxWn3GL+Yv5u0rdYLsT8CYVvWjmkIf4hCyta&#10;R0FHqCsRBdti+wbKthIhgI4nEmwBWrdS5RqomunkVTX3jfAq10LkBD/SFP4frLzdrZG1NfWupFY5&#10;YalJV9A5tkKEjqVb4qjzYU6m936NgxTomArea7Tpn0ph+8zrYeRV7SOTdDmbnpbnxL4kVXk2+1xm&#10;3otnZ48hflNgWTpUvKb4OXymVOxuQqSoZH+0IyFl1OeQT/FgVErDuB9KUz0UtczeeZLUpUG2EzQD&#10;Qkrl4rRXNaJW/fXphH6pUAoyemQpAyZk3RozYg8AaUrfYvcwg31yVXkQR+fJ3xLrnUePHBlcHJ1t&#10;6wDfAzBU1RC5tz+S1FOTWNpAfaBuI/RrELy8bonwGxHiWiDNPfWIdjne0Ucb6CoOw4mzBvD3e/fJ&#10;nsaRtJx1tEcVD7+2AhVn5rujQT2fzmZp8bIwOz2j3jN8qdm81LitvQRq05ReDS/zMdlHczxqBPtI&#10;K79KUUklnKTYFZcRj8Jl7PebHg2pVqtsRsvmRbxx914m8MRqmqWH/aNAP0xdpHG9hePOifmruett&#10;k6eD1TaCbvNQPvM68E2LmgdneFTSS/BSzlbPT9/yDwAAAP//AwBQSwMEFAAGAAgAAAAhADLjOBPf&#10;AAAACgEAAA8AAABkcnMvZG93bnJldi54bWxMj8FOwzAQRO9I/IO1SFxQaxNKSEOcCpB6QIUDBXF2&#10;4yWJiNfBdtvw9ywnOK72aeZNtZrcIA4YYu9Jw+VcgUBqvO2p1fD2up4VIGIyZM3gCTV8Y4RVfXpS&#10;mdL6I73gYZtawSEUS6OhS2kspYxNh87EuR+R+PfhgzOJz9BKG8yRw90gM6Vy6UxP3NCZER86bD63&#10;e8e94f1ZXrTjl79e94+b7j4u1c2T1udn090tiIRT+oPhV5/VoWannd+TjWLQkKtsyaiGWbbgDUzk&#10;eXEFYsdosQBZV/L/hPoHAAD//wMAUEsBAi0AFAAGAAgAAAAhALaDOJL+AAAA4QEAABMAAAAAAAAA&#10;AAAAAAAAAAAAAFtDb250ZW50X1R5cGVzXS54bWxQSwECLQAUAAYACAAAACEAOP0h/9YAAACUAQAA&#10;CwAAAAAAAAAAAAAAAAAvAQAAX3JlbHMvLnJlbHNQSwECLQAUAAYACAAAACEAv1u0JXkCAABCBQAA&#10;DgAAAAAAAAAAAAAAAAAuAgAAZHJzL2Uyb0RvYy54bWxQSwECLQAUAAYACAAAACEAMuM4E98AAAAK&#10;AQAADwAAAAAAAAAAAAAAAADTBAAAZHJzL2Rvd25yZXYueG1sUEsFBgAAAAAEAAQA8wAAAN8FAAAA&#10;AA==&#10;" adj="10800" fillcolor="#4f81bd [3204]" strokecolor="#243f60 [1604]" strokeweight="2pt"/>
                  </w:pict>
                </mc:Fallback>
              </mc:AlternateContent>
            </w:r>
            <w:r w:rsidR="00A906C6"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w:pict w14:anchorId="62C78091">
                <v:shape id="_x0000_s1073" type="#_x0000_t75" style="position:absolute;margin-left:257.65pt;margin-top:-96pt;width:141.25pt;height:87.65pt;z-index:251708416;mso-position-horizontal-relative:text;mso-position-vertical-relative:text">
                  <v:imagedata r:id="rId23" o:title="" croptop="4812f" cropbottom="28870f" cropleft="1855f" cropright="24121f"/>
                  <w10:wrap type="square"/>
                </v:shape>
                <o:OLEObject Type="Embed" ProgID="FXDraw3.Document" ShapeID="_x0000_s1073" DrawAspect="Content" ObjectID="_1423031039" r:id="rId24"/>
              </w:pict>
            </w:r>
          </w:p>
        </w:tc>
      </w:tr>
      <w:tr w:rsidR="002B744E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2B744E" w:rsidRPr="001B3341" w:rsidRDefault="002B744E" w:rsidP="00325745">
            <w:pPr>
              <w:pStyle w:val="ListParagraph"/>
              <w:numPr>
                <w:ilvl w:val="0"/>
                <w:numId w:val="2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D45390" w:rsidRPr="00D45390" w:rsidRDefault="00D45390" w:rsidP="00D4539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 T20 cricket match starts at 7:20pm and finishes at 10</w:t>
            </w:r>
            <w:r w:rsidRPr="00D45390">
              <w:rPr>
                <w:rFonts w:ascii="Times New Roman" w:hAnsi="Times New Roman"/>
                <w:sz w:val="24"/>
                <w:szCs w:val="24"/>
              </w:rPr>
              <w:t xml:space="preserve">:10 pm. What is the duration of the </w:t>
            </w:r>
            <w:r>
              <w:rPr>
                <w:rFonts w:ascii="Times New Roman" w:hAnsi="Times New Roman"/>
                <w:sz w:val="24"/>
                <w:szCs w:val="24"/>
              </w:rPr>
              <w:t>match?</w:t>
            </w:r>
          </w:p>
          <w:p w:rsidR="00D45390" w:rsidRPr="00D45390" w:rsidRDefault="00D45390" w:rsidP="00D45390">
            <w:pPr>
              <w:rPr>
                <w:rFonts w:ascii="Times New Roman" w:hAnsi="Times New Roman"/>
                <w:sz w:val="12"/>
                <w:szCs w:val="12"/>
              </w:rPr>
            </w:pPr>
          </w:p>
          <w:p w:rsidR="00D45390" w:rsidRPr="00D45390" w:rsidRDefault="00D45390" w:rsidP="00D4539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74161425" wp14:editId="0E0FC8D5">
                      <wp:simplePos x="0" y="0"/>
                      <wp:positionH relativeFrom="column">
                        <wp:posOffset>2371725</wp:posOffset>
                      </wp:positionH>
                      <wp:positionV relativeFrom="paragraph">
                        <wp:posOffset>88900</wp:posOffset>
                      </wp:positionV>
                      <wp:extent cx="723900" cy="457200"/>
                      <wp:effectExtent l="9525" t="12700" r="9525" b="6350"/>
                      <wp:wrapNone/>
                      <wp:docPr id="152" name="Rectangle 1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239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52" o:spid="_x0000_s1026" style="position:absolute;margin-left:186.75pt;margin-top:7pt;width:57pt;height:36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fw5HwIAAD8EAAAOAAAAZHJzL2Uyb0RvYy54bWysU9tuEzEQfUfiHyy/k92EhDarbKoqJQip&#10;QEXhAyZeb9bCN8ZONuHrGXvTkAJPCD9YHs/4+MyZmcXNwWi2lxiUszUfj0rOpBWuUXZb869f1q+u&#10;OQsRbAPaWVnzowz8ZvnyxaL3lZy4zulGIiMQG6re17yL0VdFEUQnDYSR89KSs3VoIJKJ26JB6And&#10;6GJSlm+K3mHj0QkZAt3eDU6+zPhtK0X81LZBRqZrTtxi3jHvm7QXywVUWwTfKXGiAf/AwoCy9OkZ&#10;6g4isB2qP6CMEuiCa+NIOFO4tlVC5hwom3H5WzaPHXiZcyFxgj/LFP4frPi4f0CmGqrdbMKZBUNF&#10;+kyygd1qydIlSdT7UFHko3/AlGTw9058C8y6VUdx8hbR9Z2EhoiNU3zx7EEyAj1lm/6DawgfdtFl&#10;tQ4tmgRIOrBDLsrxXBR5iEzQ5dXk9byk0glyTWdXVPT8A1RPjz2G+E46w9Kh5kjkMzjs70NMZKB6&#10;CsnknVbNWmmdDdxuVhrZHqg/1nmd0MNlmLasr/l8Npll5Ge+cAlR5vU3CKMiNbpWpubX5yCokmpv&#10;bZPbMILSw5koa3uSMSk3VGDjmiOpiG7oYpo6OnQOf3DWUwfXPHzfAUrO9HtLlZiPp9PU8tnIynGG&#10;l57NpQesIKiaR86G4yoOY7LzqLYd/TTOuVt3S9VrVVY2VXZgdSJLXZoFP01UGoNLO0f9mvvlTwAA&#10;AP//AwBQSwMEFAAGAAgAAAAhACBd3qLeAAAACQEAAA8AAABkcnMvZG93bnJldi54bWxMj8FOwzAQ&#10;RO9I/IO1SNyoTVPaEOJUCFQkjm164baJlyQQ21HstIGvZznBcWeeZmfy7Wx7caIxdN5puF0oEORq&#10;bzrXaDiWu5sURIjoDPbekYYvCrAtLi9yzIw/uz2dDrERHOJChhraGIdMylC3ZDEs/ECOvXc/Wox8&#10;jo00I5453PZyqdRaWuwcf2hxoKeW6s/DZDVU3fKI3/vyRdn7XRJf5/JjenvW+vpqfnwAEWmOfzD8&#10;1ufqUHCnyk/OBNFrSDbJHaNsrHgTA6t0w0KlIV0rkEUu/y8ofgAAAP//AwBQSwECLQAUAAYACAAA&#10;ACEAtoM4kv4AAADhAQAAEwAAAAAAAAAAAAAAAAAAAAAAW0NvbnRlbnRfVHlwZXNdLnhtbFBLAQIt&#10;ABQABgAIAAAAIQA4/SH/1gAAAJQBAAALAAAAAAAAAAAAAAAAAC8BAABfcmVscy8ucmVsc1BLAQIt&#10;ABQABgAIAAAAIQDSBfw5HwIAAD8EAAAOAAAAAAAAAAAAAAAAAC4CAABkcnMvZTJvRG9jLnhtbFBL&#10;AQItABQABgAIAAAAIQAgXd6i3gAAAAkBAAAPAAAAAAAAAAAAAAAAAHkEAABkcnMvZG93bnJldi54&#10;bWxQSwUGAAAAAAQABADzAAAAhAUAAAAA&#10;"/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0E984150" wp14:editId="020E5ACE">
                      <wp:simplePos x="0" y="0"/>
                      <wp:positionH relativeFrom="column">
                        <wp:posOffset>714375</wp:posOffset>
                      </wp:positionH>
                      <wp:positionV relativeFrom="paragraph">
                        <wp:posOffset>88900</wp:posOffset>
                      </wp:positionV>
                      <wp:extent cx="723900" cy="457200"/>
                      <wp:effectExtent l="9525" t="12700" r="9525" b="6350"/>
                      <wp:wrapNone/>
                      <wp:docPr id="151" name="Rectangle 1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239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51" o:spid="_x0000_s1026" style="position:absolute;margin-left:56.25pt;margin-top:7pt;width:57pt;height:36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jIRHgIAAD8EAAAOAAAAZHJzL2Uyb0RvYy54bWysU8GO0zAQvSPxD5bvNGlp2W3UdLXqUoS0&#10;wIpdPsB1nMTC9pix27R8PROnLV3YEyIHy+MZv7x5b7y42VvDdgqDBlfy8SjnTDkJlXZNyb89rd9c&#10;cxaicJUw4FTJDyrwm+XrV4vOF2oCLZhKISMQF4rOl7yN0RdZFmSrrAgj8MpRsga0IlKITVah6Ajd&#10;mmyS5++yDrDyCFKFQKd3Q5IvE35dKxm/1HVQkZmSE7eYVkzrpl+z5UIUDQrfanmkIf6BhRXa0U/P&#10;UHciCrZF/ReU1RIhQB1HEmwGda2lSj1QN+P8j24eW+FV6oXECf4sU/h/sPLz7gGZrsi72ZgzJyyZ&#10;9JVkE64xivWHJFHnQ0GVj/4B+yaDvwf5PTAHq5bq1C0idK0SFRFL9dmzC30Q6CrbdJ+gInyxjZDU&#10;2tdoe0DSge2TKYezKWofmaTDq8nbeU7WSUpNZ1dkes8oE8XpsscQPyiwrN+UHIl8Ahe7+xCH0lNJ&#10;Ig9GV2ttTAqw2awMsp2g+Vin74geLsuMY13J57PJLCE/y4VLiDx9L0FYHWnQjbYlvz4XiaJX7b2r&#10;0hhGoc2wp+6MoyZPyg0ObKA6kIoIwxTTq6NNC/iTs44muOThx1ag4sx8dOTEfDyd9iOfgqQcZ3iZ&#10;2VxmhJMEVfLI2bBdxeGZbD3qpqU/jVPvDm7JvVonZXt+A6sjWZrS5M3xRfXP4DJOVb/f/fIXAAAA&#10;//8DAFBLAwQUAAYACAAAACEASvxa6N0AAAAJAQAADwAAAGRycy9kb3ducmV2LnhtbEyPQU/DMAyF&#10;70j8h8hI3FiyAtXomk4INCSOW3fhljam7Wicqkm3wq/HnMbNz356/l6+mV0vTjiGzpOG5UKBQKq9&#10;7ajRcCi3dysQIRqypveEGr4xwKa4vspNZv2Zdnjax0ZwCIXMaGhjHDIpQ92iM2HhByS+ffrRmchy&#10;bKQdzZnDXS8TpVLpTEf8oTUDvrRYf+0np6HqkoP52ZVvyj1t7+P7XB6nj1etb2/m5zWIiHO8mOEP&#10;n9GhYKbKT2SD6Fkvk0e28vDAndiQJCkvKg2rVIEscvm/QfELAAD//wMAUEsBAi0AFAAGAAgAAAAh&#10;ALaDOJL+AAAA4QEAABMAAAAAAAAAAAAAAAAAAAAAAFtDb250ZW50X1R5cGVzXS54bWxQSwECLQAU&#10;AAYACAAAACEAOP0h/9YAAACUAQAACwAAAAAAAAAAAAAAAAAvAQAAX3JlbHMvLnJlbHNQSwECLQAU&#10;AAYACAAAACEAOBYyER4CAAA/BAAADgAAAAAAAAAAAAAAAAAuAgAAZHJzL2Uyb0RvYy54bWxQSwEC&#10;LQAUAAYACAAAACEASvxa6N0AAAAJAQAADwAAAAAAAAAAAAAAAAB4BAAAZHJzL2Rvd25yZXYueG1s&#10;UEsFBgAAAAAEAAQA8wAAAIIFAAAAAA==&#10;"/>
                  </w:pict>
                </mc:Fallback>
              </mc:AlternateContent>
            </w:r>
          </w:p>
          <w:p w:rsidR="00D45390" w:rsidRPr="00D45390" w:rsidRDefault="00D45390" w:rsidP="00D45390">
            <w:pPr>
              <w:rPr>
                <w:rFonts w:ascii="Times New Roman" w:hAnsi="Times New Roman"/>
                <w:sz w:val="32"/>
                <w:szCs w:val="32"/>
              </w:rPr>
            </w:pPr>
            <w:r w:rsidRPr="00D45390">
              <w:rPr>
                <w:rFonts w:ascii="Times New Roman" w:hAnsi="Times New Roman"/>
                <w:sz w:val="32"/>
                <w:szCs w:val="32"/>
              </w:rPr>
              <w:t xml:space="preserve">                              hours and                 minutes.</w:t>
            </w:r>
          </w:p>
          <w:p w:rsidR="00D45390" w:rsidRPr="00D45390" w:rsidRDefault="00D45390" w:rsidP="00D45390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AE38E3" w:rsidRPr="00D45390" w:rsidRDefault="00AE38E3" w:rsidP="001D51F7">
            <w:pPr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D45390" w:rsidTr="00D45390">
        <w:trPr>
          <w:cantSplit/>
          <w:trHeight w:val="2172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D45390" w:rsidRPr="001B3341" w:rsidRDefault="00D45390" w:rsidP="00325745">
            <w:pPr>
              <w:pStyle w:val="ListParagraph"/>
              <w:numPr>
                <w:ilvl w:val="0"/>
                <w:numId w:val="2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D45390" w:rsidRDefault="00D45390" w:rsidP="00042C1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 DVD movie has a playing time of 1 hour and 58 minutes. </w:t>
            </w:r>
          </w:p>
          <w:p w:rsidR="00D45390" w:rsidRDefault="00D45390" w:rsidP="00042C1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Wendy starts watching the movie at 19:43. </w:t>
            </w:r>
          </w:p>
          <w:p w:rsidR="00D45390" w:rsidRDefault="00D45390" w:rsidP="00042C1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At what time will the movie end, if she pauses it for 18 minutes in the middle to get a snack?</w:t>
            </w:r>
          </w:p>
          <w:p w:rsidR="00D45390" w:rsidRDefault="00A906C6" w:rsidP="00042C1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w:pict w14:anchorId="52900906">
                <v:rect id="_x0000_s1093" style="position:absolute;margin-left:139.5pt;margin-top:9.35pt;width:99.75pt;height:42pt;z-index:251731968">
                  <v:textbox style="mso-next-textbox:#_x0000_s1093">
                    <w:txbxContent>
                      <w:p w:rsidR="00D45390" w:rsidRPr="00F050B6" w:rsidRDefault="00D45390" w:rsidP="00F050B6">
                        <w:pPr>
                          <w:rPr>
                            <w:sz w:val="72"/>
                            <w:szCs w:val="72"/>
                          </w:rPr>
                        </w:pPr>
                        <w:r w:rsidRPr="00F050B6">
                          <w:rPr>
                            <w:sz w:val="72"/>
                            <w:szCs w:val="72"/>
                          </w:rPr>
                          <w:t xml:space="preserve">    </w:t>
                        </w:r>
                        <w:r>
                          <w:rPr>
                            <w:sz w:val="72"/>
                            <w:szCs w:val="72"/>
                          </w:rPr>
                          <w:t xml:space="preserve"> </w:t>
                        </w:r>
                        <w:r w:rsidRPr="00F050B6">
                          <w:rPr>
                            <w:sz w:val="72"/>
                            <w:szCs w:val="72"/>
                          </w:rPr>
                          <w:t xml:space="preserve">: </w:t>
                        </w:r>
                      </w:p>
                    </w:txbxContent>
                  </v:textbox>
                </v:rect>
              </w:pict>
            </w:r>
          </w:p>
          <w:p w:rsidR="00D45390" w:rsidRDefault="00D45390" w:rsidP="00042C1D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D45390" w:rsidRDefault="00D45390" w:rsidP="00042C1D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D45390" w:rsidRDefault="00D45390" w:rsidP="00042C1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45390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D45390" w:rsidRPr="001B3341" w:rsidRDefault="00D45390" w:rsidP="00325745">
            <w:pPr>
              <w:pStyle w:val="ListParagraph"/>
              <w:numPr>
                <w:ilvl w:val="0"/>
                <w:numId w:val="2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940803" w:rsidRDefault="00940803" w:rsidP="0094080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Yania works four</w:t>
            </w:r>
            <w:r w:rsidRPr="00940803">
              <w:rPr>
                <w:rFonts w:ascii="Times New Roman" w:hAnsi="Times New Roman"/>
                <w:sz w:val="24"/>
                <w:szCs w:val="24"/>
              </w:rPr>
              <w:t xml:space="preserve"> shi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fts in a week. </w:t>
            </w:r>
          </w:p>
          <w:p w:rsidR="00940803" w:rsidRDefault="00940803" w:rsidP="0094080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The total time of the four shifts is 32 hours.</w:t>
            </w:r>
          </w:p>
          <w:p w:rsidR="00940803" w:rsidRDefault="00940803" w:rsidP="0094080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The times for her first</w:t>
            </w:r>
            <w:r w:rsidRPr="0094080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three </w:t>
            </w:r>
            <w:r w:rsidRPr="00940803">
              <w:rPr>
                <w:rFonts w:ascii="Times New Roman" w:hAnsi="Times New Roman"/>
                <w:sz w:val="24"/>
                <w:szCs w:val="24"/>
              </w:rPr>
              <w:t xml:space="preserve">shifts were </w:t>
            </w:r>
            <w:r>
              <w:rPr>
                <w:rFonts w:ascii="Times New Roman" w:hAnsi="Times New Roman"/>
                <w:sz w:val="24"/>
                <w:szCs w:val="24"/>
              </w:rPr>
              <w:t>:</w:t>
            </w:r>
          </w:p>
          <w:p w:rsidR="00940803" w:rsidRPr="00940803" w:rsidRDefault="00940803" w:rsidP="00940803">
            <w:pPr>
              <w:rPr>
                <w:rFonts w:ascii="Times New Roman" w:hAnsi="Times New Roman"/>
                <w:sz w:val="12"/>
                <w:szCs w:val="12"/>
              </w:rPr>
            </w:pPr>
          </w:p>
          <w:p w:rsidR="00940803" w:rsidRPr="00940803" w:rsidRDefault="00940803" w:rsidP="0094080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 7:15   (seven</w:t>
            </w:r>
            <w:r w:rsidRPr="00940803">
              <w:rPr>
                <w:rFonts w:ascii="Times New Roman" w:hAnsi="Times New Roman"/>
                <w:sz w:val="24"/>
                <w:szCs w:val="24"/>
              </w:rPr>
              <w:t xml:space="preserve"> hours and fifteen minutes)        </w:t>
            </w:r>
          </w:p>
          <w:p w:rsidR="00940803" w:rsidRPr="00940803" w:rsidRDefault="00940803" w:rsidP="0094080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 8:35   (eight hours and thir</w:t>
            </w:r>
            <w:r w:rsidRPr="00940803">
              <w:rPr>
                <w:rFonts w:ascii="Times New Roman" w:hAnsi="Times New Roman"/>
                <w:sz w:val="24"/>
                <w:szCs w:val="24"/>
              </w:rPr>
              <w:t>ty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five</w:t>
            </w:r>
            <w:r w:rsidRPr="00940803">
              <w:rPr>
                <w:rFonts w:ascii="Times New Roman" w:hAnsi="Times New Roman"/>
                <w:sz w:val="24"/>
                <w:szCs w:val="24"/>
              </w:rPr>
              <w:t xml:space="preserve"> minutes)</w:t>
            </w:r>
          </w:p>
          <w:p w:rsidR="00940803" w:rsidRPr="00940803" w:rsidRDefault="00940803" w:rsidP="0094080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 7:46   (seven hours and forty six</w:t>
            </w:r>
            <w:r w:rsidRPr="00940803">
              <w:rPr>
                <w:rFonts w:ascii="Times New Roman" w:hAnsi="Times New Roman"/>
                <w:sz w:val="24"/>
                <w:szCs w:val="24"/>
              </w:rPr>
              <w:t xml:space="preserve"> minutes)</w:t>
            </w:r>
          </w:p>
          <w:p w:rsidR="00940803" w:rsidRPr="00940803" w:rsidRDefault="00940803" w:rsidP="00940803">
            <w:pPr>
              <w:rPr>
                <w:rFonts w:ascii="Times New Roman" w:hAnsi="Times New Roman"/>
                <w:sz w:val="12"/>
                <w:szCs w:val="12"/>
              </w:rPr>
            </w:pPr>
          </w:p>
          <w:p w:rsidR="00940803" w:rsidRPr="00940803" w:rsidRDefault="00940803" w:rsidP="00940803">
            <w:pPr>
              <w:rPr>
                <w:rFonts w:ascii="Times New Roman" w:hAnsi="Times New Roman"/>
                <w:sz w:val="24"/>
                <w:szCs w:val="24"/>
              </w:rPr>
            </w:pPr>
            <w:r w:rsidRPr="00940803">
              <w:rPr>
                <w:rFonts w:ascii="Times New Roman" w:hAnsi="Times New Roman"/>
                <w:sz w:val="24"/>
                <w:szCs w:val="24"/>
              </w:rPr>
              <w:t>What w</w:t>
            </w:r>
            <w:r>
              <w:rPr>
                <w:rFonts w:ascii="Times New Roman" w:hAnsi="Times New Roman"/>
                <w:sz w:val="24"/>
                <w:szCs w:val="24"/>
              </w:rPr>
              <w:t>as the time for her last shift</w:t>
            </w:r>
            <w:r w:rsidRPr="00940803">
              <w:rPr>
                <w:rFonts w:ascii="Times New Roman" w:hAnsi="Times New Roman"/>
                <w:sz w:val="24"/>
                <w:szCs w:val="24"/>
              </w:rPr>
              <w:t>?</w:t>
            </w:r>
          </w:p>
          <w:p w:rsidR="00940803" w:rsidRPr="00940803" w:rsidRDefault="00940803" w:rsidP="00940803">
            <w:pPr>
              <w:rPr>
                <w:rFonts w:ascii="Times New Roman" w:hAnsi="Times New Roman"/>
                <w:sz w:val="12"/>
                <w:szCs w:val="12"/>
              </w:rPr>
            </w:pPr>
          </w:p>
          <w:p w:rsidR="00940803" w:rsidRDefault="00940803" w:rsidP="00940803">
            <w:pPr>
              <w:rPr>
                <w:rFonts w:ascii="Times New Roman" w:hAnsi="Times New Roman"/>
                <w:sz w:val="24"/>
                <w:szCs w:val="24"/>
              </w:rPr>
            </w:pPr>
            <w:r w:rsidRPr="00426B62">
              <w:rPr>
                <w:noProof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734016" behindDoc="0" locked="0" layoutInCell="1" allowOverlap="1" wp14:anchorId="7BBE41E9" wp14:editId="4CF386E0">
                      <wp:simplePos x="0" y="0"/>
                      <wp:positionH relativeFrom="column">
                        <wp:posOffset>57381</wp:posOffset>
                      </wp:positionH>
                      <wp:positionV relativeFrom="paragraph">
                        <wp:posOffset>15586</wp:posOffset>
                      </wp:positionV>
                      <wp:extent cx="2929890" cy="388620"/>
                      <wp:effectExtent l="0" t="0" r="22860" b="11430"/>
                      <wp:wrapNone/>
                      <wp:docPr id="158" name="Group 15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929890" cy="388620"/>
                                <a:chOff x="0" y="0"/>
                                <a:chExt cx="2929890" cy="388620"/>
                              </a:xfrm>
                            </wpg:grpSpPr>
                            <wps:wsp>
                              <wps:cNvPr id="159" name="AutoShap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58440" y="27432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0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1" name="AutoShap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7432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2" name="AutoShap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5844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158" o:spid="_x0000_s1026" style="position:absolute;margin-left:4.5pt;margin-top:1.25pt;width:230.7pt;height:30.6pt;z-index:251734016" coordsize="29298,38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4Qz6wIAABwOAAAOAAAAZHJzL2Uyb0RvYy54bWzsl1tv0zAUx9+R+A6W31maNE3baOk07Sak&#10;ARODD+A6zgUc29hu0/HpOXbSNqwagiH2gNqH1Nfjc37++8Q5Pds0HK2ZNrUUGQ5PRhgxQWVeizLD&#10;nz9dv5lhZCwROeFSsAw/MIPPFq9fnbYqZZGsJM+ZRmBEmLRVGa6sVWkQGFqxhpgTqZiAzkLqhlio&#10;6jLINWnBesODaDRKglbqXGlJmTHQetl14oW3XxSM2g9FYZhFPMPgm/VP7Z9L9wwWpyQtNVFVTXs3&#10;yDO8aEgtYNGdqUtiCVrp+sBUU1MtjSzsCZVNIIuipszHANGEo0fR3Gi5Uj6WMm1LtcMEaB9xerZZ&#10;+n59p1Gdw95NYKsEaWCT/LrINQCeVpUpjLrR6l7d6b6h7Gou4k2hG/cPsaCNB/uwA8s2FlFojObR&#10;fDYH/hT6xrNZEvXkaQXbczCNVle/nhhslw2cdztnWgUiMntO5u843VdEMY/fOAI7TvMtp/OVlX4Q&#10;Gnek/DiHyQEx6lbSrwYJeVERUbJzrWVbMZKDW6EbD84PJriKgalo2b6TOewCAeteU48IR9PJLI4B&#10;JrCMpvF4y3ILO5yG8aRnHYbxeORZ75CRVGljb5hskCtkGEQm8o9wUvxiZH1rrFdy3quB5F8wKhoO&#10;52JNOAqTJJl690naDwbbW5s+cMnr/Lrm3Fd0ubzgGsHUDF/7Xz/ZDIdxgVrAEk3B20MbLhuwnRW7&#10;6fAB4qEJH4c/zw7ylch92ZKad2XwkoueugPtpG3SpcwfALqWXWqAVAaFSurvGLWQFjJsvq2IZhjx&#10;twI2bh569NZX4skU4CM97FkOe4igYCrDFqOueGG73LNSui4rWCn00QrppFTUdquKzqveWZB05+u/&#10;13YC4XQ5YK/t+AW13am6Tw5HQcPBPAr6996VTyTrJDwU9OTFBX1M0/sXwjFN/8EN8ClVR4eqTl5Q&#10;1cMryDFZ+3vO/y1rf8+GTxC4kfz0jTOs+9vK/qNu8QMAAP//AwBQSwMEFAAGAAgAAAAhAAdF8yPe&#10;AAAABgEAAA8AAABkcnMvZG93bnJldi54bWxMj09Lw0AUxO+C32F5gje7Sf9qzEspRT0VwVYQb6/J&#10;axKafRuy2yT99q4nPQ4zzPwmXY+mUT13rraCEE8iUCy5LWopET4Prw+PoJwnKaixwghXdrDObm9S&#10;Sgo7yAf3e1+qUCIuIYTK+zbR2uUVG3IT27IE72Q7Qz7IrtRFR0MoN42eRtFSG6olLFTU8rbi/Ly/&#10;GIS3gYbNLH7pd+fT9vp9WLx/7WJGvL8bN8+gPI/+Lwy/+AEdssB0tBcpnGoQnsITjzBdgArufBXN&#10;QR0RlrMV6CzV//GzHwAAAP//AwBQSwECLQAUAAYACAAAACEAtoM4kv4AAADhAQAAEwAAAAAAAAAA&#10;AAAAAAAAAAAAW0NvbnRlbnRfVHlwZXNdLnhtbFBLAQItABQABgAIAAAAIQA4/SH/1gAAAJQBAAAL&#10;AAAAAAAAAAAAAAAAAC8BAABfcmVscy8ucmVsc1BLAQItABQABgAIAAAAIQCnh4Qz6wIAABwOAAAO&#10;AAAAAAAAAAAAAAAAAC4CAABkcnMvZTJvRG9jLnhtbFBLAQItABQABgAIAAAAIQAHRfMj3gAAAAYB&#10;AAAPAAAAAAAAAAAAAAAAAEUFAABkcnMvZG93bnJldi54bWxQSwUGAAAAAAQABADzAAAAUAYAAAAA&#10;">
                      <v:roundrect id="AutoShape 3" o:spid="_x0000_s1027" style="position:absolute;left:27584;top:2743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qkCBMEA&#10;AADcAAAADwAAAGRycy9kb3ducmV2LnhtbERPTWsCMRC9C/6HMEJvmm2LYrdGsUJFvKmt5yEZN0s3&#10;k2UT3a2/3giCt3m8z5ktOleJCzWh9KzgdZSBINbelFwo+Dl8D6cgQkQ2WHkmBf8UYDHv92aYG9/y&#10;ji77WIgUwiFHBTbGOpcyaEsOw8jXxIk7+cZhTLAppGmwTeGukm9ZNpEOS04NFmtaWdJ/+7NTsNV2&#10;PL1266NpJ6f35e7r+Kv9WqmXQbf8BBGpi0/xw70xaf74A+7PpAvk/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apAgTBAAAA3AAAAA8AAAAAAAAAAAAAAAAAmAIAAGRycy9kb3du&#10;cmV2LnhtbFBLBQYAAAAABAAEAPUAAACGAwAAAAA=&#10;" strokecolor="black [3213]" strokeweight="1pt"/>
                      <v:roundrect id="AutoShape 4" o:spid="_x0000_s1028" style="position:absolute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9hJMQA&#10;AADcAAAADwAAAGRycy9kb3ducmV2LnhtbESPT2vDMAzF74N9B6NCb6vTlYWS1S3dYGXs1r9nYatx&#10;WCyH2GuyffrpMNhN4j2999NqM4ZW3ahPTWQD81kBithG13Bt4HR8e1iCShnZYRuZDHxTgs36/m6F&#10;lYsD7+l2yLWSEE4VGvA5d5XWyXoKmGaxIxbtGvuAWda+1q7HQcJDqx+LotQBG5YGjx29erKfh69g&#10;4MP6p+XPuLu4obwutvuXy9nGnTHTybh9BpVpzP/mv+t3J/il4MszMoFe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n/YSTEAAAA3AAAAA8AAAAAAAAAAAAAAAAAmAIAAGRycy9k&#10;b3ducmV2LnhtbFBLBQYAAAAABAAEAPUAAACJAwAAAAA=&#10;" strokecolor="black [3213]" strokeweight="1pt"/>
                      <v:roundrect id="AutoShape 5" o:spid="_x0000_s1029" style="position:absolute;top:2743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PEv8EA&#10;AADcAAAADwAAAGRycy9kb3ducmV2LnhtbERPS2sCMRC+F/ofwhS81awVF9kaRQWl9ObzPCTjZulm&#10;smxSd+2vbwTB23x8z5kteleLK7Wh8qxgNMxAEGtvKi4VHA+b9ymIEJEN1p5JwY0CLOavLzMsjO94&#10;R9d9LEUK4VCgAhtjU0gZtCWHYegb4sRdfOswJtiW0rTYpXBXy48sy6XDilODxYbWlvTP/tcp+NZ2&#10;Mv3rt2fT5Zfxcrc6n7TfKjV465efICL18Sl+uL9Mmp+P4P5MukDO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azxL/BAAAA3AAAAA8AAAAAAAAAAAAAAAAAmAIAAGRycy9kb3du&#10;cmV2LnhtbFBLBQYAAAAABAAEAPUAAACGAwAAAAA=&#10;" strokecolor="black [3213]" strokeweight="1pt"/>
                      <v:roundrect id="AutoShape 6" o:spid="_x0000_s1030" style="position:absolute;left:27584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FayMEA&#10;AADcAAAADwAAAGRycy9kb3ducmV2LnhtbERPS2sCMRC+F/wPYQrearaKi2yNogVFevN5HpJxs3Qz&#10;WTapu/rrG6HQ23x8z5kve1eLG7Wh8qzgfZSBINbeVFwqOB03bzMQISIbrD2TgjsFWC4GL3MsjO94&#10;T7dDLEUK4VCgAhtjU0gZtCWHYeQb4sRdfeswJtiW0rTYpXBXy3GW5dJhxanBYkOflvT34ccp+NJ2&#10;Onv024vp8utktV9fztpvlRq+9qsPEJH6+C/+c+9Mmp+P4flMukAu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ZhWsjBAAAA3AAAAA8AAAAAAAAAAAAAAAAAmAIAAGRycy9kb3du&#10;cmV2LnhtbFBLBQYAAAAABAAEAPUAAACGAwAAAAA=&#10;" strokecolor="black [3213]" strokeweight="1pt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7 hours and 24 minutes                                    7 hours and 36 minutes</w:t>
            </w:r>
          </w:p>
          <w:p w:rsidR="00940803" w:rsidRPr="00940803" w:rsidRDefault="00940803" w:rsidP="00940803">
            <w:pPr>
              <w:rPr>
                <w:rFonts w:ascii="Times New Roman" w:hAnsi="Times New Roman"/>
                <w:sz w:val="12"/>
                <w:szCs w:val="12"/>
              </w:rPr>
            </w:pPr>
          </w:p>
          <w:p w:rsidR="00940803" w:rsidRPr="00940803" w:rsidRDefault="00940803" w:rsidP="0094080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</w:t>
            </w:r>
            <w:r w:rsidRPr="00940803"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/>
                <w:sz w:val="24"/>
                <w:szCs w:val="24"/>
              </w:rPr>
              <w:t>8 hours and 24 minutes                                    8 hours and 36 minutes</w:t>
            </w:r>
            <w:r w:rsidRPr="00940803"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  <w:p w:rsidR="00D45390" w:rsidRPr="00940803" w:rsidRDefault="00D45390" w:rsidP="001D51F7">
            <w:pPr>
              <w:rPr>
                <w:rFonts w:ascii="Times New Roman" w:hAnsi="Times New Roman"/>
                <w:sz w:val="12"/>
                <w:szCs w:val="12"/>
              </w:rPr>
            </w:pPr>
          </w:p>
        </w:tc>
      </w:tr>
    </w:tbl>
    <w:p w:rsidR="001E210E" w:rsidRDefault="001E210E">
      <w:r>
        <w:br w:type="page"/>
      </w:r>
    </w:p>
    <w:tbl>
      <w:tblPr>
        <w:tblStyle w:val="TableGrid"/>
        <w:tblW w:w="10207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13" w:type="dxa"/>
          <w:bottom w:w="85" w:type="dxa"/>
        </w:tblCellMar>
        <w:tblLook w:val="04A0" w:firstRow="1" w:lastRow="0" w:firstColumn="1" w:lastColumn="0" w:noHBand="0" w:noVBand="1"/>
      </w:tblPr>
      <w:tblGrid>
        <w:gridCol w:w="952"/>
        <w:gridCol w:w="9255"/>
      </w:tblGrid>
      <w:tr w:rsidR="00D45390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D45390" w:rsidRPr="001B3341" w:rsidRDefault="00D45390" w:rsidP="00840435">
            <w:pPr>
              <w:pStyle w:val="ListParagraph"/>
              <w:ind w:left="5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tcBorders>
              <w:top w:val="single" w:sz="4" w:space="0" w:color="auto"/>
              <w:bottom w:val="single" w:sz="4" w:space="0" w:color="auto"/>
            </w:tcBorders>
          </w:tcPr>
          <w:p w:rsidR="00D45390" w:rsidRDefault="007707F9" w:rsidP="001D51F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Questions 14 – 16</w:t>
            </w:r>
            <w:r w:rsidR="00840435">
              <w:rPr>
                <w:rFonts w:ascii="Times New Roman" w:hAnsi="Times New Roman"/>
                <w:sz w:val="24"/>
                <w:szCs w:val="24"/>
              </w:rPr>
              <w:t xml:space="preserve"> refer to the morning suburban train timetable below. </w:t>
            </w:r>
          </w:p>
          <w:p w:rsidR="00840435" w:rsidRDefault="00840435" w:rsidP="001D51F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</w:t>
            </w:r>
          </w:p>
          <w:tbl>
            <w:tblPr>
              <w:tblW w:w="5960" w:type="dxa"/>
              <w:tblInd w:w="93" w:type="dxa"/>
              <w:tblLayout w:type="fixed"/>
              <w:tblLook w:val="04A0" w:firstRow="1" w:lastRow="0" w:firstColumn="1" w:lastColumn="0" w:noHBand="0" w:noVBand="1"/>
            </w:tblPr>
            <w:tblGrid>
              <w:gridCol w:w="1160"/>
              <w:gridCol w:w="960"/>
              <w:gridCol w:w="960"/>
              <w:gridCol w:w="960"/>
              <w:gridCol w:w="960"/>
              <w:gridCol w:w="960"/>
            </w:tblGrid>
            <w:tr w:rsidR="00840435" w:rsidTr="00042C1D">
              <w:trPr>
                <w:trHeight w:val="315"/>
              </w:trPr>
              <w:tc>
                <w:tcPr>
                  <w:tcW w:w="1160" w:type="dxa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shd w:val="clear" w:color="auto" w:fill="auto"/>
                  <w:vAlign w:val="center"/>
                  <w:hideMark/>
                </w:tcPr>
                <w:p w:rsidR="00840435" w:rsidRDefault="00840435" w:rsidP="00840435">
                  <w:pP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Cromwell</w:t>
                  </w:r>
                </w:p>
              </w:tc>
              <w:tc>
                <w:tcPr>
                  <w:tcW w:w="960" w:type="dxa"/>
                  <w:tcBorders>
                    <w:top w:val="single" w:sz="8" w:space="0" w:color="808080"/>
                    <w:left w:val="nil"/>
                    <w:bottom w:val="single" w:sz="8" w:space="0" w:color="808080"/>
                    <w:right w:val="single" w:sz="8" w:space="0" w:color="808080"/>
                  </w:tcBorders>
                  <w:shd w:val="clear" w:color="auto" w:fill="auto"/>
                  <w:vAlign w:val="center"/>
                  <w:hideMark/>
                </w:tcPr>
                <w:p w:rsidR="00840435" w:rsidRDefault="00840435" w:rsidP="00042C1D">
                  <w:pPr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6:33</w:t>
                  </w:r>
                </w:p>
              </w:tc>
              <w:tc>
                <w:tcPr>
                  <w:tcW w:w="960" w:type="dxa"/>
                  <w:tcBorders>
                    <w:top w:val="single" w:sz="8" w:space="0" w:color="808080"/>
                    <w:left w:val="nil"/>
                    <w:bottom w:val="single" w:sz="8" w:space="0" w:color="808080"/>
                    <w:right w:val="single" w:sz="8" w:space="0" w:color="808080"/>
                  </w:tcBorders>
                  <w:shd w:val="clear" w:color="auto" w:fill="auto"/>
                  <w:vAlign w:val="center"/>
                  <w:hideMark/>
                </w:tcPr>
                <w:p w:rsidR="00840435" w:rsidRDefault="00840435" w:rsidP="00042C1D">
                  <w:pPr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7:03</w:t>
                  </w:r>
                </w:p>
              </w:tc>
              <w:tc>
                <w:tcPr>
                  <w:tcW w:w="960" w:type="dxa"/>
                  <w:tcBorders>
                    <w:top w:val="single" w:sz="8" w:space="0" w:color="808080"/>
                    <w:left w:val="nil"/>
                    <w:bottom w:val="single" w:sz="8" w:space="0" w:color="808080"/>
                    <w:right w:val="single" w:sz="8" w:space="0" w:color="808080"/>
                  </w:tcBorders>
                  <w:shd w:val="clear" w:color="auto" w:fill="auto"/>
                  <w:vAlign w:val="center"/>
                  <w:hideMark/>
                </w:tcPr>
                <w:p w:rsidR="00840435" w:rsidRDefault="00840435" w:rsidP="00042C1D">
                  <w:pPr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7:33</w:t>
                  </w:r>
                </w:p>
              </w:tc>
              <w:tc>
                <w:tcPr>
                  <w:tcW w:w="960" w:type="dxa"/>
                  <w:tcBorders>
                    <w:top w:val="single" w:sz="8" w:space="0" w:color="808080"/>
                    <w:left w:val="nil"/>
                    <w:bottom w:val="single" w:sz="8" w:space="0" w:color="808080"/>
                    <w:right w:val="single" w:sz="8" w:space="0" w:color="808080"/>
                  </w:tcBorders>
                  <w:shd w:val="clear" w:color="auto" w:fill="auto"/>
                  <w:vAlign w:val="center"/>
                  <w:hideMark/>
                </w:tcPr>
                <w:p w:rsidR="00840435" w:rsidRDefault="00840435" w:rsidP="00042C1D">
                  <w:pPr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7:44</w:t>
                  </w:r>
                </w:p>
              </w:tc>
              <w:tc>
                <w:tcPr>
                  <w:tcW w:w="960" w:type="dxa"/>
                  <w:tcBorders>
                    <w:top w:val="single" w:sz="8" w:space="0" w:color="808080"/>
                    <w:left w:val="nil"/>
                    <w:bottom w:val="single" w:sz="8" w:space="0" w:color="808080"/>
                    <w:right w:val="single" w:sz="8" w:space="0" w:color="808080"/>
                  </w:tcBorders>
                  <w:shd w:val="clear" w:color="auto" w:fill="auto"/>
                  <w:vAlign w:val="center"/>
                  <w:hideMark/>
                </w:tcPr>
                <w:p w:rsidR="00840435" w:rsidRDefault="00840435" w:rsidP="00042C1D">
                  <w:pPr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8:06</w:t>
                  </w:r>
                </w:p>
              </w:tc>
            </w:tr>
            <w:tr w:rsidR="00840435" w:rsidTr="00042C1D">
              <w:trPr>
                <w:cantSplit/>
                <w:trHeight w:hRule="exact" w:val="315"/>
              </w:trPr>
              <w:tc>
                <w:tcPr>
                  <w:tcW w:w="1160" w:type="dxa"/>
                  <w:tcBorders>
                    <w:top w:val="nil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shd w:val="clear" w:color="auto" w:fill="auto"/>
                  <w:vAlign w:val="center"/>
                  <w:hideMark/>
                </w:tcPr>
                <w:p w:rsidR="00840435" w:rsidRDefault="00840435" w:rsidP="00840435">
                  <w:pP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Wyatt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8" w:space="0" w:color="808080"/>
                    <w:right w:val="single" w:sz="8" w:space="0" w:color="808080"/>
                  </w:tcBorders>
                  <w:shd w:val="clear" w:color="auto" w:fill="auto"/>
                  <w:vAlign w:val="center"/>
                  <w:hideMark/>
                </w:tcPr>
                <w:p w:rsidR="00840435" w:rsidRDefault="00840435" w:rsidP="00042C1D">
                  <w:pPr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6:38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8" w:space="0" w:color="808080"/>
                    <w:right w:val="single" w:sz="8" w:space="0" w:color="808080"/>
                  </w:tcBorders>
                  <w:shd w:val="clear" w:color="auto" w:fill="auto"/>
                  <w:vAlign w:val="center"/>
                  <w:hideMark/>
                </w:tcPr>
                <w:p w:rsidR="00840435" w:rsidRDefault="00840435" w:rsidP="00042C1D">
                  <w:pPr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7:08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8" w:space="0" w:color="808080"/>
                    <w:right w:val="single" w:sz="8" w:space="0" w:color="808080"/>
                  </w:tcBorders>
                  <w:shd w:val="clear" w:color="auto" w:fill="auto"/>
                  <w:vAlign w:val="center"/>
                  <w:hideMark/>
                </w:tcPr>
                <w:p w:rsidR="00840435" w:rsidRDefault="00840435" w:rsidP="00042C1D">
                  <w:pPr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7:38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8" w:space="0" w:color="808080"/>
                    <w:right w:val="single" w:sz="8" w:space="0" w:color="808080"/>
                  </w:tcBorders>
                  <w:shd w:val="clear" w:color="auto" w:fill="auto"/>
                  <w:vAlign w:val="center"/>
                  <w:hideMark/>
                </w:tcPr>
                <w:p w:rsidR="00840435" w:rsidRDefault="00840435" w:rsidP="00042C1D">
                  <w:pPr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7:49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8" w:space="0" w:color="808080"/>
                    <w:right w:val="single" w:sz="8" w:space="0" w:color="808080"/>
                  </w:tcBorders>
                  <w:shd w:val="clear" w:color="auto" w:fill="auto"/>
                  <w:vAlign w:val="center"/>
                  <w:hideMark/>
                </w:tcPr>
                <w:p w:rsidR="00840435" w:rsidRDefault="00840435" w:rsidP="00042C1D">
                  <w:pPr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8:11</w:t>
                  </w:r>
                </w:p>
              </w:tc>
            </w:tr>
            <w:tr w:rsidR="00840435" w:rsidTr="00042C1D">
              <w:trPr>
                <w:cantSplit/>
                <w:trHeight w:hRule="exact" w:val="315"/>
              </w:trPr>
              <w:tc>
                <w:tcPr>
                  <w:tcW w:w="1160" w:type="dxa"/>
                  <w:tcBorders>
                    <w:top w:val="nil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shd w:val="clear" w:color="auto" w:fill="auto"/>
                  <w:vAlign w:val="center"/>
                  <w:hideMark/>
                </w:tcPr>
                <w:p w:rsidR="00840435" w:rsidRDefault="00840435" w:rsidP="00840435">
                  <w:pP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Tudor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8" w:space="0" w:color="808080"/>
                    <w:right w:val="single" w:sz="8" w:space="0" w:color="808080"/>
                  </w:tcBorders>
                  <w:shd w:val="clear" w:color="auto" w:fill="auto"/>
                  <w:vAlign w:val="center"/>
                  <w:hideMark/>
                </w:tcPr>
                <w:p w:rsidR="00840435" w:rsidRDefault="00840435" w:rsidP="00042C1D">
                  <w:pPr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6:45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8" w:space="0" w:color="808080"/>
                    <w:right w:val="single" w:sz="8" w:space="0" w:color="808080"/>
                  </w:tcBorders>
                  <w:shd w:val="clear" w:color="auto" w:fill="auto"/>
                  <w:vAlign w:val="center"/>
                  <w:hideMark/>
                </w:tcPr>
                <w:p w:rsidR="00840435" w:rsidRDefault="00840435" w:rsidP="00042C1D">
                  <w:pPr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7:15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8" w:space="0" w:color="808080"/>
                    <w:right w:val="single" w:sz="8" w:space="0" w:color="808080"/>
                  </w:tcBorders>
                  <w:shd w:val="clear" w:color="auto" w:fill="auto"/>
                  <w:vAlign w:val="center"/>
                  <w:hideMark/>
                </w:tcPr>
                <w:p w:rsidR="00840435" w:rsidRDefault="00840435" w:rsidP="00042C1D">
                  <w:pPr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8" w:space="0" w:color="808080"/>
                    <w:right w:val="single" w:sz="8" w:space="0" w:color="808080"/>
                  </w:tcBorders>
                  <w:shd w:val="clear" w:color="auto" w:fill="auto"/>
                  <w:vAlign w:val="center"/>
                  <w:hideMark/>
                </w:tcPr>
                <w:p w:rsidR="00840435" w:rsidRDefault="00840435" w:rsidP="00042C1D">
                  <w:pPr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7:56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8" w:space="0" w:color="808080"/>
                    <w:right w:val="single" w:sz="8" w:space="0" w:color="808080"/>
                  </w:tcBorders>
                  <w:shd w:val="clear" w:color="auto" w:fill="auto"/>
                  <w:vAlign w:val="center"/>
                  <w:hideMark/>
                </w:tcPr>
                <w:p w:rsidR="00840435" w:rsidRDefault="00840435" w:rsidP="00042C1D">
                  <w:pPr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</w:tr>
            <w:tr w:rsidR="00840435" w:rsidTr="00042C1D">
              <w:trPr>
                <w:cantSplit/>
                <w:trHeight w:hRule="exact" w:val="315"/>
              </w:trPr>
              <w:tc>
                <w:tcPr>
                  <w:tcW w:w="1160" w:type="dxa"/>
                  <w:tcBorders>
                    <w:top w:val="nil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shd w:val="clear" w:color="auto" w:fill="auto"/>
                  <w:vAlign w:val="center"/>
                  <w:hideMark/>
                </w:tcPr>
                <w:p w:rsidR="00840435" w:rsidRDefault="00840435" w:rsidP="00840435">
                  <w:pP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Weston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8" w:space="0" w:color="808080"/>
                    <w:right w:val="single" w:sz="8" w:space="0" w:color="808080"/>
                  </w:tcBorders>
                  <w:shd w:val="clear" w:color="auto" w:fill="auto"/>
                  <w:vAlign w:val="center"/>
                  <w:hideMark/>
                </w:tcPr>
                <w:p w:rsidR="00840435" w:rsidRDefault="00840435" w:rsidP="00042C1D">
                  <w:pPr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6:51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8" w:space="0" w:color="808080"/>
                    <w:right w:val="single" w:sz="8" w:space="0" w:color="808080"/>
                  </w:tcBorders>
                  <w:shd w:val="clear" w:color="auto" w:fill="auto"/>
                  <w:vAlign w:val="center"/>
                  <w:hideMark/>
                </w:tcPr>
                <w:p w:rsidR="00840435" w:rsidRDefault="00840435" w:rsidP="00042C1D">
                  <w:pPr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7:21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8" w:space="0" w:color="808080"/>
                    <w:right w:val="single" w:sz="8" w:space="0" w:color="808080"/>
                  </w:tcBorders>
                  <w:shd w:val="clear" w:color="auto" w:fill="auto"/>
                  <w:vAlign w:val="center"/>
                  <w:hideMark/>
                </w:tcPr>
                <w:p w:rsidR="00840435" w:rsidRDefault="00840435" w:rsidP="00042C1D">
                  <w:pPr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7:50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8" w:space="0" w:color="808080"/>
                    <w:right w:val="single" w:sz="8" w:space="0" w:color="808080"/>
                  </w:tcBorders>
                  <w:shd w:val="clear" w:color="auto" w:fill="auto"/>
                  <w:vAlign w:val="center"/>
                  <w:hideMark/>
                </w:tcPr>
                <w:p w:rsidR="00840435" w:rsidRDefault="00840435" w:rsidP="00042C1D">
                  <w:pPr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8:02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8" w:space="0" w:color="808080"/>
                    <w:right w:val="single" w:sz="8" w:space="0" w:color="808080"/>
                  </w:tcBorders>
                  <w:shd w:val="clear" w:color="auto" w:fill="auto"/>
                  <w:vAlign w:val="center"/>
                  <w:hideMark/>
                </w:tcPr>
                <w:p w:rsidR="00840435" w:rsidRDefault="00840435" w:rsidP="00042C1D">
                  <w:pPr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8:23</w:t>
                  </w:r>
                </w:p>
              </w:tc>
            </w:tr>
            <w:tr w:rsidR="00840435" w:rsidTr="00042C1D">
              <w:trPr>
                <w:cantSplit/>
                <w:trHeight w:hRule="exact" w:val="315"/>
              </w:trPr>
              <w:tc>
                <w:tcPr>
                  <w:tcW w:w="1160" w:type="dxa"/>
                  <w:tcBorders>
                    <w:top w:val="nil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shd w:val="clear" w:color="auto" w:fill="auto"/>
                  <w:vAlign w:val="center"/>
                  <w:hideMark/>
                </w:tcPr>
                <w:p w:rsidR="00840435" w:rsidRDefault="00840435" w:rsidP="00840435">
                  <w:pP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Harris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8" w:space="0" w:color="808080"/>
                    <w:right w:val="single" w:sz="8" w:space="0" w:color="808080"/>
                  </w:tcBorders>
                  <w:shd w:val="clear" w:color="auto" w:fill="auto"/>
                  <w:vAlign w:val="center"/>
                  <w:hideMark/>
                </w:tcPr>
                <w:p w:rsidR="00840435" w:rsidRDefault="00840435" w:rsidP="00042C1D">
                  <w:pPr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6:54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8" w:space="0" w:color="808080"/>
                    <w:right w:val="single" w:sz="8" w:space="0" w:color="808080"/>
                  </w:tcBorders>
                  <w:shd w:val="clear" w:color="auto" w:fill="auto"/>
                  <w:vAlign w:val="center"/>
                  <w:hideMark/>
                </w:tcPr>
                <w:p w:rsidR="00840435" w:rsidRDefault="00840435" w:rsidP="00042C1D">
                  <w:pPr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7:24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8" w:space="0" w:color="808080"/>
                    <w:right w:val="single" w:sz="8" w:space="0" w:color="808080"/>
                  </w:tcBorders>
                  <w:shd w:val="clear" w:color="auto" w:fill="auto"/>
                  <w:vAlign w:val="center"/>
                  <w:hideMark/>
                </w:tcPr>
                <w:p w:rsidR="00840435" w:rsidRDefault="00840435" w:rsidP="00042C1D">
                  <w:pPr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8" w:space="0" w:color="808080"/>
                    <w:right w:val="single" w:sz="8" w:space="0" w:color="808080"/>
                  </w:tcBorders>
                  <w:shd w:val="clear" w:color="auto" w:fill="auto"/>
                  <w:vAlign w:val="center"/>
                  <w:hideMark/>
                </w:tcPr>
                <w:p w:rsidR="00840435" w:rsidRDefault="00840435" w:rsidP="00042C1D">
                  <w:pPr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8:05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8" w:space="0" w:color="808080"/>
                    <w:right w:val="single" w:sz="8" w:space="0" w:color="808080"/>
                  </w:tcBorders>
                  <w:shd w:val="clear" w:color="auto" w:fill="auto"/>
                  <w:vAlign w:val="center"/>
                  <w:hideMark/>
                </w:tcPr>
                <w:p w:rsidR="00840435" w:rsidRDefault="00840435" w:rsidP="00042C1D">
                  <w:pPr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</w:tr>
            <w:tr w:rsidR="00840435" w:rsidTr="00042C1D">
              <w:trPr>
                <w:cantSplit/>
                <w:trHeight w:hRule="exact" w:val="315"/>
              </w:trPr>
              <w:tc>
                <w:tcPr>
                  <w:tcW w:w="1160" w:type="dxa"/>
                  <w:tcBorders>
                    <w:top w:val="nil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shd w:val="clear" w:color="auto" w:fill="auto"/>
                  <w:vAlign w:val="center"/>
                  <w:hideMark/>
                </w:tcPr>
                <w:p w:rsidR="00840435" w:rsidRDefault="00840435" w:rsidP="00840435">
                  <w:pP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Bryan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8" w:space="0" w:color="808080"/>
                    <w:right w:val="single" w:sz="8" w:space="0" w:color="808080"/>
                  </w:tcBorders>
                  <w:shd w:val="clear" w:color="auto" w:fill="auto"/>
                  <w:vAlign w:val="center"/>
                  <w:hideMark/>
                </w:tcPr>
                <w:p w:rsidR="00840435" w:rsidRDefault="00840435" w:rsidP="00042C1D">
                  <w:pPr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6:59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8" w:space="0" w:color="808080"/>
                    <w:right w:val="single" w:sz="8" w:space="0" w:color="808080"/>
                  </w:tcBorders>
                  <w:shd w:val="clear" w:color="auto" w:fill="auto"/>
                  <w:vAlign w:val="center"/>
                  <w:hideMark/>
                </w:tcPr>
                <w:p w:rsidR="00840435" w:rsidRDefault="00840435" w:rsidP="00042C1D">
                  <w:pPr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7:29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8" w:space="0" w:color="808080"/>
                    <w:right w:val="single" w:sz="8" w:space="0" w:color="808080"/>
                  </w:tcBorders>
                  <w:shd w:val="clear" w:color="auto" w:fill="auto"/>
                  <w:vAlign w:val="center"/>
                  <w:hideMark/>
                </w:tcPr>
                <w:p w:rsidR="00840435" w:rsidRDefault="00840435" w:rsidP="00042C1D">
                  <w:pPr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7:57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8" w:space="0" w:color="808080"/>
                    <w:right w:val="single" w:sz="8" w:space="0" w:color="808080"/>
                  </w:tcBorders>
                  <w:shd w:val="clear" w:color="auto" w:fill="auto"/>
                  <w:vAlign w:val="center"/>
                  <w:hideMark/>
                </w:tcPr>
                <w:p w:rsidR="00840435" w:rsidRDefault="00840435" w:rsidP="00042C1D">
                  <w:pPr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8:10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8" w:space="0" w:color="808080"/>
                    <w:right w:val="single" w:sz="8" w:space="0" w:color="808080"/>
                  </w:tcBorders>
                  <w:shd w:val="clear" w:color="auto" w:fill="auto"/>
                  <w:vAlign w:val="center"/>
                  <w:hideMark/>
                </w:tcPr>
                <w:p w:rsidR="00840435" w:rsidRDefault="00840435" w:rsidP="00042C1D">
                  <w:pPr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8:30</w:t>
                  </w:r>
                </w:p>
              </w:tc>
            </w:tr>
            <w:tr w:rsidR="00840435" w:rsidTr="00042C1D">
              <w:trPr>
                <w:cantSplit/>
                <w:trHeight w:hRule="exact" w:val="315"/>
              </w:trPr>
              <w:tc>
                <w:tcPr>
                  <w:tcW w:w="1160" w:type="dxa"/>
                  <w:tcBorders>
                    <w:top w:val="nil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shd w:val="clear" w:color="auto" w:fill="auto"/>
                  <w:vAlign w:val="center"/>
                  <w:hideMark/>
                </w:tcPr>
                <w:p w:rsidR="00840435" w:rsidRDefault="00840435" w:rsidP="00840435">
                  <w:pP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Woolsey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8" w:space="0" w:color="808080"/>
                    <w:right w:val="single" w:sz="8" w:space="0" w:color="808080"/>
                  </w:tcBorders>
                  <w:shd w:val="clear" w:color="auto" w:fill="auto"/>
                  <w:vAlign w:val="center"/>
                  <w:hideMark/>
                </w:tcPr>
                <w:p w:rsidR="00840435" w:rsidRDefault="00840435" w:rsidP="00042C1D">
                  <w:pPr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7:07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8" w:space="0" w:color="808080"/>
                    <w:right w:val="single" w:sz="8" w:space="0" w:color="808080"/>
                  </w:tcBorders>
                  <w:shd w:val="clear" w:color="auto" w:fill="auto"/>
                  <w:vAlign w:val="center"/>
                  <w:hideMark/>
                </w:tcPr>
                <w:p w:rsidR="00840435" w:rsidRDefault="00840435" w:rsidP="00042C1D">
                  <w:pPr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7:37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8" w:space="0" w:color="808080"/>
                    <w:right w:val="single" w:sz="8" w:space="0" w:color="808080"/>
                  </w:tcBorders>
                  <w:shd w:val="clear" w:color="auto" w:fill="auto"/>
                  <w:vAlign w:val="center"/>
                  <w:hideMark/>
                </w:tcPr>
                <w:p w:rsidR="00840435" w:rsidRDefault="00840435" w:rsidP="00042C1D">
                  <w:pPr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8" w:space="0" w:color="808080"/>
                    <w:right w:val="single" w:sz="8" w:space="0" w:color="808080"/>
                  </w:tcBorders>
                  <w:shd w:val="clear" w:color="auto" w:fill="auto"/>
                  <w:vAlign w:val="center"/>
                  <w:hideMark/>
                </w:tcPr>
                <w:p w:rsidR="00840435" w:rsidRDefault="00840435" w:rsidP="00042C1D">
                  <w:pPr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8:18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8" w:space="0" w:color="808080"/>
                    <w:right w:val="single" w:sz="8" w:space="0" w:color="808080"/>
                  </w:tcBorders>
                  <w:shd w:val="clear" w:color="auto" w:fill="auto"/>
                  <w:vAlign w:val="center"/>
                  <w:hideMark/>
                </w:tcPr>
                <w:p w:rsidR="00840435" w:rsidRDefault="00840435" w:rsidP="00042C1D">
                  <w:pPr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</w:tr>
            <w:tr w:rsidR="00840435" w:rsidTr="00042C1D">
              <w:trPr>
                <w:cantSplit/>
                <w:trHeight w:hRule="exact" w:val="315"/>
              </w:trPr>
              <w:tc>
                <w:tcPr>
                  <w:tcW w:w="1160" w:type="dxa"/>
                  <w:tcBorders>
                    <w:top w:val="nil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shd w:val="clear" w:color="auto" w:fill="auto"/>
                  <w:vAlign w:val="center"/>
                  <w:hideMark/>
                </w:tcPr>
                <w:p w:rsidR="00840435" w:rsidRDefault="00840435" w:rsidP="00840435">
                  <w:pP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Brereton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8" w:space="0" w:color="808080"/>
                    <w:right w:val="single" w:sz="8" w:space="0" w:color="808080"/>
                  </w:tcBorders>
                  <w:shd w:val="clear" w:color="auto" w:fill="auto"/>
                  <w:vAlign w:val="center"/>
                  <w:hideMark/>
                </w:tcPr>
                <w:p w:rsidR="00840435" w:rsidRDefault="00840435" w:rsidP="00042C1D">
                  <w:pPr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7:16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8" w:space="0" w:color="808080"/>
                    <w:right w:val="single" w:sz="8" w:space="0" w:color="808080"/>
                  </w:tcBorders>
                  <w:shd w:val="clear" w:color="auto" w:fill="auto"/>
                  <w:vAlign w:val="center"/>
                  <w:hideMark/>
                </w:tcPr>
                <w:p w:rsidR="00840435" w:rsidRDefault="00840435" w:rsidP="00042C1D">
                  <w:pPr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7:46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8" w:space="0" w:color="808080"/>
                    <w:right w:val="single" w:sz="8" w:space="0" w:color="808080"/>
                  </w:tcBorders>
                  <w:shd w:val="clear" w:color="auto" w:fill="auto"/>
                  <w:vAlign w:val="center"/>
                  <w:hideMark/>
                </w:tcPr>
                <w:p w:rsidR="00840435" w:rsidRDefault="00840435" w:rsidP="00042C1D">
                  <w:pPr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8:13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8" w:space="0" w:color="808080"/>
                    <w:right w:val="single" w:sz="8" w:space="0" w:color="808080"/>
                  </w:tcBorders>
                  <w:shd w:val="clear" w:color="auto" w:fill="auto"/>
                  <w:vAlign w:val="center"/>
                  <w:hideMark/>
                </w:tcPr>
                <w:p w:rsidR="00840435" w:rsidRDefault="00840435" w:rsidP="00042C1D">
                  <w:pPr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8:27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8" w:space="0" w:color="808080"/>
                    <w:right w:val="single" w:sz="8" w:space="0" w:color="808080"/>
                  </w:tcBorders>
                  <w:shd w:val="clear" w:color="auto" w:fill="auto"/>
                  <w:vAlign w:val="center"/>
                  <w:hideMark/>
                </w:tcPr>
                <w:p w:rsidR="00840435" w:rsidRDefault="00840435" w:rsidP="00042C1D">
                  <w:pPr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8:46</w:t>
                  </w:r>
                </w:p>
              </w:tc>
            </w:tr>
            <w:tr w:rsidR="00840435" w:rsidTr="00042C1D">
              <w:trPr>
                <w:cantSplit/>
                <w:trHeight w:hRule="exact" w:val="315"/>
              </w:trPr>
              <w:tc>
                <w:tcPr>
                  <w:tcW w:w="1160" w:type="dxa"/>
                  <w:tcBorders>
                    <w:top w:val="nil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shd w:val="clear" w:color="auto" w:fill="auto"/>
                  <w:vAlign w:val="center"/>
                  <w:hideMark/>
                </w:tcPr>
                <w:p w:rsidR="00840435" w:rsidRDefault="00840435" w:rsidP="00840435">
                  <w:pP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Poole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8" w:space="0" w:color="808080"/>
                    <w:right w:val="single" w:sz="8" w:space="0" w:color="808080"/>
                  </w:tcBorders>
                  <w:shd w:val="clear" w:color="auto" w:fill="auto"/>
                  <w:vAlign w:val="center"/>
                  <w:hideMark/>
                </w:tcPr>
                <w:p w:rsidR="00840435" w:rsidRDefault="00840435" w:rsidP="00042C1D">
                  <w:pPr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7:21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8" w:space="0" w:color="808080"/>
                    <w:right w:val="single" w:sz="8" w:space="0" w:color="808080"/>
                  </w:tcBorders>
                  <w:shd w:val="clear" w:color="auto" w:fill="auto"/>
                  <w:vAlign w:val="center"/>
                  <w:hideMark/>
                </w:tcPr>
                <w:p w:rsidR="00840435" w:rsidRDefault="00840435" w:rsidP="00042C1D">
                  <w:pPr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7:51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8" w:space="0" w:color="808080"/>
                    <w:right w:val="single" w:sz="8" w:space="0" w:color="808080"/>
                  </w:tcBorders>
                  <w:shd w:val="clear" w:color="auto" w:fill="auto"/>
                  <w:vAlign w:val="center"/>
                  <w:hideMark/>
                </w:tcPr>
                <w:p w:rsidR="00840435" w:rsidRDefault="00840435" w:rsidP="00042C1D">
                  <w:pPr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8" w:space="0" w:color="808080"/>
                    <w:right w:val="single" w:sz="8" w:space="0" w:color="808080"/>
                  </w:tcBorders>
                  <w:shd w:val="clear" w:color="auto" w:fill="auto"/>
                  <w:vAlign w:val="center"/>
                  <w:hideMark/>
                </w:tcPr>
                <w:p w:rsidR="00840435" w:rsidRDefault="00840435" w:rsidP="00042C1D">
                  <w:pPr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8:32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8" w:space="0" w:color="808080"/>
                    <w:right w:val="single" w:sz="8" w:space="0" w:color="808080"/>
                  </w:tcBorders>
                  <w:shd w:val="clear" w:color="auto" w:fill="auto"/>
                  <w:vAlign w:val="center"/>
                  <w:hideMark/>
                </w:tcPr>
                <w:p w:rsidR="00840435" w:rsidRDefault="00840435" w:rsidP="00042C1D">
                  <w:pPr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</w:tr>
            <w:tr w:rsidR="00840435" w:rsidTr="00042C1D">
              <w:trPr>
                <w:cantSplit/>
                <w:trHeight w:hRule="exact" w:val="315"/>
              </w:trPr>
              <w:tc>
                <w:tcPr>
                  <w:tcW w:w="1160" w:type="dxa"/>
                  <w:tcBorders>
                    <w:top w:val="nil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shd w:val="clear" w:color="auto" w:fill="auto"/>
                  <w:vAlign w:val="center"/>
                  <w:hideMark/>
                </w:tcPr>
                <w:p w:rsidR="00840435" w:rsidRDefault="00840435" w:rsidP="00840435">
                  <w:pP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Rochford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8" w:space="0" w:color="808080"/>
                    <w:right w:val="single" w:sz="8" w:space="0" w:color="808080"/>
                  </w:tcBorders>
                  <w:shd w:val="clear" w:color="auto" w:fill="auto"/>
                  <w:vAlign w:val="center"/>
                  <w:hideMark/>
                </w:tcPr>
                <w:p w:rsidR="00840435" w:rsidRDefault="00840435" w:rsidP="00042C1D">
                  <w:pPr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7:27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8" w:space="0" w:color="808080"/>
                    <w:right w:val="single" w:sz="8" w:space="0" w:color="808080"/>
                  </w:tcBorders>
                  <w:shd w:val="clear" w:color="auto" w:fill="auto"/>
                  <w:vAlign w:val="center"/>
                  <w:hideMark/>
                </w:tcPr>
                <w:p w:rsidR="00840435" w:rsidRDefault="00840435" w:rsidP="00042C1D">
                  <w:pPr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7:57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8" w:space="0" w:color="808080"/>
                    <w:right w:val="single" w:sz="8" w:space="0" w:color="808080"/>
                  </w:tcBorders>
                  <w:shd w:val="clear" w:color="auto" w:fill="auto"/>
                  <w:vAlign w:val="center"/>
                  <w:hideMark/>
                </w:tcPr>
                <w:p w:rsidR="00840435" w:rsidRDefault="00840435" w:rsidP="00042C1D">
                  <w:pPr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8" w:space="0" w:color="808080"/>
                    <w:right w:val="single" w:sz="8" w:space="0" w:color="808080"/>
                  </w:tcBorders>
                  <w:shd w:val="clear" w:color="auto" w:fill="auto"/>
                  <w:vAlign w:val="center"/>
                  <w:hideMark/>
                </w:tcPr>
                <w:p w:rsidR="00840435" w:rsidRDefault="00840435" w:rsidP="00042C1D">
                  <w:pPr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8:38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8" w:space="0" w:color="808080"/>
                    <w:right w:val="single" w:sz="8" w:space="0" w:color="808080"/>
                  </w:tcBorders>
                  <w:shd w:val="clear" w:color="auto" w:fill="auto"/>
                  <w:vAlign w:val="center"/>
                  <w:hideMark/>
                </w:tcPr>
                <w:p w:rsidR="00840435" w:rsidRDefault="00840435" w:rsidP="00042C1D">
                  <w:pPr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</w:tr>
            <w:tr w:rsidR="00840435" w:rsidTr="00042C1D">
              <w:trPr>
                <w:cantSplit/>
                <w:trHeight w:hRule="exact" w:val="315"/>
              </w:trPr>
              <w:tc>
                <w:tcPr>
                  <w:tcW w:w="1160" w:type="dxa"/>
                  <w:tcBorders>
                    <w:top w:val="nil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shd w:val="clear" w:color="auto" w:fill="auto"/>
                  <w:vAlign w:val="center"/>
                  <w:hideMark/>
                </w:tcPr>
                <w:p w:rsidR="00840435" w:rsidRDefault="00840435" w:rsidP="00840435">
                  <w:pP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Richmond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8" w:space="0" w:color="808080"/>
                    <w:right w:val="single" w:sz="8" w:space="0" w:color="808080"/>
                  </w:tcBorders>
                  <w:shd w:val="clear" w:color="auto" w:fill="auto"/>
                  <w:vAlign w:val="center"/>
                  <w:hideMark/>
                </w:tcPr>
                <w:p w:rsidR="00840435" w:rsidRDefault="00840435" w:rsidP="00042C1D">
                  <w:pPr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7:31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8" w:space="0" w:color="808080"/>
                    <w:right w:val="single" w:sz="8" w:space="0" w:color="808080"/>
                  </w:tcBorders>
                  <w:shd w:val="clear" w:color="auto" w:fill="auto"/>
                  <w:vAlign w:val="center"/>
                  <w:hideMark/>
                </w:tcPr>
                <w:p w:rsidR="00840435" w:rsidRDefault="00840435" w:rsidP="00042C1D">
                  <w:pPr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8:01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8" w:space="0" w:color="808080"/>
                    <w:right w:val="single" w:sz="8" w:space="0" w:color="808080"/>
                  </w:tcBorders>
                  <w:shd w:val="clear" w:color="auto" w:fill="auto"/>
                  <w:vAlign w:val="center"/>
                  <w:hideMark/>
                </w:tcPr>
                <w:p w:rsidR="00840435" w:rsidRDefault="00840435" w:rsidP="00042C1D">
                  <w:pPr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8:25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8" w:space="0" w:color="808080"/>
                    <w:right w:val="single" w:sz="8" w:space="0" w:color="808080"/>
                  </w:tcBorders>
                  <w:shd w:val="clear" w:color="auto" w:fill="auto"/>
                  <w:vAlign w:val="center"/>
                  <w:hideMark/>
                </w:tcPr>
                <w:p w:rsidR="00840435" w:rsidRDefault="00840435" w:rsidP="00042C1D">
                  <w:pPr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8:42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8" w:space="0" w:color="808080"/>
                    <w:right w:val="single" w:sz="8" w:space="0" w:color="808080"/>
                  </w:tcBorders>
                  <w:shd w:val="clear" w:color="auto" w:fill="auto"/>
                  <w:vAlign w:val="center"/>
                  <w:hideMark/>
                </w:tcPr>
                <w:p w:rsidR="00840435" w:rsidRDefault="00840435" w:rsidP="00042C1D">
                  <w:pPr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8:58</w:t>
                  </w:r>
                </w:p>
              </w:tc>
            </w:tr>
            <w:tr w:rsidR="00840435" w:rsidTr="00042C1D">
              <w:trPr>
                <w:cantSplit/>
                <w:trHeight w:hRule="exact" w:val="315"/>
              </w:trPr>
              <w:tc>
                <w:tcPr>
                  <w:tcW w:w="1160" w:type="dxa"/>
                  <w:tcBorders>
                    <w:top w:val="nil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shd w:val="clear" w:color="auto" w:fill="auto"/>
                  <w:vAlign w:val="center"/>
                  <w:hideMark/>
                </w:tcPr>
                <w:p w:rsidR="00840435" w:rsidRDefault="00840435" w:rsidP="00840435">
                  <w:pP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Seymour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8" w:space="0" w:color="808080"/>
                    <w:right w:val="single" w:sz="8" w:space="0" w:color="808080"/>
                  </w:tcBorders>
                  <w:shd w:val="clear" w:color="auto" w:fill="auto"/>
                  <w:vAlign w:val="center"/>
                  <w:hideMark/>
                </w:tcPr>
                <w:p w:rsidR="00840435" w:rsidRDefault="00840435" w:rsidP="00042C1D">
                  <w:pPr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7:37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8" w:space="0" w:color="808080"/>
                    <w:right w:val="single" w:sz="8" w:space="0" w:color="808080"/>
                  </w:tcBorders>
                  <w:shd w:val="clear" w:color="auto" w:fill="auto"/>
                  <w:vAlign w:val="center"/>
                  <w:hideMark/>
                </w:tcPr>
                <w:p w:rsidR="00840435" w:rsidRDefault="00840435" w:rsidP="00042C1D">
                  <w:pPr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8:07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8" w:space="0" w:color="808080"/>
                    <w:right w:val="single" w:sz="8" w:space="0" w:color="808080"/>
                  </w:tcBorders>
                  <w:shd w:val="clear" w:color="auto" w:fill="auto"/>
                  <w:vAlign w:val="center"/>
                  <w:hideMark/>
                </w:tcPr>
                <w:p w:rsidR="00840435" w:rsidRDefault="00840435" w:rsidP="00042C1D">
                  <w:pPr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8:31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8" w:space="0" w:color="808080"/>
                    <w:right w:val="single" w:sz="8" w:space="0" w:color="808080"/>
                  </w:tcBorders>
                  <w:shd w:val="clear" w:color="auto" w:fill="auto"/>
                  <w:vAlign w:val="center"/>
                  <w:hideMark/>
                </w:tcPr>
                <w:p w:rsidR="00840435" w:rsidRDefault="00840435" w:rsidP="00042C1D">
                  <w:pPr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8:48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8" w:space="0" w:color="808080"/>
                    <w:right w:val="single" w:sz="8" w:space="0" w:color="808080"/>
                  </w:tcBorders>
                  <w:shd w:val="clear" w:color="auto" w:fill="auto"/>
                  <w:vAlign w:val="center"/>
                  <w:hideMark/>
                </w:tcPr>
                <w:p w:rsidR="00840435" w:rsidRDefault="00840435" w:rsidP="00042C1D">
                  <w:pPr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9:04</w:t>
                  </w:r>
                </w:p>
              </w:tc>
            </w:tr>
            <w:tr w:rsidR="00840435" w:rsidTr="00042C1D">
              <w:trPr>
                <w:trHeight w:val="315"/>
              </w:trPr>
              <w:tc>
                <w:tcPr>
                  <w:tcW w:w="1160" w:type="dxa"/>
                  <w:tcBorders>
                    <w:top w:val="nil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shd w:val="clear" w:color="auto" w:fill="auto"/>
                  <w:vAlign w:val="center"/>
                  <w:hideMark/>
                </w:tcPr>
                <w:p w:rsidR="00840435" w:rsidRDefault="00840435" w:rsidP="00840435">
                  <w:pP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Gardiner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8" w:space="0" w:color="808080"/>
                    <w:right w:val="single" w:sz="8" w:space="0" w:color="808080"/>
                  </w:tcBorders>
                  <w:shd w:val="clear" w:color="auto" w:fill="auto"/>
                  <w:vAlign w:val="center"/>
                  <w:hideMark/>
                </w:tcPr>
                <w:p w:rsidR="00840435" w:rsidRDefault="00840435" w:rsidP="00042C1D">
                  <w:pPr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7:42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8" w:space="0" w:color="808080"/>
                    <w:right w:val="single" w:sz="8" w:space="0" w:color="808080"/>
                  </w:tcBorders>
                  <w:shd w:val="clear" w:color="auto" w:fill="auto"/>
                  <w:vAlign w:val="center"/>
                  <w:hideMark/>
                </w:tcPr>
                <w:p w:rsidR="00840435" w:rsidRDefault="00840435" w:rsidP="00042C1D">
                  <w:pPr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8:12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8" w:space="0" w:color="808080"/>
                    <w:right w:val="single" w:sz="8" w:space="0" w:color="808080"/>
                  </w:tcBorders>
                  <w:shd w:val="clear" w:color="auto" w:fill="auto"/>
                  <w:vAlign w:val="center"/>
                  <w:hideMark/>
                </w:tcPr>
                <w:p w:rsidR="00840435" w:rsidRDefault="00840435" w:rsidP="00042C1D">
                  <w:pPr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8:36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8" w:space="0" w:color="808080"/>
                    <w:right w:val="single" w:sz="8" w:space="0" w:color="808080"/>
                  </w:tcBorders>
                  <w:shd w:val="clear" w:color="auto" w:fill="auto"/>
                  <w:vAlign w:val="center"/>
                  <w:hideMark/>
                </w:tcPr>
                <w:p w:rsidR="00840435" w:rsidRDefault="00840435" w:rsidP="00042C1D">
                  <w:pPr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8:53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8" w:space="0" w:color="808080"/>
                    <w:right w:val="single" w:sz="8" w:space="0" w:color="808080"/>
                  </w:tcBorders>
                  <w:shd w:val="clear" w:color="auto" w:fill="auto"/>
                  <w:vAlign w:val="center"/>
                  <w:hideMark/>
                </w:tcPr>
                <w:p w:rsidR="00840435" w:rsidRDefault="00840435" w:rsidP="00042C1D">
                  <w:pPr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9:09</w:t>
                  </w:r>
                </w:p>
              </w:tc>
            </w:tr>
          </w:tbl>
          <w:p w:rsidR="00840435" w:rsidRDefault="00840435" w:rsidP="001D51F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40435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840435" w:rsidRPr="001B3341" w:rsidRDefault="00840435" w:rsidP="00325745">
            <w:pPr>
              <w:pStyle w:val="ListParagraph"/>
              <w:numPr>
                <w:ilvl w:val="0"/>
                <w:numId w:val="2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tcBorders>
              <w:top w:val="single" w:sz="4" w:space="0" w:color="auto"/>
              <w:bottom w:val="single" w:sz="4" w:space="0" w:color="auto"/>
            </w:tcBorders>
          </w:tcPr>
          <w:p w:rsidR="00840435" w:rsidRDefault="00840435" w:rsidP="00042C1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How long does the 6:33 train from Cromwell take to get to Woolsey?</w:t>
            </w:r>
          </w:p>
          <w:p w:rsidR="00840435" w:rsidRDefault="00840435" w:rsidP="00042C1D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840435" w:rsidRDefault="00840435" w:rsidP="00042C1D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840435" w:rsidRDefault="00A906C6" w:rsidP="00042C1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w:pict w14:anchorId="32E7B12A">
                <v:rect id="_x0000_s1094" style="position:absolute;margin-left:46.5pt;margin-top:2.75pt;width:68.25pt;height:33pt;z-index:251736064"/>
              </w:pict>
            </w:r>
          </w:p>
          <w:p w:rsidR="00840435" w:rsidRPr="00FE028A" w:rsidRDefault="00840435" w:rsidP="00042C1D">
            <w:pPr>
              <w:rPr>
                <w:rFonts w:ascii="Times New Roman" w:hAnsi="Times New Roman"/>
                <w:sz w:val="32"/>
                <w:szCs w:val="32"/>
              </w:rPr>
            </w:pPr>
            <w:r w:rsidRPr="00FE028A">
              <w:rPr>
                <w:rFonts w:ascii="Times New Roman" w:hAnsi="Times New Roman"/>
                <w:sz w:val="32"/>
                <w:szCs w:val="32"/>
              </w:rPr>
              <w:t xml:space="preserve">                              </w:t>
            </w:r>
            <w:r>
              <w:rPr>
                <w:rFonts w:ascii="Times New Roman" w:hAnsi="Times New Roman"/>
                <w:sz w:val="32"/>
                <w:szCs w:val="32"/>
              </w:rPr>
              <w:t>minute</w:t>
            </w:r>
            <w:r w:rsidRPr="00FE028A">
              <w:rPr>
                <w:rFonts w:ascii="Times New Roman" w:hAnsi="Times New Roman"/>
                <w:sz w:val="32"/>
                <w:szCs w:val="32"/>
              </w:rPr>
              <w:t>s.</w:t>
            </w:r>
          </w:p>
          <w:p w:rsidR="00840435" w:rsidRDefault="00840435" w:rsidP="00042C1D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840435" w:rsidRPr="00F97437" w:rsidRDefault="00840435" w:rsidP="00042C1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840435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840435" w:rsidRPr="001B3341" w:rsidRDefault="00840435" w:rsidP="00325745">
            <w:pPr>
              <w:pStyle w:val="ListParagraph"/>
              <w:numPr>
                <w:ilvl w:val="0"/>
                <w:numId w:val="2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tcBorders>
              <w:top w:val="single" w:sz="4" w:space="0" w:color="auto"/>
              <w:bottom w:val="single" w:sz="4" w:space="0" w:color="auto"/>
            </w:tcBorders>
          </w:tcPr>
          <w:p w:rsidR="00840435" w:rsidRDefault="00840435" w:rsidP="00042C1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Henry needs to be at Seymour Station by 8:40am. W</w:t>
            </w:r>
            <w:r w:rsidR="007707F9">
              <w:rPr>
                <w:rFonts w:ascii="Times New Roman" w:hAnsi="Times New Roman"/>
                <w:sz w:val="24"/>
                <w:szCs w:val="24"/>
              </w:rPr>
              <w:t>hat is the latest time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he could leave Tudor if he wants to be on time?</w:t>
            </w:r>
          </w:p>
          <w:p w:rsidR="00840435" w:rsidRPr="007707F9" w:rsidRDefault="00840435" w:rsidP="00042C1D">
            <w:pPr>
              <w:rPr>
                <w:rFonts w:ascii="Times New Roman" w:hAnsi="Times New Roman"/>
                <w:sz w:val="12"/>
                <w:szCs w:val="12"/>
              </w:rPr>
            </w:pPr>
          </w:p>
          <w:p w:rsidR="00840435" w:rsidRDefault="007707F9" w:rsidP="00042C1D">
            <w:pPr>
              <w:rPr>
                <w:rFonts w:ascii="Times New Roman" w:hAnsi="Times New Roman"/>
                <w:sz w:val="24"/>
                <w:szCs w:val="24"/>
              </w:rPr>
            </w:pPr>
            <w:r w:rsidRPr="00426B62">
              <w:rPr>
                <w:noProof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738112" behindDoc="0" locked="0" layoutInCell="1" allowOverlap="1" wp14:anchorId="04678B1A" wp14:editId="13501035">
                      <wp:simplePos x="0" y="0"/>
                      <wp:positionH relativeFrom="column">
                        <wp:posOffset>148590</wp:posOffset>
                      </wp:positionH>
                      <wp:positionV relativeFrom="paragraph">
                        <wp:posOffset>19108</wp:posOffset>
                      </wp:positionV>
                      <wp:extent cx="4362450" cy="114300"/>
                      <wp:effectExtent l="0" t="0" r="19050" b="19050"/>
                      <wp:wrapNone/>
                      <wp:docPr id="163" name="Group 16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362450" cy="114300"/>
                                <a:chOff x="0" y="0"/>
                                <a:chExt cx="4362450" cy="114300"/>
                              </a:xfrm>
                            </wpg:grpSpPr>
                            <wps:wsp>
                              <wps:cNvPr id="164" name="AutoShap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19100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5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6" name="AutoShap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36398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7" name="AutoShap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5844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163" o:spid="_x0000_s1026" style="position:absolute;margin-left:11.7pt;margin-top:1.5pt;width:343.5pt;height:9pt;z-index:251738112" coordsize="43624,1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NwQ4QIAABgOAAAOAAAAZHJzL2Uyb0RvYy54bWzsl1tv0zAUx9+R+A6W31maNk23aOk07Sak&#10;ARODD+A6zgUc29hu0/HpOXbSLFsY0obYA2ofUl+Pz/n57xPn+GRbc7Rh2lRSpDg8mGDEBJVZJYoU&#10;f/1y+e4QI2OJyAiXgqX4jhl8snz75rhRCZvKUvKMaQRGhEkaleLSWpUEgaElq4k5kIoJ6MylromF&#10;qi6CTJMGrNc8mE4mcdBInSktKTMGWs/bTrz09vOcUfspzw2ziKcYfLP+qf1z5Z7B8pgkhSaqrGjn&#10;BnmBFzWpBCzamzonlqC1rkam6opqaWRuD6isA5nnFWU+BogmnDyK5krLtfKxFElTqB4ToH3E6cVm&#10;6cfNjUZVBnsXzzASpIZN8usi1wB4GlUkMOpKq1t1o7uGoq25iLe5rt0/xIK2HuxdD5ZtLaLQGM3i&#10;aTQH/hT6wjCaTTrytITtGU2j5cWfJwa7ZQPnXe9Mo0BE5p6T+TtOtyVRzOM3jkDPKdpxOl1b6Qeh&#10;jpQf5zA5IEZdS/rdICHPSiIKdqq1bEpGMnArdGTB+cEEVzEwFa2aDzKDXSBg3WvqEeEoPAonABCN&#10;OYeL8DeYe1okUdrYKyZr5AopBn2J7DMcEr8O2Vwb60WcdUIg2TeM8prDkdgQDoqI44X3nCTdYLC9&#10;s+ljlrzKLivOfUUXqzOuEUxN8aX/dZPNcBgXqAEi0wXENLbhEgHrrdhtSw7oDk34OPxRdnwvRObL&#10;llS8LYOXXHTAHWOnapOsZHYHvLVsswJkMSiUUv/EqIGMkGLzY000w4i/F7BnR2EUuRTiK9F8MYWK&#10;Hvashj1EUDCVYotRWzyzbdpZK10VJawU+miFdCrKK7sTROtV5yyoufX1FWQ9H8s6cvv1QKX/TtZ7&#10;QQ+Ozl7Qz3hNPpWn47Gg568o6HAWz44O97Ley7q/zj7rmvaUrBdjWcevKOvpYn7oX4T768fuovN/&#10;Z2t/x4bPD7iSPPi+Gdb9deX+g275CwAA//8DAFBLAwQUAAYACAAAACEAZLFYc90AAAAHAQAADwAA&#10;AGRycy9kb3ducmV2LnhtbEyPzWrDMBCE74W+g9hCb43kuD/BtRxCaHsKhSSFkptibWwTa2UsxXbe&#10;vttTe5ydYfabfDm5VgzYh8aThmSmQCCV3jZUafjavz8sQIRoyJrWE2q4YoBlcXuTm8z6kbY47GIl&#10;uIRCZjTUMXaZlKGs0Zkw8x0SeyffOxNZ9pW0vRm53LVyrtSzdKYh/lCbDtc1lufdxWn4GM24SpO3&#10;YXM+ra+H/dPn9yZBre/vptUriIhT/AvDLz6jQ8FMR38hG0SrYZ4+clJDyovYfkkU6yPfEwWyyOV/&#10;/uIHAAD//wMAUEsBAi0AFAAGAAgAAAAhALaDOJL+AAAA4QEAABMAAAAAAAAAAAAAAAAAAAAAAFtD&#10;b250ZW50X1R5cGVzXS54bWxQSwECLQAUAAYACAAAACEAOP0h/9YAAACUAQAACwAAAAAAAAAAAAAA&#10;AAAvAQAAX3JlbHMvLnJlbHNQSwECLQAUAAYACAAAACEAS1DcEOECAAAYDgAADgAAAAAAAAAAAAAA&#10;AAAuAgAAZHJzL2Uyb0RvYy54bWxQSwECLQAUAAYACAAAACEAZLFYc90AAAAHAQAADwAAAAAAAAAA&#10;AAAAAAA7BQAAZHJzL2Rvd25yZXYueG1sUEsFBgAAAAAEAAQA8wAAAEUGAAAAAA==&#10;">
                      <v:roundrect id="AutoShape 3" o:spid="_x0000_s1027" style="position:absolute;left:41910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RnJ8IA&#10;AADcAAAADwAAAGRycy9kb3ducmV2LnhtbERP32vCMBB+H/g/hBN8W9O5WaQzig4msjfd5vORnE1Z&#10;cylNZqt//TIQfLuP7+ctVoNrxJm6UHtW8JTlIIi1NzVXCr4+3x/nIEJENth4JgUXCrBajh4WWBrf&#10;857Oh1iJFMKhRAU2xraUMmhLDkPmW+LEnXznMCbYVdJ02Kdw18hpnhfSYc2pwWJLb5b0z+HXKfjQ&#10;dja/Dtuj6YvT83q/OX5rv1VqMh7WryAiDfEuvrl3Js0vXuD/mXSBXP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xGcnwgAAANwAAAAPAAAAAAAAAAAAAAAAAJgCAABkcnMvZG93&#10;bnJldi54bWxQSwUGAAAAAAQABAD1AAAAhwMAAAAA&#10;" strokecolor="black [3213]" strokeweight="1pt"/>
                      <v:roundrect id="AutoShape 4" o:spid="_x0000_s1028" style="position:absolute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jCvMEA&#10;AADcAAAADwAAAGRycy9kb3ducmV2LnhtbERPS2sCMRC+F/wPYQrearYVF9kaRQtK6c3neUjGzdLN&#10;ZNlEd+uvNwXB23x8z5kteleLK7Wh8qzgfZSBINbeVFwqOOzXb1MQISIbrD2Tgj8KsJgPXmZYGN/x&#10;lq67WIoUwqFABTbGppAyaEsOw8g3xIk7+9ZhTLAtpWmxS+Gulh9ZlkuHFacGiw19WdK/u4tT8KPt&#10;ZHrrNyfT5efxcrs6HbXfKDV87ZefICL18Sl+uL9Nmp9P4P+ZdIGc3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mIwrzBAAAA3AAAAA8AAAAAAAAAAAAAAAAAmAIAAGRycy9kb3du&#10;cmV2LnhtbFBLBQYAAAAABAAEAPUAAACGAwAAAAA=&#10;" strokecolor="black [3213]" strokeweight="1pt"/>
                      <v:roundrect id="AutoShape 5" o:spid="_x0000_s1029" style="position:absolute;left:13639;width:1715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pcy8EA&#10;AADcAAAADwAAAGRycy9kb3ducmV2LnhtbERPTWsCMRC9F/wPYQRvNWuli6xGUUGR3rTV85CMm8XN&#10;ZNmk7uqvbwqF3ubxPmex6l0t7tSGyrOCyTgDQay9qbhU8PW5e52BCBHZYO2ZFDwowGo5eFlgYXzH&#10;R7qfYilSCIcCFdgYm0LKoC05DGPfECfu6luHMcG2lKbFLoW7Wr5lWS4dVpwaLDa0taRvp2+n4EPb&#10;99mz319Ml1+n6+PmctZ+r9Ro2K/nICL18V/85z6YND/P4feZdIFc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laXMvBAAAA3AAAAA8AAAAAAAAAAAAAAAAAmAIAAGRycy9kb3du&#10;cmV2LnhtbFBLBQYAAAAABAAEAPUAAACGAwAAAAA=&#10;" strokecolor="black [3213]" strokeweight="1pt"/>
                      <v:roundrect id="AutoShape 6" o:spid="_x0000_s1030" style="position:absolute;left:27584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b5UMIA&#10;AADcAAAADwAAAGRycy9kb3ducmV2LnhtbERPTWsCMRC9F/wPYQrearYVV9kaRQsV8aa2nodk3Czd&#10;TJZN6q7+elMoeJvH+5z5sne1uFAbKs8KXkcZCGLtTcWlgq/j58sMRIjIBmvPpOBKAZaLwdMcC+M7&#10;3tPlEEuRQjgUqMDG2BRSBm3JYRj5hjhxZ986jAm2pTQtdinc1fIty3LpsOLUYLGhD0v65/DrFOy0&#10;ncxu/eZkuvw8Xu3Xp2/tN0oNn/vVO4hIfXyI/91bk+bnU/h7Jl0gF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FvlQwgAAANwAAAAPAAAAAAAAAAAAAAAAAJgCAABkcnMvZG93&#10;bnJldi54bWxQSwUGAAAAAAQABAD1AAAAhwMAAAAA&#10;" strokecolor="black [3213]" strokeweight="1pt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6:45am                         7:15 am                        7:50 am                        7:56 a</w:t>
            </w:r>
            <w:r w:rsidR="00840435">
              <w:rPr>
                <w:rFonts w:ascii="Times New Roman" w:hAnsi="Times New Roman"/>
                <w:sz w:val="24"/>
                <w:szCs w:val="24"/>
              </w:rPr>
              <w:t>m</w:t>
            </w:r>
          </w:p>
          <w:p w:rsidR="00840435" w:rsidRPr="007707F9" w:rsidRDefault="00840435" w:rsidP="007707F9">
            <w:pPr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840435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840435" w:rsidRPr="001B3341" w:rsidRDefault="00840435" w:rsidP="00325745">
            <w:pPr>
              <w:pStyle w:val="ListParagraph"/>
              <w:numPr>
                <w:ilvl w:val="0"/>
                <w:numId w:val="2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tcBorders>
              <w:top w:val="single" w:sz="4" w:space="0" w:color="auto"/>
              <w:bottom w:val="single" w:sz="4" w:space="0" w:color="auto"/>
            </w:tcBorders>
          </w:tcPr>
          <w:p w:rsidR="007707F9" w:rsidRDefault="007707F9" w:rsidP="001D51F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How many minutes less does it take to get from Cromwell to Gardiner on the 8:06 train compared to the 7:44 Train?</w:t>
            </w:r>
          </w:p>
          <w:p w:rsidR="007707F9" w:rsidRDefault="007707F9" w:rsidP="007707F9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7707F9" w:rsidRDefault="007707F9" w:rsidP="007707F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>
                      <wp:simplePos x="0" y="0"/>
                      <wp:positionH relativeFrom="column">
                        <wp:posOffset>590550</wp:posOffset>
                      </wp:positionH>
                      <wp:positionV relativeFrom="paragraph">
                        <wp:posOffset>34925</wp:posOffset>
                      </wp:positionV>
                      <wp:extent cx="866775" cy="419100"/>
                      <wp:effectExtent l="9525" t="6350" r="9525" b="12700"/>
                      <wp:wrapNone/>
                      <wp:docPr id="168" name="Rectangle 1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66775" cy="419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68" o:spid="_x0000_s1026" style="position:absolute;margin-left:46.5pt;margin-top:2.75pt;width:68.25pt;height:33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olSIgIAAD8EAAAOAAAAZHJzL2Uyb0RvYy54bWysU9uO0zAQfUfiHyy/0zRVL9uo6WrVpQhp&#10;gRULHzB1nMTCsc3YbVq+nrHTLV3gCZEHy+MZn5w5Z7y6PXaaHSR6ZU3J89GYM2mErZRpSv71y/bN&#10;DWc+gKlAWyNLfpKe365fv1r1rpAT21pdSWQEYnzRu5K3Ibgiy7xoZQd+ZJ00lKwtdhAoxCarEHpC&#10;73Q2GY/nWW+xcmiF9J5O74ckXyf8upYifKprLwPTJSduIa2Y1l1cs/UKigbBtUqcacA/sOhAGfrp&#10;BeoeArA9qj+gOiXQeluHkbBdZutaCZl6oG7y8W/dPLXgZOqFxPHuIpP/f7Di4+ERmarIuzlZZaAj&#10;kz6TbGAaLVk8JIl65wuqfHKPGJv07sGKb54Zu2mpTt4h2r6VUBGxPNZnLy7EwNNVtus/2IrwYR9s&#10;UutYYxcBSQd2TKacLqbIY2CCDm/m88Vixpmg1DRf5uNkWgbF82WHPryTtmNxU3Ik8gkcDg8+RDJQ&#10;PJck8laraqu0TgE2u41GdgCaj236En/q8bpMG9aXfDmbzBLyi5y/hhin728QnQo06Fp11NGlCIqo&#10;2ltTpTEMoPSwJ8ranGWMyg0O7Gx1IhXRDlNMr442rcUfnPU0wSX33/eAkjP93pATy3w6jSOfguls&#10;MaEArzO76wwYQVAlD5wN200YnsneoWpa+lOeejf2jtyrVVI2OjuwOpOlKU2Cn19UfAbXcar69e7X&#10;PwEAAP//AwBQSwMEFAAGAAgAAAAhAG+IJ3jdAAAABwEAAA8AAABkcnMvZG93bnJldi54bWxMj0FP&#10;g0AQhe8m/ofNmHizS2lQQZbGaGrisaUXbwOMgLKzhF1a9Nc7nvQ2L+/lvW/y7WIHdaLJ944NrFcR&#10;KOLaNT23Bo7l7uYelA/IDQ6OycAXedgWlxc5Zo07855Oh9AqKWGfoYEuhDHT2tcdWfQrNxKL9+4m&#10;i0Hk1OpmwrOU20HHUXSrLfYsCx2O9NRR/XmYrYGqj4/4vS9fIpvuNuF1KT/mt2djrq+WxwdQgZbw&#10;F4ZffEGHQpgqN3Pj1WAg3cgrwUCSgBI7jlM5KgN36wR0kev//MUPAAAA//8DAFBLAQItABQABgAI&#10;AAAAIQC2gziS/gAAAOEBAAATAAAAAAAAAAAAAAAAAAAAAABbQ29udGVudF9UeXBlc10ueG1sUEsB&#10;Ai0AFAAGAAgAAAAhADj9If/WAAAAlAEAAAsAAAAAAAAAAAAAAAAALwEAAF9yZWxzLy5yZWxzUEsB&#10;Ai0AFAAGAAgAAAAhADcSiVIiAgAAPwQAAA4AAAAAAAAAAAAAAAAALgIAAGRycy9lMm9Eb2MueG1s&#10;UEsBAi0AFAAGAAgAAAAhAG+IJ3jdAAAABwEAAA8AAAAAAAAAAAAAAAAAfAQAAGRycy9kb3ducmV2&#10;LnhtbFBLBQYAAAAABAAEAPMAAACGBQAAAAA=&#10;"/>
                  </w:pict>
                </mc:Fallback>
              </mc:AlternateContent>
            </w:r>
          </w:p>
          <w:p w:rsidR="007707F9" w:rsidRPr="00FE028A" w:rsidRDefault="007707F9" w:rsidP="007707F9">
            <w:pPr>
              <w:rPr>
                <w:rFonts w:ascii="Times New Roman" w:hAnsi="Times New Roman"/>
                <w:sz w:val="32"/>
                <w:szCs w:val="32"/>
              </w:rPr>
            </w:pPr>
            <w:r w:rsidRPr="00FE028A">
              <w:rPr>
                <w:rFonts w:ascii="Times New Roman" w:hAnsi="Times New Roman"/>
                <w:sz w:val="32"/>
                <w:szCs w:val="32"/>
              </w:rPr>
              <w:t xml:space="preserve">                              </w:t>
            </w:r>
            <w:r>
              <w:rPr>
                <w:rFonts w:ascii="Times New Roman" w:hAnsi="Times New Roman"/>
                <w:sz w:val="32"/>
                <w:szCs w:val="32"/>
              </w:rPr>
              <w:t>minute</w:t>
            </w:r>
            <w:r w:rsidRPr="00FE028A">
              <w:rPr>
                <w:rFonts w:ascii="Times New Roman" w:hAnsi="Times New Roman"/>
                <w:sz w:val="32"/>
                <w:szCs w:val="32"/>
              </w:rPr>
              <w:t>s.</w:t>
            </w:r>
          </w:p>
          <w:p w:rsidR="00840435" w:rsidRDefault="00840435" w:rsidP="001D51F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D667E2" w:rsidRDefault="00D667E2">
      <w:pPr>
        <w:sectPr w:rsidR="00D667E2" w:rsidSect="00413DF5"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:rsidR="00A252B0" w:rsidRDefault="00A252B0"/>
    <w:tbl>
      <w:tblPr>
        <w:tblStyle w:val="TableGrid"/>
        <w:tblW w:w="10207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13" w:type="dxa"/>
          <w:bottom w:w="57" w:type="dxa"/>
        </w:tblCellMar>
        <w:tblLook w:val="04A0" w:firstRow="1" w:lastRow="0" w:firstColumn="1" w:lastColumn="0" w:noHBand="0" w:noVBand="1"/>
      </w:tblPr>
      <w:tblGrid>
        <w:gridCol w:w="3043"/>
        <w:gridCol w:w="7164"/>
      </w:tblGrid>
      <w:tr w:rsidR="00145F5A" w:rsidRPr="005C44C0" w:rsidTr="001E210E">
        <w:trPr>
          <w:cantSplit/>
          <w:trHeight w:val="851"/>
        </w:trPr>
        <w:tc>
          <w:tcPr>
            <w:tcW w:w="3043" w:type="dxa"/>
            <w:vAlign w:val="center"/>
          </w:tcPr>
          <w:p w:rsidR="00145F5A" w:rsidRDefault="00145F5A" w:rsidP="00DA66AE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 w:rsidRPr="00325745">
              <w:rPr>
                <w:rFonts w:ascii="Times New Roman" w:hAnsi="Times New Roman"/>
                <w:sz w:val="36"/>
                <w:szCs w:val="36"/>
              </w:rPr>
              <w:t>Year</w:t>
            </w:r>
          </w:p>
          <w:p w:rsidR="00145F5A" w:rsidRPr="00325745" w:rsidRDefault="00145F5A" w:rsidP="00DA66AE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7</w:t>
            </w:r>
          </w:p>
        </w:tc>
        <w:tc>
          <w:tcPr>
            <w:tcW w:w="7164" w:type="dxa"/>
          </w:tcPr>
          <w:p w:rsidR="00145F5A" w:rsidRPr="005C44C0" w:rsidRDefault="00145F5A" w:rsidP="00DA66AE">
            <w:pPr>
              <w:tabs>
                <w:tab w:val="left" w:pos="1152"/>
                <w:tab w:val="center" w:pos="2230"/>
              </w:tabs>
              <w:jc w:val="center"/>
              <w:rPr>
                <w:rFonts w:asciiTheme="majorHAnsi" w:hAnsiTheme="majorHAnsi"/>
                <w:i/>
                <w:sz w:val="52"/>
                <w:szCs w:val="52"/>
              </w:rPr>
            </w:pPr>
            <w:r>
              <w:rPr>
                <w:rFonts w:asciiTheme="majorHAnsi" w:hAnsiTheme="majorHAnsi"/>
                <w:i/>
                <w:sz w:val="52"/>
                <w:szCs w:val="52"/>
              </w:rPr>
              <w:t>Metric Units</w:t>
            </w:r>
          </w:p>
        </w:tc>
      </w:tr>
    </w:tbl>
    <w:p w:rsidR="00C71E16" w:rsidRDefault="00C71E16" w:rsidP="004A64CB">
      <w:pPr>
        <w:rPr>
          <w:rFonts w:asciiTheme="majorHAnsi" w:hAnsiTheme="majorHAnsi"/>
          <w:sz w:val="24"/>
          <w:szCs w:val="24"/>
        </w:rPr>
      </w:pPr>
      <w:r w:rsidRPr="00C71E16">
        <w:rPr>
          <w:rFonts w:asciiTheme="majorHAnsi" w:hAnsiTheme="majorHAnsi"/>
          <w:sz w:val="48"/>
          <w:szCs w:val="48"/>
        </w:rPr>
        <w:t>ANSWERS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C71E16" w:rsidTr="00DA66AE">
        <w:tc>
          <w:tcPr>
            <w:tcW w:w="9242" w:type="dxa"/>
          </w:tcPr>
          <w:p w:rsidR="00C71E16" w:rsidRDefault="00853748" w:rsidP="004A64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Non Calculator Section</w:t>
            </w:r>
          </w:p>
        </w:tc>
      </w:tr>
    </w:tbl>
    <w:p w:rsidR="00A252B0" w:rsidRDefault="00A252B0" w:rsidP="004A64CB"/>
    <w:p w:rsidR="00A252B0" w:rsidRDefault="00A252B0" w:rsidP="004A64CB">
      <w:pPr>
        <w:sectPr w:rsidR="00A252B0" w:rsidSect="00413DF5"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3726"/>
      </w:tblGrid>
      <w:tr w:rsidR="00A252B0" w:rsidTr="00CA11C9">
        <w:trPr>
          <w:cantSplit/>
        </w:trPr>
        <w:tc>
          <w:tcPr>
            <w:tcW w:w="648" w:type="dxa"/>
          </w:tcPr>
          <w:p w:rsidR="00A252B0" w:rsidRPr="00C71E16" w:rsidRDefault="00A252B0" w:rsidP="004A64CB">
            <w:pPr>
              <w:pStyle w:val="ListParagraph"/>
              <w:numPr>
                <w:ilvl w:val="0"/>
                <w:numId w:val="4"/>
              </w:numPr>
              <w:ind w:left="113" w:firstLine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A252B0" w:rsidRDefault="00D052DD" w:rsidP="004A64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Deandra – 35 000 mm</w:t>
            </w:r>
          </w:p>
        </w:tc>
      </w:tr>
      <w:tr w:rsidR="00A252B0" w:rsidTr="00CA11C9">
        <w:trPr>
          <w:cantSplit/>
        </w:trPr>
        <w:tc>
          <w:tcPr>
            <w:tcW w:w="648" w:type="dxa"/>
          </w:tcPr>
          <w:p w:rsidR="00A252B0" w:rsidRPr="00C71E16" w:rsidRDefault="00A252B0" w:rsidP="004A64CB">
            <w:pPr>
              <w:pStyle w:val="ListParagraph"/>
              <w:numPr>
                <w:ilvl w:val="0"/>
                <w:numId w:val="4"/>
              </w:numPr>
              <w:ind w:left="113" w:firstLine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A252B0" w:rsidRDefault="00D052DD" w:rsidP="004A64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7 250  by  5 340</w:t>
            </w:r>
          </w:p>
        </w:tc>
      </w:tr>
      <w:tr w:rsidR="00A252B0" w:rsidTr="00CA11C9">
        <w:trPr>
          <w:cantSplit/>
        </w:trPr>
        <w:tc>
          <w:tcPr>
            <w:tcW w:w="648" w:type="dxa"/>
          </w:tcPr>
          <w:p w:rsidR="00A252B0" w:rsidRPr="00C71E16" w:rsidRDefault="00A252B0" w:rsidP="004A64CB">
            <w:pPr>
              <w:pStyle w:val="ListParagraph"/>
              <w:numPr>
                <w:ilvl w:val="0"/>
                <w:numId w:val="4"/>
              </w:numPr>
              <w:ind w:left="113" w:firstLine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A252B0" w:rsidRDefault="00D052DD" w:rsidP="004A64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56.5 + 0.8 = 57.3 kg</w:t>
            </w:r>
          </w:p>
        </w:tc>
      </w:tr>
      <w:tr w:rsidR="00A252B0" w:rsidTr="00CA11C9">
        <w:trPr>
          <w:cantSplit/>
        </w:trPr>
        <w:tc>
          <w:tcPr>
            <w:tcW w:w="648" w:type="dxa"/>
          </w:tcPr>
          <w:p w:rsidR="00A252B0" w:rsidRPr="00C71E16" w:rsidRDefault="00A252B0" w:rsidP="004A64CB">
            <w:pPr>
              <w:pStyle w:val="ListParagraph"/>
              <w:numPr>
                <w:ilvl w:val="0"/>
                <w:numId w:val="4"/>
              </w:numPr>
              <w:ind w:left="113" w:firstLine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A252B0" w:rsidRDefault="00FE2F8B" w:rsidP="004A64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1.85 L</w:t>
            </w:r>
          </w:p>
        </w:tc>
      </w:tr>
      <w:tr w:rsidR="00A252B0" w:rsidTr="00CA11C9">
        <w:trPr>
          <w:cantSplit/>
        </w:trPr>
        <w:tc>
          <w:tcPr>
            <w:tcW w:w="648" w:type="dxa"/>
          </w:tcPr>
          <w:p w:rsidR="00A252B0" w:rsidRPr="00C71E16" w:rsidRDefault="00A252B0" w:rsidP="004A64CB">
            <w:pPr>
              <w:pStyle w:val="ListParagraph"/>
              <w:numPr>
                <w:ilvl w:val="0"/>
                <w:numId w:val="4"/>
              </w:numPr>
              <w:ind w:left="113" w:firstLine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A252B0" w:rsidRDefault="00FE2F8B" w:rsidP="004A64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millimetres</w:t>
            </w:r>
          </w:p>
        </w:tc>
      </w:tr>
      <w:tr w:rsidR="00A252B0" w:rsidTr="00CA11C9">
        <w:trPr>
          <w:cantSplit/>
        </w:trPr>
        <w:tc>
          <w:tcPr>
            <w:tcW w:w="648" w:type="dxa"/>
          </w:tcPr>
          <w:p w:rsidR="00A252B0" w:rsidRPr="00C71E16" w:rsidRDefault="00A252B0" w:rsidP="004A64CB">
            <w:pPr>
              <w:pStyle w:val="ListParagraph"/>
              <w:numPr>
                <w:ilvl w:val="0"/>
                <w:numId w:val="4"/>
              </w:numPr>
              <w:ind w:left="113" w:firstLine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A252B0" w:rsidRDefault="006E49E3" w:rsidP="004A64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</w:t>
            </w:r>
            <w:r w:rsidRPr="008963E1">
              <w:rPr>
                <w:rFonts w:ascii="Times New Roman" w:hAnsi="Times New Roman"/>
                <w:sz w:val="24"/>
                <w:szCs w:val="24"/>
              </w:rPr>
              <w:t xml:space="preserve"> kg.</w:t>
            </w:r>
          </w:p>
        </w:tc>
      </w:tr>
      <w:tr w:rsidR="00A252B0" w:rsidTr="00CA11C9">
        <w:trPr>
          <w:cantSplit/>
        </w:trPr>
        <w:tc>
          <w:tcPr>
            <w:tcW w:w="648" w:type="dxa"/>
          </w:tcPr>
          <w:p w:rsidR="00A252B0" w:rsidRPr="00C71E16" w:rsidRDefault="00A252B0" w:rsidP="004A64CB">
            <w:pPr>
              <w:pStyle w:val="ListParagraph"/>
              <w:numPr>
                <w:ilvl w:val="0"/>
                <w:numId w:val="4"/>
              </w:numPr>
              <w:ind w:left="113" w:firstLine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A252B0" w:rsidRPr="00A229BE" w:rsidRDefault="00EF3210" w:rsidP="00A229B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97  mm</w:t>
            </w:r>
          </w:p>
        </w:tc>
      </w:tr>
      <w:tr w:rsidR="00A252B0" w:rsidTr="00CA11C9">
        <w:trPr>
          <w:cantSplit/>
        </w:trPr>
        <w:tc>
          <w:tcPr>
            <w:tcW w:w="648" w:type="dxa"/>
          </w:tcPr>
          <w:p w:rsidR="00A252B0" w:rsidRPr="00C71E16" w:rsidRDefault="00A252B0" w:rsidP="004A64CB">
            <w:pPr>
              <w:pStyle w:val="ListParagraph"/>
              <w:numPr>
                <w:ilvl w:val="0"/>
                <w:numId w:val="4"/>
              </w:numPr>
              <w:ind w:left="113" w:firstLine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A252B0" w:rsidRDefault="008479F2" w:rsidP="004A64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2.5 L</w:t>
            </w:r>
          </w:p>
        </w:tc>
      </w:tr>
      <w:tr w:rsidR="00A252B0" w:rsidTr="00CA11C9">
        <w:trPr>
          <w:cantSplit/>
        </w:trPr>
        <w:tc>
          <w:tcPr>
            <w:tcW w:w="648" w:type="dxa"/>
          </w:tcPr>
          <w:p w:rsidR="00A252B0" w:rsidRPr="00C71E16" w:rsidRDefault="00A252B0" w:rsidP="004A64CB">
            <w:pPr>
              <w:pStyle w:val="ListParagraph"/>
              <w:numPr>
                <w:ilvl w:val="0"/>
                <w:numId w:val="4"/>
              </w:numPr>
              <w:ind w:left="113" w:firstLine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A252B0" w:rsidRDefault="007A42A7" w:rsidP="004A64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860 mL</w:t>
            </w:r>
          </w:p>
        </w:tc>
      </w:tr>
      <w:tr w:rsidR="00A252B0" w:rsidTr="00CA11C9">
        <w:trPr>
          <w:cantSplit/>
        </w:trPr>
        <w:tc>
          <w:tcPr>
            <w:tcW w:w="648" w:type="dxa"/>
          </w:tcPr>
          <w:p w:rsidR="00A252B0" w:rsidRPr="00C71E16" w:rsidRDefault="00A252B0" w:rsidP="004A64CB">
            <w:pPr>
              <w:pStyle w:val="ListParagraph"/>
              <w:numPr>
                <w:ilvl w:val="0"/>
                <w:numId w:val="4"/>
              </w:numPr>
              <w:ind w:left="113" w:firstLine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A252B0" w:rsidRDefault="007A42A7" w:rsidP="004A64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2.85 km.</w:t>
            </w:r>
          </w:p>
        </w:tc>
      </w:tr>
      <w:tr w:rsidR="00A252B0" w:rsidTr="00CA11C9">
        <w:trPr>
          <w:cantSplit/>
        </w:trPr>
        <w:tc>
          <w:tcPr>
            <w:tcW w:w="648" w:type="dxa"/>
          </w:tcPr>
          <w:p w:rsidR="00A252B0" w:rsidRPr="00C71E16" w:rsidRDefault="00A252B0" w:rsidP="004A64CB">
            <w:pPr>
              <w:pStyle w:val="ListParagraph"/>
              <w:numPr>
                <w:ilvl w:val="0"/>
                <w:numId w:val="4"/>
              </w:numPr>
              <w:ind w:left="113" w:firstLine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A252B0" w:rsidRDefault="00CE5B32" w:rsidP="004A64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16 small spheres</w:t>
            </w:r>
          </w:p>
        </w:tc>
      </w:tr>
      <w:tr w:rsidR="00D45390" w:rsidTr="00CA11C9">
        <w:trPr>
          <w:cantSplit/>
        </w:trPr>
        <w:tc>
          <w:tcPr>
            <w:tcW w:w="648" w:type="dxa"/>
          </w:tcPr>
          <w:p w:rsidR="00D45390" w:rsidRPr="00C71E16" w:rsidRDefault="00D45390" w:rsidP="004A64CB">
            <w:pPr>
              <w:pStyle w:val="ListParagraph"/>
              <w:numPr>
                <w:ilvl w:val="0"/>
                <w:numId w:val="4"/>
              </w:numPr>
              <w:ind w:left="113" w:firstLine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D45390" w:rsidRDefault="00D45390" w:rsidP="004A64C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400 s = 6 minutes and 40 seconds </w:t>
            </w:r>
          </w:p>
        </w:tc>
      </w:tr>
      <w:tr w:rsidR="00A252B0" w:rsidTr="00CA11C9">
        <w:trPr>
          <w:cantSplit/>
        </w:trPr>
        <w:tc>
          <w:tcPr>
            <w:tcW w:w="648" w:type="dxa"/>
          </w:tcPr>
          <w:p w:rsidR="00A252B0" w:rsidRPr="00C71E16" w:rsidRDefault="00A252B0" w:rsidP="004A64CB">
            <w:pPr>
              <w:pStyle w:val="ListParagraph"/>
              <w:numPr>
                <w:ilvl w:val="0"/>
                <w:numId w:val="4"/>
              </w:numPr>
              <w:ind w:left="113" w:firstLine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A252B0" w:rsidRDefault="00CE5B32" w:rsidP="004A64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 hours 55 min</w:t>
            </w:r>
          </w:p>
        </w:tc>
      </w:tr>
      <w:tr w:rsidR="00A252B0" w:rsidTr="00CA11C9">
        <w:trPr>
          <w:cantSplit/>
        </w:trPr>
        <w:tc>
          <w:tcPr>
            <w:tcW w:w="648" w:type="dxa"/>
          </w:tcPr>
          <w:p w:rsidR="00A252B0" w:rsidRPr="00C71E16" w:rsidRDefault="00A252B0" w:rsidP="004A64CB">
            <w:pPr>
              <w:pStyle w:val="ListParagraph"/>
              <w:numPr>
                <w:ilvl w:val="0"/>
                <w:numId w:val="4"/>
              </w:numPr>
              <w:ind w:left="113" w:firstLine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A252B0" w:rsidRDefault="001C1355" w:rsidP="004A64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05:15</w:t>
            </w:r>
          </w:p>
        </w:tc>
      </w:tr>
    </w:tbl>
    <w:p w:rsidR="00C71E16" w:rsidRDefault="00C71E16" w:rsidP="004A64CB">
      <w:pPr>
        <w:rPr>
          <w:rFonts w:asciiTheme="majorHAnsi" w:hAnsiTheme="majorHAnsi"/>
          <w:sz w:val="24"/>
          <w:szCs w:val="24"/>
        </w:rPr>
      </w:pPr>
    </w:p>
    <w:p w:rsidR="00A252B0" w:rsidRDefault="00A252B0" w:rsidP="004A64CB">
      <w:pPr>
        <w:rPr>
          <w:rFonts w:asciiTheme="majorHAnsi" w:hAnsiTheme="majorHAnsi"/>
          <w:sz w:val="24"/>
          <w:szCs w:val="24"/>
        </w:rPr>
        <w:sectPr w:rsidR="00A252B0" w:rsidSect="00A252B0">
          <w:type w:val="continuous"/>
          <w:pgSz w:w="11906" w:h="16838"/>
          <w:pgMar w:top="1440" w:right="1440" w:bottom="1440" w:left="1440" w:header="708" w:footer="708" w:gutter="0"/>
          <w:cols w:num="2" w:space="709"/>
          <w:titlePg/>
          <w:docGrid w:linePitch="360"/>
        </w:sectPr>
      </w:pPr>
    </w:p>
    <w:p w:rsidR="00C71E16" w:rsidRDefault="00C71E16" w:rsidP="004A64CB">
      <w:pPr>
        <w:rPr>
          <w:rFonts w:asciiTheme="majorHAnsi" w:hAnsiTheme="majorHAnsi"/>
          <w:sz w:val="24"/>
          <w:szCs w:val="24"/>
        </w:rPr>
      </w:pPr>
    </w:p>
    <w:p w:rsidR="00A252B0" w:rsidRDefault="00A252B0" w:rsidP="004A64CB">
      <w:pPr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A252B0" w:rsidTr="00DA66AE">
        <w:tc>
          <w:tcPr>
            <w:tcW w:w="9242" w:type="dxa"/>
          </w:tcPr>
          <w:p w:rsidR="00A252B0" w:rsidRDefault="00A252B0" w:rsidP="004A64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Calculator Allowed  Section</w:t>
            </w:r>
          </w:p>
        </w:tc>
      </w:tr>
    </w:tbl>
    <w:p w:rsidR="00A252B0" w:rsidRDefault="00A252B0" w:rsidP="004A64CB"/>
    <w:p w:rsidR="00A252B0" w:rsidRDefault="00A252B0" w:rsidP="004A64CB">
      <w:pPr>
        <w:sectPr w:rsidR="00A252B0" w:rsidSect="00A252B0">
          <w:type w:val="continuous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3726"/>
      </w:tblGrid>
      <w:tr w:rsidR="00A252B0" w:rsidTr="00CA11C9">
        <w:trPr>
          <w:cantSplit/>
        </w:trPr>
        <w:tc>
          <w:tcPr>
            <w:tcW w:w="648" w:type="dxa"/>
          </w:tcPr>
          <w:p w:rsidR="00A252B0" w:rsidRPr="00C71E16" w:rsidRDefault="00A252B0" w:rsidP="004A64CB">
            <w:pPr>
              <w:pStyle w:val="ListParagraph"/>
              <w:numPr>
                <w:ilvl w:val="0"/>
                <w:numId w:val="8"/>
              </w:num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A252B0" w:rsidRDefault="00E113E9" w:rsidP="004A64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5 280 mL</w:t>
            </w:r>
          </w:p>
        </w:tc>
      </w:tr>
      <w:tr w:rsidR="00F531FB" w:rsidTr="00CA11C9">
        <w:trPr>
          <w:cantSplit/>
        </w:trPr>
        <w:tc>
          <w:tcPr>
            <w:tcW w:w="648" w:type="dxa"/>
          </w:tcPr>
          <w:p w:rsidR="00F531FB" w:rsidRPr="00C71E16" w:rsidRDefault="00F531FB" w:rsidP="004A64CB">
            <w:pPr>
              <w:pStyle w:val="ListParagraph"/>
              <w:numPr>
                <w:ilvl w:val="0"/>
                <w:numId w:val="8"/>
              </w:numPr>
              <w:ind w:left="113" w:firstLine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F531FB" w:rsidRDefault="00F531FB" w:rsidP="00DA66A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 km</w:t>
            </w:r>
          </w:p>
        </w:tc>
      </w:tr>
      <w:tr w:rsidR="00F531FB" w:rsidTr="00CA11C9">
        <w:trPr>
          <w:cantSplit/>
        </w:trPr>
        <w:tc>
          <w:tcPr>
            <w:tcW w:w="648" w:type="dxa"/>
          </w:tcPr>
          <w:p w:rsidR="00F531FB" w:rsidRPr="00C71E16" w:rsidRDefault="00F531FB" w:rsidP="004A64CB">
            <w:pPr>
              <w:pStyle w:val="ListParagraph"/>
              <w:numPr>
                <w:ilvl w:val="0"/>
                <w:numId w:val="8"/>
              </w:numPr>
              <w:ind w:left="113" w:firstLine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F531FB" w:rsidRDefault="00F531FB" w:rsidP="00DA66A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6 kg</w:t>
            </w:r>
          </w:p>
        </w:tc>
      </w:tr>
      <w:tr w:rsidR="00F531FB" w:rsidTr="00CA11C9">
        <w:trPr>
          <w:cantSplit/>
        </w:trPr>
        <w:tc>
          <w:tcPr>
            <w:tcW w:w="648" w:type="dxa"/>
          </w:tcPr>
          <w:p w:rsidR="00F531FB" w:rsidRPr="00C71E16" w:rsidRDefault="00F531FB" w:rsidP="004A64CB">
            <w:pPr>
              <w:pStyle w:val="ListParagraph"/>
              <w:numPr>
                <w:ilvl w:val="0"/>
                <w:numId w:val="8"/>
              </w:numPr>
              <w:ind w:left="113" w:firstLine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F531FB" w:rsidRDefault="00F531FB" w:rsidP="00DA66AE">
            <w:pPr>
              <w:rPr>
                <w:rFonts w:asciiTheme="majorHAnsi" w:hAnsiTheme="majorHAnsi"/>
                <w:sz w:val="24"/>
                <w:szCs w:val="24"/>
              </w:rPr>
            </w:pPr>
            <w:r w:rsidRPr="00F531FB">
              <w:rPr>
                <w:rFonts w:ascii="Times New Roman" w:hAnsi="Times New Roman"/>
                <w:sz w:val="24"/>
                <w:szCs w:val="24"/>
              </w:rPr>
              <w:t>metres or kilometres</w:t>
            </w:r>
          </w:p>
        </w:tc>
      </w:tr>
      <w:tr w:rsidR="00F531FB" w:rsidTr="00CA11C9">
        <w:trPr>
          <w:cantSplit/>
        </w:trPr>
        <w:tc>
          <w:tcPr>
            <w:tcW w:w="648" w:type="dxa"/>
          </w:tcPr>
          <w:p w:rsidR="00F531FB" w:rsidRPr="00C71E16" w:rsidRDefault="00F531FB" w:rsidP="004A64CB">
            <w:pPr>
              <w:pStyle w:val="ListParagraph"/>
              <w:numPr>
                <w:ilvl w:val="0"/>
                <w:numId w:val="8"/>
              </w:numPr>
              <w:ind w:left="113" w:firstLine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F531FB" w:rsidRDefault="00E113E9" w:rsidP="004A64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750 grams</w:t>
            </w:r>
          </w:p>
        </w:tc>
      </w:tr>
      <w:tr w:rsidR="00A229BE" w:rsidTr="00CA11C9">
        <w:trPr>
          <w:cantSplit/>
        </w:trPr>
        <w:tc>
          <w:tcPr>
            <w:tcW w:w="648" w:type="dxa"/>
          </w:tcPr>
          <w:p w:rsidR="00A229BE" w:rsidRPr="00C71E16" w:rsidRDefault="00A229BE" w:rsidP="004A64CB">
            <w:pPr>
              <w:pStyle w:val="ListParagraph"/>
              <w:numPr>
                <w:ilvl w:val="0"/>
                <w:numId w:val="8"/>
              </w:numPr>
              <w:ind w:left="113" w:firstLine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A229BE" w:rsidRPr="00A229BE" w:rsidRDefault="00A229BE" w:rsidP="00DA66A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Leo </w:t>
            </w:r>
            <w:r w:rsidRPr="00A229BE">
              <w:rPr>
                <w:rFonts w:ascii="Times New Roman" w:hAnsi="Times New Roman"/>
                <w:sz w:val="24"/>
                <w:szCs w:val="24"/>
              </w:rPr>
              <w:t>swims the furthest by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75</w:t>
            </w:r>
            <w:r w:rsidRPr="00A229BE">
              <w:rPr>
                <w:rFonts w:ascii="Times New Roman" w:hAnsi="Times New Roman"/>
                <w:sz w:val="24"/>
                <w:szCs w:val="24"/>
              </w:rPr>
              <w:t xml:space="preserve"> metres.</w:t>
            </w:r>
          </w:p>
        </w:tc>
      </w:tr>
      <w:tr w:rsidR="00A229BE" w:rsidTr="00CA11C9">
        <w:trPr>
          <w:cantSplit/>
        </w:trPr>
        <w:tc>
          <w:tcPr>
            <w:tcW w:w="648" w:type="dxa"/>
          </w:tcPr>
          <w:p w:rsidR="00A229BE" w:rsidRPr="00C71E16" w:rsidRDefault="00A229BE" w:rsidP="004A64CB">
            <w:pPr>
              <w:pStyle w:val="ListParagraph"/>
              <w:numPr>
                <w:ilvl w:val="0"/>
                <w:numId w:val="8"/>
              </w:numPr>
              <w:ind w:left="113" w:firstLine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A229BE" w:rsidRDefault="00C17D01" w:rsidP="004A64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 last one is correct.</w:t>
            </w:r>
          </w:p>
        </w:tc>
      </w:tr>
      <w:tr w:rsidR="00A229BE" w:rsidTr="00CA11C9">
        <w:trPr>
          <w:cantSplit/>
        </w:trPr>
        <w:tc>
          <w:tcPr>
            <w:tcW w:w="648" w:type="dxa"/>
          </w:tcPr>
          <w:p w:rsidR="00A229BE" w:rsidRPr="00C71E16" w:rsidRDefault="00A229BE" w:rsidP="004A64CB">
            <w:pPr>
              <w:pStyle w:val="ListParagraph"/>
              <w:numPr>
                <w:ilvl w:val="0"/>
                <w:numId w:val="8"/>
              </w:numPr>
              <w:ind w:left="113" w:firstLine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A229BE" w:rsidRDefault="00E452E2" w:rsidP="004A64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 public weighbridge</w:t>
            </w:r>
            <w:r w:rsidRPr="00DA66AE">
              <w:rPr>
                <w:rFonts w:ascii="Times New Roman" w:hAnsi="Times New Roman"/>
                <w:sz w:val="24"/>
                <w:szCs w:val="24"/>
              </w:rPr>
              <w:t xml:space="preserve"> marked in 100 kilogram divisions.</w:t>
            </w:r>
          </w:p>
        </w:tc>
      </w:tr>
      <w:tr w:rsidR="00A229BE" w:rsidTr="00CA11C9">
        <w:trPr>
          <w:cantSplit/>
        </w:trPr>
        <w:tc>
          <w:tcPr>
            <w:tcW w:w="648" w:type="dxa"/>
          </w:tcPr>
          <w:p w:rsidR="00A229BE" w:rsidRPr="00C71E16" w:rsidRDefault="00A229BE" w:rsidP="004A64CB">
            <w:pPr>
              <w:pStyle w:val="ListParagraph"/>
              <w:numPr>
                <w:ilvl w:val="0"/>
                <w:numId w:val="8"/>
              </w:numPr>
              <w:ind w:left="113" w:firstLine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A229BE" w:rsidRDefault="007A42A7" w:rsidP="004A64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406 hA</w:t>
            </w:r>
          </w:p>
        </w:tc>
      </w:tr>
      <w:tr w:rsidR="00A229BE" w:rsidTr="00CA11C9">
        <w:trPr>
          <w:cantSplit/>
        </w:trPr>
        <w:tc>
          <w:tcPr>
            <w:tcW w:w="648" w:type="dxa"/>
          </w:tcPr>
          <w:p w:rsidR="00A229BE" w:rsidRPr="00C71E16" w:rsidRDefault="00A229BE" w:rsidP="004A64CB">
            <w:pPr>
              <w:pStyle w:val="ListParagraph"/>
              <w:numPr>
                <w:ilvl w:val="0"/>
                <w:numId w:val="8"/>
              </w:numPr>
              <w:ind w:left="113" w:firstLine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A229BE" w:rsidRDefault="002B744E" w:rsidP="004A64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2 000</w:t>
            </w:r>
          </w:p>
        </w:tc>
      </w:tr>
      <w:tr w:rsidR="00A229BE" w:rsidTr="00CA11C9">
        <w:trPr>
          <w:cantSplit/>
        </w:trPr>
        <w:tc>
          <w:tcPr>
            <w:tcW w:w="648" w:type="dxa"/>
          </w:tcPr>
          <w:p w:rsidR="00A229BE" w:rsidRPr="00C71E16" w:rsidRDefault="00A229BE" w:rsidP="004A64CB">
            <w:pPr>
              <w:pStyle w:val="ListParagraph"/>
              <w:numPr>
                <w:ilvl w:val="0"/>
                <w:numId w:val="8"/>
              </w:numPr>
              <w:ind w:left="113" w:firstLine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A229BE" w:rsidRDefault="00D45390" w:rsidP="004A64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 hours and 50 min</w:t>
            </w:r>
          </w:p>
        </w:tc>
      </w:tr>
      <w:tr w:rsidR="00A229BE" w:rsidTr="00CA11C9">
        <w:trPr>
          <w:cantSplit/>
        </w:trPr>
        <w:tc>
          <w:tcPr>
            <w:tcW w:w="648" w:type="dxa"/>
          </w:tcPr>
          <w:p w:rsidR="00A229BE" w:rsidRPr="00C71E16" w:rsidRDefault="00A229BE" w:rsidP="004A64CB">
            <w:pPr>
              <w:pStyle w:val="ListParagraph"/>
              <w:numPr>
                <w:ilvl w:val="0"/>
                <w:numId w:val="8"/>
              </w:numPr>
              <w:ind w:left="113" w:firstLine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A229BE" w:rsidRDefault="00D45390" w:rsidP="004A64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21:59</w:t>
            </w:r>
          </w:p>
        </w:tc>
      </w:tr>
      <w:tr w:rsidR="00A229BE" w:rsidTr="00CA11C9">
        <w:trPr>
          <w:cantSplit/>
        </w:trPr>
        <w:tc>
          <w:tcPr>
            <w:tcW w:w="648" w:type="dxa"/>
          </w:tcPr>
          <w:p w:rsidR="00A229BE" w:rsidRPr="00C71E16" w:rsidRDefault="00A229BE" w:rsidP="004A64CB">
            <w:pPr>
              <w:pStyle w:val="ListParagraph"/>
              <w:numPr>
                <w:ilvl w:val="0"/>
                <w:numId w:val="8"/>
              </w:numPr>
              <w:ind w:left="113" w:firstLine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A229BE" w:rsidRDefault="00940803" w:rsidP="004A64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8 hours and 24 minutes</w:t>
            </w:r>
          </w:p>
        </w:tc>
      </w:tr>
      <w:tr w:rsidR="00A229BE" w:rsidTr="00CA11C9">
        <w:trPr>
          <w:cantSplit/>
        </w:trPr>
        <w:tc>
          <w:tcPr>
            <w:tcW w:w="648" w:type="dxa"/>
          </w:tcPr>
          <w:p w:rsidR="00A229BE" w:rsidRPr="00C71E16" w:rsidRDefault="00A229BE" w:rsidP="004A64CB">
            <w:pPr>
              <w:pStyle w:val="ListParagraph"/>
              <w:numPr>
                <w:ilvl w:val="0"/>
                <w:numId w:val="8"/>
              </w:numPr>
              <w:ind w:left="113" w:firstLine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A229BE" w:rsidRDefault="007707F9" w:rsidP="004A64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34 minutes</w:t>
            </w:r>
          </w:p>
        </w:tc>
      </w:tr>
      <w:tr w:rsidR="00A229BE" w:rsidTr="00CA11C9">
        <w:trPr>
          <w:cantSplit/>
        </w:trPr>
        <w:tc>
          <w:tcPr>
            <w:tcW w:w="648" w:type="dxa"/>
          </w:tcPr>
          <w:p w:rsidR="00A229BE" w:rsidRPr="00C71E16" w:rsidRDefault="00A229BE" w:rsidP="004A64CB">
            <w:pPr>
              <w:pStyle w:val="ListParagraph"/>
              <w:numPr>
                <w:ilvl w:val="0"/>
                <w:numId w:val="8"/>
              </w:numPr>
              <w:ind w:left="113" w:firstLine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A229BE" w:rsidRDefault="007707F9" w:rsidP="004A64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7:15 am</w:t>
            </w:r>
          </w:p>
        </w:tc>
      </w:tr>
      <w:tr w:rsidR="00A229BE" w:rsidTr="00CA11C9">
        <w:trPr>
          <w:cantSplit/>
        </w:trPr>
        <w:tc>
          <w:tcPr>
            <w:tcW w:w="648" w:type="dxa"/>
          </w:tcPr>
          <w:p w:rsidR="00A229BE" w:rsidRPr="00C71E16" w:rsidRDefault="00A229BE" w:rsidP="004A64CB">
            <w:pPr>
              <w:pStyle w:val="ListParagraph"/>
              <w:numPr>
                <w:ilvl w:val="0"/>
                <w:numId w:val="8"/>
              </w:numPr>
              <w:ind w:left="113" w:firstLine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A229BE" w:rsidRDefault="007707F9" w:rsidP="004A64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6 minutes</w:t>
            </w:r>
          </w:p>
        </w:tc>
      </w:tr>
    </w:tbl>
    <w:p w:rsidR="00A252B0" w:rsidRDefault="00A252B0" w:rsidP="004A64CB">
      <w:pPr>
        <w:rPr>
          <w:rFonts w:asciiTheme="majorHAnsi" w:hAnsiTheme="majorHAnsi"/>
          <w:sz w:val="24"/>
          <w:szCs w:val="24"/>
        </w:rPr>
      </w:pPr>
    </w:p>
    <w:p w:rsidR="00A252B0" w:rsidRDefault="00A252B0" w:rsidP="004A64CB">
      <w:pPr>
        <w:rPr>
          <w:rFonts w:asciiTheme="majorHAnsi" w:hAnsiTheme="majorHAnsi"/>
          <w:sz w:val="24"/>
          <w:szCs w:val="24"/>
        </w:rPr>
        <w:sectPr w:rsidR="00A252B0" w:rsidSect="00A252B0">
          <w:type w:val="continuous"/>
          <w:pgSz w:w="11906" w:h="16838"/>
          <w:pgMar w:top="1440" w:right="1440" w:bottom="1440" w:left="1440" w:header="708" w:footer="708" w:gutter="0"/>
          <w:cols w:num="2" w:space="709"/>
          <w:titlePg/>
          <w:docGrid w:linePitch="360"/>
        </w:sectPr>
      </w:pPr>
    </w:p>
    <w:p w:rsidR="00A252B0" w:rsidRDefault="00A252B0" w:rsidP="004A64CB">
      <w:pPr>
        <w:rPr>
          <w:rFonts w:asciiTheme="majorHAnsi" w:hAnsiTheme="majorHAnsi"/>
          <w:sz w:val="24"/>
          <w:szCs w:val="24"/>
        </w:rPr>
      </w:pPr>
    </w:p>
    <w:p w:rsidR="00A252B0" w:rsidRDefault="00A252B0" w:rsidP="004A64CB">
      <w:pPr>
        <w:rPr>
          <w:rFonts w:asciiTheme="majorHAnsi" w:hAnsiTheme="majorHAnsi"/>
          <w:sz w:val="24"/>
          <w:szCs w:val="24"/>
        </w:rPr>
      </w:pPr>
    </w:p>
    <w:p w:rsidR="00A252B0" w:rsidRDefault="00A252B0" w:rsidP="004A64CB">
      <w:pPr>
        <w:rPr>
          <w:rFonts w:asciiTheme="majorHAnsi" w:hAnsiTheme="majorHAnsi"/>
          <w:sz w:val="24"/>
          <w:szCs w:val="24"/>
        </w:rPr>
      </w:pPr>
    </w:p>
    <w:p w:rsidR="00C71E16" w:rsidRPr="00C71E16" w:rsidRDefault="00C71E16" w:rsidP="00C71E16">
      <w:pPr>
        <w:jc w:val="center"/>
        <w:rPr>
          <w:rFonts w:asciiTheme="majorHAnsi" w:hAnsiTheme="majorHAnsi"/>
          <w:sz w:val="24"/>
          <w:szCs w:val="24"/>
        </w:rPr>
      </w:pPr>
    </w:p>
    <w:sectPr w:rsidR="00C71E16" w:rsidRPr="00C71E16" w:rsidSect="00A252B0">
      <w:type w:val="continuous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06C6" w:rsidRDefault="00A906C6" w:rsidP="00C868AD">
      <w:pPr>
        <w:spacing w:after="0" w:line="240" w:lineRule="auto"/>
      </w:pPr>
      <w:r>
        <w:separator/>
      </w:r>
    </w:p>
  </w:endnote>
  <w:endnote w:type="continuationSeparator" w:id="0">
    <w:p w:rsidR="00A906C6" w:rsidRDefault="00A906C6" w:rsidP="00C868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8436295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A66AE" w:rsidRDefault="00DA66A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E5AAC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DA66AE" w:rsidRDefault="00DA66A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5177901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E210E" w:rsidRDefault="001E210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E5AA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E210E" w:rsidRDefault="001E210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06C6" w:rsidRDefault="00A906C6" w:rsidP="00C868AD">
      <w:pPr>
        <w:spacing w:after="0" w:line="240" w:lineRule="auto"/>
      </w:pPr>
      <w:r>
        <w:separator/>
      </w:r>
    </w:p>
  </w:footnote>
  <w:footnote w:type="continuationSeparator" w:id="0">
    <w:p w:rsidR="00A906C6" w:rsidRDefault="00A906C6" w:rsidP="00C868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66AE" w:rsidRPr="00C868AD" w:rsidRDefault="00DA66AE" w:rsidP="00145F5A">
    <w:pPr>
      <w:pStyle w:val="Header"/>
      <w:tabs>
        <w:tab w:val="left" w:pos="2828"/>
      </w:tabs>
      <w:rPr>
        <w:u w:val="single"/>
      </w:rPr>
    </w:pPr>
    <w:r>
      <w:rPr>
        <w:u w:val="single"/>
      </w:rPr>
      <w:t>Metric System</w:t>
    </w:r>
    <w:r>
      <w:rPr>
        <w:u w:val="single"/>
      </w:rPr>
      <w:tab/>
    </w:r>
    <w:r>
      <w:rPr>
        <w:u w:val="single"/>
      </w:rPr>
      <w:tab/>
      <w:t xml:space="preserve">Topic </w:t>
    </w:r>
    <w:r w:rsidRPr="00C868AD">
      <w:rPr>
        <w:u w:val="single"/>
      </w:rPr>
      <w:t>Test</w:t>
    </w:r>
    <w:r w:rsidRPr="00C868AD">
      <w:rPr>
        <w:u w:val="single"/>
      </w:rPr>
      <w:tab/>
    </w:r>
    <w:r w:rsidRPr="00C868AD">
      <w:rPr>
        <w:u w:val="single"/>
      </w:rPr>
      <w:tab/>
      <w:t>2013</w:t>
    </w:r>
    <w:r w:rsidRPr="00C868AD">
      <w:rPr>
        <w:u w:val="single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66AE" w:rsidRDefault="00DA66AE" w:rsidP="005C44C0">
    <w:pPr>
      <w:pStyle w:val="Header"/>
      <w:jc w:val="center"/>
      <w:rPr>
        <w:rFonts w:asciiTheme="majorHAnsi" w:hAnsiTheme="majorHAnsi"/>
        <w:i/>
        <w:sz w:val="52"/>
        <w:szCs w:val="52"/>
      </w:rPr>
    </w:pPr>
    <w:r w:rsidRPr="00C71E16">
      <w:rPr>
        <w:rFonts w:asciiTheme="majorHAnsi" w:hAnsiTheme="majorHAnsi"/>
        <w:i/>
        <w:sz w:val="52"/>
        <w:szCs w:val="52"/>
      </w:rPr>
      <w:t>High School</w:t>
    </w:r>
  </w:p>
  <w:p w:rsidR="00DA66AE" w:rsidRPr="00C71E16" w:rsidRDefault="00DA66AE" w:rsidP="00C71E16">
    <w:pPr>
      <w:pStyle w:val="Header"/>
      <w:jc w:val="center"/>
      <w:rPr>
        <w:rFonts w:asciiTheme="majorHAnsi" w:hAnsiTheme="majorHAnsi"/>
        <w:i/>
        <w:sz w:val="52"/>
        <w:szCs w:val="52"/>
      </w:rPr>
    </w:pPr>
    <w:r>
      <w:rPr>
        <w:rFonts w:asciiTheme="majorHAnsi" w:hAnsiTheme="majorHAnsi"/>
        <w:i/>
        <w:sz w:val="52"/>
        <w:szCs w:val="52"/>
      </w:rPr>
      <w:t>Mathematics Test 2013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40318"/>
    <w:multiLevelType w:val="hybridMultilevel"/>
    <w:tmpl w:val="F98C385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0D1B96"/>
    <w:multiLevelType w:val="hybridMultilevel"/>
    <w:tmpl w:val="F98C385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A22566"/>
    <w:multiLevelType w:val="hybridMultilevel"/>
    <w:tmpl w:val="D47E62EA"/>
    <w:lvl w:ilvl="0" w:tplc="A5B46AF8">
      <w:start w:val="1"/>
      <w:numFmt w:val="decimal"/>
      <w:lvlText w:val="%1."/>
      <w:lvlJc w:val="left"/>
      <w:pPr>
        <w:ind w:left="720" w:hanging="360"/>
      </w:pPr>
      <w:rPr>
        <w:rFonts w:hint="default"/>
        <w:spacing w:val="0"/>
        <w:w w:val="100"/>
        <w:position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3C764F"/>
    <w:multiLevelType w:val="hybridMultilevel"/>
    <w:tmpl w:val="D47E62EA"/>
    <w:lvl w:ilvl="0" w:tplc="A5B46AF8">
      <w:start w:val="1"/>
      <w:numFmt w:val="decimal"/>
      <w:lvlText w:val="%1."/>
      <w:lvlJc w:val="left"/>
      <w:pPr>
        <w:ind w:left="720" w:hanging="360"/>
      </w:pPr>
      <w:rPr>
        <w:rFonts w:hint="default"/>
        <w:spacing w:val="0"/>
        <w:w w:val="100"/>
        <w:position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A36D28"/>
    <w:multiLevelType w:val="hybridMultilevel"/>
    <w:tmpl w:val="D47E62EA"/>
    <w:lvl w:ilvl="0" w:tplc="A5B46AF8">
      <w:start w:val="1"/>
      <w:numFmt w:val="decimal"/>
      <w:lvlText w:val="%1."/>
      <w:lvlJc w:val="left"/>
      <w:pPr>
        <w:ind w:left="720" w:hanging="360"/>
      </w:pPr>
      <w:rPr>
        <w:rFonts w:hint="default"/>
        <w:spacing w:val="0"/>
        <w:w w:val="100"/>
        <w:position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0008AB"/>
    <w:multiLevelType w:val="hybridMultilevel"/>
    <w:tmpl w:val="F98C385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BA2DE3"/>
    <w:multiLevelType w:val="hybridMultilevel"/>
    <w:tmpl w:val="4FEC9AA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E32378"/>
    <w:multiLevelType w:val="hybridMultilevel"/>
    <w:tmpl w:val="F98C385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F5A"/>
    <w:rsid w:val="000176AA"/>
    <w:rsid w:val="000C4CAD"/>
    <w:rsid w:val="000F51B4"/>
    <w:rsid w:val="00145F5A"/>
    <w:rsid w:val="0018287C"/>
    <w:rsid w:val="00184577"/>
    <w:rsid w:val="00185987"/>
    <w:rsid w:val="001C1355"/>
    <w:rsid w:val="001D51F7"/>
    <w:rsid w:val="001E210E"/>
    <w:rsid w:val="00216994"/>
    <w:rsid w:val="00246314"/>
    <w:rsid w:val="00250B4E"/>
    <w:rsid w:val="002B744E"/>
    <w:rsid w:val="002C1F1F"/>
    <w:rsid w:val="002F0D86"/>
    <w:rsid w:val="002F71E5"/>
    <w:rsid w:val="00325745"/>
    <w:rsid w:val="003C2E1B"/>
    <w:rsid w:val="003D41FF"/>
    <w:rsid w:val="003E31EB"/>
    <w:rsid w:val="00413DF5"/>
    <w:rsid w:val="00456DF8"/>
    <w:rsid w:val="00460B7C"/>
    <w:rsid w:val="004A64CB"/>
    <w:rsid w:val="004B2879"/>
    <w:rsid w:val="004C5D87"/>
    <w:rsid w:val="004E1D1E"/>
    <w:rsid w:val="005425A8"/>
    <w:rsid w:val="005A0120"/>
    <w:rsid w:val="005C44C0"/>
    <w:rsid w:val="0062350D"/>
    <w:rsid w:val="00641EA7"/>
    <w:rsid w:val="00667642"/>
    <w:rsid w:val="006718CF"/>
    <w:rsid w:val="006E0A60"/>
    <w:rsid w:val="006E4356"/>
    <w:rsid w:val="006E49E3"/>
    <w:rsid w:val="006E5AAC"/>
    <w:rsid w:val="007403DD"/>
    <w:rsid w:val="007707F9"/>
    <w:rsid w:val="007A42A7"/>
    <w:rsid w:val="007D39B1"/>
    <w:rsid w:val="00840435"/>
    <w:rsid w:val="00845ACB"/>
    <w:rsid w:val="008479F2"/>
    <w:rsid w:val="00853748"/>
    <w:rsid w:val="008963E1"/>
    <w:rsid w:val="00896CF3"/>
    <w:rsid w:val="008B7480"/>
    <w:rsid w:val="008C68D7"/>
    <w:rsid w:val="008F3E43"/>
    <w:rsid w:val="00940504"/>
    <w:rsid w:val="00940803"/>
    <w:rsid w:val="009A0046"/>
    <w:rsid w:val="009A5487"/>
    <w:rsid w:val="009D01BA"/>
    <w:rsid w:val="00A229BE"/>
    <w:rsid w:val="00A23965"/>
    <w:rsid w:val="00A252B0"/>
    <w:rsid w:val="00A81533"/>
    <w:rsid w:val="00A824D7"/>
    <w:rsid w:val="00A906C6"/>
    <w:rsid w:val="00AA4883"/>
    <w:rsid w:val="00AB0C62"/>
    <w:rsid w:val="00AD666B"/>
    <w:rsid w:val="00AE38E3"/>
    <w:rsid w:val="00B0317F"/>
    <w:rsid w:val="00B26BD8"/>
    <w:rsid w:val="00B850EA"/>
    <w:rsid w:val="00BB6C88"/>
    <w:rsid w:val="00C17D01"/>
    <w:rsid w:val="00C17E11"/>
    <w:rsid w:val="00C37091"/>
    <w:rsid w:val="00C56E1E"/>
    <w:rsid w:val="00C71E16"/>
    <w:rsid w:val="00C868AD"/>
    <w:rsid w:val="00CA11C9"/>
    <w:rsid w:val="00CA7D2E"/>
    <w:rsid w:val="00CE5B32"/>
    <w:rsid w:val="00D03A78"/>
    <w:rsid w:val="00D052DD"/>
    <w:rsid w:val="00D45390"/>
    <w:rsid w:val="00D667E2"/>
    <w:rsid w:val="00D95422"/>
    <w:rsid w:val="00DA66AE"/>
    <w:rsid w:val="00DC34A8"/>
    <w:rsid w:val="00DE4808"/>
    <w:rsid w:val="00E113E9"/>
    <w:rsid w:val="00E452E2"/>
    <w:rsid w:val="00E46EC9"/>
    <w:rsid w:val="00EB1449"/>
    <w:rsid w:val="00EB1FE1"/>
    <w:rsid w:val="00EF3210"/>
    <w:rsid w:val="00F531FB"/>
    <w:rsid w:val="00FE2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574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57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257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F3E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3E43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868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8AD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C868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8AD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574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57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257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F3E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3E43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868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8AD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C868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8AD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oleObject" Target="embeddings/oleObject4.bin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5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oleObject" Target="embeddings/oleObject5.bin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media/image6.png"/><Relationship Id="rId10" Type="http://schemas.microsoft.com/office/2007/relationships/hdphoto" Target="media/hdphoto1.wdp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oleObject" Target="embeddings/oleObject2.bin"/><Relationship Id="rId22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arry\Garrys%20data\BACKUP\WME%20Pty%20Ltd\Assessment%20Bank%202013\Year%207%208%20TT%20Template%20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959BD6-ACCF-4327-BADD-F34C083FE3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Year 7 8 TT Template 1</Template>
  <TotalTime>1</TotalTime>
  <Pages>8</Pages>
  <Words>1467</Words>
  <Characters>8368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Integers</vt:lpstr>
    </vt:vector>
  </TitlesOfParts>
  <Company>Toshiba</Company>
  <LinksUpToDate>false</LinksUpToDate>
  <CharactersWithSpaces>9816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Integers</dc:title>
  <dc:creator>Garry</dc:creator>
  <cp:lastModifiedBy>Hans Stroeve</cp:lastModifiedBy>
  <cp:revision>2</cp:revision>
  <dcterms:created xsi:type="dcterms:W3CDTF">2013-02-21T22:36:00Z</dcterms:created>
  <dcterms:modified xsi:type="dcterms:W3CDTF">2013-02-21T22:36:00Z</dcterms:modified>
</cp:coreProperties>
</file>