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A824D7">
        <w:trPr>
          <w:cantSplit/>
          <w:trHeight w:val="851"/>
        </w:trPr>
        <w:tc>
          <w:tcPr>
            <w:tcW w:w="1986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bookmarkStart w:id="0" w:name="_GoBack"/>
            <w:bookmarkEnd w:id="0"/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155EB8" w:rsidRDefault="00155EB8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  <w:p w:rsidR="00C868AD" w:rsidRPr="00325745" w:rsidRDefault="00C868AD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676" w:type="dxa"/>
          </w:tcPr>
          <w:p w:rsidR="001D51F7" w:rsidRPr="005C44C0" w:rsidRDefault="00B352D9" w:rsidP="007403DD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B352D9">
              <w:rPr>
                <w:rFonts w:asciiTheme="majorHAnsi" w:hAnsiTheme="majorHAnsi"/>
                <w:i/>
                <w:sz w:val="52"/>
                <w:szCs w:val="52"/>
              </w:rPr>
              <w:t>Data Collection and Representation</w:t>
            </w:r>
          </w:p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412B6A">
        <w:trPr>
          <w:cantSplit/>
          <w:trHeight w:val="851"/>
        </w:trPr>
        <w:tc>
          <w:tcPr>
            <w:tcW w:w="6662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412B6A" w:rsidRDefault="00412B6A" w:rsidP="00412B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Investigate technique</w:t>
            </w:r>
            <w:r w:rsidRPr="00412B6A">
              <w:rPr>
                <w:rFonts w:ascii="Times New Roman" w:hAnsi="Times New Roman"/>
                <w:sz w:val="16"/>
                <w:szCs w:val="16"/>
              </w:rPr>
              <w:t xml:space="preserve">s for collecting data, including census, sampling and observation  (ACMSP284) </w:t>
            </w:r>
          </w:p>
          <w:p w:rsidR="00412B6A" w:rsidRDefault="00412B6A" w:rsidP="00412B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412B6A">
              <w:rPr>
                <w:rFonts w:ascii="Times New Roman" w:hAnsi="Times New Roman"/>
                <w:sz w:val="16"/>
                <w:szCs w:val="16"/>
              </w:rPr>
              <w:t xml:space="preserve"> Explore the practicalities and implications of obtaining data through sampling  using a variety of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412B6A">
              <w:rPr>
                <w:rFonts w:ascii="Times New Roman" w:hAnsi="Times New Roman"/>
                <w:sz w:val="16"/>
                <w:szCs w:val="16"/>
              </w:rPr>
              <w:t>investigative processes (ACMSP206)</w:t>
            </w:r>
          </w:p>
          <w:p w:rsidR="00412B6A" w:rsidRDefault="00412B6A" w:rsidP="00412B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412B6A">
              <w:rPr>
                <w:rFonts w:ascii="Times New Roman" w:hAnsi="Times New Roman"/>
                <w:sz w:val="16"/>
                <w:szCs w:val="16"/>
              </w:rPr>
              <w:t>I</w:t>
            </w:r>
            <w:r>
              <w:rPr>
                <w:rFonts w:ascii="Times New Roman" w:hAnsi="Times New Roman"/>
                <w:sz w:val="16"/>
                <w:szCs w:val="16"/>
              </w:rPr>
              <w:t>dentify and investigate issue</w:t>
            </w:r>
            <w:r w:rsidRPr="00412B6A">
              <w:rPr>
                <w:rFonts w:ascii="Times New Roman" w:hAnsi="Times New Roman"/>
                <w:sz w:val="16"/>
                <w:szCs w:val="16"/>
              </w:rPr>
              <w:t>s involving numerical data collected from primary and secondary sources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412B6A">
              <w:rPr>
                <w:rFonts w:ascii="Times New Roman" w:hAnsi="Times New Roman"/>
                <w:sz w:val="16"/>
                <w:szCs w:val="16"/>
              </w:rPr>
              <w:t>(ACMSP169)</w:t>
            </w:r>
          </w:p>
          <w:p w:rsidR="00853748" w:rsidRPr="00C56E1E" w:rsidRDefault="00412B6A" w:rsidP="00412B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412B6A">
              <w:rPr>
                <w:rFonts w:ascii="Times New Roman" w:hAnsi="Times New Roman"/>
                <w:sz w:val="16"/>
                <w:szCs w:val="16"/>
              </w:rPr>
              <w:t>Construct and compare a range of data displays including stem- and - leaf plots and dot plots (ACMSP170)</w:t>
            </w:r>
          </w:p>
        </w:tc>
        <w:tc>
          <w:tcPr>
            <w:tcW w:w="3545" w:type="dxa"/>
            <w:vAlign w:val="center"/>
          </w:tcPr>
          <w:p w:rsidR="00853748" w:rsidRPr="00325745" w:rsidRDefault="00853748" w:rsidP="00412B6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325745" w:rsidRDefault="001654E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833F43">
              <w:rPr>
                <w:rFonts w:ascii="Times New Roman" w:hAnsi="Times New Roman"/>
                <w:sz w:val="24"/>
                <w:szCs w:val="24"/>
              </w:rPr>
              <w:t>my does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survey of the </w:t>
            </w:r>
            <w:r w:rsidR="00833F43">
              <w:rPr>
                <w:rFonts w:ascii="Times New Roman" w:hAnsi="Times New Roman"/>
                <w:sz w:val="24"/>
                <w:szCs w:val="24"/>
              </w:rPr>
              <w:t>number of texts sent last night by students in her class.</w:t>
            </w:r>
          </w:p>
          <w:p w:rsidR="00833F43" w:rsidRDefault="00833F4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is an example of:</w:t>
            </w:r>
            <w:r w:rsidRPr="00426B62">
              <w:rPr>
                <w:noProof/>
                <w:lang w:eastAsia="en-AU"/>
              </w:rPr>
              <w:t xml:space="preserve"> </w:t>
            </w:r>
          </w:p>
          <w:p w:rsidR="00833F43" w:rsidRPr="00833F43" w:rsidRDefault="00833F43" w:rsidP="00B850EA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833F43" w:rsidRDefault="00833F43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D197C63" wp14:editId="05C5CE3D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28575</wp:posOffset>
                      </wp:positionV>
                      <wp:extent cx="2929890" cy="388620"/>
                      <wp:effectExtent l="0" t="0" r="22860" b="1143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3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" o:spid="_x0000_s1026" style="position:absolute;margin-left:8.85pt;margin-top:2.25pt;width:230.7pt;height:30.6pt;z-index:251659264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08sIA&#10;AADbAAAADwAAAGRycy9kb3ducmV2LnhtbESPQWsCMRSE74L/ITzBm2atKLIaRQsV6U1bPT+S52Zx&#10;87JsUnf11zdCocdhZr5hVpvOVeJOTSg9K5iMMxDE2puSCwXfXx+jBYgQkQ1WnknBgwJs1v3eCnPj&#10;Wz7S/RQLkSAcclRgY6xzKYO25DCMfU2cvKtvHMYkm0KaBtsEd5V8y7K5dFhyWrBY07slfTv9OAWf&#10;2s4Wz25/Me38Ot0ed5ez9nulhoNuuwQRqYv/4b/2wSiYTuD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Ty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qhc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ncD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2qFwgAAANs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/PHsMA&#10;AADbAAAADwAAAGRycy9kb3ducmV2LnhtbESPT2sCMRTE74LfIbyCN822iyJbo2hBKb359/xInpul&#10;m5dlE921n74RCj0OM/MbZrHqXS3u1IbKs4LXSQaCWHtTcangdNyO5yBCRDZYeyYFDwqwWg4HCyyM&#10;73hP90MsRYJwKFCBjbEppAzaksMw8Q1x8q6+dRiTbEtpWuwS3NXyLctm0mHFacFiQx+W9Pfh5hR8&#10;aTud//S7i+lm13y931zO2u+UGr3063cQkfr4H/5rfxoFeQ7P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/PHs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Xas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Ng8gb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ZXas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Continuous Numerical Data.                            Discrete Numerical Data.</w:t>
            </w:r>
          </w:p>
          <w:p w:rsidR="00833F43" w:rsidRPr="00833F43" w:rsidRDefault="00833F43" w:rsidP="00833F43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833F43" w:rsidRDefault="00833F43" w:rsidP="00833F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Continuous Categorical Data.                          Discrete Categorical Data.</w:t>
            </w:r>
          </w:p>
          <w:p w:rsidR="00833F43" w:rsidRPr="00833F43" w:rsidRDefault="00833F43" w:rsidP="00833F43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936A8" w:rsidRDefault="00C936A8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Amy asks every member of the class to write down the information she needs for her survey on a piece of paper.</w:t>
            </w:r>
          </w:p>
          <w:p w:rsidR="00C936A8" w:rsidRDefault="00C936A8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She has used:</w:t>
            </w:r>
          </w:p>
          <w:p w:rsidR="00C936A8" w:rsidRPr="00833F43" w:rsidRDefault="00C936A8" w:rsidP="00C936A8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C936A8" w:rsidRDefault="00C936A8" w:rsidP="00C936A8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B221032" wp14:editId="04D41B0B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28575</wp:posOffset>
                      </wp:positionV>
                      <wp:extent cx="2929890" cy="388620"/>
                      <wp:effectExtent l="0" t="0" r="22860" b="1143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1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" o:spid="_x0000_s1026" style="position:absolute;margin-left:8.85pt;margin-top:2.25pt;width:230.7pt;height:30.6pt;z-index:251663360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VfcEA&#10;AADbAAAADwAAAGRycy9kb3ducmV2LnhtbERPS2sCMRC+F/ofwhS81WwVH6xGsYIi3tTW85CMm8XN&#10;ZNlEd9tfbwoFb/PxPWe+7Fwl7tSE0rOCj34Gglh7U3Kh4Ou0eZ+CCBHZYOWZFPxQgOXi9WWOufEt&#10;H+h+jIVIIRxyVGBjrHMpg7bkMPR9TZy4i28cxgSbQpoG2xTuKjnIsrF0WHJqsFjT2pK+Hm9OwV7b&#10;0fS3255NO74MV4fP87f2W6V6b91qBiJSF5/if/fOpPkT+PslHS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RlX3BAAAA2w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4BD8MA&#10;AADb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4BD8MAAADbAAAADwAAAAAAAAAAAAAAAACYAgAAZHJzL2Rv&#10;d25yZXYueG1sUEsFBgAAAAAEAAQA9QAAAIg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klMAA&#10;AADb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f4C/n5J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KklMAAAADbAAAADwAAAAAAAAAAAAAAAACYAgAAZHJzL2Rvd25y&#10;ZXYueG1sUEsFBgAAAAAEAAQA9QAAAIU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THtM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V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Ux7TBAAAA2w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A census of the class.                                       A random sample of the class.</w:t>
            </w:r>
          </w:p>
          <w:p w:rsidR="00C936A8" w:rsidRPr="00833F43" w:rsidRDefault="00C936A8" w:rsidP="00C936A8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C936A8" w:rsidRDefault="00C936A8" w:rsidP="00C936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A census of the school.                                     A random sample of the school.</w:t>
            </w:r>
          </w:p>
          <w:p w:rsidR="00325745" w:rsidRPr="00C936A8" w:rsidRDefault="00325745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C936A8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of the following is an example of </w:t>
            </w:r>
            <w:r w:rsidR="00EB67B8">
              <w:rPr>
                <w:rFonts w:ascii="Times New Roman" w:hAnsi="Times New Roman"/>
                <w:sz w:val="24"/>
                <w:szCs w:val="24"/>
              </w:rPr>
              <w:t xml:space="preserve">obtaining </w:t>
            </w:r>
            <w:r>
              <w:rPr>
                <w:rFonts w:ascii="Times New Roman" w:hAnsi="Times New Roman"/>
                <w:sz w:val="24"/>
                <w:szCs w:val="24"/>
              </w:rPr>
              <w:t>an unbiased random sample</w:t>
            </w:r>
            <w:r w:rsidR="00EB67B8">
              <w:rPr>
                <w:rFonts w:ascii="Times New Roman" w:hAnsi="Times New Roman"/>
                <w:sz w:val="24"/>
                <w:szCs w:val="24"/>
              </w:rPr>
              <w:t xml:space="preserve"> from a school of 600 students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C936A8" w:rsidRPr="00C936A8" w:rsidRDefault="00C936A8" w:rsidP="00C936A8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:rsidR="00C936A8" w:rsidRDefault="00EB67B8" w:rsidP="00C936A8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B77CE96" wp14:editId="1E3D489B">
                      <wp:simplePos x="0" y="0"/>
                      <wp:positionH relativeFrom="column">
                        <wp:posOffset>142817</wp:posOffset>
                      </wp:positionH>
                      <wp:positionV relativeFrom="paragraph">
                        <wp:posOffset>19685</wp:posOffset>
                      </wp:positionV>
                      <wp:extent cx="171450" cy="944880"/>
                      <wp:effectExtent l="0" t="0" r="19050" b="2667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2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" o:spid="_x0000_s1026" style="position:absolute;margin-left:11.25pt;margin-top:1.55pt;width:13.5pt;height:74.4pt;z-index:251665408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8WMMA&#10;AADbAAAADwAAAGRycy9kb3ducmV2LnhtbESPzWrDMBCE74W+g9hCb7Vch4bgWglpIKHklt/zIm0s&#10;U2tlLCV2+/RRodDjMDPfMNVidK24UR8azwpesxwEsfam4VrB8bB+mYEIEdlg65kUfFOAxfzxocLS&#10;+IF3dNvHWiQIhxIV2Bi7UsqgLTkMme+Ik3fxvcOYZF9L0+OQ4K6VRZ5PpcOG04LFjlaW9Nf+6hRs&#10;tX2b/Yybsxmml8ly93E+ab9R6vlpXL6DiDTG//Bf+9MoKAr4/ZJ+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8W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Zw8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mcL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lnDwgAAANs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/Bt8QA&#10;AADbAAAADwAAAGRycy9kb3ducmV2LnhtbESPQWsCMRSE74L/IbxCb5qttiLrRtGCUnpTW8+P5O1m&#10;cfOybFJ321/fFAoeh5n5hik2g2vEjbpQe1bwNM1AEGtvaq4UfJz3kyWIEJENNp5JwTcF2KzHowJz&#10;43s+0u0UK5EgHHJUYGNscymDtuQwTH1LnLzSdw5jkl0lTYd9grtGzrJsIR3WnBYstvRqSV9PX07B&#10;u7Yvy5/hcDH9opxvj7vLp/YHpR4fhu0KRKQh3sP/7TejYPYM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wbfEAAAA2wAAAA8AAAAAAAAAAAAAAAAAmAIAAGRycy9k&#10;b3ducmV2LnhtbFBLBQYAAAAABAAEAPUAAACJAwAAAAA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NkLM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RM5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2Qs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 w:rsidR="00C936A8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Choosing every tenth male in the even numbered grades. </w:t>
            </w:r>
          </w:p>
          <w:p w:rsidR="00C936A8" w:rsidRPr="00C936A8" w:rsidRDefault="00C936A8" w:rsidP="00C936A8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B67B8" w:rsidRPr="00EB67B8" w:rsidRDefault="00C936A8" w:rsidP="00EB67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EB67B8">
              <w:rPr>
                <w:rFonts w:ascii="Times New Roman" w:hAnsi="Times New Roman"/>
                <w:sz w:val="24"/>
                <w:szCs w:val="24"/>
              </w:rPr>
              <w:t>Choosing every tenth student in year 9.</w:t>
            </w:r>
          </w:p>
          <w:p w:rsidR="00EB67B8" w:rsidRPr="00C936A8" w:rsidRDefault="00EB67B8" w:rsidP="00EB67B8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B67B8" w:rsidRDefault="00EB67B8" w:rsidP="00EB67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Choosing every tenth male student in years 7 and female student in year 9.</w:t>
            </w:r>
          </w:p>
          <w:p w:rsidR="00EB67B8" w:rsidRPr="00C936A8" w:rsidRDefault="00EB67B8" w:rsidP="00EB67B8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C936A8" w:rsidRDefault="00EB67B8" w:rsidP="00EB67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Choosing every tenth male and every tenth female from each grade.</w:t>
            </w:r>
          </w:p>
          <w:p w:rsidR="00EB67B8" w:rsidRPr="00EB67B8" w:rsidRDefault="00EB67B8" w:rsidP="00EB67B8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21772" w:rsidRDefault="0002177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Keira asks a group of people their preferred method of travel to work. Their answers included car travel, bus, train, bicycle etc.</w:t>
            </w:r>
          </w:p>
          <w:p w:rsidR="00021772" w:rsidRDefault="00021772" w:rsidP="000217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30171C4E" wp14:editId="01A5A672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7498080</wp:posOffset>
                      </wp:positionV>
                      <wp:extent cx="2819400" cy="457200"/>
                      <wp:effectExtent l="6350" t="8890" r="12700" b="1016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19400" cy="457200"/>
                                <a:chOff x="3530" y="6840"/>
                                <a:chExt cx="3900" cy="720"/>
                              </a:xfrm>
                            </wpg:grpSpPr>
                            <wps:wsp>
                              <wps:cNvPr id="12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26" style="position:absolute;margin-left:117.5pt;margin-top:590.4pt;width:222pt;height:36pt;z-index:251671552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">
                      <v:roundrect id="AutoShape 13" o:spid="_x0000_s1027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/>
                      <v:roundrect id="AutoShape 14" o:spid="_x0000_s1028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/>
                      <v:roundrect id="AutoShape 15" o:spid="_x0000_s1029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/>
                      <v:roundrect id="AutoShape 16" o:spid="_x0000_s1030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Which type of graph would be unsuitable to represent this data?</w:t>
            </w:r>
          </w:p>
          <w:p w:rsidR="00021772" w:rsidRPr="00833F43" w:rsidRDefault="00021772" w:rsidP="00021772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021772" w:rsidRDefault="00021772" w:rsidP="00021772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AEF092D" wp14:editId="4F3FF22B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28575</wp:posOffset>
                      </wp:positionV>
                      <wp:extent cx="2929890" cy="388620"/>
                      <wp:effectExtent l="0" t="0" r="22860" b="1143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4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1" o:spid="_x0000_s1026" style="position:absolute;margin-left:8.85pt;margin-top:2.25pt;width:230.7pt;height:30.6pt;z-index:251673600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Z+MQA&#10;AADbAAAADwAAAGRycy9kb3ducmV2LnhtbESPQWsCMRSE74L/IbxCb5qttiLrRtGCUnpTW8+P5O1m&#10;cfOybFJ321/fFAoeh5n5hik2g2vEjbpQe1bwNM1AEGtvaq4UfJz3kyWIEJENNp5JwTcF2KzHowJz&#10;43s+0u0UK5EgHHJUYGNscymDtuQwTH1LnLzSdw5jkl0lTYd9grtGzrJsIR3WnBYstvRqSV9PX07B&#10;u7Yvy5/hcDH9opxvj7vLp/YHpR4fhu0KRKQh3sP/7Tej4HkG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GfjEAAAA2w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m8Y8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PgbQL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m8Y8MAAADbAAAADwAAAAAAAAAAAAAAAACYAgAAZHJzL2Rv&#10;d25yZXYueG1sUEsFBgAAAAAEAAQA9QAAAIg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kF8QA&#10;AADbAAAADwAAAGRycy9kb3ducmV2LnhtbESPQWsCMRSE74L/IbxCb5pta0W2G0ULSulNq54fydvN&#10;0s3Lsonu6q9vCoUeh5n5hilWg2vElbpQe1bwNM1AEGtvaq4UHL+2kwWIEJENNp5JwY0CrJbjUYG5&#10;8T3v6XqIlUgQDjkqsDG2uZRBW3IYpr4lTl7pO4cxya6SpsM+wV0jn7NsLh3WnBYstvRuSX8fLk7B&#10;p7avi/uwO5t+Xr6s95vzSfudUo8Pw/oNRKQh/of/2h9GwWwG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wJBfEAAAA2w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BjMQA&#10;AADbAAAADwAAAGRycy9kb3ducmV2LnhtbESPT2sCMRTE74LfIbxCb5rtH0W2G0ULSulNq54fydvN&#10;0s3Lsonutp++EYQeh5n5DVOsBteIK3Wh9qzgaZqBINbe1FwpOH5tJwsQISIbbDyTgh8KsFqORwXm&#10;xve8p+shViJBOOSowMbY5lIGbclhmPqWOHml7xzGJLtKmg77BHeNfM6yuXRYc1qw2NK7Jf19uDgF&#10;n9rOFr/D7mz6efmy3m/OJ+13Sj0+DOs3EJGG+B++tz+MgtcZ3L6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8gYzEAAAA2w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Column Graph.                                                Divided bar Graph.  </w:t>
            </w:r>
          </w:p>
          <w:p w:rsidR="00021772" w:rsidRPr="00833F43" w:rsidRDefault="00021772" w:rsidP="00021772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021772" w:rsidRDefault="0002177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Line Graph.                                                      Sector Graph.</w:t>
            </w:r>
          </w:p>
          <w:p w:rsidR="00021772" w:rsidRPr="00021772" w:rsidRDefault="00021772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62AA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62AAC" w:rsidRPr="00B62AAC" w:rsidRDefault="00B62AAC" w:rsidP="00B62AAC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62AAC" w:rsidRDefault="00372485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Questions 5 – 8 </w:t>
            </w:r>
            <w:r w:rsidR="00B62AAC">
              <w:rPr>
                <w:rFonts w:ascii="Times New Roman" w:hAnsi="Times New Roman"/>
                <w:sz w:val="24"/>
                <w:szCs w:val="24"/>
              </w:rPr>
              <w:t xml:space="preserve">refer to the column graph below which shows the </w:t>
            </w:r>
            <w:r>
              <w:rPr>
                <w:rFonts w:ascii="Times New Roman" w:hAnsi="Times New Roman"/>
                <w:sz w:val="24"/>
                <w:szCs w:val="24"/>
              </w:rPr>
              <w:t>median house values in Australian capital cities in 2012</w:t>
            </w:r>
            <w:r w:rsidR="00B62AA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2485" w:rsidRPr="00372485" w:rsidRDefault="00372485" w:rsidP="008932D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Theme="majorHAnsi" w:hAnsiTheme="majorHAnsi"/>
                <w:sz w:val="28"/>
                <w:szCs w:val="28"/>
              </w:rPr>
              <w:t>Median House Values for Capital Cities</w:t>
            </w:r>
          </w:p>
          <w:p w:rsidR="00B62AAC" w:rsidRDefault="00372485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03296" behindDoc="0" locked="0" layoutInCell="1" allowOverlap="1" wp14:anchorId="633A335C" wp14:editId="4AD14529">
                  <wp:simplePos x="0" y="0"/>
                  <wp:positionH relativeFrom="column">
                    <wp:posOffset>834448</wp:posOffset>
                  </wp:positionH>
                  <wp:positionV relativeFrom="paragraph">
                    <wp:posOffset>53340</wp:posOffset>
                  </wp:positionV>
                  <wp:extent cx="4455622" cy="2610197"/>
                  <wp:effectExtent l="0" t="0" r="2540" b="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0" t="1813" r="1455" b="3211"/>
                          <a:stretch/>
                        </pic:blipFill>
                        <pic:spPr bwMode="auto">
                          <a:xfrm>
                            <a:off x="0" y="0"/>
                            <a:ext cx="4455622" cy="2610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62AA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62AAC" w:rsidRDefault="008B0A52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noProof/>
              </w:rPr>
              <w:pict w14:anchorId="0FA0F74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34.25pt;margin-top:4.25pt;width:26pt;height:134.75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      <v:textbox style="layout-flow:vertical;mso-layout-flow-alt:bottom-to-top;mso-next-textbox:#Text Box 2">
                    <w:txbxContent>
                      <w:p w:rsidR="008932D0" w:rsidRPr="00372485" w:rsidRDefault="00372485">
                        <w:proofErr w:type="gramStart"/>
                        <w:r w:rsidRPr="00372485">
                          <w:t>Value  (</w:t>
                        </w:r>
                        <w:proofErr w:type="gramEnd"/>
                        <w:r>
                          <w:t xml:space="preserve">$ </w:t>
                        </w:r>
                        <w:r w:rsidRPr="00372485">
                          <w:t xml:space="preserve"> 000)</w:t>
                        </w:r>
                      </w:p>
                    </w:txbxContent>
                  </v:textbox>
                </v:shape>
              </w:pict>
            </w:r>
            <w:r w:rsidR="00B62AAC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8932D0" w:rsidRDefault="00B62AAC" w:rsidP="008932D0">
            <w:pPr>
              <w:rPr>
                <w:rFonts w:cstheme="minorHAnsi"/>
                <w:sz w:val="24"/>
                <w:szCs w:val="24"/>
              </w:rPr>
            </w:pPr>
            <w:r w:rsidRPr="00B17C90">
              <w:rPr>
                <w:rFonts w:cstheme="minorHAnsi"/>
                <w:sz w:val="24"/>
                <w:szCs w:val="24"/>
              </w:rPr>
              <w:t xml:space="preserve">               </w:t>
            </w:r>
          </w:p>
          <w:p w:rsidR="008932D0" w:rsidRDefault="008932D0" w:rsidP="008932D0">
            <w:pPr>
              <w:rPr>
                <w:rFonts w:cstheme="minorHAnsi"/>
                <w:sz w:val="24"/>
                <w:szCs w:val="24"/>
              </w:rPr>
            </w:pPr>
          </w:p>
          <w:p w:rsidR="008932D0" w:rsidRDefault="008932D0" w:rsidP="008932D0">
            <w:pPr>
              <w:rPr>
                <w:rFonts w:cstheme="minorHAnsi"/>
                <w:sz w:val="24"/>
                <w:szCs w:val="24"/>
              </w:rPr>
            </w:pPr>
          </w:p>
          <w:p w:rsidR="008932D0" w:rsidRDefault="008932D0" w:rsidP="008932D0">
            <w:pPr>
              <w:rPr>
                <w:rFonts w:cstheme="minorHAnsi"/>
                <w:sz w:val="24"/>
                <w:szCs w:val="24"/>
              </w:rPr>
            </w:pPr>
          </w:p>
          <w:p w:rsidR="008932D0" w:rsidRDefault="008932D0" w:rsidP="008932D0">
            <w:pPr>
              <w:rPr>
                <w:rFonts w:cstheme="minorHAnsi"/>
                <w:sz w:val="24"/>
                <w:szCs w:val="24"/>
              </w:rPr>
            </w:pPr>
          </w:p>
          <w:p w:rsidR="008932D0" w:rsidRDefault="008932D0" w:rsidP="008932D0">
            <w:pPr>
              <w:rPr>
                <w:rFonts w:cstheme="minorHAnsi"/>
                <w:sz w:val="24"/>
                <w:szCs w:val="24"/>
              </w:rPr>
            </w:pPr>
          </w:p>
          <w:p w:rsidR="008932D0" w:rsidRDefault="008932D0" w:rsidP="008932D0">
            <w:pPr>
              <w:rPr>
                <w:rFonts w:cstheme="minorHAnsi"/>
                <w:sz w:val="24"/>
                <w:szCs w:val="24"/>
              </w:rPr>
            </w:pPr>
          </w:p>
          <w:p w:rsidR="008932D0" w:rsidRDefault="008932D0" w:rsidP="008932D0">
            <w:pPr>
              <w:rPr>
                <w:rFonts w:cstheme="minorHAnsi"/>
                <w:sz w:val="24"/>
                <w:szCs w:val="24"/>
              </w:rPr>
            </w:pPr>
          </w:p>
          <w:p w:rsidR="008932D0" w:rsidRDefault="008932D0" w:rsidP="008932D0">
            <w:pPr>
              <w:rPr>
                <w:rFonts w:cstheme="minorHAnsi"/>
                <w:sz w:val="24"/>
                <w:szCs w:val="24"/>
              </w:rPr>
            </w:pPr>
          </w:p>
          <w:p w:rsidR="008932D0" w:rsidRDefault="008932D0" w:rsidP="008932D0">
            <w:pPr>
              <w:rPr>
                <w:rFonts w:cstheme="minorHAnsi"/>
                <w:sz w:val="24"/>
                <w:szCs w:val="24"/>
              </w:rPr>
            </w:pPr>
          </w:p>
          <w:p w:rsidR="008932D0" w:rsidRDefault="008932D0" w:rsidP="008932D0">
            <w:pPr>
              <w:rPr>
                <w:rFonts w:cstheme="minorHAnsi"/>
                <w:sz w:val="24"/>
                <w:szCs w:val="24"/>
              </w:rPr>
            </w:pPr>
          </w:p>
          <w:p w:rsidR="008932D0" w:rsidRDefault="008932D0" w:rsidP="008932D0">
            <w:pPr>
              <w:rPr>
                <w:rFonts w:cstheme="minorHAnsi"/>
                <w:sz w:val="24"/>
                <w:szCs w:val="24"/>
              </w:rPr>
            </w:pPr>
          </w:p>
          <w:p w:rsidR="008932D0" w:rsidRDefault="008932D0" w:rsidP="008932D0">
            <w:pPr>
              <w:rPr>
                <w:rFonts w:cstheme="minorHAnsi"/>
                <w:sz w:val="24"/>
                <w:szCs w:val="24"/>
              </w:rPr>
            </w:pPr>
          </w:p>
          <w:p w:rsidR="00B62AAC" w:rsidRPr="00B17C90" w:rsidRDefault="00B62AAC" w:rsidP="008932D0">
            <w:pPr>
              <w:rPr>
                <w:rFonts w:cstheme="minorHAnsi"/>
                <w:sz w:val="24"/>
                <w:szCs w:val="24"/>
              </w:rPr>
            </w:pPr>
            <w:r w:rsidRPr="00B17C90">
              <w:rPr>
                <w:rFonts w:cstheme="minorHAnsi"/>
                <w:sz w:val="24"/>
                <w:szCs w:val="24"/>
              </w:rPr>
              <w:t xml:space="preserve">     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</w:t>
            </w:r>
            <w:r w:rsidR="00372485">
              <w:rPr>
                <w:rFonts w:cstheme="minorHAnsi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72485">
              <w:rPr>
                <w:rFonts w:cstheme="minorHAnsi"/>
                <w:sz w:val="24"/>
                <w:szCs w:val="24"/>
              </w:rPr>
              <w:t>City</w:t>
            </w:r>
          </w:p>
          <w:p w:rsidR="00B62AAC" w:rsidRPr="00F97437" w:rsidRDefault="00B62AAC" w:rsidP="008932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2AA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62AAC" w:rsidRPr="001B3341" w:rsidRDefault="00B62AA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62AAC" w:rsidRDefault="00372485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 the median house value for Adelaide.</w:t>
            </w:r>
            <w:r>
              <w:rPr>
                <w:noProof/>
                <w:lang w:eastAsia="en-AU"/>
              </w:rPr>
              <w:t xml:space="preserve"> </w:t>
            </w:r>
          </w:p>
          <w:p w:rsidR="00B62AAC" w:rsidRDefault="00372485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570F95" wp14:editId="7BFDB139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22860</wp:posOffset>
                      </wp:positionV>
                      <wp:extent cx="1165860" cy="373380"/>
                      <wp:effectExtent l="0" t="0" r="15240" b="2667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5" o:spid="_x0000_s1026" style="position:absolute;margin-left:264.5pt;margin-top:1.8pt;width:91.8pt;height:2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372485" w:rsidRDefault="00372485" w:rsidP="008932D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62AAC" w:rsidRPr="00F97437" w:rsidRDefault="00B62AAC" w:rsidP="008932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2AA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62AAC" w:rsidRPr="001B3341" w:rsidRDefault="00B62AA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62AAC" w:rsidRDefault="00372485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city had the third highest median property value</w:t>
            </w:r>
            <w:r w:rsidR="00B62AAC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372485" w:rsidRPr="00EB1E8F" w:rsidRDefault="00372485" w:rsidP="00372485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72485" w:rsidRDefault="00372485" w:rsidP="00372485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4E84DFB4" wp14:editId="5A86C9F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54610</wp:posOffset>
                      </wp:positionV>
                      <wp:extent cx="4362450" cy="114300"/>
                      <wp:effectExtent l="0" t="0" r="19050" b="19050"/>
                      <wp:wrapNone/>
                      <wp:docPr id="87" name="Group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8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7" o:spid="_x0000_s1026" style="position:absolute;margin-left:11.2pt;margin-top:4.3pt;width:343.5pt;height:9pt;z-index:25170944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SUiL8A&#10;AADbAAAADwAAAGRycy9kb3ducmV2LnhtbERPy4rCMBTdD/gP4QruxtQRpVSj6MDI4M7n+pJcm2Jz&#10;U5qM7czXTxaCy8N5L9e9q8WD2lB5VjAZZyCItTcVlwrOp6/3HESIyAZrz6TglwKsV4O3JRbGd3yg&#10;xzGWIoVwKFCBjbEppAzaksMw9g1x4m6+dRgTbEtpWuxSuKvlR5bNpcOKU4PFhj4t6fvxxynYazvL&#10;//rd1XTz23Rz2F4v2u+UGg37zQJEpD6+xE/3t1GQp7H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hJSIvwAAANsAAAAPAAAAAAAAAAAAAAAAAJgCAABkcnMvZG93bnJl&#10;di54bWxQSwUGAAAAAAQABAD1AAAAhA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xE8QA&#10;AADbAAAADwAAAGRycy9kb3ducmV2LnhtbESPT2sCMRTE7wW/Q3gFbzVbpbLdGkWFSvHmn3p+JM/N&#10;0s3Lsknd1U9vCgWPw8z8hpkteleLC7Wh8qzgdZSBINbeVFwqOB4+X3IQISIbrD2TgisFWMwHTzMs&#10;jO94R5d9LEWCcChQgY2xKaQM2pLDMPINcfLOvnUYk2xLaVrsEtzVcpxlU+mw4rRgsaG1Jf2z/3UK&#10;ttq+5bd+czLd9DxZ7lanb+03Sg2f++UHiEh9fIT/219GQf4Of1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IMRPEAAAA2wAAAA8AAAAAAAAAAAAAAAAAmAIAAGRycy9k&#10;b3ducmV2LnhtbFBLBQYAAAAABAAEAPUAAACJ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OU8AA&#10;AADbAAAADwAAAGRycy9kb3ducmV2LnhtbERPz2vCMBS+D/wfwht4m+kmE+2aig6UsZtuen4kz6as&#10;eSlNtNW/fjkIHj++38VycI24UBdqzwpeJxkIYu1NzZWC35/NyxxEiMgGG8+k4EoBluXoqcDc+J53&#10;dNnHSqQQDjkqsDG2uZRBW3IYJr4lTtzJdw5jgl0lTYd9CneNfMuymXRYc2qw2NKnJf23PzsF39q+&#10;z2/D9mj62Wm62q2PB+23So2fh9UHiEhDfIjv7i+jYJHWpy/pB8j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sOU8AAAADbAAAADwAAAAAAAAAAAAAAAACYAgAAZHJzL2Rvd25y&#10;ZXYueG1sUEsFBgAAAAAEAAQA9QAAAIU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ryMMA&#10;AADbAAAADwAAAGRycy9kb3ducmV2LnhtbESPQWsCMRSE70L/Q3gFb5pVqditUaygFG/a1vMjeW6W&#10;bl6WTXRXf70RhB6HmfmGmS87V4kLNaH0rGA0zEAQa29KLhT8fG8GMxAhIhusPJOCKwVYLl56c8yN&#10;b3lPl0MsRIJwyFGBjbHOpQzaksMw9DVx8k6+cRiTbAppGmwT3FVynGVT6bDktGCxprUl/Xc4OwU7&#10;bd9mt257NO30NFntP4+/2m+V6r92qw8Qkbr4H362v4yC9xE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eryM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 w:rsidR="0077574E">
              <w:rPr>
                <w:rFonts w:ascii="Times New Roman" w:hAnsi="Times New Roman"/>
                <w:sz w:val="24"/>
                <w:szCs w:val="24"/>
              </w:rPr>
              <w:t xml:space="preserve">           Canberra                     Darwin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7757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M</w:t>
            </w:r>
            <w:r w:rsidR="0077574E">
              <w:rPr>
                <w:rFonts w:ascii="Times New Roman" w:hAnsi="Times New Roman"/>
                <w:sz w:val="24"/>
                <w:szCs w:val="24"/>
              </w:rPr>
              <w:t>elbourne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="0077574E">
              <w:rPr>
                <w:rFonts w:ascii="Times New Roman" w:hAnsi="Times New Roman"/>
                <w:sz w:val="24"/>
                <w:szCs w:val="24"/>
              </w:rPr>
              <w:t>Perth</w:t>
            </w:r>
          </w:p>
          <w:p w:rsidR="00B62AAC" w:rsidRPr="00F97437" w:rsidRDefault="00B62AAC" w:rsidP="008932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2AA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62AAC" w:rsidRPr="001B3341" w:rsidRDefault="00B62AA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62AAC" w:rsidRDefault="0077574E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two cities had a value of $530 000</w:t>
            </w:r>
            <w:r w:rsidR="00B62AAC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B62AAC" w:rsidRDefault="0077574E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FFDFC50" wp14:editId="4DC57A21">
                      <wp:simplePos x="0" y="0"/>
                      <wp:positionH relativeFrom="column">
                        <wp:posOffset>1610360</wp:posOffset>
                      </wp:positionH>
                      <wp:positionV relativeFrom="paragraph">
                        <wp:posOffset>80010</wp:posOffset>
                      </wp:positionV>
                      <wp:extent cx="1165860" cy="373380"/>
                      <wp:effectExtent l="0" t="0" r="15240" b="2667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2" o:spid="_x0000_s1026" style="position:absolute;margin-left:126.8pt;margin-top:6.3pt;width:91.8pt;height:29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EB2193" wp14:editId="7673D938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78105</wp:posOffset>
                      </wp:positionV>
                      <wp:extent cx="1165860" cy="373380"/>
                      <wp:effectExtent l="0" t="0" r="15240" b="2667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6" o:spid="_x0000_s1026" style="position:absolute;margin-left:270.6pt;margin-top:6.15pt;width:91.8pt;height:2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B62AAC" w:rsidRPr="0077574E" w:rsidRDefault="0077574E" w:rsidP="008932D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and</w:t>
            </w:r>
          </w:p>
          <w:p w:rsidR="00B62AAC" w:rsidRPr="00F97437" w:rsidRDefault="00B62AAC" w:rsidP="008932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574E" w:rsidRDefault="0077574E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From the information in the graph, which city could best use the slogan : </w:t>
            </w:r>
          </w:p>
          <w:p w:rsidR="00325745" w:rsidRDefault="0077574E" w:rsidP="00B850EA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7574E">
              <w:rPr>
                <w:rFonts w:ascii="Times New Roman" w:hAnsi="Times New Roman"/>
                <w:b/>
                <w:i/>
                <w:sz w:val="24"/>
                <w:szCs w:val="24"/>
              </w:rPr>
              <w:t>“Australia’s most affordable city”</w:t>
            </w:r>
          </w:p>
          <w:p w:rsidR="0077574E" w:rsidRPr="00EB1E8F" w:rsidRDefault="0077574E" w:rsidP="0077574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77574E" w:rsidRDefault="0077574E" w:rsidP="0077574E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55612ADC" wp14:editId="0BB61AF5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54610</wp:posOffset>
                      </wp:positionV>
                      <wp:extent cx="4362450" cy="114300"/>
                      <wp:effectExtent l="0" t="0" r="19050" b="19050"/>
                      <wp:wrapNone/>
                      <wp:docPr id="93" name="Group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9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3" o:spid="_x0000_s1026" style="position:absolute;margin-left:11.2pt;margin-top:4.3pt;width:343.5pt;height:9pt;z-index:25171353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IUMMA&#10;AADbAAAADwAAAGRycy9kb3ducmV2LnhtbESPT2sCMRTE74LfIbxCb5qtbUW3RrGFivTm3/MjeW6W&#10;bl6WTepu/fRGEDwOM/MbZrboXCXO1ITSs4KXYQaCWHtTcqFgv/seTECEiGyw8kwK/inAYt7vzTA3&#10;vuUNnbexEAnCIUcFNsY6lzJoSw7D0NfEyTv5xmFMsimkabBNcFfJUZaNpcOS04LFmr4s6d/tn1Pw&#10;o+375NKtjqYdn16Xm8/jQfuVUs9P3fIDRKQuPsL39toomL7B7Uv6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AIU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yty8MA&#10;AADbAAAADwAAAGRycy9kb3ducmV2LnhtbESPQWsCMRSE74L/ITyhN822RbFbo1ihIt7U1vMjeW6W&#10;bl6WTXS3/nojCB6HmfmGmS06V4kLNaH0rOB1lIEg1t6UXCj4OXwPpyBCRDZYeSYF/xRgMe/3Zpgb&#10;3/KOLvtYiAThkKMCG2OdSxm0JYdh5Gvi5J184zAm2RTSNNgmuKvkW5ZNpMOS04LFmlaW9N/+7BRs&#10;tR1Pr936aNrJ6X25+zr+ar9W6mXQLT9BROriM/xob4yCjzHcv6Qf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yty8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4zvMQA&#10;AADbAAAADwAAAGRycy9kb3ducmV2LnhtbESPT2sCMRTE7wW/Q3gFbzXbiovdGkULFfHmn3p+JM/N&#10;0s3Lsknd1U9vCgWPw8z8hpkteleLC7Wh8qzgdZSBINbeVFwqOB6+XqYgQkQ2WHsmBVcKsJgPnmZY&#10;GN/xji77WIoE4VCgAhtjU0gZtCWHYeQb4uSdfeswJtmW0rTYJbir5VuW5dJhxWnBYkOflvTP/tcp&#10;2Go7md769cl0+Xm83K1O39qvlRo+98sPEJH6+Aj/tzdGwXsOf1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M7zEAAAA2w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KWJ8QA&#10;AADbAAAADwAAAGRycy9kb3ducmV2LnhtbESPW2sCMRSE3wv+h3AKfavZWuplaxRbqIhvXp8PyXGz&#10;dHOybFJ36683guDjMDPfMNN55ypxpiaUnhW89TMQxNqbkgsF+93P6xhEiMgGK8+k4J8CzGe9pynm&#10;xre8ofM2FiJBOOSowMZY51IGbclh6PuaOHkn3ziMSTaFNA22Ce4qOciyoXRYclqwWNO3Jf27/XMK&#10;1tp+jC/d8mja4el9sfk6HrRfKvXy3C0+QUTq4iN8b6+MgskIbl/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ClifEAAAA2w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Adelaide                     Brisbane                        Hobart                         Sydney</w:t>
            </w:r>
          </w:p>
          <w:p w:rsidR="0077574E" w:rsidRPr="0077574E" w:rsidRDefault="0077574E" w:rsidP="0077574E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D41E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D41EA" w:rsidRPr="001B3341" w:rsidRDefault="00CD41EA" w:rsidP="00CD41EA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269C7" w:rsidRDefault="007269C7" w:rsidP="007269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Questions 9 – 12 refer to the line graph which shows the temperature of an athlete during a period when she was admitted to hospital.</w:t>
            </w:r>
            <w:r w:rsidR="00196F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6F15" w:rsidRPr="00196F15">
              <w:rPr>
                <w:rFonts w:ascii="Times New Roman" w:hAnsi="Times New Roman"/>
                <w:b/>
                <w:sz w:val="24"/>
                <w:szCs w:val="24"/>
              </w:rPr>
              <w:t>(A ruler would be helpful)</w:t>
            </w:r>
          </w:p>
          <w:p w:rsidR="007269C7" w:rsidRDefault="007269C7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D41EA" w:rsidRDefault="004F307E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object w:dxaOrig="18100" w:dyaOrig="8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pt;height:200.3pt" o:ole="">
                  <v:imagedata r:id="rId10" o:title=""/>
                </v:shape>
                <o:OLEObject Type="Embed" ProgID="FXStat.V1" ShapeID="_x0000_i1025" DrawAspect="Content" ObjectID="_1421782222" r:id="rId11"/>
              </w:object>
            </w:r>
          </w:p>
          <w:p w:rsidR="007269C7" w:rsidRDefault="007269C7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41E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D41EA" w:rsidRPr="001B3341" w:rsidRDefault="00CD41E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D41EA" w:rsidRDefault="00067240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434E518" wp14:editId="5C45BD7B">
                      <wp:simplePos x="0" y="0"/>
                      <wp:positionH relativeFrom="column">
                        <wp:posOffset>3342640</wp:posOffset>
                      </wp:positionH>
                      <wp:positionV relativeFrom="paragraph">
                        <wp:posOffset>100965</wp:posOffset>
                      </wp:positionV>
                      <wp:extent cx="1165860" cy="373380"/>
                      <wp:effectExtent l="0" t="0" r="15240" b="26670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3" o:spid="_x0000_s1026" style="position:absolute;margin-left:263.2pt;margin-top:7.95pt;width:91.8pt;height:2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" filled="f" strokecolor="black [3213]" strokeweight="1.5pt"/>
                  </w:pict>
                </mc:Fallback>
              </mc:AlternateContent>
            </w:r>
            <w:r w:rsidR="007269C7">
              <w:rPr>
                <w:rFonts w:ascii="Times New Roman" w:hAnsi="Times New Roman"/>
                <w:sz w:val="24"/>
                <w:szCs w:val="24"/>
              </w:rPr>
              <w:t>What was her</w:t>
            </w:r>
            <w:r w:rsidR="00CD41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F307E">
              <w:rPr>
                <w:rFonts w:ascii="Times New Roman" w:hAnsi="Times New Roman"/>
                <w:sz w:val="24"/>
                <w:szCs w:val="24"/>
              </w:rPr>
              <w:t xml:space="preserve">maximum </w:t>
            </w:r>
            <w:r w:rsidR="00CD41EA">
              <w:rPr>
                <w:rFonts w:ascii="Times New Roman" w:hAnsi="Times New Roman"/>
                <w:sz w:val="24"/>
                <w:szCs w:val="24"/>
              </w:rPr>
              <w:t>temperature?</w:t>
            </w:r>
          </w:p>
          <w:p w:rsidR="00CD41EA" w:rsidRDefault="00CD41EA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D41EA" w:rsidRPr="00F97437" w:rsidRDefault="00CD41EA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41E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D41EA" w:rsidRPr="001B3341" w:rsidRDefault="00CD41E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D41EA" w:rsidRDefault="004F307E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 what time did her temperature rise again briefly before continuing to fall</w:t>
            </w:r>
            <w:r w:rsidR="00CD41E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CD41EA" w:rsidRDefault="004F307E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A8309DF" wp14:editId="101EA953">
                      <wp:simplePos x="0" y="0"/>
                      <wp:positionH relativeFrom="column">
                        <wp:posOffset>3345180</wp:posOffset>
                      </wp:positionH>
                      <wp:positionV relativeFrom="paragraph">
                        <wp:posOffset>113030</wp:posOffset>
                      </wp:positionV>
                      <wp:extent cx="1165860" cy="373380"/>
                      <wp:effectExtent l="0" t="0" r="15240" b="26670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0" o:spid="_x0000_s1026" style="position:absolute;margin-left:263.4pt;margin-top:8.9pt;width:91.8pt;height:2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CD41EA" w:rsidRDefault="00CD41EA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D41EA" w:rsidRPr="00F97437" w:rsidRDefault="00CD41EA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724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067240" w:rsidRPr="001B3341" w:rsidRDefault="00067240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7240" w:rsidRDefault="00067240" w:rsidP="0006724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temperature is considered a fever, when it exceeds 37.7</w:t>
            </w:r>
            <w:r w:rsidRPr="00FC3EB2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C. Between what times did she have a fever?</w:t>
            </w:r>
          </w:p>
          <w:p w:rsidR="00067240" w:rsidRPr="00FC3EB2" w:rsidRDefault="00067240" w:rsidP="00067240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067240" w:rsidRDefault="00067240" w:rsidP="00067240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03528BA1" wp14:editId="10C354F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24130</wp:posOffset>
                      </wp:positionV>
                      <wp:extent cx="2929890" cy="388620"/>
                      <wp:effectExtent l="0" t="0" r="22860" b="11430"/>
                      <wp:wrapNone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9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8" o:spid="_x0000_s1026" style="position:absolute;margin-left:6.9pt;margin-top:1.9pt;width:230.7pt;height:30.6pt;z-index:251727872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nzsQA&#10;AADbAAAADwAAAGRycy9kb3ducmV2LnhtbESPQWsCMRSE74L/IbxCb5ptS0W3G0ULSulNq54fydvN&#10;0s3Lsonutr++EYQeh5n5hilWg2vElbpQe1bwNM1AEGtvaq4UHL+2kzmIEJENNp5JwQ8FWC3HowJz&#10;43ve0/UQK5EgHHJUYGNscymDtuQwTH1LnLzSdw5jkl0lTYd9grtGPmfZTDqsOS1YbOndkv4+XJyC&#10;T21f57/D7mz6Wfmy3m/OJ+13Sj0+DOs3EJGG+B++tz+MgsUCb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p87EAAAA2w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EhMQA&#10;AADc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Xgi/PyAR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ghITEAAAA3AAAAA8AAAAAAAAAAAAAAAAAmAIAAGRycy9k&#10;b3ducmV2LnhtbFBLBQYAAAAABAAEAPUAAACJ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hH8AA&#10;AADcAAAADwAAAGRycy9kb3ducmV2LnhtbERPS2sCMRC+F/wPYQRvNWulIqtRVFCkN5/nIRk3i5vJ&#10;sknd1V/fFAq9zcf3nPmyc5V4UBNKzwpGwwwEsfam5ELB+bR9n4IIEdlg5ZkUPCnActF7m2NufMsH&#10;ehxjIVIIhxwV2BjrXMqgLTkMQ18TJ+7mG4cxwaaQpsE2hbtKfmTZRDosOTVYrGljSd+P307Bl7af&#10;01e3u5p2chuvDuvrRfudUoN+t5qBiNTFf/Gfe2/S/GwEv8+kC+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whH8AAAADcAAAADwAAAAAAAAAAAAAAAACYAgAAZHJzL2Rvd25y&#10;ZXYueG1sUEsFBgAAAAAEAAQA9QAAAIU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6/aMIA&#10;AADcAAAADwAAAGRycy9kb3ducmV2LnhtbERP32vCMBB+H+x/CCfsbaYqk9I1ihOUsTd18/lIrk1Z&#10;cylNtN3++mUg+HYf388r16NrxZX60HhWMJtmIIi1Nw3XCj5Pu+ccRIjIBlvPpOCHAqxXjw8lFsYP&#10;fKDrMdYihXAoUIGNsSukDNqSwzD1HXHiKt87jAn2tTQ9DinctXKeZUvpsOHUYLGjrSX9fbw4BR/a&#10;vuS/4/5shmW12Bzezl/a75V6moybVxCRxngX39zvJs3P5vD/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r9o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10:00 and 19:30                                              11:30 and 18:00</w:t>
            </w:r>
          </w:p>
          <w:p w:rsidR="00067240" w:rsidRPr="00FC3EB2" w:rsidRDefault="00067240" w:rsidP="00067240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067240" w:rsidRDefault="00067240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11:30 and 19:30                                              12:30 and 20:30</w:t>
            </w:r>
          </w:p>
          <w:p w:rsidR="00067240" w:rsidRPr="00067240" w:rsidRDefault="00067240" w:rsidP="00515508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D41EA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D41EA" w:rsidRPr="001B3341" w:rsidRDefault="00CD41E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D41EA" w:rsidRDefault="00067240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long was her temperature above 39.0</w:t>
            </w:r>
            <w:r w:rsidRPr="00FC3EB2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FC3EB2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067240" w:rsidRPr="00067240" w:rsidRDefault="00067240" w:rsidP="00515508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CD41EA" w:rsidRDefault="00067240" w:rsidP="00515508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30A03BEA" wp14:editId="0E274DDD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48895</wp:posOffset>
                      </wp:positionV>
                      <wp:extent cx="4362450" cy="114300"/>
                      <wp:effectExtent l="0" t="0" r="19050" b="19050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5" o:spid="_x0000_s1026" style="position:absolute;margin-left:6.8pt;margin-top:3.85pt;width:343.5pt;height:9pt;z-index:25172992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5a8EA&#10;AADcAAAADwAAAGRycy9kb3ducmV2LnhtbERPTWsCMRC9F/wPYQRvNWuli6xGUUGR3rTV85CMm8XN&#10;ZNmk7uqvbwqF3ubxPmex6l0t7tSGyrOCyTgDQay9qbhU8PW5e52BCBHZYO2ZFDwowGo5eFlgYXzH&#10;R7qfYilSCIcCFdgYm0LKoC05DGPfECfu6luHMcG2lKbFLoW7Wr5lWS4dVpwaLDa0taRvp2+n4EPb&#10;99mz319Ml1+n6+PmctZ+r9Ro2K/nICL18V/85z6YND/L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uWv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kc8MEA&#10;AADcAAAADwAAAGRycy9kb3ducmV2LnhtbERPS2sCMRC+F/ofwhS81WwVH6xGsYIi3tTW85CMm8XN&#10;ZNlEd9tfbwoFb/PxPWe+7Fwl7tSE0rOCj34Gglh7U3Kh4Ou0eZ+CCBHZYOWZFPxQgOXi9WWOufEt&#10;H+h+jIVIIRxyVGBjrHMpg7bkMPR9TZy4i28cxgSbQpoG2xTuKjnIsrF0WHJqsFjT2pK+Hm9OwV7b&#10;0fS3255NO74MV4fP87f2W6V6b91qBiJSF5/if/fOpPnZBP6eS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JHPD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IgsQA&#10;AADc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XQivPyAR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WiIL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tGcEA&#10;AADc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X62gL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aLRn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067240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268" w:dyaOrig="383">
                <v:shape id="_x0000_i1026" type="#_x0000_t75" style="width:13.1pt;height:19pt" o:ole="">
                  <v:imagedata r:id="rId12" o:title=""/>
                </v:shape>
                <o:OLEObject Type="Embed" ProgID="FXE300.Equation" ShapeID="_x0000_i1026" DrawAspect="Content" ObjectID="_1421782223" r:id="rId1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hours                     2 hours                         </w:t>
            </w:r>
            <w:r w:rsidRPr="00067240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268" w:dyaOrig="383">
                <v:shape id="_x0000_i1027" type="#_x0000_t75" style="width:13.1pt;height:19pt" o:ole="">
                  <v:imagedata r:id="rId14" o:title=""/>
                </v:shape>
                <o:OLEObject Type="Embed" ProgID="FXE300.Equation" ShapeID="_x0000_i1027" DrawAspect="Content" ObjectID="_1421782224" r:id="rId1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D41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D41EA">
              <w:rPr>
                <w:rFonts w:ascii="Times New Roman" w:hAnsi="Times New Roman"/>
                <w:sz w:val="24"/>
                <w:szCs w:val="24"/>
              </w:rPr>
              <w:t>hours</w:t>
            </w:r>
            <w:proofErr w:type="spellEnd"/>
            <w:r w:rsidR="00CD41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3</w:t>
            </w:r>
            <w:r w:rsidR="00CD41EA">
              <w:rPr>
                <w:rFonts w:ascii="Times New Roman" w:hAnsi="Times New Roman"/>
                <w:sz w:val="24"/>
                <w:szCs w:val="24"/>
              </w:rPr>
              <w:t xml:space="preserve"> hours       </w:t>
            </w:r>
          </w:p>
          <w:p w:rsidR="00CD41EA" w:rsidRPr="00067240" w:rsidRDefault="00CD41EA" w:rsidP="00515508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89101E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57CE8" w:rsidRDefault="00157CE8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3A60FB">
              <w:rPr>
                <w:rFonts w:ascii="Times New Roman" w:hAnsi="Times New Roman"/>
                <w:sz w:val="24"/>
                <w:szCs w:val="24"/>
              </w:rPr>
              <w:t xml:space="preserve">frequency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histogram below shows the number of goals that Lukas scored in each game in </w:t>
            </w:r>
            <w:r w:rsidR="003A60FB">
              <w:rPr>
                <w:rFonts w:ascii="Times New Roman" w:hAnsi="Times New Roman"/>
                <w:sz w:val="24"/>
                <w:szCs w:val="24"/>
              </w:rPr>
              <w:t>all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AFL games</w:t>
            </w:r>
            <w:r w:rsidR="003A60FB">
              <w:rPr>
                <w:rFonts w:ascii="Times New Roman" w:hAnsi="Times New Roman"/>
                <w:sz w:val="24"/>
                <w:szCs w:val="24"/>
              </w:rPr>
              <w:t xml:space="preserve"> he has played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196F1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57CE8" w:rsidRDefault="00157CE8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01E" w:rsidRDefault="008B0A5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71" type="#_x0000_t75" style="position:absolute;margin-left:78.55pt;margin-top:-.65pt;width:255.8pt;height:197.2pt;z-index:251751424;mso-position-horizontal-relative:text;mso-position-vertical-relative:text">
                  <v:imagedata r:id="rId16" o:title=""/>
                </v:shape>
                <o:OLEObject Type="Embed" ProgID="FXStat.V1" ShapeID="_x0000_s1071" DrawAspect="Content" ObjectID="_1421782229" r:id="rId17"/>
              </w:pict>
            </w:r>
          </w:p>
          <w:p w:rsidR="0089101E" w:rsidRDefault="0089101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01E" w:rsidRDefault="0089101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01E" w:rsidRDefault="0089101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25745" w:rsidRDefault="0032574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01E" w:rsidRDefault="0089101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01E" w:rsidRDefault="0089101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01E" w:rsidRDefault="0089101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01E" w:rsidRDefault="0089101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01E" w:rsidRDefault="0089101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01E" w:rsidRDefault="0089101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01E" w:rsidRDefault="0089101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01E" w:rsidRDefault="0089101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101E" w:rsidRDefault="0089101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7CE8" w:rsidRDefault="00157CE8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7CE8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57CE8" w:rsidRPr="001B3341" w:rsidRDefault="00157CE8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57CE8" w:rsidRPr="003A60FB" w:rsidRDefault="003A60FB" w:rsidP="005155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 the histogram to complete the rest of the frequency table below.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(2marks)</w:t>
            </w:r>
          </w:p>
          <w:p w:rsidR="00157CE8" w:rsidRDefault="008B0A52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0F33B87B">
                <v:shape id="_x0000_s1072" type="#_x0000_t75" style="position:absolute;margin-left:88.5pt;margin-top:4.6pt;width:184.8pt;height:164pt;z-index:251753472">
                  <v:imagedata r:id="rId18" o:title=""/>
                </v:shape>
                <o:OLEObject Type="Embed" ProgID="FXDraw3.Document" ShapeID="_x0000_s1072" DrawAspect="Content" ObjectID="_1421782230" r:id="rId19"/>
              </w:pict>
            </w:r>
          </w:p>
          <w:p w:rsidR="00157CE8" w:rsidRDefault="00157CE8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7CE8" w:rsidRDefault="00157CE8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7CE8" w:rsidRDefault="00157CE8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7CE8" w:rsidRDefault="00157CE8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7CE8" w:rsidRDefault="00157CE8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7CE8" w:rsidRDefault="00157CE8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7CE8" w:rsidRDefault="00157CE8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7CE8" w:rsidRDefault="00157CE8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7CE8" w:rsidRDefault="00157CE8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7CE8" w:rsidRDefault="00157CE8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7CE8" w:rsidRDefault="00157CE8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7CE8" w:rsidRPr="00F97437" w:rsidRDefault="00157CE8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7CE8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57CE8" w:rsidRPr="001B3341" w:rsidRDefault="00157CE8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57CE8" w:rsidRDefault="003A60FB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a frequency polygon on the graph above.</w:t>
            </w:r>
          </w:p>
        </w:tc>
      </w:tr>
      <w:tr w:rsidR="00157CE8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57CE8" w:rsidRPr="001B3341" w:rsidRDefault="00157CE8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57CE8" w:rsidRDefault="003A60FB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AFL games had Lukas played?</w:t>
            </w:r>
          </w:p>
          <w:p w:rsidR="003A60FB" w:rsidRDefault="003A60FB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4E2C033" wp14:editId="59F41EBF">
                      <wp:simplePos x="0" y="0"/>
                      <wp:positionH relativeFrom="column">
                        <wp:posOffset>3363884</wp:posOffset>
                      </wp:positionH>
                      <wp:positionV relativeFrom="paragraph">
                        <wp:posOffset>74295</wp:posOffset>
                      </wp:positionV>
                      <wp:extent cx="754380" cy="373380"/>
                      <wp:effectExtent l="0" t="0" r="26670" b="26670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6" o:spid="_x0000_s1026" style="position:absolute;margin-left:264.85pt;margin-top:5.85pt;width:59.4pt;height:29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3A60FB" w:rsidRDefault="003A60FB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A60FB" w:rsidRDefault="003A60FB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5036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85036" w:rsidRPr="001B3341" w:rsidRDefault="00C8503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5036" w:rsidRDefault="00C8503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F7BE49C" wp14:editId="7EFE316D">
                      <wp:simplePos x="0" y="0"/>
                      <wp:positionH relativeFrom="column">
                        <wp:posOffset>3441065</wp:posOffset>
                      </wp:positionH>
                      <wp:positionV relativeFrom="paragraph">
                        <wp:posOffset>76835</wp:posOffset>
                      </wp:positionV>
                      <wp:extent cx="754380" cy="373380"/>
                      <wp:effectExtent l="0" t="0" r="26670" b="26670"/>
                      <wp:wrapNone/>
                      <wp:docPr id="127" name="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7" o:spid="_x0000_s1026" style="position:absolute;margin-left:270.95pt;margin-top:6.05pt;width:59.4pt;height:2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How many times did he score 6 goals in a game?</w:t>
            </w:r>
            <w:r>
              <w:rPr>
                <w:noProof/>
                <w:lang w:eastAsia="en-AU"/>
              </w:rPr>
              <w:t xml:space="preserve"> </w:t>
            </w:r>
          </w:p>
        </w:tc>
      </w:tr>
      <w:tr w:rsidR="00C85036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85036" w:rsidRPr="001B3341" w:rsidRDefault="00C85036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5036" w:rsidRDefault="00C8503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 scored the same number of goals in 6 of his games.</w:t>
            </w:r>
          </w:p>
          <w:p w:rsidR="00C85036" w:rsidRDefault="00C8503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6229E16" wp14:editId="79176AEF">
                      <wp:simplePos x="0" y="0"/>
                      <wp:positionH relativeFrom="column">
                        <wp:posOffset>3485515</wp:posOffset>
                      </wp:positionH>
                      <wp:positionV relativeFrom="paragraph">
                        <wp:posOffset>97790</wp:posOffset>
                      </wp:positionV>
                      <wp:extent cx="754380" cy="373380"/>
                      <wp:effectExtent l="0" t="0" r="26670" b="26670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8" o:spid="_x0000_s1026" style="position:absolute;margin-left:274.45pt;margin-top:7.7pt;width:59.4pt;height:29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What number of goals was this?</w:t>
            </w:r>
          </w:p>
          <w:p w:rsidR="00C85036" w:rsidRDefault="00C8503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85036" w:rsidRDefault="00C8503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13DF5" w:rsidRDefault="00413DF5">
      <w:pPr>
        <w:sectPr w:rsidR="00413DF5" w:rsidSect="00B850EA">
          <w:headerReference w:type="default" r:id="rId20"/>
          <w:footerReference w:type="default" r:id="rId21"/>
          <w:headerReference w:type="first" r:id="rId2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A54EB9" w:rsidTr="00A824D7">
        <w:trPr>
          <w:cantSplit/>
          <w:trHeight w:val="851"/>
        </w:trPr>
        <w:tc>
          <w:tcPr>
            <w:tcW w:w="1419" w:type="dxa"/>
            <w:gridSpan w:val="2"/>
            <w:vAlign w:val="center"/>
          </w:tcPr>
          <w:p w:rsidR="00A54EB9" w:rsidRDefault="00A54EB9" w:rsidP="008932D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A54EB9" w:rsidRDefault="00A54EB9" w:rsidP="008932D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  <w:p w:rsidR="00A54EB9" w:rsidRPr="00325745" w:rsidRDefault="00A54EB9" w:rsidP="008932D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243" w:type="dxa"/>
            <w:tcBorders>
              <w:right w:val="single" w:sz="4" w:space="0" w:color="auto"/>
            </w:tcBorders>
          </w:tcPr>
          <w:p w:rsidR="00A54EB9" w:rsidRPr="005C44C0" w:rsidRDefault="00B352D9" w:rsidP="008932D0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B352D9">
              <w:rPr>
                <w:rFonts w:asciiTheme="majorHAnsi" w:hAnsiTheme="majorHAnsi"/>
                <w:i/>
                <w:sz w:val="52"/>
                <w:szCs w:val="52"/>
              </w:rPr>
              <w:t>Data Collection and Representation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A54EB9" w:rsidRDefault="00A54EB9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A54EB9" w:rsidRDefault="00A54EB9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A54EB9" w:rsidRPr="00325745" w:rsidRDefault="00A54EB9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A81533" w:rsidRPr="00667642" w:rsidRDefault="00A81533" w:rsidP="00A81533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A81533" w:rsidRPr="00667642" w:rsidRDefault="00A81533" w:rsidP="00A81533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A81533" w:rsidP="00A81533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</w:t>
            </w:r>
            <w:r w:rsidRPr="0080449A">
              <w:rPr>
                <w:rFonts w:asciiTheme="majorHAnsi" w:hAnsiTheme="majorHAnsi"/>
                <w:b/>
                <w:sz w:val="24"/>
                <w:szCs w:val="24"/>
              </w:rPr>
              <w:t>.  Calculators are allowed.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325745" w:rsidRPr="001B3341" w:rsidRDefault="00325745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124C76" w:rsidRDefault="00124C7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magazine wants feedback from its subscribers on its articles. </w:t>
            </w:r>
          </w:p>
          <w:p w:rsidR="001D51F7" w:rsidRDefault="00124C7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these surveys uses a biased sample?</w:t>
            </w:r>
          </w:p>
          <w:p w:rsidR="00124C76" w:rsidRPr="00C936A8" w:rsidRDefault="00124C76" w:rsidP="00124C76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:rsidR="00124C76" w:rsidRDefault="00124C76" w:rsidP="00124C76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03676BA" wp14:editId="5475AA24">
                      <wp:simplePos x="0" y="0"/>
                      <wp:positionH relativeFrom="column">
                        <wp:posOffset>142817</wp:posOffset>
                      </wp:positionH>
                      <wp:positionV relativeFrom="paragraph">
                        <wp:posOffset>19685</wp:posOffset>
                      </wp:positionV>
                      <wp:extent cx="171450" cy="944880"/>
                      <wp:effectExtent l="0" t="0" r="19050" b="2667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2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6" o:spid="_x0000_s1026" style="position:absolute;margin-left:11.25pt;margin-top:1.55pt;width:13.5pt;height:74.4pt;z-index:251667456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1fwMMA&#10;AADbAAAADwAAAGRycy9kb3ducmV2LnhtbESPQWsCMRSE74L/ITyhN81qqZXVKCooxZu2en4kz83i&#10;5mXZRHfbX28KhR6HmfmGWaw6V4kHNaH0rGA8ykAQa29KLhR8fe6GMxAhIhusPJOCbwqwWvZ7C8yN&#10;b/lIj1MsRIJwyFGBjbHOpQzaksMw8jVx8q6+cRiTbAppGmwT3FVykmVT6bDktGCxpq0lfTvdnYKD&#10;tm+zn25/Me30+ro+bi5n7fdKvQy69RxEpC7+h//aH0bB5B1+v6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1fw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LLss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U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iy7LBAAAA2wAAAA8AAAAAAAAAAAAAAAAAmAIAAGRycy9kb3du&#10;cmV2LnhtbFBLBQYAAAAABAAEAPUAAACG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uKcMA&#10;AADbAAAADwAAAGRycy9kb3ducmV2LnhtbESPT2sCMRTE70K/Q3iF3jSrRbFbo9iCIt78e34kz83i&#10;5mXZRHfbT28KBY/DzPyGmS06V4k7NaH0rGA4yEAQa29KLhQcD6v+FESIyAYrz6TghwIs5i+9GebG&#10;t7yj+z4WIkE45KjAxljnUgZtyWEY+Jo4eRffOIxJNoU0DbYJ7io5yrKJdFhyWrBY07clfd3fnIKt&#10;tuPpb7c+m3ZyeV/uvs4n7ddKvb12y08Qkbr4DP+3N0bB6AP+vq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5uKcMAAADbAAAADwAAAAAAAAAAAAAAAACYAgAAZHJzL2Rv&#10;d25yZXYueG1sUEsFBgAAAAAEAAQA9QAAAIgDAAAAAA=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y8cIA&#10;AADbAAAADwAAAGRycy9kb3ducmV2LnhtbESPQWsCMRSE74L/ITzBm2atKLIaRQVFetNWz4/kuVnc&#10;vCyb1F3765tCocdhZr5hVpvOVeJJTSg9K5iMMxDE2puSCwWfH4fRAkSIyAYrz6TgRQE2635vhbnx&#10;LZ/peYmFSBAOOSqwMda5lEFbchjGviZO3t03DmOSTSFNg22Cu0q+ZdlcOiw5LVisaW9JPy5fTsG7&#10;trPFd3e8mXZ+n27Pu9tV+6NSw0G3XYKI1MX/8F/7ZBRMZ/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Lx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The magazine rings every 20</w:t>
            </w:r>
            <w:r w:rsidRPr="00124C7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subscriber on an alphabetical list. </w:t>
            </w:r>
          </w:p>
          <w:p w:rsidR="00124C76" w:rsidRPr="00C936A8" w:rsidRDefault="00124C76" w:rsidP="00124C7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24C76" w:rsidRPr="00EB67B8" w:rsidRDefault="00124C76" w:rsidP="00124C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The magazine posts a questionnaire to every 10</w:t>
            </w:r>
            <w:r w:rsidRPr="00124C7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subscriber on an alphabetical list.</w:t>
            </w:r>
          </w:p>
          <w:p w:rsidR="00124C76" w:rsidRPr="00C936A8" w:rsidRDefault="00124C76" w:rsidP="00124C7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24C76" w:rsidRDefault="00124C76" w:rsidP="00124C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A magazine rings all subscribers who have made a complaint about its articles.</w:t>
            </w:r>
          </w:p>
          <w:p w:rsidR="00124C76" w:rsidRPr="00C936A8" w:rsidRDefault="00124C76" w:rsidP="00124C7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24C76" w:rsidRDefault="00124C7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A magazine ring</w:t>
            </w:r>
            <w:r w:rsidR="00951826">
              <w:rPr>
                <w:rFonts w:ascii="Times New Roman" w:hAnsi="Times New Roman"/>
                <w:sz w:val="24"/>
                <w:szCs w:val="24"/>
              </w:rPr>
              <w:t>s all subscribers who have a vowel as the first letter of their name.</w:t>
            </w:r>
          </w:p>
          <w:p w:rsidR="00124C76" w:rsidRPr="00124C76" w:rsidRDefault="00124C76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1D51F7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33F43" w:rsidRDefault="00833F43" w:rsidP="00833F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Phillip draws a sector graph showing</w:t>
            </w:r>
            <w:r w:rsidR="00C936A8">
              <w:rPr>
                <w:rFonts w:ascii="Times New Roman" w:hAnsi="Times New Roman"/>
                <w:sz w:val="24"/>
                <w:szCs w:val="24"/>
              </w:rPr>
              <w:t xml:space="preserve"> the country of birth of his classmates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33F43" w:rsidRDefault="00833F43" w:rsidP="00833F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is an example of:</w:t>
            </w:r>
            <w:r w:rsidRPr="00426B62">
              <w:rPr>
                <w:noProof/>
                <w:lang w:eastAsia="en-AU"/>
              </w:rPr>
              <w:t xml:space="preserve"> </w:t>
            </w:r>
          </w:p>
          <w:p w:rsidR="00833F43" w:rsidRPr="00833F43" w:rsidRDefault="00833F43" w:rsidP="00833F43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833F43" w:rsidRDefault="00833F43" w:rsidP="00833F43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10D087C" wp14:editId="2C0B5BFC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28575</wp:posOffset>
                      </wp:positionV>
                      <wp:extent cx="2929890" cy="388620"/>
                      <wp:effectExtent l="0" t="0" r="22860" b="1143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" o:spid="_x0000_s1026" style="position:absolute;margin-left:8.85pt;margin-top:2.25pt;width:230.7pt;height:30.6pt;z-index:251661312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G/8EA&#10;AADaAAAADwAAAGRycy9kb3ducmV2LnhtbESPT2sCMRTE7wW/Q3hCbzWrUpHVKFpQpDf/nh/Jc7O4&#10;eVk2qbv10zcFweMwM79h5svOVeJOTSg9KxgOMhDE2puSCwWn4+ZjCiJEZIOVZ1LwSwGWi97bHHPj&#10;W97T/RALkSAcclRgY6xzKYO25DAMfE2cvKtvHMYkm0KaBtsEd5UcZdlEOiw5LVis6cuSvh1+nIJv&#10;bT+nj257Me3kOl7t15ez9lul3vvdagYiUhdf4Wd7ZxS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ORv/BAAAA2g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jZMEA&#10;AADaAAAADwAAAGRycy9kb3ducmV2LnhtbESPT2sCMRTE7wW/Q3iCt5q1UpHVKFpQpDf/nh/Jc7O4&#10;eVk20V399E2h0OMwM79h5svOVeJBTSg9KxgNMxDE2puSCwWn4+Z9CiJEZIOVZ1LwpADLRe9tjrnx&#10;Le/pcYiFSBAOOSqwMda5lEFbchiGviZO3tU3DmOSTSFNg22Cu0p+ZNlEOiw5LVis6cuSvh3uTsG3&#10;tp/TV7e9mHZyHa/268tZ+61Sg363moGI1MX/8F97ZxSM4fdKugF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42TBAAAA2gAAAA8AAAAAAAAAAAAAAAAAmAIAAGRycy9kb3du&#10;cmV2LnhtbFBLBQYAAAAABAAEAPUAAACG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7EMMA&#10;AADaAAAADwAAAGRycy9kb3ducmV2LnhtbESPzWrDMBCE74G8g9hAb4mctgnBtRLSQkPpLT/NeZHW&#10;lom1MpYau336qhDIcZiZb5hiM7hGXKkLtWcF81kGglh7U3Ol4HR8n65AhIhssPFMCn4owGY9HhWY&#10;G9/znq6HWIkE4ZCjAhtjm0sZtCWHYeZb4uSVvnMYk+wqaTrsE9w18jHLltJhzWnBYktvlvTl8O0U&#10;fGq7WP0Ou7Ppl+XTdv96/tJ+p9TDZNi+gIg0xHv41v4wCp7h/0q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t7EMMAAADa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ei8EA&#10;AADaAAAADwAAAGRycy9kb3ducmV2LnhtbESPT2sCMRTE74V+h/AEbzWrosjWKFZQpDf/nh/Jc7N0&#10;87Jsorv20zcFweMwM79h5svOVeJOTSg9KxgOMhDE2puSCwWn4+ZjBiJEZIOVZ1LwoADLxfvbHHPj&#10;W97T/RALkSAcclRgY6xzKYO25DAMfE2cvKtvHMYkm0KaBtsEd5UcZdlUOiw5LVisaW1J/xxuTsG3&#10;tpPZb7e9mHZ6Ha/2X5ez9lul+r1u9QkiUhdf4Wd7ZxR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3ovBAAAA2g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Continuous Numerical Data.                            Discrete Numerical Data.</w:t>
            </w:r>
          </w:p>
          <w:p w:rsidR="00833F43" w:rsidRPr="00833F43" w:rsidRDefault="00833F43" w:rsidP="00833F43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833F43" w:rsidRDefault="00833F43" w:rsidP="00833F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Categorical Data.                          </w:t>
            </w:r>
            <w:r w:rsidR="00C936A8">
              <w:rPr>
                <w:rFonts w:ascii="Times New Roman" w:hAnsi="Times New Roman"/>
                <w:sz w:val="24"/>
                <w:szCs w:val="24"/>
              </w:rPr>
              <w:t xml:space="preserve">                    Quantitative </w:t>
            </w:r>
            <w:r>
              <w:rPr>
                <w:rFonts w:ascii="Times New Roman" w:hAnsi="Times New Roman"/>
                <w:sz w:val="24"/>
                <w:szCs w:val="24"/>
              </w:rPr>
              <w:t>Data.</w:t>
            </w:r>
          </w:p>
          <w:p w:rsidR="00325745" w:rsidRPr="00951826" w:rsidRDefault="00325745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51826" w:rsidRDefault="00951826" w:rsidP="009518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following is an example of using observation as a data collection method?</w:t>
            </w:r>
          </w:p>
          <w:p w:rsidR="00951826" w:rsidRPr="00C936A8" w:rsidRDefault="00951826" w:rsidP="00951826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:rsidR="00951826" w:rsidRDefault="00951826" w:rsidP="00951826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AD48B58" wp14:editId="56F27CAB">
                      <wp:simplePos x="0" y="0"/>
                      <wp:positionH relativeFrom="column">
                        <wp:posOffset>142817</wp:posOffset>
                      </wp:positionH>
                      <wp:positionV relativeFrom="paragraph">
                        <wp:posOffset>19685</wp:posOffset>
                      </wp:positionV>
                      <wp:extent cx="171450" cy="944880"/>
                      <wp:effectExtent l="0" t="0" r="19050" b="2667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3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6" o:spid="_x0000_s1026" style="position:absolute;margin-left:11.25pt;margin-top:1.55pt;width:13.5pt;height:74.4pt;z-index:251669504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JHcMA&#10;AADbAAAADwAAAGRycy9kb3ducmV2LnhtbESPQWsCMRSE7wX/Q3hCbzWropXVKFqoSG9q9fxInpvF&#10;zcuySd1tf30jCB6HmfmGWaw6V4kbNaH0rGA4yEAQa29KLhR8Hz/fZiBCRDZYeSYFvxRgtey9LDA3&#10;vuU93Q6xEAnCIUcFNsY6lzJoSw7DwNfEybv4xmFMsimkabBNcFfJUZZNpcOS04LFmj4s6evhxyn4&#10;0nYy++u2Z9NOL+P1fnM+ab9V6rXfrecgInXxGX60d0bB+B3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TJHc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tdb8EA&#10;AADbAAAADwAAAGRycy9kb3ducmV2LnhtbERPyWrDMBC9F/oPYgq9NXJjEoIbxbiFhpJbluY8SBPL&#10;1BoZS7HdfH10KPT4ePu6nFwrBupD41nB6ywDQay9abhWcDp+vqxAhIhssPVMCn4pQLl5fFhjYfzI&#10;exoOsRYphEOBCmyMXSFl0JYchpnviBN38b3DmGBfS9PjmMJdK+dZtpQOG04NFjv6sKR/DlenYKft&#10;YnWbtmczLi95tX8/f2u/Ver5aareQESa4r/4z/1lFORpbPqSf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7XW/BAAAA2wAAAA8AAAAAAAAAAAAAAAAAmAIAAGRycy9kb3du&#10;cmV2LnhtbFBLBQYAAAAABAAEAPUAAACG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f49MMA&#10;AADbAAAADwAAAGRycy9kb3ducmV2LnhtbESPT2sCMRTE74V+h/AKvdWsFcVujWKFinjz7/mRPDeL&#10;m5dlE91tP70RBI/DzPyGmcw6V4krNaH0rKDfy0AQa29KLhTsd78fYxAhIhusPJOCPwowm76+TDA3&#10;vuUNXbexEAnCIUcFNsY6lzJoSw5Dz9fEyTv5xmFMsimkabBNcFfJzywbSYclpwWLNS0s6fP24hSs&#10;tR2O/7vl0bSj02C++TketF8q9f7Wzb9BROriM/xor4yCwRf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f49MMAAADbAAAADwAAAAAAAAAAAAAAAACYAgAAZHJzL2Rv&#10;d25yZXYueG1sUEsFBgAAAAAEAAQA9QAAAIgDAAAAAA=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iFMAA&#10;AADbAAAADwAAAGRycy9kb3ducmV2LnhtbERPy2oCMRTdF/yHcAV3NaO2IqNRtKCU7hwf60tynQxO&#10;boZJ6oz9+mZR6PJw3qtN72rxoDZUnhVMxhkIYu1NxaWC82n/ugARIrLB2jMpeFKAzXrwssLc+I6P&#10;9ChiKVIIhxwV2BibXMqgLTkMY98QJ+7mW4cxwbaUpsUuhbtaTrNsLh1WnBosNvRhSd+Lb6fgS9v3&#10;xU9/uJpufpttj7vrRfuDUqNhv12CiNTHf/Gf+9MoeEvr0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siFMAAAADbAAAADwAAAAAAAAAAAAAAAACYAgAAZHJzL2Rvd25y&#10;ZXYueG1sUEsFBgAAAAAEAAQA9QAAAIU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The newspaper rings every 20</w:t>
            </w:r>
            <w:r w:rsidRPr="00124C7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voter on the electoral roll. </w:t>
            </w:r>
          </w:p>
          <w:p w:rsidR="00951826" w:rsidRPr="00C936A8" w:rsidRDefault="00951826" w:rsidP="0095182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51826" w:rsidRPr="00EB67B8" w:rsidRDefault="00951826" w:rsidP="009518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A scientist records the number and type of birds that pass a spot in the forest.</w:t>
            </w:r>
          </w:p>
          <w:p w:rsidR="00951826" w:rsidRPr="00C936A8" w:rsidRDefault="00951826" w:rsidP="0095182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51826" w:rsidRDefault="00951826" w:rsidP="009518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A company asks all of its shareholders to vote for the board members.</w:t>
            </w:r>
          </w:p>
          <w:p w:rsidR="00951826" w:rsidRPr="00C936A8" w:rsidRDefault="00951826" w:rsidP="0095182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51826" w:rsidRDefault="00951826" w:rsidP="009518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A reporter asks people outside a train station for their opinions.</w:t>
            </w:r>
          </w:p>
          <w:p w:rsidR="00325745" w:rsidRPr="00951826" w:rsidRDefault="00325745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21772" w:rsidRDefault="00021772" w:rsidP="000217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Mason recorded the temperature in his classroom each hour for a full school day.</w:t>
            </w:r>
          </w:p>
          <w:p w:rsidR="00021772" w:rsidRDefault="00021772" w:rsidP="000217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FA593D3" wp14:editId="7E24C81C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7498080</wp:posOffset>
                      </wp:positionV>
                      <wp:extent cx="2819400" cy="457200"/>
                      <wp:effectExtent l="6350" t="8890" r="12700" b="1016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19400" cy="457200"/>
                                <a:chOff x="3530" y="6840"/>
                                <a:chExt cx="3900" cy="720"/>
                              </a:xfrm>
                            </wpg:grpSpPr>
                            <wps:wsp>
                              <wps:cNvPr id="47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6" o:spid="_x0000_s1026" style="position:absolute;margin-left:117.5pt;margin-top:590.4pt;width:222pt;height:36pt;z-index:251675648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">
                      <v:roundrect id="AutoShape 13" o:spid="_x0000_s1027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BA8QA&#10;AADbAAAADwAAAGRycy9kb3ducmV2LnhtbESPzWrDMBCE74W8g9hCb43U0ubHjRJCoaW3UCeHHDfW&#10;xja1Vo4kO26fPioEchxm5htmsRpsI3ryoXas4WmsQBAXztRcathtPx5nIEJENtg4Jg2/FGC1HN0t&#10;MDPuzN/U57EUCcIhQw1VjG0mZSgqshjGriVO3tF5izFJX0rj8ZzgtpHPSk2kxZrTQoUtvVdU/OSd&#10;1VAY1Sm/7zfzw2vM//ruxPLzpPXD/bB+AxFpiLfwtf1lNLxM4f9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wQPEAAAA2wAAAA8AAAAAAAAAAAAAAAAAmAIAAGRycy9k&#10;b3ducmV2LnhtbFBLBQYAAAAABAAEAPUAAACJAwAAAAA=&#10;"/>
                      <v:roundrect id="AutoShape 14" o:spid="_x0000_s1028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VVccAA&#10;AADbAAAADwAAAGRycy9kb3ducmV2LnhtbERPz2vCMBS+D/Y/hDfwNpMNHVs1yhgo3sS6w47P5tkW&#10;m5eapLX615uDsOPH93u+HGwjevKhdqzhbaxAEBfO1Fxq+N2vXj9BhIhssHFMGq4UYLl4fppjZtyF&#10;d9TnsRQphEOGGqoY20zKUFRkMYxdS5y4o/MWY4K+lMbjJYXbRr4r9SEt1pwaKmzpp6LilHdWQ2FU&#10;p/xfv/06TGN+67szy/VZ69HL8D0DEWmI/+KHe2M0TNLY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VVccAAAADbAAAADwAAAAAAAAAAAAAAAACYAgAAZHJzL2Rvd25y&#10;ZXYueG1sUEsFBgAAAAAEAAQA9QAAAIUDAAAAAA==&#10;"/>
                      <v:roundrect id="AutoShape 15" o:spid="_x0000_s1029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w6sMA&#10;AADbAAAADwAAAGRycy9kb3ducmV2LnhtbESPQWsCMRSE7wX/Q3hCbzWx2KKrUUSo9Fa6evD43Dx3&#10;Fzcva5Jdt/31TaHQ4zAz3zCrzWAb0ZMPtWMN04kCQVw4U3Op4Xh4e5qDCBHZYOOYNHxRgM169LDC&#10;zLg7f1Kfx1IkCIcMNVQxtpmUoajIYpi4ljh5F+ctxiR9KY3He4LbRj4r9Sot1pwWKmxpV1FxzTur&#10;oTCqU/7UfyzOLzH/7rsby/1N68fxsF2CiDTE//Bf+91omC3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nw6sMAAADbAAAADwAAAAAAAAAAAAAAAACYAgAAZHJzL2Rv&#10;d25yZXYueG1sUEsFBgAAAAAEAAQA9QAAAIgDAAAAAA==&#10;"/>
                      <v:roundrect id="AutoShape 16" o:spid="_x0000_s1030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rPqsAA&#10;AADbAAAADwAAAGRycy9kb3ducmV2LnhtbERPz2vCMBS+C/4P4QneNHHgmJ1pkcGGt7HOg8e35q0t&#10;a15qktbOv94cBjt+fL/3xWQ7MZIPrWMNm7UCQVw503Kt4fT5unoCESKywc4xafilAEU+n+0xM+7K&#10;HzSWsRYphEOGGpoY+0zKUDVkMaxdT5y4b+ctxgR9LY3Hawq3nXxQ6lFabDk1NNjTS0PVTzlYDZVR&#10;g/Ln8X33tY3lbRwuLN8uWi8X0+EZRKQp/ov/3EejYZvWpy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rPqsAAAADbAAAADwAAAAAAAAAAAAAAAACYAgAAZHJzL2Rvd25y&#10;ZXYueG1sUEsFBgAAAAAEAAQA9QAAAIUD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Which type of graph would be most suitable to represent this data?</w:t>
            </w:r>
          </w:p>
          <w:p w:rsidR="00021772" w:rsidRPr="00833F43" w:rsidRDefault="00021772" w:rsidP="00021772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021772" w:rsidRDefault="00021772" w:rsidP="00021772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41DDECB" wp14:editId="68F8FEE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28575</wp:posOffset>
                      </wp:positionV>
                      <wp:extent cx="2929890" cy="388620"/>
                      <wp:effectExtent l="0" t="0" r="22860" b="1143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5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6" o:spid="_x0000_s1026" style="position:absolute;margin-left:8.85pt;margin-top:2.25pt;width:230.7pt;height:30.6pt;z-index:251677696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svcMA&#10;AADbAAAADwAAAGRycy9kb3ducmV2LnhtbESPT2sCMRTE70K/Q3iF3jSrxT+sRlGhIr1p1fMjeW4W&#10;Ny/LJrpbP31TKPQ4zMxvmMWqc5V4UBNKzwqGgwwEsfam5ELB6eujPwMRIrLByjMp+KYAq+VLb4G5&#10;8S0f6HGMhUgQDjkqsDHWuZRBW3IYBr4mTt7VNw5jkk0hTYNtgrtKjrJsIh2WnBYs1rS1pG/Hu1Pw&#10;qe149ux2F9NOru/rw+Zy1n6n1Ntrt56DiNTF//Bfe28UjKf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ssvc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4z78A&#10;AADbAAAADwAAAGRycy9kb3ducmV2LnhtbERPTYvCMBC9C/sfwizsTVMVRapRVFBkb7qr5yEZm2Iz&#10;KU20XX/95iB4fLzvxapzlXhQE0rPCoaDDASx9qbkQsHvz64/AxEissHKMyn4owCr5UdvgbnxLR/p&#10;cYqFSCEcclRgY6xzKYO25DAMfE2cuKtvHMYEm0KaBtsU7io5yrKpdFhyarBY09aSvp3uTsG3tpPZ&#10;s9tfTDu9jtfHzeWs/V6pr89uPQcRqYtv8ct9MAomaWz6k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5LjPvwAAANsAAAAPAAAAAAAAAAAAAAAAAJgCAABkcnMvZG93bnJl&#10;di54bWxQSwUGAAAAAAQABAD1AAAAhA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dVMMA&#10;AADbAAAADwAAAGRycy9kb3ducmV2LnhtbESPQWsCMRSE74L/ITyhN822RbFbo1ihIt7U1vMjeW6W&#10;bl6WTXS3/nojCB6HmfmGmS06V4kLNaH0rOB1lIEg1t6UXCj4OXwPpyBCRDZYeSYF/xRgMe/3Zpgb&#10;3/KOLvtYiAThkKMCG2OdSxm0JYdh5Gvi5J184zAm2RTSNNgmuKvkW5ZNpMOS04LFmlaW9N/+7BRs&#10;tR1Pr936aNrJ6X25+zr+ar9W6mXQLT9BROriM/xob4yC8Qfcv6Qf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gdVM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5+dL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/X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/n50vwAAANsAAAAPAAAAAAAAAAAAAAAAAJgCAABkcnMvZG93bnJl&#10;di54bWxQSwUGAAAAAAQABAD1AAAAhA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Column Graph.                                                Divided bar Graph.  </w:t>
            </w:r>
          </w:p>
          <w:p w:rsidR="00021772" w:rsidRPr="00833F43" w:rsidRDefault="00021772" w:rsidP="00021772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021772" w:rsidRDefault="00021772" w:rsidP="000217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Line Graph.                                                      Sector Graph.</w:t>
            </w:r>
          </w:p>
          <w:p w:rsidR="00325745" w:rsidRPr="00021772" w:rsidRDefault="00325745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4666DB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4666DB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Questions 5 – 9 refer to the she sector graph which shows the proportion that five friends invested in a company.</w:t>
            </w:r>
            <w:r w:rsidR="00196F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6F15" w:rsidRPr="00196F15">
              <w:rPr>
                <w:b/>
                <w:sz w:val="24"/>
                <w:szCs w:val="24"/>
              </w:rPr>
              <w:t>(You will need a protractor)</w:t>
            </w: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Pr="004666DB" w:rsidRDefault="004666DB" w:rsidP="001D51F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                                         </w:t>
            </w:r>
            <w:r>
              <w:rPr>
                <w:rFonts w:asciiTheme="majorHAnsi" w:hAnsiTheme="majorHAnsi"/>
                <w:noProof/>
                <w:sz w:val="28"/>
                <w:szCs w:val="28"/>
                <w:lang w:eastAsia="en-AU"/>
              </w:rPr>
              <w:t>Investors in Builtech Limited</w:t>
            </w: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83840" behindDoc="0" locked="0" layoutInCell="1" allowOverlap="1" wp14:anchorId="323749E4" wp14:editId="0E1A8BEB">
                  <wp:simplePos x="0" y="0"/>
                  <wp:positionH relativeFrom="column">
                    <wp:posOffset>1600200</wp:posOffset>
                  </wp:positionH>
                  <wp:positionV relativeFrom="paragraph">
                    <wp:posOffset>62172</wp:posOffset>
                  </wp:positionV>
                  <wp:extent cx="2377440" cy="2340610"/>
                  <wp:effectExtent l="0" t="0" r="3810" b="254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90" t="9354" r="16035" b="6459"/>
                          <a:stretch/>
                        </pic:blipFill>
                        <pic:spPr bwMode="auto">
                          <a:xfrm>
                            <a:off x="0" y="0"/>
                            <a:ext cx="2377440" cy="234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Default="004666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25745" w:rsidRDefault="00325745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6DB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666DB" w:rsidRPr="001B3341" w:rsidRDefault="004666DB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66DB" w:rsidRDefault="004666DB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friend </w:t>
            </w:r>
            <w:r w:rsidR="00EB1E8F">
              <w:rPr>
                <w:rFonts w:ascii="Times New Roman" w:hAnsi="Times New Roman"/>
                <w:sz w:val="24"/>
                <w:szCs w:val="24"/>
              </w:rPr>
              <w:t>invested a quarter of the company’s value?</w:t>
            </w:r>
          </w:p>
          <w:p w:rsidR="00EB1E8F" w:rsidRPr="00EB1E8F" w:rsidRDefault="00EB1E8F" w:rsidP="008932D0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B1E8F" w:rsidRDefault="00EB1E8F" w:rsidP="008932D0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4EA72CC2" wp14:editId="7E6CDD5F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54610</wp:posOffset>
                      </wp:positionV>
                      <wp:extent cx="4362450" cy="114300"/>
                      <wp:effectExtent l="0" t="0" r="19050" b="19050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6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4" o:spid="_x0000_s1026" style="position:absolute;margin-left:11.2pt;margin-top:4.3pt;width:343.5pt;height:9pt;z-index:25169203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d7M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5E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nd7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tDm8IA&#10;AADbAAAADwAAAGRycy9kb3ducmV2LnhtbESPQWsCMRSE7wX/Q3iCt5q10kVWo6igSG/a6vmRPDeL&#10;m5dlk7qrv74pFHocZuYbZrHqXS3u1IbKs4LJOANBrL2puFTw9bl7nYEIEdlg7ZkUPCjAajl4WWBh&#10;fMdHup9iKRKEQ4EKbIxNIWXQlhyGsW+Ik3f1rcOYZFtK02KX4K6Wb1mWS4cVpwWLDW0t6dvp2yn4&#10;0PZ99uz3F9Pl1+n6uLmctd8rNRr26zmISH38D/+1D0ZBnsPvl/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W0ObwgAAANs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mAMMA&#10;AADbAAAADwAAAGRycy9kb3ducmV2LnhtbESPQWsCMRSE7wX/Q3gFbzXbiqtsjaKFinhTW8+P5LlZ&#10;unlZNqm7+utNoeBxmJlvmPmyd7W4UBsqzwpeRxkIYu1NxaWCr+PnywxEiMgGa8+k4EoBlovB0xwL&#10;4zve0+UQS5EgHApUYGNsCimDtuQwjHxDnLyzbx3GJNtSmha7BHe1fMuyXDqsOC1YbOjDkv45/DoF&#10;O20ns1u/OZkuP49X+/XpW/uNUsPnfvUOIlIfH+H/9tYoyKf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fmAM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hycr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7H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iHJyvwAAANsAAAAPAAAAAAAAAAAAAAAAAJgCAABkcnMvZG93bnJl&#10;di54bWxQSwUGAAAAAAQABAD1AAAAhA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Darcy                          Heath                            Mathew                       Riley</w:t>
            </w:r>
          </w:p>
          <w:p w:rsidR="00EB1E8F" w:rsidRPr="00EB1E8F" w:rsidRDefault="00EB1E8F" w:rsidP="008932D0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666DB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666DB" w:rsidRPr="001B3341" w:rsidRDefault="004666DB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66DB" w:rsidRDefault="00EB1E8F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 were the two largest investors in the company</w:t>
            </w:r>
            <w:r w:rsidR="004666DB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4666DB" w:rsidRDefault="00EB1E8F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15E89BF" wp14:editId="72D7269F">
                      <wp:simplePos x="0" y="0"/>
                      <wp:positionH relativeFrom="column">
                        <wp:posOffset>2322830</wp:posOffset>
                      </wp:positionH>
                      <wp:positionV relativeFrom="paragraph">
                        <wp:posOffset>94615</wp:posOffset>
                      </wp:positionV>
                      <wp:extent cx="1165860" cy="373380"/>
                      <wp:effectExtent l="0" t="0" r="15240" b="2667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0" o:spid="_x0000_s1026" style="position:absolute;margin-left:182.9pt;margin-top:7.45pt;width:91.8pt;height:2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2C3AF82" wp14:editId="4830C0BA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92075</wp:posOffset>
                      </wp:positionV>
                      <wp:extent cx="1165860" cy="373380"/>
                      <wp:effectExtent l="0" t="0" r="15240" b="2667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9" o:spid="_x0000_s1026" style="position:absolute;margin-left:60.3pt;margin-top:7.25pt;width:91.8pt;height:2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4666DB" w:rsidRPr="003C27CE" w:rsidRDefault="004666DB" w:rsidP="008932D0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and </w:t>
            </w:r>
          </w:p>
          <w:p w:rsidR="004666DB" w:rsidRPr="00F97437" w:rsidRDefault="004666DB" w:rsidP="008932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6DB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666DB" w:rsidRPr="001B3341" w:rsidRDefault="004666DB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66DB" w:rsidRDefault="004666DB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</w:t>
            </w:r>
            <w:r w:rsidR="00EB1E8F">
              <w:rPr>
                <w:rFonts w:ascii="Times New Roman" w:hAnsi="Times New Roman"/>
                <w:sz w:val="24"/>
                <w:szCs w:val="24"/>
              </w:rPr>
              <w:t>fraction of the investment was made by Mathew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4666DB" w:rsidRDefault="00EB1E8F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18370DE5" wp14:editId="131CD100">
                      <wp:simplePos x="0" y="0"/>
                      <wp:positionH relativeFrom="column">
                        <wp:posOffset>4077335</wp:posOffset>
                      </wp:positionH>
                      <wp:positionV relativeFrom="paragraph">
                        <wp:posOffset>29845</wp:posOffset>
                      </wp:positionV>
                      <wp:extent cx="478155" cy="678180"/>
                      <wp:effectExtent l="0" t="0" r="17145" b="26670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8" o:spid="_x0000_s1026" style="position:absolute;margin-left:321.05pt;margin-top:2.35pt;width:37.65pt;height:53.4pt;z-index:251698176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">
                      <v:rect id="Rectangle 79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1Aa8UA&#10;AADbAAAADwAAAGRycy9kb3ducmV2LnhtbESPT2vCQBTE70K/w/IKvemmLWibukrxHyq9mPbi7Zl9&#10;ZkOzb0N2jfHbu4LgcZiZ3zDjaWcr0VLjS8cKXgcJCOLc6ZILBX+/y/4HCB+QNVaOScGFPEwnT70x&#10;ptqdeUdtFgoRIexTVGBCqFMpfW7Ioh+4mjh6R9dYDFE2hdQNniPcVvItSYbSYslxwWBNM0P5f3ay&#10;Co714f1nv9sn2WGznS1W2sh5a5R6ee6+v0AE6sIjfG+vtYLRJ9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UBrxQAAANsAAAAPAAAAAAAAAAAAAAAAAJgCAABkcnMv&#10;ZG93bnJldi54bWxQSwUGAAAAAAQABAD1AAAAigMAAAAA&#10;" filled="f" strokecolor="black [3213]" strokeweight="1.5pt"/>
                      <v:rect id="Rectangle 80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KZ0cIA&#10;AADbAAAADwAAAGRycy9kb3ducmV2LnhtbERPz2vCMBS+D/Y/hDfwtqbbQKQzFnFz6NildRdvz+a1&#10;KTYvpYm1/vfmMNjx4/u9zCfbiZEG3zpW8JKkIIgrp1tuFPwets8LED4ga+wck4IbechXjw9LzLS7&#10;ckFjGRoRQ9hnqMCE0GdS+sqQRZ+4njhytRsshgiHRuoBrzHcdvI1TefSYsuxwWBPG0PVubxYBXV/&#10;evs5Fse0PO2/N59f2siP0Sg1e5rW7yACTeFf/OfeaQWLuD5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4pnRwgAAANsAAAAPAAAAAAAAAAAAAAAAAJgCAABkcnMvZG93&#10;bnJldi54bWxQSwUGAAAAAAQABAD1AAAAhwMAAAAA&#10;" filled="f" strokecolor="black [3213]" strokeweight="1.5pt"/>
                      <v:line id="Straight Connector 81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NYMEAAADbAAAADwAAAGRycy9kb3ducmV2LnhtbESPQYvCMBSE74L/ITzBm6Z6EKlGUUHd&#10;61b3sLdH82yKzUtJUtv995uFBY/DzHzDbPeDbcSLfKgdK1jMMxDEpdM1Vwrut/NsDSJEZI2NY1Lw&#10;QwH2u/Foi7l2PX/Sq4iVSBAOOSowMba5lKE0ZDHMXUucvIfzFmOSvpLaY5/gtpHLLFtJizWnBYMt&#10;nQyVz6KzCr67Y/TXmzz0xXC6mOW5KTv3pdR0Mhw2ICIN8R3+b39oBesF/H1JP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k81gwQAAANsAAAAPAAAAAAAAAAAAAAAA&#10;AKECAABkcnMvZG93bnJldi54bWxQSwUGAAAAAAQABAD5AAAAjwMAAAAA&#10;" strokecolor="black [3213]" strokeweight="1.5pt"/>
                    </v:group>
                  </w:pict>
                </mc:Fallback>
              </mc:AlternateContent>
            </w:r>
          </w:p>
          <w:p w:rsidR="004666DB" w:rsidRDefault="004666DB" w:rsidP="008932D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Default="004666DB" w:rsidP="008932D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Default="004666DB" w:rsidP="008932D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66DB" w:rsidRPr="00F97437" w:rsidRDefault="004666DB" w:rsidP="008932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6DB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666DB" w:rsidRPr="001B3341" w:rsidRDefault="004666DB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B1E8F" w:rsidRDefault="00EB1E8F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$36 000</w:t>
            </w:r>
            <w:r w:rsidR="004666DB">
              <w:rPr>
                <w:rFonts w:ascii="Times New Roman" w:hAnsi="Times New Roman"/>
                <w:sz w:val="24"/>
                <w:szCs w:val="24"/>
              </w:rPr>
              <w:t xml:space="preserve"> was </w:t>
            </w:r>
            <w:r>
              <w:rPr>
                <w:rFonts w:ascii="Times New Roman" w:hAnsi="Times New Roman"/>
                <w:sz w:val="24"/>
                <w:szCs w:val="24"/>
              </w:rPr>
              <w:t>invested by the friends in total.</w:t>
            </w:r>
          </w:p>
          <w:p w:rsidR="004666DB" w:rsidRDefault="00EB1E8F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How much was invested by </w:t>
            </w:r>
            <w:r w:rsidR="008932D0">
              <w:rPr>
                <w:rFonts w:ascii="Times New Roman" w:hAnsi="Times New Roman"/>
                <w:sz w:val="24"/>
                <w:szCs w:val="24"/>
              </w:rPr>
              <w:t>Jason</w:t>
            </w:r>
            <w:r w:rsidR="004666DB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4666DB" w:rsidRDefault="00EB1E8F" w:rsidP="008932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DFF05F5" wp14:editId="0B943650">
                      <wp:simplePos x="0" y="0"/>
                      <wp:positionH relativeFrom="column">
                        <wp:posOffset>3765666</wp:posOffset>
                      </wp:positionH>
                      <wp:positionV relativeFrom="paragraph">
                        <wp:posOffset>116205</wp:posOffset>
                      </wp:positionV>
                      <wp:extent cx="1165860" cy="373380"/>
                      <wp:effectExtent l="0" t="0" r="15240" b="2667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5" o:spid="_x0000_s1026" style="position:absolute;margin-left:296.5pt;margin-top:9.15pt;width:91.8pt;height:2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4666DB" w:rsidRPr="007C2CA5" w:rsidRDefault="004666DB" w:rsidP="008932D0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</w:t>
            </w:r>
          </w:p>
          <w:p w:rsidR="004666DB" w:rsidRPr="00F97437" w:rsidRDefault="004666DB" w:rsidP="008932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8932D0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percentage of the total investment was made by Heath?</w:t>
            </w:r>
            <w:r>
              <w:rPr>
                <w:noProof/>
                <w:lang w:eastAsia="en-AU"/>
              </w:rPr>
              <w:t xml:space="preserve"> </w:t>
            </w:r>
          </w:p>
          <w:p w:rsidR="008932D0" w:rsidRDefault="008932D0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7A1A870" wp14:editId="1FC7B10C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59055</wp:posOffset>
                      </wp:positionV>
                      <wp:extent cx="1165860" cy="373380"/>
                      <wp:effectExtent l="0" t="0" r="15240" b="2667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6" o:spid="_x0000_s1026" style="position:absolute;margin-left:295.9pt;margin-top:4.65pt;width:91.8pt;height:2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8932D0" w:rsidRDefault="008932D0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932D0" w:rsidRDefault="008932D0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4F307E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F307E" w:rsidRDefault="008B0A52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60" type="#_x0000_t75" style="position:absolute;margin-left:55.65pt;margin-top:29.8pt;width:284.85pt;height:114.05pt;z-index:251732992;mso-position-horizontal-relative:text;mso-position-vertical-relative:text">
                  <v:imagedata r:id="rId24" o:title=""/>
                  <w10:wrap type="square"/>
                </v:shape>
                <o:OLEObject Type="Embed" ProgID="FXDraw3.Document" ShapeID="_x0000_s1060" DrawAspect="Content" ObjectID="_1421782231" r:id="rId25"/>
              </w:pict>
            </w:r>
            <w:r w:rsidR="00E217AC">
              <w:rPr>
                <w:rFonts w:ascii="Times New Roman" w:hAnsi="Times New Roman"/>
                <w:sz w:val="24"/>
                <w:szCs w:val="24"/>
              </w:rPr>
              <w:t>Questions 10 to 14 refer to the divided bar graph which shows the surnames of those at a family reunion.</w:t>
            </w:r>
            <w:r w:rsidR="00196F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196F15" w:rsidRPr="00196F15">
              <w:rPr>
                <w:rFonts w:ascii="Times New Roman" w:hAnsi="Times New Roman"/>
                <w:b/>
                <w:sz w:val="24"/>
                <w:szCs w:val="24"/>
              </w:rPr>
              <w:t>( A</w:t>
            </w:r>
            <w:proofErr w:type="gramEnd"/>
            <w:r w:rsidR="00196F15" w:rsidRPr="00196F15">
              <w:rPr>
                <w:rFonts w:ascii="Times New Roman" w:hAnsi="Times New Roman"/>
                <w:b/>
                <w:sz w:val="24"/>
                <w:szCs w:val="24"/>
              </w:rPr>
              <w:t xml:space="preserve"> ruler would be helpful.)</w:t>
            </w:r>
          </w:p>
          <w:p w:rsidR="00E217AC" w:rsidRDefault="00E217AC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217AC" w:rsidRDefault="00E217AC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217AC" w:rsidRDefault="00E217AC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217AC" w:rsidRDefault="00E217AC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217AC" w:rsidRDefault="00E217AC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307E" w:rsidRDefault="004F307E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307E" w:rsidRDefault="004F307E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307E" w:rsidRDefault="004F307E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307E" w:rsidRDefault="004F307E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307E" w:rsidRDefault="004F307E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307E" w:rsidRDefault="004F307E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17A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217AC" w:rsidRPr="001B3341" w:rsidRDefault="00E217AC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217AC" w:rsidRDefault="00E217AC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surname made up 35% of those at the reunion?</w:t>
            </w:r>
          </w:p>
          <w:p w:rsidR="00E217AC" w:rsidRPr="00EB1E8F" w:rsidRDefault="00E217AC" w:rsidP="00515508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217AC" w:rsidRDefault="00E217AC" w:rsidP="00515508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0F107897" wp14:editId="05EEE4F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54610</wp:posOffset>
                      </wp:positionV>
                      <wp:extent cx="4362450" cy="114300"/>
                      <wp:effectExtent l="0" t="0" r="19050" b="19050"/>
                      <wp:wrapNone/>
                      <wp:docPr id="111" name="Group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1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1" o:spid="_x0000_s1026" style="position:absolute;margin-left:11.2pt;margin-top:4.3pt;width:343.5pt;height:9pt;z-index:25173504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ptcEA&#10;AADcAAAADwAAAGRycy9kb3ducmV2LnhtbERPTWsCMRC9C/6HMEJvmlVRZDWKFhTpTVs9D8m4WdxM&#10;lk3qbv31jVDobR7vc1abzlXiQU0oPSsYjzIQxNqbkgsFX5/74QJEiMgGK8+k4IcCbNb93gpz41s+&#10;0eMcC5FCOOSowMZY51IGbclhGPmaOHE33ziMCTaFNA22KdxVcpJlc+mw5NRgsaZ3S/p+/nYKPrSd&#10;LZ7d4Wra+W26Pe2uF+0PSr0Nuu0SRKQu/ov/3EeT5o8n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nKbX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uMLsEA&#10;AADcAAAADwAAAGRycy9kb3ducmV2LnhtbERPTWsCMRC9C/6HMII3zVpRZDWKFirSm7Z6HpJxs7iZ&#10;LJvUXf31jVDobR7vc1abzlXiTk0oPSuYjDMQxNqbkgsF318fowWIEJENVp5JwYMCbNb93gpz41s+&#10;0v0UC5FCOOSowMZY51IGbclhGPuaOHFX3ziMCTaFNA22KdxV8i3L5tJhyanBYk3vlvTt9OMUfGo7&#10;Wzy7/cW08+t0e9xdztrvlRoOuu0SRKQu/ov/3AeT5k+m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rjC7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UWsEA&#10;AADcAAAADwAAAGRycy9kb3ducmV2LnhtbERPTWsCMRC9C/0PYQq9aVatIqtRtKAUb2rreUjGzeJm&#10;smxSd9tf3wiCt3m8z1msOleJGzWh9KxgOMhAEGtvSi4UfJ22/RmIEJENVp5JwS8FWC1fegvMjW/5&#10;QLdjLEQK4ZCjAhtjnUsZtCWHYeBr4sRdfOMwJtgU0jTYpnBXyVGWTaXDklODxZo+LOnr8ccp2Gs7&#10;mf11u7Npp5fx+rA5f2u/U+rttVvPQUTq4lP8cH+aNH/4Dv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CFFr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xwcEA&#10;AADcAAAADwAAAGRycy9kb3ducmV2LnhtbERPTWsCMRC9F/wPYQRvNWtFkdUoWlCKN231PCTjZnEz&#10;WTbR3fbXN4LgbR7vcxarzlXiTk0oPSsYDTMQxNqbkgsFP9/b9xmIEJENVp5JwS8FWC17bwvMjW/5&#10;QPdjLEQK4ZCjAhtjnUsZtCWHYehr4sRdfOMwJtgU0jTYpnBXyY8sm0qHJacGizV9WtLX480p2Gs7&#10;mf11u7Npp5fx+rA5n7TfKTXod+s5iEhdfImf7i+T5o8m8HgmXS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OscH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Evans                          Jones                            Lloyd                            Smith</w:t>
            </w:r>
          </w:p>
          <w:p w:rsidR="00E217AC" w:rsidRPr="00EB1E8F" w:rsidRDefault="00E217AC" w:rsidP="00515508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217A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217AC" w:rsidRPr="001B3341" w:rsidRDefault="00E217AC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217AC" w:rsidRDefault="00E217AC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two surnames had the same numbers at the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reunion ?</w:t>
            </w:r>
            <w:proofErr w:type="gramEnd"/>
          </w:p>
          <w:p w:rsidR="00E217AC" w:rsidRDefault="00E217AC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0BB8EDD" wp14:editId="46649D69">
                      <wp:simplePos x="0" y="0"/>
                      <wp:positionH relativeFrom="column">
                        <wp:posOffset>2322830</wp:posOffset>
                      </wp:positionH>
                      <wp:positionV relativeFrom="paragraph">
                        <wp:posOffset>94615</wp:posOffset>
                      </wp:positionV>
                      <wp:extent cx="1165860" cy="373380"/>
                      <wp:effectExtent l="0" t="0" r="15240" b="26670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6" o:spid="_x0000_s1026" style="position:absolute;margin-left:182.9pt;margin-top:7.45pt;width:91.8pt;height:29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CF798EB" wp14:editId="61B225B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92075</wp:posOffset>
                      </wp:positionV>
                      <wp:extent cx="1165860" cy="373380"/>
                      <wp:effectExtent l="0" t="0" r="15240" b="26670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7" o:spid="_x0000_s1026" style="position:absolute;margin-left:60.3pt;margin-top:7.25pt;width:91.8pt;height:29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E217AC" w:rsidRPr="003C27CE" w:rsidRDefault="00E217AC" w:rsidP="00515508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and </w:t>
            </w:r>
          </w:p>
          <w:p w:rsidR="00E217AC" w:rsidRPr="00F97437" w:rsidRDefault="00E217AC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17A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217AC" w:rsidRPr="001B3341" w:rsidRDefault="00E217AC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217AC" w:rsidRDefault="00E217AC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fraction of those at the reunion had the surname</w:t>
            </w:r>
            <w:r w:rsidR="001A1840">
              <w:rPr>
                <w:rFonts w:ascii="Times New Roman" w:hAnsi="Times New Roman"/>
                <w:sz w:val="24"/>
                <w:szCs w:val="24"/>
              </w:rPr>
              <w:t xml:space="preserve"> Jones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E217AC" w:rsidRDefault="00E217AC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2821AB49" wp14:editId="2EB4E337">
                      <wp:simplePos x="0" y="0"/>
                      <wp:positionH relativeFrom="column">
                        <wp:posOffset>4077335</wp:posOffset>
                      </wp:positionH>
                      <wp:positionV relativeFrom="paragraph">
                        <wp:posOffset>29845</wp:posOffset>
                      </wp:positionV>
                      <wp:extent cx="478155" cy="678180"/>
                      <wp:effectExtent l="0" t="0" r="17145" b="26670"/>
                      <wp:wrapNone/>
                      <wp:docPr id="118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119" name="Rectangle 119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Straight Connector 121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8" o:spid="_x0000_s1026" style="position:absolute;margin-left:321.05pt;margin-top:2.35pt;width:37.65pt;height:53.4pt;z-index:251738112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">
                      <v:rect id="Rectangle 119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7jsMA&#10;AADcAAAADwAAAGRycy9kb3ducmV2LnhtbERPS2vCQBC+C/0PyxR6040tiI1ZRewDK15MvXgbs5Ns&#10;MDsbstuY/vtuQfA2H99zstVgG9FT52vHCqaTBARx4XTNlYLj98d4DsIHZI2NY1LwSx5Wy4dRhql2&#10;Vz5Qn4dKxBD2KSowIbSplL4wZNFPXEscudJ1FkOEXSV1h9cYbhv5nCQzabHm2GCwpY2h4pL/WAVl&#10;e37Znw6nJD9/7Tbvn9rIt94o9fQ4rBcgAg3hLr65tzrOn77C/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c7jsMAAADcAAAADwAAAAAAAAAAAAAAAACYAgAAZHJzL2Rv&#10;d25yZXYueG1sUEsFBgAAAAAEAAQA9QAAAIgDAAAAAA==&#10;" filled="f" strokecolor="black [3213]" strokeweight="1.5pt"/>
                      <v:rect id="Rectangle 120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YrsUA&#10;AADcAAAADwAAAGRycy9kb3ducmV2LnhtbESPQW/CMAyF75P4D5GRdhspTJqmQkAINrRNu1C4cDON&#10;aSoap2pC6f79fJi0m633/N7nxWrwjeqpi3VgA9NJBoq4DLbmysDx8P70CiomZItNYDLwQxFWy9HD&#10;AnMb7rynvkiVkhCOORpwKbW51rF05DFOQkss2iV0HpOsXaVth3cJ942eZdmL9lizNDhsaeOovBY3&#10;b+DSnp+/T/tTVpw/vzZvO+v0tnfGPI6H9RxUoiH9m/+uP6zgzwRfnpEJ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ViuxQAAANwAAAAPAAAAAAAAAAAAAAAAAJgCAABkcnMv&#10;ZG93bnJldi54bWxQSwUGAAAAAAQABAD1AAAAigMAAAAA&#10;" filled="f" strokecolor="black [3213]" strokeweight="1.5pt"/>
                      <v:line id="Straight Connector 121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YGm8AAAADcAAAADwAAAGRycy9kb3ducmV2LnhtbERPTYvCMBC9L/gfwix4W1N7kKUaxRV0&#10;vVr14G1oZpuyzaQkqe3+eyMseJvH+5zVZrStuJMPjWMF81kGgrhyuuFaweW8//gEESKyxtYxKfij&#10;AJv15G2FhXYDn+hexlqkEA4FKjAxdoWUoTJkMcxcR5y4H+ctxgR9LbXHIYXbVuZZtpAWG04NBjva&#10;Gap+y94quPVf0X+f5XYox93B5Pu26t1Vqen7uF2CiDTGl/jffdRpfj6H5zPpAr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mBpvAAAAA3AAAAA8AAAAAAAAAAAAAAAAA&#10;oQIAAGRycy9kb3ducmV2LnhtbFBLBQYAAAAABAAEAPkAAACOAwAAAAA=&#10;" strokecolor="black [3213]" strokeweight="1.5pt"/>
                    </v:group>
                  </w:pict>
                </mc:Fallback>
              </mc:AlternateContent>
            </w:r>
          </w:p>
          <w:p w:rsidR="00E217AC" w:rsidRDefault="00E217AC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217AC" w:rsidRDefault="00E217AC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217AC" w:rsidRDefault="00E217AC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217AC" w:rsidRPr="00F97437" w:rsidRDefault="00E217AC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17AC" w:rsidTr="001A1840">
        <w:trPr>
          <w:cantSplit/>
          <w:trHeight w:val="1396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217AC" w:rsidRPr="001B3341" w:rsidRDefault="00E217AC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A1840" w:rsidRDefault="001A1840" w:rsidP="001A184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percentage of those at the reunion had the surname Evans?</w:t>
            </w:r>
          </w:p>
          <w:p w:rsidR="00E217AC" w:rsidRDefault="00E217AC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3CEC204" wp14:editId="7DF5DCF4">
                      <wp:simplePos x="0" y="0"/>
                      <wp:positionH relativeFrom="column">
                        <wp:posOffset>3765666</wp:posOffset>
                      </wp:positionH>
                      <wp:positionV relativeFrom="paragraph">
                        <wp:posOffset>116205</wp:posOffset>
                      </wp:positionV>
                      <wp:extent cx="1165860" cy="373380"/>
                      <wp:effectExtent l="0" t="0" r="15240" b="26670"/>
                      <wp:wrapNone/>
                      <wp:docPr id="122" name="Rect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2" o:spid="_x0000_s1026" style="position:absolute;margin-left:296.5pt;margin-top:9.15pt;width:91.8pt;height:29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E217AC" w:rsidRPr="007C2CA5" w:rsidRDefault="00E217AC" w:rsidP="00515508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</w:t>
            </w:r>
          </w:p>
          <w:p w:rsidR="00E217AC" w:rsidRPr="00F97437" w:rsidRDefault="00E217AC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17A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217AC" w:rsidRPr="001B3341" w:rsidRDefault="00E217AC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217AC" w:rsidRDefault="001A1840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were 160 people at the reunion.</w:t>
            </w:r>
          </w:p>
          <w:p w:rsidR="001A1840" w:rsidRDefault="001A1840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3FEE43C" wp14:editId="7486B0CE">
                      <wp:simplePos x="0" y="0"/>
                      <wp:positionH relativeFrom="column">
                        <wp:posOffset>3759835</wp:posOffset>
                      </wp:positionH>
                      <wp:positionV relativeFrom="paragraph">
                        <wp:posOffset>55880</wp:posOffset>
                      </wp:positionV>
                      <wp:extent cx="1165860" cy="373380"/>
                      <wp:effectExtent l="0" t="0" r="15240" b="26670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3" o:spid="_x0000_s1026" style="position:absolute;margin-left:296.05pt;margin-top:4.4pt;width:91.8pt;height:29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How many had the surname Lloyd?</w:t>
            </w:r>
            <w:r>
              <w:rPr>
                <w:noProof/>
                <w:lang w:eastAsia="en-AU"/>
              </w:rPr>
              <w:t xml:space="preserve"> </w:t>
            </w:r>
          </w:p>
          <w:p w:rsidR="001A1840" w:rsidRDefault="001A1840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A1840" w:rsidRDefault="001A1840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63F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263FF" w:rsidRPr="001B3341" w:rsidRDefault="00A263FF" w:rsidP="00A263FF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263FF" w:rsidRDefault="00A263FF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Questions 15 – 18 refer to the stem and leaf plot below, which was drawn when a sample of people were asked their height in centimetres.</w:t>
            </w:r>
          </w:p>
          <w:p w:rsidR="00A263FF" w:rsidRDefault="00A263FF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350" w:type="dxa"/>
              <w:tblBorders>
                <w:top w:val="none" w:sz="0" w:space="0" w:color="auto"/>
                <w:left w:val="none" w:sz="0" w:space="0" w:color="auto"/>
                <w:bottom w:val="single" w:sz="4" w:space="0" w:color="000000" w:themeColor="text1"/>
                <w:right w:val="none" w:sz="0" w:space="0" w:color="auto"/>
                <w:insideH w:val="single" w:sz="4" w:space="0" w:color="000000" w:themeColor="text1"/>
                <w:insideV w:val="none" w:sz="0" w:space="0" w:color="auto"/>
              </w:tblBorders>
              <w:tblLayout w:type="fixed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"/>
              <w:gridCol w:w="567"/>
              <w:gridCol w:w="556"/>
              <w:gridCol w:w="567"/>
              <w:gridCol w:w="565"/>
              <w:gridCol w:w="548"/>
              <w:gridCol w:w="553"/>
              <w:gridCol w:w="545"/>
            </w:tblGrid>
            <w:tr w:rsidR="00A263FF" w:rsidRPr="004A01CC" w:rsidTr="00515508">
              <w:trPr>
                <w:cantSplit/>
                <w:trHeight w:val="283"/>
              </w:trPr>
              <w:tc>
                <w:tcPr>
                  <w:tcW w:w="839" w:type="dxa"/>
                  <w:tcBorders>
                    <w:top w:val="nil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Stem</w:t>
                  </w:r>
                </w:p>
              </w:tc>
              <w:tc>
                <w:tcPr>
                  <w:tcW w:w="3901" w:type="dxa"/>
                  <w:gridSpan w:val="7"/>
                  <w:tcBorders>
                    <w:top w:val="nil"/>
                    <w:left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Leaf</w:t>
                  </w:r>
                </w:p>
              </w:tc>
            </w:tr>
            <w:tr w:rsidR="00A263FF" w:rsidRPr="004A01CC" w:rsidTr="00515508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A263FF" w:rsidRPr="004A01CC" w:rsidTr="00515508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A263FF" w:rsidRPr="004A01CC" w:rsidTr="00515508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A263FF" w:rsidRPr="004A01CC" w:rsidTr="00515508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7</w:t>
                  </w:r>
                </w:p>
              </w:tc>
            </w:tr>
            <w:tr w:rsidR="00A263FF" w:rsidRPr="004A01CC" w:rsidTr="00515508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A263FF" w:rsidRPr="004A01CC" w:rsidTr="00515508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A263FF" w:rsidRPr="004A01CC" w:rsidRDefault="00A263FF" w:rsidP="00515508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:rsidR="00A263FF" w:rsidRPr="00F97437" w:rsidRDefault="00A263FF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63F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263FF" w:rsidRPr="001B3341" w:rsidRDefault="00A263FF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263FF" w:rsidRDefault="00A263FF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people had a height of 165 cm?</w:t>
            </w:r>
          </w:p>
          <w:p w:rsidR="00A263FF" w:rsidRDefault="00A263FF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3B8D7CA" wp14:editId="353B235F">
                      <wp:simplePos x="0" y="0"/>
                      <wp:positionH relativeFrom="column">
                        <wp:posOffset>3380740</wp:posOffset>
                      </wp:positionH>
                      <wp:positionV relativeFrom="paragraph">
                        <wp:posOffset>67945</wp:posOffset>
                      </wp:positionV>
                      <wp:extent cx="754380" cy="373380"/>
                      <wp:effectExtent l="0" t="0" r="2667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266.2pt;margin-top:5.35pt;width:59.4pt;height:29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5XmgIAAI0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A263FF" w:rsidRDefault="00A263FF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63FF" w:rsidRPr="00F97437" w:rsidRDefault="00A263FF" w:rsidP="00A263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63F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263FF" w:rsidRPr="001B3341" w:rsidRDefault="00A263FF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263FF" w:rsidRDefault="00A263FF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height was most common?</w:t>
            </w:r>
          </w:p>
          <w:p w:rsidR="00A263FF" w:rsidRDefault="00A263FF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E968589" wp14:editId="7F8DB1EE">
                      <wp:simplePos x="0" y="0"/>
                      <wp:positionH relativeFrom="column">
                        <wp:posOffset>3383511</wp:posOffset>
                      </wp:positionH>
                      <wp:positionV relativeFrom="paragraph">
                        <wp:posOffset>10680</wp:posOffset>
                      </wp:positionV>
                      <wp:extent cx="754380" cy="373380"/>
                      <wp:effectExtent l="0" t="0" r="26670" b="26670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4" o:spid="_x0000_s1026" style="position:absolute;margin-left:266.4pt;margin-top:.85pt;width:59.4pt;height:29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A263FF" w:rsidRDefault="00A263FF" w:rsidP="00A263F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63FF" w:rsidRPr="00F97437" w:rsidRDefault="00A263FF" w:rsidP="00A263F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63F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263FF" w:rsidRPr="001B3341" w:rsidRDefault="00A263FF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263FF" w:rsidRDefault="00A263FF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was the greatest height recorded?</w:t>
            </w:r>
          </w:p>
          <w:p w:rsidR="00A263FF" w:rsidRDefault="008B0A52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07868D06">
                <v:rect id="_x0000_s1063" style="position:absolute;margin-left:103.15pt;margin-top:5.45pt;width:58.5pt;height:32.25pt;z-index:251745280"/>
              </w:pict>
            </w:r>
          </w:p>
          <w:p w:rsidR="00A263FF" w:rsidRPr="00D35A5C" w:rsidRDefault="00A263FF" w:rsidP="0051550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                                   </w:t>
            </w:r>
          </w:p>
          <w:p w:rsidR="00A263FF" w:rsidRPr="00F97437" w:rsidRDefault="00A263FF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63F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263FF" w:rsidRPr="001B3341" w:rsidRDefault="00A263FF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263FF" w:rsidRDefault="00A263FF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difference between the greatest and least heights?</w:t>
            </w:r>
          </w:p>
          <w:p w:rsidR="00A263FF" w:rsidRDefault="00A263FF" w:rsidP="0051550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5 cm                          51 cm                         55 cm                           151 cm</w:t>
            </w:r>
          </w:p>
          <w:p w:rsidR="00A263FF" w:rsidRDefault="008B0A52" w:rsidP="0051550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1A3B8B9E">
                <v:group id="_x0000_s1064" style="position:absolute;margin-left:17.75pt;margin-top:2.7pt;width:343.5pt;height:9pt;z-index:251746304" coordorigin="2430,3420" coordsize="6870,180">
                  <v:roundrect id="_x0000_s1065" style="position:absolute;left:9030;top:3420;width:270;height:180" arcsize="10923f"/>
                  <v:roundrect id="_x0000_s1066" style="position:absolute;left:2430;top:3420;width:270;height:180" arcsize="10923f"/>
                  <v:roundrect id="_x0000_s1067" style="position:absolute;left:4580;top:3420;width:270;height:180" arcsize="10923f"/>
                  <v:roundrect id="_x0000_s1068" style="position:absolute;left:6780;top:3420;width:270;height:180" arcsize="10923f"/>
                </v:group>
              </w:pict>
            </w:r>
          </w:p>
          <w:p w:rsidR="00A263FF" w:rsidRPr="00F97437" w:rsidRDefault="00A263FF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71E16" w:rsidRDefault="00C71E16"/>
    <w:p w:rsidR="00C71E16" w:rsidRDefault="00C71E16"/>
    <w:p w:rsidR="00C71E16" w:rsidRDefault="00C71E16">
      <w:pPr>
        <w:sectPr w:rsidR="00C71E16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043"/>
        <w:gridCol w:w="7164"/>
      </w:tblGrid>
      <w:tr w:rsidR="00A54EB9" w:rsidRPr="005C44C0" w:rsidTr="008932D0">
        <w:trPr>
          <w:cantSplit/>
          <w:trHeight w:val="851"/>
        </w:trPr>
        <w:tc>
          <w:tcPr>
            <w:tcW w:w="1986" w:type="dxa"/>
            <w:vAlign w:val="center"/>
          </w:tcPr>
          <w:p w:rsidR="00A54EB9" w:rsidRDefault="00A54EB9" w:rsidP="008932D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A54EB9" w:rsidRDefault="00A54EB9" w:rsidP="008932D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  <w:p w:rsidR="00A54EB9" w:rsidRPr="00325745" w:rsidRDefault="00A54EB9" w:rsidP="008932D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676" w:type="dxa"/>
          </w:tcPr>
          <w:p w:rsidR="00A54EB9" w:rsidRPr="005C44C0" w:rsidRDefault="00B352D9" w:rsidP="008932D0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B352D9">
              <w:rPr>
                <w:rFonts w:asciiTheme="majorHAnsi" w:hAnsiTheme="majorHAnsi"/>
                <w:i/>
                <w:sz w:val="52"/>
                <w:szCs w:val="52"/>
              </w:rPr>
              <w:t>Data Collection and Representation</w:t>
            </w:r>
          </w:p>
        </w:tc>
      </w:tr>
    </w:tbl>
    <w:p w:rsidR="00C71E16" w:rsidRDefault="00C71E16" w:rsidP="00A54EB9">
      <w:pPr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1E16" w:rsidTr="008932D0">
        <w:tc>
          <w:tcPr>
            <w:tcW w:w="9242" w:type="dxa"/>
          </w:tcPr>
          <w:p w:rsidR="00C71E16" w:rsidRDefault="0085374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Non Calculator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699"/>
      </w:tblGrid>
      <w:tr w:rsidR="00A252B0" w:rsidTr="001C778D">
        <w:trPr>
          <w:cantSplit/>
        </w:trPr>
        <w:tc>
          <w:tcPr>
            <w:tcW w:w="675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A252B0" w:rsidRDefault="00C936A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Discrete Numerical Data.</w:t>
            </w:r>
          </w:p>
        </w:tc>
      </w:tr>
      <w:tr w:rsidR="00A252B0" w:rsidTr="001C778D">
        <w:trPr>
          <w:cantSplit/>
        </w:trPr>
        <w:tc>
          <w:tcPr>
            <w:tcW w:w="675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A252B0" w:rsidRDefault="00EB67B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census of the class</w:t>
            </w:r>
          </w:p>
        </w:tc>
      </w:tr>
      <w:tr w:rsidR="00A252B0" w:rsidTr="001C778D">
        <w:trPr>
          <w:cantSplit/>
        </w:trPr>
        <w:tc>
          <w:tcPr>
            <w:tcW w:w="675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A252B0" w:rsidRPr="00EB67B8" w:rsidRDefault="00EB67B8" w:rsidP="004A64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Choosing every tenth male and every tenth female from each grade.</w:t>
            </w:r>
          </w:p>
        </w:tc>
      </w:tr>
      <w:tr w:rsidR="00A252B0" w:rsidTr="001C778D">
        <w:trPr>
          <w:cantSplit/>
        </w:trPr>
        <w:tc>
          <w:tcPr>
            <w:tcW w:w="675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A252B0" w:rsidRDefault="0002177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Line Graph.</w:t>
            </w:r>
          </w:p>
        </w:tc>
      </w:tr>
      <w:tr w:rsidR="0077574E" w:rsidTr="001C778D">
        <w:trPr>
          <w:cantSplit/>
        </w:trPr>
        <w:tc>
          <w:tcPr>
            <w:tcW w:w="675" w:type="dxa"/>
          </w:tcPr>
          <w:p w:rsidR="0077574E" w:rsidRPr="00C71E16" w:rsidRDefault="0077574E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77574E" w:rsidRDefault="0077574E" w:rsidP="0051550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Approx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 $440 000</w:t>
            </w:r>
          </w:p>
        </w:tc>
      </w:tr>
      <w:tr w:rsidR="0077574E" w:rsidTr="001C778D">
        <w:trPr>
          <w:cantSplit/>
        </w:trPr>
        <w:tc>
          <w:tcPr>
            <w:tcW w:w="675" w:type="dxa"/>
          </w:tcPr>
          <w:p w:rsidR="0077574E" w:rsidRPr="00C71E16" w:rsidRDefault="0077574E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77574E" w:rsidRDefault="0077574E" w:rsidP="0051550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Canberra</w:t>
            </w:r>
          </w:p>
        </w:tc>
      </w:tr>
      <w:tr w:rsidR="0077574E" w:rsidTr="001C778D">
        <w:trPr>
          <w:cantSplit/>
        </w:trPr>
        <w:tc>
          <w:tcPr>
            <w:tcW w:w="675" w:type="dxa"/>
          </w:tcPr>
          <w:p w:rsidR="0077574E" w:rsidRPr="00C71E16" w:rsidRDefault="0077574E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77574E" w:rsidRDefault="0077574E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Melbourne and Perth</w:t>
            </w:r>
          </w:p>
        </w:tc>
      </w:tr>
      <w:tr w:rsidR="0077574E" w:rsidTr="001C778D">
        <w:trPr>
          <w:cantSplit/>
        </w:trPr>
        <w:tc>
          <w:tcPr>
            <w:tcW w:w="675" w:type="dxa"/>
          </w:tcPr>
          <w:p w:rsidR="0077574E" w:rsidRPr="00C71E16" w:rsidRDefault="0077574E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77574E" w:rsidRDefault="00CD41EA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Hobart</w:t>
            </w:r>
          </w:p>
        </w:tc>
      </w:tr>
      <w:tr w:rsidR="0077574E" w:rsidTr="001C778D">
        <w:trPr>
          <w:cantSplit/>
        </w:trPr>
        <w:tc>
          <w:tcPr>
            <w:tcW w:w="675" w:type="dxa"/>
          </w:tcPr>
          <w:p w:rsidR="0077574E" w:rsidRPr="00C71E16" w:rsidRDefault="0077574E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4F307E" w:rsidRDefault="004F307E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39.6</w:t>
            </w:r>
            <w:r w:rsidRPr="00196F15">
              <w:rPr>
                <w:rFonts w:asciiTheme="majorHAnsi" w:hAnsiTheme="majorHAnsi"/>
                <w:sz w:val="24"/>
                <w:szCs w:val="24"/>
                <w:vertAlign w:val="superscript"/>
              </w:rPr>
              <w:t>o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</w:tr>
      <w:tr w:rsidR="0077574E" w:rsidTr="001C778D">
        <w:trPr>
          <w:cantSplit/>
        </w:trPr>
        <w:tc>
          <w:tcPr>
            <w:tcW w:w="675" w:type="dxa"/>
          </w:tcPr>
          <w:p w:rsidR="0077574E" w:rsidRPr="00C71E16" w:rsidRDefault="0077574E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77574E" w:rsidRDefault="004F307E" w:rsidP="00196F1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18:</w:t>
            </w:r>
            <w:r w:rsidR="00196F15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77574E" w:rsidTr="001C778D">
        <w:trPr>
          <w:cantSplit/>
        </w:trPr>
        <w:tc>
          <w:tcPr>
            <w:tcW w:w="675" w:type="dxa"/>
          </w:tcPr>
          <w:p w:rsidR="0077574E" w:rsidRPr="00C71E16" w:rsidRDefault="0077574E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77574E" w:rsidRDefault="0006724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11:30 and 19:30</w:t>
            </w:r>
          </w:p>
        </w:tc>
      </w:tr>
      <w:tr w:rsidR="0077574E" w:rsidTr="001C778D">
        <w:trPr>
          <w:cantSplit/>
        </w:trPr>
        <w:tc>
          <w:tcPr>
            <w:tcW w:w="675" w:type="dxa"/>
          </w:tcPr>
          <w:p w:rsidR="0077574E" w:rsidRPr="00C71E16" w:rsidRDefault="0077574E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77574E" w:rsidRDefault="00067240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067240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268" w:dyaOrig="383">
                <v:shape id="_x0000_i1028" type="#_x0000_t75" style="width:13.1pt;height:19pt" o:ole="">
                  <v:imagedata r:id="rId14" o:title=""/>
                </v:shape>
                <o:OLEObject Type="Embed" ProgID="FXE300.Equation" ShapeID="_x0000_i1028" DrawAspect="Content" ObjectID="_1421782225" r:id="rId2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hours</w:t>
            </w:r>
          </w:p>
        </w:tc>
      </w:tr>
      <w:tr w:rsidR="001C778D" w:rsidTr="001C778D">
        <w:trPr>
          <w:cantSplit/>
        </w:trPr>
        <w:tc>
          <w:tcPr>
            <w:tcW w:w="675" w:type="dxa"/>
          </w:tcPr>
          <w:p w:rsidR="001C778D" w:rsidRPr="00C71E16" w:rsidRDefault="001C778D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1C778D" w:rsidRPr="001C778D" w:rsidRDefault="001C778D" w:rsidP="005155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C778D">
              <w:rPr>
                <w:rFonts w:ascii="Times New Roman" w:hAnsi="Times New Roman"/>
                <w:b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  <w:p w:rsidR="001C778D" w:rsidRDefault="008B0A52" w:rsidP="00515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0080E2AC">
                <v:shape id="_x0000_s1073" type="#_x0000_t75" style="position:absolute;margin-left:1.4pt;margin-top:3.2pt;width:154.85pt;height:137.4pt;z-index:251757568">
                  <v:imagedata r:id="rId27" o:title=""/>
                </v:shape>
                <o:OLEObject Type="Embed" ProgID="FXDraw3.Document" ShapeID="_x0000_s1073" DrawAspect="Content" ObjectID="_1421782232" r:id="rId28"/>
              </w:pict>
            </w:r>
          </w:p>
          <w:p w:rsidR="001C778D" w:rsidRDefault="001C778D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C778D" w:rsidRDefault="001C778D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C778D" w:rsidRDefault="001C778D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C778D" w:rsidRDefault="001C778D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C778D" w:rsidRDefault="001C778D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C778D" w:rsidRDefault="001C778D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C778D" w:rsidRDefault="001C778D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C778D" w:rsidRDefault="001C778D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C778D" w:rsidRDefault="001C778D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C778D" w:rsidRPr="00F97437" w:rsidRDefault="001C778D" w:rsidP="005155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D" w:rsidTr="001C778D">
        <w:trPr>
          <w:cantSplit/>
        </w:trPr>
        <w:tc>
          <w:tcPr>
            <w:tcW w:w="675" w:type="dxa"/>
          </w:tcPr>
          <w:p w:rsidR="001C778D" w:rsidRPr="00C71E16" w:rsidRDefault="001C778D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1C778D" w:rsidRDefault="008B0A5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pict>
                <v:shape id="_x0000_s1074" type="#_x0000_t75" style="position:absolute;margin-left:-4.2pt;margin-top:10.85pt;width:178.15pt;height:137.3pt;z-index:251758592;mso-position-horizontal-relative:text;mso-position-vertical-relative:text">
                  <v:imagedata r:id="rId29" o:title=""/>
                </v:shape>
                <o:OLEObject Type="Embed" ProgID="FXStat.V1" ShapeID="_x0000_s1074" DrawAspect="Content" ObjectID="_1421782233" r:id="rId30"/>
              </w:pict>
            </w:r>
          </w:p>
          <w:p w:rsidR="001C778D" w:rsidRDefault="001C778D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778D" w:rsidRDefault="001C778D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778D" w:rsidRDefault="001C778D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778D" w:rsidRDefault="001C778D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778D" w:rsidRDefault="001C778D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778D" w:rsidRDefault="001C778D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778D" w:rsidRDefault="001C778D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778D" w:rsidRDefault="001C778D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778D" w:rsidRDefault="001C778D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778D" w:rsidRDefault="001C778D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778D" w:rsidRDefault="001C778D" w:rsidP="004A64C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778D" w:rsidTr="001C778D">
        <w:trPr>
          <w:cantSplit/>
        </w:trPr>
        <w:tc>
          <w:tcPr>
            <w:tcW w:w="675" w:type="dxa"/>
          </w:tcPr>
          <w:p w:rsidR="001C778D" w:rsidRPr="00C71E16" w:rsidRDefault="001C778D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1C778D" w:rsidRDefault="001C778D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 games</w:t>
            </w:r>
          </w:p>
        </w:tc>
      </w:tr>
      <w:tr w:rsidR="00C85036" w:rsidTr="001C778D">
        <w:trPr>
          <w:cantSplit/>
        </w:trPr>
        <w:tc>
          <w:tcPr>
            <w:tcW w:w="675" w:type="dxa"/>
          </w:tcPr>
          <w:p w:rsidR="00C85036" w:rsidRPr="00C71E16" w:rsidRDefault="00C85036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C85036" w:rsidRDefault="00C85036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 times</w:t>
            </w:r>
          </w:p>
        </w:tc>
      </w:tr>
      <w:tr w:rsidR="00C85036" w:rsidTr="001C778D">
        <w:trPr>
          <w:cantSplit/>
        </w:trPr>
        <w:tc>
          <w:tcPr>
            <w:tcW w:w="675" w:type="dxa"/>
          </w:tcPr>
          <w:p w:rsidR="00C85036" w:rsidRPr="00C71E16" w:rsidRDefault="00C85036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99" w:type="dxa"/>
          </w:tcPr>
          <w:p w:rsidR="00C85036" w:rsidRDefault="00C85036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 goals</w:t>
            </w:r>
          </w:p>
        </w:tc>
      </w:tr>
    </w:tbl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B65C77" w:rsidRDefault="00B65C77" w:rsidP="004A64CB">
      <w:pPr>
        <w:rPr>
          <w:rFonts w:asciiTheme="majorHAnsi" w:hAnsiTheme="majorHAnsi"/>
          <w:sz w:val="24"/>
          <w:szCs w:val="24"/>
        </w:rPr>
      </w:pPr>
    </w:p>
    <w:p w:rsidR="00B65C77" w:rsidRDefault="00B65C77" w:rsidP="004A64CB">
      <w:pPr>
        <w:rPr>
          <w:rFonts w:asciiTheme="majorHAnsi" w:hAnsiTheme="majorHAnsi"/>
          <w:sz w:val="24"/>
          <w:szCs w:val="24"/>
        </w:rPr>
      </w:pPr>
    </w:p>
    <w:p w:rsidR="00B65C77" w:rsidRDefault="00B65C77" w:rsidP="004A64CB">
      <w:pPr>
        <w:rPr>
          <w:rFonts w:asciiTheme="majorHAnsi" w:hAnsiTheme="majorHAnsi"/>
          <w:sz w:val="24"/>
          <w:szCs w:val="24"/>
        </w:rPr>
      </w:pPr>
    </w:p>
    <w:p w:rsidR="00B65C77" w:rsidRDefault="00B65C77" w:rsidP="004A64C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252B0" w:rsidTr="008932D0">
        <w:tc>
          <w:tcPr>
            <w:tcW w:w="9242" w:type="dxa"/>
          </w:tcPr>
          <w:p w:rsidR="00A252B0" w:rsidRDefault="00A252B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Calculator Allowed 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951826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magazine rings all subscribers who have made a complaint about its articles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951826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Categorical Data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951826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scientist records the number and type of birds that pass a spot in the forest.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02177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Line Graph.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B1E8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Riley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B1E8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Darcy and Riley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8932D0" w:rsidRDefault="008932D0" w:rsidP="004A64CB">
            <w:pPr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932D0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84" w:dyaOrig="539">
                <v:shape id="_x0000_i1029" type="#_x0000_t75" style="width:9.15pt;height:26.85pt" o:ole="">
                  <v:imagedata r:id="rId31" o:title=""/>
                </v:shape>
                <o:OLEObject Type="Embed" ProgID="FXE300.Equation" ShapeID="_x0000_i1029" DrawAspect="Content" ObjectID="_1421782226" r:id="rId32"/>
              </w:object>
            </w:r>
            <w:r w:rsidRPr="008932D0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932D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$3 600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932D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15%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1A184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Lloyd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1A184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Jones and Smith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1A1840" w:rsidRDefault="001A1840" w:rsidP="004A64CB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A1840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04" w:dyaOrig="539">
                <v:shape id="_x0000_i1030" type="#_x0000_t75" style="width:15.05pt;height:26.85pt" o:ole="">
                  <v:imagedata r:id="rId33" o:title=""/>
                </v:shape>
                <o:OLEObject Type="Embed" ProgID="FXE300.Equation" ShapeID="_x0000_i1030" DrawAspect="Content" ObjectID="_1421782227" r:id="rId34"/>
              </w:object>
            </w:r>
            <w:r w:rsidRPr="001A1840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196F15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  <w:r w:rsidR="001A1840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1A1840" w:rsidRDefault="001A1840" w:rsidP="004A64CB">
            <w:pPr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A1840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2694" w:dyaOrig="539">
                <v:shape id="_x0000_i1031" type="#_x0000_t75" style="width:134.85pt;height:26.85pt" o:ole="">
                  <v:imagedata r:id="rId35" o:title=""/>
                </v:shape>
                <o:OLEObject Type="Embed" ProgID="FXE300.Equation" ShapeID="_x0000_i1031" DrawAspect="Content" ObjectID="_1421782228" r:id="rId36"/>
              </w:object>
            </w:r>
            <w:r w:rsidRPr="001A1840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263F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 people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263F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263F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188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263F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 cm</w:t>
            </w:r>
          </w:p>
        </w:tc>
      </w:tr>
    </w:tbl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sectPr w:rsidR="00A252B0" w:rsidSect="00A252B0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A52" w:rsidRDefault="008B0A52" w:rsidP="00C868AD">
      <w:pPr>
        <w:spacing w:after="0" w:line="240" w:lineRule="auto"/>
      </w:pPr>
      <w:r>
        <w:separator/>
      </w:r>
    </w:p>
  </w:endnote>
  <w:endnote w:type="continuationSeparator" w:id="0">
    <w:p w:rsidR="008B0A52" w:rsidRDefault="008B0A52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2D0" w:rsidRDefault="008932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D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32D0" w:rsidRDefault="008932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A52" w:rsidRDefault="008B0A52" w:rsidP="00C868AD">
      <w:pPr>
        <w:spacing w:after="0" w:line="240" w:lineRule="auto"/>
      </w:pPr>
      <w:r>
        <w:separator/>
      </w:r>
    </w:p>
  </w:footnote>
  <w:footnote w:type="continuationSeparator" w:id="0">
    <w:p w:rsidR="008B0A52" w:rsidRDefault="008B0A52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D0" w:rsidRPr="00C868AD" w:rsidRDefault="008932D0">
    <w:pPr>
      <w:pStyle w:val="Header"/>
      <w:rPr>
        <w:u w:val="single"/>
      </w:rPr>
    </w:pPr>
    <w:r w:rsidRPr="00B352D9">
      <w:rPr>
        <w:u w:val="single"/>
      </w:rPr>
      <w:t>Data Collection and Representation</w:t>
    </w:r>
    <w:r>
      <w:rPr>
        <w:u w:val="single"/>
      </w:rPr>
      <w:tab/>
      <w:t xml:space="preserve">Topic </w:t>
    </w:r>
    <w:r w:rsidRPr="00C868AD">
      <w:rPr>
        <w:u w:val="single"/>
      </w:rPr>
      <w:t>Test</w:t>
    </w:r>
    <w:r w:rsidRPr="00C868AD">
      <w:rPr>
        <w:u w:val="single"/>
      </w:rPr>
      <w:tab/>
    </w:r>
    <w:r w:rsidRPr="00C868AD">
      <w:rPr>
        <w:u w:val="single"/>
      </w:rPr>
      <w:tab/>
      <w:t>2013</w:t>
    </w:r>
    <w:r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D0" w:rsidRDefault="008932D0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8932D0" w:rsidRPr="00C71E16" w:rsidRDefault="008932D0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B8"/>
    <w:rsid w:val="000176AA"/>
    <w:rsid w:val="00021772"/>
    <w:rsid w:val="00067240"/>
    <w:rsid w:val="000C4CAD"/>
    <w:rsid w:val="00124C76"/>
    <w:rsid w:val="001420BF"/>
    <w:rsid w:val="00155EB8"/>
    <w:rsid w:val="00157CE8"/>
    <w:rsid w:val="001654E6"/>
    <w:rsid w:val="0018287C"/>
    <w:rsid w:val="00196F15"/>
    <w:rsid w:val="001A1840"/>
    <w:rsid w:val="001C778D"/>
    <w:rsid w:val="001D51F7"/>
    <w:rsid w:val="00216994"/>
    <w:rsid w:val="00246314"/>
    <w:rsid w:val="002C1F1F"/>
    <w:rsid w:val="00325745"/>
    <w:rsid w:val="00372485"/>
    <w:rsid w:val="00397CA9"/>
    <w:rsid w:val="003A60FB"/>
    <w:rsid w:val="00412B6A"/>
    <w:rsid w:val="00413DF5"/>
    <w:rsid w:val="00460B7C"/>
    <w:rsid w:val="004666DB"/>
    <w:rsid w:val="004A64CB"/>
    <w:rsid w:val="004E1D1E"/>
    <w:rsid w:val="004F307E"/>
    <w:rsid w:val="005C44C0"/>
    <w:rsid w:val="00641EA7"/>
    <w:rsid w:val="00667642"/>
    <w:rsid w:val="006718CF"/>
    <w:rsid w:val="007269C7"/>
    <w:rsid w:val="007403DD"/>
    <w:rsid w:val="0077574E"/>
    <w:rsid w:val="007D39B1"/>
    <w:rsid w:val="00833F43"/>
    <w:rsid w:val="00845ACB"/>
    <w:rsid w:val="00853748"/>
    <w:rsid w:val="0089101E"/>
    <w:rsid w:val="008932D0"/>
    <w:rsid w:val="008B0A52"/>
    <w:rsid w:val="008B7480"/>
    <w:rsid w:val="008C68D7"/>
    <w:rsid w:val="008F3E43"/>
    <w:rsid w:val="00912D40"/>
    <w:rsid w:val="00927DFE"/>
    <w:rsid w:val="00951826"/>
    <w:rsid w:val="009A5487"/>
    <w:rsid w:val="009A5D5A"/>
    <w:rsid w:val="00A23965"/>
    <w:rsid w:val="00A252B0"/>
    <w:rsid w:val="00A263FF"/>
    <w:rsid w:val="00A54EB9"/>
    <w:rsid w:val="00A81533"/>
    <w:rsid w:val="00A824D7"/>
    <w:rsid w:val="00AB0C62"/>
    <w:rsid w:val="00B0317F"/>
    <w:rsid w:val="00B26BD8"/>
    <w:rsid w:val="00B352D9"/>
    <w:rsid w:val="00B62AAC"/>
    <w:rsid w:val="00B65C77"/>
    <w:rsid w:val="00B850EA"/>
    <w:rsid w:val="00BC1B05"/>
    <w:rsid w:val="00C17E11"/>
    <w:rsid w:val="00C56E1E"/>
    <w:rsid w:val="00C71E16"/>
    <w:rsid w:val="00C85036"/>
    <w:rsid w:val="00C868AD"/>
    <w:rsid w:val="00C936A8"/>
    <w:rsid w:val="00CA11C9"/>
    <w:rsid w:val="00CD41EA"/>
    <w:rsid w:val="00D03A78"/>
    <w:rsid w:val="00D667E2"/>
    <w:rsid w:val="00D95422"/>
    <w:rsid w:val="00E217AC"/>
    <w:rsid w:val="00EB1449"/>
    <w:rsid w:val="00EB1E8F"/>
    <w:rsid w:val="00EB67B8"/>
    <w:rsid w:val="00F61A18"/>
    <w:rsid w:val="00FC3EB2"/>
    <w:rsid w:val="00FD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8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image" Target="media/image12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png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png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image" Target="media/image11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header" Target="header2.xml"/><Relationship Id="rId27" Type="http://schemas.openxmlformats.org/officeDocument/2006/relationships/image" Target="media/image9.png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25993-CD9B-42A4-8D16-3B608704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</Template>
  <TotalTime>1</TotalTime>
  <Pages>10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Graphs, Tables and Charts</vt:lpstr>
    </vt:vector>
  </TitlesOfParts>
  <Company>Toshiba</Company>
  <LinksUpToDate>false</LinksUpToDate>
  <CharactersWithSpaces>9245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Graphs, Tables and Charts</dc:title>
  <dc:creator>Garry</dc:creator>
  <cp:lastModifiedBy>Garry</cp:lastModifiedBy>
  <cp:revision>2</cp:revision>
  <dcterms:created xsi:type="dcterms:W3CDTF">2013-02-07T11:44:00Z</dcterms:created>
  <dcterms:modified xsi:type="dcterms:W3CDTF">2013-02-07T11:44:00Z</dcterms:modified>
</cp:coreProperties>
</file>