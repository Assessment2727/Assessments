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325745" w:rsidTr="00BF4A41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5A5683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6/</w:t>
            </w:r>
            <w:r w:rsidR="00C868AD"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5243" w:type="dxa"/>
          </w:tcPr>
          <w:p w:rsidR="005A5683" w:rsidRPr="00542DE7" w:rsidRDefault="005A5683" w:rsidP="00325745">
            <w:pPr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542DE7">
              <w:rPr>
                <w:rFonts w:asciiTheme="majorHAnsi" w:hAnsiTheme="majorHAnsi"/>
                <w:i/>
                <w:sz w:val="52"/>
                <w:szCs w:val="52"/>
              </w:rPr>
              <w:t>Whole Number</w:t>
            </w:r>
          </w:p>
          <w:p w:rsidR="001D51F7" w:rsidRPr="00325745" w:rsidRDefault="005A5683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542DE7">
              <w:rPr>
                <w:rFonts w:asciiTheme="majorHAnsi" w:hAnsiTheme="majorHAnsi"/>
                <w:i/>
                <w:sz w:val="52"/>
                <w:szCs w:val="52"/>
              </w:rPr>
              <w:t>Computation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3545" w:type="dxa"/>
            <w:shd w:val="clear" w:color="auto" w:fill="0D0D0D" w:themeFill="text1" w:themeFillTint="F2"/>
            <w:vAlign w:val="center"/>
          </w:tcPr>
          <w:p w:rsidR="00325745" w:rsidRDefault="00325745" w:rsidP="00BF4A41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BF4A41" w:rsidP="00BF4A4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Test</w:t>
            </w:r>
            <w:bookmarkStart w:id="0" w:name="_GoBack"/>
            <w:bookmarkEnd w:id="0"/>
          </w:p>
        </w:tc>
      </w:tr>
      <w:tr w:rsidR="00853748" w:rsidTr="00476030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5A5683" w:rsidRDefault="005A5683" w:rsidP="00B850E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</w:t>
            </w:r>
            <w:r w:rsidR="00853748" w:rsidRPr="005A5683">
              <w:rPr>
                <w:rFonts w:ascii="Times New Roman" w:hAnsi="Times New Roman"/>
                <w:b/>
                <w:sz w:val="20"/>
                <w:szCs w:val="20"/>
              </w:rPr>
              <w:t xml:space="preserve"> Assessed:</w:t>
            </w:r>
          </w:p>
          <w:p w:rsidR="005A5683" w:rsidRPr="005A5683" w:rsidRDefault="005A5683" w:rsidP="005A5683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/>
                <w:sz w:val="20"/>
                <w:szCs w:val="20"/>
              </w:rPr>
            </w:pPr>
            <w:r w:rsidRPr="005A5683">
              <w:rPr>
                <w:rFonts w:ascii="Times New Roman" w:hAnsi="Times New Roman"/>
                <w:sz w:val="20"/>
                <w:szCs w:val="20"/>
              </w:rPr>
              <w:t xml:space="preserve">Communicates and connects mathematical ideas using appropriate terminology, diagrams and symbols. </w:t>
            </w:r>
          </w:p>
          <w:p w:rsidR="00F83949" w:rsidRDefault="005A5683" w:rsidP="00F83949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/>
                <w:sz w:val="20"/>
                <w:szCs w:val="20"/>
              </w:rPr>
            </w:pPr>
            <w:r w:rsidRPr="005A5683">
              <w:rPr>
                <w:rFonts w:ascii="Times New Roman" w:hAnsi="Times New Roman"/>
                <w:sz w:val="20"/>
                <w:szCs w:val="20"/>
              </w:rPr>
              <w:t>Select and apply efficient mental and written strategies and appropriate digital technologies to solve problems involving all four operations with whole numbers.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A5683">
              <w:rPr>
                <w:rFonts w:ascii="Times New Roman" w:hAnsi="Times New Roman"/>
                <w:sz w:val="20"/>
                <w:szCs w:val="20"/>
              </w:rPr>
              <w:t>(ACMNA123) </w:t>
            </w:r>
          </w:p>
          <w:p w:rsidR="00F83949" w:rsidRPr="00F83949" w:rsidRDefault="00F83949" w:rsidP="00F83949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/>
                <w:sz w:val="20"/>
                <w:szCs w:val="20"/>
              </w:rPr>
            </w:pPr>
            <w:r w:rsidRPr="00F83949">
              <w:rPr>
                <w:rFonts w:ascii="Times New Roman" w:hAnsi="Times New Roman"/>
                <w:sz w:val="20"/>
                <w:szCs w:val="20"/>
              </w:rPr>
              <w:t>Apply the associative, commutative and distributive laws to aid mental and written computation (ACMNA151)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1D51F7">
        <w:trPr>
          <w:cantSplit/>
          <w:trHeight w:val="851"/>
        </w:trPr>
        <w:tc>
          <w:tcPr>
            <w:tcW w:w="10207" w:type="dxa"/>
            <w:gridSpan w:val="4"/>
          </w:tcPr>
          <w:p w:rsidR="00325745" w:rsidRDefault="005A5683" w:rsidP="00B85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all </w:t>
            </w:r>
            <w:r w:rsidR="00325745">
              <w:rPr>
                <w:rFonts w:ascii="Times New Roman" w:hAnsi="Times New Roman"/>
                <w:sz w:val="24"/>
                <w:szCs w:val="24"/>
              </w:rPr>
              <w:t>answers in the spaces provided on this test paper.</w:t>
            </w:r>
          </w:p>
          <w:p w:rsidR="005A5683" w:rsidRDefault="005A5683" w:rsidP="00B85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Show working as needed in the space for the question.</w:t>
            </w:r>
          </w:p>
          <w:p w:rsidR="00325745" w:rsidRDefault="0032574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numeral for: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Two hundred and fifty seven thousand three hundred and eight.</w:t>
            </w:r>
          </w:p>
          <w:p w:rsidR="005473DD" w:rsidRDefault="005A5683" w:rsidP="000058C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338834" wp14:editId="67FD011D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52705</wp:posOffset>
                      </wp:positionV>
                      <wp:extent cx="3924300" cy="449580"/>
                      <wp:effectExtent l="0" t="0" r="1905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39.7pt;margin-top:4.15pt;width:309pt;height:3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5A5683" w:rsidRPr="00D37A2C" w:rsidRDefault="005A5683" w:rsidP="000058CC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place value of the </w:t>
            </w:r>
            <w:r w:rsidR="005A5683">
              <w:rPr>
                <w:rFonts w:ascii="Times New Roman" w:hAnsi="Times New Roman"/>
                <w:sz w:val="24"/>
                <w:szCs w:val="24"/>
              </w:rPr>
              <w:t xml:space="preserve">digit </w:t>
            </w:r>
            <w:r>
              <w:rPr>
                <w:rFonts w:ascii="Times New Roman" w:hAnsi="Times New Roman"/>
                <w:sz w:val="24"/>
                <w:szCs w:val="24"/>
              </w:rPr>
              <w:t>8 in the number 1 289 045?</w:t>
            </w:r>
          </w:p>
          <w:p w:rsidR="005A5683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020A7A6" wp14:editId="2FCC7DA6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19050</wp:posOffset>
                      </wp:positionV>
                      <wp:extent cx="2929890" cy="388620"/>
                      <wp:effectExtent l="0" t="0" r="22860" b="1143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1026" style="position:absolute;margin-left:7.9pt;margin-top:1.5pt;width:230.7pt;height:30.6pt;z-index:251664384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Hundreds                                                         Thousands</w:t>
            </w:r>
          </w:p>
          <w:p w:rsidR="005A5683" w:rsidRPr="005A5683" w:rsidRDefault="005A5683" w:rsidP="000058C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A5683" w:rsidRDefault="005A5683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Tens of thousands                                            Hundreds of thousands</w:t>
            </w:r>
          </w:p>
          <w:p w:rsidR="005A5683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4E7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24E7" w:rsidRPr="001B3341" w:rsidRDefault="00AA24E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number immediately before 12 000?</w:t>
            </w: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377BA33" wp14:editId="032F25A6">
                      <wp:simplePos x="0" y="0"/>
                      <wp:positionH relativeFrom="column">
                        <wp:posOffset>3255010</wp:posOffset>
                      </wp:positionH>
                      <wp:positionV relativeFrom="paragraph">
                        <wp:posOffset>-635</wp:posOffset>
                      </wp:positionV>
                      <wp:extent cx="1043940" cy="449580"/>
                      <wp:effectExtent l="0" t="0" r="22860" b="2667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7" o:spid="_x0000_s1026" style="position:absolute;margin-left:256.3pt;margin-top:-.05pt;width:82.2pt;height:35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4E7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24E7" w:rsidRPr="001B3341" w:rsidRDefault="00AA24E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numbers in the boxes to count backward by fives from 23. </w:t>
            </w: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E02064F" wp14:editId="4EB8D0C0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142240</wp:posOffset>
                      </wp:positionV>
                      <wp:extent cx="647700" cy="396240"/>
                      <wp:effectExtent l="0" t="0" r="19050" b="2286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6" style="position:absolute;margin-left:44.5pt;margin-top:11.2pt;width:51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E9BFA1" wp14:editId="0569534A">
                      <wp:simplePos x="0" y="0"/>
                      <wp:positionH relativeFrom="column">
                        <wp:posOffset>3030220</wp:posOffset>
                      </wp:positionH>
                      <wp:positionV relativeFrom="paragraph">
                        <wp:posOffset>142240</wp:posOffset>
                      </wp:positionV>
                      <wp:extent cx="647700" cy="396240"/>
                      <wp:effectExtent l="0" t="0" r="19050" b="2286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6" style="position:absolute;margin-left:238.6pt;margin-top:11.2pt;width:51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4AD0285" wp14:editId="6C466A7A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142240</wp:posOffset>
                      </wp:positionV>
                      <wp:extent cx="647700" cy="396240"/>
                      <wp:effectExtent l="0" t="0" r="19050" b="2286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6" style="position:absolute;margin-left:172.9pt;margin-top:11.2pt;width:51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6FB311" wp14:editId="2C3590D5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142875</wp:posOffset>
                      </wp:positionV>
                      <wp:extent cx="647700" cy="396240"/>
                      <wp:effectExtent l="0" t="0" r="19050" b="2286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109.3pt;margin-top:11.25pt;width:51pt;height:31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AA24E7" w:rsidRPr="00AA24E7" w:rsidRDefault="00AA24E7" w:rsidP="000058CC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A24E7">
              <w:rPr>
                <w:rFonts w:ascii="Times New Roman" w:hAnsi="Times New Roman"/>
                <w:sz w:val="48"/>
                <w:szCs w:val="48"/>
              </w:rPr>
              <w:t xml:space="preserve"> 23</w:t>
            </w: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Pr="00D37A2C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 w:rsidRPr="00D37A2C">
              <w:rPr>
                <w:rFonts w:ascii="Times New Roman" w:hAnsi="Times New Roman"/>
                <w:sz w:val="24"/>
                <w:szCs w:val="24"/>
              </w:rPr>
              <w:t>What is the single numeral for the number which is written as:</w:t>
            </w:r>
          </w:p>
          <w:p w:rsidR="005473DD" w:rsidRPr="00D37A2C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D37A2C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D37A2C">
              <w:rPr>
                <w:rFonts w:ascii="Times New Roman" w:hAnsi="Times New Roman"/>
                <w:color w:val="FF0000"/>
                <w:position w:val="-6"/>
                <w:sz w:val="28"/>
                <w:szCs w:val="28"/>
              </w:rPr>
              <w:object w:dxaOrig="5174" w:dyaOrig="300" w14:anchorId="48C511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3.1pt;height:14.95pt" o:ole="">
                  <v:imagedata r:id="rId8" o:title=""/>
                </v:shape>
                <o:OLEObject Type="Embed" ProgID="FXE300.Equation" ShapeID="_x0000_i1025" DrawAspect="Content" ObjectID="_1425929076" r:id="rId9"/>
              </w:object>
            </w:r>
            <w:r w:rsidRPr="00D37A2C">
              <w:rPr>
                <w:rFonts w:ascii="Times New Roman" w:hAnsi="Times New Roman"/>
                <w:position w:val="-6"/>
                <w:sz w:val="28"/>
                <w:szCs w:val="28"/>
              </w:rPr>
              <w:t xml:space="preserve">   </w:t>
            </w:r>
          </w:p>
          <w:p w:rsidR="005A5683" w:rsidRDefault="005A5683" w:rsidP="000058CC">
            <w:pPr>
              <w:rPr>
                <w:rFonts w:ascii="Times New Roman" w:hAnsi="Times New Roman"/>
                <w:position w:val="-6"/>
                <w:sz w:val="28"/>
                <w:szCs w:val="28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FD03D3" wp14:editId="4F888A2C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102235</wp:posOffset>
                      </wp:positionV>
                      <wp:extent cx="3924300" cy="449580"/>
                      <wp:effectExtent l="0" t="0" r="19050" b="2667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0" o:spid="_x0000_s1026" style="position:absolute;margin-left:35.5pt;margin-top:8.05pt;width:309pt;height:3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5A5683" w:rsidRDefault="005A5683" w:rsidP="000058CC">
            <w:pPr>
              <w:rPr>
                <w:rFonts w:ascii="Times New Roman" w:hAnsi="Times New Roman"/>
                <w:position w:val="-6"/>
                <w:sz w:val="28"/>
                <w:szCs w:val="28"/>
              </w:rPr>
            </w:pPr>
          </w:p>
          <w:p w:rsidR="005473DD" w:rsidRDefault="005473DD" w:rsidP="005473DD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5473DD" w:rsidRDefault="005473DD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</w:p>
        </w:tc>
      </w:tr>
      <w:tr w:rsidR="00AA24E7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A24E7" w:rsidRPr="001B3341" w:rsidRDefault="00AA24E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number 104 760 in expanded notation.</w:t>
            </w: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23975DB" wp14:editId="616B2474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89535</wp:posOffset>
                      </wp:positionV>
                      <wp:extent cx="3611880" cy="464820"/>
                      <wp:effectExtent l="0" t="0" r="26670" b="1143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1880" cy="4648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3" o:spid="_x0000_s1026" style="position:absolute;margin-left:67.9pt;margin-top:7.05pt;width:284.4pt;height:3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" filled="f" strokecolor="black [3213]" strokeweight="1.5pt"/>
                  </w:pict>
                </mc:Fallback>
              </mc:AlternateContent>
            </w: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24E7" w:rsidRDefault="00AA24E7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these numbers in </w:t>
            </w:r>
            <w:r w:rsidR="005A5683">
              <w:rPr>
                <w:rFonts w:ascii="Times New Roman" w:hAnsi="Times New Roman"/>
                <w:sz w:val="24"/>
                <w:szCs w:val="24"/>
              </w:rPr>
              <w:t xml:space="preserve">the boxes so that they are in </w:t>
            </w:r>
            <w:r>
              <w:rPr>
                <w:rFonts w:ascii="Times New Roman" w:hAnsi="Times New Roman"/>
                <w:sz w:val="24"/>
                <w:szCs w:val="24"/>
              </w:rPr>
              <w:t>ascending order.</w:t>
            </w: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123 345         234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21 134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231 341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454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3 421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43 213  </w:t>
            </w:r>
          </w:p>
          <w:p w:rsidR="005A5683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A39B72" wp14:editId="298F2FB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46355</wp:posOffset>
                      </wp:positionV>
                      <wp:extent cx="701040" cy="373380"/>
                      <wp:effectExtent l="0" t="0" r="22860" b="266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2.5pt;margin-top:3.65pt;width:55.2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266E5F" wp14:editId="5E652C1E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46355</wp:posOffset>
                      </wp:positionV>
                      <wp:extent cx="701040" cy="373380"/>
                      <wp:effectExtent l="0" t="0" r="22860" b="266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63.7pt;margin-top:3.65pt;width:55.2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5A739B" wp14:editId="2B11F30D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46355</wp:posOffset>
                      </wp:positionV>
                      <wp:extent cx="701040" cy="373380"/>
                      <wp:effectExtent l="0" t="0" r="22860" b="266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25.5pt;margin-top:3.65pt;width:55.2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AA60938" wp14:editId="7EBC9ED4">
                      <wp:simplePos x="0" y="0"/>
                      <wp:positionH relativeFrom="column">
                        <wp:posOffset>2371090</wp:posOffset>
                      </wp:positionH>
                      <wp:positionV relativeFrom="paragraph">
                        <wp:posOffset>46355</wp:posOffset>
                      </wp:positionV>
                      <wp:extent cx="701040" cy="373380"/>
                      <wp:effectExtent l="0" t="0" r="22860" b="2667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186.7pt;margin-top:3.65pt;width:55.2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262407" wp14:editId="4340E182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46355</wp:posOffset>
                      </wp:positionV>
                      <wp:extent cx="701040" cy="373380"/>
                      <wp:effectExtent l="0" t="0" r="22860" b="2667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247.9pt;margin-top:3.65pt;width:55.2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17FE36" wp14:editId="52802A1E">
                      <wp:simplePos x="0" y="0"/>
                      <wp:positionH relativeFrom="column">
                        <wp:posOffset>3925570</wp:posOffset>
                      </wp:positionH>
                      <wp:positionV relativeFrom="paragraph">
                        <wp:posOffset>46355</wp:posOffset>
                      </wp:positionV>
                      <wp:extent cx="701040" cy="373380"/>
                      <wp:effectExtent l="0" t="0" r="22860" b="2667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309.1pt;margin-top:3.65pt;width:55.2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DCAC33" wp14:editId="41C6D833">
                      <wp:simplePos x="0" y="0"/>
                      <wp:positionH relativeFrom="column">
                        <wp:posOffset>4687570</wp:posOffset>
                      </wp:positionH>
                      <wp:positionV relativeFrom="paragraph">
                        <wp:posOffset>46355</wp:posOffset>
                      </wp:positionV>
                      <wp:extent cx="701040" cy="373380"/>
                      <wp:effectExtent l="0" t="0" r="22860" b="2667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369.1pt;margin-top:3.65pt;width:55.2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Pr="00F632AB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(a)        </w:t>
            </w:r>
            <w:r w:rsidRPr="00F632AB">
              <w:rPr>
                <w:rFonts w:ascii="Times New Roman" w:hAnsi="Times New Roman"/>
                <w:color w:val="FF0000"/>
                <w:position w:val="-80"/>
                <w:sz w:val="24"/>
                <w:szCs w:val="24"/>
              </w:rPr>
              <w:object w:dxaOrig="875" w:dyaOrig="973" w14:anchorId="13A88622">
                <v:shape id="_x0000_i1026" type="#_x0000_t75" style="width:47.1pt;height:51.5pt" o:ole="">
                  <v:imagedata r:id="rId10" o:title=""/>
                </v:shape>
                <o:OLEObject Type="Embed" ProgID="FXE300.Equation" ShapeID="_x0000_i1026" DrawAspect="Content" ObjectID="_1425929077" r:id="rId11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(b)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921CD8" w:rsidRPr="00F632AB">
              <w:rPr>
                <w:rFonts w:ascii="Times New Roman" w:hAnsi="Times New Roman"/>
                <w:color w:val="FF0000"/>
                <w:position w:val="-200"/>
                <w:sz w:val="24"/>
                <w:szCs w:val="24"/>
              </w:rPr>
              <w:object w:dxaOrig="1205" w:dyaOrig="1993" w14:anchorId="432E7961">
                <v:shape id="_x0000_i1027" type="#_x0000_t75" style="width:67.55pt;height:112.45pt" o:ole="">
                  <v:imagedata r:id="rId12" o:title=""/>
                </v:shape>
                <o:OLEObject Type="Embed" ProgID="FXE300.Equation" ShapeID="_x0000_i1027" DrawAspect="Content" ObjectID="_1425929078" r:id="rId13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   </w:t>
            </w:r>
            <w:r w:rsidRPr="00F632AB">
              <w:rPr>
                <w:rFonts w:ascii="Times New Roman" w:hAnsi="Times New Roman"/>
                <w:color w:val="FF0000"/>
                <w:position w:val="-126"/>
                <w:sz w:val="24"/>
                <w:szCs w:val="24"/>
              </w:rPr>
              <w:object w:dxaOrig="845" w:dyaOrig="1413" w14:anchorId="58C93CFB">
                <v:shape id="_x0000_i1028" type="#_x0000_t75" style="width:44.85pt;height:74.75pt" o:ole="">
                  <v:imagedata r:id="rId14" o:title=""/>
                </v:shape>
                <o:OLEObject Type="Embed" ProgID="FXE300.Equation" ShapeID="_x0000_i1028" DrawAspect="Content" ObjectID="_1425929079" r:id="rId15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(b)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632AB">
              <w:rPr>
                <w:rFonts w:ascii="Times New Roman" w:hAnsi="Times New Roman"/>
                <w:color w:val="FF0000"/>
                <w:position w:val="-122"/>
                <w:sz w:val="24"/>
                <w:szCs w:val="24"/>
              </w:rPr>
              <w:object w:dxaOrig="1025" w:dyaOrig="1293" w14:anchorId="3B355B86">
                <v:shape id="_x0000_i1029" type="#_x0000_t75" style="width:57.6pt;height:72.55pt" o:ole="">
                  <v:imagedata r:id="rId16" o:title=""/>
                </v:shape>
                <o:OLEObject Type="Embed" ProgID="FXE300.Equation" ShapeID="_x0000_i1029" DrawAspect="Content" ObjectID="_1425929080" r:id="rId17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Pr="00F632AB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(a)        </w:t>
            </w:r>
            <w:r w:rsidRPr="00F632AB">
              <w:rPr>
                <w:rFonts w:ascii="Times New Roman" w:hAnsi="Times New Roman"/>
                <w:color w:val="FF0000"/>
                <w:position w:val="-80"/>
                <w:sz w:val="24"/>
                <w:szCs w:val="24"/>
              </w:rPr>
              <w:object w:dxaOrig="899" w:dyaOrig="1001" w14:anchorId="208CDCD5">
                <v:shape id="_x0000_i1030" type="#_x0000_t75" style="width:48.2pt;height:53.15pt" o:ole="">
                  <v:imagedata r:id="rId18" o:title=""/>
                </v:shape>
                <o:OLEObject Type="Embed" ProgID="FXE300.Equation" ShapeID="_x0000_i1030" DrawAspect="Content" ObjectID="_1425929081" r:id="rId19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(b)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A5683" w:rsidRPr="00D37A2C">
              <w:rPr>
                <w:rFonts w:ascii="Times New Roman" w:hAnsi="Times New Roman"/>
                <w:color w:val="FF0000"/>
                <w:position w:val="-114"/>
                <w:sz w:val="24"/>
                <w:szCs w:val="24"/>
              </w:rPr>
              <w:object w:dxaOrig="1200" w:dyaOrig="1261" w14:anchorId="5700AD05">
                <v:shape id="_x0000_i1031" type="#_x0000_t75" style="width:67.55pt;height:70.9pt" o:ole="">
                  <v:imagedata r:id="rId20" o:title=""/>
                </v:shape>
                <o:OLEObject Type="Embed" ProgID="FXE300.Equation" ShapeID="_x0000_i1031" DrawAspect="Content" ObjectID="_1425929082" r:id="rId21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   </w:t>
            </w:r>
            <w:r w:rsidRPr="00D37A2C">
              <w:rPr>
                <w:rFonts w:ascii="Times New Roman" w:hAnsi="Times New Roman"/>
                <w:color w:val="FF0000"/>
                <w:position w:val="-144"/>
                <w:sz w:val="24"/>
                <w:szCs w:val="24"/>
              </w:rPr>
              <w:object w:dxaOrig="899" w:dyaOrig="1600" w14:anchorId="5996DFF7">
                <v:shape id="_x0000_i1032" type="#_x0000_t75" style="width:48.2pt;height:84.75pt" o:ole="">
                  <v:imagedata r:id="rId22" o:title=""/>
                </v:shape>
                <o:OLEObject Type="Embed" ProgID="FXE300.Equation" ShapeID="_x0000_i1032" DrawAspect="Content" ObjectID="_1425929083" r:id="rId23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(b)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D37A2C">
              <w:rPr>
                <w:rFonts w:ascii="Times New Roman" w:hAnsi="Times New Roman"/>
                <w:color w:val="FF0000"/>
                <w:position w:val="-144"/>
                <w:sz w:val="24"/>
                <w:szCs w:val="24"/>
              </w:rPr>
              <w:object w:dxaOrig="1079" w:dyaOrig="1600" w14:anchorId="0C1AE658">
                <v:shape id="_x0000_i1033" type="#_x0000_t75" style="width:57.6pt;height:84.75pt" o:ole="">
                  <v:imagedata r:id="rId24" o:title=""/>
                </v:shape>
                <o:OLEObject Type="Embed" ProgID="FXE300.Equation" ShapeID="_x0000_i1033" DrawAspect="Content" ObjectID="_1425929084" r:id="rId25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   </w:t>
            </w:r>
            <w:r w:rsidR="005A5683" w:rsidRPr="00D37A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08" w:dyaOrig="346" w14:anchorId="40D68317">
                <v:shape id="_x0000_i1034" type="#_x0000_t75" style="width:58.7pt;height:18.85pt" o:ole="">
                  <v:imagedata r:id="rId26" o:title=""/>
                </v:shape>
                <o:OLEObject Type="Embed" ProgID="FXE300.Equation" ShapeID="_x0000_i1034" DrawAspect="Content" ObjectID="_1425929085" r:id="rId27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(b)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D37A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08" w:dyaOrig="346" w14:anchorId="006FCE12">
                <v:shape id="_x0000_i1035" type="#_x0000_t75" style="width:58.7pt;height:18.85pt" o:ole="">
                  <v:imagedata r:id="rId28" o:title=""/>
                </v:shape>
                <o:OLEObject Type="Embed" ProgID="FXE300.Equation" ShapeID="_x0000_i1035" DrawAspect="Content" ObjectID="_1425929086" r:id="rId29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  <w:p w:rsidR="005473DD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   </w:t>
            </w:r>
            <w:r w:rsidRPr="00D37A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28" w:dyaOrig="346" w14:anchorId="353597F3">
                <v:shape id="_x0000_i1036" type="#_x0000_t75" style="width:65.35pt;height:18.85pt" o:ole="">
                  <v:imagedata r:id="rId30" o:title=""/>
                </v:shape>
                <o:OLEObject Type="Embed" ProgID="FXE300.Equation" ShapeID="_x0000_i1036" DrawAspect="Content" ObjectID="_1425929087" r:id="rId31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(b)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D37A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28" w:dyaOrig="346" w14:anchorId="64131B98">
                <v:shape id="_x0000_i1037" type="#_x0000_t75" style="width:65.35pt;height:18.85pt" o:ole="">
                  <v:imagedata r:id="rId32" o:title=""/>
                </v:shape>
                <o:OLEObject Type="Embed" ProgID="FXE300.Equation" ShapeID="_x0000_i1037" DrawAspect="Content" ObjectID="_1425929088" r:id="rId33"/>
              </w:object>
            </w:r>
            <w:r w:rsidRPr="00F632AB">
              <w:rPr>
                <w:rFonts w:ascii="Times New Roman" w:hAnsi="Times New Roman"/>
                <w:position w:val="-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  <w:p w:rsidR="005473DD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Adam plays a game of darts. In five shots he scores 129, 26, 180, 65 and 101. What is his total score in the 5 shots?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8E92FB" wp14:editId="32A94980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142240</wp:posOffset>
                      </wp:positionV>
                      <wp:extent cx="1120140" cy="373380"/>
                      <wp:effectExtent l="0" t="0" r="22860" b="2667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1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188.5pt;margin-top:11.2pt;width:88.2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869 students at St Michaels Hi</w:t>
            </w:r>
            <w:r w:rsidR="005A5683">
              <w:rPr>
                <w:rFonts w:ascii="Times New Roman" w:hAnsi="Times New Roman"/>
                <w:sz w:val="24"/>
                <w:szCs w:val="24"/>
              </w:rPr>
              <w:t>gh School, who are either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juniors or seniors.</w: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378 seniors. How many juniors are there?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595A9" wp14:editId="57EB5128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20320</wp:posOffset>
                      </wp:positionV>
                      <wp:extent cx="1120140" cy="373380"/>
                      <wp:effectExtent l="0" t="0" r="22860" b="2667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1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188.5pt;margin-top:1.6pt;width:88.2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 external disk drive has a capacity of 685 gigabytes. Johan buys 6 of these drives. What capacity do the drives have altogether?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18106D" wp14:editId="2E3AF912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112395</wp:posOffset>
                      </wp:positionV>
                      <wp:extent cx="891540" cy="373380"/>
                      <wp:effectExtent l="0" t="0" r="22860" b="2667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157.3pt;margin-top:8.85pt;width:70.2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Karina has read 237 pages of a book which has 621 pages. How many pages has she left to read?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B9D7F9" wp14:editId="019F51F7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104775</wp:posOffset>
                      </wp:positionV>
                      <wp:extent cx="891540" cy="373380"/>
                      <wp:effectExtent l="0" t="0" r="22860" b="2667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162.1pt;margin-top:8.25pt;width:70.2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Patrice plays a game on her S-box game console. In 4 games she scores 8 529, 12 426, 234 180, and 23 402. What is her total score in the 4 games?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E991D5" wp14:editId="398C6E06">
                      <wp:simplePos x="0" y="0"/>
                      <wp:positionH relativeFrom="column">
                        <wp:posOffset>2051050</wp:posOffset>
                      </wp:positionH>
                      <wp:positionV relativeFrom="paragraph">
                        <wp:posOffset>58420</wp:posOffset>
                      </wp:positionV>
                      <wp:extent cx="891540" cy="373380"/>
                      <wp:effectExtent l="0" t="0" r="22860" b="2667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161.5pt;margin-top:4.6pt;width:70.2pt;height:2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Carlyle has a population of 871 369  and Kintyre has a population  of 1 089 234. How many more people live in Kintyre, than Carlyle?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F6C4A7" wp14:editId="5FE3193A">
                      <wp:simplePos x="0" y="0"/>
                      <wp:positionH relativeFrom="column">
                        <wp:posOffset>2051050</wp:posOffset>
                      </wp:positionH>
                      <wp:positionV relativeFrom="paragraph">
                        <wp:posOffset>127635</wp:posOffset>
                      </wp:positionV>
                      <wp:extent cx="891540" cy="373380"/>
                      <wp:effectExtent l="0" t="0" r="22860" b="2667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161.5pt;margin-top:10.05pt;width:70.2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A5683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 city there are 24 clubs which each have 376 members. </w:t>
            </w: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members are there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the clubs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altogether?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09447BE" wp14:editId="639129A0">
                      <wp:simplePos x="0" y="0"/>
                      <wp:positionH relativeFrom="column">
                        <wp:posOffset>2051050</wp:posOffset>
                      </wp:positionH>
                      <wp:positionV relativeFrom="paragraph">
                        <wp:posOffset>97790</wp:posOffset>
                      </wp:positionV>
                      <wp:extent cx="891540" cy="373380"/>
                      <wp:effectExtent l="0" t="0" r="22860" b="2667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161.5pt;margin-top:7.7pt;width:70.2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Martine does a stocktake in the library and finds there are 28 346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book</w:t>
            </w:r>
            <w:r>
              <w:rPr>
                <w:rFonts w:ascii="Times New Roman" w:hAnsi="Times New Roman"/>
                <w:sz w:val="24"/>
                <w:szCs w:val="24"/>
              </w:rPr>
              <w:t>s altogether. She also finds that 19 293 of the books are fiction titles.</w:t>
            </w:r>
            <w:r w:rsidR="005473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How many books are not fiction titles?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A5683" w:rsidP="000058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B96963" wp14:editId="5E0CE18A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113030</wp:posOffset>
                      </wp:positionV>
                      <wp:extent cx="891540" cy="373380"/>
                      <wp:effectExtent l="0" t="0" r="22860" b="2667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162.1pt;margin-top:8.9pt;width:70.2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0058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473DD" w:rsidP="0054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Daria is making cakes for an end of year party.</w:t>
            </w:r>
          </w:p>
          <w:p w:rsidR="005473DD" w:rsidRDefault="005473DD" w:rsidP="0054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has a recipe which requires 320 grams of flour, and she decides to make 3 times the amount of the recipe.</w:t>
            </w:r>
          </w:p>
          <w:p w:rsidR="005473DD" w:rsidRDefault="005473DD" w:rsidP="0054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buys two packets which each hold 750 grams of flour.</w:t>
            </w:r>
          </w:p>
          <w:p w:rsidR="005473DD" w:rsidRDefault="005473DD" w:rsidP="0054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 flour will remain after she has made the cakes?</w:t>
            </w:r>
          </w:p>
          <w:p w:rsidR="005A5683" w:rsidRDefault="005A5683" w:rsidP="005473D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4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473DD" w:rsidRDefault="005A5683" w:rsidP="0054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20BF67" wp14:editId="175B970E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135255</wp:posOffset>
                      </wp:positionV>
                      <wp:extent cx="891540" cy="373380"/>
                      <wp:effectExtent l="0" t="0" r="22860" b="2667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163.9pt;margin-top:10.65pt;width:70.2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5473DD" w:rsidRDefault="005473DD" w:rsidP="005473D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73DD" w:rsidRDefault="005473DD" w:rsidP="0054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73DD" w:rsidRDefault="005A568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Jason collects magazines from his brothers and sisters to distribute to nursing homes.</w:t>
            </w:r>
          </w:p>
          <w:p w:rsidR="005A5683" w:rsidRDefault="005A568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three brothers (including Jason) give 24 magazines each and his four sisters give 37 magazines each.</w:t>
            </w:r>
          </w:p>
          <w:p w:rsidR="005A5683" w:rsidRDefault="005A568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 divides the magazines evenly between five nursing homes.</w:t>
            </w:r>
          </w:p>
          <w:p w:rsidR="005A5683" w:rsidRDefault="005A568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magazines does he give to each?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5A568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5A5683" w:rsidRDefault="005A568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A6500E2" wp14:editId="6FDFD084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74295</wp:posOffset>
                      </wp:positionV>
                      <wp:extent cx="891540" cy="373380"/>
                      <wp:effectExtent l="0" t="0" r="22860" b="2667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156.1pt;margin-top:5.85pt;width:70.2pt;height:2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5A5683" w:rsidRDefault="005A5683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5683" w:rsidRDefault="005A5683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P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these methods could be used to calculate the answer to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74" w:dyaOrig="300">
                <v:shape id="_x0000_i1038" type="#_x0000_t75" style="width:48.75pt;height:14.95pt" o:ole="">
                  <v:imagedata r:id="rId34" o:title=""/>
                </v:shape>
                <o:OLEObject Type="Embed" ProgID="FXE300.Equation" ShapeID="_x0000_i1038" DrawAspect="Content" ObjectID="_1425929089" r:id="rId35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762DA3DE" wp14:editId="4FF47FAC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52070</wp:posOffset>
                      </wp:positionV>
                      <wp:extent cx="2983230" cy="480060"/>
                      <wp:effectExtent l="0" t="0" r="26670" b="1524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3230" cy="48006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26" style="position:absolute;margin-left:43.9pt;margin-top:4.1pt;width:234.9pt;height:37.8pt;z-index:251723776;mso-width-relative:margin;mso-height-relative:margin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xFcAA&#10;AADaAAAADwAAAGRycy9kb3ducmV2LnhtbERPyWrDMBC9F/IPYgq5NXIbaowbJSSFhNKbs/g8SBPL&#10;1BoZS4ndfn11KPT4ePtqM7lO3GkIrWcFz4sMBLH2puVGwfm0fypAhIhssPNMCr4pwGY9e1hhafzI&#10;Fd2PsREphEOJCmyMfSll0JYchoXviRN39YPDmODQSDPgmMJdJ1+yLJcOW04NFnt6t6S/jjen4FPb&#10;1+JnOtRmzK/LbbWrL9oflJo/Tts3EJGm+C/+c38YBWlrup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ZxFcAAAADa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UjsIA&#10;AADaAAAADwAAAGRycy9kb3ducmV2LnhtbESPQWsCMRSE74L/ITzBm2atVHQ1ihYqxZu2en4kz83i&#10;5mXZpO62v94UCh6HmfmGWW06V4k7NaH0rGAyzkAQa29KLhR8fb6P5iBCRDZYeSYFPxRgs+73Vpgb&#10;3/KR7qdYiAThkKMCG2OdSxm0JYdh7Gvi5F194zAm2RTSNNgmuKvkS5bNpMOS04LFmt4s6dvp2yk4&#10;aPs6/+32F9POrtPtcXc5a79XajjotksQkbr4DP+3P4yCBfxdS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tSOwgAAANo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NCc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gNC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oksAA&#10;AADb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BH8/pIOk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SoksAAAADb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702" w:dyaOrig="300">
                <v:shape id="_x0000_i1039" type="#_x0000_t75" style="width:85.3pt;height:14.95pt" o:ole="">
                  <v:imagedata r:id="rId36" o:title=""/>
                </v:shape>
                <o:OLEObject Type="Embed" ProgID="FXE300.Equation" ShapeID="_x0000_i1039" DrawAspect="Content" ObjectID="_1425929090" r:id="rId37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22" w:dyaOrig="300">
                <v:shape id="_x0000_i1040" type="#_x0000_t75" style="width:90.85pt;height:14.95pt" o:ole="">
                  <v:imagedata r:id="rId38" o:title=""/>
                </v:shape>
                <o:OLEObject Type="Embed" ProgID="FXE300.Equation" ShapeID="_x0000_i1040" DrawAspect="Content" ObjectID="_1425929091" r:id="rId3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83949" w:rsidRDefault="00F83949" w:rsidP="00F839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F83949" w:rsidRPr="00F83949" w:rsidRDefault="00F83949" w:rsidP="00F839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22" w:dyaOrig="300">
                <v:shape id="_x0000_i1041" type="#_x0000_t75" style="width:90.85pt;height:14.95pt" o:ole="">
                  <v:imagedata r:id="rId40" o:title=""/>
                </v:shape>
                <o:OLEObject Type="Embed" ProgID="FXE300.Equation" ShapeID="_x0000_i1041" DrawAspect="Content" ObjectID="_1425929092" r:id="rId41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942" w:dyaOrig="300">
                <v:shape id="_x0000_i1042" type="#_x0000_t75" style="width:96.9pt;height:14.95pt" o:ole="">
                  <v:imagedata r:id="rId42" o:title=""/>
                </v:shape>
                <o:OLEObject Type="Embed" ProgID="FXE300.Equation" ShapeID="_x0000_i1042" DrawAspect="Content" ObjectID="_1425929093" r:id="rId4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73DD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473DD" w:rsidRPr="001B3341" w:rsidRDefault="005473D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Default="00F83949" w:rsidP="00F83949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another calculation which could be used to help give the answer to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04" w:dyaOrig="300">
                <v:shape id="_x0000_i1043" type="#_x0000_t75" style="width:45.4pt;height:14.95pt" o:ole="">
                  <v:imagedata r:id="rId44" o:title=""/>
                </v:shape>
                <o:OLEObject Type="Embed" ProgID="FXE300.Equation" ShapeID="_x0000_i1043" DrawAspect="Content" ObjectID="_1425929094" r:id="rId45"/>
              </w:object>
            </w:r>
          </w:p>
          <w:p w:rsidR="00F83949" w:rsidRDefault="00F83949" w:rsidP="00F83949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B97F133" wp14:editId="6F0D097E">
                      <wp:simplePos x="0" y="0"/>
                      <wp:positionH relativeFrom="column">
                        <wp:posOffset>2744470</wp:posOffset>
                      </wp:positionH>
                      <wp:positionV relativeFrom="paragraph">
                        <wp:posOffset>113030</wp:posOffset>
                      </wp:positionV>
                      <wp:extent cx="2232660" cy="373380"/>
                      <wp:effectExtent l="0" t="0" r="15240" b="266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6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16.1pt;margin-top:8.9pt;width:175.8pt;height:2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F83949" w:rsidRDefault="00F83949" w:rsidP="00F83949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  <w:p w:rsidR="00AA24E7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F83949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83949" w:rsidRPr="001B3341" w:rsidRDefault="00F839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 following is </w:t>
            </w:r>
            <w:r w:rsidRPr="00F83949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correct?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58A3775" wp14:editId="727E49C9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41275</wp:posOffset>
                      </wp:positionV>
                      <wp:extent cx="2929890" cy="388620"/>
                      <wp:effectExtent l="0" t="0" r="22860" b="1143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" o:spid="_x0000_s1026" style="position:absolute;margin-left:33.4pt;margin-top:3.25pt;width:230.7pt;height:30.6pt;z-index:251721728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A/MIA&#10;AADaAAAADwAAAGRycy9kb3ducmV2LnhtbESPQWsCMRSE7wX/Q3iCt5q10kVWo6igSG/a6vmRPDeL&#10;m5dlk7qrv74pFHocZuYbZrHqXS3u1IbKs4LJOANBrL2puFTw9bl7nYEIEdlg7ZkUPCjAajl4WWBh&#10;fMdHup9iKRKEQ4EKbIxNIWXQlhyGsW+Ik3f1rcOYZFtK02KX4K6Wb1mWS4cVpwWLDW0t6dvp2yn4&#10;0PZ99uz3F9Pl1+n6uLmctd8rNRr26zmISH38D/+1D0ZBDr9X0g2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9UD8wgAAANo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83" w:dyaOrig="300">
                <v:shape id="_x0000_i1044" type="#_x0000_t75" style="width:109.1pt;height:14.95pt" o:ole="">
                  <v:imagedata r:id="rId46" o:title=""/>
                </v:shape>
                <o:OLEObject Type="Embed" ProgID="FXE300.Equation" ShapeID="_x0000_i1044" DrawAspect="Content" ObjectID="_1425929095" r:id="rId47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99" w:dyaOrig="273">
                <v:shape id="_x0000_i1045" type="#_x0000_t75" style="width:110.2pt;height:13.85pt" o:ole="">
                  <v:imagedata r:id="rId48" o:title=""/>
                </v:shape>
                <o:OLEObject Type="Embed" ProgID="FXE300.Equation" ShapeID="_x0000_i1045" DrawAspect="Content" ObjectID="_1425929096" r:id="rId4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83949" w:rsidRPr="00F83949" w:rsidRDefault="00F83949" w:rsidP="00B850EA">
            <w:pPr>
              <w:rPr>
                <w:rFonts w:ascii="Times New Roman" w:hAnsi="Times New Roman"/>
                <w:position w:val="-6"/>
                <w:sz w:val="16"/>
                <w:szCs w:val="16"/>
              </w:rPr>
            </w:pPr>
          </w:p>
          <w:p w:rsidR="00F83949" w:rsidRPr="00F83949" w:rsidRDefault="00F83949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83" w:dyaOrig="300">
                <v:shape id="_x0000_i1046" type="#_x0000_t75" style="width:109.1pt;height:14.95pt" o:ole="">
                  <v:imagedata r:id="rId50" o:title=""/>
                </v:shape>
                <o:OLEObject Type="Embed" ProgID="FXE300.Equation" ShapeID="_x0000_i1046" DrawAspect="Content" ObjectID="_1425929097" r:id="rId51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37" w:dyaOrig="273">
                <v:shape id="_x0000_i1047" type="#_x0000_t75" style="width:106.9pt;height:13.85pt" o:ole="">
                  <v:imagedata r:id="rId52" o:title=""/>
                </v:shape>
                <o:OLEObject Type="Embed" ProgID="FXE300.Equation" ShapeID="_x0000_i1047" DrawAspect="Content" ObjectID="_1425929098" r:id="rId5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3949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83949" w:rsidRPr="001B3341" w:rsidRDefault="00F839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is correct?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380146CE" wp14:editId="2406215B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64135</wp:posOffset>
                      </wp:positionV>
                      <wp:extent cx="2929890" cy="388620"/>
                      <wp:effectExtent l="0" t="0" r="22860" b="1143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" o:spid="_x0000_s1026" style="position:absolute;margin-left:33.4pt;margin-top:5.05pt;width:230.7pt;height:30.6pt;z-index:251727872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LCsIA&#10;AADbAAAADwAAAGRycy9kb3ducmV2LnhtbERPS2sCMRC+C/6HMEJvmrWtItuNYguV0puPeh6S2c3i&#10;ZrJsUnfbX98UBG/z8T2n2AyuEVfqQu1ZwXyWgSDW3tRcKTgd36crECEiG2w8k4IfCrBZj0cF5sb3&#10;vKfrIVYihXDIUYGNsc2lDNqSwzDzLXHiSt85jAl2lTQd9incNfIxy5bSYc2pwWJLb5b05fDtFHxq&#10;u1j9Druz6Zfl03b/ev7SfqfUw2TYvoCINMS7+Ob+MGn+M/z/kg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wwsK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ukcAA&#10;AADbAAAADwAAAGRycy9kb3ducmV2LnhtbERPS2sCMRC+F/ofwgjealZFka1RrKBIbz7PQzJulm4m&#10;yya6a399UxC8zcf3nPmyc5W4UxNKzwqGgwwEsfam5ELB6bj5mIEIEdlg5ZkUPCjAcvH+Nsfc+Jb3&#10;dD/EQqQQDjkqsDHWuZRBW3IYBr4mTtzVNw5jgk0hTYNtCneVHGXZVDosOTVYrGltSf8cbk7Bt7aT&#10;2W+3vZh2eh2v9l+Xs/Zbpfq9bvUJIlIXX+Kne2fS/An8/5IO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+ukcAAAADbAAAADwAAAAAAAAAAAAAAAACYAgAAZHJzL2Rvd25y&#10;ZXYueG1sUEsFBgAAAAAEAAQA9QAAAIU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w5sAA&#10;AADb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+H31/S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0w5sAAAADb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VfcEA&#10;AADb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kT+PslH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RlX3BAAAA2w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212" w:dyaOrig="273">
                <v:shape id="_x0000_i1048" type="#_x0000_t75" style="width:160.6pt;height:13.85pt" o:ole="">
                  <v:imagedata r:id="rId54" o:title=""/>
                </v:shape>
                <o:OLEObject Type="Embed" ProgID="FXE300.Equation" ShapeID="_x0000_i1048" DrawAspect="Content" ObjectID="_1425929099" r:id="rId55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249" w:dyaOrig="315">
                <v:shape id="_x0000_i1049" type="#_x0000_t75" style="width:162.3pt;height:15.5pt" o:ole="">
                  <v:imagedata r:id="rId56" o:title=""/>
                </v:shape>
                <o:OLEObject Type="Embed" ProgID="FXE300.Equation" ShapeID="_x0000_i1049" DrawAspect="Content" ObjectID="_1425929100" r:id="rId57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83949" w:rsidRPr="00F83949" w:rsidRDefault="00F83949" w:rsidP="00F83949">
            <w:pPr>
              <w:rPr>
                <w:rFonts w:ascii="Times New Roman" w:hAnsi="Times New Roman"/>
                <w:position w:val="-6"/>
                <w:sz w:val="16"/>
                <w:szCs w:val="16"/>
              </w:rPr>
            </w:pPr>
          </w:p>
          <w:p w:rsidR="00F83949" w:rsidRPr="00F83949" w:rsidRDefault="00F83949" w:rsidP="00F839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13" w:dyaOrig="315">
                <v:shape id="_x0000_i1050" type="#_x0000_t75" style="width:150.65pt;height:15.5pt" o:ole="">
                  <v:imagedata r:id="rId58" o:title=""/>
                </v:shape>
                <o:OLEObject Type="Embed" ProgID="FXE300.Equation" ShapeID="_x0000_i1050" DrawAspect="Content" ObjectID="_1425929101" r:id="rId59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112" w:dyaOrig="315">
                <v:shape id="_x0000_i1051" type="#_x0000_t75" style="width:155.65pt;height:15.5pt" o:ole="">
                  <v:imagedata r:id="rId60" o:title=""/>
                </v:shape>
                <o:OLEObject Type="Embed" ProgID="FXE300.Equation" ShapeID="_x0000_i1051" DrawAspect="Content" ObjectID="_1425929102" r:id="rId61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3949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83949" w:rsidRPr="001B3341" w:rsidRDefault="00F839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Farin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has to calculate the answer to the following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647" w:dyaOrig="300">
                <v:shape id="_x0000_i1052" type="#_x0000_t75" style="width:82.5pt;height:14.95pt" o:ole="">
                  <v:imagedata r:id="rId62" o:title=""/>
                </v:shape>
                <o:OLEObject Type="Embed" ProgID="FXE300.Equation" ShapeID="_x0000_i1052" DrawAspect="Content" ObjectID="_1425929103" r:id="rId6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these methods would be the quickest way to mentally calculate the correct answer?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2EF4B8C3" wp14:editId="7D60D386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14605</wp:posOffset>
                      </wp:positionV>
                      <wp:extent cx="228600" cy="998220"/>
                      <wp:effectExtent l="0" t="0" r="19050" b="1143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99822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26" style="position:absolute;margin-left:15.1pt;margin-top:1.15pt;width:18pt;height:78.6pt;z-index:251729920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Lic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eJvC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GLic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Multiply 4 by 25, then multiply this by 438.</w:t>
            </w:r>
          </w:p>
          <w:p w:rsidR="00F83949" w:rsidRPr="00F83949" w:rsidRDefault="00F83949" w:rsidP="00B850E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Multiply 438 by 25, then multiply this by 4.</w:t>
            </w:r>
          </w:p>
          <w:p w:rsidR="00F83949" w:rsidRPr="00F83949" w:rsidRDefault="00F83949" w:rsidP="00F8394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Multiply 4 by 438, then multiply this by 25.</w:t>
            </w:r>
          </w:p>
          <w:p w:rsidR="00F83949" w:rsidRPr="00F83949" w:rsidRDefault="00F83949" w:rsidP="00F8394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Double 438, the double again, then multiply this by 25. </w:t>
            </w:r>
          </w:p>
        </w:tc>
      </w:tr>
      <w:tr w:rsidR="00F83949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83949" w:rsidRPr="001B3341" w:rsidRDefault="00F839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a quick way to find the answer to the following:</w:t>
            </w:r>
          </w:p>
          <w:p w:rsidR="00F83949" w:rsidRPr="00F83949" w:rsidRDefault="00F83949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55" w:dyaOrig="273">
                <v:shape id="_x0000_i1053" type="#_x0000_t75" style="width:132.9pt;height:13.85pt" o:ole="">
                  <v:imagedata r:id="rId64" o:title=""/>
                </v:shape>
                <o:OLEObject Type="Embed" ProgID="FXE300.Equation" ShapeID="_x0000_i1053" DrawAspect="Content" ObjectID="_1425929104" r:id="rId65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3949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83949" w:rsidRPr="001B3341" w:rsidRDefault="00F839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 following is </w:t>
            </w:r>
            <w:r w:rsidRPr="00F83949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correct?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4136620F" wp14:editId="5E5CA739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41275</wp:posOffset>
                      </wp:positionV>
                      <wp:extent cx="2929890" cy="388620"/>
                      <wp:effectExtent l="0" t="0" r="22860" b="1143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5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4" o:spid="_x0000_s1026" style="position:absolute;margin-left:9.4pt;margin-top:3.25pt;width:230.7pt;height:30.6pt;z-index:251731968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XUcMA&#10;AADbAAAADwAAAGRycy9kb3ducmV2LnhtbESPT2sCMRTE74LfIbyCN822siJbo2hBKb359/xInpul&#10;m5dlE91tP31TEDwOM/MbZrHqXS3u1IbKs4LXSQaCWHtTcangdNyO5yBCRDZYeyYFPxRgtRwOFlgY&#10;3/Ge7odYigThUKACG2NTSBm0JYdh4hvi5F196zAm2ZbStNgluKvlW5bNpMOK04LFhj4s6e/DzSn4&#10;0jaf//a7i+lm1+l6v7mctd8pNXrp1+8gIvXxGX60P42CPIf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UXU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JJs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LHP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eJJs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svcMA&#10;AADbAAAADwAAAGRycy9kb3ducmV2LnhtbESPT2sCMRTE70K/Q3iF3jSrxT+sRlGhIr1p1fMjeW4W&#10;Ny/LJrpbP31TKPQ4zMxvmMWqc5V4UBNKzwqGgwwEsfam5ELB6eujPwMRIrLByjMp+KYAq+VLb4G5&#10;8S0f6HGMhUgQDjkqsDHWuZRBW3IYBr4mTt7VNw5jkk0hTYNtgrtKjrJsIh2WnBYs1rS1pG/Hu1Pw&#10;qe149ux2F9NOru/rw+Zy1n6n1Ntrt56DiNTF//Bfe28UjK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ssv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4z7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Wz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LjP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644" w:dyaOrig="300">
                <v:shape id="_x0000_i1054" type="#_x0000_t75" style="width:182.2pt;height:14.95pt" o:ole="">
                  <v:imagedata r:id="rId66" o:title=""/>
                </v:shape>
                <o:OLEObject Type="Embed" ProgID="FXE300.Equation" ShapeID="_x0000_i1054" DrawAspect="Content" ObjectID="_1425929105" r:id="rId67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705" w:dyaOrig="300">
                <v:shape id="_x0000_i1055" type="#_x0000_t75" style="width:185pt;height:14.95pt" o:ole="">
                  <v:imagedata r:id="rId68" o:title=""/>
                </v:shape>
                <o:OLEObject Type="Embed" ProgID="FXE300.Equation" ShapeID="_x0000_i1055" DrawAspect="Content" ObjectID="_1425929106" r:id="rId6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83949" w:rsidRPr="00F83949" w:rsidRDefault="00F83949" w:rsidP="00F83949">
            <w:pPr>
              <w:rPr>
                <w:rFonts w:ascii="Times New Roman" w:hAnsi="Times New Roman"/>
                <w:position w:val="-6"/>
                <w:sz w:val="16"/>
                <w:szCs w:val="16"/>
              </w:rPr>
            </w:pPr>
          </w:p>
          <w:p w:rsidR="00F83949" w:rsidRPr="00F83949" w:rsidRDefault="00F83949" w:rsidP="00F839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644" w:dyaOrig="300">
                <v:shape id="_x0000_i1056" type="#_x0000_t75" style="width:182.2pt;height:14.95pt" o:ole="">
                  <v:imagedata r:id="rId70" o:title=""/>
                </v:shape>
                <o:OLEObject Type="Embed" ProgID="FXE300.Equation" ShapeID="_x0000_i1056" DrawAspect="Content" ObjectID="_1425929107" r:id="rId71"/>
              </w:object>
            </w:r>
            <w:r w:rsidRPr="00F8394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88" w:dyaOrig="300">
                <v:shape id="_x0000_i1057" type="#_x0000_t75" style="width:179.45pt;height:14.95pt" o:ole="">
                  <v:imagedata r:id="rId72" o:title=""/>
                </v:shape>
                <o:OLEObject Type="Embed" ProgID="FXE300.Equation" ShapeID="_x0000_i1057" DrawAspect="Content" ObjectID="_1425929108" r:id="rId7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</w:t>
            </w:r>
          </w:p>
          <w:p w:rsidR="00F83949" w:rsidRDefault="00F83949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3949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83949" w:rsidRPr="001B3341" w:rsidRDefault="00F839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Show a quick way to find the answer to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392" w:dyaOrig="300">
                <v:shape id="_x0000_i1058" type="#_x0000_t75" style="width:119.65pt;height:14.95pt" o:ole="">
                  <v:imagedata r:id="rId74" o:title=""/>
                </v:shape>
                <o:OLEObject Type="Embed" ProgID="FXE300.Equation" ShapeID="_x0000_i1058" DrawAspect="Content" ObjectID="_1425929109" r:id="rId7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give the answer.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FF52F25" wp14:editId="2C1E876B">
                      <wp:simplePos x="0" y="0"/>
                      <wp:positionH relativeFrom="column">
                        <wp:posOffset>2051050</wp:posOffset>
                      </wp:positionH>
                      <wp:positionV relativeFrom="paragraph">
                        <wp:posOffset>127635</wp:posOffset>
                      </wp:positionV>
                      <wp:extent cx="891540" cy="373380"/>
                      <wp:effectExtent l="0" t="0" r="22860" b="2667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26" style="position:absolute;margin-left:161.5pt;margin-top:10.05pt;width:70.2pt;height:29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3949" w:rsidTr="001D51F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83949" w:rsidRPr="001B3341" w:rsidRDefault="00F8394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Show a quick way to find the answer to  </w:t>
            </w: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50" w:dyaOrig="300">
                <v:shape id="_x0000_i1059" type="#_x0000_t75" style="width:177.25pt;height:14.95pt" o:ole="">
                  <v:imagedata r:id="rId76" o:title=""/>
                </v:shape>
                <o:OLEObject Type="Embed" ProgID="FXE300.Equation" ShapeID="_x0000_i1059" DrawAspect="Content" ObjectID="_1425929110" r:id="rId7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give the answer.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</w: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F855249" wp14:editId="18B29C87">
                      <wp:simplePos x="0" y="0"/>
                      <wp:positionH relativeFrom="column">
                        <wp:posOffset>4168873</wp:posOffset>
                      </wp:positionH>
                      <wp:positionV relativeFrom="paragraph">
                        <wp:posOffset>84797</wp:posOffset>
                      </wp:positionV>
                      <wp:extent cx="1477108" cy="373380"/>
                      <wp:effectExtent l="0" t="0" r="27940" b="2667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108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0" o:spid="_x0000_s1026" style="position:absolute;margin-left:328.25pt;margin-top:6.7pt;width:116.3pt;height:2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" filled="f" strokecolor="black [3213]" strokeweight="1.5pt"/>
                  </w:pict>
                </mc:Fallback>
              </mc:AlternateContent>
            </w: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83949" w:rsidRDefault="00F83949" w:rsidP="00F8394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71E16" w:rsidRDefault="00C71E16">
      <w:pPr>
        <w:sectPr w:rsidR="00C71E16" w:rsidSect="00F90C77">
          <w:headerReference w:type="default" r:id="rId78"/>
          <w:footerReference w:type="default" r:id="rId79"/>
          <w:headerReference w:type="first" r:id="rId80"/>
          <w:footerReference w:type="first" r:id="rId8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lastRenderedPageBreak/>
        <w:t>ANSWERS</w:t>
      </w:r>
    </w:p>
    <w:p w:rsidR="00F83949" w:rsidRDefault="00F83949" w:rsidP="00C71E16">
      <w:pPr>
        <w:jc w:val="center"/>
        <w:rPr>
          <w:rFonts w:asciiTheme="majorHAnsi" w:hAnsiTheme="majorHAnsi"/>
          <w:sz w:val="24"/>
          <w:szCs w:val="24"/>
        </w:rPr>
        <w:sectPr w:rsidR="00F83949" w:rsidSect="00921C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2"/>
        <w:tblW w:w="4503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</w:tblGrid>
      <w:tr w:rsidR="00AA24E7" w:rsidRPr="00AA24E7" w:rsidTr="00F83949">
        <w:tc>
          <w:tcPr>
            <w:tcW w:w="4503" w:type="dxa"/>
            <w:gridSpan w:val="2"/>
          </w:tcPr>
          <w:p w:rsidR="00AA24E7" w:rsidRPr="00AA24E7" w:rsidRDefault="00AA24E7" w:rsidP="00AA24E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lastRenderedPageBreak/>
              <w:t>Non Calculator Section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F83949">
            <w:pPr>
              <w:numPr>
                <w:ilvl w:val="0"/>
                <w:numId w:val="4"/>
              </w:numPr>
              <w:ind w:left="142" w:hanging="29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257 308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="Times New Roman" w:hAnsi="Times New Roman"/>
                <w:sz w:val="24"/>
                <w:szCs w:val="24"/>
              </w:rPr>
              <w:t>Tens of thousands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="Times New Roman" w:hAnsi="Times New Roman"/>
                <w:sz w:val="24"/>
                <w:szCs w:val="24"/>
              </w:rPr>
            </w:pPr>
            <w:r w:rsidRPr="00AA24E7">
              <w:rPr>
                <w:rFonts w:ascii="Times New Roman" w:hAnsi="Times New Roman"/>
                <w:sz w:val="24"/>
                <w:szCs w:val="24"/>
              </w:rPr>
              <w:t>11 999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="Times New Roman" w:hAnsi="Times New Roman"/>
                <w:sz w:val="24"/>
                <w:szCs w:val="24"/>
              </w:rPr>
            </w:pPr>
            <w:r w:rsidRPr="00AA24E7">
              <w:rPr>
                <w:rFonts w:ascii="Times New Roman" w:hAnsi="Times New Roman"/>
                <w:sz w:val="24"/>
                <w:szCs w:val="24"/>
              </w:rPr>
              <w:t>18,   13,   8,   3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750 309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Default="00AA24E7" w:rsidP="00AA24E7">
            <w:pPr>
              <w:rPr>
                <w:rFonts w:ascii="Times New Roman" w:hAnsi="Times New Roman"/>
                <w:sz w:val="24"/>
                <w:szCs w:val="24"/>
              </w:rPr>
            </w:pPr>
            <w:r w:rsidRPr="00F83949">
              <w:rPr>
                <w:rFonts w:ascii="Times New Roman" w:hAnsi="Times New Roman"/>
                <w:sz w:val="20"/>
                <w:szCs w:val="20"/>
              </w:rPr>
              <w:t>1 × 100 000  + 4 × 1000 + 7 × 100 + 6 × 10</w:t>
            </w:r>
            <w:r w:rsidRPr="00AA24E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AA24E7">
              <w:rPr>
                <w:rFonts w:ascii="Times New Roman" w:hAnsi="Times New Roman"/>
                <w:sz w:val="24"/>
                <w:szCs w:val="24"/>
              </w:rPr>
              <w:t>or</w:t>
            </w:r>
            <w:proofErr w:type="gramEnd"/>
            <w:r w:rsidRPr="00AA24E7">
              <w:rPr>
                <w:rFonts w:ascii="Times New Roman" w:hAnsi="Times New Roman"/>
                <w:sz w:val="24"/>
                <w:szCs w:val="24"/>
              </w:rPr>
              <w:t xml:space="preserve"> as powers of 10.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Default="00AA24E7" w:rsidP="00AA24E7">
            <w:pPr>
              <w:rPr>
                <w:rFonts w:ascii="Times New Roman" w:hAnsi="Times New Roman"/>
                <w:sz w:val="24"/>
                <w:szCs w:val="24"/>
              </w:rPr>
            </w:pPr>
            <w:r w:rsidRPr="00AA24E7">
              <w:rPr>
                <w:rFonts w:ascii="Times New Roman" w:hAnsi="Times New Roman"/>
                <w:sz w:val="24"/>
                <w:szCs w:val="24"/>
              </w:rPr>
              <w:t>234               454            3</w:t>
            </w:r>
            <w:r w:rsidR="00F83949">
              <w:rPr>
                <w:rFonts w:ascii="Times New Roman" w:hAnsi="Times New Roman"/>
                <w:sz w:val="24"/>
                <w:szCs w:val="24"/>
              </w:rPr>
              <w:t> </w:t>
            </w:r>
            <w:r w:rsidRPr="00AA24E7">
              <w:rPr>
                <w:rFonts w:ascii="Times New Roman" w:hAnsi="Times New Roman"/>
                <w:sz w:val="24"/>
                <w:szCs w:val="24"/>
              </w:rPr>
              <w:t xml:space="preserve">421         </w:t>
            </w:r>
          </w:p>
          <w:p w:rsidR="00F83949" w:rsidRDefault="00AA24E7" w:rsidP="00AA24E7">
            <w:pPr>
              <w:rPr>
                <w:rFonts w:ascii="Times New Roman" w:hAnsi="Times New Roman"/>
                <w:sz w:val="24"/>
                <w:szCs w:val="24"/>
              </w:rPr>
            </w:pPr>
            <w:r w:rsidRPr="00AA24E7">
              <w:rPr>
                <w:rFonts w:ascii="Times New Roman" w:hAnsi="Times New Roman"/>
                <w:sz w:val="24"/>
                <w:szCs w:val="24"/>
              </w:rPr>
              <w:t>21</w:t>
            </w:r>
            <w:r w:rsidR="00F83949">
              <w:rPr>
                <w:rFonts w:ascii="Times New Roman" w:hAnsi="Times New Roman"/>
                <w:sz w:val="24"/>
                <w:szCs w:val="24"/>
              </w:rPr>
              <w:t> </w:t>
            </w:r>
            <w:r w:rsidRPr="00AA24E7">
              <w:rPr>
                <w:rFonts w:ascii="Times New Roman" w:hAnsi="Times New Roman"/>
                <w:sz w:val="24"/>
                <w:szCs w:val="24"/>
              </w:rPr>
              <w:t>134          43</w:t>
            </w:r>
            <w:r w:rsidR="00F83949">
              <w:rPr>
                <w:rFonts w:ascii="Times New Roman" w:hAnsi="Times New Roman"/>
                <w:sz w:val="24"/>
                <w:szCs w:val="24"/>
              </w:rPr>
              <w:t> 213       123 </w:t>
            </w:r>
            <w:r w:rsidRPr="00AA24E7">
              <w:rPr>
                <w:rFonts w:ascii="Times New Roman" w:hAnsi="Times New Roman"/>
                <w:sz w:val="24"/>
                <w:szCs w:val="24"/>
              </w:rPr>
              <w:t xml:space="preserve">345      </w:t>
            </w:r>
          </w:p>
          <w:p w:rsidR="00AA24E7" w:rsidRPr="00AA24E7" w:rsidRDefault="00F83949" w:rsidP="00AA24E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231 </w:t>
            </w:r>
            <w:r w:rsidR="00AA24E7" w:rsidRPr="00AA24E7">
              <w:rPr>
                <w:rFonts w:ascii="Times New Roman" w:hAnsi="Times New Roman"/>
                <w:sz w:val="24"/>
                <w:szCs w:val="24"/>
              </w:rPr>
              <w:t xml:space="preserve">341            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(a)    5 123      (b)   20 524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 xml:space="preserve">(a)    3 011      (b)   18 818  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 xml:space="preserve">(a)    1032       (b)   45 381 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r w:rsidRPr="00AA24E7">
              <w:rPr>
                <w:rFonts w:asciiTheme="majorHAnsi" w:hAnsiTheme="majorHAnsi"/>
                <w:sz w:val="24"/>
                <w:szCs w:val="24"/>
              </w:rPr>
              <w:t xml:space="preserve">(a)     6 090     (b)   420 342 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r w:rsidRPr="00AA24E7">
              <w:rPr>
                <w:rFonts w:asciiTheme="majorHAnsi" w:hAnsiTheme="majorHAnsi"/>
                <w:sz w:val="24"/>
                <w:szCs w:val="24"/>
              </w:rPr>
              <w:t xml:space="preserve">(a)     331         (b)   529 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r w:rsidRPr="00AA24E7">
              <w:rPr>
                <w:rFonts w:asciiTheme="majorHAnsi" w:hAnsiTheme="majorHAnsi"/>
                <w:sz w:val="24"/>
                <w:szCs w:val="24"/>
              </w:rPr>
              <w:t xml:space="preserve">(a)     107         (b)   136    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501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491 juniors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4 110 gigabytes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384 pages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278 537 points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217 865 more people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9 024 members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9 053 books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She needs 960 grams.</w:t>
            </w:r>
          </w:p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AA24E7">
              <w:rPr>
                <w:rFonts w:asciiTheme="majorHAnsi" w:hAnsiTheme="majorHAnsi"/>
                <w:sz w:val="24"/>
                <w:szCs w:val="24"/>
              </w:rPr>
              <w:t>She</w:t>
            </w:r>
            <w:proofErr w:type="gramEnd"/>
            <w:r w:rsidRPr="00AA24E7">
              <w:rPr>
                <w:rFonts w:asciiTheme="majorHAnsi" w:hAnsiTheme="majorHAnsi"/>
                <w:sz w:val="24"/>
                <w:szCs w:val="24"/>
              </w:rPr>
              <w:t xml:space="preserve"> buys 1 500 grams.</w:t>
            </w:r>
          </w:p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She has 540 grams left.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Brothers give 72 magazines.</w:t>
            </w:r>
          </w:p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Sisters give 148 magazines.  </w:t>
            </w:r>
          </w:p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This is a total of 220 magazines.</w:t>
            </w:r>
          </w:p>
          <w:p w:rsidR="00AA24E7" w:rsidRPr="00AA24E7" w:rsidRDefault="00AA24E7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AA24E7">
              <w:rPr>
                <w:rFonts w:asciiTheme="majorHAnsi" w:hAnsiTheme="majorHAnsi"/>
                <w:sz w:val="24"/>
                <w:szCs w:val="24"/>
              </w:rPr>
              <w:t>There are 44 magazines given to each home.</w: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Pr="00AA24E7" w:rsidRDefault="00F83949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22" w:dyaOrig="300">
                <v:shape id="_x0000_i1060" type="#_x0000_t75" style="width:90.85pt;height:14.95pt" o:ole="">
                  <v:imagedata r:id="rId40" o:title=""/>
                </v:shape>
                <o:OLEObject Type="Embed" ProgID="FXE300.Equation" ShapeID="_x0000_i1060" DrawAspect="Content" ObjectID="_1425929111" r:id="rId82"/>
              </w:object>
            </w:r>
          </w:p>
        </w:tc>
      </w:tr>
      <w:tr w:rsidR="00AA24E7" w:rsidRPr="00AA24E7" w:rsidTr="00F83949">
        <w:tc>
          <w:tcPr>
            <w:tcW w:w="675" w:type="dxa"/>
          </w:tcPr>
          <w:p w:rsidR="00AA24E7" w:rsidRPr="00AA24E7" w:rsidRDefault="00AA24E7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AA24E7" w:rsidRDefault="00F83949" w:rsidP="00AA24E7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3949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1822" w:dyaOrig="300">
                <v:shape id="_x0000_i1061" type="#_x0000_t75" style="width:90.85pt;height:14.95pt" o:ole="">
                  <v:imagedata r:id="rId83" o:title=""/>
                </v:shape>
                <o:OLEObject Type="Embed" ProgID="FXE300.Equation" ShapeID="_x0000_i1061" DrawAspect="Content" ObjectID="_1425929112" r:id="rId84"/>
              </w:object>
            </w:r>
            <w:r w:rsidRPr="00F83949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  <w:r w:rsidRPr="00F83949">
              <w:rPr>
                <w:rFonts w:asciiTheme="majorHAnsi" w:hAnsiTheme="majorHAnsi"/>
                <w:sz w:val="24"/>
                <w:szCs w:val="24"/>
              </w:rPr>
              <w:t>others possible</w:t>
            </w:r>
          </w:p>
          <w:p w:rsidR="00F83949" w:rsidRPr="00F83949" w:rsidRDefault="00F83949" w:rsidP="00AA24E7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e.g.  </w:t>
            </w:r>
            <w:r w:rsidRPr="00F83949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1814" w:dyaOrig="300">
                <v:shape id="_x0000_i1062" type="#_x0000_t75" style="width:90.85pt;height:14.95pt" o:ole="">
                  <v:imagedata r:id="rId85" o:title=""/>
                </v:shape>
                <o:OLEObject Type="Embed" ProgID="FXE300.Equation" ShapeID="_x0000_i1062" DrawAspect="Content" ObjectID="_1425929113" r:id="rId86"/>
              </w:object>
            </w:r>
            <w:r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 </w:t>
            </w:r>
          </w:p>
        </w:tc>
      </w:tr>
      <w:tr w:rsidR="00F83949" w:rsidRPr="00AA24E7" w:rsidTr="00F83949">
        <w:tc>
          <w:tcPr>
            <w:tcW w:w="675" w:type="dxa"/>
          </w:tcPr>
          <w:p w:rsidR="00F83949" w:rsidRPr="00AA24E7" w:rsidRDefault="00F83949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Pr="00AA24E7" w:rsidRDefault="00F83949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37" w:dyaOrig="273">
                <v:shape id="_x0000_i1063" type="#_x0000_t75" style="width:106.9pt;height:13.85pt" o:ole="">
                  <v:imagedata r:id="rId52" o:title=""/>
                </v:shape>
                <o:OLEObject Type="Embed" ProgID="FXE300.Equation" ShapeID="_x0000_i1063" DrawAspect="Content" ObjectID="_1425929114" r:id="rId87"/>
              </w:object>
            </w:r>
          </w:p>
        </w:tc>
      </w:tr>
      <w:tr w:rsidR="00F83949" w:rsidRPr="00AA24E7" w:rsidTr="00F83949">
        <w:tc>
          <w:tcPr>
            <w:tcW w:w="675" w:type="dxa"/>
          </w:tcPr>
          <w:p w:rsidR="00F83949" w:rsidRPr="00AA24E7" w:rsidRDefault="00F83949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Pr="00AA24E7" w:rsidRDefault="00F83949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249" w:dyaOrig="315">
                <v:shape id="_x0000_i1064" type="#_x0000_t75" style="width:162.3pt;height:15.5pt" o:ole="">
                  <v:imagedata r:id="rId56" o:title=""/>
                </v:shape>
                <o:OLEObject Type="Embed" ProgID="FXE300.Equation" ShapeID="_x0000_i1064" DrawAspect="Content" ObjectID="_1425929115" r:id="rId88"/>
              </w:object>
            </w:r>
          </w:p>
        </w:tc>
      </w:tr>
      <w:tr w:rsidR="00F83949" w:rsidRPr="00AA24E7" w:rsidTr="00F83949">
        <w:tc>
          <w:tcPr>
            <w:tcW w:w="675" w:type="dxa"/>
          </w:tcPr>
          <w:p w:rsidR="00F83949" w:rsidRPr="00AA24E7" w:rsidRDefault="00F83949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Pr="00AA24E7" w:rsidRDefault="00F83949" w:rsidP="00AA24E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Multiply 4 by 25, then multiply this by 438.</w:t>
            </w:r>
          </w:p>
        </w:tc>
      </w:tr>
      <w:tr w:rsidR="00F83949" w:rsidRPr="00AA24E7" w:rsidTr="00F83949">
        <w:tc>
          <w:tcPr>
            <w:tcW w:w="675" w:type="dxa"/>
          </w:tcPr>
          <w:p w:rsidR="00F83949" w:rsidRPr="00AA24E7" w:rsidRDefault="00F83949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Pr="00AA24E7" w:rsidRDefault="00F83949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696" w:dyaOrig="1234">
                <v:shape id="_x0000_i1065" type="#_x0000_t75" style="width:185pt;height:61.5pt" o:ole="">
                  <v:imagedata r:id="rId89" o:title=""/>
                </v:shape>
                <o:OLEObject Type="Embed" ProgID="FXE300.Equation" ShapeID="_x0000_i1065" DrawAspect="Content" ObjectID="_1425929116" r:id="rId90"/>
              </w:object>
            </w:r>
          </w:p>
        </w:tc>
      </w:tr>
      <w:tr w:rsidR="00F83949" w:rsidRPr="00AA24E7" w:rsidTr="00F83949">
        <w:tc>
          <w:tcPr>
            <w:tcW w:w="675" w:type="dxa"/>
          </w:tcPr>
          <w:p w:rsidR="00F83949" w:rsidRPr="00AA24E7" w:rsidRDefault="00F83949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Pr="00AA24E7" w:rsidRDefault="00F83949" w:rsidP="00AA24E7">
            <w:pPr>
              <w:rPr>
                <w:rFonts w:asciiTheme="majorHAnsi" w:hAnsiTheme="majorHAnsi"/>
                <w:sz w:val="24"/>
                <w:szCs w:val="24"/>
              </w:rPr>
            </w:pP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88" w:dyaOrig="300">
                <v:shape id="_x0000_i1066" type="#_x0000_t75" style="width:179.45pt;height:14.95pt" o:ole="">
                  <v:imagedata r:id="rId72" o:title=""/>
                </v:shape>
                <o:OLEObject Type="Embed" ProgID="FXE300.Equation" ShapeID="_x0000_i1066" DrawAspect="Content" ObjectID="_1425929117" r:id="rId91"/>
              </w:object>
            </w:r>
          </w:p>
        </w:tc>
      </w:tr>
      <w:tr w:rsidR="00F83949" w:rsidRPr="00AA24E7" w:rsidTr="00F83949">
        <w:tc>
          <w:tcPr>
            <w:tcW w:w="675" w:type="dxa"/>
          </w:tcPr>
          <w:p w:rsidR="00F83949" w:rsidRPr="00AA24E7" w:rsidRDefault="00F83949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Pr="00F83949" w:rsidRDefault="00F83949" w:rsidP="00AA24E7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470" w:dyaOrig="1320">
                <v:shape id="_x0000_i1067" type="#_x0000_t75" style="width:173.35pt;height:65.9pt" o:ole="">
                  <v:imagedata r:id="rId92" o:title=""/>
                </v:shape>
                <o:OLEObject Type="Embed" ProgID="FXE300.Equation" ShapeID="_x0000_i1067" DrawAspect="Content" ObjectID="_1425929118" r:id="rId93"/>
              </w:object>
            </w:r>
          </w:p>
        </w:tc>
      </w:tr>
      <w:tr w:rsidR="00F83949" w:rsidRPr="00AA24E7" w:rsidTr="00F83949">
        <w:tc>
          <w:tcPr>
            <w:tcW w:w="675" w:type="dxa"/>
          </w:tcPr>
          <w:p w:rsidR="00F83949" w:rsidRPr="00AA24E7" w:rsidRDefault="00F83949" w:rsidP="00AA24E7">
            <w:pPr>
              <w:numPr>
                <w:ilvl w:val="0"/>
                <w:numId w:val="4"/>
              </w:numPr>
              <w:ind w:left="113" w:firstLine="0"/>
              <w:contextualSpacing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8" w:type="dxa"/>
          </w:tcPr>
          <w:p w:rsidR="00F83949" w:rsidRPr="00F83949" w:rsidRDefault="00921CD8" w:rsidP="00AA24E7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 w:rsidRPr="00F839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581" w:dyaOrig="2021">
                <v:shape id="_x0000_i1068" type="#_x0000_t75" style="width:186.1pt;height:81.95pt" o:ole="">
                  <v:imagedata r:id="rId94" o:title=""/>
                </v:shape>
                <o:OLEObject Type="Embed" ProgID="FXE300.Equation" ShapeID="_x0000_i1068" DrawAspect="Content" ObjectID="_1425929119" r:id="rId95"/>
              </w:object>
            </w:r>
          </w:p>
        </w:tc>
      </w:tr>
    </w:tbl>
    <w:p w:rsidR="00F83949" w:rsidRDefault="00F83949" w:rsidP="00C71E16">
      <w:pPr>
        <w:jc w:val="center"/>
        <w:rPr>
          <w:rFonts w:asciiTheme="majorHAnsi" w:hAnsiTheme="majorHAnsi"/>
          <w:sz w:val="24"/>
          <w:szCs w:val="24"/>
        </w:rPr>
        <w:sectPr w:rsidR="00F83949" w:rsidSect="00F83949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sectPr w:rsidR="00C71E16" w:rsidRPr="00C71E16" w:rsidSect="00F83949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721" w:rsidRDefault="00D66721" w:rsidP="00C868AD">
      <w:pPr>
        <w:spacing w:after="0" w:line="240" w:lineRule="auto"/>
      </w:pPr>
      <w:r>
        <w:separator/>
      </w:r>
    </w:p>
  </w:endnote>
  <w:endnote w:type="continuationSeparator" w:id="0">
    <w:p w:rsidR="00D66721" w:rsidRDefault="00D66721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50EA" w:rsidRDefault="00B850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A4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850EA" w:rsidRDefault="00B850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1881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C77" w:rsidRDefault="00F90C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A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21CD8" w:rsidRDefault="00921CD8" w:rsidP="00921C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721" w:rsidRDefault="00D66721" w:rsidP="00C868AD">
      <w:pPr>
        <w:spacing w:after="0" w:line="240" w:lineRule="auto"/>
      </w:pPr>
      <w:r>
        <w:separator/>
      </w:r>
    </w:p>
  </w:footnote>
  <w:footnote w:type="continuationSeparator" w:id="0">
    <w:p w:rsidR="00D66721" w:rsidRDefault="00D66721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0EA" w:rsidRPr="00C868AD" w:rsidRDefault="00BF1033">
    <w:pPr>
      <w:pStyle w:val="Header"/>
      <w:rPr>
        <w:u w:val="single"/>
      </w:rPr>
    </w:pPr>
    <w:r>
      <w:rPr>
        <w:u w:val="single"/>
      </w:rPr>
      <w:t xml:space="preserve">Whole Number </w:t>
    </w:r>
    <w:r w:rsidR="00F064E1">
      <w:rPr>
        <w:u w:val="single"/>
      </w:rPr>
      <w:t>Comput</w:t>
    </w:r>
    <w:r>
      <w:rPr>
        <w:u w:val="single"/>
      </w:rPr>
      <w:t>ation</w:t>
    </w:r>
    <w:r>
      <w:rPr>
        <w:u w:val="single"/>
      </w:rPr>
      <w:tab/>
    </w:r>
    <w:r w:rsidR="00B850EA" w:rsidRPr="00C868AD">
      <w:rPr>
        <w:u w:val="single"/>
      </w:rPr>
      <w:t xml:space="preserve"> Topic Test</w:t>
    </w:r>
    <w:r w:rsidR="00B850EA" w:rsidRPr="00C868AD">
      <w:rPr>
        <w:u w:val="single"/>
      </w:rPr>
      <w:tab/>
    </w:r>
    <w:r w:rsidR="00B850EA" w:rsidRPr="00C868AD">
      <w:rPr>
        <w:u w:val="single"/>
      </w:rPr>
      <w:tab/>
      <w:t>2013</w:t>
    </w:r>
    <w:r w:rsidR="00B850EA"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E16" w:rsidRDefault="00C71E16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C71E16" w:rsidRPr="00C71E16" w:rsidRDefault="00853748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 xml:space="preserve">Mathematics </w:t>
    </w:r>
    <w:r w:rsidR="00C71E16">
      <w:rPr>
        <w:rFonts w:asciiTheme="majorHAnsi" w:hAnsiTheme="majorHAnsi"/>
        <w:i/>
        <w:sz w:val="52"/>
        <w:szCs w:val="52"/>
      </w:rPr>
      <w:t>Test</w:t>
    </w:r>
    <w:r>
      <w:rPr>
        <w:rFonts w:asciiTheme="majorHAnsi" w:hAnsiTheme="majorHAnsi"/>
        <w:i/>
        <w:sz w:val="52"/>
        <w:szCs w:val="52"/>
      </w:rPr>
      <w:t xml:space="preserve">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21E1B"/>
    <w:multiLevelType w:val="hybridMultilevel"/>
    <w:tmpl w:val="30D47CC2"/>
    <w:lvl w:ilvl="0" w:tplc="6776A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DD"/>
    <w:rsid w:val="000C2A81"/>
    <w:rsid w:val="0018287C"/>
    <w:rsid w:val="001D51F7"/>
    <w:rsid w:val="00216994"/>
    <w:rsid w:val="00325745"/>
    <w:rsid w:val="00413DF5"/>
    <w:rsid w:val="00453510"/>
    <w:rsid w:val="00460B7C"/>
    <w:rsid w:val="00510051"/>
    <w:rsid w:val="00542DE7"/>
    <w:rsid w:val="005473DD"/>
    <w:rsid w:val="005A5683"/>
    <w:rsid w:val="00641EA7"/>
    <w:rsid w:val="007B64E5"/>
    <w:rsid w:val="00845ACB"/>
    <w:rsid w:val="00853748"/>
    <w:rsid w:val="008B7480"/>
    <w:rsid w:val="008C7241"/>
    <w:rsid w:val="008F3E43"/>
    <w:rsid w:val="00921CD8"/>
    <w:rsid w:val="00A60D29"/>
    <w:rsid w:val="00AA24E7"/>
    <w:rsid w:val="00AB0C62"/>
    <w:rsid w:val="00B850EA"/>
    <w:rsid w:val="00BF1033"/>
    <w:rsid w:val="00BF4A41"/>
    <w:rsid w:val="00C71E16"/>
    <w:rsid w:val="00C868AD"/>
    <w:rsid w:val="00CF52C4"/>
    <w:rsid w:val="00D66721"/>
    <w:rsid w:val="00D667E2"/>
    <w:rsid w:val="00F064E1"/>
    <w:rsid w:val="00F83949"/>
    <w:rsid w:val="00F9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5A5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A2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5A5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A2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oleObject" Target="embeddings/oleObject37.bin"/><Relationship Id="rId89" Type="http://schemas.openxmlformats.org/officeDocument/2006/relationships/image" Target="media/image38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oter" Target="footer1.xml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header" Target="header2.xml"/><Relationship Id="rId85" Type="http://schemas.openxmlformats.org/officeDocument/2006/relationships/image" Target="media/image37.wmf"/><Relationship Id="rId93" Type="http://schemas.openxmlformats.org/officeDocument/2006/relationships/oleObject" Target="embeddings/oleObject4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2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86" Type="http://schemas.openxmlformats.org/officeDocument/2006/relationships/oleObject" Target="embeddings/oleObject38.bin"/><Relationship Id="rId94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1.dotx</Template>
  <TotalTime>1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3</cp:revision>
  <dcterms:created xsi:type="dcterms:W3CDTF">2013-01-28T07:46:00Z</dcterms:created>
  <dcterms:modified xsi:type="dcterms:W3CDTF">2013-03-27T11:25:00Z</dcterms:modified>
</cp:coreProperties>
</file>