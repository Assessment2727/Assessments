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463AC1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4676" w:type="dxa"/>
          </w:tcPr>
          <w:p w:rsidR="001D51F7" w:rsidRPr="005C44C0" w:rsidRDefault="00463AC1" w:rsidP="000C4CAD">
            <w:pPr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Number Systems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99232A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Test</w:t>
            </w:r>
          </w:p>
        </w:tc>
      </w:tr>
      <w:tr w:rsidR="00853748" w:rsidTr="00463AC1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463AC1" w:rsidRDefault="00463AC1" w:rsidP="00463AC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/>
                <w:sz w:val="16"/>
                <w:szCs w:val="16"/>
              </w:rPr>
            </w:pPr>
            <w:r w:rsidRPr="00463AC1">
              <w:rPr>
                <w:rFonts w:ascii="Times New Roman" w:hAnsi="Times New Roman"/>
                <w:sz w:val="16"/>
                <w:szCs w:val="16"/>
              </w:rPr>
              <w:t>Identify and describe properties of prime, composite, square and triangular numbers </w:t>
            </w:r>
          </w:p>
          <w:p w:rsidR="00463AC1" w:rsidRDefault="00463AC1" w:rsidP="00463AC1">
            <w:pPr>
              <w:pStyle w:val="ListParagraph"/>
              <w:ind w:left="318"/>
              <w:rPr>
                <w:rFonts w:ascii="Times New Roman" w:hAnsi="Times New Roman"/>
                <w:sz w:val="16"/>
                <w:szCs w:val="16"/>
              </w:rPr>
            </w:pPr>
            <w:r w:rsidRPr="00463AC1">
              <w:rPr>
                <w:rFonts w:ascii="Times New Roman" w:hAnsi="Times New Roman"/>
                <w:sz w:val="16"/>
                <w:szCs w:val="16"/>
              </w:rPr>
              <w:t xml:space="preserve">(ACMNA122)  </w:t>
            </w:r>
          </w:p>
          <w:p w:rsidR="00463AC1" w:rsidRPr="00463AC1" w:rsidRDefault="00463AC1" w:rsidP="00463AC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/>
                <w:sz w:val="16"/>
                <w:szCs w:val="16"/>
              </w:rPr>
            </w:pPr>
            <w:r w:rsidRPr="00463AC1">
              <w:rPr>
                <w:rFonts w:ascii="Times New Roman" w:hAnsi="Times New Roman"/>
                <w:sz w:val="16"/>
                <w:szCs w:val="16"/>
              </w:rPr>
              <w:t>Investigate index notation and represent whole numbers as products of powers of prime </w:t>
            </w:r>
          </w:p>
          <w:p w:rsidR="00853748" w:rsidRDefault="00463AC1" w:rsidP="00463AC1">
            <w:pPr>
              <w:pStyle w:val="ListParagraph"/>
              <w:ind w:left="318"/>
              <w:rPr>
                <w:rFonts w:ascii="Times New Roman" w:hAnsi="Times New Roman"/>
                <w:sz w:val="16"/>
                <w:szCs w:val="16"/>
              </w:rPr>
            </w:pPr>
            <w:r w:rsidRPr="00463AC1">
              <w:rPr>
                <w:rFonts w:ascii="Times New Roman" w:hAnsi="Times New Roman"/>
                <w:sz w:val="16"/>
                <w:szCs w:val="16"/>
              </w:rPr>
              <w:t>numbers (ACMNA149) </w:t>
            </w:r>
          </w:p>
          <w:p w:rsidR="00463AC1" w:rsidRDefault="00463AC1" w:rsidP="00463AC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/>
                <w:sz w:val="16"/>
                <w:szCs w:val="16"/>
              </w:rPr>
            </w:pPr>
            <w:r w:rsidRPr="00463AC1">
              <w:rPr>
                <w:rFonts w:ascii="Times New Roman" w:hAnsi="Times New Roman"/>
                <w:sz w:val="16"/>
                <w:szCs w:val="16"/>
              </w:rPr>
              <w:t>Investigate and use square roots of perfect square numbers (ACMNA150) </w:t>
            </w:r>
          </w:p>
          <w:p w:rsidR="00463AC1" w:rsidRDefault="00463AC1" w:rsidP="00463AC1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/>
                <w:sz w:val="16"/>
                <w:szCs w:val="16"/>
              </w:rPr>
            </w:pPr>
            <w:r w:rsidRPr="00463AC1">
              <w:rPr>
                <w:rFonts w:ascii="Times New Roman" w:hAnsi="Times New Roman"/>
                <w:sz w:val="16"/>
                <w:szCs w:val="16"/>
              </w:rPr>
              <w:t>Apply the associative, commutative and distributive laws to aid mental and written </w:t>
            </w:r>
          </w:p>
          <w:p w:rsidR="00463AC1" w:rsidRPr="00C56E1E" w:rsidRDefault="00463AC1" w:rsidP="00463AC1">
            <w:pPr>
              <w:pStyle w:val="ListParagraph"/>
              <w:ind w:left="318"/>
              <w:rPr>
                <w:rFonts w:ascii="Times New Roman" w:hAnsi="Times New Roman"/>
                <w:sz w:val="16"/>
                <w:szCs w:val="16"/>
              </w:rPr>
            </w:pPr>
            <w:r w:rsidRPr="00463AC1">
              <w:rPr>
                <w:rFonts w:ascii="Times New Roman" w:hAnsi="Times New Roman"/>
                <w:sz w:val="16"/>
                <w:szCs w:val="16"/>
              </w:rPr>
              <w:t>computation (ACMNA151) </w:t>
            </w:r>
          </w:p>
        </w:tc>
        <w:tc>
          <w:tcPr>
            <w:tcW w:w="3545" w:type="dxa"/>
          </w:tcPr>
          <w:p w:rsidR="0099232A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  <w:p w:rsidR="00853748" w:rsidRPr="0099232A" w:rsidRDefault="0099232A" w:rsidP="0099232A">
            <w:pPr>
              <w:tabs>
                <w:tab w:val="left" w:pos="2537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  <w:bookmarkStart w:id="0" w:name="_GoBack"/>
            <w:bookmarkEnd w:id="0"/>
          </w:p>
        </w:tc>
      </w:tr>
      <w:tr w:rsidR="00325745" w:rsidTr="00463AC1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number 103 520 in words.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…………………………………………………………………………………………………..</w:t>
            </w: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numeral for the number which is five less than twenty four thousand. 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6FB7C3" wp14:editId="3CE992C6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92075</wp:posOffset>
                      </wp:positionV>
                      <wp:extent cx="2613660" cy="373380"/>
                      <wp:effectExtent l="0" t="0" r="1524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36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14.7pt;margin-top:7.25pt;width:205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24DFC" w:rsidRPr="00C24DFC" w:rsidRDefault="00C24DFC" w:rsidP="00C24DFC">
            <w:pPr>
              <w:rPr>
                <w:rFonts w:ascii="Times New Roman" w:hAnsi="Times New Roman"/>
                <w:sz w:val="24"/>
                <w:szCs w:val="24"/>
              </w:rPr>
            </w:pPr>
            <w:r w:rsidRPr="00C24DFC">
              <w:rPr>
                <w:rFonts w:ascii="Times New Roman" w:hAnsi="Times New Roman"/>
                <w:sz w:val="24"/>
                <w:szCs w:val="24"/>
              </w:rPr>
              <w:t xml:space="preserve">What is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single numeral for the number written in expanded notation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below.</w:t>
            </w:r>
            <w:proofErr w:type="gramEnd"/>
          </w:p>
          <w:p w:rsidR="00C24DFC" w:rsidRPr="00C24DFC" w:rsidRDefault="00C24DFC" w:rsidP="00C24D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Pr="00C24DFC" w:rsidRDefault="00C24DFC" w:rsidP="00C24DFC">
            <w:pPr>
              <w:rPr>
                <w:rFonts w:ascii="Times New Roman" w:hAnsi="Times New Roman"/>
                <w:position w:val="-6"/>
                <w:sz w:val="28"/>
                <w:szCs w:val="28"/>
              </w:rPr>
            </w:pPr>
            <w:r w:rsidRPr="00C24DFC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C24DFC">
              <w:rPr>
                <w:rFonts w:ascii="Times New Roman" w:hAnsi="Times New Roman"/>
                <w:color w:val="FF0000"/>
                <w:position w:val="-6"/>
                <w:sz w:val="28"/>
                <w:szCs w:val="28"/>
              </w:rPr>
              <w:object w:dxaOrig="4753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17.7pt" o:ole="">
                  <v:imagedata r:id="rId9" o:title=""/>
                </v:shape>
                <o:OLEObject Type="Embed" ProgID="FXE300.Equation" ShapeID="_x0000_i1025" DrawAspect="Content" ObjectID="_1420905700" r:id="rId10"/>
              </w:object>
            </w:r>
            <w:r w:rsidRPr="00C24DFC">
              <w:rPr>
                <w:rFonts w:ascii="Times New Roman" w:hAnsi="Times New Roman"/>
                <w:position w:val="-6"/>
                <w:sz w:val="28"/>
                <w:szCs w:val="28"/>
              </w:rPr>
              <w:t xml:space="preserve">   </w:t>
            </w:r>
          </w:p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B09516" wp14:editId="7C54610E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69850</wp:posOffset>
                      </wp:positionV>
                      <wp:extent cx="2613660" cy="373380"/>
                      <wp:effectExtent l="0" t="0" r="1524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366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11.7pt;margin-top:5.5pt;width:205.8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F3E4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 wp14:anchorId="4C1C3DC9" wp14:editId="727B30D7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117.5pt;margin-top:590.4pt;width:222pt;height:36pt;z-index:251651072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">
                      <v:roundrect id="AutoShape 13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/>
                      <v:roundrect id="AutoShape 14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      <v:roundrect id="AutoShape 15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/>
                      <v:roundrect id="AutoShape 16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</v:group>
                  </w:pict>
                </mc:Fallback>
              </mc:AlternateContent>
            </w:r>
            <w:r w:rsidR="00C24DFC">
              <w:rPr>
                <w:rFonts w:ascii="Times New Roman" w:hAnsi="Times New Roman"/>
                <w:sz w:val="24"/>
                <w:szCs w:val="24"/>
              </w:rPr>
              <w:t>What is the expanded notation for the number 103 490?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Pr="00C24DFC" w:rsidRDefault="00C24DFC" w:rsidP="00B850EA">
            <w:pPr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B0DACBA" wp14:editId="56A848BD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36195</wp:posOffset>
                      </wp:positionV>
                      <wp:extent cx="171450" cy="944880"/>
                      <wp:effectExtent l="0" t="0" r="19050" b="2667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" o:spid="_x0000_s1026" style="position:absolute;margin-left:23.5pt;margin-top:2.85pt;width:13.5pt;height:74.4pt;z-index:251663360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iL8IA&#10;AADbAAAADwAAAGRycy9kb3ducmV2LnhtbESPQWsCMRSE74L/ITyhN82qKLIaRQuK9Katnh/Jc7O4&#10;eVk2qbv11zdCocdhZr5hVpvOVeJBTSg9KxiPMhDE2puSCwVfn/vhAkSIyAYrz6TghwJs1v3eCnPj&#10;Wz7R4xwLkSAcclRgY6xzKYO25DCMfE2cvJtvHMYkm0KaBtsEd5WcZNlcOiw5LVis6d2Svp+/nYIP&#10;bWeLZ3e4mnZ+m25Pu+tF+4NSb4NuuwQRqYv/4b/20SiYjOH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GIvwgAAANsAAAAPAAAAAAAAAAAAAAAAAJgCAABkcnMvZG93&#10;bnJldi54bWxQSwUGAAAAAAQABAD1AAAAhw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4513" w:dyaOrig="300">
                <v:shape id="_x0000_i1026" type="#_x0000_t75" style="width:223.2pt;height:14.4pt" o:ole="">
                  <v:imagedata r:id="rId11" o:title=""/>
                </v:shape>
                <o:OLEObject Type="Embed" ProgID="FXE300.Equation" ShapeID="_x0000_i1026" DrawAspect="Content" ObjectID="_1420905701" r:id="rId12"/>
              </w:object>
            </w:r>
          </w:p>
          <w:p w:rsidR="00C24DFC" w:rsidRPr="00C24DFC" w:rsidRDefault="00C24DFC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24DFC" w:rsidRPr="00C24DFC" w:rsidRDefault="00C24DFC" w:rsidP="00C24DFC">
            <w:pPr>
              <w:ind w:left="784"/>
              <w:rPr>
                <w:rFonts w:ascii="Times New Roman" w:hAnsi="Times New Roman"/>
                <w:sz w:val="12"/>
                <w:szCs w:val="12"/>
              </w:rPr>
            </w:pP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4994" w:dyaOrig="300">
                <v:shape id="_x0000_i1027" type="#_x0000_t75" style="width:247pt;height:14.4pt" o:ole="">
                  <v:imagedata r:id="rId13" o:title=""/>
                </v:shape>
                <o:OLEObject Type="Embed" ProgID="FXE300.Equation" ShapeID="_x0000_i1027" DrawAspect="Content" ObjectID="_1420905702" r:id="rId14"/>
              </w:object>
            </w:r>
          </w:p>
          <w:p w:rsidR="00C24DFC" w:rsidRPr="00C24DFC" w:rsidRDefault="00C24DFC" w:rsidP="00C24DFC">
            <w:pPr>
              <w:ind w:left="784"/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</w:pPr>
          </w:p>
          <w:p w:rsidR="00C24DFC" w:rsidRPr="00C24DFC" w:rsidRDefault="00C24DFC" w:rsidP="00C24DFC">
            <w:pPr>
              <w:ind w:left="784"/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</w:pP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5294" w:dyaOrig="300">
                <v:shape id="_x0000_i1028" type="#_x0000_t75" style="width:261.95pt;height:14.4pt" o:ole="">
                  <v:imagedata r:id="rId15" o:title=""/>
                </v:shape>
                <o:OLEObject Type="Embed" ProgID="FXE300.Equation" ShapeID="_x0000_i1028" DrawAspect="Content" ObjectID="_1420905703" r:id="rId16"/>
              </w:object>
            </w:r>
          </w:p>
          <w:p w:rsidR="00C24DFC" w:rsidRPr="00C24DFC" w:rsidRDefault="00C24DFC" w:rsidP="00C24DFC">
            <w:pPr>
              <w:ind w:left="784"/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</w:pPr>
          </w:p>
          <w:p w:rsidR="00C24DFC" w:rsidRDefault="00C24DFC" w:rsidP="00C24DFC">
            <w:pPr>
              <w:ind w:left="784"/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</w:pP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5114" w:dyaOrig="300">
                <v:shape id="_x0000_i1029" type="#_x0000_t75" style="width:253.1pt;height:14.4pt" o:ole="">
                  <v:imagedata r:id="rId17" o:title=""/>
                </v:shape>
                <o:OLEObject Type="Embed" ProgID="FXE300.Equation" ShapeID="_x0000_i1029" DrawAspect="Content" ObjectID="_1420905704" r:id="rId18"/>
              </w:object>
            </w:r>
          </w:p>
          <w:p w:rsidR="00C24DFC" w:rsidRDefault="00C24DFC" w:rsidP="00C24DFC">
            <w:pPr>
              <w:ind w:left="78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Circle the composite numbers in the list below.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12,    56,    47,    69,    17,    48,     1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6B3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66B3" w:rsidRPr="001B3341" w:rsidRDefault="003666B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Keith has nine hundred and twenty cattle and two thousand three hundred sheep.</w:t>
            </w: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more sheep than cattle does he have?</w:t>
            </w: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0FB6D87" wp14:editId="18A598F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5" o:spid="_x0000_s1026" style="position:absolute;margin-left:29.5pt;margin-top:2pt;width:343.5pt;height:9pt;z-index:25169100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JJs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LHP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eJJs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svcMA&#10;AADbAAAADwAAAGRycy9kb3ducmV2LnhtbESPT2sCMRTE70K/Q3iF3jSrxT+sRlGhIr1p1fMjeW4W&#10;Ny/LJrpbP31TKPQ4zMxvmMWqc5V4UBNKzwqGgwwEsfam5ELB6eujPwMRIrLByjMp+KYAq+VLb4G5&#10;8S0f6HGMhUgQDjkqsDHWuZRBW3IYBr4mTt7VNw5jkk0hTYNtgrtKjrJsIh2WnBYs1rS1pG/Hu1Pw&#10;qe149ux2F9NOru/rw+Zy1n6n1Ntrt56DiNTF//Bfe28UjK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ssvc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4z7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Wz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LjPvwAAANsAAAAPAAAAAAAAAAAAAAAAAJgCAABkcnMvZG93bnJl&#10;di54bWxQSwUGAAAAAAQABAD1AAAAhA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dVM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8Qf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gdV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690                               1380                                2208                               6900</w:t>
            </w: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6B3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66B3" w:rsidRPr="001B3341" w:rsidRDefault="003666B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Bella receives 127 569 online votes in a talent contest. </w:t>
            </w: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this number rounded to the nearest ten thousand?</w:t>
            </w: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3EA8CDB" wp14:editId="782A85D2">
                      <wp:simplePos x="0" y="0"/>
                      <wp:positionH relativeFrom="column">
                        <wp:posOffset>1959061</wp:posOffset>
                      </wp:positionH>
                      <wp:positionV relativeFrom="paragraph">
                        <wp:posOffset>54340</wp:posOffset>
                      </wp:positionV>
                      <wp:extent cx="1205933" cy="373380"/>
                      <wp:effectExtent l="0" t="0" r="13335" b="2667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5933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26" style="position:absolute;margin-left:154.25pt;margin-top:4.3pt;width:94.95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6B3" w:rsidRDefault="003666B3" w:rsidP="003666B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numbers below is divisible by 6?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25CC872" wp14:editId="0C827A5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margin-left:29.5pt;margin-top:2pt;width:343.5pt;height:9pt;z-index:2516725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845                               866                                888                               891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6B3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66B3" w:rsidRPr="001B3341" w:rsidRDefault="003666B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can be used to determine if a number is divisible by 9?</w:t>
            </w:r>
          </w:p>
          <w:p w:rsidR="003666B3" w:rsidRDefault="003666B3" w:rsidP="00B850EA">
            <w:pPr>
              <w:rPr>
                <w:rFonts w:ascii="Times New Roman" w:hAnsi="Times New Roman"/>
                <w:sz w:val="12"/>
                <w:szCs w:val="12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049BDC35" wp14:editId="6A5BA21C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72947</wp:posOffset>
                      </wp:positionV>
                      <wp:extent cx="171450" cy="944880"/>
                      <wp:effectExtent l="0" t="0" r="19050" b="2667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6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1" o:spid="_x0000_s1026" style="position:absolute;margin-left:44.85pt;margin-top:5.75pt;width:13.5pt;height:74.4pt;z-index:25169510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FmM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fAz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BFm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gA8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FFO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zgA8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4d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eHfEAAAA2wAAAA8AAAAAAAAAAAAAAAAAmAIAAGRycy9k&#10;b3ducmV2LnhtbFBLBQYAAAAABAAEAPUAAACJAwAAAAA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  <w:p w:rsidR="003666B3" w:rsidRP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last digit </w:t>
            </w:r>
            <w:r w:rsidR="00A9615A">
              <w:rPr>
                <w:rFonts w:ascii="Times New Roman" w:hAnsi="Times New Roman"/>
                <w:sz w:val="24"/>
                <w:szCs w:val="24"/>
              </w:rPr>
              <w:t xml:space="preserve">of the number </w:t>
            </w:r>
            <w:r>
              <w:rPr>
                <w:rFonts w:ascii="Times New Roman" w:hAnsi="Times New Roman"/>
                <w:sz w:val="24"/>
                <w:szCs w:val="24"/>
              </w:rPr>
              <w:t>is a 3, 6 or 9.</w:t>
            </w:r>
          </w:p>
          <w:p w:rsidR="003666B3" w:rsidRDefault="003666B3" w:rsidP="00B850EA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              </w:t>
            </w:r>
          </w:p>
          <w:p w:rsidR="003666B3" w:rsidRP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sum of the digits </w:t>
            </w:r>
            <w:r w:rsidR="00A9615A">
              <w:rPr>
                <w:rFonts w:ascii="Times New Roman" w:hAnsi="Times New Roman"/>
                <w:sz w:val="24"/>
                <w:szCs w:val="24"/>
              </w:rPr>
              <w:t xml:space="preserve">of the number </w:t>
            </w:r>
            <w:r>
              <w:rPr>
                <w:rFonts w:ascii="Times New Roman" w:hAnsi="Times New Roman"/>
                <w:sz w:val="24"/>
                <w:szCs w:val="24"/>
              </w:rPr>
              <w:t>is divisible by 3.</w:t>
            </w:r>
          </w:p>
          <w:p w:rsidR="003666B3" w:rsidRDefault="003666B3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666B3" w:rsidRP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last digit </w:t>
            </w:r>
            <w:r w:rsidR="00A9615A">
              <w:rPr>
                <w:rFonts w:ascii="Times New Roman" w:hAnsi="Times New Roman"/>
                <w:sz w:val="24"/>
                <w:szCs w:val="24"/>
              </w:rPr>
              <w:t xml:space="preserve">of the number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an odd number. </w:t>
            </w:r>
          </w:p>
          <w:p w:rsidR="003666B3" w:rsidRDefault="003666B3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666B3" w:rsidRP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sum of the digits </w:t>
            </w:r>
            <w:r w:rsidR="00A9615A">
              <w:rPr>
                <w:rFonts w:ascii="Times New Roman" w:hAnsi="Times New Roman"/>
                <w:sz w:val="24"/>
                <w:szCs w:val="24"/>
              </w:rPr>
              <w:t xml:space="preserve">of the number </w:t>
            </w:r>
            <w:r>
              <w:rPr>
                <w:rFonts w:ascii="Times New Roman" w:hAnsi="Times New Roman"/>
                <w:sz w:val="24"/>
                <w:szCs w:val="24"/>
              </w:rPr>
              <w:t>is divisible by 9.</w:t>
            </w:r>
          </w:p>
          <w:p w:rsidR="003666B3" w:rsidRPr="003666B3" w:rsidRDefault="003666B3" w:rsidP="00B850E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is not a multiple of 8?</w:t>
            </w:r>
          </w:p>
          <w:p w:rsidR="00C24DFC" w:rsidRDefault="00C24DFC" w:rsidP="00C24D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Default="00C24DFC" w:rsidP="00C24DFC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867099A" wp14:editId="03E8355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26" style="position:absolute;margin-left:29.5pt;margin-top:2pt;width:343.5pt;height:9pt;z-index:25167462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fwM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5B1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1f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Lss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U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iy7LBAAAA2w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shs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TAu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hsh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64                                 78                                80                                  96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down all the factors of 72.</w:t>
            </w:r>
          </w:p>
          <w:p w:rsidR="00C24DFC" w:rsidRDefault="00E220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5954D3B" wp14:editId="2BC0BDD5">
                      <wp:simplePos x="0" y="0"/>
                      <wp:positionH relativeFrom="column">
                        <wp:posOffset>4734951</wp:posOffset>
                      </wp:positionH>
                      <wp:positionV relativeFrom="paragraph">
                        <wp:posOffset>113860</wp:posOffset>
                      </wp:positionV>
                      <wp:extent cx="323850" cy="314325"/>
                      <wp:effectExtent l="0" t="0" r="19050" b="2857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72.85pt;margin-top:8.95pt;width:25.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" strokeweight="1.2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84C37A8" wp14:editId="7F000E74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113665</wp:posOffset>
                      </wp:positionV>
                      <wp:extent cx="323850" cy="314325"/>
                      <wp:effectExtent l="0" t="0" r="19050" b="2857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2.8pt;margin-top:8.95pt;width:25.5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" strokeweight="1.25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03783F5" wp14:editId="2CCE2599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113665</wp:posOffset>
                      </wp:positionV>
                      <wp:extent cx="323850" cy="314325"/>
                      <wp:effectExtent l="0" t="0" r="19050" b="2857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64.75pt;margin-top:8.95pt;width:25.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851F04" wp14:editId="3D03E4C0">
                      <wp:simplePos x="0" y="0"/>
                      <wp:positionH relativeFrom="column">
                        <wp:posOffset>4299585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338.55pt;margin-top:9.15pt;width:25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cFIQIAAD4EAAAOAAAAZHJzL2Uyb0RvYy54bWysU8GO0zAQvSPxD5bvNE2bsiV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6B5CCF" wp14:editId="06D460D9">
                      <wp:simplePos x="0" y="0"/>
                      <wp:positionH relativeFrom="column">
                        <wp:posOffset>3442335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271.05pt;margin-top:9.15pt;width:25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940AAC" wp14:editId="766A37E8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304.05pt;margin-top:9.15pt;width:25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3EFADCC" wp14:editId="7CEB6850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237.3pt;margin-top:9.15pt;width:25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0DB2E8" wp14:editId="1E955310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168.3pt;margin-top:9.15pt;width:25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A04C20" wp14:editId="5D95541F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202.05pt;margin-top:9.15pt;width:25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C903B3" wp14:editId="6E9FCD14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133.8pt;margin-top:9.15pt;width:25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" strokeweight="1.25pt"/>
                  </w:pict>
                </mc:Fallback>
              </mc:AlternateContent>
            </w:r>
            <w:r w:rsidR="00C24DF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8B7D6B" wp14:editId="19571CCF">
                      <wp:simplePos x="0" y="0"/>
                      <wp:positionH relativeFrom="column">
                        <wp:posOffset>1261110</wp:posOffset>
                      </wp:positionH>
                      <wp:positionV relativeFrom="paragraph">
                        <wp:posOffset>116205</wp:posOffset>
                      </wp:positionV>
                      <wp:extent cx="323850" cy="314325"/>
                      <wp:effectExtent l="0" t="0" r="19050" b="2857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99.3pt;margin-top:9.15pt;width:25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" strokeweight="1.25pt"/>
                  </w:pict>
                </mc:Fallback>
              </mc:AlternateConten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the prime factorisation of 80?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24DFC" w:rsidRPr="00C24DFC" w:rsidRDefault="00C24DFC" w:rsidP="00C24DFC">
            <w:pPr>
              <w:rPr>
                <w:rFonts w:ascii="Times New Roman" w:hAnsi="Times New Roman"/>
                <w:sz w:val="12"/>
                <w:szCs w:val="12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DFE04AE" wp14:editId="35064328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48260</wp:posOffset>
                      </wp:positionV>
                      <wp:extent cx="2929890" cy="388620"/>
                      <wp:effectExtent l="0" t="0" r="22860" b="1143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style="position:absolute;margin-left:31.9pt;margin-top:3.8pt;width:230.7pt;height:30.6pt;z-index:25168486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2258" w:dyaOrig="300">
                <v:shape id="_x0000_i1030" type="#_x0000_t75" style="width:113pt;height:14.95pt" o:ole="">
                  <v:imagedata r:id="rId19" o:title=""/>
                </v:shape>
                <o:OLEObject Type="Embed" ProgID="FXE300.Equation" ShapeID="_x0000_i1030" DrawAspect="Content" ObjectID="_1420905705" r:id="rId20"/>
              </w:object>
            </w:r>
            <w:r w:rsidRPr="00C24DFC">
              <w:rPr>
                <w:rFonts w:ascii="Times New Roman" w:hAnsi="Times New Roman"/>
                <w:sz w:val="12"/>
                <w:szCs w:val="12"/>
              </w:rPr>
              <w:t xml:space="preserve">                                 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         </w: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2137" w:dyaOrig="300">
                <v:shape id="_x0000_i1031" type="#_x0000_t75" style="width:106.9pt;height:14.95pt" o:ole="">
                  <v:imagedata r:id="rId21" o:title=""/>
                </v:shape>
                <o:OLEObject Type="Embed" ProgID="FXE300.Equation" ShapeID="_x0000_i1031" DrawAspect="Content" ObjectID="_1420905706" r:id="rId22"/>
              </w:object>
            </w:r>
            <w:r w:rsidRPr="00C24DFC">
              <w:rPr>
                <w:rFonts w:ascii="Times New Roman" w:hAnsi="Times New Roman"/>
                <w:sz w:val="12"/>
                <w:szCs w:val="12"/>
              </w:rPr>
              <w:t xml:space="preserve">     </w:t>
            </w:r>
          </w:p>
          <w:p w:rsidR="00C24DFC" w:rsidRPr="00C24DFC" w:rsidRDefault="00C24DFC" w:rsidP="00B850EA">
            <w:pPr>
              <w:rPr>
                <w:rFonts w:ascii="Times New Roman" w:hAnsi="Times New Roman"/>
                <w:sz w:val="12"/>
                <w:szCs w:val="12"/>
              </w:rPr>
            </w:pPr>
            <w:r w:rsidRPr="00C24DFC">
              <w:rPr>
                <w:rFonts w:ascii="Times New Roman" w:hAnsi="Times New Roman"/>
                <w:sz w:val="12"/>
                <w:szCs w:val="12"/>
              </w:rPr>
              <w:t xml:space="preserve">       </w:t>
            </w:r>
          </w:p>
          <w:p w:rsidR="00C24DFC" w:rsidRPr="00C24DFC" w:rsidRDefault="00C24DFC" w:rsidP="00B850EA">
            <w:pPr>
              <w:rPr>
                <w:rFonts w:ascii="Times New Roman" w:hAnsi="Times New Roman"/>
                <w:sz w:val="12"/>
                <w:szCs w:val="12"/>
              </w:rPr>
            </w:pPr>
            <w:r w:rsidRPr="00C24DFC">
              <w:rPr>
                <w:rFonts w:ascii="Times New Roman" w:hAnsi="Times New Roman"/>
                <w:sz w:val="12"/>
                <w:szCs w:val="12"/>
              </w:rPr>
              <w:t xml:space="preserve">    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</w:t>
            </w:r>
            <w:r w:rsidRPr="00C24DFC"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1634" w:dyaOrig="300">
                <v:shape id="_x0000_i1032" type="#_x0000_t75" style="width:81.95pt;height:14.95pt" o:ole="">
                  <v:imagedata r:id="rId23" o:title=""/>
                </v:shape>
                <o:OLEObject Type="Embed" ProgID="FXE300.Equation" ShapeID="_x0000_i1032" DrawAspect="Content" ObjectID="_1420905707" r:id="rId24"/>
              </w:objec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t xml:space="preserve">                                             </w: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184" w:dyaOrig="273">
                <v:shape id="_x0000_i1033" type="#_x0000_t75" style="width:9.4pt;height:13.85pt" o:ole="">
                  <v:imagedata r:id="rId25" o:title=""/>
                </v:shape>
                <o:OLEObject Type="Embed" ProgID="FXE300.Equation" ShapeID="_x0000_i1033" DrawAspect="Content" ObjectID="_1420905708" r:id="rId26"/>
              </w:objec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t xml:space="preserve">  </w:t>
            </w:r>
            <w:r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t xml:space="preserve">                                      </w: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1333" w:dyaOrig="300">
                <v:shape id="_x0000_i1034" type="#_x0000_t75" style="width:66.45pt;height:14.95pt" o:ole="">
                  <v:imagedata r:id="rId27" o:title=""/>
                </v:shape>
                <o:OLEObject Type="Embed" ProgID="FXE300.Equation" ShapeID="_x0000_i1034" DrawAspect="Content" ObjectID="_1420905709" r:id="rId28"/>
              </w:object>
            </w: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t xml:space="preserve"> </w:t>
            </w:r>
          </w:p>
          <w:p w:rsidR="00C24DFC" w:rsidRDefault="00C24DF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D949A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prime factorisation of 45.</w:t>
            </w:r>
          </w:p>
          <w:p w:rsidR="0071142F" w:rsidRDefault="0071142F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1142F" w:rsidRPr="0071142F" w:rsidRDefault="0071142F" w:rsidP="00B850EA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E22096" w:rsidRPr="0071142F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2222" w:dyaOrig="390">
                <v:shape id="_x0000_i1035" type="#_x0000_t75" style="width:110.75pt;height:19.4pt" o:ole="">
                  <v:imagedata r:id="rId29" o:title=""/>
                </v:shape>
                <o:OLEObject Type="Embed" ProgID="FXE300.Equation" ShapeID="_x0000_i1035" DrawAspect="Content" ObjectID="_1420905710" r:id="rId30"/>
              </w:object>
            </w:r>
            <w:r w:rsidRPr="0071142F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1142F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all of the prime numbers between 10 and 30.</w:t>
            </w:r>
          </w:p>
          <w:p w:rsidR="0071142F" w:rsidRDefault="0071142F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1142F" w:rsidRDefault="0071142F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………………………………………………………………………………..</w:t>
            </w: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1142F" w:rsidRPr="0071142F" w:rsidRDefault="0071142F" w:rsidP="007114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4B14FF" wp14:editId="77714EB4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143510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64.75pt;margin-top:11.3pt;width:59.4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What is the value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proofErr w:type="gramEnd"/>
            <w:r w:rsidRPr="0071142F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268" w:dyaOrig="350">
                <v:shape id="_x0000_i1036" type="#_x0000_t75" style="width:17.15pt;height:21.05pt" o:ole="">
                  <v:imagedata r:id="rId31" o:title=""/>
                </v:shape>
                <o:OLEObject Type="Embed" ProgID="FXE300.Equation" ShapeID="_x0000_i1036" DrawAspect="Content" ObjectID="_1420905711" r:id="rId32"/>
              </w:object>
            </w:r>
            <w:r w:rsidRPr="0071142F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325745" w:rsidRDefault="0032574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1142F" w:rsidRPr="0071142F" w:rsidRDefault="0071142F" w:rsidP="0071142F">
            <w:pPr>
              <w:rPr>
                <w:rFonts w:ascii="Times New Roman" w:hAnsi="Times New Roman"/>
                <w:sz w:val="24"/>
                <w:szCs w:val="24"/>
              </w:rPr>
            </w:pPr>
            <w:r w:rsidRPr="0071142F">
              <w:rPr>
                <w:rFonts w:ascii="Times New Roman" w:hAnsi="Times New Roman"/>
                <w:sz w:val="24"/>
                <w:szCs w:val="24"/>
              </w:rPr>
              <w:t>Write the following calculation in index notation:</w:t>
            </w:r>
          </w:p>
          <w:p w:rsidR="00325745" w:rsidRDefault="0071142F" w:rsidP="0071142F">
            <w:pPr>
              <w:rPr>
                <w:rFonts w:ascii="Times New Roman" w:hAnsi="Times New Roman"/>
                <w:sz w:val="24"/>
                <w:szCs w:val="24"/>
              </w:rPr>
            </w:pPr>
            <w:r w:rsidRPr="0071142F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 w:rsidRPr="0071142F">
              <w:rPr>
                <w:rFonts w:ascii="Times New Roman" w:hAnsi="Times New Roman"/>
                <w:color w:val="FF0000"/>
                <w:position w:val="-48"/>
                <w:sz w:val="24"/>
                <w:szCs w:val="24"/>
              </w:rPr>
              <w:object w:dxaOrig="3610" w:dyaOrig="538">
                <v:shape id="_x0000_i1037" type="#_x0000_t75" style="width:180.55pt;height:27.15pt" o:ole="">
                  <v:imagedata r:id="rId33" o:title=""/>
                </v:shape>
                <o:OLEObject Type="Embed" ProgID="FXE300.Equation" ShapeID="_x0000_i1037" DrawAspect="Content" ObjectID="_1420905712" r:id="rId34"/>
              </w:object>
            </w: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1142F" w:rsidRDefault="0071142F" w:rsidP="0071142F">
            <w:pPr>
              <w:rPr>
                <w:rFonts w:ascii="Times New Roman" w:hAnsi="Times New Roman"/>
                <w:sz w:val="24"/>
                <w:szCs w:val="24"/>
              </w:rPr>
            </w:pPr>
            <w:r w:rsidRPr="0071142F">
              <w:rPr>
                <w:rFonts w:ascii="Times New Roman" w:hAnsi="Times New Roman"/>
                <w:sz w:val="24"/>
                <w:szCs w:val="24"/>
              </w:rPr>
              <w:t>Which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142F">
              <w:rPr>
                <w:rFonts w:ascii="Times New Roman" w:hAnsi="Times New Roman"/>
                <w:sz w:val="24"/>
                <w:szCs w:val="24"/>
              </w:rPr>
              <w:t>calculation is the same 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1142F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02" w:dyaOrig="350">
                <v:shape id="_x0000_i1038" type="#_x0000_t75" style="width:60.35pt;height:17.7pt" o:ole="">
                  <v:imagedata r:id="rId35" o:title=""/>
                </v:shape>
                <o:OLEObject Type="Embed" ProgID="FXE300.Equation" ShapeID="_x0000_i1038" DrawAspect="Content" ObjectID="_1420905713" r:id="rId3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?</w:t>
            </w:r>
          </w:p>
          <w:p w:rsidR="0071142F" w:rsidRPr="0071142F" w:rsidRDefault="0071142F" w:rsidP="0071142F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71142F" w:rsidRPr="0071142F" w:rsidRDefault="0071142F" w:rsidP="0071142F">
            <w:pPr>
              <w:rPr>
                <w:rFonts w:ascii="Times New Roman" w:hAnsi="Times New Roman"/>
                <w:position w:val="-6"/>
                <w:sz w:val="12"/>
                <w:szCs w:val="12"/>
              </w:rPr>
            </w:pPr>
            <w:r w:rsidRPr="0071142F">
              <w:rPr>
                <w:noProof/>
                <w:sz w:val="16"/>
                <w:szCs w:val="16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0E547F3" wp14:editId="07061929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20092</wp:posOffset>
                      </wp:positionV>
                      <wp:extent cx="171450" cy="944880"/>
                      <wp:effectExtent l="0" t="0" r="19050" b="2667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5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26" style="position:absolute;margin-left:41.1pt;margin-top:1.6pt;width:13.5pt;height:74.4pt;z-index:251688960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RUsIA&#10;AADbAAAADwAAAGRycy9kb3ducmV2LnhtbESPQWsCMRSE7wX/Q3iCt5q1oshqFC0oxZu2en4kz83i&#10;5mXZRHfbX98IgsdhZr5hFqvOVeJOTSg9KxgNMxDE2puSCwU/39v3GYgQkQ1WnknBLwVYLXtvC8yN&#10;b/lA92MsRIJwyFGBjbHOpQzaksMw9DVx8i6+cRiTbAppGmwT3FXyI8um0mHJacFiTZ+W9PV4cwr2&#10;2k5mf93ubNrpZbw+bM4n7XdKDfrdeg4iUhdf4Wf7yyiYjO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hFS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PJc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TMp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8l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qvs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TMp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q+wgAAANsAAAAPAAAAAAAAAAAAAAAAAJgCAABkcnMvZG93&#10;bnJldi54bWxQSwUGAAAAAAQABAD1AAAAhw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yys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kr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ssr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 w:rsidRPr="0071142F">
              <w:rPr>
                <w:rFonts w:ascii="Times New Roman" w:hAnsi="Times New Roman"/>
                <w:sz w:val="16"/>
                <w:szCs w:val="16"/>
              </w:rPr>
              <w:t xml:space="preserve">      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71142F">
              <w:rPr>
                <w:rFonts w:ascii="Times New Roman" w:hAnsi="Times New Roman"/>
                <w:sz w:val="12"/>
                <w:szCs w:val="12"/>
              </w:rPr>
              <w:t xml:space="preserve">                        </w:t>
            </w:r>
            <w:r w:rsidRPr="0071142F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2100" w:dyaOrig="300">
                <v:shape id="_x0000_i1039" type="#_x0000_t75" style="width:105.25pt;height:14.95pt" o:ole="">
                  <v:imagedata r:id="rId37" o:title=""/>
                </v:shape>
                <o:OLEObject Type="Embed" ProgID="FXE300.Equation" ShapeID="_x0000_i1039" DrawAspect="Content" ObjectID="_1420905714" r:id="rId38"/>
              </w:object>
            </w:r>
            <w:r w:rsidRPr="0071142F">
              <w:rPr>
                <w:rFonts w:ascii="Times New Roman" w:hAnsi="Times New Roman"/>
                <w:position w:val="-6"/>
                <w:sz w:val="12"/>
                <w:szCs w:val="12"/>
              </w:rPr>
              <w:t xml:space="preserve">         </w:t>
            </w:r>
          </w:p>
          <w:p w:rsidR="0071142F" w:rsidRPr="0071142F" w:rsidRDefault="0071142F" w:rsidP="007114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1142F" w:rsidRPr="0071142F" w:rsidRDefault="0071142F" w:rsidP="0071142F">
            <w:pPr>
              <w:rPr>
                <w:rFonts w:ascii="Times New Roman" w:hAnsi="Times New Roman"/>
                <w:sz w:val="12"/>
                <w:szCs w:val="12"/>
              </w:rPr>
            </w:pPr>
            <w:r w:rsidRPr="0071142F">
              <w:rPr>
                <w:rFonts w:ascii="Times New Roman" w:hAnsi="Times New Roman"/>
                <w:sz w:val="12"/>
                <w:szCs w:val="12"/>
              </w:rPr>
              <w:t xml:space="preserve">                                        </w:t>
            </w:r>
            <w:r w:rsidRPr="0071142F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2483" w:dyaOrig="300">
                <v:shape id="_x0000_i1040" type="#_x0000_t75" style="width:124.05pt;height:14.95pt" o:ole="">
                  <v:imagedata r:id="rId39" o:title=""/>
                </v:shape>
                <o:OLEObject Type="Embed" ProgID="FXE300.Equation" ShapeID="_x0000_i1040" DrawAspect="Content" ObjectID="_1420905715" r:id="rId40"/>
              </w:object>
            </w:r>
          </w:p>
          <w:p w:rsidR="0071142F" w:rsidRPr="0071142F" w:rsidRDefault="0071142F" w:rsidP="007114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1142F" w:rsidRPr="0071142F" w:rsidRDefault="0071142F" w:rsidP="0071142F">
            <w:pPr>
              <w:rPr>
                <w:rFonts w:ascii="Times New Roman" w:hAnsi="Times New Roman"/>
                <w:sz w:val="12"/>
                <w:szCs w:val="12"/>
              </w:rPr>
            </w:pPr>
            <w:r w:rsidRPr="0071142F">
              <w:rPr>
                <w:rFonts w:ascii="Times New Roman" w:hAnsi="Times New Roman"/>
                <w:sz w:val="12"/>
                <w:szCs w:val="12"/>
              </w:rPr>
              <w:t xml:space="preserve">                                        </w:t>
            </w:r>
            <w:r w:rsidRPr="0071142F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5549" w:dyaOrig="300">
                <v:shape id="_x0000_i1041" type="#_x0000_t75" style="width:277.5pt;height:14.95pt" o:ole="">
                  <v:imagedata r:id="rId41" o:title=""/>
                </v:shape>
                <o:OLEObject Type="Embed" ProgID="FXE300.Equation" ShapeID="_x0000_i1041" DrawAspect="Content" ObjectID="_1420905716" r:id="rId42"/>
              </w:object>
            </w:r>
          </w:p>
          <w:p w:rsidR="0071142F" w:rsidRPr="0071142F" w:rsidRDefault="0071142F" w:rsidP="007114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25745" w:rsidRDefault="0071142F" w:rsidP="0071142F">
            <w:pPr>
              <w:rPr>
                <w:rFonts w:ascii="Times New Roman" w:hAnsi="Times New Roman"/>
                <w:sz w:val="24"/>
                <w:szCs w:val="24"/>
              </w:rPr>
            </w:pPr>
            <w:r w:rsidRPr="0071142F">
              <w:rPr>
                <w:rFonts w:ascii="Times New Roman" w:hAnsi="Times New Roman"/>
                <w:sz w:val="12"/>
                <w:szCs w:val="12"/>
              </w:rPr>
              <w:t xml:space="preserve">                                        </w:t>
            </w:r>
            <w:r w:rsidRPr="0071142F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3250" w:dyaOrig="300">
                <v:shape id="_x0000_i1042" type="#_x0000_t75" style="width:162.3pt;height:14.95pt" o:ole="">
                  <v:imagedata r:id="rId43" o:title=""/>
                </v:shape>
                <o:OLEObject Type="Embed" ProgID="FXE300.Equation" ShapeID="_x0000_i1042" DrawAspect="Content" ObjectID="_1420905717" r:id="rId44"/>
              </w:object>
            </w: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A55618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34" type="#_x0000_t75" style="position:absolute;margin-left:273.95pt;margin-top:1pt;width:131.05pt;height:55.05pt;z-index:251696128;mso-position-horizontal-relative:text;mso-position-vertical-relative:text">
                  <v:imagedata r:id="rId45" o:title=""/>
                  <w10:wrap type="square"/>
                </v:shape>
                <o:OLEObject Type="Embed" ProgID="FXDraw3.Document" ShapeID="_x0000_s1034" DrawAspect="Content" ObjectID="_1420905756" r:id="rId46"/>
              </w:pict>
            </w:r>
            <w:r w:rsidR="003666B3">
              <w:rPr>
                <w:rFonts w:ascii="Times New Roman" w:hAnsi="Times New Roman"/>
                <w:sz w:val="24"/>
                <w:szCs w:val="24"/>
              </w:rPr>
              <w:t>The first three triangular numbers are shown.</w:t>
            </w:r>
          </w:p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fifth triangular number?</w:t>
            </w:r>
          </w:p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6B3" w:rsidRPr="003666B3" w:rsidRDefault="003666B3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FFFF23E" wp14:editId="68FCFEC6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93345</wp:posOffset>
                      </wp:positionV>
                      <wp:extent cx="754380" cy="373380"/>
                      <wp:effectExtent l="0" t="0" r="26670" b="2667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6" o:spid="_x0000_s1026" style="position:absolute;margin-left:115.55pt;margin-top:7.35pt;width:59.4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ay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Between which two whole numbers does the square root of 90 lie?</w:t>
            </w:r>
          </w:p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CC6F25B" wp14:editId="074C73A4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112167</wp:posOffset>
                      </wp:positionV>
                      <wp:extent cx="754380" cy="373380"/>
                      <wp:effectExtent l="0" t="0" r="26670" b="2667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8" o:spid="_x0000_s1026" style="position:absolute;margin-left:153.95pt;margin-top:8.85pt;width:59.4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AFD013E" wp14:editId="772576DF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135255</wp:posOffset>
                      </wp:positionV>
                      <wp:extent cx="754380" cy="373380"/>
                      <wp:effectExtent l="0" t="0" r="26670" b="2667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9" o:spid="_x0000_s1026" style="position:absolute;margin-left:49.4pt;margin-top:10.65pt;width:59.4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Ch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Pr="003666B3">
              <w:rPr>
                <w:rFonts w:ascii="Times New Roman" w:hAnsi="Times New Roman"/>
                <w:sz w:val="36"/>
                <w:szCs w:val="24"/>
              </w:rPr>
              <w:t>and</w:t>
            </w:r>
          </w:p>
          <w:p w:rsid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6B3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66B3" w:rsidRPr="001B3341" w:rsidRDefault="003666B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66B3" w:rsidRPr="00880C50" w:rsidRDefault="003666B3" w:rsidP="004A1A0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Given that </w:t>
            </w:r>
            <w:r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33" w:dyaOrig="346">
                <v:shape id="_x0000_i1043" type="#_x0000_t75" style="width:157.3pt;height:18.3pt" o:ole="">
                  <v:imagedata r:id="rId47" o:title=""/>
                </v:shape>
                <o:OLEObject Type="Embed" ProgID="FXE300.Equation" ShapeID="_x0000_i1043" DrawAspect="Content" ObjectID="_1420905718" r:id="rId48"/>
              </w:object>
            </w:r>
            <w:r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3666B3" w:rsidRPr="00880C50" w:rsidRDefault="003666B3" w:rsidP="004A1A0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3666B3" w:rsidRPr="00880C50" w:rsidRDefault="003666B3" w:rsidP="004A1A0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Which is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>not true</w:t>
            </w:r>
            <w:r w:rsidRPr="00880C50">
              <w:rPr>
                <w:rFonts w:ascii="Times New Roman" w:hAnsi="Times New Roman"/>
                <w:position w:val="-6"/>
                <w:sz w:val="24"/>
                <w:szCs w:val="24"/>
              </w:rPr>
              <w:t>?</w:t>
            </w:r>
          </w:p>
          <w:p w:rsidR="003666B3" w:rsidRPr="00880C50" w:rsidRDefault="003666B3" w:rsidP="004A1A0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3666B3" w:rsidRPr="00880C50" w:rsidRDefault="00A55618" w:rsidP="004A1A0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DBD4235">
                <v:group id="_x0000_s1035" style="position:absolute;margin-left:19.25pt;margin-top:6.6pt;width:217.5pt;height:36pt;z-index:251706368" coordorigin="3530,6840" coordsize="3900,720">
                  <v:roundrect id="_x0000_s1036" style="position:absolute;left:3530;top:6840;width:270;height:180" arcsize="10923f"/>
                  <v:roundrect id="_x0000_s1037" style="position:absolute;left:3530;top:7380;width:270;height:180" arcsize="10923f"/>
                  <v:roundrect id="_x0000_s1038" style="position:absolute;left:7160;top:6840;width:270;height:180" arcsize="10923f"/>
                  <v:roundrect id="_x0000_s1039" style="position:absolute;left:7160;top:7380;width:270;height:180" arcsize="10923f"/>
                </v:group>
              </w:pict>
            </w:r>
            <w:r w:rsidR="003666B3"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</w:t>
            </w:r>
            <w:r w:rsidR="003666B3"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16" w:dyaOrig="350">
                <v:shape id="_x0000_i1044" type="#_x0000_t75" style="width:55.95pt;height:17.7pt" o:ole="">
                  <v:imagedata r:id="rId49" o:title=""/>
                </v:shape>
                <o:OLEObject Type="Embed" ProgID="FXE300.Equation" ShapeID="_x0000_i1044" DrawAspect="Content" ObjectID="_1420905719" r:id="rId50"/>
              </w:object>
            </w:r>
            <w:r w:rsidR="003666B3"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</w:t>
            </w:r>
            <w:r w:rsidR="003666B3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</w:t>
            </w:r>
            <w:r w:rsidR="003666B3"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  <w:r w:rsidR="003666B3"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79" w:dyaOrig="300">
                <v:shape id="_x0000_i1045" type="#_x0000_t75" style="width:68.7pt;height:14.95pt" o:ole="">
                  <v:imagedata r:id="rId51" o:title=""/>
                </v:shape>
                <o:OLEObject Type="Embed" ProgID="FXE300.Equation" ShapeID="_x0000_i1045" DrawAspect="Content" ObjectID="_1420905720" r:id="rId52"/>
              </w:object>
            </w:r>
            <w:r w:rsidR="003666B3"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3666B3" w:rsidRPr="00880C50" w:rsidRDefault="003666B3" w:rsidP="004A1A0D">
            <w:pPr>
              <w:rPr>
                <w:rFonts w:ascii="Times New Roman" w:hAnsi="Times New Roman"/>
                <w:position w:val="-6"/>
                <w:sz w:val="16"/>
                <w:szCs w:val="16"/>
              </w:rPr>
            </w:pPr>
          </w:p>
          <w:p w:rsidR="003666B3" w:rsidRPr="00880C50" w:rsidRDefault="003666B3" w:rsidP="004A1A0D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535" w:dyaOrig="300">
                <v:shape id="_x0000_i1046" type="#_x0000_t75" style="width:76.45pt;height:14.95pt" o:ole="">
                  <v:imagedata r:id="rId53" o:title=""/>
                </v:shape>
                <o:OLEObject Type="Embed" ProgID="FXE300.Equation" ShapeID="_x0000_i1046" DrawAspect="Content" ObjectID="_1420905721" r:id="rId54"/>
              </w:object>
            </w:r>
            <w:r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</w:t>
            </w:r>
            <w:r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387" w:dyaOrig="350">
                <v:shape id="_x0000_i1047" type="#_x0000_t75" style="width:119.1pt;height:17.7pt" o:ole="">
                  <v:imagedata r:id="rId55" o:title=""/>
                </v:shape>
                <o:OLEObject Type="Embed" ProgID="FXE300.Equation" ShapeID="_x0000_i1047" DrawAspect="Content" ObjectID="_1420905722" r:id="rId56"/>
              </w:object>
            </w:r>
          </w:p>
        </w:tc>
      </w:tr>
      <w:tr w:rsidR="003666B3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66B3" w:rsidRPr="001B3341" w:rsidRDefault="003666B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66B3" w:rsidRDefault="003666B3" w:rsidP="00B850EA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666B3">
              <w:rPr>
                <w:rFonts w:ascii="Times New Roman" w:hAnsi="Times New Roman"/>
                <w:color w:val="FF0000"/>
                <w:sz w:val="24"/>
                <w:szCs w:val="24"/>
              </w:rPr>
              <w:object w:dxaOrig="6404" w:dyaOrig="350">
                <v:shape id="_x0000_i1048" type="#_x0000_t75" style="width:345.05pt;height:18.85pt" o:ole="">
                  <v:imagedata r:id="rId57" o:title=""/>
                </v:shape>
                <o:OLEObject Type="Embed" ProgID="FXE300.Equation" ShapeID="_x0000_i1048" DrawAspect="Content" ObjectID="_1420905723" r:id="rId58"/>
              </w:object>
            </w:r>
          </w:p>
          <w:p w:rsidR="003666B3" w:rsidRDefault="003666B3" w:rsidP="00B850EA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3666B3" w:rsidRPr="003666B3" w:rsidRDefault="003666B3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110C87CC" wp14:editId="28C24C04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22860</wp:posOffset>
                      </wp:positionV>
                      <wp:extent cx="4362450" cy="114300"/>
                      <wp:effectExtent l="0" t="0" r="19050" b="1905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0" o:spid="_x0000_s1026" style="position:absolute;margin-left:25.4pt;margin-top:1.8pt;width:343.5pt;height:9pt;z-index:25170841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NMsMA&#10;AADbAAAADwAAAGRycy9kb3ducmV2LnhtbESPQWsCMRSE70L/Q3gFb5pVqZW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NMs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TRc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+wR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TRc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23s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xj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V23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zuqsQA&#10;AADbAAAADwAAAGRycy9kb3ducmV2LnhtbESPW2sCMRSE3wv+h3CEvtWsl6qsRrFCpfTN6/MhOW4W&#10;NyfLJnXX/vqmUOjjMDPfMMt15ypxpyaUnhUMBxkIYu1NyYWC0/H9ZQ4iRGSDlWdS8KAA61XvaYm5&#10;8S3v6X6IhUgQDjkqsDHWuZRBW3IYBr4mTt7VNw5jkk0hTYNtgrtKjrJsKh2WnBYs1rS1pG+HL6fg&#10;U9vX+Xe3u5h2eh1v9m+Xs/Y7pZ773WYBIlIX/8N/7Q+jYDa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7qr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12                                 27                                72                                81                               </w:t>
            </w:r>
          </w:p>
        </w:tc>
      </w:tr>
      <w:tr w:rsidR="003666B3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66B3" w:rsidRPr="001B3341" w:rsidRDefault="003666B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66B3" w:rsidRPr="00880C50" w:rsidRDefault="003666B3" w:rsidP="004A1A0D">
            <w:pPr>
              <w:rPr>
                <w:rFonts w:ascii="Times New Roman" w:hAnsi="Times New Roman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>The number represented by the Roman numerals below is :</w:t>
            </w:r>
          </w:p>
          <w:p w:rsidR="003666B3" w:rsidRPr="00880C50" w:rsidRDefault="003666B3" w:rsidP="004A1A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6B3" w:rsidRPr="00880C50" w:rsidRDefault="003666B3" w:rsidP="004A1A0D">
            <w:pPr>
              <w:rPr>
                <w:rFonts w:ascii="Times New Roman" w:hAnsi="Times New Roman"/>
                <w:sz w:val="40"/>
                <w:szCs w:val="40"/>
              </w:rPr>
            </w:pPr>
            <w:r w:rsidRPr="00880C50">
              <w:rPr>
                <w:rFonts w:ascii="Times New Roman" w:hAnsi="Times New Roman"/>
                <w:sz w:val="40"/>
                <w:szCs w:val="40"/>
              </w:rPr>
              <w:t xml:space="preserve">                       M</w:t>
            </w:r>
            <w:r>
              <w:rPr>
                <w:rFonts w:ascii="Times New Roman" w:hAnsi="Times New Roman"/>
                <w:sz w:val="40"/>
                <w:szCs w:val="40"/>
              </w:rPr>
              <w:t>MMCMXLV</w:t>
            </w:r>
            <w:r w:rsidRPr="00880C50">
              <w:rPr>
                <w:rFonts w:ascii="Times New Roman" w:hAnsi="Times New Roman"/>
                <w:sz w:val="40"/>
                <w:szCs w:val="40"/>
              </w:rPr>
              <w:t>II</w:t>
            </w:r>
          </w:p>
          <w:p w:rsidR="003666B3" w:rsidRPr="00880C50" w:rsidRDefault="003666B3" w:rsidP="004A1A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6B3" w:rsidRPr="00880C50" w:rsidRDefault="003666B3" w:rsidP="004A1A0D">
            <w:pPr>
              <w:rPr>
                <w:rFonts w:ascii="Times New Roman" w:hAnsi="Times New Roman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3947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3997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4547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4597</w:t>
            </w:r>
          </w:p>
          <w:p w:rsidR="003666B3" w:rsidRPr="00880C50" w:rsidRDefault="00A9615A" w:rsidP="004A1A0D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49495C5B" wp14:editId="1E68DD96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17145</wp:posOffset>
                      </wp:positionV>
                      <wp:extent cx="4362450" cy="114300"/>
                      <wp:effectExtent l="0" t="0" r="19050" b="1905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26" style="position:absolute;margin-left:21.1pt;margin-top:1.35pt;width:343.5pt;height:9pt;z-index:25172172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5a8EA&#10;AADc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/L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uWv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c8MEA&#10;AADc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nZBP6eS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JHPD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  <w:p w:rsidR="003666B3" w:rsidRPr="00880C50" w:rsidRDefault="003666B3" w:rsidP="004A1A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6B3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66B3" w:rsidRPr="001B3341" w:rsidRDefault="003666B3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66B3" w:rsidRPr="00880C50" w:rsidRDefault="00A55618" w:rsidP="004A1A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54C65349">
                <v:rect id="_x0000_s1045" style="position:absolute;margin-left:188.25pt;margin-top:1.35pt;width:140.25pt;height:28.5pt;z-index:251711488;mso-position-horizontal-relative:text;mso-position-vertical-relative:text" strokeweight="1.25pt"/>
              </w:pict>
            </w:r>
            <w:r w:rsidR="003666B3">
              <w:rPr>
                <w:rFonts w:ascii="Times New Roman" w:hAnsi="Times New Roman"/>
                <w:sz w:val="24"/>
                <w:szCs w:val="24"/>
              </w:rPr>
              <w:t>Write 846</w:t>
            </w:r>
            <w:r w:rsidR="003666B3" w:rsidRPr="00880C50">
              <w:rPr>
                <w:rFonts w:ascii="Times New Roman" w:hAnsi="Times New Roman"/>
                <w:sz w:val="24"/>
                <w:szCs w:val="24"/>
              </w:rPr>
              <w:t xml:space="preserve"> using Roman numerals.</w:t>
            </w:r>
          </w:p>
          <w:p w:rsidR="003666B3" w:rsidRPr="00880C50" w:rsidRDefault="003666B3" w:rsidP="004A1A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666B3" w:rsidRPr="00880C50" w:rsidRDefault="003666B3" w:rsidP="004A1A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292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E7292" w:rsidRPr="001B3341" w:rsidRDefault="00EE729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7292" w:rsidRPr="00880C50" w:rsidRDefault="00EE7292" w:rsidP="004A1A0D">
            <w:pPr>
              <w:rPr>
                <w:rFonts w:ascii="Times New Roman" w:hAnsi="Times New Roman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Write one of the </w:t>
            </w:r>
            <w:proofErr w:type="gramStart"/>
            <w:r w:rsidRPr="00880C50">
              <w:rPr>
                <w:rFonts w:ascii="Times New Roman" w:hAnsi="Times New Roman"/>
                <w:sz w:val="24"/>
                <w:szCs w:val="24"/>
              </w:rPr>
              <w:t xml:space="preserve">symbols </w:t>
            </w:r>
            <w:r w:rsidRPr="00880C50">
              <w:rPr>
                <w:rFonts w:ascii="Times New Roman" w:hAnsi="Times New Roman"/>
                <w:sz w:val="32"/>
                <w:szCs w:val="32"/>
              </w:rPr>
              <w:t xml:space="preserve"> &gt;</w:t>
            </w:r>
            <w:proofErr w:type="gramEnd"/>
            <w:r w:rsidRPr="00880C50">
              <w:rPr>
                <w:rFonts w:ascii="Times New Roman" w:hAnsi="Times New Roman"/>
                <w:sz w:val="32"/>
                <w:szCs w:val="32"/>
              </w:rPr>
              <w:t xml:space="preserve"> , &lt; 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Pr="00880C50">
              <w:rPr>
                <w:rFonts w:ascii="Times New Roman" w:hAnsi="Times New Roman"/>
                <w:sz w:val="32"/>
                <w:szCs w:val="32"/>
              </w:rPr>
              <w:t>=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in the box to correctly complete the sentence below.</w:t>
            </w:r>
          </w:p>
          <w:p w:rsidR="00EE7292" w:rsidRPr="00880C50" w:rsidRDefault="00EE7292" w:rsidP="004A1A0D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880C50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2213" w:dyaOrig="390" w14:anchorId="28385FF0">
                <v:shape id="_x0000_i1049" type="#_x0000_t75" style="width:149pt;height:26.6pt" o:ole="">
                  <v:imagedata r:id="rId59" o:title=""/>
                </v:shape>
                <o:OLEObject Type="Embed" ProgID="FXE300.Equation" ShapeID="_x0000_i1049" DrawAspect="Content" ObjectID="_1420905724" r:id="rId60"/>
              </w:object>
            </w:r>
            <w:r w:rsidRPr="00880C50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</w:tr>
      <w:tr w:rsidR="00EE7292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E7292" w:rsidRPr="001B3341" w:rsidRDefault="00EE729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7292" w:rsidRPr="00880C50" w:rsidRDefault="00EE7292" w:rsidP="004A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>Which of the following statements is true?</w:t>
            </w:r>
          </w:p>
          <w:p w:rsidR="00EE7292" w:rsidRPr="00880C50" w:rsidRDefault="00EE7292" w:rsidP="004A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E7292" w:rsidRPr="00880C50" w:rsidRDefault="00EE7292" w:rsidP="004A1A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            Statem</w:t>
            </w:r>
            <w:r w:rsidR="004A1A0D">
              <w:rPr>
                <w:rFonts w:ascii="Times New Roman" w:hAnsi="Times New Roman"/>
                <w:sz w:val="24"/>
                <w:szCs w:val="24"/>
              </w:rPr>
              <w:t xml:space="preserve">ent I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4A1A0D">
              <w:rPr>
                <w:rFonts w:ascii="Times New Roman" w:hAnsi="Times New Roman"/>
                <w:sz w:val="24"/>
                <w:szCs w:val="24"/>
              </w:rPr>
              <w:t xml:space="preserve">   Statement II</w:t>
            </w:r>
          </w:p>
          <w:p w:rsidR="00EE7292" w:rsidRPr="00880C50" w:rsidRDefault="00EE7292" w:rsidP="004A1A0D">
            <w:pPr>
              <w:spacing w:before="120"/>
              <w:jc w:val="both"/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4A1A0D"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349" w:dyaOrig="350" w14:anchorId="01FD587F">
                <v:shape id="_x0000_i1050" type="#_x0000_t75" style="width:217.1pt;height:17.7pt" o:ole="">
                  <v:imagedata r:id="rId61" o:title=""/>
                </v:shape>
                <o:OLEObject Type="Embed" ProgID="FXE300.Equation" ShapeID="_x0000_i1050" DrawAspect="Content" ObjectID="_1420905725" r:id="rId62"/>
              </w:object>
            </w:r>
            <w:r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EE7292" w:rsidRPr="00880C50" w:rsidRDefault="00A9615A" w:rsidP="00A9615A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7CE935C6" wp14:editId="19C0D65B">
                      <wp:simplePos x="0" y="0"/>
                      <wp:positionH relativeFrom="column">
                        <wp:posOffset>276176</wp:posOffset>
                      </wp:positionH>
                      <wp:positionV relativeFrom="paragraph">
                        <wp:posOffset>107315</wp:posOffset>
                      </wp:positionV>
                      <wp:extent cx="2929890" cy="388620"/>
                      <wp:effectExtent l="0" t="0" r="22860" b="1143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1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6" o:spid="_x0000_s1026" style="position:absolute;margin-left:21.75pt;margin-top:8.45pt;width:230.7pt;height:30.6pt;z-index:251727872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KLcEA&#10;AADcAAAADwAAAGRycy9kb3ducmV2LnhtbERPTWsCMRC9C/0PYQreNKtSK1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Qii3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eX8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Gj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x5fxQAAANwAAAAPAAAAAAAAAAAAAAAAAJgCAABkcnMv&#10;ZG93bnJldi54bWxQSwUGAAAAAAQABAD1AAAAig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7xMEA&#10;AADcAAAADwAAAGRycy9kb3ducmV2LnhtbERPTWsCMRC9C/0PYQreNKtSsV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u8T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XY5MQA&#10;AADcAAAADwAAAGRycy9kb3ducmV2LnhtbESPQWsCMRCF74X+hzCF3mpWiyKrUWxBKd601fOQjJvF&#10;zWTZRHfbX985FHqb4b1575vlegiNulOX6sgGxqMCFLGNrubKwNfn9mUOKmVkh01kMvBNCdarx4cl&#10;li72fKD7MVdKQjiVaMDn3JZaJ+spYBrFlli0S+wCZlm7SrsOewkPjZ4UxUwHrFkaPLb07slej7dg&#10;YG/9dP4z7M6un11eN4e388nGnTHPT8NmASrTkP/Nf9cfTvA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V2OT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4A1A0D">
              <w:rPr>
                <w:rFonts w:ascii="Times New Roman" w:hAnsi="Times New Roman"/>
                <w:sz w:val="24"/>
                <w:szCs w:val="24"/>
              </w:rPr>
              <w:t>Statement I</w:t>
            </w:r>
            <w:r w:rsidR="00EE7292" w:rsidRPr="00880C50">
              <w:rPr>
                <w:rFonts w:ascii="Times New Roman" w:hAnsi="Times New Roman"/>
                <w:sz w:val="24"/>
                <w:szCs w:val="24"/>
              </w:rPr>
              <w:t xml:space="preserve"> only </w:t>
            </w:r>
            <w:proofErr w:type="gramStart"/>
            <w:r w:rsidR="00EE7292" w:rsidRPr="00880C50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="00EE7292" w:rsidRPr="00880C50">
              <w:rPr>
                <w:rFonts w:ascii="Times New Roman" w:hAnsi="Times New Roman"/>
                <w:sz w:val="24"/>
                <w:szCs w:val="24"/>
              </w:rPr>
              <w:t xml:space="preserve"> true.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4A1A0D">
              <w:rPr>
                <w:rFonts w:ascii="Times New Roman" w:hAnsi="Times New Roman"/>
                <w:sz w:val="24"/>
                <w:szCs w:val="24"/>
              </w:rPr>
              <w:t xml:space="preserve">                   Statement II</w:t>
            </w:r>
            <w:r w:rsidR="00EE7292" w:rsidRPr="00880C50">
              <w:rPr>
                <w:rFonts w:ascii="Times New Roman" w:hAnsi="Times New Roman"/>
                <w:sz w:val="24"/>
                <w:szCs w:val="24"/>
              </w:rPr>
              <w:t xml:space="preserve"> only is true.</w:t>
            </w:r>
          </w:p>
          <w:p w:rsidR="00EE7292" w:rsidRPr="00880C50" w:rsidRDefault="00A9615A" w:rsidP="00A9615A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EE7292" w:rsidRPr="00880C50">
              <w:rPr>
                <w:rFonts w:ascii="Times New Roman" w:hAnsi="Times New Roman"/>
                <w:sz w:val="24"/>
                <w:szCs w:val="24"/>
              </w:rPr>
              <w:t>Both statements are true.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EE7292" w:rsidRPr="00880C50">
              <w:rPr>
                <w:rFonts w:ascii="Times New Roman" w:hAnsi="Times New Roman"/>
                <w:sz w:val="24"/>
                <w:szCs w:val="24"/>
              </w:rPr>
              <w:t xml:space="preserve">                  Neither statement is true.</w:t>
            </w:r>
          </w:p>
        </w:tc>
      </w:tr>
      <w:tr w:rsidR="00A9615A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9615A" w:rsidRPr="001B3341" w:rsidRDefault="00A9615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9615A" w:rsidRDefault="00A9615A" w:rsidP="004A1A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  <w:r w:rsidRPr="00426B62">
              <w:rPr>
                <w:noProof/>
                <w:lang w:eastAsia="en-AU"/>
              </w:rPr>
              <w:t xml:space="preserve"> </w:t>
            </w:r>
          </w:p>
          <w:p w:rsidR="00A9615A" w:rsidRPr="00880C50" w:rsidRDefault="00A9615A" w:rsidP="00A9615A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21CBA454" wp14:editId="1C6BE1D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144829</wp:posOffset>
                      </wp:positionV>
                      <wp:extent cx="2929890" cy="388620"/>
                      <wp:effectExtent l="0" t="0" r="22860" b="11430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2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1" o:spid="_x0000_s1026" style="position:absolute;margin-left:20.6pt;margin-top:11.4pt;width:230.7pt;height:30.6pt;z-index:251729920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jCMEA&#10;AADcAAAADwAAAGRycy9kb3ducmV2LnhtbERPS2sCMRC+C/6HMIXeNNsVRVajaEEpvfk8D8m4WdxM&#10;lk3qbvvrG6HQ23x8z1mue1eLB7Wh8qzgbZyBINbeVFwqOJ92ozmIEJEN1p5JwTcFWK+GgyUWxnd8&#10;oMcxliKFcChQgY2xKaQM2pLDMPYNceJuvnUYE2xLaVrsUrirZZ5lM+mw4tRgsaF3S/p+/HIKPrWd&#10;zn/6/dV0s9tkc9heL9rvlXp96TcLEJH6+C/+c3+YND/P4fl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4wj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dGk8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M4f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HRpPBAAAA3A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e58IA&#10;AADcAAAADwAAAGRycy9kb3ducmV2LnhtbERP32vCMBB+F/wfwg32pul0E6mNogNl7E3dfD6Sa1Ns&#10;LqXJbLe/fhkMfLuP7+cVm8E14kZdqD0reJpmIIi1NzVXCj7O+8kSRIjIBhvPpOCbAmzW41GBufE9&#10;H+l2ipVIIRxyVGBjbHMpg7bkMEx9S5y40ncOY4JdJU2HfQp3jZxl2UI6rDk1WGzp1ZK+nr6cgndt&#10;X5Y/w+Fi+kU53x53l0/tD0o9PgzbFYhIQ7yL/91vJs2fPcP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t7n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7fMEA&#10;AADcAAAADwAAAGRycy9kb3ducmV2LnhtbERPTWsCMRC9C/6HMII3zaooshpFhYr0pq2eh2TcLG4m&#10;yyZ11/76plDobR7vc9bbzlXiSU0oPSuYjDMQxNqbkgsFnx9voyWIEJENVp5JwYsCbDf93hpz41s+&#10;0/MSC5FCOOSowMZY51IGbclhGPuaOHF33ziMCTaFNA22KdxVcpplC+mw5NRgsaaDJf24fDkF79rO&#10;l9/d8WbaxX22O+9vV+2PSg0H3W4FIlIX/8V/7pNJ86dz+H0mX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ie3z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407" w:dyaOrig="315">
                <v:shape id="_x0000_i1051" type="#_x0000_t75" style="width:120.2pt;height:15.5pt" o:ole="">
                  <v:imagedata r:id="rId63" o:title=""/>
                </v:shape>
                <o:OLEObject Type="Embed" ProgID="FXE300.Equation" ShapeID="_x0000_i1051" DrawAspect="Content" ObjectID="_1420905726" r:id="rId64"/>
              </w:object>
            </w:r>
            <w:r w:rsidRPr="004A1A0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371" w:dyaOrig="273">
                <v:shape id="_x0000_i1052" type="#_x0000_t75" style="width:118.5pt;height:13.85pt" o:ole="">
                  <v:imagedata r:id="rId65" o:title=""/>
                </v:shape>
                <o:OLEObject Type="Embed" ProgID="FXE300.Equation" ShapeID="_x0000_i1052" DrawAspect="Content" ObjectID="_1420905727" r:id="rId66"/>
              </w:objec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9615A" w:rsidRDefault="00A9615A" w:rsidP="00A961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52" w:dyaOrig="315">
                <v:shape id="_x0000_i1053" type="#_x0000_t75" style="width:132.35pt;height:15.5pt" o:ole="">
                  <v:imagedata r:id="rId67" o:title=""/>
                </v:shape>
                <o:OLEObject Type="Embed" ProgID="FXE300.Equation" ShapeID="_x0000_i1053" DrawAspect="Content" ObjectID="_1420905728" r:id="rId68"/>
              </w:objec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450" w:dyaOrig="315">
                <v:shape id="_x0000_i1054" type="#_x0000_t75" style="width:122.4pt;height:15.5pt" o:ole="">
                  <v:imagedata r:id="rId69" o:title=""/>
                </v:shape>
                <o:OLEObject Type="Embed" ProgID="FXE300.Equation" ShapeID="_x0000_i1054" DrawAspect="Content" ObjectID="_1420905729" r:id="rId70"/>
              </w:objec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E7292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E7292" w:rsidRPr="001B3341" w:rsidRDefault="00EE729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7292" w:rsidRDefault="004A1A0D" w:rsidP="004A1A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any two numbers </w:t>
            </w:r>
            <w:r w:rsidRPr="004A1A0D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, which statement is always true?</w:t>
            </w:r>
          </w:p>
          <w:p w:rsidR="004A1A0D" w:rsidRPr="004A1A0D" w:rsidRDefault="004A1A0D" w:rsidP="004A1A0D">
            <w:pPr>
              <w:spacing w:before="120" w:line="360" w:lineRule="auto"/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2F49A2CE" wp14:editId="36F78929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121920</wp:posOffset>
                      </wp:positionV>
                      <wp:extent cx="274320" cy="977265"/>
                      <wp:effectExtent l="0" t="0" r="11430" b="13335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977265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8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0" o:spid="_x0000_s1026" style="position:absolute;margin-left:35.3pt;margin-top:9.6pt;width:21.6pt;height:76.95pt;z-index:251715584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9FcMA&#10;AADbAAAADwAAAGRycy9kb3ducmV2LnhtbESPT2sCMRTE7wW/Q3hCbzVrpbJsjaKCIr359/xInpul&#10;m5dlk7pbP31TEDwOM/MbZrboXS1u1IbKs4LxKANBrL2puFRwOm7echAhIhusPZOCXwqwmA9eZlgY&#10;3/GebodYigThUKACG2NTSBm0JYdh5Bvi5F196zAm2ZbStNgluKvle5ZNpcOK04LFhtaW9Pfhxyn4&#10;0vYjv/fbi+mm18lyv7qctd8q9Trsl58gIvXxGX60d0ZBPob/L+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49F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jYsMA&#10;AADbAAAADwAAAGRycy9kb3ducmV2LnhtbESPT2sCMRTE74LfIbxCb5qtoiyrUbSglN78e34kz83i&#10;5mXZpO62n74RCj0OM/MbZrnuXS0e1IbKs4K3cQaCWHtTcangfNqNchAhIhusPZOCbwqwXg0HSyyM&#10;7/hAj2MsRYJwKFCBjbEppAzaksMw9g1x8m6+dRiTbEtpWuwS3NVykmVz6bDitGCxoXdL+n78cgo+&#10;tZ3lP/3+arr5bbo5bK8X7fdKvb70mwWISH38D/+1P4yCfAL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yjYs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G+cMA&#10;AADbAAAADwAAAGRycy9kb3ducmV2LnhtbESPT2sCMRTE74LfIbyCN822oiyrUbRQKb359/xInpvF&#10;zcuySd21n74RCj0OM/MbZrnuXS3u1IbKs4LXSQaCWHtTcangdPwY5yBCRDZYeyYFDwqwXg0HSyyM&#10;73hP90MsRYJwKFCBjbEppAzaksMw8Q1x8q6+dRiTbEtpWuwS3NXyLcvm0mHFacFiQ++W9O3w7RR8&#10;aTvLf/rdxXTz63Sz317O2u+UGr30mwWISH38D/+1P42CfAr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AG+cMAAADbAAAADwAAAAAAAAAAAAAAAACYAgAAZHJzL2Rv&#10;d25yZXYueG1sUEsFBgAAAAAEAAQA9QAAAIg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ejcQA&#10;AADbAAAADwAAAGRycy9kb3ducmV2LnhtbESPQWsCMRSE7wX/Q3iCt5qtrcuyNYoWKtKbtvX8SJ6b&#10;pZuXZZO6q7++KQgeh5n5hlmsBteIM3Wh9qzgaZqBINbe1Fwp+Pp8fyxAhIhssPFMCi4UYLUcPSyw&#10;NL7nPZ0PsRIJwqFEBTbGtpQyaEsOw9S3xMk7+c5hTLKrpOmwT3DXyFmW5dJhzWnBYktvlvTP4dcp&#10;+NB2XlyH7dH0+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no3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03" w:dyaOrig="273">
                <v:shape id="_x0000_i1055" type="#_x0000_t75" style="width:65.35pt;height:13.85pt" o:ole="">
                  <v:imagedata r:id="rId71" o:title=""/>
                </v:shape>
                <o:OLEObject Type="Embed" ProgID="FXE300.Equation" ShapeID="_x0000_i1055" DrawAspect="Content" ObjectID="_1420905730" r:id="rId72"/>
              </w:object>
            </w:r>
            <w:r w:rsidRPr="004A1A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1A0D" w:rsidRPr="00880C50" w:rsidRDefault="004A1A0D" w:rsidP="004A1A0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42" w:dyaOrig="273">
                <v:shape id="_x0000_i1056" type="#_x0000_t75" style="width:62.05pt;height:13.85pt" o:ole="">
                  <v:imagedata r:id="rId73" o:title=""/>
                </v:shape>
                <o:OLEObject Type="Embed" ProgID="FXE300.Equation" ShapeID="_x0000_i1056" DrawAspect="Content" ObjectID="_1420905731" r:id="rId74"/>
              </w:objec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1A0D" w:rsidRPr="00880C50" w:rsidRDefault="004A1A0D" w:rsidP="004A1A0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09" w:dyaOrig="300">
                <v:shape id="_x0000_i1057" type="#_x0000_t75" style="width:70.35pt;height:14.95pt" o:ole="">
                  <v:imagedata r:id="rId75" o:title=""/>
                </v:shape>
                <o:OLEObject Type="Embed" ProgID="FXE300.Equation" ShapeID="_x0000_i1057" DrawAspect="Content" ObjectID="_1420905732" r:id="rId76"/>
              </w:objec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1A0D" w:rsidRPr="004A1A0D" w:rsidRDefault="004A1A0D" w:rsidP="004A1A0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56" w:dyaOrig="350">
                <v:shape id="_x0000_i1058" type="#_x0000_t75" style="width:37.65pt;height:17.7pt" o:ole="">
                  <v:imagedata r:id="rId77" o:title=""/>
                </v:shape>
                <o:OLEObject Type="Embed" ProgID="FXE300.Equation" ShapeID="_x0000_i1058" DrawAspect="Content" ObjectID="_1420905733" r:id="rId78"/>
              </w:objec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E7292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E7292" w:rsidRPr="001B3341" w:rsidRDefault="00EE729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9615A" w:rsidRDefault="00A9615A" w:rsidP="00A9615A">
            <w:pPr>
              <w:jc w:val="both"/>
              <w:rPr>
                <w:rFonts w:ascii="Times New Roman" w:hAnsi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9615A">
              <w:rPr>
                <w:rFonts w:ascii="Times New Roman" w:hAnsi="Times New Roman"/>
                <w:color w:val="FF0000"/>
                <w:position w:val="-6"/>
                <w:sz w:val="28"/>
                <w:szCs w:val="28"/>
              </w:rPr>
              <w:object w:dxaOrig="2421" w:dyaOrig="300">
                <v:shape id="_x0000_i1059" type="#_x0000_t75" style="width:121.3pt;height:14.95pt" o:ole="">
                  <v:imagedata r:id="rId79" o:title=""/>
                </v:shape>
                <o:OLEObject Type="Embed" ProgID="FXE300.Equation" ShapeID="_x0000_i1059" DrawAspect="Content" ObjectID="_1420905734" r:id="rId80"/>
              </w:object>
            </w:r>
            <w:r w:rsidRPr="00A9615A">
              <w:rPr>
                <w:rFonts w:ascii="Times New Roman" w:hAnsi="Times New Roman"/>
                <w:position w:val="-6"/>
                <w:sz w:val="28"/>
                <w:szCs w:val="28"/>
              </w:rPr>
              <w:t xml:space="preserve"> </w:t>
            </w:r>
          </w:p>
          <w:p w:rsidR="00A9615A" w:rsidRPr="00A9615A" w:rsidRDefault="00A9615A" w:rsidP="00A9615A">
            <w:pPr>
              <w:jc w:val="both"/>
              <w:rPr>
                <w:rFonts w:ascii="Times New Roman" w:hAnsi="Times New Roman"/>
                <w:position w:val="-6"/>
                <w:sz w:val="16"/>
                <w:szCs w:val="16"/>
              </w:rPr>
            </w:pPr>
          </w:p>
          <w:p w:rsidR="00A9615A" w:rsidRPr="00A9615A" w:rsidRDefault="00A9615A" w:rsidP="00A9615A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615A">
              <w:rPr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03F49231" wp14:editId="589913B4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217170</wp:posOffset>
                      </wp:positionV>
                      <wp:extent cx="4362450" cy="114300"/>
                      <wp:effectExtent l="0" t="0" r="19050" b="1905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0" o:spid="_x0000_s1026" style="position:absolute;margin-left:6.95pt;margin-top:17.1pt;width:343.5pt;height:9pt;z-index:2517196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hH8AA&#10;AADc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GwEv8+kC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whH8AAAADc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Ch8EA&#10;AADcAAAADwAAAGRycy9kb3ducmV2LnhtbERPS2sCMRC+F/wPYYTeatbWimyNYoWKePNRz0MybhY3&#10;k2UT3a2/3ggFb/PxPWc671wlrtSE0rOC4SADQay9KblQcNj/vE1AhIhssPJMCv4owHzWe5libnzL&#10;W7ruYiFSCIccFdgY61zKoC05DANfEyfu5BuHMcGmkKbBNoW7Sr5n2Vg6LDk1WKxpaUmfdxenYKPt&#10;5+TWrY6mHZ8+Ftvv46/2K6Ve+93iC0SkLj7F/+61SfOzE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gof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 w:rsidRPr="00A9615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A9615A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3</w:t>
            </w:r>
            <w:r w:rsidRPr="00A9615A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23</w:t>
            </w:r>
            <w:r w:rsidRPr="00A9615A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25</w:t>
            </w:r>
            <w:r w:rsidRPr="00A9615A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</w:p>
          <w:p w:rsidR="00EE7292" w:rsidRDefault="00EE729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7292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E7292" w:rsidRPr="001B3341" w:rsidRDefault="00EE729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7292" w:rsidRDefault="00A9615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E15414D" wp14:editId="6076CE4F">
                      <wp:simplePos x="0" y="0"/>
                      <wp:positionH relativeFrom="column">
                        <wp:posOffset>3900170</wp:posOffset>
                      </wp:positionH>
                      <wp:positionV relativeFrom="paragraph">
                        <wp:posOffset>133350</wp:posOffset>
                      </wp:positionV>
                      <wp:extent cx="754380" cy="373380"/>
                      <wp:effectExtent l="0" t="0" r="26670" b="2667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0" o:spid="_x0000_s1026" style="position:absolute;margin-left:307.1pt;margin-top:10.5pt;width:59.4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Find the value of :</w:t>
            </w:r>
          </w:p>
          <w:p w:rsidR="00A9615A" w:rsidRPr="00A9615A" w:rsidRDefault="00A9615A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Pr="00A9615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785" w:dyaOrig="581">
                <v:shape id="_x0000_i1060" type="#_x0000_t75" style="width:39.3pt;height:28.8pt" o:ole="">
                  <v:imagedata r:id="rId81" o:title=""/>
                </v:shape>
                <o:OLEObject Type="Embed" ProgID="FXE300.Equation" ShapeID="_x0000_i1060" DrawAspect="Content" ObjectID="_1420905735" r:id="rId82"/>
              </w:object>
            </w:r>
            <w:r w:rsidRPr="00A9615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A9615A" w:rsidRDefault="00A9615A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15A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9615A" w:rsidRPr="001B3341" w:rsidRDefault="00A9615A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9615A" w:rsidRDefault="00A9615A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gramEnd"/>
            <w:r w:rsidRPr="00A9615A">
              <w:rPr>
                <w:rFonts w:ascii="Times New Roman" w:hAnsi="Times New Roman"/>
                <w:sz w:val="24"/>
                <w:szCs w:val="24"/>
              </w:rPr>
              <w:t>,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three unequal numbers.</w:t>
            </w:r>
          </w:p>
          <w:p w:rsidR="00A9615A" w:rsidRDefault="00A9615A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can be said about the statement below? </w:t>
            </w:r>
          </w:p>
          <w:p w:rsidR="00A9615A" w:rsidRPr="00A9615A" w:rsidRDefault="00A9615A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                             </w:t>
            </w:r>
            <w:r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717" w:dyaOrig="300">
                <v:shape id="_x0000_i1061" type="#_x0000_t75" style="width:155.65pt;height:17.15pt" o:ole="">
                  <v:imagedata r:id="rId83" o:title=""/>
                </v:shape>
                <o:OLEObject Type="Embed" ProgID="FXE300.Equation" ShapeID="_x0000_i1061" DrawAspect="Content" ObjectID="_1420905736" r:id="rId84"/>
              </w:object>
            </w:r>
            <w:r w:rsidRPr="00880C5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A9615A" w:rsidRPr="00880C50" w:rsidRDefault="00A9615A" w:rsidP="00A9615A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449AC5DD" wp14:editId="00A5757F">
                      <wp:simplePos x="0" y="0"/>
                      <wp:positionH relativeFrom="column">
                        <wp:posOffset>448505</wp:posOffset>
                      </wp:positionH>
                      <wp:positionV relativeFrom="paragraph">
                        <wp:posOffset>123776</wp:posOffset>
                      </wp:positionV>
                      <wp:extent cx="225083" cy="893299"/>
                      <wp:effectExtent l="0" t="0" r="22860" b="21590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083" cy="893299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1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1" o:spid="_x0000_s1026" style="position:absolute;margin-left:35.3pt;margin-top:9.75pt;width:17.7pt;height:70.35pt;z-index:251725824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ptc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o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nKbX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ML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+m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rjC7BAAAA3A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UWsEA&#10;AADcAAAADwAAAGRycy9kb3ducmV2LnhtbERPTWsCMRC9C/0PYQq9aVatIqtRtKAUb2rreUjGzeJm&#10;smxSd9tf3wiCt3m8z1msOleJGzWh9KxgOMhAEGtvSi4UfJ22/RmIEJENVp5JwS8FWC1fegvMjW/5&#10;QLdjLEQK4ZCjAhtjnUsZtCWHYeBr4sRdfOMwJtgU0jTYpnBXyVGWTaXDklODxZo+LOnr8ccp2Gs7&#10;mf11u7Npp5fx+rA5f2u/U+rttVvPQUTq4lP8cH+aNH/4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CFFrBAAAA3AAAAA8AAAAAAAAAAAAAAAAAmAIAAGRycy9kb3du&#10;cmV2LnhtbFBLBQYAAAAABAAEAPUAAACGAwAAAAA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xwcEA&#10;AADcAAAADwAAAGRycy9kb3ducmV2LnhtbERPTWsCMRC9F/wPYQRvNWtFkdUoWlCKN231PCTjZnEz&#10;WTbR3fbXN4LgbR7vcxarzlXiTk0oPSsYDTMQxNqbkgsFP9/b9xmIEJENVp5JwS8FWC17bwvMjW/5&#10;QPdjLEQK4ZCjAhtjnUsZtCWHYehr4sRdfOMwJtgU0jTYpnBXyY8sm0qHJacGizV9WtLX480p2Gs7&#10;mf11u7Npp5fx+rA5n7TfKTXod+s5iEhdfImf7i+T5o8m8HgmXS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scH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It is true for all values of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9615A" w:rsidRPr="00880C50" w:rsidRDefault="00A9615A" w:rsidP="00A9615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It is true only if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even numbers.</w:t>
            </w:r>
          </w:p>
          <w:p w:rsidR="00A9615A" w:rsidRPr="00880C50" w:rsidRDefault="00A9615A" w:rsidP="00A9615A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 is true only if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composite numbers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9615A" w:rsidRDefault="00A9615A" w:rsidP="00A9615A">
            <w:pPr>
              <w:rPr>
                <w:rFonts w:ascii="Times New Roman" w:hAnsi="Times New Roman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It is never true, no matter what values are used for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75712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75712" w:rsidRPr="001B3341" w:rsidRDefault="00D7571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5712" w:rsidRDefault="00D75712" w:rsidP="00D757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highest common factor of 40 and 48.</w:t>
            </w:r>
          </w:p>
          <w:p w:rsid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FE19098" wp14:editId="4B74E06C">
                      <wp:simplePos x="0" y="0"/>
                      <wp:positionH relativeFrom="column">
                        <wp:posOffset>2340610</wp:posOffset>
                      </wp:positionH>
                      <wp:positionV relativeFrom="paragraph">
                        <wp:posOffset>107950</wp:posOffset>
                      </wp:positionV>
                      <wp:extent cx="1781175" cy="361950"/>
                      <wp:effectExtent l="0" t="0" r="28575" b="19050"/>
                      <wp:wrapNone/>
                      <wp:docPr id="129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9" o:spid="_x0000_s1026" style="position:absolute;margin-left:184.3pt;margin-top:8.5pt;width:140.2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6bIQIAAEE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" strokeweight="1.25pt"/>
                  </w:pict>
                </mc:Fallback>
              </mc:AlternateContent>
            </w:r>
          </w:p>
          <w:p w:rsid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75712" w:rsidRP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712" w:rsidTr="00463AC1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75712" w:rsidRPr="001B3341" w:rsidRDefault="00D7571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5712" w:rsidRDefault="00D75712" w:rsidP="00D7571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lowest common multiple of 12 and 15.</w:t>
            </w:r>
          </w:p>
          <w:p w:rsid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F20BF0E" wp14:editId="164E497D">
                      <wp:simplePos x="0" y="0"/>
                      <wp:positionH relativeFrom="column">
                        <wp:posOffset>2340610</wp:posOffset>
                      </wp:positionH>
                      <wp:positionV relativeFrom="paragraph">
                        <wp:posOffset>29210</wp:posOffset>
                      </wp:positionV>
                      <wp:extent cx="1781175" cy="361950"/>
                      <wp:effectExtent l="0" t="0" r="28575" b="19050"/>
                      <wp:wrapNone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6" o:spid="_x0000_s1026" style="position:absolute;margin-left:184.3pt;margin-top:2.3pt;width:140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" strokeweight="1.25pt"/>
                  </w:pict>
                </mc:Fallback>
              </mc:AlternateContent>
            </w:r>
          </w:p>
          <w:p w:rsid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75712" w:rsidRPr="00D75712" w:rsidRDefault="00D75712" w:rsidP="00A961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3DF5" w:rsidRDefault="00413DF5">
      <w:pPr>
        <w:sectPr w:rsidR="00413DF5" w:rsidSect="0099232A">
          <w:headerReference w:type="default" r:id="rId85"/>
          <w:footerReference w:type="default" r:id="rId86"/>
          <w:headerReference w:type="first" r:id="rId87"/>
          <w:footerReference w:type="first" r:id="rId8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4677"/>
        <w:gridCol w:w="47"/>
        <w:gridCol w:w="3072"/>
        <w:gridCol w:w="992"/>
      </w:tblGrid>
      <w:tr w:rsidR="00FF630D" w:rsidTr="00FF630D">
        <w:trPr>
          <w:cantSplit/>
          <w:trHeight w:val="227"/>
        </w:trPr>
        <w:tc>
          <w:tcPr>
            <w:tcW w:w="1419" w:type="dxa"/>
            <w:gridSpan w:val="2"/>
            <w:vAlign w:val="center"/>
          </w:tcPr>
          <w:p w:rsidR="00FF630D" w:rsidRDefault="00FF630D" w:rsidP="00A3672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FF630D" w:rsidRPr="00325745" w:rsidRDefault="00FF630D" w:rsidP="00A3672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4724" w:type="dxa"/>
            <w:gridSpan w:val="2"/>
          </w:tcPr>
          <w:p w:rsidR="00FF630D" w:rsidRPr="000C4CAD" w:rsidRDefault="00FF630D" w:rsidP="00A3672C">
            <w:pPr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Number Systems</w:t>
            </w:r>
          </w:p>
        </w:tc>
        <w:tc>
          <w:tcPr>
            <w:tcW w:w="4064" w:type="dxa"/>
            <w:gridSpan w:val="2"/>
            <w:shd w:val="clear" w:color="auto" w:fill="000000" w:themeFill="text1"/>
          </w:tcPr>
          <w:p w:rsidR="00FF630D" w:rsidRDefault="00FF630D" w:rsidP="00A3672C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FF630D" w:rsidRDefault="00FF630D" w:rsidP="00A3672C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FF630D" w:rsidTr="00FF630D">
        <w:trPr>
          <w:cantSplit/>
          <w:trHeight w:val="851"/>
        </w:trPr>
        <w:tc>
          <w:tcPr>
            <w:tcW w:w="6096" w:type="dxa"/>
            <w:gridSpan w:val="3"/>
          </w:tcPr>
          <w:p w:rsidR="00FF630D" w:rsidRPr="00325745" w:rsidRDefault="00FF630D" w:rsidP="00A3672C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4111" w:type="dxa"/>
            <w:gridSpan w:val="3"/>
          </w:tcPr>
          <w:p w:rsidR="00FF630D" w:rsidRPr="00325745" w:rsidRDefault="00FF630D" w:rsidP="00A3672C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FF630D" w:rsidTr="00FF630D">
        <w:trPr>
          <w:cantSplit/>
          <w:trHeight w:val="453"/>
        </w:trPr>
        <w:tc>
          <w:tcPr>
            <w:tcW w:w="10207" w:type="dxa"/>
            <w:gridSpan w:val="6"/>
          </w:tcPr>
          <w:p w:rsidR="00FF630D" w:rsidRDefault="00FF630D" w:rsidP="00A36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30D" w:rsidTr="00FF630D">
        <w:trPr>
          <w:cantSplit/>
          <w:trHeight w:val="397"/>
        </w:trPr>
        <w:tc>
          <w:tcPr>
            <w:tcW w:w="9215" w:type="dxa"/>
            <w:gridSpan w:val="5"/>
          </w:tcPr>
          <w:p w:rsidR="00FF630D" w:rsidRDefault="00FF630D" w:rsidP="00FF630D">
            <w:pPr>
              <w:ind w:left="926" w:hanging="9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FF630D" w:rsidTr="00A3672C">
        <w:trPr>
          <w:cantSplit/>
          <w:trHeight w:val="851"/>
        </w:trPr>
        <w:tc>
          <w:tcPr>
            <w:tcW w:w="952" w:type="dxa"/>
          </w:tcPr>
          <w:p w:rsidR="00FF630D" w:rsidRPr="001B3341" w:rsidRDefault="00FF630D" w:rsidP="00A3672C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4"/>
          </w:tcPr>
          <w:p w:rsidR="00FF630D" w:rsidRPr="000C7416" w:rsidRDefault="00FF630D" w:rsidP="00FF630D">
            <w:pPr>
              <w:ind w:left="926" w:hanging="926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</w:t>
            </w:r>
            <w:r w:rsidRPr="00D75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Complete the factor tree below</w:t>
            </w:r>
            <w:r w:rsidRPr="00D7571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</w:t>
            </w:r>
          </w:p>
          <w:p w:rsidR="00FF630D" w:rsidRPr="00D75712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Pr="00D75712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Pr="00D75712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FF630D">
            <w:pPr>
              <w:tabs>
                <w:tab w:val="left" w:pos="56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FF630D" w:rsidRDefault="00A55618" w:rsidP="00FF6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117" type="#_x0000_t75" style="position:absolute;margin-left:159.8pt;margin-top:-98.3pt;width:135.6pt;height:88.4pt;z-index:251658240">
                  <v:imagedata r:id="rId89" o:title=""/>
                  <w10:wrap type="square"/>
                </v:shape>
                <o:OLEObject Type="Embed" ProgID="FXDraw3.Document" ShapeID="_x0000_s1117" DrawAspect="Content" ObjectID="_1420905757" r:id="rId90"/>
              </w:pict>
            </w:r>
            <w:r w:rsidR="00FF630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:rsidR="00FF630D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FF630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992" w:type="dxa"/>
          </w:tcPr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F630D" w:rsidTr="00A3672C">
        <w:trPr>
          <w:cantSplit/>
          <w:trHeight w:val="851"/>
        </w:trPr>
        <w:tc>
          <w:tcPr>
            <w:tcW w:w="952" w:type="dxa"/>
          </w:tcPr>
          <w:p w:rsidR="00FF630D" w:rsidRPr="001B3341" w:rsidRDefault="00FF630D" w:rsidP="00A3672C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4"/>
          </w:tcPr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   Hence write the prime factorisation of 1260 using index notation.</w:t>
            </w:r>
          </w:p>
          <w:p w:rsidR="00FF630D" w:rsidRDefault="00FF630D" w:rsidP="00A3672C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F630D" w:rsidTr="00A3672C">
        <w:trPr>
          <w:cantSplit/>
          <w:trHeight w:val="851"/>
        </w:trPr>
        <w:tc>
          <w:tcPr>
            <w:tcW w:w="952" w:type="dxa"/>
          </w:tcPr>
          <w:p w:rsidR="00FF630D" w:rsidRPr="001B3341" w:rsidRDefault="00FF630D" w:rsidP="00A3672C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4"/>
          </w:tcPr>
          <w:p w:rsidR="00FF630D" w:rsidRDefault="00FF630D" w:rsidP="00FF63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 Another number has a prime factorisation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proofErr w:type="gramEnd"/>
            <w:r w:rsidRPr="008A1318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358" w:dyaOrig="350">
                <v:shape id="_x0000_i1062" type="#_x0000_t75" style="width:68.1pt;height:17.7pt" o:ole="">
                  <v:imagedata r:id="rId91" o:title=""/>
                </v:shape>
                <o:OLEObject Type="Embed" ProgID="FXE300.Equation" ShapeID="_x0000_i1062" DrawAspect="Content" ObjectID="_1420905737" r:id="rId92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.                  </w:t>
            </w:r>
          </w:p>
          <w:p w:rsidR="00FF630D" w:rsidRDefault="00FF630D" w:rsidP="00FF630D">
            <w:pPr>
              <w:ind w:left="642" w:hanging="56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What is the number, and what is the highest common factor of this number and 1260?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F630D" w:rsidTr="00A3672C">
        <w:trPr>
          <w:cantSplit/>
          <w:trHeight w:val="851"/>
        </w:trPr>
        <w:tc>
          <w:tcPr>
            <w:tcW w:w="952" w:type="dxa"/>
          </w:tcPr>
          <w:p w:rsidR="00FF630D" w:rsidRPr="001B3341" w:rsidRDefault="00FF630D" w:rsidP="00A3672C">
            <w:pPr>
              <w:pStyle w:val="ListParagraph"/>
              <w:numPr>
                <w:ilvl w:val="0"/>
                <w:numId w:val="3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4"/>
          </w:tcPr>
          <w:p w:rsidR="00A3672C" w:rsidRDefault="00A3672C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table below gives some squares and cubes.</w:t>
            </w:r>
          </w:p>
          <w:p w:rsidR="00A3672C" w:rsidRDefault="00A3672C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tbl>
            <w:tblPr>
              <w:tblW w:w="3330" w:type="dxa"/>
              <w:tblInd w:w="11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04"/>
              <w:gridCol w:w="1134"/>
              <w:gridCol w:w="992"/>
            </w:tblGrid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b/>
                      <w:color w:val="000000"/>
                      <w:lang w:eastAsia="en-AU"/>
                    </w:rPr>
                    <w:t>Number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b/>
                      <w:color w:val="000000"/>
                      <w:lang w:eastAsia="en-AU"/>
                    </w:rPr>
                    <w:t>Square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b/>
                      <w:color w:val="000000"/>
                      <w:lang w:eastAsia="en-AU"/>
                    </w:rPr>
                    <w:t>Cube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11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121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1331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12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144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1728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13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169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2197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14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196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2744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225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3375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16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256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4096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17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289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4913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18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324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5832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19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361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6859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20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400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8000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21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441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9261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22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484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10648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23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529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12167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24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576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13824</w:t>
                  </w:r>
                </w:p>
              </w:tc>
            </w:tr>
            <w:tr w:rsidR="00A3672C" w:rsidRPr="00A3672C" w:rsidTr="00A3672C">
              <w:trPr>
                <w:trHeight w:val="300"/>
              </w:trPr>
              <w:tc>
                <w:tcPr>
                  <w:tcW w:w="120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25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625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A3672C" w:rsidRPr="00A3672C" w:rsidRDefault="00A3672C" w:rsidP="00A3672C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A3672C">
                    <w:rPr>
                      <w:rFonts w:eastAsia="Times New Roman"/>
                      <w:color w:val="000000"/>
                      <w:lang w:eastAsia="en-AU"/>
                    </w:rPr>
                    <w:t>15625</w:t>
                  </w:r>
                </w:p>
              </w:tc>
            </w:tr>
          </w:tbl>
          <w:p w:rsidR="00FF630D" w:rsidRDefault="00A3672C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F630D" w:rsidTr="00A3672C">
        <w:trPr>
          <w:cantSplit/>
          <w:trHeight w:val="851"/>
        </w:trPr>
        <w:tc>
          <w:tcPr>
            <w:tcW w:w="952" w:type="dxa"/>
          </w:tcPr>
          <w:p w:rsidR="00FF630D" w:rsidRPr="001B3341" w:rsidRDefault="00FF630D" w:rsidP="00A3672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4"/>
          </w:tcPr>
          <w:p w:rsidR="00FF630D" w:rsidRPr="00A3672C" w:rsidRDefault="00A3672C" w:rsidP="00A367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value of  </w:t>
            </w:r>
            <w:r w:rsidRPr="00A367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54" w:dyaOrig="350">
                <v:shape id="_x0000_i1063" type="#_x0000_t75" style="width:27.7pt;height:17.7pt" o:ole="">
                  <v:imagedata r:id="rId93" o:title=""/>
                </v:shape>
                <o:OLEObject Type="Embed" ProgID="FXE300.Equation" ShapeID="_x0000_i1063" DrawAspect="Content" ObjectID="_1420905738" r:id="rId9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630D" w:rsidRDefault="00FF630D" w:rsidP="00A3672C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FF630D" w:rsidRPr="00A252B0" w:rsidRDefault="00A3672C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F630D" w:rsidTr="00A3672C">
        <w:trPr>
          <w:cantSplit/>
          <w:trHeight w:val="851"/>
        </w:trPr>
        <w:tc>
          <w:tcPr>
            <w:tcW w:w="952" w:type="dxa"/>
          </w:tcPr>
          <w:p w:rsidR="00FF630D" w:rsidRPr="001B3341" w:rsidRDefault="00FF630D" w:rsidP="00A3672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4"/>
          </w:tcPr>
          <w:p w:rsidR="00A3672C" w:rsidRPr="00A3672C" w:rsidRDefault="00A3672C" w:rsidP="00A367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What is the value of  </w:t>
            </w:r>
            <w:r w:rsidRPr="00A367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72" w:dyaOrig="346">
                <v:shape id="_x0000_i1064" type="#_x0000_t75" style="width:38.75pt;height:17.15pt" o:ole="">
                  <v:imagedata r:id="rId95" o:title=""/>
                </v:shape>
                <o:OLEObject Type="Embed" ProgID="FXE300.Equation" ShapeID="_x0000_i1064" DrawAspect="Content" ObjectID="_1420905739" r:id="rId9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630D" w:rsidRPr="00A3672C" w:rsidRDefault="00FF630D" w:rsidP="00A3672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F630D" w:rsidTr="00A3672C">
        <w:trPr>
          <w:cantSplit/>
          <w:trHeight w:val="851"/>
        </w:trPr>
        <w:tc>
          <w:tcPr>
            <w:tcW w:w="952" w:type="dxa"/>
          </w:tcPr>
          <w:p w:rsidR="00FF630D" w:rsidRPr="00B26BD8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gridSpan w:val="4"/>
          </w:tcPr>
          <w:p w:rsidR="00FF630D" w:rsidRDefault="00A3672C" w:rsidP="00A367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67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00" w:dyaOrig="300">
                <v:shape id="_x0000_i1065" type="#_x0000_t75" style="width:105.25pt;height:14.95pt" o:ole="">
                  <v:imagedata r:id="rId97" o:title=""/>
                </v:shape>
                <o:OLEObject Type="Embed" ProgID="FXE300.Equation" ShapeID="_x0000_i1065" DrawAspect="Content" ObjectID="_1420905740" r:id="rId98"/>
              </w:object>
            </w:r>
            <w:r w:rsidRPr="00A3672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A3672C" w:rsidRPr="00A3672C" w:rsidRDefault="00A3672C" w:rsidP="00A3672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A3672C">
              <w:rPr>
                <w:rFonts w:ascii="Times New Roman" w:hAnsi="Times New Roman"/>
                <w:sz w:val="24"/>
                <w:szCs w:val="24"/>
              </w:rPr>
              <w:t xml:space="preserve">What is the value </w:t>
            </w:r>
            <w:proofErr w:type="gramStart"/>
            <w:r w:rsidRPr="00A3672C"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  <w:proofErr w:type="gramEnd"/>
            <w:r w:rsidRPr="00A367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05" w:dyaOrig="346">
                <v:shape id="_x0000_i1066" type="#_x0000_t75" style="width:45.4pt;height:17.15pt" o:ole="">
                  <v:imagedata r:id="rId99" o:title=""/>
                </v:shape>
                <o:OLEObject Type="Embed" ProgID="FXE300.Equation" ShapeID="_x0000_i1066" DrawAspect="Content" ObjectID="_1420905741" r:id="rId10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F630D" w:rsidRDefault="00FF630D" w:rsidP="00A36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FF630D" w:rsidRPr="00A252B0" w:rsidRDefault="00FF630D" w:rsidP="00A36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16994" w:rsidRDefault="00216994"/>
    <w:p w:rsidR="00C71E16" w:rsidRDefault="00C71E16"/>
    <w:p w:rsidR="00C71E16" w:rsidRDefault="00C71E16"/>
    <w:p w:rsidR="00C71E16" w:rsidRDefault="00C71E16">
      <w:pPr>
        <w:sectPr w:rsidR="00C71E16" w:rsidSect="0099232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63AC1" w:rsidRDefault="00463AC1" w:rsidP="00463AC1">
      <w:pPr>
        <w:spacing w:after="0"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i/>
          <w:sz w:val="52"/>
          <w:szCs w:val="52"/>
        </w:rPr>
        <w:lastRenderedPageBreak/>
        <w:t>Number Systems</w:t>
      </w:r>
      <w:r w:rsidRPr="00C71E16">
        <w:rPr>
          <w:rFonts w:asciiTheme="majorHAnsi" w:hAnsiTheme="majorHAnsi"/>
          <w:sz w:val="48"/>
          <w:szCs w:val="48"/>
        </w:rPr>
        <w:t xml:space="preserve"> </w:t>
      </w:r>
    </w:p>
    <w:p w:rsidR="00C71E16" w:rsidRDefault="00C71E16" w:rsidP="00463A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45"/>
        <w:gridCol w:w="733"/>
        <w:gridCol w:w="3889"/>
      </w:tblGrid>
      <w:tr w:rsidR="00C71E16" w:rsidTr="004A1A0D">
        <w:tc>
          <w:tcPr>
            <w:tcW w:w="9242" w:type="dxa"/>
            <w:gridSpan w:val="4"/>
          </w:tcPr>
          <w:p w:rsidR="00C71E16" w:rsidRDefault="00853748" w:rsidP="00C71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C24DFC" w:rsidP="00C24DF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One hundred and three thousand, five hundred and twenty.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 w:rsidRPr="0071142F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3250" w:dyaOrig="300">
                <v:shape id="_x0000_i1067" type="#_x0000_t75" style="width:162.3pt;height:14.95pt" o:ole="">
                  <v:imagedata r:id="rId43" o:title=""/>
                </v:shape>
                <o:OLEObject Type="Embed" ProgID="FXE300.Equation" ShapeID="_x0000_i1067" DrawAspect="Content" ObjectID="_1420905742" r:id="rId101"/>
              </w:objec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C24DFC" w:rsidP="00C24DF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23 995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C24DFC" w:rsidP="00C24DF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76 089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Pr="0071142F" w:rsidRDefault="003666B3" w:rsidP="0071142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position w:val="-6"/>
                <w:sz w:val="24"/>
                <w:szCs w:val="24"/>
              </w:rPr>
              <w:t>9 and 10.</w: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C24DFC" w:rsidP="00C24DFC">
            <w:pPr>
              <w:rPr>
                <w:rFonts w:asciiTheme="majorHAnsi" w:hAnsiTheme="majorHAnsi"/>
                <w:sz w:val="24"/>
                <w:szCs w:val="24"/>
              </w:rPr>
            </w:pP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5114" w:dyaOrig="300">
                <v:shape id="_x0000_i1068" type="#_x0000_t75" style="width:182.2pt;height:10.5pt" o:ole="">
                  <v:imagedata r:id="rId17" o:title=""/>
                </v:shape>
                <o:OLEObject Type="Embed" ProgID="FXE300.Equation" ShapeID="_x0000_i1068" DrawAspect="Content" ObjectID="_1420905743" r:id="rId102"/>
              </w:objec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Default="00EE7292" w:rsidP="0071142F">
            <w:pPr>
              <w:rPr>
                <w:rFonts w:asciiTheme="majorHAnsi" w:hAnsiTheme="majorHAnsi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79" w:dyaOrig="300">
                <v:shape id="_x0000_i1069" type="#_x0000_t75" style="width:68.7pt;height:14.95pt" o:ole="">
                  <v:imagedata r:id="rId51" o:title=""/>
                </v:shape>
                <o:OLEObject Type="Embed" ProgID="FXE300.Equation" ShapeID="_x0000_i1069" DrawAspect="Content" ObjectID="_1420905744" r:id="rId103"/>
              </w:objec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Pr="00C24DFC" w:rsidRDefault="00C24DFC" w:rsidP="00C24D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262DF1" wp14:editId="7CBD5256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7620</wp:posOffset>
                      </wp:positionV>
                      <wp:extent cx="243840" cy="144780"/>
                      <wp:effectExtent l="0" t="0" r="22860" b="2667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447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6" o:spid="_x0000_s1026" style="position:absolute;margin-left:118.65pt;margin-top:.6pt;width:19.2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" fillcolor="white [3201]" strokecolor="black [3200]" strokeweight="2pt">
                      <v:fill opacity="0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C9AA4" wp14:editId="2C95408C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7620</wp:posOffset>
                      </wp:positionV>
                      <wp:extent cx="243840" cy="144780"/>
                      <wp:effectExtent l="0" t="0" r="22860" b="2667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447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26" style="position:absolute;margin-left:74.85pt;margin-top:.6pt;width:19.2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" fillcolor="white [3201]" strokecolor="black [3200]" strokeweight="2pt">
                      <v:fill opacity="0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DA12D3" wp14:editId="6D110BEE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0</wp:posOffset>
                      </wp:positionV>
                      <wp:extent cx="243840" cy="144780"/>
                      <wp:effectExtent l="0" t="0" r="22860" b="2667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447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" o:spid="_x0000_s1026" style="position:absolute;margin-left:35.85pt;margin-top:0;width:19.2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" fillcolor="white [3201]" strokecolor="black [3200]" strokeweight="2pt">
                      <v:fill opacity="0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039D3A" wp14:editId="1FB385FA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0</wp:posOffset>
                      </wp:positionV>
                      <wp:extent cx="243840" cy="144780"/>
                      <wp:effectExtent l="0" t="0" r="2286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447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" o:spid="_x0000_s1026" style="position:absolute;margin-left:13.05pt;margin-top:0;width:19.2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" fillcolor="white [3201]" strokecolor="black [3200]" strokeweight="2pt">
                      <v:fill opacity="0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12,  56,  47,  69,  17,  48,  1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Default="00EE7292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</w:tr>
      <w:tr w:rsidR="003666B3" w:rsidTr="00C71E16">
        <w:tc>
          <w:tcPr>
            <w:tcW w:w="675" w:type="dxa"/>
          </w:tcPr>
          <w:p w:rsidR="003666B3" w:rsidRPr="00C71E16" w:rsidRDefault="003666B3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3666B3" w:rsidRDefault="003666B3" w:rsidP="00C24DFC">
            <w:pP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1380</w:t>
            </w:r>
          </w:p>
        </w:tc>
        <w:tc>
          <w:tcPr>
            <w:tcW w:w="733" w:type="dxa"/>
          </w:tcPr>
          <w:p w:rsidR="003666B3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22.</w:t>
            </w:r>
          </w:p>
        </w:tc>
        <w:tc>
          <w:tcPr>
            <w:tcW w:w="3889" w:type="dxa"/>
          </w:tcPr>
          <w:p w:rsidR="003666B3" w:rsidRDefault="00EE7292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3 947</w:t>
            </w:r>
          </w:p>
        </w:tc>
      </w:tr>
      <w:tr w:rsidR="003666B3" w:rsidTr="00C71E16">
        <w:tc>
          <w:tcPr>
            <w:tcW w:w="675" w:type="dxa"/>
          </w:tcPr>
          <w:p w:rsidR="003666B3" w:rsidRPr="00C71E16" w:rsidRDefault="003666B3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3666B3" w:rsidRDefault="003666B3" w:rsidP="00C24DFC">
            <w:pP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130 000</w:t>
            </w:r>
          </w:p>
        </w:tc>
        <w:tc>
          <w:tcPr>
            <w:tcW w:w="733" w:type="dxa"/>
          </w:tcPr>
          <w:p w:rsidR="003666B3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23.</w:t>
            </w:r>
          </w:p>
        </w:tc>
        <w:tc>
          <w:tcPr>
            <w:tcW w:w="3889" w:type="dxa"/>
          </w:tcPr>
          <w:p w:rsidR="003666B3" w:rsidRDefault="00EE7292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DCCCXLV1</w: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C24DFC" w:rsidP="00C24DF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888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3889" w:type="dxa"/>
          </w:tcPr>
          <w:p w:rsidR="00C71E16" w:rsidRDefault="00A9615A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 w:rsidRPr="00880C50">
              <w:rPr>
                <w:rFonts w:ascii="Times New Roman" w:hAnsi="Times New Roman"/>
                <w:sz w:val="32"/>
                <w:szCs w:val="32"/>
              </w:rPr>
              <w:t>&gt;</w:t>
            </w:r>
          </w:p>
        </w:tc>
      </w:tr>
      <w:tr w:rsidR="003666B3" w:rsidTr="00C71E16">
        <w:tc>
          <w:tcPr>
            <w:tcW w:w="675" w:type="dxa"/>
          </w:tcPr>
          <w:p w:rsidR="003666B3" w:rsidRPr="00C71E16" w:rsidRDefault="003666B3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3666B3" w:rsidRDefault="003666B3" w:rsidP="00C24D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sum of the digits is divisible by 9.</w:t>
            </w:r>
          </w:p>
        </w:tc>
        <w:tc>
          <w:tcPr>
            <w:tcW w:w="733" w:type="dxa"/>
          </w:tcPr>
          <w:p w:rsidR="003666B3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25.</w:t>
            </w:r>
          </w:p>
        </w:tc>
        <w:tc>
          <w:tcPr>
            <w:tcW w:w="3889" w:type="dxa"/>
          </w:tcPr>
          <w:p w:rsidR="003666B3" w:rsidRDefault="00A9615A" w:rsidP="0071142F">
            <w:pPr>
              <w:rPr>
                <w:rFonts w:asciiTheme="majorHAnsi" w:hAnsiTheme="majorHAnsi"/>
                <w:sz w:val="24"/>
                <w:szCs w:val="24"/>
              </w:rPr>
            </w:pPr>
            <w:r w:rsidRPr="00880C50">
              <w:rPr>
                <w:rFonts w:ascii="Times New Roman" w:hAnsi="Times New Roman"/>
                <w:sz w:val="24"/>
                <w:szCs w:val="24"/>
              </w:rPr>
              <w:t>Neither statement is true.</w: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E22096" w:rsidP="00C24DF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26.</w:t>
            </w:r>
          </w:p>
        </w:tc>
        <w:tc>
          <w:tcPr>
            <w:tcW w:w="3889" w:type="dxa"/>
          </w:tcPr>
          <w:p w:rsidR="00C71E16" w:rsidRDefault="00E22096" w:rsidP="0071142F">
            <w:pPr>
              <w:rPr>
                <w:rFonts w:asciiTheme="majorHAnsi" w:hAnsiTheme="majorHAnsi"/>
                <w:sz w:val="24"/>
                <w:szCs w:val="24"/>
              </w:rPr>
            </w:pP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407" w:dyaOrig="315">
                <v:shape id="_x0000_i1070" type="#_x0000_t75" style="width:120.2pt;height:15.5pt" o:ole="">
                  <v:imagedata r:id="rId104" o:title=""/>
                </v:shape>
                <o:OLEObject Type="Embed" ProgID="FXE300.Equation" ShapeID="_x0000_i1070" DrawAspect="Content" ObjectID="_1420905745" r:id="rId105"/>
              </w:objec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C24DFC" w:rsidP="00C24DF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1, 2, 3, 4, 6, 8, 9, 12, 24,  36, 72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Default="00A9615A" w:rsidP="0071142F">
            <w:pPr>
              <w:rPr>
                <w:rFonts w:asciiTheme="majorHAnsi" w:hAnsiTheme="majorHAnsi"/>
                <w:sz w:val="24"/>
                <w:szCs w:val="24"/>
              </w:rPr>
            </w:pPr>
            <w:r w:rsidRPr="004A1A0D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03" w:dyaOrig="273">
                <v:shape id="_x0000_i1071" type="#_x0000_t75" style="width:65.35pt;height:13.85pt" o:ole="">
                  <v:imagedata r:id="rId71" o:title=""/>
                </v:shape>
                <o:OLEObject Type="Embed" ProgID="FXE300.Equation" ShapeID="_x0000_i1071" DrawAspect="Content" ObjectID="_1420905746" r:id="rId106"/>
              </w:objec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Default="00D949A6" w:rsidP="00C24DFC">
            <w:pPr>
              <w:rPr>
                <w:rFonts w:asciiTheme="majorHAnsi" w:hAnsiTheme="majorHAnsi"/>
                <w:sz w:val="24"/>
                <w:szCs w:val="24"/>
              </w:rPr>
            </w:pPr>
            <w:r w:rsidRPr="00C24DFC"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  <w:object w:dxaOrig="2137" w:dyaOrig="300">
                <v:shape id="_x0000_i1072" type="#_x0000_t75" style="width:106.9pt;height:14.95pt" o:ole="">
                  <v:imagedata r:id="rId21" o:title=""/>
                </v:shape>
                <o:OLEObject Type="Embed" ProgID="FXE300.Equation" ShapeID="_x0000_i1072" DrawAspect="Content" ObjectID="_1420905747" r:id="rId107"/>
              </w:objec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Default="00A9615A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C71E16" w:rsidTr="00C71E16">
        <w:tc>
          <w:tcPr>
            <w:tcW w:w="675" w:type="dxa"/>
          </w:tcPr>
          <w:p w:rsidR="00C71E16" w:rsidRPr="00C71E16" w:rsidRDefault="00C71E16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C71E16" w:rsidRPr="00D949A6" w:rsidRDefault="00D949A6" w:rsidP="00C24DFC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22096" w:rsidRPr="00D949A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950" w:dyaOrig="300">
                <v:shape id="_x0000_i1073" type="#_x0000_t75" style="width:47.65pt;height:14.95pt" o:ole="">
                  <v:imagedata r:id="rId108" o:title=""/>
                </v:shape>
                <o:OLEObject Type="Embed" ProgID="FXE300.Equation" ShapeID="_x0000_i1073" DrawAspect="Content" ObjectID="_1420905748" r:id="rId109"/>
              </w:object>
            </w:r>
            <w:r w:rsidRPr="00D949A6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733" w:type="dxa"/>
          </w:tcPr>
          <w:p w:rsidR="00C71E16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  <w:r w:rsidR="0071142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3889" w:type="dxa"/>
          </w:tcPr>
          <w:p w:rsidR="00C71E16" w:rsidRDefault="00A9615A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3666B3" w:rsidTr="00C71E16">
        <w:tc>
          <w:tcPr>
            <w:tcW w:w="675" w:type="dxa"/>
          </w:tcPr>
          <w:p w:rsidR="003666B3" w:rsidRPr="00C71E16" w:rsidRDefault="003666B3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3666B3" w:rsidRDefault="003666B3" w:rsidP="004A1A0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11, 13,  17,  19,  23,  29</w:t>
            </w:r>
          </w:p>
        </w:tc>
        <w:tc>
          <w:tcPr>
            <w:tcW w:w="733" w:type="dxa"/>
          </w:tcPr>
          <w:p w:rsidR="003666B3" w:rsidRDefault="003666B3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30.</w:t>
            </w:r>
          </w:p>
        </w:tc>
        <w:tc>
          <w:tcPr>
            <w:tcW w:w="3889" w:type="dxa"/>
          </w:tcPr>
          <w:p w:rsidR="003666B3" w:rsidRDefault="00A9615A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is true for all values of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9615A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 w:rsidRPr="00880C5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75712" w:rsidTr="00C71E16">
        <w:tc>
          <w:tcPr>
            <w:tcW w:w="675" w:type="dxa"/>
          </w:tcPr>
          <w:p w:rsidR="00D75712" w:rsidRPr="00C71E16" w:rsidRDefault="00D75712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D75712" w:rsidRDefault="00D75712" w:rsidP="00A3672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125</w:t>
            </w:r>
          </w:p>
        </w:tc>
        <w:tc>
          <w:tcPr>
            <w:tcW w:w="733" w:type="dxa"/>
          </w:tcPr>
          <w:p w:rsidR="00D75712" w:rsidRDefault="00D75712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31.</w:t>
            </w:r>
          </w:p>
        </w:tc>
        <w:tc>
          <w:tcPr>
            <w:tcW w:w="3889" w:type="dxa"/>
          </w:tcPr>
          <w:p w:rsidR="00D75712" w:rsidRDefault="00D75712" w:rsidP="007114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75712" w:rsidTr="00C71E16">
        <w:tc>
          <w:tcPr>
            <w:tcW w:w="675" w:type="dxa"/>
          </w:tcPr>
          <w:p w:rsidR="00D75712" w:rsidRPr="00C71E16" w:rsidRDefault="00D75712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45" w:type="dxa"/>
          </w:tcPr>
          <w:p w:rsidR="00D75712" w:rsidRPr="0071142F" w:rsidRDefault="00D75712" w:rsidP="00A3672C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1142F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68" w:dyaOrig="350" w14:anchorId="0D28A482">
                <v:shape id="_x0000_i1074" type="#_x0000_t75" style="width:13.3pt;height:17.7pt" o:ole="">
                  <v:imagedata r:id="rId110" o:title=""/>
                </v:shape>
                <o:OLEObject Type="Embed" ProgID="FXE300.Equation" ShapeID="_x0000_i1074" DrawAspect="Content" ObjectID="_1420905749" r:id="rId111"/>
              </w:object>
            </w:r>
            <w:r w:rsidRPr="0071142F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733" w:type="dxa"/>
          </w:tcPr>
          <w:p w:rsidR="00D75712" w:rsidRDefault="00D75712" w:rsidP="007114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32.</w:t>
            </w:r>
          </w:p>
        </w:tc>
        <w:tc>
          <w:tcPr>
            <w:tcW w:w="3889" w:type="dxa"/>
          </w:tcPr>
          <w:p w:rsidR="00D75712" w:rsidRDefault="00D75712" w:rsidP="007114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</w:tbl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C71E16" w:rsidRPr="00853748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946"/>
        <w:gridCol w:w="1621"/>
      </w:tblGrid>
      <w:tr w:rsidR="00C71E16" w:rsidTr="004A1A0D">
        <w:tc>
          <w:tcPr>
            <w:tcW w:w="9242" w:type="dxa"/>
            <w:gridSpan w:val="3"/>
          </w:tcPr>
          <w:p w:rsidR="00853748" w:rsidRPr="00853748" w:rsidRDefault="0099232A" w:rsidP="008537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 Calculator</w:t>
            </w:r>
          </w:p>
          <w:p w:rsidR="00C71E16" w:rsidRDefault="00853748" w:rsidP="008537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853748">
              <w:rPr>
                <w:rFonts w:ascii="Times New Roman" w:hAnsi="Times New Roman"/>
                <w:sz w:val="24"/>
                <w:szCs w:val="24"/>
              </w:rPr>
              <w:t xml:space="preserve"> Answer Section</w:t>
            </w:r>
          </w:p>
        </w:tc>
      </w:tr>
      <w:tr w:rsidR="00D75712" w:rsidTr="00D75712">
        <w:tc>
          <w:tcPr>
            <w:tcW w:w="675" w:type="dxa"/>
          </w:tcPr>
          <w:p w:rsidR="00D75712" w:rsidRPr="00C71E16" w:rsidRDefault="00D75712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946" w:type="dxa"/>
          </w:tcPr>
          <w:p w:rsidR="00D75712" w:rsidRDefault="00A55618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>
                <v:shape id="_x0000_s1069" type="#_x0000_t75" style="position:absolute;margin-left:50.95pt;margin-top:.3pt;width:159.35pt;height:126.8pt;z-index:251736064;mso-position-horizontal-relative:text;mso-position-vertical-relative:text">
                  <v:imagedata r:id="rId112" o:title=""/>
                  <w10:wrap type="square"/>
                </v:shape>
                <o:OLEObject Type="Embed" ProgID="FXDraw3.Document" ShapeID="_x0000_s1069" DrawAspect="Content" ObjectID="_1420905758" r:id="rId113"/>
              </w:pict>
            </w:r>
            <w:r w:rsidR="00D75712">
              <w:rPr>
                <w:rFonts w:asciiTheme="majorHAnsi" w:hAnsiTheme="majorHAnsi"/>
                <w:sz w:val="24"/>
                <w:szCs w:val="24"/>
              </w:rPr>
              <w:t>(a)</w:t>
            </w: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1" w:type="dxa"/>
          </w:tcPr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marks</w:t>
            </w:r>
          </w:p>
          <w:p w:rsid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(1 mark for partially completed or if simple errors made)</w:t>
            </w:r>
          </w:p>
        </w:tc>
      </w:tr>
      <w:tr w:rsidR="00D75712" w:rsidTr="00D75712">
        <w:tc>
          <w:tcPr>
            <w:tcW w:w="675" w:type="dxa"/>
          </w:tcPr>
          <w:p w:rsidR="00D75712" w:rsidRPr="00C71E16" w:rsidRDefault="00D75712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946" w:type="dxa"/>
          </w:tcPr>
          <w:p w:rsidR="00D75712" w:rsidRPr="00D75712" w:rsidRDefault="00D75712" w:rsidP="00D75712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(b)    </w:t>
            </w:r>
            <w:r w:rsidRPr="00D75712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373" w:dyaOrig="350">
                <v:shape id="_x0000_i1075" type="#_x0000_t75" style="width:118.5pt;height:17.7pt" o:ole="">
                  <v:imagedata r:id="rId114" o:title=""/>
                </v:shape>
                <o:OLEObject Type="Embed" ProgID="FXE300.Equation" ShapeID="_x0000_i1075" DrawAspect="Content" ObjectID="_1420905750" r:id="rId115"/>
              </w:object>
            </w:r>
            <w:r w:rsidRPr="00D75712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</w:tcPr>
          <w:p w:rsidR="00D75712" w:rsidRDefault="00D75712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</w:t>
            </w:r>
          </w:p>
        </w:tc>
      </w:tr>
      <w:tr w:rsidR="00A3672C" w:rsidTr="000F3952">
        <w:trPr>
          <w:cantSplit/>
        </w:trPr>
        <w:tc>
          <w:tcPr>
            <w:tcW w:w="675" w:type="dxa"/>
          </w:tcPr>
          <w:p w:rsidR="00A3672C" w:rsidRPr="00C71E16" w:rsidRDefault="00A3672C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946" w:type="dxa"/>
          </w:tcPr>
          <w:p w:rsidR="000F3952" w:rsidRP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  <w:r w:rsidRPr="000F3952">
              <w:rPr>
                <w:rFonts w:asciiTheme="majorHAnsi" w:hAnsiTheme="majorHAnsi"/>
                <w:sz w:val="24"/>
                <w:szCs w:val="24"/>
              </w:rPr>
              <w:t>(c)</w:t>
            </w:r>
          </w:p>
          <w:p w:rsidR="00A3672C" w:rsidRDefault="000F3952" w:rsidP="00D75712">
            <w:pPr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</w:pPr>
            <w:r w:rsidRPr="008A1318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696" w:dyaOrig="1030">
                <v:shape id="_x0000_i1076" type="#_x0000_t75" style="width:134.6pt;height:51.5pt" o:ole="">
                  <v:imagedata r:id="rId116" o:title=""/>
                </v:shape>
                <o:OLEObject Type="Embed" ProgID="FXE300.Equation" ShapeID="_x0000_i1076" DrawAspect="Content" ObjectID="_1420905751" r:id="rId117"/>
              </w:object>
            </w:r>
          </w:p>
          <w:p w:rsidR="000F3952" w:rsidRPr="000F3952" w:rsidRDefault="000F3952" w:rsidP="00D75712">
            <w:pPr>
              <w:rPr>
                <w:rFonts w:asciiTheme="majorHAnsi" w:hAnsiTheme="majorHAnsi"/>
                <w:position w:val="-108"/>
                <w:sz w:val="24"/>
                <w:szCs w:val="24"/>
              </w:rPr>
            </w:pPr>
            <w:r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t xml:space="preserve"> </w:t>
            </w:r>
            <w:r w:rsidRPr="000F3952">
              <w:rPr>
                <w:rFonts w:asciiTheme="majorHAnsi" w:hAnsiTheme="majorHAnsi"/>
                <w:color w:val="FF0000"/>
                <w:position w:val="-108"/>
                <w:sz w:val="24"/>
                <w:szCs w:val="24"/>
              </w:rPr>
              <w:object w:dxaOrig="1904" w:dyaOrig="1370">
                <v:shape id="_x0000_i1077" type="#_x0000_t75" style="width:95.25pt;height:68.7pt" o:ole="">
                  <v:imagedata r:id="rId118" o:title=""/>
                </v:shape>
                <o:OLEObject Type="Embed" ProgID="FXE300.Equation" ShapeID="_x0000_i1077" DrawAspect="Content" ObjectID="_1420905752" r:id="rId119"/>
              </w:object>
            </w:r>
            <w:r w:rsidRPr="000F3952">
              <w:rPr>
                <w:rFonts w:asciiTheme="majorHAnsi" w:hAnsiTheme="majorHAnsi"/>
                <w:color w:val="FF0000"/>
                <w:position w:val="-108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</w:tcPr>
          <w:p w:rsidR="00A3672C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for value</w:t>
            </w:r>
          </w:p>
          <w:p w:rsid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3952" w:rsidRDefault="000F3952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for HCF</w:t>
            </w:r>
          </w:p>
        </w:tc>
      </w:tr>
      <w:tr w:rsidR="00D75712" w:rsidTr="00D75712">
        <w:tc>
          <w:tcPr>
            <w:tcW w:w="675" w:type="dxa"/>
          </w:tcPr>
          <w:p w:rsidR="00D75712" w:rsidRPr="00C71E16" w:rsidRDefault="00D75712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946" w:type="dxa"/>
          </w:tcPr>
          <w:p w:rsidR="00D75712" w:rsidRPr="00A3672C" w:rsidRDefault="00A3672C" w:rsidP="00A3672C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A3672C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597" w:dyaOrig="350">
                <v:shape id="_x0000_i1078" type="#_x0000_t75" style="width:129.6pt;height:17.7pt" o:ole="">
                  <v:imagedata r:id="rId120" o:title=""/>
                </v:shape>
                <o:OLEObject Type="Embed" ProgID="FXE300.Equation" ShapeID="_x0000_i1078" DrawAspect="Content" ObjectID="_1420905753" r:id="rId121"/>
              </w:object>
            </w:r>
            <w:r w:rsidRPr="00A3672C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</w:tcPr>
          <w:p w:rsidR="00D75712" w:rsidRDefault="00A3672C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D75712" w:rsidTr="00D75712">
        <w:tc>
          <w:tcPr>
            <w:tcW w:w="675" w:type="dxa"/>
          </w:tcPr>
          <w:p w:rsidR="00D75712" w:rsidRPr="00C71E16" w:rsidRDefault="00D75712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946" w:type="dxa"/>
          </w:tcPr>
          <w:p w:rsidR="00D75712" w:rsidRPr="00A3672C" w:rsidRDefault="00A3672C" w:rsidP="00A3672C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A367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453" w:dyaOrig="346">
                <v:shape id="_x0000_i1079" type="#_x0000_t75" style="width:122.4pt;height:17.15pt" o:ole="">
                  <v:imagedata r:id="rId122" o:title=""/>
                </v:shape>
                <o:OLEObject Type="Embed" ProgID="FXE300.Equation" ShapeID="_x0000_i1079" DrawAspect="Content" ObjectID="_1420905754" r:id="rId123"/>
              </w:object>
            </w:r>
          </w:p>
        </w:tc>
        <w:tc>
          <w:tcPr>
            <w:tcW w:w="1621" w:type="dxa"/>
          </w:tcPr>
          <w:p w:rsidR="00D75712" w:rsidRDefault="00A3672C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D75712" w:rsidTr="00D75712">
        <w:tc>
          <w:tcPr>
            <w:tcW w:w="675" w:type="dxa"/>
          </w:tcPr>
          <w:p w:rsidR="00D75712" w:rsidRPr="00C71E16" w:rsidRDefault="00D75712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946" w:type="dxa"/>
          </w:tcPr>
          <w:p w:rsidR="00D75712" w:rsidRPr="00A3672C" w:rsidRDefault="00A3672C" w:rsidP="00A3672C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A3672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778" w:dyaOrig="1469">
                <v:shape id="_x0000_i1080" type="#_x0000_t75" style="width:139pt;height:73.65pt" o:ole="">
                  <v:imagedata r:id="rId124" o:title=""/>
                </v:shape>
                <o:OLEObject Type="Embed" ProgID="FXE300.Equation" ShapeID="_x0000_i1080" DrawAspect="Content" ObjectID="_1420905755" r:id="rId125"/>
              </w:object>
            </w:r>
          </w:p>
        </w:tc>
        <w:tc>
          <w:tcPr>
            <w:tcW w:w="1621" w:type="dxa"/>
          </w:tcPr>
          <w:p w:rsidR="00D75712" w:rsidRDefault="00A3672C" w:rsidP="00D757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</w:tbl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E2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618" w:rsidRDefault="00A55618" w:rsidP="00C868AD">
      <w:pPr>
        <w:spacing w:after="0" w:line="240" w:lineRule="auto"/>
      </w:pPr>
      <w:r>
        <w:separator/>
      </w:r>
    </w:p>
  </w:endnote>
  <w:endnote w:type="continuationSeparator" w:id="0">
    <w:p w:rsidR="00A55618" w:rsidRDefault="00A55618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72C" w:rsidRDefault="00A36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3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672C" w:rsidRDefault="00A367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883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232A" w:rsidRDefault="00992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2096" w:rsidRDefault="00E22096" w:rsidP="00E220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618" w:rsidRDefault="00A55618" w:rsidP="00C868AD">
      <w:pPr>
        <w:spacing w:after="0" w:line="240" w:lineRule="auto"/>
      </w:pPr>
      <w:r>
        <w:separator/>
      </w:r>
    </w:p>
  </w:footnote>
  <w:footnote w:type="continuationSeparator" w:id="0">
    <w:p w:rsidR="00A55618" w:rsidRDefault="00A55618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72C" w:rsidRPr="00C868AD" w:rsidRDefault="00A3672C">
    <w:pPr>
      <w:pStyle w:val="Header"/>
      <w:rPr>
        <w:u w:val="single"/>
      </w:rPr>
    </w:pPr>
    <w:r>
      <w:rPr>
        <w:u w:val="single"/>
      </w:rPr>
      <w:t>Indices and Number Systems</w:t>
    </w:r>
    <w:r>
      <w:rPr>
        <w:u w:val="single"/>
      </w:rPr>
      <w:tab/>
    </w:r>
    <w:r w:rsidRPr="00C868AD">
      <w:rPr>
        <w:u w:val="single"/>
      </w:rPr>
      <w:t xml:space="preserve"> Topic 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72C" w:rsidRDefault="00A3672C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A3672C" w:rsidRPr="00C71E16" w:rsidRDefault="00A3672C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A16BA"/>
    <w:multiLevelType w:val="hybridMultilevel"/>
    <w:tmpl w:val="058AF768"/>
    <w:lvl w:ilvl="0" w:tplc="9600F3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8198A"/>
    <w:multiLevelType w:val="hybridMultilevel"/>
    <w:tmpl w:val="175C66C4"/>
    <w:lvl w:ilvl="0" w:tplc="EDFA4CE2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C3B49"/>
    <w:multiLevelType w:val="hybridMultilevel"/>
    <w:tmpl w:val="9FE6C15C"/>
    <w:lvl w:ilvl="0" w:tplc="734497A8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C1"/>
    <w:rsid w:val="000C36A4"/>
    <w:rsid w:val="000C4CAD"/>
    <w:rsid w:val="000C7416"/>
    <w:rsid w:val="000F3952"/>
    <w:rsid w:val="0018287C"/>
    <w:rsid w:val="001D51F7"/>
    <w:rsid w:val="00216994"/>
    <w:rsid w:val="003227F7"/>
    <w:rsid w:val="00325745"/>
    <w:rsid w:val="003666B3"/>
    <w:rsid w:val="00413DF5"/>
    <w:rsid w:val="00460B7C"/>
    <w:rsid w:val="00463AC1"/>
    <w:rsid w:val="004A1A0D"/>
    <w:rsid w:val="004E1D1E"/>
    <w:rsid w:val="005C44C0"/>
    <w:rsid w:val="00641EA7"/>
    <w:rsid w:val="00667642"/>
    <w:rsid w:val="006718CF"/>
    <w:rsid w:val="006F5EE5"/>
    <w:rsid w:val="0071142F"/>
    <w:rsid w:val="00845ACB"/>
    <w:rsid w:val="00853748"/>
    <w:rsid w:val="008B7480"/>
    <w:rsid w:val="008F3E43"/>
    <w:rsid w:val="0099232A"/>
    <w:rsid w:val="00A3672C"/>
    <w:rsid w:val="00A55618"/>
    <w:rsid w:val="00A9615A"/>
    <w:rsid w:val="00AB0C62"/>
    <w:rsid w:val="00B0317F"/>
    <w:rsid w:val="00B850EA"/>
    <w:rsid w:val="00C1019F"/>
    <w:rsid w:val="00C24DFC"/>
    <w:rsid w:val="00C33841"/>
    <w:rsid w:val="00C56E1E"/>
    <w:rsid w:val="00C71E16"/>
    <w:rsid w:val="00C868AD"/>
    <w:rsid w:val="00D667E2"/>
    <w:rsid w:val="00D73938"/>
    <w:rsid w:val="00D75712"/>
    <w:rsid w:val="00D949A6"/>
    <w:rsid w:val="00E22096"/>
    <w:rsid w:val="00EE7292"/>
    <w:rsid w:val="00FD332E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39.png"/><Relationship Id="rId112" Type="http://schemas.openxmlformats.org/officeDocument/2006/relationships/image" Target="media/image48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1.wmf"/><Relationship Id="rId12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93" Type="http://schemas.openxmlformats.org/officeDocument/2006/relationships/image" Target="media/image41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124" Type="http://schemas.openxmlformats.org/officeDocument/2006/relationships/image" Target="media/image5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footer" Target="footer2.xml"/><Relationship Id="rId91" Type="http://schemas.openxmlformats.org/officeDocument/2006/relationships/image" Target="media/image40.wmf"/><Relationship Id="rId96" Type="http://schemas.openxmlformats.org/officeDocument/2006/relationships/oleObject" Target="embeddings/oleObject42.bin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56.bin"/><Relationship Id="rId12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footer" Target="footer1.xml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5.bin"/><Relationship Id="rId122" Type="http://schemas.openxmlformats.org/officeDocument/2006/relationships/image" Target="media/image5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3.wmf"/><Relationship Id="rId104" Type="http://schemas.openxmlformats.org/officeDocument/2006/relationships/image" Target="media/image45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59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66" Type="http://schemas.openxmlformats.org/officeDocument/2006/relationships/oleObject" Target="embeddings/oleObject29.bin"/><Relationship Id="rId87" Type="http://schemas.openxmlformats.org/officeDocument/2006/relationships/header" Target="header2.xml"/><Relationship Id="rId110" Type="http://schemas.openxmlformats.org/officeDocument/2006/relationships/image" Target="media/image47.wmf"/><Relationship Id="rId115" Type="http://schemas.openxmlformats.org/officeDocument/2006/relationships/oleObject" Target="embeddings/oleObject5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B6DAF-632B-4DF5-B622-0989D8CD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1</TotalTime>
  <Pages>9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2013-01-28T07:49:00Z</dcterms:created>
  <dcterms:modified xsi:type="dcterms:W3CDTF">2013-01-28T07:49:00Z</dcterms:modified>
</cp:coreProperties>
</file>