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568"/>
        <w:gridCol w:w="1246"/>
        <w:gridCol w:w="4991"/>
        <w:gridCol w:w="3402"/>
      </w:tblGrid>
      <w:tr w:rsidR="00325745" w:rsidTr="0040387E">
        <w:trPr>
          <w:cantSplit/>
          <w:trHeight w:val="851"/>
        </w:trPr>
        <w:tc>
          <w:tcPr>
            <w:tcW w:w="1814" w:type="dxa"/>
            <w:gridSpan w:val="2"/>
            <w:vAlign w:val="center"/>
          </w:tcPr>
          <w:p w:rsidR="00325745" w:rsidRDefault="00325745" w:rsidP="003257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t>Year</w:t>
            </w:r>
          </w:p>
          <w:p w:rsidR="00C868AD" w:rsidRPr="00325745" w:rsidRDefault="00C868AD" w:rsidP="003257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7</w:t>
            </w:r>
          </w:p>
        </w:tc>
        <w:tc>
          <w:tcPr>
            <w:tcW w:w="4991" w:type="dxa"/>
          </w:tcPr>
          <w:p w:rsidR="001D51F7" w:rsidRPr="005C44C0" w:rsidRDefault="0040387E" w:rsidP="000C4CAD">
            <w:pPr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>
              <w:rPr>
                <w:rFonts w:asciiTheme="majorHAnsi" w:hAnsiTheme="majorHAnsi"/>
                <w:i/>
                <w:sz w:val="52"/>
                <w:szCs w:val="52"/>
              </w:rPr>
              <w:t>Integers</w:t>
            </w:r>
          </w:p>
        </w:tc>
        <w:tc>
          <w:tcPr>
            <w:tcW w:w="3402" w:type="dxa"/>
            <w:shd w:val="clear" w:color="auto" w:fill="0D0D0D" w:themeFill="text1" w:themeFillTint="F2"/>
          </w:tcPr>
          <w:p w:rsidR="00325745" w:rsidRDefault="00325745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Non Calculator</w:t>
            </w:r>
          </w:p>
          <w:p w:rsidR="00853748" w:rsidRPr="00325745" w:rsidRDefault="00EB48EB" w:rsidP="00B850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Test</w:t>
            </w:r>
            <w:bookmarkStart w:id="0" w:name="_GoBack"/>
            <w:bookmarkEnd w:id="0"/>
          </w:p>
        </w:tc>
      </w:tr>
      <w:tr w:rsidR="00853748" w:rsidTr="0040387E">
        <w:trPr>
          <w:cantSplit/>
          <w:trHeight w:val="851"/>
        </w:trPr>
        <w:tc>
          <w:tcPr>
            <w:tcW w:w="6805" w:type="dxa"/>
            <w:gridSpan w:val="3"/>
          </w:tcPr>
          <w:p w:rsidR="00C56E1E" w:rsidRPr="00C56E1E" w:rsidRDefault="00C56E1E" w:rsidP="0040387E">
            <w:pPr>
              <w:ind w:right="32"/>
              <w:rPr>
                <w:rFonts w:ascii="Times New Roman" w:hAnsi="Times New Roman"/>
                <w:b/>
                <w:sz w:val="16"/>
                <w:szCs w:val="16"/>
              </w:rPr>
            </w:pPr>
            <w:r w:rsidRPr="005A5683">
              <w:rPr>
                <w:rFonts w:ascii="Times New Roman" w:hAnsi="Times New Roman"/>
                <w:b/>
                <w:sz w:val="20"/>
                <w:szCs w:val="20"/>
              </w:rPr>
              <w:t>Skills and Knowledge Assessed:</w:t>
            </w:r>
          </w:p>
          <w:p w:rsidR="0040387E" w:rsidRDefault="0040387E" w:rsidP="0040387E">
            <w:pPr>
              <w:pStyle w:val="ListParagraph"/>
              <w:numPr>
                <w:ilvl w:val="0"/>
                <w:numId w:val="7"/>
              </w:numPr>
              <w:ind w:right="32"/>
              <w:rPr>
                <w:rFonts w:ascii="Times New Roman" w:hAnsi="Times New Roman"/>
                <w:sz w:val="16"/>
                <w:szCs w:val="16"/>
              </w:rPr>
            </w:pPr>
            <w:r w:rsidRPr="0040387E">
              <w:rPr>
                <w:rFonts w:ascii="Times New Roman" w:hAnsi="Times New Roman"/>
                <w:sz w:val="16"/>
                <w:szCs w:val="16"/>
              </w:rPr>
              <w:t>Investigate everyday situations that use integers. Locate and represent these </w:t>
            </w:r>
          </w:p>
          <w:p w:rsidR="00853748" w:rsidRDefault="0040387E" w:rsidP="0040387E">
            <w:pPr>
              <w:pStyle w:val="ListParagraph"/>
              <w:ind w:right="3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nu</w:t>
            </w:r>
            <w:r w:rsidRPr="0040387E">
              <w:rPr>
                <w:rFonts w:ascii="Times New Roman" w:hAnsi="Times New Roman"/>
                <w:sz w:val="16"/>
                <w:szCs w:val="16"/>
              </w:rPr>
              <w:t>mbers on a number line (ACMNA124) </w:t>
            </w:r>
          </w:p>
          <w:p w:rsidR="0040387E" w:rsidRDefault="0040387E" w:rsidP="0040387E">
            <w:pPr>
              <w:pStyle w:val="ListParagraph"/>
              <w:numPr>
                <w:ilvl w:val="0"/>
                <w:numId w:val="7"/>
              </w:numPr>
              <w:ind w:right="32"/>
              <w:rPr>
                <w:rFonts w:ascii="Times New Roman" w:hAnsi="Times New Roman"/>
                <w:sz w:val="16"/>
                <w:szCs w:val="16"/>
              </w:rPr>
            </w:pPr>
            <w:r w:rsidRPr="0040387E">
              <w:rPr>
                <w:rFonts w:ascii="Times New Roman" w:hAnsi="Times New Roman"/>
                <w:sz w:val="16"/>
                <w:szCs w:val="16"/>
              </w:rPr>
              <w:t>Compare, order, add and subtract integers (ACMNA280) </w:t>
            </w:r>
          </w:p>
          <w:p w:rsidR="0040387E" w:rsidRDefault="0040387E" w:rsidP="0040387E">
            <w:pPr>
              <w:pStyle w:val="ListParagraph"/>
              <w:numPr>
                <w:ilvl w:val="0"/>
                <w:numId w:val="7"/>
              </w:numPr>
              <w:ind w:right="32"/>
              <w:rPr>
                <w:rFonts w:ascii="Times New Roman" w:hAnsi="Times New Roman"/>
                <w:sz w:val="16"/>
                <w:szCs w:val="16"/>
              </w:rPr>
            </w:pPr>
            <w:r w:rsidRPr="0040387E">
              <w:rPr>
                <w:rFonts w:ascii="Times New Roman" w:hAnsi="Times New Roman"/>
                <w:sz w:val="16"/>
                <w:szCs w:val="16"/>
              </w:rPr>
              <w:t>Carry out the four operations with </w:t>
            </w:r>
            <w:r w:rsidRPr="0040387E">
              <w:rPr>
                <w:rFonts w:ascii="Times New Roman" w:hAnsi="Times New Roman"/>
                <w:color w:val="808080" w:themeColor="background1" w:themeShade="80"/>
                <w:sz w:val="16"/>
                <w:szCs w:val="16"/>
              </w:rPr>
              <w:t>(rational numbers</w:t>
            </w:r>
            <w:r>
              <w:rPr>
                <w:rFonts w:ascii="Times New Roman" w:hAnsi="Times New Roman"/>
                <w:color w:val="808080" w:themeColor="background1" w:themeShade="80"/>
                <w:sz w:val="16"/>
                <w:szCs w:val="16"/>
              </w:rPr>
              <w:t xml:space="preserve"> and</w:t>
            </w:r>
            <w:r w:rsidRPr="0040387E">
              <w:rPr>
                <w:rFonts w:ascii="Times New Roman" w:hAnsi="Times New Roman"/>
                <w:color w:val="808080" w:themeColor="background1" w:themeShade="80"/>
                <w:sz w:val="16"/>
                <w:szCs w:val="16"/>
              </w:rPr>
              <w:t>)</w:t>
            </w:r>
            <w:r w:rsidRPr="0040387E">
              <w:rPr>
                <w:rFonts w:ascii="Times New Roman" w:hAnsi="Times New Roman"/>
                <w:sz w:val="16"/>
                <w:szCs w:val="16"/>
              </w:rPr>
              <w:t> 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40387E">
              <w:rPr>
                <w:rFonts w:ascii="Times New Roman" w:hAnsi="Times New Roman"/>
                <w:sz w:val="16"/>
                <w:szCs w:val="16"/>
              </w:rPr>
              <w:t>integers, using </w:t>
            </w:r>
          </w:p>
          <w:p w:rsidR="0040387E" w:rsidRPr="0040387E" w:rsidRDefault="0040387E" w:rsidP="0040387E">
            <w:pPr>
              <w:pStyle w:val="ListParagraph"/>
              <w:ind w:right="32"/>
              <w:rPr>
                <w:rFonts w:ascii="Times New Roman" w:hAnsi="Times New Roman"/>
                <w:sz w:val="16"/>
                <w:szCs w:val="16"/>
              </w:rPr>
            </w:pPr>
            <w:r w:rsidRPr="0040387E">
              <w:rPr>
                <w:rFonts w:ascii="Times New Roman" w:hAnsi="Times New Roman"/>
                <w:sz w:val="16"/>
                <w:szCs w:val="16"/>
              </w:rPr>
              <w:t>efficient mental and written strategies </w:t>
            </w:r>
            <w:r w:rsidRPr="00B9133C">
              <w:rPr>
                <w:rFonts w:ascii="Times New Roman" w:hAnsi="Times New Roman"/>
                <w:color w:val="808080" w:themeColor="background1" w:themeShade="80"/>
                <w:sz w:val="16"/>
                <w:szCs w:val="16"/>
              </w:rPr>
              <w:t>and appropriate digital technologies </w:t>
            </w:r>
            <w:r w:rsidRPr="0040387E">
              <w:rPr>
                <w:rFonts w:ascii="Times New Roman" w:hAnsi="Times New Roman"/>
                <w:sz w:val="16"/>
                <w:szCs w:val="16"/>
              </w:rPr>
              <w:t>(ACMNA183) </w:t>
            </w:r>
          </w:p>
        </w:tc>
        <w:tc>
          <w:tcPr>
            <w:tcW w:w="3402" w:type="dxa"/>
          </w:tcPr>
          <w:p w:rsidR="00853748" w:rsidRPr="00325745" w:rsidRDefault="00853748" w:rsidP="00B850EA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 w:rsidR="0040387E">
              <w:rPr>
                <w:rFonts w:ascii="Times New Roman" w:hAnsi="Times New Roman"/>
                <w:sz w:val="28"/>
                <w:szCs w:val="28"/>
              </w:rPr>
              <w:t>ame________________</w:t>
            </w:r>
          </w:p>
        </w:tc>
      </w:tr>
      <w:tr w:rsidR="00325745" w:rsidTr="0040387E">
        <w:trPr>
          <w:cantSplit/>
          <w:trHeight w:val="851"/>
        </w:trPr>
        <w:tc>
          <w:tcPr>
            <w:tcW w:w="10207" w:type="dxa"/>
            <w:gridSpan w:val="4"/>
          </w:tcPr>
          <w:p w:rsidR="00667642" w:rsidRPr="00667642" w:rsidRDefault="00667642" w:rsidP="00667642">
            <w:pPr>
              <w:ind w:firstLine="567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Answer all questions in the spaces provided on this test paper by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667642" w:rsidRPr="00667642" w:rsidRDefault="00667642" w:rsidP="00667642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>Writing the answer in the box provided.</w:t>
            </w:r>
          </w:p>
          <w:p w:rsidR="00667642" w:rsidRPr="00667642" w:rsidRDefault="00667642" w:rsidP="00667642">
            <w:pPr>
              <w:ind w:firstLine="1418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or</w:t>
            </w:r>
          </w:p>
          <w:p w:rsidR="00667642" w:rsidRPr="00667642" w:rsidRDefault="00667642" w:rsidP="00667642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325745" w:rsidRDefault="00667642" w:rsidP="00667642">
            <w:pPr>
              <w:rPr>
                <w:rFonts w:ascii="Times New Roman" w:hAnsi="Times New Roman"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         Show any working out on the test paper.</w:t>
            </w:r>
            <w:r w:rsidRPr="00667642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40387E" w:rsidTr="0040387E">
        <w:trPr>
          <w:cantSplit/>
          <w:trHeight w:val="851"/>
        </w:trPr>
        <w:tc>
          <w:tcPr>
            <w:tcW w:w="568" w:type="dxa"/>
            <w:tcBorders>
              <w:bottom w:val="single" w:sz="4" w:space="0" w:color="auto"/>
            </w:tcBorders>
          </w:tcPr>
          <w:p w:rsidR="0040387E" w:rsidRPr="001B3341" w:rsidRDefault="0040387E" w:rsidP="0040387E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bottom w:val="single" w:sz="4" w:space="0" w:color="auto"/>
            </w:tcBorders>
          </w:tcPr>
          <w:p w:rsidR="0040387E" w:rsidRDefault="0040387E" w:rsidP="0040387E">
            <w:pPr>
              <w:ind w:right="485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Questions 1 – 4 refer to the diagram below. An office building has 21 floors above ground level (which are numbered from 0 to 20).</w:t>
            </w:r>
          </w:p>
          <w:p w:rsidR="0040387E" w:rsidRDefault="0040387E" w:rsidP="0040387E">
            <w:pPr>
              <w:ind w:right="485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The building also has 10 floors of parking below ground level which are numbered from  </w:t>
            </w:r>
            <w:r w:rsidRPr="0040387E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05pt;height:13.75pt" o:ole="">
                  <v:imagedata r:id="rId9" o:title=""/>
                </v:shape>
                <o:OLEObject Type="Embed" ProgID="FXE300.Equation" ShapeID="_x0000_i1025" DrawAspect="Content" ObjectID="_1425928039" r:id="rId10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to  </w:t>
            </w:r>
            <w:r w:rsidRPr="0040387E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24" w:dyaOrig="273">
                <v:shape id="_x0000_i1026" type="#_x0000_t75" style="width:20.95pt;height:13.75pt" o:ole="">
                  <v:imagedata r:id="rId11" o:title=""/>
                </v:shape>
                <o:OLEObject Type="Embed" ProgID="FXE300.Equation" ShapeID="_x0000_i1026" DrawAspect="Content" ObjectID="_1425928040" r:id="rId12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.</w:t>
            </w:r>
          </w:p>
          <w:p w:rsidR="0040387E" w:rsidRDefault="0040387E" w:rsidP="0040387E">
            <w:pPr>
              <w:ind w:right="485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40387E" w:rsidRDefault="0040387E" w:rsidP="0040387E">
            <w:pPr>
              <w:ind w:right="485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Jason has an office on floor number 17 and parks his car on floor number  </w:t>
            </w:r>
            <w:r w:rsidRPr="0040387E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00" w:dyaOrig="273">
                <v:shape id="_x0000_i1027" type="#_x0000_t75" style="width:20.3pt;height:13.75pt" o:ole="">
                  <v:imagedata r:id="rId13" o:title=""/>
                </v:shape>
                <o:OLEObject Type="Embed" ProgID="FXE300.Equation" ShapeID="_x0000_i1027" DrawAspect="Content" ObjectID="_1425928041" r:id="rId14"/>
              </w:object>
            </w:r>
          </w:p>
          <w:p w:rsidR="0040387E" w:rsidRDefault="0040387E" w:rsidP="0040387E">
            <w:pPr>
              <w:ind w:right="4853"/>
              <w:rPr>
                <w:rFonts w:ascii="Times New Roman" w:hAnsi="Times New Roman"/>
                <w:sz w:val="24"/>
                <w:szCs w:val="24"/>
              </w:rPr>
            </w:pPr>
          </w:p>
          <w:p w:rsidR="0040387E" w:rsidRDefault="0040387E" w:rsidP="0040387E">
            <w:pPr>
              <w:ind w:right="485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Katie has an office on floor number  </w:t>
            </w:r>
            <w:r w:rsidRPr="0040387E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84" w:dyaOrig="273">
                <v:shape id="_x0000_i1028" type="#_x0000_t75" style="width:9.15pt;height:13.75pt" o:ole="">
                  <v:imagedata r:id="rId15" o:title=""/>
                </v:shape>
                <o:OLEObject Type="Embed" ProgID="FXE300.Equation" ShapeID="_x0000_i1028" DrawAspect="Content" ObjectID="_1425928042" r:id="rId16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parks her motorbike on floor number  </w:t>
            </w:r>
            <w:r w:rsidRPr="0040387E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00" w:dyaOrig="273">
                <v:shape id="_x0000_i1029" type="#_x0000_t75" style="width:20.3pt;height:13.75pt" o:ole="">
                  <v:imagedata r:id="rId17" o:title=""/>
                </v:shape>
                <o:OLEObject Type="Embed" ProgID="FXE300.Equation" ShapeID="_x0000_i1029" DrawAspect="Content" ObjectID="_1425928043" r:id="rId18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40387E" w:rsidRDefault="0040387E" w:rsidP="0040387E">
            <w:pPr>
              <w:ind w:right="4853"/>
              <w:rPr>
                <w:rFonts w:ascii="Times New Roman" w:hAnsi="Times New Roman"/>
                <w:sz w:val="24"/>
                <w:szCs w:val="24"/>
              </w:rPr>
            </w:pPr>
          </w:p>
          <w:p w:rsidR="0040387E" w:rsidRDefault="0040387E" w:rsidP="0040387E">
            <w:pPr>
              <w:ind w:right="4853"/>
              <w:rPr>
                <w:rFonts w:ascii="Times New Roman" w:hAnsi="Times New Roman"/>
                <w:sz w:val="24"/>
                <w:szCs w:val="24"/>
              </w:rPr>
            </w:pPr>
          </w:p>
          <w:p w:rsidR="0040387E" w:rsidRDefault="0040387E" w:rsidP="0040387E">
            <w:pPr>
              <w:ind w:right="4853"/>
              <w:rPr>
                <w:rFonts w:ascii="Times New Roman" w:hAnsi="Times New Roman"/>
                <w:sz w:val="24"/>
                <w:szCs w:val="24"/>
              </w:rPr>
            </w:pPr>
          </w:p>
          <w:p w:rsidR="0040387E" w:rsidRDefault="0040387E" w:rsidP="0040387E">
            <w:pPr>
              <w:ind w:right="4853"/>
              <w:rPr>
                <w:rFonts w:ascii="Times New Roman" w:hAnsi="Times New Roman"/>
                <w:sz w:val="24"/>
                <w:szCs w:val="24"/>
              </w:rPr>
            </w:pPr>
          </w:p>
          <w:p w:rsidR="0040387E" w:rsidRDefault="00F21FA0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>
                <v:shape id="_x0000_s1026" type="#_x0000_t75" style="position:absolute;margin-left:236.85pt;margin-top:-207.6pt;width:220.25pt;height:229.15pt;z-index:251658240;mso-position-horizontal-relative:text;mso-position-vertical-relative:text">
                  <v:imagedata r:id="rId19" o:title="" croptop="2351f" cropbottom="2351f" cropright="5319f"/>
                  <w10:wrap type="square"/>
                </v:shape>
                <o:OLEObject Type="Embed" ProgID="FXDraw3.Document" ShapeID="_x0000_s1026" DrawAspect="Content" ObjectID="_1425928162" r:id="rId20"/>
              </w:pict>
            </w:r>
          </w:p>
        </w:tc>
      </w:tr>
      <w:tr w:rsidR="0040387E" w:rsidTr="0040387E">
        <w:trPr>
          <w:cantSplit/>
          <w:trHeight w:val="745"/>
        </w:trPr>
        <w:tc>
          <w:tcPr>
            <w:tcW w:w="568" w:type="dxa"/>
            <w:tcBorders>
              <w:bottom w:val="single" w:sz="4" w:space="0" w:color="auto"/>
            </w:tcBorders>
          </w:tcPr>
          <w:p w:rsidR="0040387E" w:rsidRPr="001B3341" w:rsidRDefault="0040387E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bottom w:val="single" w:sz="4" w:space="0" w:color="auto"/>
            </w:tcBorders>
          </w:tcPr>
          <w:p w:rsidR="0040387E" w:rsidRDefault="0040387E" w:rsidP="0040387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levels of Jason’s and Katie’s offices are shown on the diagram with arrows.</w:t>
            </w:r>
          </w:p>
          <w:p w:rsidR="0040387E" w:rsidRDefault="0040387E" w:rsidP="0040387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 arrows to show the levels on which their vehicles are parked.</w:t>
            </w:r>
          </w:p>
        </w:tc>
      </w:tr>
      <w:tr w:rsidR="00325745" w:rsidTr="0040387E">
        <w:trPr>
          <w:cantSplit/>
          <w:trHeight w:val="851"/>
        </w:trPr>
        <w:tc>
          <w:tcPr>
            <w:tcW w:w="568" w:type="dxa"/>
            <w:tcBorders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bottom w:val="single" w:sz="4" w:space="0" w:color="auto"/>
            </w:tcBorders>
          </w:tcPr>
          <w:p w:rsidR="00325745" w:rsidRDefault="0040387E" w:rsidP="0040387E">
            <w:pPr>
              <w:ind w:righ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Which of these integers would best </w:t>
            </w:r>
            <w:r w:rsidR="00B9133C">
              <w:rPr>
                <w:rFonts w:ascii="Times New Roman" w:hAnsi="Times New Roman"/>
                <w:sz w:val="24"/>
                <w:szCs w:val="24"/>
              </w:rPr>
              <w:t xml:space="preserve">describe </w:t>
            </w:r>
            <w:r>
              <w:rPr>
                <w:rFonts w:ascii="Times New Roman" w:hAnsi="Times New Roman"/>
                <w:sz w:val="24"/>
                <w:szCs w:val="24"/>
              </w:rPr>
              <w:t>how many floors that Jason travels in the elevator when he goes from his office to his car?</w:t>
            </w:r>
          </w:p>
          <w:p w:rsidR="0040387E" w:rsidRPr="006F279A" w:rsidRDefault="0040387E" w:rsidP="0040387E">
            <w:pPr>
              <w:spacing w:before="120"/>
              <w:ind w:right="176"/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6F279A"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24" w:dyaOrig="273">
                <v:shape id="_x0000_i1030" type="#_x0000_t75" style="width:20.95pt;height:13.75pt" o:ole="">
                  <v:imagedata r:id="rId21" o:title=""/>
                </v:shape>
                <o:OLEObject Type="Embed" ProgID="FXE300.Equation" ShapeID="_x0000_i1030" DrawAspect="Content" ObjectID="_1425928044" r:id="rId22"/>
              </w:object>
            </w:r>
            <w:r w:rsidRPr="006F279A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 w:rsidR="006F279A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</w:t>
            </w:r>
            <w:r w:rsidR="006F279A"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031" type="#_x0000_t75" style="width:15.05pt;height:13.75pt" o:ole="">
                  <v:imagedata r:id="rId23" o:title=""/>
                </v:shape>
                <o:OLEObject Type="Embed" ProgID="FXE300.Equation" ShapeID="_x0000_i1031" DrawAspect="Content" ObjectID="_1425928045" r:id="rId24"/>
              </w:object>
            </w:r>
            <w:r w:rsidR="006F279A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</w:t>
            </w:r>
            <w:r w:rsidR="00B9133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</w:t>
            </w:r>
            <w:r w:rsidR="006F279A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</w:t>
            </w:r>
            <w:r w:rsidR="00B9133C"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87" w:dyaOrig="273">
                <v:shape id="_x0000_i1032" type="#_x0000_t75" style="width:19.65pt;height:13.75pt" o:ole="">
                  <v:imagedata r:id="rId25" o:title=""/>
                </v:shape>
                <o:OLEObject Type="Embed" ProgID="FXE300.Equation" ShapeID="_x0000_i1032" DrawAspect="Content" ObjectID="_1425928046" r:id="rId26"/>
              </w:object>
            </w:r>
            <w:r w:rsidR="006F279A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</w:t>
            </w:r>
            <w:r w:rsidR="00B9133C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</w:t>
            </w:r>
            <w:r w:rsidR="006F279A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 w:rsidR="00B9133C"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507" w:dyaOrig="273">
                <v:shape id="_x0000_i1033" type="#_x0000_t75" style="width:25.55pt;height:13.75pt" o:ole="">
                  <v:imagedata r:id="rId27" o:title=""/>
                </v:shape>
                <o:OLEObject Type="Embed" ProgID="FXE300.Equation" ShapeID="_x0000_i1033" DrawAspect="Content" ObjectID="_1425928047" r:id="rId28"/>
              </w:object>
            </w:r>
            <w:r w:rsidR="006F279A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40387E" w:rsidRDefault="006F279A" w:rsidP="0040387E">
            <w:pPr>
              <w:ind w:right="175"/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39C35022" wp14:editId="14E5EB57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10160</wp:posOffset>
                      </wp:positionV>
                      <wp:extent cx="4362450" cy="114300"/>
                      <wp:effectExtent l="0" t="0" r="19050" b="1905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7" o:spid="_x0000_s1026" style="position:absolute;margin-left:34.7pt;margin-top:.8pt;width:343.5pt;height:9pt;z-index:251660288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G/8EA&#10;AADaAAAADwAAAGRycy9kb3ducmV2LnhtbESPT2sCMRTE7wW/Q3hCbzWrUpHVKFpQpDf/nh/Jc7O4&#10;eVk2qbv10zcFweMwM79h5svOVeJOTSg9KxgOMhDE2puSCwWn4+ZjCiJEZIOVZ1LwSwGWi97bHHPj&#10;W97T/RALkSAcclRgY6xzKYO25DAMfE2cvKtvHMYkm0KaBtsEd5UcZdlEOiw5LVis6cuSvh1+nIJv&#10;bT+nj257Me3kOl7t15ez9lul3vvdagYiUhdf4Wd7ZxSM4P9Ku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ORv/BAAAA2gAAAA8AAAAAAAAAAAAAAAAAmAIAAGRycy9kb3du&#10;cmV2LnhtbFBLBQYAAAAABAAEAPUAAACG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LjZMEA&#10;AADaAAAADwAAAGRycy9kb3ducmV2LnhtbESPT2sCMRTE7wW/Q3iCt5q1UpHVKFpQpDf/nh/Jc7O4&#10;eVk20V399E2h0OMwM79h5svOVeJBTSg9KxgNMxDE2puSCwWn4+Z9CiJEZIOVZ1LwpADLRe9tjrnx&#10;Le/pcYiFSBAOOSqwMda5lEFbchiGviZO3tU3DmOSTSFNg22Cu0p+ZNlEOiw5LVis6cuSvh3uTsG3&#10;tp/TV7e9mHZyHa/268tZ+61Sg363moGI1MX/8F97ZxSM4fdKugFy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C42TBAAAA2gAAAA8AAAAAAAAAAAAAAAAAmAIAAGRycy9kb3du&#10;cmV2LnhtbFBLBQYAAAAABAAEAPUAAACG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t7EMMA&#10;AADaAAAADwAAAGRycy9kb3ducmV2LnhtbESPzWrDMBCE74G8g9hAb4mctgnBtRLSQkPpLT/NeZHW&#10;lom1MpYau336qhDIcZiZb5hiM7hGXKkLtWcF81kGglh7U3Ol4HR8n65AhIhssPFMCn4owGY9HhWY&#10;G9/znq6HWIkE4ZCjAhtjm0sZtCWHYeZb4uSVvnMYk+wqaTrsE9w18jHLltJhzWnBYktvlvTl8O0U&#10;fGq7WP0Ou7Ppl+XTdv96/tJ+p9TDZNi+gIg0xHv41v4wCp7h/0q6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t7EMMAAADa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fei8EA&#10;AADaAAAADwAAAGRycy9kb3ducmV2LnhtbESPT2sCMRTE74V+h/AEbzWrosjWKFZQpDf/nh/Jc7N0&#10;87Jsorv20zcFweMwM79h5svOVeJOTSg9KxgOMhDE2puSCwWn4+ZjBiJEZIOVZ1LwoADLxfvbHHPj&#10;W97T/RALkSAcclRgY6xzKYO25DAMfE2cvKtvHMYkm0KaBtsEd5UcZdlUOiw5LVisaW1J/xxuTsG3&#10;tpPZb7e9mHZ6Ha/2X5ez9lul+r1u9QkiUhdf4Wd7ZxRM4P9Ku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n3ovBAAAA2gAAAA8AAAAAAAAAAAAAAAAAmAIAAGRycy9kb3du&#10;cmV2LnhtbFBLBQYAAAAABAAEAPUAAACGAwAAAAA=&#10;" strokecolor="black [3213]" strokeweight="1pt"/>
                    </v:group>
                  </w:pict>
                </mc:Fallback>
              </mc:AlternateContent>
            </w:r>
            <w:r w:rsidR="0040387E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325745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6F279A" w:rsidP="0040387E">
            <w:pPr>
              <w:ind w:right="386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822AEB" wp14:editId="43B549B2">
                      <wp:simplePos x="0" y="0"/>
                      <wp:positionH relativeFrom="column">
                        <wp:posOffset>5120640</wp:posOffset>
                      </wp:positionH>
                      <wp:positionV relativeFrom="paragraph">
                        <wp:posOffset>114935</wp:posOffset>
                      </wp:positionV>
                      <wp:extent cx="754380" cy="373380"/>
                      <wp:effectExtent l="0" t="0" r="26670" b="2667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03.2pt;margin-top:9.05pt;width:59.4pt;height:2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" filled="f" strokecolor="black [3213]" strokeweight="1.5pt"/>
                  </w:pict>
                </mc:Fallback>
              </mc:AlternateContent>
            </w:r>
            <w:r w:rsidR="0040387E">
              <w:rPr>
                <w:rFonts w:ascii="Times New Roman" w:hAnsi="Times New Roman"/>
                <w:sz w:val="24"/>
                <w:szCs w:val="24"/>
              </w:rPr>
              <w:t xml:space="preserve">What integer would describe how many floors </w:t>
            </w:r>
            <w:r w:rsidR="00B9133C">
              <w:rPr>
                <w:rFonts w:ascii="Times New Roman" w:hAnsi="Times New Roman"/>
                <w:sz w:val="24"/>
                <w:szCs w:val="24"/>
              </w:rPr>
              <w:t xml:space="preserve">Katie </w:t>
            </w:r>
            <w:r w:rsidR="0040387E">
              <w:rPr>
                <w:rFonts w:ascii="Times New Roman" w:hAnsi="Times New Roman"/>
                <w:sz w:val="24"/>
                <w:szCs w:val="24"/>
              </w:rPr>
              <w:t xml:space="preserve">must she travel in the elevator to get </w:t>
            </w:r>
            <w:r w:rsidR="00B9133C">
              <w:rPr>
                <w:rFonts w:ascii="Times New Roman" w:hAnsi="Times New Roman"/>
                <w:sz w:val="24"/>
                <w:szCs w:val="24"/>
              </w:rPr>
              <w:t xml:space="preserve">from her motorbike </w:t>
            </w:r>
            <w:r w:rsidR="0040387E">
              <w:rPr>
                <w:rFonts w:ascii="Times New Roman" w:hAnsi="Times New Roman"/>
                <w:sz w:val="24"/>
                <w:szCs w:val="24"/>
              </w:rPr>
              <w:t>to her office?</w:t>
            </w:r>
          </w:p>
        </w:tc>
      </w:tr>
      <w:tr w:rsidR="00325745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6F279A" w:rsidP="0040387E">
            <w:pPr>
              <w:ind w:right="371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CD900B7" wp14:editId="4BFD3828">
                      <wp:simplePos x="0" y="0"/>
                      <wp:positionH relativeFrom="column">
                        <wp:posOffset>5123180</wp:posOffset>
                      </wp:positionH>
                      <wp:positionV relativeFrom="paragraph">
                        <wp:posOffset>60960</wp:posOffset>
                      </wp:positionV>
                      <wp:extent cx="754380" cy="373380"/>
                      <wp:effectExtent l="0" t="0" r="26670" b="2667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26" style="position:absolute;margin-left:403.4pt;margin-top:4.8pt;width:59.4pt;height:2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" filled="f" strokecolor="black [3213]" strokeweight="1.5pt"/>
                  </w:pict>
                </mc:Fallback>
              </mc:AlternateContent>
            </w:r>
            <w:r w:rsidR="0040387E">
              <w:rPr>
                <w:rFonts w:ascii="Times New Roman" w:hAnsi="Times New Roman"/>
                <w:sz w:val="24"/>
                <w:szCs w:val="24"/>
              </w:rPr>
              <w:t>What integer describes how many floors Jason would travel to get from his car to Katie’s motorbike?</w:t>
            </w:r>
            <w:r>
              <w:rPr>
                <w:noProof/>
                <w:lang w:eastAsia="en-AU"/>
              </w:rPr>
              <w:t xml:space="preserve"> </w:t>
            </w:r>
          </w:p>
        </w:tc>
      </w:tr>
      <w:tr w:rsidR="00B9133C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B9133C" w:rsidRPr="001B3341" w:rsidRDefault="00B9133C" w:rsidP="00B9133C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9133C" w:rsidRDefault="00B9133C" w:rsidP="007C37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Questions 5 – 8 refer to the statement below provided by Sally’s bank for February.</w:t>
            </w:r>
          </w:p>
          <w:p w:rsidR="00B9133C" w:rsidRDefault="00B9133C" w:rsidP="007C37B5">
            <w:pPr>
              <w:tabs>
                <w:tab w:val="left" w:pos="303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8"/>
              <w:gridCol w:w="2758"/>
              <w:gridCol w:w="2758"/>
            </w:tblGrid>
            <w:tr w:rsidR="00B9133C" w:rsidTr="00B9133C">
              <w:tc>
                <w:tcPr>
                  <w:tcW w:w="2758" w:type="dxa"/>
                  <w:shd w:val="clear" w:color="auto" w:fill="595959" w:themeFill="text1" w:themeFillTint="A6"/>
                </w:tcPr>
                <w:p w:rsidR="00B9133C" w:rsidRPr="00B9133C" w:rsidRDefault="00B9133C" w:rsidP="007C37B5">
                  <w:pPr>
                    <w:rPr>
                      <w:rFonts w:ascii="Times New Roman" w:hAnsi="Times New Roman"/>
                      <w:color w:val="FFFFFF" w:themeColor="background1"/>
                      <w:sz w:val="24"/>
                      <w:szCs w:val="24"/>
                    </w:rPr>
                  </w:pPr>
                  <w:r w:rsidRPr="00B9133C">
                    <w:rPr>
                      <w:rFonts w:ascii="Times New Roman" w:hAnsi="Times New Roman"/>
                      <w:color w:val="FFFFFF" w:themeColor="background1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2758" w:type="dxa"/>
                  <w:shd w:val="clear" w:color="auto" w:fill="595959" w:themeFill="text1" w:themeFillTint="A6"/>
                </w:tcPr>
                <w:p w:rsidR="00B9133C" w:rsidRPr="00B9133C" w:rsidRDefault="00B9133C" w:rsidP="007C37B5">
                  <w:pPr>
                    <w:rPr>
                      <w:rFonts w:ascii="Times New Roman" w:hAnsi="Times New Roman"/>
                      <w:color w:val="FFFFFF" w:themeColor="background1"/>
                      <w:sz w:val="24"/>
                      <w:szCs w:val="24"/>
                    </w:rPr>
                  </w:pPr>
                  <w:r w:rsidRPr="00B9133C">
                    <w:rPr>
                      <w:rFonts w:ascii="Times New Roman" w:hAnsi="Times New Roman"/>
                      <w:color w:val="FFFFFF" w:themeColor="background1"/>
                      <w:sz w:val="24"/>
                      <w:szCs w:val="24"/>
                    </w:rPr>
                    <w:t>Transaction</w:t>
                  </w:r>
                </w:p>
              </w:tc>
              <w:tc>
                <w:tcPr>
                  <w:tcW w:w="2758" w:type="dxa"/>
                  <w:shd w:val="clear" w:color="auto" w:fill="595959" w:themeFill="text1" w:themeFillTint="A6"/>
                </w:tcPr>
                <w:p w:rsidR="00B9133C" w:rsidRPr="00B9133C" w:rsidRDefault="00B9133C" w:rsidP="007C37B5">
                  <w:pPr>
                    <w:rPr>
                      <w:rFonts w:ascii="Times New Roman" w:hAnsi="Times New Roman"/>
                      <w:color w:val="FFFFFF" w:themeColor="background1"/>
                      <w:sz w:val="24"/>
                      <w:szCs w:val="24"/>
                    </w:rPr>
                  </w:pPr>
                  <w:r w:rsidRPr="00B9133C">
                    <w:rPr>
                      <w:rFonts w:ascii="Times New Roman" w:hAnsi="Times New Roman"/>
                      <w:color w:val="FFFFFF" w:themeColor="background1"/>
                      <w:sz w:val="24"/>
                      <w:szCs w:val="24"/>
                    </w:rPr>
                    <w:t>Balance</w:t>
                  </w:r>
                </w:p>
              </w:tc>
            </w:tr>
            <w:tr w:rsidR="00B9133C" w:rsidTr="007C37B5">
              <w:tc>
                <w:tcPr>
                  <w:tcW w:w="2758" w:type="dxa"/>
                </w:tcPr>
                <w:p w:rsidR="00B9133C" w:rsidRDefault="00B9133C" w:rsidP="007C37B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 / 2 / 2013</w:t>
                  </w:r>
                </w:p>
              </w:tc>
              <w:tc>
                <w:tcPr>
                  <w:tcW w:w="2758" w:type="dxa"/>
                </w:tcPr>
                <w:p w:rsidR="00B9133C" w:rsidRDefault="00B9133C" w:rsidP="007C37B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Opening Balance</w:t>
                  </w:r>
                </w:p>
              </w:tc>
              <w:tc>
                <w:tcPr>
                  <w:tcW w:w="2758" w:type="dxa"/>
                </w:tcPr>
                <w:p w:rsidR="00B9133C" w:rsidRDefault="00B9133C" w:rsidP="007C37B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$60</w:t>
                  </w:r>
                </w:p>
              </w:tc>
            </w:tr>
            <w:tr w:rsidR="00B9133C" w:rsidTr="007C37B5">
              <w:tc>
                <w:tcPr>
                  <w:tcW w:w="2758" w:type="dxa"/>
                </w:tcPr>
                <w:p w:rsidR="00B9133C" w:rsidRDefault="00B9133C" w:rsidP="007C37B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 / 2 / 2013</w:t>
                  </w:r>
                </w:p>
              </w:tc>
              <w:tc>
                <w:tcPr>
                  <w:tcW w:w="2758" w:type="dxa"/>
                </w:tcPr>
                <w:p w:rsidR="00B9133C" w:rsidRDefault="00B9133C" w:rsidP="007C37B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Deposit of $40</w:t>
                  </w:r>
                </w:p>
              </w:tc>
              <w:tc>
                <w:tcPr>
                  <w:tcW w:w="2758" w:type="dxa"/>
                </w:tcPr>
                <w:p w:rsidR="00B9133C" w:rsidRDefault="00B9133C" w:rsidP="007C37B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$100 </w:t>
                  </w:r>
                </w:p>
              </w:tc>
            </w:tr>
            <w:tr w:rsidR="00B9133C" w:rsidTr="007C37B5">
              <w:tc>
                <w:tcPr>
                  <w:tcW w:w="2758" w:type="dxa"/>
                </w:tcPr>
                <w:p w:rsidR="00B9133C" w:rsidRDefault="00B9133C" w:rsidP="007C37B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10 / 2 / 2013</w:t>
                  </w:r>
                </w:p>
              </w:tc>
              <w:tc>
                <w:tcPr>
                  <w:tcW w:w="2758" w:type="dxa"/>
                </w:tcPr>
                <w:p w:rsidR="00B9133C" w:rsidRDefault="00B9133C" w:rsidP="007C37B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Withdrawal of $80</w:t>
                  </w:r>
                </w:p>
              </w:tc>
              <w:tc>
                <w:tcPr>
                  <w:tcW w:w="2758" w:type="dxa"/>
                </w:tcPr>
                <w:p w:rsidR="00B9133C" w:rsidRDefault="00B9133C" w:rsidP="007C37B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$20</w:t>
                  </w:r>
                </w:p>
              </w:tc>
            </w:tr>
            <w:tr w:rsidR="00B9133C" w:rsidTr="007C37B5">
              <w:tc>
                <w:tcPr>
                  <w:tcW w:w="2758" w:type="dxa"/>
                </w:tcPr>
                <w:p w:rsidR="00B9133C" w:rsidRDefault="00B9133C" w:rsidP="007C37B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15 / 2 / 2013</w:t>
                  </w:r>
                </w:p>
              </w:tc>
              <w:tc>
                <w:tcPr>
                  <w:tcW w:w="2758" w:type="dxa"/>
                </w:tcPr>
                <w:p w:rsidR="00B9133C" w:rsidRDefault="00B9133C" w:rsidP="007C37B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Withdrawal of $70</w:t>
                  </w:r>
                </w:p>
              </w:tc>
              <w:tc>
                <w:tcPr>
                  <w:tcW w:w="2758" w:type="dxa"/>
                </w:tcPr>
                <w:p w:rsidR="00B9133C" w:rsidRPr="00B9133C" w:rsidRDefault="00B9133C" w:rsidP="007C37B5">
                  <w:pPr>
                    <w:rPr>
                      <w:rFonts w:ascii="Times New Roman" w:hAnsi="Times New Roman"/>
                      <w:position w:val="-6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B9133C">
                    <w:rPr>
                      <w:rFonts w:ascii="Times New Roman" w:hAnsi="Times New Roman"/>
                      <w:color w:val="FF0000"/>
                      <w:position w:val="-6"/>
                      <w:sz w:val="24"/>
                      <w:szCs w:val="24"/>
                    </w:rPr>
                    <w:object w:dxaOrig="664" w:dyaOrig="273">
                      <v:shape id="_x0000_i1034" type="#_x0000_t75" style="width:33.4pt;height:13.75pt" o:ole="">
                        <v:imagedata r:id="rId29" o:title=""/>
                      </v:shape>
                      <o:OLEObject Type="Embed" ProgID="FXE300.Equation" ShapeID="_x0000_i1034" DrawAspect="Content" ObjectID="_1425928048" r:id="rId30"/>
                    </w:object>
                  </w:r>
                  <w:r w:rsidRPr="00B9133C">
                    <w:rPr>
                      <w:rFonts w:ascii="Times New Roman" w:hAnsi="Times New Roman"/>
                      <w:position w:val="-6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B9133C" w:rsidTr="007C37B5">
              <w:tc>
                <w:tcPr>
                  <w:tcW w:w="2758" w:type="dxa"/>
                </w:tcPr>
                <w:p w:rsidR="00B9133C" w:rsidRDefault="00B9133C" w:rsidP="007C37B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20 / 2 / 2013</w:t>
                  </w:r>
                </w:p>
              </w:tc>
              <w:tc>
                <w:tcPr>
                  <w:tcW w:w="2758" w:type="dxa"/>
                </w:tcPr>
                <w:p w:rsidR="00B9133C" w:rsidRDefault="00B9133C" w:rsidP="007C37B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Withdrawal of $80</w:t>
                  </w:r>
                </w:p>
              </w:tc>
              <w:tc>
                <w:tcPr>
                  <w:tcW w:w="2758" w:type="dxa"/>
                </w:tcPr>
                <w:p w:rsidR="00B9133C" w:rsidRPr="00B9133C" w:rsidRDefault="00B9133C" w:rsidP="007C37B5">
                  <w:pPr>
                    <w:rPr>
                      <w:rFonts w:ascii="Times New Roman" w:hAnsi="Times New Roman"/>
                      <w:position w:val="-6"/>
                      <w:sz w:val="24"/>
                      <w:szCs w:val="24"/>
                    </w:rPr>
                  </w:pPr>
                </w:p>
              </w:tc>
            </w:tr>
            <w:tr w:rsidR="00B9133C" w:rsidTr="007C37B5">
              <w:tc>
                <w:tcPr>
                  <w:tcW w:w="2758" w:type="dxa"/>
                </w:tcPr>
                <w:p w:rsidR="00B9133C" w:rsidRDefault="00B9133C" w:rsidP="007C37B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24 / 2 / 2013</w:t>
                  </w:r>
                </w:p>
              </w:tc>
              <w:tc>
                <w:tcPr>
                  <w:tcW w:w="2758" w:type="dxa"/>
                </w:tcPr>
                <w:p w:rsidR="00B9133C" w:rsidRDefault="00B9133C" w:rsidP="007C37B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Deposit of $100</w:t>
                  </w:r>
                </w:p>
              </w:tc>
              <w:tc>
                <w:tcPr>
                  <w:tcW w:w="2758" w:type="dxa"/>
                </w:tcPr>
                <w:p w:rsidR="00B9133C" w:rsidRPr="00B9133C" w:rsidRDefault="00B9133C" w:rsidP="007C37B5">
                  <w:pPr>
                    <w:rPr>
                      <w:rFonts w:ascii="Times New Roman" w:hAnsi="Times New Roman"/>
                      <w:position w:val="-6"/>
                      <w:sz w:val="24"/>
                      <w:szCs w:val="24"/>
                    </w:rPr>
                  </w:pPr>
                </w:p>
              </w:tc>
            </w:tr>
            <w:tr w:rsidR="00B9133C" w:rsidTr="007C37B5">
              <w:tc>
                <w:tcPr>
                  <w:tcW w:w="2758" w:type="dxa"/>
                </w:tcPr>
                <w:p w:rsidR="00B9133C" w:rsidRDefault="00B9133C" w:rsidP="007C37B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26 / 2 / 2013</w:t>
                  </w:r>
                </w:p>
              </w:tc>
              <w:tc>
                <w:tcPr>
                  <w:tcW w:w="2758" w:type="dxa"/>
                </w:tcPr>
                <w:p w:rsidR="00B9133C" w:rsidRDefault="00B9133C" w:rsidP="007C37B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Withdrawal of $30</w:t>
                  </w:r>
                </w:p>
              </w:tc>
              <w:tc>
                <w:tcPr>
                  <w:tcW w:w="2758" w:type="dxa"/>
                </w:tcPr>
                <w:p w:rsidR="00B9133C" w:rsidRPr="00B9133C" w:rsidRDefault="00B9133C" w:rsidP="007C37B5">
                  <w:pPr>
                    <w:rPr>
                      <w:rFonts w:ascii="Times New Roman" w:hAnsi="Times New Roman"/>
                      <w:position w:val="-6"/>
                      <w:sz w:val="24"/>
                      <w:szCs w:val="24"/>
                    </w:rPr>
                  </w:pPr>
                </w:p>
              </w:tc>
            </w:tr>
            <w:tr w:rsidR="00B9133C" w:rsidTr="007C37B5">
              <w:tc>
                <w:tcPr>
                  <w:tcW w:w="2758" w:type="dxa"/>
                </w:tcPr>
                <w:p w:rsidR="00B9133C" w:rsidRDefault="00B9133C" w:rsidP="007C37B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28 / 2 / 2013</w:t>
                  </w:r>
                </w:p>
              </w:tc>
              <w:tc>
                <w:tcPr>
                  <w:tcW w:w="2758" w:type="dxa"/>
                </w:tcPr>
                <w:p w:rsidR="00B9133C" w:rsidRDefault="00B9133C" w:rsidP="007C37B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58" w:type="dxa"/>
                </w:tcPr>
                <w:p w:rsidR="00B9133C" w:rsidRPr="00B9133C" w:rsidRDefault="00B9133C" w:rsidP="007C37B5">
                  <w:pPr>
                    <w:rPr>
                      <w:rFonts w:ascii="Times New Roman" w:hAnsi="Times New Roman"/>
                      <w:position w:val="-6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B9133C">
                    <w:rPr>
                      <w:rFonts w:ascii="Times New Roman" w:hAnsi="Times New Roman"/>
                      <w:color w:val="FF0000"/>
                      <w:position w:val="-6"/>
                      <w:sz w:val="24"/>
                      <w:szCs w:val="24"/>
                    </w:rPr>
                    <w:object w:dxaOrig="785" w:dyaOrig="273">
                      <v:shape id="_x0000_i1035" type="#_x0000_t75" style="width:39.25pt;height:13.75pt" o:ole="">
                        <v:imagedata r:id="rId31" o:title=""/>
                      </v:shape>
                      <o:OLEObject Type="Embed" ProgID="FXE300.Equation" ShapeID="_x0000_i1035" DrawAspect="Content" ObjectID="_1425928049" r:id="rId32"/>
                    </w:object>
                  </w:r>
                  <w:r w:rsidRPr="00B9133C">
                    <w:rPr>
                      <w:rFonts w:ascii="Times New Roman" w:hAnsi="Times New Roman"/>
                      <w:position w:val="-6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B9133C" w:rsidRPr="00F97437" w:rsidRDefault="00B9133C" w:rsidP="007C37B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133C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B9133C" w:rsidRPr="001B3341" w:rsidRDefault="00B9133C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9133C" w:rsidRDefault="00B9133C" w:rsidP="007C37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C6041E7" wp14:editId="23CD1FEC">
                      <wp:simplePos x="0" y="0"/>
                      <wp:positionH relativeFrom="column">
                        <wp:posOffset>5193030</wp:posOffset>
                      </wp:positionH>
                      <wp:positionV relativeFrom="paragraph">
                        <wp:posOffset>65405</wp:posOffset>
                      </wp:positionV>
                      <wp:extent cx="754380" cy="373380"/>
                      <wp:effectExtent l="0" t="0" r="26670" b="2667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26" style="position:absolute;margin-left:408.9pt;margin-top:5.15pt;width:59.4pt;height:2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" filled="f" strokecolor="black [3213]" strokeweight="1.5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>What is the balance on 20 / 2 / 2013?</w:t>
            </w:r>
            <w:r>
              <w:rPr>
                <w:noProof/>
                <w:lang w:eastAsia="en-AU"/>
              </w:rPr>
              <w:t xml:space="preserve"> </w:t>
            </w:r>
          </w:p>
          <w:p w:rsidR="00B9133C" w:rsidRDefault="00B9133C" w:rsidP="007C37B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9133C" w:rsidRPr="00F97437" w:rsidRDefault="00B9133C" w:rsidP="007C37B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133C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B9133C" w:rsidRPr="001B3341" w:rsidRDefault="00B9133C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9133C" w:rsidRDefault="00B9133C" w:rsidP="007C37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4E74E2" wp14:editId="4FE6B4E7">
                      <wp:simplePos x="0" y="0"/>
                      <wp:positionH relativeFrom="column">
                        <wp:posOffset>5198745</wp:posOffset>
                      </wp:positionH>
                      <wp:positionV relativeFrom="paragraph">
                        <wp:posOffset>31750</wp:posOffset>
                      </wp:positionV>
                      <wp:extent cx="754380" cy="373380"/>
                      <wp:effectExtent l="0" t="0" r="26670" b="2667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409.35pt;margin-top:2.5pt;width:59.4pt;height:2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" filled="f" strokecolor="black [3213]" strokeweight="1.5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>What is the balance on 26 / 2 / 2013?</w:t>
            </w:r>
          </w:p>
          <w:p w:rsidR="00B9133C" w:rsidRDefault="00B9133C" w:rsidP="007C37B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9133C" w:rsidRPr="00F97437" w:rsidRDefault="00B9133C" w:rsidP="007C37B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133C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B9133C" w:rsidRPr="001B3341" w:rsidRDefault="00B9133C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9133C" w:rsidRDefault="00B9133C" w:rsidP="007C37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 the 28 / 2 / 2013 Sally makes a transaction that brings the balance to</w:t>
            </w:r>
            <w:r w:rsidRPr="00B9133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881" w:dyaOrig="273">
                <v:shape id="_x0000_i1036" type="#_x0000_t75" style="width:43.85pt;height:13.75pt" o:ole="">
                  <v:imagedata r:id="rId33" o:title=""/>
                </v:shape>
                <o:OLEObject Type="Embed" ProgID="FXE300.Equation" ShapeID="_x0000_i1036" DrawAspect="Content" ObjectID="_1425928050" r:id="rId34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9133C" w:rsidRDefault="00B9133C" w:rsidP="007C37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was the transaction?</w:t>
            </w:r>
          </w:p>
          <w:p w:rsidR="00B9133C" w:rsidRDefault="00B9133C" w:rsidP="007C37B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9133C" w:rsidRDefault="00B9133C" w:rsidP="007C37B5">
            <w:pPr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60B6E19A" wp14:editId="62F9A90F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5022</wp:posOffset>
                      </wp:positionV>
                      <wp:extent cx="3009207" cy="498764"/>
                      <wp:effectExtent l="0" t="0" r="20320" b="15875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09207" cy="498764"/>
                                <a:chOff x="0" y="0"/>
                                <a:chExt cx="2929890" cy="388620"/>
                              </a:xfrm>
                            </wpg:grpSpPr>
                            <wps:wsp>
                              <wps:cNvPr id="3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0" o:spid="_x0000_s1026" style="position:absolute;margin-left:27.85pt;margin-top:.4pt;width:236.95pt;height:39.25pt;z-index:251678720;mso-width-relative:margin;mso-height-relative:margin" coordsize="29298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">
                      <v:roundrect id="AutoShape 3" o:spid="_x0000_s1027" style="position:absolute;left:27584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H08sIA&#10;AADbAAAADwAAAGRycy9kb3ducmV2LnhtbESPQWsCMRSE74L/ITzBm2atKLIaRQsV6U1bPT+S52Zx&#10;87JsUnf11zdCocdhZr5hVpvOVeJOTSg9K5iMMxDE2puSCwXfXx+jBYgQkQ1WnknBgwJs1v3eCnPj&#10;Wz7S/RQLkSAcclRgY6xzKYO25DCMfU2cvKtvHMYkm0KaBtsEd5V8y7K5dFhyWrBY07slfTv9OAWf&#10;2s4Wz25/Me38Ot0ed5ez9nulhoNuuwQRqYv/4b/2wSiYTuD1Jf0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fTywgAAANsAAAAPAAAAAAAAAAAAAAAAAJgCAABkcnMvZG93&#10;bnJldi54bWxQSwUGAAAAAAQABAD1AAAAhwMAAAAA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NqhcIA&#10;AADbAAAADwAAAGRycy9kb3ducmV2LnhtbESPQWsCMRSE74L/ITzBm2arKLI1ii0oxZu29fxInpul&#10;m5dlE921v94IgsdhZr5hluvOVeJKTSg9K3gbZyCItTclFwp+vrejBYgQkQ1WnknBjQKsV/3eEnPj&#10;Wz7Q9RgLkSAcclRgY6xzKYO25DCMfU2cvLNvHMYkm0KaBtsEd5WcZNlcOiw5LVis6dOS/jtenIK9&#10;trPFf7c7mXZ+nm4OH6df7XdKDQfd5h1EpC6+ws/2l1EwncDjS/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02qFwgAAANsAAAAPAAAAAAAAAAAAAAAAAJgCAABkcnMvZG93&#10;bnJldi54bWxQSwUGAAAAAAQABAD1AAAAhwMAAAAA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/PHsMA&#10;AADbAAAADwAAAGRycy9kb3ducmV2LnhtbESPT2sCMRTE74LfIbyCN822iyJbo2hBKb359/xInpul&#10;m5dlE921n74RCj0OM/MbZrHqXS3u1IbKs4LXSQaCWHtTcangdNyO5yBCRDZYeyYFDwqwWg4HCyyM&#10;73hP90MsRYJwKFCBjbEppAzaksMw8Q1x8q6+dRiTbEtpWuwS3NXyLctm0mHFacFiQx+W9Pfh5hR8&#10;aTud//S7i+lm13y931zO2u+UGr3063cQkfr4H/5rfxoFeQ7P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/PHsMAAADb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ZXasMA&#10;AADbAAAADwAAAGRycy9kb3ducmV2LnhtbESPT2sCMRTE74LfIbyCN81Wq8jWKCpUSm/+PT+S52bp&#10;5mXZpO7aT98UBI/DzPyGWaw6V4kbNaH0rOB1lIEg1t6UXCg4HT+GcxAhIhusPJOCOwVYLfu9BebG&#10;t7yn2yEWIkE45KjAxljnUgZtyWEY+Zo4eVffOIxJNoU0DbYJ7io5zrKZdFhyWrBY09aS/j78OAVf&#10;2k7nv93uYtrZdbLeby5n7XdKDV669TuISF18hh/tT6Ng8gb/X9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ZXasMAAADb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Deposit of  </w:t>
            </w:r>
            <w:r w:rsidRPr="00B9133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24" w:dyaOrig="273">
                <v:shape id="_x0000_i1037" type="#_x0000_t75" style="width:20.95pt;height:13.75pt" o:ole="">
                  <v:imagedata r:id="rId35" o:title=""/>
                </v:shape>
                <o:OLEObject Type="Embed" ProgID="FXE300.Equation" ShapeID="_x0000_i1037" DrawAspect="Content" ObjectID="_1425928051" r:id="rId36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Deposit of  </w:t>
            </w:r>
            <w:r w:rsidRPr="00B9133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544" w:dyaOrig="273">
                <v:shape id="_x0000_i1038" type="#_x0000_t75" style="width:27.5pt;height:13.75pt" o:ole="">
                  <v:imagedata r:id="rId37" o:title=""/>
                </v:shape>
                <o:OLEObject Type="Embed" ProgID="FXE300.Equation" ShapeID="_x0000_i1038" DrawAspect="Content" ObjectID="_1425928052" r:id="rId38"/>
              </w:object>
            </w:r>
          </w:p>
          <w:p w:rsidR="00B9133C" w:rsidRDefault="00B9133C" w:rsidP="007C37B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9133C" w:rsidRDefault="00B9133C" w:rsidP="007C37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Withdrawal of  </w:t>
            </w:r>
            <w:r w:rsidRPr="00B9133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24" w:dyaOrig="273">
                <v:shape id="_x0000_i1039" type="#_x0000_t75" style="width:20.95pt;height:13.75pt" o:ole="">
                  <v:imagedata r:id="rId39" o:title=""/>
                </v:shape>
                <o:OLEObject Type="Embed" ProgID="FXE300.Equation" ShapeID="_x0000_i1039" DrawAspect="Content" ObjectID="_1425928053" r:id="rId40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Withdrawal of  </w:t>
            </w:r>
            <w:r w:rsidRPr="00B9133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544" w:dyaOrig="273">
                <v:shape id="_x0000_i1040" type="#_x0000_t75" style="width:27.5pt;height:13.75pt" o:ole="">
                  <v:imagedata r:id="rId37" o:title=""/>
                </v:shape>
                <o:OLEObject Type="Embed" ProgID="FXE300.Equation" ShapeID="_x0000_i1040" DrawAspect="Content" ObjectID="_1425928054" r:id="rId41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</w:p>
          <w:p w:rsidR="00B9133C" w:rsidRPr="00F97437" w:rsidRDefault="00B9133C" w:rsidP="007C37B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133C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B9133C" w:rsidRPr="001B3341" w:rsidRDefault="00B9133C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9133C" w:rsidRDefault="00B9133C" w:rsidP="007C37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Later in the year her account showed the following.</w:t>
            </w:r>
          </w:p>
          <w:p w:rsidR="00B9133C" w:rsidRDefault="00B9133C" w:rsidP="007C37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8"/>
              <w:gridCol w:w="2758"/>
              <w:gridCol w:w="2758"/>
            </w:tblGrid>
            <w:tr w:rsidR="00B9133C" w:rsidTr="007C37B5">
              <w:tc>
                <w:tcPr>
                  <w:tcW w:w="2758" w:type="dxa"/>
                </w:tcPr>
                <w:p w:rsidR="00B9133C" w:rsidRDefault="00B9133C" w:rsidP="007C37B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 / 4 / 2013</w:t>
                  </w:r>
                </w:p>
              </w:tc>
              <w:tc>
                <w:tcPr>
                  <w:tcW w:w="2758" w:type="dxa"/>
                </w:tcPr>
                <w:p w:rsidR="00B9133C" w:rsidRDefault="00B9133C" w:rsidP="007C37B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Opening balance</w:t>
                  </w:r>
                </w:p>
              </w:tc>
              <w:tc>
                <w:tcPr>
                  <w:tcW w:w="2758" w:type="dxa"/>
                </w:tcPr>
                <w:p w:rsidR="00B9133C" w:rsidRDefault="00B9133C" w:rsidP="007C37B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B9133C" w:rsidTr="007C37B5">
              <w:tc>
                <w:tcPr>
                  <w:tcW w:w="2758" w:type="dxa"/>
                </w:tcPr>
                <w:p w:rsidR="00B9133C" w:rsidRDefault="00B9133C" w:rsidP="007C37B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 / 4 / 2013</w:t>
                  </w:r>
                </w:p>
              </w:tc>
              <w:tc>
                <w:tcPr>
                  <w:tcW w:w="2758" w:type="dxa"/>
                </w:tcPr>
                <w:p w:rsidR="00B9133C" w:rsidRDefault="00B9133C" w:rsidP="00B9133C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Deposit of $140</w:t>
                  </w:r>
                </w:p>
              </w:tc>
              <w:tc>
                <w:tcPr>
                  <w:tcW w:w="2758" w:type="dxa"/>
                </w:tcPr>
                <w:p w:rsidR="00B9133C" w:rsidRPr="00B9133C" w:rsidRDefault="00B9133C" w:rsidP="007C37B5">
                  <w:pPr>
                    <w:rPr>
                      <w:rFonts w:ascii="Times New Roman" w:hAnsi="Times New Roman"/>
                      <w:position w:val="-6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B9133C">
                    <w:rPr>
                      <w:rFonts w:ascii="Times New Roman" w:hAnsi="Times New Roman"/>
                      <w:color w:val="FF0000"/>
                      <w:position w:val="-6"/>
                      <w:sz w:val="24"/>
                      <w:szCs w:val="24"/>
                    </w:rPr>
                    <w:object w:dxaOrig="664" w:dyaOrig="273">
                      <v:shape id="_x0000_i1041" type="#_x0000_t75" style="width:33.4pt;height:13.75pt" o:ole="">
                        <v:imagedata r:id="rId42" o:title=""/>
                      </v:shape>
                      <o:OLEObject Type="Embed" ProgID="FXE300.Equation" ShapeID="_x0000_i1041" DrawAspect="Content" ObjectID="_1425928055" r:id="rId43"/>
                    </w:object>
                  </w:r>
                  <w:r w:rsidRPr="00B9133C">
                    <w:rPr>
                      <w:rFonts w:ascii="Times New Roman" w:hAnsi="Times New Roman"/>
                      <w:position w:val="-6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B9133C" w:rsidRDefault="00B9133C" w:rsidP="007C37B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9133C" w:rsidRDefault="00B9133C" w:rsidP="007C37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ED795AB" wp14:editId="4F958634">
                      <wp:simplePos x="0" y="0"/>
                      <wp:positionH relativeFrom="column">
                        <wp:posOffset>4910225</wp:posOffset>
                      </wp:positionH>
                      <wp:positionV relativeFrom="paragraph">
                        <wp:posOffset>86995</wp:posOffset>
                      </wp:positionV>
                      <wp:extent cx="754380" cy="373380"/>
                      <wp:effectExtent l="0" t="0" r="26670" b="2667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6" style="position:absolute;margin-left:386.65pt;margin-top:6.85pt;width:59.4pt;height:2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" filled="f" strokecolor="black [3213]" strokeweight="1.5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What was the opening balance?</w:t>
            </w:r>
          </w:p>
          <w:p w:rsidR="00B9133C" w:rsidRDefault="00B9133C" w:rsidP="007C37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                                                                                           $</w:t>
            </w:r>
          </w:p>
          <w:p w:rsidR="00B9133C" w:rsidRPr="00F97437" w:rsidRDefault="00B9133C" w:rsidP="007C37B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133C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B9133C" w:rsidRPr="001B3341" w:rsidRDefault="00B9133C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9133C" w:rsidRPr="00121988" w:rsidRDefault="00B9133C" w:rsidP="007C37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64A64DD" wp14:editId="5F0C424F">
                      <wp:simplePos x="0" y="0"/>
                      <wp:positionH relativeFrom="column">
                        <wp:posOffset>4949767</wp:posOffset>
                      </wp:positionH>
                      <wp:positionV relativeFrom="paragraph">
                        <wp:posOffset>93345</wp:posOffset>
                      </wp:positionV>
                      <wp:extent cx="754380" cy="373380"/>
                      <wp:effectExtent l="0" t="0" r="26670" b="2667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26" style="position:absolute;margin-left:389.75pt;margin-top:7.35pt;width:59.4pt;height:2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" filled="f" strokecolor="black [3213]" strokeweight="1.5pt"/>
                  </w:pict>
                </mc:Fallback>
              </mc:AlternateContent>
            </w:r>
            <w:r w:rsidRPr="00121988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116" w:dyaOrig="273">
                <v:shape id="_x0000_i1042" type="#_x0000_t75" style="width:62.2pt;height:15.05pt" o:ole="">
                  <v:imagedata r:id="rId44" o:title=""/>
                </v:shape>
                <o:OLEObject Type="Embed" ProgID="FXE300.Equation" ShapeID="_x0000_i1042" DrawAspect="Content" ObjectID="_1425928056" r:id="rId45"/>
              </w:object>
            </w:r>
          </w:p>
        </w:tc>
      </w:tr>
      <w:tr w:rsidR="00B9133C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B9133C" w:rsidRPr="001B3341" w:rsidRDefault="00B9133C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9133C" w:rsidRPr="00B9133C" w:rsidRDefault="00B9133C" w:rsidP="007C37B5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21988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146" w:dyaOrig="273" w14:anchorId="5BADE4A7">
                <v:shape id="_x0000_i1043" type="#_x0000_t75" style="width:65.45pt;height:15.7pt" o:ole="">
                  <v:imagedata r:id="rId46" o:title=""/>
                </v:shape>
                <o:OLEObject Type="Embed" ProgID="FXE300.Equation" ShapeID="_x0000_i1043" DrawAspect="Content" ObjectID="_1425928057" r:id="rId47"/>
              </w:object>
            </w:r>
            <w:r w:rsidRPr="00121988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B9133C" w:rsidRPr="006F279A" w:rsidRDefault="00B9133C" w:rsidP="00B9133C">
            <w:pPr>
              <w:spacing w:before="120"/>
              <w:ind w:right="176"/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044" type="#_x0000_t75" style="width:15.05pt;height:13.75pt" o:ole="">
                  <v:imagedata r:id="rId48" o:title=""/>
                </v:shape>
                <o:OLEObject Type="Embed" ProgID="FXE300.Equation" ShapeID="_x0000_i1044" DrawAspect="Content" ObjectID="_1425928058" r:id="rId49"/>
              </w:object>
            </w:r>
            <w:r w:rsidRPr="006F279A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045" type="#_x0000_t75" style="width:15.05pt;height:13.75pt" o:ole="">
                  <v:imagedata r:id="rId50" o:title=""/>
                </v:shape>
                <o:OLEObject Type="Embed" ProgID="FXE300.Equation" ShapeID="_x0000_i1045" DrawAspect="Content" ObjectID="_1425928059" r:id="rId51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84" w:dyaOrig="273">
                <v:shape id="_x0000_i1046" type="#_x0000_t75" style="width:9.15pt;height:13.75pt" o:ole="">
                  <v:imagedata r:id="rId52" o:title=""/>
                </v:shape>
                <o:OLEObject Type="Embed" ProgID="FXE300.Equation" ShapeID="_x0000_i1046" DrawAspect="Content" ObjectID="_1425928060" r:id="rId53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84" w:dyaOrig="273">
                <v:shape id="_x0000_i1047" type="#_x0000_t75" style="width:9.15pt;height:13.75pt" o:ole="">
                  <v:imagedata r:id="rId54" o:title=""/>
                </v:shape>
                <o:OLEObject Type="Embed" ProgID="FXE300.Equation" ShapeID="_x0000_i1047" DrawAspect="Content" ObjectID="_1425928061" r:id="rId55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B9133C" w:rsidRPr="00121988" w:rsidRDefault="00B9133C" w:rsidP="007C37B5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7458AA3C" wp14:editId="0887C253">
                      <wp:simplePos x="0" y="0"/>
                      <wp:positionH relativeFrom="column">
                        <wp:posOffset>417542</wp:posOffset>
                      </wp:positionH>
                      <wp:positionV relativeFrom="paragraph">
                        <wp:posOffset>51896</wp:posOffset>
                      </wp:positionV>
                      <wp:extent cx="4362450" cy="114300"/>
                      <wp:effectExtent l="0" t="0" r="19050" b="1905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2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1" o:spid="_x0000_s1026" style="position:absolute;margin-left:32.9pt;margin-top:4.1pt;width:343.5pt;height:9pt;z-index:251684864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r8WMMA&#10;AADbAAAADwAAAGRycy9kb3ducmV2LnhtbESPzWrDMBCE74W+g9hCb7Vch4bgWglpIKHklt/zIm0s&#10;U2tlLCV2+/RRodDjMDPfMNVidK24UR8azwpesxwEsfam4VrB8bB+mYEIEdlg65kUfFOAxfzxocLS&#10;+IF3dNvHWiQIhxIV2Bi7UsqgLTkMme+Ik3fxvcOYZF9L0+OQ4K6VRZ5PpcOG04LFjlaW9Nf+6hRs&#10;tX2b/Yybsxmml8ly93E+ab9R6vlpXL6DiDTG//Bf+9MoKAr4/ZJ+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r8WMMAAADb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ZZw8IA&#10;AADbAAAADwAAAGRycy9kb3ducmV2LnhtbESPQWsCMRSE74L/ITzBm2arKLI1ii0oxZu29fxInpul&#10;m5dlE921v94IgsdhZr5hluvOVeJKTSg9K3gbZyCItTclFwp+vrejBYgQkQ1WnknBjQKsV/3eEnPj&#10;Wz7Q9RgLkSAcclRgY6xzKYO25DCMfU2cvLNvHMYkm0KaBtsEd5WcZNlcOiw5LVis6dOS/jtenIK9&#10;trPFf7c7mXZ+nm4OH6df7XdKDQfd5h1EpC6+ws/2l1EwmcLjS/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RlnDwgAAANsAAAAPAAAAAAAAAAAAAAAAAJgCAABkcnMvZG93&#10;bnJldi54bWxQSwUGAAAAAAQABAD1AAAAhwMAAAAA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/Bt8QA&#10;AADbAAAADwAAAGRycy9kb3ducmV2LnhtbESPQWsCMRSE74L/IbxCb5qttiLrRtGCUnpTW8+P5O1m&#10;cfOybFJ321/fFAoeh5n5hik2g2vEjbpQe1bwNM1AEGtvaq4UfJz3kyWIEJENNp5JwTcF2KzHowJz&#10;43s+0u0UK5EgHHJUYGNscymDtuQwTH1LnLzSdw5jkl0lTYd9grtGzrJsIR3WnBYstvRqSV9PX07B&#10;u7Yvy5/hcDH9opxvj7vLp/YHpR4fhu0KRKQh3sP/7TejYPYMf1/S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wbfEAAAA2wAAAA8AAAAAAAAAAAAAAAAAmAIAAGRycy9k&#10;b3ducmV2LnhtbFBLBQYAAAAABAAEAPUAAACJ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NkLMIA&#10;AADbAAAADwAAAGRycy9kb3ducmV2LnhtbESPQWsCMRSE74L/ITzBm2ZVFFmNokJFetNWz4/kuVnc&#10;vCyb1F3765tCocdhZr5h1tvOVeJJTSg9K5iMMxDE2puSCwWfH2+jJYgQkQ1WnknBiwJsN/3eGnPj&#10;Wz7T8xILkSAcclRgY6xzKYO25DCMfU2cvLtvHMYkm0KaBtsEd5WcZtlCOiw5LVis6WBJPy5fTsG7&#10;tvPld3e8mXZxn+3O+9tV+6NSw0G3W4GI1MX/8F/7ZBRM5/D7Jf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42QswgAAANsAAAAPAAAAAAAAAAAAAAAAAJgCAABkcnMvZG93&#10;bnJldi54bWxQSwUGAAAAAAQABAD1AAAAhwMAAAAA&#10;" strokecolor="black [3213]" strokeweight="1pt"/>
                    </v:group>
                  </w:pict>
                </mc:Fallback>
              </mc:AlternateContent>
            </w:r>
          </w:p>
          <w:p w:rsidR="00B9133C" w:rsidRPr="00121988" w:rsidRDefault="00B9133C" w:rsidP="007C37B5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</w:p>
        </w:tc>
      </w:tr>
      <w:tr w:rsidR="00B9133C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B9133C" w:rsidRPr="001B3341" w:rsidRDefault="00B9133C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9133C" w:rsidRPr="00121988" w:rsidRDefault="00B9133C" w:rsidP="007C37B5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B36ADA9" wp14:editId="5BB11F7C">
                      <wp:simplePos x="0" y="0"/>
                      <wp:positionH relativeFrom="column">
                        <wp:posOffset>4943475</wp:posOffset>
                      </wp:positionH>
                      <wp:positionV relativeFrom="paragraph">
                        <wp:posOffset>121285</wp:posOffset>
                      </wp:positionV>
                      <wp:extent cx="754380" cy="373380"/>
                      <wp:effectExtent l="0" t="0" r="26670" b="2667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26" style="position:absolute;margin-left:389.25pt;margin-top:9.55pt;width:59.4pt;height:29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" filled="f" strokecolor="black [3213]" strokeweight="1.5pt"/>
                  </w:pict>
                </mc:Fallback>
              </mc:AlternateContent>
            </w:r>
            <w:r w:rsidRPr="00121988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564" w:dyaOrig="273" w14:anchorId="6D8220CC">
                <v:shape id="_x0000_i1048" type="#_x0000_t75" style="width:87.05pt;height:15.05pt" o:ole="">
                  <v:imagedata r:id="rId56" o:title=""/>
                </v:shape>
                <o:OLEObject Type="Embed" ProgID="FXE300.Equation" ShapeID="_x0000_i1048" DrawAspect="Content" ObjectID="_1425928062" r:id="rId57"/>
              </w:object>
            </w:r>
            <w:r w:rsidRPr="00121988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B9133C" w:rsidRPr="00121988" w:rsidRDefault="00B9133C" w:rsidP="007C37B5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</w:p>
          <w:p w:rsidR="00B9133C" w:rsidRPr="00121988" w:rsidRDefault="00B9133C" w:rsidP="007C37B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133C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B9133C" w:rsidRPr="001B3341" w:rsidRDefault="00B9133C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9133C" w:rsidRPr="00121988" w:rsidRDefault="00B9133C" w:rsidP="007C37B5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511B1E3" wp14:editId="02E22324">
                      <wp:simplePos x="0" y="0"/>
                      <wp:positionH relativeFrom="column">
                        <wp:posOffset>5095875</wp:posOffset>
                      </wp:positionH>
                      <wp:positionV relativeFrom="paragraph">
                        <wp:posOffset>53975</wp:posOffset>
                      </wp:positionV>
                      <wp:extent cx="754380" cy="373380"/>
                      <wp:effectExtent l="0" t="0" r="26670" b="2667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026" style="position:absolute;margin-left:401.25pt;margin-top:4.25pt;width:59.4pt;height:29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" filled="f" strokecolor="black [3213]" strokeweight="1.5pt"/>
                  </w:pict>
                </mc:Fallback>
              </mc:AlternateContent>
            </w:r>
            <w:r w:rsidRPr="00121988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323" w:dyaOrig="273" w14:anchorId="457378D8">
                <v:shape id="_x0000_i1049" type="#_x0000_t75" style="width:73.95pt;height:15.05pt" o:ole="">
                  <v:imagedata r:id="rId58" o:title=""/>
                </v:shape>
                <o:OLEObject Type="Embed" ProgID="FXE300.Equation" ShapeID="_x0000_i1049" DrawAspect="Content" ObjectID="_1425928063" r:id="rId59"/>
              </w:object>
            </w:r>
            <w:r w:rsidRPr="00121988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B9133C" w:rsidRDefault="00B9133C" w:rsidP="007C37B5">
            <w:pPr>
              <w:rPr>
                <w:rFonts w:ascii="Times New Roman" w:hAnsi="Times New Roman"/>
                <w:noProof/>
                <w:lang w:eastAsia="en-AU"/>
              </w:rPr>
            </w:pPr>
          </w:p>
        </w:tc>
      </w:tr>
      <w:tr w:rsidR="00B9133C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B9133C" w:rsidRPr="001B3341" w:rsidRDefault="00B9133C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9133C" w:rsidRPr="00121988" w:rsidRDefault="00B9133C" w:rsidP="00B9133C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443" w:dyaOrig="273">
                <v:shape id="_x0000_i1050" type="#_x0000_t75" style="width:80.5pt;height:15.05pt" o:ole="">
                  <v:imagedata r:id="rId60" o:title=""/>
                </v:shape>
                <o:OLEObject Type="Embed" ProgID="FXE300.Equation" ShapeID="_x0000_i1050" DrawAspect="Content" ObjectID="_1425928064" r:id="rId61"/>
              </w:object>
            </w:r>
            <w:r w:rsidRPr="00121988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B9133C" w:rsidRPr="006F279A" w:rsidRDefault="00B9133C" w:rsidP="00B9133C">
            <w:pPr>
              <w:tabs>
                <w:tab w:val="left" w:pos="8561"/>
              </w:tabs>
              <w:spacing w:before="120"/>
              <w:ind w:right="176"/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24" w:dyaOrig="273">
                <v:shape id="_x0000_i1051" type="#_x0000_t75" style="width:20.95pt;height:13.75pt" o:ole="">
                  <v:imagedata r:id="rId62" o:title=""/>
                </v:shape>
                <o:OLEObject Type="Embed" ProgID="FXE300.Equation" ShapeID="_x0000_i1051" DrawAspect="Content" ObjectID="_1425928065" r:id="rId63"/>
              </w:object>
            </w:r>
            <w:r w:rsidRPr="006F279A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052" type="#_x0000_t75" style="width:15.05pt;height:13.75pt" o:ole="">
                  <v:imagedata r:id="rId64" o:title=""/>
                </v:shape>
                <o:OLEObject Type="Embed" ProgID="FXE300.Equation" ShapeID="_x0000_i1052" DrawAspect="Content" ObjectID="_1425928066" r:id="rId65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84" w:dyaOrig="273">
                <v:shape id="_x0000_i1053" type="#_x0000_t75" style="width:9.15pt;height:13.75pt" o:ole="">
                  <v:imagedata r:id="rId66" o:title=""/>
                </v:shape>
                <o:OLEObject Type="Embed" ProgID="FXE300.Equation" ShapeID="_x0000_i1053" DrawAspect="Content" ObjectID="_1425928067" r:id="rId67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054" type="#_x0000_t75" style="width:15.05pt;height:13.75pt" o:ole="">
                  <v:imagedata r:id="rId68" o:title=""/>
                </v:shape>
                <o:OLEObject Type="Embed" ProgID="FXE300.Equation" ShapeID="_x0000_i1054" DrawAspect="Content" ObjectID="_1425928068" r:id="rId69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ab/>
            </w:r>
          </w:p>
          <w:p w:rsidR="00B9133C" w:rsidRPr="00B9133C" w:rsidRDefault="00B9133C" w:rsidP="007C37B5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386ACF1B" wp14:editId="74980D08">
                      <wp:simplePos x="0" y="0"/>
                      <wp:positionH relativeFrom="column">
                        <wp:posOffset>417542</wp:posOffset>
                      </wp:positionH>
                      <wp:positionV relativeFrom="paragraph">
                        <wp:posOffset>51896</wp:posOffset>
                      </wp:positionV>
                      <wp:extent cx="4362450" cy="114300"/>
                      <wp:effectExtent l="0" t="0" r="19050" b="19050"/>
                      <wp:wrapNone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35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9" o:spid="_x0000_s1026" style="position:absolute;margin-left:32.9pt;margin-top:4.1pt;width:343.5pt;height:9pt;z-index:251691008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ry8cIA&#10;AADbAAAADwAAAGRycy9kb3ducmV2LnhtbESPQWsCMRSE74L/ITzBm2atKLIaRQVFetNWz4/kuVnc&#10;vCyb1F3765tCocdhZr5hVpvOVeJJTSg9K5iMMxDE2puSCwWfH4fRAkSIyAYrz6TgRQE2635vhbnx&#10;LZ/peYmFSBAOOSqwMda5lEFbchjGviZO3t03DmOSTSFNg22Cu0q+ZdlcOiw5LVisaW9JPy5fTsG7&#10;trPFd3e8mXZ+n27Pu9tV+6NSw0G3XYKI1MX/8F/7ZBRMZ/D7Jf0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OvLxwgAAANsAAAAPAAAAAAAAAAAAAAAAAJgCAABkcnMvZG93&#10;bnJldi54bWxQSwUGAAAAAAQABAD1AAAAhwMAAAAA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hshsMA&#10;AADbAAAADwAAAGRycy9kb3ducmV2LnhtbESPzWrDMBCE74W+g9hCbrXchpjgWglpIaH0lt/zIm0s&#10;U2tlLCV2+vRVoNDjMDPfMNVydK24Uh8azwpeshwEsfam4VrBYb9+noMIEdlg65kU3CjAcvH4UGFp&#10;/MBbuu5iLRKEQ4kKbIxdKWXQlhyGzHfEyTv73mFMsq+l6XFIcNfK1zwvpMOG04LFjj4s6e/dxSn4&#10;0nY2/xk3JzMU5+lq+346ar9RavI0rt5ARBrjf/iv/WkUTAu4f0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hshsMAAADbAAAADwAAAAAAAAAAAAAAAACYAgAAZHJzL2Rv&#10;d25yZXYueG1sUEsFBgAAAAAEAAQA9QAAAIgDAAAAAA=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TJHcMA&#10;AADbAAAADwAAAGRycy9kb3ducmV2LnhtbESPQWsCMRSE7wX/Q3hCbzWropXVKFqoSG9q9fxInpvF&#10;zcuySd1tf30jCB6HmfmGWaw6V4kbNaH0rGA4yEAQa29KLhR8Hz/fZiBCRDZYeSYFvxRgtey9LDA3&#10;vuU93Q6xEAnCIUcFNsY6lzJoSw7DwNfEybv4xmFMsimkabBNcFfJUZZNpcOS04LFmj4s6evhxyn4&#10;0nYy++u2Z9NOL+P1fnM+ab9V6rXfrecgInXxGX60d0bB+B3uX9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TJHcMAAADb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tdb8EA&#10;AADbAAAADwAAAGRycy9kb3ducmV2LnhtbERPyWrDMBC9F/oPYgq9NXJjEoIbxbiFhpJbluY8SBPL&#10;1BoZS7HdfH10KPT4ePu6nFwrBupD41nB6ywDQay9abhWcDp+vqxAhIhssPVMCn4pQLl5fFhjYfzI&#10;exoOsRYphEOBCmyMXSFl0JYchpnviBN38b3DmGBfS9PjmMJdK+dZtpQOG04NFjv6sKR/DlenYKft&#10;YnWbtmczLi95tX8/f2u/Ver5aareQESa4r/4z/1lFORpbPqSfoD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7XW/BAAAA2wAAAA8AAAAAAAAAAAAAAAAAmAIAAGRycy9kb3du&#10;cmV2LnhtbFBLBQYAAAAABAAEAPUAAACGAwAAAAA=&#10;" strokecolor="black [3213]" strokeweight="1pt"/>
                    </v:group>
                  </w:pict>
                </mc:Fallback>
              </mc:AlternateContent>
            </w:r>
          </w:p>
        </w:tc>
      </w:tr>
      <w:tr w:rsidR="00B9133C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B9133C" w:rsidRPr="001B3341" w:rsidRDefault="00B9133C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9133C" w:rsidRPr="00121988" w:rsidRDefault="00B9133C" w:rsidP="007C37B5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413" w:dyaOrig="273" w14:anchorId="6DE2BA0D">
                <v:shape id="_x0000_i1055" type="#_x0000_t75" style="width:75.95pt;height:14.4pt" o:ole="">
                  <v:imagedata r:id="rId70" o:title=""/>
                </v:shape>
                <o:OLEObject Type="Embed" ProgID="FXE300.Equation" ShapeID="_x0000_i1055" DrawAspect="Content" ObjectID="_1425928069" r:id="rId71"/>
              </w:object>
            </w:r>
            <w:r w:rsidRPr="00121988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B9133C" w:rsidRPr="006F279A" w:rsidRDefault="00B9133C" w:rsidP="00B9133C">
            <w:pPr>
              <w:tabs>
                <w:tab w:val="left" w:pos="8561"/>
              </w:tabs>
              <w:spacing w:before="120"/>
              <w:ind w:right="176"/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24" w:dyaOrig="273">
                <v:shape id="_x0000_i1056" type="#_x0000_t75" style="width:20.95pt;height:13.75pt" o:ole="">
                  <v:imagedata r:id="rId72" o:title=""/>
                </v:shape>
                <o:OLEObject Type="Embed" ProgID="FXE300.Equation" ShapeID="_x0000_i1056" DrawAspect="Content" ObjectID="_1425928070" r:id="rId73"/>
              </w:object>
            </w:r>
            <w:r w:rsidRPr="006F279A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057" type="#_x0000_t75" style="width:15.05pt;height:13.75pt" o:ole="">
                  <v:imagedata r:id="rId74" o:title=""/>
                </v:shape>
                <o:OLEObject Type="Embed" ProgID="FXE300.Equation" ShapeID="_x0000_i1057" DrawAspect="Content" ObjectID="_1425928071" r:id="rId75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84" w:dyaOrig="273">
                <v:shape id="_x0000_i1058" type="#_x0000_t75" style="width:9.15pt;height:13.75pt" o:ole="">
                  <v:imagedata r:id="rId76" o:title=""/>
                </v:shape>
                <o:OLEObject Type="Embed" ProgID="FXE300.Equation" ShapeID="_x0000_i1058" DrawAspect="Content" ObjectID="_1425928072" r:id="rId77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059" type="#_x0000_t75" style="width:15.05pt;height:13.75pt" o:ole="">
                  <v:imagedata r:id="rId78" o:title=""/>
                </v:shape>
                <o:OLEObject Type="Embed" ProgID="FXE300.Equation" ShapeID="_x0000_i1059" DrawAspect="Content" ObjectID="_1425928073" r:id="rId79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ab/>
            </w:r>
          </w:p>
          <w:p w:rsidR="00B9133C" w:rsidRPr="00121988" w:rsidRDefault="00B9133C" w:rsidP="007C37B5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0838F507" wp14:editId="0C1CD075">
                      <wp:simplePos x="0" y="0"/>
                      <wp:positionH relativeFrom="column">
                        <wp:posOffset>417542</wp:posOffset>
                      </wp:positionH>
                      <wp:positionV relativeFrom="paragraph">
                        <wp:posOffset>51896</wp:posOffset>
                      </wp:positionV>
                      <wp:extent cx="4362450" cy="114300"/>
                      <wp:effectExtent l="0" t="0" r="19050" b="19050"/>
                      <wp:wrapNone/>
                      <wp:docPr id="39" name="Group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40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9" o:spid="_x0000_s1026" style="position:absolute;margin-left:32.9pt;margin-top:4.1pt;width:343.5pt;height:9pt;z-index:25169305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siFMAA&#10;AADbAAAADwAAAGRycy9kb3ducmV2LnhtbERPy2oCMRTdF/yHcAV3NaO2IqNRtKCU7hwf60tynQxO&#10;boZJ6oz9+mZR6PJw3qtN72rxoDZUnhVMxhkIYu1NxaWC82n/ugARIrLB2jMpeFKAzXrwssLc+I6P&#10;9ChiKVIIhxwV2BibXMqgLTkMY98QJ+7mW4cxwbaUpsUuhbtaTrNsLh1WnBosNvRhSd+Lb6fgS9v3&#10;xU9/uJpufpttj7vrRfuDUqNhv12CiNTHf/Gf+9MoeEvr05f0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siFMAAAADbAAAADwAAAAAAAAAAAAAAAACYAgAAZHJzL2Rvd25y&#10;ZXYueG1sUEsFBgAAAAAEAAQA9QAAAIU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eHj8MA&#10;AADbAAAADwAAAGRycy9kb3ducmV2LnhtbESPQWsCMRSE70L/Q3iF3jSrVpHVKFpQije19fxInpvF&#10;zcuySd1tf30jCB6HmfmGWaw6V4kbNaH0rGA4yEAQa29KLhR8nbb9GYgQkQ1WnknBLwVYLV96C8yN&#10;b/lAt2MsRIJwyFGBjbHOpQzaksMw8DVx8i6+cRiTbAppGmwT3FVylGVT6bDktGCxpg9L+nr8cQr2&#10;2k5mf93ubNrpZbw+bM7f2u+Uenvt1nMQkbr4DD/an0bB+xDuX9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eHj8MAAADbAAAADwAAAAAAAAAAAAAAAACYAgAAZHJzL2Rv&#10;d25yZXYueG1sUEsFBgAAAAAEAAQA9QAAAIgDAAAAAA=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UZ+MQA&#10;AADbAAAADwAAAGRycy9kb3ducmV2LnhtbESPQWsCMRSE74L/IbxCb5qttiLrRtGCUnpTW8+P5O1m&#10;cfOybFJ321/fFAoeh5n5hik2g2vEjbpQe1bwNM1AEGtvaq4UfJz3kyWIEJENNp5JwTcF2KzHowJz&#10;43s+0u0UK5EgHHJUYGNscymDtuQwTH1LnLzSdw5jkl0lTYd9grtGzrJsIR3WnBYstvRqSV9PX07B&#10;u7Yvy5/hcDH9opxvj7vLp/YHpR4fhu0KRKQh3sP/7Tej4HkGf1/S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GfjEAAAA2wAAAA8AAAAAAAAAAAAAAAAAmAIAAGRycy9k&#10;b3ducmV2LnhtbFBLBQYAAAAABAAEAPUAAACJ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m8Y8MA&#10;AADbAAAADwAAAGRycy9kb3ducmV2LnhtbESPT2sCMRTE74LfIbyCN81Wq8jWKCpUSm/+PT+S52bp&#10;5mXZpO7aT98UBI/DzPyGWaw6V4kbNaH0rOB1lIEg1t6UXCg4HT+GcxAhIhusPJOCOwVYLfu9BebG&#10;t7yn2yEWIkE45KjAxljnUgZtyWEY+Zo4eVffOIxJNoU0DbYJ7io5zrKZdFhyWrBY09aS/j78OAVf&#10;2k7nv93uYtrZdbLeby5n7XdKDV669TuISF18hh/tT6PgbQL/X9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m8Y8MAAADb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</w:p>
        </w:tc>
      </w:tr>
      <w:tr w:rsidR="00B9133C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B9133C" w:rsidRPr="001B3341" w:rsidRDefault="00B9133C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9133C" w:rsidRPr="00121988" w:rsidRDefault="00B9133C" w:rsidP="007C37B5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875D3D9" wp14:editId="6B4D0046">
                      <wp:simplePos x="0" y="0"/>
                      <wp:positionH relativeFrom="column">
                        <wp:posOffset>5039995</wp:posOffset>
                      </wp:positionH>
                      <wp:positionV relativeFrom="paragraph">
                        <wp:posOffset>61595</wp:posOffset>
                      </wp:positionV>
                      <wp:extent cx="754380" cy="373380"/>
                      <wp:effectExtent l="0" t="0" r="26670" b="2667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4" o:spid="_x0000_s1026" style="position:absolute;margin-left:396.85pt;margin-top:4.85pt;width:59.4pt;height:29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" filled="f" strokecolor="black [3213]" strokeweight="1.5pt"/>
                  </w:pict>
                </mc:Fallback>
              </mc:AlternateContent>
            </w:r>
            <w:r w:rsidRPr="00121988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533" w:dyaOrig="273" w14:anchorId="602CC992">
                <v:shape id="_x0000_i1060" type="#_x0000_t75" style="width:81.8pt;height:14.4pt" o:ole="">
                  <v:imagedata r:id="rId80" o:title=""/>
                </v:shape>
                <o:OLEObject Type="Embed" ProgID="FXE300.Equation" ShapeID="_x0000_i1060" DrawAspect="Content" ObjectID="_1425928074" r:id="rId81"/>
              </w:object>
            </w:r>
            <w:r w:rsidRPr="00121988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B9133C" w:rsidRPr="00121988" w:rsidRDefault="00B9133C" w:rsidP="007C37B5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</w:t>
            </w:r>
          </w:p>
          <w:p w:rsidR="00B9133C" w:rsidRPr="00121988" w:rsidRDefault="00B9133C" w:rsidP="007C37B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133C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B9133C" w:rsidRPr="001B3341" w:rsidRDefault="00B9133C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9133C" w:rsidRPr="00121988" w:rsidRDefault="00B9133C" w:rsidP="007C37B5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4107279" wp14:editId="060434CC">
                      <wp:simplePos x="0" y="0"/>
                      <wp:positionH relativeFrom="column">
                        <wp:posOffset>5023485</wp:posOffset>
                      </wp:positionH>
                      <wp:positionV relativeFrom="paragraph">
                        <wp:posOffset>90170</wp:posOffset>
                      </wp:positionV>
                      <wp:extent cx="754380" cy="373380"/>
                      <wp:effectExtent l="0" t="0" r="26670" b="2667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" o:spid="_x0000_s1026" style="position:absolute;margin-left:395.55pt;margin-top:7.1pt;width:59.4pt;height:2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" filled="f" strokecolor="black [3213]" strokeweight="1.5pt"/>
                  </w:pict>
                </mc:Fallback>
              </mc:AlternateContent>
            </w:r>
            <w:r w:rsidRPr="00121988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356" w:dyaOrig="273" w14:anchorId="0961309A">
                <v:shape id="_x0000_i1061" type="#_x0000_t75" style="width:72.65pt;height:14.4pt" o:ole="">
                  <v:imagedata r:id="rId82" o:title=""/>
                </v:shape>
                <o:OLEObject Type="Embed" ProgID="FXE300.Equation" ShapeID="_x0000_i1061" DrawAspect="Content" ObjectID="_1425928075" r:id="rId83"/>
              </w:object>
            </w:r>
            <w:r w:rsidRPr="00121988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B9133C" w:rsidRPr="00121988" w:rsidRDefault="00B9133C" w:rsidP="007C37B5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</w:t>
            </w:r>
          </w:p>
          <w:p w:rsidR="00B9133C" w:rsidRDefault="00B9133C" w:rsidP="007C37B5">
            <w:pPr>
              <w:rPr>
                <w:rFonts w:ascii="Times New Roman" w:hAnsi="Times New Roman"/>
                <w:noProof/>
                <w:lang w:eastAsia="en-AU"/>
              </w:rPr>
            </w:pPr>
          </w:p>
        </w:tc>
      </w:tr>
      <w:tr w:rsidR="00B9133C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B9133C" w:rsidRPr="001B3341" w:rsidRDefault="00B9133C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9133C" w:rsidRPr="00121988" w:rsidRDefault="00B9133C" w:rsidP="007C37B5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924" w:dyaOrig="273" w14:anchorId="57D79DD2">
                <v:shape id="_x0000_i1062" type="#_x0000_t75" style="width:103.4pt;height:14.4pt" o:ole="">
                  <v:imagedata r:id="rId84" o:title=""/>
                </v:shape>
                <o:OLEObject Type="Embed" ProgID="FXE300.Equation" ShapeID="_x0000_i1062" DrawAspect="Content" ObjectID="_1425928076" r:id="rId85"/>
              </w:object>
            </w:r>
            <w:r w:rsidRPr="00121988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B9133C" w:rsidRPr="006F279A" w:rsidRDefault="00B9133C" w:rsidP="007C37B5">
            <w:pPr>
              <w:tabs>
                <w:tab w:val="left" w:pos="8561"/>
              </w:tabs>
              <w:spacing w:before="120"/>
              <w:ind w:right="176"/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24" w:dyaOrig="273" w14:anchorId="05CE5D61">
                <v:shape id="_x0000_i1063" type="#_x0000_t75" style="width:20.95pt;height:13.75pt" o:ole="">
                  <v:imagedata r:id="rId86" o:title=""/>
                </v:shape>
                <o:OLEObject Type="Embed" ProgID="FXE300.Equation" ShapeID="_x0000_i1063" DrawAspect="Content" ObjectID="_1425928077" r:id="rId87"/>
              </w:object>
            </w:r>
            <w:r w:rsidRPr="006F279A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04" w:dyaOrig="273" w14:anchorId="58E10EC7">
                <v:shape id="_x0000_i1064" type="#_x0000_t75" style="width:15.05pt;height:13.75pt" o:ole="">
                  <v:imagedata r:id="rId88" o:title=""/>
                </v:shape>
                <o:OLEObject Type="Embed" ProgID="FXE300.Equation" ShapeID="_x0000_i1064" DrawAspect="Content" ObjectID="_1425928078" r:id="rId89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04" w:dyaOrig="273" w14:anchorId="4D00DF81">
                <v:shape id="_x0000_i1065" type="#_x0000_t75" style="width:15.05pt;height:13.75pt" o:ole="">
                  <v:imagedata r:id="rId90" o:title=""/>
                </v:shape>
                <o:OLEObject Type="Embed" ProgID="FXE300.Equation" ShapeID="_x0000_i1065" DrawAspect="Content" ObjectID="_1425928079" r:id="rId91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84" w:dyaOrig="273" w14:anchorId="358B3154">
                <v:shape id="_x0000_i1066" type="#_x0000_t75" style="width:9.15pt;height:13.75pt" o:ole="">
                  <v:imagedata r:id="rId92" o:title=""/>
                </v:shape>
                <o:OLEObject Type="Embed" ProgID="FXE300.Equation" ShapeID="_x0000_i1066" DrawAspect="Content" ObjectID="_1425928080" r:id="rId93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ab/>
            </w:r>
          </w:p>
          <w:p w:rsidR="00B9133C" w:rsidRPr="00121988" w:rsidRDefault="00B9133C" w:rsidP="007C37B5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6A6A295C" wp14:editId="05C1918E">
                      <wp:simplePos x="0" y="0"/>
                      <wp:positionH relativeFrom="column">
                        <wp:posOffset>417542</wp:posOffset>
                      </wp:positionH>
                      <wp:positionV relativeFrom="paragraph">
                        <wp:posOffset>51896</wp:posOffset>
                      </wp:positionV>
                      <wp:extent cx="4362450" cy="114300"/>
                      <wp:effectExtent l="0" t="0" r="19050" b="19050"/>
                      <wp:wrapNone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47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6" o:spid="_x0000_s1026" style="position:absolute;margin-left:32.9pt;margin-top:4.1pt;width:343.5pt;height:9pt;z-index:25169920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6YMQA&#10;AADbAAAADwAAAGRycy9kb3ducmV2LnhtbESPW2sCMRSE3wv+h3CEvtWsl6qsRrFCpfTN6/MhOW4W&#10;NyfLJnXX/vqmUOjjMDPfMMt15ypxpyaUnhUMBxkIYu1NyYWC0/H9ZQ4iRGSDlWdS8KAA61XvaYm5&#10;8S3v6X6IhUgQDjkqsDHWuZRBW3IYBr4mTt7VNw5jkk0hTYNtgrtKjrJsKh2WnBYs1rS1pG+HL6fg&#10;U9vX+Xe3u5h2eh1v9m+Xs/Y7pZ773WYBIlIX/8N/7Q+jYDKD3y/p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iumDEAAAA2wAAAA8AAAAAAAAAAAAAAAAAmAIAAGRycy9k&#10;b3ducmV2LnhtbFBLBQYAAAAABAAEAPUAAACJ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0uEsAA&#10;AADbAAAADwAAAGRycy9kb3ducmV2LnhtbERPy2oCMRTdF/yHcAV3NaO2IqNRtKCU7hwf60tynQxO&#10;boZJ6oz9+mZR6PJw3qtN72rxoDZUnhVMxhkIYu1NxaWC82n/ugARIrLB2jMpeFKAzXrwssLc+I6P&#10;9ChiKVIIhxwV2BibXMqgLTkMY98QJ+7mW4cxwbaUpsUuhbtaTrNsLh1WnBosNvRhSd+Lb6fgS9v3&#10;xU9/uJpufpttj7vrRfuDUqNhv12CiNTHf/Gf+9MoeEtj05f0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0uEsAAAADbAAAADwAAAAAAAAAAAAAAAACYAgAAZHJzL2Rvd25y&#10;ZXYueG1sUEsFBgAAAAAEAAQA9QAAAIUDAAAAAA=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GLicMA&#10;AADbAAAADwAAAGRycy9kb3ducmV2LnhtbESPT2sCMRTE74LfIbxCb5qtbUW3RrGFivTm3/MjeW6W&#10;bl6WTepu/fRGEDwOM/MbZrboXCXO1ITSs4KXYQaCWHtTcqFgv/seTECEiGyw8kwK/inAYt7vzTA3&#10;vuUNnbexEAnCIUcFNsY6lzJoSw7D0NfEyTv5xmFMsimkabBNcFfJUZaNpcOS04LFmr4s6d/tn1Pw&#10;o+375NKtjqYdn16Xm8/jQfuVUs9P3fIDRKQuPsL39tooeJvC7Uv6AXJ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GLicMAAADb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K0yb8A&#10;AADbAAAADwAAAGRycy9kb3ducmV2LnhtbERPTYvCMBC9C/sfwizsTVMVRapRVFBkb7qr5yEZm2Iz&#10;KU20XX/95iB4fLzvxapzlXhQE0rPCoaDDASx9qbkQsHvz64/AxEissHKMyn4owCr5UdvgbnxLR/p&#10;cYqFSCEcclRgY6xzKYO25DAMfE2cuKtvHMYEm0KaBtsU7io5yrKpdFhyarBY09aSvp3uTsG3tpPZ&#10;s9tfTDu9jtfHzeWs/V6pr89uPQcRqYtv8ct9MAomaX36kn6AXP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krTJvwAAANsAAAAPAAAAAAAAAAAAAAAAAJgCAABkcnMvZG93bnJl&#10;di54bWxQSwUGAAAAAAQABAD1AAAAhAMAAAAA&#10;" strokecolor="black [3213]" strokeweight="1pt"/>
                    </v:group>
                  </w:pict>
                </mc:Fallback>
              </mc:AlternateContent>
            </w:r>
          </w:p>
        </w:tc>
      </w:tr>
      <w:tr w:rsidR="00B9133C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B9133C" w:rsidRPr="001B3341" w:rsidRDefault="00B9133C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9133C" w:rsidRPr="00121988" w:rsidRDefault="00B9133C" w:rsidP="007C37B5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DF9B3F9" wp14:editId="1F7A4AED">
                      <wp:simplePos x="0" y="0"/>
                      <wp:positionH relativeFrom="column">
                        <wp:posOffset>5034280</wp:posOffset>
                      </wp:positionH>
                      <wp:positionV relativeFrom="paragraph">
                        <wp:posOffset>91440</wp:posOffset>
                      </wp:positionV>
                      <wp:extent cx="754380" cy="373380"/>
                      <wp:effectExtent l="0" t="0" r="26670" b="26670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6" o:spid="_x0000_s1026" style="position:absolute;margin-left:396.4pt;margin-top:7.2pt;width:59.4pt;height:29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" filled="f" strokecolor="black [3213]" strokeweight="1.5pt"/>
                  </w:pict>
                </mc:Fallback>
              </mc:AlternateContent>
            </w:r>
            <w:r w:rsidRPr="0012198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21988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762" w:dyaOrig="273" w14:anchorId="508493A7">
                <v:shape id="_x0000_i1067" type="#_x0000_t75" style="width:148.6pt;height:14.4pt" o:ole="">
                  <v:imagedata r:id="rId94" o:title=""/>
                </v:shape>
                <o:OLEObject Type="Embed" ProgID="FXE300.Equation" ShapeID="_x0000_i1067" DrawAspect="Content" ObjectID="_1425928081" r:id="rId95"/>
              </w:object>
            </w:r>
            <w:r w:rsidRPr="00121988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B9133C" w:rsidRPr="00121988" w:rsidRDefault="00B9133C" w:rsidP="007C37B5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</w:p>
        </w:tc>
      </w:tr>
      <w:tr w:rsidR="00B9133C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B9133C" w:rsidRPr="001B3341" w:rsidRDefault="00B9133C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9133C" w:rsidRDefault="00B9133C" w:rsidP="00B850EA">
            <w:pPr>
              <w:rPr>
                <w:rFonts w:ascii="Times New Roman" w:hAnsi="Times New Roman"/>
                <w:sz w:val="24"/>
                <w:szCs w:val="24"/>
              </w:rPr>
            </w:pPr>
            <w:r w:rsidRPr="00B9133C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1991621" wp14:editId="58F2B406">
                      <wp:simplePos x="0" y="0"/>
                      <wp:positionH relativeFrom="column">
                        <wp:posOffset>5099685</wp:posOffset>
                      </wp:positionH>
                      <wp:positionV relativeFrom="paragraph">
                        <wp:posOffset>511233</wp:posOffset>
                      </wp:positionV>
                      <wp:extent cx="897775" cy="457085"/>
                      <wp:effectExtent l="0" t="0" r="0" b="63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7775" cy="457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C37B5" w:rsidRDefault="007C37B5">
                                  <w:r>
                                    <w:t>Cross out one.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01.55pt;margin-top:40.25pt;width:70.7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" stroked="f">
                      <v:textbox>
                        <w:txbxContent>
                          <w:p w:rsidR="007C37B5" w:rsidRDefault="007C37B5">
                            <w:r>
                              <w:t>Cross out one.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7F77">
              <w:rPr>
                <w:rFonts w:ascii="Times New Roman" w:hAnsi="Times New Roman"/>
                <w:sz w:val="24"/>
                <w:szCs w:val="24"/>
              </w:rPr>
              <w:t xml:space="preserve">Some parts of the Earth’s surface are below sea level.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The Dead Sea is  </w:t>
            </w:r>
            <w:r w:rsidRPr="00B9133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244" w:dyaOrig="273">
                <v:shape id="_x0000_i1068" type="#_x0000_t75" style="width:62.2pt;height:13.75pt" o:ole="">
                  <v:imagedata r:id="rId96" o:title=""/>
                </v:shape>
                <o:OLEObject Type="Embed" ProgID="FXE300.Equation" ShapeID="_x0000_i1068" DrawAspect="Content" ObjectID="_1425928082" r:id="rId97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relative to sea level, and Death Valley is  </w:t>
            </w:r>
            <w:r w:rsidRPr="00B9133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124" w:dyaOrig="273">
                <v:shape id="_x0000_i1069" type="#_x0000_t75" style="width:56.3pt;height:13.75pt" o:ole="">
                  <v:imagedata r:id="rId98" o:title=""/>
                </v:shape>
                <o:OLEObject Type="Embed" ProgID="FXE300.Equation" ShapeID="_x0000_i1069" DrawAspect="Content" ObjectID="_1425928083" r:id="rId99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relative to sea level. How many metres higher or lower is the Dead Sea?</w:t>
            </w:r>
            <w:r>
              <w:rPr>
                <w:noProof/>
                <w:lang w:eastAsia="en-AU"/>
              </w:rPr>
              <w:t xml:space="preserve"> </w:t>
            </w:r>
          </w:p>
          <w:p w:rsidR="00B9133C" w:rsidRDefault="00B9133C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1F12152" wp14:editId="4A982A25">
                      <wp:simplePos x="0" y="0"/>
                      <wp:positionH relativeFrom="column">
                        <wp:posOffset>4163868</wp:posOffset>
                      </wp:positionH>
                      <wp:positionV relativeFrom="paragraph">
                        <wp:posOffset>7216</wp:posOffset>
                      </wp:positionV>
                      <wp:extent cx="754380" cy="199505"/>
                      <wp:effectExtent l="0" t="0" r="26670" b="10160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19950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C37B5" w:rsidRPr="00B9133C" w:rsidRDefault="007C37B5" w:rsidP="00B9133C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</w:t>
                                  </w:r>
                                  <w:proofErr w:type="gramStart"/>
                                  <w:r>
                                    <w:rPr>
                                      <w:color w:val="000000" w:themeColor="text1"/>
                                    </w:rPr>
                                    <w:t>h</w:t>
                                  </w:r>
                                  <w:r w:rsidRPr="00B9133C">
                                    <w:rPr>
                                      <w:color w:val="000000" w:themeColor="text1"/>
                                    </w:rPr>
                                    <w:t>igher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8" o:spid="_x0000_s1027" style="position:absolute;margin-left:327.85pt;margin-top:.55pt;width:59.4pt;height:15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" filled="f" strokecolor="black [3213]" strokeweight="1.5pt">
                      <v:textbox inset="0,0,0,0">
                        <w:txbxContent>
                          <w:p w:rsidR="007C37B5" w:rsidRPr="00B9133C" w:rsidRDefault="007C37B5" w:rsidP="00B9133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h</w:t>
                            </w:r>
                            <w:r w:rsidRPr="00B9133C">
                              <w:rPr>
                                <w:color w:val="000000" w:themeColor="text1"/>
                              </w:rPr>
                              <w:t>igher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A95A1BC" wp14:editId="696A9065">
                      <wp:simplePos x="0" y="0"/>
                      <wp:positionH relativeFrom="column">
                        <wp:posOffset>2825750</wp:posOffset>
                      </wp:positionH>
                      <wp:positionV relativeFrom="paragraph">
                        <wp:posOffset>47625</wp:posOffset>
                      </wp:positionV>
                      <wp:extent cx="754380" cy="373380"/>
                      <wp:effectExtent l="0" t="0" r="26670" b="2667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7" o:spid="_x0000_s1026" style="position:absolute;margin-left:222.5pt;margin-top:3.75pt;width:59.4pt;height:29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" filled="f" strokecolor="black [3213]" strokeweight="1.5pt"/>
                  </w:pict>
                </mc:Fallback>
              </mc:AlternateContent>
            </w:r>
          </w:p>
          <w:p w:rsidR="00B9133C" w:rsidRDefault="00B9133C" w:rsidP="00B9133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832707F" wp14:editId="02129101">
                      <wp:simplePos x="0" y="0"/>
                      <wp:positionH relativeFrom="column">
                        <wp:posOffset>4161790</wp:posOffset>
                      </wp:positionH>
                      <wp:positionV relativeFrom="paragraph">
                        <wp:posOffset>74988</wp:posOffset>
                      </wp:positionV>
                      <wp:extent cx="754380" cy="199390"/>
                      <wp:effectExtent l="0" t="0" r="26670" b="1016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19939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C37B5" w:rsidRPr="00B9133C" w:rsidRDefault="007C37B5" w:rsidP="00B9133C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</w:t>
                                  </w:r>
                                  <w:proofErr w:type="gramStart"/>
                                  <w:r>
                                    <w:rPr>
                                      <w:color w:val="000000" w:themeColor="text1"/>
                                    </w:rPr>
                                    <w:t>lower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0" o:spid="_x0000_s1028" style="position:absolute;margin-left:327.7pt;margin-top:5.9pt;width:59.4pt;height:15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" filled="f" strokecolor="black [3213]" strokeweight="1.5pt">
                      <v:textbox inset="0,0,0,0">
                        <w:txbxContent>
                          <w:p w:rsidR="007C37B5" w:rsidRPr="00B9133C" w:rsidRDefault="007C37B5" w:rsidP="00B9133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lower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The Dead Sea is                       metres </w:t>
            </w:r>
          </w:p>
          <w:p w:rsidR="00B9133C" w:rsidRDefault="00B9133C" w:rsidP="00B9133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133C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B9133C" w:rsidRPr="001B3341" w:rsidRDefault="00B9133C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9133C" w:rsidRDefault="00B9133C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 a game Mitchell gets 40 points,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then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gets another 120 points, before losing 60 points and then losing another 180 points before the game ends. How many points does he have at the end?</w:t>
            </w:r>
          </w:p>
          <w:p w:rsidR="00B9133C" w:rsidRDefault="00B9133C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D51972D" wp14:editId="5E215B96">
                      <wp:simplePos x="0" y="0"/>
                      <wp:positionH relativeFrom="column">
                        <wp:posOffset>4521200</wp:posOffset>
                      </wp:positionH>
                      <wp:positionV relativeFrom="paragraph">
                        <wp:posOffset>71755</wp:posOffset>
                      </wp:positionV>
                      <wp:extent cx="754380" cy="373380"/>
                      <wp:effectExtent l="0" t="0" r="26670" b="26670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1" o:spid="_x0000_s1026" style="position:absolute;margin-left:356pt;margin-top:5.65pt;width:59.4pt;height:29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" filled="f" strokecolor="black [3213]" strokeweight="1.5pt"/>
                  </w:pict>
                </mc:Fallback>
              </mc:AlternateContent>
            </w:r>
          </w:p>
          <w:p w:rsidR="00B9133C" w:rsidRDefault="00B9133C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9133C" w:rsidRDefault="00B9133C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C0E77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5C0E77" w:rsidRPr="001B3341" w:rsidRDefault="005C0E7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C0E77" w:rsidRPr="00121988" w:rsidRDefault="005C0E77" w:rsidP="007C37B5">
            <w:pPr>
              <w:rPr>
                <w:rFonts w:ascii="Times New Roman" w:hAnsi="Times New Roman"/>
                <w:sz w:val="24"/>
                <w:szCs w:val="24"/>
              </w:rPr>
            </w:pPr>
            <w:r w:rsidRPr="00121988">
              <w:rPr>
                <w:rFonts w:ascii="Times New Roman" w:hAnsi="Times New Roman"/>
                <w:sz w:val="24"/>
                <w:szCs w:val="24"/>
              </w:rPr>
              <w:t xml:space="preserve">The numbers </w:t>
            </w:r>
            <w:r w:rsidRPr="00121988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951" w:dyaOrig="273" w14:anchorId="23CEA898">
                <v:shape id="_x0000_i1070" type="#_x0000_t75" style="width:51.7pt;height:13.1pt" o:ole="">
                  <v:imagedata r:id="rId100" o:title=""/>
                </v:shape>
                <o:OLEObject Type="Embed" ProgID="FXE300.Equation" ShapeID="_x0000_i1070" DrawAspect="Content" ObjectID="_1425928084" r:id="rId101"/>
              </w:object>
            </w:r>
            <w:r w:rsidRPr="00121988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 w:rsidRPr="00121988">
              <w:rPr>
                <w:rFonts w:ascii="Times New Roman" w:hAnsi="Times New Roman"/>
                <w:sz w:val="24"/>
                <w:szCs w:val="24"/>
              </w:rPr>
              <w:t>are marked on the number line below. What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is the third number (labelled 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P</w:t>
            </w:r>
            <w:r w:rsidRPr="00121988">
              <w:rPr>
                <w:rFonts w:ascii="Times New Roman" w:hAnsi="Times New Roman"/>
                <w:sz w:val="24"/>
                <w:szCs w:val="24"/>
              </w:rPr>
              <w:t>) which is marked on the number line?</w:t>
            </w:r>
            <w:r>
              <w:rPr>
                <w:noProof/>
                <w:lang w:eastAsia="en-AU"/>
              </w:rPr>
              <w:t xml:space="preserve"> </w:t>
            </w:r>
          </w:p>
          <w:p w:rsidR="005C0E77" w:rsidRPr="00121988" w:rsidRDefault="00F21FA0" w:rsidP="007C37B5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position w:val="-6"/>
                <w:sz w:val="24"/>
                <w:szCs w:val="24"/>
                <w:lang w:eastAsia="en-AU"/>
              </w:rPr>
              <w:pict w14:anchorId="39584096">
                <v:shape id="_x0000_s1051" type="#_x0000_t75" style="position:absolute;margin-left:18.75pt;margin-top:4.5pt;width:364.75pt;height:27pt;z-index:251713536;mso-position-horizontal-relative:text;mso-position-vertical-relative:text">
                  <v:imagedata r:id="rId102" o:title=""/>
                </v:shape>
                <o:OLEObject Type="Embed" ProgID="FXDraw3.Document" ShapeID="_x0000_s1051" DrawAspect="Content" ObjectID="_1425928163" r:id="rId103"/>
              </w:pict>
            </w:r>
          </w:p>
          <w:p w:rsidR="005C0E77" w:rsidRPr="00121988" w:rsidRDefault="005C0E77" w:rsidP="007C37B5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0C369DA" wp14:editId="23C09A4D">
                      <wp:simplePos x="0" y="0"/>
                      <wp:positionH relativeFrom="column">
                        <wp:posOffset>5012055</wp:posOffset>
                      </wp:positionH>
                      <wp:positionV relativeFrom="paragraph">
                        <wp:posOffset>141605</wp:posOffset>
                      </wp:positionV>
                      <wp:extent cx="754380" cy="373380"/>
                      <wp:effectExtent l="0" t="0" r="26670" b="2667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2" o:spid="_x0000_s1026" style="position:absolute;margin-left:394.65pt;margin-top:11.15pt;width:59.4pt;height:29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" filled="f" strokecolor="black [3213]" strokeweight="1.5pt"/>
                  </w:pict>
                </mc:Fallback>
              </mc:AlternateContent>
            </w:r>
          </w:p>
          <w:p w:rsidR="005C0E77" w:rsidRPr="00121988" w:rsidRDefault="005C0E77" w:rsidP="007C37B5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</w:p>
          <w:p w:rsidR="005C0E77" w:rsidRPr="00121988" w:rsidRDefault="005C0E77" w:rsidP="007C37B5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</w:p>
        </w:tc>
      </w:tr>
      <w:tr w:rsidR="005C0E77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5C0E77" w:rsidRPr="001B3341" w:rsidRDefault="005C0E7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C0E77" w:rsidRDefault="005C0E77" w:rsidP="007C37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 the numbers</w:t>
            </w:r>
            <w:r w:rsidRPr="0012198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C0E77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216" w:dyaOrig="287" w14:anchorId="28E64752">
                <v:shape id="_x0000_i1071" type="#_x0000_t75" style="width:54.35pt;height:13.1pt" o:ole="">
                  <v:imagedata r:id="rId104" o:title=""/>
                </v:shape>
                <o:OLEObject Type="Embed" ProgID="FXE300.Equation" ShapeID="_x0000_i1071" DrawAspect="Content" ObjectID="_1425928085" r:id="rId105"/>
              </w:object>
            </w:r>
            <w:r w:rsidRPr="00121988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 w:rsidRPr="00121988">
              <w:rPr>
                <w:rFonts w:ascii="Times New Roman" w:hAnsi="Times New Roman"/>
                <w:sz w:val="24"/>
                <w:szCs w:val="24"/>
              </w:rPr>
              <w:t>on the number line below.</w:t>
            </w:r>
          </w:p>
          <w:p w:rsidR="005C0E77" w:rsidRPr="00121988" w:rsidRDefault="005C0E77" w:rsidP="007C37B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C0E77" w:rsidRPr="00121988" w:rsidRDefault="00F21FA0" w:rsidP="007C37B5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position w:val="-6"/>
                <w:sz w:val="24"/>
                <w:szCs w:val="24"/>
                <w:lang w:eastAsia="en-AU"/>
              </w:rPr>
              <w:pict w14:anchorId="25938F1E">
                <v:shape id="_x0000_s1052" type="#_x0000_t75" style="position:absolute;margin-left:4.75pt;margin-top:7.6pt;width:377.8pt;height:22.65pt;z-index:251715584;mso-position-horizontal-relative:text;mso-position-vertical-relative:text">
                  <v:imagedata r:id="rId106" o:title=""/>
                </v:shape>
                <o:OLEObject Type="Embed" ProgID="FXDraw3.Document" ShapeID="_x0000_s1052" DrawAspect="Content" ObjectID="_1425928164" r:id="rId107"/>
              </w:pict>
            </w:r>
          </w:p>
          <w:p w:rsidR="005C0E77" w:rsidRPr="00121988" w:rsidRDefault="005C0E77" w:rsidP="007C37B5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</w:t>
            </w:r>
          </w:p>
          <w:p w:rsidR="005C0E77" w:rsidRPr="00121988" w:rsidRDefault="005C0E77" w:rsidP="007C37B5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</w:p>
          <w:p w:rsidR="005C0E77" w:rsidRPr="00121988" w:rsidRDefault="005C0E77" w:rsidP="007C37B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C0E77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5C0E77" w:rsidRPr="001B3341" w:rsidRDefault="005C0E7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C0E77" w:rsidRPr="00121988" w:rsidRDefault="005C0E77" w:rsidP="007C37B5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/>
                <w:sz w:val="24"/>
                <w:szCs w:val="24"/>
              </w:rPr>
              <w:t xml:space="preserve">What number is halfway between </w:t>
            </w:r>
            <w:r w:rsidRPr="00121988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192" w:dyaOrig="273" w14:anchorId="2C007EF3">
                <v:shape id="_x0000_i1072" type="#_x0000_t75" style="width:60.2pt;height:13.1pt" o:ole="">
                  <v:imagedata r:id="rId108" o:title=""/>
                </v:shape>
                <o:OLEObject Type="Embed" ProgID="FXE300.Equation" ShapeID="_x0000_i1072" DrawAspect="Content" ObjectID="_1425928086" r:id="rId109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>on the number line?</w:t>
            </w:r>
            <w:r w:rsidRPr="0012198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5C0E77" w:rsidRPr="00121988" w:rsidRDefault="00F21FA0" w:rsidP="007C37B5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position w:val="-6"/>
                <w:sz w:val="24"/>
                <w:szCs w:val="24"/>
                <w:lang w:eastAsia="en-AU"/>
              </w:rPr>
              <w:pict w14:anchorId="43C067E9">
                <v:shape id="_x0000_s1053" type="#_x0000_t75" style="position:absolute;margin-left:11.25pt;margin-top:10.55pt;width:346.45pt;height:25.45pt;z-index:251716608;mso-position-horizontal-relative:text;mso-position-vertical-relative:text">
                  <v:imagedata r:id="rId110" o:title=""/>
                </v:shape>
                <o:OLEObject Type="Embed" ProgID="FXDraw3.Document" ShapeID="_x0000_s1053" DrawAspect="Content" ObjectID="_1425928165" r:id="rId111"/>
              </w:pict>
            </w:r>
          </w:p>
          <w:p w:rsidR="005C0E77" w:rsidRPr="00121988" w:rsidRDefault="005C0E77" w:rsidP="007C37B5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</w:p>
          <w:p w:rsidR="005C0E77" w:rsidRPr="00121988" w:rsidRDefault="005C0E77" w:rsidP="007C37B5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</w:p>
          <w:p w:rsidR="005C0E77" w:rsidRPr="006F279A" w:rsidRDefault="005C0E77" w:rsidP="005C0E77">
            <w:pPr>
              <w:tabs>
                <w:tab w:val="left" w:pos="8561"/>
              </w:tabs>
              <w:spacing w:before="120"/>
              <w:ind w:right="176"/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t xml:space="preserve">      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073" type="#_x0000_t75" style="width:15.05pt;height:13.75pt" o:ole="">
                  <v:imagedata r:id="rId112" o:title=""/>
                </v:shape>
                <o:OLEObject Type="Embed" ProgID="FXE300.Equation" ShapeID="_x0000_i1073" DrawAspect="Content" ObjectID="_1425928087" r:id="rId113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84" w:dyaOrig="273">
                <v:shape id="_x0000_i1074" type="#_x0000_t75" style="width:9.15pt;height:13.75pt" o:ole="">
                  <v:imagedata r:id="rId114" o:title=""/>
                </v:shape>
                <o:OLEObject Type="Embed" ProgID="FXE300.Equation" ShapeID="_x0000_i1074" DrawAspect="Content" ObjectID="_1425928088" r:id="rId115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84" w:dyaOrig="273">
                <v:shape id="_x0000_i1075" type="#_x0000_t75" style="width:9.15pt;height:13.75pt" o:ole="">
                  <v:imagedata r:id="rId116" o:title=""/>
                </v:shape>
                <o:OLEObject Type="Embed" ProgID="FXE300.Equation" ShapeID="_x0000_i1075" DrawAspect="Content" ObjectID="_1425928089" r:id="rId117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84" w:dyaOrig="273">
                <v:shape id="_x0000_i1076" type="#_x0000_t75" style="width:9.15pt;height:13.75pt" o:ole="">
                  <v:imagedata r:id="rId118" o:title=""/>
                </v:shape>
                <o:OLEObject Type="Embed" ProgID="FXE300.Equation" ShapeID="_x0000_i1076" DrawAspect="Content" ObjectID="_1425928090" r:id="rId119"/>
              </w:object>
            </w:r>
            <w:r w:rsidRPr="006F279A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ab/>
            </w:r>
          </w:p>
          <w:p w:rsidR="005C0E77" w:rsidRPr="00121988" w:rsidRDefault="005C0E77" w:rsidP="005C0E77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27872" behindDoc="0" locked="0" layoutInCell="1" allowOverlap="1" wp14:anchorId="2EEC481A" wp14:editId="3996D5E7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31866</wp:posOffset>
                      </wp:positionV>
                      <wp:extent cx="4362450" cy="114300"/>
                      <wp:effectExtent l="0" t="0" r="19050" b="19050"/>
                      <wp:wrapNone/>
                      <wp:docPr id="63" name="Group 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88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9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0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1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3" o:spid="_x0000_s1026" style="position:absolute;margin-left:31.35pt;margin-top:2.5pt;width:343.5pt;height:9pt;z-index:251727872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DqpMAA&#10;AADcAAAADwAAAGRycy9kb3ducmV2LnhtbERPz2vCMBS+D/wfwhO8zVRFKdUoKkyGN930/EieTbF5&#10;KU1mu/31y0Hw+PH9Xm16V4sHtaHyrGAyzkAQa28qLhV8f3285yBCRDZYeyYFvxRgsx68rbAwvuMT&#10;Pc6xFCmEQ4EKbIxNIWXQlhyGsW+IE3fzrcOYYFtK02KXwl0tp1m2kA4rTg0WG9pb0vfzj1Nw1Hae&#10;//WHq+kWt9n2tLtetD8oNRr22yWISH18iZ/uT6Ngmqe16Uw6An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DqpMAAAADcAAAADwAAAAAAAAAAAAAAAACYAgAAZHJzL2Rvd25y&#10;ZXYueG1sUEsFBgAAAAAEAAQA9QAAAIU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xPP8QA&#10;AADcAAAADwAAAGRycy9kb3ducmV2LnhtbESPQWsCMRSE70L/Q3iF3jRbi7KuRlGhIt606vmRPDdL&#10;Ny/LJnW3/fWmUOhxmJlvmMWqd7W4UxsqzwpeRxkIYu1NxaWC88f7MAcRIrLB2jMp+KYAq+XTYIGF&#10;8R0f6X6KpUgQDgUqsDE2hZRBW3IYRr4hTt7Ntw5jkm0pTYtdgrtajrNsKh1WnBYsNrS1pD9PX07B&#10;QdtJ/tPvrqab3t7Wx831ov1OqZfnfj0HEamP/+G/9t4oGOcz+D2Tj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sTz/EAAAA3AAAAA8AAAAAAAAAAAAAAAAAmAIAAGRycy9k&#10;b3ducmV2LnhtbFBLBQYAAAAABAAEAPUAAACJ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9wf8IA&#10;AADcAAAADwAAAGRycy9kb3ducmV2LnhtbERPz2vCMBS+D/wfwhN2m+kciuuaigoT2c26eX4kz6as&#10;eSlNZrv99ctB8Pjx/S7Wo2vFlfrQeFbwPMtAEGtvGq4VfJ7en1YgQkQ22HomBb8UYF1OHgrMjR/4&#10;SNcq1iKFcMhRgY2xy6UM2pLDMPMdceIuvncYE+xraXocUrhr5TzLltJhw6nBYkc7S/q7+nEKPrRd&#10;rP7G/dkMy8vL5rg9f2m/V+pxOm7eQEQa4118cx+Mgvlrmp/OpCMg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D3B/wgAAANwAAAAPAAAAAAAAAAAAAAAAAJgCAABkcnMvZG93&#10;bnJldi54bWxQSwUGAAAAAAQABAD1AAAAhwMAAAAA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PV5MQA&#10;AADcAAAADwAAAGRycy9kb3ducmV2LnhtbESPQWsCMRSE7wX/Q3hCbzWrRbFbo6hQEW/a1vMjeW6W&#10;bl6WTequ/nojCB6HmfmGmS06V4kzNaH0rGA4yEAQa29KLhT8fH+9TUGEiGyw8kwKLhRgMe+9zDA3&#10;vuU9nQ+xEAnCIUcFNsY6lzJoSw7DwNfEyTv5xmFMsimkabBNcFfJUZZNpMOS04LFmtaW9N/h3ynY&#10;aTueXrvN0bST0/tyvzr+ar9R6rXfLT9BROriM/xob42C0ccQ7mfSEZ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D1eTEAAAA3AAAAA8AAAAAAAAAAAAAAAAAmAIAAGRycy9k&#10;b3ducmV2LnhtbFBLBQYAAAAABAAEAPUAAACJAwAAAAA=&#10;" strokecolor="black [3213]" strokeweight="1pt"/>
                    </v:group>
                  </w:pict>
                </mc:Fallback>
              </mc:AlternateContent>
            </w:r>
          </w:p>
        </w:tc>
      </w:tr>
      <w:tr w:rsidR="005C0E77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5C0E77" w:rsidRPr="001B3341" w:rsidRDefault="005C0E7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C0E77" w:rsidRPr="00121988" w:rsidRDefault="005C0E77" w:rsidP="007C37B5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/>
                <w:sz w:val="24"/>
                <w:szCs w:val="24"/>
              </w:rPr>
              <w:t>Re-write the numbers</w:t>
            </w:r>
            <w:r w:rsidRPr="00121988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 w:rsidRPr="005C0E77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175" w:dyaOrig="273" w14:anchorId="43CC7D8A">
                <v:shape id="_x0000_i1077" type="#_x0000_t75" style="width:159.05pt;height:13.75pt" o:ole="">
                  <v:imagedata r:id="rId120" o:title=""/>
                </v:shape>
                <o:OLEObject Type="Embed" ProgID="FXE300.Equation" ShapeID="_x0000_i1077" DrawAspect="Content" ObjectID="_1425928091" r:id="rId121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>in des</w:t>
            </w:r>
            <w:r w:rsidRPr="00121988">
              <w:rPr>
                <w:rFonts w:ascii="Times New Roman" w:hAnsi="Times New Roman"/>
                <w:sz w:val="24"/>
                <w:szCs w:val="24"/>
              </w:rPr>
              <w:t>cending order.</w:t>
            </w:r>
            <w:r w:rsidRPr="00121988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5C0E77" w:rsidRPr="00121988" w:rsidRDefault="00F21FA0" w:rsidP="007C37B5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2E748BB0">
                <v:rect id="_x0000_s1059" style="position:absolute;margin-left:292.95pt;margin-top:8.2pt;width:37.5pt;height:39pt;z-index:251718656" strokeweight="1pt"/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481FB28F">
                <v:rect id="_x0000_s1060" style="position:absolute;margin-left:234.45pt;margin-top:8.2pt;width:37.5pt;height:39pt;z-index:251719680" strokeweight="1pt"/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0311E6B4">
                <v:rect id="_x0000_s1061" style="position:absolute;margin-left:115.95pt;margin-top:8.2pt;width:37.5pt;height:39pt;z-index:251720704" strokeweight="1pt"/>
              </w:pict>
            </w:r>
            <w:r>
              <w:rPr>
                <w:rFonts w:ascii="Times New Roman" w:hAnsi="Times New Roman"/>
                <w:noProof/>
                <w:lang w:eastAsia="en-AU"/>
              </w:rPr>
              <w:pict w14:anchorId="60CC3731">
                <v:rect id="_x0000_s1062" style="position:absolute;margin-left:58.95pt;margin-top:8.2pt;width:37.5pt;height:39pt;z-index:251721728" strokeweight="1pt"/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156E4EAA">
                <v:rect id="_x0000_s1063" style="position:absolute;margin-left:174.45pt;margin-top:8.2pt;width:37.5pt;height:39pt;z-index:251722752" strokeweight="1pt"/>
              </w:pict>
            </w:r>
          </w:p>
          <w:p w:rsidR="005C0E77" w:rsidRPr="00121988" w:rsidRDefault="005C0E77" w:rsidP="007C37B5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121988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</w:t>
            </w:r>
          </w:p>
          <w:p w:rsidR="005C0E77" w:rsidRPr="00121988" w:rsidRDefault="005C0E77" w:rsidP="007C37B5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</w:p>
          <w:p w:rsidR="005C0E77" w:rsidRPr="00121988" w:rsidRDefault="005C0E77" w:rsidP="007C37B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C0E77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5C0E77" w:rsidRPr="001B3341" w:rsidRDefault="005C0E7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C0E77" w:rsidRDefault="005C0E77" w:rsidP="007C37B5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statement is correct?</w:t>
            </w:r>
          </w:p>
          <w:p w:rsidR="005C0E77" w:rsidRDefault="00862DEE" w:rsidP="007C37B5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31968" behindDoc="0" locked="0" layoutInCell="1" allowOverlap="1" wp14:anchorId="6A98CB31" wp14:editId="02B8138F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17087</wp:posOffset>
                      </wp:positionV>
                      <wp:extent cx="2929890" cy="388620"/>
                      <wp:effectExtent l="0" t="0" r="22860" b="11430"/>
                      <wp:wrapNone/>
                      <wp:docPr id="297" name="Group 2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9890" cy="388620"/>
                                <a:chOff x="0" y="0"/>
                                <a:chExt cx="2929890" cy="388620"/>
                              </a:xfrm>
                            </wpg:grpSpPr>
                            <wps:wsp>
                              <wps:cNvPr id="298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9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0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1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97" o:spid="_x0000_s1026" style="position:absolute;margin-left:25.3pt;margin-top:1.35pt;width:230.7pt;height:30.6pt;z-index:251731968" coordsize="29298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">
                      <v:roundrect id="AutoShape 3" o:spid="_x0000_s1027" style="position:absolute;left:27584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8ecIA&#10;AADcAAAADwAAAGRycy9kb3ducmV2LnhtbERPz2vCMBS+D/wfwhN2m+kciuuaigoT2c26eX4kz6as&#10;eSlNZrv99ctB8Pjx/S7Wo2vFlfrQeFbwPMtAEGtvGq4VfJ7en1YgQkQ22HomBb8UYF1OHgrMjR/4&#10;SNcq1iKFcMhRgY2xy6UM2pLDMPMdceIuvncYE+xraXocUrhr5TzLltJhw6nBYkc7S/q7+nEKPrRd&#10;rP7G/dkMy8vL5rg9f2m/V+pxOm7eQEQa4118cx+MgvlrWpvOpCMg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Xx5wgAAANwAAAAPAAAAAAAAAAAAAAAAAJgCAABkcnMvZG93&#10;bnJldi54bWxQSwUGAAAAAAQABAD1AAAAhwMAAAAA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XZ4sQA&#10;AADcAAAADwAAAGRycy9kb3ducmV2LnhtbESPQWsCMRSE74L/ITyhN81qUXRrFBUq4k3ben4kz83i&#10;5mXZpO62v94UCh6HmfmGWa47V4k7NaH0rGA8ykAQa29KLhR8frwP5yBCRDZYeSYFPxRgver3lpgb&#10;3/KJ7udYiAThkKMCG2OdSxm0JYdh5Gvi5F194zAm2RTSNNgmuKvkJMtm0mHJacFiTTtL+nb+dgqO&#10;2k7nv93+YtrZ9XVz2l6+tN8r9TLoNm8gInXxGf5vH4yCyWIBf2fS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12eLEAAAA3AAAAA8AAAAAAAAAAAAAAAAAmAIAAGRycy9k&#10;b3ducmV2LnhtbFBLBQYAAAAABAAEAPUAAACJAwAAAAA=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TqZcIA&#10;AADcAAAADwAAAGRycy9kb3ducmV2LnhtbERPyWrDMBC9F/oPYgq9NXJjEoIbxbiFhpJbluY8SBPL&#10;1BoZS7HdfH10KPT4ePu6nFwrBupD41nB6ywDQay9abhWcDp+vqxAhIhssPVMCn4pQLl5fFhjYfzI&#10;exoOsRYphEOBCmyMXSFl0JYchpnviBN38b3DmGBfS9PjmMJdK+dZtpQOG04NFjv6sKR/DlenYKft&#10;YnWbtmczLi95tX8/f2u/Ver5aareQESa4r/4z/1lFORZmp/OpCM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5OplwgAAANwAAAAPAAAAAAAAAAAAAAAAAJgCAABkcnMvZG93&#10;bnJldi54bWxQSwUGAAAAAAQABAD1AAAAhwMAAAAA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P/sMA&#10;AADcAAAADwAAAGRycy9kb3ducmV2LnhtbESPQWsCMRSE70L/Q3hCb5q1oshqFFtQpDdt9fxInpvF&#10;zcuyie7WX98IgsdhZr5hFqvOVeJGTSg9KxgNMxDE2puSCwW/P5vBDESIyAYrz6TgjwKslm+9BebG&#10;t7yn2yEWIkE45KjAxljnUgZtyWEY+po4eWffOIxJNoU0DbYJ7ir5kWVT6bDktGCxpi9L+nK4OgXf&#10;2k5m9257Mu30PF7vP09H7bdKvfe79RxEpC6+ws/2zigYZyN4nElH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hP/sMAAADc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  <w:r w:rsidR="005C0E77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5C0E77" w:rsidRPr="00AB48BD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875" w:dyaOrig="273" w14:anchorId="65D868EE">
                <v:shape id="_x0000_i1078" type="#_x0000_t75" style="width:43.85pt;height:13.75pt" o:ole="">
                  <v:imagedata r:id="rId122" o:title=""/>
                </v:shape>
                <o:OLEObject Type="Embed" ProgID="FXE300.Equation" ShapeID="_x0000_i1078" DrawAspect="Content" ObjectID="_1425928092" r:id="rId123"/>
              </w:object>
            </w:r>
            <w:r w:rsidR="005C0E77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5C0E77" w:rsidRPr="00AB48BD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996" w:dyaOrig="273" w14:anchorId="3A3E6E9E">
                <v:shape id="_x0000_i1079" type="#_x0000_t75" style="width:49.75pt;height:13.75pt" o:ole="">
                  <v:imagedata r:id="rId124" o:title=""/>
                </v:shape>
                <o:OLEObject Type="Embed" ProgID="FXE300.Equation" ShapeID="_x0000_i1079" DrawAspect="Content" ObjectID="_1425928093" r:id="rId125"/>
              </w:object>
            </w:r>
          </w:p>
          <w:p w:rsidR="005C0E77" w:rsidRPr="00121988" w:rsidRDefault="005C0E77" w:rsidP="007C37B5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 w:rsidRPr="00AB48BD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116" w:dyaOrig="273" w14:anchorId="08267C6B">
                <v:shape id="_x0000_i1080" type="#_x0000_t75" style="width:55.65pt;height:13.75pt" o:ole="">
                  <v:imagedata r:id="rId126" o:title=""/>
                </v:shape>
                <o:OLEObject Type="Embed" ProgID="FXE300.Equation" ShapeID="_x0000_i1080" DrawAspect="Content" ObjectID="_1425928094" r:id="rId127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</w:t>
            </w:r>
            <w:r w:rsidR="00862DEE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AB48BD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236" w:dyaOrig="273" w14:anchorId="477FC041">
                <v:shape id="_x0000_i1081" type="#_x0000_t75" style="width:61.55pt;height:13.75pt" o:ole="">
                  <v:imagedata r:id="rId128" o:title=""/>
                </v:shape>
                <o:OLEObject Type="Embed" ProgID="FXE300.Equation" ShapeID="_x0000_i1081" DrawAspect="Content" ObjectID="_1425928095" r:id="rId129"/>
              </w:object>
            </w:r>
          </w:p>
        </w:tc>
      </w:tr>
      <w:tr w:rsidR="005C0E77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5C0E77" w:rsidRPr="001B3341" w:rsidRDefault="005C0E7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C0E77" w:rsidRPr="00121988" w:rsidRDefault="005C0E77" w:rsidP="007C37B5">
            <w:pPr>
              <w:rPr>
                <w:rFonts w:ascii="Times New Roman" w:hAnsi="Times New Roman"/>
                <w:sz w:val="24"/>
                <w:szCs w:val="24"/>
              </w:rPr>
            </w:pPr>
            <w:r w:rsidRPr="00121988">
              <w:rPr>
                <w:rFonts w:ascii="Times New Roman" w:hAnsi="Times New Roman"/>
                <w:sz w:val="24"/>
                <w:szCs w:val="24"/>
              </w:rPr>
              <w:t>Write the next two numbers in the number pattern.</w:t>
            </w:r>
          </w:p>
          <w:p w:rsidR="005C0E77" w:rsidRPr="00121988" w:rsidRDefault="005C0E77" w:rsidP="007C37B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C0E77" w:rsidRPr="00121988" w:rsidRDefault="005C0E77" w:rsidP="007C37B5">
            <w:pPr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121988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  <w:r w:rsidRPr="00121988">
              <w:rPr>
                <w:rFonts w:ascii="Times New Roman" w:hAnsi="Times New Roman"/>
                <w:color w:val="FF0000"/>
                <w:position w:val="-12"/>
                <w:sz w:val="24"/>
                <w:szCs w:val="24"/>
              </w:rPr>
              <w:object w:dxaOrig="2634" w:dyaOrig="390" w14:anchorId="2D07D283">
                <v:shape id="_x0000_i1082" type="#_x0000_t75" style="width:199.65pt;height:30.1pt" o:ole="">
                  <v:imagedata r:id="rId130" o:title=""/>
                </v:shape>
                <o:OLEObject Type="Embed" ProgID="FXE300.Equation" ShapeID="_x0000_i1082" DrawAspect="Content" ObjectID="_1425928096" r:id="rId131"/>
              </w:object>
            </w:r>
            <w:r w:rsidRPr="00121988"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</w:t>
            </w:r>
          </w:p>
          <w:p w:rsidR="005C0E77" w:rsidRPr="00121988" w:rsidRDefault="005C0E77" w:rsidP="007C37B5">
            <w:pPr>
              <w:rPr>
                <w:rFonts w:ascii="Times New Roman" w:hAnsi="Times New Roman"/>
                <w:position w:val="-12"/>
                <w:sz w:val="24"/>
                <w:szCs w:val="24"/>
              </w:rPr>
            </w:pPr>
          </w:p>
        </w:tc>
      </w:tr>
      <w:tr w:rsidR="005C0E77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5C0E77" w:rsidRPr="001B3341" w:rsidRDefault="005C0E7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E7F77" w:rsidRPr="008E7F77" w:rsidRDefault="008E7F77" w:rsidP="008E7F77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8E7F77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259" w:dyaOrig="300">
                <v:shape id="_x0000_i1083" type="#_x0000_t75" style="width:69.4pt;height:16.35pt" o:ole="">
                  <v:imagedata r:id="rId132" o:title=""/>
                </v:shape>
                <o:OLEObject Type="Embed" ProgID="FXE300.Equation" ShapeID="_x0000_i1083" DrawAspect="Content" ObjectID="_1425928097" r:id="rId133"/>
              </w:object>
            </w:r>
            <w:r w:rsidRPr="008E7F77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862DEE" w:rsidRPr="006F279A" w:rsidRDefault="00862DEE" w:rsidP="00862DEE">
            <w:pPr>
              <w:tabs>
                <w:tab w:val="left" w:pos="8561"/>
              </w:tabs>
              <w:spacing w:before="120"/>
              <w:ind w:right="176"/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t xml:space="preserve">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24" w:dyaOrig="273">
                <v:shape id="_x0000_i1084" type="#_x0000_t75" style="width:20.95pt;height:13.75pt" o:ole="">
                  <v:imagedata r:id="rId134" o:title=""/>
                </v:shape>
                <o:OLEObject Type="Embed" ProgID="FXE300.Equation" ShapeID="_x0000_i1084" DrawAspect="Content" ObjectID="_1425928098" r:id="rId135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085" type="#_x0000_t75" style="width:15.05pt;height:13.75pt" o:ole="">
                  <v:imagedata r:id="rId136" o:title=""/>
                </v:shape>
                <o:OLEObject Type="Embed" ProgID="FXE300.Equation" ShapeID="_x0000_i1085" DrawAspect="Content" ObjectID="_1425928099" r:id="rId137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086" type="#_x0000_t75" style="width:15.05pt;height:13.75pt" o:ole="">
                  <v:imagedata r:id="rId138" o:title=""/>
                </v:shape>
                <o:OLEObject Type="Embed" ProgID="FXE300.Equation" ShapeID="_x0000_i1086" DrawAspect="Content" ObjectID="_1425928100" r:id="rId139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087" type="#_x0000_t75" style="width:15.05pt;height:13.75pt" o:ole="">
                  <v:imagedata r:id="rId140" o:title=""/>
                </v:shape>
                <o:OLEObject Type="Embed" ProgID="FXE300.Equation" ShapeID="_x0000_i1087" DrawAspect="Content" ObjectID="_1425928101" r:id="rId141"/>
              </w:object>
            </w:r>
            <w:r w:rsidRPr="006F279A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ab/>
            </w:r>
          </w:p>
          <w:p w:rsidR="00862DEE" w:rsidRDefault="00862DEE" w:rsidP="00B850EA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 wp14:anchorId="6AD318FB" wp14:editId="3F7252B1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19050</wp:posOffset>
                      </wp:positionV>
                      <wp:extent cx="4362450" cy="114300"/>
                      <wp:effectExtent l="0" t="0" r="19050" b="19050"/>
                      <wp:wrapNone/>
                      <wp:docPr id="292" name="Group 2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93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4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5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6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92" o:spid="_x0000_s1026" style="position:absolute;margin-left:18.05pt;margin-top:1.5pt;width:343.5pt;height:9pt;z-index:25172992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3uCMQA&#10;AADcAAAADwAAAGRycy9kb3ducmV2LnhtbESPT2sCMRTE7wW/Q3iCt5pVqejWKFpQSm/+PT+S52bp&#10;5mXZpO7qp28KBY/DzPyGWaw6V4kbNaH0rGA0zEAQa29KLhScjtvXGYgQkQ1WnknBnQKslr2XBebG&#10;t7yn2yEWIkE45KjAxljnUgZtyWEY+po4eVffOIxJNoU0DbYJ7io5zrKpdFhyWrBY04cl/X34cQq+&#10;tH2bPbrdxbTT62S931zO2u+UGvS79TuISF18hv/bn0bBeD6BvzPpCM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d7gjEAAAA3AAAAA8AAAAAAAAAAAAAAAAAmAIAAGRycy9k&#10;b3ducmV2LnhtbFBLBQYAAAAABAAEAPUAAACJ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R2fMUA&#10;AADcAAAADwAAAGRycy9kb3ducmV2LnhtbESPQWsCMRSE74L/ITyhN83WtmK3RrGFivTm2np+JM/N&#10;0s3Lskndrb/eCILHYWa+YRar3tXiRG2oPCt4nGQgiLU3FZcKvvef4zmIEJEN1p5JwT8FWC2HgwXm&#10;xne8o1MRS5EgHHJUYGNscimDtuQwTHxDnLyjbx3GJNtSmha7BHe1nGbZTDqsOC1YbOjDkv4t/pyC&#10;L21f5ud+czDd7Pi03r0ffrTfKPUw6tdvICL18R6+tbdGwfT1Ga5n0hGQy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NHZ8xQAAANwAAAAPAAAAAAAAAAAAAAAAAJgCAABkcnMv&#10;ZG93bnJldi54bWxQSwUGAAAAAAQABAD1AAAAigMAAAAA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jT58QA&#10;AADcAAAADwAAAGRycy9kb3ducmV2LnhtbESPT2sCMRTE7wW/Q3iCt5pVUXRrFC0opTf/nh/Jc7N0&#10;87JsUnftp28KBY/DzPyGWa47V4k7NaH0rGA0zEAQa29KLhScT7vXOYgQkQ1WnknBgwKsV72XJebG&#10;t3yg+zEWIkE45KjAxljnUgZtyWEY+po4eTffOIxJNoU0DbYJ7io5zrKZdFhyWrBY07sl/XX8dgo+&#10;tZ3Of7r91bSz22Rz2F4v2u+VGvS7zRuISF18hv/bH0bBeDGFvzPp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40+fEAAAA3AAAAA8AAAAAAAAAAAAAAAAAmAIAAGRycy9k&#10;b3ducmV2LnhtbFBLBQYAAAAABAAEAPUAAACJ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pNkMQA&#10;AADcAAAADwAAAGRycy9kb3ducmV2LnhtbESPT2sCMRTE74V+h/AK3mq2She7NYoKSvHm3/MjeW6W&#10;bl6WTXS3/fSmUPA4zMxvmOm8d7W4URsqzwrehhkIYu1NxaWC42H9OgERIrLB2jMp+KEA89nz0xQL&#10;4zve0W0fS5EgHApUYGNsCimDtuQwDH1DnLyLbx3GJNtSmha7BHe1HGVZLh1WnBYsNrSypL/3V6dg&#10;q+375LffnE2XX8aL3fJ80n6j1OClX3yCiNTHR/i//WUUjD5y+DuTj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qTZDEAAAA3AAAAA8AAAAAAAAAAAAAAAAAmAIAAGRycy9k&#10;b3ducmV2LnhtbFBLBQYAAAAABAAEAPUAAACJAwAAAAA=&#10;" strokecolor="black [3213]" strokeweight="1pt"/>
                    </v:group>
                  </w:pict>
                </mc:Fallback>
              </mc:AlternateContent>
            </w:r>
          </w:p>
        </w:tc>
      </w:tr>
      <w:tr w:rsidR="005C0E77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5C0E77" w:rsidRPr="001B3341" w:rsidRDefault="005C0E7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C0E77" w:rsidRDefault="00862DEE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FDB244C" wp14:editId="350C42D7">
                      <wp:simplePos x="0" y="0"/>
                      <wp:positionH relativeFrom="column">
                        <wp:posOffset>3670935</wp:posOffset>
                      </wp:positionH>
                      <wp:positionV relativeFrom="paragraph">
                        <wp:posOffset>133350</wp:posOffset>
                      </wp:positionV>
                      <wp:extent cx="754380" cy="373380"/>
                      <wp:effectExtent l="0" t="0" r="26670" b="26670"/>
                      <wp:wrapNone/>
                      <wp:docPr id="302" name="Rectangle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2" o:spid="_x0000_s1026" style="position:absolute;margin-left:289.05pt;margin-top:10.5pt;width:59.4pt;height:29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" filled="f" strokecolor="black [3213]" strokeweight="1.5pt"/>
                  </w:pict>
                </mc:Fallback>
              </mc:AlternateContent>
            </w:r>
            <w:r w:rsidR="008E7F77" w:rsidRPr="008E7F77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138" w:dyaOrig="300">
                <v:shape id="_x0000_i1088" type="#_x0000_t75" style="width:62.85pt;height:16.35pt" o:ole="">
                  <v:imagedata r:id="rId142" o:title=""/>
                </v:shape>
                <o:OLEObject Type="Embed" ProgID="FXE300.Equation" ShapeID="_x0000_i1088" DrawAspect="Content" ObjectID="_1425928102" r:id="rId143"/>
              </w:object>
            </w:r>
          </w:p>
        </w:tc>
      </w:tr>
      <w:tr w:rsidR="005C0E77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5C0E77" w:rsidRPr="001B3341" w:rsidRDefault="005C0E7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C0E77" w:rsidRDefault="00862DEE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26CF3AB" wp14:editId="18CCBE7D">
                      <wp:simplePos x="0" y="0"/>
                      <wp:positionH relativeFrom="column">
                        <wp:posOffset>3668395</wp:posOffset>
                      </wp:positionH>
                      <wp:positionV relativeFrom="paragraph">
                        <wp:posOffset>104775</wp:posOffset>
                      </wp:positionV>
                      <wp:extent cx="754380" cy="373380"/>
                      <wp:effectExtent l="0" t="0" r="26670" b="26670"/>
                      <wp:wrapNone/>
                      <wp:docPr id="303" name="Rectangle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3" o:spid="_x0000_s1026" style="position:absolute;margin-left:288.85pt;margin-top:8.25pt;width:59.4pt;height:29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" filled="f" strokecolor="black [3213]" strokeweight="1.5pt"/>
                  </w:pict>
                </mc:Fallback>
              </mc:AlternateContent>
            </w:r>
            <w:r w:rsidR="008E7F77" w:rsidRPr="008E7F77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138" w:dyaOrig="300">
                <v:shape id="_x0000_i1089" type="#_x0000_t75" style="width:62.85pt;height:16.35pt" o:ole="">
                  <v:imagedata r:id="rId144" o:title=""/>
                </v:shape>
                <o:OLEObject Type="Embed" ProgID="FXE300.Equation" ShapeID="_x0000_i1089" DrawAspect="Content" ObjectID="_1425928103" r:id="rId145"/>
              </w:object>
            </w:r>
          </w:p>
        </w:tc>
      </w:tr>
      <w:tr w:rsidR="005C0E77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5C0E77" w:rsidRPr="001B3341" w:rsidRDefault="005C0E7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C0E77" w:rsidRDefault="008E7F77" w:rsidP="00B850EA">
            <w:pPr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</w:pPr>
            <w:r w:rsidRPr="008E7F77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379" w:dyaOrig="300">
                <v:shape id="_x0000_i1090" type="#_x0000_t75" style="width:76.6pt;height:16.35pt" o:ole="">
                  <v:imagedata r:id="rId146" o:title=""/>
                </v:shape>
                <o:OLEObject Type="Embed" ProgID="FXE300.Equation" ShapeID="_x0000_i1090" DrawAspect="Content" ObjectID="_1425928104" r:id="rId147"/>
              </w:object>
            </w:r>
          </w:p>
          <w:p w:rsidR="00862DEE" w:rsidRDefault="00862DEE" w:rsidP="00862DEE">
            <w:pPr>
              <w:tabs>
                <w:tab w:val="left" w:pos="8561"/>
              </w:tabs>
              <w:spacing w:before="120"/>
              <w:ind w:right="176"/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t xml:space="preserve">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24" w:dyaOrig="273">
                <v:shape id="_x0000_i1091" type="#_x0000_t75" style="width:20.95pt;height:13.75pt" o:ole="">
                  <v:imagedata r:id="rId148" o:title=""/>
                </v:shape>
                <o:OLEObject Type="Embed" ProgID="FXE300.Equation" ShapeID="_x0000_i1091" DrawAspect="Content" ObjectID="_1425928105" r:id="rId149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24" w:dyaOrig="273">
                <v:shape id="_x0000_i1092" type="#_x0000_t75" style="width:20.95pt;height:13.75pt" o:ole="">
                  <v:imagedata r:id="rId150" o:title=""/>
                </v:shape>
                <o:OLEObject Type="Embed" ProgID="FXE300.Equation" ShapeID="_x0000_i1092" DrawAspect="Content" ObjectID="_1425928106" r:id="rId151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093" type="#_x0000_t75" style="width:15.05pt;height:13.75pt" o:ole="">
                  <v:imagedata r:id="rId152" o:title=""/>
                </v:shape>
                <o:OLEObject Type="Embed" ProgID="FXE300.Equation" ShapeID="_x0000_i1093" DrawAspect="Content" ObjectID="_1425928107" r:id="rId153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24" w:dyaOrig="273">
                <v:shape id="_x0000_i1094" type="#_x0000_t75" style="width:20.95pt;height:13.75pt" o:ole="">
                  <v:imagedata r:id="rId154" o:title=""/>
                </v:shape>
                <o:OLEObject Type="Embed" ProgID="FXE300.Equation" ShapeID="_x0000_i1094" DrawAspect="Content" ObjectID="_1425928108" r:id="rId155"/>
              </w:object>
            </w:r>
            <w:r w:rsidRPr="006F279A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ab/>
            </w:r>
          </w:p>
          <w:p w:rsidR="00862DEE" w:rsidRPr="00862DEE" w:rsidRDefault="00862DEE" w:rsidP="00862DEE">
            <w:pPr>
              <w:tabs>
                <w:tab w:val="left" w:pos="8561"/>
              </w:tabs>
              <w:spacing w:before="120"/>
              <w:ind w:right="176"/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 wp14:anchorId="01B49350" wp14:editId="078405A2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50800</wp:posOffset>
                      </wp:positionV>
                      <wp:extent cx="4362450" cy="114300"/>
                      <wp:effectExtent l="0" t="0" r="19050" b="19050"/>
                      <wp:wrapNone/>
                      <wp:docPr id="304" name="Group 3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305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8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9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04" o:spid="_x0000_s1026" style="position:absolute;margin-left:18.25pt;margin-top:4pt;width:343.5pt;height:9pt;z-index:251738112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NJ/cMA&#10;AADcAAAADwAAAGRycy9kb3ducmV2LnhtbESPQWsCMRSE74L/ITzBm2atKLIaRQVFetNWz4/kuVnc&#10;vCyb1F3765tCocdhZr5hVpvOVeJJTSg9K5iMMxDE2puSCwWfH4fRAkSIyAYrz6TgRQE2635vhbnx&#10;LZ/peYmFSBAOOSqwMda5lEFbchjGviZO3t03DmOSTSFNg22Cu0q+ZdlcOiw5LVisaW9JPy5fTsG7&#10;trPFd3e8mXZ+n27Pu9tV+6NSw0G3XYKI1MX/8F/7ZBRMsxn8nklH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NJ/cMAAADc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HXisMA&#10;AADcAAAADwAAAGRycy9kb3ducmV2LnhtbESPT2sCMRTE7wW/Q3gFbzXbShdZjaKFSvHm3/MjeW4W&#10;Ny/LJnXXfnpTEDwOM/MbZrboXS2u1IbKs4L3UQaCWHtTcangsP9+m4AIEdlg7ZkU3CjAYj54mWFh&#10;fMdbuu5iKRKEQ4EKbIxNIWXQlhyGkW+Ik3f2rcOYZFtK02KX4K6WH1mWS4cVpwWLDX1Z0pfdr1Ow&#10;0fZz8tevT6bLz+PldnU6ar9WavjaL6cgIvXxGX60f4yCcZbD/5l0BO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HXisMAAADcAAAADwAAAAAAAAAAAAAAAACYAgAAZHJzL2Rv&#10;d25yZXYueG1sUEsFBgAAAAAEAAQA9QAAAIgDAAAAAA=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LmY8IA&#10;AADcAAAADwAAAGRycy9kb3ducmV2LnhtbERPyWrDMBC9F/oPYgq9NXJjEoIbxbiFhpJbluY8SBPL&#10;1BoZS7HdfH10KPT4ePu6nFwrBupD41nB6ywDQay9abhWcDp+vqxAhIhssPVMCn4pQLl5fFhjYfzI&#10;exoOsRYphEOBCmyMXSFl0JYchpnviBN38b3DmGBfS9PjmMJdK+dZtpQOG04NFjv6sKR/DlenYKft&#10;YnWbtmczLi95tX8/f2u/Ver5aareQESa4r/4z/1lFORZWpvOpCM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kuZjwgAAANwAAAAPAAAAAAAAAAAAAAAAAJgCAABkcnMvZG93&#10;bnJldi54bWxQSwUGAAAAAAQABAD1AAAAhwMAAAAA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5D+MQA&#10;AADcAAAADwAAAGRycy9kb3ducmV2LnhtbESPQWsCMRSE7wX/Q3hCbzWrUrHbzYoWKqU3rXp+JM/N&#10;4uZl2aTutr++EYQeh5n5hilWg2vElbpQe1YwnWQgiLU3NVcKDl/vT0sQISIbbDyTgh8KsCpHDwXm&#10;xve8o+s+ViJBOOSowMbY5lIGbclhmPiWOHln3zmMSXaVNB32Ce4aOcuyhXRYc1qw2NKbJX3ZfzsF&#10;n9o+L3+H7cn0i/N8vducjtpvlXocD+tXEJGG+B++tz+Mgnn2Arcz6QjI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eQ/jEAAAA3AAAAA8AAAAAAAAAAAAAAAAAmAIAAGRycy9k&#10;b3ducmV2LnhtbFBLBQYAAAAABAAEAPUAAACJAwAAAAA=&#10;" strokecolor="black [3213]" strokeweight="1pt"/>
                    </v:group>
                  </w:pict>
                </mc:Fallback>
              </mc:AlternateContent>
            </w:r>
          </w:p>
        </w:tc>
      </w:tr>
      <w:tr w:rsidR="005C0E77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5C0E77" w:rsidRPr="001B3341" w:rsidRDefault="005C0E7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C0E77" w:rsidRDefault="008E7F77" w:rsidP="00B850EA">
            <w:pPr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</w:pPr>
            <w:r w:rsidRPr="008E7F77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956" w:dyaOrig="367">
                <v:shape id="_x0000_i1095" type="#_x0000_t75" style="width:53pt;height:19.65pt" o:ole="">
                  <v:imagedata r:id="rId156" o:title=""/>
                </v:shape>
                <o:OLEObject Type="Embed" ProgID="FXE300.Equation" ShapeID="_x0000_i1095" DrawAspect="Content" ObjectID="_1425928109" r:id="rId157"/>
              </w:object>
            </w:r>
          </w:p>
          <w:p w:rsidR="00862DEE" w:rsidRPr="006F279A" w:rsidRDefault="00862DEE" w:rsidP="00862DEE">
            <w:pPr>
              <w:tabs>
                <w:tab w:val="left" w:pos="8561"/>
              </w:tabs>
              <w:spacing w:before="120"/>
              <w:ind w:right="176"/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544" w:dyaOrig="273">
                <v:shape id="_x0000_i1096" type="#_x0000_t75" style="width:27.5pt;height:13.75pt" o:ole="">
                  <v:imagedata r:id="rId158" o:title=""/>
                </v:shape>
                <o:OLEObject Type="Embed" ProgID="FXE300.Equation" ShapeID="_x0000_i1096" DrawAspect="Content" ObjectID="_1425928110" r:id="rId159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24" w:dyaOrig="273">
                <v:shape id="_x0000_i1097" type="#_x0000_t75" style="width:20.95pt;height:13.75pt" o:ole="">
                  <v:imagedata r:id="rId160" o:title=""/>
                </v:shape>
                <o:OLEObject Type="Embed" ProgID="FXE300.Equation" ShapeID="_x0000_i1097" DrawAspect="Content" ObjectID="_1425928111" r:id="rId161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24" w:dyaOrig="273">
                <v:shape id="_x0000_i1098" type="#_x0000_t75" style="width:20.95pt;height:13.75pt" o:ole="">
                  <v:imagedata r:id="rId162" o:title=""/>
                </v:shape>
                <o:OLEObject Type="Embed" ProgID="FXE300.Equation" ShapeID="_x0000_i1098" DrawAspect="Content" ObjectID="_1425928112" r:id="rId163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099" type="#_x0000_t75" style="width:15.05pt;height:13.75pt" o:ole="">
                  <v:imagedata r:id="rId164" o:title=""/>
                </v:shape>
                <o:OLEObject Type="Embed" ProgID="FXE300.Equation" ShapeID="_x0000_i1099" DrawAspect="Content" ObjectID="_1425928113" r:id="rId165"/>
              </w:object>
            </w:r>
            <w:r w:rsidRPr="006F279A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ab/>
            </w:r>
          </w:p>
          <w:p w:rsidR="00862DEE" w:rsidRDefault="00862DEE" w:rsidP="00B850EA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40160" behindDoc="0" locked="0" layoutInCell="1" allowOverlap="1" wp14:anchorId="6ED8D9B7" wp14:editId="1025255B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635</wp:posOffset>
                      </wp:positionV>
                      <wp:extent cx="4362450" cy="114300"/>
                      <wp:effectExtent l="0" t="0" r="19050" b="19050"/>
                      <wp:wrapNone/>
                      <wp:docPr id="310" name="Group 3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31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10" o:spid="_x0000_s1026" style="position:absolute;margin-left:8.45pt;margin-top:.05pt;width:343.5pt;height:9pt;z-index:25174016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HZI8QA&#10;AADcAAAADwAAAGRycy9kb3ducmV2LnhtbESPQWvCQBSE7wX/w/IK3uomlYpEN6IFpfSmrZ4fuy/Z&#10;0OzbkF1N7K/vFgo9DjPzDbPejK4VN+pD41lBPstAEGtvGq4VfH7sn5YgQkQ22HomBXcKsCknD2ss&#10;jB/4SLdTrEWCcChQgY2xK6QM2pLDMPMdcfIq3zuMSfa1ND0OCe5a+ZxlC+mw4bRgsaNXS/rrdHUK&#10;3rV9WX6Ph4sZFtV8e9xdztoflJo+jtsViEhj/A//td+Mgnmew++ZdARk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x2SPEAAAA3AAAAA8AAAAAAAAAAAAAAAAAmAIAAGRycy9k&#10;b3ducmV2LnhtbFBLBQYAAAAABAAEAPUAAACJ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NHVMQA&#10;AADcAAAADwAAAGRycy9kb3ducmV2LnhtbESPT2sCMRTE70K/Q3iF3jSroixbo6hQKd78e34kz83S&#10;zcuySd1tP70RCj0OM/MbZrHqXS3u1IbKs4LxKANBrL2puFRwPn0McxAhIhusPZOCHwqwWr4MFlgY&#10;3/GB7sdYigThUKACG2NTSBm0JYdh5Bvi5N186zAm2ZbStNgluKvlJMvm0mHFacFiQ1tL+uv47RTs&#10;tZ3lv/3uarr5bbo+bK4X7XdKvb3263cQkfr4H/5rfxoF0/EEnmfS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jR1TEAAAA3AAAAA8AAAAAAAAAAAAAAAAAmAIAAGRycy9k&#10;b3ducmV2LnhtbFBLBQYAAAAABAAEAPUAAACJ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/iz8MA&#10;AADcAAAADwAAAGRycy9kb3ducmV2LnhtbESPQWsCMRSE74L/IbyCN83aRZGtUbRQKd60redH8tws&#10;3bwsm9Rd++uNIHgcZuYbZrnuXS0u1IbKs4LpJANBrL2puFTw/fUxXoAIEdlg7ZkUXCnAejUcLLEw&#10;vuMDXY6xFAnCoUAFNsamkDJoSw7DxDfEyTv71mFMsi2labFLcFfL1yybS4cVpwWLDb1b0r/HP6dg&#10;r+1s8d/vTqabn/PNYXv60X6n1Oil37yBiNTHZ/jR/jQK8mkO9zPp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/iz8MAAADc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Z6u8QA&#10;AADcAAAADwAAAGRycy9kb3ducmV2LnhtbESPW2sCMRSE3wv9D+EU+lazXpGtUaygSN+81OdDctws&#10;3Zwsm+hu/fWmIPg4zMw3zGzRuUpcqQmlZwX9XgaCWHtTcqHgeFh/TEGEiGyw8kwK/ijAYv76MsPc&#10;+JZ3dN3HQiQIhxwV2BjrXMqgLTkMPV8TJ+/sG4cxyaaQpsE2wV0lB1k2kQ5LTgsWa1pZ0r/7i1Pw&#10;re14eus2J9NOzsPl7uv0o/1Gqfe3bvkJIlIXn+FHe2sUDPsj+D+Tjo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GervEAAAA3AAAAA8AAAAAAAAAAAAAAAAAmAIAAGRycy9k&#10;b3ducmV2LnhtbFBLBQYAAAAABAAEAPUAAACJAwAAAAA=&#10;" strokecolor="black [3213]" strokeweight="1pt"/>
                    </v:group>
                  </w:pict>
                </mc:Fallback>
              </mc:AlternateContent>
            </w:r>
          </w:p>
        </w:tc>
      </w:tr>
      <w:tr w:rsidR="005C0E77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5C0E77" w:rsidRPr="001B3341" w:rsidRDefault="005C0E7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C0E77" w:rsidRDefault="00862DEE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C16BD31" wp14:editId="0F64F64B">
                      <wp:simplePos x="0" y="0"/>
                      <wp:positionH relativeFrom="column">
                        <wp:posOffset>4635327</wp:posOffset>
                      </wp:positionH>
                      <wp:positionV relativeFrom="paragraph">
                        <wp:posOffset>114300</wp:posOffset>
                      </wp:positionV>
                      <wp:extent cx="754380" cy="373380"/>
                      <wp:effectExtent l="0" t="0" r="26670" b="26670"/>
                      <wp:wrapNone/>
                      <wp:docPr id="315" name="Rectangle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5" o:spid="_x0000_s1026" style="position:absolute;margin-left:365pt;margin-top:9pt;width:59.4pt;height:29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" filled="f" strokecolor="black [3213]" strokeweight="1.5pt"/>
                  </w:pict>
                </mc:Fallback>
              </mc:AlternateContent>
            </w:r>
            <w:r w:rsidR="008E7F77" w:rsidRPr="008E7F77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497" w:dyaOrig="300">
                <v:shape id="_x0000_i1100" type="#_x0000_t75" style="width:83.15pt;height:16.35pt" o:ole="">
                  <v:imagedata r:id="rId166" o:title=""/>
                </v:shape>
                <o:OLEObject Type="Embed" ProgID="FXE300.Equation" ShapeID="_x0000_i1100" DrawAspect="Content" ObjectID="_1425928114" r:id="rId167"/>
              </w:object>
            </w:r>
          </w:p>
        </w:tc>
      </w:tr>
      <w:tr w:rsidR="005C0E77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5C0E77" w:rsidRPr="001B3341" w:rsidRDefault="005C0E7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C0E77" w:rsidRDefault="00862DEE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F494788" wp14:editId="2949ED4C">
                      <wp:simplePos x="0" y="0"/>
                      <wp:positionH relativeFrom="column">
                        <wp:posOffset>4639945</wp:posOffset>
                      </wp:positionH>
                      <wp:positionV relativeFrom="paragraph">
                        <wp:posOffset>104775</wp:posOffset>
                      </wp:positionV>
                      <wp:extent cx="754380" cy="373380"/>
                      <wp:effectExtent l="0" t="0" r="26670" b="26670"/>
                      <wp:wrapNone/>
                      <wp:docPr id="320" name="Rectangle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0" o:spid="_x0000_s1026" style="position:absolute;margin-left:365.35pt;margin-top:8.25pt;width:59.4pt;height:29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" filled="f" strokecolor="black [3213]" strokeweight="1.5pt"/>
                  </w:pict>
                </mc:Fallback>
              </mc:AlternateContent>
            </w:r>
            <w:r w:rsidR="008E7F77" w:rsidRPr="008E7F77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377" w:dyaOrig="300">
                <v:shape id="_x0000_i1101" type="#_x0000_t75" style="width:75.95pt;height:16.35pt" o:ole="">
                  <v:imagedata r:id="rId168" o:title=""/>
                </v:shape>
                <o:OLEObject Type="Embed" ProgID="FXE300.Equation" ShapeID="_x0000_i1101" DrawAspect="Content" ObjectID="_1425928115" r:id="rId169"/>
              </w:object>
            </w:r>
          </w:p>
        </w:tc>
      </w:tr>
      <w:tr w:rsidR="005C0E77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5C0E77" w:rsidRPr="001B3341" w:rsidRDefault="005C0E7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C0E77" w:rsidRDefault="00862DEE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4213BA1" wp14:editId="59F939BF">
                      <wp:simplePos x="0" y="0"/>
                      <wp:positionH relativeFrom="column">
                        <wp:posOffset>4642427</wp:posOffset>
                      </wp:positionH>
                      <wp:positionV relativeFrom="paragraph">
                        <wp:posOffset>62865</wp:posOffset>
                      </wp:positionV>
                      <wp:extent cx="754380" cy="373380"/>
                      <wp:effectExtent l="0" t="0" r="26670" b="26670"/>
                      <wp:wrapNone/>
                      <wp:docPr id="319" name="Rectangle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9" o:spid="_x0000_s1026" style="position:absolute;margin-left:365.55pt;margin-top:4.95pt;width:59.4pt;height:29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" filled="f" strokecolor="black [3213]" strokeweight="1.5pt"/>
                  </w:pict>
                </mc:Fallback>
              </mc:AlternateContent>
            </w:r>
            <w:r w:rsidR="008E7F77" w:rsidRPr="008E7F77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320" w:dyaOrig="300">
                <v:shape id="_x0000_i1102" type="#_x0000_t75" style="width:73.3pt;height:16.35pt" o:ole="">
                  <v:imagedata r:id="rId170" o:title=""/>
                </v:shape>
                <o:OLEObject Type="Embed" ProgID="FXE300.Equation" ShapeID="_x0000_i1102" DrawAspect="Content" ObjectID="_1425928116" r:id="rId171"/>
              </w:object>
            </w:r>
          </w:p>
        </w:tc>
      </w:tr>
      <w:tr w:rsidR="005C0E77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5C0E77" w:rsidRPr="001B3341" w:rsidRDefault="005C0E7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C0E77" w:rsidRDefault="004711B2" w:rsidP="00B850EA">
            <w:pPr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</w:pPr>
            <w:r w:rsidRPr="008E7F77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755" w:dyaOrig="539">
                <v:shape id="_x0000_i1103" type="#_x0000_t75" style="width:41.9pt;height:29.45pt" o:ole="">
                  <v:imagedata r:id="rId172" o:title=""/>
                </v:shape>
                <o:OLEObject Type="Embed" ProgID="FXE300.Equation" ShapeID="_x0000_i1103" DrawAspect="Content" ObjectID="_1425928117" r:id="rId173"/>
              </w:object>
            </w:r>
          </w:p>
          <w:p w:rsidR="00862DEE" w:rsidRDefault="00862DEE" w:rsidP="00862DEE">
            <w:pPr>
              <w:tabs>
                <w:tab w:val="left" w:pos="8561"/>
              </w:tabs>
              <w:spacing w:before="120"/>
              <w:ind w:right="176"/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544" w:dyaOrig="273">
                <v:shape id="_x0000_i1104" type="#_x0000_t75" style="width:27.5pt;height:13.75pt" o:ole="">
                  <v:imagedata r:id="rId158" o:title=""/>
                </v:shape>
                <o:OLEObject Type="Embed" ProgID="FXE300.Equation" ShapeID="_x0000_i1104" DrawAspect="Content" ObjectID="_1425928118" r:id="rId174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24" w:dyaOrig="273">
                <v:shape id="_x0000_i1105" type="#_x0000_t75" style="width:20.95pt;height:13.75pt" o:ole="">
                  <v:imagedata r:id="rId160" o:title=""/>
                </v:shape>
                <o:OLEObject Type="Embed" ProgID="FXE300.Equation" ShapeID="_x0000_i1105" DrawAspect="Content" ObjectID="_1425928119" r:id="rId175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24" w:dyaOrig="273">
                <v:shape id="_x0000_i1106" type="#_x0000_t75" style="width:20.95pt;height:13.75pt" o:ole="">
                  <v:imagedata r:id="rId162" o:title=""/>
                </v:shape>
                <o:OLEObject Type="Embed" ProgID="FXE300.Equation" ShapeID="_x0000_i1106" DrawAspect="Content" ObjectID="_1425928120" r:id="rId176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107" type="#_x0000_t75" style="width:15.05pt;height:13.75pt" o:ole="">
                  <v:imagedata r:id="rId164" o:title=""/>
                </v:shape>
                <o:OLEObject Type="Embed" ProgID="FXE300.Equation" ShapeID="_x0000_i1107" DrawAspect="Content" ObjectID="_1425928121" r:id="rId177"/>
              </w:object>
            </w:r>
            <w:r w:rsidRPr="006F279A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ab/>
            </w:r>
          </w:p>
          <w:p w:rsidR="00862DEE" w:rsidRPr="00862DEE" w:rsidRDefault="00862DEE" w:rsidP="00862DEE">
            <w:pPr>
              <w:tabs>
                <w:tab w:val="left" w:pos="8561"/>
              </w:tabs>
              <w:spacing w:before="120"/>
              <w:ind w:right="176"/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54496" behindDoc="0" locked="0" layoutInCell="1" allowOverlap="1" wp14:anchorId="49293F4F" wp14:editId="4E6E9B41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69215</wp:posOffset>
                      </wp:positionV>
                      <wp:extent cx="4362450" cy="114300"/>
                      <wp:effectExtent l="0" t="0" r="19050" b="19050"/>
                      <wp:wrapNone/>
                      <wp:docPr id="321" name="Group 3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322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3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21" o:spid="_x0000_s1026" style="position:absolute;margin-left:8.65pt;margin-top:5.45pt;width:343.5pt;height:9pt;z-index:25175449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+N6cMA&#10;AADcAAAADwAAAGRycy9kb3ducmV2LnhtbESPQWsCMRSE70L/Q3gFb5rtiiKrUWxBkd601fMjeW6W&#10;bl6WTXRXf30jFHocZuYbZrnuXS1u1IbKs4K3cQaCWHtTcang+2s7moMIEdlg7ZkU3CnAevUyWGJh&#10;fMcHuh1jKRKEQ4EKbIxNIWXQlhyGsW+Ik3fxrcOYZFtK02KX4K6WeZbNpMOK04LFhj4s6Z/j1Sn4&#10;1HY6f/S7s+lml8nm8H4+ab9TavjabxYgIvXxP/zX3hsFkzyH5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+N6cMAAADc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MocsMA&#10;AADcAAAADwAAAGRycy9kb3ducmV2LnhtbESPQWsCMRSE74L/ITzBm2broshqFBUqpTdt9fxInpul&#10;m5dlk7prf30jFHocZuYbZr3tXS3u1IbKs4KXaQaCWHtTcang8+N1sgQRIrLB2jMpeFCA7WY4WGNh&#10;fMcnup9jKRKEQ4EKbIxNIWXQlhyGqW+Ik3fzrcOYZFtK02KX4K6WsyxbSIcVpwWLDR0s6a/zt1Pw&#10;ru18+dMfr6Zb3PLdaX+9aH9UajzqdysQkfr4H/5rvxkF+SyH55l0BO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MocsMAAADcAAAADwAAAAAAAAAAAAAAAACYAgAAZHJzL2Rv&#10;d25yZXYueG1sUEsFBgAAAAAEAAQA9QAAAIgDAAAAAA=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qwBsQA&#10;AADcAAAADwAAAGRycy9kb3ducmV2LnhtbESPT2sCMRTE74LfITyhN83Wf8jWKCpUijdt6/mRPDdL&#10;Ny/LJnW3/fRGEDwOM/MbZrnuXCWu1ITSs4LXUQaCWHtTcqHg6/N9uAARIrLByjMp+KMA61W/t8Tc&#10;+JaPdD3FQiQIhxwV2BjrXMqgLTkMI18TJ+/iG4cxyaaQpsE2wV0lx1k2lw5LTgsWa9pZ0j+nX6fg&#10;oO1s8d/tz6adXyab4/b8rf1eqZdBt3kDEamLz/Cj/WEUTMZTuJ9JR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qsAbEAAAA3AAAAA8AAAAAAAAAAAAAAAAAmAIAAGRycy9k&#10;b3ducmV2LnhtbFBLBQYAAAAABAAEAPUAAACJ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YVncMA&#10;AADcAAAADwAAAGRycy9kb3ducmV2LnhtbESPT2sCMRTE74LfIbyCN81WUWRrFBWU0pt/z4/kuVm6&#10;eVk20d320zcFweMwM79hFqvOVeJBTSg9K3gfZSCItTclFwrOp91wDiJEZIOVZ1LwQwFWy35vgbnx&#10;LR/ocYyFSBAOOSqwMda5lEFbchhGviZO3s03DmOSTSFNg22Cu0qOs2wmHZacFizWtLWkv493p+BL&#10;2+n8t9tfTTu7TdaHzfWi/V6pwVu3/gARqYuv8LP9aRRMxlP4P5OO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YVncMAAADc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</w:p>
        </w:tc>
      </w:tr>
      <w:tr w:rsidR="005C0E77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5C0E77" w:rsidRPr="001B3341" w:rsidRDefault="005C0E7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C0E77" w:rsidRPr="008E7F77" w:rsidRDefault="00862DEE" w:rsidP="00B850EA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446F97D" wp14:editId="31DDE0F7">
                      <wp:simplePos x="0" y="0"/>
                      <wp:positionH relativeFrom="column">
                        <wp:posOffset>4779010</wp:posOffset>
                      </wp:positionH>
                      <wp:positionV relativeFrom="paragraph">
                        <wp:posOffset>100965</wp:posOffset>
                      </wp:positionV>
                      <wp:extent cx="754380" cy="373380"/>
                      <wp:effectExtent l="0" t="0" r="26670" b="26670"/>
                      <wp:wrapNone/>
                      <wp:docPr id="318" name="Rectangle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8" o:spid="_x0000_s1026" style="position:absolute;margin-left:376.3pt;margin-top:7.95pt;width:59.4pt;height:29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" filled="f" strokecolor="black [3213]" strokeweight="1.5pt"/>
                  </w:pict>
                </mc:Fallback>
              </mc:AlternateContent>
            </w:r>
            <w:r w:rsidR="008E7F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E7F77" w:rsidRPr="008E7F77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642" w:dyaOrig="300">
                <v:shape id="_x0000_i1108" type="#_x0000_t75" style="width:81.8pt;height:15.05pt" o:ole="">
                  <v:imagedata r:id="rId178" o:title=""/>
                </v:shape>
                <o:OLEObject Type="Embed" ProgID="FXE300.Equation" ShapeID="_x0000_i1108" DrawAspect="Content" ObjectID="_1425928122" r:id="rId179"/>
              </w:object>
            </w:r>
            <w:r w:rsidR="008E7F77" w:rsidRPr="008E7F77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</w:tc>
      </w:tr>
      <w:tr w:rsidR="005C0E77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5C0E77" w:rsidRPr="001B3341" w:rsidRDefault="005C0E7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C0E77" w:rsidRDefault="00862DEE" w:rsidP="00B850EA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56544" behindDoc="0" locked="0" layoutInCell="1" allowOverlap="1" wp14:anchorId="280C322F" wp14:editId="76EDEF5E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398145</wp:posOffset>
                      </wp:positionV>
                      <wp:extent cx="4362450" cy="114300"/>
                      <wp:effectExtent l="0" t="0" r="19050" b="19050"/>
                      <wp:wrapNone/>
                      <wp:docPr id="326" name="Group 3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327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8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9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0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26" o:spid="_x0000_s1026" style="position:absolute;margin-left:14.1pt;margin-top:31.35pt;width:343.5pt;height:9pt;z-index:251756544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guccQA&#10;AADcAAAADwAAAGRycy9kb3ducmV2LnhtbESPT2sCMRTE7wW/Q3iCt5pVqcrWKFpQSm/+PT+S52bp&#10;5mXZpO7qp28KBY/DzPyGWaw6V4kbNaH0rGA0zEAQa29KLhScjtvXOYgQkQ1WnknBnQKslr2XBebG&#10;t7yn2yEWIkE45KjAxljnUgZtyWEY+po4eVffOIxJNoU0DbYJ7io5zrKpdFhyWrBY04cl/X34cQq+&#10;tH2bP7rdxbTT62S931zO2u+UGvS79TuISF18hv/bn0bBZDyDvzPpCM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4LnHEAAAA3AAAAA8AAAAAAAAAAAAAAAAAmAIAAGRycy9k&#10;b3ducmV2LnhtbFBLBQYAAAAABAAEAPUAAACJ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e6A8AA&#10;AADcAAAADwAAAGRycy9kb3ducmV2LnhtbERPy4rCMBTdC/5DuII7TVVGpBpFB5Rhdj7Xl+TaFJub&#10;0mRsZ75+shBcHs57telcJZ7UhNKzgsk4A0GsvSm5UHA570cLECEiG6w8k4JfCrBZ93srzI1v+UjP&#10;UyxECuGQowIbY51LGbQlh2Hsa+LE3X3jMCbYFNI02KZwV8lpls2lw5JTg8WaPi3px+nHKfjW9mPx&#10;1x1upp3fZ9vj7nbV/qDUcNBtlyAidfEtfrm/jILZNK1NZ9IR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e6A8AAAADcAAAADwAAAAAAAAAAAAAAAACYAgAAZHJzL2Rvd25y&#10;ZXYueG1sUEsFBgAAAAAEAAQA9QAAAIUDAAAAAA=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sfmMQA&#10;AADcAAAADwAAAGRycy9kb3ducmV2LnhtbESPT2sCMRTE7wW/Q3iCt5pVqejWKFpQSm/+PT+S52bp&#10;5mXZpO7qp28KBY/DzPyGWaw6V4kbNaH0rGA0zEAQa29KLhScjtvXGYgQkQ1WnknBnQKslr2XBebG&#10;t7yn2yEWIkE45KjAxljnUgZtyWEY+po4eVffOIxJNoU0DbYJ7io5zrKpdFhyWrBY04cl/X34cQq+&#10;tH2bPbrdxbTT62S931zO2u+UGvS79TuISF18hv/bn0bBZDyHvzPpCM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rH5jEAAAA3AAAAA8AAAAAAAAAAAAAAAAAmAIAAGRycy9k&#10;b3ducmV2LnhtbFBLBQYAAAAABAAEAPUAAACJ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gg2MAA&#10;AADcAAAADwAAAGRycy9kb3ducmV2LnhtbERPz2vCMBS+D/wfwhO8zVTLRKpRVFBkN930/EieTbF5&#10;KU20dX/9chjs+PH9Xq57V4sntaHyrGAyzkAQa28qLhV8f+3f5yBCRDZYeyYFLwqwXg3ellgY3/GJ&#10;nudYihTCoUAFNsamkDJoSw7D2DfEibv51mFMsC2labFL4a6W0yybSYcVpwaLDe0s6fv54RR8avsx&#10;/+kPV9PNbvnmtL1etD8oNRr2mwWISH38F/+5j0ZBnqf56Uw6AnL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4gg2MAAAADcAAAADwAAAAAAAAAAAAAAAACYAgAAZHJzL2Rvd25y&#10;ZXYueG1sUEsFBgAAAAAEAAQA9QAAAIUDAAAAAA==&#10;" strokecolor="black [3213]" strokeweight="1pt"/>
                    </v:group>
                  </w:pict>
                </mc:Fallback>
              </mc:AlternateContent>
            </w:r>
            <w:r w:rsidR="008E7F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E7F77" w:rsidRPr="008E7F77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676" w:dyaOrig="300">
                <v:shape id="_x0000_i1109" type="#_x0000_t75" style="width:83.8pt;height:15.05pt" o:ole="">
                  <v:imagedata r:id="rId180" o:title=""/>
                </v:shape>
                <o:OLEObject Type="Embed" ProgID="FXE300.Equation" ShapeID="_x0000_i1109" DrawAspect="Content" ObjectID="_1425928123" r:id="rId181"/>
              </w:object>
            </w:r>
            <w:r w:rsidR="008E7F77" w:rsidRPr="008E7F77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862DEE" w:rsidRPr="008E7F77" w:rsidRDefault="00862DEE" w:rsidP="00B850EA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t xml:space="preserve">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24" w:dyaOrig="273">
                <v:shape id="_x0000_i1110" type="#_x0000_t75" style="width:20.95pt;height:13.75pt" o:ole="">
                  <v:imagedata r:id="rId182" o:title=""/>
                </v:shape>
                <o:OLEObject Type="Embed" ProgID="FXE300.Equation" ShapeID="_x0000_i1110" DrawAspect="Content" ObjectID="_1425928124" r:id="rId183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24" w:dyaOrig="273">
                <v:shape id="_x0000_i1111" type="#_x0000_t75" style="width:20.95pt;height:13.75pt" o:ole="">
                  <v:imagedata r:id="rId184" o:title=""/>
                </v:shape>
                <o:OLEObject Type="Embed" ProgID="FXE300.Equation" ShapeID="_x0000_i1111" DrawAspect="Content" ObjectID="_1425928125" r:id="rId185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112" type="#_x0000_t75" style="width:15.05pt;height:13.75pt" o:ole="">
                  <v:imagedata r:id="rId186" o:title=""/>
                </v:shape>
                <o:OLEObject Type="Embed" ProgID="FXE300.Equation" ShapeID="_x0000_i1112" DrawAspect="Content" ObjectID="_1425928126" r:id="rId187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113" type="#_x0000_t75" style="width:15.05pt;height:13.75pt" o:ole="">
                  <v:imagedata r:id="rId188" o:title=""/>
                </v:shape>
                <o:OLEObject Type="Embed" ProgID="FXE300.Equation" ShapeID="_x0000_i1113" DrawAspect="Content" ObjectID="_1425928127" r:id="rId189"/>
              </w:object>
            </w:r>
            <w:r w:rsidRPr="006F279A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</w:t>
            </w:r>
          </w:p>
        </w:tc>
      </w:tr>
      <w:tr w:rsidR="005C0E77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5C0E77" w:rsidRPr="001B3341" w:rsidRDefault="005C0E7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C0E77" w:rsidRDefault="008E7F77" w:rsidP="00B850EA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8E7F77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696" w:dyaOrig="367">
                <v:shape id="_x0000_i1114" type="#_x0000_t75" style="width:85.1pt;height:18.35pt" o:ole="">
                  <v:imagedata r:id="rId190" o:title=""/>
                </v:shape>
                <o:OLEObject Type="Embed" ProgID="FXE300.Equation" ShapeID="_x0000_i1114" DrawAspect="Content" ObjectID="_1425928128" r:id="rId191"/>
              </w:object>
            </w:r>
            <w:r w:rsidRPr="008E7F77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862DEE" w:rsidRDefault="00862DEE" w:rsidP="00B850EA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544" w:dyaOrig="273">
                <v:shape id="_x0000_i1115" type="#_x0000_t75" style="width:27.5pt;height:13.75pt" o:ole="">
                  <v:imagedata r:id="rId192" o:title=""/>
                </v:shape>
                <o:OLEObject Type="Embed" ProgID="FXE300.Equation" ShapeID="_x0000_i1115" DrawAspect="Content" ObjectID="_1425928129" r:id="rId193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24" w:dyaOrig="273">
                <v:shape id="_x0000_i1116" type="#_x0000_t75" style="width:20.95pt;height:13.75pt" o:ole="">
                  <v:imagedata r:id="rId194" o:title=""/>
                </v:shape>
                <o:OLEObject Type="Embed" ProgID="FXE300.Equation" ShapeID="_x0000_i1116" DrawAspect="Content" ObjectID="_1425928130" r:id="rId195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117" type="#_x0000_t75" style="width:15.05pt;height:13.75pt" o:ole="">
                  <v:imagedata r:id="rId196" o:title=""/>
                </v:shape>
                <o:OLEObject Type="Embed" ProgID="FXE300.Equation" ShapeID="_x0000_i1117" DrawAspect="Content" ObjectID="_1425928131" r:id="rId197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</w:t>
            </w: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24" w:dyaOrig="273">
                <v:shape id="_x0000_i1118" type="#_x0000_t75" style="width:20.95pt;height:13.75pt" o:ole="">
                  <v:imagedata r:id="rId198" o:title=""/>
                </v:shape>
                <o:OLEObject Type="Embed" ProgID="FXE300.Equation" ShapeID="_x0000_i1118" DrawAspect="Content" ObjectID="_1425928132" r:id="rId199"/>
              </w:object>
            </w:r>
            <w:r w:rsidRPr="006F279A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</w:t>
            </w:r>
          </w:p>
          <w:p w:rsidR="00862DEE" w:rsidRPr="008E7F77" w:rsidRDefault="00862DEE" w:rsidP="00B850EA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58592" behindDoc="0" locked="0" layoutInCell="1" allowOverlap="1" wp14:anchorId="2104CF21" wp14:editId="508AE0B5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10102</wp:posOffset>
                      </wp:positionV>
                      <wp:extent cx="4362450" cy="114300"/>
                      <wp:effectExtent l="0" t="0" r="19050" b="19050"/>
                      <wp:wrapNone/>
                      <wp:docPr id="331" name="Group 3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332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3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31" o:spid="_x0000_s1026" style="position:absolute;margin-left:7.7pt;margin-top:.8pt;width:343.5pt;height:9pt;z-index:251758592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YbNMMA&#10;AADcAAAADwAAAGRycy9kb3ducmV2LnhtbESPQWsCMRSE74L/ITzBm2broshqFBUqpTdt9fxInpul&#10;m5dlk7prf30jFHocZuYbZr3tXS3u1IbKs4KXaQaCWHtTcang8+N1sgQRIrLB2jMpeFCA7WY4WGNh&#10;fMcnup9jKRKEQ4EKbIxNIWXQlhyGqW+Ik3fzrcOYZFtK02KX4K6WsyxbSIcVpwWLDR0s6a/zt1Pw&#10;ru18+dMfr6Zb3PLdaX+9aH9UajzqdysQkfr4H/5rvxkFeT6D55l0BO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YbNMMAAADc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q+r8MA&#10;AADcAAAADwAAAGRycy9kb3ducmV2LnhtbESPT2sCMRTE74LfIbyCN822iyJbo2hBKb359/xInpul&#10;m5dlE921n74RCj0OM/MbZrHqXS3u1IbKs4LXSQaCWHtTcangdNyO5yBCRDZYeyYFDwqwWg4HCyyM&#10;73hP90MsRYJwKFCBjbEppAzaksMw8Q1x8q6+dRiTbEtpWuwS3NXyLctm0mHFacFiQx+W9Pfh5hR8&#10;aTud//S7i+lm13y931zO2u+UGr3063cQkfr4H/5rfxoFeZ7D80w6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q+r8MAAADcAAAADwAAAAAAAAAAAAAAAACYAgAAZHJzL2Rv&#10;d25yZXYueG1sUEsFBgAAAAAEAAQA9QAAAIgDAAAAAA=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Mm28QA&#10;AADcAAAADwAAAGRycy9kb3ducmV2LnhtbESPQWsCMRSE74X+h/CE3mpWt11kNYoVFOlN23p+JM/N&#10;4uZl2UR3669vCoUeh5n5hlmsBteIG3Wh9qxgMs5AEGtvaq4UfH5sn2cgQkQ22HgmBd8UYLV8fFhg&#10;aXzPB7odYyUShEOJCmyMbSll0JYchrFviZN39p3DmGRXSdNhn+CukdMsK6TDmtOCxZY2lvTleHUK&#10;3rV9nd2H3cn0xTlfH95OX9rvlHoaDes5iEhD/A//tfdGQZ6/wO+Zd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zJtvEAAAA3AAAAA8AAAAAAAAAAAAAAAAAmAIAAGRycy9k&#10;b3ducmV2LnhtbFBLBQYAAAAABAAEAPUAAACJ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+DQMMA&#10;AADcAAAADwAAAGRycy9kb3ducmV2LnhtbESPQWsCMRSE74X+h/AKvdWsXRRZjaJCRbxpq+dH8tws&#10;bl6WTequ/fWNIHgcZuYbZrboXS2u1IbKs4LhIANBrL2puFTw8/31MQERIrLB2jMpuFGAxfz1ZYaF&#10;8R3v6XqIpUgQDgUqsDE2hZRBW3IYBr4hTt7Ztw5jkm0pTYtdgrtafmbZWDqsOC1YbGhtSV8Ov07B&#10;TtvR5K/fnEw3PufL/ep01H6j1Ptbv5yCiNTHZ/jR3hoFeT6C+5l0BO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+DQMMAAADc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</w:p>
        </w:tc>
      </w:tr>
      <w:tr w:rsidR="005C0E77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5C0E77" w:rsidRPr="001B3341" w:rsidRDefault="005C0E7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C0E77" w:rsidRPr="008E7F77" w:rsidRDefault="00862DEE" w:rsidP="008E7F77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ADB50AC" wp14:editId="4AB2DD48">
                      <wp:simplePos x="0" y="0"/>
                      <wp:positionH relativeFrom="column">
                        <wp:posOffset>4820285</wp:posOffset>
                      </wp:positionH>
                      <wp:positionV relativeFrom="paragraph">
                        <wp:posOffset>132080</wp:posOffset>
                      </wp:positionV>
                      <wp:extent cx="754380" cy="373380"/>
                      <wp:effectExtent l="0" t="0" r="26670" b="26670"/>
                      <wp:wrapNone/>
                      <wp:docPr id="317" name="Rectangle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7" o:spid="_x0000_s1026" style="position:absolute;margin-left:379.55pt;margin-top:10.4pt;width:59.4pt;height:29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" filled="f" strokecolor="black [3213]" strokeweight="1.5pt"/>
                  </w:pict>
                </mc:Fallback>
              </mc:AlternateContent>
            </w:r>
            <w:r w:rsidR="008E7F77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 w:rsidR="008E7F77" w:rsidRPr="008E7F77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985" w:dyaOrig="300">
                <v:shape id="_x0000_i1119" type="#_x0000_t75" style="width:149.25pt;height:15.05pt" o:ole="">
                  <v:imagedata r:id="rId200" o:title=""/>
                </v:shape>
                <o:OLEObject Type="Embed" ProgID="FXE300.Equation" ShapeID="_x0000_i1119" DrawAspect="Content" ObjectID="_1425928133" r:id="rId201"/>
              </w:object>
            </w:r>
            <w:r w:rsidR="008E7F77" w:rsidRPr="008E7F77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</w:tc>
      </w:tr>
      <w:tr w:rsidR="005C0E77" w:rsidTr="0040387E">
        <w:trPr>
          <w:cantSplit/>
          <w:trHeight w:val="851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5C0E77" w:rsidRPr="001B3341" w:rsidRDefault="005C0E7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C0E77" w:rsidRDefault="008E7F77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Dave started with $450 in his bank account. He made eight withdrawals of $70 each. </w:t>
            </w:r>
          </w:p>
          <w:p w:rsidR="008E7F77" w:rsidRDefault="008E7F77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was the balance of the account after these withdrawals, (assuming that it can go below zero)?</w:t>
            </w:r>
          </w:p>
          <w:p w:rsidR="008E7F77" w:rsidRDefault="00862DEE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ADFE44E" wp14:editId="0A465350">
                      <wp:simplePos x="0" y="0"/>
                      <wp:positionH relativeFrom="column">
                        <wp:posOffset>4776470</wp:posOffset>
                      </wp:positionH>
                      <wp:positionV relativeFrom="paragraph">
                        <wp:posOffset>29845</wp:posOffset>
                      </wp:positionV>
                      <wp:extent cx="754380" cy="373380"/>
                      <wp:effectExtent l="0" t="0" r="26670" b="26670"/>
                      <wp:wrapNone/>
                      <wp:docPr id="316" name="Rectangle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6" o:spid="_x0000_s1026" style="position:absolute;margin-left:376.1pt;margin-top:2.35pt;width:59.4pt;height:29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" filled="f" strokecolor="black [3213]" strokeweight="1.5pt"/>
                  </w:pict>
                </mc:Fallback>
              </mc:AlternateContent>
            </w:r>
          </w:p>
          <w:p w:rsidR="008E7F77" w:rsidRDefault="008E7F77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E7F77" w:rsidRDefault="008E7F77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667E2" w:rsidRDefault="00D667E2">
      <w:pPr>
        <w:sectPr w:rsidR="00D667E2" w:rsidSect="00413DF5">
          <w:headerReference w:type="default" r:id="rId202"/>
          <w:footerReference w:type="default" r:id="rId203"/>
          <w:headerReference w:type="first" r:id="rId204"/>
          <w:footerReference w:type="first" r:id="rId205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2257D1" w:rsidRDefault="002257D1" w:rsidP="002257D1">
      <w:pPr>
        <w:spacing w:after="120" w:line="240" w:lineRule="auto"/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i/>
          <w:sz w:val="52"/>
          <w:szCs w:val="52"/>
        </w:rPr>
        <w:lastRenderedPageBreak/>
        <w:t>Integers</w:t>
      </w:r>
    </w:p>
    <w:p w:rsidR="002257D1" w:rsidRDefault="002257D1" w:rsidP="002257D1">
      <w:pPr>
        <w:spacing w:after="120" w:line="240" w:lineRule="auto"/>
        <w:jc w:val="center"/>
        <w:rPr>
          <w:rFonts w:asciiTheme="majorHAnsi" w:hAnsiTheme="majorHAnsi"/>
          <w:sz w:val="24"/>
          <w:szCs w:val="24"/>
        </w:rPr>
      </w:pPr>
      <w:r w:rsidRPr="00C71E16">
        <w:rPr>
          <w:rFonts w:asciiTheme="majorHAnsi" w:hAnsiTheme="majorHAnsi"/>
          <w:sz w:val="48"/>
          <w:szCs w:val="48"/>
        </w:rPr>
        <w:t>ANSWERS</w:t>
      </w:r>
    </w:p>
    <w:tbl>
      <w:tblPr>
        <w:tblStyle w:val="TableGrid"/>
        <w:tblpPr w:leftFromText="180" w:rightFromText="180" w:vertAnchor="text" w:tblpY="282"/>
        <w:tblW w:w="4650" w:type="dxa"/>
        <w:tblLook w:val="04A0" w:firstRow="1" w:lastRow="0" w:firstColumn="1" w:lastColumn="0" w:noHBand="0" w:noVBand="1"/>
      </w:tblPr>
      <w:tblGrid>
        <w:gridCol w:w="654"/>
        <w:gridCol w:w="3996"/>
      </w:tblGrid>
      <w:tr w:rsidR="002257D1" w:rsidRPr="00853748" w:rsidTr="006E5BCF">
        <w:tc>
          <w:tcPr>
            <w:tcW w:w="4650" w:type="dxa"/>
            <w:gridSpan w:val="2"/>
          </w:tcPr>
          <w:p w:rsidR="002257D1" w:rsidRPr="00853748" w:rsidRDefault="002257D1" w:rsidP="006E5BC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 Calculator</w:t>
            </w:r>
          </w:p>
          <w:p w:rsidR="002257D1" w:rsidRPr="00853748" w:rsidRDefault="002257D1" w:rsidP="006E5BC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853748">
              <w:rPr>
                <w:rFonts w:ascii="Times New Roman" w:hAnsi="Times New Roman"/>
                <w:sz w:val="24"/>
                <w:szCs w:val="24"/>
              </w:rPr>
              <w:t>Short Answer Section</w:t>
            </w: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Default="002257D1" w:rsidP="006E5BC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6A8484C4" wp14:editId="78E63787">
                  <wp:extent cx="2398949" cy="947651"/>
                  <wp:effectExtent l="0" t="0" r="1905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745" cy="94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Default="002257D1" w:rsidP="006E5BCF">
            <w:pPr>
              <w:rPr>
                <w:rFonts w:asciiTheme="majorHAnsi" w:hAnsiTheme="majorHAnsi"/>
                <w:sz w:val="24"/>
                <w:szCs w:val="24"/>
              </w:rPr>
            </w:pPr>
            <w:r w:rsidRPr="006F27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24" w:dyaOrig="273">
                <v:shape id="_x0000_i1120" type="#_x0000_t75" style="width:20.95pt;height:13.75pt" o:ole="">
                  <v:imagedata r:id="rId21" o:title=""/>
                </v:shape>
                <o:OLEObject Type="Embed" ProgID="FXE300.Equation" ShapeID="_x0000_i1120" DrawAspect="Content" ObjectID="_1425928134" r:id="rId207"/>
              </w:object>
            </w: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Pr="000612E4" w:rsidRDefault="002257D1" w:rsidP="006E5BCF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0612E4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507" w:dyaOrig="273">
                <v:shape id="_x0000_i1121" type="#_x0000_t75" style="width:25.55pt;height:13.75pt" o:ole="">
                  <v:imagedata r:id="rId208" o:title=""/>
                </v:shape>
                <o:OLEObject Type="Embed" ProgID="FXE300.Equation" ShapeID="_x0000_i1121" DrawAspect="Content" ObjectID="_1425928135" r:id="rId209"/>
              </w:object>
            </w:r>
            <w:r w:rsidRPr="000612E4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Pr="000612E4" w:rsidRDefault="002257D1" w:rsidP="006E5BCF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0612E4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387" w:dyaOrig="273">
                <v:shape id="_x0000_i1122" type="#_x0000_t75" style="width:19.65pt;height:13.75pt" o:ole="">
                  <v:imagedata r:id="rId210" o:title=""/>
                </v:shape>
                <o:OLEObject Type="Embed" ProgID="FXE300.Equation" ShapeID="_x0000_i1122" DrawAspect="Content" ObjectID="_1425928136" r:id="rId211"/>
              </w:object>
            </w:r>
            <w:r w:rsidRPr="000612E4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Pr="000612E4" w:rsidRDefault="002257D1" w:rsidP="006E5BCF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0612E4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785" w:dyaOrig="273">
                <v:shape id="_x0000_i1123" type="#_x0000_t75" style="width:39.25pt;height:13.75pt" o:ole="">
                  <v:imagedata r:id="rId212" o:title=""/>
                </v:shape>
                <o:OLEObject Type="Embed" ProgID="FXE300.Equation" ShapeID="_x0000_i1123" DrawAspect="Content" ObjectID="_1425928137" r:id="rId213"/>
              </w:object>
            </w:r>
            <w:r w:rsidRPr="000612E4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Default="002257D1" w:rsidP="006E5BCF">
            <w:pPr>
              <w:rPr>
                <w:rFonts w:asciiTheme="majorHAnsi" w:hAnsiTheme="majorHAnsi"/>
                <w:sz w:val="24"/>
                <w:szCs w:val="24"/>
              </w:rPr>
            </w:pPr>
            <w:r w:rsidRPr="00B9133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664" w:dyaOrig="273">
                <v:shape id="_x0000_i1124" type="#_x0000_t75" style="width:33.4pt;height:13.75pt" o:ole="">
                  <v:imagedata r:id="rId214" o:title=""/>
                </v:shape>
                <o:OLEObject Type="Embed" ProgID="FXE300.Equation" ShapeID="_x0000_i1124" DrawAspect="Content" ObjectID="_1425928138" r:id="rId215"/>
              </w:object>
            </w: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Default="002257D1" w:rsidP="006E5BC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Withdrawal of  </w:t>
            </w:r>
            <w:r w:rsidRPr="00B9133C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24" w:dyaOrig="273">
                <v:shape id="_x0000_i1125" type="#_x0000_t75" style="width:20.95pt;height:13.75pt" o:ole="">
                  <v:imagedata r:id="rId39" o:title=""/>
                </v:shape>
                <o:OLEObject Type="Embed" ProgID="FXE300.Equation" ShapeID="_x0000_i1125" DrawAspect="Content" ObjectID="_1425928139" r:id="rId216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</w:t>
            </w: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Pr="000612E4" w:rsidRDefault="002257D1" w:rsidP="006E5BCF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0612E4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785" w:dyaOrig="273">
                <v:shape id="_x0000_i1126" type="#_x0000_t75" style="width:39.25pt;height:13.75pt" o:ole="">
                  <v:imagedata r:id="rId217" o:title=""/>
                </v:shape>
                <o:OLEObject Type="Embed" ProgID="FXE300.Equation" ShapeID="_x0000_i1126" DrawAspect="Content" ObjectID="_1425928140" r:id="rId218"/>
              </w:object>
            </w:r>
            <w:r w:rsidRPr="000612E4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Pr="000612E4" w:rsidRDefault="002257D1" w:rsidP="006E5BCF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0612E4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304" w:dyaOrig="273">
                <v:shape id="_x0000_i1127" type="#_x0000_t75" style="width:15.05pt;height:13.75pt" o:ole="">
                  <v:imagedata r:id="rId219" o:title=""/>
                </v:shape>
                <o:OLEObject Type="Embed" ProgID="FXE300.Equation" ShapeID="_x0000_i1127" DrawAspect="Content" ObjectID="_1425928141" r:id="rId220"/>
              </w:object>
            </w:r>
            <w:r w:rsidRPr="000612E4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Default="002257D1" w:rsidP="006E5BCF">
            <w:pPr>
              <w:rPr>
                <w:rFonts w:asciiTheme="majorHAnsi" w:hAnsiTheme="majorHAnsi"/>
                <w:sz w:val="24"/>
                <w:szCs w:val="24"/>
              </w:rPr>
            </w:pPr>
            <w:r w:rsidRPr="000612E4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304" w:dyaOrig="273">
                <v:shape id="_x0000_i1128" type="#_x0000_t75" style="width:15.05pt;height:13.75pt" o:ole="">
                  <v:imagedata r:id="rId221" o:title=""/>
                </v:shape>
                <o:OLEObject Type="Embed" ProgID="FXE300.Equation" ShapeID="_x0000_i1128" DrawAspect="Content" ObjectID="_1425928142" r:id="rId222"/>
              </w:object>
            </w: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Pr="000612E4" w:rsidRDefault="002257D1" w:rsidP="006E5BCF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0612E4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424" w:dyaOrig="273">
                <v:shape id="_x0000_i1129" type="#_x0000_t75" style="width:20.95pt;height:13.75pt" o:ole="">
                  <v:imagedata r:id="rId223" o:title=""/>
                </v:shape>
                <o:OLEObject Type="Embed" ProgID="FXE300.Equation" ShapeID="_x0000_i1129" DrawAspect="Content" ObjectID="_1425928143" r:id="rId224"/>
              </w:object>
            </w:r>
            <w:r w:rsidRPr="000612E4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Default="002257D1" w:rsidP="006E5BC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Pr="000612E4" w:rsidRDefault="002257D1" w:rsidP="006E5BCF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0612E4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304" w:dyaOrig="273">
                <v:shape id="_x0000_i1130" type="#_x0000_t75" style="width:15.05pt;height:13.75pt" o:ole="">
                  <v:imagedata r:id="rId225" o:title=""/>
                </v:shape>
                <o:OLEObject Type="Embed" ProgID="FXE300.Equation" ShapeID="_x0000_i1130" DrawAspect="Content" ObjectID="_1425928144" r:id="rId226"/>
              </w:object>
            </w:r>
            <w:r w:rsidRPr="000612E4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Default="002257D1" w:rsidP="006E5BC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22</w:t>
            </w: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Pr="000612E4" w:rsidRDefault="002257D1" w:rsidP="006E5BCF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0612E4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424" w:dyaOrig="273">
                <v:shape id="_x0000_i1131" type="#_x0000_t75" style="width:20.95pt;height:13.75pt" o:ole="">
                  <v:imagedata r:id="rId227" o:title=""/>
                </v:shape>
                <o:OLEObject Type="Embed" ProgID="FXE300.Equation" ShapeID="_x0000_i1131" DrawAspect="Content" ObjectID="_1425928145" r:id="rId228"/>
              </w:object>
            </w:r>
            <w:r w:rsidRPr="000612E4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Pr="000612E4" w:rsidRDefault="002257D1" w:rsidP="006E5BCF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0612E4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424" w:dyaOrig="273">
                <v:shape id="_x0000_i1132" type="#_x0000_t75" style="width:20.95pt;height:13.75pt" o:ole="">
                  <v:imagedata r:id="rId229" o:title=""/>
                </v:shape>
                <o:OLEObject Type="Embed" ProgID="FXE300.Equation" ShapeID="_x0000_i1132" DrawAspect="Content" ObjectID="_1425928146" r:id="rId230"/>
              </w:object>
            </w:r>
            <w:r w:rsidRPr="000612E4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Default="002257D1" w:rsidP="006E5BC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Default="002257D1" w:rsidP="006E5BC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Default="002257D1" w:rsidP="006E5BC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310 metres lower</w:t>
            </w: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Pr="000612E4" w:rsidRDefault="002257D1" w:rsidP="006E5BCF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0612E4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1072" w:dyaOrig="273">
                <v:shape id="_x0000_i1133" type="#_x0000_t75" style="width:53.65pt;height:13.75pt" o:ole="">
                  <v:imagedata r:id="rId231" o:title=""/>
                </v:shape>
                <o:OLEObject Type="Embed" ProgID="FXE300.Equation" ShapeID="_x0000_i1133" DrawAspect="Content" ObjectID="_1425928147" r:id="rId232"/>
              </w:object>
            </w:r>
            <w:r w:rsidRPr="000612E4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Pr="00AC3645" w:rsidRDefault="002257D1" w:rsidP="006E5BCF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AC3645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304" w:dyaOrig="273">
                <v:shape id="_x0000_i1134" type="#_x0000_t75" style="width:15.05pt;height:13.75pt" o:ole="">
                  <v:imagedata r:id="rId233" o:title=""/>
                </v:shape>
                <o:OLEObject Type="Embed" ProgID="FXE300.Equation" ShapeID="_x0000_i1134" DrawAspect="Content" ObjectID="_1425928148" r:id="rId234"/>
              </w:object>
            </w:r>
            <w:r w:rsidRPr="00AC3645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Default="00F21FA0" w:rsidP="006E5BC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eastAsia="en-AU"/>
              </w:rPr>
              <w:pict>
                <v:shape id="_x0000_s1160" type="#_x0000_t75" style="position:absolute;margin-left:-2.95pt;margin-top:11.1pt;width:194.65pt;height:11.85pt;z-index:251762688;mso-position-horizontal-relative:text;mso-position-vertical-relative:text">
                  <v:imagedata r:id="rId235" o:title=""/>
                </v:shape>
                <o:OLEObject Type="Embed" ProgID="FXDraw3.Document" ShapeID="_x0000_s1160" DrawAspect="Content" ObjectID="_1425928166" r:id="rId236"/>
              </w:pict>
            </w:r>
          </w:p>
          <w:p w:rsidR="002257D1" w:rsidRDefault="002257D1" w:rsidP="006E5BC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Default="002257D1" w:rsidP="006E5BC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Pr="00B66E8E" w:rsidRDefault="002257D1" w:rsidP="006E5BCF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B66E8E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2948" w:dyaOrig="273">
                <v:shape id="_x0000_i1135" type="#_x0000_t75" style="width:147.25pt;height:13.75pt" o:ole="">
                  <v:imagedata r:id="rId237" o:title=""/>
                </v:shape>
                <o:OLEObject Type="Embed" ProgID="FXE300.Equation" ShapeID="_x0000_i1135" DrawAspect="Content" ObjectID="_1425928149" r:id="rId238"/>
              </w:object>
            </w:r>
            <w:r w:rsidRPr="00B66E8E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Default="002257D1" w:rsidP="006E5BCF">
            <w:pPr>
              <w:rPr>
                <w:rFonts w:asciiTheme="majorHAnsi" w:hAnsiTheme="majorHAnsi"/>
                <w:sz w:val="24"/>
                <w:szCs w:val="24"/>
              </w:rPr>
            </w:pPr>
            <w:r w:rsidRPr="00AB48BD">
              <w:rPr>
                <w:rFonts w:ascii="Times New Roman" w:hAnsi="Times New Roman"/>
                <w:color w:val="FF0000"/>
                <w:position w:val="-8"/>
                <w:sz w:val="24"/>
                <w:szCs w:val="24"/>
              </w:rPr>
              <w:object w:dxaOrig="1236" w:dyaOrig="273">
                <v:shape id="_x0000_i1136" type="#_x0000_t75" style="width:61.55pt;height:13.75pt" o:ole="">
                  <v:imagedata r:id="rId128" o:title=""/>
                </v:shape>
                <o:OLEObject Type="Embed" ProgID="FXE300.Equation" ShapeID="_x0000_i1136" DrawAspect="Content" ObjectID="_1425928150" r:id="rId239"/>
              </w:object>
            </w: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Pr="00B66E8E" w:rsidRDefault="002257D1" w:rsidP="006E5BCF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B66E8E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1085" w:dyaOrig="273">
                <v:shape id="_x0000_i1137" type="#_x0000_t75" style="width:54.35pt;height:13.75pt" o:ole="">
                  <v:imagedata r:id="rId240" o:title=""/>
                </v:shape>
                <o:OLEObject Type="Embed" ProgID="FXE300.Equation" ShapeID="_x0000_i1137" DrawAspect="Content" ObjectID="_1425928151" r:id="rId241"/>
              </w:object>
            </w:r>
            <w:r w:rsidRPr="00B66E8E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Default="002257D1" w:rsidP="006E5BC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45</w:t>
            </w: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Pr="00F467CD" w:rsidRDefault="002257D1" w:rsidP="006E5BCF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467CD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424" w:dyaOrig="273">
                <v:shape id="_x0000_i1138" type="#_x0000_t75" style="width:20.95pt;height:13.75pt" o:ole="">
                  <v:imagedata r:id="rId242" o:title=""/>
                </v:shape>
                <o:OLEObject Type="Embed" ProgID="FXE300.Equation" ShapeID="_x0000_i1138" DrawAspect="Content" ObjectID="_1425928152" r:id="rId243"/>
              </w:object>
            </w:r>
            <w:r w:rsidRPr="00F467CD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Pr="00F467CD" w:rsidRDefault="002257D1" w:rsidP="006E5BCF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467CD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424" w:dyaOrig="273">
                <v:shape id="_x0000_i1139" type="#_x0000_t75" style="width:20.95pt;height:13.75pt" o:ole="">
                  <v:imagedata r:id="rId244" o:title=""/>
                </v:shape>
                <o:OLEObject Type="Embed" ProgID="FXE300.Equation" ShapeID="_x0000_i1139" DrawAspect="Content" ObjectID="_1425928153" r:id="rId245"/>
              </w:object>
            </w:r>
            <w:r w:rsidRPr="00F467CD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6504" w:tblpY="322"/>
        <w:tblW w:w="4650" w:type="dxa"/>
        <w:tblLook w:val="04A0" w:firstRow="1" w:lastRow="0" w:firstColumn="1" w:lastColumn="0" w:noHBand="0" w:noVBand="1"/>
      </w:tblPr>
      <w:tblGrid>
        <w:gridCol w:w="654"/>
        <w:gridCol w:w="3996"/>
      </w:tblGrid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Default="002257D1" w:rsidP="006E5BC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84</w:t>
            </w: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Pr="00F467CD" w:rsidRDefault="002257D1" w:rsidP="006E5BCF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467CD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424" w:dyaOrig="273">
                <v:shape id="_x0000_i1140" type="#_x0000_t75" style="width:20.95pt;height:13.75pt" o:ole="">
                  <v:imagedata r:id="rId246" o:title=""/>
                </v:shape>
                <o:OLEObject Type="Embed" ProgID="FXE300.Equation" ShapeID="_x0000_i1140" DrawAspect="Content" ObjectID="_1425928154" r:id="rId247"/>
              </w:object>
            </w:r>
            <w:r w:rsidRPr="00F467CD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Default="002257D1" w:rsidP="006E5BC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Pr="00F467CD" w:rsidRDefault="002257D1" w:rsidP="006E5BCF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467CD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304" w:dyaOrig="273">
                <v:shape id="_x0000_i1141" type="#_x0000_t75" style="width:15.05pt;height:13.75pt" o:ole="">
                  <v:imagedata r:id="rId248" o:title=""/>
                </v:shape>
                <o:OLEObject Type="Embed" ProgID="FXE300.Equation" ShapeID="_x0000_i1141" DrawAspect="Content" ObjectID="_1425928155" r:id="rId249"/>
              </w:object>
            </w:r>
            <w:r w:rsidRPr="00F467CD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Pr="00F467CD" w:rsidRDefault="002257D1" w:rsidP="006E5BCF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467CD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304" w:dyaOrig="273">
                <v:shape id="_x0000_i1142" type="#_x0000_t75" style="width:15.05pt;height:13.75pt" o:ole="">
                  <v:imagedata r:id="rId250" o:title=""/>
                </v:shape>
                <o:OLEObject Type="Embed" ProgID="FXE300.Equation" ShapeID="_x0000_i1142" DrawAspect="Content" ObjectID="_1425928156" r:id="rId251"/>
              </w:object>
            </w:r>
            <w:r w:rsidRPr="00F467CD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Default="004711B2" w:rsidP="006E5BC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Pr="00F467CD" w:rsidRDefault="002257D1" w:rsidP="006E5BCF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467CD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424" w:dyaOrig="273">
                <v:shape id="_x0000_i1143" type="#_x0000_t75" style="width:20.95pt;height:13.75pt" o:ole="">
                  <v:imagedata r:id="rId252" o:title=""/>
                </v:shape>
                <o:OLEObject Type="Embed" ProgID="FXE300.Equation" ShapeID="_x0000_i1143" DrawAspect="Content" ObjectID="_1425928157" r:id="rId253"/>
              </w:object>
            </w:r>
            <w:r w:rsidRPr="00F467CD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Pr="00F467CD" w:rsidRDefault="002257D1" w:rsidP="006E5BCF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467CD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424" w:dyaOrig="273">
                <v:shape id="_x0000_i1144" type="#_x0000_t75" style="width:20.95pt;height:13.75pt" o:ole="">
                  <v:imagedata r:id="rId254" o:title=""/>
                </v:shape>
                <o:OLEObject Type="Embed" ProgID="FXE300.Equation" ShapeID="_x0000_i1144" DrawAspect="Content" ObjectID="_1425928158" r:id="rId255"/>
              </w:object>
            </w:r>
            <w:r w:rsidRPr="00F467CD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Pr="00F467CD" w:rsidRDefault="002257D1" w:rsidP="006E5BCF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467CD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544" w:dyaOrig="273">
                <v:shape id="_x0000_i1145" type="#_x0000_t75" style="width:27.5pt;height:13.75pt" o:ole="">
                  <v:imagedata r:id="rId256" o:title=""/>
                </v:shape>
                <o:OLEObject Type="Embed" ProgID="FXE300.Equation" ShapeID="_x0000_i1145" DrawAspect="Content" ObjectID="_1425928159" r:id="rId257"/>
              </w:object>
            </w:r>
            <w:r w:rsidRPr="00F467CD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Pr="00F467CD" w:rsidRDefault="002257D1" w:rsidP="006E5BCF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467CD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424" w:dyaOrig="273">
                <v:shape id="_x0000_i1146" type="#_x0000_t75" style="width:20.95pt;height:13.75pt" o:ole="">
                  <v:imagedata r:id="rId258" o:title=""/>
                </v:shape>
                <o:OLEObject Type="Embed" ProgID="FXE300.Equation" ShapeID="_x0000_i1146" DrawAspect="Content" ObjectID="_1425928160" r:id="rId259"/>
              </w:object>
            </w:r>
            <w:r w:rsidRPr="00F467CD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  <w:tr w:rsidR="002257D1" w:rsidTr="006E5BCF">
        <w:tc>
          <w:tcPr>
            <w:tcW w:w="654" w:type="dxa"/>
          </w:tcPr>
          <w:p w:rsidR="002257D1" w:rsidRPr="00C71E16" w:rsidRDefault="002257D1" w:rsidP="002257D1">
            <w:pPr>
              <w:pStyle w:val="ListParagraph"/>
              <w:numPr>
                <w:ilvl w:val="0"/>
                <w:numId w:val="5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96" w:type="dxa"/>
          </w:tcPr>
          <w:p w:rsidR="002257D1" w:rsidRPr="00F467CD" w:rsidRDefault="002257D1" w:rsidP="006E5BCF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467CD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785" w:dyaOrig="273">
                <v:shape id="_x0000_i1147" type="#_x0000_t75" style="width:39.25pt;height:13.75pt" o:ole="">
                  <v:imagedata r:id="rId260" o:title=""/>
                </v:shape>
                <o:OLEObject Type="Embed" ProgID="FXE300.Equation" ShapeID="_x0000_i1147" DrawAspect="Content" ObjectID="_1425928161" r:id="rId261"/>
              </w:object>
            </w:r>
            <w:r w:rsidRPr="00F467CD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</w:tbl>
    <w:p w:rsidR="002257D1" w:rsidRDefault="002257D1" w:rsidP="002257D1"/>
    <w:p w:rsidR="002257D1" w:rsidRDefault="002257D1" w:rsidP="002257D1">
      <w:pPr>
        <w:jc w:val="center"/>
        <w:rPr>
          <w:rFonts w:asciiTheme="majorHAnsi" w:hAnsiTheme="majorHAnsi"/>
          <w:sz w:val="24"/>
          <w:szCs w:val="24"/>
        </w:rPr>
      </w:pPr>
    </w:p>
    <w:p w:rsidR="002257D1" w:rsidRPr="00853748" w:rsidRDefault="002257D1" w:rsidP="002257D1">
      <w:pPr>
        <w:jc w:val="center"/>
        <w:rPr>
          <w:rFonts w:asciiTheme="majorHAnsi" w:hAnsiTheme="majorHAnsi"/>
          <w:sz w:val="24"/>
          <w:szCs w:val="24"/>
        </w:rPr>
      </w:pPr>
    </w:p>
    <w:p w:rsidR="002257D1" w:rsidRDefault="002257D1" w:rsidP="002257D1">
      <w:pPr>
        <w:jc w:val="center"/>
        <w:rPr>
          <w:rFonts w:asciiTheme="majorHAnsi" w:hAnsiTheme="majorHAnsi"/>
          <w:sz w:val="24"/>
          <w:szCs w:val="24"/>
        </w:rPr>
      </w:pPr>
    </w:p>
    <w:p w:rsidR="002257D1" w:rsidRDefault="002257D1" w:rsidP="002257D1"/>
    <w:sectPr w:rsidR="00225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FA0" w:rsidRDefault="00F21FA0" w:rsidP="00C868AD">
      <w:pPr>
        <w:spacing w:after="0" w:line="240" w:lineRule="auto"/>
      </w:pPr>
      <w:r>
        <w:separator/>
      </w:r>
    </w:p>
  </w:endnote>
  <w:endnote w:type="continuationSeparator" w:id="0">
    <w:p w:rsidR="00F21FA0" w:rsidRDefault="00F21FA0" w:rsidP="00C8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96531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37B5" w:rsidRDefault="007C37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48E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C37B5" w:rsidRDefault="007C37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81442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5D4A" w:rsidRDefault="00845D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48E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B6305" w:rsidRDefault="008B6305" w:rsidP="008B630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FA0" w:rsidRDefault="00F21FA0" w:rsidP="00C868AD">
      <w:pPr>
        <w:spacing w:after="0" w:line="240" w:lineRule="auto"/>
      </w:pPr>
      <w:r>
        <w:separator/>
      </w:r>
    </w:p>
  </w:footnote>
  <w:footnote w:type="continuationSeparator" w:id="0">
    <w:p w:rsidR="00F21FA0" w:rsidRDefault="00F21FA0" w:rsidP="00C8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7B5" w:rsidRPr="00C868AD" w:rsidRDefault="00EB48EB">
    <w:pPr>
      <w:pStyle w:val="Header"/>
      <w:rPr>
        <w:u w:val="single"/>
      </w:rPr>
    </w:pPr>
    <w:r>
      <w:rPr>
        <w:u w:val="single"/>
      </w:rPr>
      <w:t>Integers</w:t>
    </w:r>
    <w:r>
      <w:rPr>
        <w:u w:val="single"/>
      </w:rPr>
      <w:tab/>
    </w:r>
    <w:r w:rsidR="007C37B5" w:rsidRPr="00C868AD">
      <w:rPr>
        <w:u w:val="single"/>
      </w:rPr>
      <w:t xml:space="preserve"> Topic Test</w:t>
    </w:r>
    <w:r w:rsidR="007C37B5" w:rsidRPr="00C868AD">
      <w:rPr>
        <w:u w:val="single"/>
      </w:rPr>
      <w:tab/>
    </w:r>
    <w:r w:rsidR="007C37B5" w:rsidRPr="00C868AD">
      <w:rPr>
        <w:u w:val="single"/>
      </w:rPr>
      <w:tab/>
      <w:t>2013</w:t>
    </w:r>
    <w:r w:rsidR="007C37B5" w:rsidRPr="00C868AD">
      <w:rPr>
        <w:u w:val="singl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7B5" w:rsidRDefault="007C37B5" w:rsidP="005C44C0">
    <w:pPr>
      <w:pStyle w:val="Header"/>
      <w:jc w:val="center"/>
      <w:rPr>
        <w:rFonts w:asciiTheme="majorHAnsi" w:hAnsiTheme="majorHAnsi"/>
        <w:i/>
        <w:sz w:val="52"/>
        <w:szCs w:val="52"/>
      </w:rPr>
    </w:pPr>
    <w:r w:rsidRPr="00C71E16">
      <w:rPr>
        <w:rFonts w:asciiTheme="majorHAnsi" w:hAnsiTheme="majorHAnsi"/>
        <w:i/>
        <w:sz w:val="52"/>
        <w:szCs w:val="52"/>
      </w:rPr>
      <w:t>High School</w:t>
    </w:r>
  </w:p>
  <w:p w:rsidR="007C37B5" w:rsidRPr="00C71E16" w:rsidRDefault="007C37B5" w:rsidP="00C71E16">
    <w:pPr>
      <w:pStyle w:val="Header"/>
      <w:jc w:val="center"/>
      <w:rPr>
        <w:rFonts w:asciiTheme="majorHAnsi" w:hAnsiTheme="majorHAnsi"/>
        <w:i/>
        <w:sz w:val="52"/>
        <w:szCs w:val="52"/>
      </w:rPr>
    </w:pPr>
    <w:r>
      <w:rPr>
        <w:rFonts w:asciiTheme="majorHAnsi" w:hAnsiTheme="majorHAnsi"/>
        <w:i/>
        <w:sz w:val="52"/>
        <w:szCs w:val="52"/>
      </w:rPr>
      <w:t>Mathematics Test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0318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D1B96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2566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C764F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36D28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008AB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BA2DE3"/>
    <w:multiLevelType w:val="hybridMultilevel"/>
    <w:tmpl w:val="4FEC9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87E"/>
    <w:rsid w:val="000C4CAD"/>
    <w:rsid w:val="0018287C"/>
    <w:rsid w:val="001D51F7"/>
    <w:rsid w:val="00216994"/>
    <w:rsid w:val="002257D1"/>
    <w:rsid w:val="00325745"/>
    <w:rsid w:val="0040387E"/>
    <w:rsid w:val="00413DF5"/>
    <w:rsid w:val="00460B7C"/>
    <w:rsid w:val="004711B2"/>
    <w:rsid w:val="0047645C"/>
    <w:rsid w:val="004815B7"/>
    <w:rsid w:val="004E1D1E"/>
    <w:rsid w:val="005C0E77"/>
    <w:rsid w:val="005C44C0"/>
    <w:rsid w:val="00641EA7"/>
    <w:rsid w:val="00657F7C"/>
    <w:rsid w:val="00667642"/>
    <w:rsid w:val="00677E75"/>
    <w:rsid w:val="00694AEF"/>
    <w:rsid w:val="006F279A"/>
    <w:rsid w:val="007C37B5"/>
    <w:rsid w:val="00845ACB"/>
    <w:rsid w:val="00845D4A"/>
    <w:rsid w:val="00853748"/>
    <w:rsid w:val="00862DEE"/>
    <w:rsid w:val="008B6305"/>
    <w:rsid w:val="008B7480"/>
    <w:rsid w:val="008E7F77"/>
    <w:rsid w:val="008F3E43"/>
    <w:rsid w:val="00950F2C"/>
    <w:rsid w:val="00AB0C62"/>
    <w:rsid w:val="00B0317F"/>
    <w:rsid w:val="00B850EA"/>
    <w:rsid w:val="00B9133C"/>
    <w:rsid w:val="00C56E1E"/>
    <w:rsid w:val="00C71E16"/>
    <w:rsid w:val="00C868AD"/>
    <w:rsid w:val="00D667E2"/>
    <w:rsid w:val="00EB48EB"/>
    <w:rsid w:val="00F21FA0"/>
    <w:rsid w:val="00F4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4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A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AD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4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A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A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4.bin"/><Relationship Id="rId205" Type="http://schemas.openxmlformats.org/officeDocument/2006/relationships/footer" Target="footer2.xml"/><Relationship Id="rId226" Type="http://schemas.openxmlformats.org/officeDocument/2006/relationships/oleObject" Target="embeddings/oleObject110.bin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3.bin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1.bin"/><Relationship Id="rId5" Type="http://schemas.openxmlformats.org/officeDocument/2006/relationships/settings" Target="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0.wmf"/><Relationship Id="rId258" Type="http://schemas.openxmlformats.org/officeDocument/2006/relationships/image" Target="media/image120.wmf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8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0.wmf"/><Relationship Id="rId206" Type="http://schemas.openxmlformats.org/officeDocument/2006/relationships/image" Target="media/image95.png"/><Relationship Id="rId227" Type="http://schemas.openxmlformats.org/officeDocument/2006/relationships/image" Target="media/image105.wmf"/><Relationship Id="rId248" Type="http://schemas.openxmlformats.org/officeDocument/2006/relationships/image" Target="media/image115.wmf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5.wmf"/><Relationship Id="rId217" Type="http://schemas.openxmlformats.org/officeDocument/2006/relationships/image" Target="media/image10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98.wmf"/><Relationship Id="rId233" Type="http://schemas.openxmlformats.org/officeDocument/2006/relationships/image" Target="media/image108.wmf"/><Relationship Id="rId238" Type="http://schemas.openxmlformats.org/officeDocument/2006/relationships/oleObject" Target="embeddings/oleObject116.bin"/><Relationship Id="rId254" Type="http://schemas.openxmlformats.org/officeDocument/2006/relationships/image" Target="media/image118.wmf"/><Relationship Id="rId259" Type="http://schemas.openxmlformats.org/officeDocument/2006/relationships/oleObject" Target="embeddings/oleObject127.bin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3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5.bin"/><Relationship Id="rId202" Type="http://schemas.openxmlformats.org/officeDocument/2006/relationships/header" Target="header1.xml"/><Relationship Id="rId207" Type="http://schemas.openxmlformats.org/officeDocument/2006/relationships/oleObject" Target="embeddings/oleObject100.bin"/><Relationship Id="rId223" Type="http://schemas.openxmlformats.org/officeDocument/2006/relationships/image" Target="media/image103.wmf"/><Relationship Id="rId228" Type="http://schemas.openxmlformats.org/officeDocument/2006/relationships/oleObject" Target="embeddings/oleObject111.bin"/><Relationship Id="rId244" Type="http://schemas.openxmlformats.org/officeDocument/2006/relationships/image" Target="media/image113.wmf"/><Relationship Id="rId249" Type="http://schemas.openxmlformats.org/officeDocument/2006/relationships/oleObject" Target="embeddings/oleObject122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1.bin"/><Relationship Id="rId260" Type="http://schemas.openxmlformats.org/officeDocument/2006/relationships/image" Target="media/image121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88.wmf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90.bin"/><Relationship Id="rId213" Type="http://schemas.openxmlformats.org/officeDocument/2006/relationships/oleObject" Target="embeddings/oleObject103.bin"/><Relationship Id="rId218" Type="http://schemas.openxmlformats.org/officeDocument/2006/relationships/oleObject" Target="embeddings/oleObject106.bin"/><Relationship Id="rId234" Type="http://schemas.openxmlformats.org/officeDocument/2006/relationships/oleObject" Target="embeddings/oleObject114.bin"/><Relationship Id="rId239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0" Type="http://schemas.openxmlformats.org/officeDocument/2006/relationships/image" Target="media/image116.wmf"/><Relationship Id="rId255" Type="http://schemas.openxmlformats.org/officeDocument/2006/relationships/oleObject" Target="embeddings/oleObject125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1.png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3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1.wmf"/><Relationship Id="rId199" Type="http://schemas.openxmlformats.org/officeDocument/2006/relationships/oleObject" Target="embeddings/oleObject98.bin"/><Relationship Id="rId203" Type="http://schemas.openxmlformats.org/officeDocument/2006/relationships/footer" Target="footer1.xml"/><Relationship Id="rId208" Type="http://schemas.openxmlformats.org/officeDocument/2006/relationships/image" Target="media/image96.wmf"/><Relationship Id="rId229" Type="http://schemas.openxmlformats.org/officeDocument/2006/relationships/image" Target="media/image106.wmf"/><Relationship Id="rId19" Type="http://schemas.openxmlformats.org/officeDocument/2006/relationships/image" Target="media/image6.png"/><Relationship Id="rId224" Type="http://schemas.openxmlformats.org/officeDocument/2006/relationships/oleObject" Target="embeddings/oleObject109.bin"/><Relationship Id="rId240" Type="http://schemas.openxmlformats.org/officeDocument/2006/relationships/image" Target="media/image111.wmf"/><Relationship Id="rId245" Type="http://schemas.openxmlformats.org/officeDocument/2006/relationships/oleObject" Target="embeddings/oleObject120.bin"/><Relationship Id="rId261" Type="http://schemas.openxmlformats.org/officeDocument/2006/relationships/oleObject" Target="embeddings/oleObject128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0.wmf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93.bin"/><Relationship Id="rId219" Type="http://schemas.openxmlformats.org/officeDocument/2006/relationships/image" Target="media/image101.wmf"/><Relationship Id="rId3" Type="http://schemas.openxmlformats.org/officeDocument/2006/relationships/styles" Target="styles.xml"/><Relationship Id="rId214" Type="http://schemas.openxmlformats.org/officeDocument/2006/relationships/image" Target="media/image99.wmf"/><Relationship Id="rId230" Type="http://schemas.openxmlformats.org/officeDocument/2006/relationships/oleObject" Target="embeddings/oleObject112.bin"/><Relationship Id="rId235" Type="http://schemas.openxmlformats.org/officeDocument/2006/relationships/image" Target="media/image109.png"/><Relationship Id="rId251" Type="http://schemas.openxmlformats.org/officeDocument/2006/relationships/oleObject" Target="embeddings/oleObject123.bin"/><Relationship Id="rId256" Type="http://schemas.openxmlformats.org/officeDocument/2006/relationships/image" Target="media/image119.wmf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4.bin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89.wmf"/><Relationship Id="rId204" Type="http://schemas.openxmlformats.org/officeDocument/2006/relationships/header" Target="header2.xml"/><Relationship Id="rId220" Type="http://schemas.openxmlformats.org/officeDocument/2006/relationships/oleObject" Target="embeddings/oleObject107.bin"/><Relationship Id="rId225" Type="http://schemas.openxmlformats.org/officeDocument/2006/relationships/image" Target="media/image104.wmf"/><Relationship Id="rId241" Type="http://schemas.openxmlformats.org/officeDocument/2006/relationships/oleObject" Target="embeddings/oleObject118.bin"/><Relationship Id="rId246" Type="http://schemas.openxmlformats.org/officeDocument/2006/relationships/image" Target="media/image114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49.png"/><Relationship Id="rId127" Type="http://schemas.openxmlformats.org/officeDocument/2006/relationships/oleObject" Target="embeddings/oleObject60.bin"/><Relationship Id="rId262" Type="http://schemas.openxmlformats.org/officeDocument/2006/relationships/fontTable" Target="fontTable.xml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9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4.wmf"/><Relationship Id="rId210" Type="http://schemas.openxmlformats.org/officeDocument/2006/relationships/image" Target="media/image97.wmf"/><Relationship Id="rId215" Type="http://schemas.openxmlformats.org/officeDocument/2006/relationships/oleObject" Target="embeddings/oleObject104.bin"/><Relationship Id="rId236" Type="http://schemas.openxmlformats.org/officeDocument/2006/relationships/oleObject" Target="embeddings/oleObject115.bin"/><Relationship Id="rId257" Type="http://schemas.openxmlformats.org/officeDocument/2006/relationships/oleObject" Target="embeddings/oleObject126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07.wmf"/><Relationship Id="rId252" Type="http://schemas.openxmlformats.org/officeDocument/2006/relationships/image" Target="media/image117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oleObject" Target="embeddings/oleObject4.bin"/><Relationship Id="rId221" Type="http://schemas.openxmlformats.org/officeDocument/2006/relationships/image" Target="media/image102.wmf"/><Relationship Id="rId242" Type="http://schemas.openxmlformats.org/officeDocument/2006/relationships/image" Target="media/image112.wmf"/><Relationship Id="rId263" Type="http://schemas.openxmlformats.org/officeDocument/2006/relationships/theme" Target="theme/theme1.xml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7.png"/><Relationship Id="rId123" Type="http://schemas.openxmlformats.org/officeDocument/2006/relationships/oleObject" Target="embeddings/oleObject58.bin"/><Relationship Id="rId144" Type="http://schemas.openxmlformats.org/officeDocument/2006/relationships/image" Target="media/image68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87.wmf"/><Relationship Id="rId211" Type="http://schemas.openxmlformats.org/officeDocument/2006/relationships/oleObject" Target="embeddings/oleObject102.bin"/><Relationship Id="rId232" Type="http://schemas.openxmlformats.org/officeDocument/2006/relationships/oleObject" Target="embeddings/oleObject113.bin"/><Relationship Id="rId253" Type="http://schemas.openxmlformats.org/officeDocument/2006/relationships/oleObject" Target="embeddings/oleObject124.bin"/><Relationship Id="rId27" Type="http://schemas.openxmlformats.org/officeDocument/2006/relationships/image" Target="media/image10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3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6.bin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oleObject" Target="embeddings/oleObject108.bin"/><Relationship Id="rId243" Type="http://schemas.openxmlformats.org/officeDocument/2006/relationships/oleObject" Target="embeddings/oleObject119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8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Garrys%20data\BACKUP\WME%20Pty%20Ltd\Assessment%20Bank%202013\Year%207%208%20TT%20Template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C3A6C-60BB-48FF-8CAE-C4FC93888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Year 7 8 TT Template 1.dotx</Template>
  <TotalTime>1</TotalTime>
  <Pages>6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Integers</vt:lpstr>
    </vt:vector>
  </TitlesOfParts>
  <Company>Toshiba</Company>
  <LinksUpToDate>false</LinksUpToDate>
  <CharactersWithSpaces>8867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Integers</dc:title>
  <dc:creator>Garry</dc:creator>
  <cp:lastModifiedBy>Garry</cp:lastModifiedBy>
  <cp:revision>3</cp:revision>
  <dcterms:created xsi:type="dcterms:W3CDTF">2013-01-28T07:30:00Z</dcterms:created>
  <dcterms:modified xsi:type="dcterms:W3CDTF">2013-03-27T11:16:00Z</dcterms:modified>
</cp:coreProperties>
</file>