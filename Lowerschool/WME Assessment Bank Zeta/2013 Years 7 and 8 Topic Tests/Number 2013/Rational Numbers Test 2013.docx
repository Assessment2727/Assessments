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750"/>
        <w:gridCol w:w="5245"/>
        <w:gridCol w:w="3260"/>
      </w:tblGrid>
      <w:tr w:rsidR="00325745" w:rsidTr="00842F68">
        <w:trPr>
          <w:cantSplit/>
          <w:trHeight w:val="851"/>
        </w:trPr>
        <w:tc>
          <w:tcPr>
            <w:tcW w:w="1702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842F68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5245" w:type="dxa"/>
          </w:tcPr>
          <w:p w:rsidR="001D51F7" w:rsidRPr="005C44C0" w:rsidRDefault="00842F68" w:rsidP="00842F68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Rational Numbers</w:t>
            </w:r>
          </w:p>
        </w:tc>
        <w:tc>
          <w:tcPr>
            <w:tcW w:w="3260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842F68">
        <w:trPr>
          <w:cantSplit/>
          <w:trHeight w:val="851"/>
        </w:trPr>
        <w:tc>
          <w:tcPr>
            <w:tcW w:w="6947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853748" w:rsidRDefault="00FE725A" w:rsidP="00FE72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FE725A">
              <w:rPr>
                <w:rFonts w:ascii="Times New Roman" w:hAnsi="Times New Roman"/>
                <w:sz w:val="16"/>
                <w:szCs w:val="16"/>
              </w:rPr>
              <w:t>Connect fractions, decimals and percentages and carry out simple conversions (ACMNA157)</w:t>
            </w:r>
          </w:p>
          <w:p w:rsidR="00FE725A" w:rsidRDefault="00FE725A" w:rsidP="00FE72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FE725A">
              <w:rPr>
                <w:rFonts w:ascii="Times New Roman" w:hAnsi="Times New Roman"/>
                <w:sz w:val="16"/>
                <w:szCs w:val="16"/>
              </w:rPr>
              <w:t>Carry out the four operations with rational numbers and integers, using efficient mental and written strategies and appropriate digital technologies (ACMNA183)</w:t>
            </w:r>
          </w:p>
          <w:p w:rsidR="00FE725A" w:rsidRPr="00C56E1E" w:rsidRDefault="00FE725A" w:rsidP="00FE72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FE725A">
              <w:rPr>
                <w:rFonts w:ascii="Times New Roman" w:hAnsi="Times New Roman"/>
                <w:sz w:val="16"/>
                <w:szCs w:val="16"/>
              </w:rPr>
              <w:t>Investigate terminating and recurring decimals (ACMNA184)</w:t>
            </w:r>
          </w:p>
        </w:tc>
        <w:tc>
          <w:tcPr>
            <w:tcW w:w="3260" w:type="dxa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 w:rsidR="007358B7">
              <w:rPr>
                <w:rFonts w:ascii="Times New Roman" w:hAnsi="Times New Roman"/>
                <w:sz w:val="28"/>
                <w:szCs w:val="28"/>
              </w:rPr>
              <w:t>ame_______________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  <w:r w:rsidR="007358B7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7358B7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simplest form of the fraction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71" w:dyaOrig="5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55pt;height:26.95pt" o:ole="">
                  <v:imagedata r:id="rId9" o:title=""/>
                </v:shape>
                <o:OLEObject Type="Embed" ProgID="FXE300.Equation" ShapeID="_x0000_i1025" DrawAspect="Content" ObjectID="_1425929826" r:id="rId1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58B7" w:rsidRDefault="007358B7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6" type="#_x0000_t75" style="width:9.2pt;height:26.95pt" o:ole="">
                  <v:imagedata r:id="rId11" o:title=""/>
                </v:shape>
                <o:OLEObject Type="Embed" ProgID="FXE300.Equation" ShapeID="_x0000_i1026" DrawAspect="Content" ObjectID="_1425929827" r:id="rId1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7" type="#_x0000_t75" style="width:9.2pt;height:26.95pt" o:ole="">
                  <v:imagedata r:id="rId13" o:title=""/>
                </v:shape>
                <o:OLEObject Type="Embed" ProgID="FXE300.Equation" ShapeID="_x0000_i1027" DrawAspect="Content" ObjectID="_1425929828" r:id="rId1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28" type="#_x0000_t75" style="width:9.2pt;height:26.95pt" o:ole="">
                  <v:imagedata r:id="rId15" o:title=""/>
                </v:shape>
                <o:OLEObject Type="Embed" ProgID="FXE300.Equation" ShapeID="_x0000_i1028" DrawAspect="Content" ObjectID="_1425929829" r:id="rId1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29" type="#_x0000_t75" style="width:15.2pt;height:26.95pt" o:ole="">
                  <v:imagedata r:id="rId17" o:title=""/>
                </v:shape>
                <o:OLEObject Type="Embed" ProgID="FXE300.Equation" ShapeID="_x0000_i1029" DrawAspect="Content" ObjectID="_1425929830" r:id="rId18"/>
              </w:object>
            </w:r>
            <w:r w:rsidRPr="007358B7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7358B7" w:rsidRDefault="007358B7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125B876" wp14:editId="7F2276CE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6350</wp:posOffset>
                      </wp:positionV>
                      <wp:extent cx="4362450" cy="114300"/>
                      <wp:effectExtent l="0" t="0" r="19050" b="1905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" o:spid="_x0000_s1026" style="position:absolute;margin-left:13pt;margin-top:.5pt;width:343.5pt;height:9pt;z-index:2516623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0w5sAA&#10;AADb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+H31/S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0w5s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VfcEA&#10;AADb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kT+PslH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RlX3BAAAA2w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4BD8MA&#10;AADb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4BD8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klMAA&#10;AADb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f4C/n5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KklMAAAADbAAAADwAAAAAAAAAAAAAAAACYAgAAZHJzL2Rvd25y&#10;ZXYueG1sUEsFBgAAAAAEAAQA9QAAAIUDAAAAAA==&#10;" strokecolor="black [3213]" strokeweight="1pt"/>
                    </v:group>
                  </w:pict>
                </mc:Fallback>
              </mc:AlternateConten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7358B7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834CB46" wp14:editId="4C6721CF">
                      <wp:simplePos x="0" y="0"/>
                      <wp:positionH relativeFrom="column">
                        <wp:posOffset>4639866</wp:posOffset>
                      </wp:positionH>
                      <wp:positionV relativeFrom="paragraph">
                        <wp:posOffset>149225</wp:posOffset>
                      </wp:positionV>
                      <wp:extent cx="478155" cy="678180"/>
                      <wp:effectExtent l="0" t="0" r="17145" b="2667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" o:spid="_x0000_s1026" style="position:absolute;margin-left:365.35pt;margin-top:11.75pt;width:37.65pt;height:53.4pt;z-index:251664384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">
                      <v:rect id="Rectangle 21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jcMQA&#10;AADbAAAADwAAAGRycy9kb3ducmV2LnhtbESPQWvCQBSE74X+h+UJ3upGBSnRVcRqqdJL0l68PbPP&#10;bDD7NmS3Mf33riB4HGbmG2ax6m0tOmp95VjBeJSAIC6crrhU8Puze3sH4QOyxtoxKfgnD6vl68sC&#10;U+2unFGXh1JECPsUFZgQmlRKXxiy6EeuIY7e2bUWQ5RtKXWL1wi3tZwkyUxarDguGGxoY6i45H9W&#10;wbk5Tb+P2THJT/vDZvupjfzojFLDQb+egwjUh2f40f7SCiZj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Y3DEAAAA2wAAAA8AAAAAAAAAAAAAAAAAmAIAAGRycy9k&#10;b3ducmV2LnhtbFBLBQYAAAAABAAEAPUAAACJAwAAAAA=&#10;" filled="f" strokecolor="black [3213]" strokeweight="1.5pt"/>
                      <v:rect id="Rectangle 22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9B8QA&#10;AADbAAAADwAAAGRycy9kb3ducmV2LnhtbESPQWvCQBSE74L/YXlCb7oxhSKpGynaii1eTHvx9pJ9&#10;ZkOzb0N2jfHfdwuFHoeZ+YZZb0bbioF63zhWsFwkIIgrpxuuFXx9vs1XIHxA1tg6JgV38rDJp5M1&#10;Ztrd+ERDEWoRIewzVGBC6DIpfWXIol+4jjh6F9dbDFH2tdQ93iLctjJNkidpseG4YLCjraHqu7ha&#10;BZeufDyeT+ekKN8/tq97beRuMEo9zMaXZxCBxvAf/msftII0hd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a/QfEAAAA2wAAAA8AAAAAAAAAAAAAAAAAmAIAAGRycy9k&#10;b3ducmV2LnhtbFBLBQYAAAAABAAEAPUAAACJAwAAAAA=&#10;" filled="f" strokecolor="black [3213]" strokeweight="1.5pt"/>
                      <v:line id="Straight Connector 23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What fraction is halfway between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073" w:dyaOrig="539">
                <v:shape id="_x0000_i1030" type="#_x0000_t75" style="width:53.65pt;height:26.95pt" o:ole="">
                  <v:imagedata r:id="rId19" o:title=""/>
                </v:shape>
                <o:OLEObject Type="Embed" ProgID="FXE300.Equation" ShapeID="_x0000_i1030" DrawAspect="Content" ObjectID="_1425929831" r:id="rId2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58B7" w:rsidRDefault="007358B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358B7" w:rsidRDefault="007358B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358B7" w:rsidRDefault="007358B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358B7" w:rsidRDefault="007358B7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2B88D2D3" wp14:editId="3B0CAD36">
                      <wp:simplePos x="0" y="0"/>
                      <wp:positionH relativeFrom="column">
                        <wp:posOffset>4699635</wp:posOffset>
                      </wp:positionH>
                      <wp:positionV relativeFrom="paragraph">
                        <wp:posOffset>156845</wp:posOffset>
                      </wp:positionV>
                      <wp:extent cx="478155" cy="678180"/>
                      <wp:effectExtent l="0" t="0" r="17145" b="2667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" o:spid="_x0000_s1026" style="position:absolute;margin-left:370.05pt;margin-top:12.35pt;width:37.65pt;height:53.4pt;z-index:251666432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">
                      <v:rect id="Rectangle 25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Nlc8UA&#10;AADbAAAADwAAAGRycy9kb3ducmV2LnhtbESPQWvCQBSE70L/w/IKvdVNLUpJs0qxWlS8mPbi7Zl9&#10;yYZm34bsNsZ/7woFj8PMfMNki8E2oqfO144VvIwTEMSF0zVXCn6+189vIHxA1tg4JgUX8rCYP4wy&#10;TLU784H6PFQiQtinqMCE0KZS+sKQRT92LXH0StdZDFF2ldQdniPcNnKSJDNpsea4YLClpaHiN/+z&#10;Csr29Lo/Ho5JftrulqsvbeRnb5R6ehw+3kEEGsI9/N/eaAWTK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2VzxQAAANsAAAAPAAAAAAAAAAAAAAAAAJgCAABkcnMv&#10;ZG93bnJldi54bWxQSwUGAAAAAAQABAD1AAAAigMAAAAA&#10;" filled="f" strokecolor="black [3213]" strokeweight="1.5pt"/>
                      <v:rect id="Rectangle 26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H7BMQA&#10;AADbAAAADwAAAGRycy9kb3ducmV2LnhtbESPT4vCMBTE7wt+h/AEb2uqgizVKOI/3GUvVi/ens2z&#10;KTYvpYm1++03Cwseh5n5DTNfdrYSLTW+dKxgNExAEOdOl1woOJ927x8gfEDWWDkmBT/kYbnovc0x&#10;1e7JR2qzUIgIYZ+iAhNCnUrpc0MW/dDVxNG7ucZiiLIppG7wGeG2kuMkmUqLJccFgzWtDeX37GEV&#10;3Orr5PtyvCTZ9fNrvd1rIzetUWrQ71YzEIG68Ar/tw9awXgK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+wTEAAAA2wAAAA8AAAAAAAAAAAAAAAAAmAIAAGRycy9k&#10;b3ducmV2LnhtbFBLBQYAAAAABAAEAPUAAACJAwAAAAA=&#10;" filled="f" strokecolor="black [3213]" strokeweight="1.5pt"/>
                      <v:line id="Straight Connector 27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vtc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+Qr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r7XDAAAA2w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  <w:r w:rsidR="008F3E43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705DD22C" wp14:editId="5A54CEDB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7498080</wp:posOffset>
                      </wp:positionV>
                      <wp:extent cx="2819400" cy="457200"/>
                      <wp:effectExtent l="6350" t="8890" r="12700" b="1016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9400" cy="457200"/>
                                <a:chOff x="3530" y="6840"/>
                                <a:chExt cx="3900" cy="720"/>
                              </a:xfrm>
                            </wpg:grpSpPr>
                            <wps:wsp>
                              <wps:cNvPr id="12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3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684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60" y="73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6" style="position:absolute;margin-left:117.5pt;margin-top:590.4pt;width:222pt;height:36pt;z-index:251648000" coordorigin="3530,6840" coordsize="3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">
                      <v:roundrect id="AutoShape 13" o:spid="_x0000_s1027" style="position:absolute;left:353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/>
                      <v:roundrect id="AutoShape 14" o:spid="_x0000_s1028" style="position:absolute;left:353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/>
                      <v:roundrect id="AutoShape 15" o:spid="_x0000_s1029" style="position:absolute;left:7160;top:684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/>
                      <v:roundrect id="AutoShape 16" o:spid="_x0000_s1030" style="position:absolute;left:7160;top:73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What is the sum of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073" w:dyaOrig="539">
                <v:shape id="_x0000_i1031" type="#_x0000_t75" style="width:53.65pt;height:26.95pt" o:ole="">
                  <v:imagedata r:id="rId21" o:title=""/>
                </v:shape>
                <o:OLEObject Type="Embed" ProgID="FXE300.Equation" ShapeID="_x0000_i1031" DrawAspect="Content" ObjectID="_1425929832" r:id="rId2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58B7" w:rsidRDefault="007358B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358B7" w:rsidRDefault="007358B7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25745" w:rsidRDefault="0032574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7358B7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763DB47C" wp14:editId="3841EE3C">
                      <wp:simplePos x="0" y="0"/>
                      <wp:positionH relativeFrom="column">
                        <wp:posOffset>4240530</wp:posOffset>
                      </wp:positionH>
                      <wp:positionV relativeFrom="paragraph">
                        <wp:posOffset>38100</wp:posOffset>
                      </wp:positionV>
                      <wp:extent cx="478155" cy="678180"/>
                      <wp:effectExtent l="0" t="0" r="17145" b="26670"/>
                      <wp:wrapNone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5" o:spid="_x0000_s1026" style="position:absolute;margin-left:333.9pt;margin-top:3pt;width:37.65pt;height:53.4pt;z-index:251670528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">
                      <v:rect id="Rectangle 66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CxMQA&#10;AADbAAAADwAAAGRycy9kb3ducmV2LnhtbESPQWvCQBSE7wX/w/IEb3VjhVBSVylaRaUX0168PbPP&#10;bGj2bciuMf57VxB6HGbmG2a26G0tOmp95VjBZJyAIC6crrhU8Puzfn0H4QOyxtoxKbiRh8V88DLD&#10;TLsrH6jLQykihH2GCkwITSalLwxZ9GPXEEfv7FqLIcq2lLrFa4TbWr4lSSotVhwXDDa0NFT85Rer&#10;4Nycpt/HwzHJT7v98mujjVx1RqnRsP/8ABGoD//hZ3urFaQpPL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LQsTEAAAA2wAAAA8AAAAAAAAAAAAAAAAAmAIAAGRycy9k&#10;b3ducmV2LnhtbFBLBQYAAAAABAAEAPUAAACJAwAAAAA=&#10;" filled="f" strokecolor="black [3213]" strokeweight="1.5pt"/>
                      <v:rect id="Rectangle 67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nX8UA&#10;AADbAAAADwAAAGRycy9kb3ducmV2LnhtbESPQWvCQBSE74L/YXlCb3VjCyppVinalipejL14e2Zf&#10;sqHZtyG7jem/7woFj8PMfMNk68E2oqfO144VzKYJCOLC6ZorBV+n98clCB+QNTaOScEveVivxqMM&#10;U+2ufKQ+D5WIEPYpKjAhtKmUvjBk0U9dSxy90nUWQ5RdJXWH1wi3jXxKkrm0WHNcMNjSxlDxnf9Y&#10;BWV7eT6cj+ckv+z2m7cPbeS2N0o9TIbXFxCBhnAP/7c/tYL5Am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B+dfxQAAANsAAAAPAAAAAAAAAAAAAAAAAJgCAABkcnMv&#10;ZG93bnJldi54bWxQSwUGAAAAAAQABAD1AAAAigMAAAAA&#10;" filled="f" strokecolor="black [3213]" strokeweight="1.5pt"/>
                      <v:line id="Straight Connector 68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WCB74AAADbAAAADwAAAGRycy9kb3ducmV2LnhtbERPPW/CMBDdkfofrKvUjThlQChgECBR&#10;ujbAwHaKjzgiPke2Q8K/rwckxqf3vdqMthUP8qFxrOA7y0EQV043XCs4nw7TBYgQkTW2jknBkwJs&#10;1h+TFRbaDfxHjzLWIoVwKFCBibErpAyVIYshcx1x4m7OW4wJ+lpqj0MKt62c5flcWmw4NRjsaG+o&#10;upe9VXDtd9EfT3I7lOP+x8wObdW7i1Jfn+N2CSLSGN/il/tXK5inselL+gFy/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pYIHvgAAANsAAAAPAAAAAAAAAAAAAAAAAKEC&#10;AABkcnMvZG93bnJldi54bWxQSwUGAAAAAAQABAD5AAAAjAMAAAAA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125" w:dyaOrig="539">
                <v:shape id="_x0000_i1032" type="#_x0000_t75" style="width:56.25pt;height:26.95pt" o:ole="">
                  <v:imagedata r:id="rId23" o:title=""/>
                </v:shape>
                <o:OLEObject Type="Embed" ProgID="FXE300.Equation" ShapeID="_x0000_i1032" DrawAspect="Content" ObjectID="_1425929833" r:id="rId24"/>
              </w:object>
            </w:r>
            <w:r w:rsidRPr="007358B7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7358B7" w:rsidRDefault="007358B7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</w:p>
          <w:p w:rsidR="007358B7" w:rsidRDefault="007358B7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</w:p>
          <w:p w:rsidR="007358B7" w:rsidRPr="007358B7" w:rsidRDefault="007358B7" w:rsidP="00B850EA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A724B2" w:rsidP="00A724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number is greater than 0.075?</w:t>
            </w:r>
          </w:p>
          <w:p w:rsidR="00A724B2" w:rsidRDefault="00A724B2" w:rsidP="00A724B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724B2" w:rsidRDefault="00A724B2" w:rsidP="00A724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0.0405                            0.07                            0.074                              0.08</w:t>
            </w:r>
          </w:p>
          <w:p w:rsidR="00A724B2" w:rsidRDefault="00A724B2" w:rsidP="00A724B2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772B4E9A" wp14:editId="5373735D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17145</wp:posOffset>
                      </wp:positionV>
                      <wp:extent cx="4362450" cy="114300"/>
                      <wp:effectExtent l="0" t="0" r="19050" b="19050"/>
                      <wp:wrapNone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8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3" o:spid="_x0000_s1026" style="position:absolute;margin-left:27.9pt;margin-top:1.35pt;width:343.5pt;height:9pt;z-index:25167974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ejcQA&#10;AADbAAAADwAAAGRycy9kb3ducmV2LnhtbESPQWsCMRSE7wX/Q3iCt5qtrcuyNYoWKtKbtvX8SJ6b&#10;pZuXZZO6q7++KQgeh5n5hlmsBteIM3Wh9qzgaZqBINbe1Fwp+Pp8fyxAhIhssPFMCi4UYLUcPSyw&#10;NL7nPZ0PsRIJwqFEBTbGtpQyaEsOw9S3xMk7+c5hTLKrpOmwT3DXyFmW5dJhzWnBYktvlvTP4dcp&#10;+NB2XlyH7dH0+el5vd8cv7XfKjUZD+tXEJGGeA/f2jujoHiB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Jno3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7FsMA&#10;AADbAAAADwAAAGRycy9kb3ducmV2LnhtbESPzWrDMBCE74W8g9hAb42clgTjWAlJoaH0lt/zIq0t&#10;E2tlLDV2+/RVodDjMDPfMOVmdK24Ux8azwrmswwEsfam4VrB+fT2lIMIEdlg65kUfFGAzXryUGJh&#10;/MAHuh9jLRKEQ4EKbIxdIWXQlhyGme+Ik1f53mFMsq+l6XFIcNfK5yxbSocNpwWLHb1a0rfjp1Pw&#10;oe0i/x73VzMsq5ftYXe9aL9X6nE6blcgIo3xP/zXfjcK8gX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U7Fs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elYcMA&#10;AADbAAAADwAAAGRycy9kb3ducmV2LnhtbESPQWsCMRSE7wX/Q3iCt5ptxWXZGkUFpfSmbT0/kudm&#10;6eZl2aTu2l/fCILHYWa+YRarwTXiQl2oPSt4mWYgiLU3NVcKvj53zwWIEJENNp5JwZUCrJajpwWW&#10;xvd8oMsxViJBOJSowMbYllIGbclhmPqWOHln3zmMSXaVNB32Ce4a+ZpluXRYc1qw2NLWkv45/joF&#10;H9rOi79hfzJ9fp6tD5vTt/Z7pSbjYf0GItIQH+F7+90oKHK4fU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elYc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A+sMA&#10;AADbAAAADwAAAGRycy9kb3ducmV2LnhtbESPQWsCMRSE7wX/Q3gFbzVbpbpsjaJCpXhTW8+P5LlZ&#10;unlZNqm7+utNoeBxmJlvmPmyd7W4UBsqzwpeRxkIYu1NxaWCr+PHSw4iRGSDtWdScKUAy8XgaY6F&#10;8R3v6XKIpUgQDgUqsDE2hZRBW3IYRr4hTt7Ztw5jkm0pTYtdgrtajrNsKh1WnBYsNrSxpH8Ov07B&#10;Ttu3/NZvT6abnier/fr0rf1WqeFzv3oHEamPj/B/+9MoyG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sA+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A724B2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value of 0.6 – 0.24?</w:t>
            </w:r>
          </w:p>
          <w:p w:rsidR="00A724B2" w:rsidRDefault="00A724B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724B2" w:rsidRDefault="009B7F7E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358B93" wp14:editId="113848CB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43815</wp:posOffset>
                      </wp:positionV>
                      <wp:extent cx="754380" cy="373380"/>
                      <wp:effectExtent l="0" t="0" r="26670" b="2667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8" o:spid="_x0000_s1026" style="position:absolute;margin-left:225.7pt;margin-top:3.45pt;width:59.4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A724B2" w:rsidRDefault="00A724B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724B2" w:rsidRDefault="00A724B2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9B7F7E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B7F7E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786" w:dyaOrig="300">
                <v:shape id="_x0000_i1033" type="#_x0000_t75" style="width:89.3pt;height:15pt" o:ole="">
                  <v:imagedata r:id="rId25" o:title=""/>
                </v:shape>
                <o:OLEObject Type="Embed" ProgID="FXE300.Equation" ShapeID="_x0000_i1033" DrawAspect="Content" ObjectID="_1425929834" r:id="rId26"/>
              </w:object>
            </w:r>
            <w:r w:rsidRPr="009B7F7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9B7F7E" w:rsidRDefault="009B7F7E" w:rsidP="009B7F7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B7F7E" w:rsidRDefault="009B7F7E" w:rsidP="009B7F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0.001 68                        0.016 8                        0.168                              1.68</w:t>
            </w:r>
          </w:p>
          <w:p w:rsidR="009B7F7E" w:rsidRPr="009B7F7E" w:rsidRDefault="009B7F7E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74D44AD" wp14:editId="2A506BC7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1905</wp:posOffset>
                      </wp:positionV>
                      <wp:extent cx="4362450" cy="114300"/>
                      <wp:effectExtent l="0" t="0" r="19050" b="19050"/>
                      <wp:wrapNone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9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9" o:spid="_x0000_s1026" style="position:absolute;margin-left:29.7pt;margin-top:.15pt;width:343.5pt;height:9pt;z-index:25168384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OU8AA&#10;AADbAAAADwAAAGRycy9kb3ducmV2LnhtbERPz2vCMBS+D/wfwht4m+kmE+2aig6UsZtuen4kz6as&#10;eSlNtNW/fjkIHj++38VycI24UBdqzwpeJxkIYu1NzZWC35/NyxxEiMgGG8+k4EoBluXoqcDc+J53&#10;dNnHSqQQDjkqsDG2uZRBW3IYJr4lTtzJdw5jgl0lTYd9CneNfMuymXRYc2qw2NKnJf23PzsF39q+&#10;z2/D9mj62Wm62q2PB+23So2fh9UHiEhDfIjv7i+jYJHWpy/pB8j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sOU8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ryMMA&#10;AADbAAAADwAAAGRycy9kb3ducmV2LnhtbESPQWsCMRSE70L/Q3gFb5pVqdi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eryM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U1v8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xwj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U1v8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mQJMMA&#10;AADbAAAADwAAAGRycy9kb3ducmV2LnhtbESPT2sCMRTE74V+h/AKvdWsFcVujWKFinjz7/mRPDeL&#10;m5dlE91tP70RBI/DzPyGmcw6V4krNaH0rKDfy0AQa29KLhTsd78fYxAhIhusPJOCPwowm76+TDA3&#10;vuUNXbexEAnCIUcFNsY6lzJoSw5Dz9fEyTv5xmFMsimkabBNcFfJzywbSYclpwWLNS0s6fP24hSs&#10;tR2O/7vl0bSj02C++TketF8q9f7Wzb9BROriM/xor4yCrwH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mQJ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1709F" w:rsidRPr="00F1709F" w:rsidRDefault="00F1709F" w:rsidP="00F170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 128.485 95 is rounded to the nearest hundredth</w:t>
            </w:r>
            <w:r w:rsidRPr="00F1709F">
              <w:rPr>
                <w:rFonts w:ascii="Times New Roman" w:hAnsi="Times New Roman"/>
                <w:sz w:val="24"/>
                <w:szCs w:val="24"/>
              </w:rPr>
              <w:t>, the result is:</w:t>
            </w:r>
          </w:p>
          <w:p w:rsidR="00F1709F" w:rsidRPr="00F1709F" w:rsidRDefault="00F1709F" w:rsidP="00F1709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1709F" w:rsidRPr="00F1709F" w:rsidRDefault="00F1709F" w:rsidP="00F170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128.5</w:t>
            </w:r>
            <w:r w:rsidRPr="00F1709F"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128.48                         128.49                           128.486</w:t>
            </w:r>
          </w:p>
          <w:p w:rsidR="00325745" w:rsidRDefault="00F1709F" w:rsidP="00F1709F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0563D782" wp14:editId="624F48BA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13335</wp:posOffset>
                      </wp:positionV>
                      <wp:extent cx="4362450" cy="114300"/>
                      <wp:effectExtent l="0" t="0" r="19050" b="19050"/>
                      <wp:wrapNone/>
                      <wp:docPr id="125" name="Group 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2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5" o:spid="_x0000_s1026" style="position:absolute;margin-left:23.5pt;margin-top:1.05pt;width:343.5pt;height:9pt;z-index:25170841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DlC8EA&#10;AADcAAAADwAAAGRycy9kb3ducmV2LnhtbERPS2sCMRC+F/wPYQrearaKi2yNogVFevN5HpJxs3Qz&#10;WTapu/rrG6HQ23x8z5kve1eLG7Wh8qzgfZSBINbeVFwqOB03bzMQISIbrD2TgjsFWC4GL3MsjO94&#10;T7dDLEUK4VCgAhtjU0gZtCWHYeQb4sRdfeswJtiW0rTYpXBXy3GW5dJhxanBYkOflvT34ccp+NJ2&#10;Onv024vp8utktV9fztpvlRq+9qsPEJH6+C/+c+9Mmj/O4flMuk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w5Qv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xAkMEA&#10;AADcAAAADwAAAGRycy9kb3ducmV2LnhtbERPTWsCMRC9C/6HMEJvmtVSK6tRVFCKN231PCTjZnEz&#10;WTbR3fbXm0Kht3m8z1msOleJBzWh9KxgPMpAEGtvSi4UfH3uhjMQISIbrDyTgm8KsFr2ewvMjW/5&#10;SI9TLEQK4ZCjAhtjnUsZtCWHYeRr4sRdfeMwJtgU0jTYpnBXyUmWTaXDklODxZq2lvTtdHcKDtq+&#10;zX66/cW00+vr+ri5nLXfK/Uy6NZzEJG6+C/+c3+YNH/yDr/Pp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8QJD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PU4sQA&#10;AADcAAAADwAAAGRycy9kb3ducmV2LnhtbESPQWsCMRCF74X+hzCF3mpWiyKrUWxBKd601fOQjJvF&#10;zWTZRHfbX985FHqb4b1575vlegiNulOX6sgGxqMCFLGNrubKwNfn9mUOKmVkh01kMvBNCdarx4cl&#10;li72fKD7MVdKQjiVaMDn3JZaJ+spYBrFlli0S+wCZlm7SrsOewkPjZ4UxUwHrFkaPLb07slej7dg&#10;YG/9dP4z7M6un11eN4e388nGnTHPT8NmASrTkP/Nf9cfTvA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j1OL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xecIA&#10;AADcAAAADwAAAGRycy9kb3ducmV2LnhtbERP32vCMBB+F/wfwgl701THxHVNRYXJ2JtOfT6Ssyk2&#10;l9JktttfvwwGe7uP7+cV68E14k5dqD0rmM8yEMTam5orBaeP1+kKRIjIBhvPpOCLAqzL8ajA3Pie&#10;D3Q/xkqkEA45KrAxtrmUQVtyGGa+JU7c1XcOY4JdJU2HfQp3jVxk2VI6rDk1WGxpZ0nfjp9Owbu2&#10;T6vvYX8x/fL6uDlsL2ft90o9TIbNC4hIQ/wX/7nfTJq/eIbfZ9IF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3F5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F1709F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recurring decimal is written as  </w:t>
            </w:r>
            <w:r w:rsidRPr="00F1709F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701" w:dyaOrig="325">
                <v:shape id="_x0000_i1034" type="#_x0000_t75" style="width:35.05pt;height:16.25pt" o:ole="">
                  <v:imagedata r:id="rId27" o:title=""/>
                </v:shape>
                <o:OLEObject Type="Embed" ProgID="FXE300.Equation" ShapeID="_x0000_i1034" DrawAspect="Content" ObjectID="_1425929835" r:id="rId2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1709F" w:rsidRDefault="00F1709F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d</w:t>
            </w:r>
            <w:r w:rsidR="00E70FAA">
              <w:rPr>
                <w:rFonts w:ascii="Times New Roman" w:hAnsi="Times New Roman"/>
                <w:sz w:val="24"/>
                <w:szCs w:val="24"/>
              </w:rPr>
              <w:t>ecimal could also be written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as:</w:t>
            </w:r>
          </w:p>
          <w:p w:rsidR="00F1709F" w:rsidRDefault="00F1709F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1709F" w:rsidRDefault="00F1709F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0.286286286…          0.2868686….                  0.28666666…              0.268686868…</w:t>
            </w:r>
          </w:p>
          <w:p w:rsidR="00F1709F" w:rsidRDefault="00F1709F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16A5F1BF" wp14:editId="7737EE9F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43180</wp:posOffset>
                      </wp:positionV>
                      <wp:extent cx="4362450" cy="114300"/>
                      <wp:effectExtent l="0" t="0" r="19050" b="19050"/>
                      <wp:wrapNone/>
                      <wp:docPr id="115" name="Group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1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5" o:spid="_x0000_s1026" style="position:absolute;margin-left:36.7pt;margin-top:3.4pt;width:343.5pt;height:9pt;z-index:25170636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vtsEA&#10;AADcAAAADwAAAGRycy9kb3ducmV2LnhtbERPS2sCMRC+F/ofwhS81awVF9kaRQWl9ObzPCTjZulm&#10;smxSd+2vbwTB23x8z5kteleLK7Wh8qxgNMxAEGtvKi4VHA+b9ymIEJEN1p5JwY0CLOavLzMsjO94&#10;R9d9LEUK4VCgAhtjU0gZtCWHYegb4sRdfOswJtiW0rTYpXBXy48sy6XDilODxYbWlvTP/tcp+NZ2&#10;Mv3rt2fT5Zfxcrc6n7TfKjV465efICL18Sl+uL9Mmj/K4f5Muk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cL7b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KLcEA&#10;AADcAAAADwAAAGRycy9kb3ducmV2LnhtbERPTWsCMRC9C/0PYQreNKtSK1ujWEEp3rSt5yEZN0s3&#10;k2UT3dVfbwSht3m8z5kvO1eJCzWh9KxgNMxAEGtvSi4U/HxvBjMQISIbrDyTgisFWC5eenPMjW95&#10;T5dDLEQK4ZCjAhtjnUsZtCWHYehr4sSdfOMwJtgU0jTYpnBXyXGWTaXDklODxZrWlvTf4ewU7LR9&#10;m9267dG009Nktf88/mq/Var/2q0+QETq4r/46f4yaf7oHR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Qii3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8eX8UA&#10;AADcAAAADwAAAGRycy9kb3ducmV2LnhtbESPT2sCMRDF70K/Q5hCb5rVUpGtUaxQKb35p56HZNws&#10;3UyWTepu/fTOodDbDO/Ne79ZrofQqCt1qY5sYDopQBHb6GquDJyO7+MFqJSRHTaRycAvJVivHkZL&#10;LF3seU/XQ66UhHAq0YDPuS21TtZTwDSJLbFol9gFzLJ2lXYd9hIeGj0rirkOWLM0eGxp68l+H36C&#10;gU/rXxa3YXd2/fzyvNm/nb9s3Bnz9DhsXkFlGvK/+e/6wwn+VGj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x5fxQAAANwAAAAPAAAAAAAAAAAAAAAAAJgCAABkcnMv&#10;ZG93bnJldi54bWxQSwUGAAAAAAQABAD1AAAAig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7xMEA&#10;AADcAAAADwAAAGRycy9kb3ducmV2LnhtbERPTWsCMRC9C/0PYQreNKtSsVujWEEp3rSt5yEZN0s3&#10;k2UT3dVfbwSht3m8z5kvO1eJCzWh9KxgNMxAEGtvSi4U/HxvBjMQISIbrDyTgisFWC5eenPMjW95&#10;T5dDLEQK4ZCjAhtjnUsZtCWHYehr4sSdfOMwJtgU0jTYpnBXyXGWTaXDklODxZrWlvTf4ewU7LR9&#10;m9267dG009Nktf88/mq/Var/2q0+QETq4r/46f4yaf7oHR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Du8T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noProof/>
                <w:lang w:eastAsia="en-AU"/>
              </w:rPr>
              <w:t xml:space="preserve">       </w:t>
            </w:r>
          </w:p>
        </w:tc>
      </w:tr>
      <w:tr w:rsidR="0032574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1709F" w:rsidRDefault="00F1709F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17768AA" wp14:editId="7CF7185F">
                      <wp:simplePos x="0" y="0"/>
                      <wp:positionH relativeFrom="column">
                        <wp:posOffset>4546600</wp:posOffset>
                      </wp:positionH>
                      <wp:positionV relativeFrom="paragraph">
                        <wp:posOffset>157480</wp:posOffset>
                      </wp:positionV>
                      <wp:extent cx="754380" cy="373380"/>
                      <wp:effectExtent l="0" t="0" r="26670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58pt;margin-top:12.4pt;width:59.4pt;height:2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5XmgIAAI0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Write  </w:t>
            </w:r>
            <w:r w:rsidRPr="00F1709F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35" type="#_x0000_t75" style="width:15.2pt;height:26.95pt" o:ole="">
                  <v:imagedata r:id="rId29" o:title=""/>
                </v:shape>
                <o:OLEObject Type="Embed" ProgID="FXE300.Equation" ShapeID="_x0000_i1035" DrawAspect="Content" ObjectID="_1425929836" r:id="rId3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a decimal.</w:t>
            </w:r>
          </w:p>
          <w:p w:rsidR="00F1709F" w:rsidRDefault="00F1709F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09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1709F" w:rsidRPr="001B3341" w:rsidRDefault="00F1709F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1709F" w:rsidRDefault="00F1709F" w:rsidP="008C3D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fraction is equal to </w:t>
            </w:r>
            <w:r w:rsidRPr="00F1709F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651" w:dyaOrig="273" w14:anchorId="751C82FE">
                <v:shape id="_x0000_i1036" type="#_x0000_t75" style="width:32.55pt;height:13.65pt" o:ole="">
                  <v:imagedata r:id="rId31" o:title=""/>
                </v:shape>
                <o:OLEObject Type="Embed" ProgID="FXE300.Equation" ShapeID="_x0000_i1036" DrawAspect="Content" ObjectID="_1425929837" r:id="rId3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1709F" w:rsidRPr="00E70FAA" w:rsidRDefault="00F1709F" w:rsidP="008C3DE5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F1709F" w:rsidRPr="00F1709F" w:rsidRDefault="00F1709F" w:rsidP="008C3DE5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F1709F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24" w:dyaOrig="539">
                <v:shape id="_x0000_i1037" type="#_x0000_t75" style="width:21.2pt;height:26.95pt" o:ole="">
                  <v:imagedata r:id="rId33" o:title=""/>
                </v:shape>
                <o:OLEObject Type="Embed" ProgID="FXE300.Equation" ShapeID="_x0000_i1037" DrawAspect="Content" ObjectID="_1425929838" r:id="rId34"/>
              </w:object>
            </w:r>
            <w:r w:rsidRPr="00F1709F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w:r w:rsidRPr="00F1709F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38" type="#_x0000_t75" style="width:15.2pt;height:26.95pt" o:ole="">
                  <v:imagedata r:id="rId35" o:title=""/>
                </v:shape>
                <o:OLEObject Type="Embed" ProgID="FXE300.Equation" ShapeID="_x0000_i1038" DrawAspect="Content" ObjectID="_1425929839" r:id="rId36"/>
              </w:object>
            </w:r>
            <w:r w:rsidRPr="00F1709F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w:r w:rsidRPr="00F1709F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24" w:dyaOrig="539">
                <v:shape id="_x0000_i1039" type="#_x0000_t75" style="width:21.2pt;height:26.95pt" o:ole="">
                  <v:imagedata r:id="rId37" o:title=""/>
                </v:shape>
                <o:OLEObject Type="Embed" ProgID="FXE300.Equation" ShapeID="_x0000_i1039" DrawAspect="Content" ObjectID="_1425929840" r:id="rId38"/>
              </w:object>
            </w:r>
            <w:r w:rsidRPr="00F1709F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  <w:r w:rsidRPr="00F1709F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0" type="#_x0000_t75" style="width:15.2pt;height:26.95pt" o:ole="">
                  <v:imagedata r:id="rId39" o:title=""/>
                </v:shape>
                <o:OLEObject Type="Embed" ProgID="FXE300.Equation" ShapeID="_x0000_i1040" DrawAspect="Content" ObjectID="_1425929841" r:id="rId40"/>
              </w:object>
            </w:r>
            <w:r w:rsidRPr="00F1709F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F1709F" w:rsidRDefault="00F1709F" w:rsidP="008C3DE5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68A656E3" wp14:editId="506020B9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47625</wp:posOffset>
                      </wp:positionV>
                      <wp:extent cx="4362450" cy="114300"/>
                      <wp:effectExtent l="0" t="0" r="19050" b="19050"/>
                      <wp:wrapNone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3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0" o:spid="_x0000_s1026" style="position:absolute;margin-left:17.5pt;margin-top:3.75pt;width:343.5pt;height:9pt;z-index:25171251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DrosEA&#10;AADcAAAADwAAAGRycy9kb3ducmV2LnhtbERPTWsCMRC9C/6HMII3zVpRZDWKFirSm7Z6HpJxs7iZ&#10;LJvUXf31jVDobR7vc1abzlXiTk0oPSuYjDMQxNqbkgsF318fowWIEJENVp5JwYMCbNb93gpz41s+&#10;0v0UC5FCOOSowMZY51IGbclhGPuaOHFX3ziMCTaFNA22KdxV8i3L5tJhyanBYk3vlvTt9OMUfGo7&#10;Wzy7/cW08+t0e9xdztrvlRoOuu0SRKQu/ov/3AeT5k8n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A66L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J11cEA&#10;AADcAAAADwAAAGRycy9kb3ducmV2LnhtbERPTWsCMRC9C/6HMII3zVZRZGsUW1CKN23reUjGzdLN&#10;ZNlEd+2vN4LgbR7vc5brzlXiSk0oPSt4G2cgiLU3JRcKfr63owWIEJENVp5JwY0CrFf93hJz41s+&#10;0PUYC5FCOOSowMZY51IGbclhGPuaOHFn3ziMCTaFNA22KdxVcpJlc+mw5NRgsaZPS/rveHEK9trO&#10;Fv/d7mTa+Xm6OXycfrXfKTUcdJt3EJG6+BI/3V8mzZ9O4PFMuk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SddX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QTsEA&#10;AADcAAAADwAAAGRycy9kb3ducmV2LnhtbERPS2sCMRC+C/6HMAVvmm0XRbZG0YJSevN5HpJxs3Qz&#10;WTbRXfvrG6HQ23x8z1mseleLO7Wh8qzgdZKBINbeVFwqOB234zmIEJEN1p5JwYMCrJbDwQIL4zve&#10;0/0QS5FCOBSowMbYFFIGbclhmPiGOHFX3zqMCbalNC12KdzV8i3LZtJhxanBYkMflvT34eYUfGk7&#10;nf/0u4vpZtd8vd9cztrvlBq99Ot3EJH6+C/+c3+aND/P4flMu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e0E7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IOsIA&#10;AADcAAAADwAAAGRycy9kb3ducmV2LnhtbERP32vCMBB+H/g/hBv4NtPNTaRrFB0osjed+nwk16as&#10;uZQm2upfvwwGe7uP7+cVy8E14kpdqD0reJ5kIIi1NzVXCo5fm6c5iBCRDTaeScGNAiwXo4cCc+N7&#10;3tP1ECuRQjjkqMDG2OZSBm3JYZj4ljhxpe8cxgS7SpoO+xTuGvmSZTPpsObUYLGlD0v6+3BxCj61&#10;fZvfh+3Z9LNyutqvzyftt0qNH4fVO4hIQ/wX/7l3Js2fvsLvM+k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0g6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</w:p>
          <w:p w:rsidR="00F1709F" w:rsidRDefault="00F1709F" w:rsidP="008C3D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09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1709F" w:rsidRPr="001B3341" w:rsidRDefault="00F1709F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1709F" w:rsidRDefault="00E70FAA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6481686" wp14:editId="1694CE67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105410</wp:posOffset>
                      </wp:positionV>
                      <wp:extent cx="754380" cy="373380"/>
                      <wp:effectExtent l="0" t="0" r="26670" b="26670"/>
                      <wp:wrapNone/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5" o:spid="_x0000_s1026" style="position:absolute;margin-left:265pt;margin-top:8.3pt;width:59.4pt;height:29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 w:rsidR="008C3DE5">
              <w:rPr>
                <w:rFonts w:ascii="Times New Roman" w:hAnsi="Times New Roman"/>
                <w:sz w:val="24"/>
                <w:szCs w:val="24"/>
              </w:rPr>
              <w:t>What is 35% of $420.00?</w:t>
            </w:r>
          </w:p>
          <w:p w:rsidR="008C3DE5" w:rsidRDefault="008C3DE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C3DE5" w:rsidRDefault="008C3DE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09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1709F" w:rsidRPr="001B3341" w:rsidRDefault="00F1709F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3DE5" w:rsidRDefault="008C3DE5" w:rsidP="008C3D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Luke has 45 of his paintings displayed in a gallery which has 250 paintings on display. </w:t>
            </w:r>
          </w:p>
          <w:p w:rsidR="00F1709F" w:rsidRDefault="008C3DE5" w:rsidP="008C3D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percentage of the paintings on display are by Luke? </w:t>
            </w:r>
          </w:p>
          <w:p w:rsidR="008C3DE5" w:rsidRDefault="008C3DE5" w:rsidP="008C3D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281D61C" wp14:editId="29FFE0F1">
                      <wp:simplePos x="0" y="0"/>
                      <wp:positionH relativeFrom="column">
                        <wp:posOffset>3350260</wp:posOffset>
                      </wp:positionH>
                      <wp:positionV relativeFrom="paragraph">
                        <wp:posOffset>113030</wp:posOffset>
                      </wp:positionV>
                      <wp:extent cx="754380" cy="373380"/>
                      <wp:effectExtent l="0" t="0" r="26670" b="2667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6" o:spid="_x0000_s1026" style="position:absolute;margin-left:263.8pt;margin-top:8.9pt;width:59.4pt;height:2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8C3DE5" w:rsidRDefault="008C3DE5" w:rsidP="008C3DE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C3DE5" w:rsidRDefault="008C3DE5" w:rsidP="008C3D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709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F1709F" w:rsidRPr="001B3341" w:rsidRDefault="00F1709F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1709F" w:rsidRDefault="008C3DE5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ACDFB46" wp14:editId="5B2D78D1">
                      <wp:simplePos x="0" y="0"/>
                      <wp:positionH relativeFrom="column">
                        <wp:posOffset>3270250</wp:posOffset>
                      </wp:positionH>
                      <wp:positionV relativeFrom="paragraph">
                        <wp:posOffset>113665</wp:posOffset>
                      </wp:positionV>
                      <wp:extent cx="754380" cy="373380"/>
                      <wp:effectExtent l="0" t="0" r="26670" b="26670"/>
                      <wp:wrapNone/>
                      <wp:docPr id="153" name="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3" o:spid="_x0000_s1026" style="position:absolute;margin-left:257.5pt;margin-top:8.95pt;width:59.4pt;height:2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Increase 650 kg by 30%.</w:t>
            </w:r>
          </w:p>
        </w:tc>
      </w:tr>
      <w:tr w:rsidR="008C3DE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C3DE5" w:rsidRPr="001B3341" w:rsidRDefault="008C3DE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3DE5" w:rsidRPr="008C3DE5" w:rsidRDefault="008C3DE5" w:rsidP="008C3DE5">
            <w:pPr>
              <w:rPr>
                <w:rFonts w:ascii="Times New Roman" w:hAnsi="Times New Roman"/>
                <w:sz w:val="24"/>
                <w:szCs w:val="24"/>
              </w:rPr>
            </w:pPr>
            <w:r w:rsidRPr="008C3DE5">
              <w:rPr>
                <w:rFonts w:ascii="Times New Roman" w:hAnsi="Times New Roman"/>
                <w:sz w:val="24"/>
                <w:szCs w:val="24"/>
              </w:rPr>
              <w:t>Rewrite the following numbe</w:t>
            </w:r>
            <w:r>
              <w:rPr>
                <w:rFonts w:ascii="Times New Roman" w:hAnsi="Times New Roman"/>
                <w:sz w:val="24"/>
                <w:szCs w:val="24"/>
              </w:rPr>
              <w:t>rs in the spaces provided, in as</w:t>
            </w:r>
            <w:r w:rsidRPr="008C3DE5">
              <w:rPr>
                <w:rFonts w:ascii="Times New Roman" w:hAnsi="Times New Roman"/>
                <w:sz w:val="24"/>
                <w:szCs w:val="24"/>
              </w:rPr>
              <w:t>cending order.</w:t>
            </w:r>
          </w:p>
          <w:p w:rsidR="008C3DE5" w:rsidRPr="00E70FAA" w:rsidRDefault="008C3DE5" w:rsidP="008C3DE5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8C3DE5" w:rsidRPr="008C3DE5" w:rsidRDefault="00E70FAA" w:rsidP="008C3DE5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9FCB774" wp14:editId="3F1687C6">
                      <wp:simplePos x="0" y="0"/>
                      <wp:positionH relativeFrom="column">
                        <wp:posOffset>4702810</wp:posOffset>
                      </wp:positionH>
                      <wp:positionV relativeFrom="paragraph">
                        <wp:posOffset>302895</wp:posOffset>
                      </wp:positionV>
                      <wp:extent cx="754380" cy="373380"/>
                      <wp:effectExtent l="0" t="0" r="26670" b="2667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2" o:spid="_x0000_s1026" style="position:absolute;margin-left:370.3pt;margin-top:23.85pt;width:59.4pt;height:29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13CBD9C" wp14:editId="6242BBDF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302895</wp:posOffset>
                      </wp:positionV>
                      <wp:extent cx="754380" cy="373380"/>
                      <wp:effectExtent l="0" t="0" r="26670" b="2667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1" o:spid="_x0000_s1026" style="position:absolute;margin-left:294.7pt;margin-top:23.85pt;width:59.4pt;height:2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AF70587" wp14:editId="519BF684">
                      <wp:simplePos x="0" y="0"/>
                      <wp:positionH relativeFrom="column">
                        <wp:posOffset>2767330</wp:posOffset>
                      </wp:positionH>
                      <wp:positionV relativeFrom="paragraph">
                        <wp:posOffset>302895</wp:posOffset>
                      </wp:positionV>
                      <wp:extent cx="754380" cy="373380"/>
                      <wp:effectExtent l="0" t="0" r="26670" b="26670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9" o:spid="_x0000_s1026" style="position:absolute;margin-left:217.9pt;margin-top:23.85pt;width:59.4pt;height:29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1164E0E" wp14:editId="3FBD446E">
                      <wp:simplePos x="0" y="0"/>
                      <wp:positionH relativeFrom="column">
                        <wp:posOffset>1837690</wp:posOffset>
                      </wp:positionH>
                      <wp:positionV relativeFrom="paragraph">
                        <wp:posOffset>302895</wp:posOffset>
                      </wp:positionV>
                      <wp:extent cx="754380" cy="373380"/>
                      <wp:effectExtent l="0" t="0" r="26670" b="2667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26" style="position:absolute;margin-left:144.7pt;margin-top:23.85pt;width:59.4pt;height:2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" filled="f" strokecolor="black [3213]" strokeweight="1.5pt"/>
                  </w:pict>
                </mc:Fallback>
              </mc:AlternateContent>
            </w:r>
            <w:r w:rsidR="008C3DE5" w:rsidRPr="008C3DE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8C3DE5" w:rsidRPr="008C3DE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946" w:dyaOrig="539">
                <v:shape id="_x0000_i1041" type="#_x0000_t75" style="width:109.05pt;height:29.4pt" o:ole="">
                  <v:imagedata r:id="rId41" o:title=""/>
                </v:shape>
                <o:OLEObject Type="Embed" ProgID="FXE300.Equation" ShapeID="_x0000_i1041" DrawAspect="Content" ObjectID="_1425929842" r:id="rId42"/>
              </w:object>
            </w:r>
            <w:r w:rsidR="008C3DE5" w:rsidRPr="008C3DE5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8C3DE5" w:rsidRPr="008C3DE5" w:rsidRDefault="008C3DE5" w:rsidP="008C3DE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C3DE5" w:rsidRDefault="008C3DE5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3DE5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C3DE5" w:rsidRPr="001B3341" w:rsidRDefault="008C3DE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C3DE5" w:rsidRDefault="00871FD4" w:rsidP="00B850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decimal is equal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to</w:t>
            </w:r>
            <w:r w:rsidR="008C3D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3DE5" w:rsidRPr="008C3DE5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2" type="#_x0000_t75" style="width:15.2pt;height:26.95pt" o:ole="">
                  <v:imagedata r:id="rId43" o:title=""/>
                </v:shape>
                <o:OLEObject Type="Embed" ProgID="FXE300.Equation" ShapeID="_x0000_i1042" DrawAspect="Content" ObjectID="_1425929843" r:id="rId44"/>
              </w:object>
            </w:r>
            <w:r w:rsidR="008C3DE5">
              <w:rPr>
                <w:rFonts w:ascii="Times New Roman" w:hAnsi="Times New Roman"/>
                <w:sz w:val="24"/>
                <w:szCs w:val="24"/>
              </w:rPr>
              <w:t xml:space="preserve"> ?</w:t>
            </w:r>
          </w:p>
          <w:p w:rsidR="008C3DE5" w:rsidRPr="00E70FAA" w:rsidRDefault="008C3DE5" w:rsidP="00B850EA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8C3DE5" w:rsidRPr="008C3DE5" w:rsidRDefault="008C3DE5" w:rsidP="00B850EA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8C3DE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89" w:dyaOrig="325">
                <v:shape id="_x0000_i1043" type="#_x0000_t75" style="width:24.45pt;height:16.25pt" o:ole="">
                  <v:imagedata r:id="rId45" o:title=""/>
                </v:shape>
                <o:OLEObject Type="Embed" ProgID="FXE300.Equation" ShapeID="_x0000_i1043" DrawAspect="Content" ObjectID="_1425929844" r:id="rId46"/>
              </w:object>
            </w:r>
            <w:r w:rsidRPr="008C3DE5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</w:t>
            </w:r>
            <w:r w:rsidRPr="008C3DE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89" w:dyaOrig="325">
                <v:shape id="_x0000_i1044" type="#_x0000_t75" style="width:24.45pt;height:16.25pt" o:ole="">
                  <v:imagedata r:id="rId47" o:title=""/>
                </v:shape>
                <o:OLEObject Type="Embed" ProgID="FXE300.Equation" ShapeID="_x0000_i1044" DrawAspect="Content" ObjectID="_1425929845" r:id="rId48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</w:t>
            </w:r>
            <w:r w:rsidRPr="008C3DE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369" w:dyaOrig="325">
                <v:shape id="_x0000_i1045" type="#_x0000_t75" style="width:18.45pt;height:16.25pt" o:ole="">
                  <v:imagedata r:id="rId49" o:title=""/>
                </v:shape>
                <o:OLEObject Type="Embed" ProgID="FXE300.Equation" ShapeID="_x0000_i1045" DrawAspect="Content" ObjectID="_1425929846" r:id="rId50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                               </w:t>
            </w:r>
            <w:r w:rsidRPr="008C3DE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84" w:dyaOrig="273">
                <v:shape id="_x0000_i1046" type="#_x0000_t75" style="width:24.2pt;height:13.65pt" o:ole="">
                  <v:imagedata r:id="rId51" o:title=""/>
                </v:shape>
                <o:OLEObject Type="Embed" ProgID="FXE300.Equation" ShapeID="_x0000_i1046" DrawAspect="Content" ObjectID="_1425929847" r:id="rId52"/>
              </w:object>
            </w: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8C3DE5" w:rsidRDefault="008C3DE5" w:rsidP="00B850E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4D065B7F" wp14:editId="07F0F21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15875</wp:posOffset>
                      </wp:positionV>
                      <wp:extent cx="4362450" cy="114300"/>
                      <wp:effectExtent l="0" t="0" r="19050" b="19050"/>
                      <wp:wrapNone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7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3" o:spid="_x0000_s1026" style="position:absolute;margin-left:17.2pt;margin-top:1.25pt;width:343.5pt;height:9pt;z-index:2517391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3x+sIA&#10;AADcAAAADwAAAGRycy9kb3ducmV2LnhtbERPS2sCMRC+F/wPYYTeatZHVVajWKFSevN5HpJxs7iZ&#10;LJvUXfvrm0Kht/n4nrNcd64Sd2pC6VnBcJCBINbelFwoOB3fX+YgQkQ2WHkmBQ8KsF71npaYG9/y&#10;nu6HWIgUwiFHBTbGOpcyaEsOw8DXxIm7+sZhTLAppGmwTeGukqMsm0qHJacGizVtLenb4csp+NT2&#10;df7d7S6mnV7Hm/3b5az9TqnnfrdZgIjUxX/xn/vDpPmzCfw+ky6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fH6wgAAANw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UYcIA&#10;AADcAAAADwAAAGRycy9kb3ducmV2LnhtbERPS2sCMRC+C/0PYQq9aVaLD1ajqFCR3rTqeUjGzeJm&#10;smyiu/XXN4VCb/PxPWex6lwlHtSE0rOC4SADQay9KblQcPr66M9AhIhssPJMCr4pwGr50ltgbnzL&#10;B3ocYyFSCIccFdgY61zKoC05DANfEyfu6huHMcGmkKbBNoW7So6ybCIdlpwaLNa0taRvx7tT8Knt&#10;ePbsdhfTTq7v68PmctZ+p9Tba7eeg4jUxX/xn3tv0vzpGH6fSR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UVRhwgAAANw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PKFsIA&#10;AADcAAAADwAAAGRycy9kb3ducmV2LnhtbERPTWsCMRC9F/wPYQrearYVV9kaRQsV8aa2nodk3Czd&#10;TJZN6q7+elMoeJvH+5z5sne1uFAbKs8KXkcZCGLtTcWlgq/j58sMRIjIBmvPpOBKAZaLwdMcC+M7&#10;3tPlEEuRQjgUqMDG2BRSBm3JYRj5hjhxZ986jAm2pTQtdinc1fIty3LpsOLUYLGhD0v65/DrFOy0&#10;ncxu/eZkuvw8Xu3Xp2/tN0oNn/vVO4hIfXyI/91bk+ZPc/h7Jl0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8oW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vjcIA&#10;AADcAAAADwAAAGRycy9kb3ducmV2LnhtbERP32vCMBB+F/wfwg32puk2ptI1ig6UsTed+nwk16as&#10;uZQm2m5//SIIe7uP7+cVq8E14kpdqD0reJpmIIi1NzVXCo5f28kCRIjIBhvPpOCHAqyW41GBufE9&#10;7+l6iJVIIRxyVGBjbHMpg7bkMEx9S5y40ncOY4JdJU2HfQp3jXzOspl0WHNqsNjSuyX9fbg4BZ/a&#10;vi5+h93Z9LPyZb3fnE/a75R6fBjWbyAiDfFffHd/mDR/PofbM+k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2+N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</w:p>
        </w:tc>
      </w:tr>
    </w:tbl>
    <w:p w:rsidR="00413DF5" w:rsidRDefault="00413DF5">
      <w:pPr>
        <w:sectPr w:rsidR="00413DF5" w:rsidSect="00361310">
          <w:headerReference w:type="default" r:id="rId53"/>
          <w:footerReference w:type="default" r:id="rId54"/>
          <w:headerReference w:type="first" r:id="rId55"/>
          <w:footerReference w:type="first" r:id="rId5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842F68" w:rsidTr="00A824D7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842F68" w:rsidRDefault="00842F68" w:rsidP="008C3DE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842F68" w:rsidRPr="00325745" w:rsidRDefault="00842F68" w:rsidP="008C3DE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5243" w:type="dxa"/>
            <w:tcBorders>
              <w:right w:val="single" w:sz="4" w:space="0" w:color="auto"/>
            </w:tcBorders>
          </w:tcPr>
          <w:p w:rsidR="00842F68" w:rsidRPr="005C44C0" w:rsidRDefault="00842F68" w:rsidP="008C3DE5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Rational Numbers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842F68" w:rsidRDefault="00842F68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42F68" w:rsidRDefault="00842F68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842F68" w:rsidRPr="00325745" w:rsidRDefault="00842F6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AA0B26" w:rsidRPr="00667642" w:rsidRDefault="00AA0B26" w:rsidP="00AA0B26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A0B26" w:rsidRPr="00667642" w:rsidRDefault="00AA0B26" w:rsidP="00AA0B26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</w:t>
            </w:r>
          </w:p>
          <w:p w:rsidR="00AA0B26" w:rsidRPr="00667642" w:rsidRDefault="00AA0B26" w:rsidP="00AA0B26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AA0B26" w:rsidRPr="00667642" w:rsidRDefault="00AA0B26" w:rsidP="00AA0B26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C6725B" w:rsidRDefault="00AA0B26" w:rsidP="00AA0B2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bookmarkStart w:id="0" w:name="_GoBack"/>
            <w:bookmarkEnd w:id="0"/>
          </w:p>
          <w:p w:rsidR="00325745" w:rsidRPr="00C6725B" w:rsidRDefault="00AA0B26" w:rsidP="00AA0B26">
            <w:pPr>
              <w:rPr>
                <w:rFonts w:asciiTheme="majorHAnsi" w:hAnsiTheme="majorHAnsi"/>
                <w:sz w:val="24"/>
                <w:szCs w:val="24"/>
              </w:rPr>
            </w:pPr>
            <w:r w:rsidRPr="00C6725B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6725B" w:rsidRPr="00C6725B">
              <w:rPr>
                <w:rFonts w:asciiTheme="majorHAnsi" w:hAnsiTheme="majorHAnsi"/>
                <w:b/>
                <w:sz w:val="24"/>
                <w:szCs w:val="24"/>
              </w:rPr>
              <w:t xml:space="preserve">         Calculators are allowed for this section.</w:t>
            </w: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871FD4" w:rsidRPr="001B3341" w:rsidRDefault="00871FD4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two fractions which are equivalent to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00" w:dyaOrig="539" w14:anchorId="343378BC">
                <v:shape id="_x0000_i1047" type="#_x0000_t75" style="width:20pt;height:26.95pt" o:ole="">
                  <v:imagedata r:id="rId57" o:title=""/>
                </v:shape>
                <o:OLEObject Type="Embed" ProgID="FXE300.Equation" ShapeID="_x0000_i1047" DrawAspect="Content" ObjectID="_1425929848" r:id="rId5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2B05C35C" wp14:editId="1724583F">
                      <wp:simplePos x="0" y="0"/>
                      <wp:positionH relativeFrom="column">
                        <wp:posOffset>3536950</wp:posOffset>
                      </wp:positionH>
                      <wp:positionV relativeFrom="paragraph">
                        <wp:posOffset>86995</wp:posOffset>
                      </wp:positionV>
                      <wp:extent cx="478155" cy="678180"/>
                      <wp:effectExtent l="0" t="0" r="17145" b="2667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278.5pt;margin-top:6.85pt;width:37.65pt;height:53.4pt;z-index:251758592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">
                      <v:rect id="Rectangle 2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/>
                      <v:rect id="Rectangle 3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/>
                      <v:line id="Straight Connector 4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685A28B9" wp14:editId="65D9381E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86995</wp:posOffset>
                      </wp:positionV>
                      <wp:extent cx="478155" cy="678180"/>
                      <wp:effectExtent l="0" t="0" r="17145" b="26670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8" o:spid="_x0000_s1026" style="position:absolute;margin-left:195.25pt;margin-top:6.85pt;width:37.65pt;height:53.4pt;z-index:251757568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">
                      <v:rect id="Rectangle 79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1Aa8UA&#10;AADbAAAADwAAAGRycy9kb3ducmV2LnhtbESPT2vCQBTE70K/w/IKvemmLWibukrxHyq9mPbi7Zl9&#10;ZkOzb0N2jfHbu4LgcZiZ3zDjaWcr0VLjS8cKXgcJCOLc6ZILBX+/y/4HCB+QNVaOScGFPEwnT70x&#10;ptqdeUdtFgoRIexTVGBCqFMpfW7Ioh+4mjh6R9dYDFE2hdQNniPcVvItSYbSYslxwWBNM0P5f3ay&#10;Co714f1nv9sn2WGznS1W2sh5a5R6ee6+v0AE6sIjfG+vtYLRJ9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UBrxQAAANsAAAAPAAAAAAAAAAAAAAAAAJgCAABkcnMv&#10;ZG93bnJldi54bWxQSwUGAAAAAAQABAD1AAAAigMAAAAA&#10;" filled="f" strokecolor="black [3213]" strokeweight="1.5pt"/>
                      <v:rect id="Rectangle 80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KZ0cIA&#10;AADbAAAADwAAAGRycy9kb3ducmV2LnhtbERPz2vCMBS+D/Y/hDfwtqbbQKQzFnFz6NildRdvz+a1&#10;KTYvpYm1/vfmMNjx4/u9zCfbiZEG3zpW8JKkIIgrp1tuFPwets8LED4ga+wck4IbechXjw9LzLS7&#10;ckFjGRoRQ9hnqMCE0GdS+sqQRZ+4njhytRsshgiHRuoBrzHcdvI1TefSYsuxwWBPG0PVubxYBXV/&#10;evs5Fse0PO2/N59f2siP0Sg1e5rW7yACTeFf/OfeaQWLuD5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4pnRwgAAANsAAAAPAAAAAAAAAAAAAAAAAJgCAABkcnMvZG93&#10;bnJldi54bWxQSwUGAAAAAAQABAD1AAAAhwMAAAAA&#10;" filled="f" strokecolor="black [3213]" strokeweight="1.5pt"/>
                      <v:line id="Straight Connector 81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NYMEAAADbAAAADwAAAGRycy9kb3ducmV2LnhtbESPQYvCMBSE74L/ITzBm6Z6EKlGUUHd&#10;61b3sLdH82yKzUtJUtv995uFBY/DzHzDbPeDbcSLfKgdK1jMMxDEpdM1Vwrut/NsDSJEZI2NY1Lw&#10;QwH2u/Foi7l2PX/Sq4iVSBAOOSowMba5lKE0ZDHMXUucvIfzFmOSvpLaY5/gtpHLLFtJizWnBYMt&#10;nQyVz6KzCr67Y/TXmzz0xXC6mOW5KTv3pdR0Mhw2ICIN8R3+b39oBesF/H1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k81gwQAAANsAAAAPAAAAAAAAAAAAAAAA&#10;AKECAABkcnMvZG93bnJldi54bWxQSwUGAAAAAAQABAD5AAAAjwMAAAAA&#10;" strokecolor="black [3213]" strokeweight="1.5pt"/>
                    </v:group>
                  </w:pict>
                </mc:Fallback>
              </mc:AlternateConten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a car park there are 50 vehicles and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44" w:dyaOrig="539" w14:anchorId="10609A44">
                <v:shape id="_x0000_i1048" type="#_x0000_t75" style="width:12.2pt;height:26.95pt" o:ole="">
                  <v:imagedata r:id="rId59" o:title=""/>
                </v:shape>
                <o:OLEObject Type="Embed" ProgID="FXE300.Equation" ShapeID="_x0000_i1048" DrawAspect="Content" ObjectID="_1425929849" r:id="rId6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them are sedans. 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sedans are there in the car park?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15                                 20                                30                                 45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60E28F51" wp14:editId="6EA0FD13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76835</wp:posOffset>
                      </wp:positionV>
                      <wp:extent cx="4362450" cy="114300"/>
                      <wp:effectExtent l="0" t="0" r="19050" b="1905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" o:spid="_x0000_s1026" style="position:absolute;margin-left:22.3pt;margin-top:6.05pt;width:343.5pt;height:9pt;z-index:25176576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uKc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6AP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5uK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1RacEA&#10;AADb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pffqSf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NUWnBAAAA2w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08sIA&#10;AADbAAAADwAAAGRycy9kb3ducmV2LnhtbESPQWsCMRSE74L/ITzBm2atKLIaRQsV6U1bPT+S52Zx&#10;87JsUnf11zdCocdhZr5hVpvOVeJOTSg9K5iMMxDE2puSCwXfXx+jBYgQkQ1WnknBgwJs1v3eCnPj&#10;Wz7S/RQLkSAcclRgY6xzKYO25DCMfU2cvKtvHMYkm0KaBtsEd5V8y7K5dFhyWrBY07slfTv9OAWf&#10;2s4Wz25/Me38Ot0ed5ez9nulhoNuuwQRqYv/4b/2wSiYTuD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TywgAAANs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4d8QA&#10;AADbAAAADwAAAGRycy9kb3ducmV2LnhtbESPQWsCMRSE7wX/Q3iCt262ti6yNYoWKtKbtvX8SJ6b&#10;pZuXZZO6q7++KQgeh5n5hlmsBteIM3Wh9qzgKctBEGtvaq4UfH2+P85BhIhssPFMCi4UYLUcPSyw&#10;NL7nPZ0PsRIJwqFEBTbGtpQyaEsOQ+Zb4uSdfOcwJtlV0nTYJ7hr5DTPC+mw5rRgsaU3S/rn8OsU&#10;fGg7m1+H7dH0xel5vd8cv7XfKjUZD+tXEJGGeA/f2jujoHiB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eHfEAAAA2w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Which fraction has the same value as  </w:t>
            </w:r>
            <w:r w:rsidRPr="007358B7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434" w:dyaOrig="383" w14:anchorId="71C4340A">
                <v:shape id="_x0000_i1049" type="#_x0000_t75" style="width:21.7pt;height:19.15pt" o:ole="">
                  <v:imagedata r:id="rId61" o:title=""/>
                </v:shape>
                <o:OLEObject Type="Embed" ProgID="FXE300.Equation" ShapeID="_x0000_i1049" DrawAspect="Content" ObjectID="_1425929850" r:id="rId6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71FD4" w:rsidRPr="007358B7" w:rsidRDefault="00871FD4" w:rsidP="00945CC4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 w14:anchorId="0F0D5813">
                <v:shape id="_x0000_i1050" type="#_x0000_t75" style="width:9.2pt;height:26.95pt" o:ole="">
                  <v:imagedata r:id="rId63" o:title=""/>
                </v:shape>
                <o:OLEObject Type="Embed" ProgID="FXE300.Equation" ShapeID="_x0000_i1050" DrawAspect="Content" ObjectID="_1425929851" r:id="rId64"/>
              </w:object>
            </w:r>
            <w:r w:rsidRPr="007358B7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 w14:anchorId="0DF88EB9">
                <v:shape id="_x0000_i1051" type="#_x0000_t75" style="width:15.2pt;height:26.95pt" o:ole="">
                  <v:imagedata r:id="rId65" o:title=""/>
                </v:shape>
                <o:OLEObject Type="Embed" ProgID="FXE300.Equation" ShapeID="_x0000_i1051" DrawAspect="Content" ObjectID="_1425929852" r:id="rId66"/>
              </w:objec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        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 w14:anchorId="1387FD11">
                <v:shape id="_x0000_i1052" type="#_x0000_t75" style="width:15.2pt;height:26.95pt" o:ole="">
                  <v:imagedata r:id="rId67" o:title=""/>
                </v:shape>
                <o:OLEObject Type="Embed" ProgID="FXE300.Equation" ShapeID="_x0000_i1052" DrawAspect="Content" ObjectID="_1425929853" r:id="rId68"/>
              </w:objec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 w14:anchorId="63042EF2">
                <v:shape id="_x0000_i1053" type="#_x0000_t75" style="width:15.2pt;height:26.95pt" o:ole="">
                  <v:imagedata r:id="rId69" o:title=""/>
                </v:shape>
                <o:OLEObject Type="Embed" ProgID="FXE300.Equation" ShapeID="_x0000_i1053" DrawAspect="Content" ObjectID="_1425929854" r:id="rId70"/>
              </w:objec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4CAFAD49" wp14:editId="0A97AFBA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33655</wp:posOffset>
                      </wp:positionV>
                      <wp:extent cx="4362450" cy="114300"/>
                      <wp:effectExtent l="0" t="0" r="19050" b="19050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7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9" o:spid="_x0000_s1026" style="position:absolute;margin-left:27.75pt;margin-top:2.65pt;width:343.5pt;height:9pt;z-index:2517647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oqcAA&#10;AADbAAAADwAAAGRycy9kb3ducmV2LnhtbERPy2oCMRTdC/2HcIXuNKPFB6NRrFARd46t60tynQxO&#10;boZJ6kz79WZR6PJw3utt72rxoDZUnhVMxhkIYu1NxaWCz8vHaAkiRGSDtWdS8EMBtpuXwRpz4zs+&#10;06OIpUghHHJUYGNscimDtuQwjH1DnLibbx3GBNtSmha7FO5qOc2yuXRYcWqw2NDekr4X307BSdvZ&#10;8rc/XE03v73tzu/XL+0PSr0O+90KRKQ+/ov/3EejYJHWp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foqcAAAADb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NMsMA&#10;AADbAAAADwAAAGRycy9kb3ducmV2LnhtbESPQWsCMRSE70L/Q3gFb5pVqZWtUaygFG/a1vMjeW6W&#10;bl6WTXRXf70RhB6HmfmGmS87V4kLNaH0rGA0zEAQa29KLhT8fG8GMxAhIhusPJOCKwVYLl56c8yN&#10;b3lPl0MsRIJwyFGBjbHOpQzaksMw9DVx8k6+cRiTbAppGmwT3FVynGVT6bDktGCxprUl/Xc4OwU7&#10;bd9mt257NO30NFntP4+/2m+V6r92qw8Qkbr4H362v4yC9xE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tNMs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TRcMA&#10;AADbAAAADwAAAGRycy9kb3ducmV2LnhtbESPQWsCMRSE74L/ITyhN81qqZXVKCooxZu2en4kz83i&#10;5mXZRHfbX28KhR6HmfmGWaw6V4kHNaH0rGA8ykAQa29KLhR8fe6GMxAhIhusPJOCbwqwWvZ7C8yN&#10;b/lIj1MsRIJwyFGBjbHOpQzaksMw8jVx8q6+cRiTbAppGmwT3FVykmVT6bDktGCxpq0lfTvdnYKD&#10;tm+zn25/Me30+ro+bi5n7fdKvQy69RxEpC7+h//aH0bB+wR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TRc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23sMA&#10;AADbAAAADwAAAGRycy9kb3ducmV2LnhtbESPQWsCMRSE7wX/Q3hCbzWropXVKFqoSG9q9fxInpvF&#10;zcuySd1tf30jCB6HmfmGWaw6V4kbNaH0rGA4yEAQa29KLhR8Hz/fZiBCRDZYeSYFvxRgtey9LDA3&#10;vuU93Q6xEAnCIUcFNsY6lzJoSw7DwNfEybv4xmFMsimkabBNcFfJUZZNpcOS04LFmj4s6evhxyn4&#10;0nYy++u2Z9NOL+P1fnM+ab9V6rXfrecgInXxGX60d0bB+xj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V23s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set of fractions in in order from smallest to largest?</w:t>
            </w:r>
          </w:p>
          <w:p w:rsidR="00871FD4" w:rsidRDefault="00E70FAA" w:rsidP="00E70FAA">
            <w:pPr>
              <w:tabs>
                <w:tab w:val="left" w:pos="224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871FD4" w:rsidRPr="00A724B2" w:rsidRDefault="00871FD4" w:rsidP="00945CC4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12"/>
                <w:szCs w:val="1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83D2837" wp14:editId="5D3CC848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159385</wp:posOffset>
                      </wp:positionV>
                      <wp:extent cx="171450" cy="114300"/>
                      <wp:effectExtent l="0" t="0" r="19050" b="19050"/>
                      <wp:wrapNone/>
                      <wp:docPr id="7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5" o:spid="_x0000_s1026" style="position:absolute;margin-left:20.5pt;margin-top:12.55pt;width:13.5pt;height: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A724B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686" w:dyaOrig="539" w14:anchorId="493CCE88">
                <v:shape id="_x0000_i1054" type="#_x0000_t75" style="width:84.3pt;height:26.95pt" o:ole="">
                  <v:imagedata r:id="rId71" o:title=""/>
                </v:shape>
                <o:OLEObject Type="Embed" ProgID="FXE300.Equation" ShapeID="_x0000_i1054" DrawAspect="Content" ObjectID="_1425929855" r:id="rId72"/>
              </w:object>
            </w:r>
            <w:r w:rsidRPr="00A724B2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871FD4" w:rsidRPr="00A724B2" w:rsidRDefault="00871FD4" w:rsidP="00945CC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71FD4" w:rsidRPr="00A724B2" w:rsidRDefault="00871FD4" w:rsidP="00945CC4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FDC4732" wp14:editId="40A44F96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963930</wp:posOffset>
                      </wp:positionV>
                      <wp:extent cx="171450" cy="114300"/>
                      <wp:effectExtent l="0" t="0" r="19050" b="19050"/>
                      <wp:wrapNone/>
                      <wp:docPr id="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3" o:spid="_x0000_s1026" style="position:absolute;margin-left:20.5pt;margin-top:75.9pt;width:13.5pt;height: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A8E0215" wp14:editId="34F2E29B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133350</wp:posOffset>
                      </wp:positionV>
                      <wp:extent cx="171450" cy="114300"/>
                      <wp:effectExtent l="0" t="0" r="19050" b="19050"/>
                      <wp:wrapNone/>
                      <wp:docPr id="7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4" o:spid="_x0000_s1026" style="position:absolute;margin-left:20.5pt;margin-top:10.5pt;width:13.5pt;height: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A724B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06" w:dyaOrig="539" w14:anchorId="3CCC0362">
                <v:shape id="_x0000_i1055" type="#_x0000_t75" style="width:90.3pt;height:26.95pt" o:ole="">
                  <v:imagedata r:id="rId73" o:title=""/>
                </v:shape>
                <o:OLEObject Type="Embed" ProgID="FXE300.Equation" ShapeID="_x0000_i1055" DrawAspect="Content" ObjectID="_1425929856" r:id="rId74"/>
              </w:object>
            </w:r>
            <w:r w:rsidRPr="00A724B2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871FD4" w:rsidRPr="00A724B2" w:rsidRDefault="00871FD4" w:rsidP="00945CC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71FD4" w:rsidRPr="00A724B2" w:rsidRDefault="00871FD4" w:rsidP="00945CC4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4EC1B44" wp14:editId="50DEDA1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137795</wp:posOffset>
                      </wp:positionV>
                      <wp:extent cx="171450" cy="114300"/>
                      <wp:effectExtent l="0" t="0" r="19050" b="19050"/>
                      <wp:wrapNone/>
                      <wp:docPr id="8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143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AutoShape 6" o:spid="_x0000_s1026" style="position:absolute;margin-left:20.5pt;margin-top:10.85pt;width:13.5pt;height: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" strokecolor="black [3213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A724B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06" w:dyaOrig="539" w14:anchorId="79AAA77B">
                <v:shape id="_x0000_i1056" type="#_x0000_t75" style="width:90.3pt;height:26.95pt" o:ole="">
                  <v:imagedata r:id="rId75" o:title=""/>
                </v:shape>
                <o:OLEObject Type="Embed" ProgID="FXE300.Equation" ShapeID="_x0000_i1056" DrawAspect="Content" ObjectID="_1425929857" r:id="rId76"/>
              </w:object>
            </w:r>
            <w:r w:rsidRPr="00A724B2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871FD4" w:rsidRPr="00A724B2" w:rsidRDefault="00871FD4" w:rsidP="00945CC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71FD4" w:rsidRPr="00A724B2" w:rsidRDefault="00871FD4" w:rsidP="00945CC4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A724B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66" w:dyaOrig="539" w14:anchorId="22E81491">
                <v:shape id="_x0000_i1057" type="#_x0000_t75" style="width:93.3pt;height:26.95pt" o:ole="">
                  <v:imagedata r:id="rId77" o:title=""/>
                </v:shape>
                <o:OLEObject Type="Embed" ProgID="FXE300.Equation" ShapeID="_x0000_i1057" DrawAspect="Content" ObjectID="_1425929858" r:id="rId78"/>
              </w:object>
            </w:r>
            <w:r w:rsidRPr="00A724B2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points represent the position of 0.24 on the number line?</w:t>
            </w:r>
          </w:p>
          <w:p w:rsidR="00871FD4" w:rsidRDefault="00C92A5C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1FF5E70B">
                <v:shape id="_x0000_s1049" type="#_x0000_t75" style="position:absolute;margin-left:4.3pt;margin-top:3.1pt;width:430.3pt;height:82.9pt;z-index:251785216">
                  <v:imagedata r:id="rId79" o:title="" cropbottom="-1901f"/>
                  <w10:wrap type="square"/>
                </v:shape>
                <o:OLEObject Type="Embed" ProgID="FXDraw3.Document" ShapeID="_x0000_s1049" DrawAspect="Content" ObjectID="_1425929898" r:id="rId80"/>
              </w:pict>
            </w:r>
            <w:r w:rsidR="00871FD4">
              <w:rPr>
                <w:rFonts w:ascii="Times New Roman" w:hAnsi="Times New Roman"/>
                <w:sz w:val="24"/>
                <w:szCs w:val="24"/>
              </w:rPr>
              <w:t xml:space="preserve">         Point </w:t>
            </w:r>
            <w:r w:rsidR="00871FD4" w:rsidRPr="00F1709F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="00871FD4">
              <w:rPr>
                <w:rFonts w:ascii="Times New Roman" w:hAnsi="Times New Roman"/>
                <w:sz w:val="24"/>
                <w:szCs w:val="24"/>
              </w:rPr>
              <w:t xml:space="preserve">                        Point </w:t>
            </w:r>
            <w:r w:rsidR="00871FD4">
              <w:rPr>
                <w:rFonts w:ascii="Times New Roman" w:hAnsi="Times New Roman"/>
                <w:i/>
                <w:sz w:val="24"/>
                <w:szCs w:val="24"/>
              </w:rPr>
              <w:t>B</w:t>
            </w:r>
            <w:r w:rsidR="00871FD4">
              <w:rPr>
                <w:rFonts w:ascii="Times New Roman" w:hAnsi="Times New Roman"/>
                <w:sz w:val="24"/>
                <w:szCs w:val="24"/>
              </w:rPr>
              <w:t xml:space="preserve">                        Point </w:t>
            </w:r>
            <w:r w:rsidR="00871FD4">
              <w:rPr>
                <w:rFonts w:ascii="Times New Roman" w:hAnsi="Times New Roman"/>
                <w:i/>
                <w:sz w:val="24"/>
                <w:szCs w:val="24"/>
              </w:rPr>
              <w:t>C</w:t>
            </w:r>
            <w:r w:rsidR="00871FD4">
              <w:rPr>
                <w:rFonts w:ascii="Times New Roman" w:hAnsi="Times New Roman"/>
                <w:sz w:val="24"/>
                <w:szCs w:val="24"/>
              </w:rPr>
              <w:t xml:space="preserve">                         Point </w:t>
            </w:r>
            <w:r w:rsidR="00871FD4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="00871FD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 wp14:anchorId="752EAFEC" wp14:editId="1B1FE912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71120</wp:posOffset>
                      </wp:positionV>
                      <wp:extent cx="4362450" cy="114300"/>
                      <wp:effectExtent l="0" t="0" r="19050" b="19050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2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0" o:spid="_x0000_s1026" style="position:absolute;margin-left:37pt;margin-top:5.6pt;width:343.5pt;height:9pt;z-index:25178624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9f8EA&#10;AADcAAAADwAAAGRycy9kb3ducmV2LnhtbERPTWsCMRC9C/6HMEJvmlVRZDWKFhTpTVs9D8m4WdxM&#10;lk3qbv31jVDobR7vc1abzlXiQU0oPSsYjzIQxNqbkgsFX5/74QJEiMgGK8+k4IcCbNb93gpz41s+&#10;0eMcC5FCOOSowMZY51IGbclhGPmaOHE33ziMCTaFNA22KdxVcpJlc+mw5NRgsaZ3S/p+/nYKPrSd&#10;LZ7d4Wra+W26Pe2uF+0PSr0Nuu0SRKQu/ov/3EeT5k/G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ZfX/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jCMEA&#10;AADcAAAADwAAAGRycy9kb3ducmV2LnhtbERPS2sCMRC+C/6HMIXeNNsVRVajaEEpvfk8D8m4WdxM&#10;lk3qbvvrG6HQ23x8z1mue1eLB7Wh8qzgbZyBINbeVFwqOJ92ozmIEJEN1p5JwTcFWK+GgyUWxnd8&#10;oMcxliKFcChQgY2xKaQM2pLDMPYNceJuvnUYE2xLaVrsUrirZZ5lM+mw4tRgsaF3S/p+/HIKPrWd&#10;zn/6/dV0s9tkc9heL9rvlXp96TcLEJH6+C/+c3+YND/P4fl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L4wj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dGk8EA&#10;AADcAAAADwAAAGRycy9kb3ducmV2LnhtbERPTWsCMRC9C/6HMII3zVZRZGsUW1CKN23reUjGzdLN&#10;ZNlEd+2vN4LgbR7vc5brzlXiSk0oPSt4G2cgiLU3JRcKfr63owWIEJENVp5JwY0CrFf93hJz41s+&#10;0PUYC5FCOOSowMZY51IGbclhGPuaOHFn3ziMCTaFNA22KdxVcpJlc+mw5NRgsaZPS/rveHEK9trO&#10;Fv/d7mTa+Xm6OXycfrXfKTUcdJt3EJG6+BI/3V8mzZ9M4fFMuk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HRpP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e58IA&#10;AADcAAAADwAAAGRycy9kb3ducmV2LnhtbERP32vCMBB+F/wfwg32pul0E6mNogNl7E3dfD6Sa1Ns&#10;LqXJbLe/fhkMfLuP7+cVm8E14kZdqD0reJpmIIi1NzVXCj7O+8kSRIjIBhvPpOCbAmzW41GBufE9&#10;H+l2ipVIIRxyVGBjbHMpg7bkMEx9S5y40ncOY4JdJU2HfQp3jZxl2UI6rDk1WGzp1ZK+nr6cgndt&#10;X5Y/w+Fi+kU53x53l0/tD0o9PgzbFYhIQ7yL/91vJs2fPcPf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t7n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numbers  2.1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,  1.2 ,  0.21 ,  0.021 ,  0.012 in order from smallest to largest. 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CCB9BF6" wp14:editId="2A2B1DCF">
                      <wp:simplePos x="0" y="0"/>
                      <wp:positionH relativeFrom="column">
                        <wp:posOffset>4398010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8" o:spid="_x0000_s1026" style="position:absolute;margin-left:346.3pt;margin-top:8.85pt;width:59.4pt;height:29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3236830" wp14:editId="1060D90D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26" style="position:absolute;margin-left:274.3pt;margin-top:8.85pt;width:59.4pt;height:29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E737281" wp14:editId="5DFCB433">
                      <wp:simplePos x="0" y="0"/>
                      <wp:positionH relativeFrom="column">
                        <wp:posOffset>2531110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6" o:spid="_x0000_s1026" style="position:absolute;margin-left:199.3pt;margin-top:8.85pt;width:59.4pt;height:29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299F39A" wp14:editId="27232414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5" o:spid="_x0000_s1026" style="position:absolute;margin-left:124.3pt;margin-top:8.85pt;width:59.4pt;height:29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" filled="f" strokecolor="black [3213]" strokeweight="1.5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A2BD189" wp14:editId="4E122612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112395</wp:posOffset>
                      </wp:positionV>
                      <wp:extent cx="754380" cy="373380"/>
                      <wp:effectExtent l="0" t="0" r="26670" b="2667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4" o:spid="_x0000_s1026" style="position:absolute;margin-left:49.3pt;margin-top:8.85pt;width:59.4pt;height:29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" filled="f" strokecolor="black [3213]" strokeweight="1.5pt"/>
                  </w:pict>
                </mc:Fallback>
              </mc:AlternateConten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toolbox has a mass of 1.2 kg. 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are four tools in the toolbox whose masses are 1.8 kg, 0.25 kg, 2.6 kg and 0.65 kg.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total mass of the toolbox and the tools?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94B6E50" wp14:editId="4DD3AA82">
                      <wp:simplePos x="0" y="0"/>
                      <wp:positionH relativeFrom="column">
                        <wp:posOffset>2870766</wp:posOffset>
                      </wp:positionH>
                      <wp:positionV relativeFrom="paragraph">
                        <wp:posOffset>64770</wp:posOffset>
                      </wp:positionV>
                      <wp:extent cx="754380" cy="373380"/>
                      <wp:effectExtent l="0" t="0" r="26670" b="2667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4" o:spid="_x0000_s1026" style="position:absolute;margin-left:226.05pt;margin-top:5.1pt;width:59.4pt;height:29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ind w:righ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Annabelle stacks books to fit into a carton which is 0.5 m deep.</w:t>
            </w:r>
          </w:p>
          <w:p w:rsidR="00871FD4" w:rsidRDefault="00871FD4" w:rsidP="00945CC4">
            <w:pPr>
              <w:ind w:righ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Each book is 0.025m thick. </w:t>
            </w:r>
          </w:p>
          <w:p w:rsidR="00871FD4" w:rsidRDefault="00C92A5C" w:rsidP="00945CC4">
            <w:pPr>
              <w:ind w:right="38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1994B074">
                <v:shape id="_x0000_s1048" type="#_x0000_t75" style="position:absolute;margin-left:146.25pt;margin-top:14.4pt;width:303.9pt;height:160.55pt;z-index:-251539456" wrapcoords="-53 0 -53 21499 21600 21499 21600 0 -53 0">
                  <v:imagedata r:id="rId81" o:title=""/>
                  <w10:wrap type="tight"/>
                </v:shape>
                <o:OLEObject Type="Embed" ProgID="FXDraw3.Document" ShapeID="_x0000_s1048" DrawAspect="Content" ObjectID="_1425929899" r:id="rId82"/>
              </w:pict>
            </w:r>
            <w:r w:rsidR="00871FD4">
              <w:rPr>
                <w:rFonts w:ascii="Times New Roman" w:hAnsi="Times New Roman"/>
                <w:sz w:val="24"/>
                <w:szCs w:val="24"/>
              </w:rPr>
              <w:t xml:space="preserve">Which calculation gives the number of books which would fit into the carton? 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Pr="009B7F7E" w:rsidRDefault="00871FD4" w:rsidP="00945CC4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 wp14:anchorId="4C4126F3" wp14:editId="7A801D6D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28575</wp:posOffset>
                      </wp:positionV>
                      <wp:extent cx="171450" cy="944880"/>
                      <wp:effectExtent l="0" t="0" r="19050" b="26670"/>
                      <wp:wrapNone/>
                      <wp:docPr id="99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0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194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9" o:spid="_x0000_s1026" style="position:absolute;margin-left:23.5pt;margin-top:2.25pt;width:13.5pt;height:74.4pt;z-index:251784192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EhMQA&#10;AADc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Xgi/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ghITEAAAA3A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hH8AA&#10;AADcAAAADwAAAGRycy9kb3ducmV2LnhtbERPS2sCMRC+F/wPYQRvNWulIqtRVFCkN5/nIRk3i5vJ&#10;sknd1V/fFAq9zcf3nPmyc5V4UBNKzwpGwwwEsfam5ELB+bR9n4IIEdlg5ZkUPCnActF7m2NufMsH&#10;ehxjIVIIhxwV2BjrXMqgLTkMQ18TJ+7mG4cxwaaQpsE2hbtKfmTZRDosOTVYrGljSd+P307Bl7af&#10;01e3u5p2chuvDuvrRfudUoN+t5qBiNTFf/Gfe2/S/GwEv8+kC+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whH8AAAADcAAAADwAAAAAAAAAAAAAAAACYAgAAZHJzL2Rvd25y&#10;ZXYueG1sUEsFBgAAAAAEAAQA9QAAAIUDAAAAAA==&#10;" strokecolor="black [3213]" strokeweight="1pt"/>
                      <v:roundrect id="AutoShape 5" o:spid="_x0000_s1029" style="position:absolute;top:2819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6/aMIA&#10;AADcAAAADwAAAGRycy9kb3ducmV2LnhtbERP32vCMBB+H+x/CCfsbaYqk9I1ihOUsTd18/lIrk1Z&#10;cylNtN3++mUg+HYf388r16NrxZX60HhWMJtmIIi1Nw3XCj5Pu+ccRIjIBlvPpOCHAqxXjw8lFsYP&#10;fKDrMdYihXAoUIGNsSukDNqSwzD1HXHiKt87jAn2tTQ9DinctXKeZUvpsOHUYLGjrSX9fbw4BR/a&#10;vuS/4/5shmW12Bzezl/a75V6moybVxCRxngX39zvJs3P5v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r9owgAAANwAAAAPAAAAAAAAAAAAAAAAAJgCAABkcnMvZG93&#10;bnJldi54bWxQSwUGAAAAAAQABAD1AAAAhwMAAAAA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a88IA&#10;AADcAAAADwAAAGRycy9kb3ducmV2LnhtbERP32vCMBB+H+x/CCf4NlOVSekaxQnK2Ju6+Xwk16as&#10;uZQm2rq/fhkM9nYf388rN6NrxY360HhWMJ9lIIi1Nw3XCj7O+6ccRIjIBlvPpOBOATbrx4cSC+MH&#10;PtLtFGuRQjgUqMDG2BVSBm3JYZj5jjhxle8dxgT7WpoehxTuWrnIspV02HBqsNjRzpL+Ol2dgndt&#10;n/Pv8XAxw6pabo+vl0/tD0pNJ+P2BUSkMf6L/9xvJs3Plv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hrz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Pr="009B7F7E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88" w:dyaOrig="300" w14:anchorId="78420A8F">
                <v:shape id="_x0000_i1058" type="#_x0000_t75" style="width:64.4pt;height:15pt" o:ole="">
                  <v:imagedata r:id="rId83" o:title=""/>
                </v:shape>
                <o:OLEObject Type="Embed" ProgID="FXE300.Equation" ShapeID="_x0000_i1058" DrawAspect="Content" ObjectID="_1425929859" r:id="rId84"/>
              </w:object>
            </w:r>
            <w:r w:rsidRPr="009B7F7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871FD4" w:rsidRDefault="00871FD4" w:rsidP="00945CC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9B7F7E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29" w:dyaOrig="300" w14:anchorId="189C078A">
                <v:shape id="_x0000_i1059" type="#_x0000_t75" style="width:61.45pt;height:15pt" o:ole="">
                  <v:imagedata r:id="rId85" o:title=""/>
                </v:shape>
                <o:OLEObject Type="Embed" ProgID="FXE300.Equation" ShapeID="_x0000_i1059" DrawAspect="Content" ObjectID="_1425929860" r:id="rId86"/>
              </w:object>
            </w:r>
          </w:p>
          <w:p w:rsidR="00871FD4" w:rsidRPr="009B7F7E" w:rsidRDefault="00871FD4" w:rsidP="00945CC4">
            <w:pPr>
              <w:rPr>
                <w:rFonts w:ascii="Times New Roman" w:hAnsi="Times New Roman"/>
                <w:color w:val="FF0000"/>
                <w:position w:val="-6"/>
                <w:sz w:val="12"/>
                <w:szCs w:val="12"/>
              </w:rPr>
            </w:pPr>
          </w:p>
          <w:p w:rsidR="00871FD4" w:rsidRPr="009B7F7E" w:rsidRDefault="00871FD4" w:rsidP="00945CC4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9B7F7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Pr="009B7F7E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29" w:dyaOrig="300" w14:anchorId="34D9E8B7">
                <v:shape id="_x0000_i1060" type="#_x0000_t75" style="width:61.45pt;height:15pt" o:ole="">
                  <v:imagedata r:id="rId87" o:title=""/>
                </v:shape>
                <o:OLEObject Type="Embed" ProgID="FXE300.Equation" ShapeID="_x0000_i1060" DrawAspect="Content" ObjectID="_1425929861" r:id="rId88"/>
              </w:object>
            </w:r>
            <w:r w:rsidRPr="009B7F7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871FD4" w:rsidRPr="009B7F7E" w:rsidRDefault="00871FD4" w:rsidP="00945CC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71FD4" w:rsidRPr="009B7F7E" w:rsidRDefault="00871FD4" w:rsidP="00945CC4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9B7F7E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65" w:dyaOrig="273" w14:anchorId="26C17512">
                <v:shape id="_x0000_i1061" type="#_x0000_t75" style="width:63.25pt;height:13.65pt" o:ole="">
                  <v:imagedata r:id="rId89" o:title=""/>
                </v:shape>
                <o:OLEObject Type="Embed" ProgID="FXE300.Equation" ShapeID="_x0000_i1061" DrawAspect="Content" ObjectID="_1425929862" r:id="rId90"/>
              </w:object>
            </w:r>
            <w:r w:rsidRPr="009B7F7E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871FD4" w:rsidRPr="009B7F7E" w:rsidRDefault="00871FD4" w:rsidP="00945CC4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statement is correct?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Pr="00F1709F" w:rsidRDefault="00871FD4" w:rsidP="00945CC4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F1709F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875" w:dyaOrig="539" w14:anchorId="45F6E9E1">
                <v:shape id="_x0000_i1062" type="#_x0000_t75" style="width:43.75pt;height:26.95pt" o:ole="">
                  <v:imagedata r:id="rId91" o:title=""/>
                </v:shape>
                <o:OLEObject Type="Embed" ProgID="FXE300.Equation" ShapeID="_x0000_i1062" DrawAspect="Content" ObjectID="_1425929863" r:id="rId92"/>
              </w:object>
            </w:r>
            <w:r w:rsidRPr="00F1709F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F1709F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873" w:dyaOrig="539" w14:anchorId="2C772F63">
                <v:shape id="_x0000_i1063" type="#_x0000_t75" style="width:43.65pt;height:26.95pt" o:ole="">
                  <v:imagedata r:id="rId93" o:title=""/>
                </v:shape>
                <o:OLEObject Type="Embed" ProgID="FXE300.Equation" ShapeID="_x0000_i1063" DrawAspect="Content" ObjectID="_1425929864" r:id="rId94"/>
              </w:object>
            </w:r>
            <w:r w:rsidRPr="00F1709F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 w:rsidRPr="00F1709F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815" w:dyaOrig="539" w14:anchorId="7361A9DA">
                <v:shape id="_x0000_i1064" type="#_x0000_t75" style="width:40.75pt;height:26.95pt" o:ole="">
                  <v:imagedata r:id="rId95" o:title=""/>
                </v:shape>
                <o:OLEObject Type="Embed" ProgID="FXE300.Equation" ShapeID="_x0000_i1064" DrawAspect="Content" ObjectID="_1425929865" r:id="rId96"/>
              </w:object>
            </w:r>
            <w:r w:rsidRPr="00F1709F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Pr="00F1709F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875" w:dyaOrig="539" w14:anchorId="04BDF594">
                <v:shape id="_x0000_i1065" type="#_x0000_t75" style="width:43.75pt;height:26.95pt" o:ole="">
                  <v:imagedata r:id="rId97" o:title=""/>
                </v:shape>
                <o:OLEObject Type="Embed" ProgID="FXE300.Equation" ShapeID="_x0000_i1065" DrawAspect="Content" ObjectID="_1425929866" r:id="rId98"/>
              </w:object>
            </w:r>
            <w:r w:rsidRPr="00F1709F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88288" behindDoc="0" locked="0" layoutInCell="1" allowOverlap="1" wp14:anchorId="06150DD2" wp14:editId="70BFED74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62865</wp:posOffset>
                      </wp:positionV>
                      <wp:extent cx="4362450" cy="114300"/>
                      <wp:effectExtent l="0" t="0" r="19050" b="19050"/>
                      <wp:wrapNone/>
                      <wp:docPr id="140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4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0" o:spid="_x0000_s1026" style="position:absolute;margin-left:13.3pt;margin-top:4.95pt;width:343.5pt;height:9pt;z-index:25178828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Y38EA&#10;AADcAAAADwAAAGRycy9kb3ducmV2LnhtbERPTWsCMRC9C/0PYQq9aVatIqtRtKAUb2rreUjGzeJm&#10;smxSd9tf3wiCt3m8z1msOleJGzWh9KxgOMhAEGtvSi4UfJ22/RmIEJENVp5JwS8FWC1fegvMjW/5&#10;QLdjLEQK4ZCjAhtjnUsZtCWHYeBr4sRdfOMwJtgU0jTYpnBXyVGWTaXDklODxZo+LOnr8ccp2Gs7&#10;mf11u7Npp5fx+rA5f2u/U+rttVvPQUTq4lP8cH+aNP99CP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GmN/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GqMIA&#10;AADcAAAADwAAAGRycy9kb3ducmV2LnhtbERP32vCMBB+F/wfwg32pul0E6mNogNl7E3dfD6Sa1Ns&#10;LqXJbLe/fhkMfLuP7+cVm8E14kZdqD0reJpmIIi1NzVXCj7O+8kSRIjIBhvPpOCbAmzW41GBufE9&#10;H+l2ipVIIRxyVGBjbHMpg7bkMEx9S5y40ncOY4JdJU2HfQp3jZxl2UI6rDk1WGzp1ZK+nr6cgndt&#10;X5Y/w+Fi+kU53x53l0/tD0o9PgzbFYhIQ7yL/91vJs1/nsHf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AaowgAAANw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jM8IA&#10;AADcAAAADwAAAGRycy9kb3ducmV2LnhtbERP32vCMBB+H/g/hBv4NtPNTaRrFB0osjed+nwk16as&#10;uZQm2upfvwwGe7uP7+cVy8E14kpdqD0reJ5kIIi1NzVXCo5fm6c5iBCRDTaeScGNAiwXo4cCc+N7&#10;3tP1ECuRQjjkqMDG2OZSBm3JYZj4ljhxpe8cxgS7SpoO+xTuGvmSZTPpsObUYLGlD0v6+3BxCj61&#10;fZvfh+3Z9LNyutqvzyftt0qNH4fVO4hIQ/wX/7l3Js1/ncLvM+k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KMz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7R8IA&#10;AADcAAAADwAAAGRycy9kb3ducmV2LnhtbERP32vCMBB+F/wfwg32puk2J9I1ig6UsTed+nwk16as&#10;uZQm2upfvwwGe7uP7+cVq8E14kpdqD0reJpmIIi1NzVXCo5f28kCRIjIBhvPpOBGAVbL8ajA3Pie&#10;93Q9xEqkEA45KrAxtrmUQVtyGKa+JU5c6TuHMcGukqbDPoW7Rj5n2Vw6rDk1WGzp3ZL+Plycgk9t&#10;Xxf3YXc2/bx8We8355P2O6UeH4b1G4hIQ/wX/7k/TJo/m8HvM+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cTtH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following is not equivalent to 12%?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Pr="008C3DE5" w:rsidRDefault="00871FD4" w:rsidP="00945CC4">
            <w:pPr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8C3DE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84" w:dyaOrig="273" w14:anchorId="5F5B2C9D">
                <v:shape id="_x0000_i1066" type="#_x0000_t75" style="width:24.2pt;height:13.65pt" o:ole="">
                  <v:imagedata r:id="rId99" o:title=""/>
                </v:shape>
                <o:OLEObject Type="Embed" ProgID="FXE300.Equation" ShapeID="_x0000_i1066" DrawAspect="Content" ObjectID="_1425929867" r:id="rId10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w:r w:rsidRPr="008C3DE5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424" w:dyaOrig="539" w14:anchorId="47CB6A83">
                <v:shape id="_x0000_i1067" type="#_x0000_t75" style="width:21.2pt;height:26.95pt" o:ole="">
                  <v:imagedata r:id="rId101" o:title=""/>
                </v:shape>
                <o:OLEObject Type="Embed" ProgID="FXE300.Equation" ShapeID="_x0000_i1067" DrawAspect="Content" ObjectID="_1425929868" r:id="rId10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 w:rsidRPr="008C3DE5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 w14:anchorId="61C1F782">
                <v:shape id="_x0000_i1068" type="#_x0000_t75" style="width:15.2pt;height:26.95pt" o:ole="">
                  <v:imagedata r:id="rId103" o:title=""/>
                </v:shape>
                <o:OLEObject Type="Embed" ProgID="FXE300.Equation" ShapeID="_x0000_i1068" DrawAspect="Content" ObjectID="_1425929869" r:id="rId10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</w:t>
            </w:r>
            <w:r w:rsidRPr="008C3DE5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 w14:anchorId="694120D9">
                <v:shape id="_x0000_i1069" type="#_x0000_t75" style="width:15.2pt;height:26.95pt" o:ole="">
                  <v:imagedata r:id="rId105" o:title=""/>
                </v:shape>
                <o:OLEObject Type="Embed" ProgID="FXE300.Equation" ShapeID="_x0000_i1069" DrawAspect="Content" ObjectID="_1425929870" r:id="rId106"/>
              </w:object>
            </w:r>
            <w:r w:rsidRPr="008C3DE5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 wp14:anchorId="2FDF5415" wp14:editId="25A988F1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1905</wp:posOffset>
                      </wp:positionV>
                      <wp:extent cx="4362450" cy="114300"/>
                      <wp:effectExtent l="0" t="0" r="19050" b="19050"/>
                      <wp:wrapNone/>
                      <wp:docPr id="147" name="Group 1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4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7" o:spid="_x0000_s1026" style="position:absolute;margin-left:26.8pt;margin-top:.15pt;width:343.5pt;height:9pt;z-index:2517903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wxQsUA&#10;AADcAAAADwAAAGRycy9kb3ducmV2LnhtbESPT0/DMAzF75P4DpGRuG0pfzZNpdk0kJgQtw3Y2Urc&#10;pqJxqiashU+PD0i72XrP7/1cbafQqTMNqY1s4HZRgCK20bXcGPh4f5mvQaWM7LCLTAZ+KMF2czWr&#10;sHRx5AOdj7lREsKpRAM+577UOllPAdMi9sSi1XEImGUdGu0GHCU8dPquKFY6YMvS4LGnZ0/26/gd&#10;DLxZv1z/TvuTG1f1/e7wdPq0cW/MzfW0ewSVacoX8//1qxP8B6GVZ2QCv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PDFCxQAAANwAAAAPAAAAAAAAAAAAAAAAAJgCAABkcnMv&#10;ZG93bnJldi54bWxQSwUGAAAAAAQABAD1AAAAig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CU2cIA&#10;AADcAAAADwAAAGRycy9kb3ducmV2LnhtbERPS2sCMRC+C/6HMIXeNFvbim6NYgsV6c3neUjGzdLN&#10;ZNmk7tZfbwTB23x8z5ktOleJMzWh9KzgZZiBINbelFwo2O++BxMQISIbrDyTgn8KsJj3ezPMjW95&#10;Q+dtLEQK4ZCjAhtjnUsZtCWHYehr4sSdfOMwJtgU0jTYpnBXyVGWjaXDklODxZq+LOnf7Z9T8KPt&#10;++TSrY6mHZ9el5vP40H7lVLPT93yA0SkLj7Ed/fapPlvU7g9ky6Q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JTZwgAAANw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OrmcQA&#10;AADcAAAADwAAAGRycy9kb3ducmV2LnhtbESPQWsCMRCF74X+hzCF3mpWiyJbo9hCRXrTtp6HZNws&#10;bibLJrpbf33nIHib4b1575vFagiNulCX6sgGxqMCFLGNrubKwM/358scVMrIDpvIZOCPEqyWjw8L&#10;LF3seUeXfa6UhHAq0YDPuS21TtZTwDSKLbFox9gFzLJ2lXYd9hIeGj0pipkOWLM0eGzpw5M97c/B&#10;wJf10/l12BxcPzu+rnfvh18bN8Y8Pw3rN1CZhnw33663TvCngi/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Tq5n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8OAsEA&#10;AADcAAAADwAAAGRycy9kb3ducmV2LnhtbERPTWsCMRC9F/wPYQRvNWtFkdUoWlCKN231PCTjZnEz&#10;WTbR3fbXN4LgbR7vcxarzlXiTk0oPSsYDTMQxNqbkgsFP9/b9xmIEJENVp5JwS8FWC17bwvMjW/5&#10;QPdjLEQK4ZCjAhtjnUsZtCWHYehr4sRdfOMwJtgU0jTYpnBXyY8sm0qHJacGizV9WtLX480p2Gs7&#10;mf11u7Npp5fx+rA5n7TfKTXod+s5iEhdfImf7i+T5k9G8HgmXS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fDgL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Paul puts 32% of the $560 that he receives for working on Saturday into the bank. How much does Paul put in the bank?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092BF37" wp14:editId="08BE7401">
                      <wp:simplePos x="0" y="0"/>
                      <wp:positionH relativeFrom="column">
                        <wp:posOffset>3270250</wp:posOffset>
                      </wp:positionH>
                      <wp:positionV relativeFrom="paragraph">
                        <wp:posOffset>98425</wp:posOffset>
                      </wp:positionV>
                      <wp:extent cx="754380" cy="373380"/>
                      <wp:effectExtent l="0" t="0" r="26670" b="26670"/>
                      <wp:wrapNone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2" o:spid="_x0000_s1026" style="position:absolute;margin-left:257.5pt;margin-top:7.75pt;width:59.4pt;height:29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" filled="f" strokecolor="black [3213]" strokeweight="1.5pt"/>
                  </w:pict>
                </mc:Fallback>
              </mc:AlternateConten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Sean is an architect who has designed 8 eco-houses. These eco-house designs make up 32% of all his house designs. How many houses has he designed altogether?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3951D23" wp14:editId="7A8B9A95">
                      <wp:simplePos x="0" y="0"/>
                      <wp:positionH relativeFrom="column">
                        <wp:posOffset>3270250</wp:posOffset>
                      </wp:positionH>
                      <wp:positionV relativeFrom="paragraph">
                        <wp:posOffset>99060</wp:posOffset>
                      </wp:positionV>
                      <wp:extent cx="754380" cy="373380"/>
                      <wp:effectExtent l="0" t="0" r="26670" b="26670"/>
                      <wp:wrapNone/>
                      <wp:docPr id="154" name="Rectangl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4" o:spid="_x0000_s1026" style="position:absolute;margin-left:257.5pt;margin-top:7.8pt;width:59.4pt;height:29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" filled="f" strokecolor="black [3213]" strokeweight="1.5pt"/>
                  </w:pict>
                </mc:Fallback>
              </mc:AlternateConten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Mrs Keen asks four of her students; </w:t>
            </w:r>
            <w:r w:rsidRPr="008C3DE5">
              <w:rPr>
                <w:rFonts w:ascii="Times New Roman" w:hAnsi="Times New Roman"/>
                <w:i/>
                <w:sz w:val="24"/>
                <w:szCs w:val="24"/>
              </w:rPr>
              <w:t>“What part of an hour is 24 minutes?”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answers below is incorrect?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94432" behindDoc="0" locked="0" layoutInCell="1" allowOverlap="1" wp14:anchorId="31186EB6" wp14:editId="115C0A7F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38735</wp:posOffset>
                      </wp:positionV>
                      <wp:extent cx="3017520" cy="487680"/>
                      <wp:effectExtent l="0" t="0" r="11430" b="26670"/>
                      <wp:wrapNone/>
                      <wp:docPr id="155" name="Group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7520" cy="48768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5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5" o:spid="_x0000_s1026" style="position:absolute;margin-left:27.1pt;margin-top:3.05pt;width:237.6pt;height:38.4pt;z-index:251794432;mso-width-relative:margin;mso-height-relative:margin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">
                      <v:roundrect id="AutoShape 3" o:spid="_x0000_s1027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WdsEA&#10;AADcAAAADwAAAGRycy9kb3ducmV2LnhtbERPS2sCMRC+F/wPYQrearYVF9kaRQtK6c3neUjGzdLN&#10;ZNlEd+uvNwXB23x8z5kteleLK7Wh8qzgfZSBINbeVFwqOOzXb1MQISIbrD2Tgj8KsJgPXmZYGN/x&#10;lq67WIoUwqFABTbGppAyaEsOw8g3xIk7+9ZhTLAtpWmxS+Gulh9ZlkuHFacGiw19WdK/u4tT8KPt&#10;ZHrrNyfT5efxcrs6HbXfKDV87ZefICL18Sl+uL9Nmj/J4f+ZdIG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2lnb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z7cIA&#10;AADcAAAADwAAAGRycy9kb3ducmV2LnhtbERPS2sCMRC+C/0PYQq9aVaLD1ajqFCR3rTqeUjGzeJm&#10;smyiu/XXN4VCb/PxPWex6lwlHtSE0rOC4SADQay9KblQcPr66M9AhIhssPJMCr4pwGr50ltgbnzL&#10;B3ocYyFSCIccFdgY61zKoC05DANfEyfu6huHMcGmkKbBNoW7So6ybCIdlpwaLNa0taRvx7tT8Knt&#10;ePbsdhfTTq7v68PmctZ+p9Tba7eeg4jUxX/xn3tv0vzxFH6fSR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jPtwgAAANwAAAAPAAAAAAAAAAAAAAAAAJgCAABkcnMvZG93&#10;bnJldi54bWxQSwUGAAAAAAQABAD1AAAAhwMAAAAA&#10;" strokecolor="black [3213]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nn8QA&#10;AADcAAAADwAAAGRycy9kb3ducmV2LnhtbESPQWsCMRCF74X+hzCF3mpWiyJbo9hCRXrTtp6HZNws&#10;bibLJrpbf33nIHib4b1575vFagiNulCX6sgGxqMCFLGNrubKwM/358scVMrIDpvIZOCPEqyWjw8L&#10;LF3seUeXfa6UhHAq0YDPuS21TtZTwDSKLbFox9gFzLJ2lXYd9hIeGj0pipkOWLM0eGzpw5M97c/B&#10;wJf10/l12BxcPzu+rnfvh18bN8Y8Pw3rN1CZhnw33663TvCnQiv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lp5/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kCBMEA&#10;AADcAAAADwAAAGRycy9kb3ducmV2LnhtbERPTWsCMRC9C/6HMEJvmm2LYrdGsUJFvKmt5yEZN0s3&#10;k2UT3a2/3giCt3m8z5ktOleJCzWh9KzgdZSBINbelFwo+Dl8D6cgQkQ2WHkmBf8UYDHv92aYG9/y&#10;ji77WIgUwiFHBTbGOpcyaEsOw8jXxIk7+cZhTLAppGmwTeGukm9ZNpEOS04NFmtaWdJ/+7NTsNV2&#10;PL1266NpJ6f35e7r+Kv9WqmXQbf8BBGpi0/xw70xaf74A+7PpAv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pAgT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“It is 40% of an hour.”                                   “It is 0.4 of an hour.”</w:t>
            </w:r>
          </w:p>
          <w:p w:rsidR="00871FD4" w:rsidRPr="008C3DE5" w:rsidRDefault="00871FD4" w:rsidP="00945CC4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“It is  </w:t>
            </w:r>
            <w:r w:rsidRPr="008C3DE5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44" w:dyaOrig="539" w14:anchorId="58B64249">
                <v:shape id="_x0000_i1070" type="#_x0000_t75" style="width:12.2pt;height:26.95pt" o:ole="">
                  <v:imagedata r:id="rId107" o:title=""/>
                </v:shape>
                <o:OLEObject Type="Embed" ProgID="FXE300.Equation" ShapeID="_x0000_i1070" DrawAspect="Content" ObjectID="_1425929871" r:id="rId10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an hour.”                                      “It is 35% of an hour.” </w:t>
            </w: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next two numbers in the pattern below.</w:t>
            </w:r>
          </w:p>
          <w:p w:rsidR="00871FD4" w:rsidRDefault="00871FD4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 wp14:anchorId="5509DB83" wp14:editId="7637033C">
                      <wp:simplePos x="0" y="0"/>
                      <wp:positionH relativeFrom="column">
                        <wp:posOffset>3395980</wp:posOffset>
                      </wp:positionH>
                      <wp:positionV relativeFrom="paragraph">
                        <wp:posOffset>36195</wp:posOffset>
                      </wp:positionV>
                      <wp:extent cx="478155" cy="678180"/>
                      <wp:effectExtent l="0" t="0" r="17145" b="26670"/>
                      <wp:wrapNone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7" o:spid="_x0000_s1026" style="position:absolute;margin-left:267.4pt;margin-top:2.85pt;width:37.65pt;height:53.4pt;z-index:251800576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">
                      <v:rect id="Rectangle 108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IIyMUA&#10;AADcAAAADwAAAGRycy9kb3ducmV2LnhtbESPQU/DMAyF70j8h8hIu7GETUKoLJvQYAgmLitcdvMa&#10;r6lonKoJXfn382HSbrbe83ufF6sxtGqgPjWRLTxMDSjiKrqGaws/35v7J1ApIztsI5OFf0qwWt7e&#10;LLBw8cQ7GspcKwnhVKAFn3NXaJ0qTwHTNHbEoh1jHzDL2tfa9XiS8NDqmTGPOmDD0uCxo7Wn6rf8&#10;CxaO3WH+td/tTXn43K7f3p3Xr4O3dnI3vjyDyjTmq/ly/eEE3witPCMT6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8gjIxQAAANwAAAAPAAAAAAAAAAAAAAAAAJgCAABkcnMv&#10;ZG93bnJldi54bWxQSwUGAAAAAAQABAD1AAAAigMAAAAA&#10;" filled="f" strokecolor="black [3213]" strokeweight="1.5pt"/>
                      <v:rect id="Rectangle 109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6tU8MA&#10;AADcAAAADwAAAGRycy9kb3ducmV2LnhtbERPTWsCMRC9C/6HMEJvmtSC2NUoRdtipRe3vXgbN+Nm&#10;cTNZNum6/fdNQfA2j/c5y3XvatFRGyrPGh4nCgRx4U3FpYbvr7fxHESIyAZrz6ThlwKsV8PBEjPj&#10;r3ygLo+lSCEcMtRgY2wyKUNhyWGY+IY4cWffOowJtqU0LV5TuKvlVKmZdFhxarDY0MZSccl/nIZz&#10;c3r6PB6OKj997Dev78bKbWe1fhj1LwsQkfp4F9/cO5Pmq2f4fyZ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6tU8MAAADcAAAADwAAAAAAAAAAAAAAAACYAgAAZHJzL2Rv&#10;d25yZXYueG1sUEsFBgAAAAAEAAQA9QAAAIgDAAAAAA==&#10;" filled="f" strokecolor="black [3213]" strokeweight="1.5pt"/>
                      <v:line id="Straight Connector 110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ZpvcMAAADcAAAADwAAAGRycy9kb3ducmV2LnhtbESPQU/DMAyF70j8h8hI3Gi6HRDqlk3b&#10;pAFXOjhwsxqvqdY4VZKu5d/jw6TdbL3n9z6vt7Pv1ZVi6gIbWBQlKOIm2I5bA9+n48sbqJSRLfaB&#10;ycAfJdhuHh/WWNkw8Rdd69wqCeFUoQGX81BpnRpHHlMRBmLRziF6zLLGVtuIk4T7Xi/L8lV77Fga&#10;HA50cNRc6tEb+B33OX6c9G6q58O7Wx77Zgw/xjw/zbsVqExzvptv159W8BeCL8/IBHr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Gab3DAAAA3A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 wp14:anchorId="1530094B" wp14:editId="6EE151BE">
                      <wp:simplePos x="0" y="0"/>
                      <wp:positionH relativeFrom="column">
                        <wp:posOffset>2626360</wp:posOffset>
                      </wp:positionH>
                      <wp:positionV relativeFrom="paragraph">
                        <wp:posOffset>41275</wp:posOffset>
                      </wp:positionV>
                      <wp:extent cx="478155" cy="678180"/>
                      <wp:effectExtent l="0" t="0" r="17145" b="2667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678180"/>
                                <a:chOff x="0" y="0"/>
                                <a:chExt cx="975360" cy="838200"/>
                              </a:xfrm>
                            </wpg:grpSpPr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37160" y="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137160" y="464820"/>
                                  <a:ext cx="716280" cy="373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>
                                  <a:off x="0" y="419100"/>
                                  <a:ext cx="9753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" o:spid="_x0000_s1026" style="position:absolute;margin-left:206.8pt;margin-top:3.25pt;width:37.65pt;height:53.4pt;z-index:251798528;mso-width-relative:margin;mso-height-relative:margin" coordsize="975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">
                      <v:rect id="Rectangle 74" o:spid="_x0000_s1027" style="position:absolute;left:1371;width:7163;height:3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v9cUA&#10;AADbAAAADwAAAGRycy9kb3ducmV2LnhtbESPT2vCQBTE70K/w/IKvemmrdiSukrxHyq9mPbi7Zl9&#10;ZkOzb0N2jfHbu4LgcZiZ3zDjaWcr0VLjS8cKXgcJCOLc6ZILBX+/y/4nCB+QNVaOScGFPEwnT70x&#10;ptqdeUdtFgoRIexTVGBCqFMpfW7Ioh+4mjh6R9dYDFE2hdQNniPcVvItSUbSYslxwWBNM0P5f3ay&#10;Co714f1nv9sn2WGznS1W2sh5a5R6ee6+v0AE6sIjfG+vtYKPIdy+xB8gJ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DO/1xQAAANsAAAAPAAAAAAAAAAAAAAAAAJgCAABkcnMv&#10;ZG93bnJldi54bWxQSwUGAAAAAAQABAD1AAAAigMAAAAA&#10;" filled="f" strokecolor="black [3213]" strokeweight="1.5pt"/>
                      <v:rect id="Rectangle 105" o:spid="_x0000_s1028" style="position:absolute;left:1371;top:4648;width:7163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nVsMA&#10;AADcAAAADwAAAGRycy9kb3ducmV2LnhtbERPTWsCMRC9C/6HMEJvmtSilNUoRdtipRe3vXgbN+Nm&#10;cTNZNum6/fdNQfA2j/c5y3XvatFRGyrPGh4nCgRx4U3FpYbvr7fxM4gQkQ3WnknDLwVYr4aDJWbG&#10;X/lAXR5LkUI4ZKjBxthkUobCksMw8Q1x4s6+dRgTbEtpWrymcFfLqVJz6bDi1GCxoY2l4pL/OA3n&#10;5vT0eTwcVX762G9e342V285q/TDqXxYgIvXxLr65dybNVzP4fyZ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OnVsMAAADcAAAADwAAAAAAAAAAAAAAAACYAgAAZHJzL2Rv&#10;d25yZXYueG1sUEsFBgAAAAAEAAQA9QAAAIgDAAAAAA==&#10;" filled="f" strokecolor="black [3213]" strokeweight="1.5pt"/>
                      <v:line id="Straight Connector 106" o:spid="_x0000_s1029" style="position:absolute;visibility:visible;mso-wrap-style:square" from="0,4191" to="97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Cj8AAAADcAAAADwAAAGRycy9kb3ducmV2LnhtbERPS4vCMBC+L/gfwgh7W1M9yFKNooKP&#10;q3U9eBuasSk2k5Kktv77jbCwt/n4nrNcD7YRT/KhdqxgOslAEJdO11wp+Lnsv75BhIissXFMCl4U&#10;YL0afSwx167nMz2LWIkUwiFHBSbGNpcylIYsholriRN3d95iTNBXUnvsU7ht5CzL5tJizanBYEs7&#10;Q+Wj6KyCW7eN/niRm74Ydgcz2zdl565KfY6HzQJEpCH+i//cJ53mZ3N4P5MukK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6wo/AAAAA3AAAAA8AAAAAAAAAAAAAAAAA&#10;oQIAAGRycy9kb3ducmV2LnhtbFBLBQYAAAAABAAEAPkAAACOAwAAAAA=&#10;" strokecolor="black [3213]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871FD4" w:rsidRPr="00871FD4" w:rsidRDefault="00871FD4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</w:t>
            </w:r>
            <w:r w:rsidRPr="00871F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446" w:dyaOrig="539">
                <v:shape id="_x0000_i1071" type="#_x0000_t75" style="width:85.55pt;height:31.8pt" o:ole="">
                  <v:imagedata r:id="rId109" o:title=""/>
                </v:shape>
                <o:OLEObject Type="Embed" ProgID="FXE300.Equation" ShapeID="_x0000_i1071" DrawAspect="Content" ObjectID="_1425929872" r:id="rId110"/>
              </w:object>
            </w:r>
            <w:r w:rsidRPr="00871FD4"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 </w:t>
            </w:r>
          </w:p>
          <w:p w:rsidR="00871FD4" w:rsidRDefault="00871FD4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70FAA" w:rsidRDefault="00E70FAA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Madalyn and her friends compare marks on a maths test which had 40 questions worth one mark each. </w:t>
            </w:r>
          </w:p>
          <w:p w:rsidR="00871FD4" w:rsidRDefault="00E70FAA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make them think</w:t>
            </w:r>
            <w:r w:rsidR="009C638A">
              <w:rPr>
                <w:rFonts w:ascii="Times New Roman" w:hAnsi="Times New Roman"/>
                <w:sz w:val="24"/>
                <w:szCs w:val="24"/>
              </w:rPr>
              <w:t xml:space="preserve"> that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teacher has written their marks in different ways. </w:t>
            </w:r>
          </w:p>
          <w:p w:rsidR="00E70FAA" w:rsidRDefault="00E70FAA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Who got the most questions correct?</w:t>
            </w:r>
          </w:p>
          <w:p w:rsidR="00E70FAA" w:rsidRDefault="00E70FAA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70FAA" w:rsidRDefault="00E70FAA" w:rsidP="00E70FA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 wp14:anchorId="4519E663" wp14:editId="0DA834D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59055</wp:posOffset>
                      </wp:positionV>
                      <wp:extent cx="171450" cy="1051560"/>
                      <wp:effectExtent l="0" t="0" r="19050" b="15240"/>
                      <wp:wrapNone/>
                      <wp:docPr id="136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105156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3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194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6" o:spid="_x0000_s1026" style="position:absolute;margin-left:33.7pt;margin-top:4.65pt;width:13.5pt;height:82.8pt;z-index:251804672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XWTcEA&#10;AADcAAAADwAAAGRycy9kb3ducmV2LnhtbERPTWsCMRC9F/wPYYTealZFK6tRtFCR3tTqeUjGzeJm&#10;smxSd9tf3wiCt3m8z1msOleJGzWh9KxgOMhAEGtvSi4UfB8/32YgQkQ2WHkmBb8UYLXsvSwwN77l&#10;Pd0OsRAphEOOCmyMdS5l0JYchoGviRN38Y3DmGBTSNNgm8JdJUdZNpUOS04NFmv6sKSvhx+n4Evb&#10;yeyv255NO72M1/vN+aT9VqnXfreeg4jUxaf44d6ZNH/8Dv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l1k3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pCP8QA&#10;AADcAAAADwAAAGRycy9kb3ducmV2LnhtbESPQWsCMRCF70L/Q5hCb5q1UpHVKLZQKb1pq+chGTeL&#10;m8mySd1tf33nIHib4b1575vVZgiNulKX6sgGppMCFLGNrubKwPfX+3gBKmVkh01kMvBLCTbrh9EK&#10;Sxd73tP1kCslIZxKNOBzbkutk/UUME1iSyzaOXYBs6xdpV2HvYSHRj8XxVwHrFkaPLb05sleDj/B&#10;wKf1L4u/YXdy/fw82+5fT0cbd8Y8PQ7bJahMQ76bb9cfTvBnQiv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6Qj/EAAAA3AAAAA8AAAAAAAAAAAAAAAAAmAIAAGRycy9k&#10;b3ducmV2LnhtbFBLBQYAAAAABAAEAPUAAACJAwAAAAA=&#10;" strokecolor="black [3213]" strokeweight="1pt"/>
                      <v:roundrect id="AutoShape 5" o:spid="_x0000_s1029" style="position:absolute;top:2819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bnpMIA&#10;AADcAAAADwAAAGRycy9kb3ducmV2LnhtbERP32vCMBB+H/g/hBP2NlOVieuaig4mY2869flIzqbY&#10;XEqT2W5//SIIe7uP7+cVq8E14kpdqD0rmE4yEMTam5orBYev96cliBCRDTaeScEPBViVo4cCc+N7&#10;3tF1HyuRQjjkqMDG2OZSBm3JYZj4ljhxZ985jAl2lTQd9incNXKWZQvpsObUYLGlN0v6sv92Cj61&#10;fV7+DtuT6Rfn+Xq3OR213yr1OB7WryAiDfFffHd/mDR//gK3Z9IF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uekwgAAANwAAAAPAAAAAAAAAAAAAAAAAJgCAABkcnMvZG93&#10;bnJldi54bWxQSwUGAAAAAAQABAD1AAAAhwMAAAAA&#10;" strokecolor="black [3213]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9hJMQA&#10;AADcAAAADwAAAGRycy9kb3ducmV2LnhtbESPT2vDMAzF74N9B6NCb6vTlYWS1S3dYGXs1r9nYatx&#10;WCyH2GuyffrpMNhN4j2999NqM4ZW3ahPTWQD81kBithG13Bt4HR8e1iCShnZYRuZDHxTgs36/m6F&#10;lYsD7+l2yLWSEE4VGvA5d5XWyXoKmGaxIxbtGvuAWda+1q7HQcJDqx+LotQBG5YGjx29erKfh69g&#10;4MP6p+XPuLu4obwutvuXy9nGnTHTybh9BpVpzP/mv+t3J/il4Ms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YSTEAAAA3A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Madalyn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answered  </w:t>
            </w:r>
            <w:r w:rsidRPr="00E70FAA">
              <w:rPr>
                <w:rFonts w:ascii="Times New Roman" w:hAnsi="Times New Roman"/>
                <w:color w:val="FF0000"/>
                <w:position w:val="-18"/>
                <w:sz w:val="24"/>
                <w:szCs w:val="24"/>
              </w:rPr>
              <w:object w:dxaOrig="184" w:dyaOrig="539">
                <v:shape id="_x0000_i1072" type="#_x0000_t75" style="width:7.3pt;height:21.6pt" o:ole="">
                  <v:imagedata r:id="rId111" o:title=""/>
                </v:shape>
                <o:OLEObject Type="Embed" ProgID="FXE300.Equation" ShapeID="_x0000_i1072" DrawAspect="Content" ObjectID="_1425929873" r:id="rId11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of the questions correctly.              </w:t>
            </w:r>
          </w:p>
          <w:p w:rsidR="00E70FAA" w:rsidRPr="00E70FAA" w:rsidRDefault="00E70FAA" w:rsidP="00E70FA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70FAA" w:rsidRPr="008C3DE5" w:rsidRDefault="00E70FAA" w:rsidP="00E70FAA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Jess answered  </w:t>
            </w:r>
            <w:r w:rsidRPr="00E70FAA">
              <w:rPr>
                <w:rFonts w:ascii="Times New Roman" w:hAnsi="Times New Roman"/>
                <w:color w:val="FF0000"/>
                <w:position w:val="-16"/>
                <w:sz w:val="24"/>
                <w:szCs w:val="24"/>
              </w:rPr>
              <w:object w:dxaOrig="587" w:dyaOrig="383">
                <v:shape id="_x0000_i1073" type="#_x0000_t75" style="width:29.35pt;height:19.15pt" o:ole="">
                  <v:imagedata r:id="rId113" o:title=""/>
                </v:shape>
                <o:OLEObject Type="Embed" ProgID="FXE300.Equation" ShapeID="_x0000_i1073" DrawAspect="Content" ObjectID="_1425929874" r:id="rId114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questions correctly.</w:t>
            </w:r>
            <w:r w:rsidRPr="008C3DE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  <w:p w:rsidR="00E70FAA" w:rsidRPr="00E70FAA" w:rsidRDefault="00E70FAA" w:rsidP="00E70FA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70FAA" w:rsidRDefault="00E70FAA" w:rsidP="00E70FA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Sophie had 0.225 of the questions incorrect.</w:t>
            </w:r>
          </w:p>
          <w:p w:rsidR="00E70FAA" w:rsidRPr="00E70FAA" w:rsidRDefault="00E70FAA" w:rsidP="00E70FA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E70FAA" w:rsidRDefault="00E70FAA" w:rsidP="001D51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Lydia had  </w:t>
            </w:r>
            <w:r w:rsidRPr="00E70FAA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74" type="#_x0000_t75" style="width:9.2pt;height:26.95pt" o:ole="">
                  <v:imagedata r:id="rId115" o:title=""/>
                </v:shape>
                <o:OLEObject Type="Embed" ProgID="FXE300.Equation" ShapeID="_x0000_i1074" DrawAspect="Content" ObjectID="_1425929875" r:id="rId116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questions wrong. </w:t>
            </w:r>
          </w:p>
        </w:tc>
      </w:tr>
      <w:tr w:rsidR="00871FD4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71FD4" w:rsidRPr="001B3341" w:rsidRDefault="00871FD4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5EDEADD" wp14:editId="2357FFE5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300355</wp:posOffset>
                      </wp:positionV>
                      <wp:extent cx="754380" cy="373380"/>
                      <wp:effectExtent l="0" t="0" r="2667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257.8pt;margin-top:23.65pt;width:59.4pt;height:29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" filled="f" strokecolor="black [3213]" strokeweight="1.5pt"/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Write  </w:t>
            </w:r>
            <w:r w:rsidRPr="00871FD4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 w14:anchorId="0FB24271">
                <v:shape id="_x0000_i1075" type="#_x0000_t75" style="width:15.2pt;height:26.95pt" o:ole="">
                  <v:imagedata r:id="rId117" o:title=""/>
                </v:shape>
                <o:OLEObject Type="Embed" ProgID="FXE300.Equation" ShapeID="_x0000_i1075" DrawAspect="Content" ObjectID="_1425929876" r:id="rId11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 a recurring decimal.</w:t>
            </w: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71FD4" w:rsidRDefault="00871FD4" w:rsidP="00945C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67E2" w:rsidRDefault="00D667E2">
      <w:pPr>
        <w:sectPr w:rsidR="00D667E2" w:rsidSect="00361310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419"/>
        <w:gridCol w:w="5103"/>
        <w:gridCol w:w="3685"/>
      </w:tblGrid>
      <w:tr w:rsidR="00842F68" w:rsidTr="00A824D7">
        <w:trPr>
          <w:cantSplit/>
          <w:trHeight w:val="851"/>
        </w:trPr>
        <w:tc>
          <w:tcPr>
            <w:tcW w:w="1419" w:type="dxa"/>
            <w:vAlign w:val="center"/>
          </w:tcPr>
          <w:p w:rsidR="00842F68" w:rsidRDefault="00842F68" w:rsidP="008C3DE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842F68" w:rsidRPr="00325745" w:rsidRDefault="00842F68" w:rsidP="008C3DE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5103" w:type="dxa"/>
          </w:tcPr>
          <w:p w:rsidR="00842F68" w:rsidRPr="005C44C0" w:rsidRDefault="00842F68" w:rsidP="008C3DE5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Rational Numbers</w:t>
            </w:r>
          </w:p>
        </w:tc>
        <w:tc>
          <w:tcPr>
            <w:tcW w:w="3685" w:type="dxa"/>
            <w:shd w:val="clear" w:color="auto" w:fill="0D0D0D" w:themeFill="text1" w:themeFillTint="F2"/>
          </w:tcPr>
          <w:p w:rsidR="00842F68" w:rsidRDefault="00842F68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42F68" w:rsidRDefault="006008A2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Connected</w:t>
            </w:r>
            <w:r w:rsidR="00842F68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 Answer </w:t>
            </w:r>
          </w:p>
          <w:p w:rsidR="00842F68" w:rsidRPr="00325745" w:rsidRDefault="00842F68" w:rsidP="0085374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509"/>
        </w:trPr>
        <w:tc>
          <w:tcPr>
            <w:tcW w:w="6522" w:type="dxa"/>
            <w:gridSpan w:val="2"/>
          </w:tcPr>
          <w:p w:rsidR="00853748" w:rsidRPr="00325745" w:rsidRDefault="00853748" w:rsidP="008C3DE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685" w:type="dxa"/>
          </w:tcPr>
          <w:p w:rsidR="00853748" w:rsidRPr="00325745" w:rsidRDefault="00853748" w:rsidP="008C3DE5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D667E2" w:rsidTr="00A824D7">
        <w:trPr>
          <w:cantSplit/>
          <w:trHeight w:val="340"/>
        </w:trPr>
        <w:tc>
          <w:tcPr>
            <w:tcW w:w="10207" w:type="dxa"/>
            <w:gridSpan w:val="3"/>
          </w:tcPr>
          <w:p w:rsidR="00D667E2" w:rsidRDefault="00D667E2" w:rsidP="00A252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all working and answers in the spaces provided on this test paper.</w:t>
            </w:r>
          </w:p>
        </w:tc>
      </w:tr>
    </w:tbl>
    <w:p w:rsidR="00A252B0" w:rsidRDefault="00A252B0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8263"/>
        <w:gridCol w:w="992"/>
      </w:tblGrid>
      <w:tr w:rsidR="00A252B0" w:rsidTr="00A824D7">
        <w:trPr>
          <w:cantSplit/>
          <w:trHeight w:val="227"/>
          <w:tblHeader/>
        </w:trPr>
        <w:tc>
          <w:tcPr>
            <w:tcW w:w="9215" w:type="dxa"/>
            <w:gridSpan w:val="2"/>
          </w:tcPr>
          <w:p w:rsidR="00A252B0" w:rsidRDefault="00A252B0" w:rsidP="008C3DE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2B0" w:rsidRP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52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6008A2" w:rsidTr="006008A2">
        <w:trPr>
          <w:cantSplit/>
          <w:trHeight w:val="413"/>
        </w:trPr>
        <w:tc>
          <w:tcPr>
            <w:tcW w:w="952" w:type="dxa"/>
          </w:tcPr>
          <w:p w:rsidR="006008A2" w:rsidRPr="001B3341" w:rsidRDefault="006008A2" w:rsidP="00D667E2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  <w:r w:rsidRPr="006008A2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82880" distR="182880" simplePos="0" relativeHeight="251806720" behindDoc="1" locked="0" layoutInCell="0" allowOverlap="1" wp14:anchorId="436C3D96" wp14:editId="2A8387BF">
                      <wp:simplePos x="0" y="0"/>
                      <wp:positionH relativeFrom="margin">
                        <wp:posOffset>1704340</wp:posOffset>
                      </wp:positionH>
                      <wp:positionV relativeFrom="margin">
                        <wp:posOffset>2746375</wp:posOffset>
                      </wp:positionV>
                      <wp:extent cx="2377440" cy="2263775"/>
                      <wp:effectExtent l="0" t="0" r="0" b="0"/>
                      <wp:wrapSquare wrapText="bothSides"/>
                      <wp:docPr id="38" name="Rectangle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2263775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outerShdw dist="107763" dir="2700000" sx="101000" sy="101000" algn="ctr" rotWithShape="0">
                                  <a:srgbClr val="2F6EBE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76200">
                                    <a:solidFill>
                                      <a:srgbClr val="90B5E3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5CC4" w:rsidRPr="006008A2" w:rsidRDefault="00945CC4" w:rsidP="006008A2">
                                  <w:pPr>
                                    <w:pBdr>
                                      <w:top w:val="single" w:sz="4" w:space="10" w:color="A7BFDE" w:themeColor="accent1" w:themeTint="7F"/>
                                      <w:bottom w:val="single" w:sz="4" w:space="10" w:color="A7BFDE" w:themeColor="accent1" w:themeTint="7F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w:r w:rsidRPr="006008A2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SCONES</w:t>
                                  </w:r>
                                </w:p>
                                <w:p w:rsidR="00945CC4" w:rsidRPr="006008A2" w:rsidRDefault="00945CC4" w:rsidP="006008A2">
                                  <w:pPr>
                                    <w:pBdr>
                                      <w:top w:val="single" w:sz="4" w:space="10" w:color="A7BFDE" w:themeColor="accent1" w:themeTint="7F"/>
                                      <w:bottom w:val="single" w:sz="4" w:space="10" w:color="A7BFDE" w:themeColor="accent1" w:themeTint="7F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6008A2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008A2">
                                    <w:rPr>
                                      <w:i/>
                                      <w:iCs/>
                                      <w:position w:val="-22"/>
                                      <w:sz w:val="24"/>
                                      <w:szCs w:val="24"/>
                                    </w:rPr>
                                    <w:object w:dxaOrig="184" w:dyaOrig="539">
                                      <v:shape id="_x0000_i1099" type="#_x0000_t75" style="width:9.2pt;height:26.95pt" o:ole="">
                                        <v:imagedata r:id="rId119" o:title=""/>
                                      </v:shape>
                                      <o:OLEObject Type="Embed" ProgID="FXE300.Equation" ShapeID="_x0000_i1099" DrawAspect="Content" ObjectID="_1425929900" r:id="rId120"/>
                                    </w:object>
                                  </w:r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cup</w:t>
                                  </w:r>
                                  <w:proofErr w:type="gramEnd"/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of self-</w:t>
                                  </w:r>
                                  <w:proofErr w:type="spellStart"/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raising</w:t>
                                  </w:r>
                                  <w:proofErr w:type="spellEnd"/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flour</w:t>
                                  </w:r>
                                </w:p>
                                <w:p w:rsidR="00945CC4" w:rsidRDefault="00945CC4" w:rsidP="006008A2">
                                  <w:pPr>
                                    <w:pBdr>
                                      <w:top w:val="single" w:sz="4" w:space="10" w:color="A7BFDE" w:themeColor="accent1" w:themeTint="7F"/>
                                      <w:bottom w:val="single" w:sz="4" w:space="10" w:color="A7BFDE" w:themeColor="accent1" w:themeTint="7F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6008A2">
                                    <w:rPr>
                                      <w:i/>
                                      <w:iCs/>
                                      <w:position w:val="-22"/>
                                      <w:sz w:val="24"/>
                                      <w:szCs w:val="24"/>
                                    </w:rPr>
                                    <w:object w:dxaOrig="184" w:dyaOrig="539">
                                      <v:shape id="_x0000_i1100" type="#_x0000_t75" style="width:9.2pt;height:26.95pt" o:ole="">
                                        <v:imagedata r:id="rId119" o:title=""/>
                                      </v:shape>
                                      <o:OLEObject Type="Embed" ProgID="FXE300.Equation" ShapeID="_x0000_i1100" DrawAspect="Content" ObjectID="_1425929901" r:id="rId121"/>
                                    </w:object>
                                  </w:r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cup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of plain</w:t>
                                  </w:r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flour</w:t>
                                  </w:r>
                                </w:p>
                                <w:p w:rsidR="00945CC4" w:rsidRPr="006008A2" w:rsidRDefault="00945CC4" w:rsidP="006008A2">
                                  <w:pPr>
                                    <w:pBdr>
                                      <w:top w:val="single" w:sz="4" w:space="10" w:color="A7BFDE" w:themeColor="accent1" w:themeTint="7F"/>
                                      <w:bottom w:val="single" w:sz="4" w:space="10" w:color="A7BFDE" w:themeColor="accent1" w:themeTint="7F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008A2">
                                    <w:rPr>
                                      <w:i/>
                                      <w:iCs/>
                                      <w:position w:val="-22"/>
                                      <w:sz w:val="24"/>
                                      <w:szCs w:val="24"/>
                                    </w:rPr>
                                    <w:object w:dxaOrig="184" w:dyaOrig="539">
                                      <v:shape id="_x0000_i1101" type="#_x0000_t75" style="width:9.2pt;height:26.95pt" o:ole="">
                                        <v:imagedata r:id="rId122" o:title=""/>
                                      </v:shape>
                                      <o:OLEObject Type="Embed" ProgID="FXE300.Equation" ShapeID="_x0000_i1101" DrawAspect="Content" ObjectID="_1425929902" r:id="rId123"/>
                                    </w:object>
                                  </w:r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cup</w:t>
                                  </w:r>
                                  <w:proofErr w:type="gramEnd"/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of margarine</w:t>
                                  </w:r>
                                </w:p>
                                <w:p w:rsidR="00945CC4" w:rsidRPr="006008A2" w:rsidRDefault="00945CC4" w:rsidP="006008A2">
                                  <w:pPr>
                                    <w:pBdr>
                                      <w:top w:val="single" w:sz="4" w:space="10" w:color="A7BFDE" w:themeColor="accent1" w:themeTint="7F"/>
                                      <w:bottom w:val="single" w:sz="4" w:space="10" w:color="A7BFDE" w:themeColor="accent1" w:themeTint="7F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008A2">
                                    <w:rPr>
                                      <w:i/>
                                      <w:iCs/>
                                      <w:position w:val="-22"/>
                                      <w:sz w:val="24"/>
                                      <w:szCs w:val="24"/>
                                    </w:rPr>
                                    <w:object w:dxaOrig="184" w:dyaOrig="539">
                                      <v:shape id="_x0000_i1102" type="#_x0000_t75" style="width:9.2pt;height:26.95pt" o:ole="">
                                        <v:imagedata r:id="rId124" o:title=""/>
                                      </v:shape>
                                      <o:OLEObject Type="Embed" ProgID="FXE300.Equation" ShapeID="_x0000_i1102" DrawAspect="Content" ObjectID="_1425929903" r:id="rId125"/>
                                    </w:object>
                                  </w:r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cup</w:t>
                                  </w:r>
                                  <w:proofErr w:type="gramEnd"/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of sugar</w:t>
                                  </w:r>
                                </w:p>
                                <w:p w:rsidR="00945CC4" w:rsidRPr="006008A2" w:rsidRDefault="00945CC4" w:rsidP="006008A2">
                                  <w:pPr>
                                    <w:pBdr>
                                      <w:top w:val="single" w:sz="4" w:space="10" w:color="A7BFDE" w:themeColor="accent1" w:themeTint="7F"/>
                                      <w:bottom w:val="single" w:sz="4" w:space="10" w:color="A7BFDE" w:themeColor="accent1" w:themeTint="7F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008A2">
                                    <w:rPr>
                                      <w:i/>
                                      <w:iCs/>
                                      <w:position w:val="-22"/>
                                      <w:sz w:val="24"/>
                                      <w:szCs w:val="24"/>
                                    </w:rPr>
                                    <w:object w:dxaOrig="184" w:dyaOrig="539">
                                      <v:shape id="_x0000_i1103" type="#_x0000_t75" style="width:9.2pt;height:26.95pt" o:ole="">
                                        <v:imagedata r:id="rId126" o:title=""/>
                                      </v:shape>
                                      <o:OLEObject Type="Embed" ProgID="FXE300.Equation" ShapeID="_x0000_i1103" DrawAspect="Content" ObjectID="_1425929904" r:id="rId127"/>
                                    </w:object>
                                  </w:r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cup</w:t>
                                  </w:r>
                                  <w:proofErr w:type="gramEnd"/>
                                  <w:r w:rsidRPr="006008A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of milk</w:t>
                                  </w:r>
                                </w:p>
                                <w:p w:rsidR="00945CC4" w:rsidRPr="006008A2" w:rsidRDefault="00945CC4" w:rsidP="006008A2">
                                  <w:pPr>
                                    <w:pBdr>
                                      <w:top w:val="single" w:sz="4" w:space="10" w:color="A7BFDE" w:themeColor="accent1" w:themeTint="7F"/>
                                      <w:bottom w:val="single" w:sz="4" w:space="10" w:color="A7BFDE" w:themeColor="accent1" w:themeTint="7F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MAKES 12 SCONES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6" o:spid="_x0000_s1026" style="position:absolute;left:0;text-align:left;margin-left:134.2pt;margin-top:216.25pt;width:187.2pt;height:178.25pt;z-index:-251509760;visibility:visible;mso-wrap-style:square;mso-width-percent:40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" o:allowincell="f" filled="f" stroked="f" strokecolor="#90b5e3" strokeweight="6pt">
                      <v:shadow on="t" type="perspective" color="#2f6ebe" opacity=".5" offset="6pt,6pt" matrix="66191f,,,66191f"/>
                      <v:textbox style="mso-fit-shape-to-text:t" inset="0,0,0,0">
                        <w:txbxContent>
                          <w:p w:rsidR="00945CC4" w:rsidRPr="006008A2" w:rsidRDefault="00945CC4" w:rsidP="006008A2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6008A2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SCONES</w:t>
                            </w:r>
                          </w:p>
                          <w:p w:rsidR="00945CC4" w:rsidRPr="006008A2" w:rsidRDefault="00945CC4" w:rsidP="006008A2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008A2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008A2">
                              <w:rPr>
                                <w:i/>
                                <w:iCs/>
                                <w:position w:val="-22"/>
                                <w:sz w:val="24"/>
                                <w:szCs w:val="24"/>
                              </w:rPr>
                              <w:object w:dxaOrig="184" w:dyaOrig="539">
                                <v:shape id="_x0000_i1099" type="#_x0000_t75" style="width:9.2pt;height:26.95pt" o:ole="">
                                  <v:imagedata r:id="rId128" o:title=""/>
                                </v:shape>
                                <o:OLEObject Type="Embed" ProgID="FXE300.Equation" ShapeID="_x0000_i1099" DrawAspect="Content" ObjectID="_1420906390" r:id="rId129"/>
                              </w:object>
                            </w:r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cup</w:t>
                            </w:r>
                            <w:proofErr w:type="gramEnd"/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of self-</w:t>
                            </w:r>
                            <w:proofErr w:type="spellStart"/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raising</w:t>
                            </w:r>
                            <w:proofErr w:type="spellEnd"/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flour</w:t>
                            </w:r>
                          </w:p>
                          <w:p w:rsidR="00945CC4" w:rsidRDefault="00945CC4" w:rsidP="006008A2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008A2">
                              <w:rPr>
                                <w:i/>
                                <w:iCs/>
                                <w:position w:val="-22"/>
                                <w:sz w:val="24"/>
                                <w:szCs w:val="24"/>
                              </w:rPr>
                              <w:object w:dxaOrig="184" w:dyaOrig="539">
                                <v:shape id="_x0000_i1100" type="#_x0000_t75" style="width:9.2pt;height:26.95pt" o:ole="">
                                  <v:imagedata r:id="rId128" o:title=""/>
                                </v:shape>
                                <o:OLEObject Type="Embed" ProgID="FXE300.Equation" ShapeID="_x0000_i1100" DrawAspect="Content" ObjectID="_1420906391" r:id="rId130"/>
                              </w:object>
                            </w:r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cup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of plain</w:t>
                            </w:r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flour</w:t>
                            </w:r>
                          </w:p>
                          <w:p w:rsidR="00945CC4" w:rsidRPr="006008A2" w:rsidRDefault="00945CC4" w:rsidP="006008A2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08A2">
                              <w:rPr>
                                <w:i/>
                                <w:iCs/>
                                <w:position w:val="-22"/>
                                <w:sz w:val="24"/>
                                <w:szCs w:val="24"/>
                              </w:rPr>
                              <w:object w:dxaOrig="184" w:dyaOrig="539">
                                <v:shape id="_x0000_i1101" type="#_x0000_t75" style="width:9.2pt;height:26.95pt" o:ole="">
                                  <v:imagedata r:id="rId131" o:title=""/>
                                </v:shape>
                                <o:OLEObject Type="Embed" ProgID="FXE300.Equation" ShapeID="_x0000_i1101" DrawAspect="Content" ObjectID="_1420906392" r:id="rId132"/>
                              </w:object>
                            </w:r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cup</w:t>
                            </w:r>
                            <w:proofErr w:type="gramEnd"/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of margarine</w:t>
                            </w:r>
                          </w:p>
                          <w:p w:rsidR="00945CC4" w:rsidRPr="006008A2" w:rsidRDefault="00945CC4" w:rsidP="006008A2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08A2">
                              <w:rPr>
                                <w:i/>
                                <w:iCs/>
                                <w:position w:val="-22"/>
                                <w:sz w:val="24"/>
                                <w:szCs w:val="24"/>
                              </w:rPr>
                              <w:object w:dxaOrig="184" w:dyaOrig="539">
                                <v:shape id="_x0000_i1102" type="#_x0000_t75" style="width:9.2pt;height:26.95pt" o:ole="">
                                  <v:imagedata r:id="rId133" o:title=""/>
                                </v:shape>
                                <o:OLEObject Type="Embed" ProgID="FXE300.Equation" ShapeID="_x0000_i1102" DrawAspect="Content" ObjectID="_1420906393" r:id="rId134"/>
                              </w:object>
                            </w:r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cup</w:t>
                            </w:r>
                            <w:proofErr w:type="gramEnd"/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of sugar</w:t>
                            </w:r>
                          </w:p>
                          <w:p w:rsidR="00945CC4" w:rsidRPr="006008A2" w:rsidRDefault="00945CC4" w:rsidP="006008A2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008A2">
                              <w:rPr>
                                <w:i/>
                                <w:iCs/>
                                <w:position w:val="-22"/>
                                <w:sz w:val="24"/>
                                <w:szCs w:val="24"/>
                              </w:rPr>
                              <w:object w:dxaOrig="184" w:dyaOrig="539">
                                <v:shape id="_x0000_i1103" type="#_x0000_t75" style="width:9.2pt;height:26.95pt" o:ole="">
                                  <v:imagedata r:id="rId135" o:title=""/>
                                </v:shape>
                                <o:OLEObject Type="Embed" ProgID="FXE300.Equation" ShapeID="_x0000_i1103" DrawAspect="Content" ObjectID="_1420906394" r:id="rId136"/>
                              </w:object>
                            </w:r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cup</w:t>
                            </w:r>
                            <w:proofErr w:type="gramEnd"/>
                            <w:r w:rsidRPr="006008A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of milk</w:t>
                            </w:r>
                          </w:p>
                          <w:p w:rsidR="00945CC4" w:rsidRPr="006008A2" w:rsidRDefault="00945CC4" w:rsidP="006008A2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MAKES 12 SCONES</w:t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263" w:type="dxa"/>
          </w:tcPr>
          <w:p w:rsidR="006008A2" w:rsidRPr="006008A2" w:rsidRDefault="006008A2" w:rsidP="006008A2">
            <w:pPr>
              <w:pStyle w:val="ListParagraph"/>
              <w:ind w:left="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Dannie is making scones using the recipe below.</w:t>
            </w:r>
          </w:p>
        </w:tc>
        <w:tc>
          <w:tcPr>
            <w:tcW w:w="992" w:type="dxa"/>
          </w:tcPr>
          <w:p w:rsidR="006008A2" w:rsidRPr="00A252B0" w:rsidRDefault="006008A2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6008A2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Pr="00842F68" w:rsidRDefault="006008A2" w:rsidP="00842F6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How many cups of ingredients are there in the recipe altogether?  </w:t>
            </w:r>
          </w:p>
          <w:p w:rsidR="00A252B0" w:rsidRDefault="00A252B0" w:rsidP="008C3DE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008A2" w:rsidRDefault="006008A2" w:rsidP="006008A2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……………………………………………………………………………..</w:t>
            </w:r>
          </w:p>
          <w:p w:rsidR="006008A2" w:rsidRDefault="006008A2" w:rsidP="006008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008A2" w:rsidRDefault="006008A2" w:rsidP="006008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……………………………………………………………………………..</w:t>
            </w:r>
          </w:p>
        </w:tc>
        <w:tc>
          <w:tcPr>
            <w:tcW w:w="992" w:type="dxa"/>
          </w:tcPr>
          <w:p w:rsidR="00A252B0" w:rsidRPr="00A252B0" w:rsidRDefault="006008A2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842F68" w:rsidTr="00A824D7">
        <w:trPr>
          <w:cantSplit/>
          <w:trHeight w:val="851"/>
        </w:trPr>
        <w:tc>
          <w:tcPr>
            <w:tcW w:w="952" w:type="dxa"/>
          </w:tcPr>
          <w:p w:rsidR="00842F68" w:rsidRPr="001B3341" w:rsidRDefault="00842F68" w:rsidP="00842F6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842F68" w:rsidRDefault="006008A2" w:rsidP="00842F6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fraction of the entire recipe is made up of margarine?</w:t>
            </w:r>
          </w:p>
          <w:p w:rsidR="006008A2" w:rsidRDefault="006008A2" w:rsidP="006008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008A2" w:rsidRDefault="006008A2" w:rsidP="006008A2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……………………………………………………………………………..</w:t>
            </w:r>
          </w:p>
          <w:p w:rsidR="006008A2" w:rsidRDefault="006008A2" w:rsidP="006008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008A2" w:rsidRPr="006008A2" w:rsidRDefault="006008A2" w:rsidP="006008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……………………………………………………………………………..</w:t>
            </w:r>
          </w:p>
        </w:tc>
        <w:tc>
          <w:tcPr>
            <w:tcW w:w="992" w:type="dxa"/>
          </w:tcPr>
          <w:p w:rsidR="00842F68" w:rsidRPr="00A252B0" w:rsidRDefault="006008A2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842F68" w:rsidTr="00A824D7">
        <w:trPr>
          <w:cantSplit/>
          <w:trHeight w:val="851"/>
        </w:trPr>
        <w:tc>
          <w:tcPr>
            <w:tcW w:w="952" w:type="dxa"/>
          </w:tcPr>
          <w:p w:rsidR="00842F68" w:rsidRPr="001B3341" w:rsidRDefault="00842F68" w:rsidP="00842F6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842F68" w:rsidRDefault="006008A2" w:rsidP="00842F6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Dannie wants to make 60 scones for the school fete. How much milk will she need?</w:t>
            </w:r>
          </w:p>
          <w:p w:rsidR="006008A2" w:rsidRDefault="006008A2" w:rsidP="006008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008A2" w:rsidRDefault="006008A2" w:rsidP="006008A2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……………………………………………………………………………..</w:t>
            </w:r>
          </w:p>
          <w:p w:rsidR="006008A2" w:rsidRDefault="006008A2" w:rsidP="006008A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008A2" w:rsidRPr="006008A2" w:rsidRDefault="006008A2" w:rsidP="006008A2">
            <w:pPr>
              <w:rPr>
                <w:rFonts w:ascii="Times New Roman" w:hAnsi="Times New Roman"/>
                <w:sz w:val="24"/>
                <w:szCs w:val="24"/>
              </w:rPr>
            </w:pPr>
            <w:r w:rsidRPr="006008A2">
              <w:rPr>
                <w:rFonts w:ascii="Times New Roman" w:hAnsi="Times New Roman"/>
                <w:sz w:val="24"/>
                <w:szCs w:val="24"/>
              </w:rPr>
              <w:t xml:space="preserve">            ……………………………………………………………………………..</w:t>
            </w:r>
          </w:p>
        </w:tc>
        <w:tc>
          <w:tcPr>
            <w:tcW w:w="992" w:type="dxa"/>
          </w:tcPr>
          <w:p w:rsidR="00842F68" w:rsidRPr="00A252B0" w:rsidRDefault="006008A2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45CC4" w:rsidTr="00945CC4">
        <w:trPr>
          <w:cantSplit/>
          <w:trHeight w:val="851"/>
        </w:trPr>
        <w:tc>
          <w:tcPr>
            <w:tcW w:w="9215" w:type="dxa"/>
            <w:gridSpan w:val="2"/>
          </w:tcPr>
          <w:p w:rsidR="00945CC4" w:rsidRPr="00945CC4" w:rsidRDefault="00945CC4" w:rsidP="00945CC4">
            <w:pPr>
              <w:pStyle w:val="ListParagraph"/>
              <w:numPr>
                <w:ilvl w:val="0"/>
                <w:numId w:val="3"/>
              </w:numPr>
              <w:ind w:hanging="68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Joe is travelling in NZ, in a rented 4WD.   </w:t>
            </w:r>
          </w:p>
        </w:tc>
        <w:tc>
          <w:tcPr>
            <w:tcW w:w="992" w:type="dxa"/>
          </w:tcPr>
          <w:p w:rsidR="00945CC4" w:rsidRDefault="00945CC4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45CC4" w:rsidTr="00A824D7">
        <w:trPr>
          <w:cantSplit/>
          <w:trHeight w:val="851"/>
        </w:trPr>
        <w:tc>
          <w:tcPr>
            <w:tcW w:w="952" w:type="dxa"/>
          </w:tcPr>
          <w:p w:rsidR="00945CC4" w:rsidRPr="001B3341" w:rsidRDefault="00945CC4" w:rsidP="00842F6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945CC4" w:rsidRDefault="00724AEE" w:rsidP="00724AEE">
            <w:pPr>
              <w:pStyle w:val="ListParagraph"/>
              <w:numPr>
                <w:ilvl w:val="0"/>
                <w:numId w:val="13"/>
              </w:numPr>
              <w:ind w:hanging="6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45CC4">
              <w:rPr>
                <w:rFonts w:ascii="Times New Roman" w:hAnsi="Times New Roman"/>
                <w:sz w:val="24"/>
                <w:szCs w:val="24"/>
              </w:rPr>
              <w:t xml:space="preserve">He fills the tank with fuel before setting out on a day’s travel. </w:t>
            </w:r>
          </w:p>
          <w:p w:rsidR="00945CC4" w:rsidRDefault="00945CC4" w:rsidP="00724AEE">
            <w:pPr>
              <w:pStyle w:val="ListParagraph"/>
              <w:ind w:firstLine="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fuel is advertised as 172.5 cents per litre.</w:t>
            </w:r>
          </w:p>
          <w:p w:rsidR="00945CC4" w:rsidRDefault="00945CC4" w:rsidP="00724AEE">
            <w:pPr>
              <w:pStyle w:val="ListParagraph"/>
              <w:ind w:firstLine="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 puts 92.8 litres of fuel in the 4WD.</w:t>
            </w:r>
          </w:p>
          <w:p w:rsidR="00945CC4" w:rsidRDefault="00945CC4" w:rsidP="00724AEE">
            <w:pPr>
              <w:pStyle w:val="ListParagraph"/>
              <w:ind w:firstLine="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cost </w:t>
            </w:r>
            <w:r w:rsidR="00724AEE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in dollars</w:t>
            </w:r>
            <w:r w:rsidR="00724AEE">
              <w:rPr>
                <w:rFonts w:ascii="Times New Roman" w:hAnsi="Times New Roman"/>
                <w:sz w:val="24"/>
                <w:szCs w:val="24"/>
              </w:rPr>
              <w:t>, to the nearest 5 cents)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fuel?</w:t>
            </w:r>
          </w:p>
          <w:p w:rsidR="00724AEE" w:rsidRDefault="00724AEE" w:rsidP="00724AE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24AEE" w:rsidRDefault="00724AEE" w:rsidP="00724AEE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……………………………………………………………………………..</w:t>
            </w:r>
          </w:p>
          <w:p w:rsidR="00724AEE" w:rsidRDefault="00724AEE" w:rsidP="00724AE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45CC4" w:rsidRPr="00945CC4" w:rsidRDefault="00724AEE" w:rsidP="00724AEE">
            <w:pPr>
              <w:pStyle w:val="ListParagraph"/>
              <w:ind w:hanging="6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……………………………………………………………………………..</w:t>
            </w:r>
          </w:p>
        </w:tc>
        <w:tc>
          <w:tcPr>
            <w:tcW w:w="992" w:type="dxa"/>
          </w:tcPr>
          <w:p w:rsidR="00945CC4" w:rsidRDefault="00525A3C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945CC4" w:rsidTr="00A824D7">
        <w:trPr>
          <w:cantSplit/>
          <w:trHeight w:val="851"/>
        </w:trPr>
        <w:tc>
          <w:tcPr>
            <w:tcW w:w="952" w:type="dxa"/>
          </w:tcPr>
          <w:p w:rsidR="00945CC4" w:rsidRPr="001B3341" w:rsidRDefault="00945CC4" w:rsidP="00842F6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724AEE" w:rsidRDefault="00724AEE" w:rsidP="00724AEE">
            <w:pPr>
              <w:pStyle w:val="ListParagraph"/>
              <w:numPr>
                <w:ilvl w:val="0"/>
                <w:numId w:val="13"/>
              </w:numPr>
              <w:ind w:hanging="6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During the day he stops and buys some gifts worth $124 before GST.</w:t>
            </w:r>
          </w:p>
          <w:p w:rsidR="00724AEE" w:rsidRDefault="00724AEE" w:rsidP="00724AEE">
            <w:pPr>
              <w:pStyle w:val="ListParagraph"/>
              <w:ind w:firstLine="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Pr="00724AEE">
              <w:rPr>
                <w:rFonts w:ascii="Times New Roman" w:hAnsi="Times New Roman"/>
                <w:sz w:val="24"/>
                <w:szCs w:val="24"/>
              </w:rPr>
              <w:t xml:space="preserve">NZ the GST rate is 15%. </w:t>
            </w:r>
          </w:p>
          <w:p w:rsidR="00945CC4" w:rsidRDefault="00724AEE" w:rsidP="00724AEE">
            <w:pPr>
              <w:pStyle w:val="ListParagraph"/>
              <w:ind w:firstLine="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cost of the gifts including GST?</w:t>
            </w:r>
            <w:r w:rsidRPr="00724AE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24AEE" w:rsidRDefault="00724AEE" w:rsidP="00724AE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24AEE" w:rsidRDefault="00724AEE" w:rsidP="00724AEE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……………………………………………………………………………..</w:t>
            </w:r>
          </w:p>
          <w:p w:rsidR="00724AEE" w:rsidRPr="00724AEE" w:rsidRDefault="00724AEE" w:rsidP="00724AEE">
            <w:pPr>
              <w:pStyle w:val="ListParagraph"/>
              <w:ind w:firstLine="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……………………………………………………………………………..</w:t>
            </w:r>
          </w:p>
        </w:tc>
        <w:tc>
          <w:tcPr>
            <w:tcW w:w="992" w:type="dxa"/>
          </w:tcPr>
          <w:p w:rsidR="00945CC4" w:rsidRDefault="00525A3C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945CC4" w:rsidTr="00A824D7">
        <w:trPr>
          <w:cantSplit/>
          <w:trHeight w:val="851"/>
        </w:trPr>
        <w:tc>
          <w:tcPr>
            <w:tcW w:w="952" w:type="dxa"/>
          </w:tcPr>
          <w:p w:rsidR="00945CC4" w:rsidRPr="001B3341" w:rsidRDefault="00945CC4" w:rsidP="00842F6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945CC4" w:rsidRDefault="007530CF" w:rsidP="00724AEE">
            <w:pPr>
              <w:pStyle w:val="ListParagraph"/>
              <w:numPr>
                <w:ilvl w:val="0"/>
                <w:numId w:val="13"/>
              </w:numPr>
              <w:ind w:hanging="6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one section of the trip he comes to a road tunnel which says the tunnels roof is 2.</w:t>
            </w:r>
            <w:r w:rsidR="00525A3C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metres high.</w:t>
            </w:r>
          </w:p>
          <w:p w:rsidR="007530CF" w:rsidRDefault="007530CF" w:rsidP="007530C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4WD is 1.445 metres high and has a 1.24 metre long aerial on its roof.</w:t>
            </w:r>
          </w:p>
          <w:p w:rsidR="007530CF" w:rsidRDefault="007530CF" w:rsidP="007530C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Will the </w:t>
            </w:r>
            <w:r w:rsidR="00525A3C">
              <w:rPr>
                <w:rFonts w:ascii="Times New Roman" w:hAnsi="Times New Roman"/>
                <w:sz w:val="24"/>
                <w:szCs w:val="24"/>
              </w:rPr>
              <w:t xml:space="preserve">top of the </w:t>
            </w:r>
            <w:r>
              <w:rPr>
                <w:rFonts w:ascii="Times New Roman" w:hAnsi="Times New Roman"/>
                <w:sz w:val="24"/>
                <w:szCs w:val="24"/>
              </w:rPr>
              <w:t>aerial</w:t>
            </w:r>
            <w:r w:rsidR="00525A3C">
              <w:rPr>
                <w:rFonts w:ascii="Times New Roman" w:hAnsi="Times New Roman"/>
                <w:sz w:val="24"/>
                <w:szCs w:val="24"/>
              </w:rPr>
              <w:t xml:space="preserve"> be above or below the tunnel roof and by how much?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525A3C" w:rsidRDefault="00525A3C" w:rsidP="00525A3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5A3C" w:rsidRDefault="00525A3C" w:rsidP="00525A3C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……………………………………………………………………………..</w:t>
            </w:r>
          </w:p>
          <w:p w:rsidR="00525A3C" w:rsidRDefault="00525A3C" w:rsidP="00525A3C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525A3C" w:rsidRPr="00525A3C" w:rsidRDefault="00525A3C" w:rsidP="00525A3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……………………………………………………………………………..</w:t>
            </w:r>
          </w:p>
        </w:tc>
        <w:tc>
          <w:tcPr>
            <w:tcW w:w="992" w:type="dxa"/>
          </w:tcPr>
          <w:p w:rsidR="00945CC4" w:rsidRDefault="00525A3C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:rsidR="00216994" w:rsidRDefault="00216994"/>
    <w:p w:rsidR="00C71E16" w:rsidRDefault="00C71E16">
      <w:pPr>
        <w:sectPr w:rsidR="00C71E16" w:rsidSect="00361310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7706" w:type="dxa"/>
        <w:tblInd w:w="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7706"/>
      </w:tblGrid>
      <w:tr w:rsidR="00842F68" w:rsidRPr="005C44C0" w:rsidTr="006008A2">
        <w:trPr>
          <w:cantSplit/>
          <w:trHeight w:val="674"/>
        </w:trPr>
        <w:tc>
          <w:tcPr>
            <w:tcW w:w="7706" w:type="dxa"/>
          </w:tcPr>
          <w:p w:rsidR="00842F68" w:rsidRPr="005C44C0" w:rsidRDefault="00842F68" w:rsidP="006008A2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lastRenderedPageBreak/>
              <w:t>Rational Numbers</w:t>
            </w:r>
          </w:p>
        </w:tc>
      </w:tr>
    </w:tbl>
    <w:p w:rsidR="00C71E16" w:rsidRDefault="00C71E16" w:rsidP="006008A2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8C3DE5">
        <w:tc>
          <w:tcPr>
            <w:tcW w:w="9242" w:type="dxa"/>
          </w:tcPr>
          <w:p w:rsidR="00C71E16" w:rsidRDefault="00853748" w:rsidP="00C71E1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A252B0" w:rsidRDefault="00A252B0" w:rsidP="006008A2">
      <w:pPr>
        <w:spacing w:after="0"/>
      </w:pPr>
    </w:p>
    <w:p w:rsidR="00A252B0" w:rsidRDefault="00A252B0">
      <w:pPr>
        <w:sectPr w:rsidR="00A252B0" w:rsidSect="00361310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7358B7" w:rsidP="007358B7">
            <w:pPr>
              <w:rPr>
                <w:rFonts w:asciiTheme="majorHAnsi" w:hAnsiTheme="majorHAnsi"/>
                <w:sz w:val="24"/>
                <w:szCs w:val="24"/>
              </w:rPr>
            </w:pP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76" type="#_x0000_t75" style="width:9.2pt;height:26.95pt" o:ole="">
                  <v:imagedata r:id="rId13" o:title=""/>
                </v:shape>
                <o:OLEObject Type="Embed" ProgID="FXE300.Equation" ShapeID="_x0000_i1076" DrawAspect="Content" ObjectID="_1425929877" r:id="rId137"/>
              </w:objec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7358B7" w:rsidP="007358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Between </w:t>
            </w: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169" w:dyaOrig="539">
                <v:shape id="_x0000_i1077" type="#_x0000_t75" style="width:108.45pt;height:26.95pt" o:ole="">
                  <v:imagedata r:id="rId138" o:title=""/>
                </v:shape>
                <o:OLEObject Type="Embed" ProgID="FXE300.Equation" ShapeID="_x0000_i1077" DrawAspect="Content" ObjectID="_1425929878" r:id="rId139"/>
              </w:objec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7358B7" w:rsidP="007358B7">
            <w:pPr>
              <w:rPr>
                <w:rFonts w:asciiTheme="majorHAnsi" w:hAnsiTheme="majorHAnsi"/>
                <w:sz w:val="24"/>
                <w:szCs w:val="24"/>
              </w:rPr>
            </w:pP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2583" w:dyaOrig="383">
                <v:shape id="_x0000_i1078" type="#_x0000_t75" style="width:129.15pt;height:19.15pt" o:ole="">
                  <v:imagedata r:id="rId140" o:title=""/>
                </v:shape>
                <o:OLEObject Type="Embed" ProgID="FXE300.Equation" ShapeID="_x0000_i1078" DrawAspect="Content" ObjectID="_1425929879" r:id="rId141"/>
              </w:objec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7358B7" w:rsidP="007358B7">
            <w:pPr>
              <w:rPr>
                <w:rFonts w:asciiTheme="majorHAnsi" w:hAnsiTheme="majorHAnsi"/>
                <w:sz w:val="24"/>
                <w:szCs w:val="24"/>
              </w:rPr>
            </w:pP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950" w:dyaOrig="539">
                <v:shape id="_x0000_i1079" type="#_x0000_t75" style="width:97.5pt;height:26.95pt" o:ole="">
                  <v:imagedata r:id="rId142" o:title=""/>
                </v:shape>
                <o:OLEObject Type="Embed" ProgID="FXE300.Equation" ShapeID="_x0000_i1079" DrawAspect="Content" ObjectID="_1425929880" r:id="rId143"/>
              </w:objec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724B2" w:rsidP="007358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A724B2" w:rsidP="007358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0.36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9B7F7E" w:rsidP="007358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0.016 8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F1709F" w:rsidP="007358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128.49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C33632" w:rsidP="007358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0.2868686….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C33632" w:rsidP="00C33632">
            <w:pPr>
              <w:rPr>
                <w:rFonts w:asciiTheme="majorHAnsi" w:hAnsiTheme="majorHAnsi"/>
                <w:sz w:val="24"/>
                <w:szCs w:val="24"/>
              </w:rPr>
            </w:pPr>
            <w:r w:rsidRPr="00C33632">
              <w:rPr>
                <w:rFonts w:asciiTheme="majorHAnsi" w:hAnsiTheme="majorHAnsi"/>
                <w:sz w:val="24"/>
                <w:szCs w:val="24"/>
              </w:rPr>
              <w:t>0.28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C33632" w:rsidP="00C33632">
            <w:pPr>
              <w:rPr>
                <w:rFonts w:asciiTheme="majorHAnsi" w:hAnsiTheme="majorHAnsi"/>
                <w:sz w:val="24"/>
                <w:szCs w:val="24"/>
              </w:rPr>
            </w:pPr>
            <w:r w:rsidRPr="00F1709F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80" type="#_x0000_t75" style="width:15.2pt;height:26.95pt" o:ole="">
                  <v:imagedata r:id="rId35" o:title=""/>
                </v:shape>
                <o:OLEObject Type="Embed" ProgID="FXE300.Equation" ShapeID="_x0000_i1080" DrawAspect="Content" ObjectID="_1425929881" r:id="rId144"/>
              </w:objec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3DE5" w:rsidP="00C3363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$147.00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3DE5" w:rsidP="00C3363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18%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8C3DE5" w:rsidP="00C3363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845 kg.</w:t>
            </w:r>
          </w:p>
        </w:tc>
      </w:tr>
      <w:tr w:rsidR="00A252B0" w:rsidTr="00A252B0">
        <w:tc>
          <w:tcPr>
            <w:tcW w:w="648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8C3DE5" w:rsidRDefault="008C3DE5" w:rsidP="008C3DE5">
            <w:pPr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C3DE5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705" w:dyaOrig="539">
                <v:shape id="_x0000_i1081" type="#_x0000_t75" style="width:85.25pt;height:26.95pt" o:ole="">
                  <v:imagedata r:id="rId145" o:title=""/>
                </v:shape>
                <o:OLEObject Type="Embed" ProgID="FXE300.Equation" ShapeID="_x0000_i1081" DrawAspect="Content" ObjectID="_1425929882" r:id="rId146"/>
              </w:object>
            </w:r>
            <w:r w:rsidRPr="008C3DE5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</w:tr>
      <w:tr w:rsidR="00E70FAA" w:rsidTr="00A252B0">
        <w:tc>
          <w:tcPr>
            <w:tcW w:w="648" w:type="dxa"/>
          </w:tcPr>
          <w:p w:rsidR="00E70FAA" w:rsidRPr="00C71E16" w:rsidRDefault="00E70FAA" w:rsidP="00C71E16">
            <w:pPr>
              <w:pStyle w:val="ListParagraph"/>
              <w:numPr>
                <w:ilvl w:val="0"/>
                <w:numId w:val="4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8C3DE5">
            <w:pPr>
              <w:rPr>
                <w:rFonts w:asciiTheme="majorHAnsi" w:hAnsiTheme="majorHAnsi"/>
                <w:sz w:val="24"/>
                <w:szCs w:val="24"/>
              </w:rPr>
            </w:pPr>
            <w:r w:rsidRPr="008C3DE5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489" w:dyaOrig="325">
                <v:shape id="_x0000_i1082" type="#_x0000_t75" style="width:24.45pt;height:16.25pt" o:ole="">
                  <v:imagedata r:id="rId47" o:title=""/>
                </v:shape>
                <o:OLEObject Type="Embed" ProgID="FXE300.Equation" ShapeID="_x0000_i1082" DrawAspect="Content" ObjectID="_1425929883" r:id="rId147"/>
              </w:object>
            </w:r>
          </w:p>
        </w:tc>
      </w:tr>
    </w:tbl>
    <w:p w:rsid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p w:rsidR="00A252B0" w:rsidRDefault="00A252B0" w:rsidP="00C71E16">
      <w:pPr>
        <w:jc w:val="center"/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58B7" w:rsidTr="008C3DE5">
        <w:tc>
          <w:tcPr>
            <w:tcW w:w="9242" w:type="dxa"/>
          </w:tcPr>
          <w:p w:rsidR="007358B7" w:rsidRDefault="007358B7" w:rsidP="008C3DE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Calculator</w:t>
            </w:r>
            <w:r w:rsidR="00361310">
              <w:rPr>
                <w:rFonts w:asciiTheme="majorHAnsi" w:hAnsiTheme="majorHAnsi"/>
                <w:sz w:val="24"/>
                <w:szCs w:val="24"/>
              </w:rPr>
              <w:t xml:space="preserve"> Allowed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Section</w:t>
            </w:r>
          </w:p>
        </w:tc>
      </w:tr>
    </w:tbl>
    <w:p w:rsidR="007358B7" w:rsidRPr="006008A2" w:rsidRDefault="007358B7" w:rsidP="007358B7">
      <w:pPr>
        <w:rPr>
          <w:sz w:val="16"/>
          <w:szCs w:val="16"/>
        </w:rPr>
      </w:pPr>
    </w:p>
    <w:p w:rsidR="007358B7" w:rsidRDefault="007358B7" w:rsidP="007358B7">
      <w:pPr>
        <w:sectPr w:rsidR="007358B7" w:rsidSect="007358B7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7358B7" w:rsidTr="008C3DE5">
        <w:tc>
          <w:tcPr>
            <w:tcW w:w="648" w:type="dxa"/>
          </w:tcPr>
          <w:p w:rsidR="007358B7" w:rsidRPr="00C71E16" w:rsidRDefault="007358B7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7358B7" w:rsidRDefault="00E70FAA" w:rsidP="007358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Any two of </w:t>
            </w:r>
            <w:r w:rsidRPr="007358B7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675" w:dyaOrig="539">
                <v:shape id="_x0000_i1083" type="#_x0000_t75" style="width:83.75pt;height:26.95pt" o:ole="">
                  <v:imagedata r:id="rId148" o:title=""/>
                </v:shape>
                <o:OLEObject Type="Embed" ProgID="FXE300.Equation" ShapeID="_x0000_i1083" DrawAspect="Content" ObjectID="_1425929884" r:id="rId149"/>
              </w:objec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945C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945CC4">
            <w:pPr>
              <w:rPr>
                <w:rFonts w:asciiTheme="majorHAnsi" w:hAnsiTheme="majorHAnsi"/>
                <w:sz w:val="24"/>
                <w:szCs w:val="24"/>
              </w:rPr>
            </w:pPr>
            <w:r w:rsidRPr="007358B7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 w14:anchorId="5BA60C20">
                <v:shape id="_x0000_i1084" type="#_x0000_t75" style="width:15.2pt;height:26.95pt" o:ole="">
                  <v:imagedata r:id="rId67" o:title=""/>
                </v:shape>
                <o:OLEObject Type="Embed" ProgID="FXE300.Equation" ShapeID="_x0000_i1084" DrawAspect="Content" ObjectID="_1425929885" r:id="rId150"/>
              </w:objec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945CC4">
            <w:pPr>
              <w:rPr>
                <w:rFonts w:asciiTheme="majorHAnsi" w:hAnsiTheme="majorHAnsi"/>
                <w:sz w:val="24"/>
                <w:szCs w:val="24"/>
              </w:rPr>
            </w:pPr>
            <w:r w:rsidRPr="00A724B2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1806" w:dyaOrig="539" w14:anchorId="5696C8B3">
                <v:shape id="_x0000_i1085" type="#_x0000_t75" style="width:90.3pt;height:26.95pt" o:ole="">
                  <v:imagedata r:id="rId75" o:title=""/>
                </v:shape>
                <o:OLEObject Type="Embed" ProgID="FXE300.Equation" ShapeID="_x0000_i1085" DrawAspect="Content" ObjectID="_1425929886" r:id="rId151"/>
              </w:objec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945C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Point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</w: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945C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0.012 , 0.021 , 0.21 , 1.2 , 2.1  </w: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945CC4">
            <w:pPr>
              <w:rPr>
                <w:rFonts w:asciiTheme="majorHAnsi" w:hAnsiTheme="majorHAnsi"/>
                <w:sz w:val="24"/>
                <w:szCs w:val="24"/>
              </w:rPr>
            </w:pPr>
            <w:r w:rsidRPr="00F1709F">
              <w:rPr>
                <w:rFonts w:asciiTheme="majorHAnsi" w:hAnsiTheme="majorHAnsi"/>
                <w:sz w:val="24"/>
                <w:szCs w:val="24"/>
              </w:rPr>
              <w:t>6.5</w: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945CC4">
            <w:pPr>
              <w:rPr>
                <w:rFonts w:asciiTheme="majorHAnsi" w:hAnsiTheme="majorHAnsi"/>
                <w:sz w:val="24"/>
                <w:szCs w:val="24"/>
              </w:rPr>
            </w:pPr>
            <w:r w:rsidRPr="009B7F7E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229" w:dyaOrig="300" w14:anchorId="1F5DB698">
                <v:shape id="_x0000_i1086" type="#_x0000_t75" style="width:61.45pt;height:15pt" o:ole="">
                  <v:imagedata r:id="rId87" o:title=""/>
                </v:shape>
                <o:OLEObject Type="Embed" ProgID="FXE300.Equation" ShapeID="_x0000_i1086" DrawAspect="Content" ObjectID="_1425929887" r:id="rId152"/>
              </w:objec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8C3DE5">
            <w:pPr>
              <w:rPr>
                <w:rFonts w:asciiTheme="majorHAnsi" w:hAnsiTheme="majorHAnsi"/>
                <w:sz w:val="24"/>
                <w:szCs w:val="24"/>
              </w:rPr>
            </w:pPr>
            <w:r w:rsidRPr="00F1709F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875" w:dyaOrig="539">
                <v:shape id="_x0000_i1087" type="#_x0000_t75" style="width:43.75pt;height:26.95pt" o:ole="">
                  <v:imagedata r:id="rId97" o:title=""/>
                </v:shape>
                <o:OLEObject Type="Embed" ProgID="FXE300.Equation" ShapeID="_x0000_i1087" DrawAspect="Content" ObjectID="_1425929888" r:id="rId153"/>
              </w:objec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8C3DE5">
            <w:pPr>
              <w:rPr>
                <w:rFonts w:asciiTheme="majorHAnsi" w:hAnsiTheme="majorHAnsi"/>
                <w:sz w:val="24"/>
                <w:szCs w:val="24"/>
              </w:rPr>
            </w:pPr>
            <w:r w:rsidRPr="008C3DE5"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88" type="#_x0000_t75" style="width:15.2pt;height:26.95pt" o:ole="">
                  <v:imagedata r:id="rId103" o:title=""/>
                </v:shape>
                <o:OLEObject Type="Embed" ProgID="FXE300.Equation" ShapeID="_x0000_i1088" DrawAspect="Content" ObjectID="_1425929889" r:id="rId154"/>
              </w:objec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8C3D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$179.20</w: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945C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 houses.</w: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945C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“It is 35% of an hour.”</w: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Pr="00871FD4" w:rsidRDefault="00E70FAA" w:rsidP="008C3DE5">
            <w:pPr>
              <w:rPr>
                <w:rFonts w:asciiTheme="majorHAnsi" w:hAnsiTheme="majorHAnsi"/>
                <w:position w:val="-1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61310" w:rsidRPr="00871FD4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1809" w:dyaOrig="565">
                <v:shape id="_x0000_i1089" type="#_x0000_t75" style="width:90.45pt;height:28.25pt" o:ole="">
                  <v:imagedata r:id="rId155" o:title=""/>
                </v:shape>
                <o:OLEObject Type="Embed" ProgID="FXE300.Equation" ShapeID="_x0000_i1089" DrawAspect="Content" ObjectID="_1425929890" r:id="rId156"/>
              </w:object>
            </w:r>
            <w:r w:rsidRPr="00871FD4">
              <w:rPr>
                <w:rFonts w:asciiTheme="majorHAnsi" w:hAnsiTheme="majorHAnsi"/>
                <w:position w:val="-16"/>
                <w:sz w:val="24"/>
                <w:szCs w:val="24"/>
              </w:rPr>
              <w:t xml:space="preserve"> </w: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Default="00E70FAA" w:rsidP="008C3D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Lydia with 32 correct.</w:t>
            </w:r>
          </w:p>
        </w:tc>
      </w:tr>
      <w:tr w:rsidR="00E70FAA" w:rsidTr="008C3DE5">
        <w:tc>
          <w:tcPr>
            <w:tcW w:w="648" w:type="dxa"/>
          </w:tcPr>
          <w:p w:rsidR="00E70FAA" w:rsidRPr="00C71E16" w:rsidRDefault="00E70FAA" w:rsidP="007358B7">
            <w:pPr>
              <w:pStyle w:val="ListParagraph"/>
              <w:numPr>
                <w:ilvl w:val="0"/>
                <w:numId w:val="11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E70FAA" w:rsidRPr="00871FD4" w:rsidRDefault="00E70FAA" w:rsidP="008C3DE5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871FD4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489" w:dyaOrig="325">
                <v:shape id="_x0000_i1090" type="#_x0000_t75" style="width:24.45pt;height:16.25pt" o:ole="">
                  <v:imagedata r:id="rId157" o:title=""/>
                </v:shape>
                <o:OLEObject Type="Embed" ProgID="FXE300.Equation" ShapeID="_x0000_i1090" DrawAspect="Content" ObjectID="_1425929891" r:id="rId158"/>
              </w:object>
            </w:r>
            <w:r w:rsidRPr="00871FD4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</w:tr>
    </w:tbl>
    <w:p w:rsidR="007358B7" w:rsidRDefault="007358B7" w:rsidP="007358B7">
      <w:pPr>
        <w:jc w:val="center"/>
        <w:rPr>
          <w:rFonts w:asciiTheme="majorHAnsi" w:hAnsiTheme="majorHAnsi"/>
          <w:sz w:val="24"/>
          <w:szCs w:val="24"/>
        </w:rPr>
      </w:pPr>
    </w:p>
    <w:p w:rsidR="00361310" w:rsidRDefault="0036131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7358B7" w:rsidRDefault="007358B7" w:rsidP="00E70FAA">
      <w:pPr>
        <w:rPr>
          <w:rFonts w:asciiTheme="majorHAnsi" w:hAnsiTheme="majorHAnsi"/>
          <w:sz w:val="24"/>
          <w:szCs w:val="24"/>
        </w:rPr>
        <w:sectPr w:rsidR="007358B7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7230"/>
        <w:gridCol w:w="1337"/>
      </w:tblGrid>
      <w:tr w:rsidR="00C71E16" w:rsidTr="008C3DE5">
        <w:tc>
          <w:tcPr>
            <w:tcW w:w="9242" w:type="dxa"/>
            <w:gridSpan w:val="3"/>
          </w:tcPr>
          <w:p w:rsidR="00C71E16" w:rsidRPr="006008A2" w:rsidRDefault="006008A2" w:rsidP="006008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Calculator Allowed Connected </w:t>
            </w:r>
            <w:r w:rsidR="00853748" w:rsidRPr="00853748">
              <w:rPr>
                <w:rFonts w:ascii="Times New Roman" w:hAnsi="Times New Roman"/>
                <w:sz w:val="24"/>
                <w:szCs w:val="24"/>
              </w:rPr>
              <w:t xml:space="preserve"> Answer Section</w:t>
            </w:r>
          </w:p>
        </w:tc>
      </w:tr>
      <w:tr w:rsidR="00A252B0" w:rsidTr="00A252B0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numPr>
                <w:ilvl w:val="0"/>
                <w:numId w:val="6"/>
              </w:numPr>
              <w:ind w:left="113" w:firstLine="0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Pr="006008A2" w:rsidRDefault="006008A2" w:rsidP="006008A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position w:val="-1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6008A2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3204" w:dyaOrig="383">
                <v:shape id="_x0000_i1091" type="#_x0000_t75" style="width:160.2pt;height:19.15pt" o:ole="">
                  <v:imagedata r:id="rId159" o:title=""/>
                </v:shape>
                <o:OLEObject Type="Embed" ProgID="FXE300.Equation" ShapeID="_x0000_i1091" DrawAspect="Content" ObjectID="_1425929892" r:id="rId160"/>
              </w:object>
            </w:r>
            <w:r w:rsidRPr="006008A2">
              <w:rPr>
                <w:rFonts w:asciiTheme="majorHAnsi" w:hAnsiTheme="majorHAnsi"/>
                <w:position w:val="-16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</w:tcPr>
          <w:p w:rsidR="00A252B0" w:rsidRDefault="006008A2" w:rsidP="008C3DE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A252B0" w:rsidTr="00A252B0"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Default="006008A2" w:rsidP="006008A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position w:val="-1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6008A2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2712" w:dyaOrig="383">
                <v:shape id="_x0000_i1092" type="#_x0000_t75" style="width:135.6pt;height:19.15pt" o:ole="">
                  <v:imagedata r:id="rId161" o:title=""/>
                </v:shape>
                <o:OLEObject Type="Embed" ProgID="FXE300.Equation" ShapeID="_x0000_i1092" DrawAspect="Content" ObjectID="_1425929893" r:id="rId162"/>
              </w:object>
            </w:r>
            <w:r w:rsidRPr="006008A2">
              <w:rPr>
                <w:rFonts w:asciiTheme="majorHAnsi" w:hAnsiTheme="majorHAnsi"/>
                <w:position w:val="-16"/>
                <w:sz w:val="24"/>
                <w:szCs w:val="24"/>
              </w:rPr>
              <w:t xml:space="preserve"> </w:t>
            </w:r>
          </w:p>
          <w:p w:rsidR="006008A2" w:rsidRPr="006008A2" w:rsidRDefault="006008A2" w:rsidP="006008A2">
            <w:pPr>
              <w:pStyle w:val="ListParagraph"/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</w:pPr>
            <w:r w:rsidRPr="006008A2">
              <w:rPr>
                <w:rFonts w:asciiTheme="majorHAnsi" w:hAnsiTheme="majorHAnsi"/>
                <w:color w:val="FF0000"/>
                <w:position w:val="-16"/>
                <w:sz w:val="24"/>
                <w:szCs w:val="24"/>
              </w:rPr>
              <w:object w:dxaOrig="2905" w:dyaOrig="539">
                <v:shape id="_x0000_i1093" type="#_x0000_t75" style="width:145.25pt;height:26.95pt" o:ole="">
                  <v:imagedata r:id="rId163" o:title=""/>
                </v:shape>
                <o:OLEObject Type="Embed" ProgID="FXE300.Equation" ShapeID="_x0000_i1093" DrawAspect="Content" ObjectID="_1425929894" r:id="rId164"/>
              </w:object>
            </w:r>
          </w:p>
          <w:p w:rsidR="006008A2" w:rsidRPr="006008A2" w:rsidRDefault="006008A2" w:rsidP="006008A2">
            <w:pPr>
              <w:pStyle w:val="ListParagraph"/>
              <w:rPr>
                <w:rFonts w:asciiTheme="majorHAnsi" w:hAnsiTheme="majorHAnsi"/>
                <w:position w:val="-22"/>
                <w:sz w:val="24"/>
                <w:szCs w:val="24"/>
              </w:rPr>
            </w:pPr>
            <w:r>
              <w:rPr>
                <w:rFonts w:asciiTheme="majorHAnsi" w:hAnsiTheme="majorHAnsi"/>
                <w:position w:val="-16"/>
                <w:sz w:val="24"/>
                <w:szCs w:val="24"/>
              </w:rPr>
              <w:t xml:space="preserve"> </w:t>
            </w:r>
            <w:r w:rsidRPr="006008A2">
              <w:rPr>
                <w:rFonts w:asciiTheme="majorHAnsi" w:hAnsiTheme="majorHAnsi"/>
                <w:color w:val="FF0000"/>
                <w:position w:val="-22"/>
                <w:sz w:val="24"/>
                <w:szCs w:val="24"/>
              </w:rPr>
              <w:object w:dxaOrig="1521" w:dyaOrig="539">
                <v:shape id="_x0000_i1094" type="#_x0000_t75" style="width:76.05pt;height:26.95pt" o:ole="">
                  <v:imagedata r:id="rId165" o:title=""/>
                </v:shape>
                <o:OLEObject Type="Embed" ProgID="FXE300.Equation" ShapeID="_x0000_i1094" DrawAspect="Content" ObjectID="_1425929895" r:id="rId166"/>
              </w:object>
            </w:r>
            <w:r w:rsidRPr="006008A2">
              <w:rPr>
                <w:rFonts w:asciiTheme="majorHAnsi" w:hAnsiTheme="majorHAnsi"/>
                <w:position w:val="-22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</w:tcPr>
          <w:p w:rsidR="00A252B0" w:rsidRDefault="006008A2" w:rsidP="008C3DE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A252B0" w:rsidTr="007530CF">
        <w:trPr>
          <w:cantSplit/>
        </w:trPr>
        <w:tc>
          <w:tcPr>
            <w:tcW w:w="675" w:type="dxa"/>
          </w:tcPr>
          <w:p w:rsidR="00A252B0" w:rsidRPr="00C71E16" w:rsidRDefault="00A252B0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A252B0" w:rsidRDefault="006008A2" w:rsidP="006008A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6008A2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3255" w:dyaOrig="273">
                <v:shape id="_x0000_i1095" type="#_x0000_t75" style="width:162.75pt;height:13.65pt" o:ole="">
                  <v:imagedata r:id="rId167" o:title=""/>
                </v:shape>
                <o:OLEObject Type="Embed" ProgID="FXE300.Equation" ShapeID="_x0000_i1095" DrawAspect="Content" ObjectID="_1425929896" r:id="rId168"/>
              </w:object>
            </w:r>
            <w:r w:rsidRPr="006008A2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  <w:p w:rsidR="006008A2" w:rsidRPr="006008A2" w:rsidRDefault="006008A2" w:rsidP="006008A2">
            <w:pPr>
              <w:pStyle w:val="ListParagraph"/>
              <w:rPr>
                <w:rFonts w:asciiTheme="majorHAnsi" w:hAnsiTheme="majorHAnsi"/>
                <w:position w:val="-66"/>
                <w:sz w:val="24"/>
                <w:szCs w:val="24"/>
              </w:rPr>
            </w:pPr>
            <w:r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  <w:r w:rsidRPr="006008A2">
              <w:rPr>
                <w:rFonts w:asciiTheme="majorHAnsi" w:hAnsiTheme="majorHAnsi"/>
                <w:color w:val="FF0000"/>
                <w:position w:val="-66"/>
                <w:sz w:val="24"/>
                <w:szCs w:val="24"/>
              </w:rPr>
              <w:object w:dxaOrig="4180" w:dyaOrig="979">
                <v:shape id="_x0000_i1096" type="#_x0000_t75" style="width:209pt;height:48.95pt" o:ole="">
                  <v:imagedata r:id="rId169" o:title=""/>
                </v:shape>
                <o:OLEObject Type="Embed" ProgID="FXE300.Equation" ShapeID="_x0000_i1096" DrawAspect="Content" ObjectID="_1425929897" r:id="rId170"/>
              </w:object>
            </w:r>
            <w:r w:rsidRPr="006008A2">
              <w:rPr>
                <w:rFonts w:asciiTheme="majorHAnsi" w:hAnsiTheme="majorHAnsi"/>
                <w:position w:val="-66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</w:tcPr>
          <w:p w:rsidR="00A252B0" w:rsidRDefault="006008A2" w:rsidP="008C3DE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724AEE" w:rsidTr="007530CF">
        <w:trPr>
          <w:cantSplit/>
        </w:trPr>
        <w:tc>
          <w:tcPr>
            <w:tcW w:w="675" w:type="dxa"/>
          </w:tcPr>
          <w:p w:rsidR="00724AEE" w:rsidRPr="00C71E16" w:rsidRDefault="00724AEE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7230" w:type="dxa"/>
          </w:tcPr>
          <w:p w:rsidR="00724AEE" w:rsidRDefault="00724AEE" w:rsidP="00724AE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(a) </w:t>
            </w:r>
            <w:r w:rsidR="007530C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Cost = </w:t>
            </w:r>
            <w:r w:rsidR="007530CF">
              <w:rPr>
                <w:rFonts w:asciiTheme="majorHAnsi" w:hAnsiTheme="majorHAnsi"/>
                <w:sz w:val="24"/>
                <w:szCs w:val="24"/>
              </w:rPr>
              <w:t xml:space="preserve">172.5 </w:t>
            </w:r>
            <w:r w:rsidR="007530CF">
              <w:rPr>
                <w:rFonts w:ascii="Cambria" w:hAnsi="Cambria"/>
                <w:sz w:val="24"/>
                <w:szCs w:val="24"/>
              </w:rPr>
              <w:t>×</w:t>
            </w:r>
            <w:r w:rsidR="007530CF">
              <w:rPr>
                <w:rFonts w:asciiTheme="majorHAnsi" w:hAnsiTheme="majorHAnsi"/>
                <w:sz w:val="24"/>
                <w:szCs w:val="24"/>
              </w:rPr>
              <w:t xml:space="preserve"> 92.8 =16008 cents</w:t>
            </w:r>
          </w:p>
          <w:p w:rsidR="007530CF" w:rsidRDefault="007530CF" w:rsidP="00724AE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= $160.08</w:t>
            </w:r>
          </w:p>
          <w:p w:rsidR="007530CF" w:rsidRPr="00724AEE" w:rsidRDefault="007530CF" w:rsidP="00724AE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= $160.10 (nearest 5 cents)</w:t>
            </w:r>
          </w:p>
        </w:tc>
        <w:tc>
          <w:tcPr>
            <w:tcW w:w="1337" w:type="dxa"/>
          </w:tcPr>
          <w:p w:rsidR="00724AEE" w:rsidRDefault="007530CF" w:rsidP="008C3DE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7530CF" w:rsidRDefault="007530CF" w:rsidP="008C3DE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(1 for rounding)</w:t>
            </w:r>
          </w:p>
        </w:tc>
      </w:tr>
      <w:tr w:rsidR="00724AEE" w:rsidTr="007530CF">
        <w:trPr>
          <w:cantSplit/>
        </w:trPr>
        <w:tc>
          <w:tcPr>
            <w:tcW w:w="675" w:type="dxa"/>
          </w:tcPr>
          <w:p w:rsidR="00724AEE" w:rsidRPr="00C71E16" w:rsidRDefault="00724AEE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724AEE" w:rsidRDefault="007530CF" w:rsidP="007530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(b)  Cost inc GST = 124 </w:t>
            </w:r>
            <w:r>
              <w:rPr>
                <w:rFonts w:ascii="Cambria" w:hAnsi="Cambria"/>
                <w:sz w:val="24"/>
                <w:szCs w:val="24"/>
              </w:rPr>
              <w:t>×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1.15</w:t>
            </w:r>
          </w:p>
          <w:p w:rsidR="007530CF" w:rsidRPr="007530CF" w:rsidRDefault="007530CF" w:rsidP="007530C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$142.60</w:t>
            </w:r>
          </w:p>
        </w:tc>
        <w:tc>
          <w:tcPr>
            <w:tcW w:w="1337" w:type="dxa"/>
          </w:tcPr>
          <w:p w:rsidR="00724AEE" w:rsidRDefault="007530CF" w:rsidP="008C3DE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724AEE" w:rsidTr="00A252B0">
        <w:tc>
          <w:tcPr>
            <w:tcW w:w="675" w:type="dxa"/>
          </w:tcPr>
          <w:p w:rsidR="00724AEE" w:rsidRPr="00C71E16" w:rsidRDefault="00724AEE" w:rsidP="00C71E16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30" w:type="dxa"/>
          </w:tcPr>
          <w:p w:rsidR="00724AEE" w:rsidRPr="00525A3C" w:rsidRDefault="00525A3C" w:rsidP="00525A3C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 w:rsidRPr="00525A3C">
              <w:rPr>
                <w:rFonts w:asciiTheme="majorHAnsi" w:hAnsiTheme="majorHAnsi"/>
                <w:sz w:val="24"/>
                <w:szCs w:val="24"/>
              </w:rPr>
              <w:t>Height of 4WD and aerial = 1.445 + 1.24 =2.685</w:t>
            </w:r>
          </w:p>
          <w:p w:rsidR="00525A3C" w:rsidRPr="00525A3C" w:rsidRDefault="00525A3C" w:rsidP="00525A3C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It will be above the roof by 2.685 – 2.6 = 0.085 metres.</w:t>
            </w:r>
          </w:p>
        </w:tc>
        <w:tc>
          <w:tcPr>
            <w:tcW w:w="1337" w:type="dxa"/>
          </w:tcPr>
          <w:p w:rsidR="00724AEE" w:rsidRDefault="00525A3C" w:rsidP="008C3DE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</w:tbl>
    <w:p w:rsidR="00C71E16" w:rsidRPr="00C71E16" w:rsidRDefault="00C71E16" w:rsidP="006008A2">
      <w:pPr>
        <w:rPr>
          <w:rFonts w:asciiTheme="majorHAnsi" w:hAnsiTheme="majorHAnsi"/>
          <w:sz w:val="24"/>
          <w:szCs w:val="24"/>
        </w:rPr>
      </w:pPr>
    </w:p>
    <w:sectPr w:rsidR="00C71E16" w:rsidRPr="00C71E16" w:rsidSect="0036131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A5C" w:rsidRDefault="00C92A5C" w:rsidP="00C868AD">
      <w:pPr>
        <w:spacing w:after="0" w:line="240" w:lineRule="auto"/>
      </w:pPr>
      <w:r>
        <w:separator/>
      </w:r>
    </w:p>
  </w:endnote>
  <w:endnote w:type="continuationSeparator" w:id="0">
    <w:p w:rsidR="00C92A5C" w:rsidRDefault="00C92A5C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5CC4" w:rsidRDefault="00945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2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5CC4" w:rsidRDefault="00945C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7872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1310" w:rsidRDefault="00361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2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638A" w:rsidRDefault="009C638A" w:rsidP="009C638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A5C" w:rsidRDefault="00C92A5C" w:rsidP="00C868AD">
      <w:pPr>
        <w:spacing w:after="0" w:line="240" w:lineRule="auto"/>
      </w:pPr>
      <w:r>
        <w:separator/>
      </w:r>
    </w:p>
  </w:footnote>
  <w:footnote w:type="continuationSeparator" w:id="0">
    <w:p w:rsidR="00C92A5C" w:rsidRDefault="00C92A5C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CC4" w:rsidRPr="00C868AD" w:rsidRDefault="00945CC4">
    <w:pPr>
      <w:pStyle w:val="Header"/>
      <w:rPr>
        <w:u w:val="single"/>
      </w:rPr>
    </w:pPr>
    <w:r>
      <w:rPr>
        <w:u w:val="single"/>
      </w:rPr>
      <w:t>Rational Numbers</w:t>
    </w:r>
    <w:r w:rsidRPr="00C868AD">
      <w:rPr>
        <w:u w:val="single"/>
      </w:rPr>
      <w:t xml:space="preserve"> </w:t>
    </w:r>
    <w:r>
      <w:rPr>
        <w:u w:val="single"/>
      </w:rPr>
      <w:tab/>
    </w:r>
    <w:r w:rsidRPr="00C868AD">
      <w:rPr>
        <w:u w:val="single"/>
      </w:rPr>
      <w:t>Topic Test</w:t>
    </w:r>
    <w:r w:rsidRPr="00C868AD">
      <w:rPr>
        <w:u w:val="single"/>
      </w:rPr>
      <w:tab/>
    </w:r>
    <w:r w:rsidRPr="00C868AD">
      <w:rPr>
        <w:u w:val="single"/>
      </w:rPr>
      <w:tab/>
      <w:t>2013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CC4" w:rsidRDefault="00945CC4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945CC4" w:rsidRPr="00C71E16" w:rsidRDefault="00945CC4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B5D03"/>
    <w:multiLevelType w:val="hybridMultilevel"/>
    <w:tmpl w:val="57782F60"/>
    <w:lvl w:ilvl="0" w:tplc="F11E9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6284B"/>
    <w:multiLevelType w:val="hybridMultilevel"/>
    <w:tmpl w:val="BB182EAE"/>
    <w:lvl w:ilvl="0" w:tplc="FBFEF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4024C5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D7B58"/>
    <w:multiLevelType w:val="hybridMultilevel"/>
    <w:tmpl w:val="5A40D3A2"/>
    <w:lvl w:ilvl="0" w:tplc="5D1A3D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D356EA"/>
    <w:multiLevelType w:val="hybridMultilevel"/>
    <w:tmpl w:val="2222F7CA"/>
    <w:lvl w:ilvl="0" w:tplc="ACC22BBE">
      <w:start w:val="1"/>
      <w:numFmt w:val="lowerLetter"/>
      <w:lvlText w:val="(%1)"/>
      <w:lvlJc w:val="left"/>
      <w:pPr>
        <w:ind w:left="720" w:hanging="36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68"/>
    <w:rsid w:val="000176AA"/>
    <w:rsid w:val="000C4CAD"/>
    <w:rsid w:val="0018287C"/>
    <w:rsid w:val="001D51F7"/>
    <w:rsid w:val="00216994"/>
    <w:rsid w:val="002C4E87"/>
    <w:rsid w:val="00325745"/>
    <w:rsid w:val="00361310"/>
    <w:rsid w:val="00413DF5"/>
    <w:rsid w:val="00460B7C"/>
    <w:rsid w:val="004E1D1E"/>
    <w:rsid w:val="00525A3C"/>
    <w:rsid w:val="005C44C0"/>
    <w:rsid w:val="006008A2"/>
    <w:rsid w:val="00641EA7"/>
    <w:rsid w:val="00667642"/>
    <w:rsid w:val="006718CF"/>
    <w:rsid w:val="00704BE0"/>
    <w:rsid w:val="00724AEE"/>
    <w:rsid w:val="007259F5"/>
    <w:rsid w:val="007358B7"/>
    <w:rsid w:val="007530CF"/>
    <w:rsid w:val="00786829"/>
    <w:rsid w:val="00842F68"/>
    <w:rsid w:val="00845ACB"/>
    <w:rsid w:val="00853748"/>
    <w:rsid w:val="00871FD4"/>
    <w:rsid w:val="008B7480"/>
    <w:rsid w:val="008C3DE5"/>
    <w:rsid w:val="008C68D7"/>
    <w:rsid w:val="008F3E43"/>
    <w:rsid w:val="00945CC4"/>
    <w:rsid w:val="009A5487"/>
    <w:rsid w:val="009B7F7E"/>
    <w:rsid w:val="009C638A"/>
    <w:rsid w:val="00A16923"/>
    <w:rsid w:val="00A252B0"/>
    <w:rsid w:val="00A724B2"/>
    <w:rsid w:val="00A824D7"/>
    <w:rsid w:val="00AA0B26"/>
    <w:rsid w:val="00AB0C62"/>
    <w:rsid w:val="00B0317F"/>
    <w:rsid w:val="00B850EA"/>
    <w:rsid w:val="00BE6586"/>
    <w:rsid w:val="00C33632"/>
    <w:rsid w:val="00C56E1E"/>
    <w:rsid w:val="00C6725B"/>
    <w:rsid w:val="00C71E16"/>
    <w:rsid w:val="00C868AD"/>
    <w:rsid w:val="00C92A5C"/>
    <w:rsid w:val="00D667E2"/>
    <w:rsid w:val="00E70FAA"/>
    <w:rsid w:val="00EB1449"/>
    <w:rsid w:val="00F1709F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560.wmf"/><Relationship Id="rId138" Type="http://schemas.openxmlformats.org/officeDocument/2006/relationships/image" Target="media/image58.wmf"/><Relationship Id="rId154" Type="http://schemas.openxmlformats.org/officeDocument/2006/relationships/oleObject" Target="embeddings/oleObject76.bin"/><Relationship Id="rId159" Type="http://schemas.openxmlformats.org/officeDocument/2006/relationships/image" Target="media/image65.wmf"/><Relationship Id="rId170" Type="http://schemas.openxmlformats.org/officeDocument/2006/relationships/oleObject" Target="embeddings/oleObject8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header" Target="header1.xml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4.png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6.bin"/><Relationship Id="rId128" Type="http://schemas.openxmlformats.org/officeDocument/2006/relationships/image" Target="media/image540.wmf"/><Relationship Id="rId144" Type="http://schemas.openxmlformats.org/officeDocument/2006/relationships/oleObject" Target="embeddings/oleObject68.bin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68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6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2.bin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63.wmf"/><Relationship Id="rId171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48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59.bin"/><Relationship Id="rId54" Type="http://schemas.openxmlformats.org/officeDocument/2006/relationships/footer" Target="footer1.xml"/><Relationship Id="rId70" Type="http://schemas.openxmlformats.org/officeDocument/2006/relationships/oleObject" Target="embeddings/oleObject29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2.bin"/><Relationship Id="rId140" Type="http://schemas.openxmlformats.org/officeDocument/2006/relationships/image" Target="media/image59.wmf"/><Relationship Id="rId145" Type="http://schemas.openxmlformats.org/officeDocument/2006/relationships/image" Target="media/image61.wmf"/><Relationship Id="rId161" Type="http://schemas.openxmlformats.org/officeDocument/2006/relationships/image" Target="media/image66.wmf"/><Relationship Id="rId166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4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5.png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57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7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header" Target="header2.xml"/><Relationship Id="rId76" Type="http://schemas.openxmlformats.org/officeDocument/2006/relationships/oleObject" Target="embeddings/oleObject32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6.bin"/><Relationship Id="rId146" Type="http://schemas.openxmlformats.org/officeDocument/2006/relationships/oleObject" Target="embeddings/oleObject69.bin"/><Relationship Id="rId167" Type="http://schemas.openxmlformats.org/officeDocument/2006/relationships/image" Target="media/image69.wmf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80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2.wmf"/><Relationship Id="rId131" Type="http://schemas.openxmlformats.org/officeDocument/2006/relationships/image" Target="media/image550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64.wmf"/><Relationship Id="rId61" Type="http://schemas.openxmlformats.org/officeDocument/2006/relationships/image" Target="media/image25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footer" Target="footer2.xml"/><Relationship Id="rId77" Type="http://schemas.openxmlformats.org/officeDocument/2006/relationships/image" Target="media/image33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3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5.bin"/><Relationship Id="rId142" Type="http://schemas.openxmlformats.org/officeDocument/2006/relationships/image" Target="media/image60.wmf"/><Relationship Id="rId163" Type="http://schemas.openxmlformats.org/officeDocument/2006/relationships/image" Target="media/image67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6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21095-0652-49C9-AC19-1BDF2CEA2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1.dotx</Template>
  <TotalTime>4</TotalTime>
  <Pages>9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Integers</vt:lpstr>
    </vt:vector>
  </TitlesOfParts>
  <Company>Toshiba</Company>
  <LinksUpToDate>false</LinksUpToDate>
  <CharactersWithSpaces>9635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Integers</dc:title>
  <dc:creator>Garry</dc:creator>
  <cp:lastModifiedBy>Garry</cp:lastModifiedBy>
  <cp:revision>4</cp:revision>
  <dcterms:created xsi:type="dcterms:W3CDTF">2013-01-28T07:57:00Z</dcterms:created>
  <dcterms:modified xsi:type="dcterms:W3CDTF">2013-03-27T11:35:00Z</dcterms:modified>
</cp:coreProperties>
</file>