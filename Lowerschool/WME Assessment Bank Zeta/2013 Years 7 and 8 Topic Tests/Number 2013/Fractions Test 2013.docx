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884ABC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4676" w:type="dxa"/>
          </w:tcPr>
          <w:p w:rsidR="001D51F7" w:rsidRPr="005C44C0" w:rsidRDefault="00EB1449" w:rsidP="00EB1449">
            <w:pPr>
              <w:tabs>
                <w:tab w:val="left" w:pos="1152"/>
                <w:tab w:val="center" w:pos="2230"/>
              </w:tabs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ab/>
            </w:r>
            <w:r>
              <w:rPr>
                <w:rFonts w:asciiTheme="majorHAnsi" w:hAnsiTheme="majorHAnsi"/>
                <w:i/>
                <w:sz w:val="52"/>
                <w:szCs w:val="52"/>
              </w:rPr>
              <w:tab/>
            </w:r>
            <w:r w:rsidR="009D4435">
              <w:rPr>
                <w:rFonts w:asciiTheme="majorHAnsi" w:hAnsiTheme="majorHAnsi"/>
                <w:i/>
                <w:sz w:val="52"/>
                <w:szCs w:val="52"/>
              </w:rPr>
              <w:t>Fractions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FC68B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Short Answer Section</w:t>
            </w:r>
          </w:p>
        </w:tc>
      </w:tr>
      <w:tr w:rsidR="00853748" w:rsidTr="00884ABC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884ABC" w:rsidP="00884ABC">
            <w:pPr>
              <w:pStyle w:val="ListParagraph"/>
              <w:numPr>
                <w:ilvl w:val="0"/>
                <w:numId w:val="7"/>
              </w:numPr>
              <w:ind w:left="318" w:hanging="142"/>
              <w:rPr>
                <w:rFonts w:ascii="Times New Roman" w:hAnsi="Times New Roman"/>
                <w:sz w:val="16"/>
                <w:szCs w:val="16"/>
              </w:rPr>
            </w:pPr>
            <w:r w:rsidRPr="00884ABC">
              <w:rPr>
                <w:rFonts w:ascii="Times New Roman" w:hAnsi="Times New Roman"/>
                <w:sz w:val="16"/>
                <w:szCs w:val="16"/>
              </w:rPr>
              <w:t>Compare fractions using equivalence. Locate and represent positive and negative fractions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884ABC">
              <w:rPr>
                <w:rFonts w:ascii="Times New Roman" w:hAnsi="Times New Roman"/>
                <w:sz w:val="16"/>
                <w:szCs w:val="16"/>
              </w:rPr>
              <w:t>and mixed numbers on a number line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884ABC">
              <w:rPr>
                <w:rFonts w:ascii="Times New Roman" w:hAnsi="Times New Roman"/>
                <w:sz w:val="16"/>
                <w:szCs w:val="16"/>
              </w:rPr>
              <w:t>(ACMNA152)</w:t>
            </w:r>
          </w:p>
          <w:p w:rsidR="00884ABC" w:rsidRDefault="00884ABC" w:rsidP="00884ABC">
            <w:pPr>
              <w:pStyle w:val="ListParagraph"/>
              <w:numPr>
                <w:ilvl w:val="0"/>
                <w:numId w:val="7"/>
              </w:numPr>
              <w:ind w:left="318" w:hanging="142"/>
              <w:rPr>
                <w:rFonts w:ascii="Times New Roman" w:hAnsi="Times New Roman"/>
                <w:sz w:val="16"/>
                <w:szCs w:val="16"/>
              </w:rPr>
            </w:pPr>
            <w:r w:rsidRPr="00884ABC">
              <w:rPr>
                <w:rFonts w:ascii="Times New Roman" w:hAnsi="Times New Roman"/>
                <w:sz w:val="16"/>
                <w:szCs w:val="16"/>
              </w:rPr>
              <w:t>Solve problems involving addition and subtraction of fractions, including those with unrelated denominators (ACMNA153) </w:t>
            </w:r>
          </w:p>
          <w:p w:rsidR="00884ABC" w:rsidRDefault="00884ABC" w:rsidP="00884ABC">
            <w:pPr>
              <w:pStyle w:val="ListParagraph"/>
              <w:numPr>
                <w:ilvl w:val="0"/>
                <w:numId w:val="7"/>
              </w:numPr>
              <w:ind w:left="318" w:hanging="142"/>
              <w:rPr>
                <w:rFonts w:ascii="Times New Roman" w:hAnsi="Times New Roman"/>
                <w:sz w:val="16"/>
                <w:szCs w:val="16"/>
              </w:rPr>
            </w:pPr>
            <w:r w:rsidRPr="00884ABC">
              <w:rPr>
                <w:rFonts w:ascii="Times New Roman" w:hAnsi="Times New Roman"/>
                <w:sz w:val="16"/>
                <w:szCs w:val="16"/>
              </w:rPr>
              <w:t>Multiply and divide fractions and decimals using efficient written strategies and digital </w:t>
            </w:r>
            <w:r w:rsidR="002C6E8E">
              <w:rPr>
                <w:rFonts w:ascii="Times New Roman" w:hAnsi="Times New Roman"/>
                <w:sz w:val="16"/>
                <w:szCs w:val="16"/>
              </w:rPr>
              <w:t xml:space="preserve">            </w:t>
            </w:r>
            <w:r w:rsidRPr="00884ABC">
              <w:rPr>
                <w:rFonts w:ascii="Times New Roman" w:hAnsi="Times New Roman"/>
                <w:sz w:val="16"/>
                <w:szCs w:val="16"/>
              </w:rPr>
              <w:t>technologies (ACMNA154) </w:t>
            </w:r>
          </w:p>
          <w:p w:rsidR="00884ABC" w:rsidRPr="00C56E1E" w:rsidRDefault="00884ABC" w:rsidP="00884ABC">
            <w:pPr>
              <w:pStyle w:val="ListParagraph"/>
              <w:numPr>
                <w:ilvl w:val="0"/>
                <w:numId w:val="7"/>
              </w:numPr>
              <w:ind w:left="318" w:hanging="142"/>
              <w:rPr>
                <w:rFonts w:ascii="Times New Roman" w:hAnsi="Times New Roman"/>
                <w:sz w:val="16"/>
                <w:szCs w:val="16"/>
              </w:rPr>
            </w:pPr>
            <w:r w:rsidRPr="00884ABC">
              <w:rPr>
                <w:rFonts w:ascii="Times New Roman" w:hAnsi="Times New Roman"/>
                <w:sz w:val="16"/>
                <w:szCs w:val="16"/>
              </w:rPr>
              <w:t>Express one quantity as a fraction of another, with and without the use of digital technologies </w:t>
            </w:r>
            <w:r w:rsidR="002C6E8E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884ABC">
              <w:rPr>
                <w:rFonts w:ascii="Times New Roman" w:hAnsi="Times New Roman"/>
                <w:sz w:val="16"/>
                <w:szCs w:val="16"/>
              </w:rPr>
              <w:t>(ACMNA155) </w:t>
            </w:r>
          </w:p>
        </w:tc>
        <w:tc>
          <w:tcPr>
            <w:tcW w:w="3545" w:type="dxa"/>
          </w:tcPr>
          <w:p w:rsidR="00884ABC" w:rsidRDefault="00884ABC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884ABC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884ABC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252D49" w:rsidRPr="00252D49" w:rsidRDefault="00252D49" w:rsidP="00252D49">
            <w:pPr>
              <w:rPr>
                <w:rFonts w:ascii="Times New Roman" w:hAnsi="Times New Roman"/>
                <w:sz w:val="24"/>
                <w:szCs w:val="24"/>
              </w:rPr>
            </w:pPr>
            <w:r w:rsidRPr="00252D49">
              <w:rPr>
                <w:rFonts w:ascii="Times New Roman" w:hAnsi="Times New Roman"/>
                <w:sz w:val="24"/>
                <w:szCs w:val="24"/>
              </w:rPr>
              <w:t>Which pair of fractions below has the same numerator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>but different denominators?</w:t>
            </w:r>
          </w:p>
          <w:p w:rsidR="00252D49" w:rsidRPr="00252D49" w:rsidRDefault="00252D49" w:rsidP="00252D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Pr="00252D49" w:rsidRDefault="00252D49" w:rsidP="00252D49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7pt" o:ole="">
                  <v:imagedata r:id="rId9" o:title=""/>
                </v:shape>
                <o:OLEObject Type="Embed" ProgID="FXE300.Equation" ShapeID="_x0000_i1025" DrawAspect="Content" ObjectID="_1420903217" r:id="rId10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6" type="#_x0000_t75" style="width:45.6pt;height:27pt" o:ole="">
                  <v:imagedata r:id="rId11" o:title=""/>
                </v:shape>
                <o:OLEObject Type="Embed" ProgID="FXE300.Equation" ShapeID="_x0000_i1026" DrawAspect="Content" ObjectID="_1420903218" r:id="rId12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7" type="#_x0000_t75" style="width:45.6pt;height:27pt" o:ole="">
                  <v:imagedata r:id="rId13" o:title=""/>
                </v:shape>
                <o:OLEObject Type="Embed" ProgID="FXE300.Equation" ShapeID="_x0000_i1027" DrawAspect="Content" ObjectID="_1420903219" r:id="rId14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</w:t>
            </w:r>
            <w:r w:rsidRPr="00252D49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1074" w:dyaOrig="383">
                <v:shape id="_x0000_i1028" type="#_x0000_t75" style="width:54pt;height:19.2pt" o:ole="">
                  <v:imagedata r:id="rId15" o:title=""/>
                </v:shape>
                <o:OLEObject Type="Embed" ProgID="FXE300.Equation" ShapeID="_x0000_i1028" DrawAspect="Content" ObjectID="_1420903220" r:id="rId16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325745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B891F0D" wp14:editId="16791BB4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41275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34.9pt;margin-top:3.25pt;width:343.5pt;height:9pt;z-index:2516592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Pr="00252D49" w:rsidRDefault="00252D49" w:rsidP="00252D49">
            <w:pPr>
              <w:rPr>
                <w:rFonts w:ascii="Times New Roman" w:hAnsi="Times New Roman"/>
                <w:sz w:val="24"/>
                <w:szCs w:val="24"/>
              </w:rPr>
            </w:pPr>
            <w:r w:rsidRPr="00252D49">
              <w:rPr>
                <w:rFonts w:ascii="Times New Roman" w:hAnsi="Times New Roman"/>
                <w:sz w:val="24"/>
                <w:szCs w:val="24"/>
              </w:rPr>
              <w:t xml:space="preserve">Which pair of fractions below </w:t>
            </w:r>
            <w:r>
              <w:rPr>
                <w:rFonts w:ascii="Times New Roman" w:hAnsi="Times New Roman"/>
                <w:sz w:val="24"/>
                <w:szCs w:val="24"/>
              </w:rPr>
              <w:t>includes one mixed number and one improper fraction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252D49" w:rsidRPr="00252D49" w:rsidRDefault="00252D49" w:rsidP="00252D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Pr="00252D49" w:rsidRDefault="00252D49" w:rsidP="00252D49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9" type="#_x0000_t75" style="width:9.6pt;height:27pt" o:ole="">
                  <v:imagedata r:id="rId17" o:title=""/>
                </v:shape>
                <o:OLEObject Type="Embed" ProgID="FXE300.Equation" ShapeID="_x0000_i1029" DrawAspect="Content" ObjectID="_1420903221" r:id="rId18"/>
              </w:objec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 w14:anchorId="1ECB9DA6">
                <v:shape id="_x0000_i1030" type="#_x0000_t75" style="width:9.6pt;height:27pt" o:ole="">
                  <v:imagedata r:id="rId19" o:title=""/>
                </v:shape>
                <o:OLEObject Type="Embed" ProgID="FXE300.Equation" ShapeID="_x0000_i1030" DrawAspect="Content" ObjectID="_1420903222" r:id="rId20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31" type="#_x0000_t75" style="width:19.8pt;height:27pt" o:ole="">
                  <v:imagedata r:id="rId21" o:title=""/>
                </v:shape>
                <o:OLEObject Type="Embed" ProgID="FXE300.Equation" ShapeID="_x0000_i1031" DrawAspect="Content" ObjectID="_1420903223" r:id="rId22"/>
              </w:objec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2" type="#_x0000_t75" style="width:9.6pt;height:27pt" o:ole="">
                  <v:imagedata r:id="rId19" o:title=""/>
                </v:shape>
                <o:OLEObject Type="Embed" ProgID="FXE300.Equation" ShapeID="_x0000_i1032" DrawAspect="Content" ObjectID="_1420903224" r:id="rId23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33" type="#_x0000_t75" style="width:19.8pt;height:27pt" o:ole="">
                  <v:imagedata r:id="rId24" o:title=""/>
                </v:shape>
                <o:OLEObject Type="Embed" ProgID="FXE300.Equation" ShapeID="_x0000_i1033" DrawAspect="Content" ObjectID="_1420903225" r:id="rId25"/>
              </w:objec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4" type="#_x0000_t75" style="width:9.6pt;height:27pt" o:ole="">
                  <v:imagedata r:id="rId26" o:title=""/>
                </v:shape>
                <o:OLEObject Type="Embed" ProgID="FXE300.Equation" ShapeID="_x0000_i1034" DrawAspect="Content" ObjectID="_1420903226" r:id="rId27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35" type="#_x0000_t75" style="width:19.8pt;height:27pt" o:ole="">
                  <v:imagedata r:id="rId28" o:title=""/>
                </v:shape>
                <o:OLEObject Type="Embed" ProgID="FXE300.Equation" ShapeID="_x0000_i1035" DrawAspect="Content" ObjectID="_1420903227" r:id="rId29"/>
              </w:objec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36" type="#_x0000_t75" style="width:19.8pt;height:27pt" o:ole="">
                  <v:imagedata r:id="rId30" o:title=""/>
                </v:shape>
                <o:OLEObject Type="Embed" ProgID="FXE300.Equation" ShapeID="_x0000_i1036" DrawAspect="Content" ObjectID="_1420903228" r:id="rId31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</w:t>
            </w:r>
          </w:p>
          <w:p w:rsidR="00252D49" w:rsidRDefault="00252D49" w:rsidP="00252D49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AC3CB86" wp14:editId="5463ACFE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41275</wp:posOffset>
                      </wp:positionV>
                      <wp:extent cx="4362450" cy="114300"/>
                      <wp:effectExtent l="0" t="0" r="19050" b="1905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style="position:absolute;margin-left:34.9pt;margin-top:3.25pt;width:343.5pt;height:9pt;z-index:2516633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w5sAA&#10;AADb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w5s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group below has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7" type="#_x0000_t75" style="width:9pt;height:27pt" o:ole="">
                  <v:imagedata r:id="rId32" o:title=""/>
                </v:shape>
                <o:OLEObject Type="Embed" ProgID="FXE300.Equation" ShapeID="_x0000_i1037" DrawAspect="Content" ObjectID="_1420903229" r:id="rId3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dots shaded?</w:t>
            </w:r>
            <w:r w:rsidRPr="00426B62">
              <w:rPr>
                <w:noProof/>
                <w:lang w:eastAsia="en-AU"/>
              </w:rPr>
              <w:t xml:space="preserve"> </w:t>
            </w:r>
          </w:p>
          <w:p w:rsidR="00252D49" w:rsidRDefault="001B3F8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6" type="#_x0000_t75" style="position:absolute;margin-left:2.5pt;margin-top:8.75pt;width:396.05pt;height:49.2pt;z-index:251664384;mso-position-horizontal-relative:text;mso-position-vertical-relative:text">
                  <v:imagedata r:id="rId34" o:title=""/>
                  <w10:wrap type="square"/>
                </v:shape>
                <o:OLEObject Type="Embed" ProgID="FXDraw3.Document" ShapeID="_x0000_s1026" DrawAspect="Content" ObjectID="_1420903347" r:id="rId35"/>
              </w:pict>
            </w: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EF079E6" wp14:editId="3A81161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-34290</wp:posOffset>
                      </wp:positionV>
                      <wp:extent cx="4362450" cy="114300"/>
                      <wp:effectExtent l="0" t="0" r="19050" b="1905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26" style="position:absolute;margin-left:34.9pt;margin-top:-2.7pt;width:343.5pt;height:9pt;z-index:25166643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53855C8" wp14:editId="5D3F97B2">
                      <wp:simplePos x="0" y="0"/>
                      <wp:positionH relativeFrom="column">
                        <wp:posOffset>4329430</wp:posOffset>
                      </wp:positionH>
                      <wp:positionV relativeFrom="paragraph">
                        <wp:posOffset>487045</wp:posOffset>
                      </wp:positionV>
                      <wp:extent cx="975360" cy="838200"/>
                      <wp:effectExtent l="0" t="0" r="15240" b="1905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360" cy="83820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" o:spid="_x0000_s1026" style="position:absolute;margin-left:340.9pt;margin-top:38.35pt;width:76.8pt;height:66pt;z-index:251674624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">
                      <v:rect id="Rectangle 6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Y+MQA&#10;AADaAAAADwAAAGRycy9kb3ducmV2LnhtbESPQWvCQBSE70L/w/IK3nTTFkTSrCK2Flu8JPbi7SX7&#10;zAazb0N2jem/7xYKHoeZ+YbJ1qNtxUC9bxwreJonIIgrpxuuFXwfd7MlCB+QNbaOScEPeVivHiYZ&#10;ptrdOKehCLWIEPYpKjAhdKmUvjJk0c9dRxy9s+sthij7WuoebxFuW/mcJAtpseG4YLCjraHqUlyt&#10;gnNXvhxO+Skpys+v7fuHNvJtMEpNH8fNK4hAY7iH/9t7rWAB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2PjEAAAA2gAAAA8AAAAAAAAAAAAAAAAAmAIAAGRycy9k&#10;b3ducmV2LnhtbFBLBQYAAAAABAAEAPUAAACJAwAAAAA=&#10;" filled="f" strokecolor="black [3213]" strokeweight="1.5pt"/>
                      <v:rect id="Rectangle 26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H7BM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gK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+wTEAAAA2wAAAA8AAAAAAAAAAAAAAAAAmAIAAGRycy9k&#10;b3ducmV2LnhtbFBLBQYAAAAABAAEAPUAAACJAwAAAAA=&#10;" filled="f" strokecolor="black [3213]" strokeweight="1.5pt"/>
                      <v:line id="Straight Connector 27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1B3F85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7" type="#_x0000_t75" style="position:absolute;margin-left:117.6pt;margin-top:26.45pt;width:100.3pt;height:100.3pt;z-index:251667456;mso-position-horizontal-relative:text;mso-position-vertical-relative:text">
                  <v:imagedata r:id="rId36" o:title=""/>
                  <w10:wrap type="square"/>
                </v:shape>
                <o:OLEObject Type="Embed" ProgID="FXDraw3.Document" ShapeID="_x0000_s1027" DrawAspect="Content" ObjectID="_1420903348" r:id="rId37"/>
              </w:pict>
            </w:r>
            <w:r w:rsidR="00252D49">
              <w:rPr>
                <w:rFonts w:ascii="Times New Roman" w:hAnsi="Times New Roman"/>
                <w:sz w:val="24"/>
                <w:szCs w:val="24"/>
              </w:rPr>
              <w:t>Write the fraction that describes what part of the square is shaded. Write your answer in simplest form.</w:t>
            </w:r>
            <w:r w:rsidR="00252D49">
              <w:rPr>
                <w:noProof/>
                <w:lang w:eastAsia="en-AU"/>
              </w:rPr>
              <w:t xml:space="preserve"> </w:t>
            </w: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2D49" w:rsidRDefault="00252D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missing numbers to make pairs of equivalent fractions.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Pr="003F0262" w:rsidRDefault="003F0262" w:rsidP="003F0262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a)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29" w:dyaOrig="671">
                <v:shape id="_x0000_i1038" type="#_x0000_t75" style="width:46.2pt;height:33.6pt" o:ole="">
                  <v:imagedata r:id="rId38" o:title=""/>
                </v:shape>
                <o:OLEObject Type="Embed" ProgID="FXE300.Equation" ShapeID="_x0000_i1038" DrawAspect="Content" ObjectID="_1420903230" r:id="rId3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b)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35" w:dyaOrig="671">
                <v:shape id="_x0000_i1039" type="#_x0000_t75" style="width:46.8pt;height:33.6pt" o:ole="">
                  <v:imagedata r:id="rId40" o:title=""/>
                </v:shape>
                <o:OLEObject Type="Embed" ProgID="FXE300.Equation" ShapeID="_x0000_i1039" DrawAspect="Content" ObjectID="_1420903231" r:id="rId4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Kellie was asked to write four fractions that were equivalent to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0" w:dyaOrig="539">
                <v:shape id="_x0000_i1040" type="#_x0000_t75" style="width:19.8pt;height:27pt" o:ole="">
                  <v:imagedata r:id="rId42" o:title=""/>
                </v:shape>
                <o:OLEObject Type="Embed" ProgID="FXE300.Equation" ShapeID="_x0000_i1040" DrawAspect="Content" ObjectID="_1420903232" r:id="rId4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four fractions she wrote below, is incorrect?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Pr="003F0262" w:rsidRDefault="003F0262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41" type="#_x0000_t75" style="width:9pt;height:27pt" o:ole="">
                  <v:imagedata r:id="rId44" o:title=""/>
                </v:shape>
                <o:OLEObject Type="Embed" ProgID="FXE300.Equation" ShapeID="_x0000_i1041" DrawAspect="Content" ObjectID="_1420903233" r:id="rId4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42" type="#_x0000_t75" style="width:9pt;height:27pt" o:ole="">
                  <v:imagedata r:id="rId46" o:title=""/>
                </v:shape>
                <o:OLEObject Type="Embed" ProgID="FXE300.Equation" ShapeID="_x0000_i1042" DrawAspect="Content" ObjectID="_1420903234" r:id="rId47"/>
              </w:objec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3" type="#_x0000_t75" style="width:15pt;height:27pt" o:ole="">
                  <v:imagedata r:id="rId48" o:title=""/>
                </v:shape>
                <o:OLEObject Type="Embed" ProgID="FXE300.Equation" ShapeID="_x0000_i1043" DrawAspect="Content" ObjectID="_1420903235" r:id="rId4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4" type="#_x0000_t75" style="width:15pt;height:27pt" o:ole="">
                  <v:imagedata r:id="rId50" o:title=""/>
                </v:shape>
                <o:OLEObject Type="Embed" ProgID="FXE300.Equation" ShapeID="_x0000_i1044" DrawAspect="Content" ObjectID="_1420903236" r:id="rId51"/>
              </w:object>
            </w:r>
            <w:r w:rsidRPr="003F026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BAB70C9" wp14:editId="2B12C927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12065</wp:posOffset>
                      </wp:positionV>
                      <wp:extent cx="4362450" cy="114300"/>
                      <wp:effectExtent l="0" t="0" r="19050" b="1905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26" style="position:absolute;margin-left:38.2pt;margin-top:.95pt;width:343.5pt;height:9pt;z-index:25167667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Rac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ff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NUWn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one of the symbols &lt;,  &gt;  or  =  in the boxes below to make true sentences.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Default="003F0262" w:rsidP="003F0262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a)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898" w:dyaOrig="539">
                <v:shape id="_x0000_i1045" type="#_x0000_t75" style="width:45pt;height:27pt" o:ole="">
                  <v:imagedata r:id="rId52" o:title=""/>
                </v:shape>
                <o:OLEObject Type="Embed" ProgID="FXE300.Equation" ShapeID="_x0000_i1045" DrawAspect="Content" ObjectID="_1420903237" r:id="rId5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b)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138" w:dyaOrig="539">
                <v:shape id="_x0000_i1046" type="#_x0000_t75" style="width:57pt;height:27pt" o:ole="">
                  <v:imagedata r:id="rId54" o:title=""/>
                </v:shape>
                <o:OLEObject Type="Embed" ProgID="FXE300.Equation" ShapeID="_x0000_i1046" DrawAspect="Content" ObjectID="_1420903238" r:id="rId5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F0262" w:rsidRDefault="003F0262" w:rsidP="003F0262">
            <w:pPr>
              <w:rPr>
                <w:rFonts w:ascii="Times New Roman" w:hAnsi="Times New Roman"/>
                <w:sz w:val="24"/>
                <w:szCs w:val="24"/>
              </w:rPr>
            </w:pPr>
            <w:r w:rsidRPr="003F026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Rewrite the numbers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567" w:dyaOrig="539">
                <v:shape id="_x0000_i1047" type="#_x0000_t75" style="width:78.6pt;height:27pt" o:ole="">
                  <v:imagedata r:id="rId56" o:title=""/>
                </v:shape>
                <o:OLEObject Type="Embed" ProgID="FXE300.Equation" ShapeID="_x0000_i1047" DrawAspect="Content" ObjectID="_1420903239" r:id="rId5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ascending order.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ABBB9DC" wp14:editId="5ED5D47C">
                      <wp:simplePos x="0" y="0"/>
                      <wp:positionH relativeFrom="column">
                        <wp:posOffset>3411220</wp:posOffset>
                      </wp:positionH>
                      <wp:positionV relativeFrom="paragraph">
                        <wp:posOffset>24130</wp:posOffset>
                      </wp:positionV>
                      <wp:extent cx="546735" cy="792480"/>
                      <wp:effectExtent l="0" t="0" r="24765" b="2667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735" cy="7924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26" style="position:absolute;margin-left:268.6pt;margin-top:1.9pt;width:43.05pt;height:62.4pt;z-index:251684864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">
                      <v:rect id="Rectangle 47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7P8UA&#10;AADbAAAADwAAAGRycy9kb3ducmV2LnhtbESPT2vCQBTE70K/w/IKvemmrdiSukrxHyq9mPbi7Zl9&#10;ZkOzb0N2jfHbu4LgcZiZ3zDjaWcr0VLjS8cKXgcJCOLc6ZILBX+/y/4nCB+QNVaOScGFPEwnT70x&#10;ptqdeUdtFgoRIexTVGBCqFMpfW7Ioh+4mjh6R9dYDFE2hdQNniPcVvItSUbSYslxwWBNM0P5f3ay&#10;Co714f1nv9sn2WGznS1W2sh5a5R6ee6+v0AE6sIjfG+vtYLhB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srs/xQAAANsAAAAPAAAAAAAAAAAAAAAAAJgCAABkcnMv&#10;ZG93bnJldi54bWxQSwUGAAAAAAQABAD1AAAAigMAAAAA&#10;" filled="f" strokecolor="black [3213]" strokeweight="1.5pt"/>
                      <v:rect id="Rectangle 48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/>
                      <v:line id="Straight Connector 49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C456F4A" wp14:editId="1ECB4659">
                      <wp:simplePos x="0" y="0"/>
                      <wp:positionH relativeFrom="column">
                        <wp:posOffset>2759710</wp:posOffset>
                      </wp:positionH>
                      <wp:positionV relativeFrom="paragraph">
                        <wp:posOffset>24130</wp:posOffset>
                      </wp:positionV>
                      <wp:extent cx="546735" cy="792480"/>
                      <wp:effectExtent l="0" t="0" r="24765" b="2667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735" cy="7924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" o:spid="_x0000_s1026" style="position:absolute;margin-left:217.3pt;margin-top:1.9pt;width:43.05pt;height:62.4pt;z-index:251682816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">
                      <v:rect id="Rectangle 43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9PMUA&#10;AADbAAAADwAAAGRycy9kb3ducmV2LnhtbESPQWvCQBSE7wX/w/KE3nRjFZE0qxRtixUvxl68PbMv&#10;2dDs25DdxvTfdwtCj8PMfMNkm8E2oqfO144VzKYJCOLC6ZorBZ/nt8kKhA/IGhvHpOCHPGzWo4cM&#10;U+1ufKI+D5WIEPYpKjAhtKmUvjBk0U9dSxy90nUWQ5RdJXWHtwi3jXxKkqW0WHNcMNjS1lDxlX9b&#10;BWV7nR8vp0uSXz8O29d3beSuN0o9joeXZxCBhvAfvrf3WsFi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b08xQAAANsAAAAPAAAAAAAAAAAAAAAAAJgCAABkcnMv&#10;ZG93bnJldi54bWxQSwUGAAAAAAQABAD1AAAAigMAAAAA&#10;" filled="f" strokecolor="black [3213]" strokeweight="1.5pt"/>
                      <v:rect id="Rectangle 44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lSMUA&#10;AADbAAAADwAAAGRycy9kb3ducmV2LnhtbESPQWvCQBSE74L/YXlCb3VjKyJpVinalipejL14e2Zf&#10;sqHZtyG7jem/7woFj8PMfMNk68E2oqfO144VzKYJCOLC6ZorBV+n98clCB+QNTaOScEveVivxqMM&#10;U+2ufKQ+D5WIEPYpKjAhtKmUvjBk0U9dSxy90nUWQ5RdJXWH1wi3jXxKkoW0WHNcMNjSxlDxnf9Y&#10;BWV7eT6cj+ckv+z2m7cPbeS2N0o9TIbXFxCBhnAP/7c/tYL5H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CVIxQAAANsAAAAPAAAAAAAAAAAAAAAAAJgCAABkcnMv&#10;ZG93bnJldi54bWxQSwUGAAAAAAQABAD1AAAAigMAAAAA&#10;" filled="f" strokecolor="black [3213]" strokeweight="1.5pt"/>
                      <v:line id="Straight Connector 45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x+c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x+c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7567D59" wp14:editId="4C13C84D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24130</wp:posOffset>
                      </wp:positionV>
                      <wp:extent cx="546735" cy="792480"/>
                      <wp:effectExtent l="0" t="0" r="24765" b="2667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735" cy="7924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" o:spid="_x0000_s1026" style="position:absolute;margin-left:163.15pt;margin-top:1.9pt;width:43.05pt;height:62.4pt;z-index:25168076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">
                      <v:rect id="Rectangle 39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f5q8UA&#10;AADbAAAADwAAAGRycy9kb3ducmV2LnhtbESPQWvCQBSE7wX/w/KE3nRjBdE0qxRtixUvxl68PbMv&#10;2dDs25DdxvTfdwtCj8PMfMNkm8E2oqfO144VzKYJCOLC6ZorBZ/nt8kShA/IGhvHpOCHPGzWo4cM&#10;U+1ufKI+D5WIEPYpKjAhtKmUvjBk0U9dSxy90nUWQ5RdJXWHtwi3jXxKkoW0WHNcMNjS1lDxlX9b&#10;BWV7nR8vp0uSXz8O29d3beSuN0o9joeXZxCBhvAfvrf3WsF8BX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/mrxQAAANsAAAAPAAAAAAAAAAAAAAAAAJgCAABkcnMv&#10;ZG93bnJldi54bWxQSwUGAAAAAAQABAD1AAAAigMAAAAA&#10;" filled="f" strokecolor="black [3213]" strokeweight="1.5pt"/>
                      <v:rect id="Rectangle 40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jS8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yNLwgAAANsAAAAPAAAAAAAAAAAAAAAAAJgCAABkcnMvZG93&#10;bnJldi54bWxQSwUGAAAAAAQABAD1AAAAhwMAAAAA&#10;" filled="f" strokecolor="black [3213]" strokeweight="1.5pt"/>
                      <v:line id="Straight Connector 41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DF80D50" wp14:editId="202379A6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24130</wp:posOffset>
                      </wp:positionV>
                      <wp:extent cx="546735" cy="792480"/>
                      <wp:effectExtent l="0" t="0" r="24765" b="2667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735" cy="7924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26" style="position:absolute;margin-left:113.5pt;margin-top:1.9pt;width:43.05pt;height:62.4pt;z-index:251678720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">
                      <v:rect id="Rectangle 35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rzrsUA&#10;AADbAAAADwAAAGRycy9kb3ducmV2LnhtbESPQWvCQBSE7wX/w/KE3nRjRZE0qxRtixUvxl68PbMv&#10;2dDs25DdxvTfdwtCj8PMfMNkm8E2oqfO144VzKYJCOLC6ZorBZ/nt8kKhA/IGhvHpOCHPGzWo4cM&#10;U+1ufKI+D5WIEPYpKjAhtKmUvjBk0U9dSxy90nUWQ5RdJXWHtwi3jXxKkqW0WHNcMNjS1lDxlX9b&#10;BWV7nR8vp0uSXz8O29d3beSuN0o9joeXZxCBhvAfvrf3WsF8AX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vOuxQAAANsAAAAPAAAAAAAAAAAAAAAAAJgCAABkcnMv&#10;ZG93bnJldi54bWxQSwUGAAAAAAQABAD1AAAAigMAAAAA&#10;" filled="f" strokecolor="black [3213]" strokeweight="1.5pt"/>
                      <v:rect id="Rectangle 36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t2c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N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4bdnEAAAA2wAAAA8AAAAAAAAAAAAAAAAAmAIAAGRycy9k&#10;b3ducmV2LnhtbFBLBQYAAAAABAAEAPUAAACJAwAAAAA=&#10;" filled="f" strokecolor="black [3213]" strokeweight="1.5pt"/>
                      <v:line id="Straight Connector 37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5aMIAAADbAAAADwAAAGRycy9kb3ducmV2LnhtbESPQWsCMRSE7wX/Q3iCt5pVoZ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k5aM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</w:p>
          <w:p w:rsidR="003F0262" w:rsidRPr="003F0262" w:rsidRDefault="003F0262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reciprocal of these numbers.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FEA901" wp14:editId="43A63AB8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77470</wp:posOffset>
                      </wp:positionV>
                      <wp:extent cx="754380" cy="487680"/>
                      <wp:effectExtent l="0" t="0" r="26670" b="2667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margin-left:234.7pt;margin-top:6.1pt;width:59.4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2776E4" wp14:editId="1408DEB3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123190</wp:posOffset>
                      </wp:positionV>
                      <wp:extent cx="754380" cy="487680"/>
                      <wp:effectExtent l="0" t="0" r="2667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85.9pt;margin-top:9.7pt;width:59.4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" filled="f" strokecolor="black [3213]" strokeweight="1.5pt"/>
                  </w:pict>
                </mc:Fallback>
              </mc:AlternateConten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a)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515" w:dyaOrig="539">
                <v:shape id="_x0000_i1048" type="#_x0000_t75" style="width:25.8pt;height:27pt" o:ole="">
                  <v:imagedata r:id="rId58" o:title=""/>
                </v:shape>
                <o:OLEObject Type="Embed" ProgID="FXE300.Equation" ShapeID="_x0000_i1048" DrawAspect="Content" ObjectID="_1420903240" r:id="rId5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b)    </w:t>
            </w:r>
            <w:r w:rsidRPr="003F0262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599" w:dyaOrig="383">
                <v:shape id="_x0000_i1049" type="#_x0000_t75" style="width:41.4pt;height:27pt" o:ole="">
                  <v:imagedata r:id="rId60" o:title=""/>
                </v:shape>
                <o:OLEObject Type="Embed" ProgID="FXE300.Equation" ShapeID="_x0000_i1049" DrawAspect="Content" ObjectID="_1420903241" r:id="rId6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B64AD6">
            <w:pPr>
              <w:pStyle w:val="ListParagraph"/>
              <w:numPr>
                <w:ilvl w:val="0"/>
                <w:numId w:val="1"/>
              </w:numPr>
              <w:spacing w:before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Lola was trying to write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0" type="#_x0000_t75" style="width:15pt;height:27pt" o:ole="">
                  <v:imagedata r:id="rId62" o:title=""/>
                </v:shape>
                <o:OLEObject Type="Embed" ProgID="FXE300.Equation" ShapeID="_x0000_i1050" DrawAspect="Content" ObjectID="_1420903242" r:id="rId6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mixed number. She made four attempts. </w:t>
            </w:r>
          </w:p>
          <w:p w:rsidR="00252D49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was correct? 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0262" w:rsidRPr="003F0262" w:rsidRDefault="003F0262" w:rsidP="003F0262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51" type="#_x0000_t75" style="width:15.6pt;height:22.8pt" o:ole="">
                  <v:imagedata r:id="rId64" o:title=""/>
                </v:shape>
                <o:OLEObject Type="Embed" ProgID="FXE300.Equation" ShapeID="_x0000_i1051" DrawAspect="Content" ObjectID="_1420903243" r:id="rId6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52" type="#_x0000_t75" style="width:15.6pt;height:22.8pt" o:ole="">
                  <v:imagedata r:id="rId66" o:title=""/>
                </v:shape>
                <o:OLEObject Type="Embed" ProgID="FXE300.Equation" ShapeID="_x0000_i1052" DrawAspect="Content" ObjectID="_1420903244" r:id="rId67"/>
              </w:objec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53" type="#_x0000_t75" style="width:15.6pt;height:22.8pt" o:ole="">
                  <v:imagedata r:id="rId68" o:title=""/>
                </v:shape>
                <o:OLEObject Type="Embed" ProgID="FXE300.Equation" ShapeID="_x0000_i1053" DrawAspect="Content" ObjectID="_1420903245" r:id="rId6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54" type="#_x0000_t75" style="width:15.6pt;height:22.8pt" o:ole="">
                  <v:imagedata r:id="rId70" o:title=""/>
                </v:shape>
                <o:OLEObject Type="Embed" ProgID="FXE300.Equation" ShapeID="_x0000_i1054" DrawAspect="Content" ObjectID="_1420903246" r:id="rId71"/>
              </w:object>
            </w:r>
            <w:r w:rsidRPr="003F026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35432A6" wp14:editId="4027D7EE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90170</wp:posOffset>
                      </wp:positionV>
                      <wp:extent cx="4362450" cy="114300"/>
                      <wp:effectExtent l="0" t="0" r="19050" b="1905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2" o:spid="_x0000_s1026" style="position:absolute;margin-left:36.7pt;margin-top:7.1pt;width:343.5pt;height:9pt;z-index:25169100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yys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kr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ssrEAAAA2w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XUcMA&#10;AADbAAAADwAAAGRycy9kb3ducmV2LnhtbESPT2sCMRTE74LfIbyCN822siJbo2hBKb359/xInpul&#10;m5dlE91tP31TEDwOM/MbZrHqXS3u1IbKs4LXSQaCWHtTcangdNyO5yBCRDZYeyYFPxRgtRwOFlgY&#10;3/Ge7odYigThUKACG2NTSBm0JYdh4hvi5F196zAm2ZbStNgluKvlW5bNpMOK04LFhj4s6e/DzSn4&#10;0jaf//a7i+lm1+l6v7mctd8pNXrp1+8gIvXxGX60P42CPIf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XU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JJs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LH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JJ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  <w:p w:rsidR="003F0262" w:rsidRDefault="003F026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B64AD6">
            <w:pPr>
              <w:pStyle w:val="ListParagraph"/>
              <w:numPr>
                <w:ilvl w:val="0"/>
                <w:numId w:val="1"/>
              </w:numPr>
              <w:spacing w:before="12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numbers  </w:t>
            </w:r>
            <w:r w:rsidRPr="00B64AD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5" type="#_x0000_t75" style="width:9pt;height:27pt" o:ole="">
                  <v:imagedata r:id="rId72" o:title=""/>
                </v:shape>
                <o:OLEObject Type="Embed" ProgID="FXE300.Equation" ShapeID="_x0000_i1055" DrawAspect="Content" ObjectID="_1420903247" r:id="rId7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w:r w:rsidRPr="00B64AD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6" type="#_x0000_t75" style="width:9pt;height:27pt" o:ole="">
                  <v:imagedata r:id="rId74" o:title=""/>
                </v:shape>
                <o:OLEObject Type="Embed" ProgID="FXE300.Equation" ShapeID="_x0000_i1056" DrawAspect="Content" ObjectID="_1420903248" r:id="rId7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shown on the number line. What number is at the position A?</w:t>
            </w:r>
          </w:p>
          <w:p w:rsidR="00B64AD6" w:rsidRDefault="001B3F8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8" type="#_x0000_t75" style="position:absolute;margin-left:56.65pt;margin-top:5.75pt;width:315.65pt;height:34.65pt;z-index:251692032;mso-position-horizontal-relative:text;mso-position-vertical-relative:text">
                  <v:imagedata r:id="rId76" o:title=""/>
                </v:shape>
                <o:OLEObject Type="Embed" ProgID="FXDraw3.Document" ShapeID="_x0000_s1028" DrawAspect="Content" ObjectID="_1420903349" r:id="rId77"/>
              </w:pict>
            </w:r>
          </w:p>
          <w:p w:rsidR="00B64AD6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64AD6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64AD6" w:rsidRDefault="00B64AD6" w:rsidP="00B64AD6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7" type="#_x0000_t75" style="width:9pt;height:27pt" o:ole="">
                  <v:imagedata r:id="rId78" o:title=""/>
                </v:shape>
                <o:OLEObject Type="Embed" ProgID="FXE300.Equation" ShapeID="_x0000_i1057" DrawAspect="Content" ObjectID="_1420903249" r:id="rId7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8" type="#_x0000_t75" style="width:9pt;height:27pt" o:ole="">
                  <v:imagedata r:id="rId80" o:title=""/>
                </v:shape>
                <o:OLEObject Type="Embed" ProgID="FXE300.Equation" ShapeID="_x0000_i1058" DrawAspect="Content" ObjectID="_1420903250" r:id="rId81"/>
              </w:objec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9" type="#_x0000_t75" style="width:9pt;height:27pt" o:ole="">
                  <v:imagedata r:id="rId82" o:title=""/>
                </v:shape>
                <o:OLEObject Type="Embed" ProgID="FXE300.Equation" ShapeID="_x0000_i1059" DrawAspect="Content" ObjectID="_1420903251" r:id="rId8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60" type="#_x0000_t75" style="width:9pt;height:27pt" o:ole="">
                  <v:imagedata r:id="rId84" o:title=""/>
                </v:shape>
                <o:OLEObject Type="Embed" ProgID="FXE300.Equation" ShapeID="_x0000_i1060" DrawAspect="Content" ObjectID="_1420903252" r:id="rId85"/>
              </w:object>
            </w:r>
            <w:r w:rsidRPr="003F026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B64AD6" w:rsidRDefault="00B64AD6" w:rsidP="00B64AD6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5393A631" wp14:editId="625B92BF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-2540</wp:posOffset>
                      </wp:positionV>
                      <wp:extent cx="4362450" cy="114300"/>
                      <wp:effectExtent l="0" t="0" r="19050" b="1905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7" o:spid="_x0000_s1026" style="position:absolute;margin-left:35.2pt;margin-top:-.2pt;width:343.5pt;height:9pt;z-index:2516940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dVM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8Q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dVM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Mark the position of  </w:t>
            </w:r>
            <w:r w:rsidRPr="00B64AD6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061" type="#_x0000_t75" style="width:19.2pt;height:19.2pt" o:ole="">
                  <v:imagedata r:id="rId86" o:title=""/>
                </v:shape>
                <o:OLEObject Type="Embed" ProgID="FXE300.Equation" ShapeID="_x0000_i1061" DrawAspect="Content" ObjectID="_1420903253" r:id="rId8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the number line below.</w:t>
            </w:r>
          </w:p>
          <w:p w:rsidR="00B64AD6" w:rsidRDefault="001B3F8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9" type="#_x0000_t75" style="position:absolute;margin-left:53.65pt;margin-top:10.65pt;width:350.05pt;height:24.2pt;z-index:251695104;mso-position-horizontal-relative:text;mso-position-vertical-relative:text">
                  <v:imagedata r:id="rId88" o:title=""/>
                </v:shape>
                <o:OLEObject Type="Embed" ProgID="FXDraw3.Document" ShapeID="_x0000_s1029" DrawAspect="Content" ObjectID="_1420903350" r:id="rId89"/>
              </w:pict>
            </w:r>
          </w:p>
          <w:p w:rsidR="00B64AD6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64AD6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D49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52D49" w:rsidRPr="001B3341" w:rsidRDefault="00252D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52D49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E198745" wp14:editId="646752C2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142875</wp:posOffset>
                      </wp:positionV>
                      <wp:extent cx="478155" cy="678180"/>
                      <wp:effectExtent l="0" t="0" r="17145" b="2667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6" o:spid="_x0000_s1026" style="position:absolute;margin-left:233.95pt;margin-top:11.25pt;width:37.65pt;height:53.4pt;z-index:251699200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">
                      <v:rect id="Rectangle 67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nX8UA&#10;AADbAAAADwAAAGRycy9kb3ducmV2LnhtbESPQWvCQBSE74L/YXlCb3VjCyppVinalipejL14e2Zf&#10;sqHZtyG7jem/7woFj8PMfMNk68E2oqfO144VzKYJCOLC6ZorBV+n98clCB+QNTaOScEveVivxqMM&#10;U+2ufKQ+D5WIEPYpKjAhtKmUvjBk0U9dSxy90nUWQ5RdJXWH1wi3jXxKkrm0WHNcMNjSxlDxnf9Y&#10;BWV7eT6cj+ckv+z2m7cPbeS2N0o9TIbXFxCBhnAP/7c/tYL5Am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+dfxQAAANsAAAAPAAAAAAAAAAAAAAAAAJgCAABkcnMv&#10;ZG93bnJldi54bWxQSwUGAAAAAAQABAD1AAAAigMAAAAA&#10;" filled="f" strokecolor="black [3213]" strokeweight="1.5pt"/>
                      <v:rect id="Rectangle 68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zLcIA&#10;AADbAAAADwAAAGRycy9kb3ducmV2LnhtbERPz2vCMBS+D/Y/hDfwtqbbQEZnLOLm0LFL6y7ens1r&#10;U2xeShNr/e+Xg+Dx4/u9yCfbiZEG3zpW8JKkIIgrp1tuFPztN8/vIHxA1tg5JgVX8pAvHx8WmGl3&#10;4YLGMjQihrDPUIEJoc+k9JUhiz5xPXHkajdYDBEOjdQDXmK47eRrms6lxZZjg8Ge1oaqU3m2Cur+&#10;+PZ7KA5pedz9rL++tZGfo1Fq9jStPkAEmsJdfHNvtYJ5HBu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HMtwgAAANsAAAAPAAAAAAAAAAAAAAAAAJgCAABkcnMvZG93&#10;bnJldi54bWxQSwUGAAAAAAQABAD1AAAAhwMAAAAA&#10;" filled="f" strokecolor="black [3213]" strokeweight="1.5pt"/>
                      <v:line id="Straight Connector 69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nnMIAAADbAAAADwAAAGRycy9kb3ducmV2LnhtbESPwW7CMBBE70j8g7VIvRGnHFBJMYgi&#10;Ab0S2kNvq3iJI+J1ZDsk/fsaqRLH0cy80ay3o23FnXxoHCt4zXIQxJXTDdcKvi6H+RuIEJE1to5J&#10;wS8F2G6mkzUW2g18pnsZa5EgHApUYGLsCilDZchiyFxHnLyr8xZjkr6W2uOQ4LaVizxfSosNpwWD&#10;He0NVbeytwp++o/oTxe5G8pxfzSLQ1v17lupl9m4ewcRaYzP8H/7UytYruD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knnM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Write the fractions below in simplest form.</w:t>
            </w:r>
          </w:p>
          <w:p w:rsidR="00B64AD6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DEBD82" wp14:editId="7E1906AE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5715</wp:posOffset>
                      </wp:positionV>
                      <wp:extent cx="478155" cy="678180"/>
                      <wp:effectExtent l="0" t="0" r="17145" b="2667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2" o:spid="_x0000_s1026" style="position:absolute;margin-left:88.15pt;margin-top:.45pt;width:37.65pt;height:53.4pt;z-index:251697152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">
                      <v:rect id="Rectangle 63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hXM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P4P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4VzEAAAA2wAAAA8AAAAAAAAAAAAAAAAAmAIAAGRycy9k&#10;b3ducmV2LnhtbFBLBQYAAAAABAAEAPUAAACJAwAAAAA=&#10;" filled="f" strokecolor="black [3213]" strokeweight="1.5pt"/>
                      <v:rect id="Rectangle 64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5KMQA&#10;AADbAAAADwAAAGRycy9kb3ducmV2LnhtbESPQWvCQBSE7wX/w/KE3nRjLSLRVURracWL0Yu3Z/aZ&#10;DWbfhuw2pv++Kwg9DjPzDTNfdrYSLTW+dKxgNExAEOdOl1woOB23gykIH5A1Vo5JwS95WC56L3NM&#10;tbvzgdosFCJC2KeowIRQp1L63JBFP3Q1cfSurrEYomwKqRu8R7it5FuSTKTFkuOCwZrWhvJb9mMV&#10;XOvLeH8+nJPs8r1bf3xqIzetUeq1361mIAJ14T/8bH9p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eSjEAAAA2wAAAA8AAAAAAAAAAAAAAAAAmAIAAGRycy9k&#10;b3ducmV2LnhtbFBLBQYAAAAABAAEAPUAAACJAwAAAAA=&#10;" filled="f" strokecolor="black [3213]" strokeweight="1.5pt"/>
                      <v:line id="Straight Connector 65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tmcIAAADbAAAADwAAAGRycy9kb3ducmV2LnhtbESPQYvCMBSE7wv+h/CEva2pwop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Qtmc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</w:p>
          <w:p w:rsidR="00B64AD6" w:rsidRDefault="00B64AD6" w:rsidP="00B64A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a)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635" w:dyaOrig="539">
                <v:shape id="_x0000_i1062" type="#_x0000_t75" style="width:31.8pt;height:27pt" o:ole="">
                  <v:imagedata r:id="rId90" o:title=""/>
                </v:shape>
                <o:OLEObject Type="Embed" ProgID="FXE300.Equation" ShapeID="_x0000_i1062" DrawAspect="Content" ObjectID="_1420903254" r:id="rId9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b)    </w:t>
            </w:r>
            <w:r w:rsidRPr="003F0262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635" w:dyaOrig="539">
                <v:shape id="_x0000_i1063" type="#_x0000_t75" style="width:30.6pt;height:26.4pt" o:ole="">
                  <v:imagedata r:id="rId92" o:title=""/>
                </v:shape>
                <o:OLEObject Type="Embed" ProgID="FXE300.Equation" ShapeID="_x0000_i1063" DrawAspect="Content" ObjectID="_1420903255" r:id="rId9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  <w:p w:rsidR="00B64AD6" w:rsidRDefault="00B64AD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AD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4AD6" w:rsidRPr="001B3341" w:rsidRDefault="00B64AD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answer to </w:t>
            </w:r>
            <w:r w:rsidRPr="00B64AD6">
              <w:rPr>
                <w:rFonts w:ascii="Times New Roman" w:hAnsi="Times New Roman"/>
                <w:color w:val="FF0000"/>
                <w:position w:val="-20"/>
                <w:sz w:val="24"/>
                <w:szCs w:val="24"/>
              </w:rPr>
              <w:object w:dxaOrig="935" w:dyaOrig="539">
                <v:shape id="_x0000_i1064" type="#_x0000_t75" style="width:41.4pt;height:23.4pt" o:ole="">
                  <v:imagedata r:id="rId94" o:title=""/>
                </v:shape>
                <o:OLEObject Type="Embed" ProgID="FXE300.Equation" ShapeID="_x0000_i1064" DrawAspect="Content" ObjectID="_1420903256" r:id="rId9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in simplest form;</w:t>
            </w:r>
          </w:p>
          <w:p w:rsidR="00B64AD6" w:rsidRDefault="00B64AD6" w:rsidP="00B64AD6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65" type="#_x0000_t75" style="width:15pt;height:27pt" o:ole="">
                  <v:imagedata r:id="rId96" o:title=""/>
                </v:shape>
                <o:OLEObject Type="Embed" ProgID="FXE300.Equation" ShapeID="_x0000_i1065" DrawAspect="Content" ObjectID="_1420903257" r:id="rId9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66" type="#_x0000_t75" style="width:9pt;height:27pt" o:ole="">
                  <v:imagedata r:id="rId80" o:title=""/>
                </v:shape>
                <o:OLEObject Type="Embed" ProgID="FXE300.Equation" ShapeID="_x0000_i1066" DrawAspect="Content" ObjectID="_1420903258" r:id="rId98"/>
              </w:objec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67" type="#_x0000_t75" style="width:9pt;height:27pt" o:ole="">
                  <v:imagedata r:id="rId99" o:title=""/>
                </v:shape>
                <o:OLEObject Type="Embed" ProgID="FXE300.Equation" ShapeID="_x0000_i1067" DrawAspect="Content" ObjectID="_1420903259" r:id="rId10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68" type="#_x0000_t75" style="width:9pt;height:27pt" o:ole="">
                  <v:imagedata r:id="rId84" o:title=""/>
                </v:shape>
                <o:OLEObject Type="Embed" ProgID="FXE300.Equation" ShapeID="_x0000_i1068" DrawAspect="Content" ObjectID="_1420903260" r:id="rId101"/>
              </w:object>
            </w:r>
            <w:r w:rsidRPr="003F026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212234FA" wp14:editId="385726B9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26" style="position:absolute;margin-left:35.2pt;margin-top:3.3pt;width:343.5pt;height:9pt;z-index:2517135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ryMMA&#10;AADbAAAADwAAAGRycy9kb3ducmV2LnhtbESPQWsCMRSE70L/Q3gFb5pVqdi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ery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1v8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xwj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U1v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QJ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rwH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mQJ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IUM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mL7B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AIU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AD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4AD6" w:rsidRPr="001B3341" w:rsidRDefault="00B64AD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>Complete, giving your answer in simplest form;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2756120" wp14:editId="6C1BBAE6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8255</wp:posOffset>
                      </wp:positionV>
                      <wp:extent cx="478155" cy="678180"/>
                      <wp:effectExtent l="0" t="0" r="17145" b="2667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8" o:spid="_x0000_s1026" style="position:absolute;margin-left:301.45pt;margin-top:.65pt;width:37.65pt;height:53.4pt;z-index:251708416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">
                      <v:rect id="Rectangle 79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Aa8UA&#10;AADbAAAADwAAAGRycy9kb3ducmV2LnhtbESPT2vCQBTE70K/w/IKvemmLWibukrxHyq9mPbi7Zl9&#10;ZkOzb0N2jfHbu4LgcZiZ3zDjaWcr0VLjS8cKXgcJCOLc6ZILBX+/y/4HCB+QNVaOScGFPEwnT70x&#10;ptqdeUdtFgoRIexTVGBCqFMpfW7Ioh+4mjh6R9dYDFE2hdQNniPcVvItSYbSYslxwWBNM0P5f3ay&#10;Co714f1nv9sn2WGznS1W2sh5a5R6ee6+v0AE6sIjfG+vtYLRJ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UBrxQAAANsAAAAPAAAAAAAAAAAAAAAAAJgCAABkcnMv&#10;ZG93bnJldi54bWxQSwUGAAAAAAQABAD1AAAAigMAAAAA&#10;" filled="f" strokecolor="black [3213]" strokeweight="1.5pt"/>
                      <v:rect id="Rectangle 80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Z0cIA&#10;AADbAAAADwAAAGRycy9kb3ducmV2LnhtbERPz2vCMBS+D/Y/hDfwtqbbQKQzFnFz6NildRdvz+a1&#10;KTYvpYm1/vfmMNjx4/u9zCfbiZEG3zpW8JKkIIgrp1tuFPwets8LED4ga+wck4IbechXjw9LzLS7&#10;ckFjGRoRQ9hnqMCE0GdS+sqQRZ+4njhytRsshgiHRuoBrzHcdvI1TefSYsuxwWBPG0PVubxYBXV/&#10;evs5Fse0PO2/N59f2siP0Sg1e5rW7yACTeFf/OfeaQWLuD5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pnRwgAAANsAAAAPAAAAAAAAAAAAAAAAAJgCAABkcnMvZG93&#10;bnJldi54bWxQSwUGAAAAAAQABAD1AAAAhwMAAAAA&#10;" filled="f" strokecolor="black [3213]" strokeweight="1.5pt"/>
                      <v:line id="Straight Connector 81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NYMEAAADbAAAADwAAAGRycy9kb3ducmV2LnhtbESPQYvCMBSE74L/ITzBm6Z6EKlGUUHd&#10;61b3sLdH82yKzUtJUtv995uFBY/DzHzDbPeDbcSLfKgdK1jMMxDEpdM1Vwrut/NsDSJEZI2NY1Lw&#10;QwH2u/Foi7l2PX/Sq4iVSBAOOSowMba5lKE0ZDHMXUucvIfzFmOSvpLaY5/gtpHLLFtJizWnBYMt&#10;nQyVz6KzCr67Y/TXmzz0xXC6mOW5KTv3pdR0Mhw2ICIN8R3+b39oBesF/H1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k81gwQAAANsAAAAPAAAAAAAAAAAAAAAA&#10;AKECAABkcnMvZG93bnJldi54bWxQSwUGAAAAAAQABAD5AAAAjwMAAAAA&#10;" strokecolor="black [3213]" strokeweight="1.5pt"/>
                    </v:group>
                  </w:pict>
                </mc:Fallback>
              </mc:AlternateConten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61" w:dyaOrig="539" w14:anchorId="6ACF01A1">
                <v:shape id="_x0000_i1069" type="#_x0000_t75" style="width:251.4pt;height:33pt" o:ole="">
                  <v:imagedata r:id="rId102" o:title=""/>
                </v:shape>
                <o:OLEObject Type="Embed" ProgID="FXE300.Equation" ShapeID="_x0000_i1069" DrawAspect="Content" ObjectID="_1420903261" r:id="rId103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AD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4AD6" w:rsidRPr="001B3341" w:rsidRDefault="00B64AD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answer to the addition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>, giving your answer in simplest form;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7EDE052F" wp14:editId="2679E7F8">
                      <wp:simplePos x="0" y="0"/>
                      <wp:positionH relativeFrom="column">
                        <wp:posOffset>3748405</wp:posOffset>
                      </wp:positionH>
                      <wp:positionV relativeFrom="paragraph">
                        <wp:posOffset>37465</wp:posOffset>
                      </wp:positionV>
                      <wp:extent cx="478155" cy="678180"/>
                      <wp:effectExtent l="0" t="0" r="17145" b="2667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2" o:spid="_x0000_s1026" style="position:absolute;margin-left:295.15pt;margin-top:2.95pt;width:37.65pt;height:53.4pt;z-index:251710464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">
                      <v:rect id="Rectangle 83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psUA&#10;AADbAAAADwAAAGRycy9kb3ducmV2LnhtbESPT2vCQBTE70K/w/IKvenGCkWia5D0D614SdqLt2f2&#10;mQ1m34bsNqbfvisIHoeZ+Q2zzkbbioF63zhWMJ8lIIgrpxuuFfx8v0+XIHxA1tg6JgV/5CHbPEzW&#10;mGp34YKGMtQiQtinqMCE0KVS+sqQRT9zHXH0Tq63GKLsa6l7vES4beVzkrxIiw3HBYMd5Yaqc/lr&#10;FZy642J/KA5Jefza5W8f2sjXwSj19DhuVyACjeEevrU/tYLlAq5f4g+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AemxQAAANsAAAAPAAAAAAAAAAAAAAAAAJgCAABkcnMv&#10;ZG93bnJldi54bWxQSwUGAAAAAAQABAD1AAAAigMAAAAA&#10;" filled="f" strokecolor="black [3213]" strokeweight="1.5pt"/>
                      <v:rect id="Rectangle 84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f0sQA&#10;AADbAAAADwAAAGRycy9kb3ducmV2LnhtbESPQWvCQBSE7wX/w/KE3urGWkSiq4jW0ooXoxdvz+wz&#10;G8y+DdltTP99VxA8DjPzDTNbdLYSLTW+dKxgOEhAEOdOl1woOB42bxMQPiBrrByTgj/ysJj3XmaY&#10;anfjPbVZKESEsE9RgQmhTqX0uSGLfuBq4uhdXGMxRNkUUjd4i3BbyfckGUuLJccFgzWtDOXX7Ncq&#10;uNTn0e60PyXZ+We7+vzSRq5bo9Rrv1tOQQTqwjP8aH9rBZM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Zn9LEAAAA2wAAAA8AAAAAAAAAAAAAAAAAmAIAAGRycy9k&#10;b3ducmV2LnhtbFBLBQYAAAAABAAEAPUAAACJAwAAAAA=&#10;" filled="f" strokecolor="black [3213]" strokeweight="1.5pt"/>
                      <v:line id="Straight Connector 85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LY8IAAADbAAAADwAAAGRycy9kb3ducmV2LnhtbESPQYvCMBSE7wv+h/CEva2pwi5SjaKC&#10;utetuwdvj+bZFJuXkqS2/nuzIHgcZuYbZrkebCNu5EPtWMF0koEgLp2uuVLwe9p/zEGEiKyxcUwK&#10;7hRgvRq9LTHXrucfuhWxEgnCIUcFJsY2lzKUhiyGiWuJk3dx3mJM0ldSe+wT3DZylmVf0mLNacFg&#10;SztD5bXorIJzt43+eJKbvhh2BzPbN2Xn/pR6Hw+bBYhIQ3yFn+1vrWD+Cf9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jLY8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01" w:dyaOrig="539" w14:anchorId="2728182F">
                <v:shape id="_x0000_i1070" type="#_x0000_t75" style="width:254.4pt;height:33.6pt" o:ole="">
                  <v:imagedata r:id="rId104" o:title=""/>
                </v:shape>
                <o:OLEObject Type="Embed" ProgID="FXE300.Equation" ShapeID="_x0000_i1070" DrawAspect="Content" ObjectID="_1420903262" r:id="rId105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AD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4AD6" w:rsidRPr="001B3341" w:rsidRDefault="00B64AD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>Complete, giving your answer in simplest form;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2DC4CD5E" wp14:editId="7207526E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8255</wp:posOffset>
                      </wp:positionV>
                      <wp:extent cx="478155" cy="678180"/>
                      <wp:effectExtent l="0" t="0" r="17145" b="2667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6" o:spid="_x0000_s1026" style="position:absolute;margin-left:301.45pt;margin-top:.65pt;width:37.65pt;height:53.4pt;z-index:25171148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">
                      <v:rect id="Rectangle 87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BpcQA&#10;AADbAAAADwAAAGRycy9kb3ducmV2LnhtbESPQWvCQBSE7wX/w/KE3urGClWiq4jW0ooXoxdvz+wz&#10;G8y+DdltTP99VxA8DjPzDTNbdLYSLTW+dKxgOEhAEOdOl1woOB42bxMQPiBrrByTgj/ysJj3XmaY&#10;anfjPbVZKESEsE9RgQmhTqX0uSGLfuBq4uhdXGMxRNkUUjd4i3Bbyfck+ZAWS44LBmtaGcqv2a9V&#10;cKnPo91pf0qy88929fmljVy3RqnXfrecggjUhWf40f7WCiZj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LAaXEAAAA2wAAAA8AAAAAAAAAAAAAAAAAmAIAAGRycy9k&#10;b3ducmV2LnhtbFBLBQYAAAAABAAEAPUAAACJAwAAAAA=&#10;" filled="f" strokecolor="black [3213]" strokeweight="1.5pt"/>
                      <v:rect id="Rectangle 88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V18IA&#10;AADbAAAADwAAAGRycy9kb3ducmV2LnhtbERPz2vCMBS+D/Y/hDfwtqbbQKQzFnFz6NildRdvz+a1&#10;KTYvpYm1/vfmMNjx4/u9zCfbiZEG3zpW8JKkIIgrp1tuFPwets8LED4ga+wck4IbechXjw9LzLS7&#10;ckFjGRoRQ9hnqMCE0GdS+sqQRZ+4njhytRsshgiHRuoBrzHcdvI1TefSYsuxwWBPG0PVubxYBXV/&#10;evs5Fse0PO2/N59f2siP0Sg1e5rW7yACTeFf/OfeaQWL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JXXwgAAANsAAAAPAAAAAAAAAAAAAAAAAJgCAABkcnMvZG93&#10;bnJldi54bWxQSwUGAAAAAAQABAD1AAAAhwMAAAAA&#10;" filled="f" strokecolor="black [3213]" strokeweight="1.5pt"/>
                      <v:line id="Straight Connector 89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BZsIAAADbAAAADwAAAGRycy9kb3ducmV2LnhtbESPQYvCMBSE7wv+h/CEva2pHhatRlFB&#10;3evW3YO3R/Nsis1LSVJb/71ZWPA4zMw3zGoz2EbcyYfasYLpJANBXDpdc6Xg53z4mIMIEVlj45gU&#10;PCjAZj16W2GuXc/fdC9iJRKEQ44KTIxtLmUoDVkME9cSJ+/qvMWYpK+k9tgnuG3kLMs+pcWa04LB&#10;lvaGylvRWQWXbhf96Sy3fTHsj2Z2aMrO/Sr1Ph62SxCRhvgK/7e/tIL5Av6+p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XBZs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A7746"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271" w:dyaOrig="539" w14:anchorId="3424F4E5">
                <v:shape id="_x0000_i1071" type="#_x0000_t75" style="width:256.2pt;height:31.8pt" o:ole="">
                  <v:imagedata r:id="rId106" o:title=""/>
                </v:shape>
                <o:OLEObject Type="Embed" ProgID="FXE300.Equation" ShapeID="_x0000_i1071" DrawAspect="Content" ObjectID="_1420903263" r:id="rId107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64AD6" w:rsidRPr="00886ED4" w:rsidRDefault="00B64AD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>Complete, giving your answer in simplest form;</w: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1DF24A83" wp14:editId="73214380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8255</wp:posOffset>
                      </wp:positionV>
                      <wp:extent cx="478155" cy="678180"/>
                      <wp:effectExtent l="0" t="0" r="17145" b="2667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5" o:spid="_x0000_s1026" style="position:absolute;margin-left:301.45pt;margin-top:.65pt;width:37.65pt;height:53.4pt;z-index:25171660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">
                      <v:rect id="Rectangle 96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4y48UA&#10;AADbAAAADwAAAGRycy9kb3ducmV2LnhtbESPQWvCQBSE74L/YXlCb3VjC6JpVinalipejL14e2Zf&#10;sqHZtyG7jem/7woFj8PMfMNk68E2oqfO144VzKYJCOLC6ZorBV+n98cFCB+QNTaOScEveVivxqMM&#10;U+2ufKQ+D5WIEPYpKjAhtKmUvjBk0U9dSxy90nUWQ5RdJXWH1wi3jXxKkrm0WHNcMNjSxlDxnf9Y&#10;BWV7eT6cj+ckv+z2m7cPbeS2N0o9TIbXFxCBhnAP/7c/tYLlH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jLjxQAAANsAAAAPAAAAAAAAAAAAAAAAAJgCAABkcnMv&#10;ZG93bnJldi54bWxQSwUGAAAAAAQABAD1AAAAigMAAAAA&#10;" filled="f" strokecolor="black [3213]" strokeweight="1.5pt"/>
                      <v:rect id="Rectangle 97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XeMUA&#10;AADbAAAADwAAAGRycy9kb3ducmV2LnhtbESPT2vCQBTE70K/w/IKvemmLWibukrxHyq9mPbi7Zl9&#10;ZkOzb0N2jfHbu4LgcZiZ3zDjaWcr0VLjS8cKXgcJCOLc6ZILBX+/y/4HCB+QNVaOScGFPEwnT70x&#10;ptqdeUdtFgoRIexTVGBCqFMpfW7Ioh+4mjh6R9dYDFE2hdQNniPcVvItSYbSYslxwWBNM0P5f3ay&#10;Co714f1nv9sn2WGznS1W2sh5a5R6ee6+v0AE6sIjfG+vtYLPE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pd4xQAAANsAAAAPAAAAAAAAAAAAAAAAAJgCAABkcnMv&#10;ZG93bnJldi54bWxQSwUGAAAAAAQABAD1AAAAigMAAAAA&#10;" filled="f" strokecolor="black [3213]" strokeweight="1.5pt"/>
                      <v:line id="Straight Connector 98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yIL4AAADbAAAADwAAAGRycy9kb3ducmV2LnhtbERPPW/CMBDdkfofrKvEBg4MCFIMAiRa&#10;VkI7dDvFRxwRnyPbIeHf4wGJ8el9r7eDbcSdfKgdK5hNMxDEpdM1Vwp+L8fJEkSIyBobx6TgQQG2&#10;m4/RGnPtej7TvYiVSCEcclRgYmxzKUNpyGKYupY4cVfnLcYEfSW1xz6F20bOs2whLdacGgy2dDBU&#10;3orOKvjv9tH/XOSuL4bDt5kfm7Jzf0qNP4fdF4hIQ3yLX+6TVrBK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cPIgvgAAANsAAAAPAAAAAAAAAAAAAAAAAKEC&#10;AABkcnMvZG93bnJldi54bWxQSwUGAAAAAAQABAD5AAAAjAMAAAAA&#10;" strokecolor="black [3213]" strokeweight="1.5pt"/>
                    </v:group>
                  </w:pict>
                </mc:Fallback>
              </mc:AlternateConten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31" w:dyaOrig="539" w14:anchorId="63E1268E">
                <v:shape id="_x0000_i1072" type="#_x0000_t75" style="width:249.6pt;height:33pt" o:ole="">
                  <v:imagedata r:id="rId108" o:title=""/>
                </v:shape>
                <o:OLEObject Type="Embed" ProgID="FXE300.Equation" ShapeID="_x0000_i1072" DrawAspect="Content" ObjectID="_1420903264" r:id="rId109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FA7746" w:rsidRDefault="00FA7746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282" w:dyaOrig="539">
                <v:shape id="_x0000_i1073" type="#_x0000_t75" style="width:64.2pt;height:27pt" o:ole="">
                  <v:imagedata r:id="rId110" o:title=""/>
                </v:shape>
                <o:OLEObject Type="Embed" ProgID="FXE300.Equation" ShapeID="_x0000_i1073" DrawAspect="Content" ObjectID="_1420903265" r:id="rId111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A7746" w:rsidRPr="00FA7746" w:rsidRDefault="00FA7746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A7746" w:rsidRPr="00FA7746" w:rsidRDefault="00FA7746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74" type="#_x0000_t75" style="width:15pt;height:27pt" o:ole="">
                  <v:imagedata r:id="rId112" o:title=""/>
                </v:shape>
                <o:OLEObject Type="Embed" ProgID="FXE300.Equation" ShapeID="_x0000_i1074" DrawAspect="Content" ObjectID="_1420903266" r:id="rId11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75" type="#_x0000_t75" style="width:15pt;height:27pt" o:ole="">
                  <v:imagedata r:id="rId114" o:title=""/>
                </v:shape>
                <o:OLEObject Type="Embed" ProgID="FXE300.Equation" ShapeID="_x0000_i1075" DrawAspect="Content" ObjectID="_1420903267" r:id="rId11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76" type="#_x0000_t75" style="width:15pt;height:27pt" o:ole="">
                  <v:imagedata r:id="rId116" o:title=""/>
                </v:shape>
                <o:OLEObject Type="Embed" ProgID="FXE300.Equation" ShapeID="_x0000_i1076" DrawAspect="Content" ObjectID="_1420903268" r:id="rId11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77" type="#_x0000_t75" style="width:9pt;height:27pt" o:ole="">
                  <v:imagedata r:id="rId118" o:title=""/>
                </v:shape>
                <o:OLEObject Type="Embed" ProgID="FXE300.Equation" ShapeID="_x0000_i1077" DrawAspect="Content" ObjectID="_1420903269" r:id="rId119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</w: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</w:p>
          <w:p w:rsidR="00FA7746" w:rsidRDefault="00FA7746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5E278361" wp14:editId="2CE80013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4445</wp:posOffset>
                      </wp:positionV>
                      <wp:extent cx="4362450" cy="114300"/>
                      <wp:effectExtent l="0" t="0" r="19050" b="19050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9" o:spid="_x0000_s1026" style="position:absolute;margin-left:33.7pt;margin-top:.35pt;width:343.5pt;height:9pt;z-index:25171865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EhM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gi/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ghIT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886ED4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>Complete, giving your answer in simplest form;</w:t>
            </w:r>
          </w:p>
          <w:p w:rsidR="00FA7746" w:rsidRPr="00886ED4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5B579897" wp14:editId="4A85C1D4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8255</wp:posOffset>
                      </wp:positionV>
                      <wp:extent cx="478155" cy="678180"/>
                      <wp:effectExtent l="0" t="0" r="17145" b="26670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4" o:spid="_x0000_s1026" style="position:absolute;margin-left:301.45pt;margin-top:.65pt;width:37.65pt;height:53.4pt;z-index:251720704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">
                      <v:rect id="Rectangle 105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VsMA&#10;AADcAAAADwAAAGRycy9kb3ducmV2LnhtbERPTWsCMRC9C/6HMEJvmtSilNUoRdtipRe3vXgbN+Nm&#10;cTNZNum6/fdNQfA2j/c5y3XvatFRGyrPGh4nCgRx4U3FpYbvr7fxM4gQkQ3WnknDLwVYr4aDJWbG&#10;X/lAXR5LkUI4ZKjBxthkUobCksMw8Q1x4s6+dRgTbEtpWrymcFfLqVJz6bDi1GCxoY2l4pL/OA3n&#10;5vT0eTwcVX762G9e342V285q/TDqXxYgIvXxLr65dybNVz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OnVsMAAADcAAAADwAAAAAAAAAAAAAAAACYAgAAZHJzL2Rv&#10;d25yZXYueG1sUEsFBgAAAAAEAAQA9QAAAIgDAAAAAA==&#10;" filled="f" strokecolor="black [3213]" strokeweight="1.5pt"/>
                      <v:rect id="Rectangle 106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E5IcIA&#10;AADcAAAADwAAAGRycy9kb3ducmV2LnhtbERPTWsCMRC9F/wPYYTeamIFKatRRFuppRe3XryNm3Gz&#10;uJksm3Rd/30jCL3N433OfNm7WnTUhsqzhvFIgSAuvKm41HD4+Xh5AxEissHaM2m4UYDlYvA0x8z4&#10;K++py2MpUgiHDDXYGJtMylBYchhGviFO3Nm3DmOCbSlNi9cU7mr5qtRUOqw4NVhsaG2puOS/TsO5&#10;OU2+j/ujyk+7r/X71li56azWz8N+NQMRqY//4of706T5agr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TkhwgAAANwAAAAPAAAAAAAAAAAAAAAAAJgCAABkcnMvZG93&#10;bnJldi54bWxQSwUGAAAAAAQABAD1AAAAhwMAAAAA&#10;" filled="f" strokecolor="black [3213]" strokeweight="1.5pt"/>
                      <v:line id="Straight Connector 107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ZnFMAAAADcAAAADwAAAGRycy9kb3ducmV2LnhtbERPPW/CMBDdK/EfrENiKw4MbRUwCJCg&#10;rA0wsJ3iI46Iz5HtkPDvcaVK3e7pfd5yPdhGPMiH2rGC2TQDQVw6XXOl4Hzav3+BCBFZY+OYFDwp&#10;wHo1eltirl3PP/QoYiVSCIccFZgY21zKUBqyGKauJU7czXmLMUFfSe2xT+G2kfMs+5AWa04NBlva&#10;GSrvRWcVXLtt9N8nuemLYXcw831Tdu6i1GQ8bBYgIg3xX/znPuo0P/uE32fSB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32ZxT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</w:p>
          <w:p w:rsidR="00FA7746" w:rsidRPr="00886ED4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31" w:dyaOrig="539">
                <v:shape id="_x0000_i1078" type="#_x0000_t75" style="width:241.8pt;height:31.8pt" o:ole="">
                  <v:imagedata r:id="rId120" o:title=""/>
                </v:shape>
                <o:OLEObject Type="Embed" ProgID="FXE300.Equation" ShapeID="_x0000_i1078" DrawAspect="Content" ObjectID="_1420903270" r:id="rId121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7746" w:rsidRDefault="00FA774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185" w:dyaOrig="539" w14:anchorId="6B7B3FE9">
                <v:shape id="_x0000_i1079" type="#_x0000_t75" style="width:59.4pt;height:27pt" o:ole="">
                  <v:imagedata r:id="rId122" o:title=""/>
                </v:shape>
                <o:OLEObject Type="Embed" ProgID="FXE300.Equation" ShapeID="_x0000_i1079" DrawAspect="Content" ObjectID="_1420903271" r:id="rId123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A7746" w:rsidRPr="00FA7746" w:rsidRDefault="00FA7746" w:rsidP="009F07D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A7746" w:rsidRP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724FB3FE">
                <v:shape id="_x0000_i1080" type="#_x0000_t75" style="width:15pt;height:27pt" o:ole="">
                  <v:imagedata r:id="rId124" o:title=""/>
                </v:shape>
                <o:OLEObject Type="Embed" ProgID="FXE300.Equation" ShapeID="_x0000_i1080" DrawAspect="Content" ObjectID="_1420903272" r:id="rId12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81" type="#_x0000_t75" style="width:13.8pt;height:25.2pt" o:ole="">
                  <v:imagedata r:id="rId126" o:title=""/>
                </v:shape>
                <o:OLEObject Type="Embed" ProgID="FXE300.Equation" ShapeID="_x0000_i1081" DrawAspect="Content" ObjectID="_1420903273" r:id="rId12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82" type="#_x0000_t75" style="width:18.6pt;height:27pt" o:ole="">
                  <v:imagedata r:id="rId128" o:title=""/>
                </v:shape>
                <o:OLEObject Type="Embed" ProgID="FXE300.Equation" ShapeID="_x0000_i1082" DrawAspect="Content" ObjectID="_1420903274" r:id="rId12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83" type="#_x0000_t75" style="width:18.6pt;height:27pt" o:ole="">
                  <v:imagedata r:id="rId130" o:title=""/>
                </v:shape>
                <o:OLEObject Type="Embed" ProgID="FXE300.Equation" ShapeID="_x0000_i1083" DrawAspect="Content" ObjectID="_1420903275" r:id="rId131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</w: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09F7F47" wp14:editId="61E2BA4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4445</wp:posOffset>
                      </wp:positionV>
                      <wp:extent cx="4362450" cy="114300"/>
                      <wp:effectExtent l="0" t="0" r="19050" b="1905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8" o:spid="_x0000_s1026" style="position:absolute;margin-left:33.7pt;margin-top:.35pt;width:343.5pt;height:9pt;z-index:25172275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kSWc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PD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RJZxQAAANwAAAAPAAAAAAAAAAAAAAAAAJgCAABkcnMv&#10;ZG93bnJldi54bWxQSwUGAAAAAAQABAD1AAAAig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3wsEA&#10;AADcAAAADwAAAGRycy9kb3ducmV2LnhtbERPS2sCMRC+F/ofwhS81exWKrIaRQWl9ObzPCTjZnEz&#10;WTapu/bXNwXB23x8z5kteleLG7Wh8qwgH2YgiLU3FZcKjofN+wREiMgGa8+k4E4BFvPXlxkWxne8&#10;o9s+liKFcChQgY2xKaQM2pLDMPQNceIuvnUYE2xLaVrsUrir5UeWjaXDilODxYbWlvR1/+MUfGv7&#10;Ofntt2fTjS+j5W51Pmm/VWrw1i+nICL18Sl+uL9Mmp/n8P9Muk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1t8L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ptc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o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nKbX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>Complete, giving your answer in simplest form;</w: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2104C4B" wp14:editId="564BBCAD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8255</wp:posOffset>
                      </wp:positionV>
                      <wp:extent cx="478155" cy="678180"/>
                      <wp:effectExtent l="0" t="0" r="17145" b="2667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" o:spid="_x0000_s1026" style="position:absolute;margin-left:301.45pt;margin-top:.65pt;width:37.65pt;height:53.4pt;z-index:251724800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">
                      <v:rect id="Rectangle 114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aUEMMA&#10;AADcAAAADwAAAGRycy9kb3ducmV2LnhtbERPS2vCQBC+C/0PyxR6042tSIlZRewDK15MvXgbs5Ns&#10;MDsbstuY/vtuQfA2H99zstVgG9FT52vHCqaTBARx4XTNlYLj98f4FYQPyBobx6Tglzyslg+jDFPt&#10;rnygPg+ViCHsU1RgQmhTKX1hyKKfuJY4cqXrLIYIu0rqDq8x3DbyOUnm0mLNscFgSxtDxSX/sQrK&#10;9vyyPx1OSX7+2m3eP7WRb71R6ulxWC9ABBrCXXxzb3WcP53B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aUEMMAAADcAAAADwAAAAAAAAAAAAAAAACYAgAAZHJzL2Rv&#10;d25yZXYueG1sUEsFBgAAAAAEAAQA9QAAAIgDAAAAAA==&#10;" filled="f" strokecolor="black [3213]" strokeweight="1.5pt"/>
                      <v:rect id="Rectangle 115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xi8MA&#10;AADcAAAADwAAAGRycy9kb3ducmV2LnhtbERPS2vCQBC+C/0PyxR6040tSolZRewDK15MvXgbs5Ns&#10;MDsbstuY/vtuQfA2H99zstVgG9FT52vHCqaTBARx4XTNlYLj98f4FYQPyBobx6Tglzyslg+jDFPt&#10;rnygPg+ViCHsU1RgQmhTKX1hyKKfuJY4cqXrLIYIu0rqDq8x3DbyOUnm0mLNscFgSxtDxSX/sQrK&#10;9vyyPx1OSX7+2m3eP7WRb71R6ulxWC9ABBrCXXxzb3WcP53B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oxi8MAAADcAAAADwAAAAAAAAAAAAAAAACYAgAAZHJzL2Rv&#10;d25yZXYueG1sUEsFBgAAAAAEAAQA9QAAAIgDAAAAAA==&#10;" filled="f" strokecolor="black [3213]" strokeweight="1.5pt"/>
                      <v:line id="Straight Connector 116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NUUsAAAADcAAAADwAAAGRycy9kb3ducmV2LnhtbERPTYvCMBC9L/gfwgh7W1M9yFKNooK6&#10;V6sevA3N2BSbSUlS2/33G2HB2zze5yzXg23Ek3yoHSuYTjIQxKXTNVcKLuf91zeIEJE1No5JwS8F&#10;WK9GH0vMtev5RM8iViKFcMhRgYmxzaUMpSGLYeJa4sTdnbcYE/SV1B77FG4bOcuyubRYc2ow2NLO&#10;UPkoOqvg1m2jP57lpi+G3cHM9k3ZuatSn+NhswARaYhv8b/7R6f50zm8nk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jVFL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54" w:dyaOrig="539" w14:anchorId="0237A84B">
                <v:shape id="_x0000_i1084" type="#_x0000_t75" style="width:243pt;height:31.8pt" o:ole="">
                  <v:imagedata r:id="rId132" o:title=""/>
                </v:shape>
                <o:OLEObject Type="Embed" ProgID="FXE300.Equation" ShapeID="_x0000_i1084" DrawAspect="Content" ObjectID="_1420903276" r:id="rId133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886ED4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3292141D" wp14:editId="291A5927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-20955</wp:posOffset>
                      </wp:positionV>
                      <wp:extent cx="478155" cy="678180"/>
                      <wp:effectExtent l="0" t="0" r="17145" b="2667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7" o:spid="_x0000_s1026" style="position:absolute;margin-left:306.7pt;margin-top:-1.65pt;width:37.65pt;height:53.4pt;z-index:25172684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">
                      <v:rect id="Rectangle 118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eFcYA&#10;AADcAAAADwAAAGRycy9kb3ducmV2LnhtbESPT2/CMAzF70j7DpEn7QYpm4RQR0CI/dGYuFB24WYa&#10;01Q0TtVkpfv28wGJm633/N7Pi9XgG9VTF+vABqaTDBRxGWzNlYGfw8d4DiomZItNYDLwRxFWy4fR&#10;AnMbrrynvkiVkhCOORpwKbW51rF05DFOQkss2jl0HpOsXaVth1cJ941+zrKZ9lizNDhsaeOovBS/&#10;3sC5Pb3sjvtjVpy235v3T+v0W++MeXoc1q+gEg3pbr5df1nBnwqt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ueFcYAAADcAAAADwAAAAAAAAAAAAAAAACYAgAAZHJz&#10;L2Rvd25yZXYueG1sUEsFBgAAAAAEAAQA9QAAAIsDAAAAAA==&#10;" filled="f" strokecolor="black [3213]" strokeweight="1.5pt"/>
                      <v:rect id="Rectangle 119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7jsMA&#10;AADcAAAADwAAAGRycy9kb3ducmV2LnhtbERPS2vCQBC+C/0PyxR6040tiI1ZRewDK15MvXgbs5Ns&#10;MDsbstuY/vtuQfA2H99zstVgG9FT52vHCqaTBARx4XTNlYLj98d4DsIHZI2NY1LwSx5Wy4dRhql2&#10;Vz5Qn4dKxBD2KSowIbSplL4wZNFPXEscudJ1FkOEXSV1h9cYbhv5nCQzabHm2GCwpY2h4pL/WAVl&#10;e37Znw6nJD9/7Tbvn9rIt94o9fQ4rBcgAg3hLr65tzrOn77C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c7jsMAAADcAAAADwAAAAAAAAAAAAAAAACYAgAAZHJzL2Rv&#10;d25yZXYueG1sUEsFBgAAAAAEAAQA9QAAAIgDAAAAAA==&#10;" filled="f" strokecolor="black [3213]" strokeweight="1.5pt"/>
                      <v:line id="Straight Connector 120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jAMMAAADcAAAADwAAAGRycy9kb3ducmV2LnhtbESPQU/DMAyF70j7D5EncWPpekCoLJu2&#10;Sdu40rEDN6sxTUXjVEm6ln+PD0jcbL3n9z5vdrPv1Z1i6gIbWK8KUMRNsB23Bj6up6cXUCkjW+wD&#10;k4EfSrDbLh42WNkw8Tvd69wqCeFUoQGX81BpnRpHHtMqDMSifYXoMcsaW20jThLue10WxbP22LE0&#10;OBzo6Kj5rkdv4HM85Hi56v1Uz8ezK099M4abMY/Lef8KKtOc/81/129W8EvBl2dkAr3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qowDDAAAA3A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Simplify</w:t>
            </w:r>
          </w:p>
          <w:p w:rsidR="00FA7746" w:rsidRDefault="00FA7746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138" w:dyaOrig="539">
                <v:shape id="_x0000_i1085" type="#_x0000_t75" style="width:63.6pt;height:30pt" o:ole="">
                  <v:imagedata r:id="rId134" o:title=""/>
                </v:shape>
                <o:OLEObject Type="Embed" ProgID="FXE300.Equation" ShapeID="_x0000_i1085" DrawAspect="Content" ObjectID="_1420903277" r:id="rId135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A7746" w:rsidRPr="00FA7746" w:rsidRDefault="00FA7746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FA7746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Simplify 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20"/>
                <w:sz w:val="24"/>
                <w:szCs w:val="24"/>
              </w:rPr>
              <w:object w:dxaOrig="904" w:dyaOrig="539">
                <v:shape id="_x0000_i1086" type="#_x0000_t75" style="width:39.6pt;height:23.4pt" o:ole="">
                  <v:imagedata r:id="rId136" o:title=""/>
                </v:shape>
                <o:OLEObject Type="Embed" ProgID="FXE300.Equation" ShapeID="_x0000_i1086" DrawAspect="Content" ObjectID="_1420903278" r:id="rId137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87" type="#_x0000_t75" style="width:15pt;height:27pt" o:ole="">
                  <v:imagedata r:id="rId138" o:title=""/>
                </v:shape>
                <o:OLEObject Type="Embed" ProgID="FXE300.Equation" ShapeID="_x0000_i1087" DrawAspect="Content" ObjectID="_1420903279" r:id="rId13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51" w:dyaOrig="383">
                <v:shape id="_x0000_i1088" type="#_x0000_t75" style="width:24pt;height:27pt" o:ole="">
                  <v:imagedata r:id="rId140" o:title=""/>
                </v:shape>
                <o:OLEObject Type="Embed" ProgID="FXE300.Equation" ShapeID="_x0000_i1088" DrawAspect="Content" ObjectID="_1420903280" r:id="rId14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89" type="#_x0000_t75" style="width:18.6pt;height:27pt" o:ole="">
                  <v:imagedata r:id="rId142" o:title=""/>
                </v:shape>
                <o:OLEObject Type="Embed" ProgID="FXE300.Equation" ShapeID="_x0000_i1089" DrawAspect="Content" ObjectID="_1420903281" r:id="rId14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51" w:dyaOrig="383">
                <v:shape id="_x0000_i1090" type="#_x0000_t75" style="width:24pt;height:27pt" o:ole="">
                  <v:imagedata r:id="rId144" o:title=""/>
                </v:shape>
                <o:OLEObject Type="Embed" ProgID="FXE300.Equation" ShapeID="_x0000_i1090" DrawAspect="Content" ObjectID="_1420903282" r:id="rId145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</w: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</w:p>
          <w:p w:rsidR="00FA7746" w:rsidRDefault="00FA7746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330678A5" wp14:editId="1A4F1142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23495</wp:posOffset>
                      </wp:positionV>
                      <wp:extent cx="4362450" cy="114300"/>
                      <wp:effectExtent l="0" t="0" r="19050" b="1905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3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9" o:spid="_x0000_s1026" style="position:absolute;margin-left:33.7pt;margin-top:1.85pt;width:343.5pt;height:9pt;z-index:2517288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OOcQA&#10;AADcAAAADwAAAGRycy9kb3ducmV2LnhtbESPQWsCMRCF70L/Q5hCb5q1UpHVKLZQKb1pq+chGTeL&#10;m8mySd1tf33nIHib4b1575vVZgiNulKX6sgGppMCFLGNrubKwPfX+3gBKmVkh01kMvBLCTbrh9EK&#10;Sxd73tP1kCslIZxKNOBzbkutk/UUME1iSyzaOXYBs6xdpV2HvYSHRj8XxVwHrFkaPLb05sleDj/B&#10;wKf1L4u/YXdy/fw82+5fT0cbd8Y8PQ7bJahMQ76bb9cfTvB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MTjn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ro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A66L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11c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O4P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SddX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QTsEA&#10;AADcAAAADwAAAGRycy9kb3ducmV2LnhtbERPS2sCMRC+C/6HMAVvmm0XRbZG0YJSevN5HpJxs3Qz&#10;WTbRXfvrG6HQ23x8z1mseleLO7Wh8qzgdZKBINbeVFwqOB234zmIEJEN1p5JwYMCrJbDwQIL4zve&#10;0/0QS5FCOBSowMbYFFIGbclhmPiGOHFX3zqMCbalNC12KdzV8i3LZtJhxanBYkMflvT34eYUfGk7&#10;nf/0u4vpZtd8vd9cztrvlBq99Ot3EJH6+C/+c3+aND/P4fl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e0E7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126" w:dyaOrig="539" w14:anchorId="7734392F">
                <v:shape id="_x0000_i1091" type="#_x0000_t75" style="width:56.4pt;height:27pt" o:ole="">
                  <v:imagedata r:id="rId146" o:title=""/>
                </v:shape>
                <o:OLEObject Type="Embed" ProgID="FXE300.Equation" ShapeID="_x0000_i1091" DrawAspect="Content" ObjectID="_1420903283" r:id="rId147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A7746" w:rsidRPr="00FA7746" w:rsidRDefault="00FA7746" w:rsidP="009F07D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A7746" w:rsidRP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 w14:anchorId="2982B42D">
                <v:shape id="_x0000_i1092" type="#_x0000_t75" style="width:9pt;height:27pt" o:ole="">
                  <v:imagedata r:id="rId148" o:title=""/>
                </v:shape>
                <o:OLEObject Type="Embed" ProgID="FXE300.Equation" ShapeID="_x0000_i1092" DrawAspect="Content" ObjectID="_1420903284" r:id="rId14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51" w:dyaOrig="383">
                <v:shape id="_x0000_i1093" type="#_x0000_t75" style="width:24pt;height:27pt" o:ole="">
                  <v:imagedata r:id="rId150" o:title=""/>
                </v:shape>
                <o:OLEObject Type="Embed" ProgID="FXE300.Equation" ShapeID="_x0000_i1093" DrawAspect="Content" ObjectID="_1420903285" r:id="rId151"/>
              </w:objec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51" w:dyaOrig="383">
                <v:shape id="_x0000_i1094" type="#_x0000_t75" style="width:24pt;height:27pt" o:ole="">
                  <v:imagedata r:id="rId152" o:title=""/>
                </v:shape>
                <o:OLEObject Type="Embed" ProgID="FXE300.Equation" ShapeID="_x0000_i1094" DrawAspect="Content" ObjectID="_1420903286" r:id="rId15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 w14:anchorId="3C009237">
                <v:shape id="_x0000_i1095" type="#_x0000_t75" style="width:18.6pt;height:27pt" o:ole="">
                  <v:imagedata r:id="rId154" o:title=""/>
                </v:shape>
                <o:OLEObject Type="Embed" ProgID="FXE300.Equation" ShapeID="_x0000_i1095" DrawAspect="Content" ObjectID="_1420903287" r:id="rId15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</w: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541D7743" wp14:editId="09753357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4445</wp:posOffset>
                      </wp:positionV>
                      <wp:extent cx="4362450" cy="114300"/>
                      <wp:effectExtent l="0" t="0" r="19050" b="1905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3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4" o:spid="_x0000_s1026" style="position:absolute;margin-left:33.7pt;margin-top:.35pt;width:343.5pt;height:9pt;z-index:2517309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tocEA&#10;AADcAAAADwAAAGRycy9kb3ducmV2LnhtbERPTWsCMRC9C/6HMII3zVpRZDWKCor0pq2eh2TcLG4m&#10;yyZ11/76plDobR7vc1abzlXiSU0oPSuYjDMQxNqbkgsFnx+H0QJEiMgGK8+k4EUBNut+b4W58S2f&#10;6XmJhUghHHJUYGOscymDtuQwjH1NnLi7bxzGBJtCmgbbFO4q+ZZlc+mw5NRgsaa9Jf24fDkF79rO&#10;Ft/d8Wba+X26Pe9uV+2PSg0H3XYJIlIX/8V/7pNJ86cz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77aH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z1sIA&#10;AADcAAAADwAAAGRycy9kb3ducmV2LnhtbERPyWrDMBC9F/oPYgq51XIbYoJrJaSFhNJb1vMgTSxT&#10;a2QsJXb69VWg0Ns83jrVcnStuFIfGs8KXrIcBLH2puFawWG/fp6DCBHZYOuZFNwowHLx+FBhafzA&#10;W7ruYi1SCIcSFdgYu1LKoC05DJnviBN39r3DmGBfS9PjkMJdK1/zvJAOG04NFjv6sKS/dxen4Evb&#10;2fxn3JzMUJynq+376aj9RqnJ07h6AxFpjP/iP/enSfOnBdyfS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6XPW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WTcEA&#10;AADcAAAADwAAAGRycy9kb3ducmV2LnhtbERPTWsCMRC9F/wPYYTealZFK6tRtFCR3tTqeUjGzeJm&#10;smxSd9tf3wiCt3m8z1msOleJGzWh9KxgOMhAEGtvSi4UfB8/32YgQkQ2WHkmBb8UYLXsvSwwN77l&#10;Pd0OsRAphEOOCmyMdS5l0JYchoGviRN38Y3DmGBTSNNgm8JdJUdZNpUOS04NFmv6sKSvhx+n4Evb&#10;yeyv255NO72M1/vN+aT9VqnXfreeg4jUxaf44d6ZNH/8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l1k3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CP8QA&#10;AADcAAAADwAAAGRycy9kb3ducmV2LnhtbESPQWsCMRCF70L/Q5hCb5q1UpHVKLZQKb1pq+chGTeL&#10;m8mySd1tf33nIHib4b1575vVZgiNulKX6sgGppMCFLGNrubKwPfX+3gBKmVkh01kMvBLCTbrh9EK&#10;Sxd73tP1kCslIZxKNOBzbkutk/UUME1iSyzaOXYBs6xdpV2HvYSHRj8XxVwHrFkaPLb05sleDj/B&#10;wKf1L4u/YXdy/fw82+5fT0cbd8Y8PQ7bJahMQ76bb9cfTvBnQiv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6Qj/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sz w:val="24"/>
                <w:szCs w:val="24"/>
              </w:rPr>
              <w:t>Complete, giving your answer in simplest form;</w: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714C5D49" wp14:editId="19A3A27F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8255</wp:posOffset>
                      </wp:positionV>
                      <wp:extent cx="478155" cy="678180"/>
                      <wp:effectExtent l="0" t="0" r="17145" b="2667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9" o:spid="_x0000_s1026" style="position:absolute;margin-left:301.45pt;margin-top:.65pt;width:37.65pt;height:53.4pt;z-index:25173196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">
                      <v:rect id="Rectangle 140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69DsYA&#10;AADcAAAADwAAAGRycy9kb3ducmV2LnhtbESPS2/CMBCE75X6H6ytxK04fahCAYMQfahUXAhcuC3x&#10;EkfE6yg2If337KFSb7ua2ZlvZ4vBN6qnLtaBDTyNM1DEZbA1Vwb2u8/HCaiYkC02gcnAL0VYzO/v&#10;ZpjbcOUt9UWqlIRwzNGAS6nNtY6lI49xHFpi0U6h85hk7SptO7xKuG/0c5a9aY81S4PDllaOynNx&#10;8QZO7fFlc9gesuK4/ll9fFmn33tnzOhhWE5BJRrSv/nv+tsK/qvgyzMygZ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69DsYAAADcAAAADwAAAAAAAAAAAAAAAACYAgAAZHJz&#10;L2Rvd25yZXYueG1sUEsFBgAAAAAEAAQA9QAAAIsDAAAAAA==&#10;" filled="f" strokecolor="black [3213]" strokeweight="1.5pt"/>
                      <v:rect id="Rectangle 141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IYlcMA&#10;AADcAAAADwAAAGRycy9kb3ducmV2LnhtbERPS2vCQBC+C/0PyxR6042tSIlZRewDK15MvXgbs5Ns&#10;MDsbstuY/vtuQfA2H99zstVgG9FT52vHCqaTBARx4XTNlYLj98f4FYQPyBobx6Tglzyslg+jDFPt&#10;rnygPg+ViCHsU1RgQmhTKX1hyKKfuJY4cqXrLIYIu0rqDq8x3DbyOUnm0mLNscFgSxtDxSX/sQrK&#10;9vyyPx1OSX7+2m3eP7WRb71R6ulxWC9ABBrCXXxzb3WcP5vC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IYlcMAAADcAAAADwAAAAAAAAAAAAAAAACYAgAAZHJzL2Rv&#10;d25yZXYueG1sUEsFBgAAAAAEAAQA9QAAAIgDAAAAAA==&#10;" filled="f" strokecolor="black [3213]" strokeweight="1.5pt"/>
                      <v:line id="Straight Connector 142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t9TMEAAADcAAAADwAAAGRycy9kb3ducmV2LnhtbERPTWvCQBC9F/wPywje6sZQiqSuYgVt&#10;r0Y9eBuy02xodjbsbkz8912h4G0e73NWm9G24kY+NI4VLOYZCOLK6YZrBefT/nUJIkRkja1jUnCn&#10;AJv15GWFhXYDH+lWxlqkEA4FKjAxdoWUoTJkMcxdR5y4H+ctxgR9LbXHIYXbVuZZ9i4tNpwaDHa0&#10;M1T9lr1VcO0/o/86ye1QjruDyfdt1buLUrPpuP0AEWmMT/G/+1un+W85PJ5JF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631MwQAAANwAAAAPAAAAAAAAAAAAAAAA&#10;AKECAABkcnMvZG93bnJldi54bWxQSwUGAAAAAAQABAD5AAAAjwMAAAAA&#10;" strokecolor="black [3213]" strokeweight="1.5pt"/>
                    </v:group>
                  </w:pict>
                </mc:Fallback>
              </mc:AlternateConten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995" w:dyaOrig="539" w14:anchorId="703F3697">
                <v:shape id="_x0000_i1096" type="#_x0000_t75" style="width:240pt;height:31.8pt" o:ole="">
                  <v:imagedata r:id="rId156" o:title=""/>
                </v:shape>
                <o:OLEObject Type="Embed" ProgID="FXE300.Equation" ShapeID="_x0000_i1096" DrawAspect="Content" ObjectID="_1420903288" r:id="rId157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65DF7397" wp14:editId="48625819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-20955</wp:posOffset>
                      </wp:positionV>
                      <wp:extent cx="478155" cy="678180"/>
                      <wp:effectExtent l="0" t="0" r="17145" b="2667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3" o:spid="_x0000_s1026" style="position:absolute;margin-left:306.7pt;margin-top:-1.65pt;width:37.65pt;height:53.4pt;z-index:251732992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">
                      <v:rect id="Rectangle 144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W7DcMA&#10;AADcAAAADwAAAGRycy9kb3ducmV2LnhtbERPTWvCQBC9C/0PyxR6q5uqSEmzSrEqVryY9uJtzE6y&#10;odnZkN3G+O/dQsHbPN7nZMvBNqKnzteOFbyMExDEhdM1Vwq+vzbPryB8QNbYOCYFV/KwXDyMMky1&#10;u/CR+jxUIoawT1GBCaFNpfSFIYt+7FriyJWusxgi7CqpO7zEcNvISZLMpcWaY4PBllaGip/81yoo&#10;2/P0cDqekvz8uV+tt9rIj94o9fQ4vL+BCDSEu/jfvdNx/mwG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W7DcMAAADcAAAADwAAAAAAAAAAAAAAAACYAgAAZHJzL2Rv&#10;d25yZXYueG1sUEsFBgAAAAAEAAQA9QAAAIgDAAAAAA==&#10;" filled="f" strokecolor="black [3213]" strokeweight="1.5pt"/>
                      <v:rect id="Rectangle 145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elsMA&#10;AADcAAAADwAAAGRycy9kb3ducmV2LnhtbERPS2vCQBC+C/0PyxR6001bLSV1leILlV5Me/E2Zsds&#10;aHY2ZNcY/70rCN7m43vOeNrZSrTU+NKxgtdBAoI4d7rkQsHf77L/CcIHZI2VY1JwIQ/TyVNvjKl2&#10;Z95Rm4VCxBD2KSowIdSplD43ZNEPXE0cuaNrLIYIm0LqBs8x3FbyLUk+pMWSY4PBmmaG8v/sZBUc&#10;68P7z363T7LDZjtbrLSR89Yo9fLcfX+BCNSFh/juXus4fziC2zPxAj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kelsMAAADcAAAADwAAAAAAAAAAAAAAAACYAgAAZHJzL2Rv&#10;d25yZXYueG1sUEsFBgAAAAAEAAQA9QAAAIgDAAAAAA==&#10;" filled="f" strokecolor="black [3213]" strokeweight="1.5pt"/>
                      <v:line id="Straight Connector 146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7T8AAAADcAAAADwAAAGRycy9kb3ducmV2LnhtbERPTYvCMBC9L/gfwgh7W1NlEalGUUHd&#10;69bdg7ehGZtiMylJauu/NwsL3ubxPme1GWwj7uRD7VjBdJKBIC6drrlS8HM+fCxAhIissXFMCh4U&#10;YLMeva0w167nb7oXsRIphEOOCkyMbS5lKA1ZDBPXEifu6rzFmKCvpPbYp3DbyFmWzaXFmlODwZb2&#10;hspb0VkFl24X/ekst30x7I9mdmjKzv0q9T4etksQkYb4Ev+7v3Sa/zmHv2fSB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Qe0/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Simplify</w:t>
            </w:r>
          </w:p>
          <w:p w:rsid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         </w:t>
            </w:r>
            <w:r w:rsidR="0088492C"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079" w:dyaOrig="539" w14:anchorId="359DA80C">
                <v:shape id="_x0000_i1154" type="#_x0000_t75" style="width:60pt;height:30pt" o:ole="">
                  <v:imagedata r:id="rId158" o:title=""/>
                </v:shape>
                <o:OLEObject Type="Embed" ProgID="FXE300.Equation" ShapeID="_x0000_i1154" DrawAspect="Content" ObjectID="_1420903289" r:id="rId159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FA7746" w:rsidRP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Simplify 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20"/>
                <w:sz w:val="24"/>
                <w:szCs w:val="24"/>
              </w:rPr>
              <w:object w:dxaOrig="725" w:dyaOrig="539" w14:anchorId="7FDA94AA">
                <v:shape id="_x0000_i1097" type="#_x0000_t75" style="width:31.8pt;height:23.4pt" o:ole="">
                  <v:imagedata r:id="rId160" o:title=""/>
                </v:shape>
                <o:OLEObject Type="Embed" ProgID="FXE300.Equation" ShapeID="_x0000_i1097" DrawAspect="Content" ObjectID="_1420903290" r:id="rId161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A7746" w:rsidRPr="00FA7746" w:rsidRDefault="00FA7746" w:rsidP="009F07D8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 w14:anchorId="7F8638F0">
                <v:shape id="_x0000_i1098" type="#_x0000_t75" style="width:18.6pt;height:27pt" o:ole="">
                  <v:imagedata r:id="rId162" o:title=""/>
                </v:shape>
                <o:OLEObject Type="Embed" ProgID="FXE300.Equation" ShapeID="_x0000_i1098" DrawAspect="Content" ObjectID="_1420903291" r:id="rId16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 w14:anchorId="5B4340B4">
                <v:shape id="_x0000_i1099" type="#_x0000_t75" style="width:18.6pt;height:27pt" o:ole="">
                  <v:imagedata r:id="rId164" o:title=""/>
                </v:shape>
                <o:OLEObject Type="Embed" ProgID="FXE300.Equation" ShapeID="_x0000_i1099" DrawAspect="Content" ObjectID="_1420903292" r:id="rId16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 w14:anchorId="3E161A6C">
                <v:shape id="_x0000_i1100" type="#_x0000_t75" style="width:18.6pt;height:27pt" o:ole="">
                  <v:imagedata r:id="rId142" o:title=""/>
                </v:shape>
                <o:OLEObject Type="Embed" ProgID="FXE300.Equation" ShapeID="_x0000_i1100" DrawAspect="Content" ObjectID="_1420903293" r:id="rId16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 w14:anchorId="710083B0">
                <v:shape id="_x0000_i1101" type="#_x0000_t75" style="width:18.6pt;height:27pt" o:ole="">
                  <v:imagedata r:id="rId167" o:title=""/>
                </v:shape>
                <o:OLEObject Type="Embed" ProgID="FXE300.Equation" ShapeID="_x0000_i1101" DrawAspect="Content" ObjectID="_1420903294" r:id="rId168"/>
              </w:objec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</w:t>
            </w:r>
            <w:r w:rsidRPr="00FA7746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2FA49789" wp14:editId="58563809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23495</wp:posOffset>
                      </wp:positionV>
                      <wp:extent cx="4362450" cy="114300"/>
                      <wp:effectExtent l="0" t="0" r="19050" b="19050"/>
                      <wp:wrapNone/>
                      <wp:docPr id="147" name="Group 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4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7" o:spid="_x0000_s1026" style="position:absolute;margin-left:33.7pt;margin-top:1.85pt;width:343.5pt;height:9pt;z-index:25173401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xQsUA&#10;AADcAAAADwAAAGRycy9kb3ducmV2LnhtbESPT0/DMAzF75P4DpGRuG0pfzZNpdk0kJgQtw3Y2Urc&#10;pqJxqiashU+PD0i72XrP7/1cbafQqTMNqY1s4HZRgCK20bXcGPh4f5mvQaWM7LCLTAZ+KMF2czWr&#10;sHRx5AOdj7lREsKpRAM+577UOllPAdMi9sSi1XEImGUdGu0GHCU8dPquKFY6YMvS4LGnZ0/26/gd&#10;DLxZv1z/TvuTG1f1/e7wdPq0cW/MzfW0ewSVacoX8//1qxP8B6GV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DFCxQAAANwAAAAPAAAAAAAAAAAAAAAAAJgCAABkcnMv&#10;ZG93bnJldi54bWxQSwUGAAAAAAQABAD1AAAAig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U2cIA&#10;AADcAAAADwAAAGRycy9kb3ducmV2LnhtbERPS2sCMRC+C/6HMIXeNFvbim6NYgsV6c3neUjGzdLN&#10;ZNmk7tZfbwTB23x8z5ktOleJMzWh9KzgZZiBINbelFwo2O++BxMQISIbrDyTgn8KsJj3ezPMjW95&#10;Q+dtLEQK4ZCjAhtjnUsZtCWHYehr4sSdfOMwJtgU0jTYpnBXyVGWjaXDklODxZq+LOnf7Z9T8KPt&#10;++TSrY6mHZ9el5vP40H7lVLPT93yA0SkLj7Ed/fapPlvU7g9ky6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JTZ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rmcQA&#10;AADcAAAADwAAAGRycy9kb3ducmV2LnhtbESPQWsCMRCF74X+hzCF3mpWiyJbo9hCRXrTtp6HZNws&#10;bibLJrpbf33nIHib4b1575vFagiNulCX6sgGxqMCFLGNrubKwM/358scVMrIDpvIZOCPEqyWjw8L&#10;LF3seUeXfa6UhHAq0YDPuS21TtZTwDSKLbFox9gFzLJ2lXYd9hIeGj0pipkOWLM0eGzpw5M97c/B&#10;wJf10/l12BxcPzu+rnfvh18bN8Y8Pw3rN1CZhnw33663TvCn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Tq5n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8OAsEA&#10;AADcAAAADwAAAGRycy9kb3ducmV2LnhtbERPTWsCMRC9F/wPYQRvNWtFkdUoWlCKN231PCTjZnEz&#10;WTbR3fbXN4LgbR7vcxarzlXiTk0oPSsYDTMQxNqbkgsFP9/b9xmIEJENVp5JwS8FWC17bwvMjW/5&#10;QPdjLEQK4ZCjAhtjnUsZtCWHYehr4sRdfOMwJtgU0jTYpnBXyY8sm0qHJacGizV9WtLX480p2Gs7&#10;mf11u7Npp5fx+rA5n7TfKTXod+s5iEhdfImf7i+T5k9G8HgmX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fDgL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Levi travels to school by bus</w:t>
            </w:r>
            <w:r w:rsidRPr="00FA774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FA7746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14"/>
                <w:sz w:val="24"/>
                <w:szCs w:val="24"/>
              </w:rPr>
              <w:object w:dxaOrig="184" w:dyaOrig="539">
                <v:shape id="_x0000_i1102" type="#_x0000_t75" style="width:6pt;height:18pt" o:ole="">
                  <v:imagedata r:id="rId169" o:title=""/>
                </v:shape>
                <o:OLEObject Type="Embed" ProgID="FXE300.Equation" ShapeID="_x0000_i1102" DrawAspect="Content" ObjectID="_1420903295" r:id="rId17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journey to school is on gravel roads and </w:t>
            </w:r>
            <w:r w:rsidRPr="00FA7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14"/>
                <w:sz w:val="24"/>
                <w:szCs w:val="24"/>
              </w:rPr>
              <w:object w:dxaOrig="184" w:dyaOrig="539">
                <v:shape id="_x0000_i1103" type="#_x0000_t75" style="width:6pt;height:18pt" o:ole="">
                  <v:imagedata r:id="rId171" o:title=""/>
                </v:shape>
                <o:OLEObject Type="Embed" ProgID="FXE300.Equation" ShapeID="_x0000_i1103" DrawAspect="Content" ObjectID="_1420903296" r:id="rId172"/>
              </w:object>
            </w:r>
            <w:r w:rsidRPr="00FA774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 the journey is on a freeway.</w: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remainder of the journey is on a sealed main road</w:t>
            </w:r>
            <w:r w:rsidRPr="00FA77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000000"/>
                <w:sz w:val="24"/>
                <w:szCs w:val="24"/>
              </w:rPr>
              <w:t>What fraction of the journey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on the sealed main road</w:t>
            </w:r>
            <w:r w:rsidRPr="00FA7746"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A7746" w:rsidRPr="00FA7746" w:rsidRDefault="00FA7746" w:rsidP="00FA774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327EFD4D" wp14:editId="4CC84BD6">
                      <wp:simplePos x="0" y="0"/>
                      <wp:positionH relativeFrom="column">
                        <wp:posOffset>4095115</wp:posOffset>
                      </wp:positionH>
                      <wp:positionV relativeFrom="paragraph">
                        <wp:posOffset>36195</wp:posOffset>
                      </wp:positionV>
                      <wp:extent cx="478155" cy="678180"/>
                      <wp:effectExtent l="0" t="0" r="17145" b="26670"/>
                      <wp:wrapNone/>
                      <wp:docPr id="16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0" o:spid="_x0000_s1026" style="position:absolute;margin-left:322.45pt;margin-top:2.85pt;width:37.65pt;height:53.4pt;z-index:251736064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">
                      <v:rect id="Rectangle 161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E9cIA&#10;AADcAAAADwAAAGRycy9kb3ducmV2LnhtbERPTWvCQBC9C/6HZQredGMFKamrFK2ipZdEL97G7JgN&#10;zc6G7Brjv+8WCt7m8T5nseptLTpqfeVYwXSSgCAunK64VHA6bsdvIHxA1lg7JgUP8rBaDgcLTLW7&#10;c0ZdHkoRQ9inqMCE0KRS+sKQRT9xDXHkrq61GCJsS6lbvMdwW8vXJJlLixXHBoMNrQ0VP/nNKrg2&#10;l9n3OTsn+eXwtf7caSM3nVFq9NJ/vIMI1Ien+N+913H+fA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F0T1wgAAANwAAAAPAAAAAAAAAAAAAAAAAJgCAABkcnMvZG93&#10;bnJldi54bWxQSwUGAAAAAAQABAD1AAAAhwMAAAAA&#10;" filled="f" strokecolor="black [3213]" strokeweight="1.5pt"/>
                      <v:rect id="Rectangle 162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agsMA&#10;AADcAAAADwAAAGRycy9kb3ducmV2LnhtbERPS2vCQBC+C/0PyxR6000tiKSuoaQPqnhJ2ou3MTtm&#10;Q7OzIbuN8d+7guBtPr7nrLLRtmKg3jeOFTzPEhDEldMN1wp+fz6nSxA+IGtsHZOCM3nI1g+TFaba&#10;nbigoQy1iCHsU1RgQuhSKX1lyKKfuY44ckfXWwwR9rXUPZ5iuG3lPEkW0mLDscFgR7mh6q/8twqO&#10;3eFlty/2SXnYbPOPL23k+2CUenoc315BBBrDXXxzf+s4fzGH6zPxAr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XagsMAAADcAAAADwAAAAAAAAAAAAAAAACYAgAAZHJzL2Rv&#10;d25yZXYueG1sUEsFBgAAAAAEAAQA9QAAAIgDAAAAAA==&#10;" filled="f" strokecolor="black [3213]" strokeweight="1.5pt"/>
                      <v:line id="Straight Connector 163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Et8AAAADcAAAADwAAAGRycy9kb3ducmV2LnhtbERPTYvCMBC9L/gfwgh7W1NdEKlGUUHd&#10;69bdg7ehGZtiMylJauu/NwsL3ubxPme1GWwj7uRD7VjBdJKBIC6drrlS8HM+fCxAhIissXFMCh4U&#10;YLMeva0w167nb7oXsRIphEOOCkyMbS5lKA1ZDBPXEifu6rzFmKCvpPbYp3DbyFmWzaXFmlODwZb2&#10;hspb0VkFl24X/ekst30x7I9mdmjKzv0q9T4etksQkYb4Ev+7v3SaP/+Ev2fSB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8ShLf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A7746" w:rsidRPr="00FA7746" w:rsidRDefault="00FA7746" w:rsidP="00FA774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A7746" w:rsidRPr="00FA7746" w:rsidRDefault="00FA7746" w:rsidP="00FA774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Pr="00FA7746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sz w:val="24"/>
                <w:szCs w:val="24"/>
              </w:rPr>
              <w:t xml:space="preserve">Find  </w:t>
            </w:r>
            <w:r w:rsidRPr="00FA7746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184" w:dyaOrig="539">
                <v:shape id="_x0000_i1104" type="#_x0000_t75" style="width:6.6pt;height:20.4pt" o:ole="">
                  <v:imagedata r:id="rId173" o:title=""/>
                </v:shape>
                <o:OLEObject Type="Embed" ProgID="FXE300.Equation" ShapeID="_x0000_i1104" DrawAspect="Content" ObjectID="_1420903297" r:id="rId17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75</w:t>
            </w:r>
            <w:r w:rsidRPr="00FA7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kg</w:t>
            </w:r>
            <w:r w:rsidRPr="00FA77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35B2E9" wp14:editId="2A1D7202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49530</wp:posOffset>
                      </wp:positionV>
                      <wp:extent cx="754380" cy="373380"/>
                      <wp:effectExtent l="0" t="0" r="26670" b="2667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6" o:spid="_x0000_s1026" style="position:absolute;margin-left:262.9pt;margin-top:3.9pt;width:59.4pt;height:2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FA7746" w:rsidRPr="00FA7746" w:rsidRDefault="00FA7746" w:rsidP="00FA7746">
            <w:pPr>
              <w:rPr>
                <w:rFonts w:ascii="Times New Roman" w:hAnsi="Times New Roman"/>
                <w:sz w:val="32"/>
                <w:szCs w:val="32"/>
              </w:rPr>
            </w:pPr>
            <w:r w:rsidRPr="00FA774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FA774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kg</w:t>
            </w:r>
            <w:r w:rsidRPr="00FA7746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Martin watches a movie that runs for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05" type="#_x0000_t75" style="width:9pt;height:27pt" o:ole="">
                  <v:imagedata r:id="rId175" o:title=""/>
                </v:shape>
                <o:OLEObject Type="Embed" ProgID="FXE300.Equation" ShapeID="_x0000_i1105" DrawAspect="Content" ObjectID="_1420903298" r:id="rId17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an hour.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Karen comes in after the movie has started and watches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06" type="#_x0000_t75" style="width:9pt;height:27pt" o:ole="">
                  <v:imagedata r:id="rId177" o:title=""/>
                </v:shape>
                <o:OLEObject Type="Embed" ProgID="FXE300.Equation" ShapeID="_x0000_i1106" DrawAspect="Content" ObjectID="_1420903299" r:id="rId17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movie.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fraction of an hour does Karen spend watching the movie?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0DBB30BF" wp14:editId="6149B90C">
                      <wp:simplePos x="0" y="0"/>
                      <wp:positionH relativeFrom="column">
                        <wp:posOffset>3416935</wp:posOffset>
                      </wp:positionH>
                      <wp:positionV relativeFrom="paragraph">
                        <wp:posOffset>62230</wp:posOffset>
                      </wp:positionV>
                      <wp:extent cx="478155" cy="678180"/>
                      <wp:effectExtent l="0" t="0" r="17145" b="2667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26" style="position:absolute;margin-left:269.05pt;margin-top:4.9pt;width:37.65pt;height:53.4pt;z-index:251740160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">
                      <v:rect id="Rectangle 168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taMUA&#10;AADcAAAADwAAAGRycy9kb3ducmV2LnhtbESPQW/CMAyF70j7D5En7QbpmIRQR0CIsWlDXCi7cDON&#10;aSoap2qy0v17fJi0m633/N7nxWrwjeqpi3VgA8+TDBRxGWzNlYHv4/t4DiomZItNYDLwSxFWy4fR&#10;AnMbbnygvkiVkhCOORpwKbW51rF05DFOQkss2iV0HpOsXaVthzcJ942eZtlMe6xZGhy2tHFUXosf&#10;b+DSnl/2p8MpK85fu832wzr91jtjnh6H9SuoREP6N/9df1rBnwmt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e1oxQAAANwAAAAPAAAAAAAAAAAAAAAAAJgCAABkcnMv&#10;ZG93bnJldi54bWxQSwUGAAAAAAQABAD1AAAAigMAAAAA&#10;" filled="f" strokecolor="black [3213]" strokeweight="1.5pt"/>
                      <v:rect id="Rectangle 169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I88MA&#10;AADcAAAADwAAAGRycy9kb3ducmV2LnhtbERPTWvCQBC9C/0PyxR6q5sqiE2zSrEqVryY9uJtzE6y&#10;odnZkN3G+O/dQsHbPN7nZMvBNqKnzteOFbyMExDEhdM1Vwq+vzbPcxA+IGtsHJOCK3lYLh5GGaba&#10;XfhIfR4qEUPYp6jAhNCmUvrCkEU/di1x5ErXWQwRdpXUHV5iuG3kJElm0mLNscFgSytDxU/+axWU&#10;7Xl6OB1PSX7+3K/WW23kR2+Uenoc3t9ABBrCXfzv3uk4f/YK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I88MAAADcAAAADwAAAAAAAAAAAAAAAACYAgAAZHJzL2Rv&#10;d25yZXYueG1sUEsFBgAAAAAEAAQA9QAAAIgDAAAAAA==&#10;" filled="f" strokecolor="black [3213]" strokeweight="1.5pt"/>
                      <v:line id="Straight Connector 170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MHcMAAADcAAAADwAAAGRycy9kb3ducmV2LnhtbESPQW/CMAyF70j7D5En7QYpHMbUERAg&#10;se1K2Q67WY1pKhqnSlLa/fv5MGk3W+/5vc+b3eQ7daeY2sAGlosCFHEdbMuNgc/Laf4CKmVki11g&#10;MvBDCXbbh9kGSxtGPtO9yo2SEE4lGnA596XWqXbkMS1CTyzaNUSPWdbYaBtxlHDf6VVRPGuPLUuD&#10;w56OjupbNXgD38Mhx/eL3o/VdHxzq1NXD+HLmKfHaf8KKtOU/81/1x9W8NeCL8/IBHr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ZjB3DAAAA3A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7746" w:rsidRPr="00FA7746" w:rsidRDefault="00FA7746" w:rsidP="009F07D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of an hour.</w:t>
            </w: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7746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A7746" w:rsidTr="00884ABC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A7746" w:rsidRPr="001B3341" w:rsidRDefault="00FA774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7746" w:rsidRDefault="00FA7746" w:rsidP="009F07D8">
            <w:pPr>
              <w:ind w:right="42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Lucy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ha</w:t>
            </w:r>
            <w:r>
              <w:rPr>
                <w:rFonts w:ascii="Times New Roman" w:hAnsi="Times New Roman"/>
                <w:sz w:val="24"/>
                <w:szCs w:val="24"/>
              </w:rPr>
              <w:t>s 48 pieces of jewellery on her dresser.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7746" w:rsidRPr="00886ED4" w:rsidRDefault="00FA7746" w:rsidP="009F07D8">
            <w:pPr>
              <w:ind w:right="42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14"/>
                <w:sz w:val="24"/>
                <w:szCs w:val="24"/>
              </w:rPr>
              <w:object w:dxaOrig="184" w:dyaOrig="539" w14:anchorId="040418A0">
                <v:shape id="_x0000_i1107" type="#_x0000_t75" style="width:5.4pt;height:16.8pt" o:ole="">
                  <v:imagedata r:id="rId179" o:title=""/>
                </v:shape>
                <o:OLEObject Type="Embed" ProgID="FXE300.Equation" ShapeID="_x0000_i1107" DrawAspect="Content" ObjectID="_1420903300" r:id="rId18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pieces are necklaces 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746">
              <w:rPr>
                <w:rFonts w:ascii="Times New Roman" w:hAnsi="Times New Roman"/>
                <w:color w:val="FF0000"/>
                <w:position w:val="-14"/>
                <w:sz w:val="24"/>
                <w:szCs w:val="24"/>
              </w:rPr>
              <w:object w:dxaOrig="184" w:dyaOrig="539" w14:anchorId="2C3156B1">
                <v:shape id="_x0000_i1108" type="#_x0000_t75" style="width:5.4pt;height:16.8pt" o:ole="">
                  <v:imagedata r:id="rId181" o:title=""/>
                </v:shape>
                <o:OLEObject Type="Embed" ProgID="FXE300.Equation" ShapeID="_x0000_i1108" DrawAspect="Content" ObjectID="_1420903301" r:id="rId182"/>
              </w:objec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of the</w:t>
            </w:r>
            <w:r>
              <w:rPr>
                <w:rFonts w:ascii="Times New Roman" w:hAnsi="Times New Roman"/>
                <w:sz w:val="24"/>
                <w:szCs w:val="24"/>
              </w:rPr>
              <w:t>m are bracelets and the rest are earrings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FA7746" w:rsidRPr="00886ED4" w:rsidRDefault="00FA7746" w:rsidP="009F07D8">
            <w:pPr>
              <w:ind w:right="4286"/>
              <w:rPr>
                <w:rFonts w:ascii="Times New Roman" w:hAnsi="Times New Roman"/>
                <w:sz w:val="24"/>
                <w:szCs w:val="24"/>
              </w:rPr>
            </w:pPr>
          </w:p>
          <w:p w:rsidR="00FA7746" w:rsidRPr="00886ED4" w:rsidRDefault="00FA7746" w:rsidP="009F07D8">
            <w:pPr>
              <w:ind w:right="42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EEDE30" wp14:editId="3CCEBE8A">
                      <wp:simplePos x="0" y="0"/>
                      <wp:positionH relativeFrom="column">
                        <wp:posOffset>4732020</wp:posOffset>
                      </wp:positionH>
                      <wp:positionV relativeFrom="paragraph">
                        <wp:posOffset>53340</wp:posOffset>
                      </wp:positionV>
                      <wp:extent cx="754380" cy="373380"/>
                      <wp:effectExtent l="0" t="0" r="26670" b="2667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26" style="position:absolute;margin-left:372.6pt;margin-top:4.2pt;width:59.4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How many are earrings?</w:t>
            </w:r>
            <w:r w:rsidRPr="00886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7746" w:rsidRDefault="00FA7746" w:rsidP="009F07D8">
            <w:pPr>
              <w:rPr>
                <w:rFonts w:ascii="Times New Roman" w:hAnsi="Times New Roman"/>
                <w:sz w:val="36"/>
                <w:szCs w:val="36"/>
              </w:rPr>
            </w:pPr>
            <w:r w:rsidRPr="00886ED4">
              <w:rPr>
                <w:rFonts w:ascii="Times New Roman" w:hAnsi="Times New Roman"/>
                <w:sz w:val="36"/>
                <w:szCs w:val="36"/>
              </w:rPr>
              <w:t xml:space="preserve">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Pr="00886ED4">
              <w:rPr>
                <w:rFonts w:ascii="Times New Roman" w:hAnsi="Times New Roman"/>
                <w:sz w:val="36"/>
                <w:szCs w:val="36"/>
              </w:rPr>
              <w:t xml:space="preserve">                                     </w:t>
            </w:r>
          </w:p>
          <w:p w:rsidR="00FA7746" w:rsidRPr="00886ED4" w:rsidRDefault="00FA7746" w:rsidP="009F07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183"/>
          <w:footerReference w:type="default" r:id="rId184"/>
          <w:headerReference w:type="first" r:id="rId185"/>
          <w:footerReference w:type="first" r:id="rId18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D667E2" w:rsidTr="00A252B0">
        <w:trPr>
          <w:cantSplit/>
          <w:trHeight w:val="851"/>
        </w:trPr>
        <w:tc>
          <w:tcPr>
            <w:tcW w:w="1419" w:type="dxa"/>
            <w:vAlign w:val="center"/>
          </w:tcPr>
          <w:p w:rsidR="00D667E2" w:rsidRDefault="00D667E2" w:rsidP="00252D4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53748" w:rsidRPr="00325745" w:rsidRDefault="00853748" w:rsidP="00252D4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5103" w:type="dxa"/>
          </w:tcPr>
          <w:p w:rsidR="00D667E2" w:rsidRPr="000C4CAD" w:rsidRDefault="009D4435" w:rsidP="00252D49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Fractions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853748" w:rsidRDefault="00FC68B8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Default="00853748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D667E2" w:rsidRPr="00325745" w:rsidRDefault="00853748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252B0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252D49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252D49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252B0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</w:tbl>
    <w:p w:rsidR="00A252B0" w:rsidRDefault="00A252B0"/>
    <w:tbl>
      <w:tblPr>
        <w:tblStyle w:val="TableGrid"/>
        <w:tblW w:w="99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695"/>
        <w:gridCol w:w="8281"/>
        <w:gridCol w:w="989"/>
      </w:tblGrid>
      <w:tr w:rsidR="00A252B0" w:rsidTr="00FC68B8">
        <w:trPr>
          <w:cantSplit/>
          <w:trHeight w:val="227"/>
          <w:tblHeader/>
        </w:trPr>
        <w:tc>
          <w:tcPr>
            <w:tcW w:w="8975" w:type="dxa"/>
            <w:gridSpan w:val="2"/>
          </w:tcPr>
          <w:p w:rsidR="00A252B0" w:rsidRDefault="00A252B0" w:rsidP="00252D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FC68B8" w:rsidTr="00FC68B8">
        <w:trPr>
          <w:cantSplit/>
          <w:trHeight w:val="851"/>
        </w:trPr>
        <w:tc>
          <w:tcPr>
            <w:tcW w:w="8975" w:type="dxa"/>
            <w:gridSpan w:val="2"/>
          </w:tcPr>
          <w:p w:rsidR="00FC68B8" w:rsidRDefault="001B3F85" w:rsidP="00FC68B8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50" type="#_x0000_t75" style="position:absolute;left:0;text-align:left;margin-left:25.2pt;margin-top:17.25pt;width:377.65pt;height:189.2pt;z-index:251745280;mso-position-horizontal-relative:text;mso-position-vertical-relative:text">
                  <v:imagedata r:id="rId187" o:title=""/>
                  <w10:wrap type="square"/>
                </v:shape>
                <o:OLEObject Type="Embed" ProgID="FXDraw3.Document" ShapeID="_x0000_s1050" DrawAspect="Content" ObjectID="_1420903351" r:id="rId188"/>
              </w:pict>
            </w:r>
            <w:r w:rsidR="00FC68B8">
              <w:rPr>
                <w:rFonts w:ascii="Times New Roman" w:hAnsi="Times New Roman"/>
                <w:sz w:val="24"/>
                <w:szCs w:val="24"/>
              </w:rPr>
              <w:t xml:space="preserve">The fraction wall below shows several equivalent fractions. </w:t>
            </w: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FC68B8">
            <w:pPr>
              <w:pStyle w:val="ListParagraph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52B0" w:rsidTr="00FC68B8">
        <w:trPr>
          <w:cantSplit/>
          <w:trHeight w:val="851"/>
        </w:trPr>
        <w:tc>
          <w:tcPr>
            <w:tcW w:w="702" w:type="dxa"/>
          </w:tcPr>
          <w:p w:rsidR="00A252B0" w:rsidRPr="001B3341" w:rsidRDefault="00A252B0" w:rsidP="00FC68B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Default="00FC68B8" w:rsidP="00FC68B8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fractions  </w:t>
            </w:r>
            <w:r w:rsidRPr="00FC68B8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66" w:dyaOrig="539">
                <v:shape id="_x0000_i1109" type="#_x0000_t75" style="width:48.6pt;height:27pt" o:ole="">
                  <v:imagedata r:id="rId189" o:title=""/>
                </v:shape>
                <o:OLEObject Type="Embed" ProgID="FXE300.Equation" ShapeID="_x0000_i1109" DrawAspect="Content" ObjectID="_1420903302" r:id="rId19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shaded on the wall. </w:t>
            </w:r>
          </w:p>
          <w:p w:rsidR="00A252B0" w:rsidRDefault="00FC68B8" w:rsidP="00FC68B8">
            <w:pPr>
              <w:pStyle w:val="ListParagraph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Shade the fractions  </w:t>
            </w:r>
            <w:r w:rsidRPr="00FC68B8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002" w:dyaOrig="539">
                <v:shape id="_x0000_i1110" type="#_x0000_t75" style="width:50.4pt;height:27pt" o:ole="">
                  <v:imagedata r:id="rId191" o:title=""/>
                </v:shape>
                <o:OLEObject Type="Embed" ProgID="FXE300.Equation" ShapeID="_x0000_i1110" DrawAspect="Content" ObjectID="_1420903303" r:id="rId19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</w:tcPr>
          <w:p w:rsidR="00A252B0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FC68B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Pr="00FC68B8" w:rsidRDefault="00FC68B8" w:rsidP="00FC68B8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two other fractions which are equivalent to  </w:t>
            </w:r>
            <w:r w:rsidRPr="00FC68B8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40" w:dyaOrig="539">
                <v:shape id="_x0000_i1111" type="#_x0000_t75" style="width:16.8pt;height:27pt" o:ole="">
                  <v:imagedata r:id="rId193" o:title=""/>
                </v:shape>
                <o:OLEObject Type="Embed" ProgID="FXE300.Equation" ShapeID="_x0000_i1111" DrawAspect="Content" ObjectID="_1420903304" r:id="rId194"/>
              </w:object>
            </w:r>
          </w:p>
          <w:p w:rsidR="00FC68B8" w:rsidRDefault="00FC68B8" w:rsidP="00FC68B8">
            <w:pPr>
              <w:ind w:left="-43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FC68B8">
            <w:pPr>
              <w:ind w:left="-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FC68B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Pr="00FC68B8" w:rsidRDefault="00FC68B8" w:rsidP="00FC68B8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C68B8">
              <w:rPr>
                <w:rFonts w:ascii="Times New Roman" w:hAnsi="Times New Roman"/>
                <w:sz w:val="24"/>
                <w:szCs w:val="24"/>
              </w:rPr>
              <w:t xml:space="preserve">What is the value of   </w:t>
            </w:r>
            <w:r w:rsidRPr="00FC68B8">
              <w:rPr>
                <w:position w:val="-22"/>
              </w:rPr>
              <w:object w:dxaOrig="922" w:dyaOrig="539">
                <v:shape id="_x0000_i1112" type="#_x0000_t75" style="width:46.2pt;height:27pt" o:ole="">
                  <v:imagedata r:id="rId195" o:title=""/>
                </v:shape>
                <o:OLEObject Type="Embed" ProgID="FXE300.Equation" ShapeID="_x0000_i1112" DrawAspect="Content" ObjectID="_1420903305" r:id="rId196"/>
              </w:object>
            </w:r>
          </w:p>
          <w:p w:rsidR="00FC68B8" w:rsidRDefault="00FC68B8" w:rsidP="00FC68B8">
            <w:pPr>
              <w:ind w:left="-43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FC68B8">
            <w:pPr>
              <w:pStyle w:val="ListParagraph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D667E2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Pr="00FC68B8" w:rsidRDefault="00FC68B8" w:rsidP="009F07D8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C68B8">
              <w:rPr>
                <w:rFonts w:ascii="Times New Roman" w:hAnsi="Times New Roman"/>
                <w:sz w:val="24"/>
                <w:szCs w:val="24"/>
              </w:rPr>
              <w:t xml:space="preserve">What is the value of   </w:t>
            </w:r>
            <w:r w:rsidRPr="00FC68B8">
              <w:rPr>
                <w:position w:val="-22"/>
              </w:rPr>
              <w:object w:dxaOrig="891" w:dyaOrig="539" w14:anchorId="2FDB4449">
                <v:shape id="_x0000_i1113" type="#_x0000_t75" style="width:44.4pt;height:27pt" o:ole="">
                  <v:imagedata r:id="rId197" o:title=""/>
                </v:shape>
                <o:OLEObject Type="Embed" ProgID="FXE300.Equation" ShapeID="_x0000_i1113" DrawAspect="Content" ObjectID="_1420903306" r:id="rId198"/>
              </w:object>
            </w:r>
          </w:p>
          <w:p w:rsidR="00FC68B8" w:rsidRDefault="00FC68B8" w:rsidP="009F07D8">
            <w:pPr>
              <w:ind w:left="-43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9F07D8">
            <w:pPr>
              <w:pStyle w:val="ListParagraph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7E0FAE">
        <w:trPr>
          <w:cantSplit/>
          <w:trHeight w:val="851"/>
        </w:trPr>
        <w:tc>
          <w:tcPr>
            <w:tcW w:w="8975" w:type="dxa"/>
            <w:gridSpan w:val="2"/>
          </w:tcPr>
          <w:p w:rsidR="00FC68B8" w:rsidRDefault="00FC68B8" w:rsidP="00FC68B8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The diagram below shows Fiona’s farm which is divided into paddocks of equal size which have different uses.</w:t>
            </w:r>
          </w:p>
          <w:p w:rsidR="00FC68B8" w:rsidRDefault="001B3F85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51" type="#_x0000_t75" style="position:absolute;left:0;text-align:left;margin-left:47.4pt;margin-top:3pt;width:341.75pt;height:129.05pt;z-index:251746304;mso-position-horizontal-relative:text;mso-position-vertical-relative:text">
                  <v:imagedata r:id="rId199" o:title=""/>
                  <w10:wrap type="square"/>
                </v:shape>
                <o:OLEObject Type="Embed" ProgID="FXDraw3.Document" ShapeID="_x0000_s1051" DrawAspect="Content" ObjectID="_1420903352" r:id="rId200"/>
              </w:pict>
            </w: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FC68B8">
            <w:pPr>
              <w:pStyle w:val="ListParagraph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all fractions in simplest form. 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Default="00FC68B8" w:rsidP="00FC68B8">
            <w:pPr>
              <w:pStyle w:val="ListParagraph"/>
              <w:numPr>
                <w:ilvl w:val="0"/>
                <w:numId w:val="14"/>
              </w:numPr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fraction of the farm is taken up by the House paddock?</w:t>
            </w:r>
          </w:p>
          <w:p w:rsidR="00FC68B8" w:rsidRPr="00FC68B8" w:rsidRDefault="00FC68B8" w:rsidP="00FC68B8">
            <w:pPr>
              <w:pStyle w:val="ListParagraph"/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Default="00FC68B8" w:rsidP="00FC68B8">
            <w:pPr>
              <w:pStyle w:val="ListParagraph"/>
              <w:numPr>
                <w:ilvl w:val="0"/>
                <w:numId w:val="14"/>
              </w:numPr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fraction of the farm is used for Horses?</w:t>
            </w:r>
          </w:p>
          <w:p w:rsidR="00FC68B8" w:rsidRPr="00FC68B8" w:rsidRDefault="00FC68B8" w:rsidP="00FC68B8">
            <w:pPr>
              <w:pStyle w:val="ListParagraph"/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Default="00FC68B8" w:rsidP="00FC68B8">
            <w:pPr>
              <w:pStyle w:val="ListParagraph"/>
              <w:numPr>
                <w:ilvl w:val="0"/>
                <w:numId w:val="14"/>
              </w:numPr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fraction more of the farm is given to horses compared to chickens? </w:t>
            </w:r>
          </w:p>
          <w:p w:rsidR="00FC68B8" w:rsidRDefault="00FC68B8" w:rsidP="00FC68B8">
            <w:pPr>
              <w:pStyle w:val="ListParagraph"/>
              <w:ind w:left="325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FC68B8">
            <w:pPr>
              <w:pStyle w:val="ListParagraph"/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C68B8" w:rsidTr="00FC68B8">
        <w:trPr>
          <w:cantSplit/>
          <w:trHeight w:val="851"/>
        </w:trPr>
        <w:tc>
          <w:tcPr>
            <w:tcW w:w="702" w:type="dxa"/>
          </w:tcPr>
          <w:p w:rsidR="00FC68B8" w:rsidRPr="001B3341" w:rsidRDefault="00FC68B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3" w:type="dxa"/>
          </w:tcPr>
          <w:p w:rsidR="00FC68B8" w:rsidRDefault="00FC68B8" w:rsidP="00FC68B8">
            <w:pPr>
              <w:pStyle w:val="ListParagraph"/>
              <w:numPr>
                <w:ilvl w:val="0"/>
                <w:numId w:val="14"/>
              </w:numPr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times greater is the part of the farm given to horses than pigs?</w:t>
            </w:r>
          </w:p>
          <w:p w:rsidR="00FC68B8" w:rsidRDefault="00FC68B8" w:rsidP="00FC68B8">
            <w:pPr>
              <w:pStyle w:val="ListParagraph"/>
              <w:ind w:left="325"/>
              <w:rPr>
                <w:rFonts w:ascii="Times New Roman" w:hAnsi="Times New Roman"/>
                <w:sz w:val="24"/>
                <w:szCs w:val="24"/>
              </w:rPr>
            </w:pPr>
          </w:p>
          <w:p w:rsidR="00FC68B8" w:rsidRPr="00FC68B8" w:rsidRDefault="00FC68B8" w:rsidP="00FC68B8">
            <w:pPr>
              <w:pStyle w:val="ListParagraph"/>
              <w:ind w:left="3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</w:t>
            </w:r>
          </w:p>
        </w:tc>
        <w:tc>
          <w:tcPr>
            <w:tcW w:w="990" w:type="dxa"/>
          </w:tcPr>
          <w:p w:rsidR="00FC68B8" w:rsidRPr="00A252B0" w:rsidRDefault="00FC68B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216994" w:rsidRDefault="00216994"/>
    <w:p w:rsidR="00C71E16" w:rsidRDefault="00C71E16"/>
    <w:p w:rsidR="00C71E16" w:rsidRDefault="00C71E16"/>
    <w:p w:rsidR="00C71E16" w:rsidRDefault="00C71E16">
      <w:pPr>
        <w:sectPr w:rsidR="00C71E16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C44C0" w:rsidRDefault="009D4435" w:rsidP="00C71E16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i/>
          <w:sz w:val="52"/>
          <w:szCs w:val="52"/>
        </w:rPr>
        <w:lastRenderedPageBreak/>
        <w:t>Fractions</w:t>
      </w:r>
    </w:p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252D49">
        <w:tc>
          <w:tcPr>
            <w:tcW w:w="9242" w:type="dxa"/>
          </w:tcPr>
          <w:p w:rsidR="00C71E16" w:rsidRDefault="00FC68B8" w:rsidP="00C71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Short Answer</w:t>
            </w:r>
            <w:r w:rsidR="00853748">
              <w:rPr>
                <w:rFonts w:asciiTheme="majorHAnsi" w:hAnsiTheme="majorHAnsi"/>
                <w:sz w:val="24"/>
                <w:szCs w:val="24"/>
              </w:rPr>
              <w:t xml:space="preserve"> Section</w:t>
            </w:r>
          </w:p>
        </w:tc>
      </w:tr>
    </w:tbl>
    <w:p w:rsidR="00A252B0" w:rsidRDefault="00A252B0"/>
    <w:p w:rsidR="00A252B0" w:rsidRDefault="00A252B0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4820" w:type="dxa"/>
        <w:tblInd w:w="-176" w:type="dxa"/>
        <w:tblLook w:val="04A0" w:firstRow="1" w:lastRow="0" w:firstColumn="1" w:lastColumn="0" w:noHBand="0" w:noVBand="1"/>
      </w:tblPr>
      <w:tblGrid>
        <w:gridCol w:w="568"/>
        <w:gridCol w:w="4252"/>
      </w:tblGrid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3F0262" w:rsidP="003F0262">
            <w:pPr>
              <w:rPr>
                <w:rFonts w:asciiTheme="majorHAnsi" w:hAnsiTheme="majorHAnsi"/>
                <w:sz w:val="24"/>
                <w:szCs w:val="24"/>
              </w:rPr>
            </w:pP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114" type="#_x0000_t75" style="width:45.6pt;height:27pt" o:ole="">
                  <v:imagedata r:id="rId9" o:title=""/>
                </v:shape>
                <o:OLEObject Type="Embed" ProgID="FXE300.Equation" ShapeID="_x0000_i1114" DrawAspect="Content" ObjectID="_1420903307" r:id="rId201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3F0262" w:rsidP="003F02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</w: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115" type="#_x0000_t75" style="width:19.8pt;height:27pt" o:ole="">
                  <v:imagedata r:id="rId24" o:title=""/>
                </v:shape>
                <o:OLEObject Type="Embed" ProgID="FXE300.Equation" ShapeID="_x0000_i1115" DrawAspect="Content" ObjectID="_1420903308" r:id="rId202"/>
              </w:objec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252D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52D49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16" type="#_x0000_t75" style="width:9.6pt;height:27pt" o:ole="">
                  <v:imagedata r:id="rId26" o:title=""/>
                </v:shape>
                <o:OLEObject Type="Embed" ProgID="FXE300.Equation" ShapeID="_x0000_i1116" DrawAspect="Content" ObjectID="_1420903309" r:id="rId203"/>
              </w:object>
            </w:r>
            <w:r w:rsidRPr="00252D49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3F0262" w:rsidP="003F02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2</w:t>
            </w:r>
            <w:r w:rsidRPr="003F0262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one.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3F0262" w:rsidRDefault="003F0262" w:rsidP="003F0262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F0262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>
                <v:shape id="_x0000_i1117" type="#_x0000_t75" style="width:40.8pt;height:27pt" o:ole="">
                  <v:imagedata r:id="rId204" o:title=""/>
                </v:shape>
                <o:OLEObject Type="Embed" ProgID="FXE300.Equation" ShapeID="_x0000_i1117" DrawAspect="Content" ObjectID="_1420903310" r:id="rId205"/>
              </w:object>
            </w:r>
            <w:r w:rsidRPr="003F0262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3F0262" w:rsidRDefault="003F0262" w:rsidP="003F0262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4     b)     28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88492C" w:rsidP="003F0262">
            <w:pPr>
              <w:rPr>
                <w:rFonts w:asciiTheme="majorHAnsi" w:hAnsiTheme="majorHAnsi"/>
                <w:sz w:val="24"/>
                <w:szCs w:val="24"/>
              </w:rPr>
            </w:pP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51" type="#_x0000_t75" style="width:9pt;height:27pt" o:ole="">
                  <v:imagedata r:id="rId206" o:title=""/>
                </v:shape>
                <o:OLEObject Type="Embed" ProgID="FXE300.Equation" ShapeID="_x0000_i1151" DrawAspect="Content" ObjectID="_1420903311" r:id="rId207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B64AD6" w:rsidP="003F02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      &gt;      b)     &lt;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B64AD6" w:rsidRDefault="00B64AD6" w:rsidP="003F0262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64AD6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265" w:dyaOrig="539">
                <v:shape id="_x0000_i1118" type="#_x0000_t75" style="width:63pt;height:27pt" o:ole="">
                  <v:imagedata r:id="rId208" o:title=""/>
                </v:shape>
                <o:OLEObject Type="Embed" ProgID="FXE300.Equation" ShapeID="_x0000_i1118" DrawAspect="Content" ObjectID="_1420903312" r:id="rId209"/>
              </w:object>
            </w:r>
            <w:r w:rsidRPr="00B64AD6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B64AD6" w:rsidP="003F02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a)     </w:t>
            </w:r>
            <w:r w:rsidRPr="00B64AD6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743" w:dyaOrig="383">
                <v:shape id="_x0000_i1119" type="#_x0000_t75" style="width:37.8pt;height:19.2pt" o:ole="">
                  <v:imagedata r:id="rId210" o:title=""/>
                </v:shape>
                <o:OLEObject Type="Embed" ProgID="FXE300.Equation" ShapeID="_x0000_i1119" DrawAspect="Content" ObjectID="_1420903313" r:id="rId21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 b)   </w:t>
            </w:r>
            <w:r w:rsidRPr="00B64AD6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304" w:dyaOrig="539">
                <v:shape id="_x0000_i1120" type="#_x0000_t75" style="width:12.6pt;height:22.2pt" o:ole="">
                  <v:imagedata r:id="rId212" o:title=""/>
                </v:shape>
                <o:OLEObject Type="Embed" ProgID="FXE300.Equation" ShapeID="_x0000_i1120" DrawAspect="Content" ObjectID="_1420903314" r:id="rId21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B64AD6" w:rsidRDefault="00B64AD6" w:rsidP="00B64AD6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121" type="#_x0000_t75" style="width:15.6pt;height:22.8pt" o:ole="">
                  <v:imagedata r:id="rId68" o:title=""/>
                </v:shape>
                <o:OLEObject Type="Embed" ProgID="FXE300.Equation" ShapeID="_x0000_i1121" DrawAspect="Content" ObjectID="_1420903315" r:id="rId214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1B3F85" w:rsidP="003F02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038" type="#_x0000_t75" style="position:absolute;margin-left:-5.25pt;margin-top:25.55pt;width:162.9pt;height:11.3pt;z-index:251714560;mso-position-horizontal-relative:text;mso-position-vertical-relative:text">
                  <v:imagedata r:id="rId215" o:title=""/>
                </v:shape>
                <o:OLEObject Type="Embed" ProgID="FXDraw3.Document" ShapeID="_x0000_s1038" DrawAspect="Content" ObjectID="_1420903353" r:id="rId216"/>
              </w:pict>
            </w:r>
            <w:r w:rsidR="00B64AD6" w:rsidRPr="00B64AD6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122" type="#_x0000_t75" style="width:9pt;height:27pt" o:ole="">
                  <v:imagedata r:id="rId217" o:title=""/>
                </v:shape>
                <o:OLEObject Type="Embed" ProgID="FXE300.Equation" ShapeID="_x0000_i1122" DrawAspect="Content" ObjectID="_1420903316" r:id="rId218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A252B0" w:rsidP="003F02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B64AD6" w:rsidP="003F02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       </w:t>
            </w:r>
            <w:r w:rsidR="0088492C"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52" type="#_x0000_t75" style="width:9pt;height:27pt" o:ole="">
                  <v:imagedata r:id="rId219" o:title=""/>
                </v:shape>
                <o:OLEObject Type="Embed" ProgID="FXE300.Equation" ShapeID="_x0000_i1152" DrawAspect="Content" ObjectID="_1420903317" r:id="rId22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b)    </w:t>
            </w:r>
            <w:r w:rsidRPr="003F0262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184" w:dyaOrig="539">
                <v:shape id="_x0000_i1123" type="#_x0000_t75" style="width:9pt;height:26.4pt" o:ole="">
                  <v:imagedata r:id="rId221" o:title=""/>
                </v:shape>
                <o:OLEObject Type="Embed" ProgID="FXE300.Equation" ShapeID="_x0000_i1123" DrawAspect="Content" ObjectID="_1420903318" r:id="rId22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B64AD6" w:rsidP="003F0262">
            <w:pPr>
              <w:rPr>
                <w:rFonts w:asciiTheme="majorHAnsi" w:hAnsiTheme="majorHAnsi"/>
                <w:sz w:val="24"/>
                <w:szCs w:val="24"/>
              </w:rPr>
            </w:pPr>
            <w:r w:rsidRPr="003F026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24" type="#_x0000_t75" style="width:9pt;height:27pt" o:ole="">
                  <v:imagedata r:id="rId84" o:title=""/>
                </v:shape>
                <o:OLEObject Type="Embed" ProgID="FXE300.Equation" ShapeID="_x0000_i1124" DrawAspect="Content" ObjectID="_1420903319" r:id="rId223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B64AD6" w:rsidP="003F0262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049" w:dyaOrig="539">
                <v:shape id="_x0000_i1125" type="#_x0000_t75" style="width:107.4pt;height:28.2pt" o:ole="">
                  <v:imagedata r:id="rId224" o:title=""/>
                </v:shape>
                <o:OLEObject Type="Embed" ProgID="FXE300.Equation" ShapeID="_x0000_i1125" DrawAspect="Content" ObjectID="_1420903320" r:id="rId225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B64AD6" w:rsidP="003F0262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349" w:dyaOrig="539">
                <v:shape id="_x0000_i1126" type="#_x0000_t75" style="width:123pt;height:27.6pt" o:ole="">
                  <v:imagedata r:id="rId226" o:title=""/>
                </v:shape>
                <o:OLEObject Type="Embed" ProgID="FXE300.Equation" ShapeID="_x0000_i1126" DrawAspect="Content" ObjectID="_1420903321" r:id="rId227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048" w:dyaOrig="539">
                <v:shape id="_x0000_i1127" type="#_x0000_t75" style="width:94.8pt;height:24.6pt" o:ole="">
                  <v:imagedata r:id="rId228" o:title=""/>
                </v:shape>
                <o:OLEObject Type="Embed" ProgID="FXE300.Equation" ShapeID="_x0000_i1127" DrawAspect="Content" ObjectID="_1420903322" r:id="rId229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988" w:dyaOrig="539">
                <v:shape id="_x0000_i1128" type="#_x0000_t75" style="width:99.6pt;height:27pt" o:ole="">
                  <v:imagedata r:id="rId230" o:title=""/>
                </v:shape>
                <o:OLEObject Type="Embed" ProgID="FXE300.Equation" ShapeID="_x0000_i1128" DrawAspect="Content" ObjectID="_1420903323" r:id="rId231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49" w:dyaOrig="539">
                <v:shape id="_x0000_i1129" type="#_x0000_t75" style="width:120pt;height:24.6pt" o:ole="">
                  <v:imagedata r:id="rId232" o:title=""/>
                </v:shape>
                <o:OLEObject Type="Embed" ProgID="FXE300.Equation" ShapeID="_x0000_i1129" DrawAspect="Content" ObjectID="_1420903324" r:id="rId233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589" w:dyaOrig="539">
                <v:shape id="_x0000_i1130" type="#_x0000_t75" style="width:113.4pt;height:23.4pt" o:ole="">
                  <v:imagedata r:id="rId234" o:title=""/>
                </v:shape>
                <o:OLEObject Type="Embed" ProgID="FXE300.Equation" ShapeID="_x0000_i1130" DrawAspect="Content" ObjectID="_1420903325" r:id="rId235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319" w:dyaOrig="539">
                <v:shape id="_x0000_i1131" type="#_x0000_t75" style="width:66pt;height:27pt" o:ole="">
                  <v:imagedata r:id="rId236" o:title=""/>
                </v:shape>
                <o:OLEObject Type="Embed" ProgID="FXE300.Equation" ShapeID="_x0000_i1131" DrawAspect="Content" ObjectID="_1420903326" r:id="rId237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950" w:dyaOrig="539">
                <v:shape id="_x0000_i1132" type="#_x0000_t75" style="width:93.6pt;height:25.2pt" o:ole="">
                  <v:imagedata r:id="rId238" o:title=""/>
                </v:shape>
                <o:OLEObject Type="Embed" ProgID="FXE300.Equation" ShapeID="_x0000_i1132" DrawAspect="Content" ObjectID="_1420903327" r:id="rId239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950" w:dyaOrig="539">
                <v:shape id="_x0000_i1133" type="#_x0000_t75" style="width:93.6pt;height:25.8pt" o:ole="">
                  <v:imagedata r:id="rId240" o:title=""/>
                </v:shape>
                <o:OLEObject Type="Embed" ProgID="FXE300.Equation" ShapeID="_x0000_i1133" DrawAspect="Content" ObjectID="_1420903328" r:id="rId241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134" type="#_x0000_t75" style="width:18.6pt;height:27pt" o:ole="">
                  <v:imagedata r:id="rId142" o:title=""/>
                </v:shape>
                <o:OLEObject Type="Embed" ProgID="FXE300.Equation" ShapeID="_x0000_i1134" DrawAspect="Content" ObjectID="_1420903329" r:id="rId242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51" w:dyaOrig="383">
                <v:shape id="_x0000_i1135" type="#_x0000_t75" style="width:24pt;height:27pt" o:ole="">
                  <v:imagedata r:id="rId152" o:title=""/>
                </v:shape>
                <o:OLEObject Type="Embed" ProgID="FXE300.Equation" ShapeID="_x0000_i1135" DrawAspect="Content" ObjectID="_1420903330" r:id="rId243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886E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532" w:dyaOrig="401">
                <v:shape id="_x0000_i1136" type="#_x0000_t75" style="width:126pt;height:19.8pt" o:ole="">
                  <v:imagedata r:id="rId244" o:title=""/>
                </v:shape>
                <o:OLEObject Type="Embed" ProgID="FXE300.Equation" ShapeID="_x0000_i1136" DrawAspect="Content" ObjectID="_1420903331" r:id="rId245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88492C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146" w:dyaOrig="539">
                <v:shape id="_x0000_i1153" type="#_x0000_t75" style="width:131.4pt;height:22.8pt" o:ole="">
                  <v:imagedata r:id="rId246" o:title=""/>
                </v:shape>
                <o:OLEObject Type="Embed" ProgID="FXE300.Equation" ShapeID="_x0000_i1153" DrawAspect="Content" ObjectID="_1420903332" r:id="rId247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137" type="#_x0000_t75" style="width:18.6pt;height:27pt" o:ole="">
                  <v:imagedata r:id="rId162" o:title=""/>
                </v:shape>
                <o:OLEObject Type="Embed" ProgID="FXE300.Equation" ShapeID="_x0000_i1137" DrawAspect="Content" ObjectID="_1420903333" r:id="rId248"/>
              </w:objec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FA7746" w:rsidRDefault="00FA7746" w:rsidP="00FA7746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A774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951" w:dyaOrig="565">
                <v:shape id="_x0000_i1138" type="#_x0000_t75" style="width:147.6pt;height:28.2pt" o:ole="">
                  <v:imagedata r:id="rId249" o:title=""/>
                </v:shape>
                <o:OLEObject Type="Embed" ProgID="FXE300.Equation" ShapeID="_x0000_i1138" DrawAspect="Content" ObjectID="_1420903334" r:id="rId250"/>
              </w:object>
            </w:r>
            <w:r w:rsidRPr="00FA7746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Default="00FA7746" w:rsidP="00FA7746">
            <w:pPr>
              <w:rPr>
                <w:rFonts w:asciiTheme="majorHAnsi" w:hAnsiTheme="majorHAnsi"/>
                <w:sz w:val="24"/>
                <w:szCs w:val="24"/>
              </w:rPr>
            </w:pPr>
            <w:r w:rsidRPr="00FA7746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184" w:dyaOrig="539">
                <v:shape id="_x0000_i1139" type="#_x0000_t75" style="width:6.6pt;height:20.4pt" o:ole="">
                  <v:imagedata r:id="rId173" o:title=""/>
                </v:shape>
                <o:OLEObject Type="Embed" ProgID="FXE300.Equation" ShapeID="_x0000_i1139" DrawAspect="Content" ObjectID="_1420903335" r:id="rId25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75</w:t>
            </w:r>
            <w:r w:rsidRPr="00FA7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kg  </w:t>
            </w:r>
            <w:r w:rsidRPr="00FA7746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093" w:dyaOrig="539">
                <v:shape id="_x0000_i1140" type="#_x0000_t75" style="width:104.4pt;height:27pt" o:ole="">
                  <v:imagedata r:id="rId252" o:title=""/>
                </v:shape>
                <o:OLEObject Type="Embed" ProgID="FXE300.Equation" ShapeID="_x0000_i1140" DrawAspect="Content" ObjectID="_1420903336" r:id="rId25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kg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FA7746" w:rsidRDefault="00FA7746" w:rsidP="00FA7746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A7746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3429" w:dyaOrig="539">
                <v:shape id="_x0000_i1141" type="#_x0000_t75" style="width:171.6pt;height:27pt" o:ole="">
                  <v:imagedata r:id="rId254" o:title=""/>
                </v:shape>
                <o:OLEObject Type="Embed" ProgID="FXE300.Equation" ShapeID="_x0000_i1141" DrawAspect="Content" ObjectID="_1420903337" r:id="rId255"/>
              </w:object>
            </w:r>
            <w:r w:rsidRPr="00FA7746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FA7746">
        <w:tc>
          <w:tcPr>
            <w:tcW w:w="56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A252B0" w:rsidRPr="00FA7746" w:rsidRDefault="00FA7746" w:rsidP="00FA7746">
            <w:pPr>
              <w:rPr>
                <w:rFonts w:asciiTheme="majorHAnsi" w:hAnsiTheme="majorHAnsi"/>
                <w:position w:val="-114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A7746">
              <w:rPr>
                <w:rFonts w:asciiTheme="majorHAnsi" w:hAnsiTheme="majorHAnsi"/>
                <w:color w:val="FF0000"/>
                <w:position w:val="-114"/>
                <w:sz w:val="24"/>
                <w:szCs w:val="24"/>
              </w:rPr>
              <w:object w:dxaOrig="3925" w:dyaOrig="1512">
                <v:shape id="_x0000_i1142" type="#_x0000_t75" style="width:196.2pt;height:75.6pt" o:ole="">
                  <v:imagedata r:id="rId256" o:title=""/>
                </v:shape>
                <o:OLEObject Type="Embed" ProgID="FXE300.Equation" ShapeID="_x0000_i1142" DrawAspect="Content" ObjectID="_1420903338" r:id="rId257"/>
              </w:object>
            </w:r>
            <w:r w:rsidRPr="00FA7746">
              <w:rPr>
                <w:rFonts w:asciiTheme="majorHAnsi" w:hAnsiTheme="majorHAnsi"/>
                <w:position w:val="-114"/>
                <w:sz w:val="24"/>
                <w:szCs w:val="24"/>
              </w:rPr>
              <w:t xml:space="preserve"> </w:t>
            </w:r>
          </w:p>
        </w:tc>
      </w:tr>
    </w:tbl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FC68B8" w:rsidRDefault="00FC68B8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FC68B8" w:rsidRDefault="00FC68B8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FC68B8" w:rsidRDefault="00FC68B8" w:rsidP="00C71E1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7776"/>
        <w:gridCol w:w="949"/>
      </w:tblGrid>
      <w:tr w:rsidR="00C71E16" w:rsidTr="00252D49">
        <w:tc>
          <w:tcPr>
            <w:tcW w:w="9242" w:type="dxa"/>
            <w:gridSpan w:val="3"/>
          </w:tcPr>
          <w:p w:rsidR="00C71E16" w:rsidRDefault="00853748" w:rsidP="008537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A252B0" w:rsidTr="00FC68B8">
        <w:tc>
          <w:tcPr>
            <w:tcW w:w="517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A252B0" w:rsidRPr="00FC68B8" w:rsidRDefault="001B3F85" w:rsidP="00FC68B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052" type="#_x0000_t75" style="position:absolute;left:0;text-align:left;margin-left:-1.55pt;margin-top:24.65pt;width:377.65pt;height:189.2pt;z-index:251747328;mso-position-horizontal-relative:text;mso-position-vertical-relative:text">
                  <v:imagedata r:id="rId258" o:title=""/>
                  <w10:wrap type="square"/>
                </v:shape>
                <o:OLEObject Type="Embed" ProgID="FXDraw3.Document" ShapeID="_x0000_s1052" DrawAspect="Content" ObjectID="_1420903354" r:id="rId259"/>
              </w:pic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C68B8">
        <w:tc>
          <w:tcPr>
            <w:tcW w:w="517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A252B0" w:rsidRPr="00FC68B8" w:rsidRDefault="00FC68B8" w:rsidP="00FC68B8">
            <w:pPr>
              <w:pStyle w:val="ListParagraph"/>
              <w:numPr>
                <w:ilvl w:val="0"/>
                <w:numId w:val="15"/>
              </w:numPr>
              <w:ind w:left="714" w:hanging="357"/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FC68B8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123" w:dyaOrig="539">
                <v:shape id="_x0000_i1143" type="#_x0000_t75" style="width:56.4pt;height:27pt" o:ole="">
                  <v:imagedata r:id="rId260" o:title=""/>
                </v:shape>
                <o:OLEObject Type="Embed" ProgID="FXE300.Equation" ShapeID="_x0000_i1143" DrawAspect="Content" ObjectID="_1420903339" r:id="rId261"/>
              </w:object>
            </w:r>
            <w:r w:rsidRPr="00FC68B8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(or any other which is equivalent)</w: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C68B8">
        <w:tc>
          <w:tcPr>
            <w:tcW w:w="517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A252B0" w:rsidRPr="00FC68B8" w:rsidRDefault="00FC68B8" w:rsidP="00FC68B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 w:rsidRPr="00FC68B8">
              <w:rPr>
                <w:position w:val="-22"/>
              </w:rPr>
              <w:object w:dxaOrig="2229" w:dyaOrig="539">
                <v:shape id="_x0000_i1144" type="#_x0000_t75" style="width:111.6pt;height:27pt" o:ole="">
                  <v:imagedata r:id="rId262" o:title=""/>
                </v:shape>
                <o:OLEObject Type="Embed" ProgID="FXE300.Equation" ShapeID="_x0000_i1144" DrawAspect="Content" ObjectID="_1420903340" r:id="rId263"/>
              </w:objec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C68B8" w:rsidTr="00FC68B8">
        <w:tc>
          <w:tcPr>
            <w:tcW w:w="517" w:type="dxa"/>
          </w:tcPr>
          <w:p w:rsidR="00FC68B8" w:rsidRPr="00C71E16" w:rsidRDefault="00FC68B8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FC68B8" w:rsidRPr="00FC68B8" w:rsidRDefault="00FC68B8" w:rsidP="00FC68B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 w:rsidRPr="00FC68B8">
              <w:rPr>
                <w:position w:val="-22"/>
              </w:rPr>
              <w:object w:dxaOrig="2108" w:dyaOrig="539">
                <v:shape id="_x0000_i1145" type="#_x0000_t75" style="width:105.6pt;height:27pt" o:ole="">
                  <v:imagedata r:id="rId264" o:title=""/>
                </v:shape>
                <o:OLEObject Type="Embed" ProgID="FXE300.Equation" ShapeID="_x0000_i1145" DrawAspect="Content" ObjectID="_1420903341" r:id="rId265"/>
              </w:object>
            </w:r>
          </w:p>
        </w:tc>
        <w:tc>
          <w:tcPr>
            <w:tcW w:w="949" w:type="dxa"/>
          </w:tcPr>
          <w:p w:rsidR="00FC68B8" w:rsidRDefault="00FC68B8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C68B8">
        <w:tc>
          <w:tcPr>
            <w:tcW w:w="517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A252B0" w:rsidRPr="00FC68B8" w:rsidRDefault="00FC68B8" w:rsidP="00FC68B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C68B8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304" w:dyaOrig="539">
                <v:shape id="_x0000_i1146" type="#_x0000_t75" style="width:15pt;height:27pt" o:ole="">
                  <v:imagedata r:id="rId266" o:title=""/>
                </v:shape>
                <o:OLEObject Type="Embed" ProgID="FXE300.Equation" ShapeID="_x0000_i1146" DrawAspect="Content" ObjectID="_1420903342" r:id="rId267"/>
              </w:object>
            </w:r>
            <w:r w:rsidRPr="00FC68B8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C68B8">
        <w:tc>
          <w:tcPr>
            <w:tcW w:w="517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A252B0" w:rsidRPr="00FC68B8" w:rsidRDefault="00FC68B8" w:rsidP="00FC68B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FC68B8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>
                <v:shape id="_x0000_i1147" type="#_x0000_t75" style="width:40.8pt;height:27pt" o:ole="">
                  <v:imagedata r:id="rId268" o:title=""/>
                </v:shape>
                <o:OLEObject Type="Embed" ProgID="FXE300.Equation" ShapeID="_x0000_i1147" DrawAspect="Content" ObjectID="_1420903343" r:id="rId269"/>
              </w:object>
            </w:r>
            <w:r w:rsidRPr="00FC68B8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C68B8">
        <w:tc>
          <w:tcPr>
            <w:tcW w:w="517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A252B0" w:rsidRPr="00FC68B8" w:rsidRDefault="00FC68B8" w:rsidP="00FC68B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FC68B8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476" w:dyaOrig="539">
                <v:shape id="_x0000_i1148" type="#_x0000_t75" style="width:73.8pt;height:27pt" o:ole="">
                  <v:imagedata r:id="rId270" o:title=""/>
                </v:shape>
                <o:OLEObject Type="Embed" ProgID="FXE300.Equation" ShapeID="_x0000_i1148" DrawAspect="Content" ObjectID="_1420903344" r:id="rId271"/>
              </w:object>
            </w:r>
            <w:r w:rsidRPr="00FC68B8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FC68B8">
        <w:tc>
          <w:tcPr>
            <w:tcW w:w="517" w:type="dxa"/>
          </w:tcPr>
          <w:p w:rsidR="00A252B0" w:rsidRPr="00FC68B8" w:rsidRDefault="00A252B0" w:rsidP="00FC68B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76" w:type="dxa"/>
          </w:tcPr>
          <w:p w:rsidR="00FC68B8" w:rsidRDefault="00FC68B8" w:rsidP="00FC68B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Pigs have  </w:t>
            </w:r>
            <w:r w:rsidRPr="00FC68B8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912" w:dyaOrig="539">
                <v:shape id="_x0000_i1149" type="#_x0000_t75" style="width:45.6pt;height:27pt" o:ole="">
                  <v:imagedata r:id="rId272" o:title=""/>
                </v:shape>
                <o:OLEObject Type="Embed" ProgID="FXE300.Equation" ShapeID="_x0000_i1149" DrawAspect="Content" ObjectID="_1420903345" r:id="rId27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Horses have  </w:t>
            </w:r>
            <w:r w:rsidRPr="00FC68B8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912" w:dyaOrig="539">
                <v:shape id="_x0000_i1150" type="#_x0000_t75" style="width:45.6pt;height:27pt" o:ole="">
                  <v:imagedata r:id="rId274" o:title=""/>
                </v:shape>
                <o:OLEObject Type="Embed" ProgID="FXE300.Equation" ShapeID="_x0000_i1150" DrawAspect="Content" ObjectID="_1420903346" r:id="rId275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252B0" w:rsidRPr="00FC68B8" w:rsidRDefault="00FC68B8" w:rsidP="00FC68B8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Horses have </w:t>
            </w:r>
            <w:r w:rsidRPr="00FC68B8">
              <w:rPr>
                <w:rFonts w:asciiTheme="majorHAnsi" w:hAnsiTheme="majorHAnsi"/>
                <w:b/>
                <w:sz w:val="24"/>
                <w:szCs w:val="24"/>
              </w:rPr>
              <w:t>three times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as much space. </w:t>
            </w:r>
          </w:p>
        </w:tc>
        <w:tc>
          <w:tcPr>
            <w:tcW w:w="949" w:type="dxa"/>
          </w:tcPr>
          <w:p w:rsidR="00A252B0" w:rsidRDefault="00A252B0" w:rsidP="00252D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F85" w:rsidRDefault="001B3F85" w:rsidP="00C868AD">
      <w:pPr>
        <w:spacing w:after="0" w:line="240" w:lineRule="auto"/>
      </w:pPr>
      <w:r>
        <w:separator/>
      </w:r>
    </w:p>
  </w:endnote>
  <w:endnote w:type="continuationSeparator" w:id="0">
    <w:p w:rsidR="001B3F85" w:rsidRDefault="001B3F85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D49" w:rsidRDefault="00252D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92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2D49" w:rsidRDefault="00252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224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92C" w:rsidRDefault="008849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8492C" w:rsidRDefault="00884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F85" w:rsidRDefault="001B3F85" w:rsidP="00C868AD">
      <w:pPr>
        <w:spacing w:after="0" w:line="240" w:lineRule="auto"/>
      </w:pPr>
      <w:r>
        <w:separator/>
      </w:r>
    </w:p>
  </w:footnote>
  <w:footnote w:type="continuationSeparator" w:id="0">
    <w:p w:rsidR="001B3F85" w:rsidRDefault="001B3F85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D49" w:rsidRPr="00C868AD" w:rsidRDefault="00B64AD6">
    <w:pPr>
      <w:pStyle w:val="Header"/>
      <w:rPr>
        <w:u w:val="single"/>
      </w:rPr>
    </w:pPr>
    <w:r>
      <w:rPr>
        <w:u w:val="single"/>
      </w:rPr>
      <w:t>Fractions</w:t>
    </w:r>
    <w:r>
      <w:rPr>
        <w:u w:val="single"/>
      </w:rPr>
      <w:tab/>
    </w:r>
    <w:r w:rsidR="00252D49" w:rsidRPr="00C868AD">
      <w:rPr>
        <w:u w:val="single"/>
      </w:rPr>
      <w:t xml:space="preserve"> Topic Test</w:t>
    </w:r>
    <w:r w:rsidR="00252D49" w:rsidRPr="00C868AD">
      <w:rPr>
        <w:u w:val="single"/>
      </w:rPr>
      <w:tab/>
    </w:r>
    <w:r w:rsidR="00252D49" w:rsidRPr="00C868AD">
      <w:rPr>
        <w:u w:val="single"/>
      </w:rPr>
      <w:tab/>
      <w:t>2013</w:t>
    </w:r>
    <w:r w:rsidR="00252D49"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D49" w:rsidRDefault="00252D49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252D49" w:rsidRPr="00C71E16" w:rsidRDefault="00252D49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733A"/>
    <w:multiLevelType w:val="hybridMultilevel"/>
    <w:tmpl w:val="09324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304D6"/>
    <w:multiLevelType w:val="hybridMultilevel"/>
    <w:tmpl w:val="6D6C56D0"/>
    <w:lvl w:ilvl="0" w:tplc="E9E4695C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F3B16"/>
    <w:multiLevelType w:val="hybridMultilevel"/>
    <w:tmpl w:val="01D0C8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07BB4"/>
    <w:multiLevelType w:val="hybridMultilevel"/>
    <w:tmpl w:val="B90482E6"/>
    <w:lvl w:ilvl="0" w:tplc="3FD8D33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CB87AF8"/>
    <w:multiLevelType w:val="hybridMultilevel"/>
    <w:tmpl w:val="E7ECD0F2"/>
    <w:lvl w:ilvl="0" w:tplc="701413E4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A1EFB"/>
    <w:multiLevelType w:val="hybridMultilevel"/>
    <w:tmpl w:val="520AD036"/>
    <w:lvl w:ilvl="0" w:tplc="5E9019E4">
      <w:start w:val="2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07199"/>
    <w:multiLevelType w:val="hybridMultilevel"/>
    <w:tmpl w:val="7584E2AE"/>
    <w:lvl w:ilvl="0" w:tplc="5B2C2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A6A84"/>
    <w:multiLevelType w:val="hybridMultilevel"/>
    <w:tmpl w:val="3140E77A"/>
    <w:lvl w:ilvl="0" w:tplc="FBFEF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14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13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35"/>
    <w:rsid w:val="000176AA"/>
    <w:rsid w:val="000C4CAD"/>
    <w:rsid w:val="0018287C"/>
    <w:rsid w:val="001B3F85"/>
    <w:rsid w:val="001D51F7"/>
    <w:rsid w:val="00216994"/>
    <w:rsid w:val="00252D49"/>
    <w:rsid w:val="002C6E8E"/>
    <w:rsid w:val="00325745"/>
    <w:rsid w:val="003F0262"/>
    <w:rsid w:val="00413DF5"/>
    <w:rsid w:val="00460B7C"/>
    <w:rsid w:val="004E1D1E"/>
    <w:rsid w:val="005C44C0"/>
    <w:rsid w:val="00641EA7"/>
    <w:rsid w:val="006446A0"/>
    <w:rsid w:val="00667642"/>
    <w:rsid w:val="006718CF"/>
    <w:rsid w:val="0083464A"/>
    <w:rsid w:val="00845ACB"/>
    <w:rsid w:val="00853748"/>
    <w:rsid w:val="0088492C"/>
    <w:rsid w:val="00884ABC"/>
    <w:rsid w:val="008B7480"/>
    <w:rsid w:val="008F3E43"/>
    <w:rsid w:val="009A5487"/>
    <w:rsid w:val="009D4435"/>
    <w:rsid w:val="00A252B0"/>
    <w:rsid w:val="00AB0C62"/>
    <w:rsid w:val="00B0317F"/>
    <w:rsid w:val="00B64AD6"/>
    <w:rsid w:val="00B850EA"/>
    <w:rsid w:val="00C56E1E"/>
    <w:rsid w:val="00C71E16"/>
    <w:rsid w:val="00C868AD"/>
    <w:rsid w:val="00D667E2"/>
    <w:rsid w:val="00EB1449"/>
    <w:rsid w:val="00FA7746"/>
    <w:rsid w:val="00F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3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2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image" Target="media/image117.png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99.wmf"/><Relationship Id="rId6" Type="http://schemas.openxmlformats.org/officeDocument/2006/relationships/webSettings" Target="webSettings.xml"/><Relationship Id="rId238" Type="http://schemas.openxmlformats.org/officeDocument/2006/relationships/image" Target="media/image109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3.wmf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98.bin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4.wmf"/><Relationship Id="rId244" Type="http://schemas.openxmlformats.org/officeDocument/2006/relationships/image" Target="media/image111.wmf"/><Relationship Id="rId249" Type="http://schemas.openxmlformats.org/officeDocument/2006/relationships/image" Target="media/image11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18.wmf"/><Relationship Id="rId265" Type="http://schemas.openxmlformats.org/officeDocument/2006/relationships/oleObject" Target="embeddings/oleObject133.bin"/><Relationship Id="rId34" Type="http://schemas.openxmlformats.org/officeDocument/2006/relationships/image" Target="media/image13.png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png"/><Relationship Id="rId97" Type="http://schemas.openxmlformats.org/officeDocument/2006/relationships/oleObject" Target="embeddings/oleObject45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header" Target="header1.xml"/><Relationship Id="rId213" Type="http://schemas.openxmlformats.org/officeDocument/2006/relationships/oleObject" Target="embeddings/oleObject104.bin"/><Relationship Id="rId218" Type="http://schemas.openxmlformats.org/officeDocument/2006/relationships/oleObject" Target="embeddings/oleObject107.bin"/><Relationship Id="rId234" Type="http://schemas.openxmlformats.org/officeDocument/2006/relationships/image" Target="media/image107.wmf"/><Relationship Id="rId239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5.bin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76" Type="http://schemas.openxmlformats.org/officeDocument/2006/relationships/fontTable" Target="fontTable.xml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2.png"/><Relationship Id="rId203" Type="http://schemas.openxmlformats.org/officeDocument/2006/relationships/oleObject" Target="embeddings/oleObject99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6.wmf"/><Relationship Id="rId224" Type="http://schemas.openxmlformats.org/officeDocument/2006/relationships/image" Target="media/image102.wmf"/><Relationship Id="rId240" Type="http://schemas.openxmlformats.org/officeDocument/2006/relationships/image" Target="media/image110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1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footer" Target="footer1.xml"/><Relationship Id="rId189" Type="http://schemas.openxmlformats.org/officeDocument/2006/relationships/image" Target="media/image87.wmf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16.wmf"/><Relationship Id="rId277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72" Type="http://schemas.openxmlformats.org/officeDocument/2006/relationships/image" Target="media/image12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png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3.wmf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2.wmf"/><Relationship Id="rId267" Type="http://schemas.openxmlformats.org/officeDocument/2006/relationships/oleObject" Target="embeddings/oleObject134.bin"/><Relationship Id="rId15" Type="http://schemas.openxmlformats.org/officeDocument/2006/relationships/image" Target="media/image4.wmf"/><Relationship Id="rId36" Type="http://schemas.openxmlformats.org/officeDocument/2006/relationships/image" Target="media/image14.png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1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96.wmf"/><Relationship Id="rId215" Type="http://schemas.openxmlformats.org/officeDocument/2006/relationships/image" Target="media/image98.png"/><Relationship Id="rId236" Type="http://schemas.openxmlformats.org/officeDocument/2006/relationships/image" Target="media/image108.wmf"/><Relationship Id="rId257" Type="http://schemas.openxmlformats.org/officeDocument/2006/relationships/oleObject" Target="embeddings/oleObject129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3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footer" Target="footer2.xml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2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0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6.png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15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38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CBFC0-3AC6-429D-86E2-66B69BA3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0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10017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2013-01-28T07:19:00Z</dcterms:created>
  <dcterms:modified xsi:type="dcterms:W3CDTF">2013-01-28T07:19:00Z</dcterms:modified>
</cp:coreProperties>
</file>