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5929EA" w:rsidRDefault="005929EA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  <w:p w:rsidR="00C868AD" w:rsidRPr="00325745" w:rsidRDefault="00C868AD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676" w:type="dxa"/>
          </w:tcPr>
          <w:p w:rsidR="005929EA" w:rsidRPr="005929EA" w:rsidRDefault="005929EA" w:rsidP="005929E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929EA">
              <w:rPr>
                <w:rFonts w:ascii="Times New Roman" w:hAnsi="Times New Roman"/>
                <w:sz w:val="32"/>
                <w:szCs w:val="32"/>
              </w:rPr>
              <w:t>Further Algebraic Techniques</w:t>
            </w:r>
          </w:p>
          <w:p w:rsidR="001D51F7" w:rsidRPr="005C44C0" w:rsidRDefault="005929EA" w:rsidP="005929EA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5929EA">
              <w:rPr>
                <w:rFonts w:ascii="Times New Roman" w:hAnsi="Times New Roman"/>
                <w:sz w:val="32"/>
                <w:szCs w:val="32"/>
              </w:rPr>
              <w:t>Products and Factors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5929EA" w:rsidRPr="005929EA" w:rsidRDefault="005929EA" w:rsidP="005929E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Create algebraic expressions an</w:t>
            </w:r>
            <w:r w:rsidRPr="005929EA">
              <w:rPr>
                <w:rFonts w:ascii="Times New Roman" w:hAnsi="Times New Roman"/>
                <w:sz w:val="16"/>
                <w:szCs w:val="16"/>
              </w:rPr>
              <w:t>d evaluate them by substituting a given value for each variable (ACMNA176)</w:t>
            </w:r>
          </w:p>
          <w:p w:rsidR="005929EA" w:rsidRPr="005929EA" w:rsidRDefault="005929EA" w:rsidP="005929E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5929EA">
              <w:rPr>
                <w:rFonts w:ascii="Times New Roman" w:hAnsi="Times New Roman"/>
                <w:sz w:val="16"/>
                <w:szCs w:val="16"/>
              </w:rPr>
              <w:t>Extend and apply the distributive law to the exp</w:t>
            </w:r>
            <w:r>
              <w:rPr>
                <w:rFonts w:ascii="Times New Roman" w:hAnsi="Times New Roman"/>
                <w:sz w:val="16"/>
                <w:szCs w:val="16"/>
              </w:rPr>
              <w:t>ansion of algebraic expressions (ACMNA190)</w:t>
            </w:r>
          </w:p>
          <w:p w:rsidR="004D1EE6" w:rsidRPr="004D1EE6" w:rsidRDefault="005929EA" w:rsidP="004D1EE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5929EA">
              <w:rPr>
                <w:rFonts w:ascii="Times New Roman" w:hAnsi="Times New Roman"/>
                <w:sz w:val="16"/>
                <w:szCs w:val="16"/>
              </w:rPr>
              <w:t>Factorise algebraic expressions by identifying numerical factors (ACMNA191)</w:t>
            </w:r>
          </w:p>
          <w:p w:rsidR="004D1EE6" w:rsidRDefault="004D1EE6" w:rsidP="004D1EE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D1EE6">
              <w:rPr>
                <w:rFonts w:ascii="Times New Roman" w:hAnsi="Times New Roman"/>
                <w:sz w:val="16"/>
                <w:szCs w:val="16"/>
              </w:rPr>
              <w:t>Factorise algebraic expressions by identifying algebraic factors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4D1EE6" w:rsidRPr="004D1EE6" w:rsidRDefault="004D1EE6" w:rsidP="004D1EE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D1EE6">
              <w:rPr>
                <w:rFonts w:ascii="Times New Roman" w:hAnsi="Times New Roman"/>
                <w:sz w:val="16"/>
                <w:szCs w:val="16"/>
              </w:rPr>
              <w:t>Simplify algebraic expressions involving the four operations (ACMNA192) </w:t>
            </w:r>
          </w:p>
        </w:tc>
        <w:tc>
          <w:tcPr>
            <w:tcW w:w="3545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29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929EA" w:rsidRPr="001B3341" w:rsidRDefault="005929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929EA" w:rsidRDefault="005929EA" w:rsidP="0079503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1F84" w:rsidRPr="00192D82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756" w:dyaOrig="418" w14:anchorId="4DEB5B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17pt" o:ole="">
                  <v:imagedata r:id="rId9" o:title=""/>
                </v:shape>
                <o:OLEObject Type="Embed" ProgID="FXE300.Equation" ShapeID="_x0000_i1025" DrawAspect="Content" ObjectID="_1420971218" r:id="rId1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=</w:t>
            </w:r>
          </w:p>
          <w:p w:rsidR="005929EA" w:rsidRDefault="0079503C" w:rsidP="0079503C">
            <w:pP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1827DB19" wp14:editId="4C0D1C3B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120650</wp:posOffset>
                      </wp:positionV>
                      <wp:extent cx="4362450" cy="114300"/>
                      <wp:effectExtent l="0" t="0" r="19050" b="1905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7" o:spid="_x0000_s1026" style="position:absolute;margin-left:17.25pt;margin-top:9.5pt;width:343.5pt;height:9pt;z-index:25168896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tdb8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bP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7XW/BAAAA2w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f49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wRf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f49M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iFMAA&#10;AADbAAAADwAAAGRycy9kb3ducmV2LnhtbERPy2oCMRTdF/yHcAV3NaO2IqNRtKCU7hwf60tynQxO&#10;boZJ6oz9+mZR6PJw3qtN72rxoDZUnhVMxhkIYu1NxaWC82n/ugARIrLB2jMpeFKAzXrwssLc+I6P&#10;9ChiKVIIhxwV2BibXMqgLTkMY98QJ+7mW4cxwbaUpsUuhbtaTrNsLh1WnBosNvRhSd+Lb6fgS9v3&#10;xU9/uJpufpttj7vrRfuDUqNhv12CiNTHf/Gf+9MoeEvr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siFMAAAADb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Hj8MA&#10;AADbAAAADwAAAGRycy9kb3ducmV2LnhtbESPQWsCMRSE70L/Q3iF3jSrVpHVKFpQije19fxInpvF&#10;zcuySd1tf30jCB6HmfmGWaw6V4kbNaH0rGA4yEAQa29KLhR8nbb9GYgQkQ1WnknBLwVYLV96C8yN&#10;b/lAt2MsRIJwyFGBjbHOpQzaksMw8DVx8i6+cRiTbAppGmwT3FVylGVT6bDktGCxpg9L+nr8cQr2&#10;2k5mf93ubNrpZbw+bM7f2u+Uenvt1nMQkbr4DD/an0bB+xD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eHj8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="005929EA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3B1F84" w:rsidRPr="003B1F84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53" w:dyaOrig="418">
                <v:shape id="_x0000_i1026" type="#_x0000_t75" style="width:57.6pt;height:20.95pt" o:ole="">
                  <v:imagedata r:id="rId11" o:title=""/>
                </v:shape>
                <o:OLEObject Type="Embed" ProgID="FXE300.Equation" ShapeID="_x0000_i1026" DrawAspect="Content" ObjectID="_1420971219" r:id="rId12"/>
              </w:object>
            </w:r>
            <w:r w:rsidR="003B1F84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3B1F84" w:rsidRPr="003B1F84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88" w:dyaOrig="418">
                <v:shape id="_x0000_i1027" type="#_x0000_t75" style="width:59.55pt;height:20.95pt" o:ole="">
                  <v:imagedata r:id="rId13" o:title=""/>
                </v:shape>
                <o:OLEObject Type="Embed" ProgID="FXE300.Equation" ShapeID="_x0000_i1027" DrawAspect="Content" ObjectID="_1420971220" r:id="rId14"/>
              </w:object>
            </w:r>
            <w:r w:rsidR="003B1F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29EA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r w:rsidR="003B1F84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3B1F84" w:rsidRPr="003B1F84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495" w:dyaOrig="329">
                <v:shape id="_x0000_i1028" type="#_x0000_t75" style="width:24.85pt;height:16.35pt" o:ole="">
                  <v:imagedata r:id="rId15" o:title=""/>
                </v:shape>
                <o:OLEObject Type="Embed" ProgID="FXE300.Equation" ShapeID="_x0000_i1028" DrawAspect="Content" ObjectID="_1420971221" r:id="rId16"/>
              </w:object>
            </w:r>
            <w:r w:rsidR="003B1F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29EA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3B1F8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5929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1F84" w:rsidRPr="003B1F84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495" w:dyaOrig="329">
                <v:shape id="_x0000_i1029" type="#_x0000_t75" style="width:24.85pt;height:16.35pt" o:ole="">
                  <v:imagedata r:id="rId17" o:title=""/>
                </v:shape>
                <o:OLEObject Type="Embed" ProgID="FXE300.Equation" ShapeID="_x0000_i1029" DrawAspect="Content" ObjectID="_1420971222" r:id="rId18"/>
              </w:object>
            </w:r>
          </w:p>
          <w:p w:rsidR="0079503C" w:rsidRPr="0079503C" w:rsidRDefault="0079503C" w:rsidP="0079503C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929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929EA" w:rsidRPr="001B3341" w:rsidRDefault="005929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929EA" w:rsidRPr="00192D82" w:rsidRDefault="0079503C" w:rsidP="0079503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91D5739" wp14:editId="75A82010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191135</wp:posOffset>
                      </wp:positionV>
                      <wp:extent cx="1165860" cy="373380"/>
                      <wp:effectExtent l="0" t="0" r="15240" b="2667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275.85pt;margin-top:15.05pt;width:91.8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  <w:r w:rsidR="005929EA">
              <w:rPr>
                <w:rFonts w:ascii="Times New Roman" w:hAnsi="Times New Roman"/>
                <w:sz w:val="24"/>
                <w:szCs w:val="24"/>
              </w:rPr>
              <w:t xml:space="preserve">Simplify  </w:t>
            </w:r>
            <w:r w:rsidRPr="0079503C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871" w:dyaOrig="361" w14:anchorId="41C6FC58">
                <v:shape id="_x0000_i1030" type="#_x0000_t75" style="width:91pt;height:17pt" o:ole="">
                  <v:imagedata r:id="rId19" o:title=""/>
                </v:shape>
                <o:OLEObject Type="Embed" ProgID="FXE300.Equation" ShapeID="_x0000_i1030" DrawAspect="Content" ObjectID="_1420971223" r:id="rId20"/>
              </w:object>
            </w:r>
            <w:r w:rsidR="005929EA">
              <w:rPr>
                <w:rFonts w:ascii="Times New Roman" w:hAnsi="Times New Roman"/>
                <w:sz w:val="24"/>
                <w:szCs w:val="24"/>
              </w:rPr>
              <w:t xml:space="preserve">  completely.    </w:t>
            </w:r>
          </w:p>
          <w:p w:rsidR="005929EA" w:rsidRDefault="005929EA" w:rsidP="0079503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929EA" w:rsidRPr="00F97437" w:rsidRDefault="005929EA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5929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929EA" w:rsidRPr="001B3341" w:rsidRDefault="005929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929EA" w:rsidRDefault="0079503C" w:rsidP="0079503C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DE2F77A" wp14:editId="173CF24B">
                      <wp:simplePos x="0" y="0"/>
                      <wp:positionH relativeFrom="column">
                        <wp:posOffset>3500755</wp:posOffset>
                      </wp:positionH>
                      <wp:positionV relativeFrom="paragraph">
                        <wp:posOffset>279977</wp:posOffset>
                      </wp:positionV>
                      <wp:extent cx="1165860" cy="373380"/>
                      <wp:effectExtent l="0" t="0" r="1524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75.65pt;margin-top:22.05pt;width:91.8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" filled="f" strokecolor="black [3213]" strokeweight="1.5pt"/>
                  </w:pict>
                </mc:Fallback>
              </mc:AlternateContent>
            </w:r>
            <w:r w:rsidR="005929EA">
              <w:rPr>
                <w:rFonts w:ascii="Times New Roman" w:hAnsi="Times New Roman"/>
                <w:sz w:val="24"/>
                <w:szCs w:val="24"/>
              </w:rPr>
              <w:t xml:space="preserve"> Simplify </w:t>
            </w:r>
            <w:r w:rsidR="00D61EC5" w:rsidRPr="00D61EC5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671" w:dyaOrig="740" w14:anchorId="6504B900">
                <v:shape id="_x0000_i1031" type="#_x0000_t75" style="width:28.15pt;height:32.05pt" o:ole="">
                  <v:imagedata r:id="rId21" o:title=""/>
                </v:shape>
                <o:OLEObject Type="Embed" ProgID="FXE300.Equation" ShapeID="_x0000_i1031" DrawAspect="Content" ObjectID="_1420971224" r:id="rId22"/>
              </w:object>
            </w:r>
            <w:r w:rsidR="005929EA" w:rsidRPr="00896902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5929EA" w:rsidRPr="00896902" w:rsidRDefault="005929EA" w:rsidP="0079503C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</w:t>
            </w:r>
          </w:p>
          <w:p w:rsidR="005929EA" w:rsidRPr="0079503C" w:rsidRDefault="005929EA" w:rsidP="0079503C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</w:t>
            </w:r>
            <w:r w:rsidR="0079503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5929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929EA" w:rsidRPr="001B3341" w:rsidRDefault="005929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929EA" w:rsidRDefault="005929EA" w:rsidP="0079503C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 following is not a factor of  </w:t>
            </w:r>
            <w:r w:rsidR="00D61EC5" w:rsidRPr="00A24E9A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701" w:dyaOrig="418" w14:anchorId="172E6064">
                <v:shape id="_x0000_i1032" type="#_x0000_t75" style="width:32.75pt;height:19.65pt" o:ole="">
                  <v:imagedata r:id="rId23" o:title=""/>
                </v:shape>
                <o:OLEObject Type="Embed" ProgID="FXE300.Equation" ShapeID="_x0000_i1032" DrawAspect="Content" ObjectID="_1420971225" r:id="rId2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?</w:t>
            </w:r>
          </w:p>
          <w:p w:rsidR="005929EA" w:rsidRDefault="0080449A" w:rsidP="0080449A">
            <w:pPr>
              <w:spacing w:after="120"/>
              <w:rPr>
                <w:rFonts w:ascii="Times New Roman" w:hAnsi="Times New Roman"/>
                <w:i/>
                <w:sz w:val="28"/>
                <w:szCs w:val="28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79B5AB0B" wp14:editId="496FBB02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32385</wp:posOffset>
                      </wp:positionV>
                      <wp:extent cx="4362450" cy="114300"/>
                      <wp:effectExtent l="0" t="0" r="19050" b="1905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" o:spid="_x0000_s1026" style="position:absolute;margin-left:9.2pt;margin-top:2.55pt;width:343.5pt;height:9pt;z-index:25168076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y8c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RMZ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Lx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="00D61EC5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D61EC5" w:rsidRPr="0080449A">
              <w:rPr>
                <w:rFonts w:ascii="Times New Roman" w:hAnsi="Times New Roman"/>
                <w:sz w:val="28"/>
                <w:szCs w:val="28"/>
              </w:rPr>
              <w:t>8</w:t>
            </w:r>
            <w:r w:rsidR="00D61EC5" w:rsidRPr="0080449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="005929EA" w:rsidRPr="0080449A">
              <w:rPr>
                <w:rFonts w:ascii="Times New Roman" w:hAnsi="Times New Roman"/>
                <w:sz w:val="28"/>
                <w:szCs w:val="28"/>
              </w:rPr>
              <w:t xml:space="preserve">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5929EA" w:rsidRPr="0080449A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="005929EA" w:rsidRPr="0080449A">
              <w:rPr>
                <w:rFonts w:ascii="Times New Roman" w:hAnsi="Times New Roman"/>
                <w:i/>
                <w:sz w:val="28"/>
                <w:szCs w:val="28"/>
              </w:rPr>
              <w:t>xy</w:t>
            </w:r>
            <w:r w:rsidR="005929EA" w:rsidRPr="0080449A">
              <w:rPr>
                <w:rFonts w:ascii="Times New Roman" w:hAnsi="Times New Roman"/>
                <w:sz w:val="28"/>
                <w:szCs w:val="28"/>
              </w:rPr>
              <w:t xml:space="preserve">                          4</w:t>
            </w:r>
            <w:r w:rsidR="005929EA" w:rsidRPr="0080449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="005929EA" w:rsidRPr="0080449A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>2</w:t>
            </w:r>
            <w:r w:rsidR="005929EA" w:rsidRPr="0080449A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  <w:r w:rsidR="005929EA" w:rsidRPr="0080449A">
              <w:rPr>
                <w:rFonts w:ascii="Times New Roman" w:hAnsi="Times New Roman"/>
                <w:sz w:val="28"/>
                <w:szCs w:val="28"/>
              </w:rPr>
              <w:t xml:space="preserve"> 8</w:t>
            </w:r>
            <w:r w:rsidR="005929EA" w:rsidRPr="0080449A">
              <w:rPr>
                <w:rFonts w:ascii="Times New Roman" w:hAnsi="Times New Roman"/>
                <w:i/>
                <w:sz w:val="28"/>
                <w:szCs w:val="28"/>
              </w:rPr>
              <w:t>y</w:t>
            </w:r>
          </w:p>
          <w:p w:rsidR="0080449A" w:rsidRPr="0080449A" w:rsidRDefault="0080449A" w:rsidP="0080449A">
            <w:pPr>
              <w:spacing w:after="120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5929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929EA" w:rsidRPr="001B3341" w:rsidRDefault="005929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503C" w:rsidRDefault="0079503C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 </w:t>
            </w:r>
            <w:r w:rsidRPr="0079503C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90" w:dyaOrig="329">
                <v:shape id="_x0000_i1033" type="#_x0000_t75" style="width:74.6pt;height:16.35pt" o:ole="">
                  <v:imagedata r:id="rId25" o:title=""/>
                </v:shape>
                <o:OLEObject Type="Embed" ProgID="FXE300.Equation" ShapeID="_x0000_i1033" DrawAspect="Content" ObjectID="_1420971226" r:id="rId2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 </w:t>
            </w:r>
            <w:r w:rsidRPr="0079503C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794" w:dyaOrig="329">
                <v:shape id="_x0000_i1034" type="#_x0000_t75" style="width:39.95pt;height:16.35pt" o:ole="">
                  <v:imagedata r:id="rId27" o:title=""/>
                </v:shape>
                <o:OLEObject Type="Embed" ProgID="FXE300.Equation" ShapeID="_x0000_i1034" DrawAspect="Content" ObjectID="_1420971227" r:id="rId2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what is the value of  </w:t>
            </w:r>
            <w:r w:rsidRPr="0079503C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70" w:dyaOrig="740">
                <v:shape id="_x0000_i1035" type="#_x0000_t75" style="width:18.35pt;height:37.3pt" o:ole="">
                  <v:imagedata r:id="rId29" o:title=""/>
                </v:shape>
                <o:OLEObject Type="Embed" ProgID="FXE300.Equation" ShapeID="_x0000_i1035" DrawAspect="Content" ObjectID="_1420971228" r:id="rId3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?</w:t>
            </w:r>
          </w:p>
          <w:p w:rsidR="0079503C" w:rsidRDefault="0079503C" w:rsidP="0079503C">
            <w:pPr>
              <w:spacing w:after="120"/>
              <w:rPr>
                <w:rFonts w:ascii="Times New Roman" w:hAnsi="Times New Roman"/>
                <w:i/>
                <w:sz w:val="28"/>
                <w:szCs w:val="28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1D17B569" wp14:editId="31974899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32385</wp:posOffset>
                      </wp:positionV>
                      <wp:extent cx="4362450" cy="114300"/>
                      <wp:effectExtent l="0" t="0" r="19050" b="1905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2" o:spid="_x0000_s1026" style="position:absolute;margin-left:9.2pt;margin-top:2.55pt;width:343.5pt;height:9pt;z-index:25169100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8Y8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PgbQL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m8Y8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kF8QA&#10;AADbAAAADwAAAGRycy9kb3ducmV2LnhtbESPQWsCMRSE74L/IbxCb5pta0W2G0ULSulNq54fydvN&#10;0s3Lsonu6q9vCoUeh5n5hilWg2vElbpQe1bwNM1AEGtvaq4UHL+2kwWIEJENNp5JwY0CrJbjUYG5&#10;8T3v6XqIlUgQDjkqsDG2uZRBW3IYpr4lTl7pO4cxya6SpsM+wV0jn7NsLh3WnBYstvRuSX8fLk7B&#10;p7avi/uwO5t+Xr6s95vzSfudUo8Pw/oNRKQh/of/2h9GwWwG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wJBfEAAAA2w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BjM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cZ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8gYz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4f+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4KWA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H/v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503C">
              <w:rPr>
                <w:rFonts w:ascii="Times New Roman" w:hAnsi="Times New Roman"/>
                <w:color w:val="FF0000"/>
                <w:position w:val="-8"/>
                <w:sz w:val="28"/>
                <w:szCs w:val="28"/>
              </w:rPr>
              <w:object w:dxaOrig="355" w:dyaOrig="329">
                <v:shape id="_x0000_i1036" type="#_x0000_t75" style="width:17.65pt;height:16.35pt" o:ole="">
                  <v:imagedata r:id="rId31" o:title=""/>
                </v:shape>
                <o:OLEObject Type="Embed" ProgID="FXE300.Equation" ShapeID="_x0000_i1036" DrawAspect="Content" ObjectID="_1420971229" r:id="rId32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0449A">
              <w:rPr>
                <w:rFonts w:ascii="Times New Roman" w:hAnsi="Times New Roman"/>
                <w:sz w:val="28"/>
                <w:szCs w:val="28"/>
              </w:rPr>
              <w:t xml:space="preserve">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8044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503C">
              <w:rPr>
                <w:rFonts w:ascii="Times New Roman" w:hAnsi="Times New Roman"/>
                <w:color w:val="FF0000"/>
                <w:position w:val="-8"/>
                <w:sz w:val="28"/>
                <w:szCs w:val="28"/>
              </w:rPr>
              <w:object w:dxaOrig="215" w:dyaOrig="329">
                <v:shape id="_x0000_i1037" type="#_x0000_t75" style="width:10.45pt;height:16.35pt" o:ole="">
                  <v:imagedata r:id="rId33" o:title=""/>
                </v:shape>
                <o:OLEObject Type="Embed" ProgID="FXE300.Equation" ShapeID="_x0000_i1037" DrawAspect="Content" ObjectID="_1420971230" r:id="rId3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0449A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</w:t>
            </w:r>
            <w:r w:rsidRPr="0080449A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79503C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495" w:dyaOrig="632">
                <v:shape id="_x0000_i1038" type="#_x0000_t75" style="width:15.7pt;height:19.65pt" o:ole="">
                  <v:imagedata r:id="rId35" o:title=""/>
                </v:shape>
                <o:OLEObject Type="Embed" ProgID="FXE300.Equation" ShapeID="_x0000_i1038" DrawAspect="Content" ObjectID="_1420971231" r:id="rId36"/>
              </w:object>
            </w:r>
            <w:r w:rsidRPr="0079503C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044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9503C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215" w:dyaOrig="632">
                <v:shape id="_x0000_i1039" type="#_x0000_t75" style="width:6.55pt;height:19.65pt" o:ole="">
                  <v:imagedata r:id="rId37" o:title=""/>
                </v:shape>
                <o:OLEObject Type="Embed" ProgID="FXE300.Equation" ShapeID="_x0000_i1039" DrawAspect="Content" ObjectID="_1420971232" r:id="rId38"/>
              </w:object>
            </w:r>
          </w:p>
          <w:p w:rsidR="0079503C" w:rsidRDefault="0079503C" w:rsidP="0079503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9503C" w:rsidRPr="00F97437" w:rsidRDefault="0079503C" w:rsidP="007950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29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929EA" w:rsidRPr="001B3341" w:rsidRDefault="005929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929EA" w:rsidRDefault="00141CAD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These are two incomplete entries in the table below, using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rule  </w:t>
            </w:r>
            <w:proofErr w:type="gramEnd"/>
            <w:r w:rsidRPr="00141CAD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733" w:dyaOrig="418">
                <v:shape id="_x0000_i1040" type="#_x0000_t75" style="width:36.65pt;height:20.95pt" o:ole="">
                  <v:imagedata r:id="rId39" o:title=""/>
                </v:shape>
                <o:OLEObject Type="Embed" ProgID="FXE300.Equation" ShapeID="_x0000_i1040" DrawAspect="Content" ObjectID="_1420971233" r:id="rId4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41CAD" w:rsidRDefault="00141CAD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the table.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04"/>
              <w:gridCol w:w="851"/>
              <w:gridCol w:w="851"/>
              <w:gridCol w:w="851"/>
              <w:gridCol w:w="851"/>
            </w:tblGrid>
            <w:tr w:rsidR="00141CAD" w:rsidTr="00B11196">
              <w:tc>
                <w:tcPr>
                  <w:tcW w:w="1504" w:type="dxa"/>
                  <w:vAlign w:val="center"/>
                </w:tcPr>
                <w:p w:rsidR="00141CAD" w:rsidRPr="0079503C" w:rsidRDefault="00141CAD" w:rsidP="00B11196">
                  <w:pPr>
                    <w:jc w:val="center"/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</w:pPr>
                  <w:r w:rsidRPr="0079503C">
                    <w:rPr>
                      <w:rFonts w:ascii="Times New Roman" w:hAnsi="Times New Roman"/>
                      <w:color w:val="FF0000"/>
                      <w:position w:val="-8"/>
                      <w:sz w:val="24"/>
                      <w:szCs w:val="24"/>
                    </w:rPr>
                    <w:object w:dxaOrig="215" w:dyaOrig="329">
                      <v:shape id="_x0000_i1041" type="#_x0000_t75" style="width:10.45pt;height:16.35pt" o:ole="">
                        <v:imagedata r:id="rId41" o:title=""/>
                      </v:shape>
                      <o:OLEObject Type="Embed" ProgID="FXE300.Equation" ShapeID="_x0000_i1041" DrawAspect="Content" ObjectID="_1420971234" r:id="rId42"/>
                    </w:object>
                  </w:r>
                  <w:r w:rsidRPr="0079503C"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141CAD" w:rsidTr="00B11196">
              <w:tc>
                <w:tcPr>
                  <w:tcW w:w="1504" w:type="dxa"/>
                  <w:vAlign w:val="center"/>
                </w:tcPr>
                <w:p w:rsidR="00141CAD" w:rsidRPr="0079503C" w:rsidRDefault="00141CAD" w:rsidP="00B11196">
                  <w:pPr>
                    <w:jc w:val="center"/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9503C">
                    <w:rPr>
                      <w:rFonts w:ascii="Times New Roman" w:hAnsi="Times New Roman"/>
                      <w:color w:val="FF0000"/>
                      <w:position w:val="-8"/>
                      <w:sz w:val="24"/>
                      <w:szCs w:val="24"/>
                    </w:rPr>
                    <w:object w:dxaOrig="733" w:dyaOrig="418">
                      <v:shape id="_x0000_i1042" type="#_x0000_t75" style="width:36.65pt;height:20.95pt" o:ole="">
                        <v:imagedata r:id="rId43" o:title=""/>
                      </v:shape>
                      <o:OLEObject Type="Embed" ProgID="FXE300.Equation" ShapeID="_x0000_i1042" DrawAspect="Content" ObjectID="_1420971235" r:id="rId44"/>
                    </w:object>
                  </w:r>
                  <w:r w:rsidRPr="0079503C"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141CAD" w:rsidRPr="002B7488" w:rsidRDefault="00141CAD" w:rsidP="007950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29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929EA" w:rsidRPr="001B3341" w:rsidRDefault="005929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929EA" w:rsidRDefault="00141CAD" w:rsidP="00D01E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table </w:t>
            </w:r>
            <w:r w:rsidR="00D01E1D">
              <w:rPr>
                <w:rFonts w:ascii="Times New Roman" w:hAnsi="Times New Roman"/>
                <w:sz w:val="24"/>
                <w:szCs w:val="24"/>
              </w:rPr>
              <w:t>below was obtained using a rule</w:t>
            </w:r>
          </w:p>
          <w:p w:rsidR="00D01E1D" w:rsidRDefault="00D01E1D" w:rsidP="00D01E1D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D01E1D">
              <w:rPr>
                <w:rFonts w:ascii="Times New Roman" w:hAnsi="Times New Roman"/>
                <w:i/>
                <w:sz w:val="24"/>
                <w:szCs w:val="24"/>
              </w:rPr>
              <w:t xml:space="preserve">he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value of the </w:t>
            </w:r>
            <w:r w:rsidRPr="00D01E1D">
              <w:rPr>
                <w:rFonts w:ascii="Times New Roman" w:hAnsi="Times New Roman"/>
                <w:i/>
                <w:sz w:val="24"/>
                <w:szCs w:val="24"/>
              </w:rPr>
              <w:t>term in the pattern is one more than twice the term number.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04"/>
              <w:gridCol w:w="851"/>
              <w:gridCol w:w="851"/>
              <w:gridCol w:w="851"/>
              <w:gridCol w:w="851"/>
            </w:tblGrid>
            <w:tr w:rsidR="00D01E1D" w:rsidTr="00B11196">
              <w:tc>
                <w:tcPr>
                  <w:tcW w:w="1504" w:type="dxa"/>
                  <w:vAlign w:val="center"/>
                </w:tcPr>
                <w:p w:rsidR="00D01E1D" w:rsidRPr="00D01E1D" w:rsidRDefault="00D01E1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01E1D">
                    <w:rPr>
                      <w:rFonts w:ascii="Times New Roman" w:hAnsi="Times New Roman"/>
                      <w:sz w:val="24"/>
                      <w:szCs w:val="24"/>
                    </w:rPr>
                    <w:t>Term Number</w:t>
                  </w:r>
                </w:p>
              </w:tc>
              <w:tc>
                <w:tcPr>
                  <w:tcW w:w="851" w:type="dxa"/>
                  <w:vAlign w:val="center"/>
                </w:tcPr>
                <w:p w:rsidR="00D01E1D" w:rsidRDefault="00D01E1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D01E1D" w:rsidRDefault="00D01E1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D01E1D" w:rsidRDefault="00D01E1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D01E1D" w:rsidRDefault="00D01E1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D01E1D" w:rsidTr="00D01E1D">
              <w:tc>
                <w:tcPr>
                  <w:tcW w:w="1504" w:type="dxa"/>
                  <w:vAlign w:val="center"/>
                </w:tcPr>
                <w:p w:rsidR="00D01E1D" w:rsidRPr="00D01E1D" w:rsidRDefault="00D01E1D" w:rsidP="00D01E1D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01E1D">
                    <w:rPr>
                      <w:rFonts w:ascii="Times New Roman" w:hAnsi="Times New Roman"/>
                      <w:sz w:val="24"/>
                      <w:szCs w:val="24"/>
                    </w:rPr>
                    <w:t xml:space="preserve"> Term</w:t>
                  </w:r>
                </w:p>
              </w:tc>
              <w:tc>
                <w:tcPr>
                  <w:tcW w:w="851" w:type="dxa"/>
                  <w:vAlign w:val="center"/>
                </w:tcPr>
                <w:p w:rsidR="00D01E1D" w:rsidRDefault="00D01E1D" w:rsidP="00D01E1D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D01E1D" w:rsidRDefault="00D01E1D" w:rsidP="00D01E1D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D01E1D" w:rsidRDefault="00D01E1D" w:rsidP="00D01E1D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1" w:type="dxa"/>
                  <w:vAlign w:val="center"/>
                </w:tcPr>
                <w:p w:rsidR="00D01E1D" w:rsidRDefault="00D01E1D" w:rsidP="00D01E1D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:rsidR="00D01E1D" w:rsidRDefault="00D01E1D" w:rsidP="00D01E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599AA4" wp14:editId="718E9211">
                      <wp:simplePos x="0" y="0"/>
                      <wp:positionH relativeFrom="column">
                        <wp:posOffset>4120515</wp:posOffset>
                      </wp:positionH>
                      <wp:positionV relativeFrom="paragraph">
                        <wp:posOffset>10795</wp:posOffset>
                      </wp:positionV>
                      <wp:extent cx="754380" cy="373380"/>
                      <wp:effectExtent l="0" t="0" r="26670" b="2667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26" style="position:absolute;margin-left:324.45pt;margin-top:.85pt;width:59.4pt;height:2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01E1D" w:rsidRDefault="00D01E1D" w:rsidP="00D01E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value of term number 80?</w:t>
            </w:r>
          </w:p>
          <w:p w:rsidR="00D01E1D" w:rsidRDefault="00D01E1D" w:rsidP="00D01E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29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929EA" w:rsidRPr="001B3341" w:rsidRDefault="005929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C4698" w:rsidRPr="007C4698" w:rsidRDefault="007C4698" w:rsidP="007C4698">
            <w:pPr>
              <w:rPr>
                <w:rFonts w:ascii="Times New Roman" w:hAnsi="Times New Roman"/>
                <w:sz w:val="24"/>
                <w:szCs w:val="24"/>
              </w:rPr>
            </w:pPr>
            <w:r w:rsidRPr="007C4698">
              <w:rPr>
                <w:rFonts w:ascii="Times New Roman" w:hAnsi="Times New Roman"/>
                <w:sz w:val="24"/>
                <w:szCs w:val="24"/>
              </w:rPr>
              <w:t xml:space="preserve">Which algebraic statement could be used to describe the relationship </w:t>
            </w:r>
          </w:p>
          <w:p w:rsidR="005929EA" w:rsidRDefault="007C4698" w:rsidP="000F2562">
            <w:pPr>
              <w:rPr>
                <w:rFonts w:ascii="Times New Roman" w:hAnsi="Times New Roman"/>
                <w:sz w:val="24"/>
                <w:szCs w:val="24"/>
              </w:rPr>
            </w:pPr>
            <w:r w:rsidRPr="007C4698">
              <w:rPr>
                <w:rFonts w:ascii="Times New Roman" w:hAnsi="Times New Roman"/>
                <w:sz w:val="24"/>
                <w:szCs w:val="24"/>
              </w:rPr>
              <w:t xml:space="preserve">“To get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term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, you multiply the term number (n) by 5 and take away 1</w:t>
            </w:r>
            <w:r w:rsidRPr="007C4698">
              <w:rPr>
                <w:rFonts w:ascii="Times New Roman" w:hAnsi="Times New Roman"/>
                <w:sz w:val="24"/>
                <w:szCs w:val="24"/>
              </w:rPr>
              <w:t>.”</w:t>
            </w:r>
          </w:p>
          <w:p w:rsidR="000F2562" w:rsidRPr="000F2562" w:rsidRDefault="000F2562" w:rsidP="000F2562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7C4698" w:rsidRDefault="00897602" w:rsidP="007C4698">
            <w:pPr>
              <w:spacing w:before="120"/>
              <w:rPr>
                <w:rFonts w:ascii="Times New Roman" w:hAnsi="Times New Roman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409217F" wp14:editId="7D56F7C6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126365</wp:posOffset>
                      </wp:positionV>
                      <wp:extent cx="4362450" cy="114300"/>
                      <wp:effectExtent l="0" t="0" r="19050" b="1905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8" o:spid="_x0000_s1026" style="position:absolute;margin-left:13.3pt;margin-top:9.95pt;width:343.5pt;height:9pt;z-index:25169510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Lic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eJvC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GLi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K0yb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X3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krTJvwAAANsAAAAPAAAAAAAAAAAAAAAAAJgCAABkcnMvZG93bnJl&#10;di54bWxQSwUGAAAAAAQABAD1AAAAhA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RUsIA&#10;AADbAAAADwAAAGRycy9kb3ducmV2LnhtbESPQWsCMRSE7wX/Q3iCt5q1oshqFC0oxZu2en4kz83i&#10;5mXZRHfbX98IgsdhZr5hFqvOVeJOTSg9KxgNMxDE2puSCwU/39v3GYgQkQ1WnknBLwVYLXtvC8yN&#10;b/lA92MsRIJwyFGBjbHOpQzaksMw9DVx8i6+cRiTbAppGmwT3FXyI8um0mHJacFiTZ+W9PV4cwr2&#10;2k5mf93ubNrpZbw+bM4n7XdKDfrdeg4iUhdf4Wf7yyiYjO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hFSwgAAANs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PJc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TMp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I8l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897602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46" w:dyaOrig="329">
                <v:shape id="_x0000_i1043" type="#_x0000_t75" style="width:62.2pt;height:16.35pt" o:ole="">
                  <v:imagedata r:id="rId45" o:title=""/>
                </v:shape>
                <o:OLEObject Type="Embed" ProgID="FXE300.Equation" ShapeID="_x0000_i1043" DrawAspect="Content" ObjectID="_1420971236" r:id="rId46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</w:t>
            </w:r>
            <w:r w:rsidRPr="00897602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46" w:dyaOrig="329">
                <v:shape id="_x0000_i1044" type="#_x0000_t75" style="width:62.2pt;height:16.35pt" o:ole="">
                  <v:imagedata r:id="rId47" o:title=""/>
                </v:shape>
                <o:OLEObject Type="Embed" ProgID="FXE300.Equation" ShapeID="_x0000_i1044" DrawAspect="Content" ObjectID="_1420971237" r:id="rId48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</w:t>
            </w:r>
            <w:r w:rsidRPr="00897602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46" w:dyaOrig="329">
                <v:shape id="_x0000_i1045" type="#_x0000_t75" style="width:62.2pt;height:16.35pt" o:ole="">
                  <v:imagedata r:id="rId49" o:title=""/>
                </v:shape>
                <o:OLEObject Type="Embed" ProgID="FXE300.Equation" ShapeID="_x0000_i1045" DrawAspect="Content" ObjectID="_1420971238" r:id="rId50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</w:t>
            </w:r>
            <w:r w:rsidRPr="00897602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46" w:dyaOrig="329">
                <v:shape id="_x0000_i1046" type="#_x0000_t75" style="width:62.2pt;height:16.35pt" o:ole="">
                  <v:imagedata r:id="rId51" o:title=""/>
                </v:shape>
                <o:OLEObject Type="Embed" ProgID="FXE300.Equation" ShapeID="_x0000_i1046" DrawAspect="Content" ObjectID="_1420971239" r:id="rId52"/>
              </w:object>
            </w:r>
            <w:r w:rsidRPr="00897602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</w:p>
          <w:p w:rsidR="00897602" w:rsidRPr="00897602" w:rsidRDefault="00897602" w:rsidP="007C4698">
            <w:pPr>
              <w:spacing w:before="120"/>
              <w:rPr>
                <w:rFonts w:ascii="Times New Roman" w:hAnsi="Times New Roman"/>
                <w:position w:val="-8"/>
                <w:sz w:val="8"/>
                <w:szCs w:val="8"/>
              </w:rPr>
            </w:pPr>
          </w:p>
        </w:tc>
      </w:tr>
      <w:tr w:rsidR="005929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929EA" w:rsidRPr="001B3341" w:rsidRDefault="005929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929EA" w:rsidRDefault="004B4A50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560388" wp14:editId="53D26880">
                      <wp:simplePos x="0" y="0"/>
                      <wp:positionH relativeFrom="column">
                        <wp:posOffset>4111221</wp:posOffset>
                      </wp:positionH>
                      <wp:positionV relativeFrom="paragraph">
                        <wp:posOffset>112741</wp:posOffset>
                      </wp:positionV>
                      <wp:extent cx="1213658" cy="373380"/>
                      <wp:effectExtent l="0" t="0" r="24765" b="2667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658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5" o:spid="_x0000_s1026" style="position:absolute;margin-left:323.7pt;margin-top:8.9pt;width:95.55pt;height:2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" filled="f" strokecolor="black [3213]" strokeweight="1.5pt"/>
                  </w:pict>
                </mc:Fallback>
              </mc:AlternateConten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Expand  </w:t>
            </w:r>
            <w:proofErr w:type="gramEnd"/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17" w:dyaOrig="329">
                <v:shape id="_x0000_i1047" type="#_x0000_t75" style="width:51.05pt;height:16.35pt" o:ole="">
                  <v:imagedata r:id="rId53" o:title=""/>
                </v:shape>
                <o:OLEObject Type="Embed" ProgID="FXE300.Equation" ShapeID="_x0000_i1047" DrawAspect="Content" ObjectID="_1420971240" r:id="rId5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86D07" w:rsidRDefault="00A86D0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6D07" w:rsidRDefault="00A86D0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D0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86D07" w:rsidRPr="001B3341" w:rsidRDefault="00A86D0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86D07" w:rsidRDefault="00A86D07" w:rsidP="00B111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7117EA" wp14:editId="24AF29C0">
                      <wp:simplePos x="0" y="0"/>
                      <wp:positionH relativeFrom="column">
                        <wp:posOffset>4113530</wp:posOffset>
                      </wp:positionH>
                      <wp:positionV relativeFrom="paragraph">
                        <wp:posOffset>83820</wp:posOffset>
                      </wp:positionV>
                      <wp:extent cx="1213485" cy="373380"/>
                      <wp:effectExtent l="0" t="0" r="24765" b="2667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48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1" o:spid="_x0000_s1026" style="position:absolute;margin-left:323.9pt;margin-top:6.6pt;width:95.55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Expand     </w:t>
            </w:r>
            <w:r w:rsidRPr="00A86D07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637" w:dyaOrig="329">
                <v:shape id="_x0000_i1048" type="#_x0000_t75" style="width:81.8pt;height:16.35pt" o:ole="">
                  <v:imagedata r:id="rId55" o:title=""/>
                </v:shape>
                <o:OLEObject Type="Embed" ProgID="FXE300.Equation" ShapeID="_x0000_i1048" DrawAspect="Content" ObjectID="_1420971241" r:id="rId5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86D07" w:rsidRDefault="00A86D07" w:rsidP="00B1119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6D07" w:rsidRPr="00A86D07" w:rsidRDefault="00A86D07" w:rsidP="00B1119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D0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86D07" w:rsidRPr="001B3341" w:rsidRDefault="00A86D0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86D07" w:rsidRDefault="00A86D07" w:rsidP="00B111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sz w:val="24"/>
                <w:szCs w:val="24"/>
              </w:rPr>
              <w:t xml:space="preserve">When </w:t>
            </w:r>
            <w:r w:rsidRPr="004B4A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02" w:dyaOrig="273" w14:anchorId="6013B29B">
                <v:shape id="_x0000_i1049" type="#_x0000_t75" style="width:72.65pt;height:15.7pt" o:ole="">
                  <v:imagedata r:id="rId57" o:title=""/>
                </v:shape>
                <o:OLEObject Type="Embed" ProgID="FXE300.Equation" ShapeID="_x0000_i1049" DrawAspect="Content" ObjectID="_1420971242" r:id="rId58"/>
              </w:object>
            </w:r>
            <w:r w:rsidRPr="004B4A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4B4A50">
              <w:rPr>
                <w:rFonts w:ascii="Times New Roman" w:hAnsi="Times New Roman"/>
                <w:sz w:val="24"/>
                <w:szCs w:val="24"/>
              </w:rPr>
              <w:t>is expanded, the result is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86D07" w:rsidRPr="004B4A50" w:rsidRDefault="00A86D07" w:rsidP="00B11196">
            <w:pPr>
              <w:spacing w:line="360" w:lineRule="auto"/>
              <w:rPr>
                <w:rFonts w:ascii="Times New Roman" w:hAnsi="Times New Roman"/>
                <w:sz w:val="8"/>
                <w:szCs w:val="8"/>
              </w:rPr>
            </w:pPr>
          </w:p>
          <w:p w:rsidR="00A86D07" w:rsidRDefault="00A86D07" w:rsidP="00B11196">
            <w:pP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64C67AC" wp14:editId="3C31DBD2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97213</wp:posOffset>
                      </wp:positionV>
                      <wp:extent cx="4362450" cy="114300"/>
                      <wp:effectExtent l="0" t="0" r="19050" b="1905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6" o:spid="_x0000_s1026" style="position:absolute;margin-left:9.4pt;margin-top:7.65pt;width:343.5pt;height:9pt;z-index:25170739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mAMMA&#10;AADbAAAADwAAAGRycy9kb3ducmV2LnhtbESPQWsCMRSE7wX/Q3gFbzXbiqtsjaKFinhTW8+P5LlZ&#10;unlZNqm7+utNoeBxmJlvmPmyd7W4UBsqzwpeRxkIYu1NxaWCr+PnywxEiMgGa8+k4EoBlovB0xwL&#10;4zve0+UQS5EgHApUYGNsCimDtuQwjHxDnLyzbx3GJNtSmha7BHe1fMuyXDqsOC1YbOjDkv45/DoF&#10;O20ns1u/OZkuP49X+/XpW/uNUsPnfvUOIlIfH+H/9tYoyK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fmA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ycr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iHJyvwAAANsAAAAPAAAAAAAAAAAAAAAAAJgCAABkcnMvZG93bnJl&#10;di54bWxQSwUGAAAAAAQABAD1AAAAhA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X6cQA&#10;AADbAAAADwAAAGRycy9kb3ducmV2LnhtbESPT2sCMRTE7wW/Q3gFbzXbiovdGkULFfHmn3p+JM/N&#10;0s3Lsknd1U9vCgWPw8z8hpkteleLC7Wh8qzgdZSBINbeVFwqOB6+XqYgQkQ2WHsmBVcKsJgPnmZY&#10;GN/xji77WIoE4VCgAhtjU0gZtCWHYeQb4uSdfeswJtmW0rTYJbir5VuW5dJhxWnBYkOflvTP/tcp&#10;2Go7md769cl0+Xm83K1O39qvlRo+98sPEJH6+Aj/tzdGQf4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E1+n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oqcAA&#10;AADbAAAADwAAAGRycy9kb3ducmV2LnhtbERPy2oCMRTdC/2HcIXuNKPFB6NRrFARd46t60tynQxO&#10;boZJ6kz79WZR6PJw3utt72rxoDZUnhVMxhkIYu1NxaWCz8vHaAkiRGSDtWdS8EMBtpuXwRpz4zs+&#10;06OIpUghHHJUYGNscimDtuQwjH1DnLibbx3GBNtSmha7FO5qOc2yuXRYcWqw2NDekr4X307BSdvZ&#10;8rc/XE03v73tzu/XL+0PSr0O+90KRKQ+/ov/3EejYJHWp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foqcAAAADb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13" w:dyaOrig="418" w14:anchorId="6EB7D333">
                <v:shape id="_x0000_i1050" type="#_x0000_t75" style="width:50.4pt;height:20.95pt" o:ole="">
                  <v:imagedata r:id="rId59" o:title=""/>
                </v:shape>
                <o:OLEObject Type="Embed" ProgID="FXE300.Equation" ShapeID="_x0000_i1050" DrawAspect="Content" ObjectID="_1420971243" r:id="rId60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13" w:dyaOrig="418" w14:anchorId="1D2E4523">
                <v:shape id="_x0000_i1051" type="#_x0000_t75" style="width:50.4pt;height:20.95pt" o:ole="">
                  <v:imagedata r:id="rId61" o:title=""/>
                </v:shape>
                <o:OLEObject Type="Embed" ProgID="FXE300.Equation" ShapeID="_x0000_i1051" DrawAspect="Content" ObjectID="_1420971244" r:id="rId62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55" w:dyaOrig="329" w14:anchorId="131F2210">
                <v:shape id="_x0000_i1052" type="#_x0000_t75" style="width:53pt;height:16.35pt" o:ole="">
                  <v:imagedata r:id="rId63" o:title=""/>
                </v:shape>
                <o:OLEObject Type="Embed" ProgID="FXE300.Equation" ShapeID="_x0000_i1052" DrawAspect="Content" ObjectID="_1420971245" r:id="rId64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55" w:dyaOrig="329" w14:anchorId="2C6A8B31">
                <v:shape id="_x0000_i1053" type="#_x0000_t75" style="width:53pt;height:16.35pt" o:ole="">
                  <v:imagedata r:id="rId65" o:title=""/>
                </v:shape>
                <o:OLEObject Type="Embed" ProgID="FXE300.Equation" ShapeID="_x0000_i1053" DrawAspect="Content" ObjectID="_1420971246" r:id="rId66"/>
              </w:object>
            </w:r>
          </w:p>
          <w:p w:rsidR="00A86D07" w:rsidRPr="0044711D" w:rsidRDefault="00A86D07" w:rsidP="00B11196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86D0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86D07" w:rsidRPr="001B3341" w:rsidRDefault="00A86D0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86D07" w:rsidRDefault="00A86D07" w:rsidP="00B111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4961AE" wp14:editId="25350F74">
                      <wp:simplePos x="0" y="0"/>
                      <wp:positionH relativeFrom="column">
                        <wp:posOffset>4113530</wp:posOffset>
                      </wp:positionH>
                      <wp:positionV relativeFrom="paragraph">
                        <wp:posOffset>83820</wp:posOffset>
                      </wp:positionV>
                      <wp:extent cx="1213485" cy="373380"/>
                      <wp:effectExtent l="0" t="0" r="24765" b="2667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48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2" o:spid="_x0000_s1026" style="position:absolute;margin-left:323.9pt;margin-top:6.6pt;width:95.55pt;height:2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Expand     </w:t>
            </w:r>
            <w:r w:rsidRPr="00A86D07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686" w:dyaOrig="438" w14:anchorId="6684F315">
                <v:shape id="_x0000_i1054" type="#_x0000_t75" style="width:84.45pt;height:21.6pt" o:ole="">
                  <v:imagedata r:id="rId67" o:title=""/>
                </v:shape>
                <o:OLEObject Type="Embed" ProgID="FXE300.Equation" ShapeID="_x0000_i1054" DrawAspect="Content" ObjectID="_1420971247" r:id="rId6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86D07" w:rsidRDefault="00A86D07" w:rsidP="00B1119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6D07" w:rsidRPr="00A86D07" w:rsidRDefault="00A86D07" w:rsidP="00B1119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02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0402D" w:rsidRPr="001B3341" w:rsidRDefault="0060402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0402D" w:rsidRDefault="0060402D" w:rsidP="000229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 </w:t>
            </w:r>
            <w:r w:rsidRPr="003071F2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977" w:dyaOrig="329" w14:anchorId="1AEA6F99">
                <v:shape id="_x0000_i1055" type="#_x0000_t75" style="width:49.1pt;height:16.35pt" o:ole="">
                  <v:imagedata r:id="rId69" o:title=""/>
                </v:shape>
                <o:OLEObject Type="Embed" ProgID="FXE300.Equation" ShapeID="_x0000_i1055" DrawAspect="Content" ObjectID="_1420971248" r:id="rId7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factorised fully, the result is:</w:t>
            </w:r>
          </w:p>
          <w:p w:rsidR="0060402D" w:rsidRPr="003071F2" w:rsidRDefault="0060402D" w:rsidP="00022977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29A45F18" wp14:editId="21E0E6CD">
                      <wp:simplePos x="0" y="0"/>
                      <wp:positionH relativeFrom="column">
                        <wp:posOffset>94673</wp:posOffset>
                      </wp:positionH>
                      <wp:positionV relativeFrom="paragraph">
                        <wp:posOffset>48260</wp:posOffset>
                      </wp:positionV>
                      <wp:extent cx="4362450" cy="114300"/>
                      <wp:effectExtent l="0" t="0" r="19050" b="19050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0" o:spid="_x0000_s1026" style="position:absolute;margin-left:7.45pt;margin-top:3.8pt;width:343.5pt;height:9pt;z-index:25173196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hH8AA&#10;AADcAAAADwAAAGRycy9kb3ducmV2LnhtbERPS2sCMRC+F/wPYQRvNWulIqtRVFCkN5/nIRk3i5vJ&#10;sknd1V/fFAq9zcf3nPmyc5V4UBNKzwpGwwwEsfam5ELB+bR9n4IIEdlg5ZkUPCnActF7m2NufMsH&#10;ehxjIVIIhxwV2BjrXMqgLTkMQ18TJ+7mG4cxwaaQpsE2hbtKfmTZRDosOTVYrGljSd+P307Bl7af&#10;01e3u5p2chuvDuvrRfudUoN+t5qBiNTFf/Gfe2/S/GwEv8+kC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whH8AAAADc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6/aMIA&#10;AADcAAAADwAAAGRycy9kb3ducmV2LnhtbERP32vCMBB+H+x/CCfsbaYqk9I1ihOUsTd18/lIrk1Z&#10;cylNtN3++mUg+HYf388r16NrxZX60HhWMJtmIIi1Nw3XCj5Pu+ccRIjIBlvPpOCHAqxXjw8lFsYP&#10;fKDrMdYihXAoUIGNsSukDNqSwzD1HXHiKt87jAn2tTQ9DinctXKeZUvpsOHUYLGjrSX9fbw4BR/a&#10;vuS/4/5shmW12Bzezl/a75V6moybVxCRxngX39zvJs3P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r9owgAAANw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88IA&#10;AADcAAAADwAAAGRycy9kb3ducmV2LnhtbERP32vCMBB+H+x/CCf4NlOVSekaxQnK2Ju6+Xwk16as&#10;uZQm2rq/fhkM9nYf388rN6NrxY360HhWMJ9lIIi1Nw3XCj7O+6ccRIjIBlvPpOBOATbrx4cSC+MH&#10;PtLtFGuRQjgUqMDG2BVSBm3JYZj5jjhxle8dxgT7WpoehxTuWrnIspV02HBqsNjRzpL+Ol2dgndt&#10;n/Pv8XAxw6pabo+vl0/tD0pNJ+P2BUSkMf6L/9xvJs3Pl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hrz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Ch8EA&#10;AADcAAAADwAAAGRycy9kb3ducmV2LnhtbERPS2sCMRC+F/wPYYTeatbWimyNYoWKePNRz0MybhY3&#10;k2UT3a2/3ggFb/PxPWc671wlrtSE0rOC4SADQay9KblQcNj/vE1AhIhssPJMCv4owHzWe5libnzL&#10;W7ruYiFSCIccFdgY61zKoC05DANfEyfu5BuHMcGmkKbBNoW7Sr5n2Vg6LDk1WKxpaUmfdxenYKPt&#10;5+TWrY6mHZ8+Ftvv46/2K6Ve+93iC0SkLj7F/+61SfOzETye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gof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83" w:dyaOrig="329" w14:anchorId="2EC7FDE0">
                <v:shape id="_x0000_i1056" type="#_x0000_t75" style="width:58.9pt;height:16.35pt" o:ole="">
                  <v:imagedata r:id="rId71" o:title=""/>
                </v:shape>
                <o:OLEObject Type="Embed" ProgID="FXE300.Equation" ShapeID="_x0000_i1056" DrawAspect="Content" ObjectID="_1420971249" r:id="rId72"/>
              </w:object>
            </w:r>
            <w:r w:rsidRPr="004B4A50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  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18" w:dyaOrig="329">
                <v:shape id="_x0000_i1057" type="#_x0000_t75" style="width:60.85pt;height:16.35pt" o:ole="">
                  <v:imagedata r:id="rId73" o:title=""/>
                </v:shape>
                <o:OLEObject Type="Embed" ProgID="FXE300.Equation" ShapeID="_x0000_i1057" DrawAspect="Content" ObjectID="_1420971250" r:id="rId74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78" w:dyaOrig="329">
                <v:shape id="_x0000_i1058" type="#_x0000_t75" style="width:53.65pt;height:16.35pt" o:ole="">
                  <v:imagedata r:id="rId75" o:title=""/>
                </v:shape>
                <o:OLEObject Type="Embed" ProgID="FXE300.Equation" ShapeID="_x0000_i1058" DrawAspect="Content" ObjectID="_1420971251" r:id="rId76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43" w:dyaOrig="329">
                <v:shape id="_x0000_i1059" type="#_x0000_t75" style="width:52.35pt;height:16.35pt" o:ole="">
                  <v:imagedata r:id="rId77" o:title=""/>
                </v:shape>
                <o:OLEObject Type="Embed" ProgID="FXE300.Equation" ShapeID="_x0000_i1059" DrawAspect="Content" ObjectID="_1420971252" r:id="rId78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</w:t>
            </w:r>
          </w:p>
          <w:p w:rsidR="0060402D" w:rsidRPr="003071F2" w:rsidRDefault="0060402D" w:rsidP="00022977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60402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0402D" w:rsidRPr="001B3341" w:rsidRDefault="0060402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Factorise fully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gramEnd"/>
            <w:r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020" w:dyaOrig="329" w14:anchorId="04E8D8CA">
                <v:shape id="_x0000_i1060" type="#_x0000_t75" style="width:49.1pt;height:15.7pt" o:ole="">
                  <v:imagedata r:id="rId79" o:title=""/>
                </v:shape>
                <o:OLEObject Type="Embed" ProgID="FXE300.Equation" ShapeID="_x0000_i1060" DrawAspect="Content" ObjectID="_1420971253" r:id="rId80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0C5AD84" wp14:editId="6A9E8641">
                      <wp:simplePos x="0" y="0"/>
                      <wp:positionH relativeFrom="column">
                        <wp:posOffset>3654020</wp:posOffset>
                      </wp:positionH>
                      <wp:positionV relativeFrom="paragraph">
                        <wp:posOffset>105583</wp:posOffset>
                      </wp:positionV>
                      <wp:extent cx="1795549" cy="373380"/>
                      <wp:effectExtent l="0" t="0" r="14605" b="2667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549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9" o:spid="_x0000_s1026" style="position:absolute;margin-left:287.7pt;margin-top:8.3pt;width:141.4pt;height:2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60402D" w:rsidRDefault="0060402D" w:rsidP="000229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02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0402D" w:rsidRPr="001B3341" w:rsidRDefault="0060402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Factorise fully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proofErr w:type="gramEnd"/>
            <w:r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841" w:dyaOrig="418" w14:anchorId="4C02FA19">
                <v:shape id="_x0000_i1061" type="#_x0000_t75" style="width:40.6pt;height:19.65pt" o:ole="">
                  <v:imagedata r:id="rId81" o:title=""/>
                </v:shape>
                <o:OLEObject Type="Embed" ProgID="FXE300.Equation" ShapeID="_x0000_i1061" DrawAspect="Content" ObjectID="_1420971254" r:id="rId82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7B78E1E" wp14:editId="57D41327">
                      <wp:simplePos x="0" y="0"/>
                      <wp:positionH relativeFrom="column">
                        <wp:posOffset>3654020</wp:posOffset>
                      </wp:positionH>
                      <wp:positionV relativeFrom="paragraph">
                        <wp:posOffset>105583</wp:posOffset>
                      </wp:positionV>
                      <wp:extent cx="1795549" cy="373380"/>
                      <wp:effectExtent l="0" t="0" r="14605" b="2667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549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5" o:spid="_x0000_s1026" style="position:absolute;margin-left:287.7pt;margin-top:8.3pt;width:141.4pt;height:29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60402D" w:rsidRDefault="0060402D" w:rsidP="000229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02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0402D" w:rsidRPr="001B3341" w:rsidRDefault="0060402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0402D" w:rsidRDefault="0060402D" w:rsidP="000229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 </w:t>
            </w:r>
            <w:r w:rsidR="00581640" w:rsidRPr="003071F2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33" w:dyaOrig="418" w14:anchorId="7BF0052F">
                <v:shape id="_x0000_i1062" type="#_x0000_t75" style="width:71.35pt;height:20.95pt" o:ole="">
                  <v:imagedata r:id="rId83" o:title=""/>
                </v:shape>
                <o:OLEObject Type="Embed" ProgID="FXE300.Equation" ShapeID="_x0000_i1062" DrawAspect="Content" ObjectID="_1420971255" r:id="rId8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factorised fully, the result is:</w:t>
            </w:r>
          </w:p>
          <w:p w:rsidR="0060402D" w:rsidRPr="00B11196" w:rsidRDefault="0060402D" w:rsidP="0002297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7DEF9B8D" wp14:editId="6C2F6F00">
                      <wp:simplePos x="0" y="0"/>
                      <wp:positionH relativeFrom="column">
                        <wp:posOffset>119438</wp:posOffset>
                      </wp:positionH>
                      <wp:positionV relativeFrom="paragraph">
                        <wp:posOffset>114300</wp:posOffset>
                      </wp:positionV>
                      <wp:extent cx="4362450" cy="114300"/>
                      <wp:effectExtent l="0" t="0" r="19050" b="1905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6" o:spid="_x0000_s1026" style="position:absolute;margin-left:9.4pt;margin-top:9pt;width:343.5pt;height:9pt;z-index:2517391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kc8MEA&#10;AADc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nZBP6eS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JHPD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Igs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Qiv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WiILEAAAA3A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tGcEA&#10;AADc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X62gL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LRn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kSWc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PD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RJZxQAAANwAAAAPAAAAAAAAAAAAAAAAAJgCAABkcnMv&#10;ZG93bnJldi54bWxQSwUGAAAAAAQABAD1AAAAig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5816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61" w:dyaOrig="329">
                <v:shape id="_x0000_i1063" type="#_x0000_t75" style="width:62.85pt;height:16.35pt" o:ole="">
                  <v:imagedata r:id="rId85" o:title=""/>
                </v:shape>
                <o:OLEObject Type="Embed" ProgID="FXE300.Equation" ShapeID="_x0000_i1063" DrawAspect="Content" ObjectID="_1420971256" r:id="rId86"/>
              </w:object>
            </w:r>
            <w:r w:rsidRPr="004B4A50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  <w:r w:rsidR="00581640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61" w:dyaOrig="329">
                <v:shape id="_x0000_i1064" type="#_x0000_t75" style="width:62.85pt;height:16.35pt" o:ole="">
                  <v:imagedata r:id="rId87" o:title=""/>
                </v:shape>
                <o:OLEObject Type="Embed" ProgID="FXE300.Equation" ShapeID="_x0000_i1064" DrawAspect="Content" ObjectID="_1420971257" r:id="rId88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</w:t>
            </w:r>
            <w:r w:rsidR="0058164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01" w:dyaOrig="329" w14:anchorId="48CF0A63">
                <v:shape id="_x0000_i1065" type="#_x0000_t75" style="width:70.05pt;height:16.35pt" o:ole="">
                  <v:imagedata r:id="rId89" o:title=""/>
                </v:shape>
                <o:OLEObject Type="Embed" ProgID="FXE300.Equation" ShapeID="_x0000_i1065" DrawAspect="Content" ObjectID="_1420971258" r:id="rId90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</w:t>
            </w:r>
            <w:r w:rsidR="0058164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97" w:dyaOrig="438">
                <v:shape id="_x0000_i1066" type="#_x0000_t75" style="width:74.6pt;height:21.6pt" o:ole="">
                  <v:imagedata r:id="rId91" o:title=""/>
                </v:shape>
                <o:OLEObject Type="Embed" ProgID="FXE300.Equation" ShapeID="_x0000_i1066" DrawAspect="Content" ObjectID="_1420971259" r:id="rId92"/>
              </w:object>
            </w:r>
          </w:p>
          <w:p w:rsidR="0060402D" w:rsidRPr="00B11196" w:rsidRDefault="0060402D" w:rsidP="00022977">
            <w:pPr>
              <w:rPr>
                <w:rFonts w:ascii="Times New Roman" w:hAnsi="Times New Roman"/>
                <w:color w:val="FF0000"/>
                <w:position w:val="-8"/>
                <w:sz w:val="12"/>
                <w:szCs w:val="12"/>
              </w:rPr>
            </w:pPr>
          </w:p>
          <w:p w:rsidR="0060402D" w:rsidRPr="003071F2" w:rsidRDefault="0060402D" w:rsidP="00022977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60402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0402D" w:rsidRPr="001B3341" w:rsidRDefault="0060402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Factorise fully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proofErr w:type="gramEnd"/>
            <w:r w:rsidR="00581640"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77" w:dyaOrig="418" w14:anchorId="73463391">
                <v:shape id="_x0000_i1067" type="#_x0000_t75" style="width:61.55pt;height:19.65pt" o:ole="">
                  <v:imagedata r:id="rId93" o:title=""/>
                </v:shape>
                <o:OLEObject Type="Embed" ProgID="FXE300.Equation" ShapeID="_x0000_i1067" DrawAspect="Content" ObjectID="_1420971260" r:id="rId94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2C239B9" wp14:editId="202D6F9C">
                      <wp:simplePos x="0" y="0"/>
                      <wp:positionH relativeFrom="column">
                        <wp:posOffset>3654020</wp:posOffset>
                      </wp:positionH>
                      <wp:positionV relativeFrom="paragraph">
                        <wp:posOffset>105583</wp:posOffset>
                      </wp:positionV>
                      <wp:extent cx="1795549" cy="373380"/>
                      <wp:effectExtent l="0" t="0" r="14605" b="2667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549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1" o:spid="_x0000_s1026" style="position:absolute;margin-left:287.7pt;margin-top:8.3pt;width:141.4pt;height:2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60402D" w:rsidRDefault="0060402D" w:rsidP="000229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02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0402D" w:rsidRPr="001B3341" w:rsidRDefault="0060402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Factorise fully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proofErr w:type="gramEnd"/>
            <w:r w:rsidR="00581640"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007" w:dyaOrig="329" w14:anchorId="6EB7D4A8">
                <v:shape id="_x0000_i1068" type="#_x0000_t75" style="width:96.85pt;height:15.7pt" o:ole="">
                  <v:imagedata r:id="rId95" o:title=""/>
                </v:shape>
                <o:OLEObject Type="Embed" ProgID="FXE300.Equation" ShapeID="_x0000_i1068" DrawAspect="Content" ObjectID="_1420971261" r:id="rId96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A1F81D3" wp14:editId="75C4406F">
                      <wp:simplePos x="0" y="0"/>
                      <wp:positionH relativeFrom="column">
                        <wp:posOffset>3654020</wp:posOffset>
                      </wp:positionH>
                      <wp:positionV relativeFrom="paragraph">
                        <wp:posOffset>105583</wp:posOffset>
                      </wp:positionV>
                      <wp:extent cx="1795549" cy="373380"/>
                      <wp:effectExtent l="0" t="0" r="14605" b="26670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549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2" o:spid="_x0000_s1026" style="position:absolute;margin-left:287.7pt;margin-top:8.3pt;width:141.4pt;height:2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60402D" w:rsidRDefault="0060402D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60402D" w:rsidRDefault="0060402D" w:rsidP="000229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745" w:rsidRDefault="00325745"/>
    <w:p w:rsidR="00413DF5" w:rsidRDefault="00413DF5">
      <w:pPr>
        <w:sectPr w:rsidR="00413DF5" w:rsidSect="00F3134D">
          <w:headerReference w:type="default" r:id="rId97"/>
          <w:footerReference w:type="default" r:id="rId98"/>
          <w:headerReference w:type="first" r:id="rId99"/>
          <w:footerReference w:type="first" r:id="rId10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5929EA" w:rsidTr="00A824D7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5929EA" w:rsidRDefault="005929EA" w:rsidP="0079503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5929EA" w:rsidRDefault="005929EA" w:rsidP="0079503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  <w:p w:rsidR="005929EA" w:rsidRPr="00325745" w:rsidRDefault="005929EA" w:rsidP="0079503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243" w:type="dxa"/>
            <w:tcBorders>
              <w:right w:val="single" w:sz="4" w:space="0" w:color="auto"/>
            </w:tcBorders>
          </w:tcPr>
          <w:p w:rsidR="005929EA" w:rsidRPr="005929EA" w:rsidRDefault="005929EA" w:rsidP="0079503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929EA">
              <w:rPr>
                <w:rFonts w:ascii="Times New Roman" w:hAnsi="Times New Roman"/>
                <w:sz w:val="32"/>
                <w:szCs w:val="32"/>
              </w:rPr>
              <w:t>Further Algebraic Techniques</w:t>
            </w:r>
          </w:p>
          <w:p w:rsidR="005929EA" w:rsidRPr="005C44C0" w:rsidRDefault="005929EA" w:rsidP="0079503C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5929EA">
              <w:rPr>
                <w:rFonts w:ascii="Times New Roman" w:hAnsi="Times New Roman"/>
                <w:sz w:val="32"/>
                <w:szCs w:val="32"/>
              </w:rPr>
              <w:t>Products and Factors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5929EA" w:rsidRDefault="005929EA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5929EA" w:rsidRDefault="005929EA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5929EA" w:rsidRPr="00325745" w:rsidRDefault="005929EA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80449A" w:rsidRPr="00667642" w:rsidRDefault="0080449A" w:rsidP="0080449A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80449A" w:rsidRPr="00667642" w:rsidRDefault="0080449A" w:rsidP="0080449A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80449A" w:rsidRPr="00667642" w:rsidRDefault="0080449A" w:rsidP="0080449A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80449A" w:rsidRPr="00667642" w:rsidRDefault="0080449A" w:rsidP="0080449A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80449A" w:rsidP="0080449A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</w:t>
            </w:r>
            <w:r w:rsidRPr="0080449A">
              <w:rPr>
                <w:rFonts w:asciiTheme="majorHAnsi" w:hAnsiTheme="majorHAnsi"/>
                <w:b/>
                <w:sz w:val="24"/>
                <w:szCs w:val="24"/>
              </w:rPr>
              <w:t>.  Calculators are allowed.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3B1F84" w:rsidRDefault="003B1F84" w:rsidP="003B1F8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expression </w:t>
            </w:r>
            <w:r w:rsidRPr="00192D82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84" w:dyaOrig="361">
                <v:shape id="_x0000_i1069" type="#_x0000_t75" style="width:51.05pt;height:14.4pt" o:ole="">
                  <v:imagedata r:id="rId101" o:title=""/>
                </v:shape>
                <o:OLEObject Type="Embed" ProgID="FXE300.Equation" ShapeID="_x0000_i1069" DrawAspect="Content" ObjectID="_1420971262" r:id="rId10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when simplified completely is</w:t>
            </w:r>
          </w:p>
          <w:p w:rsidR="003B1F84" w:rsidRPr="00192D82" w:rsidRDefault="003B1F84" w:rsidP="003B1F84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5A92368" wp14:editId="64C016CF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50165</wp:posOffset>
                      </wp:positionV>
                      <wp:extent cx="4362450" cy="114300"/>
                      <wp:effectExtent l="0" t="0" r="19050" b="190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" o:spid="_x0000_s1026" style="position:absolute;margin-left:11.2pt;margin-top:3.95pt;width:343.5pt;height:9pt;z-index:25167052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G/8EA&#10;AADaAAAADwAAAGRycy9kb3ducmV2LnhtbESPT2sCMRTE7wW/Q3hCbzWrUpHVKFpQpDf/nh/Jc7O4&#10;eVk2qbv10zcFweMwM79h5svOVeJOTSg9KxgOMhDE2puSCwWn4+ZjCiJEZIOVZ1LwSwGWi97bHHPj&#10;W97T/RALkSAcclRgY6xzKYO25DAMfE2cvKtvHMYkm0KaBtsEd5UcZdlEOiw5LVis6cuSvh1+nIJv&#10;bT+nj257Me3kOl7t15ez9lul3vvdagYiUhdf4Wd7ZxS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Rv/BAAAA2g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5929EA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697" w:dyaOrig="329">
                <v:shape id="_x0000_i1070" type="#_x0000_t75" style="width:34.7pt;height:16.35pt" o:ole="">
                  <v:imagedata r:id="rId103" o:title=""/>
                </v:shape>
                <o:OLEObject Type="Embed" ProgID="FXE300.Equation" ShapeID="_x0000_i1070" DrawAspect="Content" ObjectID="_1420971263" r:id="rId10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5929EA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697" w:dyaOrig="329">
                <v:shape id="_x0000_i1071" type="#_x0000_t75" style="width:34.7pt;height:16.35pt" o:ole="">
                  <v:imagedata r:id="rId105" o:title=""/>
                </v:shape>
                <o:OLEObject Type="Embed" ProgID="FXE300.Equation" ShapeID="_x0000_i1071" DrawAspect="Content" ObjectID="_1420971264" r:id="rId10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  <w:r w:rsidRPr="005929EA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12" w:dyaOrig="329">
                <v:shape id="_x0000_i1072" type="#_x0000_t75" style="width:50.4pt;height:16.35pt" o:ole="">
                  <v:imagedata r:id="rId107" o:title=""/>
                </v:shape>
                <o:OLEObject Type="Embed" ProgID="FXE300.Equation" ShapeID="_x0000_i1072" DrawAspect="Content" ObjectID="_1420971265" r:id="rId10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5929EA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18" w:dyaOrig="329">
                <v:shape id="_x0000_i1073" type="#_x0000_t75" style="width:60.85pt;height:16.35pt" o:ole="">
                  <v:imagedata r:id="rId109" o:title=""/>
                </v:shape>
                <o:OLEObject Type="Embed" ProgID="FXE300.Equation" ShapeID="_x0000_i1073" DrawAspect="Content" ObjectID="_1420971266" r:id="rId11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</w:p>
          <w:p w:rsidR="001D51F7" w:rsidRDefault="001D51F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1F84" w:rsidRDefault="003B1F84" w:rsidP="003B1F8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D82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221" w:dyaOrig="329">
                <v:shape id="_x0000_i1074" type="#_x0000_t75" style="width:161.65pt;height:16.35pt" o:ole="">
                  <v:imagedata r:id="rId111" o:title=""/>
                </v:shape>
                <o:OLEObject Type="Embed" ProgID="FXE300.Equation" ShapeID="_x0000_i1074" DrawAspect="Content" ObjectID="_1420971267" r:id="rId112"/>
              </w:object>
            </w:r>
            <w: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3B1F84" w:rsidRPr="00192D82" w:rsidRDefault="00D61EC5" w:rsidP="003B1F84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6D758D5" wp14:editId="7E77C635">
                      <wp:simplePos x="0" y="0"/>
                      <wp:positionH relativeFrom="column">
                        <wp:posOffset>78509</wp:posOffset>
                      </wp:positionH>
                      <wp:positionV relativeFrom="paragraph">
                        <wp:posOffset>41333</wp:posOffset>
                      </wp:positionV>
                      <wp:extent cx="4362450" cy="114300"/>
                      <wp:effectExtent l="0" t="0" r="19050" b="1905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26" style="position:absolute;margin-left:6.2pt;margin-top:3.25pt;width:343.5pt;height:9pt;z-index:25167667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8WMMA&#10;AADbAAAADwAAAGRycy9kb3ducmV2LnhtbESPzWrDMBCE74W+g9hCb7Vch4bgWglpIKHklt/zIm0s&#10;U2tlLCV2+/RRodDjMDPfMNVidK24UR8azwpesxwEsfam4VrB8bB+mYEIEdlg65kUfFOAxfzxocLS&#10;+IF3dNvHWiQIhxIV2Bi7UsqgLTkMme+Ik3fxvcOYZF9L0+OQ4K6VRZ5PpcOG04LFjlaW9Nf+6hRs&#10;tX2b/Yybsxmml8ly93E+ab9R6vlpXL6DiDTG//Bf+9MoKAr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8W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Bt8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bf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kLM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RM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2Qs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="003B1F8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B1F84" w:rsidRPr="00AD05F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490" w:dyaOrig="329">
                <v:shape id="_x0000_i1075" type="#_x0000_t75" style="width:74.6pt;height:16.35pt" o:ole="">
                  <v:imagedata r:id="rId113" o:title=""/>
                </v:shape>
                <o:OLEObject Type="Embed" ProgID="FXE300.Equation" ShapeID="_x0000_i1075" DrawAspect="Content" ObjectID="_1420971268" r:id="rId114"/>
              </w:object>
            </w:r>
            <w:r w:rsidR="003B1F84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3B1F84" w:rsidRPr="00AD05F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070" w:dyaOrig="329">
                <v:shape id="_x0000_i1076" type="#_x0000_t75" style="width:53.65pt;height:16.35pt" o:ole="">
                  <v:imagedata r:id="rId115" o:title=""/>
                </v:shape>
                <o:OLEObject Type="Embed" ProgID="FXE300.Equation" ShapeID="_x0000_i1076" DrawAspect="Content" ObjectID="_1420971269" r:id="rId116"/>
              </w:object>
            </w:r>
            <w:r w:rsidR="003B1F84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="003B1F84" w:rsidRPr="00AD05F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50" w:dyaOrig="329">
                <v:shape id="_x0000_i1077" type="#_x0000_t75" style="width:67.4pt;height:16.35pt" o:ole="">
                  <v:imagedata r:id="rId117" o:title=""/>
                </v:shape>
                <o:OLEObject Type="Embed" ProgID="FXE300.Equation" ShapeID="_x0000_i1077" DrawAspect="Content" ObjectID="_1420971270" r:id="rId11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3B1F84" w:rsidRPr="00AD05F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10" w:dyaOrig="329">
                <v:shape id="_x0000_i1078" type="#_x0000_t75" style="width:60.85pt;height:16.35pt" o:ole="">
                  <v:imagedata r:id="rId119" o:title=""/>
                </v:shape>
                <o:OLEObject Type="Embed" ProgID="FXE300.Equation" ShapeID="_x0000_i1078" DrawAspect="Content" ObjectID="_1420971271" r:id="rId120"/>
              </w:object>
            </w:r>
            <w:r w:rsidR="003B1F84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</w:p>
          <w:p w:rsidR="00325745" w:rsidRDefault="0032574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EC5" w:rsidTr="0080449A">
        <w:trPr>
          <w:cantSplit/>
          <w:trHeight w:val="1133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61EC5" w:rsidRPr="001B3341" w:rsidRDefault="00D61EC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61EC5" w:rsidRDefault="00D61EC5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product is not equal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C36B1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857" w:dyaOrig="418" w14:anchorId="320F51E0">
                <v:shape id="_x0000_i1079" type="#_x0000_t75" style="width:32.75pt;height:16.35pt" o:ole="">
                  <v:imagedata r:id="rId121" o:title=""/>
                </v:shape>
                <o:OLEObject Type="Embed" ProgID="FXE300.Equation" ShapeID="_x0000_i1079" DrawAspect="Content" ObjectID="_1420971272" r:id="rId12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?</w:t>
            </w:r>
          </w:p>
          <w:p w:rsidR="00D61EC5" w:rsidRPr="00D61EC5" w:rsidRDefault="00D61EC5" w:rsidP="0079503C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61EC5" w:rsidRPr="00D61EC5" w:rsidRDefault="00D61EC5" w:rsidP="0079503C">
            <w:pPr>
              <w:rPr>
                <w:rFonts w:ascii="Times New Roman" w:hAnsi="Times New Roman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D1EDF0A" wp14:editId="345F6863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81915</wp:posOffset>
                      </wp:positionV>
                      <wp:extent cx="4362450" cy="114300"/>
                      <wp:effectExtent l="0" t="0" r="19050" b="1905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" o:spid="_x0000_s1026" style="position:absolute;margin-left:6.35pt;margin-top:6.45pt;width:343.5pt;height:9pt;z-index:25167872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fwM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5B1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1fw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Lss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U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iy7LBAAAA2w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uKc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6AP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5uK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1Rac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ff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NUWnBAAAA2w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C36B1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305" w:dyaOrig="418" w14:anchorId="10C4C70F">
                <v:shape id="_x0000_i1080" type="#_x0000_t75" style="width:62.85pt;height:20.3pt" o:ole="">
                  <v:imagedata r:id="rId123" o:title=""/>
                </v:shape>
                <o:OLEObject Type="Embed" ProgID="FXE300.Equation" ShapeID="_x0000_i1080" DrawAspect="Content" ObjectID="_1420971273" r:id="rId124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</w:t>
            </w:r>
            <w:r w:rsidRPr="00C36B1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392" w:dyaOrig="361">
                <v:shape id="_x0000_i1081" type="#_x0000_t75" style="width:67.4pt;height:17.65pt" o:ole="">
                  <v:imagedata r:id="rId125" o:title=""/>
                </v:shape>
                <o:OLEObject Type="Embed" ProgID="FXE300.Equation" ShapeID="_x0000_i1081" DrawAspect="Content" ObjectID="_1420971274" r:id="rId126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</w:t>
            </w:r>
            <w:r w:rsidRPr="00C36B1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06" w:dyaOrig="361">
                <v:shape id="_x0000_i1082" type="#_x0000_t75" style="width:58.25pt;height:17.65pt" o:ole="">
                  <v:imagedata r:id="rId127" o:title=""/>
                </v:shape>
                <o:OLEObject Type="Embed" ProgID="FXE300.Equation" ShapeID="_x0000_i1082" DrawAspect="Content" ObjectID="_1420971275" r:id="rId128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  </w:t>
            </w:r>
            <w:r w:rsidRPr="00C36B1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06" w:dyaOrig="361">
                <v:shape id="_x0000_i1083" type="#_x0000_t75" style="width:58.25pt;height:17.65pt" o:ole="">
                  <v:imagedata r:id="rId129" o:title=""/>
                </v:shape>
                <o:OLEObject Type="Embed" ProgID="FXE300.Equation" ShapeID="_x0000_i1083" DrawAspect="Content" ObjectID="_1420971276" r:id="rId130"/>
              </w:object>
            </w:r>
            <w:r w:rsidRPr="00C36B10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</w:p>
        </w:tc>
      </w:tr>
      <w:tr w:rsidR="00D61EC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61EC5" w:rsidRPr="001B3341" w:rsidRDefault="00D61EC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61EC5" w:rsidRDefault="0080449A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 </w:t>
            </w:r>
            <w:r w:rsidRPr="0080449A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748" w:dyaOrig="329">
                <v:shape id="_x0000_i1084" type="#_x0000_t75" style="width:37.3pt;height:16.35pt" o:ole="">
                  <v:imagedata r:id="rId131" o:title=""/>
                </v:shape>
                <o:OLEObject Type="Embed" ProgID="FXE300.Equation" ShapeID="_x0000_i1084" DrawAspect="Content" ObjectID="_1420971277" r:id="rId13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 </w:t>
            </w:r>
            <w:r w:rsidRPr="0080449A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794" w:dyaOrig="329">
                <v:shape id="_x0000_i1085" type="#_x0000_t75" style="width:39.95pt;height:16.35pt" o:ole="">
                  <v:imagedata r:id="rId133" o:title=""/>
                </v:shape>
                <o:OLEObject Type="Embed" ProgID="FXE300.Equation" ShapeID="_x0000_i1085" DrawAspect="Content" ObjectID="_1420971278" r:id="rId13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, what is the value of  </w:t>
            </w:r>
            <w:r w:rsidRPr="0080449A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533" w:dyaOrig="632">
                <v:shape id="_x0000_i1086" type="#_x0000_t75" style="width:26.85pt;height:31.4pt" o:ole="">
                  <v:imagedata r:id="rId135" o:title=""/>
                </v:shape>
                <o:OLEObject Type="Embed" ProgID="FXE300.Equation" ShapeID="_x0000_i1086" DrawAspect="Content" ObjectID="_1420971279" r:id="rId13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0449A" w:rsidRDefault="0080449A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889808" wp14:editId="463D56CE">
                      <wp:simplePos x="0" y="0"/>
                      <wp:positionH relativeFrom="column">
                        <wp:posOffset>4020820</wp:posOffset>
                      </wp:positionH>
                      <wp:positionV relativeFrom="paragraph">
                        <wp:posOffset>36830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16.6pt;margin-top:2.9pt;width:59.4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" filled="f" strokecolor="black [3213]" strokeweight="1.5pt"/>
                  </w:pict>
                </mc:Fallback>
              </mc:AlternateContent>
            </w:r>
          </w:p>
          <w:p w:rsidR="0080449A" w:rsidRDefault="0080449A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449A" w:rsidRDefault="0080449A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EC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61EC5" w:rsidRPr="001B3341" w:rsidRDefault="00D61EC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61EC5" w:rsidRDefault="0079503C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 the table of values for the expression  </w:t>
            </w:r>
            <w:r w:rsidRPr="0079503C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810" w:dyaOrig="329">
                <v:shape id="_x0000_i1087" type="#_x0000_t75" style="width:40.6pt;height:16.35pt" o:ole="">
                  <v:imagedata r:id="rId137" o:title=""/>
                </v:shape>
                <o:OLEObject Type="Embed" ProgID="FXE300.Equation" ShapeID="_x0000_i1087" DrawAspect="Content" ObjectID="_1420971280" r:id="rId13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9503C" w:rsidRDefault="0079503C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04"/>
              <w:gridCol w:w="851"/>
              <w:gridCol w:w="851"/>
              <w:gridCol w:w="851"/>
              <w:gridCol w:w="851"/>
              <w:gridCol w:w="851"/>
            </w:tblGrid>
            <w:tr w:rsidR="0079503C" w:rsidTr="0079503C">
              <w:tc>
                <w:tcPr>
                  <w:tcW w:w="1504" w:type="dxa"/>
                  <w:vAlign w:val="center"/>
                </w:tcPr>
                <w:p w:rsidR="0079503C" w:rsidRPr="0079503C" w:rsidRDefault="0079503C" w:rsidP="0079503C">
                  <w:pPr>
                    <w:jc w:val="center"/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9503C">
                    <w:rPr>
                      <w:rFonts w:ascii="Times New Roman" w:hAnsi="Times New Roman"/>
                      <w:color w:val="FF0000"/>
                      <w:position w:val="-8"/>
                      <w:sz w:val="24"/>
                      <w:szCs w:val="24"/>
                    </w:rPr>
                    <w:object w:dxaOrig="215" w:dyaOrig="329">
                      <v:shape id="_x0000_i1088" type="#_x0000_t75" style="width:10.45pt;height:16.35pt" o:ole="">
                        <v:imagedata r:id="rId41" o:title=""/>
                      </v:shape>
                      <o:OLEObject Type="Embed" ProgID="FXE300.Equation" ShapeID="_x0000_i1088" DrawAspect="Content" ObjectID="_1420971281" r:id="rId139"/>
                    </w:object>
                  </w:r>
                  <w:r w:rsidRPr="0079503C"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vAlign w:val="center"/>
                </w:tcPr>
                <w:p w:rsidR="0079503C" w:rsidRDefault="0018524B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79503C" w:rsidRDefault="0018524B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79503C" w:rsidRDefault="0018524B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79503C" w:rsidRDefault="0018524B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79503C" w:rsidRDefault="0018524B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79503C" w:rsidTr="0079503C">
              <w:tc>
                <w:tcPr>
                  <w:tcW w:w="1504" w:type="dxa"/>
                  <w:vAlign w:val="center"/>
                </w:tcPr>
                <w:p w:rsidR="0079503C" w:rsidRPr="0079503C" w:rsidRDefault="0079503C" w:rsidP="0079503C">
                  <w:pPr>
                    <w:jc w:val="center"/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9503C">
                    <w:rPr>
                      <w:rFonts w:ascii="Times New Roman" w:hAnsi="Times New Roman"/>
                      <w:color w:val="FF0000"/>
                      <w:position w:val="-8"/>
                      <w:sz w:val="24"/>
                      <w:szCs w:val="24"/>
                    </w:rPr>
                    <w:object w:dxaOrig="810" w:dyaOrig="329">
                      <v:shape id="_x0000_i1089" type="#_x0000_t75" style="width:40.6pt;height:16.35pt" o:ole="">
                        <v:imagedata r:id="rId140" o:title=""/>
                      </v:shape>
                      <o:OLEObject Type="Embed" ProgID="FXE300.Equation" ShapeID="_x0000_i1089" DrawAspect="Content" ObjectID="_1420971282" r:id="rId141"/>
                    </w:object>
                  </w:r>
                  <w:r w:rsidRPr="0079503C"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vAlign w:val="center"/>
                </w:tcPr>
                <w:p w:rsidR="0079503C" w:rsidRDefault="0018524B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79503C" w:rsidRDefault="0018524B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51" w:type="dxa"/>
                  <w:vAlign w:val="center"/>
                </w:tcPr>
                <w:p w:rsidR="0079503C" w:rsidRDefault="0018524B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51" w:type="dxa"/>
                  <w:vAlign w:val="center"/>
                </w:tcPr>
                <w:p w:rsidR="0079503C" w:rsidRDefault="0079503C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79503C" w:rsidRDefault="0079503C" w:rsidP="0079503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79503C" w:rsidRDefault="0079503C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EC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61EC5" w:rsidRPr="001B3341" w:rsidRDefault="00D61EC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644E9" w:rsidRDefault="00777A3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first 4 terms in a pattern obtained using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rule </w:t>
            </w:r>
            <w:r w:rsidRPr="00777A31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915" w:dyaOrig="329">
                <v:shape id="_x0000_i1090" type="#_x0000_t75" style="width:45.8pt;height:16.35pt" o:ole="">
                  <v:imagedata r:id="rId142" o:title=""/>
                </v:shape>
                <o:OLEObject Type="Embed" ProgID="FXE300.Equation" ShapeID="_x0000_i1090" DrawAspect="Content" ObjectID="_1420971283" r:id="rId14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644E9">
              <w:rPr>
                <w:rFonts w:ascii="Times New Roman" w:hAnsi="Times New Roman"/>
                <w:sz w:val="24"/>
                <w:szCs w:val="24"/>
              </w:rPr>
              <w:t>are</w:t>
            </w:r>
            <w:proofErr w:type="gramEnd"/>
            <w:r w:rsidR="005644E9">
              <w:rPr>
                <w:rFonts w:ascii="Times New Roman" w:hAnsi="Times New Roman"/>
                <w:sz w:val="24"/>
                <w:szCs w:val="24"/>
              </w:rPr>
              <w:t xml:space="preserve"> shown in the table.</w:t>
            </w:r>
          </w:p>
          <w:p w:rsidR="00D61EC5" w:rsidRPr="00777A31" w:rsidRDefault="00777A3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W</w:t>
            </w:r>
            <w:r w:rsidR="00676343">
              <w:rPr>
                <w:rFonts w:ascii="Times New Roman" w:hAnsi="Times New Roman"/>
                <w:sz w:val="24"/>
                <w:szCs w:val="24"/>
              </w:rPr>
              <w:t>hat would be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20</w:t>
            </w:r>
            <w:r w:rsidRPr="00777A31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5644E9">
              <w:rPr>
                <w:rFonts w:ascii="Times New Roman" w:hAnsi="Times New Roman"/>
                <w:sz w:val="24"/>
                <w:szCs w:val="24"/>
              </w:rPr>
              <w:t xml:space="preserve"> term if the table were continued?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04"/>
              <w:gridCol w:w="851"/>
              <w:gridCol w:w="851"/>
              <w:gridCol w:w="851"/>
              <w:gridCol w:w="851"/>
            </w:tblGrid>
            <w:tr w:rsidR="00777A31" w:rsidRPr="00777A31" w:rsidTr="00B11196">
              <w:tc>
                <w:tcPr>
                  <w:tcW w:w="1504" w:type="dxa"/>
                  <w:vAlign w:val="center"/>
                </w:tcPr>
                <w:p w:rsidR="00777A31" w:rsidRPr="00777A31" w:rsidRDefault="00777A31" w:rsidP="00B11196">
                  <w:pPr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777A31"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n</w:t>
                  </w:r>
                </w:p>
              </w:tc>
              <w:tc>
                <w:tcPr>
                  <w:tcW w:w="851" w:type="dxa"/>
                  <w:vAlign w:val="center"/>
                </w:tcPr>
                <w:p w:rsidR="00777A31" w:rsidRPr="00777A31" w:rsidRDefault="00777A31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7A31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777A31" w:rsidRPr="00777A31" w:rsidRDefault="00777A31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7A31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777A31" w:rsidRPr="00777A31" w:rsidRDefault="00777A31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77A31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777A31" w:rsidRPr="00777A31" w:rsidRDefault="008F41E7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2C8079FC" wp14:editId="57D4740A">
                            <wp:simplePos x="0" y="0"/>
                            <wp:positionH relativeFrom="column">
                              <wp:posOffset>1335405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754380" cy="373380"/>
                            <wp:effectExtent l="0" t="0" r="26670" b="2667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54380" cy="373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7" o:spid="_x0000_s1026" style="position:absolute;margin-left:105.15pt;margin-top:5.35pt;width:59.4pt;height:2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" filled="f" strokecolor="windowText" strokeweight="1.5pt"/>
                        </w:pict>
                      </mc:Fallback>
                    </mc:AlternateContent>
                  </w:r>
                  <w:r w:rsidR="00777A31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77A31" w:rsidTr="00B11196">
              <w:tc>
                <w:tcPr>
                  <w:tcW w:w="1504" w:type="dxa"/>
                  <w:vAlign w:val="center"/>
                </w:tcPr>
                <w:p w:rsidR="00777A31" w:rsidRDefault="00777A31" w:rsidP="00777A3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77A31" w:rsidRPr="00777A31" w:rsidRDefault="00777A31" w:rsidP="00777A31">
                  <w:pPr>
                    <w:jc w:val="center"/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77A31">
                    <w:rPr>
                      <w:rFonts w:ascii="Times New Roman" w:hAnsi="Times New Roman"/>
                      <w:color w:val="FF0000"/>
                      <w:position w:val="-8"/>
                      <w:sz w:val="24"/>
                      <w:szCs w:val="24"/>
                    </w:rPr>
                    <w:object w:dxaOrig="915" w:dyaOrig="329">
                      <v:shape id="_x0000_i1091" type="#_x0000_t75" style="width:45.8pt;height:16.35pt" o:ole="">
                        <v:imagedata r:id="rId144" o:title=""/>
                      </v:shape>
                      <o:OLEObject Type="Embed" ProgID="FXE300.Equation" ShapeID="_x0000_i1091" DrawAspect="Content" ObjectID="_1420971284" r:id="rId145"/>
                    </w:object>
                  </w:r>
                  <w:r w:rsidRPr="00777A31"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vAlign w:val="center"/>
                </w:tcPr>
                <w:p w:rsidR="00777A31" w:rsidRDefault="00777A31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851" w:type="dxa"/>
                  <w:vAlign w:val="center"/>
                </w:tcPr>
                <w:p w:rsidR="00777A31" w:rsidRDefault="00777A31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851" w:type="dxa"/>
                  <w:vAlign w:val="center"/>
                </w:tcPr>
                <w:p w:rsidR="00777A31" w:rsidRDefault="00777A31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851" w:type="dxa"/>
                  <w:vAlign w:val="center"/>
                </w:tcPr>
                <w:p w:rsidR="00777A31" w:rsidRDefault="00777A31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42</w:t>
                  </w:r>
                </w:p>
              </w:tc>
            </w:tr>
          </w:tbl>
          <w:p w:rsidR="00777A31" w:rsidRDefault="00777A3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EC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61EC5" w:rsidRPr="001B3341" w:rsidRDefault="00D61EC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622B0" w:rsidRDefault="002622B0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sailor’s rule of thumb for cutting </w:t>
            </w:r>
            <w:r w:rsidR="00957EAC">
              <w:rPr>
                <w:rFonts w:ascii="Times New Roman" w:hAnsi="Times New Roman"/>
                <w:sz w:val="24"/>
                <w:szCs w:val="24"/>
              </w:rPr>
              <w:t xml:space="preserve">the correct length of </w:t>
            </w:r>
            <w:r>
              <w:rPr>
                <w:rFonts w:ascii="Times New Roman" w:hAnsi="Times New Roman"/>
                <w:sz w:val="24"/>
                <w:szCs w:val="24"/>
              </w:rPr>
              <w:t>rope to wrap around a post is:</w:t>
            </w:r>
          </w:p>
          <w:p w:rsidR="002622B0" w:rsidRPr="002622B0" w:rsidRDefault="002622B0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Allow 50 cm for each time you want to wrap the rope around and add another 20cm.</w:t>
            </w:r>
            <w:r w:rsidRPr="002622B0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D61EC5" w:rsidRDefault="002622B0" w:rsidP="001D51F7">
            <w:pPr>
              <w:rPr>
                <w:rFonts w:ascii="Times New Roman" w:hAnsi="Times New Roman"/>
                <w:sz w:val="24"/>
                <w:szCs w:val="24"/>
              </w:rPr>
            </w:pPr>
            <w:r w:rsidRPr="002622B0">
              <w:rPr>
                <w:rFonts w:ascii="Times New Roman" w:hAnsi="Times New Roman"/>
                <w:sz w:val="24"/>
                <w:szCs w:val="24"/>
              </w:rPr>
              <w:t>How could this be written using algebra</w:t>
            </w:r>
            <w:r w:rsidR="00957EAC">
              <w:rPr>
                <w:rFonts w:ascii="Times New Roman" w:hAnsi="Times New Roman"/>
                <w:sz w:val="24"/>
                <w:szCs w:val="24"/>
              </w:rPr>
              <w:t xml:space="preserve"> using </w:t>
            </w:r>
            <w:r w:rsidR="00957EAC" w:rsidRPr="00957EAC">
              <w:rPr>
                <w:rFonts w:ascii="Times New Roman" w:hAnsi="Times New Roman"/>
                <w:i/>
                <w:sz w:val="24"/>
                <w:szCs w:val="24"/>
              </w:rPr>
              <w:t>l</w:t>
            </w:r>
            <w:r w:rsidR="00957EAC">
              <w:rPr>
                <w:rFonts w:ascii="Times New Roman" w:hAnsi="Times New Roman"/>
                <w:sz w:val="24"/>
                <w:szCs w:val="24"/>
              </w:rPr>
              <w:t xml:space="preserve"> for the length and </w:t>
            </w:r>
            <w:r w:rsidR="00957EAC" w:rsidRPr="00957EAC"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="00957EAC">
              <w:rPr>
                <w:rFonts w:ascii="Times New Roman" w:hAnsi="Times New Roman"/>
                <w:sz w:val="24"/>
                <w:szCs w:val="24"/>
              </w:rPr>
              <w:t xml:space="preserve"> for the number of times you want to wrap the rope around the post</w:t>
            </w:r>
            <w:r w:rsidRPr="002622B0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2622B0" w:rsidRDefault="002622B0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57EAC" w:rsidRPr="00957EAC" w:rsidRDefault="00957EAC" w:rsidP="001D51F7">
            <w:pPr>
              <w:rPr>
                <w:rFonts w:ascii="Times New Roman" w:hAnsi="Times New Roman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2F523E9" wp14:editId="716F9C39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19685</wp:posOffset>
                      </wp:positionV>
                      <wp:extent cx="171450" cy="944880"/>
                      <wp:effectExtent l="0" t="0" r="19050" b="2667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5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3" o:spid="_x0000_s1026" style="position:absolute;margin-left:20.5pt;margin-top:1.55pt;width:13.5pt;height:74.4pt;z-index:251697152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yys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kr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pssr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XUcMA&#10;AADbAAAADwAAAGRycy9kb3ducmV2LnhtbESPT2sCMRTE74LfIbyCN822siJbo2hBKb359/xInpul&#10;m5dlE91tP31TEDwOM/MbZrHqXS3u1IbKs4LXSQaCWHtTcangdNyO5yBCRDZYeyYFPxRgtRwOFlgY&#10;3/Ge7odYigThUKACG2NTSBm0JYdh4hvi5F196zAm2ZbStNgluKvlW5bNpMOK04LFhj4s6e/DzSn4&#10;0jaf//a7i+lm1+l6v7mctd8pNXrp1+8gIvXxGX60P42CPIf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UXUc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JJs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LHP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eJJsMAAADbAAAADwAAAAAAAAAAAAAAAACYAgAAZHJzL2Rv&#10;d25yZXYueG1sUEsFBgAAAAAEAAQA9QAAAIgDAAAAAA=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svcMA&#10;AADbAAAADwAAAGRycy9kb3ducmV2LnhtbESPT2sCMRTE70K/Q3iF3jSrxT+sRlGhIr1p1fMjeW4W&#10;Ny/LJrpbP31TKPQ4zMxvmMWqc5V4UBNKzwqGgwwEsfam5ELB6eujPwMRIrLByjMp+KYAq+VLb4G5&#10;8S0f6HGMhUgQDjkqsDHWuZRBW3IYBr4mTt7VNw5jkk0hTYNtgrtKjrJsIh2WnBYs1rS1pG/Hu1Pw&#10;qe149ux2F9NOru/rw+Zy1n6n1Ntrt56DiNTF//Bfe28UjKf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ssvc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957EAC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21" w:dyaOrig="329">
                <v:shape id="_x0000_i1092" type="#_x0000_t75" style="width:71.35pt;height:16.35pt" o:ole="">
                  <v:imagedata r:id="rId146" o:title=""/>
                </v:shape>
                <o:OLEObject Type="Embed" ProgID="FXE300.Equation" ShapeID="_x0000_i1092" DrawAspect="Content" ObjectID="_1420971285" r:id="rId147"/>
              </w:object>
            </w:r>
            <w:r w:rsidRPr="00957EAC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</w:p>
          <w:p w:rsidR="00957EAC" w:rsidRPr="00957EAC" w:rsidRDefault="00957EAC" w:rsidP="001D51F7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957EAC" w:rsidRPr="00957EAC" w:rsidRDefault="00957EAC" w:rsidP="00957EAC">
            <w:pPr>
              <w:rPr>
                <w:rFonts w:ascii="Times New Roman" w:hAnsi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957EAC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21" w:dyaOrig="329">
                <v:shape id="_x0000_i1093" type="#_x0000_t75" style="width:71.35pt;height:16.35pt" o:ole="">
                  <v:imagedata r:id="rId148" o:title=""/>
                </v:shape>
                <o:OLEObject Type="Embed" ProgID="FXE300.Equation" ShapeID="_x0000_i1093" DrawAspect="Content" ObjectID="_1420971286" r:id="rId149"/>
              </w:object>
            </w:r>
            <w:r w:rsidRPr="00957EAC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</w:p>
          <w:p w:rsidR="00957EAC" w:rsidRPr="00957EAC" w:rsidRDefault="00957EAC" w:rsidP="00957EAC">
            <w:pPr>
              <w:rPr>
                <w:rFonts w:ascii="Times New Roman" w:hAnsi="Times New Roman"/>
                <w:sz w:val="8"/>
                <w:szCs w:val="8"/>
              </w:rPr>
            </w:pPr>
            <w:r>
              <w:rPr>
                <w:rFonts w:ascii="Times New Roman" w:hAnsi="Times New Roman"/>
                <w:sz w:val="8"/>
                <w:szCs w:val="8"/>
              </w:rPr>
              <w:t xml:space="preserve"> </w:t>
            </w:r>
          </w:p>
          <w:p w:rsidR="00957EAC" w:rsidRPr="00957EAC" w:rsidRDefault="00957EAC" w:rsidP="00957EAC">
            <w:pPr>
              <w:rPr>
                <w:rFonts w:ascii="Times New Roman" w:hAnsi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957EAC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21" w:dyaOrig="329">
                <v:shape id="_x0000_i1094" type="#_x0000_t75" style="width:71.35pt;height:16.35pt" o:ole="">
                  <v:imagedata r:id="rId150" o:title=""/>
                </v:shape>
                <o:OLEObject Type="Embed" ProgID="FXE300.Equation" ShapeID="_x0000_i1094" DrawAspect="Content" ObjectID="_1420971287" r:id="rId151"/>
              </w:object>
            </w:r>
            <w:r w:rsidRPr="00957EAC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</w:p>
          <w:p w:rsidR="00957EAC" w:rsidRPr="00957EAC" w:rsidRDefault="00957EAC" w:rsidP="00957EAC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957EAC" w:rsidRPr="00957EAC" w:rsidRDefault="00957EAC" w:rsidP="001D51F7">
            <w:pPr>
              <w:rPr>
                <w:rFonts w:ascii="Times New Roman" w:hAnsi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957EAC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21" w:dyaOrig="329">
                <v:shape id="_x0000_i1095" type="#_x0000_t75" style="width:71.35pt;height:16.35pt" o:ole="">
                  <v:imagedata r:id="rId152" o:title=""/>
                </v:shape>
                <o:OLEObject Type="Embed" ProgID="FXE300.Equation" ShapeID="_x0000_i1095" DrawAspect="Content" ObjectID="_1420971288" r:id="rId153"/>
              </w:object>
            </w:r>
            <w:r w:rsidRPr="00957EAC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</w:p>
        </w:tc>
      </w:tr>
      <w:tr w:rsidR="00D61EC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61EC5" w:rsidRPr="001B3341" w:rsidRDefault="00D61EC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61EC5" w:rsidRDefault="00730A08" w:rsidP="001D51F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Expand  </w:t>
            </w:r>
            <w:proofErr w:type="gramEnd"/>
            <w:r w:rsidR="004B4A50"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078" w:dyaOrig="329">
                <v:shape id="_x0000_i1096" type="#_x0000_t75" style="width:52.35pt;height:15.7pt" o:ole="">
                  <v:imagedata r:id="rId154" o:title=""/>
                </v:shape>
                <o:OLEObject Type="Embed" ProgID="FXE300.Equation" ShapeID="_x0000_i1096" DrawAspect="Content" ObjectID="_1420971289" r:id="rId155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730A08" w:rsidRDefault="00730A08" w:rsidP="001D51F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095C0" wp14:editId="7ECDA1B7">
                      <wp:simplePos x="0" y="0"/>
                      <wp:positionH relativeFrom="column">
                        <wp:posOffset>3654021</wp:posOffset>
                      </wp:positionH>
                      <wp:positionV relativeFrom="paragraph">
                        <wp:posOffset>105583</wp:posOffset>
                      </wp:positionV>
                      <wp:extent cx="1554480" cy="373380"/>
                      <wp:effectExtent l="0" t="0" r="26670" b="2667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8" o:spid="_x0000_s1026" style="position:absolute;margin-left:287.7pt;margin-top:8.3pt;width:122.4pt;height:2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730A08" w:rsidRDefault="00730A08" w:rsidP="001D51F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730A08" w:rsidRDefault="00730A08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EC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61EC5" w:rsidRPr="001B3341" w:rsidRDefault="00D61EC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B4A50" w:rsidRDefault="004B4A50" w:rsidP="004B4A5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sz w:val="24"/>
                <w:szCs w:val="24"/>
              </w:rPr>
              <w:t xml:space="preserve">When </w:t>
            </w:r>
            <w:r w:rsidRPr="004B4A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49" w:dyaOrig="273">
                <v:shape id="_x0000_i1097" type="#_x0000_t75" style="width:69.4pt;height:15.7pt" o:ole="">
                  <v:imagedata r:id="rId156" o:title=""/>
                </v:shape>
                <o:OLEObject Type="Embed" ProgID="FXE300.Equation" ShapeID="_x0000_i1097" DrawAspect="Content" ObjectID="_1420971290" r:id="rId157"/>
              </w:object>
            </w:r>
            <w:r w:rsidRPr="004B4A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4B4A50">
              <w:rPr>
                <w:rFonts w:ascii="Times New Roman" w:hAnsi="Times New Roman"/>
                <w:sz w:val="24"/>
                <w:szCs w:val="24"/>
              </w:rPr>
              <w:t>is expanded, the result is</w:t>
            </w:r>
          </w:p>
          <w:p w:rsidR="004B4A50" w:rsidRPr="004B4A50" w:rsidRDefault="004B4A50" w:rsidP="004B4A50">
            <w:pPr>
              <w:spacing w:line="360" w:lineRule="auto"/>
              <w:rPr>
                <w:rFonts w:ascii="Times New Roman" w:hAnsi="Times New Roman"/>
                <w:sz w:val="8"/>
                <w:szCs w:val="8"/>
              </w:rPr>
            </w:pPr>
          </w:p>
          <w:p w:rsidR="00D61EC5" w:rsidRDefault="004B4A50" w:rsidP="001D51F7">
            <w:pP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8C4A1B3" wp14:editId="4A7C139D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101658</wp:posOffset>
                      </wp:positionV>
                      <wp:extent cx="4362450" cy="114300"/>
                      <wp:effectExtent l="0" t="0" r="19050" b="1905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9" o:spid="_x0000_s1026" style="position:absolute;margin-left:4.85pt;margin-top:8pt;width:343.5pt;height:9pt;z-index:25170124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5+dL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/n50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b78MA&#10;AADbAAAADwAAAGRycy9kb3ducmV2LnhtbESPT2sCMRTE74V+h/AK3mrWiotsjaKCUnrz7/mRPDdL&#10;Ny/LJnXXfvpGEDwOM/MbZrboXS2u1IbKs4LRMANBrL2puFRwPGzepyBCRDZYeyYFNwqwmL++zLAw&#10;vuMdXfexFAnCoUAFNsamkDJoSw7D0DfEybv41mFMsi2labFLcFfLjyzLpcOK04LFhtaW9M/+1yn4&#10;1nYy/eu3Z9Pll/FytzqftN8qNXjrl58gIvXxGX60v4yCfAT3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Lb78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FmMMA&#10;AADb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fAz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BFm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gA8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FFO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zgA8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33" w:dyaOrig="329">
                <v:shape id="_x0000_i1098" type="#_x0000_t75" style="width:56.95pt;height:16.35pt" o:ole="">
                  <v:imagedata r:id="rId158" o:title=""/>
                </v:shape>
                <o:OLEObject Type="Embed" ProgID="FXE300.Equation" ShapeID="_x0000_i1098" DrawAspect="Content" ObjectID="_1420971291" r:id="rId159"/>
              </w:object>
            </w:r>
            <w:r w:rsidRPr="004B4A50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31" w:dyaOrig="418">
                <v:shape id="_x0000_i1099" type="#_x0000_t75" style="width:61.55pt;height:20.95pt" o:ole="">
                  <v:imagedata r:id="rId160" o:title=""/>
                </v:shape>
                <o:OLEObject Type="Embed" ProgID="FXE300.Equation" ShapeID="_x0000_i1099" DrawAspect="Content" ObjectID="_1420971292" r:id="rId161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982" w:dyaOrig="418">
                <v:shape id="_x0000_i1100" type="#_x0000_t75" style="width:49.1pt;height:20.95pt" o:ole="">
                  <v:imagedata r:id="rId162" o:title=""/>
                </v:shape>
                <o:OLEObject Type="Embed" ProgID="FXE300.Equation" ShapeID="_x0000_i1100" DrawAspect="Content" ObjectID="_1420971293" r:id="rId163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73" w:dyaOrig="329">
                <v:shape id="_x0000_i1101" type="#_x0000_t75" style="width:63.5pt;height:16.35pt" o:ole="">
                  <v:imagedata r:id="rId164" o:title=""/>
                </v:shape>
                <o:OLEObject Type="Embed" ProgID="FXE300.Equation" ShapeID="_x0000_i1101" DrawAspect="Content" ObjectID="_1420971294" r:id="rId165"/>
              </w:object>
            </w:r>
          </w:p>
          <w:p w:rsidR="004B4A50" w:rsidRPr="004B4A50" w:rsidRDefault="004B4A50" w:rsidP="001D51F7">
            <w:pPr>
              <w:rPr>
                <w:rFonts w:ascii="Times New Roman" w:hAnsi="Times New Roman"/>
                <w:position w:val="-8"/>
                <w:sz w:val="8"/>
                <w:szCs w:val="8"/>
              </w:rPr>
            </w:pPr>
          </w:p>
        </w:tc>
      </w:tr>
      <w:tr w:rsidR="00D61EC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61EC5" w:rsidRPr="001B3341" w:rsidRDefault="00D61EC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B4A50" w:rsidRDefault="004B4A50" w:rsidP="004B4A50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Expand  </w:t>
            </w:r>
            <w:proofErr w:type="gramEnd"/>
            <w:r w:rsidRPr="004B4A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70" w:dyaOrig="329">
                <v:shape id="_x0000_i1102" type="#_x0000_t75" style="width:66.1pt;height:15.7pt" o:ole="">
                  <v:imagedata r:id="rId166" o:title=""/>
                </v:shape>
                <o:OLEObject Type="Embed" ProgID="FXE300.Equation" ShapeID="_x0000_i1102" DrawAspect="Content" ObjectID="_1420971295" r:id="rId167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4B4A50" w:rsidRDefault="004B4A50" w:rsidP="004B4A50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F252A63" wp14:editId="3FD7F04E">
                      <wp:simplePos x="0" y="0"/>
                      <wp:positionH relativeFrom="column">
                        <wp:posOffset>3654021</wp:posOffset>
                      </wp:positionH>
                      <wp:positionV relativeFrom="paragraph">
                        <wp:posOffset>103332</wp:posOffset>
                      </wp:positionV>
                      <wp:extent cx="1554480" cy="373380"/>
                      <wp:effectExtent l="0" t="0" r="26670" b="2667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4" o:spid="_x0000_s1026" style="position:absolute;margin-left:287.7pt;margin-top:8.15pt;width:122.4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4B4A50" w:rsidRDefault="004B4A50" w:rsidP="004B4A50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D61EC5" w:rsidRDefault="00D61EC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D0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86D07" w:rsidRPr="001B3341" w:rsidRDefault="00A86D0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86D07" w:rsidRDefault="00A86D07" w:rsidP="00B11196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Expand  </w:t>
            </w:r>
            <w:proofErr w:type="gramEnd"/>
            <w:r w:rsidR="003071F2"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83" w:dyaOrig="329" w14:anchorId="3E5A091B">
                <v:shape id="_x0000_i1103" type="#_x0000_t75" style="width:91pt;height:15.7pt" o:ole="">
                  <v:imagedata r:id="rId168" o:title=""/>
                </v:shape>
                <o:OLEObject Type="Embed" ProgID="FXE300.Equation" ShapeID="_x0000_i1103" DrawAspect="Content" ObjectID="_1420971296" r:id="rId169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A86D07" w:rsidRDefault="00A86D07" w:rsidP="00B11196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B3E784F" wp14:editId="169A32F6">
                      <wp:simplePos x="0" y="0"/>
                      <wp:positionH relativeFrom="column">
                        <wp:posOffset>3296574</wp:posOffset>
                      </wp:positionH>
                      <wp:positionV relativeFrom="paragraph">
                        <wp:posOffset>105468</wp:posOffset>
                      </wp:positionV>
                      <wp:extent cx="1911927" cy="373380"/>
                      <wp:effectExtent l="0" t="0" r="12700" b="2667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927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" o:spid="_x0000_s1026" style="position:absolute;margin-left:259.55pt;margin-top:8.3pt;width:150.55pt;height:2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</w:p>
          <w:p w:rsidR="00A86D07" w:rsidRDefault="00A86D07" w:rsidP="00B11196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A86D07" w:rsidRDefault="00A86D07" w:rsidP="00B1119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D0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86D07" w:rsidRPr="001B3341" w:rsidRDefault="00A86D0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86D07" w:rsidRDefault="00A86D07" w:rsidP="00B111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sz w:val="24"/>
                <w:szCs w:val="24"/>
              </w:rPr>
              <w:t xml:space="preserve">When </w:t>
            </w:r>
            <w:r w:rsidRPr="004B4A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662" w:dyaOrig="367" w14:anchorId="34A1CD0D">
                <v:shape id="_x0000_i1104" type="#_x0000_t75" style="width:100.15pt;height:20.95pt" o:ole="">
                  <v:imagedata r:id="rId170" o:title=""/>
                </v:shape>
                <o:OLEObject Type="Embed" ProgID="FXE300.Equation" ShapeID="_x0000_i1104" DrawAspect="Content" ObjectID="_1420971297" r:id="rId171"/>
              </w:object>
            </w:r>
            <w:r w:rsidRPr="004B4A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4B4A50">
              <w:rPr>
                <w:rFonts w:ascii="Times New Roman" w:hAnsi="Times New Roman"/>
                <w:sz w:val="24"/>
                <w:szCs w:val="24"/>
              </w:rPr>
              <w:t>is expanded, the result is</w:t>
            </w:r>
          </w:p>
          <w:p w:rsidR="00A86D07" w:rsidRPr="004B4A50" w:rsidRDefault="00A86D07" w:rsidP="00B11196">
            <w:pPr>
              <w:spacing w:line="360" w:lineRule="auto"/>
              <w:rPr>
                <w:rFonts w:ascii="Times New Roman" w:hAnsi="Times New Roman"/>
                <w:sz w:val="8"/>
                <w:szCs w:val="8"/>
              </w:rPr>
            </w:pPr>
          </w:p>
          <w:p w:rsidR="003071F2" w:rsidRDefault="003071F2" w:rsidP="00B11196">
            <w:pP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08DFC95F" wp14:editId="0C3D082C">
                      <wp:simplePos x="0" y="0"/>
                      <wp:positionH relativeFrom="column">
                        <wp:posOffset>186748</wp:posOffset>
                      </wp:positionH>
                      <wp:positionV relativeFrom="paragraph">
                        <wp:posOffset>76200</wp:posOffset>
                      </wp:positionV>
                      <wp:extent cx="2929890" cy="388620"/>
                      <wp:effectExtent l="0" t="0" r="22860" b="11430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8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9" o:spid="_x0000_s1026" style="position:absolute;margin-left:14.7pt;margin-top:6pt;width:230.7pt;height:30.6pt;z-index:251715584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Yjr8A&#10;AADbAAAADwAAAGRycy9kb3ducmV2LnhtbERPy4rCMBTdD/gP4QruxtQRpVSj6MDI4M7n+pJcm2Jz&#10;U5qM7czXTxaCy8N5L9e9q8WD2lB5VjAZZyCItTcVlwrOp6/3HESIyAZrz6TglwKsV4O3JRbGd3yg&#10;xzGWIoVwKFCBjbEppAzaksMw9g1x4m6+dRgTbEtpWuxSuKvlR5bNpcOKU4PFhj4t6fvxxynYazvL&#10;//rd1XTz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8piO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9FcMA&#10;AADbAAAADwAAAGRycy9kb3ducmV2LnhtbESPT2sCMRTE7wW/Q3hCbzVrpbJsjaKCIr359/xInpul&#10;m5dlk7pbP31TEDwOM/MbZrboXS1u1IbKs4LxKANBrL2puFRwOm7echAhIhusPZOCXwqwmA9eZlgY&#10;3/GebodYigThUKACG2NTSBm0JYdh5Bvi5F196zAm2ZbStNgluKvle5ZNpcOK04LFhtaW9Pfhxyn4&#10;0vYjv/fbi+mm18lyv7qctd8q9Trsl58gIvXxGX60d0ZBPob/L+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49Fc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jYsMA&#10;AADbAAAADwAAAGRycy9kb3ducmV2LnhtbESPT2sCMRTE74LfIbxCb5qtoiyrUbSglN78e34kz83i&#10;5mXZpO62n74RCj0OM/MbZrnuXS0e1IbKs4K3cQaCWHtTcangfNqNchAhIhusPZOCbwqwXg0HSyyM&#10;7/hAj2MsRYJwKFCBjbEppAzaksMw9g1x8m6+dRiTbEtpWuwS3NVykmVz6bDitGCxoXdL+n78cgo+&#10;tZ3lP/3+arr5bbo5bK8X7fdKvb70mwWISH38D/+1P4yCfALP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yjY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G+cMA&#10;AADbAAAADwAAAGRycy9kb3ducmV2LnhtbESPT2sCMRTE74LfIbyCN822oiyrUbRQKb359/xInpvF&#10;zcuySd21n74RCj0OM/MbZrnuXS3u1IbKs4LXSQaCWHtTcangdPwY5yBCRDZYeyYFDwqwXg0HSyyM&#10;73hP90MsRYJwKFCBjbEppAzaksMw8Q1x8q6+dRiTbEtpWuwS3NXyLcvm0mHFacFiQ++W9O3w7RR8&#10;aTvLf/rdxXTz63Sz317O2u+UGr30mwWISH38D/+1P42CfArP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AG+c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="00A86D07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86D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6D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971" w:dyaOrig="418" w14:anchorId="3E4442B7">
                <v:shape id="_x0000_i1105" type="#_x0000_t75" style="width:98.85pt;height:20.95pt" o:ole="">
                  <v:imagedata r:id="rId172" o:title=""/>
                </v:shape>
                <o:OLEObject Type="Embed" ProgID="FXE300.Equation" ShapeID="_x0000_i1105" DrawAspect="Content" ObjectID="_1420971298" r:id="rId173"/>
              </w:object>
            </w:r>
            <w:r w:rsidR="00A86D07" w:rsidRPr="004B4A50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  <w:r w:rsidR="00A86D07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                          </w:t>
            </w:r>
            <w:r w:rsidR="00A86D07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2006" w:dyaOrig="418">
                <v:shape id="_x0000_i1106" type="#_x0000_t75" style="width:100.15pt;height:20.95pt" o:ole="">
                  <v:imagedata r:id="rId174" o:title=""/>
                </v:shape>
                <o:OLEObject Type="Embed" ProgID="FXE300.Equation" ShapeID="_x0000_i1106" DrawAspect="Content" ObjectID="_1420971299" r:id="rId175"/>
              </w:object>
            </w:r>
            <w:r w:rsidR="00A86D07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</w:t>
            </w:r>
          </w:p>
          <w:p w:rsidR="00A86D07" w:rsidRDefault="003071F2" w:rsidP="00B11196">
            <w:pP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</w:t>
            </w:r>
            <w:r w:rsidR="00A86D07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</w:t>
            </w:r>
            <w:r w:rsidR="00A86D07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971" w:dyaOrig="418">
                <v:shape id="_x0000_i1107" type="#_x0000_t75" style="width:98.85pt;height:20.95pt" o:ole="">
                  <v:imagedata r:id="rId176" o:title=""/>
                </v:shape>
                <o:OLEObject Type="Embed" ProgID="FXE300.Equation" ShapeID="_x0000_i1107" DrawAspect="Content" ObjectID="_1420971300" r:id="rId177"/>
              </w:object>
            </w:r>
            <w:r w:rsidR="00A86D07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   </w:t>
            </w:r>
            <w:r w:rsidR="00A86D07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2006" w:dyaOrig="418">
                <v:shape id="_x0000_i1108" type="#_x0000_t75" style="width:100.15pt;height:20.95pt" o:ole="">
                  <v:imagedata r:id="rId178" o:title=""/>
                </v:shape>
                <o:OLEObject Type="Embed" ProgID="FXE300.Equation" ShapeID="_x0000_i1108" DrawAspect="Content" ObjectID="_1420971301" r:id="rId179"/>
              </w:object>
            </w:r>
          </w:p>
          <w:p w:rsidR="00A86D07" w:rsidRPr="004B4A50" w:rsidRDefault="00A86D07" w:rsidP="00B11196">
            <w:pPr>
              <w:rPr>
                <w:rFonts w:ascii="Times New Roman" w:hAnsi="Times New Roman"/>
                <w:position w:val="-8"/>
                <w:sz w:val="8"/>
                <w:szCs w:val="8"/>
              </w:rPr>
            </w:pPr>
          </w:p>
        </w:tc>
      </w:tr>
      <w:tr w:rsidR="00A86D0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86D07" w:rsidRPr="001B3341" w:rsidRDefault="00A86D0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071F2" w:rsidRDefault="003071F2" w:rsidP="003071F2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Expand  </w:t>
            </w:r>
            <w:proofErr w:type="gramEnd"/>
            <w:r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513" w:dyaOrig="329">
                <v:shape id="_x0000_i1109" type="#_x0000_t75" style="width:121.75pt;height:15.7pt" o:ole="">
                  <v:imagedata r:id="rId180" o:title=""/>
                </v:shape>
                <o:OLEObject Type="Embed" ProgID="FXE300.Equation" ShapeID="_x0000_i1109" DrawAspect="Content" ObjectID="_1420971302" r:id="rId181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3071F2" w:rsidRDefault="003071F2" w:rsidP="003071F2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CBBF713" wp14:editId="020286B2">
                      <wp:simplePos x="0" y="0"/>
                      <wp:positionH relativeFrom="column">
                        <wp:posOffset>3117505</wp:posOffset>
                      </wp:positionH>
                      <wp:positionV relativeFrom="paragraph">
                        <wp:posOffset>101715</wp:posOffset>
                      </wp:positionV>
                      <wp:extent cx="2331662" cy="373380"/>
                      <wp:effectExtent l="0" t="0" r="12065" b="2667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662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4" o:spid="_x0000_s1026" style="position:absolute;margin-left:245.45pt;margin-top:8pt;width:183.6pt;height:2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</w:p>
          <w:p w:rsidR="003071F2" w:rsidRDefault="003071F2" w:rsidP="003071F2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A86D07" w:rsidRDefault="00A86D07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D0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86D07" w:rsidRPr="001B3341" w:rsidRDefault="00A86D0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86D07" w:rsidRDefault="003071F2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 </w:t>
            </w:r>
            <w:r w:rsidRPr="003071F2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86" w:dyaOrig="329">
                <v:shape id="_x0000_i1110" type="#_x0000_t75" style="width:54.35pt;height:16.35pt" o:ole="">
                  <v:imagedata r:id="rId182" o:title=""/>
                </v:shape>
                <o:OLEObject Type="Embed" ProgID="FXE300.Equation" ShapeID="_x0000_i1110" DrawAspect="Content" ObjectID="_1420971303" r:id="rId18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factorised fully, the result is:</w:t>
            </w:r>
          </w:p>
          <w:p w:rsidR="003071F2" w:rsidRPr="003071F2" w:rsidRDefault="003071F2" w:rsidP="001D51F7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3071F2" w:rsidRDefault="003071F2" w:rsidP="003071F2">
            <w:pP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0DDC0F2C" wp14:editId="4E3ED16B">
                      <wp:simplePos x="0" y="0"/>
                      <wp:positionH relativeFrom="column">
                        <wp:posOffset>94673</wp:posOffset>
                      </wp:positionH>
                      <wp:positionV relativeFrom="paragraph">
                        <wp:posOffset>48260</wp:posOffset>
                      </wp:positionV>
                      <wp:extent cx="4362450" cy="114300"/>
                      <wp:effectExtent l="0" t="0" r="19050" b="1905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8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5" o:spid="_x0000_s1026" style="position:absolute;margin-left:7.45pt;margin-top:3.8pt;width:343.5pt;height:9pt;z-index:25171968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lYcMA&#10;AADbAAAADwAAAGRycy9kb3ducmV2LnhtbESPQWsCMRSE7wX/Q3iCt5ptxWXZGkUFpfSmbT0/kudm&#10;6eZl2aTu2l/fCILHYWa+YRarwTXiQl2oPSt4mWYgiLU3NVcKvj53zwWIEJENNp5JwZUCrJajpwWW&#10;xvd8oMsxViJBOJSowMbYllIGbclhmPqWOHln3zmMSXaVNB32Ce4a+ZpluXRYc1qw2NLWkv45/joF&#10;H9rOi79hfzJ9fp6tD5vTt/Z7pSbjYf0GItIQH+F7+90oKHK4fU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elY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A+sMA&#10;AADbAAAADwAAAGRycy9kb3ducmV2LnhtbESPQWsCMRSE7wX/Q3gFbzVbpbpsjaJCpXhTW8+P5LlZ&#10;unlZNqm7+utNoeBxmJlvmPmyd7W4UBsqzwpeRxkIYu1NxaWCr+PHSw4iRGSDtWdScKUAy8XgaY6F&#10;8R3v6XKIpUgQDgUqsDE2hZRBW3IYRr4hTt7Ztw5jkm0pTYtdgrtajrNsKh1WnBYsNrSxpH8Ov07B&#10;Ttu3/NZvT6abnier/fr0rf1WqeFzv3oHEamPj/B/+9MoyG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sA+s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SUiL8A&#10;AADbAAAADwAAAGRycy9kb3ducmV2LnhtbERPy4rCMBTdD/gP4QruxtQRpVSj6MDI4M7n+pJcm2Jz&#10;U5qM7czXTxaCy8N5L9e9q8WD2lB5VjAZZyCItTcVlwrOp6/3HESIyAZrz6TglwKsV4O3JRbGd3yg&#10;xzGWIoVwKFCBjbEppAzaksMw9g1x4m6+dRgTbEtpWuxSuKvlR5bNpcOKU4PFhj4t6fvxxynYazvL&#10;//rd1XTz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hJSIvwAAANsAAAAPAAAAAAAAAAAAAAAAAJgCAABkcnMvZG93bnJl&#10;di54bWxQSwUGAAAAAAQABAD1AAAAhA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xE8QA&#10;AADbAAAADwAAAGRycy9kb3ducmV2LnhtbESPT2sCMRTE7wW/Q3gFbzVbpbLdGkWFSvHmn3p+JM/N&#10;0s3Lsknd1U9vCgWPw8z8hpkteleLC7Wh8qzgdZSBINbeVFwqOB4+X3IQISIbrD2TgisFWMwHTzMs&#10;jO94R5d9LEWCcChQgY2xKaQM2pLDMPINcfLOvnUYk2xLaVrsEtzVcpxlU+mw4rRgsaG1Jf2z/3UK&#10;ttq+5bd+czLd9DxZ7lanb+03Sg2f++UHiEh9fIT/219GQf4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IMRP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12" w:dyaOrig="329">
                <v:shape id="_x0000_i1111" type="#_x0000_t75" style="width:50.4pt;height:16.35pt" o:ole="">
                  <v:imagedata r:id="rId184" o:title=""/>
                </v:shape>
                <o:OLEObject Type="Embed" ProgID="FXE300.Equation" ShapeID="_x0000_i1111" DrawAspect="Content" ObjectID="_1420971304" r:id="rId185"/>
              </w:object>
            </w:r>
            <w:r w:rsidRPr="004B4A50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  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52" w:dyaOrig="329">
                <v:shape id="_x0000_i1112" type="#_x0000_t75" style="width:57.6pt;height:16.35pt" o:ole="">
                  <v:imagedata r:id="rId186" o:title=""/>
                </v:shape>
                <o:OLEObject Type="Embed" ProgID="FXE300.Equation" ShapeID="_x0000_i1112" DrawAspect="Content" ObjectID="_1420971305" r:id="rId187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92" w:dyaOrig="329">
                <v:shape id="_x0000_i1113" type="#_x0000_t75" style="width:64.8pt;height:16.35pt" o:ole="">
                  <v:imagedata r:id="rId188" o:title=""/>
                </v:shape>
                <o:OLEObject Type="Embed" ProgID="FXE300.Equation" ShapeID="_x0000_i1113" DrawAspect="Content" ObjectID="_1420971306" r:id="rId189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   </w:t>
            </w:r>
            <w:r w:rsidR="00B11196"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52" w:dyaOrig="329">
                <v:shape id="_x0000_i1114" type="#_x0000_t75" style="width:57.6pt;height:16.35pt" o:ole="">
                  <v:imagedata r:id="rId190" o:title=""/>
                </v:shape>
                <o:OLEObject Type="Embed" ProgID="FXE300.Equation" ShapeID="_x0000_i1114" DrawAspect="Content" ObjectID="_1420971307" r:id="rId191"/>
              </w:object>
            </w:r>
          </w:p>
          <w:p w:rsidR="003071F2" w:rsidRPr="003071F2" w:rsidRDefault="003071F2" w:rsidP="001D51F7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B11196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11196" w:rsidRPr="001B3341" w:rsidRDefault="00B11196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11196" w:rsidRDefault="00B11196" w:rsidP="00B11196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Factorise</w:t>
            </w:r>
            <w:r w:rsidR="004D1EE6">
              <w:rPr>
                <w:rFonts w:ascii="Times New Roman" w:hAnsi="Times New Roman"/>
                <w:sz w:val="24"/>
                <w:szCs w:val="24"/>
              </w:rPr>
              <w:t xml:space="preserve"> fully</w:t>
            </w:r>
            <w:proofErr w:type="gramStart"/>
            <w:r w:rsidR="004D1EE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401" w:dyaOrig="418" w14:anchorId="63FE6FDB">
                <v:shape id="_x0000_i1115" type="#_x0000_t75" style="width:67.4pt;height:19.65pt" o:ole="">
                  <v:imagedata r:id="rId192" o:title=""/>
                </v:shape>
                <o:OLEObject Type="Embed" ProgID="FXE300.Equation" ShapeID="_x0000_i1115" DrawAspect="Content" ObjectID="_1420971308" r:id="rId193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B11196" w:rsidRDefault="00B11196" w:rsidP="00B11196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769E795" wp14:editId="24E6044A">
                      <wp:simplePos x="0" y="0"/>
                      <wp:positionH relativeFrom="column">
                        <wp:posOffset>3654020</wp:posOffset>
                      </wp:positionH>
                      <wp:positionV relativeFrom="paragraph">
                        <wp:posOffset>105583</wp:posOffset>
                      </wp:positionV>
                      <wp:extent cx="1795549" cy="373380"/>
                      <wp:effectExtent l="0" t="0" r="14605" b="2667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549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5" o:spid="_x0000_s1026" style="position:absolute;margin-left:287.7pt;margin-top:8.3pt;width:141.4pt;height:2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B11196" w:rsidRDefault="00B11196" w:rsidP="00B11196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B11196" w:rsidRDefault="00B11196" w:rsidP="00B1119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196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11196" w:rsidRPr="001B3341" w:rsidRDefault="00B11196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11196" w:rsidRDefault="00B11196" w:rsidP="00B111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 </w:t>
            </w:r>
            <w:r w:rsidRPr="003071F2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02" w:dyaOrig="418" w14:anchorId="20B24E3D">
                <v:shape id="_x0000_i1116" type="#_x0000_t75" style="width:70.05pt;height:20.95pt" o:ole="">
                  <v:imagedata r:id="rId194" o:title=""/>
                </v:shape>
                <o:OLEObject Type="Embed" ProgID="FXE300.Equation" ShapeID="_x0000_i1116" DrawAspect="Content" ObjectID="_1420971309" r:id="rId19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factorised fully, the result is:</w:t>
            </w:r>
          </w:p>
          <w:p w:rsidR="00B11196" w:rsidRPr="00B11196" w:rsidRDefault="00B11196" w:rsidP="00B1119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B11196" w:rsidRDefault="00B11196" w:rsidP="00B11196">
            <w:pP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10B283AF" wp14:editId="2B7288FF">
                      <wp:simplePos x="0" y="0"/>
                      <wp:positionH relativeFrom="column">
                        <wp:posOffset>94673</wp:posOffset>
                      </wp:positionH>
                      <wp:positionV relativeFrom="paragraph">
                        <wp:posOffset>48260</wp:posOffset>
                      </wp:positionV>
                      <wp:extent cx="4362450" cy="114300"/>
                      <wp:effectExtent l="0" t="0" r="19050" b="1905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0" o:spid="_x0000_s1026" style="position:absolute;margin-left:7.45pt;margin-top:3.8pt;width:343.5pt;height:9pt;z-index:25172377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ryMMA&#10;AADbAAAADwAAAGRycy9kb3ducmV2LnhtbESPQWsCMRSE70L/Q3gFb5pVqdi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ery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1v8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xwj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U1v8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QJ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rwH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mQJ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IUM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mL7B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AIU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370" w:dyaOrig="329" w14:anchorId="73703919">
                <v:shape id="_x0000_i1117" type="#_x0000_t75" style="width:68.75pt;height:16.35pt" o:ole="">
                  <v:imagedata r:id="rId196" o:title=""/>
                </v:shape>
                <o:OLEObject Type="Embed" ProgID="FXE300.Equation" ShapeID="_x0000_i1117" DrawAspect="Content" ObjectID="_1420971310" r:id="rId197"/>
              </w:object>
            </w:r>
            <w:r w:rsidRPr="004B4A50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510" w:dyaOrig="329">
                <v:shape id="_x0000_i1118" type="#_x0000_t75" style="width:75.25pt;height:16.35pt" o:ole="">
                  <v:imagedata r:id="rId198" o:title=""/>
                </v:shape>
                <o:OLEObject Type="Embed" ProgID="FXE300.Equation" ShapeID="_x0000_i1118" DrawAspect="Content" ObjectID="_1420971311" r:id="rId199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370" w:dyaOrig="329">
                <v:shape id="_x0000_i1119" type="#_x0000_t75" style="width:68.75pt;height:16.35pt" o:ole="">
                  <v:imagedata r:id="rId200" o:title=""/>
                </v:shape>
                <o:OLEObject Type="Embed" ProgID="FXE300.Equation" ShapeID="_x0000_i1119" DrawAspect="Content" ObjectID="_1420971312" r:id="rId201"/>
              </w:object>
            </w:r>
            <w:r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t xml:space="preserve">               </w:t>
            </w: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328" w:dyaOrig="418">
                <v:shape id="_x0000_i1120" type="#_x0000_t75" style="width:66.1pt;height:20.95pt" o:ole="">
                  <v:imagedata r:id="rId202" o:title=""/>
                </v:shape>
                <o:OLEObject Type="Embed" ProgID="FXE300.Equation" ShapeID="_x0000_i1120" DrawAspect="Content" ObjectID="_1420971313" r:id="rId203"/>
              </w:object>
            </w:r>
          </w:p>
          <w:p w:rsidR="00B11196" w:rsidRPr="00B11196" w:rsidRDefault="00B11196" w:rsidP="00B11196">
            <w:pPr>
              <w:rPr>
                <w:rFonts w:ascii="Times New Roman" w:hAnsi="Times New Roman"/>
                <w:color w:val="FF0000"/>
                <w:position w:val="-8"/>
                <w:sz w:val="12"/>
                <w:szCs w:val="12"/>
              </w:rPr>
            </w:pPr>
          </w:p>
          <w:p w:rsidR="00B11196" w:rsidRPr="003071F2" w:rsidRDefault="00B11196" w:rsidP="00B11196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B11196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11196" w:rsidRPr="001B3341" w:rsidRDefault="00B11196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11196" w:rsidRDefault="00B11196" w:rsidP="00B11196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Factorise</w:t>
            </w:r>
            <w:r w:rsidR="004D1EE6">
              <w:rPr>
                <w:rFonts w:ascii="Times New Roman" w:hAnsi="Times New Roman"/>
                <w:sz w:val="24"/>
                <w:szCs w:val="24"/>
              </w:rPr>
              <w:t xml:space="preserve"> fully</w:t>
            </w:r>
            <w:proofErr w:type="gramStart"/>
            <w:r w:rsidR="004D1EE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769" w:dyaOrig="418" w14:anchorId="622D81FF">
                <v:shape id="_x0000_i1121" type="#_x0000_t75" style="width:85.75pt;height:19.65pt" o:ole="">
                  <v:imagedata r:id="rId204" o:title=""/>
                </v:shape>
                <o:OLEObject Type="Embed" ProgID="FXE300.Equation" ShapeID="_x0000_i1121" DrawAspect="Content" ObjectID="_1420971314" r:id="rId205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B11196" w:rsidRDefault="00B11196" w:rsidP="00B11196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8FF92D8" wp14:editId="2FB15F7E">
                      <wp:simplePos x="0" y="0"/>
                      <wp:positionH relativeFrom="column">
                        <wp:posOffset>3654020</wp:posOffset>
                      </wp:positionH>
                      <wp:positionV relativeFrom="paragraph">
                        <wp:posOffset>105583</wp:posOffset>
                      </wp:positionV>
                      <wp:extent cx="1795549" cy="373380"/>
                      <wp:effectExtent l="0" t="0" r="14605" b="2667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549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6" o:spid="_x0000_s1026" style="position:absolute;margin-left:287.7pt;margin-top:8.3pt;width:141.4pt;height:2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B11196" w:rsidRDefault="00B11196" w:rsidP="00B11196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B11196" w:rsidRDefault="00B11196" w:rsidP="00B1119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1EE6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D1EE6" w:rsidRPr="001B3341" w:rsidRDefault="004D1EE6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D1EE6" w:rsidRDefault="004D1EE6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Factorise fully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proofErr w:type="gramEnd"/>
            <w:r w:rsidRPr="00D72649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386" w:dyaOrig="418" w14:anchorId="5FD24750">
                <v:shape id="_x0000_i1122" type="#_x0000_t75" style="width:115.2pt;height:19.65pt" o:ole="">
                  <v:imagedata r:id="rId206" o:title=""/>
                </v:shape>
                <o:OLEObject Type="Embed" ProgID="FXE300.Equation" ShapeID="_x0000_i1122" DrawAspect="Content" ObjectID="_1420971315" r:id="rId207"/>
              </w:obje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4D1EE6" w:rsidRDefault="004D1EE6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CEC4DDE" wp14:editId="207423DA">
                      <wp:simplePos x="0" y="0"/>
                      <wp:positionH relativeFrom="column">
                        <wp:posOffset>3171883</wp:posOffset>
                      </wp:positionH>
                      <wp:positionV relativeFrom="paragraph">
                        <wp:posOffset>102466</wp:posOffset>
                      </wp:positionV>
                      <wp:extent cx="2277283" cy="373380"/>
                      <wp:effectExtent l="0" t="0" r="27940" b="2667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7283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margin-left:249.75pt;margin-top:8.05pt;width:179.3pt;height:2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</w:p>
          <w:p w:rsidR="004D1EE6" w:rsidRDefault="004D1EE6" w:rsidP="0002297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4D1EE6" w:rsidRDefault="004D1EE6" w:rsidP="000229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F3134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5929EA" w:rsidTr="00A824D7">
        <w:trPr>
          <w:cantSplit/>
          <w:trHeight w:val="851"/>
        </w:trPr>
        <w:tc>
          <w:tcPr>
            <w:tcW w:w="1419" w:type="dxa"/>
            <w:vAlign w:val="center"/>
          </w:tcPr>
          <w:p w:rsidR="005929EA" w:rsidRDefault="005929EA" w:rsidP="0079503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5929EA" w:rsidRDefault="005929EA" w:rsidP="0079503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  <w:p w:rsidR="005929EA" w:rsidRPr="00325745" w:rsidRDefault="005929EA" w:rsidP="0079503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103" w:type="dxa"/>
          </w:tcPr>
          <w:p w:rsidR="005929EA" w:rsidRPr="005929EA" w:rsidRDefault="005929EA" w:rsidP="0079503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929EA">
              <w:rPr>
                <w:rFonts w:ascii="Times New Roman" w:hAnsi="Times New Roman"/>
                <w:sz w:val="32"/>
                <w:szCs w:val="32"/>
              </w:rPr>
              <w:t>Further Algebraic Techniques</w:t>
            </w:r>
          </w:p>
          <w:p w:rsidR="005929EA" w:rsidRPr="005C44C0" w:rsidRDefault="005929EA" w:rsidP="0079503C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5929EA">
              <w:rPr>
                <w:rFonts w:ascii="Times New Roman" w:hAnsi="Times New Roman"/>
                <w:sz w:val="32"/>
                <w:szCs w:val="32"/>
              </w:rPr>
              <w:t>Products and Factors</w:t>
            </w:r>
          </w:p>
        </w:tc>
        <w:tc>
          <w:tcPr>
            <w:tcW w:w="3685" w:type="dxa"/>
            <w:shd w:val="clear" w:color="auto" w:fill="0D0D0D" w:themeFill="text1" w:themeFillTint="F2"/>
          </w:tcPr>
          <w:p w:rsidR="005929EA" w:rsidRDefault="005929EA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5929EA" w:rsidRDefault="005929EA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5929EA" w:rsidRPr="00325745" w:rsidRDefault="005929EA" w:rsidP="0085374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509"/>
        </w:trPr>
        <w:tc>
          <w:tcPr>
            <w:tcW w:w="6522" w:type="dxa"/>
            <w:gridSpan w:val="2"/>
          </w:tcPr>
          <w:p w:rsidR="00853748" w:rsidRPr="00325745" w:rsidRDefault="00853748" w:rsidP="0079503C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</w:tcPr>
          <w:p w:rsidR="00853748" w:rsidRPr="00325745" w:rsidRDefault="00853748" w:rsidP="0079503C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D667E2" w:rsidTr="00A824D7">
        <w:trPr>
          <w:cantSplit/>
          <w:trHeight w:val="340"/>
        </w:trPr>
        <w:tc>
          <w:tcPr>
            <w:tcW w:w="10207" w:type="dxa"/>
            <w:gridSpan w:val="3"/>
          </w:tcPr>
          <w:p w:rsidR="00D667E2" w:rsidRDefault="00D667E2" w:rsidP="00A252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all working and answers in the spaces provided on this test paper.</w:t>
            </w:r>
          </w:p>
        </w:tc>
      </w:tr>
    </w:tbl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A252B0" w:rsidTr="00A824D7">
        <w:trPr>
          <w:cantSplit/>
          <w:trHeight w:val="227"/>
          <w:tblHeader/>
        </w:trPr>
        <w:tc>
          <w:tcPr>
            <w:tcW w:w="9215" w:type="dxa"/>
            <w:gridSpan w:val="2"/>
          </w:tcPr>
          <w:p w:rsidR="00A252B0" w:rsidRDefault="00A252B0" w:rsidP="007950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4D1EE6" w:rsidTr="0060402D">
        <w:trPr>
          <w:cantSplit/>
          <w:trHeight w:hRule="exact" w:val="567"/>
        </w:trPr>
        <w:tc>
          <w:tcPr>
            <w:tcW w:w="952" w:type="dxa"/>
          </w:tcPr>
          <w:p w:rsidR="004D1EE6" w:rsidRPr="001B3341" w:rsidRDefault="004D1EE6" w:rsidP="00D667E2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4D1EE6" w:rsidRDefault="004D1EE6" w:rsidP="000229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Expand and simplify the following expressions </w:t>
            </w:r>
          </w:p>
          <w:p w:rsidR="004D1EE6" w:rsidRDefault="004D1EE6" w:rsidP="000229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0229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0229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D1EE6" w:rsidRPr="00A252B0" w:rsidRDefault="004D1EE6" w:rsidP="0060402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1EE6" w:rsidTr="00A824D7">
        <w:trPr>
          <w:cantSplit/>
          <w:trHeight w:val="851"/>
        </w:trPr>
        <w:tc>
          <w:tcPr>
            <w:tcW w:w="952" w:type="dxa"/>
          </w:tcPr>
          <w:p w:rsidR="004D1EE6" w:rsidRPr="001B3341" w:rsidRDefault="004D1EE6" w:rsidP="00B26BD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4D1EE6" w:rsidRPr="004D1EE6" w:rsidRDefault="004D1EE6" w:rsidP="004D1E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D1EE6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2669" w:dyaOrig="329">
                <v:shape id="_x0000_i1123" type="#_x0000_t75" style="width:133.55pt;height:16.35pt" o:ole="">
                  <v:imagedata r:id="rId208" o:title=""/>
                </v:shape>
                <o:OLEObject Type="Embed" ProgID="FXE300.Equation" ShapeID="_x0000_i1123" DrawAspect="Content" ObjectID="_1420971316" r:id="rId209"/>
              </w:object>
            </w:r>
          </w:p>
          <w:p w:rsidR="004D1EE6" w:rsidRDefault="004D1EE6" w:rsidP="00B26BD8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4D1EE6" w:rsidRDefault="004D1EE6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4D1EE6" w:rsidRPr="00A252B0" w:rsidRDefault="004D1EE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D1EE6" w:rsidTr="00A824D7">
        <w:trPr>
          <w:cantSplit/>
          <w:trHeight w:val="851"/>
        </w:trPr>
        <w:tc>
          <w:tcPr>
            <w:tcW w:w="952" w:type="dxa"/>
          </w:tcPr>
          <w:p w:rsidR="004D1EE6" w:rsidRPr="001B3341" w:rsidRDefault="004D1EE6" w:rsidP="00D667E2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4D1EE6" w:rsidRPr="004D1EE6" w:rsidRDefault="004D1EE6" w:rsidP="009B3E6A">
            <w:pPr>
              <w:pStyle w:val="ListParagraph"/>
              <w:numPr>
                <w:ilvl w:val="0"/>
                <w:numId w:val="9"/>
              </w:numPr>
              <w:ind w:left="714" w:hanging="357"/>
              <w:rPr>
                <w:rFonts w:ascii="Times New Roman" w:hAnsi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D1EE6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4307" w:dyaOrig="329">
                <v:shape id="_x0000_i1124" type="#_x0000_t75" style="width:215.35pt;height:16.35pt" o:ole="">
                  <v:imagedata r:id="rId210" o:title=""/>
                </v:shape>
                <o:OLEObject Type="Embed" ProgID="FXE300.Equation" ShapeID="_x0000_i1124" DrawAspect="Content" ObjectID="_1420971317" r:id="rId211"/>
              </w:object>
            </w:r>
            <w:r w:rsidRPr="004D1EE6">
              <w:rPr>
                <w:rFonts w:ascii="Times New Roman" w:hAnsi="Times New Roman"/>
                <w:position w:val="-8"/>
                <w:sz w:val="24"/>
                <w:szCs w:val="24"/>
              </w:rPr>
              <w:t xml:space="preserve"> </w:t>
            </w:r>
          </w:p>
          <w:p w:rsidR="004D1EE6" w:rsidRDefault="004D1EE6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4D1EE6" w:rsidRDefault="004D1EE6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4D1EE6" w:rsidRPr="00A252B0" w:rsidRDefault="004D1EE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D1EE6" w:rsidTr="0060402D">
        <w:trPr>
          <w:cantSplit/>
          <w:trHeight w:val="521"/>
        </w:trPr>
        <w:tc>
          <w:tcPr>
            <w:tcW w:w="952" w:type="dxa"/>
          </w:tcPr>
          <w:p w:rsidR="004D1EE6" w:rsidRPr="001B3341" w:rsidRDefault="004D1EE6" w:rsidP="00D667E2">
            <w:pPr>
              <w:pStyle w:val="ListParagraph"/>
              <w:numPr>
                <w:ilvl w:val="0"/>
                <w:numId w:val="3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4D1EE6" w:rsidRDefault="009B3E6A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Simplify these expressions by first factorising: </w:t>
            </w:r>
          </w:p>
        </w:tc>
        <w:tc>
          <w:tcPr>
            <w:tcW w:w="992" w:type="dxa"/>
          </w:tcPr>
          <w:p w:rsidR="004D1EE6" w:rsidRPr="00A252B0" w:rsidRDefault="004D1EE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1EE6" w:rsidTr="00A824D7">
        <w:trPr>
          <w:cantSplit/>
          <w:trHeight w:val="851"/>
        </w:trPr>
        <w:tc>
          <w:tcPr>
            <w:tcW w:w="952" w:type="dxa"/>
          </w:tcPr>
          <w:p w:rsidR="004D1EE6" w:rsidRPr="001B3341" w:rsidRDefault="004D1EE6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4D1EE6" w:rsidRPr="009B3E6A" w:rsidRDefault="009B3E6A" w:rsidP="009B3E6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B3E6A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899" w:dyaOrig="632">
                <v:shape id="_x0000_i1125" type="#_x0000_t75" style="width:45.15pt;height:31.4pt" o:ole="">
                  <v:imagedata r:id="rId212" o:title=""/>
                </v:shape>
                <o:OLEObject Type="Embed" ProgID="FXE300.Equation" ShapeID="_x0000_i1125" DrawAspect="Content" ObjectID="_1420971318" r:id="rId213"/>
              </w:object>
            </w:r>
            <w:r w:rsidRPr="009B3E6A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</w:p>
          <w:p w:rsidR="004D1EE6" w:rsidRDefault="004D1EE6" w:rsidP="0079503C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4D1EE6" w:rsidRDefault="004D1EE6" w:rsidP="0079503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4D1EE6" w:rsidRPr="00A252B0" w:rsidRDefault="001305A2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D1EE6" w:rsidTr="00A824D7">
        <w:trPr>
          <w:cantSplit/>
          <w:trHeight w:val="851"/>
        </w:trPr>
        <w:tc>
          <w:tcPr>
            <w:tcW w:w="952" w:type="dxa"/>
          </w:tcPr>
          <w:p w:rsidR="004D1EE6" w:rsidRPr="001B3341" w:rsidRDefault="004D1EE6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4D1EE6" w:rsidRPr="009B3E6A" w:rsidRDefault="009B3E6A" w:rsidP="009B3E6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B3E6A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1153" w:dyaOrig="740">
                <v:shape id="_x0000_i1126" type="#_x0000_t75" style="width:57.6pt;height:37.3pt" o:ole="">
                  <v:imagedata r:id="rId214" o:title=""/>
                </v:shape>
                <o:OLEObject Type="Embed" ProgID="FXE300.Equation" ShapeID="_x0000_i1126" DrawAspect="Content" ObjectID="_1420971319" r:id="rId215"/>
              </w:object>
            </w:r>
          </w:p>
          <w:p w:rsidR="004D1EE6" w:rsidRDefault="004D1EE6" w:rsidP="0079503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4D1EE6" w:rsidRDefault="004D1EE6" w:rsidP="0079503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1EE6" w:rsidRDefault="004D1EE6" w:rsidP="007950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4D1EE6" w:rsidRPr="00A252B0" w:rsidRDefault="001305A2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C71E16" w:rsidRDefault="00C71E16"/>
    <w:p w:rsidR="00C71E16" w:rsidRDefault="00C71E16">
      <w:pPr>
        <w:sectPr w:rsidR="00C71E16" w:rsidSect="00F3134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043"/>
        <w:gridCol w:w="7164"/>
      </w:tblGrid>
      <w:tr w:rsidR="005929EA" w:rsidRPr="005C44C0" w:rsidTr="0079503C">
        <w:trPr>
          <w:cantSplit/>
          <w:trHeight w:val="851"/>
        </w:trPr>
        <w:tc>
          <w:tcPr>
            <w:tcW w:w="1986" w:type="dxa"/>
            <w:vAlign w:val="center"/>
          </w:tcPr>
          <w:p w:rsidR="005929EA" w:rsidRDefault="005929EA" w:rsidP="0079503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5929EA" w:rsidRDefault="005929EA" w:rsidP="0079503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  <w:p w:rsidR="005929EA" w:rsidRPr="00325745" w:rsidRDefault="005929EA" w:rsidP="0079503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676" w:type="dxa"/>
          </w:tcPr>
          <w:p w:rsidR="005929EA" w:rsidRPr="005929EA" w:rsidRDefault="005929EA" w:rsidP="0079503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929EA">
              <w:rPr>
                <w:rFonts w:ascii="Times New Roman" w:hAnsi="Times New Roman"/>
                <w:sz w:val="32"/>
                <w:szCs w:val="32"/>
              </w:rPr>
              <w:t>Further Algebraic Techniques</w:t>
            </w:r>
          </w:p>
          <w:p w:rsidR="005929EA" w:rsidRPr="005C44C0" w:rsidRDefault="005929EA" w:rsidP="0079503C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5929EA">
              <w:rPr>
                <w:rFonts w:ascii="Times New Roman" w:hAnsi="Times New Roman"/>
                <w:sz w:val="32"/>
                <w:szCs w:val="32"/>
              </w:rPr>
              <w:t>Products and Factors</w:t>
            </w:r>
          </w:p>
        </w:tc>
      </w:tr>
    </w:tbl>
    <w:p w:rsidR="00C71E16" w:rsidRDefault="00C71E16" w:rsidP="005929EA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79503C">
        <w:tc>
          <w:tcPr>
            <w:tcW w:w="9242" w:type="dxa"/>
          </w:tcPr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F3134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B1F84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3B1F84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53" w:dyaOrig="418">
                <v:shape id="_x0000_i1127" type="#_x0000_t75" style="width:57.6pt;height:20.95pt" o:ole="">
                  <v:imagedata r:id="rId11" o:title=""/>
                </v:shape>
                <o:OLEObject Type="Embed" ProgID="FXE300.Equation" ShapeID="_x0000_i1127" DrawAspect="Content" ObjectID="_1420971320" r:id="rId216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3B1F84" w:rsidRDefault="003B1F84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B1F84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748" w:dyaOrig="418">
                <v:shape id="_x0000_i1128" type="#_x0000_t75" style="width:37.3pt;height:20.95pt" o:ole="">
                  <v:imagedata r:id="rId217" o:title=""/>
                </v:shape>
                <o:OLEObject Type="Embed" ProgID="FXE300.Equation" ShapeID="_x0000_i1128" DrawAspect="Content" ObjectID="_1420971321" r:id="rId218"/>
              </w:object>
            </w:r>
            <w:r w:rsidRPr="003B1F84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D61EC5" w:rsidRDefault="00D61EC5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61EC5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604" w:dyaOrig="632">
                <v:shape id="_x0000_i1129" type="#_x0000_t75" style="width:30.1pt;height:31.4pt" o:ole="">
                  <v:imagedata r:id="rId219" o:title=""/>
                </v:shape>
                <o:OLEObject Type="Embed" ProgID="FXE300.Equation" ShapeID="_x0000_i1129" DrawAspect="Content" ObjectID="_1420971322" r:id="rId220"/>
              </w:object>
            </w:r>
            <w:r w:rsidRPr="00D61EC5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61EC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79503C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79503C">
              <w:rPr>
                <w:rFonts w:ascii="Times New Roman" w:hAnsi="Times New Roman"/>
                <w:color w:val="FF0000"/>
                <w:position w:val="-8"/>
                <w:sz w:val="28"/>
                <w:szCs w:val="28"/>
              </w:rPr>
              <w:object w:dxaOrig="215" w:dyaOrig="329">
                <v:shape id="_x0000_i1130" type="#_x0000_t75" style="width:10.45pt;height:16.35pt" o:ole="">
                  <v:imagedata r:id="rId33" o:title=""/>
                </v:shape>
                <o:OLEObject Type="Embed" ProgID="FXE300.Equation" ShapeID="_x0000_i1130" DrawAspect="Content" ObjectID="_1420971323" r:id="rId221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  <w:gridCol w:w="851"/>
            </w:tblGrid>
            <w:tr w:rsidR="00141CAD" w:rsidTr="00B11196"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141CAD" w:rsidTr="00B11196">
              <w:tc>
                <w:tcPr>
                  <w:tcW w:w="851" w:type="dxa"/>
                  <w:vAlign w:val="center"/>
                </w:tcPr>
                <w:p w:rsidR="00141CAD" w:rsidRPr="00141CAD" w:rsidRDefault="00141CAD" w:rsidP="00B11196">
                  <w:pPr>
                    <w:jc w:val="center"/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141CAD">
                    <w:rPr>
                      <w:rFonts w:ascii="Times New Roman" w:hAnsi="Times New Roman"/>
                      <w:color w:val="FF0000"/>
                      <w:position w:val="-8"/>
                      <w:sz w:val="24"/>
                      <w:szCs w:val="24"/>
                    </w:rPr>
                    <w:object w:dxaOrig="359" w:dyaOrig="329">
                      <v:shape id="_x0000_i1131" type="#_x0000_t75" style="width:17.65pt;height:16.35pt" o:ole="">
                        <v:imagedata r:id="rId222" o:title=""/>
                      </v:shape>
                      <o:OLEObject Type="Embed" ProgID="FXE300.Equation" ShapeID="_x0000_i1131" DrawAspect="Content" ObjectID="_1420971324" r:id="rId223"/>
                    </w:object>
                  </w:r>
                  <w:r w:rsidRPr="00141CAD"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Default="00141CAD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141CAD" w:rsidRPr="00141CAD" w:rsidRDefault="00141CAD" w:rsidP="00B11196">
                  <w:pPr>
                    <w:jc w:val="center"/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141CAD">
                    <w:rPr>
                      <w:rFonts w:ascii="Times New Roman" w:hAnsi="Times New Roman"/>
                      <w:color w:val="FF0000"/>
                      <w:position w:val="-8"/>
                      <w:sz w:val="24"/>
                      <w:szCs w:val="24"/>
                    </w:rPr>
                    <w:object w:dxaOrig="359" w:dyaOrig="329">
                      <v:shape id="_x0000_i1132" type="#_x0000_t75" style="width:17.65pt;height:16.35pt" o:ole="">
                        <v:imagedata r:id="rId224" o:title=""/>
                      </v:shape>
                      <o:OLEObject Type="Embed" ProgID="FXE300.Equation" ShapeID="_x0000_i1132" DrawAspect="Content" ObjectID="_1420971325" r:id="rId225"/>
                    </w:object>
                  </w:r>
                  <w:r w:rsidRPr="00141CAD">
                    <w:rPr>
                      <w:rFonts w:ascii="Times New Roman" w:hAnsi="Times New Roman"/>
                      <w:position w:val="-8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41CAD" w:rsidRDefault="00141CAD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½ mark each.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01E1D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161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2622B0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897602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46" w:dyaOrig="329">
                <v:shape id="_x0000_i1133" type="#_x0000_t75" style="width:62.2pt;height:16.35pt" o:ole="">
                  <v:imagedata r:id="rId51" o:title=""/>
                </v:shape>
                <o:OLEObject Type="Embed" ProgID="FXE300.Equation" ShapeID="_x0000_i1133" DrawAspect="Content" ObjectID="_1420971326" r:id="rId226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44711D" w:rsidRDefault="0044711D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4711D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950" w:dyaOrig="329">
                <v:shape id="_x0000_i1134" type="#_x0000_t75" style="width:47.8pt;height:16.35pt" o:ole="">
                  <v:imagedata r:id="rId227" o:title=""/>
                </v:shape>
                <o:OLEObject Type="Embed" ProgID="FXE300.Equation" ShapeID="_x0000_i1134" DrawAspect="Content" ObjectID="_1420971327" r:id="rId228"/>
              </w:object>
            </w:r>
            <w:r w:rsidRPr="0044711D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A86D07" w:rsidRDefault="00A86D07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86D07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277" w:dyaOrig="418">
                <v:shape id="_x0000_i1135" type="#_x0000_t75" style="width:64.15pt;height:20.95pt" o:ole="">
                  <v:imagedata r:id="rId229" o:title=""/>
                </v:shape>
                <o:OLEObject Type="Embed" ProgID="FXE300.Equation" ShapeID="_x0000_i1135" DrawAspect="Content" ObjectID="_1420971328" r:id="rId230"/>
              </w:object>
            </w:r>
            <w:r w:rsidRPr="00A86D07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86D07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13" w:dyaOrig="418">
                <v:shape id="_x0000_i1136" type="#_x0000_t75" style="width:50.4pt;height:20.95pt" o:ole="">
                  <v:imagedata r:id="rId59" o:title=""/>
                </v:shape>
                <o:OLEObject Type="Embed" ProgID="FXE300.Equation" ShapeID="_x0000_i1136" DrawAspect="Content" ObjectID="_1420971329" r:id="rId231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A86D07" w:rsidRDefault="00A86D07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86D07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608" w:dyaOrig="418">
                <v:shape id="_x0000_i1137" type="#_x0000_t75" style="width:80.5pt;height:20.95pt" o:ole="">
                  <v:imagedata r:id="rId232" o:title=""/>
                </v:shape>
                <o:OLEObject Type="Embed" ProgID="FXE300.Equation" ShapeID="_x0000_i1137" DrawAspect="Content" ObjectID="_1420971330" r:id="rId233"/>
              </w:object>
            </w:r>
            <w:r w:rsidRPr="00A86D07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0402D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043" w:dyaOrig="329">
                <v:shape id="_x0000_i1138" type="#_x0000_t75" style="width:52.35pt;height:16.35pt" o:ole="">
                  <v:imagedata r:id="rId77" o:title=""/>
                </v:shape>
                <o:OLEObject Type="Embed" ProgID="FXE300.Equation" ShapeID="_x0000_i1138" DrawAspect="Content" ObjectID="_1420971331" r:id="rId234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60402D" w:rsidRDefault="0060402D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0402D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017" w:dyaOrig="329">
                <v:shape id="_x0000_i1139" type="#_x0000_t75" style="width:51.05pt;height:16.35pt" o:ole="">
                  <v:imagedata r:id="rId235" o:title=""/>
                </v:shape>
                <o:OLEObject Type="Embed" ProgID="FXE300.Equation" ShapeID="_x0000_i1139" DrawAspect="Content" ObjectID="_1420971332" r:id="rId236"/>
              </w:object>
            </w:r>
            <w:r w:rsidRPr="0060402D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60402D" w:rsidRDefault="0060402D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0402D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950" w:dyaOrig="329">
                <v:shape id="_x0000_i1140" type="#_x0000_t75" style="width:47.8pt;height:16.35pt" o:ole="">
                  <v:imagedata r:id="rId237" o:title=""/>
                </v:shape>
                <o:OLEObject Type="Embed" ProgID="FXE300.Equation" ShapeID="_x0000_i1140" DrawAspect="Content" ObjectID="_1420971333" r:id="rId238"/>
              </w:object>
            </w:r>
            <w:r w:rsidRPr="0060402D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0402D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01" w:dyaOrig="329">
                <v:shape id="_x0000_i1141" type="#_x0000_t75" style="width:70.05pt;height:16.35pt" o:ole="">
                  <v:imagedata r:id="rId89" o:title=""/>
                </v:shape>
                <o:OLEObject Type="Embed" ProgID="FXE300.Equation" ShapeID="_x0000_i1141" DrawAspect="Content" ObjectID="_1420971334" r:id="rId239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581640" w:rsidRDefault="00581640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581640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525" w:dyaOrig="329">
                <v:shape id="_x0000_i1142" type="#_x0000_t75" style="width:75.95pt;height:16.35pt" o:ole="">
                  <v:imagedata r:id="rId240" o:title=""/>
                </v:shape>
                <o:OLEObject Type="Embed" ProgID="FXE300.Equation" ShapeID="_x0000_i1142" DrawAspect="Content" ObjectID="_1420971335" r:id="rId241"/>
              </w:object>
            </w:r>
            <w:r w:rsidRPr="00581640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581640" w:rsidRDefault="00581640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581640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841" w:dyaOrig="329">
                <v:shape id="_x0000_i1143" type="#_x0000_t75" style="width:92.3pt;height:16.35pt" o:ole="">
                  <v:imagedata r:id="rId242" o:title=""/>
                </v:shape>
                <o:OLEObject Type="Embed" ProgID="FXE300.Equation" ShapeID="_x0000_i1143" DrawAspect="Content" ObjectID="_1420971336" r:id="rId243"/>
              </w:object>
            </w:r>
            <w:r w:rsidRPr="00581640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</w:tbl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52B0" w:rsidTr="0079503C">
        <w:tc>
          <w:tcPr>
            <w:tcW w:w="9242" w:type="dxa"/>
          </w:tcPr>
          <w:p w:rsidR="00A252B0" w:rsidRDefault="00A252B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Calculator Allowed 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B1F84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5929EA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697" w:dyaOrig="329">
                <v:shape id="_x0000_i1144" type="#_x0000_t75" style="width:34.7pt;height:16.35pt" o:ole="">
                  <v:imagedata r:id="rId105" o:title=""/>
                </v:shape>
                <o:OLEObject Type="Embed" ProgID="FXE300.Equation" ShapeID="_x0000_i1144" DrawAspect="Content" ObjectID="_1420971337" r:id="rId244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61EC5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AD05F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10" w:dyaOrig="329">
                <v:shape id="_x0000_i1145" type="#_x0000_t75" style="width:60.85pt;height:16.35pt" o:ole="">
                  <v:imagedata r:id="rId119" o:title=""/>
                </v:shape>
                <o:OLEObject Type="Embed" ProgID="FXE300.Equation" ShapeID="_x0000_i1145" DrawAspect="Content" ObjectID="_1420971338" r:id="rId245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61EC5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C36B1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06" w:dyaOrig="361">
                <v:shape id="_x0000_i1146" type="#_x0000_t75" style="width:58.25pt;height:17.65pt" o:ole="">
                  <v:imagedata r:id="rId127" o:title=""/>
                </v:shape>
                <o:OLEObject Type="Embed" ProgID="FXE300.Equation" ShapeID="_x0000_i1146" DrawAspect="Content" ObjectID="_1420971339" r:id="rId246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80449A" w:rsidRDefault="0080449A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0449A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355" w:dyaOrig="329">
                <v:shape id="_x0000_i1147" type="#_x0000_t75" style="width:17.65pt;height:16.35pt" o:ole="">
                  <v:imagedata r:id="rId247" o:title=""/>
                </v:shape>
                <o:OLEObject Type="Embed" ProgID="FXE300.Equation" ShapeID="_x0000_i1147" DrawAspect="Content" ObjectID="_1420971340" r:id="rId248"/>
              </w:object>
            </w:r>
            <w:r w:rsidRPr="0080449A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1"/>
              <w:gridCol w:w="851"/>
            </w:tblGrid>
            <w:tr w:rsidR="0018524B" w:rsidTr="00B11196">
              <w:tc>
                <w:tcPr>
                  <w:tcW w:w="851" w:type="dxa"/>
                  <w:vAlign w:val="center"/>
                </w:tcPr>
                <w:p w:rsidR="0018524B" w:rsidRDefault="0018524B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18524B" w:rsidRDefault="0018524B" w:rsidP="00B111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18524B" w:rsidTr="00B11196">
              <w:tc>
                <w:tcPr>
                  <w:tcW w:w="851" w:type="dxa"/>
                  <w:vAlign w:val="center"/>
                </w:tcPr>
                <w:p w:rsidR="0018524B" w:rsidRPr="0018524B" w:rsidRDefault="0018524B" w:rsidP="0018524B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</w:t>
                  </w:r>
                  <w:r w:rsidRPr="0018524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851" w:type="dxa"/>
                  <w:vAlign w:val="center"/>
                </w:tcPr>
                <w:p w:rsidR="0018524B" w:rsidRPr="0018524B" w:rsidRDefault="0018524B" w:rsidP="00B11196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26</w:t>
                  </w:r>
                </w:p>
              </w:tc>
            </w:tr>
          </w:tbl>
          <w:p w:rsidR="0018524B" w:rsidRDefault="0018524B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½ mark each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644E9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57EAC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957EAC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421" w:dyaOrig="329">
                <v:shape id="_x0000_i1148" type="#_x0000_t75" style="width:71.35pt;height:16.35pt" o:ole="">
                  <v:imagedata r:id="rId148" o:title=""/>
                </v:shape>
                <o:OLEObject Type="Embed" ProgID="FXE300.Equation" ShapeID="_x0000_i1148" DrawAspect="Content" ObjectID="_1420971341" r:id="rId249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4B4A50" w:rsidRDefault="004B4A50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B4A50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012" w:dyaOrig="329">
                <v:shape id="_x0000_i1149" type="#_x0000_t75" style="width:50.4pt;height:16.35pt" o:ole="">
                  <v:imagedata r:id="rId250" o:title=""/>
                </v:shape>
                <o:OLEObject Type="Embed" ProgID="FXE300.Equation" ShapeID="_x0000_i1149" DrawAspect="Content" ObjectID="_1420971342" r:id="rId251"/>
              </w:object>
            </w:r>
            <w:r w:rsidRPr="004B4A50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4B4A50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31" w:dyaOrig="418">
                <v:shape id="_x0000_i1150" type="#_x0000_t75" style="width:61.55pt;height:20.95pt" o:ole="">
                  <v:imagedata r:id="rId160" o:title=""/>
                </v:shape>
                <o:OLEObject Type="Embed" ProgID="FXE300.Equation" ShapeID="_x0000_i1150" DrawAspect="Content" ObjectID="_1420971343" r:id="rId252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4B4A50" w:rsidRDefault="004B4A50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B4A50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401" w:dyaOrig="418">
                <v:shape id="_x0000_i1151" type="#_x0000_t75" style="width:70.05pt;height:20.95pt" o:ole="">
                  <v:imagedata r:id="rId253" o:title=""/>
                </v:shape>
                <o:OLEObject Type="Embed" ProgID="FXE300.Equation" ShapeID="_x0000_i1151" DrawAspect="Content" ObjectID="_1420971344" r:id="rId254"/>
              </w:object>
            </w:r>
            <w:r w:rsidRPr="004B4A50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A86D07" w:rsidRDefault="00A86D07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93608" w:rsidRPr="00A86D07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950" w:dyaOrig="418">
                <v:shape id="_x0000_i1152" type="#_x0000_t75" style="width:97.55pt;height:20.95pt" o:ole="">
                  <v:imagedata r:id="rId255" o:title=""/>
                </v:shape>
                <o:OLEObject Type="Embed" ProgID="FXE300.Equation" ShapeID="_x0000_i1152" DrawAspect="Content" ObjectID="_1420971345" r:id="rId256"/>
              </w:object>
            </w:r>
            <w:r w:rsidRPr="00A86D07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93608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2006" w:dyaOrig="418">
                <v:shape id="_x0000_i1153" type="#_x0000_t75" style="width:100.15pt;height:20.95pt" o:ole="">
                  <v:imagedata r:id="rId257" o:title=""/>
                </v:shape>
                <o:OLEObject Type="Embed" ProgID="FXE300.Equation" ShapeID="_x0000_i1153" DrawAspect="Content" ObjectID="_1420971346" r:id="rId258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3071F2" w:rsidRDefault="003071F2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071F2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2797" w:dyaOrig="329">
                <v:shape id="_x0000_i1154" type="#_x0000_t75" style="width:140.05pt;height:16.35pt" o:ole="">
                  <v:imagedata r:id="rId259" o:title=""/>
                </v:shape>
                <o:OLEObject Type="Embed" ProgID="FXE300.Equation" ShapeID="_x0000_i1154" DrawAspect="Content" ObjectID="_1420971347" r:id="rId260"/>
              </w:object>
            </w:r>
            <w:r w:rsidRPr="003071F2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11196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52" w:dyaOrig="329">
                <v:shape id="_x0000_i1155" type="#_x0000_t75" style="width:57.6pt;height:16.35pt" o:ole="">
                  <v:imagedata r:id="rId186" o:title=""/>
                </v:shape>
                <o:OLEObject Type="Embed" ProgID="FXE300.Equation" ShapeID="_x0000_i1155" DrawAspect="Content" ObjectID="_1420971348" r:id="rId261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B11196" w:rsidRDefault="00B11196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11196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370" w:dyaOrig="329">
                <v:shape id="_x0000_i1156" type="#_x0000_t75" style="width:68.75pt;height:16.35pt" o:ole="">
                  <v:imagedata r:id="rId262" o:title=""/>
                </v:shape>
                <o:OLEObject Type="Embed" ProgID="FXE300.Equation" ShapeID="_x0000_i1156" DrawAspect="Content" ObjectID="_1420971349" r:id="rId263"/>
              </w:object>
            </w:r>
            <w:r w:rsidRPr="00B11196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11196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4B4A50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370" w:dyaOrig="329">
                <v:shape id="_x0000_i1157" type="#_x0000_t75" style="width:68.75pt;height:16.35pt" o:ole="">
                  <v:imagedata r:id="rId200" o:title=""/>
                </v:shape>
                <o:OLEObject Type="Embed" ProgID="FXE300.Equation" ShapeID="_x0000_i1157" DrawAspect="Content" ObjectID="_1420971350" r:id="rId264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B11196" w:rsidRDefault="00B11196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11196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1640" w:dyaOrig="418">
                <v:shape id="_x0000_i1158" type="#_x0000_t75" style="width:81.8pt;height:20.95pt" o:ole="">
                  <v:imagedata r:id="rId265" o:title=""/>
                </v:shape>
                <o:OLEObject Type="Embed" ProgID="FXE300.Equation" ShapeID="_x0000_i1158" DrawAspect="Content" ObjectID="_1420971351" r:id="rId266"/>
              </w:object>
            </w:r>
            <w:r w:rsidRPr="00B11196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4D1EE6" w:rsidRDefault="004D1EE6" w:rsidP="004A64CB">
            <w:pPr>
              <w:rPr>
                <w:rFonts w:asciiTheme="majorHAnsi" w:hAnsiTheme="majorHAnsi"/>
                <w:position w:val="-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D1EE6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2074" w:dyaOrig="329">
                <v:shape id="_x0000_i1159" type="#_x0000_t75" style="width:103.4pt;height:16.35pt" o:ole="">
                  <v:imagedata r:id="rId267" o:title=""/>
                </v:shape>
                <o:OLEObject Type="Embed" ProgID="FXE300.Equation" ShapeID="_x0000_i1159" DrawAspect="Content" ObjectID="_1420971352" r:id="rId268"/>
              </w:object>
            </w:r>
            <w:r w:rsidRPr="004D1EE6">
              <w:rPr>
                <w:rFonts w:asciiTheme="majorHAnsi" w:hAnsiTheme="majorHAnsi"/>
                <w:position w:val="-8"/>
                <w:sz w:val="24"/>
                <w:szCs w:val="24"/>
              </w:rPr>
              <w:t xml:space="preserve"> </w:t>
            </w:r>
          </w:p>
        </w:tc>
      </w:tr>
    </w:tbl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564"/>
        <w:gridCol w:w="8715"/>
        <w:gridCol w:w="928"/>
      </w:tblGrid>
      <w:tr w:rsidR="00C71E16" w:rsidTr="009B3E6A">
        <w:trPr>
          <w:cantSplit/>
        </w:trPr>
        <w:tc>
          <w:tcPr>
            <w:tcW w:w="10207" w:type="dxa"/>
            <w:gridSpan w:val="3"/>
          </w:tcPr>
          <w:p w:rsidR="00853748" w:rsidRPr="00853748" w:rsidRDefault="00853748" w:rsidP="004A64CB">
            <w:pPr>
              <w:rPr>
                <w:rFonts w:ascii="Times New Roman" w:hAnsi="Times New Roman"/>
                <w:sz w:val="24"/>
                <w:szCs w:val="24"/>
              </w:rPr>
            </w:pPr>
            <w:r w:rsidRPr="00853748">
              <w:rPr>
                <w:rFonts w:ascii="Times New Roman" w:hAnsi="Times New Roman"/>
                <w:sz w:val="24"/>
                <w:szCs w:val="24"/>
              </w:rPr>
              <w:lastRenderedPageBreak/>
              <w:t>Calculator Allowed</w:t>
            </w:r>
          </w:p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Longer</w:t>
            </w:r>
            <w:r w:rsidRPr="00853748">
              <w:rPr>
                <w:rFonts w:ascii="Times New Roman" w:hAnsi="Times New Roman"/>
                <w:sz w:val="24"/>
                <w:szCs w:val="24"/>
              </w:rPr>
              <w:t xml:space="preserve"> Answer Section</w:t>
            </w:r>
          </w:p>
        </w:tc>
      </w:tr>
      <w:tr w:rsidR="00A252B0" w:rsidTr="009B3E6A">
        <w:trPr>
          <w:cantSplit/>
        </w:trPr>
        <w:tc>
          <w:tcPr>
            <w:tcW w:w="564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6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715" w:type="dxa"/>
          </w:tcPr>
          <w:p w:rsidR="009B3E6A" w:rsidRPr="009B3E6A" w:rsidRDefault="009B3E6A" w:rsidP="009B3E6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  <w:p w:rsidR="00A252B0" w:rsidRPr="009B3E6A" w:rsidRDefault="009B3E6A" w:rsidP="009B3E6A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4D1EE6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5297" w:dyaOrig="858">
                <v:shape id="_x0000_i1160" type="#_x0000_t75" style="width:265.1pt;height:43.2pt" o:ole="">
                  <v:imagedata r:id="rId269" o:title=""/>
                </v:shape>
                <o:OLEObject Type="Embed" ProgID="FXE300.Equation" ShapeID="_x0000_i1160" DrawAspect="Content" ObjectID="_1420971353" r:id="rId270"/>
              </w:object>
            </w:r>
          </w:p>
        </w:tc>
        <w:tc>
          <w:tcPr>
            <w:tcW w:w="928" w:type="dxa"/>
          </w:tcPr>
          <w:p w:rsidR="00A252B0" w:rsidRDefault="009B3E6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A252B0" w:rsidTr="009B3E6A">
        <w:trPr>
          <w:cantSplit/>
        </w:trPr>
        <w:tc>
          <w:tcPr>
            <w:tcW w:w="564" w:type="dxa"/>
          </w:tcPr>
          <w:p w:rsidR="00A252B0" w:rsidRPr="00C71E16" w:rsidRDefault="00A252B0" w:rsidP="004A64CB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715" w:type="dxa"/>
          </w:tcPr>
          <w:p w:rsidR="00A252B0" w:rsidRDefault="009B3E6A" w:rsidP="009B3E6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B3E6A" w:rsidRPr="009B3E6A" w:rsidRDefault="009B3E6A" w:rsidP="009B3E6A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4D1EE6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9338" w:dyaOrig="858">
                <v:shape id="_x0000_i1161" type="#_x0000_t75" style="width:388.8pt;height:36pt" o:ole="">
                  <v:imagedata r:id="rId271" o:title=""/>
                </v:shape>
                <o:OLEObject Type="Embed" ProgID="FXE300.Equation" ShapeID="_x0000_i1161" DrawAspect="Content" ObjectID="_1420971354" r:id="rId272"/>
              </w:object>
            </w:r>
          </w:p>
        </w:tc>
        <w:tc>
          <w:tcPr>
            <w:tcW w:w="928" w:type="dxa"/>
          </w:tcPr>
          <w:p w:rsidR="00A252B0" w:rsidRDefault="009B3E6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A252B0" w:rsidTr="009B3E6A">
        <w:trPr>
          <w:cantSplit/>
        </w:trPr>
        <w:tc>
          <w:tcPr>
            <w:tcW w:w="564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6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715" w:type="dxa"/>
          </w:tcPr>
          <w:p w:rsidR="00A252B0" w:rsidRDefault="009B3E6A" w:rsidP="009B3E6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B3E6A" w:rsidRPr="009B3E6A" w:rsidRDefault="009B3E6A" w:rsidP="009B3E6A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9B3E6A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839" w:dyaOrig="632">
                <v:shape id="_x0000_i1162" type="#_x0000_t75" style="width:142.05pt;height:31.4pt" o:ole="">
                  <v:imagedata r:id="rId273" o:title=""/>
                </v:shape>
                <o:OLEObject Type="Embed" ProgID="FXE300.Equation" ShapeID="_x0000_i1162" DrawAspect="Content" ObjectID="_1420971355" r:id="rId274"/>
              </w:object>
            </w:r>
          </w:p>
        </w:tc>
        <w:tc>
          <w:tcPr>
            <w:tcW w:w="928" w:type="dxa"/>
          </w:tcPr>
          <w:p w:rsidR="00A252B0" w:rsidRDefault="00A252B0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252B0" w:rsidTr="009B3E6A">
        <w:trPr>
          <w:cantSplit/>
        </w:trPr>
        <w:tc>
          <w:tcPr>
            <w:tcW w:w="564" w:type="dxa"/>
          </w:tcPr>
          <w:p w:rsidR="00A252B0" w:rsidRPr="00C71E16" w:rsidRDefault="00A252B0" w:rsidP="004A64CB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715" w:type="dxa"/>
          </w:tcPr>
          <w:p w:rsidR="00A252B0" w:rsidRDefault="009B3E6A" w:rsidP="009B3E6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B3E6A" w:rsidRPr="009B3E6A" w:rsidRDefault="009B3E6A" w:rsidP="009B3E6A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9B3E6A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655" w:dyaOrig="2081">
                <v:shape id="_x0000_i1163" type="#_x0000_t75" style="width:132.85pt;height:104.05pt" o:ole="">
                  <v:imagedata r:id="rId275" o:title=""/>
                </v:shape>
                <o:OLEObject Type="Embed" ProgID="FXE300.Equation" ShapeID="_x0000_i1163" DrawAspect="Content" ObjectID="_1420971356" r:id="rId276"/>
              </w:object>
            </w:r>
          </w:p>
        </w:tc>
        <w:tc>
          <w:tcPr>
            <w:tcW w:w="928" w:type="dxa"/>
          </w:tcPr>
          <w:p w:rsidR="00A252B0" w:rsidRDefault="00A252B0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C71E16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63B" w:rsidRDefault="0072463B" w:rsidP="00C868AD">
      <w:pPr>
        <w:spacing w:after="0" w:line="240" w:lineRule="auto"/>
      </w:pPr>
      <w:r>
        <w:separator/>
      </w:r>
    </w:p>
  </w:endnote>
  <w:endnote w:type="continuationSeparator" w:id="0">
    <w:p w:rsidR="0072463B" w:rsidRDefault="0072463B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196" w:rsidRDefault="00B11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34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11196" w:rsidRDefault="00B111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5002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34D" w:rsidRDefault="00F313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F41E7" w:rsidRDefault="008F41E7" w:rsidP="008F41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63B" w:rsidRDefault="0072463B" w:rsidP="00C868AD">
      <w:pPr>
        <w:spacing w:after="0" w:line="240" w:lineRule="auto"/>
      </w:pPr>
      <w:r>
        <w:separator/>
      </w:r>
    </w:p>
  </w:footnote>
  <w:footnote w:type="continuationSeparator" w:id="0">
    <w:p w:rsidR="0072463B" w:rsidRDefault="0072463B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96" w:rsidRPr="00C868AD" w:rsidRDefault="00B11196">
    <w:pPr>
      <w:pStyle w:val="Header"/>
      <w:rPr>
        <w:u w:val="single"/>
      </w:rPr>
    </w:pPr>
    <w:r>
      <w:rPr>
        <w:u w:val="single"/>
      </w:rPr>
      <w:t>Further Algebraic Techniques</w:t>
    </w:r>
    <w:r>
      <w:rPr>
        <w:u w:val="single"/>
      </w:rPr>
      <w:tab/>
      <w:t xml:space="preserve">Topic </w:t>
    </w:r>
    <w:r w:rsidRPr="00C868AD">
      <w:rPr>
        <w:u w:val="single"/>
      </w:rPr>
      <w:t>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96" w:rsidRDefault="00B11196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B11196" w:rsidRPr="00C71E16" w:rsidRDefault="00B11196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048B4"/>
    <w:multiLevelType w:val="hybridMultilevel"/>
    <w:tmpl w:val="B464F76A"/>
    <w:lvl w:ilvl="0" w:tplc="C87AA3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D21AC"/>
    <w:multiLevelType w:val="hybridMultilevel"/>
    <w:tmpl w:val="BC9AFC70"/>
    <w:lvl w:ilvl="0" w:tplc="1C4601B4">
      <w:start w:val="1"/>
      <w:numFmt w:val="lowerLetter"/>
      <w:lvlText w:val="(%1)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24051"/>
    <w:multiLevelType w:val="hybridMultilevel"/>
    <w:tmpl w:val="365A7AD2"/>
    <w:lvl w:ilvl="0" w:tplc="3CCE074C">
      <w:start w:val="1"/>
      <w:numFmt w:val="lowerLetter"/>
      <w:lvlText w:val="(%1)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E0830"/>
    <w:multiLevelType w:val="hybridMultilevel"/>
    <w:tmpl w:val="81CA9840"/>
    <w:lvl w:ilvl="0" w:tplc="98429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74"/>
    <w:rsid w:val="000176AA"/>
    <w:rsid w:val="000B1422"/>
    <w:rsid w:val="000C4CAD"/>
    <w:rsid w:val="000F2562"/>
    <w:rsid w:val="001305A2"/>
    <w:rsid w:val="00141CAD"/>
    <w:rsid w:val="0018287C"/>
    <w:rsid w:val="0018524B"/>
    <w:rsid w:val="001B2674"/>
    <w:rsid w:val="001D51F7"/>
    <w:rsid w:val="001F3CC1"/>
    <w:rsid w:val="00213DE1"/>
    <w:rsid w:val="00216994"/>
    <w:rsid w:val="00246314"/>
    <w:rsid w:val="002622B0"/>
    <w:rsid w:val="002C1F1F"/>
    <w:rsid w:val="003071F2"/>
    <w:rsid w:val="00325745"/>
    <w:rsid w:val="003B1F84"/>
    <w:rsid w:val="00413DF5"/>
    <w:rsid w:val="0044711D"/>
    <w:rsid w:val="00460B7C"/>
    <w:rsid w:val="004A64CB"/>
    <w:rsid w:val="004B4A50"/>
    <w:rsid w:val="004D1EE6"/>
    <w:rsid w:val="004E1D1E"/>
    <w:rsid w:val="005505E8"/>
    <w:rsid w:val="005644E9"/>
    <w:rsid w:val="00581640"/>
    <w:rsid w:val="005929EA"/>
    <w:rsid w:val="005C44C0"/>
    <w:rsid w:val="0060402D"/>
    <w:rsid w:val="00641EA7"/>
    <w:rsid w:val="00667642"/>
    <w:rsid w:val="006718CF"/>
    <w:rsid w:val="00676343"/>
    <w:rsid w:val="0072463B"/>
    <w:rsid w:val="00730A08"/>
    <w:rsid w:val="007403DD"/>
    <w:rsid w:val="00777A31"/>
    <w:rsid w:val="0079503C"/>
    <w:rsid w:val="007C4698"/>
    <w:rsid w:val="007D39B1"/>
    <w:rsid w:val="0080449A"/>
    <w:rsid w:val="00845ACB"/>
    <w:rsid w:val="00850CB4"/>
    <w:rsid w:val="00853748"/>
    <w:rsid w:val="00892A7B"/>
    <w:rsid w:val="00897602"/>
    <w:rsid w:val="008B7480"/>
    <w:rsid w:val="008C68D7"/>
    <w:rsid w:val="008F3E43"/>
    <w:rsid w:val="008F41E7"/>
    <w:rsid w:val="00957EAC"/>
    <w:rsid w:val="009A5487"/>
    <w:rsid w:val="009B3E6A"/>
    <w:rsid w:val="009F6235"/>
    <w:rsid w:val="00A23965"/>
    <w:rsid w:val="00A252B0"/>
    <w:rsid w:val="00A824D7"/>
    <w:rsid w:val="00A86D07"/>
    <w:rsid w:val="00AB0C62"/>
    <w:rsid w:val="00B0317F"/>
    <w:rsid w:val="00B11196"/>
    <w:rsid w:val="00B26BD8"/>
    <w:rsid w:val="00B850EA"/>
    <w:rsid w:val="00C56E1E"/>
    <w:rsid w:val="00C61083"/>
    <w:rsid w:val="00C71E16"/>
    <w:rsid w:val="00C868AD"/>
    <w:rsid w:val="00CA11C9"/>
    <w:rsid w:val="00D01E1D"/>
    <w:rsid w:val="00D03A78"/>
    <w:rsid w:val="00D44ED6"/>
    <w:rsid w:val="00D61EC5"/>
    <w:rsid w:val="00D667E2"/>
    <w:rsid w:val="00D95422"/>
    <w:rsid w:val="00E93608"/>
    <w:rsid w:val="00EB1449"/>
    <w:rsid w:val="00F3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oleObject" Target="embeddings/oleObject109.bin"/><Relationship Id="rId247" Type="http://schemas.openxmlformats.org/officeDocument/2006/relationships/image" Target="media/image113.wmf"/><Relationship Id="rId107" Type="http://schemas.openxmlformats.org/officeDocument/2006/relationships/image" Target="media/image48.wmf"/><Relationship Id="rId268" Type="http://schemas.openxmlformats.org/officeDocument/2006/relationships/oleObject" Target="embeddings/oleObject13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85.bin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0.wmf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4.bin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2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75.bin"/><Relationship Id="rId182" Type="http://schemas.openxmlformats.org/officeDocument/2006/relationships/image" Target="media/image85.wmf"/><Relationship Id="rId217" Type="http://schemas.openxmlformats.org/officeDocument/2006/relationships/image" Target="media/image102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18.wmf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70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7.bin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20.bin"/><Relationship Id="rId249" Type="http://schemas.openxmlformats.org/officeDocument/2006/relationships/oleObject" Target="embeddings/oleObject124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30.bin"/><Relationship Id="rId265" Type="http://schemas.openxmlformats.org/officeDocument/2006/relationships/image" Target="media/image120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header" Target="header1.xml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88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14.wmf"/><Relationship Id="rId255" Type="http://schemas.openxmlformats.org/officeDocument/2006/relationships/image" Target="media/image116.wmf"/><Relationship Id="rId271" Type="http://schemas.openxmlformats.org/officeDocument/2006/relationships/image" Target="media/image123.wmf"/><Relationship Id="rId276" Type="http://schemas.openxmlformats.org/officeDocument/2006/relationships/oleObject" Target="embeddings/oleObject139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98.wmf"/><Relationship Id="rId229" Type="http://schemas.openxmlformats.org/officeDocument/2006/relationships/image" Target="media/image107.wmf"/><Relationship Id="rId19" Type="http://schemas.openxmlformats.org/officeDocument/2006/relationships/image" Target="media/image6.wmf"/><Relationship Id="rId224" Type="http://schemas.openxmlformats.org/officeDocument/2006/relationships/image" Target="media/image105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31.bin"/><Relationship Id="rId266" Type="http://schemas.openxmlformats.org/officeDocument/2006/relationships/oleObject" Target="embeddings/oleObject134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footer" Target="footer2.xml"/><Relationship Id="rId105" Type="http://schemas.openxmlformats.org/officeDocument/2006/relationships/image" Target="media/image47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78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footer" Target="footer1.xml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89.bin"/><Relationship Id="rId219" Type="http://schemas.openxmlformats.org/officeDocument/2006/relationships/image" Target="media/image103.wmf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0" Type="http://schemas.openxmlformats.org/officeDocument/2006/relationships/oleObject" Target="embeddings/oleObject111.bin"/><Relationship Id="rId235" Type="http://schemas.openxmlformats.org/officeDocument/2006/relationships/image" Target="media/image109.wmf"/><Relationship Id="rId251" Type="http://schemas.openxmlformats.org/officeDocument/2006/relationships/oleObject" Target="embeddings/oleObject125.bin"/><Relationship Id="rId256" Type="http://schemas.openxmlformats.org/officeDocument/2006/relationships/oleObject" Target="embeddings/oleObject128.bin"/><Relationship Id="rId277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72" Type="http://schemas.openxmlformats.org/officeDocument/2006/relationships/oleObject" Target="embeddings/oleObject13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oleObject" Target="embeddings/oleObject105.bin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8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1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58.wmf"/><Relationship Id="rId262" Type="http://schemas.openxmlformats.org/officeDocument/2006/relationships/image" Target="media/image11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header" Target="header2.xml"/><Relationship Id="rId101" Type="http://schemas.openxmlformats.org/officeDocument/2006/relationships/image" Target="media/image45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2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17.wmf"/><Relationship Id="rId278" Type="http://schemas.openxmlformats.org/officeDocument/2006/relationships/theme" Target="theme/theme1.xml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6.bin"/><Relationship Id="rId273" Type="http://schemas.openxmlformats.org/officeDocument/2006/relationships/image" Target="media/image124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7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08.wmf"/><Relationship Id="rId253" Type="http://schemas.openxmlformats.org/officeDocument/2006/relationships/image" Target="media/image115.wmf"/><Relationship Id="rId274" Type="http://schemas.openxmlformats.org/officeDocument/2006/relationships/oleObject" Target="embeddings/oleObject13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2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3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7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25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4C84E-C20D-45AA-8920-0D94AAA0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1</TotalTime>
  <Pages>9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9087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2</cp:revision>
  <dcterms:created xsi:type="dcterms:W3CDTF">2013-01-29T02:23:00Z</dcterms:created>
  <dcterms:modified xsi:type="dcterms:W3CDTF">2013-01-29T02:23:00Z</dcterms:modified>
</cp:coreProperties>
</file>