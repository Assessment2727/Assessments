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034"/>
        <w:gridCol w:w="4676"/>
        <w:gridCol w:w="3545"/>
      </w:tblGrid>
      <w:tr w:rsidR="00325745" w:rsidTr="00A824D7">
        <w:trPr>
          <w:cantSplit/>
          <w:trHeight w:val="851"/>
        </w:trPr>
        <w:tc>
          <w:tcPr>
            <w:tcW w:w="1986" w:type="dxa"/>
            <w:gridSpan w:val="2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E7056C" w:rsidRDefault="00E7056C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  <w:p w:rsidR="00C868AD" w:rsidRPr="00325745" w:rsidRDefault="00C868AD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676" w:type="dxa"/>
          </w:tcPr>
          <w:p w:rsidR="001D51F7" w:rsidRPr="005C44C0" w:rsidRDefault="00E7056C" w:rsidP="007403DD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Indices</w:t>
            </w:r>
          </w:p>
        </w:tc>
        <w:tc>
          <w:tcPr>
            <w:tcW w:w="3545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C56E1E" w:rsidRPr="00C56E1E" w:rsidRDefault="00C56E1E" w:rsidP="00C56E1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853748" w:rsidRDefault="00E7056C" w:rsidP="00E705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E7056C">
              <w:rPr>
                <w:rFonts w:ascii="Times New Roman" w:hAnsi="Times New Roman"/>
                <w:sz w:val="16"/>
                <w:szCs w:val="16"/>
              </w:rPr>
              <w:t>Investigate index notation and represent whole numbers as products of powers of prime numbers (ACMNA149)</w:t>
            </w:r>
          </w:p>
          <w:p w:rsidR="00E7056C" w:rsidRPr="00E7056C" w:rsidRDefault="00E7056C" w:rsidP="00E705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Use  index  notation with numbers </w:t>
            </w:r>
            <w:r w:rsidRPr="00E7056C">
              <w:rPr>
                <w:rFonts w:ascii="Times New Roman" w:hAnsi="Times New Roman"/>
                <w:sz w:val="16"/>
                <w:szCs w:val="16"/>
              </w:rPr>
              <w:t>to establi</w:t>
            </w:r>
            <w:r>
              <w:rPr>
                <w:rFonts w:ascii="Times New Roman" w:hAnsi="Times New Roman"/>
                <w:sz w:val="16"/>
                <w:szCs w:val="16"/>
              </w:rPr>
              <w:t>sh the index  laws with posit</w:t>
            </w:r>
            <w:r w:rsidRPr="00E7056C">
              <w:rPr>
                <w:rFonts w:ascii="Times New Roman" w:hAnsi="Times New Roman"/>
                <w:sz w:val="16"/>
                <w:szCs w:val="16"/>
              </w:rPr>
              <w:t>ive integral indices and the zero  index   (ACMNA182)</w:t>
            </w:r>
          </w:p>
        </w:tc>
        <w:tc>
          <w:tcPr>
            <w:tcW w:w="3545" w:type="dxa"/>
          </w:tcPr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667642" w:rsidRPr="00667642" w:rsidRDefault="00667642" w:rsidP="00667642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667642" w:rsidRPr="00667642" w:rsidRDefault="00667642" w:rsidP="00667642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667642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325745" w:rsidRDefault="00E7056C" w:rsidP="00B850EA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214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25pt;height:15.05pt" o:ole="">
                  <v:imagedata r:id="rId9" o:title=""/>
                </v:shape>
                <o:OLEObject Type="Embed" ProgID="FXE300.Equation" ShapeID="_x0000_i1025" DrawAspect="Content" ObjectID="_1420971932" r:id="rId10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E7056C" w:rsidRPr="00E7056C" w:rsidRDefault="00E7056C" w:rsidP="00B850EA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E7056C" w:rsidRPr="00E7056C" w:rsidRDefault="00E7056C" w:rsidP="00B850EA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CA9E802" wp14:editId="3D366427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E7056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E7056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E7056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E7056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7" o:spid="_x0000_s1026" style="position:absolute;margin-left:9.75pt;margin-top:5.65pt;width:343.5pt;height:9pt;z-index:25165926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G/8EA&#10;AADaAAAADwAAAGRycy9kb3ducmV2LnhtbESPT2sCMRTE7wW/Q3hCbzWrUpHVKFpQpDf/nh/Jc7O4&#10;eVk2qbv10zcFweMwM79h5svOVeJOTSg9KxgOMhDE2puSCwWn4+ZjCiJEZIOVZ1LwSwGWi97bHHPj&#10;W97T/RALkSAcclRgY6xzKYO25DAMfE2cvKtvHMYkm0KaBtsEd5UcZdlEOiw5LVis6cuSvh1+nIJv&#10;bT+nj257Me3kOl7t15ez9lul3vvdagYiUhdf4Wd7ZxS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ORv/BAAAA2gAAAA8AAAAAAAAAAAAAAAAAmAIAAGRycy9kb3du&#10;cmV2LnhtbFBLBQYAAAAABAAEAPUAAACGAwAAAAA=&#10;" strokecolor="black [3213]" strokeweight="1pt">
                        <v:textbox>
                          <w:txbxContent>
                            <w:p w:rsidR="00226B87" w:rsidRDefault="00226B87" w:rsidP="00E7056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jZMEA&#10;AADaAAAADwAAAGRycy9kb3ducmV2LnhtbESPT2sCMRTE7wW/Q3iCt5q1UpHVKFpQpDf/nh/Jc7O4&#10;eVk20V399E2h0OMwM79h5svOVeJBTSg9KxgNMxDE2puSCwWn4+Z9CiJEZIOVZ1LwpADLRe9tjrnx&#10;Le/pcYiFSBAOOSqwMda5lEFbchiGviZO3tU3DmOSTSFNg22Cu0p+ZNlEOiw5LVis6cuSvh3uTsG3&#10;tp/TV7e9mHZyHa/268tZ+61Sg363moGI1MX/8F97ZxSM4fdKugF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C42TBAAAA2gAAAA8AAAAAAAAAAAAAAAAAmAIAAGRycy9kb3du&#10;cmV2LnhtbFBLBQYAAAAABAAEAPUAAACGAwAAAAA=&#10;" strokecolor="black [3213]" strokeweight="1pt">
                        <v:textbox>
                          <w:txbxContent>
                            <w:p w:rsidR="00226B87" w:rsidRDefault="00226B87" w:rsidP="00E7056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7EMMA&#10;AADaAAAADwAAAGRycy9kb3ducmV2LnhtbESPzWrDMBCE74G8g9hAb4mctgnBtRLSQkPpLT/NeZHW&#10;lom1MpYau336qhDIcZiZb5hiM7hGXKkLtWcF81kGglh7U3Ol4HR8n65AhIhssPFMCn4owGY9HhWY&#10;G9/znq6HWIkE4ZCjAhtjm0sZtCWHYeZb4uSVvnMYk+wqaTrsE9w18jHLltJhzWnBYktvlvTl8O0U&#10;fGq7WP0Ou7Ppl+XTdv96/tJ+p9TDZNi+gIg0xHv41v4wCp7h/0q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t7EMMAAADaAAAADwAAAAAAAAAAAAAAAACYAgAAZHJzL2Rv&#10;d25yZXYueG1sUEsFBgAAAAAEAAQA9QAAAIgDAAAAAA==&#10;" strokecolor="black [3213]" strokeweight="1pt">
                        <v:textbox>
                          <w:txbxContent>
                            <w:p w:rsidR="00226B87" w:rsidRDefault="00226B87" w:rsidP="00E7056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ei8EA&#10;AADaAAAADwAAAGRycy9kb3ducmV2LnhtbESPT2sCMRTE74V+h/AEbzWrosjWKFZQpDf/nh/Jc7N0&#10;87Jsorv20zcFweMwM79h5svOVeJOTSg9KxgOMhDE2puSCwWn4+ZjBiJEZIOVZ1LwoADLxfvbHHPj&#10;W97T/RALkSAcclRgY6xzKYO25DAMfE2cvKtvHMYkm0KaBtsEd5UcZdlUOiw5LVisaW1J/xxuTsG3&#10;tpPZb7e9mHZ6Ha/2X5ez9lul+r1u9QkiUhdf4Wd7ZxR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3ovBAAAA2gAAAA8AAAAAAAAAAAAAAAAAmAIAAGRycy9kb3du&#10;cmV2LnhtbFBLBQYAAAAABAAEAPUAAACGAwAAAAA=&#10;" strokecolor="black [3213]" strokeweight="1pt">
                        <v:textbox>
                          <w:txbxContent>
                            <w:p w:rsidR="00226B87" w:rsidRDefault="00226B87" w:rsidP="00E7056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67" w:dyaOrig="300">
                <v:shape id="_x0000_i1026" type="#_x0000_t75" style="width:28.8pt;height:15.05pt" o:ole="">
                  <v:imagedata r:id="rId11" o:title=""/>
                </v:shape>
                <o:OLEObject Type="Embed" ProgID="FXE300.Equation" ShapeID="_x0000_i1026" DrawAspect="Content" ObjectID="_1420971933" r:id="rId12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67" w:dyaOrig="300">
                <v:shape id="_x0000_i1027" type="#_x0000_t75" style="width:28.8pt;height:15.05pt" o:ole="">
                  <v:imagedata r:id="rId13" o:title=""/>
                </v:shape>
                <o:OLEObject Type="Embed" ProgID="FXE300.Equation" ShapeID="_x0000_i1027" DrawAspect="Content" ObjectID="_1420971934" r:id="rId14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>
                <v:shape id="_x0000_i1028" type="#_x0000_t75" style="width:13.75pt;height:17pt" o:ole="">
                  <v:imagedata r:id="rId15" o:title=""/>
                </v:shape>
                <o:OLEObject Type="Embed" ProgID="FXE300.Equation" ShapeID="_x0000_i1028" DrawAspect="Content" ObjectID="_1420971935" r:id="rId16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>
                <v:shape id="_x0000_i1029" type="#_x0000_t75" style="width:13.75pt;height:17pt" o:ole="">
                  <v:imagedata r:id="rId17" o:title=""/>
                </v:shape>
                <o:OLEObject Type="Embed" ProgID="FXE300.Equation" ShapeID="_x0000_i1029" DrawAspect="Content" ObjectID="_1420971936" r:id="rId18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E7056C" w:rsidRPr="00E7056C" w:rsidRDefault="00E7056C" w:rsidP="00B850EA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</w:tc>
      </w:tr>
      <w:tr w:rsidR="00E7056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7056C" w:rsidRPr="001B3341" w:rsidRDefault="00E7056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7056C" w:rsidRDefault="00E7056C" w:rsidP="00226B8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3A1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65" w:dyaOrig="350" w14:anchorId="216F4835">
                <v:shape id="_x0000_i1030" type="#_x0000_t75" style="width:37.95pt;height:17pt" o:ole="">
                  <v:imagedata r:id="rId19" o:title=""/>
                </v:shape>
                <o:OLEObject Type="Embed" ProgID="FXE300.Equation" ShapeID="_x0000_i1030" DrawAspect="Content" ObjectID="_1420971937" r:id="rId20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E7056C" w:rsidRPr="00E7056C" w:rsidRDefault="00E7056C" w:rsidP="00226B87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EA3A14" w:rsidRDefault="00EA3A14" w:rsidP="00226B8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2C09EEEA" wp14:editId="141F588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20897</wp:posOffset>
                      </wp:positionV>
                      <wp:extent cx="2929890" cy="388620"/>
                      <wp:effectExtent l="0" t="0" r="22860" b="1143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3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EA3A1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EA3A1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EA3A1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EA3A1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1" o:spid="_x0000_s1031" style="position:absolute;margin-left:9.7pt;margin-top:1.65pt;width:230.7pt;height:30.6pt;z-index:251669504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">
                      <v:roundrect id="AutoShape 3" o:spid="_x0000_s1032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qhc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ncD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2qFwgAAANsAAAAPAAAAAAAAAAAAAAAAAJgCAABkcnMvZG93&#10;bnJldi54bWxQSwUGAAAAAAQABAD1AAAAhwMAAAAA&#10;" strokecolor="black [3213]" strokeweight="1pt">
                        <v:textbox>
                          <w:txbxContent>
                            <w:p w:rsidR="00226B87" w:rsidRDefault="00226B87" w:rsidP="00EA3A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3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/PHsMA&#10;AADbAAAADwAAAGRycy9kb3ducmV2LnhtbESPT2sCMRTE74LfIbyCN822iyJbo2hBKb359/xInpul&#10;m5dlE921n74RCj0OM/MbZrHqXS3u1IbKs4LXSQaCWHtTcangdNyO5yBCRDZYeyYFDwqwWg4HCyyM&#10;73hP90MsRYJwKFCBjbEppAzaksMw8Q1x8q6+dRiTbEtpWuwS3NXyLctm0mHFacFiQx+W9Pfh5hR8&#10;aTud//S7i+lm13y931zO2u+UGr3063cQkfr4H/5rfxoFeQ7P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/PHsMAAADbAAAADwAAAAAAAAAAAAAAAACYAgAAZHJzL2Rv&#10;d25yZXYueG1sUEsFBgAAAAAEAAQA9QAAAIgDAAAAAA==&#10;" strokecolor="black [3213]" strokeweight="1pt">
                        <v:textbox>
                          <w:txbxContent>
                            <w:p w:rsidR="00226B87" w:rsidRDefault="00226B87" w:rsidP="00EA3A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34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XasMA&#10;AADbAAAADwAAAGRycy9kb3ducmV2LnhtbESPT2sCMRTE74LfIbyCN81Wq8jWKCpUSm/+PT+S52bp&#10;5mXZpO7aT98UBI/DzPyGWaw6V4kbNaH0rOB1lIEg1t6UXCg4HT+GcxAhIhusPJOCOwVYLfu9BebG&#10;t7yn2yEWIkE45KjAxljnUgZtyWEY+Zo4eVffOIxJNoU0DbYJ7io5zrKZdFhyWrBY09aS/j78OAVf&#10;2k7nv93uYtrZdbLeby5n7XdKDV669TuISF18hh/tT6Ng8gb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ZXasMAAADbAAAADwAAAAAAAAAAAAAAAACYAgAAZHJzL2Rv&#10;d25yZXYueG1sUEsFBgAAAAAEAAQA9QAAAIgDAAAAAA==&#10;" strokecolor="black [3213]" strokeweight="1pt">
                        <v:textbox>
                          <w:txbxContent>
                            <w:p w:rsidR="00226B87" w:rsidRDefault="00226B87" w:rsidP="00EA3A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3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y8cIA&#10;AADbAAAADwAAAGRycy9kb3ducmV2LnhtbESPQWsCMRSE74L/ITzBm2atKLIaRQVFetNWz4/kuVnc&#10;vCyb1F3765tCocdhZr5hVpvOVeJJTSg9K5iMMxDE2puSCwWfH4fRAkSIyAYrz6TgRQE2635vhbnx&#10;LZ/peYmFSBAOOSqwMda5lEFbchjGviZO3t03DmOSTSFNg22Cu0q+ZdlcOiw5LVisaW9JPy5fTsG7&#10;trPFd3e8mXZ+n27Pu9tV+6NSw0G3XYKI1MX/8F/7ZBRMZ/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LxwgAAANsAAAAPAAAAAAAAAAAAAAAAAJgCAABkcnMvZG93&#10;bnJldi54bWxQSwUGAAAAAAQABAD1AAAAhwMAAAAA&#10;" strokecolor="black [3213]" strokeweight="1pt">
                        <v:textbox>
                          <w:txbxContent>
                            <w:p w:rsidR="00226B87" w:rsidRDefault="00226B87" w:rsidP="00EA3A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100" w:dyaOrig="300">
                <v:shape id="_x0000_i1031" type="#_x0000_t75" style="width:104.75pt;height:15.05pt" o:ole="">
                  <v:imagedata r:id="rId21" o:title=""/>
                </v:shape>
                <o:OLEObject Type="Embed" ProgID="FXE300.Equation" ShapeID="_x0000_i1031" DrawAspect="Content" ObjectID="_1420971938" r:id="rId22"/>
              </w:object>
            </w:r>
            <w:r w:rsidR="00E7056C"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</w:t>
            </w:r>
            <w:r w:rsid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67" w:dyaOrig="300">
                <v:shape id="_x0000_i1032" type="#_x0000_t75" style="width:28.8pt;height:15.05pt" o:ole="">
                  <v:imagedata r:id="rId23" o:title=""/>
                </v:shape>
                <o:OLEObject Type="Embed" ProgID="FXE300.Equation" ShapeID="_x0000_i1032" DrawAspect="Content" ObjectID="_1420971939" r:id="rId24"/>
              </w:object>
            </w:r>
            <w:r w:rsid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</w:t>
            </w:r>
          </w:p>
          <w:p w:rsidR="00EA3A14" w:rsidRPr="00EA3A14" w:rsidRDefault="00EA3A14" w:rsidP="00226B87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E7056C" w:rsidRPr="00E7056C" w:rsidRDefault="00E7056C" w:rsidP="00EA3A14">
            <w:pPr>
              <w:tabs>
                <w:tab w:val="left" w:pos="8116"/>
              </w:tabs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="00EA3A1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950" w:dyaOrig="300">
                <v:shape id="_x0000_i1033" type="#_x0000_t75" style="width:47.15pt;height:15.05pt" o:ole="">
                  <v:imagedata r:id="rId25" o:title=""/>
                </v:shape>
                <o:OLEObject Type="Embed" ProgID="FXE300.Equation" ShapeID="_x0000_i1033" DrawAspect="Content" ObjectID="_1420971940" r:id="rId26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="00EA3A14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</w:t>
            </w:r>
            <w:r w:rsidR="00EA3A1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140" w:dyaOrig="273">
                <v:shape id="_x0000_i1034" type="#_x0000_t75" style="width:107.35pt;height:13.75pt" o:ole="">
                  <v:imagedata r:id="rId27" o:title=""/>
                </v:shape>
                <o:OLEObject Type="Embed" ProgID="FXE300.Equation" ShapeID="_x0000_i1034" DrawAspect="Content" ObjectID="_1420971941" r:id="rId28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="00EA3A14">
              <w:rPr>
                <w:rFonts w:ascii="Times New Roman" w:hAnsi="Times New Roman"/>
                <w:position w:val="-6"/>
                <w:sz w:val="24"/>
                <w:szCs w:val="24"/>
              </w:rPr>
              <w:tab/>
            </w:r>
          </w:p>
          <w:p w:rsidR="00E7056C" w:rsidRPr="00E7056C" w:rsidRDefault="00E7056C" w:rsidP="00226B87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</w:tc>
      </w:tr>
      <w:tr w:rsidR="00E7056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7056C" w:rsidRPr="001B3341" w:rsidRDefault="00E7056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7056C" w:rsidRDefault="00D21EB1" w:rsidP="00226B8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119424DD" wp14:editId="7B56E263">
                      <wp:simplePos x="0" y="0"/>
                      <wp:positionH relativeFrom="column">
                        <wp:posOffset>3545955</wp:posOffset>
                      </wp:positionH>
                      <wp:positionV relativeFrom="paragraph">
                        <wp:posOffset>92652</wp:posOffset>
                      </wp:positionV>
                      <wp:extent cx="764598" cy="523009"/>
                      <wp:effectExtent l="0" t="0" r="16510" b="10795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4598" cy="523009"/>
                                <a:chOff x="0" y="0"/>
                                <a:chExt cx="764598" cy="523009"/>
                              </a:xfrm>
                            </wpg:grpSpPr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0" y="149629"/>
                                  <a:ext cx="49045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556953" y="0"/>
                                  <a:ext cx="207645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8" o:spid="_x0000_s1026" style="position:absolute;margin-left:279.2pt;margin-top:7.3pt;width:60.2pt;height:41.2pt;z-index:251673600" coordsize="7645,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">
                      <v:rect id="Rectangle 36" o:spid="_x0000_s1027" style="position:absolute;top:1496;width:4904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ht2cQA&#10;AADbAAAADwAAAGRycy9kb3ducmV2LnhtbESPQWvCQBSE74X+h+UVvNWNClKia5C0ii29mPbi7Zl9&#10;ZoPZtyG7xvTfdwXB4zAz3zDLbLCN6KnztWMFk3ECgrh0uuZKwe/P5vUNhA/IGhvHpOCPPGSr56cl&#10;ptpdeU99ESoRIexTVGBCaFMpfWnIoh+7ljh6J9dZDFF2ldQdXiPcNnKaJHNpsea4YLCl3FB5Li5W&#10;wak9zr4P+0NSHD+/8o+tNvK9N0qNXob1AkSgITzC9/ZOK5jN4f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4bdnEAAAA2wAAAA8AAAAAAAAAAAAAAAAAmAIAAGRycy9k&#10;b3ducmV2LnhtbFBLBQYAAAAABAAEAPUAAACJAwAAAAA=&#10;" filled="f" strokecolor="black [3213]" strokeweight="1.5pt"/>
                      <v:rect id="Rectangle 37" o:spid="_x0000_s1028" style="position:absolute;left:5569;width:2076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TIQsUA&#10;AADbAAAADwAAAGRycy9kb3ducmV2LnhtbESPQWvCQBSE7wX/w/KE3nRjBZU0qxRtixUvxl68PbMv&#10;2dDs25DdxvTfdwtCj8PMfMNkm8E2oqfO144VzKYJCOLC6ZorBZ/nt8kKhA/IGhvHpOCHPGzWo4cM&#10;U+1ufKI+D5WIEPYpKjAhtKmUvjBk0U9dSxy90nUWQ5RdJXWHtwi3jXxKkoW0WHNcMNjS1lDxlX9b&#10;BWV7nR8vp0uSXz8O29d3beSuN0o9joeXZxCBhvAfvrf3WsF8CX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tMhCxQAAANsAAAAPAAAAAAAAAAAAAAAAAJgCAABkcnMv&#10;ZG93bnJldi54bWxQSwUGAAAAAAQABAD1AAAAigMAAAAA&#10;" filled="f" strokecolor="black [3213]" strokeweight="1.5pt"/>
                    </v:group>
                  </w:pict>
                </mc:Fallback>
              </mc:AlternateContent>
            </w:r>
            <w:r w:rsidR="00E705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3A14">
              <w:rPr>
                <w:rFonts w:ascii="Times New Roman" w:hAnsi="Times New Roman"/>
                <w:sz w:val="24"/>
                <w:szCs w:val="24"/>
              </w:rPr>
              <w:t xml:space="preserve">Write </w:t>
            </w:r>
            <w:r w:rsidR="00EA3A1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483" w:dyaOrig="300" w14:anchorId="36EA5911">
                <v:shape id="_x0000_i1035" type="#_x0000_t75" style="width:124.35pt;height:15.05pt" o:ole="">
                  <v:imagedata r:id="rId29" o:title=""/>
                </v:shape>
                <o:OLEObject Type="Embed" ProgID="FXE300.Equation" ShapeID="_x0000_i1035" DrawAspect="Content" ObjectID="_1420971942" r:id="rId30"/>
              </w:object>
            </w:r>
            <w:r w:rsidR="00E7056C"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="00EA3A14" w:rsidRPr="00EA3A14">
              <w:rPr>
                <w:rFonts w:ascii="Times New Roman" w:hAnsi="Times New Roman"/>
                <w:sz w:val="24"/>
                <w:szCs w:val="24"/>
              </w:rPr>
              <w:t>in</w:t>
            </w:r>
            <w:r w:rsidR="00EA3A14">
              <w:rPr>
                <w:rFonts w:ascii="Times New Roman" w:hAnsi="Times New Roman"/>
                <w:sz w:val="24"/>
                <w:szCs w:val="24"/>
              </w:rPr>
              <w:t xml:space="preserve"> index notation.</w:t>
            </w:r>
          </w:p>
          <w:p w:rsidR="00E7056C" w:rsidRPr="00E7056C" w:rsidRDefault="00E7056C" w:rsidP="00226B87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EA3A14" w:rsidRDefault="00EA3A14" w:rsidP="00226B8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  <w:p w:rsidR="00E7056C" w:rsidRPr="00E7056C" w:rsidRDefault="00E7056C" w:rsidP="00226B8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</w:t>
            </w:r>
          </w:p>
          <w:p w:rsidR="00E7056C" w:rsidRPr="00E7056C" w:rsidRDefault="00E7056C" w:rsidP="00226B87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</w:tc>
      </w:tr>
      <w:tr w:rsidR="00E7056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7056C" w:rsidRPr="001B3341" w:rsidRDefault="00E7056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21EB1" w:rsidRPr="00D21EB1" w:rsidRDefault="00D21EB1" w:rsidP="00D21EB1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 xml:space="preserve"> </w:t>
            </w:r>
            <w:r w:rsidRPr="00D21EB1">
              <w:rPr>
                <w:rFonts w:ascii="Times New Roman" w:eastAsiaTheme="minorEastAsia" w:hAnsi="Times New Roman"/>
                <w:color w:val="FF0000"/>
                <w:position w:val="-6"/>
                <w:sz w:val="24"/>
                <w:szCs w:val="24"/>
              </w:rPr>
              <w:object w:dxaOrig="2981" w:dyaOrig="300">
                <v:shape id="_x0000_i1036" type="#_x0000_t75" style="width:149.25pt;height:15.05pt" o:ole="">
                  <v:imagedata r:id="rId31" o:title=""/>
                </v:shape>
                <o:OLEObject Type="Embed" ProgID="FXE300.Equation" ShapeID="_x0000_i1036" DrawAspect="Content" ObjectID="_1420971943" r:id="rId32"/>
              </w:object>
            </w:r>
            <w:r w:rsidRPr="00D21EB1">
              <w:rPr>
                <w:rFonts w:ascii="Times New Roman" w:eastAsiaTheme="minorEastAsia" w:hAnsi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D21EB1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D21EB1" w:rsidRDefault="00D21EB1" w:rsidP="00D21EB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4F37E155" wp14:editId="2DCC4CFA">
                      <wp:simplePos x="0" y="0"/>
                      <wp:positionH relativeFrom="column">
                        <wp:posOffset>149167</wp:posOffset>
                      </wp:positionH>
                      <wp:positionV relativeFrom="paragraph">
                        <wp:posOffset>60960</wp:posOffset>
                      </wp:positionV>
                      <wp:extent cx="2929890" cy="388620"/>
                      <wp:effectExtent l="0" t="0" r="22860" b="1143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3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8" o:spid="_x0000_s1036" style="position:absolute;margin-left:11.75pt;margin-top:4.8pt;width:230.7pt;height:30.6pt;z-index:251675648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">
                      <v:roundrect id="AutoShape 3" o:spid="_x0000_s103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f49MMA&#10;AADbAAAADwAAAGRycy9kb3ducmV2LnhtbESPT2sCMRTE74V+h/AKvdWsFcVujWKFinjz7/mRPDeL&#10;m5dlE91tP70RBI/DzPyGmcw6V4krNaH0rKDfy0AQa29KLhTsd78fYxAhIhusPJOCPwowm76+TDA3&#10;vuUNXbexEAnCIUcFNsY6lzJoSw5Dz9fEyTv5xmFMsimkabBNcFfJzywbSYclpwWLNS0s6fP24hSs&#10;tR2O/7vl0bSj02C++TketF8q9f7Wzb9BROriM/xor4yCwRfcv6Qf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f49MMAAADbAAAADwAAAAAAAAAAAAAAAACYAgAAZHJzL2Rv&#10;d25yZXYueG1sUEsFBgAAAAAEAAQA9QAAAIgDAAAAAA=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3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iFMAA&#10;AADbAAAADwAAAGRycy9kb3ducmV2LnhtbERPy2oCMRTdF/yHcAV3NaO2IqNRtKCU7hwf60tynQxO&#10;boZJ6oz9+mZR6PJw3qtN72rxoDZUnhVMxhkIYu1NxaWC82n/ugARIrLB2jMpeFKAzXrwssLc+I6P&#10;9ChiKVIIhxwV2BibXMqgLTkMY98QJ+7mW4cxwbaUpsUuhbtaTrNsLh1WnBosNvRhSd+Lb6fgS9v3&#10;xU9/uJpufpttj7vrRfuDUqNhv12CiNTHf/Gf+9MoeEvr05f0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siFMAAAADbAAAADwAAAAAAAAAAAAAAAACYAgAAZHJzL2Rvd25y&#10;ZXYueG1sUEsFBgAAAAAEAAQA9QAAAIUDAAAAAA=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3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Hj8MA&#10;AADbAAAADwAAAGRycy9kb3ducmV2LnhtbESPQWsCMRSE70L/Q3iF3jSrVpHVKFpQije19fxInpvF&#10;zcuySd1tf30jCB6HmfmGWaw6V4kbNaH0rGA4yEAQa29KLhR8nbb9GYgQkQ1WnknBLwVYLV96C8yN&#10;b/lAt2MsRIJwyFGBjbHOpQzaksMw8DVx8i6+cRiTbAppGmwT3FVylGVT6bDktGCxpg9L+nr8cQr2&#10;2k5mf93ubNrpZbw+bM7f2u+Uenvt1nMQkbr4DD/an0bB+xDu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eHj8MAAADbAAAADwAAAAAAAAAAAAAAAACYAgAAZHJzL2Rv&#10;d25yZXYueG1sUEsFBgAAAAAEAAQA9QAAAIgDAAAAAA=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4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Z+MQA&#10;AADbAAAADwAAAGRycy9kb3ducmV2LnhtbESPQWsCMRSE74L/IbxCb5qttiLrRtGCUnpTW8+P5O1m&#10;cfOybFJ321/fFAoeh5n5hik2g2vEjbpQe1bwNM1AEGtvaq4UfJz3kyWIEJENNp5JwTcF2KzHowJz&#10;43s+0u0UK5EgHHJUYGNscymDtuQwTH1LnLzSdw5jkl0lTYd9grtGzrJsIR3WnBYstvRqSV9PX07B&#10;u7Yvy5/hcDH9opxvj7vLp/YHpR4fhu0KRKQh3sP/7Tej4HkG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GfjEAAAA2wAAAA8AAAAAAAAAAAAAAAAAmAIAAGRycy9k&#10;b3ducmV2LnhtbFBLBQYAAAAABAAEAPUAAACJAwAAAAA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333" w:dyaOrig="300">
                <v:shape id="_x0000_i1037" type="#_x0000_t75" style="width:66.75pt;height:15.05pt" o:ole="">
                  <v:imagedata r:id="rId33" o:title=""/>
                </v:shape>
                <o:OLEObject Type="Embed" ProgID="FXE300.Equation" ShapeID="_x0000_i1037" DrawAspect="Content" ObjectID="_1420971944" r:id="rId3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                               </w: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35" w:dyaOrig="350">
                <v:shape id="_x0000_i1038" type="#_x0000_t75" style="width:36.65pt;height:17pt" o:ole="">
                  <v:imagedata r:id="rId35" o:title=""/>
                </v:shape>
                <o:OLEObject Type="Embed" ProgID="FXE300.Equation" ShapeID="_x0000_i1038" DrawAspect="Content" ObjectID="_1420971945" r:id="rId3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D21EB1" w:rsidRPr="00D21EB1" w:rsidRDefault="00D21EB1" w:rsidP="00D21EB1">
            <w:pPr>
              <w:rPr>
                <w:rFonts w:ascii="Times New Roman" w:hAnsi="Times New Roman"/>
                <w:sz w:val="8"/>
                <w:szCs w:val="8"/>
              </w:rPr>
            </w:pPr>
            <w:r>
              <w:rPr>
                <w:rFonts w:ascii="Times New Roman" w:hAnsi="Times New Roman"/>
                <w:sz w:val="8"/>
                <w:szCs w:val="8"/>
              </w:rPr>
              <w:t xml:space="preserve"> </w:t>
            </w:r>
          </w:p>
          <w:p w:rsidR="00E7056C" w:rsidRDefault="00D21EB1" w:rsidP="00D21EB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35" w:dyaOrig="350">
                <v:shape id="_x0000_i1039" type="#_x0000_t75" style="width:36.65pt;height:17pt" o:ole="">
                  <v:imagedata r:id="rId37" o:title=""/>
                </v:shape>
                <o:OLEObject Type="Embed" ProgID="FXE300.Equation" ShapeID="_x0000_i1039" DrawAspect="Content" ObjectID="_1420971946" r:id="rId3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                                           </w: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43" w:dyaOrig="350">
                <v:shape id="_x0000_i1040" type="#_x0000_t75" style="width:37.3pt;height:17pt" o:ole="">
                  <v:imagedata r:id="rId39" o:title=""/>
                </v:shape>
                <o:OLEObject Type="Embed" ProgID="FXE300.Equation" ShapeID="_x0000_i1040" DrawAspect="Content" ObjectID="_1420971947" r:id="rId4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E7056C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11B1D728" wp14:editId="6E97E62E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7498080</wp:posOffset>
                      </wp:positionV>
                      <wp:extent cx="2819400" cy="457200"/>
                      <wp:effectExtent l="6350" t="8890" r="12700" b="1016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19400" cy="457200"/>
                                <a:chOff x="3530" y="6840"/>
                                <a:chExt cx="3900" cy="720"/>
                              </a:xfrm>
                            </wpg:grpSpPr>
                            <wps:wsp>
                              <wps:cNvPr id="12" name="AutoShap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" o:spid="_x0000_s1026" style="position:absolute;margin-left:117.5pt;margin-top:590.4pt;width:222pt;height:36pt;z-index:251666432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">
                      <v:roundrect id="AutoShape 13" o:spid="_x0000_s1027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/>
                      <v:roundrect id="AutoShape 14" o:spid="_x0000_s1028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/>
                      <v:roundrect id="AutoShape 15" o:spid="_x0000_s1029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/>
                      <v:roundrect id="AutoShape 16" o:spid="_x0000_s1030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/>
                    </v:group>
                  </w:pict>
                </mc:Fallback>
              </mc:AlternateContent>
            </w:r>
          </w:p>
          <w:p w:rsidR="00D21EB1" w:rsidRPr="00D21EB1" w:rsidRDefault="00D21EB1" w:rsidP="00D21EB1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E7056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7056C" w:rsidRPr="001B3341" w:rsidRDefault="00E7056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21EB1" w:rsidRDefault="00D21EB1" w:rsidP="00D21EB1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353" w:dyaOrig="350">
                <v:shape id="_x0000_i1041" type="#_x0000_t75" style="width:67.4pt;height:17pt" o:ole="">
                  <v:imagedata r:id="rId41" o:title=""/>
                </v:shape>
                <o:OLEObject Type="Embed" ProgID="FXE300.Equation" ShapeID="_x0000_i1041" DrawAspect="Content" ObjectID="_1420971948" r:id="rId42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D21EB1" w:rsidRPr="00E7056C" w:rsidRDefault="00D21EB1" w:rsidP="00D21EB1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D21EB1" w:rsidRPr="00E7056C" w:rsidRDefault="00D21EB1" w:rsidP="00D21EB1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54666BF2" wp14:editId="7847F8B4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4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3" o:spid="_x0000_s1041" style="position:absolute;margin-left:9.75pt;margin-top:5.65pt;width:343.5pt;height:9pt;z-index:25167769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">
                      <v:roundrect id="AutoShape 3" o:spid="_x0000_s104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AkF8QA&#10;AADbAAAADwAAAGRycy9kb3ducmV2LnhtbESPQWsCMRSE74L/IbxCb5pta0W2G0ULSulNq54fydvN&#10;0s3Lsonu6q9vCoUeh5n5hilWg2vElbpQe1bwNM1AEGtvaq4UHL+2kwWIEJENNp5JwY0CrJbjUYG5&#10;8T3v6XqIlUgQDjkqsDG2uZRBW3IYpr4lTl7pO4cxya6SpsM+wV0jn7NsLh3WnBYstvRuSX8fLk7B&#10;p7avi/uwO5t+Xr6s95vzSfudUo8Pw/oNRKQh/of/2h9GwWwG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wJBfEAAAA2wAAAA8AAAAAAAAAAAAAAAAAmAIAAGRycy9k&#10;b3ducmV2LnhtbFBLBQYAAAAABAAEAPUAAACJAwAAAAA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4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BjMQA&#10;AADbAAAADwAAAGRycy9kb3ducmV2LnhtbESPT2sCMRTE74LfIbxCb5rtH0W2G0ULSulNq54fydvN&#10;0s3Lsonutp++EYQeh5n5DVOsBteIK3Wh9qzgaZqBINbe1FwpOH5tJwsQISIbbDyTgh8KsFqORwXm&#10;xve8p+shViJBOOSowMbY5lIGbclhmPqWOHml7xzGJLtKmg77BHeNfM6yuXRYc1qw2NK7Jf19uDgF&#10;n9rOFr/D7mz6efmy3m/OJ+13Sj0+DOs3EJGG+B++tz+MgtcZ3L6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8gYzEAAAA2wAAAA8AAAAAAAAAAAAAAAAAmAIAAGRycy9k&#10;b3ducmV2LnhtbFBLBQYAAAAABAAEAPUAAACJAwAAAAA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4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4f+8QA&#10;AADbAAAADwAAAGRycy9kb3ducmV2LnhtbESPQWsCMRSE7wX/Q3iCt262ti6yNYoWKtKbtvX8SJ6b&#10;pZuXZZO6q7++KQgeh5n5hlmsBteIM3Wh9qzgKctBEGtvaq4UfH2+P85BhIhssPFMCi4UYLUcPSyw&#10;NL7nPZ0PsRIJwqFEBTbGtpQyaEsOQ+Zb4uSdfOcwJtlV0nTYJ7hr5DTPC+mw5rRgsaU3S/rn8OsU&#10;fGg7m1+H7dH0xel5vd8cv7XfKjUZD+tXEJGGeA/f2juj4KWA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uH/vEAAAA2wAAAA8AAAAAAAAAAAAAAAAAmAIAAGRycy9k&#10;b3ducmV2LnhtbFBLBQYAAAAABAAEAPUAAACJAwAAAAA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4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6YMQA&#10;AADbAAAADwAAAGRycy9kb3ducmV2LnhtbESPW2sCMRSE3wv+h3CEvtWsl6qsRrFCpfTN6/MhOW4W&#10;NyfLJnXX/vqmUOjjMDPfMMt15ypxpyaUnhUMBxkIYu1NyYWC0/H9ZQ4iRGSDlWdS8KAA61XvaYm5&#10;8S3v6X6IhUgQDjkqsDHWuZRBW3IYBr4mTt7VNw5jkk0hTYNtgrtKjrJsKh2WnBYs1rS1pG+HL6fg&#10;U9vX+Xe3u5h2eh1v9m+Xs/Y7pZ773WYBIlIX/8N/7Q+jYDKD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iumDEAAAA2wAAAA8AAAAAAAAAAAAAAAAAmAIAAGRycy9k&#10;b3ducmV2LnhtbFBLBQYAAAAABAAEAPUAAACJAwAAAAA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>
                <v:shape id="_x0000_i1042" type="#_x0000_t75" style="width:13.75pt;height:17pt" o:ole="">
                  <v:imagedata r:id="rId43" o:title=""/>
                </v:shape>
                <o:OLEObject Type="Embed" ProgID="FXE300.Equation" ShapeID="_x0000_i1042" DrawAspect="Content" ObjectID="_1420971949" r:id="rId44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>
                <v:shape id="_x0000_i1043" type="#_x0000_t75" style="width:13.75pt;height:17pt" o:ole="">
                  <v:imagedata r:id="rId45" o:title=""/>
                </v:shape>
                <o:OLEObject Type="Embed" ProgID="FXE300.Equation" ShapeID="_x0000_i1043" DrawAspect="Content" ObjectID="_1420971950" r:id="rId46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>
                <v:shape id="_x0000_i1044" type="#_x0000_t75" style="width:13.75pt;height:17pt" o:ole="">
                  <v:imagedata r:id="rId47" o:title=""/>
                </v:shape>
                <o:OLEObject Type="Embed" ProgID="FXE300.Equation" ShapeID="_x0000_i1044" DrawAspect="Content" ObjectID="_1420971951" r:id="rId48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045" type="#_x0000_t75" style="width:17pt;height:17pt" o:ole="">
                  <v:imagedata r:id="rId49" o:title=""/>
                </v:shape>
                <o:OLEObject Type="Embed" ProgID="FXE300.Equation" ShapeID="_x0000_i1045" DrawAspect="Content" ObjectID="_1420971952" r:id="rId50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E7056C" w:rsidRDefault="00E7056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056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7056C" w:rsidRPr="001B3341" w:rsidRDefault="00E7056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7056C" w:rsidRDefault="00D21EB1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7C1D10C4" wp14:editId="02192751">
                      <wp:simplePos x="0" y="0"/>
                      <wp:positionH relativeFrom="column">
                        <wp:posOffset>3490595</wp:posOffset>
                      </wp:positionH>
                      <wp:positionV relativeFrom="paragraph">
                        <wp:posOffset>132715</wp:posOffset>
                      </wp:positionV>
                      <wp:extent cx="764540" cy="522605"/>
                      <wp:effectExtent l="0" t="0" r="16510" b="10795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4540" cy="522605"/>
                                <a:chOff x="0" y="0"/>
                                <a:chExt cx="764598" cy="523009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0" y="149629"/>
                                  <a:ext cx="49045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556953" y="0"/>
                                  <a:ext cx="207645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9" o:spid="_x0000_s1026" style="position:absolute;margin-left:274.85pt;margin-top:10.45pt;width:60.2pt;height:41.15pt;z-index:251679744" coordsize="7645,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">
                      <v:rect id="Rectangle 50" o:spid="_x0000_s1027" style="position:absolute;top:1496;width:4904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K1lsIA&#10;AADbAAAADwAAAGRycy9kb3ducmV2LnhtbERPz2vCMBS+C/sfwhvspukcyuiMRTo3NvHSbhdvz+bZ&#10;FJuX0mS1/vfLQfD48f1eZaNtxUC9bxwreJ4lIIgrpxuuFfz+fExfQfiArLF1TAqu5CFbP0xWmGp3&#10;4YKGMtQihrBPUYEJoUul9JUhi37mOuLInVxvMUTY11L3eInhtpXzJFlKiw3HBoMd5Yaqc/lnFZy6&#10;48v+UByS8vi9y7ef2sj3wSj19Dhu3kAEGsNdfHN/aQWLuD5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rWWwgAAANsAAAAPAAAAAAAAAAAAAAAAAJgCAABkcnMvZG93&#10;bnJldi54bWxQSwUGAAAAAAQABAD1AAAAhwMAAAAA&#10;" filled="f" strokecolor="black [3213]" strokeweight="1.5pt"/>
                      <v:rect id="Rectangle 51" o:spid="_x0000_s1028" style="position:absolute;left:5569;width:2076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4QDcUA&#10;AADbAAAADwAAAGRycy9kb3ducmV2LnhtbESPQWvCQBSE7wX/w/IEb3WjokiaVYq2xYoXYy/entmX&#10;bGj2bchuY/rvu4VCj8PMfMNk28E2oqfO144VzKYJCOLC6ZorBR+X18c1CB+QNTaOScE3edhuRg8Z&#10;ptrd+Ux9HioRIexTVGBCaFMpfWHIop+6ljh6pesshii7SuoO7xFuGzlPkpW0WHNcMNjSzlDxmX9Z&#10;BWV7W5yu52uS396Pu5c3beS+N0pNxsPzE4hAQ/gP/7UPWsFyBr9f4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hANxQAAANsAAAAPAAAAAAAAAAAAAAAAAJgCAABkcnMv&#10;ZG93bnJldi54bWxQSwUGAAAAAAQABAD1AAAAigMAAAAA&#10;" filled="f" strokecolor="black [3213]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Write the answer to  </w: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855" w:dyaOrig="350">
                <v:shape id="_x0000_i1046" type="#_x0000_t75" style="width:42.55pt;height:17pt" o:ole="">
                  <v:imagedata r:id="rId51" o:title=""/>
                </v:shape>
                <o:OLEObject Type="Embed" ProgID="FXE300.Equation" ShapeID="_x0000_i1046" DrawAspect="Content" ObjectID="_1420971953" r:id="rId5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index notation</w:t>
            </w:r>
          </w:p>
          <w:p w:rsidR="00D21EB1" w:rsidRDefault="00D21EB1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21EB1" w:rsidRDefault="00D21EB1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21EB1" w:rsidRDefault="00D21EB1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1EB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21EB1" w:rsidRPr="001B3341" w:rsidRDefault="00D21EB1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21EB1" w:rsidRDefault="00D21EB1" w:rsidP="00226B8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437" w:dyaOrig="350" w14:anchorId="280C8846">
                <v:shape id="_x0000_i1047" type="#_x0000_t75" style="width:1in;height:17pt" o:ole="">
                  <v:imagedata r:id="rId53" o:title=""/>
                </v:shape>
                <o:OLEObject Type="Embed" ProgID="FXE300.Equation" ShapeID="_x0000_i1047" DrawAspect="Content" ObjectID="_1420971954" r:id="rId54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D21EB1" w:rsidRPr="00E7056C" w:rsidRDefault="00D21EB1" w:rsidP="00226B87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D21EB1" w:rsidRPr="00E7056C" w:rsidRDefault="00D21EB1" w:rsidP="00226B8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1A06087F" wp14:editId="7480C13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5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2" o:spid="_x0000_s1046" style="position:absolute;margin-left:9.75pt;margin-top:5.65pt;width:343.5pt;height:9pt;z-index:25168179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">
                      <v:roundrect id="AutoShape 3" o:spid="_x0000_s104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AqvsIA&#10;AADbAAAADwAAAGRycy9kb3ducmV2LnhtbESPQWsCMRSE74L/ITzBm2atKLIaRQVFetNWz4/kuVnc&#10;vCyb1F3765tCocdhZr5hVpvOVeJJTSg9K5iMMxDE2puSCwWfH4fRAkSIyAYrz6TgRQE2635vhbnx&#10;LZ/peYmFSBAOOSqwMda5lEFbchjGviZO3t03DmOSTSFNg22Cu0q+ZdlcOiw5LVisaW9JPy5fTsG7&#10;trPFd3e8mXZ+n27Pu9tV+6NSw0G3XYKI1MX/8F/7ZBTMpv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Cq+wgAAANsAAAAPAAAAAAAAAAAAAAAAAJgCAABkcnMvZG93&#10;bnJldi54bWxQSwUGAAAAAAQABAD1AAAAhwMAAAAA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4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yysQA&#10;AADbAAAADwAAAGRycy9kb3ducmV2LnhtbESPT2sCMRTE74LfIbxCb5rtH0W2G0ULSulNq54fydvN&#10;0s3Lsonutp++EYQeh5n5DVOsBteIK3Wh9qzgaZqBINbe1FwpOH5tJwsQISIbbDyTgh8KsFqORwXm&#10;xve8p+shViJBOOSowMbY5lIGbclhmPqWOHml7xzGJLtKmg77BHeNfM6yuXRYc1qw2NK7Jf19uDgF&#10;n9rOFr/D7mz6efmy3m/OJ+13Sj0+DOs3EJGG+B++tz+Mgtkr3L6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pssrEAAAA2wAAAA8AAAAAAAAAAAAAAAAAmAIAAGRycy9k&#10;b3ducmV2LnhtbFBLBQYAAAAABAAEAPUAAACJAwAAAAA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4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UXUcMA&#10;AADbAAAADwAAAGRycy9kb3ducmV2LnhtbESPT2sCMRTE74LfIbyCN822siJbo2hBKb359/xInpul&#10;m5dlE91tP31TEDwOM/MbZrHqXS3u1IbKs4LXSQaCWHtTcangdNyO5yBCRDZYeyYFPxRgtRwOFlgY&#10;3/Ge7odYigThUKACG2NTSBm0JYdh4hvi5F196zAm2ZbStNgluKvlW5bNpMOK04LFhj4s6e/DzSn4&#10;0jaf//a7i+lm1+l6v7mctd8pNXrp1+8gIvXxGX60P42CPIf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UXUcMAAADbAAAADwAAAAAAAAAAAAAAAACYAgAAZHJzL2Rv&#10;d25yZXYueG1sUEsFBgAAAAAEAAQA9QAAAIgDAAAAAA=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5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eJJsMA&#10;AADbAAAADwAAAGRycy9kb3ducmV2LnhtbESPzWrDMBCE74G8g9hCb4nclJjgRg5JoKH0lt/zIq0t&#10;U2tlLDV2+/RVodDjMDPfMOvN6Fpxpz40nhU8zTMQxNqbhmsFl/PrbAUiRGSDrWdS8EUBNuV0ssbC&#10;+IGPdD/FWiQIhwIV2Bi7QsqgLTkMc98RJ6/yvcOYZF9L0+OQ4K6ViyzLpcOG04LFjvaW9Mfp0yl4&#10;13a5+h4PNzPk1fP2uLtdtT8o9fgwbl9ARBrjf/iv/WYULHP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eJJsMAAADbAAAADwAAAAAAAAAAAAAAAACYAgAAZHJzL2Rv&#10;d25yZXYueG1sUEsFBgAAAAAEAAQA9QAAAIgDAAAAAA=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 w14:anchorId="03D4B3A9">
                <v:shape id="_x0000_i1048" type="#_x0000_t75" style="width:13.75pt;height:17pt" o:ole="">
                  <v:imagedata r:id="rId55" o:title=""/>
                </v:shape>
                <o:OLEObject Type="Embed" ProgID="FXE300.Equation" ShapeID="_x0000_i1048" DrawAspect="Content" ObjectID="_1420971955" r:id="rId56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049" type="#_x0000_t75" style="width:17pt;height:17pt" o:ole="">
                  <v:imagedata r:id="rId57" o:title=""/>
                </v:shape>
                <o:OLEObject Type="Embed" ProgID="FXE300.Equation" ShapeID="_x0000_i1049" DrawAspect="Content" ObjectID="_1420971956" r:id="rId58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050" type="#_x0000_t75" style="width:17pt;height:17pt" o:ole="">
                  <v:imagedata r:id="rId59" o:title=""/>
                </v:shape>
                <o:OLEObject Type="Embed" ProgID="FXE300.Equation" ShapeID="_x0000_i1050" DrawAspect="Content" ObjectID="_1420971957" r:id="rId60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051" type="#_x0000_t75" style="width:17pt;height:17pt" o:ole="">
                  <v:imagedata r:id="rId61" o:title=""/>
                </v:shape>
                <o:OLEObject Type="Embed" ProgID="FXE300.Equation" ShapeID="_x0000_i1051" DrawAspect="Content" ObjectID="_1420971958" r:id="rId62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D21EB1" w:rsidRDefault="00D21EB1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1EB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21EB1" w:rsidRPr="001B3341" w:rsidRDefault="00D21EB1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21EB1" w:rsidRDefault="00D21EB1" w:rsidP="00226B8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0A8113A1" wp14:editId="14DAC741">
                      <wp:simplePos x="0" y="0"/>
                      <wp:positionH relativeFrom="column">
                        <wp:posOffset>3490595</wp:posOffset>
                      </wp:positionH>
                      <wp:positionV relativeFrom="paragraph">
                        <wp:posOffset>132715</wp:posOffset>
                      </wp:positionV>
                      <wp:extent cx="764540" cy="522605"/>
                      <wp:effectExtent l="0" t="0" r="16510" b="10795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4540" cy="522605"/>
                                <a:chOff x="0" y="0"/>
                                <a:chExt cx="764598" cy="523009"/>
                              </a:xfrm>
                            </wpg:grpSpPr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149629"/>
                                  <a:ext cx="49045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556953" y="0"/>
                                  <a:ext cx="207645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7" o:spid="_x0000_s1026" style="position:absolute;margin-left:274.85pt;margin-top:10.45pt;width:60.2pt;height:41.15pt;z-index:251683840" coordsize="7645,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">
                      <v:rect id="Rectangle 58" o:spid="_x0000_s1027" style="position:absolute;top:1496;width:4904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S5kMIA&#10;AADbAAAADwAAAGRycy9kb3ducmV2LnhtbERPz2vCMBS+C/sfwhvspukcyuiMRTo3NvHSbhdvz+bZ&#10;FJuX0mS1/vfLQfD48f1eZaNtxUC9bxwreJ4lIIgrpxuuFfz+fExfQfiArLF1TAqu5CFbP0xWmGp3&#10;4YKGMtQihrBPUYEJoUul9JUhi37mOuLInVxvMUTY11L3eInhtpXzJFlKiw3HBoMd5Yaqc/lnFZy6&#10;48v+UByS8vi9y7ef2sj3wSj19Dhu3kAEGsNdfHN/aQWL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9LmQwgAAANsAAAAPAAAAAAAAAAAAAAAAAJgCAABkcnMvZG93&#10;bnJldi54bWxQSwUGAAAAAAQABAD1AAAAhwMAAAAA&#10;" filled="f" strokecolor="black [3213]" strokeweight="1.5pt"/>
                      <v:rect id="Rectangle 59" o:spid="_x0000_s1028" style="position:absolute;left:5569;width:2076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cC8UA&#10;AADbAAAADwAAAGRycy9kb3ducmV2LnhtbESPT2vCQBTE70K/w/IKvemmLUqbukrxHyq9mPbi7Zl9&#10;ZkOzb0N2jfHbu4LgcZiZ3zDjaWcr0VLjS8cKXgcJCOLc6ZILBX+/y/4HCB+QNVaOScGFPEwnT70x&#10;ptqdeUdtFgoRIexTVGBCqFMpfW7Ioh+4mjh6R9dYDFE2hdQNniPcVvItSUbSYslxwWBNM0P5f3ay&#10;Co714f1nv9sn2WGznS1W2sh5a5R6ee6+v0AE6sIjfG+vtYLhJ9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BwLxQAAANsAAAAPAAAAAAAAAAAAAAAAAJgCAABkcnMv&#10;ZG93bnJldi54bWxQSwUGAAAAAAQABAD1AAAAigMAAAAA&#10;" filled="f" strokecolor="black [3213]" strokeweight="1.5pt"/>
                    </v:group>
                  </w:pict>
                </mc:Fallback>
              </mc:AlternateConten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855" w:dyaOrig="350" w14:anchorId="3B2A804B">
                <v:shape id="_x0000_i1052" type="#_x0000_t75" style="width:42.55pt;height:17pt" o:ole="">
                  <v:imagedata r:id="rId63" o:title=""/>
                </v:shape>
                <o:OLEObject Type="Embed" ProgID="FXE300.Equation" ShapeID="_x0000_i1052" DrawAspect="Content" ObjectID="_1420971959" r:id="rId6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= ?</w:t>
            </w:r>
          </w:p>
          <w:p w:rsidR="00D21EB1" w:rsidRDefault="00D21EB1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21EB1" w:rsidRDefault="00D21EB1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21EB1" w:rsidRDefault="00D21EB1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1EB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21EB1" w:rsidRPr="001B3341" w:rsidRDefault="00D21EB1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21EB1" w:rsidRDefault="00D21EB1" w:rsidP="00226B8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94" w:dyaOrig="350" w14:anchorId="6D259B1E">
                <v:shape id="_x0000_i1053" type="#_x0000_t75" style="width:64.8pt;height:17pt" o:ole="">
                  <v:imagedata r:id="rId65" o:title=""/>
                </v:shape>
                <o:OLEObject Type="Embed" ProgID="FXE300.Equation" ShapeID="_x0000_i1053" DrawAspect="Content" ObjectID="_1420971960" r:id="rId66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D21EB1" w:rsidRPr="00E7056C" w:rsidRDefault="00D21EB1" w:rsidP="00226B87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D21EB1" w:rsidRPr="00E7056C" w:rsidRDefault="00D21EB1" w:rsidP="00226B8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79BCED86" wp14:editId="5FF12DA8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6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0" o:spid="_x0000_s1051" style="position:absolute;margin-left:9.75pt;margin-top:5.65pt;width:343.5pt;height:9pt;z-index:25168588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">
                      <v:roundrect id="AutoShape 3" o:spid="_x0000_s105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b78MA&#10;AADbAAAADwAAAGRycy9kb3ducmV2LnhtbESPT2sCMRTE74V+h/AK3mrWiotsjaKCUnrz7/mRPDdL&#10;Ny/LJnXXfvpGEDwOM/MbZrboXS2u1IbKs4LRMANBrL2puFRwPGzepyBCRDZYeyYFNwqwmL++zLAw&#10;vuMdXfexFAnCoUAFNsamkDJoSw7D0DfEybv41mFMsi2labFLcFfLjyzLpcOK04LFhtaW9M/+1yn4&#10;1nYy/eu3Z9Pll/FytzqftN8qNXjrl58gIvXxGX60v4yCfAT3L+k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Lb78MAAADbAAAADwAAAAAAAAAAAAAAAACYAgAAZHJzL2Rv&#10;d25yZXYueG1sUEsFBgAAAAAEAAQA9QAAAIgDAAAAAA=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5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FmMMA&#10;AADbAAAADwAAAGRycy9kb3ducmV2LnhtbESPT2sCMRTE7wW/Q3gFbzVbxUW2RtGCIr359/xInpul&#10;m5dlk7qrn74RCj0OM/MbZr7sXS1u1IbKs4L3UQaCWHtTcangdNy8zUCEiGyw9kwK7hRguRi8zLEw&#10;vuM93Q6xFAnCoUAFNsamkDJoSw7DyDfEybv61mFMsi2labFLcFfLcZbl0mHFacFiQ5+W9Pfhxyn4&#10;0nY6e/Tbi+ny62S1X1/O2m+VGr72qw8Qkfr4H/5r74yCfAzPL+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BFmMMAAADbAAAADwAAAAAAAAAAAAAAAACYAgAAZHJzL2Rv&#10;d25yZXYueG1sUEsFBgAAAAAEAAQA9QAAAIgDAAAAAA=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5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zgA8MA&#10;AADbAAAADwAAAGRycy9kb3ducmV2LnhtbESPzWrDMBCE74W+g9hCbrXchpjgWglpIaH0lt/zIm0s&#10;U2tlLCV2+vRVoNDjMDPfMNVydK24Uh8azwpeshwEsfam4VrBYb9+noMIEdlg65kU3CjAcvH4UGFp&#10;/MBbuu5iLRKEQ4kKbIxdKWXQlhyGzHfEyTv73mFMsq+l6XFIcNfK1zwvpMOG04LFjj4s6e/dxSn4&#10;0nY2/xk3JzMU5+lq+346ar9RavI0rt5ARBrjf/iv/WkUFFO4f0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zgA8MAAADbAAAADwAAAAAAAAAAAAAAAACYAgAAZHJzL2Rv&#10;d25yZXYueG1sUEsFBgAAAAAEAAQA9QAAAIgDAAAAAA=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5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4d8QA&#10;AADbAAAADwAAAGRycy9kb3ducmV2LnhtbESPQWsCMRSE7wX/Q3iCt262ti6yNYoWKtKbtvX8SJ6b&#10;pZuXZZO6q7++KQgeh5n5hlmsBteIM3Wh9qzgKctBEGtvaq4UfH2+P85BhIhssPFMCi4UYLUcPSyw&#10;NL7nPZ0PsRIJwqFEBTbGtpQyaEsOQ+Zb4uSdfOcwJtlV0nTYJ7hr5DTPC+mw5rRgsaU3S/rn8OsU&#10;fGg7m1+H7dH0xel5vd8cv7XfKjUZD+tXEJGGeA/f2jujoHiB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FeHfEAAAA2wAAAA8AAAAAAAAAAAAAAAAAmAIAAGRycy9k&#10;b3ducmV2LnhtbFBLBQYAAAAABAAEAPUAAACJAwAAAAA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93" w:dyaOrig="350" w14:anchorId="56BCB9F2">
                <v:shape id="_x0000_i1054" type="#_x0000_t75" style="width:19.65pt;height:17pt" o:ole="">
                  <v:imagedata r:id="rId67" o:title=""/>
                </v:shape>
                <o:OLEObject Type="Embed" ProgID="FXE300.Equation" ShapeID="_x0000_i1054" DrawAspect="Content" ObjectID="_1420971961" r:id="rId68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 w14:anchorId="21364FE8">
                <v:shape id="_x0000_i1055" type="#_x0000_t75" style="width:13.75pt;height:17pt" o:ole="">
                  <v:imagedata r:id="rId69" o:title=""/>
                </v:shape>
                <o:OLEObject Type="Embed" ProgID="FXE300.Equation" ShapeID="_x0000_i1055" DrawAspect="Content" ObjectID="_1420971962" r:id="rId70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 w14:anchorId="3BA44CB3">
                <v:shape id="_x0000_i1056" type="#_x0000_t75" style="width:17pt;height:17pt" o:ole="">
                  <v:imagedata r:id="rId71" o:title=""/>
                </v:shape>
                <o:OLEObject Type="Embed" ProgID="FXE300.Equation" ShapeID="_x0000_i1056" DrawAspect="Content" ObjectID="_1420971963" r:id="rId72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057" type="#_x0000_t75" style="width:17pt;height:17pt" o:ole="">
                  <v:imagedata r:id="rId73" o:title=""/>
                </v:shape>
                <o:OLEObject Type="Embed" ProgID="FXE300.Equation" ShapeID="_x0000_i1057" DrawAspect="Content" ObjectID="_1420971964" r:id="rId74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D21EB1" w:rsidRDefault="00D21EB1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1EB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21EB1" w:rsidRPr="001B3341" w:rsidRDefault="00D21EB1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21EB1" w:rsidRDefault="00D21EB1" w:rsidP="00226B8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CD3EE50" wp14:editId="696A7463">
                      <wp:simplePos x="0" y="0"/>
                      <wp:positionH relativeFrom="column">
                        <wp:posOffset>3490595</wp:posOffset>
                      </wp:positionH>
                      <wp:positionV relativeFrom="paragraph">
                        <wp:posOffset>132715</wp:posOffset>
                      </wp:positionV>
                      <wp:extent cx="764540" cy="522605"/>
                      <wp:effectExtent l="0" t="0" r="16510" b="10795"/>
                      <wp:wrapNone/>
                      <wp:docPr id="65" name="Group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4540" cy="522605"/>
                                <a:chOff x="0" y="0"/>
                                <a:chExt cx="764598" cy="523009"/>
                              </a:xfrm>
                            </wpg:grpSpPr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149629"/>
                                  <a:ext cx="49045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556953" y="0"/>
                                  <a:ext cx="207645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5" o:spid="_x0000_s1026" style="position:absolute;margin-left:274.85pt;margin-top:10.45pt;width:60.2pt;height:41.15pt;z-index:251686912" coordsize="7645,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">
                      <v:rect id="Rectangle 66" o:spid="_x0000_s1027" style="position:absolute;top:1496;width:4904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CxMQA&#10;AADbAAAADwAAAGRycy9kb3ducmV2LnhtbESPQWvCQBSE7wX/w/IEb3VjhVBSVylaRaUX0168PbPP&#10;bGj2bciuMf57VxB6HGbmG2a26G0tOmp95VjBZJyAIC6crrhU8Puzfn0H4QOyxtoxKbiRh8V88DLD&#10;TLsrH6jLQykihH2GCkwITSalLwxZ9GPXEEfv7FqLIcq2lLrFa4TbWr4lSSotVhwXDDa0NFT85Rer&#10;4Nycpt/HwzHJT7v98mujjVx1RqnRsP/8ABGoD//hZ3urFaQpPL7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LQsTEAAAA2wAAAA8AAAAAAAAAAAAAAAAAmAIAAGRycy9k&#10;b3ducmV2LnhtbFBLBQYAAAAABAAEAPUAAACJAwAAAAA=&#10;" filled="f" strokecolor="black [3213]" strokeweight="1.5pt"/>
                      <v:rect id="Rectangle 67" o:spid="_x0000_s1028" style="position:absolute;left:5569;width:2076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nX8UA&#10;AADbAAAADwAAAGRycy9kb3ducmV2LnhtbESPQWvCQBSE74L/YXlCb3VjCyppVinalipejL14e2Zf&#10;sqHZtyG7jem/7woFj8PMfMNk68E2oqfO144VzKYJCOLC6ZorBV+n98clCB+QNTaOScEveVivxqMM&#10;U+2ufKQ+D5WIEPYpKjAhtKmUvjBk0U9dSxy90nUWQ5RdJXWH1wi3jXxKkrm0WHNcMNjSxlDxnf9Y&#10;BWV7eT6cj+ckv+z2m7cPbeS2N0o9TIbXFxCBhnAP/7c/tYL5Am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B+dfxQAAANsAAAAPAAAAAAAAAAAAAAAAAJgCAABkcnMv&#10;ZG93bnJldi54bWxQSwUGAAAAAAQABAD1AAAAigMAAAAA&#10;" filled="f" strokecolor="black [3213]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Write the answer to  </w: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880" w:dyaOrig="350" w14:anchorId="42716929">
                <v:shape id="_x0000_i1058" type="#_x0000_t75" style="width:44.5pt;height:17pt" o:ole="">
                  <v:imagedata r:id="rId75" o:title=""/>
                </v:shape>
                <o:OLEObject Type="Embed" ProgID="FXE300.Equation" ShapeID="_x0000_i1058" DrawAspect="Content" ObjectID="_1420971965" r:id="rId7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index notation</w:t>
            </w:r>
          </w:p>
          <w:p w:rsidR="00D21EB1" w:rsidRDefault="00D21EB1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21EB1" w:rsidRDefault="00D21EB1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21EB1" w:rsidRDefault="00D21EB1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1EB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21EB1" w:rsidRPr="001B3341" w:rsidRDefault="00D21EB1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21EB1" w:rsidRDefault="00D21EB1" w:rsidP="00226B8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378" w:dyaOrig="350" w14:anchorId="33FFE770">
                <v:shape id="_x0000_i1059" type="#_x0000_t75" style="width:68.75pt;height:17pt" o:ole="">
                  <v:imagedata r:id="rId77" o:title=""/>
                </v:shape>
                <o:OLEObject Type="Embed" ProgID="FXE300.Equation" ShapeID="_x0000_i1059" DrawAspect="Content" ObjectID="_1420971966" r:id="rId78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D21EB1" w:rsidRPr="00E7056C" w:rsidRDefault="00D21EB1" w:rsidP="00226B87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D21EB1" w:rsidRPr="00E7056C" w:rsidRDefault="00D21EB1" w:rsidP="00226B8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4AEAA2DB" wp14:editId="26768FD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6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8" o:spid="_x0000_s1056" style="position:absolute;margin-left:9.75pt;margin-top:5.65pt;width:343.5pt;height:9pt;z-index:25168793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">
                      <v:roundrect id="AutoShape 3" o:spid="_x0000_s105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X6cQA&#10;AADbAAAADwAAAGRycy9kb3ducmV2LnhtbESPT2sCMRTE7wW/Q3gFbzXbiovdGkULFfHmn3p+JM/N&#10;0s3Lsknd1U9vCgWPw8z8hpkteleLC7Wh8qzgdZSBINbeVFwqOB6+XqYgQkQ2WHsmBVcKsJgPnmZY&#10;GN/xji77WIoE4VCgAhtjU0gZtCWHYeQb4uSdfeswJtmW0rTYJbir5VuW5dJhxWnBYkOflvTP/tcp&#10;2Go7md769cl0+Xm83K1O39qvlRo+98sPEJH6+Aj/tzdGQf4Of1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E1+nEAAAA2wAAAA8AAAAAAAAAAAAAAAAAmAIAAGRycy9k&#10;b3ducmV2LnhtbFBLBQYAAAAABAAEAPUAAACJAwAAAAA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5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oqcAA&#10;AADbAAAADwAAAGRycy9kb3ducmV2LnhtbERPy2oCMRTdC/2HcIXuNKPFB6NRrFARd46t60tynQxO&#10;boZJ6kz79WZR6PJw3utt72rxoDZUnhVMxhkIYu1NxaWCz8vHaAkiRGSDtWdS8EMBtpuXwRpz4zs+&#10;06OIpUghHHJUYGNscimDtuQwjH1DnLibbx3GBNtSmha7FO5qOc2yuXRYcWqw2NDekr4X307BSdvZ&#10;8rc/XE03v73tzu/XL+0PSr0O+90KRKQ+/ov/3EejYJHWp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foqcAAAADbAAAADwAAAAAAAAAAAAAAAACYAgAAZHJzL2Rvd25y&#10;ZXYueG1sUEsFBgAAAAAEAAQA9QAAAIUDAAAAAA=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5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tNMsMA&#10;AADbAAAADwAAAGRycy9kb3ducmV2LnhtbESPQWsCMRSE70L/Q3gFb5pVqZWtUaygFG/a1vMjeW6W&#10;bl6WTXRXf70RhB6HmfmGmS87V4kLNaH0rGA0zEAQa29KLhT8fG8GMxAhIhusPJOCKwVYLl56c8yN&#10;b3lPl0MsRIJwyFGBjbHOpQzaksMw9DVx8k6+cRiTbAppGmwT3FVynGVT6bDktGCxprUl/Xc4OwU7&#10;bd9mt257NO30NFntP4+/2m+V6r92qw8Qkbr4H362v4yC9xE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tNMsMAAADbAAAADwAAAAAAAAAAAAAAAACYAgAAZHJzL2Rv&#10;d25yZXYueG1sUEsFBgAAAAAEAAQA9QAAAIgDAAAAAA=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6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nTRcMA&#10;AADbAAAADwAAAGRycy9kb3ducmV2LnhtbESPQWsCMRSE74L/ITyhN81qqZXVKCooxZu2en4kz83i&#10;5mXZRHfbX28KhR6HmfmGWaw6V4kHNaH0rGA8ykAQa29KLhR8fe6GMxAhIhusPJOCbwqwWvZ7C8yN&#10;b/lIj1MsRIJwyFGBjbHOpQzaksMw8jVx8q6+cRiTbAppGmwT3FVykmVT6bDktGCxpq0lfTvdnYKD&#10;tm+zn25/Me30+ro+bi5n7fdKvQy69RxEpC7+h//aH0bB+wR+v6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nTRcMAAADbAAAADwAAAAAAAAAAAAAAAACYAgAAZHJzL2Rv&#10;d25yZXYueG1sUEsFBgAAAAAEAAQA9QAAAIgDAAAAAA=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 w14:anchorId="7B5E759F">
                <v:shape id="_x0000_i1060" type="#_x0000_t75" style="width:13.75pt;height:17pt" o:ole="">
                  <v:imagedata r:id="rId79" o:title=""/>
                </v:shape>
                <o:OLEObject Type="Embed" ProgID="FXE300.Equation" ShapeID="_x0000_i1060" DrawAspect="Content" ObjectID="_1420971967" r:id="rId80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>
                <v:shape id="_x0000_i1061" type="#_x0000_t75" style="width:13.75pt;height:17pt" o:ole="">
                  <v:imagedata r:id="rId81" o:title=""/>
                </v:shape>
                <o:OLEObject Type="Embed" ProgID="FXE300.Equation" ShapeID="_x0000_i1061" DrawAspect="Content" ObjectID="_1420971968" r:id="rId82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>
                <v:shape id="_x0000_i1062" type="#_x0000_t75" style="width:13.75pt;height:17pt" o:ole="">
                  <v:imagedata r:id="rId83" o:title=""/>
                </v:shape>
                <o:OLEObject Type="Embed" ProgID="FXE300.Equation" ShapeID="_x0000_i1062" DrawAspect="Content" ObjectID="_1420971969" r:id="rId84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063" type="#_x0000_t75" style="width:17pt;height:17pt" o:ole="">
                  <v:imagedata r:id="rId85" o:title=""/>
                </v:shape>
                <o:OLEObject Type="Embed" ProgID="FXE300.Equation" ShapeID="_x0000_i1063" DrawAspect="Content" ObjectID="_1420971970" r:id="rId86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D21EB1" w:rsidRDefault="00D21EB1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1EB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21EB1" w:rsidRPr="001B3341" w:rsidRDefault="00D21EB1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21EB1" w:rsidRDefault="00D21EB1" w:rsidP="00226B8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1251AE92" wp14:editId="62A2CD49">
                      <wp:simplePos x="0" y="0"/>
                      <wp:positionH relativeFrom="column">
                        <wp:posOffset>3490595</wp:posOffset>
                      </wp:positionH>
                      <wp:positionV relativeFrom="paragraph">
                        <wp:posOffset>132715</wp:posOffset>
                      </wp:positionV>
                      <wp:extent cx="764540" cy="522605"/>
                      <wp:effectExtent l="0" t="0" r="16510" b="10795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4540" cy="522605"/>
                                <a:chOff x="0" y="0"/>
                                <a:chExt cx="764598" cy="523009"/>
                              </a:xfrm>
                            </wpg:grpSpPr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0" y="149629"/>
                                  <a:ext cx="49045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556953" y="0"/>
                                  <a:ext cx="207645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" o:spid="_x0000_s1026" style="position:absolute;margin-left:274.85pt;margin-top:10.45pt;width:60.2pt;height:41.15pt;z-index:251688960" coordsize="7645,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">
                      <v:rect id="Rectangle 74" o:spid="_x0000_s1027" style="position:absolute;top:1496;width:4904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v9cUA&#10;AADbAAAADwAAAGRycy9kb3ducmV2LnhtbESPT2vCQBTE70K/w/IKvemmrdiSukrxHyq9mPbi7Zl9&#10;ZkOzb0N2jfHbu4LgcZiZ3zDjaWcr0VLjS8cKXgcJCOLc6ZILBX+/y/4nCB+QNVaOScGFPEwnT70x&#10;ptqdeUdtFgoRIexTVGBCqFMpfW7Ioh+4mjh6R9dYDFE2hdQNniPcVvItSUbSYslxwWBNM0P5f3ay&#10;Co714f1nv9sn2WGznS1W2sh5a5R6ee6+v0AE6sIjfG+vtYKPId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DO/1xQAAANsAAAAPAAAAAAAAAAAAAAAAAJgCAABkcnMv&#10;ZG93bnJldi54bWxQSwUGAAAAAAQABAD1AAAAigMAAAAA&#10;" filled="f" strokecolor="black [3213]" strokeweight="1.5pt"/>
                      <v:rect id="Rectangle 75" o:spid="_x0000_s1028" style="position:absolute;left:5569;width:2076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BKbsUA&#10;AADbAAAADwAAAGRycy9kb3ducmV2LnhtbESPT2vCQBTE70K/w/IKvemmLdqSukrxHyq9mPbi7Zl9&#10;ZkOzb0N2jfHbu4LgcZiZ3zDjaWcr0VLjS8cKXgcJCOLc6ZILBX+/y/4nCB+QNVaOScGFPEwnT70x&#10;ptqdeUdtFgoRIexTVGBCqFMpfW7Ioh+4mjh6R9dYDFE2hdQNniPcVvItSUbSYslxwWBNM0P5f3ay&#10;Co714f1nv9sn2WGznS1W2sh5a5R6ee6+v0AE6sIjfG+vtYKPId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EpuxQAAANsAAAAPAAAAAAAAAAAAAAAAAJgCAABkcnMv&#10;ZG93bnJldi54bWxQSwUGAAAAAAQABAD1AAAAigMAAAAA&#10;" filled="f" strokecolor="black [3213]" strokeweight="1.5pt"/>
                    </v:group>
                  </w:pict>
                </mc:Fallback>
              </mc:AlternateConten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937" w:dyaOrig="350" w14:anchorId="2D77F9C0">
                <v:shape id="_x0000_i1064" type="#_x0000_t75" style="width:46.45pt;height:17pt" o:ole="">
                  <v:imagedata r:id="rId87" o:title=""/>
                </v:shape>
                <o:OLEObject Type="Embed" ProgID="FXE300.Equation" ShapeID="_x0000_i1064" DrawAspect="Content" ObjectID="_1420971971" r:id="rId8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= ?</w:t>
            </w:r>
          </w:p>
          <w:p w:rsidR="00D21EB1" w:rsidRDefault="00D21EB1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21EB1" w:rsidRDefault="00D21EB1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21EB1" w:rsidRDefault="00D21EB1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B8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26B87" w:rsidRPr="001B3341" w:rsidRDefault="00226B8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26B87" w:rsidRDefault="00226B87" w:rsidP="00226B8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94" w:dyaOrig="350" w14:anchorId="000167DD">
                <v:shape id="_x0000_i1065" type="#_x0000_t75" style="width:64.8pt;height:17pt" o:ole="">
                  <v:imagedata r:id="rId89" o:title=""/>
                </v:shape>
                <o:OLEObject Type="Embed" ProgID="FXE300.Equation" ShapeID="_x0000_i1065" DrawAspect="Content" ObjectID="_1420971972" r:id="rId90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226B87" w:rsidRPr="00E7056C" w:rsidRDefault="00226B87" w:rsidP="00226B87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226B87" w:rsidRPr="00E7056C" w:rsidRDefault="00226B87" w:rsidP="00226B8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5F80F5B7" wp14:editId="715F5494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7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6" o:spid="_x0000_s1061" style="position:absolute;margin-left:9.75pt;margin-top:5.65pt;width:343.5pt;height:9pt;z-index:25169100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">
                      <v:roundrect id="AutoShape 3" o:spid="_x0000_s106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5w3cQA&#10;AADbAAAADwAAAGRycy9kb3ducmV2LnhtbESPQWsCMRSE74L/IbxCb5ptS1W2G0ULSulNq54fydvN&#10;0s3Lsonutr++EYQeh5n5hilWg2vElbpQe1bwNM1AEGtvaq4UHL+2kwWIEJENNp5JwQ8FWC3HowJz&#10;43ve0/UQK5EgHHJUYGNscymDtuQwTH1LnLzSdw5jkl0lTYd9grtGPmfZTDqsOS1YbOndkv4+XJyC&#10;T21fF7/D7mz6Wfmy3m/OJ+13Sj0+DOs3EJGG+B++tz+Mgvkcb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OcN3EAAAA2wAAAA8AAAAAAAAAAAAAAAAAmAIAAGRycy9k&#10;b3ducmV2LnhtbFBLBQYAAAAABAAEAPUAAACJAwAAAAA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6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kr8AA&#10;AADbAAAADwAAAGRycy9kb3ducmV2LnhtbERPy2oCMRTdC/2HcIXuNKPFB6NRrFARd46t60tynQxO&#10;boZJ6kz79WZR6PJw3utt72rxoDZUnhVMxhkIYu1NxaWCz8vHaAkiRGSDtWdS8EMBtpuXwRpz4zs+&#10;06OIpUghHHJUYGNscimDtuQwjH1DnLibbx3GBNtSmha7FO5qOc2yuXRYcWqw2NDekr4X307BSdvZ&#10;8rc/XE03v73tzu/XL+0PSr0O+90KRKQ+/ov/3EejYJHGpi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Hkr8AAAADbAAAADwAAAAAAAAAAAAAAAACYAgAAZHJzL2Rvd25y&#10;ZXYueG1sUEsFBgAAAAAEAAQA9QAAAIUDAAAAAA=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6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1BNMQA&#10;AADbAAAADwAAAGRycy9kb3ducmV2LnhtbESPW2sCMRSE3wv+h3AKfavZWuplaxRbqIhvXp8PyXGz&#10;dHOybFJ36683guDjMDPfMNN55ypxpiaUnhW89TMQxNqbkgsF+93P6xhEiMgGK8+k4J8CzGe9pynm&#10;xre8ofM2FiJBOOSowMZY51IGbclh6PuaOHkn3ziMSTaFNA22Ce4qOciyoXRYclqwWNO3Jf27/XMK&#10;1tp+jC/d8mja4el9sfk6HrRfKvXy3C0+QUTq4iN8b6+MgtEEbl/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dQTTEAAAA2wAAAA8AAAAAAAAAAAAAAAAAmAIAAGRycy9k&#10;b3ducmV2LnhtbFBLBQYAAAAABAAEAPUAAACJAwAAAAA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6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Yjr8A&#10;AADbAAAADwAAAGRycy9kb3ducmV2LnhtbERPy4rCMBTdD/gP4QruxtQRpVSj6MDI4M7n+pJcm2Jz&#10;U5qM7czXTxaCy8N5L9e9q8WD2lB5VjAZZyCItTcVlwrOp6/3HESIyAZrz6TglwKsV4O3JRbGd3yg&#10;xzGWIoVwKFCBjbEppAzaksMw9g1x4m6+dRgTbEtpWuxSuKvlR5bNpcOKU4PFhj4t6fvxxynYazvL&#10;//rd1XTz23Rz2F4v2u+UGg37zQJEpD6+xE/3t1GQp/X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8piOvwAAANsAAAAPAAAAAAAAAAAAAAAAAJgCAABkcnMvZG93bnJl&#10;di54bWxQSwUGAAAAAAQABAD1AAAAhAMAAAAA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4" w:dyaOrig="273" w14:anchorId="50FA38A4">
                <v:shape id="_x0000_i1066" type="#_x0000_t75" style="width:9.15pt;height:13.75pt" o:ole="">
                  <v:imagedata r:id="rId91" o:title=""/>
                </v:shape>
                <o:OLEObject Type="Embed" ProgID="FXE300.Equation" ShapeID="_x0000_i1066" DrawAspect="Content" ObjectID="_1420971973" r:id="rId92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4" w:dyaOrig="273" w14:anchorId="2A5BBDA1">
                <v:shape id="_x0000_i1067" type="#_x0000_t75" style="width:9.15pt;height:13.75pt" o:ole="">
                  <v:imagedata r:id="rId93" o:title=""/>
                </v:shape>
                <o:OLEObject Type="Embed" ProgID="FXE300.Equation" ShapeID="_x0000_i1067" DrawAspect="Content" ObjectID="_1420971974" r:id="rId94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>
                <v:shape id="_x0000_i1068" type="#_x0000_t75" style="width:13.75pt;height:17pt" o:ole="">
                  <v:imagedata r:id="rId95" o:title=""/>
                </v:shape>
                <o:OLEObject Type="Embed" ProgID="FXE300.Equation" ShapeID="_x0000_i1068" DrawAspect="Content" ObjectID="_1420971975" r:id="rId96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>
                <v:shape id="_x0000_i1069" type="#_x0000_t75" style="width:13.75pt;height:17pt" o:ole="">
                  <v:imagedata r:id="rId97" o:title=""/>
                </v:shape>
                <o:OLEObject Type="Embed" ProgID="FXE300.Equation" ShapeID="_x0000_i1069" DrawAspect="Content" ObjectID="_1420971976" r:id="rId98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226B87" w:rsidRDefault="00226B87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B8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26B87" w:rsidRPr="001B3341" w:rsidRDefault="00226B8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26B87" w:rsidRDefault="00226B87" w:rsidP="00226B8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the answer to  </w: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96" w:dyaOrig="350" w14:anchorId="713CAF91">
                <v:shape id="_x0000_i1070" type="#_x0000_t75" style="width:39.95pt;height:17pt" o:ole="">
                  <v:imagedata r:id="rId99" o:title=""/>
                </v:shape>
                <o:OLEObject Type="Embed" ProgID="FXE300.Equation" ShapeID="_x0000_i1070" DrawAspect="Content" ObjectID="_1420971977" r:id="rId10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index notation and give its numerical value.</w:t>
            </w:r>
          </w:p>
          <w:p w:rsidR="00226B87" w:rsidRDefault="00226B87" w:rsidP="00226B8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6E62C76E" wp14:editId="5E89AF8F">
                      <wp:simplePos x="0" y="0"/>
                      <wp:positionH relativeFrom="column">
                        <wp:posOffset>3490595</wp:posOffset>
                      </wp:positionH>
                      <wp:positionV relativeFrom="paragraph">
                        <wp:posOffset>92075</wp:posOffset>
                      </wp:positionV>
                      <wp:extent cx="764540" cy="522605"/>
                      <wp:effectExtent l="0" t="0" r="16510" b="10795"/>
                      <wp:wrapNone/>
                      <wp:docPr id="81" name="Group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4540" cy="522605"/>
                                <a:chOff x="0" y="0"/>
                                <a:chExt cx="764598" cy="523009"/>
                              </a:xfrm>
                            </wpg:grpSpPr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0" y="149629"/>
                                  <a:ext cx="49045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556953" y="0"/>
                                  <a:ext cx="207645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1" o:spid="_x0000_s1026" style="position:absolute;margin-left:274.85pt;margin-top:7.25pt;width:60.2pt;height:41.15pt;z-index:251692032" coordsize="7645,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">
                      <v:rect id="Rectangle 82" o:spid="_x0000_s1027" style="position:absolute;top:1496;width:4904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yiPcMA&#10;AADbAAAADwAAAGRycy9kb3ducmV2LnhtbESPQWvCQBSE74L/YXlCb7qpgkjqKkWtVOnF6MXbM/vM&#10;hmbfhuw2xn/vCgWPw8x8w8yXna1ES40vHSt4HyUgiHOnSy4UnI5fwxkIH5A1Vo5JwZ08LBf93hxT&#10;7W58oDYLhYgQ9ikqMCHUqZQ+N2TRj1xNHL2rayyGKJtC6gZvEW4rOU6SqbRYclwwWNPKUP6b/VkF&#10;1/oy+Tkfzkl22e1Xm602ct0apd4G3ecHiEBdeIX/299awWwM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yiPcMAAADbAAAADwAAAAAAAAAAAAAAAACYAgAAZHJzL2Rv&#10;d25yZXYueG1sUEsFBgAAAAAEAAQA9QAAAIgDAAAAAA==&#10;" filled="f" strokecolor="black [3213]" strokeweight="1.5pt"/>
                      <v:rect id="Rectangle 83" o:spid="_x0000_s1028" style="position:absolute;left:5569;width:2076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HpsUA&#10;AADbAAAADwAAAGRycy9kb3ducmV2LnhtbESPT2vCQBTE70K/w/IKvenGCkWia5D0D614SdqLt2f2&#10;mQ1m34bsNqbfvisIHoeZ+Q2zzkbbioF63zhWMJ8lIIgrpxuuFfx8v0+XIHxA1tg6JgV/5CHbPEzW&#10;mGp34YKGMtQiQtinqMCE0KVS+sqQRT9zHXH0Tq63GKLsa6l7vES4beVzkrxIiw3HBYMd5Yaqc/lr&#10;FZy642J/KA5Jefza5W8f2sjXwSj19DhuVyACjeEevrU/tYLlAq5f4g+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MAemxQAAANsAAAAPAAAAAAAAAAAAAAAAAJgCAABkcnMv&#10;ZG93bnJldi54bWxQSwUGAAAAAAQABAD1AAAAigMAAAAA&#10;" filled="f" strokecolor="black [3213]" strokeweight="1.5pt"/>
                    </v:group>
                  </w:pict>
                </mc:Fallback>
              </mc:AlternateContent>
            </w:r>
          </w:p>
          <w:p w:rsidR="00226B87" w:rsidRDefault="00226B87" w:rsidP="00226B8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EAF3BAC" wp14:editId="23913730">
                      <wp:simplePos x="0" y="0"/>
                      <wp:positionH relativeFrom="column">
                        <wp:posOffset>4737100</wp:posOffset>
                      </wp:positionH>
                      <wp:positionV relativeFrom="paragraph">
                        <wp:posOffset>65405</wp:posOffset>
                      </wp:positionV>
                      <wp:extent cx="754380" cy="373380"/>
                      <wp:effectExtent l="0" t="0" r="26670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373pt;margin-top:5.15pt;width:59.4pt;height:2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5XmgIAAI0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226B87" w:rsidRPr="00226B87" w:rsidRDefault="00226B87" w:rsidP="00226B87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</w:t>
            </w:r>
            <w:r w:rsidRPr="00226B87">
              <w:rPr>
                <w:rFonts w:ascii="Times New Roman" w:hAnsi="Times New Roman"/>
                <w:b/>
                <w:sz w:val="32"/>
                <w:szCs w:val="32"/>
              </w:rPr>
              <w:t>=</w:t>
            </w:r>
          </w:p>
          <w:p w:rsidR="00226B87" w:rsidRDefault="00226B87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B8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26B87" w:rsidRPr="001B3341" w:rsidRDefault="00226B8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26B87" w:rsidRDefault="00226B87" w:rsidP="00226B8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699" w:dyaOrig="350" w14:anchorId="4F91488D">
                <v:shape id="_x0000_i1071" type="#_x0000_t75" style="width:85.1pt;height:17pt" o:ole="">
                  <v:imagedata r:id="rId101" o:title=""/>
                </v:shape>
                <o:OLEObject Type="Embed" ProgID="FXE300.Equation" ShapeID="_x0000_i1071" DrawAspect="Content" ObjectID="_1420971978" r:id="rId102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226B87" w:rsidRPr="00E7056C" w:rsidRDefault="00226B87" w:rsidP="00226B87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226B87" w:rsidRPr="00E7056C" w:rsidRDefault="00226B87" w:rsidP="00226B8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998040B" wp14:editId="07DFF99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84" name="Group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8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6B87" w:rsidRDefault="00226B8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4" o:spid="_x0000_s1066" style="position:absolute;margin-left:9.75pt;margin-top:5.65pt;width:343.5pt;height:9pt;z-index:25169612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">
                      <v:roundrect id="AutoShape 3" o:spid="_x0000_s106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7FsMA&#10;AADbAAAADwAAAGRycy9kb3ducmV2LnhtbESPzWrDMBCE74W8g9hAb42clgTjWAlJoaH0lt/zIq0t&#10;E2tlLDV2+/RVodDjMDPfMOVmdK24Ux8azwrmswwEsfam4VrB+fT2lIMIEdlg65kUfFGAzXryUGJh&#10;/MAHuh9jLRKEQ4EKbIxdIWXQlhyGme+Ik1f53mFMsq+l6XFIcNfK5yxbSocNpwWLHb1a0rfjp1Pw&#10;oe0i/x73VzMsq5ftYXe9aL9X6nE6blcgIo3xP/zXfjcK8gX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U7FsMAAADbAAAADwAAAAAAAAAAAAAAAACYAgAAZHJzL2Rv&#10;d25yZXYueG1sUEsFBgAAAAAEAAQA9QAAAIgDAAAAAA=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6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elYcMA&#10;AADbAAAADwAAAGRycy9kb3ducmV2LnhtbESPQWsCMRSE7wX/Q3iCt5ptxWXZGkUFpfSmbT0/kudm&#10;6eZl2aTu2l/fCILHYWa+YRarwTXiQl2oPSt4mWYgiLU3NVcKvj53zwWIEJENNp5JwZUCrJajpwWW&#10;xvd8oMsxViJBOJSowMbYllIGbclhmPqWOHln3zmMSXaVNB32Ce4a+ZpluXRYc1qw2NLWkv45/joF&#10;H9rOi79hfzJ9fp6tD5vTt/Z7pSbjYf0GItIQH+F7+90oKHK4fU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elYcMAAADbAAAADwAAAAAAAAAAAAAAAACYAgAAZHJzL2Rv&#10;d25yZXYueG1sUEsFBgAAAAAEAAQA9QAAAIgDAAAAAA=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6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sA+sMA&#10;AADbAAAADwAAAGRycy9kb3ducmV2LnhtbESPQWsCMRSE7wX/Q3gFbzVbpbpsjaJCpXhTW8+P5LlZ&#10;unlZNqm7+utNoeBxmJlvmPmyd7W4UBsqzwpeRxkIYu1NxaWCr+PHSw4iRGSDtWdScKUAy8XgaY6F&#10;8R3v6XKIpUgQDgUqsDE2hZRBW3IYRr4hTt7Ztw5jkm0pTYtdgrtajrNsKh1WnBYsNrSxpH8Ov07B&#10;Ttu3/NZvT6abnier/fr0rf1WqeFzv3oHEamPj/B/+9MoyGfw9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sA+sMAAADbAAAADwAAAAAAAAAAAAAAAACYAgAAZHJzL2Rv&#10;d25yZXYueG1sUEsFBgAAAAAEAAQA9QAAAIgDAAAAAA==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7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SUiL8A&#10;AADbAAAADwAAAGRycy9kb3ducmV2LnhtbERPy4rCMBTdD/gP4QruxtQRpVSj6MDI4M7n+pJcm2Jz&#10;U5qM7czXTxaCy8N5L9e9q8WD2lB5VjAZZyCItTcVlwrOp6/3HESIyAZrz6TglwKsV4O3JRbGd3yg&#10;xzGWIoVwKFCBjbEppAzaksMw9g1x4m6+dRgTbEtpWuxSuKvlR5bNpcOKU4PFhj4t6fvxxynYazvL&#10;//rd1XTz23Rz2F4v2u+UGg37zQJEpD6+xE/3t1GQp7H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hJSIvwAAANsAAAAPAAAAAAAAAAAAAAAAAJgCAABkcnMvZG93bnJl&#10;di54bWxQSwUGAAAAAAQABAD1AAAAhAMAAAAA&#10;" strokecolor="black [3213]" strokeweight="1pt">
                        <v:textbox>
                          <w:txbxContent>
                            <w:p w:rsidR="00226B87" w:rsidRDefault="00226B8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24" w:dyaOrig="350" w14:anchorId="13992949">
                <v:shape id="_x0000_i1072" type="#_x0000_t75" style="width:26.2pt;height:17pt" o:ole="">
                  <v:imagedata r:id="rId103" o:title=""/>
                </v:shape>
                <o:OLEObject Type="Embed" ProgID="FXE300.Equation" ShapeID="_x0000_i1072" DrawAspect="Content" ObjectID="_1420971979" r:id="rId104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24" w:dyaOrig="350">
                <v:shape id="_x0000_i1073" type="#_x0000_t75" style="width:26.2pt;height:17pt" o:ole="">
                  <v:imagedata r:id="rId105" o:title=""/>
                </v:shape>
                <o:OLEObject Type="Embed" ProgID="FXE300.Equation" ShapeID="_x0000_i1073" DrawAspect="Content" ObjectID="_1420971980" r:id="rId106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24" w:dyaOrig="350">
                <v:shape id="_x0000_i1074" type="#_x0000_t75" style="width:26.2pt;height:17pt" o:ole="">
                  <v:imagedata r:id="rId107" o:title=""/>
                </v:shape>
                <o:OLEObject Type="Embed" ProgID="FXE300.Equation" ShapeID="_x0000_i1074" DrawAspect="Content" ObjectID="_1420971981" r:id="rId108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24" w:dyaOrig="350">
                <v:shape id="_x0000_i1075" type="#_x0000_t75" style="width:26.2pt;height:17pt" o:ole="">
                  <v:imagedata r:id="rId109" o:title=""/>
                </v:shape>
                <o:OLEObject Type="Embed" ProgID="FXE300.Equation" ShapeID="_x0000_i1075" DrawAspect="Content" ObjectID="_1420971982" r:id="rId110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226B87" w:rsidRDefault="00226B87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B8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26B87" w:rsidRPr="001B3341" w:rsidRDefault="00226B8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26B87" w:rsidRDefault="00226B87" w:rsidP="00226B8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223B840A" wp14:editId="60453B0A">
                      <wp:simplePos x="0" y="0"/>
                      <wp:positionH relativeFrom="column">
                        <wp:posOffset>3490595</wp:posOffset>
                      </wp:positionH>
                      <wp:positionV relativeFrom="paragraph">
                        <wp:posOffset>132715</wp:posOffset>
                      </wp:positionV>
                      <wp:extent cx="764540" cy="522605"/>
                      <wp:effectExtent l="0" t="0" r="16510" b="10795"/>
                      <wp:wrapNone/>
                      <wp:docPr id="89" name="Group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4540" cy="522605"/>
                                <a:chOff x="0" y="0"/>
                                <a:chExt cx="764598" cy="523009"/>
                              </a:xfrm>
                            </wpg:grpSpPr>
                            <wps:wsp>
                              <wps:cNvPr id="90" name="Rectangle 90"/>
                              <wps:cNvSpPr/>
                              <wps:spPr>
                                <a:xfrm>
                                  <a:off x="0" y="149629"/>
                                  <a:ext cx="49045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556953" y="0"/>
                                  <a:ext cx="207645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9" o:spid="_x0000_s1026" style="position:absolute;margin-left:274.85pt;margin-top:10.45pt;width:60.2pt;height:41.15pt;z-index:251697152" coordsize="7645,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">
                      <v:rect id="Rectangle 90" o:spid="_x0000_s1027" style="position:absolute;top:1496;width:4904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PDMIA&#10;AADbAAAADwAAAGRycy9kb3ducmV2LnhtbERPz2vCMBS+C/sfwhvspukciOuMRTo3NvHSbhdvz+bZ&#10;FJuX0mS1/vfLQfD48f1eZaNtxUC9bxwreJ4lIIgrpxuuFfz+fEyXIHxA1tg6JgVX8pCtHyYrTLW7&#10;cEFDGWoRQ9inqMCE0KVS+sqQRT9zHXHkTq63GCLsa6l7vMRw28p5kiykxYZjg8GOckPVufyzCk7d&#10;8WV/KA5Jefze5dtPbeT7YJR6ehw3byACjeEuvrm/tILXuD5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w8MwgAAANsAAAAPAAAAAAAAAAAAAAAAAJgCAABkcnMvZG93&#10;bnJldi54bWxQSwUGAAAAAAQABAD1AAAAhwMAAAAA&#10;" filled="f" strokecolor="black [3213]" strokeweight="1.5pt"/>
                      <v:rect id="Rectangle 91" o:spid="_x0000_s1028" style="position:absolute;left:5569;width:2076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eql8UA&#10;AADbAAAADwAAAGRycy9kb3ducmV2LnhtbESPQWvCQBSE7wX/w/IEb3WjgmiaVYq2xYoXYy/entmX&#10;bGj2bchuY/rvu4VCj8PMfMNk28E2oqfO144VzKYJCOLC6ZorBR+X18cVCB+QNTaOScE3edhuRg8Z&#10;ptrd+Ux9HioRIexTVGBCaFMpfWHIop+6ljh6pesshii7SuoO7xFuGzlPkqW0WHNcMNjSzlDxmX9Z&#10;BWV7W5yu52uS396Pu5c3beS+N0pNxsPzE4hAQ/gP/7UPWsF6Br9f4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d6qXxQAAANsAAAAPAAAAAAAAAAAAAAAAAJgCAABkcnMv&#10;ZG93bnJldi54bWxQSwUGAAAAAAQABAD1AAAAigMAAAAA&#10;" filled="f" strokecolor="black [3213]" strokeweight="1.5pt"/>
                    </v:group>
                  </w:pict>
                </mc:Fallback>
              </mc:AlternateContent>
            </w:r>
            <w:r w:rsidR="00906055"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095" w:dyaOrig="350" w14:anchorId="36778075">
                <v:shape id="_x0000_i1076" type="#_x0000_t75" style="width:55pt;height:17pt" o:ole="">
                  <v:imagedata r:id="rId111" o:title=""/>
                </v:shape>
                <o:OLEObject Type="Embed" ProgID="FXE300.Equation" ShapeID="_x0000_i1076" DrawAspect="Content" ObjectID="_1420971983" r:id="rId11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= ?</w:t>
            </w:r>
          </w:p>
          <w:p w:rsidR="00226B87" w:rsidRDefault="00226B87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26B87" w:rsidRDefault="00226B87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26B87" w:rsidRDefault="00226B87" w:rsidP="00226B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B8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26B87" w:rsidRPr="001B3341" w:rsidRDefault="00226B8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06055" w:rsidRDefault="00906055" w:rsidP="0090605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56" w:dyaOrig="350">
                <v:shape id="_x0000_i1077" type="#_x0000_t75" style="width:92.95pt;height:17pt" o:ole="">
                  <v:imagedata r:id="rId113" o:title=""/>
                </v:shape>
                <o:OLEObject Type="Embed" ProgID="FXE300.Equation" ShapeID="_x0000_i1077" DrawAspect="Content" ObjectID="_1420971984" r:id="rId114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906055" w:rsidRPr="00E7056C" w:rsidRDefault="00906055" w:rsidP="00906055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906055" w:rsidRPr="00E7056C" w:rsidRDefault="00906055" w:rsidP="0090605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0CB0080" wp14:editId="66DF1F9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92" name="Group 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9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06055" w:rsidRDefault="00906055" w:rsidP="0090605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06055" w:rsidRDefault="00906055" w:rsidP="0090605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06055" w:rsidRDefault="00906055" w:rsidP="0090605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06055" w:rsidRDefault="00906055" w:rsidP="0090605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2" o:spid="_x0000_s1071" style="position:absolute;margin-left:9.75pt;margin-top:5.65pt;width:343.5pt;height:9pt;z-index:25169920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">
                      <v:roundrect id="AutoShape 3" o:spid="_x0000_s107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mQJMMA&#10;AADbAAAADwAAAGRycy9kb3ducmV2LnhtbESPT2sCMRTE74V+h/AKvdWsFcVujWKFinjz7/mRPDeL&#10;m5dlE91tP70RBI/DzPyGmcw6V4krNaH0rKDfy0AQa29KLhTsd78fYxAhIhusPJOCPwowm76+TDA3&#10;vuUNXbexEAnCIUcFNsY6lzJoSw5Dz9fEyTv5xmFMsimkabBNcFfJzywbSYclpwWLNS0s6fP24hSs&#10;tR2O/7vl0bSj02C++TketF8q9f7Wzb9BROriM/xor4yCrwHcv6Qf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mQJMMAAADbAAAADwAAAAAAAAAAAAAAAACYAgAAZHJzL2Rv&#10;d25yZXYueG1sUEsFBgAAAAAEAAQA9QAAAIgDAAAAAA==&#10;" strokecolor="black [3213]" strokeweight="1pt">
                        <v:textbox>
                          <w:txbxContent>
                            <w:p w:rsidR="00906055" w:rsidRDefault="00906055" w:rsidP="0090605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7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IUMMA&#10;AADbAAAADwAAAGRycy9kb3ducmV2LnhtbESPT2sCMRTE74LfIbxCb5qtbUW3RrGFivTm3/MjeW6W&#10;bl6WTepu/fRGEDwOM/MbZrboXCXO1ITSs4KXYQaCWHtTcqFgv/seTECEiGyw8kwK/inAYt7vzTA3&#10;vuUNnbexEAnCIUcFNsY6lzJoSw7D0NfEyTv5xmFMsimkabBNcFfJUZaNpcOS04LFmr4s6d/tn1Pw&#10;o+375NKtjqYdn16Xm8/jQfuVUs9P3fIDRKQuPsL39toomL7B7Uv6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AIUMMAAADbAAAADwAAAAAAAAAAAAAAAACYAgAAZHJzL2Rv&#10;d25yZXYueG1sUEsFBgAAAAAEAAQA9QAAAIgDAAAAAA==&#10;" strokecolor="black [3213]" strokeweight="1pt">
                        <v:textbox>
                          <w:txbxContent>
                            <w:p w:rsidR="00906055" w:rsidRDefault="00906055" w:rsidP="0090605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7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yty8MA&#10;AADbAAAADwAAAGRycy9kb3ducmV2LnhtbESPQWsCMRSE74L/ITyhN822RbFbo1ihIt7U1vMjeW6W&#10;bl6WTXS3/nojCB6HmfmGmS06V4kLNaH0rOB1lIEg1t6UXCj4OXwPpyBCRDZYeSYF/xRgMe/3Zpgb&#10;3/KOLvtYiAThkKMCG2OdSxm0JYdh5Gvi5J184zAm2RTSNNgmuKvkW5ZNpMOS04LFmlaW9N/+7BRs&#10;tR1Pr936aNrJ6X25+zr+ar9W6mXQLT9BROriM/xob4yCjzHcv6Qf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yty8MAAADbAAAADwAAAAAAAAAAAAAAAACYAgAAZHJzL2Rv&#10;d25yZXYueG1sUEsFBgAAAAAEAAQA9QAAAIgDAAAAAA==&#10;" strokecolor="black [3213]" strokeweight="1pt">
                        <v:textbox>
                          <w:txbxContent>
                            <w:p w:rsidR="00906055" w:rsidRDefault="00906055" w:rsidP="0090605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7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4zvMQA&#10;AADbAAAADwAAAGRycy9kb3ducmV2LnhtbESPT2sCMRTE7wW/Q3gFbzXbiovdGkULFfHmn3p+JM/N&#10;0s3Lsknd1U9vCgWPw8z8hpkteleLC7Wh8qzgdZSBINbeVFwqOB6+XqYgQkQ2WHsmBVcKsJgPnmZY&#10;GN/xji77WIoE4VCgAhtjU0gZtCWHYeQb4uSdfeswJtmW0rTYJbir5VuW5dJhxWnBYkOflvTP/tcp&#10;2Go7md769cl0+Xm83K1O39qvlRo+98sPEJH6+Aj/tzdGwXsOf1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M7zEAAAA2wAAAA8AAAAAAAAAAAAAAAAAmAIAAGRycy9k&#10;b3ducmV2LnhtbFBLBQYAAAAABAAEAPUAAACJAwAAAAA=&#10;" strokecolor="black [3213]" strokeweight="1pt">
                        <v:textbox>
                          <w:txbxContent>
                            <w:p w:rsidR="00906055" w:rsidRDefault="00906055" w:rsidP="0090605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078" type="#_x0000_t75" style="width:17pt;height:17pt" o:ole="">
                  <v:imagedata r:id="rId115" o:title=""/>
                </v:shape>
                <o:OLEObject Type="Embed" ProgID="FXE300.Equation" ShapeID="_x0000_i1078" DrawAspect="Content" ObjectID="_1420971985" r:id="rId116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079" type="#_x0000_t75" style="width:17pt;height:17pt" o:ole="">
                  <v:imagedata r:id="rId117" o:title=""/>
                </v:shape>
                <o:OLEObject Type="Embed" ProgID="FXE300.Equation" ShapeID="_x0000_i1079" DrawAspect="Content" ObjectID="_1420971986" r:id="rId118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080" type="#_x0000_t75" style="width:17pt;height:17pt" o:ole="">
                  <v:imagedata r:id="rId119" o:title=""/>
                </v:shape>
                <o:OLEObject Type="Embed" ProgID="FXE300.Equation" ShapeID="_x0000_i1080" DrawAspect="Content" ObjectID="_1420971987" r:id="rId120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081" type="#_x0000_t75" style="width:17pt;height:17pt" o:ole="">
                  <v:imagedata r:id="rId121" o:title=""/>
                </v:shape>
                <o:OLEObject Type="Embed" ProgID="FXE300.Equation" ShapeID="_x0000_i1081" DrawAspect="Content" ObjectID="_1420971988" r:id="rId122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226B87" w:rsidRDefault="00226B87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B8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226B87" w:rsidRPr="001B3341" w:rsidRDefault="00226B8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06055" w:rsidRDefault="00906055" w:rsidP="009060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273F32DA" wp14:editId="3E8EAF69">
                      <wp:simplePos x="0" y="0"/>
                      <wp:positionH relativeFrom="column">
                        <wp:posOffset>3490595</wp:posOffset>
                      </wp:positionH>
                      <wp:positionV relativeFrom="paragraph">
                        <wp:posOffset>331316</wp:posOffset>
                      </wp:positionV>
                      <wp:extent cx="764540" cy="522605"/>
                      <wp:effectExtent l="0" t="0" r="16510" b="10795"/>
                      <wp:wrapNone/>
                      <wp:docPr id="97" name="Group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4540" cy="522605"/>
                                <a:chOff x="0" y="0"/>
                                <a:chExt cx="764598" cy="523009"/>
                              </a:xfrm>
                            </wpg:grpSpPr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0" y="149629"/>
                                  <a:ext cx="49045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Rectangle 99"/>
                              <wps:cNvSpPr/>
                              <wps:spPr>
                                <a:xfrm>
                                  <a:off x="556953" y="0"/>
                                  <a:ext cx="207645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7" o:spid="_x0000_s1026" style="position:absolute;margin-left:274.85pt;margin-top:26.1pt;width:60.2pt;height:41.15pt;z-index:251701248" coordsize="7645,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">
                      <v:rect id="Rectangle 98" o:spid="_x0000_s1027" style="position:absolute;top:1496;width:4904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0DCsIA&#10;AADbAAAADwAAAGRycy9kb3ducmV2LnhtbERPz2vCMBS+C/sfwhvspukciOuMRTo3NvHSbhdvz+bZ&#10;FJuX0mS1/vfLQfD48f1eZaNtxUC9bxwreJ4lIIgrpxuuFfz+fEyXIHxA1tg6JgVX8pCtHyYrTLW7&#10;cEFDGWoRQ9inqMCE0KVS+sqQRT9zHXHkTq63GCLsa6l7vMRw28p5kiykxYZjg8GOckPVufyzCk7d&#10;8WV/KA5Jefze5dtPbeT7YJR6ehw3byACjeEuvrm/tILX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QMKwgAAANsAAAAPAAAAAAAAAAAAAAAAAJgCAABkcnMvZG93&#10;bnJldi54bWxQSwUGAAAAAAQABAD1AAAAhwMAAAAA&#10;" filled="f" strokecolor="black [3213]" strokeweight="1.5pt"/>
                      <v:rect id="Rectangle 99" o:spid="_x0000_s1028" style="position:absolute;left:5569;width:2076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GmkcQA&#10;AADbAAAADwAAAGRycy9kb3ducmV2LnhtbESPQWvCQBSE7wX/w/KE3urGCkWjq4jW0ooXoxdvz+wz&#10;G8y+DdltTP99VxA8DjPzDTNbdLYSLTW+dKxgOEhAEOdOl1woOB42b2MQPiBrrByTgj/ysJj3XmaY&#10;anfjPbVZKESEsE9RgQmhTqX0uSGLfuBq4uhdXGMxRNkUUjd4i3Bbyfck+ZAWS44LBmtaGcqv2a9V&#10;cKnPo91pf0qy88929fmljVy3RqnXfrecggjUhWf40f7WCiYT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BppHEAAAA2wAAAA8AAAAAAAAAAAAAAAAAmAIAAGRycy9k&#10;b3ducmV2LnhtbFBLBQYAAAAABAAEAPUAAACJAwAAAAA=&#10;" filled="f" strokecolor="black [3213]" strokeweight="1.5pt"/>
                    </v:group>
                  </w:pict>
                </mc:Fallback>
              </mc:AlternateConten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912" w:dyaOrig="732">
                <v:shape id="_x0000_i1082" type="#_x0000_t75" style="width:45.8pt;height:36.65pt" o:ole="">
                  <v:imagedata r:id="rId123" o:title=""/>
                </v:shape>
                <o:OLEObject Type="Embed" ProgID="FXE300.Equation" ShapeID="_x0000_i1082" DrawAspect="Content" ObjectID="_1420971989" r:id="rId12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= ?</w:t>
            </w:r>
          </w:p>
          <w:p w:rsidR="00906055" w:rsidRDefault="00906055" w:rsidP="0090605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06055" w:rsidRDefault="00906055" w:rsidP="0090605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26B87" w:rsidRPr="00906055" w:rsidRDefault="00226B87" w:rsidP="00B850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457767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024" w:dyaOrig="384" w14:anchorId="7DFEFE6D">
                <v:shape id="_x0000_i1083" type="#_x0000_t75" style="width:51.05pt;height:19.65pt" o:ole="">
                  <v:imagedata r:id="rId125" o:title=""/>
                </v:shape>
                <o:OLEObject Type="Embed" ProgID="FXE300.Equation" ShapeID="_x0000_i1083" DrawAspect="Content" ObjectID="_1420971990" r:id="rId126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76F08C7B" wp14:editId="054A52FB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0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5" o:spid="_x0000_s1076" style="position:absolute;margin-left:9.75pt;margin-top:5.65pt;width:343.5pt;height:9pt;z-index:25170534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">
                      <v:roundrect id="AutoShape 3" o:spid="_x0000_s107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5a8EA&#10;AADcAAAADwAAAGRycy9kb3ducmV2LnhtbERPTWsCMRC9F/wPYQRvNWuli6xGUUGR3rTV85CMm8XN&#10;ZNmk7uqvbwqF3ubxPmex6l0t7tSGyrOCyTgDQay9qbhU8PW5e52BCBHZYO2ZFDwowGo5eFlgYXzH&#10;R7qfYilSCIcCFdgYm0LKoC05DGPfECfu6luHMcG2lKbFLoW7Wr5lWS4dVpwaLDa0taRvp2+n4EPb&#10;99mz319Ml1+n6+PmctZ+r9Ro2K/nICL18V/85z6YND/L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FuWvBAAAA3AAAAA8AAAAAAAAAAAAAAAAAmAIAAGRycy9kb3du&#10;cmV2LnhtbFBLBQYAAAAABAAEAPUAAACGAwAAAAA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7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kc8MEA&#10;AADcAAAADwAAAGRycy9kb3ducmV2LnhtbERPS2sCMRC+F/ofwhS81WwVH6xGsYIi3tTW85CMm8XN&#10;ZNlEd9tfbwoFb/PxPWe+7Fwl7tSE0rOCj34Gglh7U3Kh4Ou0eZ+CCBHZYOWZFPxQgOXi9WWOufEt&#10;H+h+jIVIIRxyVGBjrHMpg7bkMPR9TZy4i28cxgSbQpoG2xTuKjnIsrF0WHJqsFjT2pK+Hm9OwV7b&#10;0fS3255NO74MV4fP87f2W6V6b91qBiJSF5/if/fOpPnZBP6eS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JHPDBAAAA3AAAAA8AAAAAAAAAAAAAAAAAmAIAAGRycy9kb3du&#10;cmV2LnhtbFBLBQYAAAAABAAEAPUAAACGAwAAAAA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7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IgsQA&#10;AADc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XQivPyAR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WiILEAAAA3AAAAA8AAAAAAAAAAAAAAAAAmAIAAGRycy9k&#10;b3ducmV2LnhtbFBLBQYAAAAABAAEAPUAAACJAwAAAAA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8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tGcEA&#10;AADc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X62gL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aLRnBAAAA3AAAAA8AAAAAAAAAAAAAAAAAmAIAAGRycy9kb3du&#10;cmV2LnhtbFBLBQYAAAAABAAEAPUAAACGAwAAAAA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 w14:anchorId="3A738CF7">
                <v:shape id="_x0000_i1084" type="#_x0000_t75" style="width:13.75pt;height:17pt" o:ole="">
                  <v:imagedata r:id="rId127" o:title=""/>
                </v:shape>
                <o:OLEObject Type="Embed" ProgID="FXE300.Equation" ShapeID="_x0000_i1084" DrawAspect="Content" ObjectID="_1420971991" r:id="rId128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 w14:anchorId="7DF3B2D3">
                <v:shape id="_x0000_i1085" type="#_x0000_t75" style="width:17pt;height:17pt" o:ole="">
                  <v:imagedata r:id="rId129" o:title=""/>
                </v:shape>
                <o:OLEObject Type="Embed" ProgID="FXE300.Equation" ShapeID="_x0000_i1085" DrawAspect="Content" ObjectID="_1420971992" r:id="rId130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 w14:anchorId="0920335B">
                <v:shape id="_x0000_i1086" type="#_x0000_t75" style="width:17pt;height:17pt" o:ole="">
                  <v:imagedata r:id="rId131" o:title=""/>
                </v:shape>
                <o:OLEObject Type="Embed" ProgID="FXE300.Equation" ShapeID="_x0000_i1086" DrawAspect="Content" ObjectID="_1420971993" r:id="rId132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 w14:anchorId="335ED059">
                <v:shape id="_x0000_i1087" type="#_x0000_t75" style="width:17pt;height:17pt" o:ole="">
                  <v:imagedata r:id="rId133" o:title=""/>
                </v:shape>
                <o:OLEObject Type="Embed" ProgID="FXE300.Equation" ShapeID="_x0000_i1087" DrawAspect="Content" ObjectID="_1420971994" r:id="rId134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0E031C01" wp14:editId="285612E1">
                      <wp:simplePos x="0" y="0"/>
                      <wp:positionH relativeFrom="column">
                        <wp:posOffset>3490595</wp:posOffset>
                      </wp:positionH>
                      <wp:positionV relativeFrom="paragraph">
                        <wp:posOffset>132715</wp:posOffset>
                      </wp:positionV>
                      <wp:extent cx="764540" cy="522605"/>
                      <wp:effectExtent l="0" t="0" r="16510" b="10795"/>
                      <wp:wrapNone/>
                      <wp:docPr id="110" name="Group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4540" cy="522605"/>
                                <a:chOff x="0" y="0"/>
                                <a:chExt cx="764598" cy="523009"/>
                              </a:xfrm>
                            </wpg:grpSpPr>
                            <wps:wsp>
                              <wps:cNvPr id="111" name="Rectangle 111"/>
                              <wps:cNvSpPr/>
                              <wps:spPr>
                                <a:xfrm>
                                  <a:off x="0" y="149629"/>
                                  <a:ext cx="49045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/>
                              <wps:spPr>
                                <a:xfrm>
                                  <a:off x="556953" y="0"/>
                                  <a:ext cx="207645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0" o:spid="_x0000_s1026" style="position:absolute;margin-left:274.85pt;margin-top:10.45pt;width:60.2pt;height:41.15pt;z-index:251706368" coordsize="7645,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">
                      <v:rect id="Rectangle 111" o:spid="_x0000_s1027" style="position:absolute;top:1496;width:4904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E3iMIA&#10;AADcAAAADwAAAGRycy9kb3ducmV2LnhtbERPS2vCQBC+C/6HZQRvuolCKamrFF/Y0ouxF29jdsyG&#10;ZmdDdo3x33cLBW/z8T1nseptLTpqfeVYQTpNQBAXTldcKvg+7SavIHxA1lg7JgUP8rBaDgcLzLS7&#10;85G6PJQihrDPUIEJocmk9IUhi37qGuLIXV1rMUTYllK3eI/htpazJHmRFiuODQYbWhsqfvKbVXBt&#10;LvOv8/Gc5JePz/V2r43cdEap8ah/fwMRqA9P8b/7oOP8NIW/Z+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TeIwgAAANwAAAAPAAAAAAAAAAAAAAAAAJgCAABkcnMvZG93&#10;bnJldi54bWxQSwUGAAAAAAQABAD1AAAAhwMAAAAA&#10;" filled="f" strokecolor="black [3213]" strokeweight="1.5pt"/>
                      <v:rect id="Rectangle 112" o:spid="_x0000_s1028" style="position:absolute;left:5569;width:2076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Op/8IA&#10;AADcAAAADwAAAGRycy9kb3ducmV2LnhtbERPTWvCQBC9F/oflhG81Y0KUqKriNVSpZekvXgbs2M2&#10;mJ0N2W1M/70rCN7m8T5nseptLTpqfeVYwXiUgCAunK64VPD7s3t7B+EDssbaMSn4Jw+r5evLAlPt&#10;rpxRl4dSxBD2KSowITSplL4wZNGPXEMcubNrLYYI21LqFq8x3NZykiQzabHi2GCwoY2h4pL/WQXn&#10;5jT9PmbHJD/tD5vtpzbyozNKDQf9eg4iUB+e4of7S8f54wncn4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6n/wgAAANwAAAAPAAAAAAAAAAAAAAAAAJgCAABkcnMvZG93&#10;bnJldi54bWxQSwUGAAAAAAQABAD1AAAAhwMAAAAA&#10;" filled="f" strokecolor="black [3213]" strokeweight="1.5pt"/>
                    </v:group>
                  </w:pict>
                </mc:Fallback>
              </mc:AlternateConten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26" w:dyaOrig="384" w14:anchorId="0F5E2A3F">
                <v:shape id="_x0000_i1088" type="#_x0000_t75" style="width:26.2pt;height:19.65pt" o:ole="">
                  <v:imagedata r:id="rId135" o:title=""/>
                </v:shape>
                <o:OLEObject Type="Embed" ProgID="FXE300.Equation" ShapeID="_x0000_i1088" DrawAspect="Content" ObjectID="_1420971995" r:id="rId13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= ?</w:t>
            </w: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5745" w:rsidRDefault="00325745"/>
    <w:p w:rsidR="00413DF5" w:rsidRDefault="00413DF5">
      <w:pPr>
        <w:sectPr w:rsidR="00413DF5" w:rsidSect="000E0C9D">
          <w:headerReference w:type="default" r:id="rId137"/>
          <w:footerReference w:type="default" r:id="rId138"/>
          <w:headerReference w:type="first" r:id="rId139"/>
          <w:footerReference w:type="first" r:id="rId14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EA3A14" w:rsidTr="00A824D7">
        <w:trPr>
          <w:cantSplit/>
          <w:trHeight w:val="851"/>
        </w:trPr>
        <w:tc>
          <w:tcPr>
            <w:tcW w:w="1419" w:type="dxa"/>
            <w:gridSpan w:val="2"/>
            <w:vAlign w:val="center"/>
          </w:tcPr>
          <w:p w:rsidR="00EA3A14" w:rsidRDefault="00EA3A14" w:rsidP="00226B87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EA3A14" w:rsidRDefault="00EA3A14" w:rsidP="00226B87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  <w:p w:rsidR="00EA3A14" w:rsidRPr="00325745" w:rsidRDefault="00EA3A14" w:rsidP="00226B87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243" w:type="dxa"/>
            <w:tcBorders>
              <w:right w:val="single" w:sz="4" w:space="0" w:color="auto"/>
            </w:tcBorders>
          </w:tcPr>
          <w:p w:rsidR="00EA3A14" w:rsidRPr="005C44C0" w:rsidRDefault="00EA3A14" w:rsidP="00226B87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Indices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EA3A14" w:rsidRDefault="00EA3A14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EA3A14" w:rsidRDefault="00EA3A14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EA3A14" w:rsidRPr="00325745" w:rsidRDefault="00EA3A14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853748" w:rsidRPr="00325745" w:rsidRDefault="00853748" w:rsidP="00413DF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545" w:type="dxa"/>
            <w:tcBorders>
              <w:top w:val="single" w:sz="4" w:space="0" w:color="auto"/>
            </w:tcBorders>
          </w:tcPr>
          <w:p w:rsidR="00853748" w:rsidRDefault="00853748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A81533" w:rsidRPr="00667642" w:rsidRDefault="00A81533" w:rsidP="00A81533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A81533" w:rsidRPr="00667642" w:rsidRDefault="00A81533" w:rsidP="00A81533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A81533" w:rsidP="00A81533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</w:t>
            </w:r>
            <w:r w:rsidRPr="0080449A">
              <w:rPr>
                <w:rFonts w:asciiTheme="majorHAnsi" w:hAnsiTheme="majorHAnsi"/>
                <w:b/>
                <w:sz w:val="24"/>
                <w:szCs w:val="24"/>
              </w:rPr>
              <w:t>.  Calculators are allowed.</w:t>
            </w: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457767" w:rsidRPr="001B3341" w:rsidRDefault="00457767" w:rsidP="001D51F7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457767" w:rsidRDefault="00457767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65" w:dyaOrig="350" w14:anchorId="1B7CD492">
                <v:shape id="_x0000_i1089" type="#_x0000_t75" style="width:37.95pt;height:17pt" o:ole="">
                  <v:imagedata r:id="rId141" o:title=""/>
                </v:shape>
                <o:OLEObject Type="Embed" ProgID="FXE300.Equation" ShapeID="_x0000_i1089" DrawAspect="Content" ObjectID="_1420971996" r:id="rId142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4C6B919" wp14:editId="66B7CE2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178" name="Group 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7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78" o:spid="_x0000_s1081" style="position:absolute;margin-left:9.75pt;margin-top:5.65pt;width:343.5pt;height:9pt;z-index:25170944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">
                      <v:roundrect id="AutoShape 3" o:spid="_x0000_s108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eZMIA&#10;AADcAAAADwAAAGRycy9kb3ducmV2LnhtbERPS2sCMRC+F/wPYQq91Wwt9bE1ii1UxJvP85CMm6Wb&#10;ybJJ3a2/3giCt/n4njOdd64SZ2pC6VnBWz8DQay9KblQsN/9vI5BhIhssPJMCv4pwHzWe5pibnzL&#10;GzpvYyFSCIccFdgY61zKoC05DH1fEyfu5BuHMcGmkKbBNoW7Sg6ybCgdlpwaLNb0bUn/bv+cgrW2&#10;H+NLtzyadnh6X2y+jgftl0q9PHeLTxCRuvgQ390rk+aPJnB7Jl0gZ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HF5kwgAAANwAAAAPAAAAAAAAAAAAAAAAAJgCAABkcnMvZG93&#10;bnJldi54bWxQSwUGAAAAAAQABAD1AAAAhwMAAAAA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8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OH3sQA&#10;AADcAAAADwAAAGRycy9kb3ducmV2LnhtbESPT2vDMAzF74N9B6NCb6vTlZWQ1S3dYGXs1r9nYatx&#10;WCyH2GuyffrpMNhN4j2999NqM4ZW3ahPTWQD81kBithG13Bt4HR8eyhBpYzssI1MBr4pwWZ9f7fC&#10;ysWB93Q75FpJCKcKDficu0rrZD0FTLPYEYt2jX3ALGtfa9fjIOGh1Y9FsdQBG5YGjx29erKfh69g&#10;4MP6p/Jn3F3csLwutvuXy9nGnTHTybh9BpVpzP/mv+t3J/il4MszMoF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zh97EAAAA3AAAAA8AAAAAAAAAAAAAAAAAmAIAAGRycy9k&#10;b3ducmV2LnhtbFBLBQYAAAAABAAEAPUAAACJAwAAAAA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8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iRcIA&#10;AADcAAAADwAAAGRycy9kb3ducmV2LnhtbERPyWrDMBC9F/oPYgq5NXJaGoxjJSSBhtJb1vMgjS0T&#10;a2QsNXb69VWh0Ns83jrlanStuFEfGs8KZtMMBLH2puFawen4/pyDCBHZYOuZFNwpwGr5+FBiYfzA&#10;e7odYi1SCIcCFdgYu0LKoC05DFPfESeu8r3DmGBfS9PjkMJdK1+ybC4dNpwaLHa0taSvhy+n4FPb&#10;t/x73F3MMK9e1/vN5az9TqnJ07hegIg0xn/xn/vDpPn5DH6fSRfI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yJFwgAAANwAAAAPAAAAAAAAAAAAAAAAAJgCAABkcnMvZG93&#10;bnJldi54bWxQSwUGAAAAAAQABAD1AAAAhwMAAAAA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8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28MsEA&#10;AADcAAAADwAAAGRycy9kb3ducmV2LnhtbERPS2sCMRC+C/6HMIXeNFtFWVajaEEpvfk8D8m4WdxM&#10;lk3qbvvrG6HQ23x8z1mue1eLB7Wh8qzgbZyBINbeVFwqOJ92oxxEiMgGa8+k4JsCrFfDwRIL4zs+&#10;0OMYS5FCOBSowMbYFFIGbclhGPuGOHE33zqMCbalNC12KdzVcpJlc+mw4tRgsaF3S/p+/HIKPrWd&#10;5T/9/mq6+W26OWyvF+33Sr2+9JsFiEh9/Bf/uT9Mmp9P4PlMu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tvDLBAAAA3AAAAA8AAAAAAAAAAAAAAAAAmAIAAGRycy9kb3du&#10;cmV2LnhtbFBLBQYAAAAABAAEAPUAAACGAwAAAAA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 w14:anchorId="1EF39CF0">
                <v:shape id="_x0000_i1090" type="#_x0000_t75" style="width:15.05pt;height:13.75pt" o:ole="">
                  <v:imagedata r:id="rId143" o:title=""/>
                </v:shape>
                <o:OLEObject Type="Embed" ProgID="FXE300.Equation" ShapeID="_x0000_i1090" DrawAspect="Content" ObjectID="_1420971997" r:id="rId144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 w14:anchorId="02D86A00">
                <v:shape id="_x0000_i1091" type="#_x0000_t75" style="width:15.05pt;height:13.75pt" o:ole="">
                  <v:imagedata r:id="rId145" o:title=""/>
                </v:shape>
                <o:OLEObject Type="Embed" ProgID="FXE300.Equation" ShapeID="_x0000_i1091" DrawAspect="Content" ObjectID="_1420971998" r:id="rId146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 w14:anchorId="43672810">
                <v:shape id="_x0000_i1092" type="#_x0000_t75" style="width:20.95pt;height:13.75pt" o:ole="">
                  <v:imagedata r:id="rId147" o:title=""/>
                </v:shape>
                <o:OLEObject Type="Embed" ProgID="FXE300.Equation" ShapeID="_x0000_i1092" DrawAspect="Content" ObjectID="_1420971999" r:id="rId148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 w14:anchorId="6778D224">
                <v:shape id="_x0000_i1093" type="#_x0000_t75" style="width:20.95pt;height:13.75pt" o:ole="">
                  <v:imagedata r:id="rId149" o:title=""/>
                </v:shape>
                <o:OLEObject Type="Embed" ProgID="FXE300.Equation" ShapeID="_x0000_i1093" DrawAspect="Content" ObjectID="_1420972000" r:id="rId150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AE7AB9" w:rsidRDefault="00457767" w:rsidP="00AE7AB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1D51F7">
            <w:pPr>
              <w:pStyle w:val="ListParagraph"/>
              <w:numPr>
                <w:ilvl w:val="0"/>
                <w:numId w:val="2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Evaluate   </w: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 w14:anchorId="0CDEBE0F">
                <v:shape id="_x0000_i1094" type="#_x0000_t75" style="width:13.75pt;height:17pt" o:ole="">
                  <v:imagedata r:id="rId151" o:title=""/>
                </v:shape>
                <o:OLEObject Type="Embed" ProgID="FXE300.Equation" ShapeID="_x0000_i1094" DrawAspect="Content" ObjectID="_1420972001" r:id="rId15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6C4805" wp14:editId="3913B4D8">
                      <wp:simplePos x="0" y="0"/>
                      <wp:positionH relativeFrom="column">
                        <wp:posOffset>3664585</wp:posOffset>
                      </wp:positionH>
                      <wp:positionV relativeFrom="paragraph">
                        <wp:posOffset>55245</wp:posOffset>
                      </wp:positionV>
                      <wp:extent cx="754380" cy="373380"/>
                      <wp:effectExtent l="0" t="0" r="26670" b="26670"/>
                      <wp:wrapNone/>
                      <wp:docPr id="243" name="Rectangl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3" o:spid="_x0000_s1026" style="position:absolute;margin-left:288.55pt;margin-top:4.35pt;width:59.4pt;height:29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457767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521" w:dyaOrig="350" w14:anchorId="31A4A1CF">
                <v:shape id="_x0000_i1095" type="#_x0000_t75" style="width:75.95pt;height:17pt" o:ole="">
                  <v:imagedata r:id="rId153" o:title=""/>
                </v:shape>
                <o:OLEObject Type="Embed" ProgID="FXE300.Equation" ShapeID="_x0000_i1095" DrawAspect="Content" ObjectID="_1420972002" r:id="rId154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40D91D1" wp14:editId="579FE67A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186" name="Group 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8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86" o:spid="_x0000_s1086" style="position:absolute;margin-left:9.75pt;margin-top:5.65pt;width:343.5pt;height:9pt;z-index:25171148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">
                      <v:roundrect id="AutoShape 3" o:spid="_x0000_s108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ofqsIA&#10;AADcAAAADwAAAGRycy9kb3ducmV2LnhtbERP32vCMBB+F/wfwg32ZtNtqKUaRQcT2Zu6+XwkZ1Ns&#10;LqXJbLe/fhkMfLuP7+ct14NrxI26UHtW8JTlIIi1NzVXCj5Ob5MCRIjIBhvPpOCbAqxX49ESS+N7&#10;PtDtGCuRQjiUqMDG2JZSBm3JYch8S5y4i+8cxgS7SpoO+xTuGvmc5zPpsObUYLGlV0v6evxyCt61&#10;nRY/w+5s+tnlZXPYnj+13yn1+DBsFiAiDfEu/nfvTZpfzOH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Gh+qwgAAANwAAAAPAAAAAAAAAAAAAAAAAJgCAABkcnMvZG93&#10;bnJldi54bWxQSwUGAAAAAAQABAD1AAAAhwMAAAAA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8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L2MQA&#10;AADcAAAADwAAAGRycy9kb3ducmV2LnhtbESPT2vDMAzF74N9B6NCb6vTlZWQ1S3dYGXs1r9nYatx&#10;WCyH2GuyffrpMNhN4j2999NqM4ZW3ahPTWQD81kBithG13Bt4HR8eyhBpYzssI1MBr4pwWZ9f7fC&#10;ysWB93Q75FpJCKcKDficu0rrZD0FTLPYEYt2jX3ALGtfa9fjIOGh1Y9FsdQBG5YGjx29erKfh69g&#10;4MP6p/Jn3F3csLwutvuXy9nGnTHTybh9BpVpzP/mv+t3J/il0MozMoF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Fi9jEAAAA3AAAAA8AAAAAAAAAAAAAAAAAmAIAAGRycy9k&#10;b3ducmV2LnhtbFBLBQYAAAAABAAEAPUAAACJAwAAAAA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8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kuQ8IA&#10;AADcAAAADwAAAGRycy9kb3ducmV2LnhtbERPS2sCMRC+F/wPYYTeullblO1qFC1UpDcf9Twk42Zx&#10;M1k2qbvtr28KBW/z8T1nsRpcI27UhdqzgkmWgyDW3tRcKTgd358KECEiG2w8k4JvCrBajh4WWBrf&#10;855uh1iJFMKhRAU2xraUMmhLDkPmW+LEXXznMCbYVdJ02Kdw18jnPJ9JhzWnBostvVnS18OXU/Ch&#10;7bT4GbZn088uL+v95vyp/Vapx/GwnoOINMS7+N+9M2l+8Qp/z6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S5DwgAAANwAAAAPAAAAAAAAAAAAAAAAAJgCAABkcnMvZG93&#10;bnJldi54bWxQSwUGAAAAAAQABAD1AAAAhwMAAAAA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9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RA8UA&#10;AADcAAAADwAAAGRycy9kb3ducmV2LnhtbESPT0/DMAzF70h8h8iTuLF0IKbRLZsGEhPabX/Y2Uq8&#10;plrjVE1YC59+PiBxs/We3/t5sRpCo67UpTqygcm4AEVso6u5MnA8fDzOQKWM7LCJTAZ+KMFqeX+3&#10;wNLFnnd03edKSQinEg34nNtS62Q9BUzj2BKLdo5dwCxrV2nXYS/hodFPRTHVAWuWBo8tvXuyl/13&#10;MLC1/mX2O2xOrp+en9e7t9OXjRtjHkbDeg4q05D/zX/Xn07wXwVfnpEJ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hEDxQAAANwAAAAPAAAAAAAAAAAAAAAAAJgCAABkcnMv&#10;ZG93bnJldi54bWxQSwUGAAAAAAQABAD1AAAAigMAAAAA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 w14:anchorId="13E052D3">
                <v:shape id="_x0000_i1096" type="#_x0000_t75" style="width:13.75pt;height:17pt" o:ole="">
                  <v:imagedata r:id="rId155" o:title=""/>
                </v:shape>
                <o:OLEObject Type="Embed" ProgID="FXE300.Equation" ShapeID="_x0000_i1096" DrawAspect="Content" ObjectID="_1420972003" r:id="rId156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 w14:anchorId="1FD62D37">
                <v:shape id="_x0000_i1097" type="#_x0000_t75" style="width:17pt;height:17pt" o:ole="">
                  <v:imagedata r:id="rId157" o:title=""/>
                </v:shape>
                <o:OLEObject Type="Embed" ProgID="FXE300.Equation" ShapeID="_x0000_i1097" DrawAspect="Content" ObjectID="_1420972004" r:id="rId158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 w14:anchorId="7691522C">
                <v:shape id="_x0000_i1098" type="#_x0000_t75" style="width:17pt;height:17pt" o:ole="">
                  <v:imagedata r:id="rId159" o:title=""/>
                </v:shape>
                <o:OLEObject Type="Embed" ProgID="FXE300.Equation" ShapeID="_x0000_i1098" DrawAspect="Content" ObjectID="_1420972005" r:id="rId160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="00C2509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19" w:dyaOrig="350" w14:anchorId="400A4EDB">
                <v:shape id="_x0000_i1099" type="#_x0000_t75" style="width:26.2pt;height:17pt" o:ole="">
                  <v:imagedata r:id="rId161" o:title=""/>
                </v:shape>
                <o:OLEObject Type="Embed" ProgID="FXE300.Equation" ShapeID="_x0000_i1099" DrawAspect="Content" ObjectID="_1420972006" r:id="rId162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AE7AB9" w:rsidRDefault="00457767" w:rsidP="00AE7AB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BC5A86" w:rsidP="00AE7A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E2C06E7" wp14:editId="4A11774D">
                      <wp:simplePos x="0" y="0"/>
                      <wp:positionH relativeFrom="column">
                        <wp:posOffset>3980180</wp:posOffset>
                      </wp:positionH>
                      <wp:positionV relativeFrom="paragraph">
                        <wp:posOffset>132715</wp:posOffset>
                      </wp:positionV>
                      <wp:extent cx="988695" cy="481330"/>
                      <wp:effectExtent l="0" t="0" r="20955" b="1397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8695" cy="48133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13.4pt;margin-top:10.45pt;width:77.85pt;height:37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" filled="f" strokecolor="black [3213]" strokeweight="1.5pt"/>
                  </w:pict>
                </mc:Fallback>
              </mc:AlternateContent>
            </w:r>
            <w:r w:rsidR="00C25094"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540" w:dyaOrig="350" w14:anchorId="5BAE8335">
                <v:shape id="_x0000_i1100" type="#_x0000_t75" style="width:77.25pt;height:17pt" o:ole="">
                  <v:imagedata r:id="rId163" o:title=""/>
                </v:shape>
                <o:OLEObject Type="Embed" ProgID="FXE300.Equation" ShapeID="_x0000_i1100" DrawAspect="Content" ObjectID="_1420972007" r:id="rId164"/>
              </w:object>
            </w:r>
            <w:r w:rsidR="00457767">
              <w:rPr>
                <w:rFonts w:ascii="Times New Roman" w:hAnsi="Times New Roman"/>
                <w:sz w:val="24"/>
                <w:szCs w:val="24"/>
              </w:rPr>
              <w:t>= ?</w:t>
            </w: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C25094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434" w:dyaOrig="350" w14:anchorId="04428E7C">
                <v:shape id="_x0000_i1101" type="#_x0000_t75" style="width:1in;height:17pt" o:ole="">
                  <v:imagedata r:id="rId165" o:title=""/>
                </v:shape>
                <o:OLEObject Type="Embed" ProgID="FXE300.Equation" ShapeID="_x0000_i1101" DrawAspect="Content" ObjectID="_1420972008" r:id="rId166"/>
              </w:object>
            </w:r>
            <w:r w:rsidR="00457767"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429CF4D3" wp14:editId="1A690AA9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194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9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94" o:spid="_x0000_s1091" style="position:absolute;margin-left:9.75pt;margin-top:5.65pt;width:343.5pt;height:9pt;z-index:25171353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">
                      <v:roundrect id="AutoShape 3" o:spid="_x0000_s109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2ym8EA&#10;AADcAAAADwAAAGRycy9kb3ducmV2LnhtbERPTWsCMRC9C/6HMEJvmm2LYrdGsUJFvKmt5yEZN0s3&#10;k2UT3a2/3giCt3m8z5ktOleJCzWh9KzgdZSBINbelFwo+Dl8D6cgQkQ2WHkmBf8UYDHv92aYG9/y&#10;ji77WIgUwiFHBTbGOpcyaEsOw8jXxIk7+cZhTLAppGmwTeGukm9ZNpEOS04NFmtaWdJ/+7NTsNV2&#10;PL1266NpJ6f35e7r+Kv9WqmXQbf8BBGpi0/xw70xaf7HGO7PpAvk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dspvBAAAA3AAAAA8AAAAAAAAAAAAAAAAAmAIAAGRycy9kb3du&#10;cmV2LnhtbFBLBQYAAAAABAAEAPUAAACGAwAAAAA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9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8s7MIA&#10;AADcAAAADwAAAGRycy9kb3ducmV2LnhtbERPS2sCMRC+F/wPYQrearYVF7s1ihYq4s1HPQ/JuFm6&#10;mSyb1F399aZQ8DYf33Nmi97V4kJtqDwreB1lIIi1NxWXCo6Hr5cpiBCRDdaeScGVAizmg6cZFsZ3&#10;vKPLPpYihXAoUIGNsSmkDNqSwzDyDXHizr51GBNsS2la7FK4q+VbluXSYcWpwWJDn5b0z/7XKdhq&#10;O5ne+vXJdPl5vNytTt/ar5UaPvfLDxCR+vgQ/7s3Js1/z+HvmXSB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yzswgAAANwAAAAPAAAAAAAAAAAAAAAAAJgCAABkcnMvZG93&#10;bnJldi54bWxQSwUGAAAAAAQABAD1AAAAhwMAAAAA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9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OJd8IA&#10;AADcAAAADwAAAGRycy9kb3ducmV2LnhtbERPS2sCMRC+F/wPYQq91Wwt9bE1ii1UxJvP85CMm6Wb&#10;ybJJ3a2/3giCt/n4njOdd64SZ2pC6VnBWz8DQay9KblQsN/9vI5BhIhssPJMCv4pwHzWe5pibnzL&#10;GzpvYyFSCIccFdgY61zKoC05DH1fEyfu5BuHMcGmkKbBNoW7Sg6ybCgdlpwaLNb0bUn/bv+cgrW2&#10;H+NLtzyadnh6X2y+jgftl0q9PHeLTxCRuvgQ390rk+ZPRnB7Jl0gZ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4l3wgAAANwAAAAPAAAAAAAAAAAAAAAAAJgCAABkcnMvZG93&#10;bnJldi54bWxQSwUGAAAAAAQABAD1AAAAhwMAAAAA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9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wdBcUA&#10;AADcAAAADwAAAGRycy9kb3ducmV2LnhtbESPT0/DMAzF70h8h8iTuLF0IKbRLZsGEhPabX/Y2Uq8&#10;plrjVE1YC59+PiBxs/We3/t5sRpCo67UpTqygcm4AEVso6u5MnA8fDzOQKWM7LCJTAZ+KMFqeX+3&#10;wNLFnnd03edKSQinEg34nNtS62Q9BUzj2BKLdo5dwCxrV2nXYS/hodFPRTHVAWuWBo8tvXuyl/13&#10;MLC1/mX2O2xOrp+en9e7t9OXjRtjHkbDeg4q05D/zX/Xn07wX4VWnpEJ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XB0FxQAAANwAAAAPAAAAAAAAAAAAAAAAAJgCAABkcnMv&#10;ZG93bnJldi54bWxQSwUGAAAAAAQABAD1AAAAigMAAAAA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="00C2509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54" w:dyaOrig="350" w14:anchorId="0860CF8A">
                <v:shape id="_x0000_i1102" type="#_x0000_t75" style="width:12.45pt;height:17pt" o:ole="">
                  <v:imagedata r:id="rId167" o:title=""/>
                </v:shape>
                <o:OLEObject Type="Embed" ProgID="FXE300.Equation" ShapeID="_x0000_i1102" DrawAspect="Content" ObjectID="_1420972009" r:id="rId168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="00C2509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38" w:dyaOrig="350">
                <v:shape id="_x0000_i1103" type="#_x0000_t75" style="width:17pt;height:17pt" o:ole="">
                  <v:imagedata r:id="rId169" o:title=""/>
                </v:shape>
                <o:OLEObject Type="Embed" ProgID="FXE300.Equation" ShapeID="_x0000_i1103" DrawAspect="Content" ObjectID="_1420972010" r:id="rId170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</w:t>
            </w:r>
            <w:r w:rsidR="00C2509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38" w:dyaOrig="350">
                <v:shape id="_x0000_i1104" type="#_x0000_t75" style="width:17pt;height:17pt" o:ole="">
                  <v:imagedata r:id="rId171" o:title=""/>
                </v:shape>
                <o:OLEObject Type="Embed" ProgID="FXE300.Equation" ShapeID="_x0000_i1104" DrawAspect="Content" ObjectID="_1420972011" r:id="rId172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="00C2509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2" w:dyaOrig="350" w14:anchorId="4ABD9BAA">
                <v:shape id="_x0000_i1105" type="#_x0000_t75" style="width:20.95pt;height:17pt" o:ole="">
                  <v:imagedata r:id="rId173" o:title=""/>
                </v:shape>
                <o:OLEObject Type="Embed" ProgID="FXE300.Equation" ShapeID="_x0000_i1105" DrawAspect="Content" ObjectID="_1420972012" r:id="rId174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AE7AB9" w:rsidRDefault="00457767" w:rsidP="00AE7AB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25094" w:rsidRDefault="00C25094" w:rsidP="00C25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the answer to  </w: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964" w:dyaOrig="350">
                <v:shape id="_x0000_i1106" type="#_x0000_t75" style="width:47.8pt;height:17pt" o:ole="">
                  <v:imagedata r:id="rId175" o:title=""/>
                </v:shape>
                <o:OLEObject Type="Embed" ProgID="FXE300.Equation" ShapeID="_x0000_i1106" DrawAspect="Content" ObjectID="_1420972013" r:id="rId17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index notation and give its numerical value.</w:t>
            </w:r>
          </w:p>
          <w:p w:rsidR="00C25094" w:rsidRDefault="00C25094" w:rsidP="00C25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76012C3F" wp14:editId="260B7303">
                      <wp:simplePos x="0" y="0"/>
                      <wp:positionH relativeFrom="column">
                        <wp:posOffset>3490595</wp:posOffset>
                      </wp:positionH>
                      <wp:positionV relativeFrom="paragraph">
                        <wp:posOffset>92075</wp:posOffset>
                      </wp:positionV>
                      <wp:extent cx="764540" cy="522605"/>
                      <wp:effectExtent l="0" t="0" r="16510" b="10795"/>
                      <wp:wrapNone/>
                      <wp:docPr id="244" name="Group 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4540" cy="522605"/>
                                <a:chOff x="0" y="0"/>
                                <a:chExt cx="764598" cy="523009"/>
                              </a:xfrm>
                            </wpg:grpSpPr>
                            <wps:wsp>
                              <wps:cNvPr id="245" name="Rectangle 245"/>
                              <wps:cNvSpPr/>
                              <wps:spPr>
                                <a:xfrm>
                                  <a:off x="0" y="149629"/>
                                  <a:ext cx="49045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ectangle 246"/>
                              <wps:cNvSpPr/>
                              <wps:spPr>
                                <a:xfrm>
                                  <a:off x="556953" y="0"/>
                                  <a:ext cx="207645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44" o:spid="_x0000_s1026" style="position:absolute;margin-left:274.85pt;margin-top:7.25pt;width:60.2pt;height:41.15pt;z-index:251729920" coordsize="7645,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">
                      <v:rect id="Rectangle 245" o:spid="_x0000_s1027" style="position:absolute;top:1496;width:4904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/6sYA&#10;AADcAAAADwAAAGRycy9kb3ducmV2LnhtbESPT2vCQBTE74LfYXmCN93UP6WkrlJsK7b0krQXb8/s&#10;MxuafRuy2xi/fVcQPA4z8xtmteltLTpqfeVYwcM0AUFcOF1xqeDn+33yBMIHZI21Y1JwIQ+b9XCw&#10;wlS7M2fU5aEUEcI+RQUmhCaV0heGLPqpa4ijd3KtxRBlW0rd4jnCbS1nSfIoLVYcFww2tDVU/OZ/&#10;VsGpOc6/DtkhyY8fn9u3nTbytTNKjUf9yzOIQH24h2/tvVYwWyzheiYe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x/6sYAAADcAAAADwAAAAAAAAAAAAAAAACYAgAAZHJz&#10;L2Rvd25yZXYueG1sUEsFBgAAAAAEAAQA9QAAAIsDAAAAAA==&#10;" filled="f" strokecolor="black [3213]" strokeweight="1.5pt"/>
                      <v:rect id="Rectangle 246" o:spid="_x0000_s1028" style="position:absolute;left:5569;width:2076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7hncYA&#10;AADcAAAADwAAAGRycy9kb3ducmV2LnhtbESPzWrDMBCE74W8g9hAbo3cpITiWgklf6Sllzi55Lax&#10;1paptTKW4rhvXxUKPQ4z8w2TrQbbiJ46XztW8DRNQBAXTtdcKTifdo8vIHxA1tg4JgXf5GG1HD1k&#10;mGp35yP1eahEhLBPUYEJoU2l9IUhi37qWuLola6zGKLsKqk7vEe4beQsSRbSYs1xwWBLa0PFV36z&#10;Csr2Ov+8HC9Jfn3/WG/32shNb5SajIe3VxCBhvAf/msftILZ8wJ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7hncYAAADcAAAADwAAAAAAAAAAAAAAAACYAgAAZHJz&#10;L2Rvd25yZXYueG1sUEsFBgAAAAAEAAQA9QAAAIsDAAAAAA==&#10;" filled="f" strokecolor="black [3213]" strokeweight="1.5pt"/>
                    </v:group>
                  </w:pict>
                </mc:Fallback>
              </mc:AlternateContent>
            </w:r>
          </w:p>
          <w:p w:rsidR="00C25094" w:rsidRDefault="00C25094" w:rsidP="00C25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047F2D0" wp14:editId="033ADC4D">
                      <wp:simplePos x="0" y="0"/>
                      <wp:positionH relativeFrom="column">
                        <wp:posOffset>4737100</wp:posOffset>
                      </wp:positionH>
                      <wp:positionV relativeFrom="paragraph">
                        <wp:posOffset>65405</wp:posOffset>
                      </wp:positionV>
                      <wp:extent cx="754380" cy="373380"/>
                      <wp:effectExtent l="0" t="0" r="26670" b="26670"/>
                      <wp:wrapNone/>
                      <wp:docPr id="247" name="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7" o:spid="_x0000_s1026" style="position:absolute;margin-left:373pt;margin-top:5.15pt;width:59.4pt;height:29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</w:p>
          <w:p w:rsidR="00C25094" w:rsidRPr="00226B87" w:rsidRDefault="00C25094" w:rsidP="00C2509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</w:t>
            </w:r>
            <w:r w:rsidRPr="00226B87">
              <w:rPr>
                <w:rFonts w:ascii="Times New Roman" w:hAnsi="Times New Roman"/>
                <w:b/>
                <w:sz w:val="32"/>
                <w:szCs w:val="32"/>
              </w:rPr>
              <w:t>=</w:t>
            </w: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110614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408" w:dyaOrig="350" w14:anchorId="3DA05BC9">
                <v:shape id="_x0000_i1107" type="#_x0000_t75" style="width:70.7pt;height:17pt" o:ole="">
                  <v:imagedata r:id="rId177" o:title=""/>
                </v:shape>
                <o:OLEObject Type="Embed" ProgID="FXE300.Equation" ShapeID="_x0000_i1107" DrawAspect="Content" ObjectID="_1420972014" r:id="rId178"/>
              </w:object>
            </w:r>
            <w:r w:rsidR="00457767"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5EA1F3AD" wp14:editId="060E19FB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202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0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02" o:spid="_x0000_s1096" style="position:absolute;margin-left:9.75pt;margin-top:5.65pt;width:343.5pt;height:9pt;z-index:25171558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">
                      <v:roundrect id="AutoShape 3" o:spid="_x0000_s109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d7j8MA&#10;AADc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yabwOJOO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d7j8MAAADcAAAADwAAAAAAAAAAAAAAAACYAgAAZHJzL2Rv&#10;d25yZXYueG1sUEsFBgAAAAAEAAQA9QAAAIgDAAAAAA=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9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7j+8QA&#10;AADcAAAADwAAAGRycy9kb3ducmV2LnhtbESPT2sCMRTE7wW/Q3hCbzXrn4qsRtGCUrxp1fMjeW4W&#10;Ny/LJnW3/fRGKPQ4zMxvmMWqc5W4UxNKzwqGgwwEsfam5ELB6Wv7NgMRIrLByjMp+KEAq2XvZYG5&#10;8S0f6H6MhUgQDjkqsDHWuZRBW3IYBr4mTt7VNw5jkk0hTYNtgrtKjrJsKh2WnBYs1vRhSd+O307B&#10;Xtv32W+3u5h2eh2vD5vLWfudUq/9bj0HEamL/+G/9qdRMMom8Dy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+4/vEAAAA3AAAAA8AAAAAAAAAAAAAAAAAmAIAAGRycy9k&#10;b3ducmV2LnhtbFBLBQYAAAAABAAEAPUAAACJAwAAAAA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9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JGYMMA&#10;AADc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RMszn8nklH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JGYMMAAADcAAAADwAAAAAAAAAAAAAAAACYAgAAZHJzL2Rv&#10;d25yZXYueG1sUEsFBgAAAAAEAAQA9QAAAIgDAAAAAA=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0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YF8MA&#10;AADcAAAADwAAAGRycy9kb3ducmV2LnhtbESPT2sCMRTE7wW/Q3gFbzVbxUW2RtGCIr359/xInpul&#10;m5dlk7qrn74RCj0OM/MbZr7sXS1u1IbKs4L3UQaCWHtTcangdNy8zUCEiGyw9kwK7hRguRi8zLEw&#10;vuM93Q6xFAnCoUAFNsamkDJoSw7DyDfEybv61mFMsi2labFLcFfLcZbl0mHFacFiQ5+W9Pfhxyn4&#10;0nY6e/Tbi+ny62S1X1/O2m+VGr72qw8Qkfr4H/5r74yCcZbD80w6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DYF8MAAADcAAAADwAAAAAAAAAAAAAAAACYAgAAZHJzL2Rv&#10;d25yZXYueG1sUEsFBgAAAAAEAAQA9QAAAIgDAAAAAA=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="0011061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41" w:dyaOrig="350" w14:anchorId="4BEDF50D">
                <v:shape id="_x0000_i1108" type="#_x0000_t75" style="width:11.8pt;height:17pt" o:ole="">
                  <v:imagedata r:id="rId179" o:title=""/>
                </v:shape>
                <o:OLEObject Type="Embed" ProgID="FXE300.Equation" ShapeID="_x0000_i1108" DrawAspect="Content" ObjectID="_1420972015" r:id="rId180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="0011061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25" w:dyaOrig="350" w14:anchorId="02DED50F">
                <v:shape id="_x0000_i1109" type="#_x0000_t75" style="width:16.35pt;height:17pt" o:ole="">
                  <v:imagedata r:id="rId181" o:title=""/>
                </v:shape>
                <o:OLEObject Type="Embed" ProgID="FXE300.Equation" ShapeID="_x0000_i1109" DrawAspect="Content" ObjectID="_1420972016" r:id="rId182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</w:t>
            </w:r>
            <w:r w:rsidR="0011061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25" w:dyaOrig="350">
                <v:shape id="_x0000_i1110" type="#_x0000_t75" style="width:16.35pt;height:17pt" o:ole="">
                  <v:imagedata r:id="rId183" o:title=""/>
                </v:shape>
                <o:OLEObject Type="Embed" ProgID="FXE300.Equation" ShapeID="_x0000_i1110" DrawAspect="Content" ObjectID="_1420972017" r:id="rId184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="0011061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09" w:dyaOrig="350" w14:anchorId="5678A001">
                <v:shape id="_x0000_i1111" type="#_x0000_t75" style="width:20.3pt;height:17pt" o:ole="">
                  <v:imagedata r:id="rId185" o:title=""/>
                </v:shape>
                <o:OLEObject Type="Embed" ProgID="FXE300.Equation" ShapeID="_x0000_i1111" DrawAspect="Content" ObjectID="_1420972018" r:id="rId186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AE7AB9" w:rsidRDefault="00457767" w:rsidP="00AE7AB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BC5A86" w:rsidP="00AE7A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C4470E7" wp14:editId="48AC2582">
                      <wp:simplePos x="0" y="0"/>
                      <wp:positionH relativeFrom="column">
                        <wp:posOffset>3489440</wp:posOffset>
                      </wp:positionH>
                      <wp:positionV relativeFrom="paragraph">
                        <wp:posOffset>115686</wp:posOffset>
                      </wp:positionV>
                      <wp:extent cx="988695" cy="481330"/>
                      <wp:effectExtent l="0" t="0" r="20955" b="139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8695" cy="48133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274.75pt;margin-top:9.1pt;width:77.85pt;height:37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" filled="f" strokecolor="black [3213]" strokeweight="1.5pt"/>
                  </w:pict>
                </mc:Fallback>
              </mc:AlternateContent>
            </w:r>
            <w:r w:rsidR="00110614"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36" w:dyaOrig="350" w14:anchorId="66075566">
                <v:shape id="_x0000_i1112" type="#_x0000_t75" style="width:61.55pt;height:17pt" o:ole="">
                  <v:imagedata r:id="rId187" o:title=""/>
                </v:shape>
                <o:OLEObject Type="Embed" ProgID="FXE300.Equation" ShapeID="_x0000_i1112" DrawAspect="Content" ObjectID="_1420972019" r:id="rId188"/>
              </w:object>
            </w:r>
            <w:r w:rsidR="00457767">
              <w:rPr>
                <w:rFonts w:ascii="Times New Roman" w:hAnsi="Times New Roman"/>
                <w:sz w:val="24"/>
                <w:szCs w:val="24"/>
              </w:rPr>
              <w:t>= ?</w:t>
            </w: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110614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928" w:dyaOrig="350" w14:anchorId="462116F5">
                <v:shape id="_x0000_i1113" type="#_x0000_t75" style="width:96.85pt;height:17pt" o:ole="">
                  <v:imagedata r:id="rId189" o:title=""/>
                </v:shape>
                <o:OLEObject Type="Embed" ProgID="FXE300.Equation" ShapeID="_x0000_i1113" DrawAspect="Content" ObjectID="_1420972020" r:id="rId190"/>
              </w:object>
            </w:r>
            <w:r w:rsidR="00457767"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22A40C88" wp14:editId="0A81742F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210" name="Group 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1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0" o:spid="_x0000_s1101" style="position:absolute;margin-left:9.75pt;margin-top:5.65pt;width:343.5pt;height:9pt;z-index:25171763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">
                      <v:roundrect id="AutoShape 3" o:spid="_x0000_s110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WvsMA&#10;AADcAAAADwAAAGRycy9kb3ducmV2LnhtbESPT2sCMRTE74LfIbxCb5pdS0VWo6hQKd78e34kz83S&#10;zcuyie62n94UCj0OM/MbZrHqXS0e1IbKs4J8nIEg1t5UXCo4nz5GMxAhIhusPZOCbwqwWg4HCyyM&#10;7/hAj2MsRYJwKFCBjbEppAzaksMw9g1x8m6+dRiTbEtpWuwS3NVykmVT6bDitGCxoa0l/XW8OwV7&#10;bd9nP/3uarrp7W192Fwv2u+Uen3p13MQkfr4H/5rfxoFkzyH3zPp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DWvsMAAADcAAAADwAAAAAAAAAAAAAAAACYAgAAZHJzL2Rv&#10;d25yZXYueG1sUEsFBgAAAAAEAAQA9QAAAIgDAAAAAA=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0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JIycMA&#10;AADcAAAADwAAAGRycy9kb3ducmV2LnhtbESPT2sCMRTE7wW/Q3hCbzXrloqsRlGhIr359/xInpvF&#10;zcuyie7WT98UCj0OM/MbZr7sXS0e1IbKs4LxKANBrL2puFRwOn6+TUGEiGyw9kwKvinAcjF4mWNh&#10;fMd7ehxiKRKEQ4EKbIxNIWXQlhyGkW+Ik3f1rcOYZFtK02KX4K6WeZZNpMOK04LFhjaW9O1wdwq+&#10;tP2YPvvtxXST6/tqv76ctd8q9TrsVzMQkfr4H/5r74yCfJzD75l0BO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JIycMAAADcAAAADwAAAAAAAAAAAAAAAACYAgAAZHJzL2Rv&#10;d25yZXYueG1sUEsFBgAAAAAEAAQA9QAAAIgDAAAAAA=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0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7tUsQA&#10;AADcAAAADwAAAGRycy9kb3ducmV2LnhtbESPT2sCMRTE70K/Q3iF3jSroixbo6hQKd78e34kz83S&#10;zcuySd1tP70RCj0OM/MbZrHqXS3u1IbKs4LxKANBrL2puFRwPn0McxAhIhusPZOCHwqwWr4MFlgY&#10;3/GB7sdYigThUKACG2NTSBm0JYdh5Bvi5N186zAm2ZbStNgluKvlJMvm0mHFacFiQ1tL+uv47RTs&#10;tZ3lv/3uarr5bbo+bK4X7XdKvb3263cQkfr4H/5rfxoFk/EU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O7VLEAAAA3AAAAA8AAAAAAAAAAAAAAAAAmAIAAGRycy9k&#10;b3ducmV2LnhtbFBLBQYAAAAABAAEAPUAAACJAwAAAAA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0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1JsQA&#10;AADcAAAADwAAAGRycy9kb3ducmV2LnhtbESPzWrDMBCE74W8g9hAb42ctA3BsRKSQkPpLb/nRVpb&#10;JtbKWGrs9umrQiHHYWa+YYr14Bpxoy7UnhVMJxkIYu1NzZWC0/H9aQEiRGSDjWdS8E0B1qvRQ4G5&#10;8T3v6XaIlUgQDjkqsDG2uZRBW3IYJr4lTl7pO4cxya6SpsM+wV0jZ1k2lw5rTgsWW3qzpK+HL6fg&#10;U9vXxc+wu5h+Xj5v9tvLWfudUo/jYbMEEWmI9/B/+8MomE1f4O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dSbEAAAA3AAAAA8AAAAAAAAAAAAAAAAAmAIAAGRycy9k&#10;b3ducmV2LnhtbFBLBQYAAAAABAAEAPUAAACJAwAAAAA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="0011061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41" w:dyaOrig="350">
                <v:shape id="_x0000_i1114" type="#_x0000_t75" style="width:21.6pt;height:17pt" o:ole="">
                  <v:imagedata r:id="rId191" o:title=""/>
                </v:shape>
                <o:OLEObject Type="Embed" ProgID="FXE300.Equation" ShapeID="_x0000_i1114" DrawAspect="Content" ObjectID="_1420972021" r:id="rId192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="00110614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="0011061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24" w:dyaOrig="350">
                <v:shape id="_x0000_i1115" type="#_x0000_t75" style="width:26.2pt;height:17pt" o:ole="">
                  <v:imagedata r:id="rId193" o:title=""/>
                </v:shape>
                <o:OLEObject Type="Embed" ProgID="FXE300.Equation" ShapeID="_x0000_i1115" DrawAspect="Content" ObjectID="_1420972022" r:id="rId194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</w:t>
            </w:r>
            <w:r w:rsidR="00110614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</w:t>
            </w:r>
            <w:r w:rsidR="0011061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61" w:dyaOrig="350">
                <v:shape id="_x0000_i1116" type="#_x0000_t75" style="width:27.5pt;height:17pt" o:ole="">
                  <v:imagedata r:id="rId195" o:title=""/>
                </v:shape>
                <o:OLEObject Type="Embed" ProgID="FXE300.Equation" ShapeID="_x0000_i1116" DrawAspect="Content" ObjectID="_1420972023" r:id="rId196"/>
              </w:object>
            </w:r>
            <w:r w:rsidR="00110614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</w:t>
            </w:r>
            <w:r w:rsidR="00110614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645" w:dyaOrig="350">
                <v:shape id="_x0000_i1117" type="#_x0000_t75" style="width:32.05pt;height:17pt" o:ole="">
                  <v:imagedata r:id="rId197" o:title=""/>
                </v:shape>
                <o:OLEObject Type="Embed" ProgID="FXE300.Equation" ShapeID="_x0000_i1117" DrawAspect="Content" ObjectID="_1420972024" r:id="rId198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AE7AB9" w:rsidRDefault="00457767" w:rsidP="00AE7AB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10614" w:rsidRDefault="00110614" w:rsidP="001106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Evaluate   </w: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08" w:dyaOrig="350">
                <v:shape id="_x0000_i1118" type="#_x0000_t75" style="width:25.55pt;height:17pt" o:ole="">
                  <v:imagedata r:id="rId199" o:title=""/>
                </v:shape>
                <o:OLEObject Type="Embed" ProgID="FXE300.Equation" ShapeID="_x0000_i1118" DrawAspect="Content" ObjectID="_1420972025" r:id="rId20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10614" w:rsidRDefault="00110614" w:rsidP="001106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5800B13" wp14:editId="3C35A3E1">
                      <wp:simplePos x="0" y="0"/>
                      <wp:positionH relativeFrom="column">
                        <wp:posOffset>3664585</wp:posOffset>
                      </wp:positionH>
                      <wp:positionV relativeFrom="paragraph">
                        <wp:posOffset>55245</wp:posOffset>
                      </wp:positionV>
                      <wp:extent cx="754380" cy="373380"/>
                      <wp:effectExtent l="0" t="0" r="26670" b="26670"/>
                      <wp:wrapNone/>
                      <wp:docPr id="248" name="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8" o:spid="_x0000_s1026" style="position:absolute;margin-left:288.55pt;margin-top:4.35pt;width:59.4pt;height:29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110614" w:rsidRDefault="00110614" w:rsidP="0011061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110614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Simplify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760" w:dyaOrig="350" w14:anchorId="07BBC3FA">
                <v:shape id="_x0000_i1119" type="#_x0000_t75" style="width:87.7pt;height:17pt" o:ole="">
                  <v:imagedata r:id="rId201" o:title=""/>
                </v:shape>
                <o:OLEObject Type="Embed" ProgID="FXE300.Equation" ShapeID="_x0000_i1119" DrawAspect="Content" ObjectID="_1420972026" r:id="rId202"/>
              </w:object>
            </w:r>
            <w:r w:rsidR="00457767"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AE7AB9" w:rsidRPr="00AE7AB9" w:rsidRDefault="00AE7AB9" w:rsidP="00AE7AB9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4E180A05" wp14:editId="0B454074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36772</wp:posOffset>
                      </wp:positionV>
                      <wp:extent cx="4362450" cy="114300"/>
                      <wp:effectExtent l="0" t="0" r="19050" b="19050"/>
                      <wp:wrapNone/>
                      <wp:docPr id="219" name="Group 2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2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9" o:spid="_x0000_s1106" style="position:absolute;margin-left:9.75pt;margin-top:2.9pt;width:343.5pt;height:9pt;z-index:25172070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">
                      <v:roundrect id="AutoShape 3" o:spid="_x0000_s110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5mMAA&#10;AADcAAAADwAAAGRycy9kb3ducmV2LnhtbERPz2vCMBS+D/wfwhO8zdSKItUoKkyGN930/EieTbF5&#10;KU1mu/31y0Hw+PH9Xm16V4sHtaHyrGAyzkAQa28qLhV8f328L0CEiGyw9kwKfinAZj14W2FhfMcn&#10;epxjKVIIhwIV2BibQsqgLTkMY98QJ+7mW4cxwbaUpsUuhbta5lk2lw4rTg0WG9pb0vfzj1Nw1Ha2&#10;+OsPV9PNb9PtaXe9aH9QajTst0sQkfr4Ej/dn0ZBnqf56Uw6An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C5mMAAAADcAAAADwAAAAAAAAAAAAAAAACYAgAAZHJzL2Rvd25y&#10;ZXYueG1sUEsFBgAAAAAEAAQA9QAAAIUDAAAAAA=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0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wcA8MA&#10;AADcAAAADwAAAGRycy9kb3ducmV2LnhtbESPT2sCMRTE7wW/Q3hCbzXrloqsRlGhIr359/xInpvF&#10;zcuyie7WT98UCj0OM/MbZr7sXS0e1IbKs4LxKANBrL2puFRwOn6+TUGEiGyw9kwKvinAcjF4mWNh&#10;fMd7ehxiKRKEQ4EKbIxNIWXQlhyGkW+Ik3f1rcOYZFtK02KX4K6WeZZNpMOK04LFhjaW9O1wdwq+&#10;tP2YPvvtxXST6/tqv76ctd8q9TrsVzMQkfr4H/5r74yCPB/D75l0BO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wcA8MAAADcAAAADwAAAAAAAAAAAAAAAACYAgAAZHJzL2Rv&#10;d25yZXYueG1sUEsFBgAAAAAEAAQA9QAAAIgDAAAAAA=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0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6CdMMA&#10;AADcAAAADwAAAGRycy9kb3ducmV2LnhtbESPT2sCMRTE74LfIbxCb5rtiiKrUbSglN78e34kz83i&#10;5mXZpO62n74RCj0OM/MbZrnuXS0e1IbKs4K3cQaCWHtTcangfNqN5iBCRDZYeyYF3xRgvRoOllgY&#10;3/GBHsdYigThUKACG2NTSBm0JYdh7Bvi5N186zAm2ZbStNgluKtlnmUz6bDitGCxoXdL+n78cgo+&#10;tZ3Of/r91XSz22Rz2F4v2u+Ven3pNwsQkfr4H/5rfxgFeZ7D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6CdMMAAADcAAAADwAAAAAAAAAAAAAAAACYAgAAZHJzL2Rv&#10;d25yZXYueG1sUEsFBgAAAAAEAAQA9QAAAIgDAAAAAA=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1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In78MA&#10;AADcAAAADwAAAGRycy9kb3ducmV2LnhtbESPQWsCMRSE70L/Q3gFb5rtiiKrUWxBkd601fMjeW6W&#10;bl6WTXRXf30jFHocZuYbZrnuXS1u1IbKs4K3cQaCWHtTcang+2s7moMIEdlg7ZkU3CnAevUyWGJh&#10;fMcHuh1jKRKEQ4EKbIxNIWXQlhyGsW+Ik3fxrcOYZFtK02KX4K6WeZbNpMOK04LFhj4s6Z/j1Sn4&#10;1HY6f/S7s+lml8nm8H4+ab9TavjabxYgIvXxP/zX3hsFeT6B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In78MAAADcAAAADwAAAAAAAAAAAAAAAACYAgAAZHJzL2Rv&#10;d25yZXYueG1sUEsFBgAAAAAEAAQA9QAAAIgDAAAAAA=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="00AE7AB9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4" w:dyaOrig="273" w14:anchorId="495A13E1">
                <v:shape id="_x0000_i1120" type="#_x0000_t75" style="width:9.15pt;height:13.75pt" o:ole="">
                  <v:imagedata r:id="rId203" o:title=""/>
                </v:shape>
                <o:OLEObject Type="Embed" ProgID="FXE300.Equation" ShapeID="_x0000_i1120" DrawAspect="Content" ObjectID="_1420972027" r:id="rId204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</w:t>
            </w:r>
            <w:r w:rsidR="00AE7AB9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</w:t>
            </w:r>
            <w:r w:rsidR="00AE7AB9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7" w:dyaOrig="273" w14:anchorId="1FB97236">
                <v:shape id="_x0000_i1121" type="#_x0000_t75" style="width:17.65pt;height:13.75pt" o:ole="">
                  <v:imagedata r:id="rId205" o:title=""/>
                </v:shape>
                <o:OLEObject Type="Embed" ProgID="FXE300.Equation" ShapeID="_x0000_i1121" DrawAspect="Content" ObjectID="_1420972028" r:id="rId206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</w:t>
            </w:r>
            <w:r w:rsidR="00AE7AB9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="00AE7AB9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 w14:anchorId="285F426F">
                <v:shape id="_x0000_i1122" type="#_x0000_t75" style="width:15.05pt;height:13.75pt" o:ole="">
                  <v:imagedata r:id="rId207" o:title=""/>
                </v:shape>
                <o:OLEObject Type="Embed" ProgID="FXE300.Equation" ShapeID="_x0000_i1122" DrawAspect="Content" ObjectID="_1420972029" r:id="rId208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</w:t>
            </w:r>
            <w:r w:rsidR="00AE7AB9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="00AE7AB9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77" w:dyaOrig="273" w14:anchorId="6984545E">
                <v:shape id="_x0000_i1123" type="#_x0000_t75" style="width:24.2pt;height:13.75pt" o:ole="">
                  <v:imagedata r:id="rId209" o:title=""/>
                </v:shape>
                <o:OLEObject Type="Embed" ProgID="FXE300.Equation" ShapeID="_x0000_i1123" DrawAspect="Content" ObjectID="_1420972030" r:id="rId210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AE7AB9" w:rsidRDefault="00457767" w:rsidP="00AE7AB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C31CEA" w:rsidP="00AE7A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4CFA435" wp14:editId="3CDB6F94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171450</wp:posOffset>
                      </wp:positionV>
                      <wp:extent cx="988695" cy="481330"/>
                      <wp:effectExtent l="0" t="0" r="20955" b="139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8695" cy="48133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291.6pt;margin-top:13.5pt;width:77.85pt;height:37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" filled="f" strokecolor="black [3213]" strokeweight="1.5pt"/>
                  </w:pict>
                </mc:Fallback>
              </mc:AlternateContent>
            </w:r>
            <w:r w:rsidR="00AE7AB9"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22" w:dyaOrig="350" w14:anchorId="05A7F8EF">
                <v:shape id="_x0000_i1124" type="#_x0000_t75" style="width:91pt;height:17pt" o:ole="">
                  <v:imagedata r:id="rId211" o:title=""/>
                </v:shape>
                <o:OLEObject Type="Embed" ProgID="FXE300.Equation" ShapeID="_x0000_i1124" DrawAspect="Content" ObjectID="_1420972031" r:id="rId212"/>
              </w:object>
            </w:r>
            <w:r w:rsidR="00457767">
              <w:rPr>
                <w:rFonts w:ascii="Times New Roman" w:hAnsi="Times New Roman"/>
                <w:sz w:val="24"/>
                <w:szCs w:val="24"/>
              </w:rPr>
              <w:t>= ?</w:t>
            </w: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C31CEA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447" w:dyaOrig="350" w14:anchorId="5F605DEC">
                <v:shape id="_x0000_i1125" type="#_x0000_t75" style="width:122.4pt;height:17pt" o:ole="">
                  <v:imagedata r:id="rId213" o:title=""/>
                </v:shape>
                <o:OLEObject Type="Embed" ProgID="FXE300.Equation" ShapeID="_x0000_i1125" DrawAspect="Content" ObjectID="_1420972032" r:id="rId214"/>
              </w:object>
            </w:r>
            <w:r w:rsidR="00457767"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23B34B46" wp14:editId="305B8A48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227" name="Group 2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2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90605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90605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90605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90605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27" o:spid="_x0000_s1111" style="position:absolute;margin-left:9.75pt;margin-top:5.65pt;width:343.5pt;height:9pt;z-index:25172275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">
                      <v:roundrect id="AutoShape 3" o:spid="_x0000_s111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1nsAA&#10;AADcAAAADwAAAGRycy9kb3ducmV2LnhtbERPz2vCMBS+D/wfwhO8zdSKItUoKkyGN930/EieTbF5&#10;KU1mu/31y0Hw+PH9Xm16V4sHtaHyrGAyzkAQa28qLhV8f328L0CEiGyw9kwKfinAZj14W2FhfMcn&#10;epxjKVIIhwIV2BibQsqgLTkMY98QJ+7mW4cxwbaUpsUuhbta5lk2lw4rTg0WG9pb0vfzj1Nw1Ha2&#10;+OsPV9PNb9PtaXe9aH9QajTst0sQkfr4Ej/dn0ZBnqe16Uw6An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a1nsAAAADcAAAADwAAAAAAAAAAAAAAAACYAgAAZHJzL2Rvd25y&#10;ZXYueG1sUEsFBgAAAAAEAAQA9QAAAIUDAAAAAA==&#10;" strokecolor="black [3213]" strokeweight="1pt">
                        <v:textbox>
                          <w:txbxContent>
                            <w:p w:rsidR="00457767" w:rsidRDefault="00457767" w:rsidP="0090605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1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oQBcQA&#10;AADcAAAADwAAAGRycy9kb3ducmV2LnhtbESPQWsCMRSE70L/Q3iF3jTbLYquRlGhIt606vmRPDdL&#10;Ny/LJnW3/fWmUOhxmJlvmMWqd7W4UxsqzwpeRxkIYu1NxaWC88f7cAoiRGSDtWdS8E0BVsunwQIL&#10;4zs+0v0US5EgHApUYGNsCimDtuQwjHxDnLybbx3GJNtSmha7BHe1zLNsIh1WnBYsNrS1pD9PX07B&#10;Qdvx9KffXU03ub2tj5vrRfudUi/P/XoOIlIf/8N/7b1RkOcz+D2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EAXEAAAA3AAAAA8AAAAAAAAAAAAAAAAAmAIAAGRycy9k&#10;b3ducmV2LnhtbFBLBQYAAAAABAAEAPUAAACJAwAAAAA=&#10;" strokecolor="black [3213]" strokeweight="1pt">
                        <v:textbox>
                          <w:txbxContent>
                            <w:p w:rsidR="00457767" w:rsidRDefault="00457767" w:rsidP="0090605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1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kvRcAA&#10;AADcAAAADwAAAGRycy9kb3ducmV2LnhtbERPy4rCMBTdC/5DuII7TVVGpBpFB5Rhdj7Xl+TaFJub&#10;0mRsZ75+shBcHs57telcJZ7UhNKzgsk4A0GsvSm5UHA570cLECEiG6w8k4JfCrBZ93srzI1v+UjP&#10;UyxECuGQowIbY51LGbQlh2Hsa+LE3X3jMCbYFNI02KZwV8lpls2lw5JTg8WaPi3px+nHKfjW9mPx&#10;1x1upp3fZ9vj7nbV/qDUcNBtlyAidfEtfrm/jILpLM1PZ9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kvRcAAAADcAAAADwAAAAAAAAAAAAAAAACYAgAAZHJzL2Rvd25y&#10;ZXYueG1sUEsFBgAAAAAEAAQA9QAAAIUDAAAAAA==&#10;" strokecolor="black [3213]" strokeweight="1pt">
                        <v:textbox>
                          <w:txbxContent>
                            <w:p w:rsidR="00457767" w:rsidRDefault="00457767" w:rsidP="0090605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1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WK3sQA&#10;AADcAAAADwAAAGRycy9kb3ducmV2LnhtbESPT2sCMRTE70K/Q3iF3jSroixbo6hQKd78e34kz83S&#10;zcuySd1tP70RCj0OM/MbZrHqXS3u1IbKs4LxKANBrL2puFRwPn0McxAhIhusPZOCHwqwWr4MFlgY&#10;3/GB7sdYigThUKACG2NTSBm0JYdh5Bvi5N186zAm2ZbStNgluKvlJMvm0mHFacFiQ1tL+uv47RTs&#10;tZ3lv/3uarr5bbo+bK4X7XdKvb3263cQkfr4H/5rfxoFk+kY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lit7EAAAA3AAAAA8AAAAAAAAAAAAAAAAAmAIAAGRycy9k&#10;b3ducmV2LnhtbFBLBQYAAAAABAAEAPUAAACJAwAAAAA=&#10;" strokecolor="black [3213]" strokeweight="1pt">
                        <v:textbox>
                          <w:txbxContent>
                            <w:p w:rsidR="00457767" w:rsidRDefault="00457767" w:rsidP="0090605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="00C31CEA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25" w:dyaOrig="350" w14:anchorId="0F00218C">
                <v:shape id="_x0000_i1126" type="#_x0000_t75" style="width:36pt;height:17pt" o:ole="">
                  <v:imagedata r:id="rId215" o:title=""/>
                </v:shape>
                <o:OLEObject Type="Embed" ProgID="FXE300.Equation" ShapeID="_x0000_i1126" DrawAspect="Content" ObjectID="_1420972033" r:id="rId216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</w:t>
            </w:r>
            <w:r w:rsidR="00C31CEA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25" w:dyaOrig="350">
                <v:shape id="_x0000_i1127" type="#_x0000_t75" style="width:36pt;height:17pt" o:ole="">
                  <v:imagedata r:id="rId217" o:title=""/>
                </v:shape>
                <o:OLEObject Type="Embed" ProgID="FXE300.Equation" ShapeID="_x0000_i1127" DrawAspect="Content" ObjectID="_1420972034" r:id="rId218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</w:t>
            </w:r>
            <w:r w:rsidR="00C31CEA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25" w:dyaOrig="350">
                <v:shape id="_x0000_i1128" type="#_x0000_t75" style="width:36pt;height:17pt" o:ole="">
                  <v:imagedata r:id="rId219" o:title=""/>
                </v:shape>
                <o:OLEObject Type="Embed" ProgID="FXE300.Equation" ShapeID="_x0000_i1128" DrawAspect="Content" ObjectID="_1420972035" r:id="rId220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</w:t>
            </w:r>
            <w:r w:rsidR="00C31CEA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25" w:dyaOrig="350">
                <v:shape id="_x0000_i1129" type="#_x0000_t75" style="width:36pt;height:17pt" o:ole="">
                  <v:imagedata r:id="rId221" o:title=""/>
                </v:shape>
                <o:OLEObject Type="Embed" ProgID="FXE300.Equation" ShapeID="_x0000_i1129" DrawAspect="Content" ObjectID="_1420972036" r:id="rId222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BC5A86" w:rsidRDefault="00457767" w:rsidP="00AE7AB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C31CEA" w:rsidP="00AE7A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DCF6469" wp14:editId="784C058E">
                      <wp:simplePos x="0" y="0"/>
                      <wp:positionH relativeFrom="column">
                        <wp:posOffset>3729990</wp:posOffset>
                      </wp:positionH>
                      <wp:positionV relativeFrom="paragraph">
                        <wp:posOffset>187960</wp:posOffset>
                      </wp:positionV>
                      <wp:extent cx="988695" cy="481330"/>
                      <wp:effectExtent l="0" t="0" r="20955" b="1397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8695" cy="48133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293.7pt;margin-top:14.8pt;width:77.85pt;height:37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" filled="f" strokecolor="black [3213]" strokeweight="1.5pt"/>
                  </w:pict>
                </mc:Fallback>
              </mc:AlternateConten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126" w:dyaOrig="732" w14:anchorId="38DB7CA0">
                <v:shape id="_x0000_i1130" type="#_x0000_t75" style="width:56.3pt;height:36.65pt" o:ole="">
                  <v:imagedata r:id="rId223" o:title=""/>
                </v:shape>
                <o:OLEObject Type="Embed" ProgID="FXE300.Equation" ShapeID="_x0000_i1130" DrawAspect="Content" ObjectID="_1420972037" r:id="rId224"/>
              </w:object>
            </w:r>
            <w:r w:rsidR="00457767">
              <w:rPr>
                <w:rFonts w:ascii="Times New Roman" w:hAnsi="Times New Roman"/>
                <w:sz w:val="24"/>
                <w:szCs w:val="24"/>
              </w:rPr>
              <w:t>= ?</w:t>
            </w:r>
            <w:r w:rsidR="00BC5A86">
              <w:rPr>
                <w:noProof/>
                <w:lang w:eastAsia="en-AU"/>
              </w:rPr>
              <w:t xml:space="preserve"> </w:t>
            </w: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57767" w:rsidRPr="00906055" w:rsidRDefault="00457767" w:rsidP="00AE7AB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BC5A86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144" w:dyaOrig="384" w14:anchorId="4426EE12">
                <v:shape id="_x0000_i1131" type="#_x0000_t75" style="width:56.95pt;height:19.65pt" o:ole="">
                  <v:imagedata r:id="rId225" o:title=""/>
                </v:shape>
                <o:OLEObject Type="Embed" ProgID="FXE300.Equation" ShapeID="_x0000_i1131" DrawAspect="Content" ObjectID="_1420972038" r:id="rId226"/>
              </w:object>
            </w:r>
            <w:r w:rsidR="00457767"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457767" w:rsidRPr="00E7056C" w:rsidRDefault="00457767" w:rsidP="00AE7AB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7153F47C" wp14:editId="3CD73714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235" name="Group 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3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D21E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35" o:spid="_x0000_s1116" style="position:absolute;margin-left:9.75pt;margin-top:5.65pt;width:343.5pt;height:9pt;z-index:25172480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">
                      <v:roundrect id="AutoShape 3" o:spid="_x0000_s111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SqsMA&#10;AADcAAAADwAAAGRycy9kb3ducmV2LnhtbESPQWsCMRSE74X+h/AKvdWsShdZjaJCRbxpq+dH8tws&#10;bl6WTepu/fWmIHgcZuYbZrboXS2u1IbKs4LhIANBrL2puFTw8/31MQERIrLB2jMp+KMAi/nrywwL&#10;4zve0/UQS5EgHApUYGNsCimDtuQwDHxDnLyzbx3GJNtSmha7BHe1HGVZLh1WnBYsNrS2pC+HX6dg&#10;p+3n5NZvTqbLz+PlfnU6ar9R6v2tX05BROrjM/xob42C0TiH/zPp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wSqsMAAADcAAAADwAAAAAAAAAAAAAAAACYAgAAZHJzL2Rv&#10;d25yZXYueG1sUEsFBgAAAAAEAAQA9QAAAIgDAAAAAA=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1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3McQA&#10;AADcAAAADwAAAGRycy9kb3ducmV2LnhtbESPT2sCMRTE7wW/Q3iCt5pVqcrWKFpQSm/+PT+S52bp&#10;5mXZpO7qp28KBY/DzPyGWaw6V4kbNaH0rGA0zEAQa29KLhScjtvXOYgQkQ1WnknBnQKslr2XBebG&#10;t7yn2yEWIkE45KjAxljnUgZtyWEY+po4eVffOIxJNoU0DbYJ7io5zrKpdFhyWrBY04cl/X34cQq+&#10;tH2bP7rdxbTT62S931zO2u+UGvS79TuISF18hv/bn0bBeDKDvzPp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AtzHEAAAA3AAAAA8AAAAAAAAAAAAAAAAAmAIAAGRycy9k&#10;b3ducmV2LnhtbFBLBQYAAAAABAAEAPUAAACJAwAAAAA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1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8jQ8AA&#10;AADcAAAADwAAAGRycy9kb3ducmV2LnhtbERPy4rCMBTdC/5DuII7TVVGpBpFB5Rhdj7Xl+TaFJub&#10;0mRsZ75+shBcHs57telcJZ7UhNKzgsk4A0GsvSm5UHA570cLECEiG6w8k4JfCrBZ93srzI1v+UjP&#10;UyxECuGQowIbY51LGbQlh2Hsa+LE3X3jMCbYFNI02KZwV8lpls2lw5JTg8WaPi3px+nHKfjW9mPx&#10;1x1upp3fZ9vj7nbV/qDUcNBtlyAidfEtfrm/jILpLK1NZ9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8jQ8AAAADcAAAADwAAAAAAAAAAAAAAAACYAgAAZHJzL2Rvd25y&#10;ZXYueG1sUEsFBgAAAAAEAAQA9QAAAIUDAAAAAA=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2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G2MQA&#10;AADcAAAADwAAAGRycy9kb3ducmV2LnhtbESPT2sCMRTE7wW/Q3iCt5pVqejWKFpQSm/+PT+S52bp&#10;5mXZpO7qp28KBY/DzPyGWaw6V4kbNaH0rGA0zEAQa29KLhScjtvXGYgQkQ1WnknBnQKslr2XBebG&#10;t7yn2yEWIkE45KjAxljnUgZtyWEY+po4eVffOIxJNoU0DbYJ7io5zrKpdFhyWrBY04cl/X34cQq+&#10;tH2bPbrdxbTT62S931zO2u+UGvS79TuISF18hv/bn0bBeDKHvzPp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ThtjEAAAA3AAAAA8AAAAAAAAAAAAAAAAAmAIAAGRycy9k&#10;b3ducmV2LnhtbFBLBQYAAAAABAAEAPUAAACJAwAAAAA=&#10;" strokecolor="black [3213]" strokeweight="1pt">
                        <v:textbox>
                          <w:txbxContent>
                            <w:p w:rsidR="00457767" w:rsidRDefault="00457767" w:rsidP="00D21E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="00BC5A86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92" w:dyaOrig="350" w14:anchorId="2488115E">
                <v:shape id="_x0000_i1132" type="#_x0000_t75" style="width:29.45pt;height:17pt" o:ole="">
                  <v:imagedata r:id="rId227" o:title=""/>
                </v:shape>
                <o:OLEObject Type="Embed" ProgID="FXE300.Equation" ShapeID="_x0000_i1132" DrawAspect="Content" ObjectID="_1420972039" r:id="rId228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="00BC5A86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</w:t>
            </w:r>
            <w:r w:rsidR="00BC5A86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92" w:dyaOrig="350">
                <v:shape id="_x0000_i1133" type="#_x0000_t75" style="width:29.45pt;height:17pt" o:ole="">
                  <v:imagedata r:id="rId229" o:title=""/>
                </v:shape>
                <o:OLEObject Type="Embed" ProgID="FXE300.Equation" ShapeID="_x0000_i1133" DrawAspect="Content" ObjectID="_1420972040" r:id="rId230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</w:t>
            </w:r>
            <w:r w:rsidR="00BC5A86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92" w:dyaOrig="350">
                <v:shape id="_x0000_i1134" type="#_x0000_t75" style="width:29.45pt;height:17pt" o:ole="">
                  <v:imagedata r:id="rId231" o:title=""/>
                </v:shape>
                <o:OLEObject Type="Embed" ProgID="FXE300.Equation" ShapeID="_x0000_i1134" DrawAspect="Content" ObjectID="_1420972041" r:id="rId232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</w:t>
            </w:r>
            <w:r w:rsidR="00BC5A86"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92" w:dyaOrig="350">
                <v:shape id="_x0000_i1135" type="#_x0000_t75" style="width:29.45pt;height:17pt" o:ole="">
                  <v:imagedata r:id="rId233" o:title=""/>
                </v:shape>
                <o:OLEObject Type="Embed" ProgID="FXE300.Equation" ShapeID="_x0000_i1135" DrawAspect="Content" ObjectID="_1420972042" r:id="rId234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BC5A86" w:rsidRDefault="00457767" w:rsidP="00AE7AB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BC5A86" w:rsidP="00AE7A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4426DB3" wp14:editId="03772EB8">
                      <wp:simplePos x="0" y="0"/>
                      <wp:positionH relativeFrom="column">
                        <wp:posOffset>3723640</wp:posOffset>
                      </wp:positionH>
                      <wp:positionV relativeFrom="paragraph">
                        <wp:posOffset>149225</wp:posOffset>
                      </wp:positionV>
                      <wp:extent cx="988695" cy="481330"/>
                      <wp:effectExtent l="0" t="0" r="20955" b="1397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8695" cy="48133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293.2pt;margin-top:11.75pt;width:77.85pt;height:37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" filled="f" strokecolor="black [3213]" strokeweight="1.5pt"/>
                  </w:pict>
                </mc:Fallback>
              </mc:AlternateContent>
            </w: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633" w:dyaOrig="384" w14:anchorId="279B9EC2">
                <v:shape id="_x0000_i1136" type="#_x0000_t75" style="width:31.4pt;height:19.65pt" o:ole="">
                  <v:imagedata r:id="rId235" o:title=""/>
                </v:shape>
                <o:OLEObject Type="Embed" ProgID="FXE300.Equation" ShapeID="_x0000_i1136" DrawAspect="Content" ObjectID="_1420972043" r:id="rId236"/>
              </w:object>
            </w:r>
            <w:r w:rsidR="00457767">
              <w:rPr>
                <w:rFonts w:ascii="Times New Roman" w:hAnsi="Times New Roman"/>
                <w:sz w:val="24"/>
                <w:szCs w:val="24"/>
              </w:rPr>
              <w:t>= ?</w:t>
            </w: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57767" w:rsidRDefault="00457767" w:rsidP="00AE7A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457767" w:rsidP="0045776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713" w:dyaOrig="732">
                <v:shape id="_x0000_i1137" type="#_x0000_t75" style="width:85.75pt;height:36.65pt" o:ole="">
                  <v:imagedata r:id="rId237" o:title=""/>
                </v:shape>
                <o:OLEObject Type="Embed" ProgID="FXE300.Equation" ShapeID="_x0000_i1137" DrawAspect="Content" ObjectID="_1420972044" r:id="rId238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E7056C" w:rsidRDefault="00457767" w:rsidP="00457767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457767" w:rsidRPr="00E7056C" w:rsidRDefault="00457767" w:rsidP="0045776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50D34F7F" wp14:editId="559DA2D6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100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0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45776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45776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45776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7767" w:rsidRDefault="00457767" w:rsidP="0045776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0" o:spid="_x0000_s1121" style="position:absolute;margin-left:9.75pt;margin-top:5.65pt;width:343.5pt;height:9pt;z-index:25170841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">
                      <v:roundrect id="AutoShape 3" o:spid="_x0000_s112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hH8AA&#10;AADcAAAADwAAAGRycy9kb3ducmV2LnhtbERPS2sCMRC+F/wPYQRvNWulIqtRVFCkN5/nIRk3i5vJ&#10;sknd1V/fFAq9zcf3nPmyc5V4UBNKzwpGwwwEsfam5ELB+bR9n4IIEdlg5ZkUPCnActF7m2NufMsH&#10;ehxjIVIIhxwV2BjrXMqgLTkMQ18TJ+7mG4cxwaaQpsE2hbtKfmTZRDosOTVYrGljSd+P307Bl7af&#10;01e3u5p2chuvDuvrRfudUoN+t5qBiNTFf/Gfe2/S/GwEv8+kC+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whH8AAAADcAAAADwAAAAAAAAAAAAAAAACYAgAAZHJzL2Rvd25y&#10;ZXYueG1sUEsFBgAAAAAEAAQA9QAAAIUDAAAAAA==&#10;" strokecolor="black [3213]" strokeweight="1pt">
                        <v:textbox>
                          <w:txbxContent>
                            <w:p w:rsidR="00457767" w:rsidRDefault="00457767" w:rsidP="0045776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2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6/aMIA&#10;AADcAAAADwAAAGRycy9kb3ducmV2LnhtbERP32vCMBB+H+x/CCfsbaYqk9I1ihOUsTd18/lIrk1Z&#10;cylNtN3++mUg+HYf388r16NrxZX60HhWMJtmIIi1Nw3XCj5Pu+ccRIjIBlvPpOCHAqxXjw8lFsYP&#10;fKDrMdYihXAoUIGNsSukDNqSwzD1HXHiKt87jAn2tTQ9DinctXKeZUvpsOHUYLGjrSX9fbw4BR/a&#10;vuS/4/5shmW12Bzezl/a75V6moybVxCRxngX39zvJs3P5vD/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r9owgAAANwAAAAPAAAAAAAAAAAAAAAAAJgCAABkcnMvZG93&#10;bnJldi54bWxQSwUGAAAAAAQABAD1AAAAhwMAAAAA&#10;" strokecolor="black [3213]" strokeweight="1pt">
                        <v:textbox>
                          <w:txbxContent>
                            <w:p w:rsidR="00457767" w:rsidRDefault="00457767" w:rsidP="0045776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2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a88IA&#10;AADcAAAADwAAAGRycy9kb3ducmV2LnhtbERP32vCMBB+H+x/CCf4NlOVSekaxQnK2Ju6+Xwk16as&#10;uZQm2rq/fhkM9nYf388rN6NrxY360HhWMJ9lIIi1Nw3XCj7O+6ccRIjIBlvPpOBOATbrx4cSC+MH&#10;PtLtFGuRQjgUqMDG2BVSBm3JYZj5jjhxle8dxgT7WpoehxTuWrnIspV02HBqsNjRzpL+Ol2dgndt&#10;n/Pv8XAxw6pabo+vl0/tD0pNJ+P2BUSkMf6L/9xvJs3Plv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8hrzwgAAANwAAAAPAAAAAAAAAAAAAAAAAJgCAABkcnMvZG93&#10;bnJldi54bWxQSwUGAAAAAAQABAD1AAAAhwMAAAAA&#10;" strokecolor="black [3213]" strokeweight="1pt">
                        <v:textbox>
                          <w:txbxContent>
                            <w:p w:rsidR="00457767" w:rsidRDefault="00457767" w:rsidP="0045776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2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Ch8EA&#10;AADcAAAADwAAAGRycy9kb3ducmV2LnhtbERPS2sCMRC+F/wPYYTeatbWimyNYoWKePNRz0MybhY3&#10;k2UT3a2/3ggFb/PxPWc671wlrtSE0rOC4SADQay9KblQcNj/vE1AhIhssPJMCv4owHzWe5libnzL&#10;W7ruYiFSCIccFdgY61zKoC05DANfEyfu5BuHMcGmkKbBNoW7Sr5n2Vg6LDk1WKxpaUmfdxenYKPt&#10;5+TWrY6mHZ8+Ftvv46/2K6Ve+93iC0SkLj7F/+61SfOzETyeSR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bgofBAAAA3AAAAA8AAAAAAAAAAAAAAAAAmAIAAGRycy9kb3du&#10;cmV2LnhtbFBLBQYAAAAABAAEAPUAAACGAwAAAAA=&#10;" strokecolor="black [3213]" strokeweight="1pt">
                        <v:textbox>
                          <w:txbxContent>
                            <w:p w:rsidR="00457767" w:rsidRDefault="00457767" w:rsidP="0045776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88" w:dyaOrig="350">
                <v:shape id="_x0000_i1138" type="#_x0000_t75" style="width:19.65pt;height:17pt" o:ole="">
                  <v:imagedata r:id="rId239" o:title=""/>
                </v:shape>
                <o:OLEObject Type="Embed" ProgID="FXE300.Equation" ShapeID="_x0000_i1138" DrawAspect="Content" ObjectID="_1420972045" r:id="rId240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72" w:dyaOrig="350">
                <v:shape id="_x0000_i1139" type="#_x0000_t75" style="width:23.55pt;height:17pt" o:ole="">
                  <v:imagedata r:id="rId241" o:title=""/>
                </v:shape>
                <o:OLEObject Type="Embed" ProgID="FXE300.Equation" ShapeID="_x0000_i1139" DrawAspect="Content" ObjectID="_1420972046" r:id="rId242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88" w:dyaOrig="350">
                <v:shape id="_x0000_i1140" type="#_x0000_t75" style="width:19.65pt;height:17pt" o:ole="">
                  <v:imagedata r:id="rId243" o:title=""/>
                </v:shape>
                <o:OLEObject Type="Embed" ProgID="FXE300.Equation" ShapeID="_x0000_i1140" DrawAspect="Content" ObjectID="_1420972047" r:id="rId244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72" w:dyaOrig="350">
                <v:shape id="_x0000_i1141" type="#_x0000_t75" style="width:23.55pt;height:17pt" o:ole="">
                  <v:imagedata r:id="rId245" o:title=""/>
                </v:shape>
                <o:OLEObject Type="Embed" ProgID="FXE300.Equation" ShapeID="_x0000_i1141" DrawAspect="Content" ObjectID="_1420972048" r:id="rId246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Pr="00457767" w:rsidRDefault="00457767" w:rsidP="001D51F7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57767" w:rsidRDefault="00BC5A86" w:rsidP="001D51F7">
            <w:pPr>
              <w:rPr>
                <w:rFonts w:ascii="Times New Roman" w:hAnsi="Times New Roman"/>
                <w:color w:val="FF0000"/>
                <w:position w:val="-30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D03903A" wp14:editId="7CC0B96A">
                      <wp:simplePos x="0" y="0"/>
                      <wp:positionH relativeFrom="column">
                        <wp:posOffset>3990340</wp:posOffset>
                      </wp:positionH>
                      <wp:positionV relativeFrom="paragraph">
                        <wp:posOffset>175260</wp:posOffset>
                      </wp:positionV>
                      <wp:extent cx="988695" cy="481330"/>
                      <wp:effectExtent l="0" t="0" r="20955" b="1397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8695" cy="48133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314.2pt;margin-top:13.8pt;width:77.85pt;height:37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Simplify </w:t>
            </w:r>
            <w:r w:rsidRPr="00BC5A86">
              <w:rPr>
                <w:rFonts w:ascii="Times New Roman" w:hAnsi="Times New Roman"/>
                <w:color w:val="FF0000"/>
                <w:position w:val="-30"/>
                <w:sz w:val="24"/>
                <w:szCs w:val="24"/>
              </w:rPr>
              <w:object w:dxaOrig="1312" w:dyaOrig="732">
                <v:shape id="_x0000_i1142" type="#_x0000_t75" style="width:65.45pt;height:36.65pt" o:ole="">
                  <v:imagedata r:id="rId247" o:title=""/>
                </v:shape>
                <o:OLEObject Type="Embed" ProgID="FXE300.Equation" ShapeID="_x0000_i1142" DrawAspect="Content" ObjectID="_1420972049" r:id="rId248"/>
              </w:object>
            </w:r>
          </w:p>
          <w:p w:rsidR="00BC5A86" w:rsidRDefault="00BC5A86" w:rsidP="001D51F7">
            <w:pPr>
              <w:rPr>
                <w:rFonts w:ascii="Times New Roman" w:hAnsi="Times New Roman"/>
                <w:color w:val="FF0000"/>
                <w:position w:val="-30"/>
                <w:sz w:val="24"/>
                <w:szCs w:val="24"/>
              </w:rPr>
            </w:pPr>
          </w:p>
          <w:p w:rsidR="00BC5A86" w:rsidRDefault="00BC5A86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C5A86" w:rsidRDefault="00BC5A86" w:rsidP="00BC5A86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064" w:dyaOrig="732">
                <v:shape id="_x0000_i1143" type="#_x0000_t75" style="width:103.4pt;height:36.65pt" o:ole="">
                  <v:imagedata r:id="rId249" o:title=""/>
                </v:shape>
                <o:OLEObject Type="Embed" ProgID="FXE300.Equation" ShapeID="_x0000_i1143" DrawAspect="Content" ObjectID="_1420972050" r:id="rId250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BC5A86" w:rsidRPr="00E7056C" w:rsidRDefault="00BC5A86" w:rsidP="00BC5A86">
            <w:pPr>
              <w:rPr>
                <w:rFonts w:ascii="Times New Roman" w:hAnsi="Times New Roman"/>
                <w:position w:val="-6"/>
                <w:sz w:val="8"/>
                <w:szCs w:val="8"/>
              </w:rPr>
            </w:pPr>
          </w:p>
          <w:p w:rsidR="00BC5A86" w:rsidRPr="00E7056C" w:rsidRDefault="00BC5A86" w:rsidP="00BC5A86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25E81A25" wp14:editId="543FBE1B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71755</wp:posOffset>
                      </wp:positionV>
                      <wp:extent cx="4362450" cy="114300"/>
                      <wp:effectExtent l="0" t="0" r="19050" b="1905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5A86" w:rsidRDefault="00BC5A86" w:rsidP="00BC5A86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5A86" w:rsidRDefault="00BC5A86" w:rsidP="00BC5A86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5A86" w:rsidRDefault="00BC5A86" w:rsidP="00BC5A86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5A86" w:rsidRDefault="00BC5A86" w:rsidP="00BC5A86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9" o:spid="_x0000_s1126" style="position:absolute;margin-left:9.75pt;margin-top:5.65pt;width:343.5pt;height:9pt;z-index:25174937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">
                      <v:roundrect id="AutoShape 3" o:spid="_x0000_s11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THtMEA&#10;AADbAAAADwAAAGRycy9kb3ducmV2LnhtbERPz2vCMBS+D/Y/hDfYbaY6FKmmpRsow5tuen4kr02x&#10;eSlNtN3++uUw2PHj+70tJ9eJOw2h9axgPstAEGtvWm4UfH3uXtYgQkQ22HkmBd8UoCweH7aYGz/y&#10;ke6n2IgUwiFHBTbGPpcyaEsOw8z3xImr/eAwJjg00gw4pnDXyUWWraTDllODxZ7eLenr6eYUHLRd&#10;rn+m/cWMq/q1Or5dztrvlXp+mqoNiEhT/Bf/uT+MgkVan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Ux7TBAAAA2wAAAA8AAAAAAAAAAAAAAAAAmAIAAGRycy9kb3du&#10;cmV2LnhtbFBLBQYAAAAABAAEAPUAAACGAwAAAAA=&#10;" strokecolor="black [3213]" strokeweight="1pt">
                        <v:textbox>
                          <w:txbxContent>
                            <w:p w:rsidR="00BC5A86" w:rsidRDefault="00BC5A86" w:rsidP="00BC5A8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hiL8IA&#10;AADbAAAADwAAAGRycy9kb3ducmV2LnhtbESPQWsCMRSE74L/ITyhN82qKLIaRQuK9Katnh/Jc7O4&#10;eVk2qbv11zdCocdhZr5hVpvOVeJBTSg9KxiPMhDE2puSCwVfn/vhAkSIyAYrz6TghwJs1v3eCnPj&#10;Wz7R4xwLkSAcclRgY6xzKYO25DCMfE2cvJtvHMYkm0KaBtsEd5WcZNlcOiw5LVis6d2Svp+/nYIP&#10;bWeLZ3e4mnZ+m25Pu+tF+4NSb4NuuwQRqYv/4b/20SiYjOH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2GIvwgAAANsAAAAPAAAAAAAAAAAAAAAAAJgCAABkcnMvZG93&#10;bnJldi54bWxQSwUGAAAAAAQABAD1AAAAhwMAAAAA&#10;" strokecolor="black [3213]" strokeweight="1pt">
                        <v:textbox>
                          <w:txbxContent>
                            <w:p w:rsidR="00BC5A86" w:rsidRDefault="00BC5A86" w:rsidP="00BC5A8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8WMMA&#10;AADbAAAADwAAAGRycy9kb3ducmV2LnhtbESPzWrDMBCE74W+g9hCb7Vch4bgWglpIKHklt/zIm0s&#10;U2tlLCV2+/RRodDjMDPfMNVidK24UR8azwpesxwEsfam4VrB8bB+mYEIEdlg65kUfFOAxfzxocLS&#10;+IF3dNvHWiQIhxIV2Bi7UsqgLTkMme+Ik3fxvcOYZF9L0+OQ4K6VRZ5PpcOG04LFjlaW9Nf+6hRs&#10;tX2b/Yybsxmml8ly93E+ab9R6vlpXL6DiDTG//Bf+9MoKAr4/ZJ+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8WMMAAADbAAAADwAAAAAAAAAAAAAAAACYAgAAZHJzL2Rv&#10;d25yZXYueG1sUEsFBgAAAAAEAAQA9QAAAIgDAAAAAA==&#10;" strokecolor="black [3213]" strokeweight="1pt">
                        <v:textbox>
                          <w:txbxContent>
                            <w:p w:rsidR="00BC5A86" w:rsidRDefault="00BC5A86" w:rsidP="00BC5A8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ZZw8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mcL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lnDwgAAANsAAAAPAAAAAAAAAAAAAAAAAJgCAABkcnMvZG93&#10;bnJldi54bWxQSwUGAAAAAAQABAD1AAAAhwMAAAAA&#10;" strokecolor="black [3213]" strokeweight="1pt">
                        <v:textbox>
                          <w:txbxContent>
                            <w:p w:rsidR="00BC5A86" w:rsidRDefault="00BC5A86" w:rsidP="00BC5A8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689" w:dyaOrig="350">
                <v:shape id="_x0000_i1144" type="#_x0000_t75" style="width:34.7pt;height:17pt" o:ole="">
                  <v:imagedata r:id="rId251" o:title=""/>
                </v:shape>
                <o:OLEObject Type="Embed" ProgID="FXE300.Equation" ShapeID="_x0000_i1144" DrawAspect="Content" ObjectID="_1420972051" r:id="rId252"/>
              </w:object>
            </w:r>
            <w:r w:rsidRPr="00E7056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689" w:dyaOrig="350">
                <v:shape id="_x0000_i1145" type="#_x0000_t75" style="width:34.7pt;height:17pt" o:ole="">
                  <v:imagedata r:id="rId253" o:title=""/>
                </v:shape>
                <o:OLEObject Type="Embed" ProgID="FXE300.Equation" ShapeID="_x0000_i1145" DrawAspect="Content" ObjectID="_1420972052" r:id="rId254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809" w:dyaOrig="350">
                <v:shape id="_x0000_i1146" type="#_x0000_t75" style="width:40.6pt;height:17pt" o:ole="">
                  <v:imagedata r:id="rId255" o:title=""/>
                </v:shape>
                <o:OLEObject Type="Embed" ProgID="FXE300.Equation" ShapeID="_x0000_i1146" DrawAspect="Content" ObjectID="_1420972053" r:id="rId256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809" w:dyaOrig="350">
                <v:shape id="_x0000_i1147" type="#_x0000_t75" style="width:40.6pt;height:17pt" o:ole="">
                  <v:imagedata r:id="rId257" o:title=""/>
                </v:shape>
                <o:OLEObject Type="Embed" ProgID="FXE300.Equation" ShapeID="_x0000_i1147" DrawAspect="Content" ObjectID="_1420972054" r:id="rId258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57767" w:rsidRDefault="00457767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76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57767" w:rsidRPr="001B3341" w:rsidRDefault="00457767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C0FAE" w:rsidRDefault="00AC0FAE" w:rsidP="00AC0FAE">
            <w:pPr>
              <w:rPr>
                <w:rFonts w:ascii="Times New Roman" w:hAnsi="Times New Roman"/>
                <w:color w:val="FF0000"/>
                <w:position w:val="-30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B8E17BE" wp14:editId="35319044">
                      <wp:simplePos x="0" y="0"/>
                      <wp:positionH relativeFrom="column">
                        <wp:posOffset>3990340</wp:posOffset>
                      </wp:positionH>
                      <wp:positionV relativeFrom="paragraph">
                        <wp:posOffset>175260</wp:posOffset>
                      </wp:positionV>
                      <wp:extent cx="988695" cy="481330"/>
                      <wp:effectExtent l="0" t="0" r="20955" b="1397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8695" cy="48133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314.2pt;margin-top:13.8pt;width:77.85pt;height:37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Simplify </w:t>
            </w:r>
            <w:r w:rsidRPr="00BC5A86">
              <w:rPr>
                <w:rFonts w:ascii="Times New Roman" w:hAnsi="Times New Roman"/>
                <w:color w:val="FF0000"/>
                <w:position w:val="-30"/>
                <w:sz w:val="24"/>
                <w:szCs w:val="24"/>
              </w:rPr>
              <w:object w:dxaOrig="1727" w:dyaOrig="755">
                <v:shape id="_x0000_i1148" type="#_x0000_t75" style="width:86.4pt;height:37.3pt" o:ole="">
                  <v:imagedata r:id="rId259" o:title=""/>
                </v:shape>
                <o:OLEObject Type="Embed" ProgID="FXE300.Equation" ShapeID="_x0000_i1148" DrawAspect="Content" ObjectID="_1420972055" r:id="rId260"/>
              </w:object>
            </w:r>
          </w:p>
          <w:p w:rsidR="00AC0FAE" w:rsidRDefault="00AC0FAE" w:rsidP="00AC0FAE">
            <w:pPr>
              <w:rPr>
                <w:rFonts w:ascii="Times New Roman" w:hAnsi="Times New Roman"/>
                <w:color w:val="FF0000"/>
                <w:position w:val="-30"/>
                <w:sz w:val="24"/>
                <w:szCs w:val="24"/>
              </w:rPr>
            </w:pPr>
          </w:p>
          <w:p w:rsidR="00457767" w:rsidRDefault="00457767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67E2" w:rsidRDefault="00D667E2">
      <w:pPr>
        <w:sectPr w:rsidR="00D667E2" w:rsidSect="000E0C9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C71E16" w:rsidRDefault="00C71E16">
      <w:pPr>
        <w:sectPr w:rsidR="00C71E16" w:rsidSect="000E0C9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3043"/>
        <w:gridCol w:w="7164"/>
      </w:tblGrid>
      <w:tr w:rsidR="00EA3A14" w:rsidRPr="005C44C0" w:rsidTr="00226B87">
        <w:trPr>
          <w:cantSplit/>
          <w:trHeight w:val="851"/>
        </w:trPr>
        <w:tc>
          <w:tcPr>
            <w:tcW w:w="1986" w:type="dxa"/>
            <w:vAlign w:val="center"/>
          </w:tcPr>
          <w:p w:rsidR="00EA3A14" w:rsidRDefault="00EA3A14" w:rsidP="00226B87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EA3A14" w:rsidRDefault="00EA3A14" w:rsidP="00226B87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  <w:p w:rsidR="00EA3A14" w:rsidRPr="00325745" w:rsidRDefault="00EA3A14" w:rsidP="00226B87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676" w:type="dxa"/>
          </w:tcPr>
          <w:p w:rsidR="00EA3A14" w:rsidRPr="005C44C0" w:rsidRDefault="00EA3A14" w:rsidP="00226B87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Indices</w:t>
            </w:r>
          </w:p>
        </w:tc>
      </w:tr>
    </w:tbl>
    <w:p w:rsid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p w:rsidR="009B5FDA" w:rsidRDefault="009B5FDA" w:rsidP="009B5FDA">
      <w:pPr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B5FDA" w:rsidTr="005E5B04">
        <w:tc>
          <w:tcPr>
            <w:tcW w:w="9242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Non Calculator Section</w:t>
            </w:r>
          </w:p>
        </w:tc>
      </w:tr>
    </w:tbl>
    <w:p w:rsidR="009B5FDA" w:rsidRDefault="009B5FDA" w:rsidP="009B5FDA"/>
    <w:p w:rsidR="009B5FDA" w:rsidRDefault="009B5FDA" w:rsidP="009B5FDA">
      <w:pPr>
        <w:sectPr w:rsidR="009B5FDA" w:rsidSect="009B5FDA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B5FDA" w:rsidRDefault="009B5FDA" w:rsidP="009B5FDA">
      <w:pPr>
        <w:sectPr w:rsidR="009B5FDA" w:rsidSect="009B5FDA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>
                <v:shape id="_x0000_i1149" type="#_x0000_t75" style="width:13.75pt;height:17pt" o:ole="">
                  <v:imagedata r:id="rId15" o:title=""/>
                </v:shape>
                <o:OLEObject Type="Embed" ProgID="FXE300.Equation" ShapeID="_x0000_i1149" DrawAspect="Content" ObjectID="_1420972056" r:id="rId261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100" w:dyaOrig="300">
                <v:shape id="_x0000_i1150" type="#_x0000_t75" style="width:104.75pt;height:15.05pt" o:ole="">
                  <v:imagedata r:id="rId21" o:title=""/>
                </v:shape>
                <o:OLEObject Type="Embed" ProgID="FXE300.Equation" ShapeID="_x0000_i1150" DrawAspect="Content" ObjectID="_1420972057" r:id="rId262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8528FF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528FF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268" w:dyaOrig="350">
                <v:shape id="_x0000_i1151" type="#_x0000_t75" style="width:13.75pt;height:17pt" o:ole="">
                  <v:imagedata r:id="rId263" o:title=""/>
                </v:shape>
                <o:OLEObject Type="Embed" ProgID="FXE300.Equation" ShapeID="_x0000_i1151" DrawAspect="Content" ObjectID="_1420972058" r:id="rId264"/>
              </w:object>
            </w:r>
            <w:r w:rsidRPr="008528FF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D21EB1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35" w:dyaOrig="350">
                <v:shape id="_x0000_i1152" type="#_x0000_t75" style="width:36.65pt;height:17pt" o:ole="">
                  <v:imagedata r:id="rId35" o:title=""/>
                </v:shape>
                <o:OLEObject Type="Embed" ProgID="FXE300.Equation" ShapeID="_x0000_i1152" DrawAspect="Content" ObjectID="_1420972059" r:id="rId265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>
                <v:shape id="_x0000_i1153" type="#_x0000_t75" style="width:13.75pt;height:17pt" o:ole="">
                  <v:imagedata r:id="rId47" o:title=""/>
                </v:shape>
                <o:OLEObject Type="Embed" ProgID="FXE300.Equation" ShapeID="_x0000_i1153" DrawAspect="Content" ObjectID="_1420972060" r:id="rId266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232F55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32F55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268" w:dyaOrig="350">
                <v:shape id="_x0000_i1154" type="#_x0000_t75" style="width:13.75pt;height:17pt" o:ole="">
                  <v:imagedata r:id="rId267" o:title=""/>
                </v:shape>
                <o:OLEObject Type="Embed" ProgID="FXE300.Equation" ShapeID="_x0000_i1154" DrawAspect="Content" ObjectID="_1420972061" r:id="rId268"/>
              </w:object>
            </w:r>
            <w:r w:rsidRPr="00232F55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155" type="#_x0000_t75" style="width:17pt;height:17pt" o:ole="">
                  <v:imagedata r:id="rId59" o:title=""/>
                </v:shape>
                <o:OLEObject Type="Embed" ProgID="FXE300.Equation" ShapeID="_x0000_i1155" DrawAspect="Content" ObjectID="_1420972062" r:id="rId269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232F55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32F55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351" w:dyaOrig="350">
                <v:shape id="_x0000_i1156" type="#_x0000_t75" style="width:17pt;height:17pt" o:ole="">
                  <v:imagedata r:id="rId270" o:title=""/>
                </v:shape>
                <o:OLEObject Type="Embed" ProgID="FXE300.Equation" ShapeID="_x0000_i1156" DrawAspect="Content" ObjectID="_1420972063" r:id="rId271"/>
              </w:object>
            </w:r>
            <w:r w:rsidRPr="00232F55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>
                <v:shape id="_x0000_i1157" type="#_x0000_t75" style="width:13.75pt;height:17pt" o:ole="">
                  <v:imagedata r:id="rId69" o:title=""/>
                </v:shape>
                <o:OLEObject Type="Embed" ProgID="FXE300.Equation" ShapeID="_x0000_i1157" DrawAspect="Content" ObjectID="_1420972064" r:id="rId272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232F55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32F55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268" w:dyaOrig="350">
                <v:shape id="_x0000_i1158" type="#_x0000_t75" style="width:13.75pt;height:17pt" o:ole="">
                  <v:imagedata r:id="rId273" o:title=""/>
                </v:shape>
                <o:OLEObject Type="Embed" ProgID="FXE300.Equation" ShapeID="_x0000_i1158" DrawAspect="Content" ObjectID="_1420972065" r:id="rId274"/>
              </w:object>
            </w:r>
            <w:r w:rsidRPr="00232F55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  <w:bookmarkStart w:id="0" w:name="_GoBack"/>
        <w:bookmarkEnd w:id="0"/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68" w:dyaOrig="350">
                <v:shape id="_x0000_i1159" type="#_x0000_t75" style="width:13.75pt;height:17pt" o:ole="">
                  <v:imagedata r:id="rId83" o:title=""/>
                </v:shape>
                <o:OLEObject Type="Embed" ProgID="FXE300.Equation" ShapeID="_x0000_i1159" DrawAspect="Content" ObjectID="_1420972066" r:id="rId275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232F55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32F55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752" w:dyaOrig="350">
                <v:shape id="_x0000_i1160" type="#_x0000_t75" style="width:37.3pt;height:17pt" o:ole="">
                  <v:imagedata r:id="rId276" o:title=""/>
                </v:shape>
                <o:OLEObject Type="Embed" ProgID="FXE300.Equation" ShapeID="_x0000_i1160" DrawAspect="Content" ObjectID="_1420972067" r:id="rId277"/>
              </w:object>
            </w:r>
            <w:r w:rsidRPr="00232F55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161" type="#_x0000_t75" style="width:9.15pt;height:13.75pt" o:ole="">
                  <v:imagedata r:id="rId93" o:title=""/>
                </v:shape>
                <o:OLEObject Type="Embed" ProgID="FXE300.Equation" ShapeID="_x0000_i1161" DrawAspect="Content" ObjectID="_1420972068" r:id="rId278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666647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66647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659" w:dyaOrig="350">
                <v:shape id="_x0000_i1162" type="#_x0000_t75" style="width:32.75pt;height:17pt" o:ole="">
                  <v:imagedata r:id="rId279" o:title=""/>
                </v:shape>
                <o:OLEObject Type="Embed" ProgID="FXE300.Equation" ShapeID="_x0000_i1162" DrawAspect="Content" ObjectID="_1420972069" r:id="rId280"/>
              </w:object>
            </w:r>
            <w:r w:rsidRPr="00666647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666647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24" w:dyaOrig="350">
                <v:shape id="_x0000_i1163" type="#_x0000_t75" style="width:26.2pt;height:17pt" o:ole="">
                  <v:imagedata r:id="rId105" o:title=""/>
                </v:shape>
                <o:OLEObject Type="Embed" ProgID="FXE300.Equation" ShapeID="_x0000_i1163" DrawAspect="Content" ObjectID="_1420972070" r:id="rId281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666647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592" w:dyaOrig="350">
                <v:shape id="_x0000_i1164" type="#_x0000_t75" style="width:29.45pt;height:17pt" o:ole="">
                  <v:imagedata r:id="rId282" o:title=""/>
                </v:shape>
                <o:OLEObject Type="Embed" ProgID="FXE300.Equation" ShapeID="_x0000_i1164" DrawAspect="Content" ObjectID="_1420972071" r:id="rId283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165" type="#_x0000_t75" style="width:17pt;height:17pt" o:ole="">
                  <v:imagedata r:id="rId119" o:title=""/>
                </v:shape>
                <o:OLEObject Type="Embed" ProgID="FXE300.Equation" ShapeID="_x0000_i1165" DrawAspect="Content" ObjectID="_1420972072" r:id="rId284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1B1522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1B1522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254" w:dyaOrig="350">
                <v:shape id="_x0000_i1166" type="#_x0000_t75" style="width:12.45pt;height:17pt" o:ole="">
                  <v:imagedata r:id="rId285" o:title=""/>
                </v:shape>
                <o:OLEObject Type="Embed" ProgID="FXE300.Equation" ShapeID="_x0000_i1166" DrawAspect="Content" ObjectID="_1420972073" r:id="rId286"/>
              </w:object>
            </w:r>
            <w:r w:rsidRPr="001B1522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167" type="#_x0000_t75" style="width:17pt;height:17pt" o:ole="">
                  <v:imagedata r:id="rId133" o:title=""/>
                </v:shape>
                <o:OLEObject Type="Embed" ProgID="FXE300.Equation" ShapeID="_x0000_i1167" DrawAspect="Content" ObjectID="_1420972074" r:id="rId287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634027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34027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351" w:dyaOrig="350">
                <v:shape id="_x0000_i1168" type="#_x0000_t75" style="width:17pt;height:17pt" o:ole="">
                  <v:imagedata r:id="rId288" o:title=""/>
                </v:shape>
                <o:OLEObject Type="Embed" ProgID="FXE300.Equation" ShapeID="_x0000_i1168" DrawAspect="Content" ObjectID="_1420972075" r:id="rId289"/>
              </w:object>
            </w:r>
            <w:r w:rsidRPr="00634027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</w:tbl>
    <w:p w:rsidR="009B5FDA" w:rsidRDefault="009B5FDA" w:rsidP="009B5FDA">
      <w:pPr>
        <w:rPr>
          <w:rFonts w:asciiTheme="majorHAnsi" w:hAnsiTheme="majorHAnsi"/>
          <w:sz w:val="24"/>
          <w:szCs w:val="24"/>
        </w:rPr>
      </w:pPr>
    </w:p>
    <w:p w:rsidR="009B5FDA" w:rsidRDefault="009B5FDA" w:rsidP="009B5FDA">
      <w:pPr>
        <w:rPr>
          <w:rFonts w:asciiTheme="majorHAnsi" w:hAnsiTheme="majorHAnsi"/>
          <w:sz w:val="24"/>
          <w:szCs w:val="24"/>
        </w:rPr>
        <w:sectPr w:rsidR="009B5FDA" w:rsidSect="009B5FDA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B5FDA" w:rsidTr="005E5B04">
        <w:tc>
          <w:tcPr>
            <w:tcW w:w="9242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Calculator Allowed  Section</w:t>
            </w:r>
          </w:p>
        </w:tc>
      </w:tr>
    </w:tbl>
    <w:p w:rsidR="009B5FDA" w:rsidRDefault="009B5FDA" w:rsidP="009B5FDA">
      <w:pPr>
        <w:sectPr w:rsidR="009B5FDA" w:rsidSect="000902ED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B5FDA" w:rsidRDefault="009B5FDA" w:rsidP="009B5FDA"/>
    <w:p w:rsidR="009B5FDA" w:rsidRDefault="009B5FDA" w:rsidP="009B5FDA">
      <w:pPr>
        <w:sectPr w:rsidR="009B5FDA" w:rsidSect="009B5FDA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169" type="#_x0000_t75" style="width:20.95pt;height:13.75pt" o:ole="">
                  <v:imagedata r:id="rId149" o:title=""/>
                </v:shape>
                <o:OLEObject Type="Embed" ProgID="FXE300.Equation" ShapeID="_x0000_i1169" DrawAspect="Content" ObjectID="_1420972076" r:id="rId290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634027">
              <w:rPr>
                <w:rFonts w:asciiTheme="majorHAnsi" w:hAnsiTheme="majorHAnsi"/>
                <w:sz w:val="24"/>
                <w:szCs w:val="24"/>
              </w:rPr>
              <w:t>15625</w: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51" w:dyaOrig="350">
                <v:shape id="_x0000_i1170" type="#_x0000_t75" style="width:17pt;height:17pt" o:ole="">
                  <v:imagedata r:id="rId159" o:title=""/>
                </v:shape>
                <o:OLEObject Type="Embed" ProgID="FXE300.Equation" ShapeID="_x0000_i1170" DrawAspect="Content" ObjectID="_1420972077" r:id="rId291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634027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34027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652" w:dyaOrig="350">
                <v:shape id="_x0000_i1171" type="#_x0000_t75" style="width:32.05pt;height:17pt" o:ole="">
                  <v:imagedata r:id="rId292" o:title=""/>
                </v:shape>
                <o:OLEObject Type="Embed" ProgID="FXE300.Equation" ShapeID="_x0000_i1171" DrawAspect="Content" ObjectID="_1420972078" r:id="rId293"/>
              </w:object>
            </w:r>
            <w:r w:rsidRPr="00634027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38" w:dyaOrig="350">
                <v:shape id="_x0000_i1172" type="#_x0000_t75" style="width:17pt;height:17pt" o:ole="">
                  <v:imagedata r:id="rId169" o:title=""/>
                </v:shape>
                <o:OLEObject Type="Embed" ProgID="FXE300.Equation" ShapeID="_x0000_i1172" DrawAspect="Content" ObjectID="_1420972079" r:id="rId294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634027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34027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1079" w:dyaOrig="350">
                <v:shape id="_x0000_i1173" type="#_x0000_t75" style="width:54.35pt;height:17pt" o:ole="">
                  <v:imagedata r:id="rId295" o:title=""/>
                </v:shape>
                <o:OLEObject Type="Embed" ProgID="FXE300.Equation" ShapeID="_x0000_i1173" DrawAspect="Content" ObjectID="_1420972080" r:id="rId296"/>
              </w:object>
            </w:r>
            <w:r w:rsidRPr="00634027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25" w:dyaOrig="350">
                <v:shape id="_x0000_i1174" type="#_x0000_t75" style="width:16.35pt;height:17pt" o:ole="">
                  <v:imagedata r:id="rId183" o:title=""/>
                </v:shape>
                <o:OLEObject Type="Embed" ProgID="FXE300.Equation" ShapeID="_x0000_i1174" DrawAspect="Content" ObjectID="_1420972081" r:id="rId297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236EE4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36EE4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578" w:dyaOrig="350">
                <v:shape id="_x0000_i1175" type="#_x0000_t75" style="width:29.45pt;height:17pt" o:ole="">
                  <v:imagedata r:id="rId298" o:title=""/>
                </v:shape>
                <o:OLEObject Type="Embed" ProgID="FXE300.Equation" ShapeID="_x0000_i1175" DrawAspect="Content" ObjectID="_1420972082" r:id="rId299"/>
              </w:object>
            </w:r>
            <w:r w:rsidRPr="00236EE4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24" w:dyaOrig="350">
                <v:shape id="_x0000_i1176" type="#_x0000_t75" style="width:26.2pt;height:17pt" o:ole="">
                  <v:imagedata r:id="rId193" o:title=""/>
                </v:shape>
                <o:OLEObject Type="Embed" ProgID="FXE300.Equation" ShapeID="_x0000_i1176" DrawAspect="Content" ObjectID="_1420972083" r:id="rId300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177" type="#_x0000_t75" style="width:9.15pt;height:13.75pt" o:ole="">
                  <v:imagedata r:id="rId203" o:title=""/>
                </v:shape>
                <o:OLEObject Type="Embed" ProgID="FXE300.Equation" ShapeID="_x0000_i1177" DrawAspect="Content" ObjectID="_1420972084" r:id="rId301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8055E6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055E6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835" w:dyaOrig="350">
                <v:shape id="_x0000_i1178" type="#_x0000_t75" style="width:41.9pt;height:17pt" o:ole="">
                  <v:imagedata r:id="rId302" o:title=""/>
                </v:shape>
                <o:OLEObject Type="Embed" ProgID="FXE300.Equation" ShapeID="_x0000_i1178" DrawAspect="Content" ObjectID="_1420972085" r:id="rId303"/>
              </w:object>
            </w:r>
            <w:r w:rsidRPr="008055E6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25" w:dyaOrig="350">
                <v:shape id="_x0000_i1179" type="#_x0000_t75" style="width:36pt;height:17pt" o:ole="">
                  <v:imagedata r:id="rId221" o:title=""/>
                </v:shape>
                <o:OLEObject Type="Embed" ProgID="FXE300.Equation" ShapeID="_x0000_i1179" DrawAspect="Content" ObjectID="_1420972086" r:id="rId304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8055E6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055E6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361" w:dyaOrig="350">
                <v:shape id="_x0000_i1180" type="#_x0000_t75" style="width:17.65pt;height:17pt" o:ole="">
                  <v:imagedata r:id="rId305" o:title=""/>
                </v:shape>
                <o:OLEObject Type="Embed" ProgID="FXE300.Equation" ShapeID="_x0000_i1180" DrawAspect="Content" ObjectID="_1420972087" r:id="rId306"/>
              </w:object>
            </w:r>
            <w:r w:rsidRPr="008055E6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92" w:dyaOrig="350">
                <v:shape id="_x0000_i1181" type="#_x0000_t75" style="width:29.45pt;height:17pt" o:ole="">
                  <v:imagedata r:id="rId233" o:title=""/>
                </v:shape>
                <o:OLEObject Type="Embed" ProgID="FXE300.Equation" ShapeID="_x0000_i1181" DrawAspect="Content" ObjectID="_1420972088" r:id="rId307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8055E6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055E6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458" w:dyaOrig="350">
                <v:shape id="_x0000_i1182" type="#_x0000_t75" style="width:23.55pt;height:17pt" o:ole="">
                  <v:imagedata r:id="rId308" o:title=""/>
                </v:shape>
                <o:OLEObject Type="Embed" ProgID="FXE300.Equation" ShapeID="_x0000_i1182" DrawAspect="Content" ObjectID="_1420972089" r:id="rId309"/>
              </w:object>
            </w:r>
            <w:r w:rsidRPr="008055E6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72" w:dyaOrig="350">
                <v:shape id="_x0000_i1183" type="#_x0000_t75" style="width:23.55pt;height:17pt" o:ole="">
                  <v:imagedata r:id="rId241" o:title=""/>
                </v:shape>
                <o:OLEObject Type="Embed" ProgID="FXE300.Equation" ShapeID="_x0000_i1183" DrawAspect="Content" ObjectID="_1420972090" r:id="rId310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3F63F7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72" w:dyaOrig="350">
                <v:shape id="_x0000_i1184" type="#_x0000_t75" style="width:23.55pt;height:17pt" o:ole="">
                  <v:imagedata r:id="rId241" o:title=""/>
                </v:shape>
                <o:OLEObject Type="Embed" ProgID="FXE300.Equation" ShapeID="_x0000_i1184" DrawAspect="Content" ObjectID="_1420972091" r:id="rId311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Default="009B5FDA" w:rsidP="005E5B04">
            <w:pPr>
              <w:rPr>
                <w:rFonts w:asciiTheme="majorHAnsi" w:hAnsiTheme="majorHAnsi"/>
                <w:sz w:val="24"/>
                <w:szCs w:val="24"/>
              </w:rPr>
            </w:pPr>
            <w:r w:rsidRPr="00E7056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689" w:dyaOrig="350">
                <v:shape id="_x0000_i1185" type="#_x0000_t75" style="width:34.7pt;height:17pt" o:ole="">
                  <v:imagedata r:id="rId251" o:title=""/>
                </v:shape>
                <o:OLEObject Type="Embed" ProgID="FXE300.Equation" ShapeID="_x0000_i1185" DrawAspect="Content" ObjectID="_1420972092" r:id="rId312"/>
              </w:object>
            </w:r>
          </w:p>
        </w:tc>
      </w:tr>
      <w:tr w:rsidR="009B5FDA" w:rsidTr="005E5B04">
        <w:trPr>
          <w:cantSplit/>
        </w:trPr>
        <w:tc>
          <w:tcPr>
            <w:tcW w:w="648" w:type="dxa"/>
          </w:tcPr>
          <w:p w:rsidR="009B5FDA" w:rsidRPr="00C71E16" w:rsidRDefault="009B5FDA" w:rsidP="009B5FDA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9B5FDA" w:rsidRPr="008055E6" w:rsidRDefault="009B5FDA" w:rsidP="005E5B04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055E6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388" w:dyaOrig="350">
                <v:shape id="_x0000_i1186" type="#_x0000_t75" style="width:19.65pt;height:17pt" o:ole="">
                  <v:imagedata r:id="rId313" o:title=""/>
                </v:shape>
                <o:OLEObject Type="Embed" ProgID="FXE300.Equation" ShapeID="_x0000_i1186" DrawAspect="Content" ObjectID="_1420972093" r:id="rId314"/>
              </w:object>
            </w:r>
            <w:r w:rsidRPr="008055E6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</w:tbl>
    <w:p w:rsidR="009B5FDA" w:rsidRDefault="009B5FDA" w:rsidP="009B5FDA">
      <w:pPr>
        <w:rPr>
          <w:rFonts w:asciiTheme="majorHAnsi" w:hAnsiTheme="majorHAnsi"/>
          <w:sz w:val="24"/>
          <w:szCs w:val="24"/>
        </w:rPr>
      </w:pPr>
    </w:p>
    <w:p w:rsidR="009B5FDA" w:rsidRDefault="009B5FDA" w:rsidP="009B5FDA">
      <w:pPr>
        <w:rPr>
          <w:rFonts w:asciiTheme="majorHAnsi" w:hAnsiTheme="majorHAnsi"/>
          <w:sz w:val="24"/>
          <w:szCs w:val="24"/>
        </w:rPr>
        <w:sectPr w:rsidR="009B5FDA" w:rsidSect="009B5FDA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:rsidR="009B5FDA" w:rsidRPr="00C71E16" w:rsidRDefault="009B5FDA" w:rsidP="009B5FDA">
      <w:pPr>
        <w:rPr>
          <w:rFonts w:asciiTheme="majorHAnsi" w:hAnsiTheme="majorHAnsi"/>
          <w:sz w:val="24"/>
          <w:szCs w:val="24"/>
        </w:rPr>
      </w:pPr>
    </w:p>
    <w:sectPr w:rsidR="009B5FDA" w:rsidRPr="00C71E16" w:rsidSect="00A252B0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41E" w:rsidRDefault="0060041E" w:rsidP="00C868AD">
      <w:pPr>
        <w:spacing w:after="0" w:line="240" w:lineRule="auto"/>
      </w:pPr>
      <w:r>
        <w:separator/>
      </w:r>
    </w:p>
  </w:endnote>
  <w:endnote w:type="continuationSeparator" w:id="0">
    <w:p w:rsidR="0060041E" w:rsidRDefault="0060041E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362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B87" w:rsidRDefault="00226B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C9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26B87" w:rsidRDefault="0022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451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0C9D" w:rsidRDefault="000E0C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F63F7" w:rsidRDefault="003F63F7" w:rsidP="003F63F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41E" w:rsidRDefault="0060041E" w:rsidP="00C868AD">
      <w:pPr>
        <w:spacing w:after="0" w:line="240" w:lineRule="auto"/>
      </w:pPr>
      <w:r>
        <w:separator/>
      </w:r>
    </w:p>
  </w:footnote>
  <w:footnote w:type="continuationSeparator" w:id="0">
    <w:p w:rsidR="0060041E" w:rsidRDefault="0060041E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B87" w:rsidRPr="00C868AD" w:rsidRDefault="00226B87">
    <w:pPr>
      <w:pStyle w:val="Header"/>
      <w:rPr>
        <w:u w:val="single"/>
      </w:rPr>
    </w:pPr>
    <w:r>
      <w:rPr>
        <w:u w:val="single"/>
      </w:rPr>
      <w:t>Indices</w:t>
    </w:r>
    <w:r>
      <w:rPr>
        <w:u w:val="single"/>
      </w:rPr>
      <w:tab/>
      <w:t xml:space="preserve">Topic </w:t>
    </w:r>
    <w:r w:rsidRPr="00C868AD">
      <w:rPr>
        <w:u w:val="single"/>
      </w:rPr>
      <w:t>Test</w:t>
    </w:r>
    <w:r w:rsidRPr="00C868AD">
      <w:rPr>
        <w:u w:val="single"/>
      </w:rPr>
      <w:tab/>
    </w:r>
    <w:r w:rsidRPr="00C868AD">
      <w:rPr>
        <w:u w:val="single"/>
      </w:rPr>
      <w:tab/>
      <w:t>2013</w:t>
    </w:r>
    <w:r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B87" w:rsidRDefault="00226B87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226B87" w:rsidRPr="00C71E16" w:rsidRDefault="00226B87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6C"/>
    <w:rsid w:val="000176AA"/>
    <w:rsid w:val="000C4CAD"/>
    <w:rsid w:val="000E0C9D"/>
    <w:rsid w:val="00110614"/>
    <w:rsid w:val="0018287C"/>
    <w:rsid w:val="001D51F7"/>
    <w:rsid w:val="00216994"/>
    <w:rsid w:val="00226B87"/>
    <w:rsid w:val="00246314"/>
    <w:rsid w:val="002C1F1F"/>
    <w:rsid w:val="00325745"/>
    <w:rsid w:val="003F63F7"/>
    <w:rsid w:val="00413DF5"/>
    <w:rsid w:val="00457767"/>
    <w:rsid w:val="00460B7C"/>
    <w:rsid w:val="0048430A"/>
    <w:rsid w:val="004A64CB"/>
    <w:rsid w:val="004E1D1E"/>
    <w:rsid w:val="00593F2E"/>
    <w:rsid w:val="005C44C0"/>
    <w:rsid w:val="0060041E"/>
    <w:rsid w:val="00641EA7"/>
    <w:rsid w:val="00667642"/>
    <w:rsid w:val="006718CF"/>
    <w:rsid w:val="007403DD"/>
    <w:rsid w:val="007D39B1"/>
    <w:rsid w:val="00845ACB"/>
    <w:rsid w:val="00853748"/>
    <w:rsid w:val="008B7480"/>
    <w:rsid w:val="008C68D7"/>
    <w:rsid w:val="008F3E43"/>
    <w:rsid w:val="00906055"/>
    <w:rsid w:val="009A5487"/>
    <w:rsid w:val="009B5FDA"/>
    <w:rsid w:val="00A23965"/>
    <w:rsid w:val="00A252B0"/>
    <w:rsid w:val="00A81533"/>
    <w:rsid w:val="00A824D7"/>
    <w:rsid w:val="00AB0C62"/>
    <w:rsid w:val="00AC0FAE"/>
    <w:rsid w:val="00AE7AB9"/>
    <w:rsid w:val="00B0317F"/>
    <w:rsid w:val="00B26BD8"/>
    <w:rsid w:val="00B850EA"/>
    <w:rsid w:val="00BC5A86"/>
    <w:rsid w:val="00C17E11"/>
    <w:rsid w:val="00C25094"/>
    <w:rsid w:val="00C31CEA"/>
    <w:rsid w:val="00C56E1E"/>
    <w:rsid w:val="00C71E16"/>
    <w:rsid w:val="00C868AD"/>
    <w:rsid w:val="00CA11C9"/>
    <w:rsid w:val="00D03A78"/>
    <w:rsid w:val="00D21EB1"/>
    <w:rsid w:val="00D667E2"/>
    <w:rsid w:val="00D95422"/>
    <w:rsid w:val="00E63B23"/>
    <w:rsid w:val="00E7056C"/>
    <w:rsid w:val="00EA3A14"/>
    <w:rsid w:val="00E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1.bin"/><Relationship Id="rId303" Type="http://schemas.openxmlformats.org/officeDocument/2006/relationships/oleObject" Target="embeddings/oleObject154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footer" Target="footer1.xml"/><Relationship Id="rId159" Type="http://schemas.openxmlformats.org/officeDocument/2006/relationships/image" Target="media/image74.wmf"/><Relationship Id="rId170" Type="http://schemas.openxmlformats.org/officeDocument/2006/relationships/oleObject" Target="embeddings/oleObject79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07.bin"/><Relationship Id="rId247" Type="http://schemas.openxmlformats.org/officeDocument/2006/relationships/image" Target="media/image118.wmf"/><Relationship Id="rId107" Type="http://schemas.openxmlformats.org/officeDocument/2006/relationships/image" Target="media/image50.wmf"/><Relationship Id="rId268" Type="http://schemas.openxmlformats.org/officeDocument/2006/relationships/oleObject" Target="embeddings/oleObject130.bin"/><Relationship Id="rId289" Type="http://schemas.openxmlformats.org/officeDocument/2006/relationships/oleObject" Target="embeddings/oleObject14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62.bin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2.bin"/><Relationship Id="rId237" Type="http://schemas.openxmlformats.org/officeDocument/2006/relationships/image" Target="media/image113.wmf"/><Relationship Id="rId258" Type="http://schemas.openxmlformats.org/officeDocument/2006/relationships/oleObject" Target="embeddings/oleObject123.bin"/><Relationship Id="rId279" Type="http://schemas.openxmlformats.org/officeDocument/2006/relationships/image" Target="media/image130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header" Target="header2.xml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5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69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27" Type="http://schemas.openxmlformats.org/officeDocument/2006/relationships/image" Target="media/image108.wmf"/><Relationship Id="rId248" Type="http://schemas.openxmlformats.org/officeDocument/2006/relationships/oleObject" Target="embeddings/oleObject118.bin"/><Relationship Id="rId269" Type="http://schemas.openxmlformats.org/officeDocument/2006/relationships/oleObject" Target="embeddings/oleObject131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8.bin"/><Relationship Id="rId315" Type="http://schemas.openxmlformats.org/officeDocument/2006/relationships/fontTable" Target="fontTable.xml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footer" Target="footer2.xml"/><Relationship Id="rId161" Type="http://schemas.openxmlformats.org/officeDocument/2006/relationships/image" Target="media/image75.wmf"/><Relationship Id="rId182" Type="http://schemas.openxmlformats.org/officeDocument/2006/relationships/oleObject" Target="embeddings/oleObject85.bin"/><Relationship Id="rId217" Type="http://schemas.openxmlformats.org/officeDocument/2006/relationships/image" Target="media/image103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3.bin"/><Relationship Id="rId259" Type="http://schemas.openxmlformats.org/officeDocument/2006/relationships/image" Target="media/image124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image" Target="media/image127.wmf"/><Relationship Id="rId291" Type="http://schemas.openxmlformats.org/officeDocument/2006/relationships/oleObject" Target="embeddings/oleObject146.bin"/><Relationship Id="rId305" Type="http://schemas.openxmlformats.org/officeDocument/2006/relationships/image" Target="media/image138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0.wmf"/><Relationship Id="rId172" Type="http://schemas.openxmlformats.org/officeDocument/2006/relationships/oleObject" Target="embeddings/oleObject80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08.bin"/><Relationship Id="rId249" Type="http://schemas.openxmlformats.org/officeDocument/2006/relationships/image" Target="media/image119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4.bin"/><Relationship Id="rId281" Type="http://schemas.openxmlformats.org/officeDocument/2006/relationships/oleObject" Target="embeddings/oleObject139.bin"/><Relationship Id="rId316" Type="http://schemas.openxmlformats.org/officeDocument/2006/relationships/theme" Target="theme/theme1.xml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5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5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03.bin"/><Relationship Id="rId239" Type="http://schemas.openxmlformats.org/officeDocument/2006/relationships/image" Target="media/image114.wmf"/><Relationship Id="rId250" Type="http://schemas.openxmlformats.org/officeDocument/2006/relationships/oleObject" Target="embeddings/oleObject119.bin"/><Relationship Id="rId271" Type="http://schemas.openxmlformats.org/officeDocument/2006/relationships/oleObject" Target="embeddings/oleObject132.bin"/><Relationship Id="rId292" Type="http://schemas.openxmlformats.org/officeDocument/2006/relationships/image" Target="media/image134.wmf"/><Relationship Id="rId306" Type="http://schemas.openxmlformats.org/officeDocument/2006/relationships/oleObject" Target="embeddings/oleObject156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0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1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98.bin"/><Relationship Id="rId229" Type="http://schemas.openxmlformats.org/officeDocument/2006/relationships/image" Target="media/image109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6.bin"/><Relationship Id="rId240" Type="http://schemas.openxmlformats.org/officeDocument/2006/relationships/oleObject" Target="embeddings/oleObject114.bin"/><Relationship Id="rId245" Type="http://schemas.openxmlformats.org/officeDocument/2006/relationships/image" Target="media/image117.wmf"/><Relationship Id="rId261" Type="http://schemas.openxmlformats.org/officeDocument/2006/relationships/oleObject" Target="embeddings/oleObject125.bin"/><Relationship Id="rId266" Type="http://schemas.openxmlformats.org/officeDocument/2006/relationships/oleObject" Target="embeddings/oleObject129.bin"/><Relationship Id="rId287" Type="http://schemas.openxmlformats.org/officeDocument/2006/relationships/oleObject" Target="embeddings/oleObject143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78.bin"/><Relationship Id="rId282" Type="http://schemas.openxmlformats.org/officeDocument/2006/relationships/image" Target="media/image131.wmf"/><Relationship Id="rId312" Type="http://schemas.openxmlformats.org/officeDocument/2006/relationships/oleObject" Target="embeddings/oleObject161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86.bin"/><Relationship Id="rId189" Type="http://schemas.openxmlformats.org/officeDocument/2006/relationships/image" Target="media/image89.wmf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0" Type="http://schemas.openxmlformats.org/officeDocument/2006/relationships/oleObject" Target="embeddings/oleObject109.bin"/><Relationship Id="rId235" Type="http://schemas.openxmlformats.org/officeDocument/2006/relationships/image" Target="media/image112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2.bin"/><Relationship Id="rId277" Type="http://schemas.openxmlformats.org/officeDocument/2006/relationships/oleObject" Target="embeddings/oleObject136.bin"/><Relationship Id="rId298" Type="http://schemas.openxmlformats.org/officeDocument/2006/relationships/image" Target="media/image136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header" Target="header1.xml"/><Relationship Id="rId158" Type="http://schemas.openxmlformats.org/officeDocument/2006/relationships/oleObject" Target="embeddings/oleObject73.bin"/><Relationship Id="rId272" Type="http://schemas.openxmlformats.org/officeDocument/2006/relationships/oleObject" Target="embeddings/oleObject133.bin"/><Relationship Id="rId293" Type="http://schemas.openxmlformats.org/officeDocument/2006/relationships/oleObject" Target="embeddings/oleObject147.bin"/><Relationship Id="rId302" Type="http://schemas.openxmlformats.org/officeDocument/2006/relationships/image" Target="media/image137.wmf"/><Relationship Id="rId307" Type="http://schemas.openxmlformats.org/officeDocument/2006/relationships/oleObject" Target="embeddings/oleObject15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1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0" Type="http://schemas.openxmlformats.org/officeDocument/2006/relationships/oleObject" Target="embeddings/oleObject104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26.wmf"/><Relationship Id="rId288" Type="http://schemas.openxmlformats.org/officeDocument/2006/relationships/image" Target="media/image133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26.bin"/><Relationship Id="rId283" Type="http://schemas.openxmlformats.org/officeDocument/2006/relationships/oleObject" Target="embeddings/oleObject140.bin"/><Relationship Id="rId313" Type="http://schemas.openxmlformats.org/officeDocument/2006/relationships/image" Target="media/image14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4.bin"/><Relationship Id="rId210" Type="http://schemas.openxmlformats.org/officeDocument/2006/relationships/oleObject" Target="embeddings/oleObject99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0.bin"/><Relationship Id="rId273" Type="http://schemas.openxmlformats.org/officeDocument/2006/relationships/image" Target="media/image128.wmf"/><Relationship Id="rId294" Type="http://schemas.openxmlformats.org/officeDocument/2006/relationships/oleObject" Target="embeddings/oleObject148.bin"/><Relationship Id="rId308" Type="http://schemas.openxmlformats.org/officeDocument/2006/relationships/image" Target="media/image139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15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1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87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35.wmf"/><Relationship Id="rId309" Type="http://schemas.openxmlformats.org/officeDocument/2006/relationships/oleObject" Target="embeddings/oleObject158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2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32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9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77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1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5.bin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2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3.bin"/><Relationship Id="rId202" Type="http://schemas.openxmlformats.org/officeDocument/2006/relationships/oleObject" Target="embeddings/oleObject95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16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28.bin"/><Relationship Id="rId286" Type="http://schemas.openxmlformats.org/officeDocument/2006/relationships/oleObject" Target="embeddings/oleObject142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88.bin"/><Relationship Id="rId311" Type="http://schemas.openxmlformats.org/officeDocument/2006/relationships/oleObject" Target="embeddings/oleObject160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2.wmf"/><Relationship Id="rId276" Type="http://schemas.openxmlformats.org/officeDocument/2006/relationships/image" Target="media/image129.wmf"/><Relationship Id="rId297" Type="http://schemas.openxmlformats.org/officeDocument/2006/relationships/oleObject" Target="embeddings/oleObject150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3.bin"/><Relationship Id="rId301" Type="http://schemas.openxmlformats.org/officeDocument/2006/relationships/oleObject" Target="embeddings/oleObject15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7%208%20T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EC353-074B-47E0-A6DD-88375793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TT Template 1</Template>
  <TotalTime>0</TotalTime>
  <Pages>7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Indices</vt:lpstr>
    </vt:vector>
  </TitlesOfParts>
  <Company>Toshiba</Company>
  <LinksUpToDate>false</LinksUpToDate>
  <CharactersWithSpaces>8596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Indices</dc:title>
  <dc:creator>Garry</dc:creator>
  <cp:lastModifiedBy>Garry</cp:lastModifiedBy>
  <cp:revision>2</cp:revision>
  <dcterms:created xsi:type="dcterms:W3CDTF">2013-01-29T02:27:00Z</dcterms:created>
  <dcterms:modified xsi:type="dcterms:W3CDTF">2013-01-29T02:27:00Z</dcterms:modified>
</cp:coreProperties>
</file>