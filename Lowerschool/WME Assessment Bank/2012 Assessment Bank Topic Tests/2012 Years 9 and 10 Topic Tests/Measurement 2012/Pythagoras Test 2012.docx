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2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1A46BE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EA78AC" w:rsidRDefault="00066D5B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Pythagoras Theorem</w:t>
            </w:r>
          </w:p>
          <w:p w:rsidR="004A7FD9" w:rsidRDefault="004A7FD9" w:rsidP="00EA78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687F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066D5B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4A7FD9" w:rsidRPr="004E1905" w:rsidRDefault="004A7FD9" w:rsidP="00687F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1A46BE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687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1A46BE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687F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687F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C047A8" w:rsidP="000B6877">
            <w:pPr>
              <w:spacing w:after="240"/>
              <w:ind w:right="6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81.25pt;margin-top:16.55pt;width:181.8pt;height:113.4pt;z-index:251763712;mso-position-horizontal-relative:text;mso-position-vertical-relative:text">
                  <v:imagedata r:id="rId9" o:title=""/>
                </v:shape>
                <o:OLEObject Type="Embed" ProgID="FXDraw3.Document" ShapeID="_x0000_s1027" DrawAspect="Content" ObjectID="_1392329760" r:id="rId10"/>
              </w:pict>
            </w:r>
            <w:r w:rsidR="000B6877">
              <w:rPr>
                <w:rFonts w:ascii="Times New Roman" w:hAnsi="Times New Roman" w:cs="Times New Roman"/>
                <w:sz w:val="24"/>
                <w:szCs w:val="24"/>
              </w:rPr>
              <w:t>Write a statement of Pythagoras Theorem for the triangle shown.</w:t>
            </w:r>
          </w:p>
          <w:p w:rsidR="000B6877" w:rsidRDefault="000B6877" w:rsidP="000B6877">
            <w:pPr>
              <w:spacing w:after="240"/>
              <w:ind w:right="65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877" w:rsidRDefault="000B6877" w:rsidP="000B6877">
            <w:pPr>
              <w:spacing w:after="240"/>
              <w:ind w:right="65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877" w:rsidRDefault="000B6877" w:rsidP="000B6877">
            <w:pPr>
              <w:spacing w:after="240"/>
              <w:ind w:right="65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7FD9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C047A8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8" type="#_x0000_t75" style="position:absolute;margin-left:261pt;margin-top:8.55pt;width:202.8pt;height:110.85pt;z-index:251764736;mso-position-horizontal-relative:text;mso-position-vertical-relative:text">
                  <v:imagedata r:id="rId11" o:title=""/>
                </v:shape>
                <o:OLEObject Type="Embed" ProgID="FXDraw3.Document" ShapeID="_x0000_s1028" DrawAspect="Content" ObjectID="_1392329761" r:id="rId12"/>
              </w:pict>
            </w:r>
            <w:r w:rsidR="00CE5BEF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CE5BEF" w:rsidRPr="00CE5BEF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CE5BEF">
              <w:rPr>
                <w:rFonts w:ascii="Times New Roman" w:hAnsi="Times New Roman" w:cs="Times New Roman"/>
                <w:sz w:val="24"/>
                <w:szCs w:val="24"/>
              </w:rPr>
              <w:t xml:space="preserve"> in the triangle.</w:t>
            </w:r>
          </w:p>
          <w:p w:rsidR="00CE5BEF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Default="00EA78AC" w:rsidP="00CE5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CE5BEF" w:rsidRDefault="00CE5BEF" w:rsidP="00CE5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BEF" w:rsidRDefault="00CE5BEF" w:rsidP="00CE5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CE5BEF" w:rsidRPr="00FF1B42" w:rsidRDefault="00CE5BEF" w:rsidP="00CE5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5BEF" w:rsidRDefault="00CE5BEF" w:rsidP="00CE5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CE5BEF" w:rsidRPr="004E1905" w:rsidRDefault="00CE5BEF" w:rsidP="00CE5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7B2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077B2" w:rsidRPr="004E1905" w:rsidRDefault="005077B2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077B2" w:rsidRDefault="00C047A8" w:rsidP="0062084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F19E8A7">
                <v:shape id="_x0000_s1045" type="#_x0000_t75" style="position:absolute;margin-left:30.75pt;margin-top:16.05pt;width:200.55pt;height:114.2pt;z-index:251782144;mso-position-horizontal-relative:text;mso-position-vertical-relative:text">
                  <v:imagedata r:id="rId13" o:title=""/>
                </v:shape>
                <o:OLEObject Type="Embed" ProgID="FXDraw3.Document" ShapeID="_x0000_s1045" DrawAspect="Content" ObjectID="_1392329762" r:id="rId14"/>
              </w:pict>
            </w:r>
            <w:r w:rsidR="005077B2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5077B2" w:rsidRPr="005077B2">
              <w:rPr>
                <w:rFonts w:ascii="Times New Roman" w:hAnsi="Times New Roman" w:cs="Times New Roman"/>
                <w:i/>
                <w:sz w:val="24"/>
                <w:szCs w:val="24"/>
              </w:rPr>
              <w:t>DE</w:t>
            </w:r>
            <w:r w:rsidR="005077B2">
              <w:rPr>
                <w:rFonts w:ascii="Times New Roman" w:hAnsi="Times New Roman" w:cs="Times New Roman"/>
                <w:sz w:val="24"/>
                <w:szCs w:val="24"/>
              </w:rPr>
              <w:t xml:space="preserve"> in the triangle.</w:t>
            </w:r>
          </w:p>
          <w:p w:rsidR="005077B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FF1B4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77B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7B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FF1B4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77B2" w:rsidRDefault="005077B2" w:rsidP="00507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4E1905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7B2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077B2" w:rsidRPr="004E1905" w:rsidRDefault="005077B2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077B2" w:rsidRDefault="00C047A8" w:rsidP="00457513">
            <w:pPr>
              <w:spacing w:after="24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2C593A2">
                <v:shape id="_x0000_s1046" type="#_x0000_t75" style="position:absolute;margin-left:297.7pt;margin-top:4.8pt;width:86.35pt;height:143.2pt;z-index:251783168;mso-position-horizontal-relative:text;mso-position-vertical-relative:text">
                  <v:imagedata r:id="rId15" o:title="" croptop="3196f" cropbottom="3196f"/>
                </v:shape>
                <o:OLEObject Type="Embed" ProgID="FXDraw3.Document" ShapeID="_x0000_s1046" DrawAspect="Content" ObjectID="_1392329763" r:id="rId16"/>
              </w:pict>
            </w:r>
            <w:r w:rsidR="00457513">
              <w:rPr>
                <w:rFonts w:ascii="Times New Roman" w:hAnsi="Times New Roman" w:cs="Times New Roman"/>
                <w:sz w:val="24"/>
                <w:szCs w:val="24"/>
              </w:rPr>
              <w:t>What is the perpendicular height of the tri</w:t>
            </w:r>
            <w:r w:rsidR="00361DAA">
              <w:rPr>
                <w:rFonts w:ascii="Times New Roman" w:hAnsi="Times New Roman" w:cs="Times New Roman"/>
                <w:sz w:val="24"/>
                <w:szCs w:val="24"/>
              </w:rPr>
              <w:t>angle, correct to the nearest milli</w:t>
            </w:r>
            <w:r w:rsidR="00457513">
              <w:rPr>
                <w:rFonts w:ascii="Times New Roman" w:hAnsi="Times New Roman" w:cs="Times New Roman"/>
                <w:sz w:val="24"/>
                <w:szCs w:val="24"/>
              </w:rPr>
              <w:t>metre?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FF1B4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FF1B4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4E1905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7B2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077B2" w:rsidRPr="004E1905" w:rsidRDefault="005077B2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036241" w:rsidRDefault="00C047A8" w:rsidP="00036241">
            <w:pPr>
              <w:spacing w:after="24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752257D">
                <v:shape id="_x0000_s1047" type="#_x0000_t75" style="position:absolute;margin-left:261pt;margin-top:8.55pt;width:202.25pt;height:110.9pt;z-index:251784192;mso-position-horizontal-relative:text;mso-position-vertical-relative:text">
                  <v:imagedata r:id="rId17" o:title=""/>
                </v:shape>
                <o:OLEObject Type="Embed" ProgID="FXDraw3.Document" ShapeID="_x0000_s1047" DrawAspect="Content" ObjectID="_1392329764" r:id="rId18"/>
              </w:pict>
            </w:r>
            <w:r w:rsidR="005077B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036241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="005077B2">
              <w:rPr>
                <w:rFonts w:ascii="Times New Roman" w:hAnsi="Times New Roman" w:cs="Times New Roman"/>
                <w:sz w:val="24"/>
                <w:szCs w:val="24"/>
              </w:rPr>
              <w:t xml:space="preserve"> in the triangle</w:t>
            </w:r>
            <w:r w:rsidR="00036241">
              <w:rPr>
                <w:rFonts w:ascii="Times New Roman" w:hAnsi="Times New Roman" w:cs="Times New Roman"/>
                <w:sz w:val="24"/>
                <w:szCs w:val="24"/>
              </w:rPr>
              <w:t>, correct to 2 significant figures.</w:t>
            </w:r>
          </w:p>
          <w:p w:rsidR="005077B2" w:rsidRPr="00FF1B42" w:rsidRDefault="005077B2" w:rsidP="0003624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........................................................................... 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FF1B4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77B2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5077B2" w:rsidRPr="004E1905" w:rsidRDefault="005077B2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575A8A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that a triangle with sides </w:t>
            </w:r>
            <w:r w:rsidRPr="00575A8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Pr="00575A8A">
              <w:rPr>
                <w:rFonts w:ascii="Times New Roman" w:hAnsi="Times New Roman" w:cs="Times New Roman"/>
                <w:sz w:val="24"/>
                <w:szCs w:val="24"/>
              </w:rPr>
              <w:t>, 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 and </w:t>
            </w:r>
            <w:r w:rsidRPr="00575A8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 is right angled. </w:t>
            </w:r>
          </w:p>
          <w:p w:rsidR="00EA78AC" w:rsidRPr="00FF1B42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C047A8" w:rsidP="00A70561">
            <w:pPr>
              <w:spacing w:after="240"/>
              <w:ind w:right="6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8" type="#_x0000_t75" style="position:absolute;margin-left:271.7pt;margin-top:5.05pt;width:167.65pt;height:163.4pt;z-index:251785216;mso-position-horizontal-relative:text;mso-position-vertical-relative:text">
                  <v:imagedata r:id="rId19" o:title=""/>
                </v:shape>
                <o:OLEObject Type="Embed" ProgID="FXDraw3.Document" ShapeID="_x0000_s1048" DrawAspect="Content" ObjectID="_1392329765" r:id="rId20"/>
              </w:pict>
            </w:r>
            <w:r w:rsidR="00A70561">
              <w:rPr>
                <w:rFonts w:ascii="Times New Roman" w:hAnsi="Times New Roman" w:cs="Times New Roman"/>
                <w:sz w:val="24"/>
                <w:szCs w:val="24"/>
              </w:rPr>
              <w:t>David has the 4 metal rods shown w</w:t>
            </w:r>
            <w:r w:rsidR="001A46BE">
              <w:rPr>
                <w:rFonts w:ascii="Times New Roman" w:hAnsi="Times New Roman" w:cs="Times New Roman"/>
                <w:sz w:val="24"/>
                <w:szCs w:val="24"/>
              </w:rPr>
              <w:t>hich can be joined</w:t>
            </w:r>
            <w:r w:rsidR="00A70561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 w:rsidR="001A46B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70561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 w:rsidR="001A46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70561">
              <w:rPr>
                <w:rFonts w:ascii="Times New Roman" w:hAnsi="Times New Roman" w:cs="Times New Roman"/>
                <w:sz w:val="24"/>
                <w:szCs w:val="24"/>
              </w:rPr>
              <w:t>. Which three could he join together to form a right angled triangle?</w:t>
            </w:r>
          </w:p>
          <w:p w:rsidR="00A70561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  <w:p w:rsidR="00A70561" w:rsidRDefault="00A70561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</w:t>
            </w:r>
            <w:r w:rsidR="00A70561">
              <w:rPr>
                <w:rFonts w:ascii="Times New Roman" w:hAnsi="Times New Roman" w:cs="Times New Roman"/>
                <w:sz w:val="24"/>
                <w:szCs w:val="24"/>
              </w:rPr>
              <w:t>.......................</w:t>
            </w:r>
          </w:p>
          <w:p w:rsidR="00EA78AC" w:rsidRPr="00FF1B42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0561" w:rsidRDefault="00EA78AC" w:rsidP="00A70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</w:t>
            </w:r>
          </w:p>
          <w:p w:rsidR="00A70561" w:rsidRDefault="00A70561" w:rsidP="00A70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4E1905" w:rsidRDefault="00EA78AC" w:rsidP="00A70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</w:tc>
      </w:tr>
      <w:tr w:rsidR="0019499B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19499B" w:rsidRPr="004E1905" w:rsidRDefault="0019499B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19499B" w:rsidRDefault="00C047A8" w:rsidP="00620848">
            <w:pPr>
              <w:spacing w:after="24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C65EFFB">
                <v:shape id="_x0000_s1049" type="#_x0000_t75" style="position:absolute;margin-left:261pt;margin-top:8.55pt;width:166.9pt;height:120.65pt;z-index:251787264;mso-position-horizontal-relative:text;mso-position-vertical-relative:text">
                  <v:imagedata r:id="rId21" o:title=""/>
                </v:shape>
                <o:OLEObject Type="Embed" ProgID="FXDraw3.Document" ShapeID="_x0000_s1049" DrawAspect="Content" ObjectID="_1392329766" r:id="rId22"/>
              </w:pict>
            </w:r>
            <w:r w:rsidR="0019499B">
              <w:rPr>
                <w:rFonts w:ascii="Times New Roman" w:hAnsi="Times New Roman" w:cs="Times New Roman"/>
                <w:sz w:val="24"/>
                <w:szCs w:val="24"/>
              </w:rPr>
              <w:t>Find the area of the triangle.</w:t>
            </w:r>
          </w:p>
          <w:p w:rsidR="0019499B" w:rsidRPr="00FF1B42" w:rsidRDefault="0019499B" w:rsidP="0062084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........................................................................... </w:t>
            </w:r>
          </w:p>
          <w:p w:rsidR="0019499B" w:rsidRDefault="0019499B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19499B" w:rsidRDefault="0019499B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499B" w:rsidRDefault="0019499B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19499B" w:rsidRPr="00FF1B42" w:rsidRDefault="0019499B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499B" w:rsidRDefault="0019499B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19499B" w:rsidRPr="004E1905" w:rsidRDefault="0019499B" w:rsidP="00620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17166" w:rsidRDefault="00C047A8" w:rsidP="0041716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1" type="#_x0000_t75" style="position:absolute;margin-left:261.3pt;margin-top:-1.45pt;width:220.5pt;height:155.9pt;z-index:251788288;mso-position-horizontal-relative:text;mso-position-vertical-relative:text">
                  <v:imagedata r:id="rId23" o:title=""/>
                </v:shape>
                <o:OLEObject Type="Embed" ProgID="FXDraw3.Document" ShapeID="_x0000_s1051" DrawAspect="Content" ObjectID="_1392329767" r:id="rId24"/>
              </w:pict>
            </w:r>
            <w:r w:rsidR="004171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61DAA">
              <w:rPr>
                <w:rFonts w:ascii="Times New Roman" w:hAnsi="Times New Roman" w:cs="Times New Roman"/>
                <w:sz w:val="24"/>
                <w:szCs w:val="24"/>
              </w:rPr>
              <w:t>ind the height of the wall AB in</w:t>
            </w:r>
            <w:r w:rsidR="00417166">
              <w:rPr>
                <w:rFonts w:ascii="Times New Roman" w:hAnsi="Times New Roman" w:cs="Times New Roman"/>
                <w:sz w:val="24"/>
                <w:szCs w:val="24"/>
              </w:rPr>
              <w:t xml:space="preserve"> the house shown.</w:t>
            </w:r>
          </w:p>
          <w:p w:rsidR="00417166" w:rsidRDefault="00417166" w:rsidP="0041716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166" w:rsidRPr="00FF1B42" w:rsidRDefault="00417166" w:rsidP="0041716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........................................................................... </w:t>
            </w:r>
          </w:p>
          <w:p w:rsidR="00417166" w:rsidRDefault="00417166" w:rsidP="00417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417166" w:rsidRDefault="00417166" w:rsidP="004171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166" w:rsidRDefault="00417166" w:rsidP="00417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417166" w:rsidRPr="00FF1B42" w:rsidRDefault="00417166" w:rsidP="00417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7166" w:rsidRDefault="00417166" w:rsidP="00417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1A46B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3F46DC" w:rsidRDefault="00C047A8" w:rsidP="00B55B52">
            <w:pPr>
              <w:spacing w:after="24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2" type="#_x0000_t75" style="position:absolute;margin-left:261.3pt;margin-top:3.65pt;width:231.3pt;height:120pt;z-index:251789312;mso-position-horizontal-relative:text;mso-position-vertical-relative:text">
                  <v:imagedata r:id="rId25" o:title=""/>
                </v:shape>
                <o:OLEObject Type="Embed" ProgID="FXDraw3.Document" ShapeID="_x0000_s1052" DrawAspect="Content" ObjectID="_1392329768" r:id="rId26"/>
              </w:pict>
            </w:r>
            <w:r w:rsidR="00B55B52">
              <w:rPr>
                <w:rFonts w:ascii="Times New Roman" w:hAnsi="Times New Roman" w:cs="Times New Roman"/>
                <w:sz w:val="24"/>
                <w:szCs w:val="24"/>
              </w:rPr>
              <w:t>Oscar is on a hike. From his starting point he intends to walk 8.4 km west to a large tree.</w:t>
            </w:r>
          </w:p>
          <w:p w:rsidR="00B55B52" w:rsidRDefault="00B55B52" w:rsidP="00B55B52">
            <w:pPr>
              <w:spacing w:after="24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discovers, after walking 9.2 km, that he is off course and is now due south of the tree, so he then walks due north to his destination.</w:t>
            </w:r>
          </w:p>
          <w:p w:rsidR="00417166" w:rsidRDefault="00B55B52" w:rsidP="00B55B52">
            <w:pPr>
              <w:spacing w:after="24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further did he walk than he originally intended?</w:t>
            </w:r>
          </w:p>
          <w:p w:rsidR="00417166" w:rsidRDefault="00417166" w:rsidP="00B55B5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</w:t>
            </w:r>
          </w:p>
          <w:p w:rsidR="00417166" w:rsidRDefault="00417166" w:rsidP="00B55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r w:rsidR="00B55B52"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...........................................................................</w:t>
            </w:r>
          </w:p>
          <w:p w:rsidR="00417166" w:rsidRPr="00FF1B42" w:rsidRDefault="00417166" w:rsidP="00B55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7166" w:rsidRDefault="00417166" w:rsidP="00B55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r w:rsidR="00B55B52"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...........................................................................</w:t>
            </w:r>
          </w:p>
          <w:p w:rsidR="00EA78AC" w:rsidRPr="004E1905" w:rsidRDefault="00EA78AC" w:rsidP="00687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27"/>
          <w:footerReference w:type="default" r:id="rId28"/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066D5B" w:rsidRPr="004E1905" w:rsidTr="00AF29B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66D5B" w:rsidRPr="004E1905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Pythagoras Theorem</w:t>
            </w:r>
          </w:p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066D5B" w:rsidRDefault="00066D5B" w:rsidP="00361DA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066D5B" w:rsidRPr="004E1905" w:rsidRDefault="00066D5B" w:rsidP="00687F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AF29B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AF29B7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AF29B7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0B6877" w:rsidRPr="000B6877" w:rsidRDefault="00C047A8" w:rsidP="00EA78AC">
            <w:pPr>
              <w:spacing w:after="12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75" style="position:absolute;margin-left:265.8pt;margin-top:12.7pt;width:164.5pt;height:111.25pt;z-index:251762688;mso-position-horizontal-relative:text;mso-position-vertical-relative:text">
                  <v:imagedata r:id="rId30" o:title=""/>
                </v:shape>
                <o:OLEObject Type="Embed" ProgID="FXDraw3.Document" ShapeID="_x0000_s1026" DrawAspect="Content" ObjectID="_1392329769" r:id="rId31"/>
              </w:pict>
            </w:r>
            <w:r w:rsidR="00066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877">
              <w:rPr>
                <w:rFonts w:ascii="Times New Roman" w:hAnsi="Times New Roman" w:cs="Times New Roman"/>
                <w:sz w:val="24"/>
                <w:szCs w:val="24"/>
              </w:rPr>
              <w:t xml:space="preserve">∆ </w:t>
            </w:r>
            <w:r w:rsidR="000B6877" w:rsidRPr="000B6877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 w:rsidR="000B6877">
              <w:rPr>
                <w:rFonts w:ascii="Times New Roman" w:hAnsi="Times New Roman" w:cs="Times New Roman"/>
                <w:sz w:val="24"/>
                <w:szCs w:val="24"/>
              </w:rPr>
              <w:t xml:space="preserve"> is right angled at </w:t>
            </w:r>
            <w:r w:rsidR="000B6877" w:rsidRPr="000B687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0B687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417C3" w:rsidRDefault="00066D5B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not correct?</w:t>
            </w:r>
          </w:p>
          <w:p w:rsidR="000B6877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B6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877" w:rsidRPr="000B687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511" w:dyaOrig="467">
                <v:shape id="_x0000_i1025" type="#_x0000_t75" style="width:96.75pt;height:18pt" o:ole="">
                  <v:imagedata r:id="rId32" o:title=""/>
                </v:shape>
                <o:OLEObject Type="Embed" ProgID="FXE300.Equation" ShapeID="_x0000_i1025" DrawAspect="Content" ObjectID="_1392329749" r:id="rId33"/>
              </w:object>
            </w:r>
            <w:r w:rsidR="000B6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6877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0B6877" w:rsidRPr="000B687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471" w:dyaOrig="467">
                <v:shape id="_x0000_i1026" type="#_x0000_t75" style="width:95.25pt;height:18pt" o:ole="">
                  <v:imagedata r:id="rId34" o:title=""/>
                </v:shape>
                <o:OLEObject Type="Embed" ProgID="FXE300.Equation" ShapeID="_x0000_i1026" DrawAspect="Content" ObjectID="_1392329750" r:id="rId35"/>
              </w:object>
            </w:r>
          </w:p>
          <w:p w:rsidR="000B6877" w:rsidRDefault="000B6877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</w:t>
            </w:r>
            <w:r w:rsidRPr="000B687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471" w:dyaOrig="467">
                <v:shape id="_x0000_i1027" type="#_x0000_t75" style="width:95.25pt;height:18pt" o:ole="">
                  <v:imagedata r:id="rId36" o:title=""/>
                </v:shape>
                <o:OLEObject Type="Embed" ProgID="FXE300.Equation" ShapeID="_x0000_i1027" DrawAspect="Content" ObjectID="_1392329751" r:id="rId37"/>
              </w:objec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B687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B6877" w:rsidRPr="000B687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471" w:dyaOrig="467">
                <v:shape id="_x0000_i1028" type="#_x0000_t75" style="width:95.25pt;height:18pt" o:ole="">
                  <v:imagedata r:id="rId38" o:title=""/>
                </v:shape>
                <o:OLEObject Type="Embed" ProgID="FXE300.Equation" ShapeID="_x0000_i1028" DrawAspect="Content" ObjectID="_1392329752" r:id="rId39"/>
              </w:object>
            </w:r>
          </w:p>
        </w:tc>
      </w:tr>
      <w:tr w:rsidR="00EA78AC" w:rsidRPr="004E1905" w:rsidTr="00AF29B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EA78AC" w:rsidRDefault="00C047A8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9" type="#_x0000_t75" style="position:absolute;margin-left:285.3pt;margin-top:9.55pt;width:179.45pt;height:99.6pt;z-index:251765760;mso-position-horizontal-relative:text;mso-position-vertical-relative:text">
                  <v:imagedata r:id="rId40" o:title=""/>
                </v:shape>
                <o:OLEObject Type="Embed" ProgID="FXDraw3.Document" ShapeID="_x0000_s1029" DrawAspect="Content" ObjectID="_1392329770" r:id="rId41"/>
              </w:pict>
            </w:r>
            <w:r w:rsidR="00F83C53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CE5BEF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w:r w:rsidR="00CE5BEF" w:rsidRPr="00CE5BEF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F83C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E5BEF" w:rsidRDefault="00EA78AC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E5BE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5BEF" w:rsidRDefault="00CE5BEF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38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E5BEF" w:rsidRDefault="00CE5BEF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Default="00CE5BEF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69</w:t>
            </w:r>
          </w:p>
          <w:p w:rsidR="00CE5BEF" w:rsidRPr="00EA78AC" w:rsidRDefault="00CE5BEF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C50" w:rsidRPr="004E1905" w:rsidTr="00AF29B7">
        <w:trPr>
          <w:cantSplit/>
        </w:trPr>
        <w:tc>
          <w:tcPr>
            <w:tcW w:w="534" w:type="dxa"/>
          </w:tcPr>
          <w:p w:rsidR="00E74C50" w:rsidRPr="004E1905" w:rsidRDefault="00E7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E74C50" w:rsidRDefault="00C047A8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B7F2307">
                <v:shape id="_x0000_s1037" type="#_x0000_t75" style="position:absolute;margin-left:262.05pt;margin-top:12.5pt;width:192.5pt;height:107.05pt;z-index:251771904;mso-position-horizontal-relative:text;mso-position-vertical-relative:text">
                  <v:imagedata r:id="rId42" o:title=""/>
                </v:shape>
                <o:OLEObject Type="Embed" ProgID="FXDraw3.Document" ShapeID="_x0000_s1037" DrawAspect="Content" ObjectID="_1392329771" r:id="rId43"/>
              </w:pict>
            </w:r>
            <w:r w:rsidR="00E74C50">
              <w:rPr>
                <w:rFonts w:ascii="Times New Roman" w:hAnsi="Times New Roman" w:cs="Times New Roman"/>
                <w:sz w:val="24"/>
                <w:szCs w:val="24"/>
              </w:rPr>
              <w:t xml:space="preserve">What is the length of side </w:t>
            </w:r>
            <w:r w:rsidR="00E74C50" w:rsidRPr="00F83C53">
              <w:rPr>
                <w:rFonts w:ascii="Times New Roman" w:hAnsi="Times New Roman" w:cs="Times New Roman"/>
                <w:i/>
                <w:sz w:val="24"/>
                <w:szCs w:val="24"/>
              </w:rPr>
              <w:t>MN</w:t>
            </w:r>
            <w:r w:rsidR="00E74C5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74C50" w:rsidRDefault="00E74C5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C50" w:rsidRDefault="00E74C5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4C50" w:rsidRDefault="00E74C5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74C50" w:rsidRDefault="00E74C5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4C50" w:rsidRDefault="00E74C5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50</w:t>
            </w:r>
          </w:p>
          <w:p w:rsidR="00E74C50" w:rsidRPr="00EA78AC" w:rsidRDefault="00E74C5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C53" w:rsidRPr="004E1905" w:rsidTr="00361DA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F83C53" w:rsidRPr="004E1905" w:rsidRDefault="00F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F83C53" w:rsidRDefault="00C047A8" w:rsidP="00AE72A0">
            <w:pPr>
              <w:spacing w:after="120"/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209631F">
                <v:shape id="_x0000_s1031" type="#_x0000_t75" style="position:absolute;margin-left:275.55pt;margin-top:6.3pt;width:179pt;height:118.45pt;z-index:251768832;mso-position-horizontal-relative:text;mso-position-vertical-relative:text">
                  <v:imagedata r:id="rId44" o:title=""/>
                </v:shape>
                <o:OLEObject Type="Embed" ProgID="FXDraw3.Document" ShapeID="_x0000_s1031" DrawAspect="Content" ObjectID="_1392329772" r:id="rId45"/>
              </w:pict>
            </w:r>
            <w:r w:rsidR="00E74C50">
              <w:rPr>
                <w:rFonts w:ascii="Times New Roman" w:hAnsi="Times New Roman" w:cs="Times New Roman"/>
                <w:sz w:val="24"/>
                <w:szCs w:val="24"/>
              </w:rPr>
              <w:t xml:space="preserve">What is the length of the side PQ correct to the nearest 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>centi</w:t>
            </w:r>
            <w:r w:rsidR="00E74C50">
              <w:rPr>
                <w:rFonts w:ascii="Times New Roman" w:hAnsi="Times New Roman" w:cs="Times New Roman"/>
                <w:sz w:val="24"/>
                <w:szCs w:val="24"/>
              </w:rPr>
              <w:t>metre</w:t>
            </w:r>
            <w:r w:rsidR="00F83C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E72A0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AE72A0">
              <w:rPr>
                <w:rFonts w:ascii="Times New Roman" w:hAnsi="Times New Roman" w:cs="Times New Roman"/>
                <w:sz w:val="24"/>
                <w:szCs w:val="24"/>
              </w:rPr>
              <w:t xml:space="preserve">       11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       </w:t>
            </w:r>
            <w:r w:rsidR="00AE72A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AE72A0">
              <w:rPr>
                <w:rFonts w:ascii="Times New Roman" w:hAnsi="Times New Roman" w:cs="Times New Roman"/>
                <w:sz w:val="24"/>
                <w:szCs w:val="24"/>
              </w:rPr>
              <w:t xml:space="preserve">     121</w:t>
            </w:r>
          </w:p>
          <w:p w:rsidR="00F83C53" w:rsidRPr="00EA78AC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C53" w:rsidRPr="004E1905" w:rsidTr="00361DAA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83C53" w:rsidRPr="004E1905" w:rsidRDefault="00F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F83C53" w:rsidRDefault="00C047A8" w:rsidP="00285BBA">
            <w:pPr>
              <w:spacing w:after="120"/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81A69F4">
                <v:shape id="_x0000_s1032" type="#_x0000_t75" style="position:absolute;margin-left:241.05pt;margin-top:18.65pt;width:223.05pt;height:98.85pt;z-index:251769856;mso-position-horizontal-relative:text;mso-position-vertical-relative:text">
                  <v:imagedata r:id="rId46" o:title=""/>
                </v:shape>
                <o:OLEObject Type="Embed" ProgID="FXDraw3.Document" ShapeID="_x0000_s1032" DrawAspect="Content" ObjectID="_1392329773" r:id="rId47"/>
              </w:pict>
            </w:r>
            <w:r w:rsidR="00285BBA"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r w:rsidR="004978CF">
              <w:rPr>
                <w:rFonts w:ascii="Times New Roman" w:hAnsi="Times New Roman" w:cs="Times New Roman"/>
                <w:sz w:val="24"/>
                <w:szCs w:val="24"/>
              </w:rPr>
              <w:t xml:space="preserve">exact </w:t>
            </w:r>
            <w:r w:rsidR="00285BBA">
              <w:rPr>
                <w:rFonts w:ascii="Times New Roman" w:hAnsi="Times New Roman" w:cs="Times New Roman"/>
                <w:sz w:val="24"/>
                <w:szCs w:val="24"/>
              </w:rPr>
              <w:t xml:space="preserve">value of </w:t>
            </w:r>
            <w:r w:rsidR="00285BBA" w:rsidRPr="00285BB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F83C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9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78CF" w:rsidRPr="004978C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27" w:dyaOrig="442">
                <v:shape id="_x0000_i1029" type="#_x0000_t75" style="width:24.75pt;height:17.25pt" o:ole="">
                  <v:imagedata r:id="rId48" o:title=""/>
                </v:shape>
                <o:OLEObject Type="Embed" ProgID="FXE300.Equation" ShapeID="_x0000_i1029" DrawAspect="Content" ObjectID="_1392329753" r:id="rId49"/>
              </w:objec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9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978CF" w:rsidRPr="004978C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27" w:dyaOrig="442">
                <v:shape id="_x0000_i1030" type="#_x0000_t75" style="width:24.75pt;height:17.25pt" o:ole="">
                  <v:imagedata r:id="rId50" o:title=""/>
                </v:shape>
                <o:OLEObject Type="Embed" ProgID="FXE300.Equation" ShapeID="_x0000_i1030" DrawAspect="Content" ObjectID="_1392329754" r:id="rId51"/>
              </w:objec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       </w:t>
            </w:r>
            <w:r w:rsidR="004978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978CF" w:rsidRPr="004978C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87" w:dyaOrig="442">
                <v:shape id="_x0000_i1031" type="#_x0000_t75" style="width:30.75pt;height:17.25pt" o:ole="">
                  <v:imagedata r:id="rId52" o:title=""/>
                </v:shape>
                <o:OLEObject Type="Embed" ProgID="FXE300.Equation" ShapeID="_x0000_i1031" DrawAspect="Content" ObjectID="_1392329755" r:id="rId53"/>
              </w:object>
            </w:r>
          </w:p>
          <w:p w:rsidR="00F83C53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85BB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9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78CF" w:rsidRPr="004978C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27" w:dyaOrig="442">
                <v:shape id="_x0000_i1032" type="#_x0000_t75" style="width:39.75pt;height:17.25pt" o:ole="">
                  <v:imagedata r:id="rId54" o:title=""/>
                </v:shape>
                <o:OLEObject Type="Embed" ProgID="FXE300.Equation" ShapeID="_x0000_i1032" DrawAspect="Content" ObjectID="_1392329756" r:id="rId55"/>
              </w:object>
            </w:r>
            <w:r w:rsidR="0049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3C53" w:rsidRPr="00EA78AC" w:rsidRDefault="00F83C53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AF29B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EA78AC" w:rsidRDefault="0018695E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sets of numbers is a Pythagorean Triad? (i.e. the three numbers obey Pythagoras Theorem)</w:t>
            </w:r>
          </w:p>
          <w:p w:rsidR="0018695E" w:rsidRDefault="00EA78AC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>{51, 68, 85}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>{51</w:t>
            </w:r>
            <w:r w:rsidR="0018695E" w:rsidRPr="0018695E">
              <w:rPr>
                <w:rFonts w:ascii="Times New Roman" w:hAnsi="Times New Roman" w:cs="Times New Roman"/>
                <w:sz w:val="24"/>
                <w:szCs w:val="24"/>
              </w:rPr>
              <w:t>, 72, 90</w:t>
            </w:r>
            <w:r w:rsidR="001869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A78AC" w:rsidRPr="00EA78AC" w:rsidRDefault="0018695E" w:rsidP="0018695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{51, 70, 85}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{51, 68, 90}</w:t>
            </w:r>
          </w:p>
        </w:tc>
      </w:tr>
      <w:tr w:rsidR="00EA78AC" w:rsidRPr="004E1905" w:rsidTr="00AF29B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EA78AC" w:rsidRDefault="00C74ED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0" type="#_x0000_t75" style="position:absolute;margin-left:245.95pt;margin-top:3.65pt;width:244.55pt;height:109.4pt;z-index:251774976;mso-position-horizontal-relative:text;mso-position-vertical-relative:text">
                  <v:imagedata r:id="rId56" o:title=""/>
                </v:shape>
                <o:OLEObject Type="Embed" ProgID="FXDraw3.Document" ShapeID="_x0000_s1040" DrawAspect="Content" ObjectID="_1392329774" r:id="rId57"/>
              </w:pict>
            </w:r>
            <w:r w:rsidR="009D1524">
              <w:rPr>
                <w:rFonts w:ascii="Times New Roman" w:hAnsi="Times New Roman" w:cs="Times New Roman"/>
                <w:sz w:val="24"/>
                <w:szCs w:val="24"/>
              </w:rPr>
              <w:t xml:space="preserve">Which of the triangles below is </w:t>
            </w:r>
            <w:r w:rsidR="009D1524" w:rsidRPr="009D1524">
              <w:rPr>
                <w:rFonts w:ascii="Times New Roman" w:hAnsi="Times New Roman" w:cs="Times New Roman"/>
                <w:i/>
                <w:sz w:val="24"/>
                <w:szCs w:val="24"/>
              </w:rPr>
              <w:t>not</w:t>
            </w:r>
            <w:r w:rsidR="009D1524">
              <w:rPr>
                <w:rFonts w:ascii="Times New Roman" w:hAnsi="Times New Roman" w:cs="Times New Roman"/>
                <w:sz w:val="24"/>
                <w:szCs w:val="24"/>
              </w:rPr>
              <w:t xml:space="preserve"> right angled?</w:t>
            </w:r>
          </w:p>
          <w:p w:rsidR="009D1524" w:rsidRDefault="00C047A8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8" type="#_x0000_t75" style="position:absolute;margin-left:31.5pt;margin-top:4.8pt;width:181.8pt;height:94.3pt;z-index:-251543552">
                  <v:imagedata r:id="rId58" o:title=""/>
                </v:shape>
                <o:OLEObject Type="Embed" ProgID="FXDraw3.Document" ShapeID="_x0000_s1038" DrawAspect="Content" ObjectID="_1392329775" r:id="rId59"/>
              </w:pic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15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Default="00C74ED0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75" style="position:absolute;margin-left:293.2pt;margin-top:.1pt;width:186.65pt;height:93pt;z-index:251776000">
                  <v:imagedata r:id="rId60" o:title=""/>
                </v:shape>
                <o:OLEObject Type="Embed" ProgID="FXDraw3.Document" ShapeID="_x0000_s1041" DrawAspect="Content" ObjectID="_1392329776" r:id="rId61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9" type="#_x0000_t75" style="position:absolute;margin-left:22.6pt;margin-top:.1pt;width:238.7pt;height:109.4pt;z-index:251773952;mso-position-horizontal-relative:text;mso-position-vertical-relative:text">
                  <v:imagedata r:id="rId62" o:title=""/>
                </v:shape>
                <o:OLEObject Type="Embed" ProgID="FXDraw3.Document" ShapeID="_x0000_s1039" DrawAspect="Content" ObjectID="_1392329777" r:id="rId63"/>
              </w:pic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D1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  </w:t>
            </w:r>
            <w:r w:rsidR="009D15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152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524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524" w:rsidRPr="00EA78AC" w:rsidRDefault="009D152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1EA" w:rsidRPr="004E1905" w:rsidTr="00361DA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6C21EA" w:rsidRPr="004E1905" w:rsidRDefault="006C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6C21EA" w:rsidRDefault="00C047A8" w:rsidP="00687F2A">
            <w:pPr>
              <w:spacing w:after="120"/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0FF929E">
                <v:shape id="_x0000_s1042" type="#_x0000_t75" style="position:absolute;margin-left:261.3pt;margin-top:5.65pt;width:228.5pt;height:153.9pt;z-index:251778048;mso-position-horizontal-relative:text;mso-position-vertical-relative:text">
                  <v:imagedata r:id="rId64" o:title=""/>
                </v:shape>
                <o:OLEObject Type="Embed" ProgID="FXDraw3.Document" ShapeID="_x0000_s1042" DrawAspect="Content" ObjectID="_1392329778" r:id="rId65"/>
              </w:pic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>Peter (</w:t>
            </w:r>
            <w:r w:rsidR="00687F2A" w:rsidRPr="00687F2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>) and Quentin (</w:t>
            </w:r>
            <w:r w:rsidR="00687F2A" w:rsidRPr="00687F2A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 xml:space="preserve">) both start at the intersection </w:t>
            </w:r>
            <w:r w:rsidR="00687F2A" w:rsidRPr="00687F2A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 xml:space="preserve"> and walk along different roads. How far apart are they when they reach the next intersections? </w:t>
            </w:r>
          </w:p>
          <w:p w:rsidR="006C21EA" w:rsidRDefault="006C21E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1EA" w:rsidRDefault="006C21E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>16 m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21EA" w:rsidRDefault="006C21E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61DAA">
              <w:rPr>
                <w:rFonts w:ascii="Times New Roman" w:hAnsi="Times New Roman" w:cs="Times New Roman"/>
                <w:sz w:val="24"/>
                <w:szCs w:val="24"/>
              </w:rPr>
              <w:t>40 m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C21EA" w:rsidRDefault="006C21E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       </w:t>
            </w:r>
            <w:r w:rsidR="00C74ED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21EA" w:rsidRDefault="006C21E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74ED0">
              <w:rPr>
                <w:rFonts w:ascii="Times New Roman" w:hAnsi="Times New Roman" w:cs="Times New Roman"/>
                <w:sz w:val="24"/>
                <w:szCs w:val="24"/>
              </w:rPr>
              <w:t xml:space="preserve">  56</w:t>
            </w:r>
            <w:r w:rsidR="00687F2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:rsidR="006C21EA" w:rsidRDefault="006C21E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F2A" w:rsidRPr="00EA78AC" w:rsidRDefault="00687F2A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361DAA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EA78AC" w:rsidRDefault="00754C05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metal gate has the frame shown.</w:t>
            </w:r>
          </w:p>
          <w:p w:rsidR="00754C05" w:rsidRDefault="00C047A8" w:rsidP="00754C05">
            <w:pPr>
              <w:spacing w:after="120"/>
              <w:ind w:right="6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3" type="#_x0000_t75" style="position:absolute;margin-left:213pt;margin-top:1.2pt;width:279.3pt;height:112.2pt;z-index:251779072">
                  <v:imagedata r:id="rId66" o:title=""/>
                </v:shape>
                <o:OLEObject Type="Embed" ProgID="FXDraw3.Document" ShapeID="_x0000_s1043" DrawAspect="Content" ObjectID="_1392329779" r:id="rId67"/>
              </w:pict>
            </w:r>
            <w:r w:rsidR="00754C05">
              <w:rPr>
                <w:rFonts w:ascii="Times New Roman" w:hAnsi="Times New Roman" w:cs="Times New Roman"/>
                <w:sz w:val="24"/>
                <w:szCs w:val="24"/>
              </w:rPr>
              <w:t>What is the length of the diagonal brace (to the nearest 10 cm)?</w:t>
            </w:r>
          </w:p>
          <w:p w:rsidR="00754C05" w:rsidRDefault="00754C05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4C05" w:rsidRDefault="00754C05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3.6 m</w:t>
            </w:r>
          </w:p>
          <w:p w:rsidR="00754C05" w:rsidRDefault="00754C05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4.8 m</w:t>
            </w:r>
          </w:p>
          <w:p w:rsidR="00754C05" w:rsidRDefault="00EA78AC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</w:t>
            </w:r>
            <w:r w:rsidR="00754C05">
              <w:rPr>
                <w:rFonts w:ascii="Times New Roman" w:hAnsi="Times New Roman" w:cs="Times New Roman"/>
                <w:sz w:val="24"/>
                <w:szCs w:val="24"/>
              </w:rPr>
              <w:t>4.9 m</w:t>
            </w:r>
          </w:p>
          <w:p w:rsidR="00EA78AC" w:rsidRPr="00EA78AC" w:rsidRDefault="00754C05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61DAA">
              <w:rPr>
                <w:rFonts w:ascii="Times New Roman" w:hAnsi="Times New Roman" w:cs="Times New Roman"/>
                <w:sz w:val="24"/>
                <w:szCs w:val="24"/>
              </w:rPr>
              <w:t xml:space="preserve">    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EA78AC" w:rsidRPr="004E1905" w:rsidTr="00AF29B7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145DD4" w:rsidRDefault="00C047A8" w:rsidP="00145DD4">
            <w:pPr>
              <w:spacing w:after="120"/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4" type="#_x0000_t75" style="position:absolute;margin-left:291.3pt;margin-top:6.15pt;width:178.15pt;height:119.1pt;z-index:251780096;mso-position-horizontal-relative:text;mso-position-vertical-relative:text">
                  <v:imagedata r:id="rId68" o:title=""/>
                </v:shape>
                <o:OLEObject Type="Embed" ProgID="FXDraw3.Document" ShapeID="_x0000_s1044" DrawAspect="Content" ObjectID="_1392329780" r:id="rId69"/>
              </w:pict>
            </w:r>
            <w:r w:rsidR="00145DD4">
              <w:rPr>
                <w:rFonts w:ascii="Times New Roman" w:hAnsi="Times New Roman" w:cs="Times New Roman"/>
                <w:sz w:val="24"/>
                <w:szCs w:val="24"/>
              </w:rPr>
              <w:t>A field is in the shape of a trapezium, with the dimensions shown.</w:t>
            </w:r>
          </w:p>
          <w:p w:rsidR="00145DD4" w:rsidRDefault="00145DD4" w:rsidP="00145DD4">
            <w:pPr>
              <w:spacing w:after="120"/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length of the fourth side of the field?</w:t>
            </w:r>
          </w:p>
          <w:p w:rsidR="00145DD4" w:rsidRDefault="00145DD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A75D8">
              <w:rPr>
                <w:rFonts w:ascii="Times New Roman" w:hAnsi="Times New Roman" w:cs="Times New Roman"/>
                <w:sz w:val="24"/>
                <w:szCs w:val="24"/>
              </w:rPr>
              <w:t>650 m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5DD4" w:rsidRDefault="00145DD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75D8">
              <w:rPr>
                <w:rFonts w:ascii="Times New Roman" w:hAnsi="Times New Roman" w:cs="Times New Roman"/>
                <w:sz w:val="24"/>
                <w:szCs w:val="24"/>
              </w:rPr>
              <w:t xml:space="preserve"> 700 m</w:t>
            </w:r>
          </w:p>
          <w:p w:rsidR="00145DD4" w:rsidRDefault="00145DD4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</w:t>
            </w:r>
            <w:r w:rsidR="009A75D8">
              <w:rPr>
                <w:rFonts w:ascii="Times New Roman" w:hAnsi="Times New Roman" w:cs="Times New Roman"/>
                <w:sz w:val="24"/>
                <w:szCs w:val="24"/>
              </w:rPr>
              <w:t>746 m</w:t>
            </w:r>
          </w:p>
          <w:p w:rsidR="00EA78AC" w:rsidRPr="00EA78AC" w:rsidRDefault="00EA78AC" w:rsidP="00687F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A75D8">
              <w:rPr>
                <w:rFonts w:ascii="Times New Roman" w:hAnsi="Times New Roman" w:cs="Times New Roman"/>
                <w:sz w:val="24"/>
                <w:szCs w:val="24"/>
              </w:rPr>
              <w:t xml:space="preserve">     842 m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687F2A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827"/>
        <w:gridCol w:w="213"/>
        <w:gridCol w:w="4607"/>
      </w:tblGrid>
      <w:tr w:rsidR="00066D5B" w:rsidRPr="004E1905" w:rsidTr="00687F2A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066D5B" w:rsidRPr="004E1905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Pythagoras Theorem</w:t>
            </w:r>
          </w:p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066D5B" w:rsidRPr="004E1905" w:rsidRDefault="00066D5B" w:rsidP="00066D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66D5B" w:rsidRPr="004E1905" w:rsidTr="00687F2A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066D5B" w:rsidRPr="004E1905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Multiple Choice </w:t>
            </w:r>
          </w:p>
          <w:p w:rsidR="00066D5B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  <w:p w:rsidR="00066D5B" w:rsidRPr="004E1905" w:rsidRDefault="00066D5B" w:rsidP="00687F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066D5B" w:rsidRPr="004E1905" w:rsidRDefault="00066D5B" w:rsidP="00687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Default="00C67F16" w:rsidP="00C67F16">
      <w:pPr>
        <w:spacing w:line="240" w:lineRule="auto"/>
        <w:jc w:val="center"/>
      </w:pPr>
    </w:p>
    <w:p w:rsidR="00C67F16" w:rsidRPr="00066D5B" w:rsidRDefault="00C67F16" w:rsidP="00C67F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D5B">
        <w:rPr>
          <w:rFonts w:ascii="Times New Roman" w:hAnsi="Times New Roman" w:cs="Times New Roman"/>
          <w:sz w:val="24"/>
          <w:szCs w:val="24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361DAA" w:rsidP="00361DAA">
      <w:pPr>
        <w:spacing w:after="120" w:line="240" w:lineRule="auto"/>
      </w:pPr>
      <w:r>
        <w:tab/>
        <w:t xml:space="preserve">  </w:t>
      </w:r>
    </w:p>
    <w:p w:rsidR="00620828" w:rsidRDefault="00620828"/>
    <w:p w:rsidR="00C62857" w:rsidRDefault="00C62857">
      <w:pPr>
        <w:sectPr w:rsidR="00C62857" w:rsidSect="00C628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0828" w:rsidRDefault="00620828"/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078"/>
        <w:gridCol w:w="8222"/>
      </w:tblGrid>
      <w:tr w:rsidR="00C62857" w:rsidRPr="005254D3" w:rsidTr="00C62857">
        <w:trPr>
          <w:cantSplit/>
        </w:trPr>
        <w:tc>
          <w:tcPr>
            <w:tcW w:w="1078" w:type="dxa"/>
            <w:vMerge w:val="restart"/>
            <w:tcBorders>
              <w:top w:val="nil"/>
            </w:tcBorders>
            <w:vAlign w:val="center"/>
          </w:tcPr>
          <w:p w:rsidR="00C62857" w:rsidRPr="005254D3" w:rsidRDefault="00C62857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222" w:type="dxa"/>
            <w:tcBorders>
              <w:top w:val="nil"/>
              <w:bottom w:val="nil"/>
            </w:tcBorders>
            <w:vAlign w:val="center"/>
          </w:tcPr>
          <w:p w:rsidR="00C62857" w:rsidRDefault="00C62857" w:rsidP="00C628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C62857" w:rsidRPr="00C62857" w:rsidRDefault="00C62857" w:rsidP="00C628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Pythagoras Theorem</w:t>
            </w:r>
          </w:p>
        </w:tc>
      </w:tr>
      <w:tr w:rsidR="00C62857" w:rsidRPr="005254D3" w:rsidTr="00C62857">
        <w:trPr>
          <w:cantSplit/>
        </w:trPr>
        <w:tc>
          <w:tcPr>
            <w:tcW w:w="1078" w:type="dxa"/>
            <w:vMerge/>
            <w:tcBorders>
              <w:bottom w:val="nil"/>
            </w:tcBorders>
            <w:vAlign w:val="center"/>
          </w:tcPr>
          <w:p w:rsidR="00C62857" w:rsidRPr="005254D3" w:rsidRDefault="00C62857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nil"/>
              <w:bottom w:val="nil"/>
            </w:tcBorders>
            <w:vAlign w:val="center"/>
          </w:tcPr>
          <w:p w:rsidR="00C62857" w:rsidRPr="005254D3" w:rsidRDefault="00C62857" w:rsidP="00C6285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  <w:r w:rsidRPr="005254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C62857" w:rsidRPr="005254D3" w:rsidTr="00173FAE">
        <w:tc>
          <w:tcPr>
            <w:tcW w:w="4219" w:type="dxa"/>
            <w:gridSpan w:val="2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C62857" w:rsidRPr="004A6996" w:rsidRDefault="004A6996" w:rsidP="00173FAE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996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388" w:dyaOrig="418">
                <v:shape id="_x0000_i1033" type="#_x0000_t75" style="width:69.75pt;height:21pt" o:ole="">
                  <v:imagedata r:id="rId70" o:title=""/>
                </v:shape>
                <o:OLEObject Type="Embed" ProgID="FXE300.Equation" ShapeID="_x0000_i1033" DrawAspect="Content" ObjectID="_1392329757" r:id="rId71"/>
              </w:object>
            </w:r>
            <w:r w:rsidRPr="004A6996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C62857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cm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C62857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 km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C62857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46.0cm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C62857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km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C62857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996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5" w:dyaOrig="418">
                <v:shape id="_x0000_i1034" type="#_x0000_t75" style="width:108pt;height:21pt" o:ole="">
                  <v:imagedata r:id="rId72" o:title=""/>
                </v:shape>
                <o:OLEObject Type="Embed" ProgID="FXE300.Equation" ShapeID="_x0000_i1034" DrawAspect="Content" ObjectID="_1392329758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4624 so it is right-angled.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C62857" w:rsidRPr="005254D3" w:rsidRDefault="004A6996" w:rsidP="004A6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three rods measure 20 cm, 21 cm and 29cm.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C62857" w:rsidRPr="004A6996" w:rsidRDefault="004A6996" w:rsidP="00173FAE">
            <w:pPr>
              <w:rPr>
                <w:rFonts w:ascii="Times New Roman" w:hAnsi="Times New Roman" w:cs="Times New Roman"/>
                <w:position w:val="-4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996">
              <w:rPr>
                <w:rFonts w:ascii="Times New Roman" w:hAnsi="Times New Roman" w:cs="Times New Roman"/>
                <w:color w:val="FF0000"/>
                <w:position w:val="-46"/>
                <w:sz w:val="28"/>
                <w:szCs w:val="28"/>
              </w:rPr>
              <w:object w:dxaOrig="2002" w:dyaOrig="709">
                <v:shape id="_x0000_i1035" type="#_x0000_t75" style="width:99.75pt;height:35.25pt" o:ole="">
                  <v:imagedata r:id="rId74" o:title=""/>
                </v:shape>
                <o:OLEObject Type="Embed" ProgID="FXE300.Equation" ShapeID="_x0000_i1035" DrawAspect="Content" ObjectID="_1392329759" r:id="rId75"/>
              </w:object>
            </w:r>
            <w:r w:rsidRPr="004A6996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t xml:space="preserve"> 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C62857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 = 4 308 mm</w:t>
            </w:r>
          </w:p>
        </w:tc>
      </w:tr>
      <w:tr w:rsidR="00C62857" w:rsidRPr="005254D3" w:rsidTr="00173FAE">
        <w:tc>
          <w:tcPr>
            <w:tcW w:w="568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C62857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</w:t>
            </w:r>
            <w:r w:rsidR="00E02AC7">
              <w:rPr>
                <w:rFonts w:ascii="Times New Roman" w:hAnsi="Times New Roman" w:cs="Times New Roman"/>
                <w:sz w:val="28"/>
                <w:szCs w:val="28"/>
              </w:rPr>
              <w:t>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North = 3.8 km</w:t>
            </w:r>
          </w:p>
          <w:p w:rsidR="004A6996" w:rsidRPr="005254D3" w:rsidRDefault="004A6996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 dist</w:t>
            </w:r>
            <w:r w:rsidR="00E02AC7">
              <w:rPr>
                <w:rFonts w:ascii="Times New Roman" w:hAnsi="Times New Roman" w:cs="Times New Roman"/>
                <w:sz w:val="28"/>
                <w:szCs w:val="28"/>
              </w:rPr>
              <w:t>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4.6 km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C62857" w:rsidRPr="005254D3" w:rsidTr="00173FAE">
        <w:tc>
          <w:tcPr>
            <w:tcW w:w="2093" w:type="dxa"/>
            <w:gridSpan w:val="2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62857" w:rsidRPr="005254D3" w:rsidRDefault="00E02AC7" w:rsidP="00E02AC7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C62857" w:rsidRPr="005254D3" w:rsidRDefault="00C74ED0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C62857" w:rsidRPr="005254D3" w:rsidRDefault="00C74ED0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62857" w:rsidRPr="005254D3" w:rsidTr="00173FAE">
        <w:tc>
          <w:tcPr>
            <w:tcW w:w="675" w:type="dxa"/>
          </w:tcPr>
          <w:p w:rsidR="00C62857" w:rsidRPr="005254D3" w:rsidRDefault="00C6285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C62857" w:rsidRPr="005254D3" w:rsidRDefault="00E02AC7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Pr="005254D3" w:rsidRDefault="00C62857" w:rsidP="00C62857">
      <w:pPr>
        <w:rPr>
          <w:rFonts w:ascii="Times New Roman" w:hAnsi="Times New Roman" w:cs="Times New Roman"/>
          <w:sz w:val="28"/>
          <w:szCs w:val="28"/>
        </w:rPr>
      </w:pPr>
    </w:p>
    <w:p w:rsidR="00C62857" w:rsidRDefault="00C62857"/>
    <w:sectPr w:rsidR="00C62857" w:rsidSect="00C62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7A8" w:rsidRDefault="00C047A8" w:rsidP="00E24335">
      <w:pPr>
        <w:spacing w:after="0" w:line="240" w:lineRule="auto"/>
      </w:pPr>
      <w:r>
        <w:separator/>
      </w:r>
    </w:p>
  </w:endnote>
  <w:endnote w:type="continuationSeparator" w:id="0">
    <w:p w:rsidR="00C047A8" w:rsidRDefault="00C047A8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AF29B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F29B7" w:rsidRDefault="00AF29B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F29B7" w:rsidRDefault="00AF29B7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74ED0" w:rsidRPr="00C74ED0">
            <w:rPr>
              <w:rFonts w:asciiTheme="majorHAnsi" w:hAnsiTheme="majorHAnsi"/>
              <w:b/>
              <w:noProof/>
            </w:rPr>
            <w:t>8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F29B7" w:rsidRDefault="00AF29B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F29B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F29B7" w:rsidRDefault="00AF29B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F29B7" w:rsidRDefault="00AF29B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F29B7" w:rsidRDefault="00AF29B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F29B7" w:rsidRDefault="00AF2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7A8" w:rsidRDefault="00C047A8" w:rsidP="00E24335">
      <w:pPr>
        <w:spacing w:after="0" w:line="240" w:lineRule="auto"/>
      </w:pPr>
      <w:r>
        <w:separator/>
      </w:r>
    </w:p>
  </w:footnote>
  <w:footnote w:type="continuationSeparator" w:id="0">
    <w:p w:rsidR="00C047A8" w:rsidRDefault="00C047A8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B7" w:rsidRDefault="00AF29B7">
    <w:pPr>
      <w:pStyle w:val="Header"/>
    </w:pPr>
    <w:r>
      <w:t>Pythagoras Theorem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B7" w:rsidRPr="00676A45" w:rsidRDefault="00AF29B7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F1"/>
    <w:rsid w:val="00013474"/>
    <w:rsid w:val="00031826"/>
    <w:rsid w:val="00034138"/>
    <w:rsid w:val="00036241"/>
    <w:rsid w:val="00054524"/>
    <w:rsid w:val="00066D5B"/>
    <w:rsid w:val="00072016"/>
    <w:rsid w:val="000770C2"/>
    <w:rsid w:val="000B6877"/>
    <w:rsid w:val="000F41E0"/>
    <w:rsid w:val="00134156"/>
    <w:rsid w:val="00145DD4"/>
    <w:rsid w:val="0018418B"/>
    <w:rsid w:val="0018695E"/>
    <w:rsid w:val="0019427A"/>
    <w:rsid w:val="0019499B"/>
    <w:rsid w:val="001A46BE"/>
    <w:rsid w:val="001D75FA"/>
    <w:rsid w:val="001E504A"/>
    <w:rsid w:val="00254246"/>
    <w:rsid w:val="00285BBA"/>
    <w:rsid w:val="002A3D0B"/>
    <w:rsid w:val="002A6C79"/>
    <w:rsid w:val="002F08A0"/>
    <w:rsid w:val="003157FF"/>
    <w:rsid w:val="00325B6E"/>
    <w:rsid w:val="00361DAA"/>
    <w:rsid w:val="003F46DC"/>
    <w:rsid w:val="00417166"/>
    <w:rsid w:val="004355BF"/>
    <w:rsid w:val="00457513"/>
    <w:rsid w:val="004978CF"/>
    <w:rsid w:val="004A6996"/>
    <w:rsid w:val="004A7FD9"/>
    <w:rsid w:val="004D3CD3"/>
    <w:rsid w:val="004E1905"/>
    <w:rsid w:val="004E5BED"/>
    <w:rsid w:val="004F37DF"/>
    <w:rsid w:val="005077B2"/>
    <w:rsid w:val="00532CE0"/>
    <w:rsid w:val="00575A8A"/>
    <w:rsid w:val="005D7584"/>
    <w:rsid w:val="005E3D07"/>
    <w:rsid w:val="005F15F1"/>
    <w:rsid w:val="00605251"/>
    <w:rsid w:val="006156F5"/>
    <w:rsid w:val="00620828"/>
    <w:rsid w:val="00620848"/>
    <w:rsid w:val="006708B0"/>
    <w:rsid w:val="00676A45"/>
    <w:rsid w:val="00681B74"/>
    <w:rsid w:val="00687F2A"/>
    <w:rsid w:val="006C21EA"/>
    <w:rsid w:val="006D5D42"/>
    <w:rsid w:val="0070532A"/>
    <w:rsid w:val="0071284D"/>
    <w:rsid w:val="007222B1"/>
    <w:rsid w:val="007452A3"/>
    <w:rsid w:val="00754C05"/>
    <w:rsid w:val="007913C5"/>
    <w:rsid w:val="007E34C7"/>
    <w:rsid w:val="008068B9"/>
    <w:rsid w:val="008839FB"/>
    <w:rsid w:val="008D3E75"/>
    <w:rsid w:val="00915C54"/>
    <w:rsid w:val="00925B36"/>
    <w:rsid w:val="00932B35"/>
    <w:rsid w:val="00995DC9"/>
    <w:rsid w:val="009A1E43"/>
    <w:rsid w:val="009A75D8"/>
    <w:rsid w:val="009C3922"/>
    <w:rsid w:val="009D1524"/>
    <w:rsid w:val="00A3116E"/>
    <w:rsid w:val="00A66A0F"/>
    <w:rsid w:val="00A70561"/>
    <w:rsid w:val="00A7406D"/>
    <w:rsid w:val="00A76263"/>
    <w:rsid w:val="00AE72A0"/>
    <w:rsid w:val="00AF29B7"/>
    <w:rsid w:val="00B23E5A"/>
    <w:rsid w:val="00B3556B"/>
    <w:rsid w:val="00B55B52"/>
    <w:rsid w:val="00B56A89"/>
    <w:rsid w:val="00BD6FF3"/>
    <w:rsid w:val="00BF7A39"/>
    <w:rsid w:val="00C047A8"/>
    <w:rsid w:val="00C105A3"/>
    <w:rsid w:val="00C51347"/>
    <w:rsid w:val="00C62857"/>
    <w:rsid w:val="00C6546B"/>
    <w:rsid w:val="00C67F16"/>
    <w:rsid w:val="00C74ED0"/>
    <w:rsid w:val="00CE5BEF"/>
    <w:rsid w:val="00D01508"/>
    <w:rsid w:val="00DA59C6"/>
    <w:rsid w:val="00DB5487"/>
    <w:rsid w:val="00DB77AB"/>
    <w:rsid w:val="00DF2F12"/>
    <w:rsid w:val="00E02AC7"/>
    <w:rsid w:val="00E24335"/>
    <w:rsid w:val="00E417C3"/>
    <w:rsid w:val="00E71ED7"/>
    <w:rsid w:val="00E74C50"/>
    <w:rsid w:val="00EA78AC"/>
    <w:rsid w:val="00EB29D3"/>
    <w:rsid w:val="00F27D76"/>
    <w:rsid w:val="00F35853"/>
    <w:rsid w:val="00F670BA"/>
    <w:rsid w:val="00F83C53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png"/><Relationship Id="rId34" Type="http://schemas.openxmlformats.org/officeDocument/2006/relationships/image" Target="media/image12.wmf"/><Relationship Id="rId42" Type="http://schemas.openxmlformats.org/officeDocument/2006/relationships/image" Target="media/image16.png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png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header" Target="header2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png"/><Relationship Id="rId66" Type="http://schemas.openxmlformats.org/officeDocument/2006/relationships/image" Target="media/image28.png"/><Relationship Id="rId74" Type="http://schemas.openxmlformats.org/officeDocument/2006/relationships/image" Target="media/image3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7.png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image" Target="media/image10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oleObject" Target="embeddings/oleObject29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png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4D0F1-EA11-4632-A5CB-51470EDE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690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7</cp:revision>
  <dcterms:created xsi:type="dcterms:W3CDTF">2011-12-08T10:12:00Z</dcterms:created>
  <dcterms:modified xsi:type="dcterms:W3CDTF">2012-03-03T12:51:00Z</dcterms:modified>
</cp:coreProperties>
</file>