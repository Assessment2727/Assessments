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8D3DEB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EA78AC" w:rsidRDefault="009020F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Algebra Skills </w:t>
            </w:r>
          </w:p>
          <w:p w:rsidR="004A7FD9" w:rsidRDefault="004A7FD9" w:rsidP="00EA78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3B75A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52615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8D3DEB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526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8D3DEB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526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526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r w:rsidRPr="00E14E7B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34" w:dyaOrig="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15.75pt" o:ole="">
                  <v:imagedata r:id="rId9" o:title=""/>
                </v:shape>
                <o:OLEObject Type="Embed" ProgID="FXE300.Equation" ShapeID="_x0000_i1025" DrawAspect="Content" ObjectID="_1392303059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4E7B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E7B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22" w:dyaOrig="401">
                <v:shape id="_x0000_i1026" type="#_x0000_t75" style="width:63.75pt;height:18pt" o:ole="">
                  <v:imagedata r:id="rId11" o:title=""/>
                </v:shape>
                <o:OLEObject Type="Embed" ProgID="FXE300.Equation" ShapeID="_x0000_i1026" DrawAspect="Content" ObjectID="_1392303060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Pr="00E14E7B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95" w:dyaOrig="365">
                <v:shape id="_x0000_i1027" type="#_x0000_t75" style="width:93.75pt;height:16.5pt" o:ole="">
                  <v:imagedata r:id="rId13" o:title=""/>
                </v:shape>
                <o:OLEObject Type="Embed" ProgID="FXE300.Equation" ShapeID="_x0000_i1027" DrawAspect="Content" ObjectID="_1392303061" r:id="rId14"/>
              </w:objec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r w:rsidRPr="00E14E7B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332" w:dyaOrig="365">
                <v:shape id="_x0000_i1028" type="#_x0000_t75" style="width:149.25pt;height:16.5pt" o:ole="">
                  <v:imagedata r:id="rId15" o:title=""/>
                </v:shape>
                <o:OLEObject Type="Embed" ProgID="FXE300.Equation" ShapeID="_x0000_i1028" DrawAspect="Content" ObjectID="_1392303062" r:id="rId16"/>
              </w:objec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E14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completely:  </w:t>
            </w:r>
            <w:r w:rsidRPr="005F50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81" w:dyaOrig="467" w14:anchorId="7766FFB1">
                <v:shape id="_x0000_i1029" type="#_x0000_t75" style="width:135pt;height:20.25pt" o:ole="">
                  <v:imagedata r:id="rId17" o:title=""/>
                </v:shape>
                <o:OLEObject Type="Embed" ProgID="FXE300.Equation" ShapeID="_x0000_i1029" DrawAspect="Content" ObjectID="_1392303063" r:id="rId18"/>
              </w:objec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proofErr w:type="gramEnd"/>
            <w:r w:rsidR="00666A9E" w:rsidRPr="00666A9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759" w:dyaOrig="365" w14:anchorId="04033B59">
                <v:shape id="_x0000_i1030" type="#_x0000_t75" style="width:2in;height:12.75pt" o:ole="">
                  <v:imagedata r:id="rId19" o:title=""/>
                </v:shape>
                <o:OLEObject Type="Embed" ProgID="FXE300.Equation" ShapeID="_x0000_i1030" DrawAspect="Content" ObjectID="_1392303064" r:id="rId20"/>
              </w:objec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, what is the value of  </w:t>
            </w:r>
            <w:r w:rsidR="00666A9E" w:rsidRPr="00666A9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78" w:dyaOrig="365" w14:anchorId="0B086E8C">
                <v:shape id="_x0000_i1031" type="#_x0000_t75" style="width:41.25pt;height:15pt" o:ole="">
                  <v:imagedata r:id="rId21" o:title=""/>
                </v:shape>
                <o:OLEObject Type="Embed" ProgID="FXE300.Equation" ShapeID="_x0000_i1031" DrawAspect="Content" ObjectID="_1392303065" r:id="rId22"/>
              </w:object>
            </w:r>
            <w:r w:rsidR="00666A9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proofErr w:type="gramEnd"/>
            <w:r w:rsidR="00666A9E" w:rsidRPr="00C455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298" w:dyaOrig="365" w14:anchorId="42066CEC">
                <v:shape id="_x0000_i1032" type="#_x0000_t75" style="width:120pt;height:12.75pt" o:ole="">
                  <v:imagedata r:id="rId23" o:title=""/>
                </v:shape>
                <o:OLEObject Type="Embed" ProgID="FXE300.Equation" ShapeID="_x0000_i1032" DrawAspect="Content" ObjectID="_1392303066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what is the value of   </w:t>
            </w:r>
            <w:r w:rsidR="00666A9E" w:rsidRPr="00666A9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34" w:dyaOrig="725" w14:anchorId="0B8D6C62">
                <v:shape id="_x0000_i1033" type="#_x0000_t75" style="width:12.75pt;height:27pt" o:ole="">
                  <v:imagedata r:id="rId25" o:title=""/>
                </v:shape>
                <o:OLEObject Type="Embed" ProgID="FXE300.Equation" ShapeID="_x0000_i1033" DrawAspect="Content" ObjectID="_1392303067" r:id="rId26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14E7B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E14E7B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Pr="005F50BE" w:rsidRDefault="00E14E7B" w:rsidP="00E14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completely:  </w:t>
            </w:r>
            <w:r w:rsidR="00666A9E" w:rsidRPr="005F50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747" w:dyaOrig="467">
                <v:shape id="_x0000_i1034" type="#_x0000_t75" style="width:147.75pt;height:18pt" o:ole="">
                  <v:imagedata r:id="rId27" o:title=""/>
                </v:shape>
                <o:OLEObject Type="Embed" ProgID="FXE300.Equation" ShapeID="_x0000_i1034" DrawAspect="Content" ObjectID="_1392303068" r:id="rId28"/>
              </w:objec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E14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E14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4E7B" w:rsidRPr="005F50BE" w:rsidRDefault="00E14E7B" w:rsidP="00E14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F661A2" w:rsidRDefault="00E14E7B" w:rsidP="00E14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4E7B" w:rsidRPr="005F50BE" w:rsidRDefault="00666A9E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Pr="00666A9E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60" w:dyaOrig="467">
                <v:shape id="_x0000_i1035" type="#_x0000_t75" style="width:72.75pt;height:20.25pt" o:ole="">
                  <v:imagedata r:id="rId29" o:title=""/>
                </v:shape>
                <o:OLEObject Type="Embed" ProgID="FXE300.Equation" ShapeID="_x0000_i1035" DrawAspect="Content" ObjectID="_1392303069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666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8D3DEB">
            <w:pP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Expand   </w:t>
            </w:r>
            <w:r w:rsidR="00666A9E" w:rsidRPr="00666A9E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17" w:dyaOrig="365">
                <v:shape id="_x0000_i1036" type="#_x0000_t75" style="width:80.25pt;height:15pt" o:ole="">
                  <v:imagedata r:id="rId31" o:title=""/>
                </v:shape>
                <o:OLEObject Type="Embed" ProgID="FXE300.Equation" ShapeID="_x0000_i1036" DrawAspect="Content" ObjectID="_1392303070" r:id="rId32"/>
              </w:object>
            </w:r>
          </w:p>
          <w:p w:rsidR="00666A9E" w:rsidRPr="005F50BE" w:rsidRDefault="00666A9E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666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66A9E" w:rsidRDefault="00666A9E" w:rsidP="00666A9E">
            <w:pP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Expand   </w:t>
            </w:r>
            <w:r w:rsidRPr="00666A9E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13" w:dyaOrig="365">
                <v:shape id="_x0000_i1037" type="#_x0000_t75" style="width:80.25pt;height:15pt" o:ole="">
                  <v:imagedata r:id="rId33" o:title=""/>
                </v:shape>
                <o:OLEObject Type="Embed" ProgID="FXE300.Equation" ShapeID="_x0000_i1037" DrawAspect="Content" ObjectID="_1392303071" r:id="rId34"/>
              </w:objec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Pr="004E1905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66A9E" w:rsidRDefault="00E14E7B" w:rsidP="00666A9E">
            <w:pP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Expand and simplify</w:t>
            </w:r>
            <w:r w:rsidR="00666A9E"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A9E" w:rsidRPr="00666A9E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069" w:dyaOrig="365">
                <v:shape id="_x0000_i1038" type="#_x0000_t75" style="width:128.25pt;height:15pt" o:ole="">
                  <v:imagedata r:id="rId35" o:title=""/>
                </v:shape>
                <o:OLEObject Type="Embed" ProgID="FXE300.Equation" ShapeID="_x0000_i1038" DrawAspect="Content" ObjectID="_1392303072" r:id="rId36"/>
              </w:objec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66A9E" w:rsidRDefault="00666A9E" w:rsidP="00666A9E">
            <w:pP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</w:t>
            </w:r>
            <w:r w:rsidRPr="00666A9E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509" w:dyaOrig="365">
                <v:shape id="_x0000_i1039" type="#_x0000_t75" style="width:147pt;height:15pt" o:ole="">
                  <v:imagedata r:id="rId37" o:title=""/>
                </v:shape>
                <o:OLEObject Type="Embed" ProgID="FXE300.Equation" ShapeID="_x0000_i1039" DrawAspect="Content" ObjectID="_1392303073" r:id="rId38"/>
              </w:objec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66A9E" w:rsidRDefault="00666A9E" w:rsidP="00666A9E">
            <w:pP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implify </w:t>
            </w:r>
            <w:r w:rsidRPr="000E7415">
              <w:rPr>
                <w:rFonts w:ascii="Times New Roman" w:hAnsi="Times New Roman" w:cs="Times New Roman"/>
                <w:color w:val="FF0000"/>
                <w:position w:val="-34"/>
                <w:sz w:val="24"/>
                <w:szCs w:val="24"/>
              </w:rPr>
              <w:object w:dxaOrig="1123" w:dyaOrig="976">
                <v:shape id="_x0000_i1040" type="#_x0000_t75" style="width:47.25pt;height:40.5pt" o:ole="">
                  <v:imagedata r:id="rId39" o:title=""/>
                </v:shape>
                <o:OLEObject Type="Embed" ProgID="FXE300.Equation" ShapeID="_x0000_i1040" DrawAspect="Content" ObjectID="_1392303074" r:id="rId40"/>
              </w:objec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0E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E7415" w:rsidRDefault="000E7415" w:rsidP="000E7415">
            <w:pP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implify </w:t>
            </w:r>
            <w:r w:rsidRPr="000E7415">
              <w:rPr>
                <w:rFonts w:ascii="Times New Roman" w:hAnsi="Times New Roman" w:cs="Times New Roman"/>
                <w:color w:val="FF0000"/>
                <w:position w:val="-34"/>
                <w:sz w:val="24"/>
                <w:szCs w:val="24"/>
              </w:rPr>
              <w:object w:dxaOrig="1809" w:dyaOrig="976">
                <v:shape id="_x0000_i1041" type="#_x0000_t75" style="width:75.75pt;height:40.5pt" o:ole="">
                  <v:imagedata r:id="rId41" o:title=""/>
                </v:shape>
                <o:OLEObject Type="Embed" ProgID="FXE300.Equation" ShapeID="_x0000_i1041" DrawAspect="Content" ObjectID="_1392303075" r:id="rId42"/>
              </w:objec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Simplify     </w:t>
            </w: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  <w:r w:rsidR="008D3DEB" w:rsidRPr="00983CB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321" w:dyaOrig="732" w14:anchorId="3EA72A09">
                <v:shape id="_x0000_i1042" type="#_x0000_t75" style="width:66pt;height:36.75pt" o:ole="">
                  <v:imagedata r:id="rId43" o:title=""/>
                </v:shape>
                <o:OLEObject Type="Embed" ProgID="FXE300.Equation" ShapeID="_x0000_i1042" DrawAspect="Content" ObjectID="_1392303076" r:id="rId44"/>
              </w:object>
            </w:r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0E7415" w:rsidP="008D3DEB">
            <w:pPr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Factorise</w:t>
            </w:r>
            <w:r w:rsidR="00E14E7B"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66A9E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58" w:dyaOrig="467">
                <v:shape id="_x0000_i1043" type="#_x0000_t75" style="width:60.75pt;height:19.5pt" o:ole="">
                  <v:imagedata r:id="rId45" o:title=""/>
                </v:shape>
                <o:OLEObject Type="Embed" ProgID="FXE300.Equation" ShapeID="_x0000_i1043" DrawAspect="Content" ObjectID="_1392303077" r:id="rId46"/>
              </w:object>
            </w:r>
          </w:p>
          <w:p w:rsidR="008D3DEB" w:rsidRPr="005F50BE" w:rsidRDefault="008D3DE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Factorise   </w:t>
            </w:r>
            <w:r w:rsidR="000E7415" w:rsidRPr="00666A9E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157" w:dyaOrig="467">
                <v:shape id="_x0000_i1044" type="#_x0000_t75" style="width:90pt;height:19.5pt" o:ole="">
                  <v:imagedata r:id="rId47" o:title=""/>
                </v:shape>
                <o:OLEObject Type="Embed" ProgID="FXE300.Equation" ShapeID="_x0000_i1044" DrawAspect="Content" ObjectID="_1392303078" r:id="rId48"/>
              </w:objec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E7415" w:rsidRDefault="000E7415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algebraic expression for :</w:t>
            </w:r>
          </w:p>
          <w:p w:rsidR="00E14E7B" w:rsidRPr="005F50BE" w:rsidRDefault="000E7415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4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“add twice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 w:rsidRPr="000E74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0E74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divide the result by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0BE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4E7B" w:rsidRPr="004E1905" w:rsidTr="008D3DE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4E7B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E7415" w:rsidRDefault="000E7415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the equation:</w:t>
            </w:r>
          </w:p>
          <w:p w:rsidR="00E14E7B" w:rsidRDefault="000E7415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7415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387" w:dyaOrig="365">
                <v:shape id="_x0000_i1045" type="#_x0000_t75" style="width:119.25pt;height:18pt" o:ole="">
                  <v:imagedata r:id="rId49" o:title=""/>
                </v:shape>
                <o:OLEObject Type="Embed" ProgID="FXE300.Equation" ShapeID="_x0000_i1045" DrawAspect="Content" ObjectID="_1392303079" r:id="rId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7415" w:rsidRDefault="000E7415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E7B" w:rsidRPr="00FF1B42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4E7B" w:rsidRPr="00FF1B42" w:rsidRDefault="00E14E7B" w:rsidP="0052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E7B" w:rsidRPr="005F50BE" w:rsidRDefault="00E14E7B" w:rsidP="008D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bookmarkStart w:id="0" w:name="_GoBack"/>
      <w:bookmarkEnd w:id="0"/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51"/>
          <w:footerReference w:type="default" r:id="rId52"/>
          <w:headerReference w:type="first" r:id="rId5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EA78AC" w:rsidRPr="004E1905" w:rsidTr="00E14E7B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EA78AC" w:rsidRDefault="00EA78AC" w:rsidP="0052615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EA78AC" w:rsidRPr="004E1905" w:rsidRDefault="00EA78AC" w:rsidP="0052615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3B75AB" w:rsidRDefault="003B75AB" w:rsidP="003B75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3B75AB" w:rsidRDefault="003B75AB" w:rsidP="003B75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Algebra Skills </w:t>
            </w:r>
          </w:p>
          <w:p w:rsidR="00EA78AC" w:rsidRDefault="00EA78AC" w:rsidP="0052615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EA78AC" w:rsidRPr="004E1905" w:rsidRDefault="00EA78AC" w:rsidP="003B75A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3B75AB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E14E7B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E14E7B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E14E7B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9020F9" w:rsidRPr="009020F9" w:rsidRDefault="009020F9" w:rsidP="00EA78AC">
            <w:pPr>
              <w:spacing w:after="120"/>
              <w:rPr>
                <w:color w:val="FF0000"/>
                <w:position w:val="-8"/>
              </w:rPr>
            </w:pPr>
            <w:r w:rsidRPr="001B543A">
              <w:rPr>
                <w:color w:val="FF0000"/>
                <w:position w:val="-8"/>
              </w:rPr>
              <w:object w:dxaOrig="1702" w:dyaOrig="401">
                <v:shape id="_x0000_i1046" type="#_x0000_t75" style="width:72.75pt;height:17.25pt" o:ole="">
                  <v:imagedata r:id="rId54" o:title=""/>
                </v:shape>
                <o:OLEObject Type="Embed" ProgID="FXE300.Equation" ShapeID="_x0000_i1046" DrawAspect="Content" ObjectID="_1392303080" r:id="rId55"/>
              </w:objec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</w:t>
            </w:r>
          </w:p>
          <w:p w:rsidR="00EA78AC" w:rsidRPr="00EA78AC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020F9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41" w:dyaOrig="467">
                <v:shape id="_x0000_i1047" type="#_x0000_t75" style="width:25.5pt;height:18.75pt" o:ole="">
                  <v:imagedata r:id="rId56" o:title=""/>
                </v:shape>
                <o:OLEObject Type="Embed" ProgID="FXE300.Equation" ShapeID="_x0000_i1047" DrawAspect="Content" ObjectID="_1392303081" r:id="rId57"/>
              </w:object>
            </w:r>
            <w:r w:rsidR="009020F9" w:rsidRPr="009020F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9020F9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89" w:dyaOrig="365">
                <v:shape id="_x0000_i1048" type="#_x0000_t75" style="width:27pt;height:14.25pt" o:ole="">
                  <v:imagedata r:id="rId58" o:title=""/>
                </v:shape>
                <o:OLEObject Type="Embed" ProgID="FXE300.Equation" ShapeID="_x0000_i1048" DrawAspect="Content" ObjectID="_1392303082" r:id="rId5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="009020F9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89" w:dyaOrig="365">
                <v:shape id="_x0000_i1049" type="#_x0000_t75" style="width:27pt;height:14.25pt" o:ole="">
                  <v:imagedata r:id="rId60" o:title=""/>
                </v:shape>
                <o:OLEObject Type="Embed" ProgID="FXE300.Equation" ShapeID="_x0000_i1049" DrawAspect="Content" ObjectID="_1392303083" r:id="rId6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020F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020F9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89" w:dyaOrig="365">
                <v:shape id="_x0000_i1050" type="#_x0000_t75" style="width:27pt;height:14.25pt" o:ole="">
                  <v:imagedata r:id="rId62" o:title=""/>
                </v:shape>
                <o:OLEObject Type="Embed" ProgID="FXE300.Equation" ShapeID="_x0000_i1050" DrawAspect="Content" ObjectID="_1392303084" r:id="rId6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9020F9" w:rsidRPr="009020F9" w:rsidRDefault="009020F9" w:rsidP="009020F9">
            <w:pPr>
              <w:spacing w:after="120"/>
              <w:rPr>
                <w:color w:val="FF0000"/>
                <w:position w:val="-8"/>
              </w:rPr>
            </w:pPr>
            <w:r w:rsidRPr="001B543A">
              <w:rPr>
                <w:color w:val="FF0000"/>
                <w:position w:val="-8"/>
              </w:rPr>
              <w:object w:dxaOrig="1747" w:dyaOrig="365">
                <v:shape id="_x0000_i1051" type="#_x0000_t75" style="width:75pt;height:15.75pt" o:ole="">
                  <v:imagedata r:id="rId64" o:title=""/>
                </v:shape>
                <o:OLEObject Type="Embed" ProgID="FXE300.Equation" ShapeID="_x0000_i1051" DrawAspect="Content" ObjectID="_1392303085" r:id="rId65"/>
              </w:objec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</w:t>
            </w:r>
          </w:p>
          <w:p w:rsidR="00EA78AC" w:rsidRPr="00EA78AC" w:rsidRDefault="009020F9" w:rsidP="009020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565" w:dyaOrig="365">
                <v:shape id="_x0000_i1052" type="#_x0000_t75" style="width:22.5pt;height:14.25pt" o:ole="">
                  <v:imagedata r:id="rId66" o:title=""/>
                </v:shape>
                <o:OLEObject Type="Embed" ProgID="FXE300.Equation" ShapeID="_x0000_i1052" DrawAspect="Content" ObjectID="_1392303086" r:id="rId67"/>
              </w:object>
            </w:r>
            <w:r w:rsidRPr="009020F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77" w:dyaOrig="467">
                <v:shape id="_x0000_i1053" type="#_x0000_t75" style="width:27pt;height:18.75pt" o:ole="">
                  <v:imagedata r:id="rId68" o:title=""/>
                </v:shape>
                <o:OLEObject Type="Embed" ProgID="FXE300.Equation" ShapeID="_x0000_i1053" DrawAspect="Content" ObjectID="_1392303087" r:id="rId6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565" w:dyaOrig="365">
                <v:shape id="_x0000_i1054" type="#_x0000_t75" style="width:22.5pt;height:14.25pt" o:ole="">
                  <v:imagedata r:id="rId70" o:title=""/>
                </v:shape>
                <o:OLEObject Type="Embed" ProgID="FXE300.Equation" ShapeID="_x0000_i1054" DrawAspect="Content" ObjectID="_1392303088" r:id="rId7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565" w:dyaOrig="365">
                <v:shape id="_x0000_i1055" type="#_x0000_t75" style="width:22.5pt;height:14.25pt" o:ole="">
                  <v:imagedata r:id="rId72" o:title=""/>
                </v:shape>
                <o:OLEObject Type="Embed" ProgID="FXE300.Equation" ShapeID="_x0000_i1055" DrawAspect="Content" ObjectID="_1392303089" r:id="rId7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9020F9" w:rsidRPr="009020F9" w:rsidRDefault="009020F9" w:rsidP="009020F9">
            <w:pPr>
              <w:spacing w:after="120"/>
              <w:rPr>
                <w:color w:val="FF0000"/>
                <w:position w:val="-8"/>
              </w:rPr>
            </w:pPr>
            <w:r w:rsidRPr="001B543A">
              <w:rPr>
                <w:color w:val="FF0000"/>
                <w:position w:val="-8"/>
              </w:rPr>
              <w:object w:dxaOrig="3136" w:dyaOrig="365">
                <v:shape id="_x0000_i1056" type="#_x0000_t75" style="width:134.25pt;height:15.75pt" o:ole="">
                  <v:imagedata r:id="rId74" o:title=""/>
                </v:shape>
                <o:OLEObject Type="Embed" ProgID="FXE300.Equation" ShapeID="_x0000_i1056" DrawAspect="Content" ObjectID="_1392303090" r:id="rId75"/>
              </w:objec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</w:t>
            </w:r>
          </w:p>
          <w:p w:rsidR="00EA78AC" w:rsidRPr="00EA78AC" w:rsidRDefault="009020F9" w:rsidP="009020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39" w:dyaOrig="365">
                <v:shape id="_x0000_i1057" type="#_x0000_t75" style="width:49.5pt;height:14.25pt" o:ole="">
                  <v:imagedata r:id="rId76" o:title=""/>
                </v:shape>
                <o:OLEObject Type="Embed" ProgID="FXE300.Equation" ShapeID="_x0000_i1057" DrawAspect="Content" ObjectID="_1392303091" r:id="rId77"/>
              </w:object>
            </w:r>
            <w:r w:rsidRPr="009020F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1C7F66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99" w:dyaOrig="365">
                <v:shape id="_x0000_i1058" type="#_x0000_t75" style="width:55.5pt;height:14.25pt" o:ole="">
                  <v:imagedata r:id="rId78" o:title=""/>
                </v:shape>
                <o:OLEObject Type="Embed" ProgID="FXE300.Equation" ShapeID="_x0000_i1058" DrawAspect="Content" ObjectID="_1392303092" r:id="rId7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="001C7F66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20" w:dyaOrig="365">
                <v:shape id="_x0000_i1059" type="#_x0000_t75" style="width:36.75pt;height:14.25pt" o:ole="">
                  <v:imagedata r:id="rId80" o:title=""/>
                </v:shape>
                <o:OLEObject Type="Embed" ProgID="FXE300.Equation" ShapeID="_x0000_i1059" DrawAspect="Content" ObjectID="_1392303093" r:id="rId8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C7F66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280" w:dyaOrig="365">
                <v:shape id="_x0000_i1060" type="#_x0000_t75" style="width:51pt;height:14.25pt" o:ole="">
                  <v:imagedata r:id="rId82" o:title=""/>
                </v:shape>
                <o:OLEObject Type="Embed" ProgID="FXE300.Equation" ShapeID="_x0000_i1060" DrawAspect="Content" ObjectID="_1392303094" r:id="rId8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1C7F66" w:rsidRPr="009020F9" w:rsidRDefault="001C7F66" w:rsidP="001C7F66">
            <w:pPr>
              <w:spacing w:after="120"/>
              <w:rPr>
                <w:color w:val="FF0000"/>
                <w:position w:val="-8"/>
              </w:rPr>
            </w:pPr>
            <w:r w:rsidRPr="001B543A">
              <w:rPr>
                <w:color w:val="FF0000"/>
                <w:position w:val="-8"/>
              </w:rPr>
              <w:object w:dxaOrig="2170" w:dyaOrig="467">
                <v:shape id="_x0000_i1061" type="#_x0000_t75" style="width:93pt;height:20.25pt" o:ole="">
                  <v:imagedata r:id="rId84" o:title=""/>
                </v:shape>
                <o:OLEObject Type="Embed" ProgID="FXE300.Equation" ShapeID="_x0000_i1061" DrawAspect="Content" ObjectID="_1392303095" r:id="rId85"/>
              </w:objec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</w:t>
            </w:r>
          </w:p>
          <w:p w:rsidR="00EA78AC" w:rsidRPr="00EA78AC" w:rsidRDefault="001C7F66" w:rsidP="001C7F6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37" w:dyaOrig="467">
                <v:shape id="_x0000_i1062" type="#_x0000_t75" style="width:33pt;height:18.75pt" o:ole="">
                  <v:imagedata r:id="rId86" o:title=""/>
                </v:shape>
                <o:OLEObject Type="Embed" ProgID="FXE300.Equation" ShapeID="_x0000_i1062" DrawAspect="Content" ObjectID="_1392303096" r:id="rId87"/>
              </w:object>
            </w:r>
            <w:r w:rsidRPr="009020F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37" w:dyaOrig="467">
                <v:shape id="_x0000_i1063" type="#_x0000_t75" style="width:33pt;height:18.75pt" o:ole="">
                  <v:imagedata r:id="rId88" o:title=""/>
                </v:shape>
                <o:OLEObject Type="Embed" ProgID="FXE300.Equation" ShapeID="_x0000_i1063" DrawAspect="Content" ObjectID="_1392303097" r:id="rId8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49" w:dyaOrig="467">
                <v:shape id="_x0000_i1064" type="#_x0000_t75" style="width:37.5pt;height:18.75pt" o:ole="">
                  <v:imagedata r:id="rId90" o:title=""/>
                </v:shape>
                <o:OLEObject Type="Embed" ProgID="FXE300.Equation" ShapeID="_x0000_i1064" DrawAspect="Content" ObjectID="_1392303098" r:id="rId9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37" w:dyaOrig="467">
                <v:shape id="_x0000_i1065" type="#_x0000_t75" style="width:33pt;height:18.75pt" o:ole="">
                  <v:imagedata r:id="rId92" o:title=""/>
                </v:shape>
                <o:OLEObject Type="Embed" ProgID="FXE300.Equation" ShapeID="_x0000_i1065" DrawAspect="Content" ObjectID="_1392303099" r:id="rId9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1C7F66" w:rsidRPr="009020F9" w:rsidRDefault="001C7F66" w:rsidP="001C7F66">
            <w:pPr>
              <w:spacing w:after="120"/>
              <w:rPr>
                <w:color w:val="FF0000"/>
                <w:position w:val="-8"/>
              </w:rPr>
            </w:pPr>
            <w:r w:rsidRPr="001C7F66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following is not equal to</w:t>
            </w:r>
            <w:r w:rsidRPr="001C7F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543A">
              <w:rPr>
                <w:color w:val="FF0000"/>
                <w:position w:val="-8"/>
              </w:rPr>
              <w:object w:dxaOrig="1058" w:dyaOrig="467">
                <v:shape id="_x0000_i1066" type="#_x0000_t75" style="width:45pt;height:20.25pt" o:ole="">
                  <v:imagedata r:id="rId94" o:title=""/>
                </v:shape>
                <o:OLEObject Type="Embed" ProgID="FXE300.Equation" ShapeID="_x0000_i1066" DrawAspect="Content" ObjectID="_1392303100" r:id="rId95"/>
              </w:objec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</w:t>
            </w:r>
          </w:p>
          <w:p w:rsidR="00EA78AC" w:rsidRPr="00EA78AC" w:rsidRDefault="001C7F66" w:rsidP="001C7F6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88" w:dyaOrig="467">
                <v:shape id="_x0000_i1067" type="#_x0000_t75" style="width:47.25pt;height:18.75pt" o:ole="">
                  <v:imagedata r:id="rId96" o:title=""/>
                </v:shape>
                <o:OLEObject Type="Embed" ProgID="FXE300.Equation" ShapeID="_x0000_i1067" DrawAspect="Content" ObjectID="_1392303101" r:id="rId97"/>
              </w:object>
            </w:r>
            <w:r w:rsidRPr="009020F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91" w:dyaOrig="490">
                <v:shape id="_x0000_i1068" type="#_x0000_t75" style="width:39pt;height:19.5pt" o:ole="">
                  <v:imagedata r:id="rId98" o:title=""/>
                </v:shape>
                <o:OLEObject Type="Embed" ProgID="FXE300.Equation" ShapeID="_x0000_i1068" DrawAspect="Content" ObjectID="_1392303102" r:id="rId9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42" w:dyaOrig="490">
                <v:shape id="_x0000_i1069" type="#_x0000_t75" style="width:53.25pt;height:19.5pt" o:ole="">
                  <v:imagedata r:id="rId100" o:title=""/>
                </v:shape>
                <o:OLEObject Type="Embed" ProgID="FXE300.Equation" ShapeID="_x0000_i1069" DrawAspect="Content" ObjectID="_1392303103" r:id="rId10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96" w:dyaOrig="401">
                <v:shape id="_x0000_i1070" type="#_x0000_t75" style="width:55.5pt;height:15.75pt" o:ole="">
                  <v:imagedata r:id="rId102" o:title=""/>
                </v:shape>
                <o:OLEObject Type="Embed" ProgID="FXE300.Equation" ShapeID="_x0000_i1070" DrawAspect="Content" ObjectID="_1392303104" r:id="rId10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1C7F66" w:rsidRPr="009020F9" w:rsidRDefault="001C7F66" w:rsidP="001C7F66">
            <w:pPr>
              <w:spacing w:after="120"/>
              <w:rPr>
                <w:color w:val="FF0000"/>
                <w:position w:val="-8"/>
              </w:rPr>
            </w:pPr>
            <w:r w:rsidRPr="001B543A">
              <w:rPr>
                <w:color w:val="FF0000"/>
                <w:position w:val="-8"/>
              </w:rPr>
              <w:object w:dxaOrig="1891" w:dyaOrig="467">
                <v:shape id="_x0000_i1071" type="#_x0000_t75" style="width:81pt;height:20.25pt" o:ole="">
                  <v:imagedata r:id="rId104" o:title=""/>
                </v:shape>
                <o:OLEObject Type="Embed" ProgID="FXE300.Equation" ShapeID="_x0000_i1071" DrawAspect="Content" ObjectID="_1392303105" r:id="rId105"/>
              </w:objec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</w:t>
            </w:r>
          </w:p>
          <w:p w:rsidR="00EA78AC" w:rsidRPr="00EA78AC" w:rsidRDefault="001C7F66" w:rsidP="001C7F6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26157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53" w:dyaOrig="467">
                <v:shape id="_x0000_i1072" type="#_x0000_t75" style="width:30pt;height:18.75pt" o:ole="">
                  <v:imagedata r:id="rId106" o:title=""/>
                </v:shape>
                <o:OLEObject Type="Embed" ProgID="FXE300.Equation" ShapeID="_x0000_i1072" DrawAspect="Content" ObjectID="_1392303106" r:id="rId107"/>
              </w:object>
            </w:r>
            <w:r w:rsidRPr="009020F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526157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53" w:dyaOrig="467">
                <v:shape id="_x0000_i1073" type="#_x0000_t75" style="width:30pt;height:18.75pt" o:ole="">
                  <v:imagedata r:id="rId108" o:title=""/>
                </v:shape>
                <o:OLEObject Type="Embed" ProgID="FXE300.Equation" ShapeID="_x0000_i1073" DrawAspect="Content" ObjectID="_1392303107" r:id="rId10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="00526157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53" w:dyaOrig="467">
                <v:shape id="_x0000_i1074" type="#_x0000_t75" style="width:30pt;height:18.75pt" o:ole="">
                  <v:imagedata r:id="rId110" o:title=""/>
                </v:shape>
                <o:OLEObject Type="Embed" ProgID="FXE300.Equation" ShapeID="_x0000_i1074" DrawAspect="Content" ObjectID="_1392303108" r:id="rId11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26157"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753" w:dyaOrig="467">
                <v:shape id="_x0000_i1075" type="#_x0000_t75" style="width:30pt;height:18.75pt" o:ole="">
                  <v:imagedata r:id="rId112" o:title=""/>
                </v:shape>
                <o:OLEObject Type="Embed" ProgID="FXE300.Equation" ShapeID="_x0000_i1075" DrawAspect="Content" ObjectID="_1392303109" r:id="rId11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</w:tcPr>
          <w:p w:rsidR="00526157" w:rsidRPr="009020F9" w:rsidRDefault="00526157" w:rsidP="00526157">
            <w:pPr>
              <w:spacing w:after="120"/>
              <w:rPr>
                <w:color w:val="FF0000"/>
                <w:position w:val="-8"/>
              </w:rPr>
            </w:pPr>
            <w:r w:rsidRPr="001B543A">
              <w:rPr>
                <w:color w:val="FF0000"/>
                <w:position w:val="-8"/>
              </w:rPr>
              <w:object w:dxaOrig="2483" w:dyaOrig="467">
                <v:shape id="_x0000_i1076" type="#_x0000_t75" style="width:106.5pt;height:20.25pt" o:ole="">
                  <v:imagedata r:id="rId114" o:title=""/>
                </v:shape>
                <o:OLEObject Type="Embed" ProgID="FXE300.Equation" ShapeID="_x0000_i1076" DrawAspect="Content" ObjectID="_1392303110" r:id="rId115"/>
              </w:objec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</w:t>
            </w:r>
          </w:p>
          <w:p w:rsidR="00EA78AC" w:rsidRPr="00EA78AC" w:rsidRDefault="00526157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13" w:dyaOrig="467">
                <v:shape id="_x0000_i1077" type="#_x0000_t75" style="width:36pt;height:18.75pt" o:ole="">
                  <v:imagedata r:id="rId116" o:title=""/>
                </v:shape>
                <o:OLEObject Type="Embed" ProgID="FXE300.Equation" ShapeID="_x0000_i1077" DrawAspect="Content" ObjectID="_1392303111" r:id="rId117"/>
              </w:object>
            </w:r>
            <w:r w:rsidRPr="009020F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13" w:dyaOrig="467">
                <v:shape id="_x0000_i1078" type="#_x0000_t75" style="width:36pt;height:18.75pt" o:ole="">
                  <v:imagedata r:id="rId118" o:title=""/>
                </v:shape>
                <o:OLEObject Type="Embed" ProgID="FXE300.Equation" ShapeID="_x0000_i1078" DrawAspect="Content" ObjectID="_1392303112" r:id="rId11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13" w:dyaOrig="467">
                <v:shape id="_x0000_i1079" type="#_x0000_t75" style="width:36pt;height:18.75pt" o:ole="">
                  <v:imagedata r:id="rId120" o:title=""/>
                </v:shape>
                <o:OLEObject Type="Embed" ProgID="FXE300.Equation" ShapeID="_x0000_i1079" DrawAspect="Content" ObjectID="_1392303113" r:id="rId12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13" w:dyaOrig="467">
                <v:shape id="_x0000_i1080" type="#_x0000_t75" style="width:36pt;height:18.75pt" o:ole="">
                  <v:imagedata r:id="rId122" o:title=""/>
                </v:shape>
                <o:OLEObject Type="Embed" ProgID="FXE300.Equation" ShapeID="_x0000_i1080" DrawAspect="Content" ObjectID="_1392303114" r:id="rId12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 w:rsidP="00E14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</w:tcPr>
          <w:p w:rsidR="00EA78AC" w:rsidRDefault="00526157" w:rsidP="0052615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does not simplify to </w:t>
            </w:r>
            <w:r w:rsidRPr="0052615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99" w:dyaOrig="467">
                <v:shape id="_x0000_i1081" type="#_x0000_t75" style="width:39pt;height:20.25pt" o:ole="">
                  <v:imagedata r:id="rId124" o:title=""/>
                </v:shape>
                <o:OLEObject Type="Embed" ProgID="FXE300.Equation" ShapeID="_x0000_i1081" DrawAspect="Content" ObjectID="_1392303115" r:id="rId1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A78AC" w:rsidRPr="00EA78AC" w:rsidRDefault="00EA78AC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261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13CD" w:rsidRPr="00526157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837" w:dyaOrig="850">
                <v:shape id="_x0000_i1082" type="#_x0000_t75" style="width:30.75pt;height:31.5pt" o:ole="">
                  <v:imagedata r:id="rId126" o:title=""/>
                </v:shape>
                <o:OLEObject Type="Embed" ProgID="FXE300.Equation" ShapeID="_x0000_i1082" DrawAspect="Content" ObjectID="_1392303116" r:id="rId127"/>
              </w:object>
            </w:r>
            <w:r w:rsidR="005261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526157" w:rsidRPr="00526157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949" w:dyaOrig="975">
                <v:shape id="_x0000_i1083" type="#_x0000_t75" style="width:35.25pt;height:36pt" o:ole="">
                  <v:imagedata r:id="rId128" o:title=""/>
                </v:shape>
                <o:OLEObject Type="Embed" ProgID="FXE300.Equation" ShapeID="_x0000_i1083" DrawAspect="Content" ObjectID="_1392303117" r:id="rId12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="00526157" w:rsidRPr="00526157">
              <w:rPr>
                <w:rFonts w:ascii="Times New Roman" w:hAnsi="Times New Roman" w:cs="Times New Roman"/>
                <w:color w:val="FF0000"/>
                <w:position w:val="-30"/>
                <w:sz w:val="24"/>
                <w:szCs w:val="24"/>
              </w:rPr>
              <w:object w:dxaOrig="949" w:dyaOrig="975">
                <v:shape id="_x0000_i1084" type="#_x0000_t75" style="width:35.25pt;height:36pt" o:ole="">
                  <v:imagedata r:id="rId130" o:title=""/>
                </v:shape>
                <o:OLEObject Type="Embed" ProgID="FXE300.Equation" ShapeID="_x0000_i1084" DrawAspect="Content" ObjectID="_1392303118" r:id="rId13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526157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26157" w:rsidRPr="0052615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2" w:dyaOrig="467">
                <v:shape id="_x0000_i1085" type="#_x0000_t75" style="width:51pt;height:17.25pt" o:ole="">
                  <v:imagedata r:id="rId132" o:title=""/>
                </v:shape>
                <o:OLEObject Type="Embed" ProgID="FXE300.Equation" ShapeID="_x0000_i1085" DrawAspect="Content" ObjectID="_1392303119" r:id="rId13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0D13CD" w:rsidRPr="009020F9" w:rsidRDefault="000D13CD" w:rsidP="000D13CD">
            <w:pPr>
              <w:spacing w:after="120"/>
              <w:rPr>
                <w:color w:val="FF0000"/>
                <w:position w:val="-8"/>
              </w:rPr>
            </w:pPr>
            <w:r w:rsidRPr="001B543A">
              <w:rPr>
                <w:color w:val="FF0000"/>
                <w:position w:val="-8"/>
              </w:rPr>
              <w:object w:dxaOrig="1945" w:dyaOrig="514">
                <v:shape id="_x0000_i1086" type="#_x0000_t75" style="width:83.25pt;height:22.5pt" o:ole="">
                  <v:imagedata r:id="rId134" o:title=""/>
                </v:shape>
                <o:OLEObject Type="Embed" ProgID="FXE300.Equation" ShapeID="_x0000_i1086" DrawAspect="Content" ObjectID="_1392303120" r:id="rId135"/>
              </w:object>
            </w:r>
            <w:r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                </w:t>
            </w:r>
          </w:p>
          <w:p w:rsidR="00EA78AC" w:rsidRPr="00EA78AC" w:rsidRDefault="000D13CD" w:rsidP="000D13C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60" w:dyaOrig="467">
                <v:shape id="_x0000_i1087" type="#_x0000_t75" style="width:34.5pt;height:18.75pt" o:ole="">
                  <v:imagedata r:id="rId136" o:title=""/>
                </v:shape>
                <o:OLEObject Type="Embed" ProgID="FXE300.Equation" ShapeID="_x0000_i1087" DrawAspect="Content" ObjectID="_1392303121" r:id="rId137"/>
              </w:object>
            </w:r>
            <w:r w:rsidRPr="009020F9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972" w:dyaOrig="467">
                <v:shape id="_x0000_i1088" type="#_x0000_t75" style="width:38.25pt;height:18.75pt" o:ole="">
                  <v:imagedata r:id="rId138" o:title=""/>
                </v:shape>
                <o:OLEObject Type="Embed" ProgID="FXE300.Equation" ShapeID="_x0000_i1088" DrawAspect="Content" ObjectID="_1392303122" r:id="rId13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20" w:dyaOrig="467">
                <v:shape id="_x0000_i1089" type="#_x0000_t75" style="width:40.5pt;height:18.75pt" o:ole="">
                  <v:imagedata r:id="rId140" o:title=""/>
                </v:shape>
                <o:OLEObject Type="Embed" ProgID="FXE300.Equation" ShapeID="_x0000_i1089" DrawAspect="Content" ObjectID="_1392303123" r:id="rId14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020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32" w:dyaOrig="467">
                <v:shape id="_x0000_i1090" type="#_x0000_t75" style="width:45pt;height:18.75pt" o:ole="">
                  <v:imagedata r:id="rId142" o:title=""/>
                </v:shape>
                <o:OLEObject Type="Embed" ProgID="FXE300.Equation" ShapeID="_x0000_i1090" DrawAspect="Content" ObjectID="_1392303124" r:id="rId14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0064" w:type="dxa"/>
            <w:gridSpan w:val="4"/>
          </w:tcPr>
          <w:p w:rsidR="00EA78AC" w:rsidRDefault="002817C2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2817C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395" w:dyaOrig="725">
                <v:shape id="_x0000_i1091" type="#_x0000_t75" style="width:167.25pt;height:27pt" o:ole="">
                  <v:imagedata r:id="rId144" o:title=""/>
                </v:shape>
                <o:OLEObject Type="Embed" ProgID="FXE300.Equation" ShapeID="_x0000_i1091" DrawAspect="Content" ObjectID="_1392303125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EA78AC" w:rsidRDefault="00EA78AC" w:rsidP="002817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28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17C2" w:rsidRPr="002817C2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464" w:dyaOrig="497">
                <v:shape id="_x0000_i1092" type="#_x0000_t75" style="width:16.5pt;height:17.25pt" o:ole="">
                  <v:imagedata r:id="rId146" o:title=""/>
                </v:shape>
                <o:OLEObject Type="Embed" ProgID="FXE300.Equation" ShapeID="_x0000_i1092" DrawAspect="Content" ObjectID="_1392303126" r:id="rId147"/>
              </w:object>
            </w:r>
            <w:r w:rsidR="0028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2817C2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 </w:t>
            </w:r>
            <w:r w:rsidR="002817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2817C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817C2" w:rsidRPr="002817C2">
              <w:rPr>
                <w:rFonts w:ascii="Times New Roman" w:hAnsi="Times New Roman" w:cs="Times New Roman"/>
                <w:color w:val="FF0000"/>
                <w:position w:val="-14"/>
                <w:sz w:val="24"/>
                <w:szCs w:val="24"/>
              </w:rPr>
              <w:object w:dxaOrig="624" w:dyaOrig="497">
                <v:shape id="_x0000_i1093" type="#_x0000_t75" style="width:21.75pt;height:17.25pt" o:ole="">
                  <v:imagedata r:id="rId148" o:title=""/>
                </v:shape>
                <o:OLEObject Type="Embed" ProgID="FXE300.Equation" ShapeID="_x0000_i1093" DrawAspect="Content" ObjectID="_1392303127" r:id="rId149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</w:tcPr>
          <w:p w:rsidR="00E34999" w:rsidRDefault="00E34999" w:rsidP="00E34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formula to convert</w:t>
            </w:r>
            <w:r w:rsidR="00C95345">
              <w:rPr>
                <w:rFonts w:ascii="Times New Roman" w:hAnsi="Times New Roman" w:cs="Times New Roman"/>
                <w:sz w:val="24"/>
                <w:szCs w:val="24"/>
              </w:rPr>
              <w:t xml:space="preserve"> 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95345">
              <w:rPr>
                <w:rFonts w:ascii="Times New Roman" w:hAnsi="Times New Roman" w:cs="Times New Roman"/>
                <w:sz w:val="24"/>
                <w:szCs w:val="24"/>
              </w:rPr>
              <w:t xml:space="preserve"> between Celsius and </w:t>
            </w:r>
            <w:proofErr w:type="spellStart"/>
            <w:r w:rsidR="00C95345">
              <w:rPr>
                <w:rFonts w:ascii="Times New Roman" w:hAnsi="Times New Roman" w:cs="Times New Roman"/>
                <w:sz w:val="24"/>
                <w:szCs w:val="24"/>
              </w:rPr>
              <w:t>Farenhiet</w:t>
            </w:r>
            <w:proofErr w:type="spellEnd"/>
            <w:r w:rsidR="00C953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95345">
              <w:rPr>
                <w:rFonts w:ascii="Times New Roman" w:hAnsi="Times New Roman" w:cs="Times New Roman"/>
                <w:sz w:val="24"/>
                <w:szCs w:val="24"/>
              </w:rPr>
              <w:t xml:space="preserve">is  </w:t>
            </w:r>
            <w:proofErr w:type="gramEnd"/>
            <w:r w:rsidR="00C95345" w:rsidRPr="00C95345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1968" w:dyaOrig="725">
                <v:shape id="_x0000_i1094" type="#_x0000_t75" style="width:80.25pt;height:29.25pt" o:ole="">
                  <v:imagedata r:id="rId150" o:title=""/>
                </v:shape>
                <o:OLEObject Type="Embed" ProgID="FXE300.Equation" ShapeID="_x0000_i1094" DrawAspect="Content" ObjectID="_1392303128" r:id="rId151"/>
              </w:object>
            </w:r>
            <w:r w:rsidR="00C9534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A78AC" w:rsidRDefault="00C95345" w:rsidP="00E3499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temperature is </w:t>
            </w:r>
            <w:r w:rsidR="00E34999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="00E34999" w:rsidRPr="00E349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E34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4999">
              <w:rPr>
                <w:rFonts w:ascii="Times New Roman" w:hAnsi="Times New Roman" w:cs="Times New Roman"/>
                <w:sz w:val="24"/>
                <w:szCs w:val="24"/>
              </w:rPr>
              <w:t>Farenheit</w:t>
            </w:r>
            <w:proofErr w:type="spellEnd"/>
            <w:r w:rsidR="00E34999">
              <w:rPr>
                <w:rFonts w:ascii="Times New Roman" w:hAnsi="Times New Roman" w:cs="Times New Roman"/>
                <w:sz w:val="24"/>
                <w:szCs w:val="24"/>
              </w:rPr>
              <w:t xml:space="preserve">, the temperature in Celsius is: </w:t>
            </w:r>
          </w:p>
          <w:p w:rsidR="00EA78AC" w:rsidRPr="00EA78AC" w:rsidRDefault="00EA78AC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3499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E34999" w:rsidRPr="00E349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E34999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E34999" w:rsidRPr="00E349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</w:t>
            </w:r>
            <w:r w:rsidR="00E34999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E34999" w:rsidRPr="00E349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E34999">
              <w:rPr>
                <w:rFonts w:ascii="Times New Roman" w:hAnsi="Times New Roman" w:cs="Times New Roman"/>
                <w:sz w:val="24"/>
                <w:szCs w:val="24"/>
              </w:rPr>
              <w:t xml:space="preserve">      139</w:t>
            </w:r>
            <w:r w:rsidR="00E34999" w:rsidRPr="00E349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EA78AC" w:rsidRDefault="00E34999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coefficient of </w:t>
            </w:r>
            <w:r w:rsidRPr="00E34999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C369FF" w:rsidRPr="00C369F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 </w:t>
            </w:r>
            <w:r w:rsidR="00C369FF" w:rsidRPr="00E3499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97" w:dyaOrig="467">
                <v:shape id="_x0000_i1095" type="#_x0000_t75" style="width:51pt;height:19.5pt" o:ole="">
                  <v:imagedata r:id="rId152" o:title=""/>
                </v:shape>
                <o:OLEObject Type="Embed" ProgID="FXE300.Equation" ShapeID="_x0000_i1095" DrawAspect="Content" ObjectID="_1392303129" r:id="rId1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69FF">
              <w:rPr>
                <w:rFonts w:ascii="Times New Roman" w:hAnsi="Times New Roman" w:cs="Times New Roman"/>
                <w:sz w:val="24"/>
                <w:szCs w:val="24"/>
              </w:rPr>
              <w:t>is:</w:t>
            </w:r>
          </w:p>
          <w:p w:rsidR="00EA78AC" w:rsidRPr="00EA78AC" w:rsidRDefault="00EA78AC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369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C369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</w:t>
            </w:r>
            <w:r w:rsidR="00C369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369F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369FF" w:rsidRPr="00C369FF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</w:p>
        </w:tc>
      </w:tr>
      <w:tr w:rsidR="00EA78AC" w:rsidRPr="004E1905" w:rsidTr="00E14E7B">
        <w:trPr>
          <w:cantSplit/>
          <w:trHeight w:val="394"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</w:tcPr>
          <w:p w:rsidR="00EA78AC" w:rsidRDefault="00C369FF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solution to  </w:t>
            </w:r>
            <w:r w:rsidRPr="00C369F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36" w:dyaOrig="365">
                <v:shape id="_x0000_i1096" type="#_x0000_t75" style="width:70.5pt;height:15.75pt" o:ole="">
                  <v:imagedata r:id="rId154" o:title=""/>
                </v:shape>
                <o:OLEObject Type="Embed" ProgID="FXE300.Equation" ShapeID="_x0000_i1096" DrawAspect="Content" ObjectID="_1392303130" r:id="rId1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  <w:p w:rsidR="00EA78AC" w:rsidRPr="00EA78AC" w:rsidRDefault="00EA78AC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36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69FF" w:rsidRPr="00C369FF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948" w:dyaOrig="497">
                <v:shape id="_x0000_i1097" type="#_x0000_t75" style="width:42.75pt;height:21.75pt" o:ole="">
                  <v:imagedata r:id="rId156" o:title=""/>
                </v:shape>
                <o:OLEObject Type="Embed" ProgID="FXE300.Equation" ShapeID="_x0000_i1097" DrawAspect="Content" ObjectID="_1392303131" r:id="rId157"/>
              </w:object>
            </w:r>
            <w:r w:rsidR="00C36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 </w:t>
            </w:r>
            <w:r w:rsidR="00C369FF" w:rsidRPr="00C369F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6" w:dyaOrig="365">
                <v:shape id="_x0000_i1098" type="#_x0000_t75" style="width:37.5pt;height:15.75pt" o:ole="">
                  <v:imagedata r:id="rId158" o:title=""/>
                </v:shape>
                <o:OLEObject Type="Embed" ProgID="FXE300.Equation" ShapeID="_x0000_i1098" DrawAspect="Content" ObjectID="_1392303132" r:id="rId159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  </w:t>
            </w:r>
            <w:r w:rsidR="00C369FF" w:rsidRPr="00C369F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6" w:dyaOrig="365">
                <v:shape id="_x0000_i1099" type="#_x0000_t75" style="width:37.5pt;height:15.75pt" o:ole="">
                  <v:imagedata r:id="rId160" o:title=""/>
                </v:shape>
                <o:OLEObject Type="Embed" ProgID="FXE300.Equation" ShapeID="_x0000_i1099" DrawAspect="Content" ObjectID="_1392303133" r:id="rId16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369F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369FF" w:rsidRPr="00C369FF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1108" w:dyaOrig="497">
                <v:shape id="_x0000_i1100" type="#_x0000_t75" style="width:50.25pt;height:21.75pt" o:ole="">
                  <v:imagedata r:id="rId162" o:title=""/>
                </v:shape>
                <o:OLEObject Type="Embed" ProgID="FXE300.Equation" ShapeID="_x0000_i1100" DrawAspect="Content" ObjectID="_1392303134" r:id="rId163"/>
              </w:objec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</w:tcPr>
          <w:p w:rsidR="00C369FF" w:rsidRPr="00C369FF" w:rsidRDefault="00C369FF" w:rsidP="00C369F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C369FF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1245" w:dyaOrig="725">
                <v:shape id="_x0000_i1101" type="#_x0000_t75" style="width:54pt;height:30.75pt" o:ole="">
                  <v:imagedata r:id="rId164" o:title=""/>
                </v:shape>
                <o:OLEObject Type="Embed" ProgID="FXE300.Equation" ShapeID="_x0000_i1101" DrawAspect="Content" ObjectID="_1392303135" r:id="rId1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  <w:r w:rsidRPr="00C369F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 </w:t>
            </w:r>
            <w:r w:rsidRPr="00C369FF">
              <w:rPr>
                <w:rFonts w:ascii="Times New Roman" w:hAnsi="Times New Roman" w:cs="Times New Roman"/>
                <w:sz w:val="28"/>
                <w:szCs w:val="28"/>
              </w:rPr>
              <w:t>=:</w:t>
            </w:r>
          </w:p>
          <w:p w:rsidR="00EA78AC" w:rsidRPr="00EA78AC" w:rsidRDefault="00C369FF" w:rsidP="002B7E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   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             </w:t>
            </w:r>
            <w:r w:rsidR="002B7E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C.        </w:t>
            </w:r>
            <w:r w:rsidR="002B7EF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B7EF9">
              <w:rPr>
                <w:rFonts w:ascii="Times New Roman" w:hAnsi="Times New Roman" w:cs="Times New Roman"/>
                <w:sz w:val="24"/>
                <w:szCs w:val="24"/>
              </w:rPr>
              <w:t xml:space="preserve">    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EF9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t xml:space="preserve"> </w:t>
            </w:r>
          </w:p>
        </w:tc>
      </w:tr>
      <w:tr w:rsidR="00EA78AC" w:rsidRPr="004E1905" w:rsidTr="00E14E7B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</w:tcPr>
          <w:p w:rsidR="00EA78AC" w:rsidRPr="002B7EF9" w:rsidRDefault="002B7EF9" w:rsidP="00526157">
            <w:pPr>
              <w:spacing w:after="120"/>
              <w:rPr>
                <w:rFonts w:ascii="Times New Roman" w:hAnsi="Times New Roman" w:cs="Times New Roman"/>
                <w:position w:val="-4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EF9">
              <w:rPr>
                <w:rFonts w:ascii="Times New Roman" w:hAnsi="Times New Roman" w:cs="Times New Roman"/>
                <w:color w:val="FF0000"/>
                <w:position w:val="-48"/>
                <w:sz w:val="24"/>
                <w:szCs w:val="24"/>
              </w:rPr>
              <w:object w:dxaOrig="2247" w:dyaOrig="365">
                <v:shape id="_x0000_i1102" type="#_x0000_t75" style="width:107.25pt;height:17.25pt" o:ole="">
                  <v:imagedata r:id="rId166" o:title=""/>
                </v:shape>
                <o:OLEObject Type="Embed" ProgID="FXE300.Equation" ShapeID="_x0000_i1102" DrawAspect="Content" ObjectID="_1392303136" r:id="rId167"/>
              </w:object>
            </w:r>
            <w:r w:rsidRPr="002B7EF9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t xml:space="preserve"> </w:t>
            </w:r>
          </w:p>
          <w:p w:rsidR="00EA78AC" w:rsidRPr="00EA78AC" w:rsidRDefault="00EA78AC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B7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EF9" w:rsidRPr="002B7E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49" w:dyaOrig="365">
                <v:shape id="_x0000_i1103" type="#_x0000_t75" style="width:43.5pt;height:15pt" o:ole="">
                  <v:imagedata r:id="rId168" o:title=""/>
                </v:shape>
                <o:OLEObject Type="Embed" ProgID="FXE300.Equation" ShapeID="_x0000_i1103" DrawAspect="Content" ObjectID="_1392303137" r:id="rId169"/>
              </w:object>
            </w:r>
            <w:r w:rsidR="002B7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="002B7EF9" w:rsidRPr="002B7E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49" w:dyaOrig="365">
                <v:shape id="_x0000_i1104" type="#_x0000_t75" style="width:43.5pt;height:15pt" o:ole="">
                  <v:imagedata r:id="rId170" o:title=""/>
                </v:shape>
                <o:OLEObject Type="Embed" ProgID="FXE300.Equation" ShapeID="_x0000_i1104" DrawAspect="Content" ObjectID="_1392303138" r:id="rId17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C.       </w:t>
            </w:r>
            <w:r w:rsidR="002B7EF9" w:rsidRPr="002B7E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91" w:dyaOrig="365">
                <v:shape id="_x0000_i1105" type="#_x0000_t75" style="width:49.5pt;height:15pt" o:ole="">
                  <v:imagedata r:id="rId172" o:title=""/>
                </v:shape>
                <o:OLEObject Type="Embed" ProgID="FXE300.Equation" ShapeID="_x0000_i1105" DrawAspect="Content" ObjectID="_1392303139" r:id="rId17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2B7E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B7EF9" w:rsidRPr="002B7E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03" w:dyaOrig="467">
                <v:shape id="_x0000_i1106" type="#_x0000_t75" style="width:54pt;height:18.75pt" o:ole="">
                  <v:imagedata r:id="rId174" o:title=""/>
                </v:shape>
                <o:OLEObject Type="Embed" ProgID="FXE300.Equation" ShapeID="_x0000_i1106" DrawAspect="Content" ObjectID="_1392303140" r:id="rId175"/>
              </w:object>
            </w:r>
          </w:p>
        </w:tc>
      </w:tr>
      <w:tr w:rsidR="002B7EF9" w:rsidRPr="004E1905" w:rsidTr="00E14E7B">
        <w:trPr>
          <w:cantSplit/>
        </w:trPr>
        <w:tc>
          <w:tcPr>
            <w:tcW w:w="534" w:type="dxa"/>
          </w:tcPr>
          <w:p w:rsidR="002B7EF9" w:rsidRPr="004E1905" w:rsidRDefault="002B7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0064" w:type="dxa"/>
            <w:gridSpan w:val="4"/>
          </w:tcPr>
          <w:p w:rsidR="002B7EF9" w:rsidRPr="002B7EF9" w:rsidRDefault="002B7EF9" w:rsidP="008D3DEB">
            <w:pPr>
              <w:spacing w:after="120"/>
              <w:rPr>
                <w:rFonts w:ascii="Times New Roman" w:hAnsi="Times New Roman" w:cs="Times New Roman"/>
                <w:position w:val="-4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equal to </w:t>
            </w:r>
            <w:r w:rsidRPr="002B7EF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58" w:dyaOrig="467" w14:anchorId="209804F3">
                <v:shape id="_x0000_i1107" type="#_x0000_t75" style="width:81pt;height:20.25pt" o:ole="">
                  <v:imagedata r:id="rId176" o:title=""/>
                </v:shape>
                <o:OLEObject Type="Embed" ProgID="FXE300.Equation" ShapeID="_x0000_i1107" DrawAspect="Content" ObjectID="_1392303141" r:id="rId177"/>
              </w:object>
            </w:r>
            <w:r w:rsidRPr="002B7EF9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t xml:space="preserve"> </w:t>
            </w:r>
          </w:p>
          <w:p w:rsidR="002B7EF9" w:rsidRDefault="002B7EF9" w:rsidP="002B7E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      </w:t>
            </w:r>
            <w:r w:rsidRPr="002B7E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78" w:dyaOrig="365" w14:anchorId="0302A90F">
                <v:shape id="_x0000_i1108" type="#_x0000_t75" style="width:69.75pt;height:15pt" o:ole="">
                  <v:imagedata r:id="rId178" o:title=""/>
                </v:shape>
                <o:OLEObject Type="Embed" ProgID="FXE300.Equation" ShapeID="_x0000_i1108" DrawAspect="Content" ObjectID="_1392303142" r:id="rId1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 w:rsidRPr="002B7E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78" w:dyaOrig="365" w14:anchorId="181C6291">
                <v:shape id="_x0000_i1109" type="#_x0000_t75" style="width:69.75pt;height:15pt" o:ole="">
                  <v:imagedata r:id="rId180" o:title=""/>
                </v:shape>
                <o:OLEObject Type="Embed" ProgID="FXE300.Equation" ShapeID="_x0000_i1109" DrawAspect="Content" ObjectID="_1392303143" r:id="rId181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2B7EF9" w:rsidRPr="00EA78AC" w:rsidRDefault="002B7EF9" w:rsidP="002B7E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C.       </w:t>
            </w:r>
            <w:r w:rsidRPr="002B7E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78" w:dyaOrig="365" w14:anchorId="13FE1E69">
                <v:shape id="_x0000_i1110" type="#_x0000_t75" style="width:69.75pt;height:15pt" o:ole="">
                  <v:imagedata r:id="rId182" o:title=""/>
                </v:shape>
                <o:OLEObject Type="Embed" ProgID="FXE300.Equation" ShapeID="_x0000_i1110" DrawAspect="Content" ObjectID="_1392303144" r:id="rId18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2B7EF9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38" w:dyaOrig="365" w14:anchorId="16E16270">
                <v:shape id="_x0000_i1111" type="#_x0000_t75" style="width:76.5pt;height:15pt" o:ole="">
                  <v:imagedata r:id="rId184" o:title=""/>
                </v:shape>
                <o:OLEObject Type="Embed" ProgID="FXE300.Equation" ShapeID="_x0000_i1111" DrawAspect="Content" ObjectID="_1392303145" r:id="rId185"/>
              </w:object>
            </w:r>
          </w:p>
        </w:tc>
      </w:tr>
      <w:tr w:rsidR="002B7EF9" w:rsidRPr="004E1905" w:rsidTr="00E14E7B">
        <w:trPr>
          <w:cantSplit/>
        </w:trPr>
        <w:tc>
          <w:tcPr>
            <w:tcW w:w="534" w:type="dxa"/>
          </w:tcPr>
          <w:p w:rsidR="002B7EF9" w:rsidRPr="004E1905" w:rsidRDefault="002B7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0064" w:type="dxa"/>
            <w:gridSpan w:val="4"/>
          </w:tcPr>
          <w:p w:rsidR="004B6E1E" w:rsidRPr="007564BE" w:rsidRDefault="004B6E1E" w:rsidP="004B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table was completed using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rule  </w:t>
            </w:r>
            <w:proofErr w:type="gramEnd"/>
            <w:r w:rsidRPr="007564B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9" w:dyaOrig="365">
                <v:shape id="_x0000_i1112" type="#_x0000_t75" style="width:78pt;height:15.75pt" o:ole="">
                  <v:imagedata r:id="rId186" o:title=""/>
                </v:shape>
                <o:OLEObject Type="Embed" ProgID="FXE300.Equation" ShapeID="_x0000_i1112" DrawAspect="Content" ObjectID="_1392303146" r:id="rId187"/>
              </w:object>
            </w:r>
            <w:r w:rsidRPr="00756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6E1E" w:rsidRDefault="00790E53" w:rsidP="004B6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6" type="#_x0000_t75" style="position:absolute;margin-left:91pt;margin-top:.4pt;width:202.05pt;height:65.1pt;z-index:251763712">
                  <v:imagedata r:id="rId188" o:title=""/>
                </v:shape>
                <o:OLEObject Type="Embed" ProgID="FXDraw3.Document" ShapeID="_x0000_s1026" DrawAspect="Content" ObjectID="_1392303171" r:id="rId189"/>
              </w:pict>
            </w:r>
          </w:p>
          <w:p w:rsidR="004B6E1E" w:rsidRDefault="004B6E1E" w:rsidP="004B6E1E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B7EF9" w:rsidRDefault="002B7EF9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6E1E" w:rsidRDefault="004B6E1E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6E1E" w:rsidRDefault="004B6E1E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missing value is:</w:t>
            </w:r>
          </w:p>
          <w:p w:rsidR="002B7EF9" w:rsidRPr="00EA78AC" w:rsidRDefault="002B7EF9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B6E1E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4B6E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 </w:t>
            </w:r>
            <w:r w:rsidR="004B6E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4B6E1E">
              <w:rPr>
                <w:rFonts w:ascii="Times New Roman" w:hAnsi="Times New Roman" w:cs="Times New Roman"/>
                <w:sz w:val="24"/>
                <w:szCs w:val="24"/>
              </w:rPr>
              <w:t xml:space="preserve">    10</w:t>
            </w:r>
          </w:p>
        </w:tc>
      </w:tr>
      <w:tr w:rsidR="002B7EF9" w:rsidRPr="004E1905" w:rsidTr="00E14E7B">
        <w:trPr>
          <w:cantSplit/>
        </w:trPr>
        <w:tc>
          <w:tcPr>
            <w:tcW w:w="534" w:type="dxa"/>
          </w:tcPr>
          <w:p w:rsidR="002B7EF9" w:rsidRPr="004E1905" w:rsidRDefault="002B7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</w:tcPr>
          <w:p w:rsidR="002B7EF9" w:rsidRDefault="00BE03BF" w:rsidP="00BE03B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statement “add 2 to </w:t>
            </w:r>
            <w:r w:rsidRPr="00BE03BF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square the result” would be written as:</w:t>
            </w:r>
          </w:p>
          <w:p w:rsidR="002B7EF9" w:rsidRPr="00EA78AC" w:rsidRDefault="002B7EF9" w:rsidP="005261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E03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3BF" w:rsidRPr="00BE03B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99" w:dyaOrig="467">
                <v:shape id="_x0000_i1113" type="#_x0000_t75" style="width:21pt;height:19.5pt" o:ole="">
                  <v:imagedata r:id="rId190" o:title=""/>
                </v:shape>
                <o:OLEObject Type="Embed" ProgID="FXE300.Equation" ShapeID="_x0000_i1113" DrawAspect="Content" ObjectID="_1392303147" r:id="rId191"/>
              </w:object>
            </w:r>
            <w:r w:rsidR="00BE03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BE03BF" w:rsidRPr="00BE03B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59" w:dyaOrig="467">
                <v:shape id="_x0000_i1114" type="#_x0000_t75" style="width:36pt;height:19.5pt" o:ole="">
                  <v:imagedata r:id="rId192" o:title=""/>
                </v:shape>
                <o:OLEObject Type="Embed" ProgID="FXE300.Equation" ShapeID="_x0000_i1114" DrawAspect="Content" ObjectID="_1392303148" r:id="rId193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  </w:t>
            </w:r>
            <w:r w:rsidR="00BE03BF" w:rsidRPr="00BE03B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59" w:dyaOrig="467">
                <v:shape id="_x0000_i1115" type="#_x0000_t75" style="width:36pt;height:19.5pt" o:ole="">
                  <v:imagedata r:id="rId194" o:title=""/>
                </v:shape>
                <o:OLEObject Type="Embed" ProgID="FXE300.Equation" ShapeID="_x0000_i1115" DrawAspect="Content" ObjectID="_1392303149" r:id="rId195"/>
              </w:objec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BE03B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E03BF" w:rsidRPr="00BE03B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174" w:dyaOrig="490">
                <v:shape id="_x0000_i1116" type="#_x0000_t75" style="width:49.5pt;height:21pt" o:ole="">
                  <v:imagedata r:id="rId196" o:title=""/>
                </v:shape>
                <o:OLEObject Type="Embed" ProgID="FXE300.Equation" ShapeID="_x0000_i1116" DrawAspect="Content" ObjectID="_1392303150" r:id="rId197"/>
              </w:objec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526157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3B75AB" w:rsidRPr="004E1905" w:rsidTr="00790E53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3B75AB" w:rsidRDefault="003B75AB" w:rsidP="00790E5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3B75AB" w:rsidRPr="004E1905" w:rsidRDefault="003B75AB" w:rsidP="00790E5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3B75AB" w:rsidRDefault="003B75AB" w:rsidP="003B75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3B75AB" w:rsidRDefault="003B75AB" w:rsidP="003B75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Algebra Skills </w:t>
            </w:r>
          </w:p>
          <w:p w:rsidR="003B75AB" w:rsidRDefault="003B75AB" w:rsidP="003B75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3B75AB" w:rsidRPr="004E1905" w:rsidRDefault="003B75AB" w:rsidP="00790E53">
            <w:pPr>
              <w:spacing w:before="120" w:after="120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3B75AB" w:rsidRPr="004E1905" w:rsidTr="00790E53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3B75AB" w:rsidRPr="004E1905" w:rsidRDefault="003B75AB" w:rsidP="00790E5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3B75AB" w:rsidRPr="004E1905" w:rsidRDefault="003B75AB" w:rsidP="00790E5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3B75AB" w:rsidRDefault="003B75AB" w:rsidP="003B75AB">
      <w:pPr>
        <w:spacing w:before="120" w:after="120" w:line="240" w:lineRule="auto"/>
        <w:jc w:val="center"/>
      </w:pPr>
    </w:p>
    <w:p w:rsidR="003B75AB" w:rsidRPr="00EB7C1D" w:rsidRDefault="003B75AB" w:rsidP="003B75AB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EB7C1D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30.85pt;margin-top:1.85pt;width:13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/zGgIAAC4EAAAOAAAAZHJzL2Uyb0RvYy54bWysU1Fv0zAQfkfiP1h+p0m6hr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C5e/z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335" r="7620" b="5715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82.4pt;margin-top:1.85pt;width:13.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IBGgIAAC4EAAAOAAAAZHJzL2Uyb0RvYy54bWysU1Fv0zAQfkfiP1h+p0lKw1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qfUIB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335" r="13335" b="571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33.95pt;margin-top:1.85pt;width:13.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TC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LNrVMI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88.35pt;margin-top:1.85pt;width:13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"/>
            </w:pict>
          </mc:Fallback>
        </mc:AlternateConten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8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30.85pt;margin-top:1.85pt;width:13.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Hi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Y01Hi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4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82.4pt;margin-top:1.85pt;width:13.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4AGgIAAC4EAAAOAAAAZHJzL2Uyb0RvYy54bWysU1Fv0zAQfkfiP1h+p0lKu7K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bMGZFT31&#10;6GEvDJtf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QgE4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4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133.95pt;margin-top:1.85pt;width:13.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jDGg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SZZYwx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88.35pt;margin-top:1.85pt;width:13.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UxGgIAAC4EAAAOAAAAZHJzL2Uyb0RvYy54bWysU1Fv0zAQfkfiP1h+p0lKyl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Q71M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4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230.85pt;margin-top:1.85pt;width:13.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ky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y5IzK3rq&#10;0eNOGHZV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WuCTI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1430" r="7620" b="7620"/>
                <wp:wrapNone/>
                <wp:docPr id="43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82.4pt;margin-top:1.85pt;width:13.5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H2PNc8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1430" r="13335" b="7620"/>
                <wp:wrapNone/>
                <wp:docPr id="4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33.95pt;margin-top:1.85pt;width:13.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J5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bMqZFT31&#10;6GEvDJsvojaD8yWlPLlHjNV5dwfym2cW1p2wrbpBhKFToiZGRczPXlyIjqerbDt8hpqQxS5AkunQ&#10;YB8BSQB2SN04nruhDoFJOiyuitmceiYpVBSzt3nqVibK58sOffiooGfRqLgyRjsf9RKl2N/5EPmI&#10;8jkr8Qej6402JjnYbtcGGVVb8U1aqQQq8zLNWDZUfDGfzhPyi5i/hMjT+hsEws7WadKiVh9OdhDa&#10;jDaxNPYkXtRr1H0L9ZG0QxiHlj4ZGR3gD84GGtiK++87gYoz88mS/otiNosTnpzZ/Gp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r8Hie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1430" r="11430" b="7620"/>
                <wp:wrapNone/>
                <wp:docPr id="4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88.35pt;margin-top:1.85pt;width:13.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+L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suDMioF6&#10;dL8Xhi0u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1lPi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40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30.85pt;margin-top:1.85pt;width:13.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5R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FeyflE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39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82.4pt;margin-top:1.85pt;width:13.5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BY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FwvOrOip&#10;Rw97YdjlLG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ljJQW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38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133.95pt;margin-top:1.85pt;width:13.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2BoP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37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88.35pt;margin-top:1.85pt;width:13.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8V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iyvOrOip&#10;R487YdjlNG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MXSvxU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36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230.85pt;margin-top:1.85pt;width:13.5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GI9kD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35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26" style="position:absolute;margin-left:182.4pt;margin-top:1.85pt;width:13.5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n9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sBfJ/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34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133.95pt;margin-top:1.85pt;width:13.5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SL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ixlnVvTU&#10;o8edMOzyK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O/v9Is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33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88.35pt;margin-top:1.85pt;width:13.5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CfOyHY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890" r="11430" b="10160"/>
                <wp:wrapNone/>
                <wp:docPr id="32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" o:spid="_x0000_s1026" style="position:absolute;margin-left:230.85pt;margin-top:1.85pt;width:13.5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2GZ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z6acWdFT&#10;jx72wrCr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B+9hmR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890" r="7620" b="10160"/>
                <wp:wrapNone/>
                <wp:docPr id="31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182.4pt;margin-top:1.85pt;width:13.5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xr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q4IzK3rq&#10;0cNeGLaY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vd8xr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890" r="13335" b="10160"/>
                <wp:wrapNone/>
                <wp:docPr id="30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133.95pt;margin-top:1.85pt;width:13.5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qo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K5LHip56&#10;9LgThl0X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B2Ydqo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890" r="11430" b="10160"/>
                <wp:wrapNone/>
                <wp:docPr id="29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88.35pt;margin-top:1.85pt;width:13.5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AGai8n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18.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3B75AB">
      <w:pPr>
        <w:spacing w:after="120" w:line="240" w:lineRule="auto"/>
      </w:pPr>
      <w:r>
        <w:tab/>
      </w:r>
    </w:p>
    <w:p w:rsidR="00790E53" w:rsidRDefault="00790E53">
      <w:pPr>
        <w:sectPr w:rsidR="00790E53" w:rsidSect="00790E5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790E53" w:rsidRPr="00510B64" w:rsidTr="00790E53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790E53" w:rsidRPr="00510B64" w:rsidRDefault="00790E53" w:rsidP="00790E5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790E53" w:rsidRPr="00510B64" w:rsidRDefault="00790E53" w:rsidP="00790E5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790E53" w:rsidRDefault="00790E53" w:rsidP="00790E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90E53" w:rsidRPr="00510B64" w:rsidRDefault="00790E53" w:rsidP="00790E5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Algebra Skills </w:t>
            </w:r>
          </w:p>
        </w:tc>
      </w:tr>
      <w:tr w:rsidR="00790E53" w:rsidRPr="00510B64" w:rsidTr="00790E53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790E53" w:rsidRPr="00510B64" w:rsidRDefault="00790E53" w:rsidP="00790E53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790E53" w:rsidRPr="00510B64" w:rsidRDefault="00790E53" w:rsidP="00790E5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  <w:r w:rsidRPr="00790E5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790E53" w:rsidRPr="00790E53" w:rsidTr="00790E53">
        <w:tc>
          <w:tcPr>
            <w:tcW w:w="4219" w:type="dxa"/>
            <w:gridSpan w:val="2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810" w:dyaOrig="418">
                <v:shape id="_x0000_i1117" type="#_x0000_t75" style="width:40.5pt;height:21pt" o:ole="">
                  <v:imagedata r:id="rId198" o:title=""/>
                </v:shape>
                <o:OLEObject Type="Embed" ProgID="FXE300.Equation" ShapeID="_x0000_i1117" DrawAspect="Content" ObjectID="_1392303151" r:id="rId199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339" w:dyaOrig="329">
                <v:shape id="_x0000_i1118" type="#_x0000_t75" style="width:17.25pt;height:16.5pt" o:ole="">
                  <v:imagedata r:id="rId200" o:title=""/>
                </v:shape>
                <o:OLEObject Type="Embed" ProgID="FXE300.Equation" ShapeID="_x0000_i1118" DrawAspect="Content" ObjectID="_1392303152" r:id="rId201"/>
              </w:objec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179" w:dyaOrig="329">
                <v:shape id="_x0000_i1119" type="#_x0000_t75" style="width:59.25pt;height:16.5pt" o:ole="">
                  <v:imagedata r:id="rId202" o:title=""/>
                </v:shape>
                <o:OLEObject Type="Embed" ProgID="FXE300.Equation" ShapeID="_x0000_i1119" DrawAspect="Content" ObjectID="_1392303153" r:id="rId203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230" w:dyaOrig="329">
                <v:shape id="_x0000_i1120" type="#_x0000_t75" style="width:61.5pt;height:16.5pt" o:ole="">
                  <v:imagedata r:id="rId204" o:title=""/>
                </v:shape>
                <o:OLEObject Type="Embed" ProgID="FXE300.Equation" ShapeID="_x0000_i1120" DrawAspect="Content" ObjectID="_1392303154" r:id="rId205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386" w:dyaOrig="418">
                <v:shape id="_x0000_i1123" type="#_x0000_t75" style="width:69pt;height:21pt" o:ole="">
                  <v:imagedata r:id="rId206" o:title=""/>
                </v:shape>
                <o:OLEObject Type="Embed" ProgID="FXE300.Equation" ShapeID="_x0000_i1123" DrawAspect="Content" ObjectID="_1392303155" r:id="rId207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355" w:dyaOrig="329" w14:anchorId="2E97E1A4">
                <v:shape id="_x0000_i1121" type="#_x0000_t75" style="width:18pt;height:16.5pt" o:ole="">
                  <v:imagedata r:id="rId208" o:title=""/>
                </v:shape>
                <o:OLEObject Type="Embed" ProgID="FXE300.Equation" ShapeID="_x0000_i1121" DrawAspect="Content" ObjectID="_1392303156" r:id="rId209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1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18"/>
                <w:sz w:val="28"/>
                <w:szCs w:val="28"/>
              </w:rPr>
              <w:object w:dxaOrig="406" w:dyaOrig="440" w14:anchorId="1BEF74A8">
                <v:shape id="_x0000_i1122" type="#_x0000_t75" style="width:20.25pt;height:21.75pt" o:ole="">
                  <v:imagedata r:id="rId210" o:title=""/>
                </v:shape>
                <o:OLEObject Type="Embed" ProgID="FXE300.Equation" ShapeID="_x0000_i1122" DrawAspect="Content" ObjectID="_1392303157" r:id="rId211"/>
              </w:object>
            </w:r>
            <w:r w:rsidRPr="00790E53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297" w:dyaOrig="418">
                <v:shape id="_x0000_i1124" type="#_x0000_t75" style="width:64.5pt;height:21pt" o:ole="">
                  <v:imagedata r:id="rId212" o:title=""/>
                </v:shape>
                <o:OLEObject Type="Embed" ProgID="FXE300.Equation" ShapeID="_x0000_i1124" DrawAspect="Content" ObjectID="_1392303158" r:id="rId213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799" w:dyaOrig="418">
                <v:shape id="_x0000_i1125" type="#_x0000_t75" style="width:39.75pt;height:21pt" o:ole="">
                  <v:imagedata r:id="rId214" o:title=""/>
                </v:shape>
                <o:OLEObject Type="Embed" ProgID="FXE300.Equation" ShapeID="_x0000_i1125" DrawAspect="Content" ObjectID="_1392303159" r:id="rId215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390" w:dyaOrig="418">
                <v:shape id="_x0000_i1126" type="#_x0000_t75" style="width:69.75pt;height:21pt" o:ole="">
                  <v:imagedata r:id="rId216" o:title=""/>
                </v:shape>
                <o:OLEObject Type="Embed" ProgID="FXE300.Equation" ShapeID="_x0000_i1126" DrawAspect="Content" ObjectID="_1392303160" r:id="rId217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281" w:dyaOrig="418">
                <v:shape id="_x0000_i1127" type="#_x0000_t75" style="width:63.75pt;height:21pt" o:ole="">
                  <v:imagedata r:id="rId218" o:title=""/>
                </v:shape>
                <o:OLEObject Type="Embed" ProgID="FXE300.Equation" ShapeID="_x0000_i1127" DrawAspect="Content" ObjectID="_1392303161" r:id="rId219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117" w:dyaOrig="329">
                <v:shape id="_x0000_i1128" type="#_x0000_t75" style="width:55.5pt;height:16.5pt" o:ole="">
                  <v:imagedata r:id="rId220" o:title=""/>
                </v:shape>
                <o:OLEObject Type="Embed" ProgID="FXE300.Equation" ShapeID="_x0000_i1128" DrawAspect="Content" ObjectID="_1392303162" r:id="rId221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930" w:dyaOrig="418">
                <v:shape id="_x0000_i1129" type="#_x0000_t75" style="width:96.75pt;height:21pt" o:ole="">
                  <v:imagedata r:id="rId222" o:title=""/>
                </v:shape>
                <o:OLEObject Type="Embed" ProgID="FXE300.Equation" ShapeID="_x0000_i1129" DrawAspect="Content" ObjectID="_1392303163" r:id="rId223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375" w:dyaOrig="418">
                <v:shape id="_x0000_i1130" type="#_x0000_t75" style="width:18.75pt;height:21pt" o:ole="">
                  <v:imagedata r:id="rId224" o:title=""/>
                </v:shape>
                <o:OLEObject Type="Embed" ProgID="FXE300.Equation" ShapeID="_x0000_i1130" DrawAspect="Content" ObjectID="_1392303164" r:id="rId225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800" w:dyaOrig="418">
                <v:shape id="_x0000_i1131" type="#_x0000_t75" style="width:39.75pt;height:21pt" o:ole="">
                  <v:imagedata r:id="rId226" o:title=""/>
                </v:shape>
                <o:OLEObject Type="Embed" ProgID="FXE300.Equation" ShapeID="_x0000_i1131" DrawAspect="Content" ObjectID="_1392303165" r:id="rId227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453" w:dyaOrig="418">
                <v:shape id="_x0000_i1132" type="#_x0000_t75" style="width:22.5pt;height:21pt" o:ole="">
                  <v:imagedata r:id="rId228" o:title=""/>
                </v:shape>
                <o:OLEObject Type="Embed" ProgID="FXE300.Equation" ShapeID="_x0000_i1132" DrawAspect="Content" ObjectID="_1392303166" r:id="rId229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385" w:dyaOrig="329">
                <v:shape id="_x0000_i1133" type="#_x0000_t75" style="width:69pt;height:16.5pt" o:ole="">
                  <v:imagedata r:id="rId230" o:title=""/>
                </v:shape>
                <o:OLEObject Type="Embed" ProgID="FXE300.Equation" ShapeID="_x0000_i1133" DrawAspect="Content" ObjectID="_1392303167" r:id="rId231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793" w:dyaOrig="329">
                <v:shape id="_x0000_i1134" type="#_x0000_t75" style="width:90pt;height:16.5pt" o:ole="">
                  <v:imagedata r:id="rId232" o:title=""/>
                </v:shape>
                <o:OLEObject Type="Embed" ProgID="FXE300.Equation" ShapeID="_x0000_i1134" DrawAspect="Content" ObjectID="_1392303168" r:id="rId233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2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26"/>
                <w:sz w:val="28"/>
                <w:szCs w:val="28"/>
              </w:rPr>
              <w:object w:dxaOrig="778" w:dyaOrig="632">
                <v:shape id="_x0000_i1135" type="#_x0000_t75" style="width:39pt;height:31.5pt" o:ole="">
                  <v:imagedata r:id="rId234" o:title=""/>
                </v:shape>
                <o:OLEObject Type="Embed" ProgID="FXE300.Equation" ShapeID="_x0000_i1135" DrawAspect="Content" ObjectID="_1392303169" r:id="rId235"/>
              </w:object>
            </w:r>
            <w:r w:rsidRPr="00790E53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t xml:space="preserve"> </w:t>
            </w:r>
          </w:p>
        </w:tc>
      </w:tr>
      <w:tr w:rsidR="00790E53" w:rsidRPr="00790E53" w:rsidTr="00790E53">
        <w:tc>
          <w:tcPr>
            <w:tcW w:w="56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51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E5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872" w:dyaOrig="329">
                <v:shape id="_x0000_i1136" type="#_x0000_t75" style="width:43.5pt;height:16.5pt" o:ole="">
                  <v:imagedata r:id="rId236" o:title=""/>
                </v:shape>
                <o:OLEObject Type="Embed" ProgID="FXE300.Equation" ShapeID="_x0000_i1136" DrawAspect="Content" ObjectID="_1392303170" r:id="rId237"/>
              </w:object>
            </w:r>
            <w:r w:rsidRPr="00790E5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790E53" w:rsidRPr="00790E53" w:rsidTr="00790E53">
        <w:tc>
          <w:tcPr>
            <w:tcW w:w="2093" w:type="dxa"/>
            <w:gridSpan w:val="2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90E53" w:rsidRPr="00790E53" w:rsidTr="00790E53">
        <w:tc>
          <w:tcPr>
            <w:tcW w:w="675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E5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18" w:type="dxa"/>
          </w:tcPr>
          <w:p w:rsidR="00790E53" w:rsidRPr="00790E53" w:rsidRDefault="00790E53" w:rsidP="00790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P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790E53" w:rsidRDefault="00790E53" w:rsidP="00790E53">
      <w:pPr>
        <w:rPr>
          <w:rFonts w:ascii="Times New Roman" w:hAnsi="Times New Roman" w:cs="Times New Roman"/>
          <w:sz w:val="28"/>
          <w:szCs w:val="28"/>
        </w:rPr>
      </w:pPr>
    </w:p>
    <w:p w:rsidR="00620828" w:rsidRDefault="00620828"/>
    <w:p w:rsidR="00620828" w:rsidRDefault="00620828"/>
    <w:p w:rsidR="00620828" w:rsidRDefault="00620828"/>
    <w:p w:rsidR="00620828" w:rsidRDefault="00620828"/>
    <w:sectPr w:rsidR="00620828" w:rsidSect="00790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DF" w:rsidRDefault="008C1DDF" w:rsidP="00E24335">
      <w:pPr>
        <w:spacing w:after="0" w:line="240" w:lineRule="auto"/>
      </w:pPr>
      <w:r>
        <w:separator/>
      </w:r>
    </w:p>
  </w:endnote>
  <w:endnote w:type="continuationSeparator" w:id="0">
    <w:p w:rsidR="008C1DDF" w:rsidRDefault="008C1DDF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790E5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90E53" w:rsidRDefault="00790E5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90E53" w:rsidRDefault="00790E53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E2580" w:rsidRPr="000E2580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90E53" w:rsidRDefault="00790E5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90E5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90E53" w:rsidRDefault="00790E5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90E53" w:rsidRDefault="00790E5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90E53" w:rsidRDefault="00790E5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90E53" w:rsidRDefault="00790E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DF" w:rsidRDefault="008C1DDF" w:rsidP="00E24335">
      <w:pPr>
        <w:spacing w:after="0" w:line="240" w:lineRule="auto"/>
      </w:pPr>
      <w:r>
        <w:separator/>
      </w:r>
    </w:p>
  </w:footnote>
  <w:footnote w:type="continuationSeparator" w:id="0">
    <w:p w:rsidR="008C1DDF" w:rsidRDefault="008C1DDF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E53" w:rsidRPr="008D3DEB" w:rsidRDefault="00790E53">
    <w:pPr>
      <w:pStyle w:val="Header"/>
      <w:rPr>
        <w:u w:val="single"/>
      </w:rPr>
    </w:pPr>
    <w:r w:rsidRPr="008D3DEB">
      <w:rPr>
        <w:u w:val="single"/>
      </w:rPr>
      <w:t>Basic Algebra</w:t>
    </w:r>
    <w:r w:rsidRPr="008D3DEB">
      <w:rPr>
        <w:u w:val="single"/>
      </w:rPr>
      <w:tab/>
      <w:t>Test</w:t>
    </w:r>
    <w:r w:rsidRPr="008D3DEB">
      <w:rPr>
        <w:u w:val="single"/>
      </w:rPr>
      <w:tab/>
      <w:t>2012</w:t>
    </w:r>
    <w:r w:rsidRPr="008D3DEB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E53" w:rsidRPr="00676A45" w:rsidRDefault="00790E53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30"/>
    <w:rsid w:val="00013474"/>
    <w:rsid w:val="00031826"/>
    <w:rsid w:val="00034138"/>
    <w:rsid w:val="00054524"/>
    <w:rsid w:val="00072016"/>
    <w:rsid w:val="000770C2"/>
    <w:rsid w:val="000D13CD"/>
    <w:rsid w:val="000E2580"/>
    <w:rsid w:val="000E7415"/>
    <w:rsid w:val="000F41E0"/>
    <w:rsid w:val="00134156"/>
    <w:rsid w:val="0018418B"/>
    <w:rsid w:val="0019427A"/>
    <w:rsid w:val="001C7F66"/>
    <w:rsid w:val="001D75FA"/>
    <w:rsid w:val="001E504A"/>
    <w:rsid w:val="002817C2"/>
    <w:rsid w:val="002A3D0B"/>
    <w:rsid w:val="002B7EF9"/>
    <w:rsid w:val="002F08A0"/>
    <w:rsid w:val="003157FF"/>
    <w:rsid w:val="00325B6E"/>
    <w:rsid w:val="003B75AB"/>
    <w:rsid w:val="004355BF"/>
    <w:rsid w:val="00463130"/>
    <w:rsid w:val="004A7FD9"/>
    <w:rsid w:val="004B6E1E"/>
    <w:rsid w:val="004E1905"/>
    <w:rsid w:val="004E5BED"/>
    <w:rsid w:val="00526157"/>
    <w:rsid w:val="00532CE0"/>
    <w:rsid w:val="005D7584"/>
    <w:rsid w:val="005E3D07"/>
    <w:rsid w:val="00605251"/>
    <w:rsid w:val="00620828"/>
    <w:rsid w:val="00666A9E"/>
    <w:rsid w:val="006708B0"/>
    <w:rsid w:val="00676A45"/>
    <w:rsid w:val="00681B74"/>
    <w:rsid w:val="006D5D42"/>
    <w:rsid w:val="0070532A"/>
    <w:rsid w:val="0071284D"/>
    <w:rsid w:val="007222B1"/>
    <w:rsid w:val="007452A3"/>
    <w:rsid w:val="00766BC6"/>
    <w:rsid w:val="00790E53"/>
    <w:rsid w:val="007913C5"/>
    <w:rsid w:val="007E34C7"/>
    <w:rsid w:val="008068B9"/>
    <w:rsid w:val="008839FB"/>
    <w:rsid w:val="008C1DDF"/>
    <w:rsid w:val="008D3DEB"/>
    <w:rsid w:val="008D3E75"/>
    <w:rsid w:val="009020F9"/>
    <w:rsid w:val="00915C54"/>
    <w:rsid w:val="00925B36"/>
    <w:rsid w:val="00932B35"/>
    <w:rsid w:val="00995DC9"/>
    <w:rsid w:val="009A1E43"/>
    <w:rsid w:val="009C3922"/>
    <w:rsid w:val="00A11AA1"/>
    <w:rsid w:val="00A3116E"/>
    <w:rsid w:val="00A66A0F"/>
    <w:rsid w:val="00B23E5A"/>
    <w:rsid w:val="00B3556B"/>
    <w:rsid w:val="00B56A89"/>
    <w:rsid w:val="00BD6FF3"/>
    <w:rsid w:val="00BE03BF"/>
    <w:rsid w:val="00BF7A39"/>
    <w:rsid w:val="00C369FF"/>
    <w:rsid w:val="00C51347"/>
    <w:rsid w:val="00C6546B"/>
    <w:rsid w:val="00C67F16"/>
    <w:rsid w:val="00C95345"/>
    <w:rsid w:val="00D01508"/>
    <w:rsid w:val="00DA59C6"/>
    <w:rsid w:val="00DB5487"/>
    <w:rsid w:val="00DB77AB"/>
    <w:rsid w:val="00DF2F12"/>
    <w:rsid w:val="00E14E7B"/>
    <w:rsid w:val="00E24335"/>
    <w:rsid w:val="00E34999"/>
    <w:rsid w:val="00E417C3"/>
    <w:rsid w:val="00E71ED7"/>
    <w:rsid w:val="00EA78AC"/>
    <w:rsid w:val="00EB29D3"/>
    <w:rsid w:val="00F27D76"/>
    <w:rsid w:val="00F35853"/>
    <w:rsid w:val="00F670BA"/>
    <w:rsid w:val="00FB269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6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header" Target="header2.xml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3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93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08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1.bin"/><Relationship Id="rId238" Type="http://schemas.openxmlformats.org/officeDocument/2006/relationships/fontTable" Target="fontTable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6.bin"/><Relationship Id="rId228" Type="http://schemas.openxmlformats.org/officeDocument/2006/relationships/image" Target="media/image109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89.png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09.bin"/><Relationship Id="rId19" Type="http://schemas.openxmlformats.org/officeDocument/2006/relationships/image" Target="media/image6.wmf"/><Relationship Id="rId224" Type="http://schemas.openxmlformats.org/officeDocument/2006/relationships/image" Target="media/image10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header" Target="header1.xml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2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0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footer" Target="footer1.xml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0.bin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5.bin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1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97C1-B86A-4A49-885C-86D7E7396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160</TotalTime>
  <Pages>7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7</cp:revision>
  <dcterms:created xsi:type="dcterms:W3CDTF">2011-11-15T09:28:00Z</dcterms:created>
  <dcterms:modified xsi:type="dcterms:W3CDTF">2012-03-03T06:16:00Z</dcterms:modified>
</cp:coreProperties>
</file>