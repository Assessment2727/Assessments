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0A467B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32045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B259A3" w:rsidRDefault="00B259A3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A7FD9" w:rsidRDefault="00B259A3" w:rsidP="00B259A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Factorisation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5A4DA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DB66F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5A4DAC">
              <w:rPr>
                <w:rFonts w:ascii="Times New Roman" w:hAnsi="Times New Roman" w:cs="Times New Roman"/>
                <w:sz w:val="36"/>
                <w:szCs w:val="36"/>
              </w:rPr>
              <w:t>Allowed</w:t>
            </w:r>
          </w:p>
          <w:p w:rsidR="004A7FD9" w:rsidRPr="004E1905" w:rsidRDefault="004A7FD9" w:rsidP="009905C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0A467B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990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0A467B"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990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990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A7FD9" w:rsidRDefault="004673C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154" w:dyaOrig="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14.25pt" o:ole="">
                  <v:imagedata r:id="rId9" o:title=""/>
                </v:shape>
                <o:OLEObject Type="Embed" ProgID="FXE300.Equation" ShapeID="_x0000_i1025" DrawAspect="Content" ObjectID="_1392311289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467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="005A4DAC"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</w:tc>
      </w:tr>
      <w:tr w:rsidR="004673C9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673C9" w:rsidRPr="004E1905" w:rsidRDefault="004673C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673C9" w:rsidRDefault="004673C9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089" w:dyaOrig="467" w14:anchorId="117C11F5">
                <v:shape id="_x0000_i1026" type="#_x0000_t75" style="width:43.5pt;height:18pt" o:ole="">
                  <v:imagedata r:id="rId11" o:title=""/>
                </v:shape>
                <o:OLEObject Type="Embed" ProgID="FXE300.Equation" ShapeID="_x0000_i1026" DrawAspect="Content" ObjectID="_1392311290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3C9" w:rsidRPr="004E1905" w:rsidRDefault="004673C9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="005A4DAC"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</w:tc>
      </w:tr>
      <w:tr w:rsidR="004673C9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673C9" w:rsidRPr="004E1905" w:rsidRDefault="004673C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673C9" w:rsidRDefault="004673C9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00" w:dyaOrig="467" w14:anchorId="5D9BE155">
                <v:shape id="_x0000_i1027" type="#_x0000_t75" style="width:80.25pt;height:18pt" o:ole="">
                  <v:imagedata r:id="rId13" o:title=""/>
                </v:shape>
                <o:OLEObject Type="Embed" ProgID="FXE300.Equation" ShapeID="_x0000_i1027" DrawAspect="Content" ObjectID="_1392311291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3C9" w:rsidRPr="004E1905" w:rsidRDefault="004673C9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="005A4DAC"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</w:tc>
      </w:tr>
      <w:tr w:rsidR="004673C9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673C9" w:rsidRPr="004E1905" w:rsidRDefault="004673C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673C9" w:rsidRDefault="004673C9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88" w:dyaOrig="467" w14:anchorId="3F926E73">
                <v:shape id="_x0000_i1028" type="#_x0000_t75" style="width:79.5pt;height:18pt" o:ole="">
                  <v:imagedata r:id="rId15" o:title=""/>
                </v:shape>
                <o:OLEObject Type="Embed" ProgID="FXE300.Equation" ShapeID="_x0000_i1028" DrawAspect="Content" ObjectID="_1392311292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3C9" w:rsidRPr="004E1905" w:rsidRDefault="004673C9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="005A4DAC"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</w:tc>
      </w:tr>
      <w:tr w:rsidR="004673C9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673C9" w:rsidRPr="004E1905" w:rsidRDefault="004673C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673C9" w:rsidRDefault="004673C9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764" w:dyaOrig="467" w14:anchorId="4E9018EE">
                <v:shape id="_x0000_i1029" type="#_x0000_t75" style="width:70.5pt;height:18pt" o:ole="">
                  <v:imagedata r:id="rId17" o:title=""/>
                </v:shape>
                <o:OLEObject Type="Embed" ProgID="FXE300.Equation" ShapeID="_x0000_i1029" DrawAspect="Content" ObjectID="_1392311293" r:id="rId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3C9" w:rsidRPr="004E1905" w:rsidRDefault="004673C9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="005A4DAC"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</w:tc>
      </w:tr>
      <w:tr w:rsidR="004673C9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673C9" w:rsidRPr="004E1905" w:rsidRDefault="004673C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673C9" w:rsidRDefault="004673C9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805" w:dyaOrig="467" w14:anchorId="38F6AA33">
                <v:shape id="_x0000_i1030" type="#_x0000_t75" style="width:1in;height:18pt" o:ole="">
                  <v:imagedata r:id="rId19" o:title=""/>
                </v:shape>
                <o:OLEObject Type="Embed" ProgID="FXE300.Equation" ShapeID="_x0000_i1030" DrawAspect="Content" ObjectID="_1392311294" r:id="rId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3C9" w:rsidRPr="004E1905" w:rsidRDefault="004673C9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="005A4DAC"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</w:tc>
      </w:tr>
      <w:tr w:rsidR="00EA78AC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673C9" w:rsidRDefault="004673C9" w:rsidP="004673C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574" w:dyaOrig="467">
                <v:shape id="_x0000_i1031" type="#_x0000_t75" style="width:63pt;height:18pt" o:ole="">
                  <v:imagedata r:id="rId21" o:title=""/>
                </v:shape>
                <o:OLEObject Type="Embed" ProgID="FXE300.Equation" ShapeID="_x0000_i1031" DrawAspect="Content" ObjectID="_1392311295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3C9" w:rsidRPr="004E1905" w:rsidRDefault="004673C9" w:rsidP="00467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="005A4DAC"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</w:tc>
      </w:tr>
      <w:tr w:rsidR="00EA78AC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673C9" w:rsidRDefault="004673C9" w:rsidP="004673C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06" w:dyaOrig="467">
                <v:shape id="_x0000_i1032" type="#_x0000_t75" style="width:80.25pt;height:18pt" o:ole="">
                  <v:imagedata r:id="rId23" o:title=""/>
                </v:shape>
                <o:OLEObject Type="Embed" ProgID="FXE300.Equation" ShapeID="_x0000_i1032" DrawAspect="Content" ObjectID="_1392311296" r:id="rId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467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A4DAC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5A4DAC" w:rsidRPr="004E1905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5A4DAC" w:rsidRDefault="005A4DAC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5A4DA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98" w:dyaOrig="350" w14:anchorId="2A141B3B">
                <v:shape id="_x0000_i1033" type="#_x0000_t75" style="width:61.5pt;height:15.75pt" o:ole="">
                  <v:imagedata r:id="rId25" o:title=""/>
                </v:shape>
                <o:OLEObject Type="Embed" ProgID="FXE300.Equation" ShapeID="_x0000_i1033" DrawAspect="Content" ObjectID="_1392311297" r:id="rId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DAC" w:rsidRPr="004E1905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</w:tc>
      </w:tr>
      <w:tr w:rsidR="005A4DAC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5A4DAC" w:rsidRPr="004E1905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5A4DAC" w:rsidRDefault="005A4DAC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0A467B" w:rsidRPr="005A4DA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52" w:dyaOrig="350" w14:anchorId="2183C6D8">
                <v:shape id="_x0000_i1034" type="#_x0000_t75" style="width:62.25pt;height:18pt" o:ole="">
                  <v:imagedata r:id="rId27" o:title=""/>
                </v:shape>
                <o:OLEObject Type="Embed" ProgID="FXE300.Equation" ShapeID="_x0000_i1034" DrawAspect="Content" ObjectID="_1392311298" r:id="rId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DAC" w:rsidRPr="004E1905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</w:tc>
      </w:tr>
      <w:tr w:rsidR="005A4DAC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5A4DAC" w:rsidRPr="004E1905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5A4DAC" w:rsidRDefault="005A4DAC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0A467B" w:rsidRPr="005A4DA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5" w:dyaOrig="350" w14:anchorId="40708FEB">
                <v:shape id="_x0000_i1035" type="#_x0000_t75" style="width:47.25pt;height:18.75pt" o:ole="">
                  <v:imagedata r:id="rId29" o:title=""/>
                </v:shape>
                <o:OLEObject Type="Embed" ProgID="FXE300.Equation" ShapeID="_x0000_i1035" DrawAspect="Content" ObjectID="_1392311299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DAC" w:rsidRPr="004E1905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A4DAC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5A4DAC" w:rsidRPr="004E1905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5A4DAC" w:rsidRDefault="005A4DAC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810" w:dyaOrig="467">
                <v:shape id="_x0000_i1036" type="#_x0000_t75" style="width:72.75pt;height:18pt" o:ole="">
                  <v:imagedata r:id="rId31" o:title=""/>
                </v:shape>
                <o:OLEObject Type="Embed" ProgID="FXE300.Equation" ShapeID="_x0000_i1036" DrawAspect="Content" ObjectID="_1392311300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DAC" w:rsidRPr="00FF1B42" w:rsidRDefault="005A4DAC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A4DAC" w:rsidRPr="00FF1B42" w:rsidRDefault="005A4DAC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DAC" w:rsidRPr="004E1905" w:rsidRDefault="005A4DAC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A4DAC" w:rsidRPr="004E1905" w:rsidTr="000A467B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5A4DAC" w:rsidRPr="004E1905" w:rsidRDefault="005A4DAC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5A4DAC" w:rsidRDefault="005A4DAC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29" w:dyaOrig="467" w14:anchorId="4D5B3309">
                <v:shape id="_x0000_i1037" type="#_x0000_t75" style="width:77.25pt;height:18pt" o:ole="">
                  <v:imagedata r:id="rId33" o:title=""/>
                </v:shape>
                <o:OLEObject Type="Embed" ProgID="FXE300.Equation" ShapeID="_x0000_i1037" DrawAspect="Content" ObjectID="_1392311301" r:id="rId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DAC" w:rsidRPr="00FF1B42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A4DAC" w:rsidRPr="00FF1B42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DAC" w:rsidRPr="004E1905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A4DAC" w:rsidRPr="004E1905" w:rsidTr="000A467B"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A4DAC" w:rsidRPr="004E1905" w:rsidRDefault="005A4DAC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A4DAC" w:rsidRDefault="005A4DAC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764" w:dyaOrig="467" w14:anchorId="1C5D7458">
                <v:shape id="_x0000_i1038" type="#_x0000_t75" style="width:70.5pt;height:18pt" o:ole="">
                  <v:imagedata r:id="rId35" o:title=""/>
                </v:shape>
                <o:OLEObject Type="Embed" ProgID="FXE300.Equation" ShapeID="_x0000_i1038" DrawAspect="Content" ObjectID="_1392311302" r:id="rId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DAC" w:rsidRPr="00FF1B42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A4DAC" w:rsidRPr="00FF1B42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DAC" w:rsidRPr="004E1905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A4DAC" w:rsidRPr="004E1905" w:rsidTr="000A467B"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A4DAC" w:rsidRPr="004E1905" w:rsidRDefault="005A4DAC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A4DAC" w:rsidRDefault="005A4DAC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4673C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125" w:dyaOrig="467" w14:anchorId="47F17E55">
                <v:shape id="_x0000_i1039" type="#_x0000_t75" style="width:84.75pt;height:18pt" o:ole="">
                  <v:imagedata r:id="rId37" o:title=""/>
                </v:shape>
                <o:OLEObject Type="Embed" ProgID="FXE300.Equation" ShapeID="_x0000_i1039" DrawAspect="Content" ObjectID="_1392311303" r:id="rId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DAC" w:rsidRPr="00FF1B42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A4DAC" w:rsidRPr="00FF1B42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DAC" w:rsidRPr="004E1905" w:rsidRDefault="005A4DAC" w:rsidP="005A4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39"/>
          <w:footerReference w:type="default" r:id="rId40"/>
          <w:headerReference w:type="first" r:id="rId4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B259A3" w:rsidRPr="004E1905" w:rsidTr="00320459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B259A3" w:rsidRDefault="00B259A3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B259A3" w:rsidRPr="004E1905" w:rsidRDefault="00320459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B259A3" w:rsidRDefault="00FA377F" w:rsidP="00FA377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B259A3" w:rsidRDefault="00B259A3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Factorisation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B259A3" w:rsidRPr="004E1905" w:rsidRDefault="00B259A3" w:rsidP="00320459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320459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0A467B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FA377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0A467B">
        <w:trPr>
          <w:cantSplit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87A" w:rsidRPr="004E1905" w:rsidTr="000A467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8787A" w:rsidRPr="004E1905" w:rsidRDefault="0078787A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</w:t>
            </w:r>
            <w:r w:rsidR="009905CE" w:rsidRPr="009905C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3" w:dyaOrig="467" w14:anchorId="1E008133">
                <v:shape id="_x0000_i1040" type="#_x0000_t75" style="width:71.25pt;height:18pt" o:ole="">
                  <v:imagedata r:id="rId42" o:title=""/>
                </v:shape>
                <o:OLEObject Type="Embed" ProgID="FXE300.Equation" ShapeID="_x0000_i1040" DrawAspect="Content" ObjectID="_1392311304" r:id="rId43"/>
              </w:object>
            </w:r>
            <w:r w:rsidR="009905C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9905CE">
              <w:rPr>
                <w:rFonts w:ascii="Times New Roman" w:hAnsi="Times New Roman" w:cs="Times New Roman"/>
                <w:sz w:val="24"/>
                <w:szCs w:val="24"/>
              </w:rPr>
              <w:t>completely.</w:t>
            </w:r>
          </w:p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A.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D88" w:rsidRPr="009A4DB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89" w:dyaOrig="490" w14:anchorId="14693F7F">
                <v:shape id="_x0000_i1041" type="#_x0000_t75" style="width:76.5pt;height:16.5pt" o:ole="">
                  <v:imagedata r:id="rId44" o:title=""/>
                </v:shape>
                <o:OLEObject Type="Embed" ProgID="FXE300.Equation" ShapeID="_x0000_i1041" DrawAspect="Content" ObjectID="_1392311305" r:id="rId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05CE" w:rsidRPr="009A4DB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29" w:dyaOrig="490">
                <v:shape id="_x0000_i1042" type="#_x0000_t75" style="width:78pt;height:16.5pt" o:ole="">
                  <v:imagedata r:id="rId46" o:title=""/>
                </v:shape>
                <o:OLEObject Type="Embed" ProgID="FXE300.Equation" ShapeID="_x0000_i1042" DrawAspect="Content" ObjectID="_1392311306" r:id="rId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05CE" w:rsidRPr="009A4DB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89" w:dyaOrig="490">
                <v:shape id="_x0000_i1043" type="#_x0000_t75" style="width:76.5pt;height:16.5pt" o:ole="">
                  <v:imagedata r:id="rId48" o:title=""/>
                </v:shape>
                <o:OLEObject Type="Embed" ProgID="FXE300.Equation" ShapeID="_x0000_i1043" DrawAspect="Content" ObjectID="_1392311307" r:id="rId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05CE" w:rsidRPr="009A4DB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92" w:dyaOrig="467">
                <v:shape id="_x0000_i1044" type="#_x0000_t75" style="width:76.5pt;height:15.75pt" o:ole="">
                  <v:imagedata r:id="rId50" o:title=""/>
                </v:shape>
                <o:OLEObject Type="Embed" ProgID="FXE300.Equation" ShapeID="_x0000_i1044" DrawAspect="Content" ObjectID="_1392311308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8787A" w:rsidRPr="004E1905" w:rsidTr="000A467B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78787A" w:rsidRPr="004E1905" w:rsidRDefault="0078787A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</w:t>
            </w:r>
            <w:r w:rsidR="00690D88">
              <w:rPr>
                <w:rFonts w:ascii="Times New Roman" w:hAnsi="Times New Roman" w:cs="Times New Roman"/>
                <w:sz w:val="24"/>
                <w:szCs w:val="24"/>
              </w:rPr>
              <w:t xml:space="preserve">ich of the following is </w:t>
            </w:r>
            <w:r w:rsidR="00690D88" w:rsidRPr="00690D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 w:rsidR="00690D88">
              <w:rPr>
                <w:rFonts w:ascii="Times New Roman" w:hAnsi="Times New Roman" w:cs="Times New Roman"/>
                <w:sz w:val="24"/>
                <w:szCs w:val="24"/>
              </w:rPr>
              <w:t xml:space="preserve"> a factorised form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90D88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29" w:dyaOrig="467" w14:anchorId="59A757D7">
                <v:shape id="_x0000_i1045" type="#_x0000_t75" style="width:85.5pt;height:17.25pt" o:ole="">
                  <v:imagedata r:id="rId52" o:title=""/>
                </v:shape>
                <o:OLEObject Type="Embed" ProgID="FXE300.Equation" ShapeID="_x0000_i1045" DrawAspect="Content" ObjectID="_1392311309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787A" w:rsidRDefault="0078787A" w:rsidP="00FA377F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A.        </w:t>
            </w:r>
            <w:r w:rsidR="00690D88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713" w:dyaOrig="490">
                <v:shape id="_x0000_i1046" type="#_x0000_t75" style="width:104.25pt;height:18pt" o:ole="">
                  <v:imagedata r:id="rId54" o:title=""/>
                </v:shape>
                <o:OLEObject Type="Embed" ProgID="FXE300.Equation" ShapeID="_x0000_i1046" DrawAspect="Content" ObjectID="_1392311310" r:id="rId5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690D88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81" w:dyaOrig="490">
                <v:shape id="_x0000_i1047" type="#_x0000_t75" style="width:87.75pt;height:18pt" o:ole="">
                  <v:imagedata r:id="rId56" o:title=""/>
                </v:shape>
                <o:OLEObject Type="Embed" ProgID="FXE300.Equation" ShapeID="_x0000_i1047" DrawAspect="Content" ObjectID="_1392311311" r:id="rId57"/>
              </w:object>
            </w:r>
          </w:p>
          <w:p w:rsidR="0078787A" w:rsidRPr="00AE758C" w:rsidRDefault="0078787A" w:rsidP="00FA377F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C.        </w:t>
            </w:r>
            <w:r w:rsidR="00690D88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31" w:dyaOrig="467">
                <v:shape id="_x0000_i1048" type="#_x0000_t75" style="width:78pt;height:17.25pt" o:ole="">
                  <v:imagedata r:id="rId58" o:title=""/>
                </v:shape>
                <o:OLEObject Type="Embed" ProgID="FXE300.Equation" ShapeID="_x0000_i1048" DrawAspect="Content" ObjectID="_1392311312" r:id="rId5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</w:t>
            </w:r>
            <w:r w:rsidR="00FE4AB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E4ABA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31" w:dyaOrig="467">
                <v:shape id="_x0000_i1049" type="#_x0000_t75" style="width:78pt;height:17.25pt" o:ole="">
                  <v:imagedata r:id="rId60" o:title=""/>
                </v:shape>
                <o:OLEObject Type="Embed" ProgID="FXE300.Equation" ShapeID="_x0000_i1049" DrawAspect="Content" ObjectID="_1392311313" r:id="rId61"/>
              </w:object>
            </w:r>
          </w:p>
        </w:tc>
      </w:tr>
      <w:tr w:rsidR="0078787A" w:rsidRPr="004E1905" w:rsidTr="000A467B">
        <w:trPr>
          <w:cantSplit/>
        </w:trPr>
        <w:tc>
          <w:tcPr>
            <w:tcW w:w="534" w:type="dxa"/>
          </w:tcPr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78787A" w:rsidRPr="004E1905" w:rsidRDefault="0078787A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="00AE758C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05" w:dyaOrig="365">
                <v:shape id="_x0000_i1050" type="#_x0000_t75" style="width:99.75pt;height:13.5pt" o:ole="">
                  <v:imagedata r:id="rId62" o:title=""/>
                </v:shape>
                <o:OLEObject Type="Embed" ProgID="FXE300.Equation" ShapeID="_x0000_i1050" DrawAspect="Content" ObjectID="_1392311314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787A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758C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61" w:dyaOrig="365">
                <v:shape id="_x0000_i1051" type="#_x0000_t75" style="width:75pt;height:13.5pt" o:ole="">
                  <v:imagedata r:id="rId64" o:title=""/>
                </v:shape>
                <o:OLEObject Type="Embed" ProgID="FXE300.Equation" ShapeID="_x0000_i1051" DrawAspect="Content" ObjectID="_1392311315" r:id="rId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6311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61" w:dyaOrig="365">
                <v:shape id="_x0000_i1052" type="#_x0000_t75" style="width:75pt;height:13.5pt" o:ole="">
                  <v:imagedata r:id="rId66" o:title=""/>
                </v:shape>
                <o:OLEObject Type="Embed" ProgID="FXE300.Equation" ShapeID="_x0000_i1052" DrawAspect="Content" ObjectID="_1392311316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6311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61" w:dyaOrig="365">
                <v:shape id="_x0000_i1053" type="#_x0000_t75" style="width:75pt;height:13.5pt" o:ole="">
                  <v:imagedata r:id="rId68" o:title=""/>
                </v:shape>
                <o:OLEObject Type="Embed" ProgID="FXE300.Equation" ShapeID="_x0000_i1053" DrawAspect="Content" ObjectID="_1392311317" r:id="rId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6311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20" w:dyaOrig="365">
                <v:shape id="_x0000_i1054" type="#_x0000_t75" style="width:85.5pt;height:13.5pt" o:ole="">
                  <v:imagedata r:id="rId70" o:title=""/>
                </v:shape>
                <o:OLEObject Type="Embed" ProgID="FXE300.Equation" ShapeID="_x0000_i1054" DrawAspect="Content" ObjectID="_1392311318" r:id="rId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78787A" w:rsidRPr="004E1905" w:rsidTr="000A467B">
        <w:trPr>
          <w:cantSplit/>
        </w:trPr>
        <w:tc>
          <w:tcPr>
            <w:tcW w:w="534" w:type="dxa"/>
          </w:tcPr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78787A" w:rsidRPr="004E1905" w:rsidRDefault="0078787A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A4631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B825F8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78" w:dyaOrig="467">
                <v:shape id="_x0000_i1055" type="#_x0000_t75" style="width:1in;height:17.25pt" o:ole="">
                  <v:imagedata r:id="rId72" o:title=""/>
                </v:shape>
                <o:OLEObject Type="Embed" ProgID="FXE300.Equation" ShapeID="_x0000_i1055" DrawAspect="Content" ObjectID="_1392311319" r:id="rId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787A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25F8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34" w:dyaOrig="365" w14:anchorId="7C6C769C">
                <v:shape id="_x0000_i1056" type="#_x0000_t75" style="width:95.25pt;height:15pt" o:ole="">
                  <v:imagedata r:id="rId74" o:title=""/>
                </v:shape>
                <o:OLEObject Type="Embed" ProgID="FXE300.Equation" ShapeID="_x0000_i1056" DrawAspect="Content" ObjectID="_1392311320" r:id="rId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825F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25F8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34" w:dyaOrig="365">
                <v:shape id="_x0000_i1057" type="#_x0000_t75" style="width:95.25pt;height:15pt" o:ole="">
                  <v:imagedata r:id="rId76" o:title=""/>
                </v:shape>
                <o:OLEObject Type="Embed" ProgID="FXE300.Equation" ShapeID="_x0000_i1057" DrawAspect="Content" ObjectID="_1392311321" r:id="rId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25F8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74" w:dyaOrig="365">
                <v:shape id="_x0000_i1058" type="#_x0000_t75" style="width:88.5pt;height:15pt" o:ole="">
                  <v:imagedata r:id="rId78" o:title=""/>
                </v:shape>
                <o:OLEObject Type="Embed" ProgID="FXE300.Equation" ShapeID="_x0000_i1058" DrawAspect="Content" ObjectID="_1392311322" r:id="rId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825F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25F8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74" w:dyaOrig="365">
                <v:shape id="_x0000_i1059" type="#_x0000_t75" style="width:88.5pt;height:15pt" o:ole="">
                  <v:imagedata r:id="rId80" o:title=""/>
                </v:shape>
                <o:OLEObject Type="Embed" ProgID="FXE300.Equation" ShapeID="_x0000_i1059" DrawAspect="Content" ObjectID="_1392311323" r:id="rId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78787A" w:rsidRPr="004E1905" w:rsidTr="000A467B">
        <w:trPr>
          <w:cantSplit/>
        </w:trPr>
        <w:tc>
          <w:tcPr>
            <w:tcW w:w="534" w:type="dxa"/>
          </w:tcPr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78787A" w:rsidRPr="004E1905" w:rsidRDefault="0078787A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="00B825F8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78" w:dyaOrig="467">
                <v:shape id="_x0000_i1060" type="#_x0000_t75" style="width:68.25pt;height:17.25pt" o:ole="">
                  <v:imagedata r:id="rId82" o:title=""/>
                </v:shape>
                <o:OLEObject Type="Embed" ProgID="FXE300.Equation" ShapeID="_x0000_i1060" DrawAspect="Content" ObjectID="_1392311324" r:id="rId8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787A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825F8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35" w:dyaOrig="365">
                <v:shape id="_x0000_i1061" type="#_x0000_t75" style="width:99.75pt;height:15pt" o:ole="">
                  <v:imagedata r:id="rId84" o:title=""/>
                </v:shape>
                <o:OLEObject Type="Embed" ProgID="FXE300.Equation" ShapeID="_x0000_i1061" DrawAspect="Content" ObjectID="_1392311325" r:id="rId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825F8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75" w:dyaOrig="365">
                <v:shape id="_x0000_i1062" type="#_x0000_t75" style="width:93pt;height:15pt" o:ole="">
                  <v:imagedata r:id="rId86" o:title=""/>
                </v:shape>
                <o:OLEObject Type="Embed" ProgID="FXE300.Equation" ShapeID="_x0000_i1062" DrawAspect="Content" ObjectID="_1392311326" r:id="rId8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825F8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35" w:dyaOrig="365">
                <v:shape id="_x0000_i1063" type="#_x0000_t75" style="width:99.75pt;height:15pt" o:ole="">
                  <v:imagedata r:id="rId88" o:title=""/>
                </v:shape>
                <o:OLEObject Type="Embed" ProgID="FXE300.Equation" ShapeID="_x0000_i1063" DrawAspect="Content" ObjectID="_1392311327" r:id="rId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51AD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75" w:dyaOrig="365">
                <v:shape id="_x0000_i1064" type="#_x0000_t75" style="width:93pt;height:15pt" o:ole="">
                  <v:imagedata r:id="rId90" o:title=""/>
                </v:shape>
                <o:OLEObject Type="Embed" ProgID="FXE300.Equation" ShapeID="_x0000_i1064" DrawAspect="Content" ObjectID="_1392311328" r:id="rId9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8787A" w:rsidRPr="004E1905" w:rsidTr="000A467B">
        <w:trPr>
          <w:cantSplit/>
        </w:trPr>
        <w:tc>
          <w:tcPr>
            <w:tcW w:w="534" w:type="dxa"/>
          </w:tcPr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9151AD" w:rsidRPr="004E1905" w:rsidRDefault="009151AD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37" w:dyaOrig="467">
                <v:shape id="_x0000_i1065" type="#_x0000_t75" style="width:70.5pt;height:17.25pt" o:ole="">
                  <v:imagedata r:id="rId92" o:title=""/>
                </v:shape>
                <o:OLEObject Type="Embed" ProgID="FXE300.Equation" ShapeID="_x0000_i1065" DrawAspect="Content" ObjectID="_1392311329" r:id="rId9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1AD" w:rsidRDefault="009151AD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52" w:dyaOrig="365">
                <v:shape id="_x0000_i1066" type="#_x0000_t75" style="width:91.5pt;height:15pt" o:ole="">
                  <v:imagedata r:id="rId94" o:title=""/>
                </v:shape>
                <o:OLEObject Type="Embed" ProgID="FXE300.Equation" ShapeID="_x0000_i1066" DrawAspect="Content" ObjectID="_1392311330" r:id="rId9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52" w:dyaOrig="365">
                <v:shape id="_x0000_i1067" type="#_x0000_t75" style="width:91.5pt;height:15pt" o:ole="">
                  <v:imagedata r:id="rId96" o:title=""/>
                </v:shape>
                <o:OLEObject Type="Embed" ProgID="FXE300.Equation" ShapeID="_x0000_i1067" DrawAspect="Content" ObjectID="_1392311331" r:id="rId9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787A" w:rsidRDefault="009151AD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93" w:dyaOrig="365">
                <v:shape id="_x0000_i1068" type="#_x0000_t75" style="width:93.75pt;height:15pt" o:ole="">
                  <v:imagedata r:id="rId98" o:title=""/>
                </v:shape>
                <o:OLEObject Type="Embed" ProgID="FXE300.Equation" ShapeID="_x0000_i1068" DrawAspect="Content" ObjectID="_1392311332" r:id="rId9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52" w:dyaOrig="365">
                <v:shape id="_x0000_i1069" type="#_x0000_t75" style="width:91.5pt;height:15pt" o:ole="">
                  <v:imagedata r:id="rId100" o:title=""/>
                </v:shape>
                <o:OLEObject Type="Embed" ProgID="FXE300.Equation" ShapeID="_x0000_i1069" DrawAspect="Content" ObjectID="_1392311333" r:id="rId10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8787A" w:rsidRPr="004E1905" w:rsidTr="000A467B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9151AD" w:rsidRPr="004E1905" w:rsidRDefault="009151AD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0" w:dyaOrig="467">
                <v:shape id="_x0000_i1070" type="#_x0000_t75" style="width:55.5pt;height:17.25pt" o:ole="">
                  <v:imagedata r:id="rId102" o:title=""/>
                </v:shape>
                <o:OLEObject Type="Embed" ProgID="FXE300.Equation" ShapeID="_x0000_i1070" DrawAspect="Content" ObjectID="_1392311334" r:id="rId10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1AD" w:rsidRDefault="009151AD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38" w:dyaOrig="365">
                <v:shape id="_x0000_i1071" type="#_x0000_t75" style="width:87pt;height:15pt" o:ole="">
                  <v:imagedata r:id="rId104" o:title=""/>
                </v:shape>
                <o:OLEObject Type="Embed" ProgID="FXE300.Equation" ShapeID="_x0000_i1071" DrawAspect="Content" ObjectID="_1392311335" r:id="rId10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97" w:dyaOrig="365">
                <v:shape id="_x0000_i1072" type="#_x0000_t75" style="width:85.5pt;height:15pt" o:ole="">
                  <v:imagedata r:id="rId106" o:title=""/>
                </v:shape>
                <o:OLEObject Type="Embed" ProgID="FXE300.Equation" ShapeID="_x0000_i1072" DrawAspect="Content" ObjectID="_1392311336" r:id="rId10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787A" w:rsidRDefault="009151AD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97" w:dyaOrig="365">
                <v:shape id="_x0000_i1073" type="#_x0000_t75" style="width:85.5pt;height:15pt" o:ole="">
                  <v:imagedata r:id="rId108" o:title=""/>
                </v:shape>
                <o:OLEObject Type="Embed" ProgID="FXE300.Equation" ShapeID="_x0000_i1073" DrawAspect="Content" ObjectID="_1392311337" r:id="rId10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56" w:dyaOrig="365">
                <v:shape id="_x0000_i1074" type="#_x0000_t75" style="width:83.25pt;height:15pt" o:ole="">
                  <v:imagedata r:id="rId110" o:title=""/>
                </v:shape>
                <o:OLEObject Type="Embed" ProgID="FXE300.Equation" ShapeID="_x0000_i1074" DrawAspect="Content" ObjectID="_1392311338" r:id="rId1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8787A" w:rsidRPr="004E1905" w:rsidTr="000A467B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9151AD" w:rsidRPr="004E1905" w:rsidRDefault="009151AD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="008A172B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1" w:dyaOrig="467">
                <v:shape id="_x0000_i1075" type="#_x0000_t75" style="width:36.75pt;height:17.25pt" o:ole="">
                  <v:imagedata r:id="rId112" o:title=""/>
                </v:shape>
                <o:OLEObject Type="Embed" ProgID="FXE300.Equation" ShapeID="_x0000_i1075" DrawAspect="Content" ObjectID="_1392311339" r:id="rId1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1AD" w:rsidRDefault="009151AD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A172B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21" w:dyaOrig="365">
                <v:shape id="_x0000_i1076" type="#_x0000_t75" style="width:90.75pt;height:15pt" o:ole="">
                  <v:imagedata r:id="rId114" o:title=""/>
                </v:shape>
                <o:OLEObject Type="Embed" ProgID="FXE300.Equation" ShapeID="_x0000_i1076" DrawAspect="Content" ObjectID="_1392311340" r:id="rId1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A172B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21" w:dyaOrig="365">
                <v:shape id="_x0000_i1077" type="#_x0000_t75" style="width:90.75pt;height:15pt" o:ole="">
                  <v:imagedata r:id="rId116" o:title=""/>
                </v:shape>
                <o:OLEObject Type="Embed" ProgID="FXE300.Equation" ShapeID="_x0000_i1077" DrawAspect="Content" ObjectID="_1392311341" r:id="rId1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787A" w:rsidRPr="004E1905" w:rsidRDefault="009151AD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A172B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62" w:dyaOrig="365">
                <v:shape id="_x0000_i1078" type="#_x0000_t75" style="width:84pt;height:15pt" o:ole="">
                  <v:imagedata r:id="rId118" o:title=""/>
                </v:shape>
                <o:OLEObject Type="Embed" ProgID="FXE300.Equation" ShapeID="_x0000_i1078" DrawAspect="Content" ObjectID="_1392311342" r:id="rId1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A172B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81" w:dyaOrig="365">
                <v:shape id="_x0000_i1079" type="#_x0000_t75" style="width:97.5pt;height:15pt" o:ole="">
                  <v:imagedata r:id="rId120" o:title=""/>
                </v:shape>
                <o:OLEObject Type="Embed" ProgID="FXE300.Equation" ShapeID="_x0000_i1079" DrawAspect="Content" ObjectID="_1392311343" r:id="rId1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8787A" w:rsidRPr="004E1905" w:rsidTr="000A467B">
        <w:trPr>
          <w:cantSplit/>
        </w:trPr>
        <w:tc>
          <w:tcPr>
            <w:tcW w:w="534" w:type="dxa"/>
          </w:tcPr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8A172B" w:rsidRPr="004E1905" w:rsidRDefault="008A172B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89" w:dyaOrig="467">
                <v:shape id="_x0000_i1080" type="#_x0000_t75" style="width:80.25pt;height:17.25pt" o:ole="">
                  <v:imagedata r:id="rId122" o:title=""/>
                </v:shape>
                <o:OLEObject Type="Embed" ProgID="FXE300.Equation" ShapeID="_x0000_i1080" DrawAspect="Content" ObjectID="_1392311344" r:id="rId123"/>
              </w:object>
            </w:r>
          </w:p>
          <w:p w:rsidR="008A172B" w:rsidRDefault="008A172B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16" w:dyaOrig="365">
                <v:shape id="_x0000_i1081" type="#_x0000_t75" style="width:90pt;height:15pt" o:ole="">
                  <v:imagedata r:id="rId124" o:title=""/>
                </v:shape>
                <o:OLEObject Type="Embed" ProgID="FXE300.Equation" ShapeID="_x0000_i1081" DrawAspect="Content" ObjectID="_1392311345" r:id="rId1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57" w:dyaOrig="365">
                <v:shape id="_x0000_i1082" type="#_x0000_t75" style="width:92.25pt;height:15pt" o:ole="">
                  <v:imagedata r:id="rId126" o:title=""/>
                </v:shape>
                <o:OLEObject Type="Embed" ProgID="FXE300.Equation" ShapeID="_x0000_i1082" DrawAspect="Content" ObjectID="_1392311346" r:id="rId1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787A" w:rsidRPr="004E1905" w:rsidRDefault="008A172B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57" w:dyaOrig="365">
                <v:shape id="_x0000_i1083" type="#_x0000_t75" style="width:92.25pt;height:15pt" o:ole="">
                  <v:imagedata r:id="rId128" o:title=""/>
                </v:shape>
                <o:OLEObject Type="Embed" ProgID="FXE300.Equation" ShapeID="_x0000_i1083" DrawAspect="Content" ObjectID="_1392311347" r:id="rId1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16" w:dyaOrig="365">
                <v:shape id="_x0000_i1084" type="#_x0000_t75" style="width:90pt;height:15pt" o:ole="">
                  <v:imagedata r:id="rId130" o:title=""/>
                </v:shape>
                <o:OLEObject Type="Embed" ProgID="FXE300.Equation" ShapeID="_x0000_i1084" DrawAspect="Content" ObjectID="_1392311348" r:id="rId1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8787A" w:rsidRPr="004E1905" w:rsidTr="000A467B">
        <w:trPr>
          <w:cantSplit/>
        </w:trPr>
        <w:tc>
          <w:tcPr>
            <w:tcW w:w="534" w:type="dxa"/>
          </w:tcPr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4F46E3" w:rsidRPr="004E1905" w:rsidRDefault="004F46E3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67" w:dyaOrig="467">
                <v:shape id="_x0000_i1085" type="#_x0000_t75" style="width:87pt;height:17.25pt" o:ole="">
                  <v:imagedata r:id="rId132" o:title=""/>
                </v:shape>
                <o:OLEObject Type="Embed" ProgID="FXE300.Equation" ShapeID="_x0000_i1085" DrawAspect="Content" ObjectID="_1392311349" r:id="rId133"/>
              </w:object>
            </w:r>
          </w:p>
          <w:p w:rsidR="004F46E3" w:rsidRDefault="004F46E3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35" w:dyaOrig="365">
                <v:shape id="_x0000_i1086" type="#_x0000_t75" style="width:99.75pt;height:15pt" o:ole="">
                  <v:imagedata r:id="rId134" o:title=""/>
                </v:shape>
                <o:OLEObject Type="Embed" ProgID="FXE300.Equation" ShapeID="_x0000_i1086" DrawAspect="Content" ObjectID="_1392311350" r:id="rId1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60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35" w:dyaOrig="365">
                <v:shape id="_x0000_i1087" type="#_x0000_t75" style="width:99.75pt;height:15pt" o:ole="">
                  <v:imagedata r:id="rId136" o:title=""/>
                </v:shape>
                <o:OLEObject Type="Embed" ProgID="FXE300.Equation" ShapeID="_x0000_i1087" DrawAspect="Content" ObjectID="_1392311351" r:id="rId1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787A" w:rsidRPr="004E1905" w:rsidRDefault="004F46E3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607B0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94" w:dyaOrig="365">
                <v:shape id="_x0000_i1088" type="#_x0000_t75" style="width:106.5pt;height:15pt" o:ole="">
                  <v:imagedata r:id="rId138" o:title=""/>
                </v:shape>
                <o:OLEObject Type="Embed" ProgID="FXE300.Equation" ShapeID="_x0000_i1088" DrawAspect="Content" ObjectID="_1392311352" r:id="rId1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607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607B0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35" w:dyaOrig="365">
                <v:shape id="_x0000_i1089" type="#_x0000_t75" style="width:99.75pt;height:15pt" o:ole="">
                  <v:imagedata r:id="rId140" o:title=""/>
                </v:shape>
                <o:OLEObject Type="Embed" ProgID="FXE300.Equation" ShapeID="_x0000_i1089" DrawAspect="Content" ObjectID="_1392311353" r:id="rId1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8787A" w:rsidRPr="004E1905" w:rsidTr="000A467B">
        <w:trPr>
          <w:cantSplit/>
        </w:trPr>
        <w:tc>
          <w:tcPr>
            <w:tcW w:w="534" w:type="dxa"/>
          </w:tcPr>
          <w:p w:rsidR="0078787A" w:rsidRPr="004E1905" w:rsidRDefault="0078787A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064" w:type="dxa"/>
            <w:gridSpan w:val="4"/>
          </w:tcPr>
          <w:p w:rsidR="004F46E3" w:rsidRPr="004E1905" w:rsidRDefault="004F46E3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0A467B" w:rsidRPr="000A467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66" w:dyaOrig="350">
                <v:shape id="_x0000_i1090" type="#_x0000_t75" style="width:70.5pt;height:15pt" o:ole="">
                  <v:imagedata r:id="rId142" o:title=""/>
                </v:shape>
                <o:OLEObject Type="Embed" ProgID="FXE300.Equation" ShapeID="_x0000_i1090" DrawAspect="Content" ObjectID="_1392311354" r:id="rId143"/>
              </w:object>
            </w:r>
          </w:p>
          <w:p w:rsidR="004F46E3" w:rsidRDefault="004F46E3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607B0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53" w:dyaOrig="365">
                <v:shape id="_x0000_i1091" type="#_x0000_t75" style="width:100.5pt;height:15pt" o:ole="">
                  <v:imagedata r:id="rId144" o:title=""/>
                </v:shape>
                <o:OLEObject Type="Embed" ProgID="FXE300.Equation" ShapeID="_x0000_i1091" DrawAspect="Content" ObjectID="_1392311355" r:id="rId1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607B0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53" w:dyaOrig="365">
                <v:shape id="_x0000_i1092" type="#_x0000_t75" style="width:100.5pt;height:15pt" o:ole="">
                  <v:imagedata r:id="rId146" o:title=""/>
                </v:shape>
                <o:OLEObject Type="Embed" ProgID="FXE300.Equation" ShapeID="_x0000_i1092" DrawAspect="Content" ObjectID="_1392311356" r:id="rId1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787A" w:rsidRPr="004E1905" w:rsidRDefault="004F46E3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607B0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53" w:dyaOrig="365">
                <v:shape id="_x0000_i1093" type="#_x0000_t75" style="width:100.5pt;height:15pt" o:ole="">
                  <v:imagedata r:id="rId148" o:title=""/>
                </v:shape>
                <o:OLEObject Type="Embed" ProgID="FXE300.Equation" ShapeID="_x0000_i1093" DrawAspect="Content" ObjectID="_1392311357" r:id="rId1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607B0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53" w:dyaOrig="365">
                <v:shape id="_x0000_i1094" type="#_x0000_t75" style="width:100.5pt;height:15pt" o:ole="">
                  <v:imagedata r:id="rId150" o:title=""/>
                </v:shape>
                <o:OLEObject Type="Embed" ProgID="FXE300.Equation" ShapeID="_x0000_i1094" DrawAspect="Content" ObjectID="_1392311358" r:id="rId1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E607B0" w:rsidRPr="004E1905" w:rsidTr="000A467B">
        <w:trPr>
          <w:cantSplit/>
        </w:trPr>
        <w:tc>
          <w:tcPr>
            <w:tcW w:w="534" w:type="dxa"/>
          </w:tcPr>
          <w:p w:rsidR="00E607B0" w:rsidRPr="004E1905" w:rsidRDefault="00E607B0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</w:tcPr>
          <w:p w:rsidR="00E607B0" w:rsidRPr="004E1905" w:rsidRDefault="00E607B0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0A467B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02" w:dyaOrig="350">
                <v:shape id="_x0000_i1095" type="#_x0000_t75" style="width:80.25pt;height:15.75pt" o:ole="">
                  <v:imagedata r:id="rId152" o:title=""/>
                </v:shape>
                <o:OLEObject Type="Embed" ProgID="FXE300.Equation" ShapeID="_x0000_i1095" DrawAspect="Content" ObjectID="_1392311359" r:id="rId153"/>
              </w:object>
            </w:r>
          </w:p>
          <w:p w:rsidR="00E607B0" w:rsidRDefault="00E607B0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9380C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94" w:dyaOrig="365">
                <v:shape id="_x0000_i1096" type="#_x0000_t75" style="width:106.5pt;height:15pt" o:ole="">
                  <v:imagedata r:id="rId154" o:title=""/>
                </v:shape>
                <o:OLEObject Type="Embed" ProgID="FXE300.Equation" ShapeID="_x0000_i1096" DrawAspect="Content" ObjectID="_1392311360" r:id="rId1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9380C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2" w:dyaOrig="490">
                <v:shape id="_x0000_i1097" type="#_x0000_t75" style="width:59.25pt;height:20.25pt" o:ole="">
                  <v:imagedata r:id="rId156" o:title=""/>
                </v:shape>
                <o:OLEObject Type="Embed" ProgID="FXE300.Equation" ShapeID="_x0000_i1097" DrawAspect="Content" ObjectID="_1392311361" r:id="rId1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E607B0" w:rsidRDefault="00E607B0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9380C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35" w:dyaOrig="365">
                <v:shape id="_x0000_i1098" type="#_x0000_t75" style="width:99.75pt;height:15pt" o:ole="">
                  <v:imagedata r:id="rId158" o:title=""/>
                </v:shape>
                <o:OLEObject Type="Embed" ProgID="FXE300.Equation" ShapeID="_x0000_i1098" DrawAspect="Content" ObjectID="_1392311362" r:id="rId1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9380C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2" w:dyaOrig="490">
                <v:shape id="_x0000_i1099" type="#_x0000_t75" style="width:59.25pt;height:20.25pt" o:ole="">
                  <v:imagedata r:id="rId160" o:title=""/>
                </v:shape>
                <o:OLEObject Type="Embed" ProgID="FXE300.Equation" ShapeID="_x0000_i1099" DrawAspect="Content" ObjectID="_1392311363" r:id="rId161"/>
              </w:object>
            </w:r>
          </w:p>
        </w:tc>
      </w:tr>
      <w:tr w:rsidR="00E607B0" w:rsidRPr="004E1905" w:rsidTr="000A467B">
        <w:trPr>
          <w:cantSplit/>
        </w:trPr>
        <w:tc>
          <w:tcPr>
            <w:tcW w:w="534" w:type="dxa"/>
          </w:tcPr>
          <w:p w:rsidR="00E607B0" w:rsidRPr="004E1905" w:rsidRDefault="003F7FF0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</w:tcPr>
          <w:p w:rsidR="00E607B0" w:rsidRPr="004E1905" w:rsidRDefault="00E607B0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09380C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57" w:dyaOrig="467">
                <v:shape id="_x0000_i1100" type="#_x0000_t75" style="width:44.25pt;height:17.25pt" o:ole="">
                  <v:imagedata r:id="rId162" o:title=""/>
                </v:shape>
                <o:OLEObject Type="Embed" ProgID="FXE300.Equation" ShapeID="_x0000_i1100" DrawAspect="Content" ObjectID="_1392311364" r:id="rId163"/>
              </w:object>
            </w:r>
          </w:p>
          <w:p w:rsidR="00E607B0" w:rsidRDefault="00E607B0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9380C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53" w:dyaOrig="365">
                <v:shape id="_x0000_i1101" type="#_x0000_t75" style="width:100.5pt;height:15pt" o:ole="">
                  <v:imagedata r:id="rId164" o:title=""/>
                </v:shape>
                <o:OLEObject Type="Embed" ProgID="FXE300.Equation" ShapeID="_x0000_i1101" DrawAspect="Content" ObjectID="_1392311365" r:id="rId1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F7FF0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11" w:dyaOrig="490">
                <v:shape id="_x0000_i1102" type="#_x0000_t75" style="width:56.25pt;height:20.25pt" o:ole="">
                  <v:imagedata r:id="rId166" o:title=""/>
                </v:shape>
                <o:OLEObject Type="Embed" ProgID="FXE300.Equation" ShapeID="_x0000_i1102" DrawAspect="Content" ObjectID="_1392311366" r:id="rId1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E607B0" w:rsidRDefault="00E607B0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F7FF0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52" w:dyaOrig="490">
                <v:shape id="_x0000_i1103" type="#_x0000_t75" style="width:57.75pt;height:20.25pt" o:ole="">
                  <v:imagedata r:id="rId168" o:title=""/>
                </v:shape>
                <o:OLEObject Type="Embed" ProgID="FXE300.Equation" ShapeID="_x0000_i1103" DrawAspect="Content" ObjectID="_1392311367" r:id="rId1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F7FF0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F7FF0"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52" w:dyaOrig="365">
                <v:shape id="_x0000_i1104" type="#_x0000_t75" style="width:91.5pt;height:15pt" o:ole="">
                  <v:imagedata r:id="rId170" o:title=""/>
                </v:shape>
                <o:OLEObject Type="Embed" ProgID="FXE300.Equation" ShapeID="_x0000_i1104" DrawAspect="Content" ObjectID="_1392311368" r:id="rId171"/>
              </w:object>
            </w:r>
          </w:p>
        </w:tc>
      </w:tr>
      <w:tr w:rsidR="00DB66F0" w:rsidRPr="004E1905" w:rsidTr="000A467B">
        <w:trPr>
          <w:cantSplit/>
        </w:trPr>
        <w:tc>
          <w:tcPr>
            <w:tcW w:w="534" w:type="dxa"/>
          </w:tcPr>
          <w:p w:rsidR="00DB66F0" w:rsidRDefault="00DB66F0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</w:tcPr>
          <w:p w:rsidR="00DB66F0" w:rsidRPr="004E1905" w:rsidRDefault="000A467B" w:rsidP="00DB66F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Completely f</w:t>
            </w:r>
            <w:r w:rsidR="00DB66F0">
              <w:rPr>
                <w:rFonts w:ascii="Times New Roman" w:hAnsi="Times New Roman" w:cs="Times New Roman"/>
                <w:sz w:val="24"/>
                <w:szCs w:val="24"/>
              </w:rPr>
              <w:t xml:space="preserve">actorise  </w:t>
            </w:r>
            <w:r w:rsidR="00DB66F0" w:rsidRPr="00690D8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55" w:dyaOrig="467">
                <v:shape id="_x0000_i1105" type="#_x0000_t75" style="width:78.75pt;height:17.25pt" o:ole="">
                  <v:imagedata r:id="rId172" o:title=""/>
                </v:shape>
                <o:OLEObject Type="Embed" ProgID="FXE300.Equation" ShapeID="_x0000_i1105" DrawAspect="Content" ObjectID="_1392311369" r:id="rId173"/>
              </w:object>
            </w:r>
          </w:p>
          <w:p w:rsidR="00DB66F0" w:rsidRDefault="00DB66F0" w:rsidP="00DB66F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98" w:dyaOrig="365">
                <v:shape id="_x0000_i1106" type="#_x0000_t75" style="width:92.25pt;height:14.25pt" o:ole="">
                  <v:imagedata r:id="rId174" o:title=""/>
                </v:shape>
                <o:OLEObject Type="Embed" ProgID="FXE300.Equation" ShapeID="_x0000_i1106" DrawAspect="Content" ObjectID="_1392311370" r:id="rId1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07" w:dyaOrig="490">
                <v:shape id="_x0000_i1107" type="#_x0000_t75" style="width:96.75pt;height:18.75pt" o:ole="">
                  <v:imagedata r:id="rId176" o:title=""/>
                </v:shape>
                <o:OLEObject Type="Embed" ProgID="FXE300.Equation" ShapeID="_x0000_i1107" DrawAspect="Content" ObjectID="_1392311371" r:id="rId1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DB66F0" w:rsidRDefault="00DB66F0" w:rsidP="00DB66F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98" w:dyaOrig="365">
                <v:shape id="_x0000_i1108" type="#_x0000_t75" style="width:92.25pt;height:14.25pt" o:ole="">
                  <v:imagedata r:id="rId178" o:title=""/>
                </v:shape>
                <o:OLEObject Type="Embed" ProgID="FXE300.Equation" ShapeID="_x0000_i1108" DrawAspect="Content" ObjectID="_1392311372" r:id="rId1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67" w:dyaOrig="490">
                <v:shape id="_x0000_i1109" type="#_x0000_t75" style="width:102.75pt;height:18.75pt" o:ole="">
                  <v:imagedata r:id="rId180" o:title=""/>
                </v:shape>
                <o:OLEObject Type="Embed" ProgID="FXE300.Equation" ShapeID="_x0000_i1109" DrawAspect="Content" ObjectID="_1392311373" r:id="rId181"/>
              </w:object>
            </w:r>
          </w:p>
        </w:tc>
      </w:tr>
      <w:tr w:rsidR="00DB66F0" w:rsidRPr="004E1905" w:rsidTr="000A467B">
        <w:trPr>
          <w:cantSplit/>
        </w:trPr>
        <w:tc>
          <w:tcPr>
            <w:tcW w:w="534" w:type="dxa"/>
          </w:tcPr>
          <w:p w:rsidR="00DB66F0" w:rsidRPr="004E1905" w:rsidRDefault="00DB66F0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0064" w:type="dxa"/>
            <w:gridSpan w:val="4"/>
          </w:tcPr>
          <w:p w:rsidR="00DB66F0" w:rsidRPr="004E1905" w:rsidRDefault="00DB66F0" w:rsidP="00FA377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3F7FF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17" w:dyaOrig="850">
                <v:shape id="_x0000_i1110" type="#_x0000_t75" style="width:58.5pt;height:31.5pt" o:ole="">
                  <v:imagedata r:id="rId182" o:title=""/>
                </v:shape>
                <o:OLEObject Type="Embed" ProgID="FXE300.Equation" ShapeID="_x0000_i1110" DrawAspect="Content" ObjectID="_1392311374" r:id="rId183"/>
              </w:object>
            </w:r>
            <w: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first factorising.</w:t>
            </w:r>
          </w:p>
          <w:p w:rsidR="00DB66F0" w:rsidRDefault="00DB66F0" w:rsidP="00FA37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4" w:dyaOrig="365">
                <v:shape id="_x0000_i1111" type="#_x0000_t75" style="width:37.5pt;height:15pt" o:ole="">
                  <v:imagedata r:id="rId184" o:title=""/>
                </v:shape>
                <o:OLEObject Type="Embed" ProgID="FXE300.Equation" ShapeID="_x0000_i1111" DrawAspect="Content" ObjectID="_1392311375" r:id="rId1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112" type="#_x0000_t75" style="width:33pt;height:15pt" o:ole="">
                  <v:imagedata r:id="rId186" o:title=""/>
                </v:shape>
                <o:OLEObject Type="Embed" ProgID="FXE300.Equation" ShapeID="_x0000_i1112" DrawAspect="Content" ObjectID="_1392311376" r:id="rId18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365">
                <v:shape id="_x0000_i1113" type="#_x0000_t75" style="width:30.75pt;height:15pt" o:ole="">
                  <v:imagedata r:id="rId188" o:title=""/>
                </v:shape>
                <o:OLEObject Type="Embed" ProgID="FXE300.Equation" ShapeID="_x0000_i1113" DrawAspect="Content" ObjectID="_1392311377" r:id="rId1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67">
                <v:shape id="_x0000_i1114" type="#_x0000_t75" style="width:15pt;height:18.75pt" o:ole="">
                  <v:imagedata r:id="rId190" o:title=""/>
                </v:shape>
                <o:OLEObject Type="Embed" ProgID="FXE300.Equation" ShapeID="_x0000_i1114" DrawAspect="Content" ObjectID="_1392311378" r:id="rId191"/>
              </w:objec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9905CE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30"/>
        <w:gridCol w:w="536"/>
        <w:gridCol w:w="3917"/>
        <w:gridCol w:w="282"/>
        <w:gridCol w:w="4721"/>
      </w:tblGrid>
      <w:tr w:rsidR="00B259A3" w:rsidRPr="004E1905" w:rsidTr="00CF4C99">
        <w:trPr>
          <w:cantSplit/>
        </w:trPr>
        <w:tc>
          <w:tcPr>
            <w:tcW w:w="1762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B259A3" w:rsidRDefault="00B259A3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B259A3" w:rsidRPr="004E1905" w:rsidRDefault="00320459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199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B259A3" w:rsidRDefault="00B259A3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B259A3" w:rsidRDefault="00B259A3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B259A3" w:rsidRDefault="00B259A3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Factorisation</w:t>
            </w:r>
          </w:p>
        </w:tc>
        <w:tc>
          <w:tcPr>
            <w:tcW w:w="4721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B259A3" w:rsidRPr="004E1905" w:rsidRDefault="00B259A3" w:rsidP="009905C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F1257" w:rsidRPr="004E1905" w:rsidTr="00CF4C99">
        <w:trPr>
          <w:cantSplit/>
        </w:trPr>
        <w:tc>
          <w:tcPr>
            <w:tcW w:w="1762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1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Default="00FF1257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FF1257" w:rsidRPr="004E1905" w:rsidRDefault="00FF1257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00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FF1257" w:rsidRPr="004E1905" w:rsidRDefault="00FF1257" w:rsidP="00990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FF1257" w:rsidRPr="004E1905" w:rsidTr="000A467B">
        <w:trPr>
          <w:cantSplit/>
        </w:trPr>
        <w:tc>
          <w:tcPr>
            <w:tcW w:w="396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FF1257" w:rsidRPr="004E1905" w:rsidRDefault="00FF1257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FF1257" w:rsidRPr="004E1905" w:rsidRDefault="00FF1257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257" w:rsidRPr="00582441" w:rsidRDefault="00FF1257" w:rsidP="00990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FF1257" w:rsidRPr="004E1905" w:rsidRDefault="00FF1257" w:rsidP="00990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FF1257" w:rsidRPr="004E1905" w:rsidRDefault="00FF1257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99" w:rsidRPr="004E1905" w:rsidTr="000A467B">
        <w:trPr>
          <w:cantSplit/>
          <w:trHeight w:val="1041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F4C99" w:rsidRPr="004E1905" w:rsidRDefault="00CF4C99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CF4C99" w:rsidRPr="004E1905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456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CF4C9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74" w:dyaOrig="467">
                <v:shape id="_x0000_i1115" type="#_x0000_t75" style="width:78.75pt;height:17.25pt" o:ole="">
                  <v:imagedata r:id="rId192" o:title=""/>
                </v:shape>
                <o:OLEObject Type="Embed" ProgID="FXE300.Equation" ShapeID="_x0000_i1115" DrawAspect="Content" ObjectID="_1392311379" r:id="rId19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completely.</w:t>
            </w: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C99" w:rsidRPr="00FF1B4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F4C99" w:rsidRPr="00FF1B4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4C99" w:rsidRPr="00F661A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F4C99" w:rsidRPr="004E1905" w:rsidTr="000A467B">
        <w:trPr>
          <w:cantSplit/>
          <w:trHeight w:val="1041"/>
        </w:trPr>
        <w:tc>
          <w:tcPr>
            <w:tcW w:w="396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CF4C99" w:rsidRPr="004E1905" w:rsidRDefault="00CF4C99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F4C99" w:rsidRPr="00F661A2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456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CF4C9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29" w:dyaOrig="467">
                <v:shape id="_x0000_i1116" type="#_x0000_t75" style="width:87.75pt;height:17.25pt" o:ole="">
                  <v:imagedata r:id="rId194" o:title=""/>
                </v:shape>
                <o:OLEObject Type="Embed" ProgID="FXE300.Equation" ShapeID="_x0000_i1116" DrawAspect="Content" ObjectID="_1392311380" r:id="rId19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completely.</w:t>
            </w: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C99" w:rsidRPr="00FF1B4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F4C99" w:rsidRPr="00FF1B4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4C99" w:rsidRPr="00F661A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F4C99" w:rsidRPr="004E1905" w:rsidTr="000A467B">
        <w:trPr>
          <w:cantSplit/>
          <w:trHeight w:val="1027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F4C99" w:rsidRPr="004E1905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CF4C99" w:rsidRDefault="00CF4C99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456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F4C99" w:rsidRDefault="00CF4C99" w:rsidP="00CF4C9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3F7FF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58" w:dyaOrig="975" w14:anchorId="73C6B834">
                <v:shape id="_x0000_i1117" type="#_x0000_t75" style="width:56.25pt;height:36.75pt" o:ole="">
                  <v:imagedata r:id="rId196" o:title=""/>
                </v:shape>
                <o:OLEObject Type="Embed" ProgID="FXE300.Equation" ShapeID="_x0000_i1117" DrawAspect="Content" ObjectID="_1392311381" r:id="rId197"/>
              </w:object>
            </w:r>
            <w: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first factorising.</w:t>
            </w:r>
          </w:p>
          <w:p w:rsidR="00CF4C99" w:rsidRPr="00FF1B4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F4C99" w:rsidRPr="00FF1B4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4C99" w:rsidRPr="00F661A2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F4C99" w:rsidRPr="004E1905" w:rsidTr="000A467B">
        <w:trPr>
          <w:cantSplit/>
          <w:trHeight w:val="165"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:rsidR="00CF4C99" w:rsidRPr="004E1905" w:rsidRDefault="00CF4C99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Simplify  </w:t>
            </w:r>
            <w:r w:rsidRPr="00CB4397">
              <w:rPr>
                <w:rFonts w:ascii="Times New Roman" w:hAnsi="Times New Roman" w:cs="Times New Roman"/>
                <w:color w:val="FF0000"/>
                <w:position w:val="-32"/>
                <w:sz w:val="24"/>
                <w:szCs w:val="24"/>
              </w:rPr>
              <w:object w:dxaOrig="2917" w:dyaOrig="975" w14:anchorId="65263447">
                <v:shape id="_x0000_i1118" type="#_x0000_t75" style="width:111pt;height:36.75pt" o:ole="">
                  <v:imagedata r:id="rId198" o:title=""/>
                </v:shape>
                <o:OLEObject Type="Embed" ProgID="FXE300.Equation" ShapeID="_x0000_i1118" DrawAspect="Content" ObjectID="_1392311382" r:id="rId199"/>
              </w:object>
            </w:r>
            <w: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first factorising the terms.</w:t>
            </w:r>
          </w:p>
          <w:p w:rsidR="00CF4C99" w:rsidRPr="00FF1B4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F4C99" w:rsidRPr="00FF1B4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4C99" w:rsidRPr="00063E52" w:rsidRDefault="00CF4C99" w:rsidP="00CF4C9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F4C99" w:rsidRPr="004E1905" w:rsidTr="000A467B">
        <w:trPr>
          <w:cantSplit/>
          <w:trHeight w:val="165"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CF4C99" w:rsidRPr="00063E52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CF4C99" w:rsidRDefault="00CF4C99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CF4C99" w:rsidRDefault="00CF4C99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C99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F4C99" w:rsidRPr="00063E52" w:rsidRDefault="00CF4C99" w:rsidP="00990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:rsidR="00CF4C99" w:rsidRPr="004E1905" w:rsidRDefault="00CF4C99" w:rsidP="005A4DA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Simplify  </w:t>
            </w:r>
            <w:r w:rsidR="00E8792F" w:rsidRPr="00E8792F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2810" w:dyaOrig="731" w14:anchorId="55A94876">
                <v:shape id="_x0000_i1119" type="#_x0000_t75" style="width:135.75pt;height:35.25pt" o:ole="">
                  <v:imagedata r:id="rId200" o:title=""/>
                </v:shape>
                <o:OLEObject Type="Embed" ProgID="FXE300.Equation" ShapeID="_x0000_i1119" DrawAspect="Content" ObjectID="_1392311383" r:id="rId201"/>
              </w:object>
            </w:r>
            <w: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first factorising the terms.</w:t>
            </w:r>
          </w:p>
          <w:p w:rsidR="00CF4C99" w:rsidRPr="00FF1B4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F4C99" w:rsidRPr="00FF1B42" w:rsidRDefault="00CF4C99" w:rsidP="00CF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4C99" w:rsidRDefault="00CF4C99" w:rsidP="00CF4C9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FB269C" w:rsidRDefault="00FB269C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969"/>
        <w:gridCol w:w="4678"/>
      </w:tblGrid>
      <w:tr w:rsidR="00B259A3" w:rsidRPr="004E1905" w:rsidTr="00B259A3"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B259A3" w:rsidRDefault="00B259A3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B259A3" w:rsidRPr="004E1905" w:rsidRDefault="00320459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259A3" w:rsidRDefault="00B259A3" w:rsidP="00B259A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B259A3" w:rsidRDefault="00B259A3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Factorisation</w:t>
            </w:r>
          </w:p>
        </w:tc>
        <w:tc>
          <w:tcPr>
            <w:tcW w:w="4678" w:type="dxa"/>
            <w:tcBorders>
              <w:top w:val="nil"/>
              <w:bottom w:val="nil"/>
            </w:tcBorders>
            <w:vAlign w:val="center"/>
          </w:tcPr>
          <w:p w:rsidR="00B259A3" w:rsidRPr="004E1905" w:rsidRDefault="00B259A3" w:rsidP="009905C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259A3" w:rsidRPr="004E1905" w:rsidTr="00B259A3"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B259A3" w:rsidRPr="004E1905" w:rsidRDefault="00B259A3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259A3" w:rsidRDefault="00B259A3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 xml:space="preserve">Multiple Choice </w:t>
            </w:r>
          </w:p>
          <w:p w:rsidR="00B259A3" w:rsidRPr="004E1905" w:rsidRDefault="00320459" w:rsidP="009905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  <w:tc>
          <w:tcPr>
            <w:tcW w:w="4678" w:type="dxa"/>
            <w:tcBorders>
              <w:top w:val="nil"/>
              <w:bottom w:val="nil"/>
            </w:tcBorders>
            <w:vAlign w:val="bottom"/>
          </w:tcPr>
          <w:p w:rsidR="00B259A3" w:rsidRPr="004E1905" w:rsidRDefault="00B259A3" w:rsidP="00990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</w:tbl>
    <w:p w:rsidR="00C67F16" w:rsidRPr="00B259A3" w:rsidRDefault="00C67F16" w:rsidP="00C67F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7F16" w:rsidRPr="00B259A3" w:rsidRDefault="00C67F16" w:rsidP="00C67F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A3">
        <w:rPr>
          <w:rFonts w:ascii="Times New Roman" w:hAnsi="Times New Roman" w:cs="Times New Roman"/>
          <w:sz w:val="24"/>
          <w:szCs w:val="24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6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12GQ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HNITX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5715" r="7620" b="13335"/>
                <wp:wrapNone/>
                <wp:docPr id="5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4yGgIAAC4EAAAOAAAAZHJzL2Uyb0RvYy54bWysU1Fv0zAQfkfiP1h+p0lKymj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TON4y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5715" r="13335" b="13335"/>
                <wp:wrapNone/>
                <wp:docPr id="5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6dGgIAAC4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CIsun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5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F/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fMGZFT31&#10;6GEvDJtNoz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Ngxf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pl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dhepl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eX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1HUeX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rhGgIAAC4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KuV64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c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+QVnVvTU&#10;o8edMGx2Gb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sRGH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30.85pt;margin-top:1.85pt;width:13.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/zGgIAAC4EAAAOAAAAZHJzL2Uyb0RvYy54bWysU1Fv0zAQfkfiP1h+p0m6hr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C5e/z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335" r="7620" b="5715"/>
                <wp:wrapNone/>
                <wp:docPr id="5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82.4pt;margin-top:1.85pt;width:13.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IBGgIAAC4EAAAOAAAAZHJzL2Uyb0RvYy54bWysU1Fv0zAQfkfiP1h+p0lKw1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qfUIB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335" r="13335" b="5715"/>
                <wp:wrapNone/>
                <wp:docPr id="5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33.95pt;margin-top:1.85pt;width:13.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TC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LNrVMI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4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88.35pt;margin-top:1.85pt;width:13.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"/>
            </w:pict>
          </mc:Fallback>
        </mc:AlternateContent>
      </w:r>
      <w:r w:rsidR="00C67F16">
        <w:tab/>
        <w:t xml:space="preserve"> 13.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8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30.85pt;margin-top:1.85pt;width:13.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Hi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CY01Hi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47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182.4pt;margin-top:1.85pt;width:13.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4AGgIAAC4EAAAOAAAAZHJzL2Uyb0RvYy54bWysU1Fv0zAQfkfiP1h+p0lKu7K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bMGZFT31&#10;6GEvDJtf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QgE4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46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133.95pt;margin-top:1.85pt;width:13.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jDGg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SZZYwx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5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88.35pt;margin-top:1.85pt;width:13.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UxGgIAAC4EAAAOAAAAZHJzL2Uyb0RvYy54bWysU1Fv0zAQfkfiP1h+p0lKyl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Q71M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1430" r="11430" b="7620"/>
                <wp:wrapNone/>
                <wp:docPr id="44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230.85pt;margin-top:1.85pt;width:13.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ky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y5IzK3rq&#10;0eNOGHZV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WuCTI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1430" r="7620" b="7620"/>
                <wp:wrapNone/>
                <wp:docPr id="43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82.4pt;margin-top:1.85pt;width:13.5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H2PNc8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1430" r="13335" b="7620"/>
                <wp:wrapNone/>
                <wp:docPr id="42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33.95pt;margin-top:1.85pt;width:13.5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J5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bMqZFT31&#10;6GEvDJsvojaD8yWlPLlHjNV5dwfym2cW1p2wrbpBhKFToiZGRczPXlyIjqerbDt8hpqQxS5AkunQ&#10;YB8BSQB2SN04nruhDoFJOiyuitmceiYpVBSzt3nqVibK58sOffiooGfRqLgyRjsf9RKl2N/5EPmI&#10;8jkr8Qej6402JjnYbtcGGVVb8U1aqQQq8zLNWDZUfDGfzhPyi5i/hMjT+hsEws7WadKiVh9OdhDa&#10;jDaxNPYkXtRr1H0L9ZG0QxiHlj4ZGR3gD84GGtiK++87gYoz88mS/otiNosTnpzZ/Gp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r8Hie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1430" r="11430" b="7620"/>
                <wp:wrapNone/>
                <wp:docPr id="4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88.35pt;margin-top:1.85pt;width:13.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+L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suDMioF6&#10;dL8Xhi0u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1lPi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C67F16" w:rsidP="008E5359">
      <w:pPr>
        <w:spacing w:after="120" w:line="240" w:lineRule="auto"/>
      </w:pPr>
      <w:r>
        <w:tab/>
        <w:t xml:space="preserve"> </w:t>
      </w:r>
    </w:p>
    <w:p w:rsidR="00E507A5" w:rsidRDefault="00E507A5">
      <w:pPr>
        <w:sectPr w:rsidR="00E507A5" w:rsidSect="00E507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507A5" w:rsidRPr="005254D3" w:rsidRDefault="00E507A5" w:rsidP="00E507A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E507A5" w:rsidRPr="005254D3" w:rsidTr="00E507A5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E507A5" w:rsidRPr="005254D3" w:rsidRDefault="00E507A5" w:rsidP="00E507A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E507A5" w:rsidRDefault="00E507A5" w:rsidP="00E507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E507A5" w:rsidRPr="005254D3" w:rsidRDefault="00E507A5" w:rsidP="00E507A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Factorisation</w:t>
            </w:r>
          </w:p>
        </w:tc>
      </w:tr>
      <w:tr w:rsidR="00E507A5" w:rsidRPr="005254D3" w:rsidTr="00E507A5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E507A5" w:rsidRPr="005254D3" w:rsidRDefault="00E507A5" w:rsidP="00E507A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E507A5" w:rsidRPr="005254D3" w:rsidRDefault="00E507A5" w:rsidP="00E507A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Answer Sheet</w:t>
            </w:r>
          </w:p>
        </w:tc>
      </w:tr>
    </w:tbl>
    <w:p w:rsidR="00E507A5" w:rsidRPr="005254D3" w:rsidRDefault="00E507A5" w:rsidP="00E507A5">
      <w:pPr>
        <w:rPr>
          <w:rFonts w:ascii="Times New Roman" w:hAnsi="Times New Roman" w:cs="Times New Roman"/>
          <w:sz w:val="28"/>
          <w:szCs w:val="28"/>
        </w:rPr>
      </w:pPr>
      <w:r w:rsidRPr="005254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E507A5" w:rsidRPr="005254D3" w:rsidTr="00E507A5">
        <w:tc>
          <w:tcPr>
            <w:tcW w:w="4219" w:type="dxa"/>
            <w:gridSpan w:val="2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965" w:dyaOrig="329">
                <v:shape id="_x0000_i1120" type="#_x0000_t75" style="width:48pt;height:16.5pt" o:ole="">
                  <v:imagedata r:id="rId202" o:title=""/>
                </v:shape>
                <o:OLEObject Type="Embed" ProgID="FXE300.Equation" ShapeID="_x0000_i1120" DrawAspect="Content" ObjectID="_1392311384" r:id="rId203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950" w:dyaOrig="329">
                <v:shape id="_x0000_i1121" type="#_x0000_t75" style="width:47.25pt;height:16.5pt" o:ole="">
                  <v:imagedata r:id="rId204" o:title=""/>
                </v:shape>
                <o:OLEObject Type="Embed" ProgID="FXE300.Equation" ShapeID="_x0000_i1121" DrawAspect="Content" ObjectID="_1392311385" r:id="rId205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606" w:dyaOrig="438">
                <v:shape id="_x0000_i1122" type="#_x0000_t75" style="width:80.25pt;height:21.75pt" o:ole="">
                  <v:imagedata r:id="rId206" o:title=""/>
                </v:shape>
                <o:OLEObject Type="Embed" ProgID="FXE300.Equation" ShapeID="_x0000_i1122" DrawAspect="Content" ObjectID="_1392311386" r:id="rId207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802" w:dyaOrig="329">
                <v:shape id="_x0000_i1123" type="#_x0000_t75" style="width:90pt;height:16.5pt" o:ole="">
                  <v:imagedata r:id="rId208" o:title=""/>
                </v:shape>
                <o:OLEObject Type="Embed" ProgID="FXE300.Equation" ShapeID="_x0000_i1123" DrawAspect="Content" ObjectID="_1392311387" r:id="rId209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643" w:dyaOrig="329">
                <v:shape id="_x0000_i1124" type="#_x0000_t75" style="width:82.5pt;height:16.5pt" o:ole="">
                  <v:imagedata r:id="rId210" o:title=""/>
                </v:shape>
                <o:OLEObject Type="Embed" ProgID="FXE300.Equation" ShapeID="_x0000_i1124" DrawAspect="Content" ObjectID="_1392311388" r:id="rId211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608" w:dyaOrig="329">
                <v:shape id="_x0000_i1125" type="#_x0000_t75" style="width:80.25pt;height:16.5pt" o:ole="">
                  <v:imagedata r:id="rId212" o:title=""/>
                </v:shape>
                <o:OLEObject Type="Embed" ProgID="FXE300.Equation" ShapeID="_x0000_i1125" DrawAspect="Content" ObjectID="_1392311389" r:id="rId213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581" w:dyaOrig="329">
                <v:shape id="_x0000_i1126" type="#_x0000_t75" style="width:78.75pt;height:16.5pt" o:ole="">
                  <v:imagedata r:id="rId214" o:title=""/>
                </v:shape>
                <o:OLEObject Type="Embed" ProgID="FXE300.Equation" ShapeID="_x0000_i1126" DrawAspect="Content" ObjectID="_1392311390" r:id="rId215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975" w:dyaOrig="438">
                <v:shape id="_x0000_i1127" type="#_x0000_t75" style="width:48.75pt;height:21.75pt" o:ole="">
                  <v:imagedata r:id="rId216" o:title=""/>
                </v:shape>
                <o:OLEObject Type="Embed" ProgID="FXE300.Equation" ShapeID="_x0000_i1127" DrawAspect="Content" ObjectID="_1392311391" r:id="rId217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751" w:dyaOrig="329">
                <v:shape id="_x0000_i1128" type="#_x0000_t75" style="width:87.75pt;height:16.5pt" o:ole="">
                  <v:imagedata r:id="rId218" o:title=""/>
                </v:shape>
                <o:OLEObject Type="Embed" ProgID="FXE300.Equation" ShapeID="_x0000_i1128" DrawAspect="Content" ObjectID="_1392311392" r:id="rId219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581" w:dyaOrig="329">
                <v:shape id="_x0000_i1129" type="#_x0000_t75" style="width:78.75pt;height:16.5pt" o:ole="">
                  <v:imagedata r:id="rId220" o:title=""/>
                </v:shape>
                <o:OLEObject Type="Embed" ProgID="FXE300.Equation" ShapeID="_x0000_i1129" DrawAspect="Content" ObjectID="_1392311393" r:id="rId221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643" w:dyaOrig="329">
                <v:shape id="_x0000_i1130" type="#_x0000_t75" style="width:82.5pt;height:16.5pt" o:ole="">
                  <v:imagedata r:id="rId222" o:title=""/>
                </v:shape>
                <o:OLEObject Type="Embed" ProgID="FXE300.Equation" ShapeID="_x0000_i1130" DrawAspect="Content" ObjectID="_1392311394" r:id="rId223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786" w:dyaOrig="329">
                <v:shape id="_x0000_i1131" type="#_x0000_t75" style="width:89.25pt;height:16.5pt" o:ole="">
                  <v:imagedata r:id="rId224" o:title=""/>
                </v:shape>
                <o:OLEObject Type="Embed" ProgID="FXE300.Equation" ShapeID="_x0000_i1131" DrawAspect="Content" ObjectID="_1392311395" r:id="rId225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751" w:dyaOrig="329">
                <v:shape id="_x0000_i1132" type="#_x0000_t75" style="width:87.75pt;height:16.5pt" o:ole="">
                  <v:imagedata r:id="rId226" o:title=""/>
                </v:shape>
                <o:OLEObject Type="Embed" ProgID="FXE300.Equation" ShapeID="_x0000_i1132" DrawAspect="Content" ObjectID="_1392311396" r:id="rId227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923" w:dyaOrig="329">
                <v:shape id="_x0000_i1133" type="#_x0000_t75" style="width:96pt;height:16.5pt" o:ole="">
                  <v:imagedata r:id="rId228" o:title=""/>
                </v:shape>
                <o:OLEObject Type="Embed" ProgID="FXE300.Equation" ShapeID="_x0000_i1133" DrawAspect="Content" ObjectID="_1392311397" r:id="rId229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E507A5" w:rsidRPr="005254D3" w:rsidTr="00E507A5">
        <w:tc>
          <w:tcPr>
            <w:tcW w:w="56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651" w:type="dxa"/>
          </w:tcPr>
          <w:p w:rsidR="00E507A5" w:rsidRPr="00E507A5" w:rsidRDefault="00E507A5" w:rsidP="00E507A5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7A5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079" w:dyaOrig="438">
                <v:shape id="_x0000_i1134" type="#_x0000_t75" style="width:54pt;height:21.75pt" o:ole="">
                  <v:imagedata r:id="rId230" o:title=""/>
                </v:shape>
                <o:OLEObject Type="Embed" ProgID="FXE300.Equation" ShapeID="_x0000_i1134" DrawAspect="Content" ObjectID="_1392311398" r:id="rId231"/>
              </w:object>
            </w:r>
            <w:r w:rsidRPr="00E507A5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E507A5" w:rsidRPr="005254D3" w:rsidTr="00E507A5">
        <w:tc>
          <w:tcPr>
            <w:tcW w:w="2093" w:type="dxa"/>
            <w:gridSpan w:val="2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18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18" w:type="dxa"/>
          </w:tcPr>
          <w:p w:rsidR="00E507A5" w:rsidRPr="005254D3" w:rsidRDefault="003259D6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507A5" w:rsidRPr="005254D3" w:rsidTr="00E507A5">
        <w:tc>
          <w:tcPr>
            <w:tcW w:w="675" w:type="dxa"/>
          </w:tcPr>
          <w:p w:rsidR="00E507A5" w:rsidRPr="005254D3" w:rsidRDefault="00E507A5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:rsidR="00E507A5" w:rsidRPr="005254D3" w:rsidRDefault="003259D6" w:rsidP="00E5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:rsidR="00E507A5" w:rsidRPr="005254D3" w:rsidRDefault="00E507A5" w:rsidP="00E507A5">
      <w:pPr>
        <w:rPr>
          <w:rFonts w:ascii="Times New Roman" w:hAnsi="Times New Roman" w:cs="Times New Roman"/>
          <w:sz w:val="28"/>
          <w:szCs w:val="28"/>
        </w:rPr>
      </w:pPr>
    </w:p>
    <w:p w:rsidR="00E507A5" w:rsidRPr="005254D3" w:rsidRDefault="00E507A5" w:rsidP="00E507A5">
      <w:pPr>
        <w:rPr>
          <w:rFonts w:ascii="Times New Roman" w:hAnsi="Times New Roman" w:cs="Times New Roman"/>
          <w:sz w:val="28"/>
          <w:szCs w:val="28"/>
        </w:rPr>
      </w:pPr>
    </w:p>
    <w:p w:rsidR="00E507A5" w:rsidRPr="005254D3" w:rsidRDefault="00E507A5" w:rsidP="00E507A5">
      <w:pPr>
        <w:rPr>
          <w:rFonts w:ascii="Times New Roman" w:hAnsi="Times New Roman" w:cs="Times New Roman"/>
          <w:sz w:val="28"/>
          <w:szCs w:val="28"/>
        </w:rPr>
      </w:pPr>
    </w:p>
    <w:p w:rsidR="00E507A5" w:rsidRPr="005254D3" w:rsidRDefault="00E507A5" w:rsidP="00E507A5">
      <w:pPr>
        <w:rPr>
          <w:rFonts w:ascii="Times New Roman" w:hAnsi="Times New Roman" w:cs="Times New Roman"/>
          <w:sz w:val="28"/>
          <w:szCs w:val="28"/>
        </w:rPr>
      </w:pPr>
    </w:p>
    <w:p w:rsidR="00E507A5" w:rsidRPr="005254D3" w:rsidRDefault="00E507A5" w:rsidP="00E507A5">
      <w:pPr>
        <w:rPr>
          <w:rFonts w:ascii="Times New Roman" w:hAnsi="Times New Roman" w:cs="Times New Roman"/>
          <w:sz w:val="28"/>
          <w:szCs w:val="28"/>
        </w:rPr>
      </w:pPr>
    </w:p>
    <w:p w:rsidR="00E507A5" w:rsidRPr="005254D3" w:rsidRDefault="00E507A5" w:rsidP="00E507A5">
      <w:pPr>
        <w:rPr>
          <w:rFonts w:ascii="Times New Roman" w:hAnsi="Times New Roman" w:cs="Times New Roman"/>
          <w:sz w:val="28"/>
          <w:szCs w:val="28"/>
        </w:rPr>
      </w:pPr>
    </w:p>
    <w:p w:rsidR="00E507A5" w:rsidRPr="005254D3" w:rsidRDefault="00E507A5" w:rsidP="00E507A5">
      <w:pPr>
        <w:rPr>
          <w:rFonts w:ascii="Times New Roman" w:hAnsi="Times New Roman" w:cs="Times New Roman"/>
          <w:sz w:val="28"/>
          <w:szCs w:val="28"/>
        </w:rPr>
      </w:pPr>
    </w:p>
    <w:p w:rsidR="00E507A5" w:rsidRPr="005254D3" w:rsidRDefault="00E507A5" w:rsidP="00E507A5">
      <w:pPr>
        <w:rPr>
          <w:rFonts w:ascii="Times New Roman" w:hAnsi="Times New Roman" w:cs="Times New Roman"/>
          <w:sz w:val="28"/>
          <w:szCs w:val="28"/>
        </w:rPr>
      </w:pPr>
    </w:p>
    <w:p w:rsidR="00E507A5" w:rsidRPr="005254D3" w:rsidRDefault="00E507A5" w:rsidP="00E507A5">
      <w:pPr>
        <w:rPr>
          <w:rFonts w:ascii="Times New Roman" w:hAnsi="Times New Roman" w:cs="Times New Roman"/>
          <w:sz w:val="28"/>
          <w:szCs w:val="28"/>
        </w:rPr>
      </w:pPr>
    </w:p>
    <w:p w:rsidR="00E507A5" w:rsidRPr="005254D3" w:rsidRDefault="00E507A5" w:rsidP="00E507A5">
      <w:pPr>
        <w:rPr>
          <w:rFonts w:ascii="Times New Roman" w:hAnsi="Times New Roman" w:cs="Times New Roman"/>
          <w:sz w:val="28"/>
          <w:szCs w:val="28"/>
        </w:rPr>
      </w:pPr>
    </w:p>
    <w:p w:rsidR="000255B3" w:rsidRDefault="000255B3"/>
    <w:p w:rsidR="000255B3" w:rsidRDefault="000255B3"/>
    <w:p w:rsidR="003259D6" w:rsidRDefault="003259D6"/>
    <w:tbl>
      <w:tblPr>
        <w:tblStyle w:val="TableGrid"/>
        <w:tblpPr w:leftFromText="180" w:rightFromText="180" w:vertAnchor="text" w:horzAnchor="margin" w:tblpY="45"/>
        <w:tblW w:w="9683" w:type="dxa"/>
        <w:tblLook w:val="04A0" w:firstRow="1" w:lastRow="0" w:firstColumn="1" w:lastColumn="0" w:noHBand="0" w:noVBand="1"/>
      </w:tblPr>
      <w:tblGrid>
        <w:gridCol w:w="573"/>
        <w:gridCol w:w="573"/>
        <w:gridCol w:w="8537"/>
      </w:tblGrid>
      <w:tr w:rsidR="003259D6" w:rsidRPr="005254D3" w:rsidTr="003259D6">
        <w:tc>
          <w:tcPr>
            <w:tcW w:w="9683" w:type="dxa"/>
            <w:gridSpan w:val="3"/>
          </w:tcPr>
          <w:p w:rsidR="003259D6" w:rsidRPr="005254D3" w:rsidRDefault="003259D6" w:rsidP="0032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Longer Answer</w:t>
            </w:r>
          </w:p>
        </w:tc>
      </w:tr>
      <w:tr w:rsidR="003259D6" w:rsidRPr="005254D3" w:rsidTr="003259D6">
        <w:tc>
          <w:tcPr>
            <w:tcW w:w="573" w:type="dxa"/>
          </w:tcPr>
          <w:p w:rsidR="003259D6" w:rsidRPr="005254D3" w:rsidRDefault="003259D6" w:rsidP="0032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:rsidR="003259D6" w:rsidRPr="005254D3" w:rsidRDefault="003259D6" w:rsidP="0032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537" w:type="dxa"/>
          </w:tcPr>
          <w:p w:rsidR="003259D6" w:rsidRPr="003259D6" w:rsidRDefault="003259D6" w:rsidP="003259D6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9D6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875" w:dyaOrig="329">
                <v:shape id="_x0000_i1135" type="#_x0000_t75" style="width:93.75pt;height:16.5pt" o:ole="">
                  <v:imagedata r:id="rId232" o:title=""/>
                </v:shape>
                <o:OLEObject Type="Embed" ProgID="FXE300.Equation" ShapeID="_x0000_i1135" DrawAspect="Content" ObjectID="_1392311399" r:id="rId233"/>
              </w:object>
            </w:r>
            <w:r w:rsidRPr="003259D6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3259D6" w:rsidRPr="005254D3" w:rsidTr="003259D6">
        <w:tc>
          <w:tcPr>
            <w:tcW w:w="573" w:type="dxa"/>
          </w:tcPr>
          <w:p w:rsidR="003259D6" w:rsidRPr="005254D3" w:rsidRDefault="003259D6" w:rsidP="00325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3259D6" w:rsidRPr="005254D3" w:rsidRDefault="003259D6" w:rsidP="0032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537" w:type="dxa"/>
          </w:tcPr>
          <w:p w:rsidR="003259D6" w:rsidRPr="003259D6" w:rsidRDefault="003259D6" w:rsidP="003259D6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9D6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063" w:dyaOrig="329">
                <v:shape id="_x0000_i1136" type="#_x0000_t75" style="width:103.5pt;height:16.5pt" o:ole="">
                  <v:imagedata r:id="rId234" o:title=""/>
                </v:shape>
                <o:OLEObject Type="Embed" ProgID="FXE300.Equation" ShapeID="_x0000_i1136" DrawAspect="Content" ObjectID="_1392311400" r:id="rId235"/>
              </w:object>
            </w:r>
            <w:r w:rsidRPr="003259D6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3259D6" w:rsidRPr="005254D3" w:rsidTr="003259D6">
        <w:tc>
          <w:tcPr>
            <w:tcW w:w="573" w:type="dxa"/>
          </w:tcPr>
          <w:p w:rsidR="003259D6" w:rsidRPr="005254D3" w:rsidRDefault="003259D6" w:rsidP="0032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3" w:type="dxa"/>
          </w:tcPr>
          <w:p w:rsidR="003259D6" w:rsidRPr="005254D3" w:rsidRDefault="00724567" w:rsidP="0032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537" w:type="dxa"/>
          </w:tcPr>
          <w:p w:rsidR="003259D6" w:rsidRPr="00724567" w:rsidRDefault="00724567" w:rsidP="003259D6">
            <w:pPr>
              <w:rPr>
                <w:rFonts w:ascii="Times New Roman" w:hAnsi="Times New Roman" w:cs="Times New Roman"/>
                <w:position w:val="-2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567">
              <w:rPr>
                <w:rFonts w:ascii="Times New Roman" w:hAnsi="Times New Roman" w:cs="Times New Roman"/>
                <w:color w:val="FF0000"/>
                <w:position w:val="-26"/>
                <w:sz w:val="28"/>
                <w:szCs w:val="28"/>
              </w:rPr>
              <w:object w:dxaOrig="4124" w:dyaOrig="740">
                <v:shape id="_x0000_i1137" type="#_x0000_t75" style="width:206.25pt;height:36.75pt" o:ole="">
                  <v:imagedata r:id="rId236" o:title=""/>
                </v:shape>
                <o:OLEObject Type="Embed" ProgID="FXE300.Equation" ShapeID="_x0000_i1137" DrawAspect="Content" ObjectID="_1392311401" r:id="rId237"/>
              </w:object>
            </w:r>
            <w:r w:rsidRPr="00724567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t xml:space="preserve"> </w:t>
            </w:r>
          </w:p>
        </w:tc>
      </w:tr>
      <w:tr w:rsidR="003259D6" w:rsidRPr="005254D3" w:rsidTr="003259D6">
        <w:tc>
          <w:tcPr>
            <w:tcW w:w="573" w:type="dxa"/>
          </w:tcPr>
          <w:p w:rsidR="003259D6" w:rsidRPr="005254D3" w:rsidRDefault="003259D6" w:rsidP="00325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3259D6" w:rsidRPr="005254D3" w:rsidRDefault="00724567" w:rsidP="0032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537" w:type="dxa"/>
          </w:tcPr>
          <w:p w:rsidR="003259D6" w:rsidRPr="00724567" w:rsidRDefault="00724567" w:rsidP="003259D6">
            <w:pPr>
              <w:rPr>
                <w:rFonts w:ascii="Times New Roman" w:hAnsi="Times New Roman" w:cs="Times New Roman"/>
                <w:position w:val="-3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567">
              <w:rPr>
                <w:rFonts w:ascii="Times New Roman" w:hAnsi="Times New Roman" w:cs="Times New Roman"/>
                <w:color w:val="FF0000"/>
                <w:position w:val="-34"/>
                <w:sz w:val="28"/>
                <w:szCs w:val="28"/>
              </w:rPr>
              <w:object w:dxaOrig="4738" w:dyaOrig="733">
                <v:shape id="_x0000_i1138" type="#_x0000_t75" style="width:237pt;height:36.75pt" o:ole="">
                  <v:imagedata r:id="rId238" o:title=""/>
                </v:shape>
                <o:OLEObject Type="Embed" ProgID="FXE300.Equation" ShapeID="_x0000_i1138" DrawAspect="Content" ObjectID="_1392311402" r:id="rId239"/>
              </w:object>
            </w:r>
            <w:r w:rsidRPr="00724567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t xml:space="preserve"> </w:t>
            </w:r>
          </w:p>
        </w:tc>
      </w:tr>
    </w:tbl>
    <w:p w:rsidR="00E507A5" w:rsidRDefault="00E507A5"/>
    <w:sectPr w:rsidR="00E507A5" w:rsidSect="00E50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EDA" w:rsidRDefault="00633EDA" w:rsidP="00E24335">
      <w:pPr>
        <w:spacing w:after="0" w:line="240" w:lineRule="auto"/>
      </w:pPr>
      <w:r>
        <w:separator/>
      </w:r>
    </w:p>
  </w:endnote>
  <w:endnote w:type="continuationSeparator" w:id="0">
    <w:p w:rsidR="00633EDA" w:rsidRDefault="00633EDA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507A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507A5" w:rsidRDefault="00E507A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507A5" w:rsidRDefault="00E507A5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255B3" w:rsidRPr="000255B3">
            <w:rPr>
              <w:rFonts w:asciiTheme="majorHAnsi" w:hAnsiTheme="majorHAnsi"/>
              <w:b/>
              <w:noProof/>
            </w:rPr>
            <w:t>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507A5" w:rsidRDefault="00E507A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507A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507A5" w:rsidRDefault="00E507A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507A5" w:rsidRDefault="00E507A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507A5" w:rsidRDefault="00E507A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507A5" w:rsidRDefault="00E507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EDA" w:rsidRDefault="00633EDA" w:rsidP="00E24335">
      <w:pPr>
        <w:spacing w:after="0" w:line="240" w:lineRule="auto"/>
      </w:pPr>
      <w:r>
        <w:separator/>
      </w:r>
    </w:p>
  </w:footnote>
  <w:footnote w:type="continuationSeparator" w:id="0">
    <w:p w:rsidR="00633EDA" w:rsidRDefault="00633EDA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A5" w:rsidRDefault="00E507A5">
    <w:pPr>
      <w:pStyle w:val="Header"/>
    </w:pPr>
    <w:r>
      <w:t>Factorisation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A5" w:rsidRPr="00676A45" w:rsidRDefault="00E507A5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21"/>
    <w:rsid w:val="00013474"/>
    <w:rsid w:val="000255B3"/>
    <w:rsid w:val="00031826"/>
    <w:rsid w:val="00034138"/>
    <w:rsid w:val="00054524"/>
    <w:rsid w:val="00072016"/>
    <w:rsid w:val="000770C2"/>
    <w:rsid w:val="0009380C"/>
    <w:rsid w:val="000A366F"/>
    <w:rsid w:val="000A467B"/>
    <w:rsid w:val="000F41E0"/>
    <w:rsid w:val="00134156"/>
    <w:rsid w:val="0018418B"/>
    <w:rsid w:val="0019427A"/>
    <w:rsid w:val="001D75FA"/>
    <w:rsid w:val="001E504A"/>
    <w:rsid w:val="00242728"/>
    <w:rsid w:val="002A3D0B"/>
    <w:rsid w:val="002F08A0"/>
    <w:rsid w:val="003157FF"/>
    <w:rsid w:val="00320459"/>
    <w:rsid w:val="003259D6"/>
    <w:rsid w:val="00325B6E"/>
    <w:rsid w:val="0035076C"/>
    <w:rsid w:val="00374F62"/>
    <w:rsid w:val="003F7FF0"/>
    <w:rsid w:val="004355BF"/>
    <w:rsid w:val="004673C9"/>
    <w:rsid w:val="00490921"/>
    <w:rsid w:val="004A7FD9"/>
    <w:rsid w:val="004E1905"/>
    <w:rsid w:val="004E5BED"/>
    <w:rsid w:val="004F46E3"/>
    <w:rsid w:val="004F6FE4"/>
    <w:rsid w:val="00532CE0"/>
    <w:rsid w:val="005A4DAC"/>
    <w:rsid w:val="005D536F"/>
    <w:rsid w:val="005D7584"/>
    <w:rsid w:val="005E3D07"/>
    <w:rsid w:val="00605251"/>
    <w:rsid w:val="00620828"/>
    <w:rsid w:val="00633EDA"/>
    <w:rsid w:val="006708B0"/>
    <w:rsid w:val="00676A45"/>
    <w:rsid w:val="00681B74"/>
    <w:rsid w:val="00690D88"/>
    <w:rsid w:val="006D5D42"/>
    <w:rsid w:val="0070532A"/>
    <w:rsid w:val="0071284D"/>
    <w:rsid w:val="007222B1"/>
    <w:rsid w:val="00724567"/>
    <w:rsid w:val="007452A3"/>
    <w:rsid w:val="0078787A"/>
    <w:rsid w:val="007913C5"/>
    <w:rsid w:val="007E34C7"/>
    <w:rsid w:val="008068B9"/>
    <w:rsid w:val="008839FB"/>
    <w:rsid w:val="00893A15"/>
    <w:rsid w:val="008A172B"/>
    <w:rsid w:val="008D3E75"/>
    <w:rsid w:val="008E5359"/>
    <w:rsid w:val="009151AD"/>
    <w:rsid w:val="00915C54"/>
    <w:rsid w:val="00925B36"/>
    <w:rsid w:val="00926695"/>
    <w:rsid w:val="00932B35"/>
    <w:rsid w:val="009905CE"/>
    <w:rsid w:val="00995DC9"/>
    <w:rsid w:val="009A1E43"/>
    <w:rsid w:val="009C3922"/>
    <w:rsid w:val="00A3116E"/>
    <w:rsid w:val="00A46311"/>
    <w:rsid w:val="00A66A0F"/>
    <w:rsid w:val="00AE758C"/>
    <w:rsid w:val="00B23E5A"/>
    <w:rsid w:val="00B259A3"/>
    <w:rsid w:val="00B3556B"/>
    <w:rsid w:val="00B56A89"/>
    <w:rsid w:val="00B825F8"/>
    <w:rsid w:val="00BD6FF3"/>
    <w:rsid w:val="00BE2F36"/>
    <w:rsid w:val="00BF7A39"/>
    <w:rsid w:val="00C51347"/>
    <w:rsid w:val="00C6546B"/>
    <w:rsid w:val="00C67F16"/>
    <w:rsid w:val="00CB4397"/>
    <w:rsid w:val="00CE510D"/>
    <w:rsid w:val="00CF4C99"/>
    <w:rsid w:val="00D01508"/>
    <w:rsid w:val="00DA05BE"/>
    <w:rsid w:val="00DA59C6"/>
    <w:rsid w:val="00DB5487"/>
    <w:rsid w:val="00DB66F0"/>
    <w:rsid w:val="00DB77AB"/>
    <w:rsid w:val="00DF2F12"/>
    <w:rsid w:val="00E24335"/>
    <w:rsid w:val="00E417C3"/>
    <w:rsid w:val="00E507A5"/>
    <w:rsid w:val="00E607B0"/>
    <w:rsid w:val="00E71ED7"/>
    <w:rsid w:val="00E8792F"/>
    <w:rsid w:val="00EA78AC"/>
    <w:rsid w:val="00EB29D3"/>
    <w:rsid w:val="00F27D76"/>
    <w:rsid w:val="00F35853"/>
    <w:rsid w:val="00F670BA"/>
    <w:rsid w:val="00FA377F"/>
    <w:rsid w:val="00FB269C"/>
    <w:rsid w:val="00FE4ABA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63" Type="http://schemas.openxmlformats.org/officeDocument/2006/relationships/oleObject" Target="embeddings/oleObject26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3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6.bin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08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6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88.bin"/><Relationship Id="rId21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1.bin"/><Relationship Id="rId238" Type="http://schemas.openxmlformats.org/officeDocument/2006/relationships/image" Target="media/image11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1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98.bin"/><Relationship Id="rId223" Type="http://schemas.openxmlformats.org/officeDocument/2006/relationships/oleObject" Target="embeddings/oleObject106.bin"/><Relationship Id="rId228" Type="http://schemas.openxmlformats.org/officeDocument/2006/relationships/image" Target="media/image109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header" Target="header1.xml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footer" Target="footer1.xml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09.bin"/><Relationship Id="rId19" Type="http://schemas.openxmlformats.org/officeDocument/2006/relationships/image" Target="media/image6.wmf"/><Relationship Id="rId224" Type="http://schemas.openxmlformats.org/officeDocument/2006/relationships/image" Target="media/image107.wmf"/><Relationship Id="rId240" Type="http://schemas.openxmlformats.org/officeDocument/2006/relationships/fontTable" Target="fontTable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2.bin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header" Target="header2.xml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07.bin"/><Relationship Id="rId241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3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0.bin"/><Relationship Id="rId47" Type="http://schemas.openxmlformats.org/officeDocument/2006/relationships/oleObject" Target="embeddings/oleObject18.bin"/><Relationship Id="rId68" Type="http://schemas.openxmlformats.org/officeDocument/2006/relationships/image" Target="media/image29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5.bin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1.wmf"/><Relationship Id="rId27" Type="http://schemas.openxmlformats.org/officeDocument/2006/relationships/image" Target="media/image10.wmf"/><Relationship Id="rId48" Type="http://schemas.openxmlformats.org/officeDocument/2006/relationships/image" Target="media/image19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15447-3EA6-4611-9B7B-FECDF011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1257</TotalTime>
  <Pages>7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16</cp:revision>
  <dcterms:created xsi:type="dcterms:W3CDTF">2011-11-17T01:49:00Z</dcterms:created>
  <dcterms:modified xsi:type="dcterms:W3CDTF">2012-03-03T08:07:00Z</dcterms:modified>
</cp:coreProperties>
</file>