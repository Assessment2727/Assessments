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4A7FD9" w:rsidRPr="004E1905" w:rsidTr="009A333B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EA78AC" w:rsidRPr="004E1905" w:rsidRDefault="00EA78AC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4A7FD9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Mathematics </w:t>
            </w:r>
            <w:r w:rsidR="004A7FD9">
              <w:rPr>
                <w:rFonts w:ascii="Times New Roman" w:hAnsi="Times New Roman" w:cs="Times New Roman"/>
                <w:sz w:val="36"/>
                <w:szCs w:val="36"/>
              </w:rPr>
              <w:t>Test</w:t>
            </w:r>
          </w:p>
          <w:p w:rsidR="00EA78AC" w:rsidRDefault="00EA78AC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A7FD9" w:rsidRDefault="00723755" w:rsidP="00EA78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Algebraic Products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4A7FD9" w:rsidRDefault="004A7FD9" w:rsidP="009A333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9A333B">
              <w:rPr>
                <w:rFonts w:ascii="Times New Roman" w:hAnsi="Times New Roman" w:cs="Times New Roman"/>
                <w:sz w:val="36"/>
                <w:szCs w:val="36"/>
              </w:rPr>
              <w:t xml:space="preserve">  Allowed</w:t>
            </w:r>
          </w:p>
          <w:p w:rsidR="004A7FD9" w:rsidRPr="004E1905" w:rsidRDefault="004A7FD9" w:rsidP="00FF0F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9A333B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9273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9A333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927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F670BA" w:rsidRDefault="004A7FD9" w:rsidP="009A33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all working and answers in the spaces provided on this test paper.</w:t>
            </w:r>
          </w:p>
        </w:tc>
      </w:tr>
      <w:tr w:rsidR="00AF3A52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AF3A52" w:rsidRPr="004E1905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AF3A52" w:rsidRPr="00FF7E37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E110FD" w:rsidRPr="00AF3A5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6" w:dyaOrig="401" w14:anchorId="30ADBC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5.75pt" o:ole="">
                  <v:imagedata r:id="rId9" o:title=""/>
                </v:shape>
                <o:OLEObject Type="Embed" ProgID="FXE300.Equation" ShapeID="_x0000_i1025" DrawAspect="Content" ObjectID="_1392316321" r:id="rId10"/>
              </w:object>
            </w:r>
          </w:p>
          <w:p w:rsidR="00AF3A52" w:rsidRPr="00FF7E37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A52" w:rsidRPr="00FF7E37" w:rsidRDefault="00AF3A52" w:rsidP="00AF3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AF3A52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AF3A52" w:rsidRPr="004E1905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AF3A52" w:rsidRPr="00FF7E37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="00E110FD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91" w:dyaOrig="467" w14:anchorId="5F77A34C">
                <v:shape id="_x0000_i1026" type="#_x0000_t75" style="width:84.75pt;height:21pt" o:ole="">
                  <v:imagedata r:id="rId11" o:title=""/>
                </v:shape>
                <o:OLEObject Type="Embed" ProgID="FXE300.Equation" ShapeID="_x0000_i1026" DrawAspect="Content" ObjectID="_1392316322" r:id="rId12"/>
              </w:object>
            </w:r>
          </w:p>
          <w:p w:rsidR="00AF3A52" w:rsidRPr="00FF7E37" w:rsidRDefault="00AF3A52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3A52" w:rsidRPr="00FF7E37" w:rsidRDefault="00AF3A52" w:rsidP="00AF3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AF3A5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3" w:dyaOrig="467" w14:anchorId="1E915E04">
                <v:shape id="_x0000_i1027" type="#_x0000_t75" style="width:80.25pt;height:18pt" o:ole="">
                  <v:imagedata r:id="rId13" o:title=""/>
                </v:shape>
                <o:OLEObject Type="Embed" ProgID="FXE300.Equation" ShapeID="_x0000_i1027" DrawAspect="Content" ObjectID="_1392316323" r:id="rId14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 </w:t>
            </w:r>
            <w:r w:rsidRPr="00E110FD">
              <w:rPr>
                <w:rFonts w:ascii="Times New Roman" w:hAnsi="Times New Roman" w:cs="Times New Roman"/>
                <w:color w:val="FF0000"/>
                <w:position w:val="-36"/>
                <w:sz w:val="24"/>
                <w:szCs w:val="24"/>
              </w:rPr>
              <w:object w:dxaOrig="1259" w:dyaOrig="975" w14:anchorId="396C63A0">
                <v:shape id="_x0000_i1028" type="#_x0000_t75" style="width:56.25pt;height:43.5pt" o:ole="">
                  <v:imagedata r:id="rId15" o:title=""/>
                </v:shape>
                <o:OLEObject Type="Embed" ProgID="FXE300.Equation" ShapeID="_x0000_i1028" DrawAspect="Content" ObjectID="_1392316324" r:id="rId16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Pr="00E110FD">
              <w:rPr>
                <w:rFonts w:ascii="Times New Roman" w:hAnsi="Times New Roman" w:cs="Times New Roman"/>
                <w:color w:val="FF0000"/>
                <w:position w:val="-32"/>
                <w:sz w:val="24"/>
                <w:szCs w:val="24"/>
              </w:rPr>
              <w:object w:dxaOrig="1161" w:dyaOrig="975" w14:anchorId="2952B1E0">
                <v:shape id="_x0000_i1029" type="#_x0000_t75" style="width:45pt;height:38.25pt" o:ole="">
                  <v:imagedata r:id="rId17" o:title=""/>
                </v:shape>
                <o:OLEObject Type="Embed" ProgID="FXE300.Equation" ShapeID="_x0000_i1029" DrawAspect="Content" ObjectID="_1392316325" r:id="rId18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3" w:dyaOrig="370" w14:anchorId="083C3EA5">
                <v:shape id="_x0000_i1030" type="#_x0000_t75" style="width:60pt;height:14.25pt" o:ole="">
                  <v:imagedata r:id="rId19" o:title=""/>
                </v:shape>
                <o:OLEObject Type="Embed" ProgID="FXE300.Equation" ShapeID="_x0000_i1030" DrawAspect="Content" ObjectID="_1392316326" r:id="rId20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E11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28" w:dyaOrig="370">
                <v:shape id="_x0000_i1031" type="#_x0000_t75" style="width:67.5pt;height:14.25pt" o:ole="">
                  <v:imagedata r:id="rId21" o:title=""/>
                </v:shape>
                <o:OLEObject Type="Embed" ProgID="FXE300.Equation" ShapeID="_x0000_i1031" DrawAspect="Content" ObjectID="_1392316327" r:id="rId22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E11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6" w:dyaOrig="370" w14:anchorId="70C3D37A">
                <v:shape id="_x0000_i1032" type="#_x0000_t75" style="width:76.5pt;height:14.25pt" o:ole="">
                  <v:imagedata r:id="rId23" o:title=""/>
                </v:shape>
                <o:OLEObject Type="Embed" ProgID="FXE300.Equation" ShapeID="_x0000_i1032" DrawAspect="Content" ObjectID="_1392316328" r:id="rId24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</w:t>
            </w:r>
            <w:r w:rsidR="009A333B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66" w:dyaOrig="277">
                <v:shape id="_x0000_i1033" type="#_x0000_t75" style="width:98.25pt;height:13.5pt" o:ole="">
                  <v:imagedata r:id="rId25" o:title=""/>
                </v:shape>
                <o:OLEObject Type="Embed" ProgID="FXE300.Equation" ShapeID="_x0000_i1033" DrawAspect="Content" ObjectID="_1392316329" r:id="rId26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</w:t>
            </w:r>
            <w:r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426" w:dyaOrig="370">
                <v:shape id="_x0000_i1034" type="#_x0000_t75" style="width:126.75pt;height:14.25pt" o:ole="">
                  <v:imagedata r:id="rId27" o:title=""/>
                </v:shape>
                <o:OLEObject Type="Embed" ProgID="FXE300.Equation" ShapeID="_x0000_i1034" DrawAspect="Content" ObjectID="_1392316330" r:id="rId28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632" w:dyaOrig="370">
                <v:shape id="_x0000_i1035" type="#_x0000_t75" style="width:134.25pt;height:14.25pt" o:ole="">
                  <v:imagedata r:id="rId29" o:title=""/>
                </v:shape>
                <o:OLEObject Type="Embed" ProgID="FXE300.Equation" ShapeID="_x0000_i1035" DrawAspect="Content" ObjectID="_1392316331" r:id="rId30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24" w:dyaOrig="370">
                <v:shape id="_x0000_i1036" type="#_x0000_t75" style="width:81.75pt;height:14.25pt" o:ole="">
                  <v:imagedata r:id="rId31" o:title=""/>
                </v:shape>
                <o:OLEObject Type="Embed" ProgID="FXE300.Equation" ShapeID="_x0000_i1036" DrawAspect="Content" ObjectID="_1392316332" r:id="rId32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183" w:dyaOrig="370">
                <v:shape id="_x0000_i1037" type="#_x0000_t75" style="width:80.25pt;height:14.25pt" o:ole="">
                  <v:imagedata r:id="rId33" o:title=""/>
                </v:shape>
                <o:OLEObject Type="Embed" ProgID="FXE300.Equation" ShapeID="_x0000_i1037" DrawAspect="Content" ObjectID="_1392316333" r:id="rId34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02" w:dyaOrig="370">
                <v:shape id="_x0000_i1038" type="#_x0000_t75" style="width:84.75pt;height:14.25pt" o:ole="">
                  <v:imagedata r:id="rId35" o:title=""/>
                </v:shape>
                <o:OLEObject Type="Embed" ProgID="FXE300.Equation" ShapeID="_x0000_i1038" DrawAspect="Content" ObjectID="_1392316334" r:id="rId36"/>
              </w:objec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</w:t>
            </w:r>
            <w:proofErr w:type="gramStart"/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proofErr w:type="gramEnd"/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03" w:dyaOrig="370">
                <v:shape id="_x0000_i1039" type="#_x0000_t75" style="width:92.25pt;height:14.25pt" o:ole="">
                  <v:imagedata r:id="rId37" o:title=""/>
                </v:shape>
                <o:OLEObject Type="Embed" ProgID="FXE300.Equation" ShapeID="_x0000_i1039" DrawAspect="Content" ObjectID="_1392316335" r:id="rId38"/>
              </w:object>
            </w:r>
            <w:r w:rsidRPr="00FF7E3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>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="00927374"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586" w:dyaOrig="370">
                <v:shape id="_x0000_i1040" type="#_x0000_t75" style="width:95.25pt;height:14.25pt" o:ole="">
                  <v:imagedata r:id="rId39" o:title=""/>
                </v:shape>
                <o:OLEObject Type="Embed" ProgID="FXE300.Equation" ShapeID="_x0000_i1040" DrawAspect="Content" ObjectID="_1392316336" r:id="rId40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FF7E37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27374" w:rsidRPr="00FF7E37" w:rsidRDefault="00927374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964" w:dyaOrig="370">
                <v:shape id="_x0000_i1041" type="#_x0000_t75" style="width:109.5pt;height:14.25pt" o:ole="">
                  <v:imagedata r:id="rId41" o:title=""/>
                </v:shape>
                <o:OLEObject Type="Embed" ProgID="FXE300.Equation" ShapeID="_x0000_i1041" DrawAspect="Content" ObjectID="_1392316337" r:id="rId42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A333B" w:rsidRDefault="009A333B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1B42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1B42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110FD" w:rsidRPr="004E1905" w:rsidTr="009A333B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E110FD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0064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27374" w:rsidRPr="00FF7E37" w:rsidRDefault="00927374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</w:t>
            </w:r>
            <w:r w:rsidRPr="00E110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4" w:dyaOrig="490">
                <v:shape id="_x0000_i1042" type="#_x0000_t75" style="width:55.5pt;height:18.75pt" o:ole="">
                  <v:imagedata r:id="rId43" o:title=""/>
                </v:shape>
                <o:OLEObject Type="Embed" ProgID="FXE300.Equation" ShapeID="_x0000_i1042" DrawAspect="Content" ObjectID="_1392316338" r:id="rId44"/>
              </w:objec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Default="00E110FD" w:rsidP="00C6546B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0FD" w:rsidRPr="00FF1B42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110FD" w:rsidRPr="00FF1B42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110FD" w:rsidRPr="004E1905" w:rsidRDefault="00E110FD" w:rsidP="0092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1B42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E71ED7" w:rsidRDefault="00E71ED7">
      <w:r>
        <w:br w:type="page"/>
      </w:r>
    </w:p>
    <w:p w:rsidR="00FB269C" w:rsidRDefault="00FB269C" w:rsidP="003157FF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headerReference w:type="default" r:id="rId45"/>
          <w:footerReference w:type="default" r:id="rId46"/>
          <w:headerReference w:type="first" r:id="rId4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607"/>
      </w:tblGrid>
      <w:tr w:rsidR="00723755" w:rsidRPr="004E1905" w:rsidTr="009A333B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723755" w:rsidRDefault="00723755" w:rsidP="0092737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723755" w:rsidRPr="004E1905" w:rsidRDefault="00723755" w:rsidP="0092737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723755" w:rsidRDefault="00723755" w:rsidP="0092737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723755" w:rsidRDefault="00723755" w:rsidP="0092737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23755" w:rsidRDefault="00723755" w:rsidP="0092737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Algebraic Products</w:t>
            </w:r>
          </w:p>
        </w:tc>
        <w:tc>
          <w:tcPr>
            <w:tcW w:w="4607" w:type="dxa"/>
            <w:tcBorders>
              <w:top w:val="nil"/>
              <w:bottom w:val="nil"/>
            </w:tcBorders>
            <w:vAlign w:val="center"/>
          </w:tcPr>
          <w:p w:rsidR="00723755" w:rsidRPr="004E1905" w:rsidRDefault="00723755" w:rsidP="009A333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  <w:r w:rsidR="009A333B">
              <w:rPr>
                <w:rFonts w:ascii="Times New Roman" w:hAnsi="Times New Roman" w:cs="Times New Roman"/>
                <w:sz w:val="36"/>
                <w:szCs w:val="36"/>
              </w:rPr>
              <w:t xml:space="preserve"> Allowed</w:t>
            </w:r>
          </w:p>
        </w:tc>
      </w:tr>
      <w:tr w:rsidR="004A7FD9" w:rsidRPr="004E1905" w:rsidTr="009A333B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</w:tcPr>
          <w:p w:rsidR="004A7FD9" w:rsidRDefault="004A7FD9" w:rsidP="00FF0F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FF0FF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9A333B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64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Mark all your answers on the accompanying multiple choice answer sheet, not on this test paper. You may do any working out on this test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374" w:rsidRPr="004E1905" w:rsidTr="009A333B">
        <w:tc>
          <w:tcPr>
            <w:tcW w:w="534" w:type="dxa"/>
            <w:tcBorders>
              <w:top w:val="nil"/>
            </w:tcBorders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064" w:type="dxa"/>
            <w:gridSpan w:val="4"/>
            <w:tcBorders>
              <w:top w:val="nil"/>
            </w:tcBorders>
          </w:tcPr>
          <w:p w:rsidR="00927374" w:rsidRPr="004E1905" w:rsidRDefault="0092737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Simplify  </w:t>
            </w:r>
            <w:r w:rsidR="001D1124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86" w:dyaOrig="401" w14:anchorId="42617FA7">
                <v:shape id="_x0000_i1043" type="#_x0000_t75" style="width:54pt;height:15pt" o:ole="">
                  <v:imagedata r:id="rId48" o:title=""/>
                </v:shape>
                <o:OLEObject Type="Embed" ProgID="FXE300.Equation" ShapeID="_x0000_i1043" DrawAspect="Content" ObjectID="_1392316339" r:id="rId49"/>
              </w:object>
            </w:r>
          </w:p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25" w:dyaOrig="365" w14:anchorId="316B07B4">
                <v:shape id="_x0000_i1044" type="#_x0000_t75" style="width:29.25pt;height:15pt" o:ole="">
                  <v:imagedata r:id="rId50" o:title=""/>
                </v:shape>
                <o:OLEObject Type="Embed" ProgID="FXE300.Equation" ShapeID="_x0000_i1044" DrawAspect="Content" ObjectID="_1392316340" r:id="rId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A16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467">
                <v:shape id="_x0000_i1045" type="#_x0000_t75" style="width:33.75pt;height:18.75pt" o:ole="">
                  <v:imagedata r:id="rId52" o:title=""/>
                </v:shape>
                <o:OLEObject Type="Embed" ProgID="FXE300.Equation" ShapeID="_x0000_i1045" DrawAspect="Content" ObjectID="_1392316341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A1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467">
                <v:shape id="_x0000_i1046" type="#_x0000_t75" style="width:33.75pt;height:18.75pt" o:ole="">
                  <v:imagedata r:id="rId54" o:title=""/>
                </v:shape>
                <o:OLEObject Type="Embed" ProgID="FXE300.Equation" ShapeID="_x0000_i1046" DrawAspect="Content" ObjectID="_1392316342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4A1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37" w:dyaOrig="467">
                <v:shape id="_x0000_i1047" type="#_x0000_t75" style="width:33.75pt;height:18.75pt" o:ole="">
                  <v:imagedata r:id="rId56" o:title=""/>
                </v:shape>
                <o:OLEObject Type="Embed" ProgID="FXE300.Equation" ShapeID="_x0000_i1047" DrawAspect="Content" ObjectID="_1392316343" r:id="rId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D1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064" w:type="dxa"/>
            <w:gridSpan w:val="4"/>
          </w:tcPr>
          <w:p w:rsidR="00927374" w:rsidRPr="004E1905" w:rsidRDefault="005A5CF7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99599C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322" w:dyaOrig="467" w14:anchorId="66D90822">
                <v:shape id="_x0000_i1048" type="#_x0000_t75" style="width:92.25pt;height:18pt" o:ole="">
                  <v:imagedata r:id="rId58" o:title=""/>
                </v:shape>
                <o:OLEObject Type="Embed" ProgID="FXE300.Equation" ShapeID="_x0000_i1048" DrawAspect="Content" ObjectID="_1392316344" r:id="rId59"/>
              </w:object>
            </w:r>
          </w:p>
          <w:p w:rsidR="00927374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3" w:dyaOrig="467" w14:anchorId="2F19F8EA">
                <v:shape id="_x0000_i1049" type="#_x0000_t75" style="width:37.5pt;height:18.75pt" o:ole="">
                  <v:imagedata r:id="rId60" o:title=""/>
                </v:shape>
                <o:OLEObject Type="Embed" ProgID="FXE300.Equation" ShapeID="_x0000_i1049" DrawAspect="Content" ObjectID="_1392316345" r:id="rId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1699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3" w:dyaOrig="467">
                <v:shape id="_x0000_i1050" type="#_x0000_t75" style="width:37.5pt;height:18.75pt" o:ole="">
                  <v:imagedata r:id="rId62" o:title=""/>
                </v:shape>
                <o:OLEObject Type="Embed" ProgID="FXE300.Equation" ShapeID="_x0000_i1050" DrawAspect="Content" ObjectID="_1392316346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927374" w:rsidRPr="004E1905" w:rsidRDefault="00927374" w:rsidP="0091699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5C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1699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3" w:dyaOrig="467">
                <v:shape id="_x0000_i1127" type="#_x0000_t75" style="width:37.5pt;height:18.75pt" o:ole="">
                  <v:imagedata r:id="rId64" o:title=""/>
                </v:shape>
                <o:OLEObject Type="Embed" ProgID="FXE300.Equation" ShapeID="_x0000_i1127" DrawAspect="Content" ObjectID="_1392316347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A5C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1699E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3" w:dyaOrig="467">
                <v:shape id="_x0000_i1128" type="#_x0000_t75" style="width:37.5pt;height:18.75pt" o:ole="">
                  <v:imagedata r:id="rId66" o:title=""/>
                </v:shape>
                <o:OLEObject Type="Embed" ProgID="FXE300.Equation" ShapeID="_x0000_i1128" DrawAspect="Content" ObjectID="_1392316348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D11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064" w:type="dxa"/>
            <w:gridSpan w:val="4"/>
          </w:tcPr>
          <w:p w:rsidR="00927374" w:rsidRPr="004E1905" w:rsidRDefault="0092737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1124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349" w:dyaOrig="370">
                <v:shape id="_x0000_i1051" type="#_x0000_t75" style="width:52.5pt;height:14.25pt" o:ole="">
                  <v:imagedata r:id="rId68" o:title=""/>
                </v:shape>
                <o:OLEObject Type="Embed" ProgID="FXE300.Equation" ShapeID="_x0000_i1051" DrawAspect="Content" ObjectID="_1392316349" r:id="rId69"/>
              </w:object>
            </w:r>
          </w:p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84" w:dyaOrig="365">
                <v:shape id="_x0000_i1052" type="#_x0000_t75" style="width:36pt;height:15pt" o:ole="">
                  <v:imagedata r:id="rId70" o:title=""/>
                </v:shape>
                <o:OLEObject Type="Embed" ProgID="FXE300.Equation" ShapeID="_x0000_i1052" DrawAspect="Content" ObjectID="_1392316350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A5C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5" w:dyaOrig="365">
                <v:shape id="_x0000_i1053" type="#_x0000_t75" style="width:43.5pt;height:15pt" o:ole="">
                  <v:imagedata r:id="rId72" o:title=""/>
                </v:shape>
                <o:OLEObject Type="Embed" ProgID="FXE300.Equation" ShapeID="_x0000_i1053" DrawAspect="Content" ObjectID="_1392316351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A5CF7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44" w:dyaOrig="365">
                <v:shape id="_x0000_i1054" type="#_x0000_t75" style="width:42pt;height:15pt" o:ole="">
                  <v:imagedata r:id="rId74" o:title=""/>
                </v:shape>
                <o:OLEObject Type="Embed" ProgID="FXE300.Equation" ShapeID="_x0000_i1054" DrawAspect="Content" ObjectID="_1392316352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A5CF7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5A5CF7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A5CF7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65" w:dyaOrig="365">
                <v:shape id="_x0000_i1055" type="#_x0000_t75" style="width:22.5pt;height:15pt" o:ole="">
                  <v:imagedata r:id="rId76" o:title=""/>
                </v:shape>
                <o:OLEObject Type="Embed" ProgID="FXE300.Equation" ShapeID="_x0000_i1055" DrawAspect="Content" ObjectID="_1392316353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064" w:type="dxa"/>
            <w:gridSpan w:val="4"/>
          </w:tcPr>
          <w:p w:rsidR="00927374" w:rsidRPr="004E1905" w:rsidRDefault="0092737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  </w:t>
            </w:r>
            <w:r w:rsidR="001D1124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28" w:dyaOrig="370">
                <v:shape id="_x0000_i1056" type="#_x0000_t75" style="width:71.25pt;height:14.25pt" o:ole="">
                  <v:imagedata r:id="rId78" o:title=""/>
                </v:shape>
                <o:OLEObject Type="Embed" ProgID="FXE300.Equation" ShapeID="_x0000_i1056" DrawAspect="Content" ObjectID="_1392316354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7374" w:rsidRDefault="00927374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4" w:dyaOrig="365">
                <v:shape id="_x0000_i1057" type="#_x0000_t75" style="width:48.75pt;height:15pt" o:ole="">
                  <v:imagedata r:id="rId80" o:title=""/>
                </v:shape>
                <o:OLEObject Type="Embed" ProgID="FXE300.Equation" ShapeID="_x0000_i1057" DrawAspect="Content" ObjectID="_1392316355" r:id="rId8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="001D112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6" w:dyaOrig="467">
                <v:shape id="_x0000_i1058" type="#_x0000_t75" style="width:53.25pt;height:18.75pt" o:ole="">
                  <v:imagedata r:id="rId82" o:title=""/>
                </v:shape>
                <o:OLEObject Type="Embed" ProgID="FXE300.Equation" ShapeID="_x0000_i1058" DrawAspect="Content" ObjectID="_1392316356" r:id="rId83"/>
              </w:object>
            </w:r>
          </w:p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6" w:dyaOrig="467">
                <v:shape id="_x0000_i1059" type="#_x0000_t75" style="width:59.25pt;height:18.75pt" o:ole="">
                  <v:imagedata r:id="rId84" o:title=""/>
                </v:shape>
                <o:OLEObject Type="Embed" ProgID="FXE300.Equation" ShapeID="_x0000_i1059" DrawAspect="Content" ObjectID="_1392316357" r:id="rId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6" w:dyaOrig="467">
                <v:shape id="_x0000_i1060" type="#_x0000_t75" style="width:59.25pt;height:18.75pt" o:ole="">
                  <v:imagedata r:id="rId86" o:title=""/>
                </v:shape>
                <o:OLEObject Type="Embed" ProgID="FXE300.Equation" ShapeID="_x0000_i1060" DrawAspect="Content" ObjectID="_1392316358" r:id="rId87"/>
              </w:objec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064" w:type="dxa"/>
            <w:gridSpan w:val="4"/>
          </w:tcPr>
          <w:p w:rsidR="00927374" w:rsidRPr="004E1905" w:rsidRDefault="0092737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1124"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935" w:dyaOrig="370">
                <v:shape id="_x0000_i1061" type="#_x0000_t75" style="width:75.75pt;height:14.25pt" o:ole="">
                  <v:imagedata r:id="rId88" o:title=""/>
                </v:shape>
                <o:OLEObject Type="Embed" ProgID="FXE300.Equation" ShapeID="_x0000_i1061" DrawAspect="Content" ObjectID="_1392316359" r:id="rId89"/>
              </w:object>
            </w:r>
          </w:p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36" w:dyaOrig="467">
                <v:shape id="_x0000_i1062" type="#_x0000_t75" style="width:66pt;height:18.75pt" o:ole="">
                  <v:imagedata r:id="rId90" o:title=""/>
                </v:shape>
                <o:OLEObject Type="Embed" ProgID="FXE300.Equation" ShapeID="_x0000_i1062" DrawAspect="Content" ObjectID="_1392316360" r:id="rId91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D4A1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6" w:dyaOrig="467">
                <v:shape id="_x0000_i1063" type="#_x0000_t75" style="width:72.75pt;height:18.75pt" o:ole="">
                  <v:imagedata r:id="rId92" o:title=""/>
                </v:shape>
                <o:OLEObject Type="Embed" ProgID="FXE300.Equation" ShapeID="_x0000_i1063" DrawAspect="Content" ObjectID="_1392316361" r:id="rId9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D1124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6" w:dyaOrig="467">
                <v:shape id="_x0000_i1064" type="#_x0000_t75" style="width:72.75pt;height:18.75pt" o:ole="">
                  <v:imagedata r:id="rId94" o:title=""/>
                </v:shape>
                <o:OLEObject Type="Embed" ProgID="FXE300.Equation" ShapeID="_x0000_i1064" DrawAspect="Content" ObjectID="_1392316362" r:id="rId9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F1C91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37" w:dyaOrig="467">
                <v:shape id="_x0000_i1065" type="#_x0000_t75" style="width:74.25pt;height:18.75pt" o:ole="">
                  <v:imagedata r:id="rId96" o:title=""/>
                </v:shape>
                <o:OLEObject Type="Embed" ProgID="FXE300.Equation" ShapeID="_x0000_i1065" DrawAspect="Content" ObjectID="_1392316363" r:id="rId97"/>
              </w:object>
            </w:r>
            <w:r w:rsidR="001D112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064" w:type="dxa"/>
            <w:gridSpan w:val="4"/>
          </w:tcPr>
          <w:p w:rsidR="009F1C91" w:rsidRPr="004E1905" w:rsidRDefault="009F1C91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simplify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704" w:dyaOrig="467">
                <v:shape id="_x0000_i1066" type="#_x0000_t75" style="width:144.75pt;height:18pt" o:ole="">
                  <v:imagedata r:id="rId98" o:title=""/>
                </v:shape>
                <o:OLEObject Type="Embed" ProgID="FXE300.Equation" ShapeID="_x0000_i1066" DrawAspect="Content" ObjectID="_1392316364" r:id="rId99"/>
              </w:object>
            </w:r>
          </w:p>
          <w:p w:rsidR="00927374" w:rsidRPr="004E1905" w:rsidRDefault="009F1C91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8" w:dyaOrig="467">
                <v:shape id="_x0000_i1067" type="#_x0000_t75" style="width:1in;height:18.75pt" o:ole="">
                  <v:imagedata r:id="rId100" o:title=""/>
                </v:shape>
                <o:OLEObject Type="Embed" ProgID="FXE300.Equation" ShapeID="_x0000_i1067" DrawAspect="Content" ObjectID="_1392316365" r:id="rId101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19" w:dyaOrig="467">
                <v:shape id="_x0000_i1068" type="#_x0000_t75" style="width:73.5pt;height:18.75pt" o:ole="">
                  <v:imagedata r:id="rId102" o:title=""/>
                </v:shape>
                <o:OLEObject Type="Embed" ProgID="FXE300.Equation" ShapeID="_x0000_i1068" DrawAspect="Content" ObjectID="_1392316366" r:id="rId10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D4A16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8" w:dyaOrig="467">
                <v:shape id="_x0000_i1069" type="#_x0000_t75" style="width:1in;height:18.75pt" o:ole="">
                  <v:imagedata r:id="rId104" o:title=""/>
                </v:shape>
                <o:OLEObject Type="Embed" ProgID="FXE300.Equation" ShapeID="_x0000_i1069" DrawAspect="Content" ObjectID="_1392316367" r:id="rId10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D4A16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9" w:dyaOrig="467">
                <v:shape id="_x0000_i1070" type="#_x0000_t75" style="width:66.75pt;height:18.75pt" o:ole="">
                  <v:imagedata r:id="rId106" o:title=""/>
                </v:shape>
                <o:OLEObject Type="Embed" ProgID="FXE300.Equation" ShapeID="_x0000_i1070" DrawAspect="Content" ObjectID="_1392316368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9D4A16" w:rsidRPr="004E1905" w:rsidTr="009A333B">
        <w:tc>
          <w:tcPr>
            <w:tcW w:w="534" w:type="dxa"/>
          </w:tcPr>
          <w:p w:rsidR="009D4A16" w:rsidRPr="004E1905" w:rsidRDefault="009D4A16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064" w:type="dxa"/>
            <w:gridSpan w:val="4"/>
          </w:tcPr>
          <w:p w:rsidR="009D4A16" w:rsidRPr="004E1905" w:rsidRDefault="009D4A16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simplify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102" w:dyaOrig="370" w14:anchorId="24A37C98">
                <v:shape id="_x0000_i1071" type="#_x0000_t75" style="width:120.75pt;height:14.25pt" o:ole="">
                  <v:imagedata r:id="rId108" o:title=""/>
                </v:shape>
                <o:OLEObject Type="Embed" ProgID="FXE300.Equation" ShapeID="_x0000_i1071" DrawAspect="Content" ObjectID="_1392316369" r:id="rId109"/>
              </w:object>
            </w:r>
          </w:p>
          <w:p w:rsidR="009D4A16" w:rsidRPr="004E1905" w:rsidRDefault="009D4A16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44" w:dyaOrig="365" w14:anchorId="2EEFAC3C">
                <v:shape id="_x0000_i1072" type="#_x0000_t75" style="width:42pt;height:15pt" o:ole="">
                  <v:imagedata r:id="rId110" o:title=""/>
                </v:shape>
                <o:OLEObject Type="Embed" ProgID="FXE300.Equation" ShapeID="_x0000_i1072" DrawAspect="Content" ObjectID="_1392316370" r:id="rId111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44" w:dyaOrig="365">
                <v:shape id="_x0000_i1073" type="#_x0000_t75" style="width:42pt;height:15pt" o:ole="">
                  <v:imagedata r:id="rId112" o:title=""/>
                </v:shape>
                <o:OLEObject Type="Embed" ProgID="FXE300.Equation" ShapeID="_x0000_i1073" DrawAspect="Content" ObjectID="_1392316371" r:id="rId113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5" w:dyaOrig="365">
                <v:shape id="_x0000_i1074" type="#_x0000_t75" style="width:43.5pt;height:15pt" o:ole="">
                  <v:imagedata r:id="rId114" o:title=""/>
                </v:shape>
                <o:OLEObject Type="Embed" ProgID="FXE300.Equation" ShapeID="_x0000_i1074" DrawAspect="Content" ObjectID="_1392316372" r:id="rId115"/>
              </w:objec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F7E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4" w:dyaOrig="365">
                <v:shape id="_x0000_i1075" type="#_x0000_t75" style="width:48.75pt;height:15pt" o:ole="">
                  <v:imagedata r:id="rId116" o:title=""/>
                </v:shape>
                <o:OLEObject Type="Embed" ProgID="FXE300.Equation" ShapeID="_x0000_i1075" DrawAspect="Content" ObjectID="_1392316373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927374" w:rsidRPr="004E1905" w:rsidTr="009A333B">
        <w:tc>
          <w:tcPr>
            <w:tcW w:w="534" w:type="dxa"/>
          </w:tcPr>
          <w:p w:rsidR="00927374" w:rsidRPr="004E1905" w:rsidRDefault="0092737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064" w:type="dxa"/>
            <w:gridSpan w:val="4"/>
          </w:tcPr>
          <w:p w:rsidR="00065771" w:rsidRPr="004E1905" w:rsidRDefault="00065771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83" w:dyaOrig="370">
                <v:shape id="_x0000_i1076" type="#_x0000_t75" style="width:85.5pt;height:14.25pt" o:ole="">
                  <v:imagedata r:id="rId118" o:title=""/>
                </v:shape>
                <o:OLEObject Type="Embed" ProgID="FXE300.Equation" ShapeID="_x0000_i1076" DrawAspect="Content" ObjectID="_1392316374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7374" w:rsidRPr="004E1905" w:rsidRDefault="00065771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97" w:dyaOrig="467">
                <v:shape id="_x0000_i1077" type="#_x0000_t75" style="width:40.5pt;height:18.75pt" o:ole="">
                  <v:imagedata r:id="rId120" o:title=""/>
                </v:shape>
                <o:OLEObject Type="Embed" ProgID="FXE300.Equation" ShapeID="_x0000_i1077" DrawAspect="Content" ObjectID="_1392316375" r:id="rId12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6" w:dyaOrig="467">
                <v:shape id="_x0000_i1078" type="#_x0000_t75" style="width:59.25pt;height:18.75pt" o:ole="">
                  <v:imagedata r:id="rId122" o:title=""/>
                </v:shape>
                <o:OLEObject Type="Embed" ProgID="FXE300.Equation" ShapeID="_x0000_i1078" DrawAspect="Content" ObjectID="_1392316376" r:id="rId123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17" w:dyaOrig="467">
                <v:shape id="_x0000_i1079" type="#_x0000_t75" style="width:61.5pt;height:18.75pt" o:ole="">
                  <v:imagedata r:id="rId124" o:title=""/>
                </v:shape>
                <o:OLEObject Type="Embed" ProgID="FXE300.Equation" ShapeID="_x0000_i1079" DrawAspect="Content" ObjectID="_1392316377" r:id="rId12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96" w:dyaOrig="467">
                <v:shape id="_x0000_i1080" type="#_x0000_t75" style="width:72.75pt;height:18.75pt" o:ole="">
                  <v:imagedata r:id="rId126" o:title=""/>
                </v:shape>
                <o:OLEObject Type="Embed" ProgID="FXE300.Equation" ShapeID="_x0000_i1080" DrawAspect="Content" ObjectID="_1392316378" r:id="rId127"/>
              </w:object>
            </w:r>
          </w:p>
        </w:tc>
      </w:tr>
      <w:tr w:rsidR="00065771" w:rsidRPr="004E1905" w:rsidTr="009A333B">
        <w:tc>
          <w:tcPr>
            <w:tcW w:w="534" w:type="dxa"/>
          </w:tcPr>
          <w:p w:rsidR="00065771" w:rsidRPr="004E1905" w:rsidRDefault="00065771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10064" w:type="dxa"/>
            <w:gridSpan w:val="4"/>
          </w:tcPr>
          <w:p w:rsidR="00065771" w:rsidRPr="004E1905" w:rsidRDefault="00065771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106" w:dyaOrig="370" w14:anchorId="7BF7DEE1">
                <v:shape id="_x0000_i1081" type="#_x0000_t75" style="width:82.5pt;height:14.25pt" o:ole="">
                  <v:imagedata r:id="rId128" o:title=""/>
                </v:shape>
                <o:OLEObject Type="Embed" ProgID="FXE300.Equation" ShapeID="_x0000_i1081" DrawAspect="Content" ObjectID="_1392316379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65771" w:rsidRDefault="00065771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00" w:dyaOrig="467" w14:anchorId="6F2E5805">
                <v:shape id="_x0000_i1082" type="#_x0000_t75" style="width:64.5pt;height:18.75pt" o:ole="">
                  <v:imagedata r:id="rId130" o:title=""/>
                </v:shape>
                <o:OLEObject Type="Embed" ProgID="FXE300.Equation" ShapeID="_x0000_i1082" DrawAspect="Content" ObjectID="_1392316380" r:id="rId13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="004063A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4063A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41" w:dyaOrig="467">
                <v:shape id="_x0000_i1083" type="#_x0000_t75" style="width:66pt;height:18.75pt" o:ole="">
                  <v:imagedata r:id="rId132" o:title=""/>
                </v:shape>
                <o:OLEObject Type="Embed" ProgID="FXE300.Equation" ShapeID="_x0000_i1083" DrawAspect="Content" ObjectID="_1392316381" r:id="rId133"/>
              </w:object>
            </w:r>
          </w:p>
          <w:p w:rsidR="00065771" w:rsidRPr="004E1905" w:rsidRDefault="00065771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60" w:dyaOrig="467">
                <v:shape id="_x0000_i1084" type="#_x0000_t75" style="width:71.25pt;height:18.75pt" o:ole="">
                  <v:imagedata r:id="rId134" o:title=""/>
                </v:shape>
                <o:OLEObject Type="Embed" ProgID="FXE300.Equation" ShapeID="_x0000_i1084" DrawAspect="Content" ObjectID="_1392316382" r:id="rId13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 w:rsidR="004063A8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1" w:dyaOrig="467">
                <v:shape id="_x0000_i1085" type="#_x0000_t75" style="width:72.75pt;height:18.75pt" o:ole="">
                  <v:imagedata r:id="rId136" o:title=""/>
                </v:shape>
                <o:OLEObject Type="Embed" ProgID="FXE300.Equation" ShapeID="_x0000_i1085" DrawAspect="Content" ObjectID="_1392316383" r:id="rId137"/>
              </w:object>
            </w:r>
          </w:p>
        </w:tc>
      </w:tr>
      <w:tr w:rsidR="004063A8" w:rsidRPr="004E1905" w:rsidTr="009A333B">
        <w:tc>
          <w:tcPr>
            <w:tcW w:w="534" w:type="dxa"/>
          </w:tcPr>
          <w:p w:rsidR="004063A8" w:rsidRPr="004E1905" w:rsidRDefault="004063A8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064" w:type="dxa"/>
            <w:gridSpan w:val="4"/>
          </w:tcPr>
          <w:p w:rsidR="004063A8" w:rsidRPr="004E1905" w:rsidRDefault="004063A8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514" w:dyaOrig="370" w14:anchorId="1B8E58CD">
                <v:shape id="_x0000_i1086" type="#_x0000_t75" style="width:98.25pt;height:14.25pt" o:ole="">
                  <v:imagedata r:id="rId138" o:title=""/>
                </v:shape>
                <o:OLEObject Type="Embed" ProgID="FXE300.Equation" ShapeID="_x0000_i1086" DrawAspect="Content" ObjectID="_1392316384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63A8" w:rsidRDefault="004063A8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0" w:dyaOrig="467" w14:anchorId="3EF1600D">
                <v:shape id="_x0000_i1087" type="#_x0000_t75" style="width:92.25pt;height:18.75pt" o:ole="">
                  <v:imagedata r:id="rId140" o:title=""/>
                </v:shape>
                <o:OLEObject Type="Embed" ProgID="FXE300.Equation" ShapeID="_x0000_i1087" DrawAspect="Content" ObjectID="_1392316385" r:id="rId14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280" w:dyaOrig="467">
                <v:shape id="_x0000_i1088" type="#_x0000_t75" style="width:92.25pt;height:18.75pt" o:ole="">
                  <v:imagedata r:id="rId142" o:title=""/>
                </v:shape>
                <o:OLEObject Type="Embed" ProgID="FXE300.Equation" ShapeID="_x0000_i1088" DrawAspect="Content" ObjectID="_1392316386" r:id="rId143"/>
              </w:object>
            </w:r>
          </w:p>
          <w:p w:rsidR="004063A8" w:rsidRPr="004E1905" w:rsidRDefault="004063A8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62" w:dyaOrig="467">
                <v:shape id="_x0000_i1089" type="#_x0000_t75" style="width:95.25pt;height:18.75pt" o:ole="">
                  <v:imagedata r:id="rId144" o:title=""/>
                </v:shape>
                <o:OLEObject Type="Embed" ProgID="FXE300.Equation" ShapeID="_x0000_i1089" DrawAspect="Content" ObjectID="_1392316387" r:id="rId14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321" w:dyaOrig="467">
                <v:shape id="_x0000_i1090" type="#_x0000_t75" style="width:93.75pt;height:18.75pt" o:ole="">
                  <v:imagedata r:id="rId146" o:title=""/>
                </v:shape>
                <o:OLEObject Type="Embed" ProgID="FXE300.Equation" ShapeID="_x0000_i1090" DrawAspect="Content" ObjectID="_1392316388" r:id="rId147"/>
              </w:object>
            </w:r>
          </w:p>
        </w:tc>
      </w:tr>
      <w:tr w:rsidR="004063A8" w:rsidRPr="004E1905" w:rsidTr="009A333B">
        <w:tc>
          <w:tcPr>
            <w:tcW w:w="534" w:type="dxa"/>
          </w:tcPr>
          <w:p w:rsidR="004063A8" w:rsidRPr="004E1905" w:rsidRDefault="004063A8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0064" w:type="dxa"/>
            <w:gridSpan w:val="4"/>
          </w:tcPr>
          <w:p w:rsidR="004063A8" w:rsidRPr="004E1905" w:rsidRDefault="004063A8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675" w:dyaOrig="370" w14:anchorId="1B5DDF48">
                <v:shape id="_x0000_i1091" type="#_x0000_t75" style="width:104.25pt;height:14.25pt" o:ole="">
                  <v:imagedata r:id="rId148" o:title=""/>
                </v:shape>
                <o:OLEObject Type="Embed" ProgID="FXE300.Equation" ShapeID="_x0000_i1091" DrawAspect="Content" ObjectID="_1392316389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063A8" w:rsidRDefault="004063A8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80" w:dyaOrig="467" w14:anchorId="7B4B91DD">
                <v:shape id="_x0000_i1092" type="#_x0000_t75" style="width:124.5pt;height:18.75pt" o:ole="">
                  <v:imagedata r:id="rId150" o:title=""/>
                </v:shape>
                <o:OLEObject Type="Embed" ProgID="FXE300.Equation" ShapeID="_x0000_i1092" DrawAspect="Content" ObjectID="_1392316390" r:id="rId15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120" w:dyaOrig="467">
                <v:shape id="_x0000_i1093" type="#_x0000_t75" style="width:126pt;height:18.75pt" o:ole="">
                  <v:imagedata r:id="rId152" o:title=""/>
                </v:shape>
                <o:OLEObject Type="Embed" ProgID="FXE300.Equation" ShapeID="_x0000_i1093" DrawAspect="Content" ObjectID="_1392316391" r:id="rId153"/>
              </w:object>
            </w:r>
          </w:p>
          <w:p w:rsidR="004063A8" w:rsidRPr="004E1905" w:rsidRDefault="004063A8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39" w:dyaOrig="467">
                <v:shape id="_x0000_i1094" type="#_x0000_t75" style="width:122.25pt;height:18.75pt" o:ole="">
                  <v:imagedata r:id="rId154" o:title=""/>
                </v:shape>
                <o:OLEObject Type="Embed" ProgID="FXE300.Equation" ShapeID="_x0000_i1094" DrawAspect="Content" ObjectID="_1392316392" r:id="rId15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 w:rsidR="00D957A4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80" w:dyaOrig="467">
                <v:shape id="_x0000_i1095" type="#_x0000_t75" style="width:124.5pt;height:18.75pt" o:ole="">
                  <v:imagedata r:id="rId156" o:title=""/>
                </v:shape>
                <o:OLEObject Type="Embed" ProgID="FXE300.Equation" ShapeID="_x0000_i1095" DrawAspect="Content" ObjectID="_1392316393" r:id="rId157"/>
              </w:object>
            </w:r>
          </w:p>
        </w:tc>
      </w:tr>
      <w:tr w:rsidR="00D957A4" w:rsidRPr="004E1905" w:rsidTr="009A333B">
        <w:tc>
          <w:tcPr>
            <w:tcW w:w="534" w:type="dxa"/>
          </w:tcPr>
          <w:p w:rsidR="00D957A4" w:rsidRPr="004E1905" w:rsidRDefault="00D957A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0064" w:type="dxa"/>
            <w:gridSpan w:val="4"/>
          </w:tcPr>
          <w:p w:rsidR="00D957A4" w:rsidRPr="004E1905" w:rsidRDefault="00D957A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2467" w:dyaOrig="370" w14:anchorId="1483952E">
                <v:shape id="_x0000_i1096" type="#_x0000_t75" style="width:96pt;height:14.25pt" o:ole="">
                  <v:imagedata r:id="rId158" o:title=""/>
                </v:shape>
                <o:OLEObject Type="Embed" ProgID="FXE300.Equation" ShapeID="_x0000_i1096" DrawAspect="Content" ObjectID="_1392316394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57A4" w:rsidRDefault="00D957A4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39" w:dyaOrig="467" w14:anchorId="16FED49D">
                <v:shape id="_x0000_i1097" type="#_x0000_t75" style="width:54pt;height:18.75pt" o:ole="">
                  <v:imagedata r:id="rId160" o:title=""/>
                </v:shape>
                <o:OLEObject Type="Embed" ProgID="FXE300.Equation" ShapeID="_x0000_i1097" DrawAspect="Content" ObjectID="_1392316395" r:id="rId16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EC2568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98" w:dyaOrig="467">
                <v:shape id="_x0000_i1130" type="#_x0000_t75" style="width:52.5pt;height:18.75pt" o:ole="">
                  <v:imagedata r:id="rId162" o:title=""/>
                </v:shape>
                <o:OLEObject Type="Embed" ProgID="FXE300.Equation" ShapeID="_x0000_i1130" DrawAspect="Content" ObjectID="_1392316396" r:id="rId163"/>
              </w:object>
            </w:r>
          </w:p>
          <w:p w:rsidR="00D957A4" w:rsidRPr="004E1905" w:rsidRDefault="00D957A4" w:rsidP="00EC256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C2568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79" w:dyaOrig="467">
                <v:shape id="_x0000_i1129" type="#_x0000_t75" style="width:84pt;height:18.75pt" o:ole="">
                  <v:imagedata r:id="rId164" o:title=""/>
                </v:shape>
                <o:OLEObject Type="Embed" ProgID="FXE300.Equation" ShapeID="_x0000_i1129" DrawAspect="Content" ObjectID="_1392316397" r:id="rId16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01" w:dyaOrig="467">
                <v:shape id="_x0000_i1098" type="#_x0000_t75" style="width:81pt;height:18.75pt" o:ole="">
                  <v:imagedata r:id="rId166" o:title=""/>
                </v:shape>
                <o:OLEObject Type="Embed" ProgID="FXE300.Equation" ShapeID="_x0000_i1098" DrawAspect="Content" ObjectID="_1392316398" r:id="rId167"/>
              </w:object>
            </w:r>
          </w:p>
        </w:tc>
      </w:tr>
      <w:tr w:rsidR="00D957A4" w:rsidRPr="004E1905" w:rsidTr="009A333B">
        <w:tc>
          <w:tcPr>
            <w:tcW w:w="534" w:type="dxa"/>
          </w:tcPr>
          <w:p w:rsidR="00D957A4" w:rsidRPr="004E1905" w:rsidRDefault="00D957A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0064" w:type="dxa"/>
            <w:gridSpan w:val="4"/>
          </w:tcPr>
          <w:p w:rsidR="00D957A4" w:rsidRPr="004E1905" w:rsidRDefault="00D957A4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425" w:dyaOrig="490" w14:anchorId="5BF2C725">
                <v:shape id="_x0000_i1099" type="#_x0000_t75" style="width:55.5pt;height:18.75pt" o:ole="">
                  <v:imagedata r:id="rId168" o:title=""/>
                </v:shape>
                <o:OLEObject Type="Embed" ProgID="FXE300.Equation" ShapeID="_x0000_i1099" DrawAspect="Content" ObjectID="_1392316399" r:id="rId1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957A4" w:rsidRDefault="00D957A4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12D2F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21" w:dyaOrig="467" w14:anchorId="0BCEC377">
                <v:shape id="_x0000_i1100" type="#_x0000_t75" style="width:45pt;height:18.75pt" o:ole="">
                  <v:imagedata r:id="rId170" o:title=""/>
                </v:shape>
                <o:OLEObject Type="Embed" ProgID="FXE300.Equation" ShapeID="_x0000_i1100" DrawAspect="Content" ObjectID="_1392316400" r:id="rId17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</w:t>
            </w:r>
            <w:r w:rsidR="00112D2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</w:t>
            </w:r>
            <w:r w:rsidR="00112D2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B48B6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86" w:dyaOrig="418">
                <v:shape id="_x0000_i1101" type="#_x0000_t75" style="width:80.25pt;height:19.5pt" o:ole="">
                  <v:imagedata r:id="rId172" o:title=""/>
                </v:shape>
                <o:OLEObject Type="Embed" ProgID="FXE300.Equation" ShapeID="_x0000_i1101" DrawAspect="Content" ObjectID="_1392316401" r:id="rId173"/>
              </w:object>
            </w:r>
          </w:p>
          <w:p w:rsidR="00D957A4" w:rsidRPr="004E1905" w:rsidRDefault="00D957A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12D2F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2" w:dyaOrig="467">
                <v:shape id="_x0000_i1102" type="#_x0000_t75" style="width:47.25pt;height:18.75pt" o:ole="">
                  <v:imagedata r:id="rId174" o:title=""/>
                </v:shape>
                <o:OLEObject Type="Embed" ProgID="FXE300.Equation" ShapeID="_x0000_i1102" DrawAspect="Content" ObjectID="_1392316402" r:id="rId17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</w:t>
            </w:r>
            <w:r w:rsidR="00112D2F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12D2F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25" w:dyaOrig="467">
                <v:shape id="_x0000_i1103" type="#_x0000_t75" style="width:78pt;height:18.75pt" o:ole="">
                  <v:imagedata r:id="rId176" o:title=""/>
                </v:shape>
                <o:OLEObject Type="Embed" ProgID="FXE300.Equation" ShapeID="_x0000_i1103" DrawAspect="Content" ObjectID="_1392316403" r:id="rId177"/>
              </w:object>
            </w:r>
          </w:p>
        </w:tc>
      </w:tr>
      <w:tr w:rsidR="00D957A4" w:rsidRPr="004E1905" w:rsidTr="009A333B">
        <w:tc>
          <w:tcPr>
            <w:tcW w:w="534" w:type="dxa"/>
          </w:tcPr>
          <w:p w:rsidR="00D957A4" w:rsidRPr="004E1905" w:rsidRDefault="00D957A4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0064" w:type="dxa"/>
            <w:gridSpan w:val="4"/>
          </w:tcPr>
          <w:p w:rsidR="00112D2F" w:rsidRPr="004E1905" w:rsidRDefault="00112D2F" w:rsidP="00BE7221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and simplify   </w:t>
            </w:r>
            <w:r w:rsidRPr="00FF7E37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3674" w:dyaOrig="490">
                <v:shape id="_x0000_i1104" type="#_x0000_t75" style="width:143.25pt;height:18.75pt" o:ole="">
                  <v:imagedata r:id="rId178" o:title=""/>
                </v:shape>
                <o:OLEObject Type="Embed" ProgID="FXE300.Equation" ShapeID="_x0000_i1104" DrawAspect="Content" ObjectID="_1392316404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12D2F" w:rsidRDefault="00112D2F" w:rsidP="00BE7221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01" w:dyaOrig="467">
                <v:shape id="_x0000_i1105" type="#_x0000_t75" style="width:72.75pt;height:18.75pt" o:ole="">
                  <v:imagedata r:id="rId180" o:title=""/>
                </v:shape>
                <o:OLEObject Type="Embed" ProgID="FXE300.Equation" ShapeID="_x0000_i1105" DrawAspect="Content" ObjectID="_1392316405" r:id="rId181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E7221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0" w:dyaOrig="467">
                <v:shape id="_x0000_i1106" type="#_x0000_t75" style="width:78.75pt;height:18.75pt" o:ole="">
                  <v:imagedata r:id="rId182" o:title=""/>
                </v:shape>
                <o:OLEObject Type="Embed" ProgID="FXE300.Equation" ShapeID="_x0000_i1106" DrawAspect="Content" ObjectID="_1392316406" r:id="rId183"/>
              </w:object>
            </w:r>
          </w:p>
          <w:p w:rsidR="00D957A4" w:rsidRPr="00EA78AC" w:rsidRDefault="00112D2F" w:rsidP="00BE722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E7221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1" w:dyaOrig="467">
                <v:shape id="_x0000_i1107" type="#_x0000_t75" style="width:74.25pt;height:18.75pt" o:ole="">
                  <v:imagedata r:id="rId184" o:title=""/>
                </v:shape>
                <o:OLEObject Type="Embed" ProgID="FXE300.Equation" ShapeID="_x0000_i1107" DrawAspect="Content" ObjectID="_1392316407" r:id="rId18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</w:t>
            </w:r>
            <w:r w:rsidRPr="001D1124"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BE7221" w:rsidRPr="00F4284E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60" w:dyaOrig="467">
                <v:shape id="_x0000_i1108" type="#_x0000_t75" style="width:78.75pt;height:18.75pt" o:ole="">
                  <v:imagedata r:id="rId186" o:title=""/>
                </v:shape>
                <o:OLEObject Type="Embed" ProgID="FXE300.Equation" ShapeID="_x0000_i1108" DrawAspect="Content" ObjectID="_1392316408" r:id="rId187"/>
              </w:object>
            </w: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FF1257" w:rsidRDefault="00FF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269C" w:rsidRDefault="00FB269C" w:rsidP="00927374">
      <w:pPr>
        <w:jc w:val="center"/>
        <w:rPr>
          <w:rFonts w:ascii="Times New Roman" w:hAnsi="Times New Roman" w:cs="Times New Roman"/>
          <w:sz w:val="36"/>
          <w:szCs w:val="36"/>
        </w:rPr>
        <w:sectPr w:rsidR="00FB269C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51"/>
        <w:gridCol w:w="4820"/>
        <w:gridCol w:w="3827"/>
      </w:tblGrid>
      <w:tr w:rsidR="00BE7221" w:rsidRPr="004E1905" w:rsidTr="00BE7221">
        <w:tc>
          <w:tcPr>
            <w:tcW w:w="1951" w:type="dxa"/>
            <w:vMerge w:val="restart"/>
            <w:tcBorders>
              <w:top w:val="nil"/>
            </w:tcBorders>
            <w:vAlign w:val="center"/>
          </w:tcPr>
          <w:p w:rsidR="00BE7221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BE7221" w:rsidRPr="004E1905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820" w:type="dxa"/>
            <w:tcBorders>
              <w:top w:val="nil"/>
              <w:bottom w:val="nil"/>
            </w:tcBorders>
            <w:vAlign w:val="center"/>
          </w:tcPr>
          <w:p w:rsidR="00BE7221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BE7221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E7221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Algebraic Products</w:t>
            </w: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BE7221" w:rsidRPr="004E1905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E7221" w:rsidRPr="004E1905" w:rsidTr="00BE7221">
        <w:tc>
          <w:tcPr>
            <w:tcW w:w="1951" w:type="dxa"/>
            <w:vMerge/>
            <w:tcBorders>
              <w:bottom w:val="nil"/>
            </w:tcBorders>
            <w:vAlign w:val="center"/>
          </w:tcPr>
          <w:p w:rsidR="00BE7221" w:rsidRPr="004E1905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820" w:type="dxa"/>
            <w:tcBorders>
              <w:top w:val="nil"/>
              <w:bottom w:val="nil"/>
            </w:tcBorders>
          </w:tcPr>
          <w:p w:rsidR="00BE7221" w:rsidRDefault="001B48B6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Multiple Choice </w:t>
            </w:r>
          </w:p>
          <w:p w:rsidR="001B48B6" w:rsidRDefault="001B48B6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Answer Sheet</w:t>
            </w:r>
          </w:p>
          <w:p w:rsidR="00BE7221" w:rsidRPr="004E1905" w:rsidRDefault="00BE7221" w:rsidP="009A333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bottom"/>
          </w:tcPr>
          <w:p w:rsidR="00BE7221" w:rsidRPr="004E1905" w:rsidRDefault="00BE7221" w:rsidP="009A33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</w:tr>
    </w:tbl>
    <w:p w:rsidR="00C67F16" w:rsidRDefault="00C67F16" w:rsidP="00C67F16">
      <w:pPr>
        <w:spacing w:line="240" w:lineRule="auto"/>
        <w:jc w:val="center"/>
      </w:pPr>
    </w:p>
    <w:p w:rsidR="00C67F16" w:rsidRPr="00BE7221" w:rsidRDefault="00C67F16" w:rsidP="00C67F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7221">
        <w:rPr>
          <w:rFonts w:ascii="Times New Roman" w:hAnsi="Times New Roman" w:cs="Times New Roman"/>
          <w:sz w:val="24"/>
          <w:szCs w:val="24"/>
        </w:rP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43180</wp:posOffset>
                </wp:positionV>
                <wp:extent cx="171450" cy="114300"/>
                <wp:effectExtent l="5715" t="5715" r="13335" b="1333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4.7pt;margin-top:3.4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24130</wp:posOffset>
                </wp:positionV>
                <wp:extent cx="171450" cy="114300"/>
                <wp:effectExtent l="7620" t="5715" r="11430" b="13335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30.1pt;margin-top:1.9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a9GAIAAC0EAAAOAAAAZHJzL2Uyb0RvYy54bWysU1Fv0zAQfkfiP1h+p0lKy2j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33655</wp:posOffset>
                </wp:positionV>
                <wp:extent cx="171450" cy="114300"/>
                <wp:effectExtent l="11430" t="5715" r="7620" b="13335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83.9pt;margin-top:2.65pt;width:13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62230</wp:posOffset>
                </wp:positionV>
                <wp:extent cx="171450" cy="114300"/>
                <wp:effectExtent l="7620" t="5715" r="11430" b="1333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89.1pt;margin-top:4.9pt;width:13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vc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GZFT31&#10;6GEvDJtG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"/>
            </w:pict>
          </mc:Fallback>
        </mc:AlternateConten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30.8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LqoaJcZAgAALQ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2.4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3.95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8.3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2Pn0hGQIAAC0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30.8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Ejw8y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700" r="7620" b="63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82.4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OBoXtQ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700" r="13335" b="635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33.95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700" r="11430" b="635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88.3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230.8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82.4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33.95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8.3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nk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xvp5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30.8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795" r="7620" b="8255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182.4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3mik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795" r="13335" b="8255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33.95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795" r="11430" b="8255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.3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230.8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0160" r="7620" b="889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182.4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0160" r="13335" b="889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33.95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e5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hXXHu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0160" r="11430" b="889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88.3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230.8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9525" r="7620" b="9525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82.4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9525" r="13335" b="9525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133.95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PF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YsaZFT31&#10;6GEvDJsuoj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pxuTx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9525" r="11430" b="9525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3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q84Gw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G86rzg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30.8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8255" r="7620" b="10795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182.4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8255" r="13335" b="10795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3.95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8255" r="11430" b="10795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88.3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30.8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jG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VLbjG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7620" r="7620" b="1143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182.4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HX6nJB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7620" r="13335" b="1143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133.95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7620" r="11430" b="1143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88.3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wV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yzlnVvTU&#10;o8edMOxiFr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bPAcF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30.85pt;margin-top:1.85pt;width:13.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JFUOhU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6350" r="7620" b="1270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182.4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6350" r="13335" b="1270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133.95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6350" r="11430" b="1270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88.3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"/>
            </w:pict>
          </mc:Fallback>
        </mc:AlternateConten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60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30.85pt;margin-top:1.85pt;width:13.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12GQ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HNITXY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5715" r="7620" b="13335"/>
                <wp:wrapNone/>
                <wp:docPr id="59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82.4pt;margin-top:1.85pt;width:13.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4yGgIAAC4EAAAOAAAAZHJzL2Uyb0RvYy54bWysU1Fv0zAQfkfiP1h+p0lKymj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TON4y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5715" r="13335" b="13335"/>
                <wp:wrapNone/>
                <wp:docPr id="58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33.95pt;margin-top:1.85pt;width:13.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6dGgIAAC4EAAAOAAAAZHJzL2Uyb0RvYy54bWysU1Fv0zAQfkfiP1h+p0m6lL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CIsun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5715" r="11430" b="13335"/>
                <wp:wrapNone/>
                <wp:docPr id="57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88.35pt;margin-top:1.85pt;width:13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DF/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ANgxf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6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0.85pt;margin-top:1.85pt;width:13.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pl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dhepl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55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182.4pt;margin-top:1.85pt;width:13.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1HUeX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54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133.95pt;margin-top:1.85pt;width:13.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KuV64R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53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88.35pt;margin-top:1.85pt;width:13.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sRGHB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52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30.85pt;margin-top:1.85pt;width:13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DC5e/z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335" r="7620" b="5715"/>
                <wp:wrapNone/>
                <wp:docPr id="5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182.4pt;margin-top:1.85pt;width:13.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IBGgIAAC4EAAAOAAAAZHJzL2Uyb0RvYy54bWysU1Fv0zAQfkfiP1h+p0lKw1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BqfUIB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335" r="13335" b="5715"/>
                <wp:wrapNone/>
                <wp:docPr id="50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33.95pt;margin-top:1.85pt;width:13.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TC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LNrVMI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335" r="11430" b="5715"/>
                <wp:wrapNone/>
                <wp:docPr id="49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88.35pt;margin-top:1.85pt;width:13.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"/>
            </w:pict>
          </mc:Fallback>
        </mc:AlternateContent>
      </w:r>
      <w:r w:rsidR="00C67F16">
        <w:tab/>
        <w:t xml:space="preserve"> 13.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BF7A39" w:rsidP="00620828">
      <w:pPr>
        <w:spacing w:after="12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230.85pt;margin-top:1.85pt;width:13.5pt;height: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1HiGgIAAC4EAAAOAAAAZHJzL2Uyb0RvYy54bWysU1Fv0zAQfkfiP1h+p0lKS1n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CY01Hi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2065" r="7620" b="6985"/>
                <wp:wrapNone/>
                <wp:docPr id="4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182.4pt;margin-top:1.85pt;width:13.5pt;height: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4AGgIAAC4EAAAOAAAAZHJzL2Uyb0RvYy54bWysU1Fv0zAQfkfiP1h+p0lKu7K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bMGZFT31&#10;6GEvDJtf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CQgE4A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2065" r="13335" b="6985"/>
                <wp:wrapNone/>
                <wp:docPr id="46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133.95pt;margin-top:1.85pt;width:13.5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SZZYwx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2065" r="11430" b="6985"/>
                <wp:wrapNone/>
                <wp:docPr id="45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26" style="position:absolute;margin-left:88.35pt;margin-top:1.85pt;width:13.5pt;height: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4Q71MR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="00C67F16">
        <w:tab/>
        <w:t xml:space="preserve"> 14.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C67F16" w:rsidP="001B48B6">
      <w:pPr>
        <w:spacing w:after="120" w:line="240" w:lineRule="auto"/>
      </w:pPr>
      <w:r>
        <w:tab/>
      </w:r>
    </w:p>
    <w:p w:rsidR="00E24335" w:rsidRDefault="00E24335"/>
    <w:p w:rsidR="00894BC3" w:rsidRDefault="00894BC3">
      <w:pPr>
        <w:sectPr w:rsidR="00894BC3" w:rsidSect="00894BC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0828" w:rsidRDefault="00620828"/>
    <w:tbl>
      <w:tblPr>
        <w:tblStyle w:val="TableGrid"/>
        <w:tblW w:w="930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2121"/>
        <w:gridCol w:w="7179"/>
      </w:tblGrid>
      <w:tr w:rsidR="00894BC3" w:rsidRPr="005254D3" w:rsidTr="00894BC3">
        <w:trPr>
          <w:cantSplit/>
        </w:trPr>
        <w:tc>
          <w:tcPr>
            <w:tcW w:w="2121" w:type="dxa"/>
            <w:vMerge w:val="restart"/>
            <w:tcBorders>
              <w:top w:val="nil"/>
            </w:tcBorders>
            <w:vAlign w:val="center"/>
          </w:tcPr>
          <w:p w:rsidR="00894BC3" w:rsidRPr="005254D3" w:rsidRDefault="00894BC3" w:rsidP="00894BC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894BC3" w:rsidRDefault="00894BC3" w:rsidP="00894BC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Mathematics Test</w:t>
            </w:r>
          </w:p>
          <w:p w:rsidR="00894BC3" w:rsidRPr="005254D3" w:rsidRDefault="00894BC3" w:rsidP="00894B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Algebraic Products</w:t>
            </w:r>
          </w:p>
        </w:tc>
      </w:tr>
      <w:tr w:rsidR="00894BC3" w:rsidRPr="005254D3" w:rsidTr="00894BC3">
        <w:trPr>
          <w:cantSplit/>
        </w:trPr>
        <w:tc>
          <w:tcPr>
            <w:tcW w:w="2121" w:type="dxa"/>
            <w:vMerge/>
            <w:tcBorders>
              <w:bottom w:val="nil"/>
            </w:tcBorders>
            <w:vAlign w:val="center"/>
          </w:tcPr>
          <w:p w:rsidR="00894BC3" w:rsidRPr="005254D3" w:rsidRDefault="00894BC3" w:rsidP="00894BC3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79" w:type="dxa"/>
            <w:tcBorders>
              <w:top w:val="nil"/>
              <w:bottom w:val="nil"/>
            </w:tcBorders>
            <w:vAlign w:val="center"/>
          </w:tcPr>
          <w:p w:rsidR="00894BC3" w:rsidRPr="005254D3" w:rsidRDefault="00894BC3" w:rsidP="00894BC3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Answer Sheet</w:t>
            </w:r>
          </w:p>
        </w:tc>
      </w:tr>
    </w:tbl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  <w:r w:rsidRPr="005254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page" w:tblpX="1483" w:tblpY="346"/>
        <w:tblW w:w="4219" w:type="dxa"/>
        <w:tblLook w:val="04A0" w:firstRow="1" w:lastRow="0" w:firstColumn="1" w:lastColumn="0" w:noHBand="0" w:noVBand="1"/>
      </w:tblPr>
      <w:tblGrid>
        <w:gridCol w:w="568"/>
        <w:gridCol w:w="3651"/>
      </w:tblGrid>
      <w:tr w:rsidR="00894BC3" w:rsidRPr="005254D3" w:rsidTr="00894BC3">
        <w:tc>
          <w:tcPr>
            <w:tcW w:w="4219" w:type="dxa"/>
            <w:gridSpan w:val="2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Short Answer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733" w:dyaOrig="418">
                <v:shape id="_x0000_i1109" type="#_x0000_t75" style="width:36.75pt;height:21pt" o:ole="">
                  <v:imagedata r:id="rId188" o:title=""/>
                </v:shape>
                <o:OLEObject Type="Embed" ProgID="FXE300.Equation" ShapeID="_x0000_i1109" DrawAspect="Content" ObjectID="_1392316409" r:id="rId189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800" w:dyaOrig="418">
                <v:shape id="_x0000_i1110" type="#_x0000_t75" style="width:39.75pt;height:21pt" o:ole="">
                  <v:imagedata r:id="rId190" o:title=""/>
                </v:shape>
                <o:OLEObject Type="Embed" ProgID="FXE300.Equation" ShapeID="_x0000_i1110" DrawAspect="Content" ObjectID="_1392316410" r:id="rId191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515" w:dyaOrig="418">
                <v:shape id="_x0000_i1111" type="#_x0000_t75" style="width:25.5pt;height:21pt" o:ole="">
                  <v:imagedata r:id="rId192" o:title=""/>
                </v:shape>
                <o:OLEObject Type="Embed" ProgID="FXE300.Equation" ShapeID="_x0000_i1111" DrawAspect="Content" ObjectID="_1392316411" r:id="rId193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691" w:dyaOrig="418">
                <v:shape id="_x0000_i1112" type="#_x0000_t75" style="width:34.5pt;height:21pt" o:ole="">
                  <v:imagedata r:id="rId194" o:title=""/>
                </v:shape>
                <o:OLEObject Type="Embed" ProgID="FXE300.Equation" ShapeID="_x0000_i1112" DrawAspect="Content" ObjectID="_1392316412" r:id="rId195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3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34"/>
                <w:sz w:val="28"/>
                <w:szCs w:val="28"/>
              </w:rPr>
              <w:object w:dxaOrig="453" w:dyaOrig="842">
                <v:shape id="_x0000_i1113" type="#_x0000_t75" style="width:22.5pt;height:42pt" o:ole="">
                  <v:imagedata r:id="rId196" o:title=""/>
                </v:shape>
                <o:OLEObject Type="Embed" ProgID="FXE300.Equation" ShapeID="_x0000_i1113" DrawAspect="Content" ObjectID="_1392316413" r:id="rId197"/>
              </w:object>
            </w:r>
            <w:r w:rsidRPr="00894BC3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164" w:dyaOrig="329">
                <v:shape id="_x0000_i1114" type="#_x0000_t75" style="width:58.5pt;height:16.5pt" o:ole="">
                  <v:imagedata r:id="rId198" o:title=""/>
                </v:shape>
                <o:OLEObject Type="Embed" ProgID="FXE300.Equation" ShapeID="_x0000_i1114" DrawAspect="Content" ObjectID="_1392316414" r:id="rId199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433" w:dyaOrig="418">
                <v:shape id="_x0000_i1115" type="#_x0000_t75" style="width:1in;height:21pt" o:ole="">
                  <v:imagedata r:id="rId200" o:title=""/>
                </v:shape>
                <o:OLEObject Type="Embed" ProgID="FXE300.Equation" ShapeID="_x0000_i1115" DrawAspect="Content" ObjectID="_1392316415" r:id="rId201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736" w:dyaOrig="418">
                <v:shape id="_x0000_i1116" type="#_x0000_t75" style="width:87pt;height:21pt" o:ole="">
                  <v:imagedata r:id="rId202" o:title=""/>
                </v:shape>
                <o:OLEObject Type="Embed" ProgID="FXE300.Equation" ShapeID="_x0000_i1116" DrawAspect="Content" ObjectID="_1392316416" r:id="rId203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950" w:dyaOrig="329">
                <v:shape id="_x0000_i1117" type="#_x0000_t75" style="width:47.25pt;height:16.5pt" o:ole="">
                  <v:imagedata r:id="rId204" o:title=""/>
                </v:shape>
                <o:OLEObject Type="Embed" ProgID="FXE300.Equation" ShapeID="_x0000_i1117" DrawAspect="Content" ObjectID="_1392316417" r:id="rId205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179" w:dyaOrig="329">
                <v:shape id="_x0000_i1118" type="#_x0000_t75" style="width:59.25pt;height:16.5pt" o:ole="">
                  <v:imagedata r:id="rId206" o:title=""/>
                </v:shape>
                <o:OLEObject Type="Embed" ProgID="FXE300.Equation" ShapeID="_x0000_i1118" DrawAspect="Content" ObjectID="_1392316418" r:id="rId207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2168" w:dyaOrig="418">
                <v:shape id="_x0000_i1119" type="#_x0000_t75" style="width:108.75pt;height:21pt" o:ole="">
                  <v:imagedata r:id="rId208" o:title=""/>
                </v:shape>
                <o:OLEObject Type="Embed" ProgID="FXE300.Equation" ShapeID="_x0000_i1119" DrawAspect="Content" ObjectID="_1392316419" r:id="rId209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44" w:dyaOrig="418">
                <v:shape id="_x0000_i1120" type="#_x0000_t75" style="width:82.5pt;height:21pt" o:ole="">
                  <v:imagedata r:id="rId210" o:title=""/>
                </v:shape>
                <o:OLEObject Type="Embed" ProgID="FXE300.Equation" ShapeID="_x0000_i1120" DrawAspect="Content" ObjectID="_1392316420" r:id="rId211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468" w:dyaOrig="418">
                <v:shape id="_x0000_i1121" type="#_x0000_t75" style="width:73.5pt;height:21pt" o:ole="">
                  <v:imagedata r:id="rId212" o:title=""/>
                </v:shape>
                <o:OLEObject Type="Embed" ProgID="FXE300.Equation" ShapeID="_x0000_i1121" DrawAspect="Content" ObjectID="_1392316421" r:id="rId213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608" w:dyaOrig="418">
                <v:shape id="_x0000_i1122" type="#_x0000_t75" style="width:80.25pt;height:21pt" o:ole="">
                  <v:imagedata r:id="rId214" o:title=""/>
                </v:shape>
                <o:OLEObject Type="Embed" ProgID="FXE300.Equation" ShapeID="_x0000_i1122" DrawAspect="Content" ObjectID="_1392316422" r:id="rId215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573" w:dyaOrig="418">
                <v:shape id="_x0000_i1123" type="#_x0000_t75" style="width:78.75pt;height:21pt" o:ole="">
                  <v:imagedata r:id="rId216" o:title=""/>
                </v:shape>
                <o:OLEObject Type="Embed" ProgID="FXE300.Equation" ShapeID="_x0000_i1123" DrawAspect="Content" ObjectID="_1392316423" r:id="rId217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955" w:dyaOrig="418">
                <v:shape id="_x0000_i1124" type="#_x0000_t75" style="width:97.5pt;height:21pt" o:ole="">
                  <v:imagedata r:id="rId218" o:title=""/>
                </v:shape>
                <o:OLEObject Type="Embed" ProgID="FXE300.Equation" ShapeID="_x0000_i1124" DrawAspect="Content" ObjectID="_1392316424" r:id="rId219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355" w:dyaOrig="418">
                <v:shape id="_x0000_i1125" type="#_x0000_t75" style="width:67.5pt;height:21pt" o:ole="">
                  <v:imagedata r:id="rId220" o:title=""/>
                </v:shape>
                <o:OLEObject Type="Embed" ProgID="FXE300.Equation" ShapeID="_x0000_i1125" DrawAspect="Content" ObjectID="_1392316425" r:id="rId221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  <w:tr w:rsidR="00894BC3" w:rsidRPr="005254D3" w:rsidTr="00894BC3">
        <w:tc>
          <w:tcPr>
            <w:tcW w:w="56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651" w:type="dxa"/>
          </w:tcPr>
          <w:p w:rsidR="00894BC3" w:rsidRPr="00894BC3" w:rsidRDefault="00894BC3" w:rsidP="00894BC3">
            <w:pPr>
              <w:rPr>
                <w:rFonts w:ascii="Times New Roman" w:hAnsi="Times New Roman" w:cs="Times New Roman"/>
                <w:position w:val="-8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94BC3">
              <w:rPr>
                <w:rFonts w:ascii="Times New Roman" w:hAnsi="Times New Roman" w:cs="Times New Roman"/>
                <w:color w:val="FF0000"/>
                <w:position w:val="-8"/>
                <w:sz w:val="28"/>
                <w:szCs w:val="28"/>
              </w:rPr>
              <w:object w:dxaOrig="1939" w:dyaOrig="418">
                <v:shape id="_x0000_i1126" type="#_x0000_t75" style="width:96.75pt;height:21pt" o:ole="">
                  <v:imagedata r:id="rId222" o:title=""/>
                </v:shape>
                <o:OLEObject Type="Embed" ProgID="FXE300.Equation" ShapeID="_x0000_i1126" DrawAspect="Content" ObjectID="_1392316426" r:id="rId223"/>
              </w:object>
            </w:r>
            <w:r w:rsidRPr="00894BC3">
              <w:rPr>
                <w:rFonts w:ascii="Times New Roman" w:hAnsi="Times New Roman" w:cs="Times New Roman"/>
                <w:position w:val="-8"/>
                <w:sz w:val="28"/>
                <w:szCs w:val="28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483" w:tblpY="241"/>
        <w:tblW w:w="2093" w:type="dxa"/>
        <w:tblLook w:val="04A0" w:firstRow="1" w:lastRow="0" w:firstColumn="1" w:lastColumn="0" w:noHBand="0" w:noVBand="1"/>
      </w:tblPr>
      <w:tblGrid>
        <w:gridCol w:w="675"/>
        <w:gridCol w:w="1418"/>
      </w:tblGrid>
      <w:tr w:rsidR="00894BC3" w:rsidRPr="005254D3" w:rsidTr="00894BC3">
        <w:tc>
          <w:tcPr>
            <w:tcW w:w="2093" w:type="dxa"/>
            <w:gridSpan w:val="2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Multiple Choice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 xml:space="preserve">7    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18" w:type="dxa"/>
          </w:tcPr>
          <w:p w:rsidR="00894BC3" w:rsidRPr="005254D3" w:rsidRDefault="00EC2568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94BC3" w:rsidRPr="005254D3" w:rsidTr="00894BC3">
        <w:tc>
          <w:tcPr>
            <w:tcW w:w="675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54D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8" w:type="dxa"/>
          </w:tcPr>
          <w:p w:rsidR="00894BC3" w:rsidRPr="005254D3" w:rsidRDefault="00894BC3" w:rsidP="00894B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</w:tbl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94BC3" w:rsidRPr="005254D3" w:rsidRDefault="00894BC3" w:rsidP="00894BC3">
      <w:pPr>
        <w:rPr>
          <w:rFonts w:ascii="Times New Roman" w:hAnsi="Times New Roman" w:cs="Times New Roman"/>
          <w:sz w:val="28"/>
          <w:szCs w:val="28"/>
        </w:rPr>
      </w:pPr>
    </w:p>
    <w:p w:rsidR="00620828" w:rsidRDefault="00620828"/>
    <w:sectPr w:rsidR="00620828" w:rsidSect="00894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DF" w:rsidRDefault="00ED1DDF" w:rsidP="00E24335">
      <w:pPr>
        <w:spacing w:after="0" w:line="240" w:lineRule="auto"/>
      </w:pPr>
      <w:r>
        <w:separator/>
      </w:r>
    </w:p>
  </w:endnote>
  <w:endnote w:type="continuationSeparator" w:id="0">
    <w:p w:rsidR="00ED1DDF" w:rsidRDefault="00ED1DDF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894BC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94BC3" w:rsidRDefault="00894B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94BC3" w:rsidRDefault="00894BC3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32F0F" w:rsidRPr="00132F0F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94BC3" w:rsidRDefault="00894B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94BC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94BC3" w:rsidRDefault="00894B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94BC3" w:rsidRDefault="00894BC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94BC3" w:rsidRDefault="00894BC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94BC3" w:rsidRDefault="00894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DF" w:rsidRDefault="00ED1DDF" w:rsidP="00E24335">
      <w:pPr>
        <w:spacing w:after="0" w:line="240" w:lineRule="auto"/>
      </w:pPr>
      <w:r>
        <w:separator/>
      </w:r>
    </w:p>
  </w:footnote>
  <w:footnote w:type="continuationSeparator" w:id="0">
    <w:p w:rsidR="00ED1DDF" w:rsidRDefault="00ED1DDF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BC3" w:rsidRDefault="00894BC3">
    <w:pPr>
      <w:pStyle w:val="Header"/>
    </w:pPr>
    <w:r>
      <w:t>Algebraic Products</w:t>
    </w:r>
    <w:r>
      <w:tab/>
      <w:t>Topic Test</w:t>
    </w:r>
    <w:r>
      <w:tab/>
      <w:t>2012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BC3" w:rsidRPr="00676A45" w:rsidRDefault="00894BC3" w:rsidP="00FB269C">
    <w:pPr>
      <w:pStyle w:val="Header"/>
      <w:rPr>
        <w:rFonts w:ascii="Monotype Corsiva" w:hAnsi="Monotype Corsiva"/>
        <w:sz w:val="48"/>
        <w:szCs w:val="48"/>
      </w:rPr>
    </w:pPr>
    <w:r>
      <w:rPr>
        <w:rFonts w:ascii="Monotype Corsiva" w:hAnsi="Monotype Corsiva"/>
        <w:sz w:val="48"/>
        <w:szCs w:val="48"/>
      </w:rPr>
      <w:tab/>
    </w:r>
    <w:r w:rsidRPr="00676A45">
      <w:rPr>
        <w:rFonts w:ascii="Monotype Corsiva" w:hAnsi="Monotype Corsiva"/>
        <w:sz w:val="48"/>
        <w:szCs w:val="48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28C2744"/>
    <w:multiLevelType w:val="hybridMultilevel"/>
    <w:tmpl w:val="BB428864"/>
    <w:lvl w:ilvl="0" w:tplc="441EA1F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5F7E3122"/>
    <w:multiLevelType w:val="hybridMultilevel"/>
    <w:tmpl w:val="6032F018"/>
    <w:lvl w:ilvl="0" w:tplc="C846BE76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53"/>
    <w:rsid w:val="00013474"/>
    <w:rsid w:val="00031826"/>
    <w:rsid w:val="00034138"/>
    <w:rsid w:val="00054524"/>
    <w:rsid w:val="00065771"/>
    <w:rsid w:val="00072016"/>
    <w:rsid w:val="000770C2"/>
    <w:rsid w:val="000F41E0"/>
    <w:rsid w:val="00112D2F"/>
    <w:rsid w:val="00132F0F"/>
    <w:rsid w:val="00134156"/>
    <w:rsid w:val="0018418B"/>
    <w:rsid w:val="0019427A"/>
    <w:rsid w:val="001B48B6"/>
    <w:rsid w:val="001B6553"/>
    <w:rsid w:val="001D1124"/>
    <w:rsid w:val="001D75FA"/>
    <w:rsid w:val="001E504A"/>
    <w:rsid w:val="002A3D0B"/>
    <w:rsid w:val="002F08A0"/>
    <w:rsid w:val="003157FF"/>
    <w:rsid w:val="00325B6E"/>
    <w:rsid w:val="004063A8"/>
    <w:rsid w:val="004355BF"/>
    <w:rsid w:val="004A7FD9"/>
    <w:rsid w:val="004E1905"/>
    <w:rsid w:val="004E5BED"/>
    <w:rsid w:val="00532CE0"/>
    <w:rsid w:val="005A5CF7"/>
    <w:rsid w:val="005D7584"/>
    <w:rsid w:val="005E3D07"/>
    <w:rsid w:val="00605251"/>
    <w:rsid w:val="00620828"/>
    <w:rsid w:val="006708B0"/>
    <w:rsid w:val="00676A45"/>
    <w:rsid w:val="00681B74"/>
    <w:rsid w:val="006D5D42"/>
    <w:rsid w:val="0070532A"/>
    <w:rsid w:val="0071284D"/>
    <w:rsid w:val="007222B1"/>
    <w:rsid w:val="00723755"/>
    <w:rsid w:val="007452A3"/>
    <w:rsid w:val="007913C5"/>
    <w:rsid w:val="007E34C7"/>
    <w:rsid w:val="008068B9"/>
    <w:rsid w:val="008839FB"/>
    <w:rsid w:val="00894BC3"/>
    <w:rsid w:val="008D3E75"/>
    <w:rsid w:val="00915C54"/>
    <w:rsid w:val="0091699E"/>
    <w:rsid w:val="00925B36"/>
    <w:rsid w:val="00927374"/>
    <w:rsid w:val="00932B35"/>
    <w:rsid w:val="00995DC9"/>
    <w:rsid w:val="009A1E43"/>
    <w:rsid w:val="009A333B"/>
    <w:rsid w:val="009C3922"/>
    <w:rsid w:val="009D09CA"/>
    <w:rsid w:val="009D4A16"/>
    <w:rsid w:val="009F1C91"/>
    <w:rsid w:val="00A3116E"/>
    <w:rsid w:val="00A60ABF"/>
    <w:rsid w:val="00A66A0F"/>
    <w:rsid w:val="00AA4248"/>
    <w:rsid w:val="00AF3A52"/>
    <w:rsid w:val="00B23E5A"/>
    <w:rsid w:val="00B3556B"/>
    <w:rsid w:val="00B56A89"/>
    <w:rsid w:val="00BA726D"/>
    <w:rsid w:val="00BD6FF3"/>
    <w:rsid w:val="00BE7221"/>
    <w:rsid w:val="00BF7A39"/>
    <w:rsid w:val="00C51347"/>
    <w:rsid w:val="00C6546B"/>
    <w:rsid w:val="00C67F16"/>
    <w:rsid w:val="00D01508"/>
    <w:rsid w:val="00D957A4"/>
    <w:rsid w:val="00DA59C6"/>
    <w:rsid w:val="00DB5487"/>
    <w:rsid w:val="00DB77AB"/>
    <w:rsid w:val="00DF2F12"/>
    <w:rsid w:val="00E110FD"/>
    <w:rsid w:val="00E24335"/>
    <w:rsid w:val="00E417C3"/>
    <w:rsid w:val="00E71ED7"/>
    <w:rsid w:val="00EA78AC"/>
    <w:rsid w:val="00EB29D3"/>
    <w:rsid w:val="00EC2568"/>
    <w:rsid w:val="00ED1DDF"/>
    <w:rsid w:val="00F27D76"/>
    <w:rsid w:val="00F35853"/>
    <w:rsid w:val="00F670BA"/>
    <w:rsid w:val="00FB269C"/>
    <w:rsid w:val="00FF0FF3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0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3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1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header" Target="header1.xml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99.wmf"/><Relationship Id="rId19" Type="http://schemas.openxmlformats.org/officeDocument/2006/relationships/image" Target="media/image6.wmf"/><Relationship Id="rId224" Type="http://schemas.openxmlformats.org/officeDocument/2006/relationships/fontTable" Target="fontTable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5" Type="http://schemas.openxmlformats.org/officeDocument/2006/relationships/image" Target="media/image9.wmf"/><Relationship Id="rId46" Type="http://schemas.openxmlformats.org/officeDocument/2006/relationships/footer" Target="footer1.xml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theme" Target="theme/theme1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2.bin"/><Relationship Id="rId26" Type="http://schemas.openxmlformats.org/officeDocument/2006/relationships/oleObject" Target="embeddings/oleObject9.bin"/><Relationship Id="rId47" Type="http://schemas.openxmlformats.org/officeDocument/2006/relationships/header" Target="header2.xml"/><Relationship Id="rId68" Type="http://schemas.openxmlformats.org/officeDocument/2006/relationships/image" Target="media/image29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5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WME%20Mathematics%20Assessment%20Bank%202012\Basic%20Test%20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5115D-BE9D-4D77-BBBF-D9922D14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Test 2012</Template>
  <TotalTime>145</TotalTime>
  <Pages>6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10859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7</cp:revision>
  <dcterms:created xsi:type="dcterms:W3CDTF">2011-11-16T23:43:00Z</dcterms:created>
  <dcterms:modified xsi:type="dcterms:W3CDTF">2012-03-03T09:20:00Z</dcterms:modified>
</cp:coreProperties>
</file>