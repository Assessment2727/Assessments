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607"/>
      </w:tblGrid>
      <w:tr w:rsidR="004A7FD9" w:rsidRPr="004E1905" w:rsidTr="00275139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EA78AC" w:rsidRPr="004E1905" w:rsidRDefault="00EA78AC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4A7FD9" w:rsidRDefault="00EA78AC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Mathematics </w:t>
            </w:r>
            <w:r w:rsidR="004A7FD9">
              <w:rPr>
                <w:rFonts w:ascii="Times New Roman" w:hAnsi="Times New Roman" w:cs="Times New Roman"/>
                <w:sz w:val="36"/>
                <w:szCs w:val="36"/>
              </w:rPr>
              <w:t>Test</w:t>
            </w:r>
          </w:p>
          <w:p w:rsidR="004A7FD9" w:rsidRDefault="001D3CE3" w:rsidP="001D3CE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Linear Equations and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Inequations</w:t>
            </w:r>
            <w:proofErr w:type="spellEnd"/>
            <w:r w:rsidR="00026E37"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</w:tc>
        <w:tc>
          <w:tcPr>
            <w:tcW w:w="4607" w:type="dxa"/>
            <w:tcBorders>
              <w:top w:val="nil"/>
              <w:bottom w:val="nil"/>
            </w:tcBorders>
            <w:vAlign w:val="center"/>
          </w:tcPr>
          <w:p w:rsidR="004A7FD9" w:rsidRDefault="004A7FD9" w:rsidP="00275139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Non Calculator</w:t>
            </w:r>
          </w:p>
          <w:p w:rsidR="004A7FD9" w:rsidRPr="004E1905" w:rsidRDefault="004A7FD9" w:rsidP="00275139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A7FD9" w:rsidRPr="004E1905" w:rsidTr="00275139">
        <w:trPr>
          <w:cantSplit/>
        </w:trPr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Pr="004E1905" w:rsidRDefault="004A7FD9" w:rsidP="00915C54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Short Answer Section</w:t>
            </w:r>
          </w:p>
        </w:tc>
        <w:tc>
          <w:tcPr>
            <w:tcW w:w="4820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CA75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4A7FD9" w:rsidRPr="00F670BA" w:rsidTr="00275139">
        <w:trPr>
          <w:cantSplit/>
        </w:trPr>
        <w:tc>
          <w:tcPr>
            <w:tcW w:w="534" w:type="dxa"/>
            <w:tcBorders>
              <w:bottom w:val="single" w:sz="4" w:space="0" w:color="000000" w:themeColor="text1"/>
            </w:tcBorders>
          </w:tcPr>
          <w:p w:rsidR="004A7FD9" w:rsidRDefault="004A7FD9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4E1905" w:rsidRDefault="004A7FD9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4"/>
            <w:tcBorders>
              <w:bottom w:val="single" w:sz="4" w:space="0" w:color="000000" w:themeColor="text1"/>
            </w:tcBorders>
          </w:tcPr>
          <w:p w:rsidR="004A7FD9" w:rsidRDefault="004A7FD9" w:rsidP="00CA75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CA75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all working and answers in the spaces provided on this test paper.</w:t>
            </w:r>
          </w:p>
          <w:p w:rsidR="004A7FD9" w:rsidRPr="00F670BA" w:rsidRDefault="004A7FD9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2EC1" w:rsidRPr="004E1905" w:rsidTr="00275139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C12EC1" w:rsidRPr="004E1905" w:rsidRDefault="00C12EC1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C12EC1" w:rsidRPr="00A600B9" w:rsidRDefault="00C12EC1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Solve    </w:t>
            </w:r>
            <w:r w:rsidRPr="00A600B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06" w:dyaOrig="365" w14:anchorId="23FE74F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pt;height:14.25pt" o:ole="">
                  <v:imagedata r:id="rId9" o:title=""/>
                </v:shape>
                <o:OLEObject Type="Embed" ProgID="FXE300.Equation" ShapeID="_x0000_i1025" DrawAspect="Content" ObjectID="_1392297419" r:id="rId10"/>
              </w:object>
            </w: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12EC1" w:rsidRPr="00A600B9" w:rsidRDefault="00C12EC1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2EC1" w:rsidRPr="00A600B9" w:rsidRDefault="00C12EC1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C12EC1" w:rsidRPr="00A600B9" w:rsidRDefault="00C12EC1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12EC1" w:rsidRPr="00A600B9" w:rsidRDefault="00C12EC1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C12EC1" w:rsidRPr="004E1905" w:rsidTr="00275139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C12EC1" w:rsidRPr="004E1905" w:rsidRDefault="00C12EC1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C12EC1" w:rsidRPr="00A600B9" w:rsidRDefault="00C12EC1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Solve      </w:t>
            </w:r>
            <w:r w:rsidRPr="00A600B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364" w:dyaOrig="365">
                <v:shape id="_x0000_i1026" type="#_x0000_t75" style="width:92.25pt;height:14.25pt" o:ole="">
                  <v:imagedata r:id="rId11" o:title=""/>
                </v:shape>
                <o:OLEObject Type="Embed" ProgID="FXE300.Equation" ShapeID="_x0000_i1026" DrawAspect="Content" ObjectID="_1392297420" r:id="rId12"/>
              </w:object>
            </w: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12EC1" w:rsidRPr="00A600B9" w:rsidRDefault="00C12EC1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2EC1" w:rsidRPr="00A600B9" w:rsidRDefault="00C12EC1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C12EC1" w:rsidRPr="00A600B9" w:rsidRDefault="00C12EC1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12EC1" w:rsidRPr="00A600B9" w:rsidRDefault="00C12EC1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C12EC1" w:rsidRPr="004E1905" w:rsidTr="00275139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C12EC1" w:rsidRPr="004E1905" w:rsidRDefault="00C12EC1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C12EC1" w:rsidRPr="00A600B9" w:rsidRDefault="00C12EC1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Solve     </w:t>
            </w:r>
            <w:r w:rsidRPr="00A600B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039" w:dyaOrig="365">
                <v:shape id="_x0000_i1027" type="#_x0000_t75" style="width:78.75pt;height:14.25pt" o:ole="">
                  <v:imagedata r:id="rId13" o:title=""/>
                </v:shape>
                <o:OLEObject Type="Embed" ProgID="FXE300.Equation" ShapeID="_x0000_i1027" DrawAspect="Content" ObjectID="_1392297421" r:id="rId14"/>
              </w:object>
            </w: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12EC1" w:rsidRPr="00A600B9" w:rsidRDefault="00C12EC1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2EC1" w:rsidRPr="00A600B9" w:rsidRDefault="00C12EC1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C12EC1" w:rsidRPr="00A600B9" w:rsidRDefault="00C12EC1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2EC1" w:rsidRPr="00A600B9" w:rsidRDefault="00C12EC1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C12EC1" w:rsidRPr="00A600B9" w:rsidRDefault="00C12EC1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12EC1" w:rsidRPr="00A600B9" w:rsidRDefault="00C12EC1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C12EC1" w:rsidRPr="004E1905" w:rsidTr="00275139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C12EC1" w:rsidRPr="004E1905" w:rsidRDefault="00C12EC1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C12EC1" w:rsidRPr="00A600B9" w:rsidRDefault="00C12EC1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Solve       </w:t>
            </w:r>
            <w:r w:rsidRPr="00C12EC1">
              <w:rPr>
                <w:rFonts w:ascii="Times New Roman" w:hAnsi="Times New Roman" w:cs="Times New Roman"/>
                <w:color w:val="FF0000"/>
                <w:position w:val="-24"/>
                <w:sz w:val="24"/>
                <w:szCs w:val="24"/>
              </w:rPr>
              <w:object w:dxaOrig="1446" w:dyaOrig="725" w14:anchorId="15DDADD1">
                <v:shape id="_x0000_i1028" type="#_x0000_t75" style="width:57pt;height:28.5pt" o:ole="">
                  <v:imagedata r:id="rId15" o:title=""/>
                </v:shape>
                <o:OLEObject Type="Embed" ProgID="FXE300.Equation" ShapeID="_x0000_i1028" DrawAspect="Content" ObjectID="_1392297422" r:id="rId16"/>
              </w:object>
            </w: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12EC1" w:rsidRPr="00A600B9" w:rsidRDefault="00C12EC1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2EC1" w:rsidRPr="00A600B9" w:rsidRDefault="00C12EC1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C12EC1" w:rsidRPr="00A600B9" w:rsidRDefault="00C12EC1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2EC1" w:rsidRPr="00A600B9" w:rsidRDefault="00C12EC1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C12EC1" w:rsidRPr="004E1905" w:rsidTr="00275139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C12EC1" w:rsidRPr="004E1905" w:rsidRDefault="00C12EC1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C12EC1" w:rsidRPr="00A600B9" w:rsidRDefault="00C12EC1" w:rsidP="00CA75D9">
            <w:pPr>
              <w:rPr>
                <w:rFonts w:ascii="Times New Roman" w:hAnsi="Times New Roman" w:cs="Times New Roman"/>
              </w:rPr>
            </w:pPr>
            <w:r w:rsidRPr="00A600B9">
              <w:rPr>
                <w:rFonts w:ascii="Times New Roman" w:hAnsi="Times New Roman" w:cs="Times New Roman"/>
              </w:rPr>
              <w:t xml:space="preserve">Solve the equation     </w:t>
            </w:r>
            <w:r w:rsidRPr="00A600B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162" w:dyaOrig="365">
                <v:shape id="_x0000_i1029" type="#_x0000_t75" style="width:84pt;height:14.25pt" o:ole="">
                  <v:imagedata r:id="rId17" o:title=""/>
                </v:shape>
                <o:OLEObject Type="Embed" ProgID="FXE300.Equation" ShapeID="_x0000_i1029" DrawAspect="Content" ObjectID="_1392297423" r:id="rId18"/>
              </w:object>
            </w:r>
            <w:r w:rsidRPr="00A600B9">
              <w:rPr>
                <w:rFonts w:ascii="Times New Roman" w:hAnsi="Times New Roman" w:cs="Times New Roman"/>
              </w:rPr>
              <w:t xml:space="preserve"> . </w:t>
            </w:r>
          </w:p>
          <w:p w:rsidR="00C12EC1" w:rsidRPr="00A600B9" w:rsidRDefault="00C12EC1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2EC1" w:rsidRPr="00A600B9" w:rsidRDefault="00C12EC1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C12EC1" w:rsidRPr="00A600B9" w:rsidRDefault="00C12EC1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12EC1" w:rsidRDefault="00C12EC1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C12EC1" w:rsidRPr="00A600B9" w:rsidRDefault="00C12EC1" w:rsidP="00C12E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2EC1" w:rsidRPr="00A600B9" w:rsidRDefault="00C12EC1" w:rsidP="00C12E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C12EC1" w:rsidRPr="004E1905" w:rsidTr="00275139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C12EC1" w:rsidRPr="004E1905" w:rsidRDefault="00C12EC1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C12EC1" w:rsidRPr="00A600B9" w:rsidRDefault="00C12EC1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Determine if  </w:t>
            </w:r>
            <w:r w:rsidRPr="00C12EC1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25" w:dyaOrig="365" w14:anchorId="6DF3E9D4">
                <v:shape id="_x0000_i1030" type="#_x0000_t75" style="width:33.75pt;height:13.5pt" o:ole="">
                  <v:imagedata r:id="rId19" o:title=""/>
                </v:shape>
                <o:OLEObject Type="Embed" ProgID="FXE300.Equation" ShapeID="_x0000_i1030" DrawAspect="Content" ObjectID="_1392297424" r:id="rId20"/>
              </w:object>
            </w: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 is a solution to the </w:t>
            </w:r>
            <w:proofErr w:type="gramStart"/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equation </w:t>
            </w:r>
            <w:proofErr w:type="gramEnd"/>
            <w:r w:rsidRPr="00C12EC1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600" w:dyaOrig="365">
                <v:shape id="_x0000_i1031" type="#_x0000_t75" style="width:95.25pt;height:13.5pt" o:ole="">
                  <v:imagedata r:id="rId21" o:title=""/>
                </v:shape>
                <o:OLEObject Type="Embed" ProgID="FXE300.Equation" ShapeID="_x0000_i1031" DrawAspect="Content" ObjectID="_1392297425" r:id="rId22"/>
              </w:object>
            </w: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12EC1" w:rsidRPr="00A600B9" w:rsidRDefault="00C12EC1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2EC1" w:rsidRPr="00A600B9" w:rsidRDefault="00C12EC1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C12EC1" w:rsidRPr="00A600B9" w:rsidRDefault="00C12EC1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12EC1" w:rsidRPr="00A600B9" w:rsidRDefault="00C12EC1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C12EC1" w:rsidRPr="004E1905" w:rsidTr="00275139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C12EC1" w:rsidRDefault="00C12EC1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C12EC1" w:rsidRPr="00A600B9" w:rsidRDefault="00C12EC1" w:rsidP="00C12E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Solve</w:t>
            </w: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34C71" w:rsidRPr="00A600B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187" w:dyaOrig="401">
                <v:shape id="_x0000_i1032" type="#_x0000_t75" style="width:86.25pt;height:15.75pt" o:ole="">
                  <v:imagedata r:id="rId23" o:title=""/>
                </v:shape>
                <o:OLEObject Type="Embed" ProgID="FXE300.Equation" ShapeID="_x0000_i1032" DrawAspect="Content" ObjectID="_1392297426" r:id="rId24"/>
              </w:object>
            </w:r>
          </w:p>
          <w:p w:rsidR="00C12EC1" w:rsidRPr="00A600B9" w:rsidRDefault="00C12EC1" w:rsidP="00C12E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C12EC1" w:rsidRPr="00A600B9" w:rsidRDefault="00C12EC1" w:rsidP="00C12E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12EC1" w:rsidRPr="00A600B9" w:rsidRDefault="00C12EC1" w:rsidP="00C12E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C12EC1" w:rsidRPr="00A600B9" w:rsidRDefault="00C12EC1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2EC1" w:rsidRPr="004E1905" w:rsidTr="00275139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C12EC1" w:rsidRPr="004E1905" w:rsidRDefault="00C12EC1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C12EC1" w:rsidRPr="00A600B9" w:rsidRDefault="00C12EC1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Sketch the solution </w:t>
            </w:r>
            <w:proofErr w:type="gramStart"/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to  </w:t>
            </w:r>
            <w:proofErr w:type="gramEnd"/>
            <w:r w:rsidR="00275139" w:rsidRPr="0027513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67" w:dyaOrig="329">
                <v:shape id="_x0000_i1033" type="#_x0000_t75" style="width:66pt;height:14.25pt" o:ole="">
                  <v:imagedata r:id="rId25" o:title=""/>
                </v:shape>
                <o:OLEObject Type="Embed" ProgID="FXE300.Equation" ShapeID="_x0000_i1033" DrawAspect="Content" ObjectID="_1392297427" r:id="rId26"/>
              </w:object>
            </w: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C12EC1" w:rsidRPr="00A600B9" w:rsidRDefault="00C12EC1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C12EC1" w:rsidRPr="00A600B9" w:rsidRDefault="00C12EC1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12EC1" w:rsidRPr="00A600B9" w:rsidRDefault="00415388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5F274875">
                <v:shape id="_x0000_s1027" type="#_x0000_t75" style="position:absolute;margin-left:.75pt;margin-top:6.55pt;width:458.25pt;height:44pt;z-index:251658240">
                  <v:imagedata r:id="rId27" o:title=""/>
                </v:shape>
                <o:OLEObject Type="Embed" ProgID="FXDraw3.Document" ShapeID="_x0000_s1027" DrawAspect="Content" ObjectID="_1392297490" r:id="rId28"/>
              </w:pict>
            </w:r>
            <w:r w:rsidR="00C12EC1" w:rsidRPr="00A600B9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C12EC1" w:rsidRPr="00A600B9" w:rsidRDefault="00C12EC1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2EC1" w:rsidRPr="00A600B9" w:rsidRDefault="00C12EC1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2EC1" w:rsidRPr="00A600B9" w:rsidRDefault="00C12EC1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4C71" w:rsidRPr="004E1905" w:rsidTr="00275139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334C71" w:rsidRDefault="00EF17E3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334C71" w:rsidRPr="00A600B9" w:rsidRDefault="00334C71" w:rsidP="00334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Solve</w:t>
            </w: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600B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974" w:dyaOrig="401">
                <v:shape id="_x0000_i1034" type="#_x0000_t75" style="width:78pt;height:15.75pt" o:ole="">
                  <v:imagedata r:id="rId29" o:title=""/>
                </v:shape>
                <o:OLEObject Type="Embed" ProgID="FXE300.Equation" ShapeID="_x0000_i1034" DrawAspect="Content" ObjectID="_1392297428" r:id="rId30"/>
              </w:object>
            </w:r>
          </w:p>
          <w:p w:rsidR="00334C71" w:rsidRPr="00A600B9" w:rsidRDefault="00334C71" w:rsidP="00334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334C71" w:rsidRPr="00A600B9" w:rsidRDefault="00334C71" w:rsidP="00334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34C71" w:rsidRPr="00A600B9" w:rsidRDefault="00334C71" w:rsidP="00334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334C71" w:rsidRPr="00A600B9" w:rsidRDefault="00334C71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2EC1" w:rsidRPr="004E1905" w:rsidTr="00275139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C12EC1" w:rsidRPr="004E1905" w:rsidRDefault="00EF17E3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C12EC1"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C12EC1" w:rsidRPr="00A600B9" w:rsidRDefault="00C12EC1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Using the formula  </w:t>
            </w:r>
            <w:r w:rsidRPr="00A600B9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183" w:dyaOrig="539" w14:anchorId="43BF42F0">
                <v:shape id="_x0000_i1035" type="#_x0000_t75" style="width:59.25pt;height:27pt" o:ole="">
                  <v:imagedata r:id="rId31" o:title=""/>
                </v:shape>
                <o:OLEObject Type="Embed" ProgID="FXE300.Equation" ShapeID="_x0000_i1035" DrawAspect="Content" ObjectID="_1392297429" r:id="rId32"/>
              </w:object>
            </w:r>
            <w:r w:rsidR="00334C71">
              <w:rPr>
                <w:rFonts w:ascii="Times New Roman" w:hAnsi="Times New Roman" w:cs="Times New Roman"/>
                <w:sz w:val="24"/>
                <w:szCs w:val="24"/>
              </w:rPr>
              <w:t xml:space="preserve"> , find the value of </w:t>
            </w:r>
            <w:r w:rsidR="00334C71" w:rsidRPr="00334C71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 when  </w:t>
            </w:r>
            <w:r w:rsidR="00334C71" w:rsidRPr="00A600B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69" w:dyaOrig="365" w14:anchorId="5EA6125A">
                <v:shape id="_x0000_i1036" type="#_x0000_t75" style="width:36pt;height:13.5pt" o:ole="">
                  <v:imagedata r:id="rId33" o:title=""/>
                </v:shape>
                <o:OLEObject Type="Embed" ProgID="FXE300.Equation" ShapeID="_x0000_i1036" DrawAspect="Content" ObjectID="_1392297430" r:id="rId34"/>
              </w:object>
            </w: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 ,  </w:t>
            </w:r>
            <w:r w:rsidR="00334C71" w:rsidRPr="00A600B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65" w:dyaOrig="365">
                <v:shape id="_x0000_i1037" type="#_x0000_t75" style="width:28.5pt;height:13.5pt" o:ole="">
                  <v:imagedata r:id="rId35" o:title=""/>
                </v:shape>
                <o:OLEObject Type="Embed" ProgID="FXE300.Equation" ShapeID="_x0000_i1037" DrawAspect="Content" ObjectID="_1392297431" r:id="rId36"/>
              </w:object>
            </w: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and  </w:t>
            </w:r>
            <w:proofErr w:type="gramEnd"/>
            <w:r w:rsidR="00334C71" w:rsidRPr="00A600B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54" w:dyaOrig="365">
                <v:shape id="_x0000_i1038" type="#_x0000_t75" style="width:31.5pt;height:13.5pt" o:ole="">
                  <v:imagedata r:id="rId37" o:title=""/>
                </v:shape>
                <o:OLEObject Type="Embed" ProgID="FXE300.Equation" ShapeID="_x0000_i1038" DrawAspect="Content" ObjectID="_1392297432" r:id="rId38"/>
              </w:object>
            </w: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12EC1" w:rsidRPr="00A600B9" w:rsidRDefault="00C12EC1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C12EC1" w:rsidRPr="00A600B9" w:rsidRDefault="00C12EC1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12EC1" w:rsidRPr="00A600B9" w:rsidRDefault="00C12EC1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C12EC1" w:rsidRPr="004E1905" w:rsidTr="00275139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C12EC1" w:rsidRPr="004E1905" w:rsidRDefault="00EF17E3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C12EC1"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334C71" w:rsidRPr="00A600B9" w:rsidRDefault="00334C71" w:rsidP="00334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4C13">
              <w:rPr>
                <w:rFonts w:ascii="Times New Roman" w:hAnsi="Times New Roman" w:cs="Times New Roman"/>
                <w:sz w:val="24"/>
                <w:szCs w:val="24"/>
              </w:rPr>
              <w:t>Use the formula</w:t>
            </w: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4C13" w:rsidRPr="007A4C13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273" w:dyaOrig="467">
                <v:shape id="_x0000_i1039" type="#_x0000_t75" style="width:83.25pt;height:16.5pt" o:ole="">
                  <v:imagedata r:id="rId39" o:title=""/>
                </v:shape>
                <o:OLEObject Type="Embed" ProgID="FXE300.Equation" ShapeID="_x0000_i1039" DrawAspect="Content" ObjectID="_1392297433" r:id="rId40"/>
              </w:object>
            </w:r>
            <w:r w:rsidR="007A4C13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find the value of </w:t>
            </w:r>
            <w:r w:rsidR="007A4C13">
              <w:rPr>
                <w:rFonts w:ascii="Times New Roman" w:hAnsi="Times New Roman" w:cs="Times New Roman"/>
                <w:i/>
                <w:sz w:val="24"/>
                <w:szCs w:val="24"/>
              </w:rPr>
              <w:t>h</w:t>
            </w: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 when  </w:t>
            </w:r>
            <w:r w:rsidR="00275139" w:rsidRPr="00A600B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91" w:dyaOrig="329">
                <v:shape id="_x0000_i1040" type="#_x0000_t75" style="width:44.25pt;height:12pt" o:ole="">
                  <v:imagedata r:id="rId41" o:title=""/>
                </v:shape>
                <o:OLEObject Type="Embed" ProgID="FXE300.Equation" ShapeID="_x0000_i1040" DrawAspect="Content" ObjectID="_1392297434" r:id="rId42"/>
              </w:object>
            </w: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 ,  </w:t>
            </w:r>
            <w:r w:rsidR="00275139" w:rsidRPr="00A600B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93" w:dyaOrig="361">
                <v:shape id="_x0000_i1041" type="#_x0000_t75" style="width:33.75pt;height:13.5pt" o:ole="">
                  <v:imagedata r:id="rId43" o:title=""/>
                </v:shape>
                <o:OLEObject Type="Embed" ProgID="FXE300.Equation" ShapeID="_x0000_i1041" DrawAspect="Content" ObjectID="_1392297435" r:id="rId44"/>
              </w:object>
            </w: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and  </w:t>
            </w:r>
            <w:proofErr w:type="gramEnd"/>
            <w:r w:rsidR="007A4C13" w:rsidRPr="00A600B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90" w:dyaOrig="365">
                <v:shape id="_x0000_i1042" type="#_x0000_t75" style="width:33pt;height:13.5pt" o:ole="">
                  <v:imagedata r:id="rId45" o:title=""/>
                </v:shape>
                <o:OLEObject Type="Embed" ProgID="FXE300.Equation" ShapeID="_x0000_i1042" DrawAspect="Content" ObjectID="_1392297436" r:id="rId46"/>
              </w:object>
            </w: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34C71" w:rsidRPr="00A600B9" w:rsidRDefault="00334C71" w:rsidP="00334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334C71" w:rsidRPr="00A600B9" w:rsidRDefault="00334C71" w:rsidP="00334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12EC1" w:rsidRPr="004E1905" w:rsidRDefault="00334C71" w:rsidP="00334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</w:tbl>
    <w:p w:rsidR="004A7FD9" w:rsidRDefault="004A7FD9"/>
    <w:p w:rsidR="00E71ED7" w:rsidRDefault="00E71ED7">
      <w:r>
        <w:br w:type="page"/>
      </w:r>
    </w:p>
    <w:p w:rsidR="00FB269C" w:rsidRDefault="00FB269C" w:rsidP="003157FF">
      <w:pPr>
        <w:jc w:val="center"/>
        <w:rPr>
          <w:rFonts w:ascii="Times New Roman" w:hAnsi="Times New Roman" w:cs="Times New Roman"/>
          <w:sz w:val="36"/>
          <w:szCs w:val="36"/>
        </w:rPr>
        <w:sectPr w:rsidR="00FB269C" w:rsidSect="00E24335">
          <w:headerReference w:type="default" r:id="rId47"/>
          <w:footerReference w:type="default" r:id="rId48"/>
          <w:headerReference w:type="first" r:id="rId49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Ind w:w="-31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528"/>
        <w:gridCol w:w="980"/>
        <w:gridCol w:w="3733"/>
        <w:gridCol w:w="356"/>
        <w:gridCol w:w="5403"/>
      </w:tblGrid>
      <w:tr w:rsidR="00026E37" w:rsidRPr="004E1905" w:rsidTr="005A3C86">
        <w:trPr>
          <w:cantSplit/>
        </w:trPr>
        <w:tc>
          <w:tcPr>
            <w:tcW w:w="1747" w:type="dxa"/>
            <w:gridSpan w:val="2"/>
            <w:vMerge w:val="restart"/>
            <w:tcBorders>
              <w:top w:val="nil"/>
            </w:tcBorders>
            <w:vAlign w:val="center"/>
          </w:tcPr>
          <w:p w:rsidR="00026E37" w:rsidRDefault="00026E37" w:rsidP="00CA75D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026E37" w:rsidRPr="004E1905" w:rsidRDefault="00026E37" w:rsidP="00CA75D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52" w:type="dxa"/>
            <w:gridSpan w:val="2"/>
            <w:tcBorders>
              <w:top w:val="nil"/>
              <w:bottom w:val="nil"/>
            </w:tcBorders>
            <w:vAlign w:val="center"/>
          </w:tcPr>
          <w:p w:rsidR="00026E37" w:rsidRDefault="00026E37" w:rsidP="00CA75D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026E37" w:rsidRDefault="00026E37" w:rsidP="00CA75D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Linear Equations and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Inequations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</w:tc>
        <w:tc>
          <w:tcPr>
            <w:tcW w:w="5201" w:type="dxa"/>
            <w:tcBorders>
              <w:top w:val="nil"/>
              <w:bottom w:val="nil"/>
            </w:tcBorders>
            <w:vAlign w:val="center"/>
          </w:tcPr>
          <w:p w:rsidR="00026E37" w:rsidRPr="004E1905" w:rsidRDefault="00026E37" w:rsidP="00275139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  <w:r w:rsidR="00275139">
              <w:rPr>
                <w:rFonts w:ascii="Times New Roman" w:hAnsi="Times New Roman" w:cs="Times New Roman"/>
                <w:sz w:val="36"/>
                <w:szCs w:val="36"/>
              </w:rPr>
              <w:t xml:space="preserve"> Allowed</w:t>
            </w:r>
          </w:p>
        </w:tc>
      </w:tr>
      <w:tr w:rsidR="004A7FD9" w:rsidRPr="004E1905" w:rsidTr="005A3C86">
        <w:trPr>
          <w:cantSplit/>
        </w:trPr>
        <w:tc>
          <w:tcPr>
            <w:tcW w:w="1747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703" w:type="dxa"/>
            <w:tcBorders>
              <w:top w:val="nil"/>
              <w:bottom w:val="nil"/>
            </w:tcBorders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Multiple Choice Section</w:t>
            </w:r>
          </w:p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550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4E1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2A3D0B" w:rsidRPr="004E1905" w:rsidTr="005A3C86">
        <w:trPr>
          <w:cantSplit/>
        </w:trPr>
        <w:tc>
          <w:tcPr>
            <w:tcW w:w="600" w:type="dxa"/>
            <w:tcBorders>
              <w:top w:val="nil"/>
              <w:bottom w:val="nil"/>
            </w:tcBorders>
          </w:tcPr>
          <w:p w:rsidR="002A3D0B" w:rsidRPr="004E1905" w:rsidRDefault="002A3D0B" w:rsidP="00B372C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0" w:type="dxa"/>
            <w:gridSpan w:val="4"/>
            <w:tcBorders>
              <w:top w:val="nil"/>
              <w:bottom w:val="nil"/>
            </w:tcBorders>
          </w:tcPr>
          <w:p w:rsidR="002A3D0B" w:rsidRPr="004E1905" w:rsidRDefault="002A3D0B" w:rsidP="00B372C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D0B" w:rsidRPr="004E1905" w:rsidRDefault="002A3D0B" w:rsidP="00B372C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Mark all your answers on the accompanying multiple choice answer sheet, not on this test paper. You may do any working out on this test paper.</w:t>
            </w:r>
            <w:r w:rsidR="004A7FD9">
              <w:rPr>
                <w:rFonts w:ascii="Times New Roman" w:hAnsi="Times New Roman" w:cs="Times New Roman"/>
                <w:sz w:val="24"/>
                <w:szCs w:val="24"/>
              </w:rPr>
              <w:t xml:space="preserve"> Calculators are allowed for this section.</w:t>
            </w:r>
          </w:p>
          <w:p w:rsidR="00C67F16" w:rsidRPr="004E1905" w:rsidRDefault="00C67F16" w:rsidP="00B372C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7C3" w:rsidRPr="004E1905" w:rsidTr="005A3C86">
        <w:trPr>
          <w:cantSplit/>
        </w:trPr>
        <w:tc>
          <w:tcPr>
            <w:tcW w:w="600" w:type="dxa"/>
            <w:tcBorders>
              <w:top w:val="nil"/>
            </w:tcBorders>
          </w:tcPr>
          <w:p w:rsidR="00E417C3" w:rsidRPr="004E1905" w:rsidRDefault="00E417C3" w:rsidP="00B372C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0400" w:type="dxa"/>
            <w:gridSpan w:val="4"/>
            <w:tcBorders>
              <w:top w:val="nil"/>
            </w:tcBorders>
          </w:tcPr>
          <w:p w:rsidR="00591773" w:rsidRPr="00963BDF" w:rsidRDefault="00591773" w:rsidP="00B372C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Solve for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g</w:t>
            </w:r>
            <w:r w:rsidRPr="00963BD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91773" w:rsidRPr="00F24CBD" w:rsidRDefault="00591773" w:rsidP="00B372C7">
            <w:pPr>
              <w:spacing w:before="120" w:after="120"/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963BD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26" w:dyaOrig="725">
                <v:shape id="_x0000_i1043" type="#_x0000_t75" style="width:65.25pt;height:30pt" o:ole="">
                  <v:imagedata r:id="rId50" o:title=""/>
                </v:shape>
                <o:OLEObject Type="Embed" ProgID="FXE300.Equation" ShapeID="_x0000_i1043" DrawAspect="Content" ObjectID="_1392297437" r:id="rId51"/>
              </w:object>
            </w:r>
            <w:r w:rsidRPr="00963BDF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EA78AC" w:rsidRPr="00EA78AC" w:rsidRDefault="00591773" w:rsidP="00B372C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      A.       </w:t>
            </w:r>
            <w:r w:rsidRPr="00963BD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85" w:dyaOrig="365">
                <v:shape id="_x0000_i1044" type="#_x0000_t75" style="width:40.5pt;height:13.5pt" o:ole="">
                  <v:imagedata r:id="rId52" o:title=""/>
                </v:shape>
                <o:OLEObject Type="Embed" ProgID="FXE300.Equation" ShapeID="_x0000_i1044" DrawAspect="Content" ObjectID="_1392297438" r:id="rId53"/>
              </w:objec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     B.       </w:t>
            </w:r>
            <w:r w:rsidRPr="00963BD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25" w:dyaOrig="365">
                <v:shape id="_x0000_i1045" type="#_x0000_t75" style="width:34.5pt;height:13.5pt" o:ole="">
                  <v:imagedata r:id="rId54" o:title=""/>
                </v:shape>
                <o:OLEObject Type="Embed" ProgID="FXE300.Equation" ShapeID="_x0000_i1045" DrawAspect="Content" ObjectID="_1392297439" r:id="rId55"/>
              </w:objec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     C.       </w:t>
            </w:r>
            <w:r w:rsidRPr="00963BD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65" w:dyaOrig="365">
                <v:shape id="_x0000_i1046" type="#_x0000_t75" style="width:28.5pt;height:13.5pt" o:ole="">
                  <v:imagedata r:id="rId56" o:title=""/>
                </v:shape>
                <o:OLEObject Type="Embed" ProgID="FXE300.Equation" ShapeID="_x0000_i1046" DrawAspect="Content" ObjectID="_1392297440" r:id="rId57"/>
              </w:objec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     D.       </w:t>
            </w:r>
            <w:r w:rsidRPr="00963BD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25" w:dyaOrig="365">
                <v:shape id="_x0000_i1047" type="#_x0000_t75" style="width:34.5pt;height:13.5pt" o:ole="">
                  <v:imagedata r:id="rId58" o:title=""/>
                </v:shape>
                <o:OLEObject Type="Embed" ProgID="FXE300.Equation" ShapeID="_x0000_i1047" DrawAspect="Content" ObjectID="_1392297441" r:id="rId59"/>
              </w:object>
            </w:r>
          </w:p>
        </w:tc>
      </w:tr>
      <w:tr w:rsidR="00EA78AC" w:rsidRPr="004E1905" w:rsidTr="005A3C86">
        <w:trPr>
          <w:cantSplit/>
        </w:trPr>
        <w:tc>
          <w:tcPr>
            <w:tcW w:w="600" w:type="dxa"/>
          </w:tcPr>
          <w:p w:rsidR="00EA78AC" w:rsidRPr="004E1905" w:rsidRDefault="00EA78AC" w:rsidP="00B372C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0400" w:type="dxa"/>
            <w:gridSpan w:val="4"/>
          </w:tcPr>
          <w:p w:rsidR="00591773" w:rsidRPr="00963BDF" w:rsidRDefault="00591773" w:rsidP="00B372C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>Which is the correct solution to the equation</w:t>
            </w:r>
            <w:r w:rsidRPr="00963BD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91773" w:rsidRPr="00963BDF" w:rsidRDefault="00591773" w:rsidP="00B372C7">
            <w:pPr>
              <w:spacing w:after="120"/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F24CBD" w:rsidRPr="00963BD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87" w:dyaOrig="725">
                <v:shape id="_x0000_i1048" type="#_x0000_t75" style="width:70.5pt;height:31.5pt" o:ole="">
                  <v:imagedata r:id="rId60" o:title=""/>
                </v:shape>
                <o:OLEObject Type="Embed" ProgID="FXE300.Equation" ShapeID="_x0000_i1048" DrawAspect="Content" ObjectID="_1392297442" r:id="rId61"/>
              </w:object>
            </w:r>
            <w:r w:rsidRPr="00963BDF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EA78AC" w:rsidRPr="00EA78AC" w:rsidRDefault="00591773" w:rsidP="00B372C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      A.  </w:t>
            </w:r>
            <w:r w:rsidR="00F24CBD" w:rsidRPr="00963BD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07" w:dyaOrig="365">
                <v:shape id="_x0000_i1049" type="#_x0000_t75" style="width:39pt;height:15.75pt" o:ole="">
                  <v:imagedata r:id="rId62" o:title=""/>
                </v:shape>
                <o:OLEObject Type="Embed" ProgID="FXE300.Equation" ShapeID="_x0000_i1049" DrawAspect="Content" ObjectID="_1392297443" r:id="rId63"/>
              </w:objec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F24CBD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B.    </w:t>
            </w:r>
            <w:r w:rsidR="00F24CBD" w:rsidRPr="00963BD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47" w:dyaOrig="365">
                <v:shape id="_x0000_i1050" type="#_x0000_t75" style="width:32.25pt;height:15.75pt" o:ole="">
                  <v:imagedata r:id="rId64" o:title=""/>
                </v:shape>
                <o:OLEObject Type="Embed" ProgID="FXE300.Equation" ShapeID="_x0000_i1050" DrawAspect="Content" ObjectID="_1392297444" r:id="rId65"/>
              </w:objec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F24CBD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C.   </w:t>
            </w:r>
            <w:r w:rsidR="00F24CBD" w:rsidRPr="00963BD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47" w:dyaOrig="365">
                <v:shape id="_x0000_i1051" type="#_x0000_t75" style="width:32.25pt;height:15.75pt" o:ole="">
                  <v:imagedata r:id="rId66" o:title=""/>
                </v:shape>
                <o:OLEObject Type="Embed" ProgID="FXE300.Equation" ShapeID="_x0000_i1051" DrawAspect="Content" ObjectID="_1392297445" r:id="rId67"/>
              </w:objec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F24CB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D.    </w:t>
            </w:r>
            <w:r w:rsidR="00F24CBD" w:rsidRPr="00963BD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07" w:dyaOrig="365">
                <v:shape id="_x0000_i1052" type="#_x0000_t75" style="width:39pt;height:15.75pt" o:ole="">
                  <v:imagedata r:id="rId68" o:title=""/>
                </v:shape>
                <o:OLEObject Type="Embed" ProgID="FXE300.Equation" ShapeID="_x0000_i1052" DrawAspect="Content" ObjectID="_1392297446" r:id="rId69"/>
              </w:objec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963BDF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t xml:space="preserve">                                                    </w:t>
            </w:r>
          </w:p>
        </w:tc>
      </w:tr>
      <w:tr w:rsidR="00EA78AC" w:rsidRPr="004E1905" w:rsidTr="005A3C86">
        <w:trPr>
          <w:cantSplit/>
        </w:trPr>
        <w:tc>
          <w:tcPr>
            <w:tcW w:w="600" w:type="dxa"/>
          </w:tcPr>
          <w:p w:rsidR="00EA78AC" w:rsidRPr="004E1905" w:rsidRDefault="00EA78AC" w:rsidP="00B372C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400" w:type="dxa"/>
            <w:gridSpan w:val="4"/>
          </w:tcPr>
          <w:p w:rsidR="00F24CBD" w:rsidRPr="00963BDF" w:rsidRDefault="00F24CBD" w:rsidP="00B372C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>Which line</w:t>
            </w:r>
            <w:r w:rsidR="0099754C">
              <w:rPr>
                <w:rFonts w:ascii="Times New Roman" w:hAnsi="Times New Roman" w:cs="Times New Roman"/>
                <w:sz w:val="24"/>
                <w:szCs w:val="24"/>
              </w:rPr>
              <w:t xml:space="preserve"> in the solution of an </w:t>
            </w:r>
            <w:proofErr w:type="gramStart"/>
            <w:r w:rsidR="0099754C">
              <w:rPr>
                <w:rFonts w:ascii="Times New Roman" w:hAnsi="Times New Roman" w:cs="Times New Roman"/>
                <w:sz w:val="24"/>
                <w:szCs w:val="24"/>
              </w:rPr>
              <w:t>equation</w: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contains an error.</w:t>
            </w:r>
          </w:p>
          <w:p w:rsidR="00F24CBD" w:rsidRDefault="005A3C86" w:rsidP="00B372C7">
            <w:pPr>
              <w:pStyle w:val="ListParagraph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9754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6063" w:dyaOrig="2531">
                <v:shape id="_x0000_i1053" type="#_x0000_t75" style="width:218.25pt;height:90.75pt" o:ole="">
                  <v:imagedata r:id="rId70" o:title=""/>
                </v:shape>
                <o:OLEObject Type="Embed" ProgID="FXE300.Equation" ShapeID="_x0000_i1053" DrawAspect="Content" ObjectID="_1392297447" r:id="rId71"/>
              </w:object>
            </w:r>
            <w:r w:rsidR="00F24CBD" w:rsidRPr="009975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A3C86" w:rsidRPr="0099754C" w:rsidRDefault="005A3C86" w:rsidP="00B372C7">
            <w:pPr>
              <w:pStyle w:val="ListParagraph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8AC" w:rsidRPr="00F24CBD" w:rsidRDefault="00F24CBD" w:rsidP="005A3C86">
            <w:pPr>
              <w:pStyle w:val="ListParagraph"/>
              <w:numPr>
                <w:ilvl w:val="0"/>
                <w:numId w:val="6"/>
              </w:numPr>
              <w:tabs>
                <w:tab w:val="left" w:pos="348"/>
              </w:tabs>
              <w:spacing w:before="120" w:after="120"/>
              <w:ind w:left="1135" w:hanging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>Line 1</w: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ab/>
              <w:t>B.</w: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ab/>
              <w:t>Line 2</w: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C.     Line 3            D. Line </w:t>
            </w:r>
            <w:r w:rsidR="005A3C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9754C" w:rsidRPr="004E1905" w:rsidTr="005A3C86">
        <w:trPr>
          <w:cantSplit/>
        </w:trPr>
        <w:tc>
          <w:tcPr>
            <w:tcW w:w="600" w:type="dxa"/>
          </w:tcPr>
          <w:p w:rsidR="0099754C" w:rsidRPr="004E1905" w:rsidRDefault="0099754C" w:rsidP="00B372C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0400" w:type="dxa"/>
            <w:gridSpan w:val="4"/>
          </w:tcPr>
          <w:p w:rsidR="0099754C" w:rsidRPr="00963BDF" w:rsidRDefault="0099754C" w:rsidP="00B372C7">
            <w:pPr>
              <w:spacing w:after="120"/>
              <w:rPr>
                <w:rFonts w:ascii="Times New Roman" w:hAnsi="Times New Roman" w:cs="Times New Roman"/>
              </w:rPr>
            </w:pPr>
            <w:r w:rsidRPr="00963BDF">
              <w:rPr>
                <w:rFonts w:ascii="Times New Roman" w:hAnsi="Times New Roman" w:cs="Times New Roman"/>
              </w:rPr>
              <w:t xml:space="preserve">Which of the following is the solution to the equation   </w:t>
            </w:r>
          </w:p>
          <w:p w:rsidR="0099754C" w:rsidRPr="0099754C" w:rsidRDefault="0099754C" w:rsidP="00B372C7">
            <w:pPr>
              <w:spacing w:after="120"/>
              <w:rPr>
                <w:rFonts w:ascii="Times New Roman" w:hAnsi="Times New Roman" w:cs="Times New Roman"/>
              </w:rPr>
            </w:pPr>
            <w:r w:rsidRPr="00963BDF">
              <w:rPr>
                <w:rFonts w:ascii="Times New Roman" w:hAnsi="Times New Roman" w:cs="Times New Roman"/>
              </w:rPr>
              <w:t xml:space="preserve">         </w:t>
            </w:r>
            <w:r w:rsidRPr="00963BDF">
              <w:rPr>
                <w:rFonts w:ascii="Times New Roman" w:hAnsi="Times New Roman" w:cs="Times New Roman"/>
                <w:color w:val="FF0000"/>
                <w:position w:val="-6"/>
              </w:rPr>
              <w:object w:dxaOrig="1706" w:dyaOrig="365" w14:anchorId="15EF0AF0">
                <v:shape id="_x0000_i1054" type="#_x0000_t75" style="width:75pt;height:15.75pt" o:ole="">
                  <v:imagedata r:id="rId72" o:title=""/>
                </v:shape>
                <o:OLEObject Type="Embed" ProgID="FXE300.Equation" ShapeID="_x0000_i1054" DrawAspect="Content" ObjectID="_1392297448" r:id="rId73"/>
              </w:object>
            </w:r>
            <w:r w:rsidRPr="00963BDF">
              <w:rPr>
                <w:rFonts w:ascii="Times New Roman" w:hAnsi="Times New Roman" w:cs="Times New Roman"/>
              </w:rPr>
              <w:t xml:space="preserve"> </w:t>
            </w:r>
          </w:p>
          <w:p w:rsidR="0099754C" w:rsidRPr="00963BDF" w:rsidRDefault="0099754C" w:rsidP="005A3C86">
            <w:pPr>
              <w:pStyle w:val="EduDataSty"/>
              <w:numPr>
                <w:ilvl w:val="0"/>
                <w:numId w:val="7"/>
              </w:numPr>
              <w:spacing w:after="120"/>
              <w:ind w:hanging="930"/>
              <w:rPr>
                <w:szCs w:val="24"/>
              </w:rPr>
            </w:pPr>
            <w:r w:rsidRPr="00963BDF">
              <w:t xml:space="preserve">   </w:t>
            </w:r>
            <w:r w:rsidRPr="00963BDF">
              <w:rPr>
                <w:color w:val="FF0000"/>
                <w:position w:val="-6"/>
              </w:rPr>
              <w:object w:dxaOrig="1067" w:dyaOrig="365">
                <v:shape id="_x0000_i1055" type="#_x0000_t75" style="width:42pt;height:14.25pt" o:ole="">
                  <v:imagedata r:id="rId74" o:title=""/>
                </v:shape>
                <o:OLEObject Type="Embed" ProgID="FXE300.Equation" ShapeID="_x0000_i1055" DrawAspect="Content" ObjectID="_1392297449" r:id="rId75"/>
              </w:object>
            </w:r>
            <w:r w:rsidRPr="00963BDF">
              <w:t xml:space="preserve">      </w:t>
            </w:r>
            <w:r>
              <w:t xml:space="preserve">      </w:t>
            </w:r>
            <w:r w:rsidRPr="00963BDF">
              <w:t xml:space="preserve">B.     </w:t>
            </w:r>
            <w:r w:rsidRPr="00963BDF">
              <w:rPr>
                <w:color w:val="FF0000"/>
                <w:position w:val="-6"/>
              </w:rPr>
              <w:object w:dxaOrig="1067" w:dyaOrig="365">
                <v:shape id="_x0000_i1056" type="#_x0000_t75" style="width:42pt;height:14.25pt" o:ole="">
                  <v:imagedata r:id="rId76" o:title=""/>
                </v:shape>
                <o:OLEObject Type="Embed" ProgID="FXE300.Equation" ShapeID="_x0000_i1056" DrawAspect="Content" ObjectID="_1392297450" r:id="rId77"/>
              </w:object>
            </w:r>
            <w:r>
              <w:t xml:space="preserve"> </w:t>
            </w:r>
            <w:r>
              <w:tab/>
              <w:t xml:space="preserve">         </w:t>
            </w:r>
            <w:r w:rsidRPr="00963BDF">
              <w:t xml:space="preserve">C.         </w:t>
            </w:r>
            <w:r w:rsidRPr="00963BDF">
              <w:rPr>
                <w:color w:val="FF0000"/>
                <w:position w:val="-6"/>
              </w:rPr>
              <w:object w:dxaOrig="907" w:dyaOrig="365" w14:anchorId="73DE404B">
                <v:shape id="_x0000_i1057" type="#_x0000_t75" style="width:36pt;height:14.25pt" o:ole="">
                  <v:imagedata r:id="rId78" o:title=""/>
                </v:shape>
                <o:OLEObject Type="Embed" ProgID="FXE300.Equation" ShapeID="_x0000_i1057" DrawAspect="Content" ObjectID="_1392297451" r:id="rId79"/>
              </w:object>
            </w:r>
            <w:r w:rsidRPr="00963BDF">
              <w:t xml:space="preserve"> </w:t>
            </w:r>
            <w:r w:rsidRPr="00963BDF">
              <w:tab/>
            </w:r>
            <w:r>
              <w:t xml:space="preserve">      </w:t>
            </w:r>
            <w:r w:rsidRPr="00963BDF">
              <w:t xml:space="preserve">D.     </w:t>
            </w:r>
            <w:r w:rsidRPr="00963BDF">
              <w:rPr>
                <w:color w:val="FF0000"/>
                <w:position w:val="-6"/>
              </w:rPr>
              <w:object w:dxaOrig="907" w:dyaOrig="365">
                <v:shape id="_x0000_i1058" type="#_x0000_t75" style="width:36pt;height:14.25pt" o:ole="">
                  <v:imagedata r:id="rId80" o:title=""/>
                </v:shape>
                <o:OLEObject Type="Embed" ProgID="FXE300.Equation" ShapeID="_x0000_i1058" DrawAspect="Content" ObjectID="_1392297452" r:id="rId81"/>
              </w:object>
            </w:r>
            <w:r w:rsidRPr="00963BDF">
              <w:t xml:space="preserve"> </w:t>
            </w:r>
          </w:p>
        </w:tc>
      </w:tr>
      <w:tr w:rsidR="0099754C" w:rsidRPr="004E1905" w:rsidTr="005A3C86">
        <w:trPr>
          <w:cantSplit/>
        </w:trPr>
        <w:tc>
          <w:tcPr>
            <w:tcW w:w="600" w:type="dxa"/>
          </w:tcPr>
          <w:p w:rsidR="0099754C" w:rsidRPr="004E1905" w:rsidRDefault="0099754C" w:rsidP="00B372C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0400" w:type="dxa"/>
            <w:gridSpan w:val="4"/>
          </w:tcPr>
          <w:p w:rsidR="0099754C" w:rsidRPr="00963BDF" w:rsidRDefault="0099754C" w:rsidP="00B372C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Find the solution to the equation  </w:t>
            </w:r>
          </w:p>
          <w:p w:rsidR="0099754C" w:rsidRPr="00963BDF" w:rsidRDefault="0099754C" w:rsidP="00B372C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35787D" w:rsidRPr="00963BD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47" w:dyaOrig="725" w14:anchorId="2D5397EA">
                <v:shape id="_x0000_i1059" type="#_x0000_t75" style="width:70.5pt;height:29.25pt" o:ole="">
                  <v:imagedata r:id="rId82" o:title=""/>
                </v:shape>
                <o:OLEObject Type="Embed" ProgID="FXE300.Equation" ShapeID="_x0000_i1059" DrawAspect="Content" ObjectID="_1392297453" r:id="rId83"/>
              </w:object>
            </w:r>
            <w:r w:rsidRPr="00963BD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9754C" w:rsidRPr="0099754C" w:rsidRDefault="0099754C" w:rsidP="00B372C7">
            <w:pPr>
              <w:pStyle w:val="ListParagraph"/>
              <w:numPr>
                <w:ilvl w:val="0"/>
                <w:numId w:val="8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35787D" w:rsidRPr="0035787D">
              <w:rPr>
                <w:rFonts w:ascii="Times New Roman" w:hAnsi="Times New Roman" w:cs="Times New Roman"/>
                <w:color w:val="FF0000"/>
                <w:position w:val="-12"/>
                <w:sz w:val="24"/>
                <w:szCs w:val="24"/>
              </w:rPr>
              <w:object w:dxaOrig="836" w:dyaOrig="725" w14:anchorId="7AF7C7B7">
                <v:shape id="_x0000_i1060" type="#_x0000_t75" style="width:31.5pt;height:27.75pt" o:ole="">
                  <v:imagedata r:id="rId84" o:title=""/>
                </v:shape>
                <o:OLEObject Type="Embed" ProgID="FXE300.Equation" ShapeID="_x0000_i1060" DrawAspect="Content" ObjectID="_1392297454" r:id="rId85"/>
              </w:objec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        B.      </w:t>
            </w:r>
            <w:r w:rsidR="0035787D" w:rsidRPr="0035787D">
              <w:rPr>
                <w:rFonts w:ascii="Times New Roman" w:hAnsi="Times New Roman" w:cs="Times New Roman"/>
                <w:color w:val="FF0000"/>
                <w:position w:val="-12"/>
                <w:sz w:val="24"/>
                <w:szCs w:val="24"/>
              </w:rPr>
              <w:object w:dxaOrig="836" w:dyaOrig="725">
                <v:shape id="_x0000_i1061" type="#_x0000_t75" style="width:31.5pt;height:27.75pt" o:ole="">
                  <v:imagedata r:id="rId86" o:title=""/>
                </v:shape>
                <o:OLEObject Type="Embed" ProgID="FXE300.Equation" ShapeID="_x0000_i1061" DrawAspect="Content" ObjectID="_1392297455" r:id="rId87"/>
              </w:objec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           C.      </w:t>
            </w:r>
            <w:r w:rsidR="0035787D" w:rsidRPr="0035787D">
              <w:rPr>
                <w:rFonts w:ascii="Times New Roman" w:hAnsi="Times New Roman" w:cs="Times New Roman"/>
                <w:color w:val="FF0000"/>
                <w:position w:val="-12"/>
                <w:sz w:val="24"/>
                <w:szCs w:val="24"/>
              </w:rPr>
              <w:object w:dxaOrig="836" w:dyaOrig="725">
                <v:shape id="_x0000_i1062" type="#_x0000_t75" style="width:31.5pt;height:27.75pt" o:ole="">
                  <v:imagedata r:id="rId88" o:title=""/>
                </v:shape>
                <o:OLEObject Type="Embed" ProgID="FXE300.Equation" ShapeID="_x0000_i1062" DrawAspect="Content" ObjectID="_1392297456" r:id="rId89"/>
              </w:objec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          D.      </w:t>
            </w:r>
            <w:r w:rsidR="0035787D" w:rsidRPr="00963BD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36" w:dyaOrig="365">
                <v:shape id="_x0000_i1063" type="#_x0000_t75" style="width:31.5pt;height:13.5pt" o:ole="">
                  <v:imagedata r:id="rId90" o:title=""/>
                </v:shape>
                <o:OLEObject Type="Embed" ProgID="FXE300.Equation" ShapeID="_x0000_i1063" DrawAspect="Content" ObjectID="_1392297457" r:id="rId91"/>
              </w:objec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9754C" w:rsidRPr="004E1905" w:rsidTr="005A3C86">
        <w:trPr>
          <w:cantSplit/>
        </w:trPr>
        <w:tc>
          <w:tcPr>
            <w:tcW w:w="600" w:type="dxa"/>
            <w:tcBorders>
              <w:bottom w:val="single" w:sz="4" w:space="0" w:color="000000" w:themeColor="text1"/>
            </w:tcBorders>
          </w:tcPr>
          <w:p w:rsidR="0099754C" w:rsidRPr="004E1905" w:rsidRDefault="0099754C" w:rsidP="00B372C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0400" w:type="dxa"/>
            <w:gridSpan w:val="4"/>
            <w:tcBorders>
              <w:bottom w:val="single" w:sz="4" w:space="0" w:color="000000" w:themeColor="text1"/>
            </w:tcBorders>
          </w:tcPr>
          <w:p w:rsidR="007965FC" w:rsidRDefault="007965FC" w:rsidP="00B372C7">
            <w:pPr>
              <w:pStyle w:val="ListParagraph"/>
              <w:spacing w:after="120"/>
              <w:ind w:hanging="687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If </w:t>
            </w:r>
            <w:r w:rsidRPr="00963BDF">
              <w:rPr>
                <w:rFonts w:ascii="Times New Roman" w:hAnsi="Times New Roman" w:cs="Times New Roman"/>
              </w:rPr>
              <w:t xml:space="preserve"> </w:t>
            </w:r>
            <w:proofErr w:type="gramEnd"/>
            <w:r w:rsidRPr="007965FC">
              <w:rPr>
                <w:rFonts w:ascii="Times New Roman" w:hAnsi="Times New Roman" w:cs="Times New Roman"/>
                <w:color w:val="FF0000"/>
                <w:position w:val="-6"/>
              </w:rPr>
              <w:object w:dxaOrig="2169" w:dyaOrig="365">
                <v:shape id="_x0000_i1064" type="#_x0000_t75" style="width:74.25pt;height:12.75pt" o:ole="">
                  <v:imagedata r:id="rId92" o:title=""/>
                </v:shape>
                <o:OLEObject Type="Embed" ProgID="FXE300.Equation" ShapeID="_x0000_i1064" DrawAspect="Content" ObjectID="_1392297458" r:id="rId93"/>
              </w:object>
            </w:r>
            <w:r>
              <w:rPr>
                <w:rFonts w:ascii="Times New Roman" w:hAnsi="Times New Roman" w:cs="Times New Roman"/>
              </w:rPr>
              <w:t xml:space="preserve">, find </w:t>
            </w:r>
            <w:r w:rsidRPr="007965FC">
              <w:rPr>
                <w:rFonts w:ascii="Times New Roman" w:hAnsi="Times New Roman" w:cs="Times New Roman"/>
                <w:i/>
              </w:rPr>
              <w:t>d</w:t>
            </w:r>
            <w:r>
              <w:rPr>
                <w:rFonts w:ascii="Times New Roman" w:hAnsi="Times New Roman" w:cs="Times New Roman"/>
              </w:rPr>
              <w:t xml:space="preserve">  when </w:t>
            </w:r>
            <w:r w:rsidRPr="00963BDF">
              <w:rPr>
                <w:rFonts w:ascii="Times New Roman" w:hAnsi="Times New Roman" w:cs="Times New Roman"/>
              </w:rPr>
              <w:t xml:space="preserve"> </w:t>
            </w:r>
            <w:r w:rsidR="00C863DF" w:rsidRPr="00C863DF">
              <w:rPr>
                <w:rFonts w:ascii="Times New Roman" w:hAnsi="Times New Roman" w:cs="Times New Roman"/>
                <w:i/>
              </w:rPr>
              <w:t>t</w:t>
            </w:r>
            <w:r w:rsidR="00C863DF">
              <w:rPr>
                <w:rFonts w:ascii="Times New Roman" w:hAnsi="Times New Roman" w:cs="Times New Roman"/>
              </w:rPr>
              <w:t xml:space="preserve"> = 32</w:t>
            </w:r>
            <w:r w:rsidRPr="00963BDF">
              <w:rPr>
                <w:rFonts w:ascii="Times New Roman" w:hAnsi="Times New Roman" w:cs="Times New Roman"/>
              </w:rPr>
              <w:t>,</w:t>
            </w:r>
            <w:r w:rsidR="00C863DF">
              <w:rPr>
                <w:rFonts w:ascii="Times New Roman" w:hAnsi="Times New Roman" w:cs="Times New Roman"/>
              </w:rPr>
              <w:t xml:space="preserve"> </w:t>
            </w:r>
            <w:r w:rsidR="00C863DF" w:rsidRPr="00C863DF">
              <w:rPr>
                <w:rFonts w:ascii="Times New Roman" w:hAnsi="Times New Roman" w:cs="Times New Roman"/>
                <w:i/>
              </w:rPr>
              <w:t>a</w:t>
            </w:r>
            <w:r w:rsidR="00C863DF">
              <w:rPr>
                <w:rFonts w:ascii="Times New Roman" w:hAnsi="Times New Roman" w:cs="Times New Roman"/>
              </w:rPr>
              <w:t xml:space="preserve"> = 7 and </w:t>
            </w:r>
            <w:r w:rsidR="00C863DF" w:rsidRPr="00C863DF">
              <w:rPr>
                <w:rFonts w:ascii="Times New Roman" w:hAnsi="Times New Roman" w:cs="Times New Roman"/>
                <w:i/>
              </w:rPr>
              <w:t>n</w:t>
            </w:r>
            <w:r w:rsidR="00C863DF">
              <w:rPr>
                <w:rFonts w:ascii="Times New Roman" w:hAnsi="Times New Roman" w:cs="Times New Roman"/>
              </w:rPr>
              <w:t xml:space="preserve"> = 6. </w:t>
            </w:r>
          </w:p>
          <w:p w:rsidR="005A3C86" w:rsidRPr="007965FC" w:rsidRDefault="005A3C86" w:rsidP="00B372C7">
            <w:pPr>
              <w:pStyle w:val="ListParagraph"/>
              <w:spacing w:after="120"/>
              <w:ind w:hanging="687"/>
              <w:rPr>
                <w:rFonts w:ascii="Times New Roman" w:hAnsi="Times New Roman" w:cs="Times New Roman"/>
              </w:rPr>
            </w:pPr>
          </w:p>
          <w:p w:rsidR="0099754C" w:rsidRPr="007965FC" w:rsidRDefault="007965FC" w:rsidP="00B372C7">
            <w:pPr>
              <w:pStyle w:val="ListParagraph"/>
              <w:spacing w:after="120"/>
              <w:rPr>
                <w:rFonts w:ascii="Times New Roman" w:hAnsi="Times New Roman" w:cs="Times New Roman"/>
              </w:rPr>
            </w:pPr>
            <w:r w:rsidRPr="00963BDF">
              <w:rPr>
                <w:rFonts w:ascii="Times New Roman" w:hAnsi="Times New Roman" w:cs="Times New Roman"/>
              </w:rPr>
              <w:t>A.</w:t>
            </w:r>
            <w:r w:rsidRPr="00963BDF">
              <w:rPr>
                <w:rFonts w:ascii="Times New Roman" w:hAnsi="Times New Roman" w:cs="Times New Roman"/>
              </w:rPr>
              <w:tab/>
            </w:r>
            <w:r w:rsidR="00275139">
              <w:rPr>
                <w:rFonts w:ascii="Times New Roman" w:hAnsi="Times New Roman" w:cs="Times New Roman"/>
                <w:i/>
              </w:rPr>
              <w:t>d</w:t>
            </w:r>
            <w:r w:rsidRPr="00A600B9">
              <w:rPr>
                <w:rFonts w:ascii="Times New Roman" w:hAnsi="Times New Roman" w:cs="Times New Roman"/>
                <w:i/>
              </w:rPr>
              <w:t xml:space="preserve"> 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75139">
              <w:rPr>
                <w:rFonts w:ascii="Times New Roman" w:hAnsi="Times New Roman" w:cs="Times New Roman"/>
              </w:rPr>
              <w:t>-5</w:t>
            </w:r>
            <w:r w:rsidRPr="00963BDF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 xml:space="preserve">          </w:t>
            </w:r>
            <w:r w:rsidRPr="00963BDF">
              <w:rPr>
                <w:rFonts w:ascii="Times New Roman" w:hAnsi="Times New Roman" w:cs="Times New Roman"/>
              </w:rPr>
              <w:t>B.</w:t>
            </w:r>
            <w:r w:rsidRPr="00963BDF">
              <w:rPr>
                <w:rFonts w:ascii="Times New Roman" w:hAnsi="Times New Roman" w:cs="Times New Roman"/>
              </w:rPr>
              <w:tab/>
            </w:r>
            <w:r w:rsidR="00275139">
              <w:rPr>
                <w:rFonts w:ascii="Times New Roman" w:hAnsi="Times New Roman" w:cs="Times New Roman"/>
                <w:i/>
              </w:rPr>
              <w:t>d</w:t>
            </w:r>
            <w:r w:rsidRPr="00A600B9">
              <w:rPr>
                <w:rFonts w:ascii="Times New Roman" w:hAnsi="Times New Roman" w:cs="Times New Roman"/>
                <w:i/>
              </w:rPr>
              <w:t xml:space="preserve"> =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 w:rsidR="00275139">
              <w:rPr>
                <w:rFonts w:ascii="Times New Roman" w:hAnsi="Times New Roman" w:cs="Times New Roman"/>
              </w:rPr>
              <w:t>5</w:t>
            </w:r>
            <w:r w:rsidRPr="00963BDF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 xml:space="preserve">              </w:t>
            </w:r>
            <w:r w:rsidRPr="00963BDF">
              <w:rPr>
                <w:rFonts w:ascii="Times New Roman" w:hAnsi="Times New Roman" w:cs="Times New Roman"/>
              </w:rPr>
              <w:t>C.</w:t>
            </w:r>
            <w:r w:rsidRPr="00963BDF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75139">
              <w:rPr>
                <w:rFonts w:ascii="Times New Roman" w:hAnsi="Times New Roman" w:cs="Times New Roman"/>
                <w:i/>
              </w:rPr>
              <w:t>d</w:t>
            </w:r>
            <w:r w:rsidRPr="00A600B9">
              <w:rPr>
                <w:rFonts w:ascii="Times New Roman" w:hAnsi="Times New Roman" w:cs="Times New Roman"/>
                <w:i/>
              </w:rPr>
              <w:t xml:space="preserve"> =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 w:rsidRPr="00963BDF">
              <w:rPr>
                <w:rFonts w:ascii="Times New Roman" w:hAnsi="Times New Roman" w:cs="Times New Roman"/>
              </w:rPr>
              <w:t>10</w:t>
            </w:r>
            <w:r w:rsidRPr="00963BDF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 xml:space="preserve">            </w:t>
            </w:r>
            <w:r w:rsidRPr="00963BDF">
              <w:rPr>
                <w:rFonts w:ascii="Times New Roman" w:hAnsi="Times New Roman" w:cs="Times New Roman"/>
              </w:rPr>
              <w:t>D.</w:t>
            </w:r>
            <w:r w:rsidRPr="00963BDF">
              <w:rPr>
                <w:rFonts w:ascii="Times New Roman" w:hAnsi="Times New Roman" w:cs="Times New Roman"/>
              </w:rPr>
              <w:tab/>
            </w:r>
            <w:r w:rsidR="00275139">
              <w:rPr>
                <w:rFonts w:ascii="Times New Roman" w:hAnsi="Times New Roman" w:cs="Times New Roman"/>
                <w:i/>
              </w:rPr>
              <w:t>d</w:t>
            </w:r>
            <w:r w:rsidRPr="00A600B9">
              <w:rPr>
                <w:rFonts w:ascii="Times New Roman" w:hAnsi="Times New Roman" w:cs="Times New Roman"/>
                <w:i/>
              </w:rPr>
              <w:t xml:space="preserve"> =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 w:rsidRPr="00963BDF">
              <w:rPr>
                <w:rFonts w:ascii="Times New Roman" w:hAnsi="Times New Roman" w:cs="Times New Roman"/>
              </w:rPr>
              <w:t>15</w:t>
            </w:r>
          </w:p>
        </w:tc>
      </w:tr>
      <w:tr w:rsidR="0099754C" w:rsidRPr="004E1905" w:rsidTr="005A3C86">
        <w:trPr>
          <w:cantSplit/>
        </w:trPr>
        <w:tc>
          <w:tcPr>
            <w:tcW w:w="600" w:type="dxa"/>
            <w:tcBorders>
              <w:top w:val="single" w:sz="4" w:space="0" w:color="000000" w:themeColor="text1"/>
            </w:tcBorders>
          </w:tcPr>
          <w:p w:rsidR="0099754C" w:rsidRPr="004E1905" w:rsidRDefault="0099754C" w:rsidP="00B372C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</w:t>
            </w:r>
          </w:p>
        </w:tc>
        <w:tc>
          <w:tcPr>
            <w:tcW w:w="10400" w:type="dxa"/>
            <w:gridSpan w:val="4"/>
            <w:tcBorders>
              <w:top w:val="single" w:sz="4" w:space="0" w:color="000000" w:themeColor="text1"/>
            </w:tcBorders>
          </w:tcPr>
          <w:p w:rsidR="0099754C" w:rsidRDefault="00111658" w:rsidP="00B372C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Using the formula </w:t>
            </w:r>
            <w:r w:rsidR="00CA75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75D9" w:rsidRPr="00CA75D9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831" w:dyaOrig="725">
                <v:shape id="_x0000_i1065" type="#_x0000_t75" style="width:69pt;height:27pt" o:ole="">
                  <v:imagedata r:id="rId94" o:title=""/>
                </v:shape>
                <o:OLEObject Type="Embed" ProgID="FXE300.Equation" ShapeID="_x0000_i1065" DrawAspect="Content" ObjectID="_1392297459" r:id="rId95"/>
              </w:object>
            </w:r>
            <w:r w:rsidR="00CA75D9">
              <w:rPr>
                <w:rFonts w:ascii="Times New Roman" w:hAnsi="Times New Roman" w:cs="Times New Roman"/>
                <w:sz w:val="24"/>
                <w:szCs w:val="24"/>
              </w:rPr>
              <w:t xml:space="preserve"> , find the value of </w:t>
            </w:r>
            <w:r w:rsidR="00CA75D9" w:rsidRPr="00CA75D9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 w:rsidR="00CA75D9">
              <w:rPr>
                <w:rFonts w:ascii="Times New Roman" w:hAnsi="Times New Roman" w:cs="Times New Roman"/>
                <w:sz w:val="24"/>
                <w:szCs w:val="24"/>
              </w:rPr>
              <w:t xml:space="preserve">, when </w:t>
            </w:r>
            <w:r w:rsidR="00CA75D9" w:rsidRPr="00CA75D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 </w:t>
            </w:r>
            <w:r w:rsidR="00CA75D9">
              <w:rPr>
                <w:rFonts w:ascii="Times New Roman" w:hAnsi="Times New Roman" w:cs="Times New Roman"/>
                <w:sz w:val="24"/>
                <w:szCs w:val="24"/>
              </w:rPr>
              <w:t>= 30,</w:t>
            </w:r>
            <w:r w:rsidR="00CA75D9" w:rsidRPr="00CA75D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</w:t>
            </w:r>
            <w:r w:rsidR="00CA75D9">
              <w:rPr>
                <w:rFonts w:ascii="Times New Roman" w:hAnsi="Times New Roman" w:cs="Times New Roman"/>
                <w:sz w:val="24"/>
                <w:szCs w:val="24"/>
              </w:rPr>
              <w:t xml:space="preserve"> = 7, and </w:t>
            </w:r>
            <w:r w:rsidR="00CA75D9" w:rsidRPr="00CA75D9"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 w:rsidR="00CA75D9">
              <w:rPr>
                <w:rFonts w:ascii="Times New Roman" w:hAnsi="Times New Roman" w:cs="Times New Roman"/>
                <w:sz w:val="24"/>
                <w:szCs w:val="24"/>
              </w:rPr>
              <w:t xml:space="preserve"> = 5.5.</w:t>
            </w:r>
          </w:p>
          <w:p w:rsidR="0099754C" w:rsidRPr="00EA78AC" w:rsidRDefault="0099754C" w:rsidP="00B372C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</w:t>
            </w:r>
            <w:r w:rsidRPr="00CA75D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    </w:t>
            </w:r>
            <w:r w:rsidR="00CA75D9" w:rsidRPr="00CA75D9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 w:rsidR="00CA75D9">
              <w:rPr>
                <w:rFonts w:ascii="Times New Roman" w:hAnsi="Times New Roman" w:cs="Times New Roman"/>
                <w:sz w:val="24"/>
                <w:szCs w:val="24"/>
              </w:rPr>
              <w:t xml:space="preserve"> = -4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</w:t>
            </w:r>
            <w:r w:rsidR="00CA75D9" w:rsidRPr="00CA75D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b </w:t>
            </w:r>
            <w:r w:rsidR="00CA75D9">
              <w:rPr>
                <w:rFonts w:ascii="Times New Roman" w:hAnsi="Times New Roman" w:cs="Times New Roman"/>
                <w:sz w:val="24"/>
                <w:szCs w:val="24"/>
              </w:rPr>
              <w:t>= 4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C.      </w:t>
            </w:r>
            <w:r w:rsidR="00CA75D9" w:rsidRPr="00CA75D9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 w:rsidR="00CA75D9">
              <w:rPr>
                <w:rFonts w:ascii="Times New Roman" w:hAnsi="Times New Roman" w:cs="Times New Roman"/>
                <w:sz w:val="24"/>
                <w:szCs w:val="24"/>
              </w:rPr>
              <w:t xml:space="preserve"> = 8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CA75D9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CA75D9" w:rsidRPr="00CA75D9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 w:rsidR="00CA75D9">
              <w:rPr>
                <w:rFonts w:ascii="Times New Roman" w:hAnsi="Times New Roman" w:cs="Times New Roman"/>
                <w:sz w:val="24"/>
                <w:szCs w:val="24"/>
              </w:rPr>
              <w:t xml:space="preserve"> = 16 </w:t>
            </w:r>
          </w:p>
        </w:tc>
      </w:tr>
      <w:tr w:rsidR="0099754C" w:rsidRPr="004E1905" w:rsidTr="005A3C86">
        <w:trPr>
          <w:cantSplit/>
        </w:trPr>
        <w:tc>
          <w:tcPr>
            <w:tcW w:w="600" w:type="dxa"/>
          </w:tcPr>
          <w:p w:rsidR="0099754C" w:rsidRPr="004E1905" w:rsidRDefault="0099754C" w:rsidP="00B372C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0400" w:type="dxa"/>
            <w:gridSpan w:val="4"/>
          </w:tcPr>
          <w:p w:rsidR="00CA75D9" w:rsidRPr="00CA75D9" w:rsidRDefault="00CA75D9" w:rsidP="00B372C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A75D9">
              <w:rPr>
                <w:rFonts w:ascii="Times New Roman" w:hAnsi="Times New Roman" w:cs="Times New Roman"/>
                <w:sz w:val="24"/>
                <w:szCs w:val="24"/>
              </w:rPr>
              <w:t xml:space="preserve">Which number line graph represents  </w:t>
            </w:r>
            <w:r w:rsidR="00E741CB" w:rsidRPr="00CA75D9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747" w:dyaOrig="365">
                <v:shape id="_x0000_i1066" type="#_x0000_t75" style="width:27.75pt;height:13.5pt" o:ole="">
                  <v:imagedata r:id="rId96" o:title=""/>
                </v:shape>
                <o:OLEObject Type="Embed" ProgID="FXE300.Equation" ShapeID="_x0000_i1066" DrawAspect="Content" ObjectID="_1392297460" r:id="rId97"/>
              </w:object>
            </w:r>
            <w:r w:rsidRPr="00CA75D9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  <w:p w:rsidR="00CA75D9" w:rsidRPr="00CA75D9" w:rsidRDefault="00415388" w:rsidP="00B372C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41" type="#_x0000_t75" style="position:absolute;margin-left:27.15pt;margin-top:12.1pt;width:391.9pt;height:148.1pt;z-index:251762688;mso-position-horizontal-relative:text;mso-position-vertical-relative:text">
                  <v:imagedata r:id="rId98" o:title="" croptop="3954f"/>
                </v:shape>
                <o:OLEObject Type="Embed" ProgID="FXDraw3.Document" ShapeID="_x0000_s1041" DrawAspect="Content" ObjectID="_1392297491" r:id="rId99"/>
              </w:pict>
            </w:r>
          </w:p>
          <w:p w:rsidR="003F135A" w:rsidRDefault="00CA75D9" w:rsidP="00B372C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A75D9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="003F1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F135A" w:rsidRDefault="003F135A" w:rsidP="00B372C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135A" w:rsidRDefault="003F135A" w:rsidP="00B372C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  <w:p w:rsidR="003F135A" w:rsidRDefault="003F135A" w:rsidP="00B372C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135A" w:rsidRDefault="003F135A" w:rsidP="00B372C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  <w:p w:rsidR="003F135A" w:rsidRDefault="003F135A" w:rsidP="00B372C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135A" w:rsidRDefault="003F135A" w:rsidP="00B372C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  <w:p w:rsidR="0099754C" w:rsidRPr="00EA78AC" w:rsidRDefault="00CA75D9" w:rsidP="00B372C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A75D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3F135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</w:t>
            </w:r>
          </w:p>
        </w:tc>
      </w:tr>
      <w:tr w:rsidR="0099754C" w:rsidRPr="004E1905" w:rsidTr="005A3C86">
        <w:trPr>
          <w:cantSplit/>
        </w:trPr>
        <w:tc>
          <w:tcPr>
            <w:tcW w:w="600" w:type="dxa"/>
          </w:tcPr>
          <w:p w:rsidR="0099754C" w:rsidRPr="004E1905" w:rsidRDefault="005A3C86" w:rsidP="00B372C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99754C" w:rsidRPr="004E1905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0400" w:type="dxa"/>
            <w:gridSpan w:val="4"/>
          </w:tcPr>
          <w:p w:rsidR="00E741CB" w:rsidRPr="00963BDF" w:rsidRDefault="00E741CB" w:rsidP="00B372C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solution to  </w:t>
            </w:r>
            <w:r w:rsidRPr="00A600B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81" w:dyaOrig="401">
                <v:shape id="_x0000_i1067" type="#_x0000_t75" style="width:67.5pt;height:15pt" o:ole="">
                  <v:imagedata r:id="rId100" o:title=""/>
                </v:shape>
                <o:OLEObject Type="Embed" ProgID="FXE300.Equation" ShapeID="_x0000_i1067" DrawAspect="Content" ObjectID="_1392297461" r:id="rId10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is:</w:t>
            </w:r>
          </w:p>
          <w:p w:rsidR="0099754C" w:rsidRPr="00EA78AC" w:rsidRDefault="00E741CB" w:rsidP="00B372C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      A.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41C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39" w:dyaOrig="401">
                <v:shape id="_x0000_i1068" type="#_x0000_t75" style="width:27.75pt;height:15pt" o:ole="">
                  <v:imagedata r:id="rId102" o:title=""/>
                </v:shape>
                <o:OLEObject Type="Embed" ProgID="FXE300.Equation" ShapeID="_x0000_i1068" DrawAspect="Content" ObjectID="_1392297462" r:id="rId10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B.       </w:t>
            </w:r>
            <w:r w:rsidR="00B648D1" w:rsidRPr="00E741C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39" w:dyaOrig="401">
                <v:shape id="_x0000_i1069" type="#_x0000_t75" style="width:27.75pt;height:15pt" o:ole="">
                  <v:imagedata r:id="rId104" o:title=""/>
                </v:shape>
                <o:OLEObject Type="Embed" ProgID="FXE300.Equation" ShapeID="_x0000_i1069" DrawAspect="Content" ObjectID="_1392297463" r:id="rId105"/>
              </w:object>
            </w:r>
            <w:r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t xml:space="preserve">            </w: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C.        </w:t>
            </w:r>
            <w:r w:rsidR="00B648D1" w:rsidRPr="00E741C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39" w:dyaOrig="401">
                <v:shape id="_x0000_i1070" type="#_x0000_t75" style="width:27.75pt;height:15pt" o:ole="">
                  <v:imagedata r:id="rId106" o:title=""/>
                </v:shape>
                <o:OLEObject Type="Embed" ProgID="FXE300.Equation" ShapeID="_x0000_i1070" DrawAspect="Content" ObjectID="_1392297464" r:id="rId107"/>
              </w:object>
            </w:r>
            <w:r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t xml:space="preserve">           </w: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B648D1" w:rsidRPr="00E741C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39" w:dyaOrig="401">
                <v:shape id="_x0000_i1071" type="#_x0000_t75" style="width:27.75pt;height:15pt" o:ole="">
                  <v:imagedata r:id="rId108" o:title=""/>
                </v:shape>
                <o:OLEObject Type="Embed" ProgID="FXE300.Equation" ShapeID="_x0000_i1071" DrawAspect="Content" ObjectID="_1392297465" r:id="rId109"/>
              </w:object>
            </w:r>
          </w:p>
        </w:tc>
      </w:tr>
      <w:tr w:rsidR="0099754C" w:rsidRPr="004E1905" w:rsidTr="005A3C86">
        <w:trPr>
          <w:cantSplit/>
        </w:trPr>
        <w:tc>
          <w:tcPr>
            <w:tcW w:w="600" w:type="dxa"/>
          </w:tcPr>
          <w:p w:rsidR="0099754C" w:rsidRPr="004E1905" w:rsidRDefault="0099754C" w:rsidP="00B372C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0400" w:type="dxa"/>
            <w:gridSpan w:val="4"/>
          </w:tcPr>
          <w:p w:rsidR="005A3C86" w:rsidRDefault="00B372C7" w:rsidP="00B372C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line in the solution below contains an error?</w:t>
            </w:r>
          </w:p>
          <w:p w:rsidR="0099754C" w:rsidRDefault="00B372C7" w:rsidP="00B372C7">
            <w:pPr>
              <w:spacing w:after="120"/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338" w:dyaOrig="2345">
                <v:shape id="_x0000_i1072" type="#_x0000_t75" style="width:622.5pt;height:87pt" o:ole="">
                  <v:imagedata r:id="rId110" o:title=""/>
                </v:shape>
                <o:OLEObject Type="Embed" ProgID="FXE300.Equation" ShapeID="_x0000_i1072" DrawAspect="Content" ObjectID="_1392297466" r:id="rId111"/>
              </w:object>
            </w:r>
          </w:p>
          <w:p w:rsidR="005A3C86" w:rsidRPr="005A3C86" w:rsidRDefault="005A3C86" w:rsidP="005A3C86">
            <w:pPr>
              <w:pStyle w:val="ListParagraph"/>
              <w:numPr>
                <w:ilvl w:val="0"/>
                <w:numId w:val="12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A3C86">
              <w:rPr>
                <w:rFonts w:ascii="Times New Roman" w:hAnsi="Times New Roman" w:cs="Times New Roman"/>
                <w:sz w:val="24"/>
                <w:szCs w:val="24"/>
              </w:rPr>
              <w:t>Line 1</w:t>
            </w:r>
            <w:r w:rsidRPr="005A3C86">
              <w:rPr>
                <w:rFonts w:ascii="Times New Roman" w:hAnsi="Times New Roman" w:cs="Times New Roman"/>
                <w:sz w:val="24"/>
                <w:szCs w:val="24"/>
              </w:rPr>
              <w:tab/>
              <w:t>B.</w:t>
            </w:r>
            <w:r w:rsidRPr="005A3C86">
              <w:rPr>
                <w:rFonts w:ascii="Times New Roman" w:hAnsi="Times New Roman" w:cs="Times New Roman"/>
                <w:sz w:val="24"/>
                <w:szCs w:val="24"/>
              </w:rPr>
              <w:tab/>
              <w:t>Line 2</w:t>
            </w:r>
            <w:r w:rsidRPr="005A3C8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C.     Line 3            D. Line 4</w:t>
            </w:r>
          </w:p>
        </w:tc>
      </w:tr>
    </w:tbl>
    <w:p w:rsidR="00C67F16" w:rsidRPr="004E1905" w:rsidRDefault="00C67F16">
      <w:pPr>
        <w:rPr>
          <w:rFonts w:ascii="Times New Roman" w:hAnsi="Times New Roman" w:cs="Times New Roman"/>
          <w:sz w:val="24"/>
          <w:szCs w:val="24"/>
        </w:rPr>
      </w:pPr>
    </w:p>
    <w:p w:rsidR="00FF1257" w:rsidRDefault="00FF12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269C" w:rsidRDefault="00FB269C" w:rsidP="00CA75D9">
      <w:pPr>
        <w:jc w:val="center"/>
        <w:rPr>
          <w:rFonts w:ascii="Times New Roman" w:hAnsi="Times New Roman" w:cs="Times New Roman"/>
          <w:sz w:val="36"/>
          <w:szCs w:val="36"/>
        </w:rPr>
        <w:sectPr w:rsidR="00FB269C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46"/>
        <w:gridCol w:w="945"/>
        <w:gridCol w:w="3308"/>
        <w:gridCol w:w="519"/>
        <w:gridCol w:w="213"/>
        <w:gridCol w:w="118"/>
        <w:gridCol w:w="4116"/>
      </w:tblGrid>
      <w:tr w:rsidR="00026E37" w:rsidRPr="004E1905" w:rsidTr="001D61D3">
        <w:trPr>
          <w:cantSplit/>
        </w:trPr>
        <w:tc>
          <w:tcPr>
            <w:tcW w:w="2187" w:type="dxa"/>
            <w:gridSpan w:val="3"/>
            <w:vMerge w:val="restart"/>
            <w:tcBorders>
              <w:top w:val="nil"/>
            </w:tcBorders>
            <w:tcMar>
              <w:top w:w="113" w:type="dxa"/>
            </w:tcMar>
            <w:vAlign w:val="center"/>
          </w:tcPr>
          <w:p w:rsidR="00026E37" w:rsidRDefault="00026E37" w:rsidP="00CA75D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026E37" w:rsidRPr="004E1905" w:rsidRDefault="00026E37" w:rsidP="00CA75D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3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026E37" w:rsidRDefault="00026E37" w:rsidP="00CA75D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026E37" w:rsidRDefault="00026E37" w:rsidP="00CA75D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Linear Equations and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Inequations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</w:tc>
        <w:tc>
          <w:tcPr>
            <w:tcW w:w="4234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026E37" w:rsidRPr="004E1905" w:rsidRDefault="001D61D3" w:rsidP="001D61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Calculator Section</w:t>
            </w:r>
          </w:p>
        </w:tc>
      </w:tr>
      <w:tr w:rsidR="00FF1257" w:rsidRPr="004E1905" w:rsidTr="001D61D3">
        <w:trPr>
          <w:cantSplit/>
        </w:trPr>
        <w:tc>
          <w:tcPr>
            <w:tcW w:w="2187" w:type="dxa"/>
            <w:gridSpan w:val="3"/>
            <w:vMerge/>
            <w:tcBorders>
              <w:bottom w:val="nil"/>
            </w:tcBorders>
            <w:tcMar>
              <w:top w:w="113" w:type="dxa"/>
            </w:tcMar>
            <w:vAlign w:val="center"/>
          </w:tcPr>
          <w:p w:rsidR="00FF1257" w:rsidRPr="004E1905" w:rsidRDefault="00FF1257" w:rsidP="00CA75D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FF1257" w:rsidRPr="004E1905" w:rsidRDefault="001D61D3" w:rsidP="001D61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Longer Questions</w:t>
            </w:r>
          </w:p>
        </w:tc>
        <w:tc>
          <w:tcPr>
            <w:tcW w:w="4447" w:type="dxa"/>
            <w:gridSpan w:val="3"/>
            <w:tcBorders>
              <w:top w:val="nil"/>
              <w:bottom w:val="nil"/>
            </w:tcBorders>
            <w:tcMar>
              <w:top w:w="113" w:type="dxa"/>
            </w:tcMar>
            <w:vAlign w:val="bottom"/>
          </w:tcPr>
          <w:p w:rsidR="00FF1257" w:rsidRPr="004E1905" w:rsidRDefault="00FF1257" w:rsidP="00CA75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FF1257" w:rsidRPr="004E1905" w:rsidTr="001D61D3">
        <w:trPr>
          <w:cantSplit/>
        </w:trPr>
        <w:tc>
          <w:tcPr>
            <w:tcW w:w="396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FF1257" w:rsidRPr="004E1905" w:rsidRDefault="00FF1257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5" w:type="dxa"/>
            <w:gridSpan w:val="7"/>
            <w:tcBorders>
              <w:top w:val="nil"/>
              <w:bottom w:val="nil"/>
            </w:tcBorders>
            <w:tcMar>
              <w:top w:w="113" w:type="dxa"/>
            </w:tcMar>
          </w:tcPr>
          <w:p w:rsidR="00FF1257" w:rsidRPr="00582441" w:rsidRDefault="00FF1257" w:rsidP="00CA75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Write all working and answers in the spaces provided on this test paper.</w:t>
            </w:r>
          </w:p>
          <w:p w:rsidR="00FF1257" w:rsidRPr="004E1905" w:rsidRDefault="00FF1257" w:rsidP="00CA75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Calculators are allowed for this section.</w:t>
            </w:r>
          </w:p>
          <w:p w:rsidR="00FF1257" w:rsidRPr="004E1905" w:rsidRDefault="00FF1257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754C" w:rsidRPr="004E1905" w:rsidTr="001D61D3">
        <w:trPr>
          <w:cantSplit/>
          <w:trHeight w:val="376"/>
        </w:trPr>
        <w:tc>
          <w:tcPr>
            <w:tcW w:w="10461" w:type="dxa"/>
            <w:gridSpan w:val="8"/>
            <w:tcBorders>
              <w:top w:val="nil"/>
              <w:bottom w:val="nil"/>
            </w:tcBorders>
            <w:tcMar>
              <w:top w:w="113" w:type="dxa"/>
            </w:tcMar>
          </w:tcPr>
          <w:p w:rsidR="0099754C" w:rsidRPr="00F661A2" w:rsidRDefault="0035787D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99754C" w:rsidRPr="0035787D">
              <w:rPr>
                <w:rFonts w:ascii="Times New Roman" w:hAnsi="Times New Roman" w:cs="Times New Roman"/>
                <w:sz w:val="24"/>
                <w:szCs w:val="24"/>
              </w:rPr>
              <w:t xml:space="preserve">  Solve the equations below</w:t>
            </w:r>
            <w:r w:rsidR="001D61D3">
              <w:rPr>
                <w:rFonts w:ascii="Times New Roman" w:hAnsi="Times New Roman" w:cs="Times New Roman"/>
                <w:sz w:val="24"/>
                <w:szCs w:val="24"/>
              </w:rPr>
              <w:t>, showing all lines of working.</w:t>
            </w:r>
          </w:p>
        </w:tc>
      </w:tr>
      <w:tr w:rsidR="0035787D" w:rsidRPr="004E1905" w:rsidTr="001D61D3">
        <w:trPr>
          <w:cantSplit/>
          <w:trHeight w:val="1041"/>
        </w:trPr>
        <w:tc>
          <w:tcPr>
            <w:tcW w:w="396" w:type="dxa"/>
            <w:vMerge w:val="restart"/>
            <w:tcBorders>
              <w:top w:val="nil"/>
              <w:bottom w:val="nil"/>
            </w:tcBorders>
            <w:tcMar>
              <w:top w:w="113" w:type="dxa"/>
            </w:tcMar>
          </w:tcPr>
          <w:p w:rsidR="0035787D" w:rsidRPr="004E1905" w:rsidRDefault="0035787D" w:rsidP="00C654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35787D" w:rsidRDefault="0035787D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  <w:p w:rsidR="0035787D" w:rsidRDefault="0035787D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87D" w:rsidRPr="00F661A2" w:rsidRDefault="0035787D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46F1">
              <w:rPr>
                <w:rFonts w:ascii="Times New Roman" w:hAnsi="Times New Roman" w:cs="Times New Roman"/>
                <w:sz w:val="24"/>
                <w:szCs w:val="24"/>
              </w:rPr>
              <w:t>2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arks</w:t>
            </w:r>
          </w:p>
        </w:tc>
        <w:tc>
          <w:tcPr>
            <w:tcW w:w="4253" w:type="dxa"/>
            <w:gridSpan w:val="2"/>
          </w:tcPr>
          <w:p w:rsidR="0035787D" w:rsidRDefault="002A46F1" w:rsidP="00CA75D9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 w:rsidRPr="00963BD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87" w:dyaOrig="725">
                <v:shape id="_x0000_i1073" type="#_x0000_t75" style="width:80.25pt;height:36pt" o:ole="">
                  <v:imagedata r:id="rId112" o:title=""/>
                </v:shape>
                <o:OLEObject Type="Embed" ProgID="FXE300.Equation" ShapeID="_x0000_i1073" DrawAspect="Content" ObjectID="_1392297467" r:id="rId113"/>
              </w:object>
            </w:r>
          </w:p>
          <w:p w:rsidR="002A46F1" w:rsidRDefault="002A46F1" w:rsidP="00CA75D9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2A46F1" w:rsidRDefault="002A46F1" w:rsidP="00CA75D9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>………………………………………….</w:t>
            </w:r>
          </w:p>
          <w:p w:rsidR="002A46F1" w:rsidRDefault="002A46F1" w:rsidP="002A46F1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2A46F1" w:rsidRDefault="002A46F1" w:rsidP="002A46F1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>………………………………………….</w:t>
            </w:r>
          </w:p>
          <w:p w:rsidR="002A46F1" w:rsidRDefault="002A46F1" w:rsidP="002A46F1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2A46F1" w:rsidRDefault="002A46F1" w:rsidP="002A46F1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>………………………………………….</w:t>
            </w:r>
          </w:p>
          <w:p w:rsidR="002A46F1" w:rsidRDefault="002A46F1" w:rsidP="002A46F1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2A46F1" w:rsidRPr="00F661A2" w:rsidRDefault="002A46F1" w:rsidP="002A46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>………………………………………….</w:t>
            </w:r>
          </w:p>
        </w:tc>
        <w:tc>
          <w:tcPr>
            <w:tcW w:w="850" w:type="dxa"/>
            <w:gridSpan w:val="3"/>
          </w:tcPr>
          <w:p w:rsidR="0035787D" w:rsidRDefault="005A3C86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</w:t>
            </w:r>
            <w:r w:rsidR="0035787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5787D" w:rsidRDefault="0035787D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2E1" w:rsidRDefault="0035787D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72E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35787D" w:rsidRPr="00F661A2" w:rsidRDefault="0035787D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116" w:type="dxa"/>
          </w:tcPr>
          <w:p w:rsidR="002A46F1" w:rsidRDefault="005A3C86" w:rsidP="002A46F1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 w:rsidRPr="00963BD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074" w:dyaOrig="273">
                <v:shape id="_x0000_i1074" type="#_x0000_t75" style="width:134.25pt;height:17.25pt" o:ole="">
                  <v:imagedata r:id="rId114" o:title=""/>
                </v:shape>
                <o:OLEObject Type="Embed" ProgID="FXE300.Equation" ShapeID="_x0000_i1074" DrawAspect="Content" ObjectID="_1392297468" r:id="rId115"/>
              </w:object>
            </w:r>
          </w:p>
          <w:p w:rsidR="002A46F1" w:rsidRDefault="002A46F1" w:rsidP="002A46F1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2A46F1" w:rsidRDefault="002A46F1" w:rsidP="002A46F1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>………………………………………….</w:t>
            </w:r>
          </w:p>
          <w:p w:rsidR="002A46F1" w:rsidRDefault="002A46F1" w:rsidP="002A46F1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2A46F1" w:rsidRDefault="002A46F1" w:rsidP="002A46F1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>………………………………………….</w:t>
            </w:r>
          </w:p>
          <w:p w:rsidR="002A46F1" w:rsidRDefault="002A46F1" w:rsidP="002A46F1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2A46F1" w:rsidRDefault="002A46F1" w:rsidP="002A46F1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>………………………………………….</w:t>
            </w:r>
          </w:p>
          <w:p w:rsidR="002A46F1" w:rsidRDefault="002A46F1" w:rsidP="002A46F1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35787D" w:rsidRPr="00F661A2" w:rsidRDefault="002A46F1" w:rsidP="002A46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>………………………………………….</w:t>
            </w:r>
          </w:p>
        </w:tc>
      </w:tr>
      <w:tr w:rsidR="0035787D" w:rsidRPr="004E1905" w:rsidTr="001D61D3">
        <w:trPr>
          <w:cantSplit/>
          <w:trHeight w:val="1027"/>
        </w:trPr>
        <w:tc>
          <w:tcPr>
            <w:tcW w:w="396" w:type="dxa"/>
            <w:vMerge/>
            <w:tcBorders>
              <w:top w:val="nil"/>
              <w:bottom w:val="nil"/>
            </w:tcBorders>
            <w:tcMar>
              <w:top w:w="113" w:type="dxa"/>
            </w:tcMar>
          </w:tcPr>
          <w:p w:rsidR="0035787D" w:rsidRPr="004E1905" w:rsidRDefault="0035787D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35787D" w:rsidRDefault="0035787D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  <w:p w:rsidR="0035787D" w:rsidRDefault="0035787D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87D" w:rsidRDefault="0035787D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46F1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253" w:type="dxa"/>
            <w:gridSpan w:val="2"/>
          </w:tcPr>
          <w:p w:rsidR="002A46F1" w:rsidRDefault="002A46F1" w:rsidP="002A46F1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 w:rsidRPr="00963BD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683" w:dyaOrig="365">
                <v:shape id="_x0000_i1075" type="#_x0000_t75" style="width:135.75pt;height:18pt" o:ole="">
                  <v:imagedata r:id="rId116" o:title=""/>
                </v:shape>
                <o:OLEObject Type="Embed" ProgID="FXE300.Equation" ShapeID="_x0000_i1075" DrawAspect="Content" ObjectID="_1392297469" r:id="rId117"/>
              </w:object>
            </w:r>
          </w:p>
          <w:p w:rsidR="002A46F1" w:rsidRDefault="002A46F1" w:rsidP="002A46F1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2A46F1" w:rsidRDefault="002A46F1" w:rsidP="002A46F1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>………………………………………….</w:t>
            </w:r>
          </w:p>
          <w:p w:rsidR="002A46F1" w:rsidRDefault="002A46F1" w:rsidP="002A46F1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2A46F1" w:rsidRDefault="002A46F1" w:rsidP="002A46F1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>………………………………………….</w:t>
            </w:r>
          </w:p>
          <w:p w:rsidR="002A46F1" w:rsidRDefault="002A46F1" w:rsidP="002A46F1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2A46F1" w:rsidRDefault="002A46F1" w:rsidP="002A46F1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>………………………………………….</w:t>
            </w:r>
          </w:p>
          <w:p w:rsidR="002A46F1" w:rsidRDefault="002A46F1" w:rsidP="002A46F1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35787D" w:rsidRPr="00F661A2" w:rsidRDefault="002A46F1" w:rsidP="002A46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>………………………………………….</w:t>
            </w:r>
          </w:p>
        </w:tc>
        <w:tc>
          <w:tcPr>
            <w:tcW w:w="850" w:type="dxa"/>
            <w:gridSpan w:val="3"/>
          </w:tcPr>
          <w:p w:rsidR="0035787D" w:rsidRDefault="005A3C86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</w:t>
            </w:r>
            <w:r w:rsidR="0035787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5787D" w:rsidRDefault="0035787D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2E1" w:rsidRDefault="0035787D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72E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35787D" w:rsidRDefault="0035787D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116" w:type="dxa"/>
          </w:tcPr>
          <w:p w:rsidR="002A46F1" w:rsidRDefault="002A46F1" w:rsidP="002A46F1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 w:rsidRPr="00963BD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610" w:dyaOrig="725">
                <v:shape id="_x0000_i1076" type="#_x0000_t75" style="width:132pt;height:36pt" o:ole="">
                  <v:imagedata r:id="rId118" o:title=""/>
                </v:shape>
                <o:OLEObject Type="Embed" ProgID="FXE300.Equation" ShapeID="_x0000_i1076" DrawAspect="Content" ObjectID="_1392297470" r:id="rId119"/>
              </w:object>
            </w:r>
          </w:p>
          <w:p w:rsidR="002A46F1" w:rsidRDefault="002A46F1" w:rsidP="002A46F1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2A46F1" w:rsidRDefault="002A46F1" w:rsidP="002A46F1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>………………………………………….</w:t>
            </w:r>
          </w:p>
          <w:p w:rsidR="002A46F1" w:rsidRDefault="002A46F1" w:rsidP="002A46F1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2A46F1" w:rsidRDefault="002A46F1" w:rsidP="002A46F1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>………………………………………….</w:t>
            </w:r>
          </w:p>
          <w:p w:rsidR="002A46F1" w:rsidRDefault="002A46F1" w:rsidP="002A46F1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2A46F1" w:rsidRDefault="002A46F1" w:rsidP="002A46F1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>………………………………………….</w:t>
            </w:r>
          </w:p>
          <w:p w:rsidR="002A46F1" w:rsidRDefault="002A46F1" w:rsidP="002A46F1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35787D" w:rsidRPr="00F661A2" w:rsidRDefault="002A46F1" w:rsidP="002A46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>………………………………………….</w:t>
            </w:r>
          </w:p>
        </w:tc>
      </w:tr>
      <w:tr w:rsidR="0099754C" w:rsidRPr="004E1905" w:rsidTr="001D61D3">
        <w:trPr>
          <w:cantSplit/>
          <w:trHeight w:val="165"/>
        </w:trPr>
        <w:tc>
          <w:tcPr>
            <w:tcW w:w="396" w:type="dxa"/>
            <w:tcBorders>
              <w:top w:val="nil"/>
            </w:tcBorders>
            <w:tcMar>
              <w:top w:w="113" w:type="dxa"/>
            </w:tcMar>
          </w:tcPr>
          <w:p w:rsidR="0099754C" w:rsidRPr="00063E52" w:rsidRDefault="0035787D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46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99754C" w:rsidRDefault="0099754C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  <w:p w:rsidR="0099754C" w:rsidRDefault="0099754C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2E1" w:rsidRDefault="0099754C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72E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99754C" w:rsidRPr="00063E52" w:rsidRDefault="0099754C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253" w:type="dxa"/>
            <w:gridSpan w:val="2"/>
          </w:tcPr>
          <w:p w:rsidR="003A72E1" w:rsidRDefault="003A72E1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Solve,  </w:t>
            </w:r>
            <w:r w:rsidRPr="003A72E1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2008" w:dyaOrig="365">
                <v:shape id="_x0000_i1077" type="#_x0000_t75" style="width:100.5pt;height:18pt" o:ole="">
                  <v:imagedata r:id="rId120" o:title=""/>
                </v:shape>
                <o:OLEObject Type="Embed" ProgID="FXE300.Equation" ShapeID="_x0000_i1077" DrawAspect="Content" ObjectID="_1392297471" r:id="rId12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9754C" w:rsidRDefault="00100FBD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graph</w:t>
            </w:r>
            <w:r w:rsidR="003A72E1">
              <w:rPr>
                <w:rFonts w:ascii="Times New Roman" w:hAnsi="Times New Roman" w:cs="Times New Roman"/>
                <w:sz w:val="24"/>
                <w:szCs w:val="24"/>
              </w:rPr>
              <w:t xml:space="preserve"> solution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a number line</w:t>
            </w:r>
            <w:r w:rsidR="003A72E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A72E1" w:rsidRDefault="003A72E1" w:rsidP="00CA75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2E1" w:rsidRDefault="003A72E1" w:rsidP="003A72E1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>………………………………………….</w:t>
            </w:r>
          </w:p>
          <w:p w:rsidR="003A72E1" w:rsidRDefault="003A72E1" w:rsidP="003A72E1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3A72E1" w:rsidRDefault="003A72E1" w:rsidP="003A72E1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>………………………………………….</w:t>
            </w:r>
          </w:p>
          <w:p w:rsidR="003A72E1" w:rsidRDefault="003A72E1" w:rsidP="003A72E1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3A72E1" w:rsidRDefault="003A72E1" w:rsidP="003A72E1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>………………………………………….</w:t>
            </w:r>
          </w:p>
          <w:p w:rsidR="003A72E1" w:rsidRDefault="003A72E1" w:rsidP="003A72E1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3A72E1" w:rsidRPr="00063E52" w:rsidRDefault="003A72E1" w:rsidP="003A72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>………………………………………….</w:t>
            </w:r>
          </w:p>
        </w:tc>
        <w:tc>
          <w:tcPr>
            <w:tcW w:w="850" w:type="dxa"/>
            <w:gridSpan w:val="3"/>
          </w:tcPr>
          <w:p w:rsidR="003A72E1" w:rsidRDefault="005A3C86" w:rsidP="003A72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</w:t>
            </w:r>
            <w:r w:rsidR="003A72E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A72E1" w:rsidRDefault="003A72E1" w:rsidP="003A72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754C" w:rsidRPr="00063E52" w:rsidRDefault="003A72E1" w:rsidP="003A72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61D3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116" w:type="dxa"/>
          </w:tcPr>
          <w:p w:rsidR="003A72E1" w:rsidRPr="003A72E1" w:rsidRDefault="003A72E1" w:rsidP="003A72E1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t</w:t>
            </w:r>
            <w:r w:rsidRPr="003A72E1">
              <w:rPr>
                <w:rFonts w:ascii="Times New Roman" w:hAnsi="Times New Roman" w:cs="Times New Roman"/>
                <w:sz w:val="24"/>
                <w:szCs w:val="24"/>
              </w:rPr>
              <w:t>he formul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 </w:t>
            </w:r>
            <w:r w:rsidRPr="003A72E1">
              <w:rPr>
                <w:rFonts w:ascii="Times New Roman" w:hAnsi="Times New Roman" w:cs="Times New Roman"/>
                <w:color w:val="FF0000"/>
                <w:position w:val="-24"/>
                <w:sz w:val="24"/>
                <w:szCs w:val="24"/>
              </w:rPr>
              <w:object w:dxaOrig="1392" w:dyaOrig="725">
                <v:shape id="_x0000_i1078" type="#_x0000_t75" style="width:55.5pt;height:28.5pt" o:ole="">
                  <v:imagedata r:id="rId122" o:title=""/>
                </v:shape>
                <o:OLEObject Type="Embed" ProgID="FXE300.Equation" ShapeID="_x0000_i1078" DrawAspect="Content" ObjectID="_1392297472" r:id="rId12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find the value of </w:t>
            </w:r>
            <w:r w:rsidRPr="003A72E1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when</w:t>
            </w:r>
            <w:r w:rsidRPr="003A72E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="001D61D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A72E1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1D61D3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3A72E1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="001D61D3">
              <w:rPr>
                <w:rFonts w:ascii="Times New Roman" w:hAnsi="Times New Roman" w:cs="Times New Roman"/>
                <w:sz w:val="24"/>
                <w:szCs w:val="24"/>
              </w:rPr>
              <w:t xml:space="preserve"> 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A72E1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</w:p>
          <w:p w:rsidR="003A72E1" w:rsidRDefault="003A72E1" w:rsidP="003A72E1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3A72E1" w:rsidRDefault="003A72E1" w:rsidP="003A72E1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>………………………………………….</w:t>
            </w:r>
          </w:p>
          <w:p w:rsidR="003A72E1" w:rsidRDefault="003A72E1" w:rsidP="003A72E1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3A72E1" w:rsidRDefault="003A72E1" w:rsidP="003A72E1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>………………………………………….</w:t>
            </w:r>
          </w:p>
          <w:p w:rsidR="003A72E1" w:rsidRDefault="003A72E1" w:rsidP="003A72E1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3A72E1" w:rsidRDefault="003A72E1" w:rsidP="003A72E1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>………………………………………….</w:t>
            </w:r>
          </w:p>
          <w:p w:rsidR="003A72E1" w:rsidRDefault="003A72E1" w:rsidP="003A72E1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99754C" w:rsidRPr="00063E52" w:rsidRDefault="003A72E1" w:rsidP="003A72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>………………………………………….</w:t>
            </w:r>
          </w:p>
        </w:tc>
      </w:tr>
    </w:tbl>
    <w:p w:rsidR="00FB269C" w:rsidRDefault="00FB269C" w:rsidP="00C67F16">
      <w:pPr>
        <w:tabs>
          <w:tab w:val="left" w:pos="2040"/>
        </w:tabs>
        <w:spacing w:line="240" w:lineRule="auto"/>
        <w:ind w:left="720"/>
        <w:jc w:val="center"/>
        <w:rPr>
          <w:sz w:val="28"/>
        </w:rPr>
        <w:sectPr w:rsidR="00FB269C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5A3C86" w:rsidRDefault="005A3C86" w:rsidP="00620828">
      <w:pPr>
        <w:spacing w:after="12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1951"/>
        <w:gridCol w:w="4040"/>
        <w:gridCol w:w="4607"/>
      </w:tblGrid>
      <w:tr w:rsidR="005A3C86" w:rsidRPr="004E1905" w:rsidTr="00415388">
        <w:trPr>
          <w:cantSplit/>
        </w:trPr>
        <w:tc>
          <w:tcPr>
            <w:tcW w:w="1951" w:type="dxa"/>
            <w:vMerge w:val="restart"/>
            <w:tcBorders>
              <w:top w:val="nil"/>
            </w:tcBorders>
            <w:vAlign w:val="center"/>
          </w:tcPr>
          <w:p w:rsidR="005A3C86" w:rsidRDefault="005A3C86" w:rsidP="0041538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5A3C86" w:rsidRPr="004E1905" w:rsidRDefault="005A3C86" w:rsidP="0041538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tcBorders>
              <w:top w:val="nil"/>
              <w:bottom w:val="nil"/>
            </w:tcBorders>
            <w:vAlign w:val="center"/>
          </w:tcPr>
          <w:p w:rsidR="005A3C86" w:rsidRDefault="005A3C86" w:rsidP="005A3C86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5A3C86" w:rsidRDefault="005A3C86" w:rsidP="005A3C86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Linear Equations and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Inequations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</w:tc>
        <w:tc>
          <w:tcPr>
            <w:tcW w:w="4607" w:type="dxa"/>
            <w:tcBorders>
              <w:top w:val="nil"/>
              <w:bottom w:val="nil"/>
            </w:tcBorders>
            <w:vAlign w:val="center"/>
          </w:tcPr>
          <w:p w:rsidR="005A3C86" w:rsidRPr="004E1905" w:rsidRDefault="005A3C86" w:rsidP="005A3C86">
            <w:pPr>
              <w:spacing w:before="120" w:after="120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5A3C86" w:rsidRPr="004E1905" w:rsidTr="00415388">
        <w:trPr>
          <w:cantSplit/>
        </w:trPr>
        <w:tc>
          <w:tcPr>
            <w:tcW w:w="1951" w:type="dxa"/>
            <w:vMerge/>
            <w:tcBorders>
              <w:bottom w:val="nil"/>
            </w:tcBorders>
            <w:vAlign w:val="center"/>
          </w:tcPr>
          <w:p w:rsidR="005A3C86" w:rsidRPr="004E1905" w:rsidRDefault="005A3C86" w:rsidP="0041538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8647" w:type="dxa"/>
            <w:gridSpan w:val="2"/>
            <w:tcBorders>
              <w:top w:val="nil"/>
              <w:bottom w:val="nil"/>
            </w:tcBorders>
            <w:vAlign w:val="center"/>
          </w:tcPr>
          <w:p w:rsidR="005A3C86" w:rsidRPr="004E1905" w:rsidRDefault="005A3C86" w:rsidP="005A3C86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Multiple Choice Answer Sheet</w:t>
            </w:r>
          </w:p>
        </w:tc>
      </w:tr>
    </w:tbl>
    <w:p w:rsidR="005A3C86" w:rsidRDefault="005A3C86" w:rsidP="005A3C86">
      <w:pPr>
        <w:spacing w:line="240" w:lineRule="auto"/>
        <w:jc w:val="center"/>
      </w:pPr>
    </w:p>
    <w:p w:rsidR="005A3C86" w:rsidRPr="00EB7C1D" w:rsidRDefault="005A3C86" w:rsidP="005A3C86">
      <w:pPr>
        <w:spacing w:line="240" w:lineRule="auto"/>
        <w:jc w:val="center"/>
        <w:rPr>
          <w:rFonts w:ascii="Times New Roman" w:hAnsi="Times New Roman" w:cs="Times New Roman"/>
        </w:rPr>
      </w:pPr>
      <w:r w:rsidRPr="00EB7C1D">
        <w:rPr>
          <w:rFonts w:ascii="Times New Roman" w:hAnsi="Times New Roman" w:cs="Times New Roman"/>
        </w:rPr>
        <w:t>Completely fill the response oval representing the most correct answer.</w:t>
      </w:r>
    </w:p>
    <w:p w:rsidR="00620828" w:rsidRDefault="00C67F16" w:rsidP="00620828">
      <w:pPr>
        <w:spacing w:after="120" w:line="240" w:lineRule="auto"/>
        <w:sectPr w:rsidR="00620828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ab/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43180</wp:posOffset>
                </wp:positionV>
                <wp:extent cx="171450" cy="114300"/>
                <wp:effectExtent l="5715" t="5715" r="13335" b="13335"/>
                <wp:wrapNone/>
                <wp:docPr id="100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34.7pt;margin-top:3.4pt;width:13.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2922270</wp:posOffset>
                </wp:positionH>
                <wp:positionV relativeFrom="paragraph">
                  <wp:posOffset>24130</wp:posOffset>
                </wp:positionV>
                <wp:extent cx="171450" cy="114300"/>
                <wp:effectExtent l="7620" t="5715" r="11430" b="13335"/>
                <wp:wrapNone/>
                <wp:docPr id="99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230.1pt;margin-top:1.9pt;width:13.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a9GAIAAC0EAAAOAAAAZHJzL2Uyb0RvYy54bWysU1Fv0zAQfkfiP1h+p0lKy2j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2335530</wp:posOffset>
                </wp:positionH>
                <wp:positionV relativeFrom="paragraph">
                  <wp:posOffset>33655</wp:posOffset>
                </wp:positionV>
                <wp:extent cx="171450" cy="114300"/>
                <wp:effectExtent l="11430" t="5715" r="7620" b="13335"/>
                <wp:wrapNone/>
                <wp:docPr id="98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83.9pt;margin-top:2.65pt;width:13.5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1131570</wp:posOffset>
                </wp:positionH>
                <wp:positionV relativeFrom="paragraph">
                  <wp:posOffset>62230</wp:posOffset>
                </wp:positionV>
                <wp:extent cx="171450" cy="114300"/>
                <wp:effectExtent l="7620" t="5715" r="11430" b="13335"/>
                <wp:wrapNone/>
                <wp:docPr id="97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89.1pt;margin-top:4.9pt;width:13.5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9vcGAIAAC0EAAAOAAAAZHJzL2Uyb0RvYy54bWysU1Fv0zAQfkfiP1h+p0lKS1n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"/>
            </w:pict>
          </mc:Fallback>
        </mc:AlternateContent>
      </w:r>
      <w:r w:rsidR="00620828">
        <w:t xml:space="preserve">   </w:t>
      </w:r>
      <w:r w:rsidR="00620828">
        <w:tab/>
      </w:r>
      <w:r w:rsidR="00C67F16">
        <w:t xml:space="preserve"> 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96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230.85pt;margin-top:1.85pt;width:13.5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LqoaJcZAgAALQ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95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82.4pt;margin-top:1.85pt;width:13.5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94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33.95pt;margin-top:1.85pt;width:13.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ixGAIAAC0EAAAOAAAAZHJzL2Uyb0RvYy54bWysU1Fv0zAQfkfiP1h+p0lKS1n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93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88.35pt;margin-top:1.85pt;width:13.5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2Pn0hGQIAAC0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700" r="11430" b="6350"/>
                <wp:wrapNone/>
                <wp:docPr id="92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230.85pt;margin-top:1.85pt;width:13.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Ejw8yY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2700" r="7620" b="6350"/>
                <wp:wrapNone/>
                <wp:docPr id="91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182.4pt;margin-top:1.85pt;width:13.5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2700" r="13335" b="6350"/>
                <wp:wrapNone/>
                <wp:docPr id="90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133.95pt;margin-top:1.85pt;width:13.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700" r="11430" b="6350"/>
                <wp:wrapNone/>
                <wp:docPr id="89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88.35pt;margin-top:1.85pt;width:13.5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Jdb2YGQIAAC4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065" r="11430" b="6985"/>
                <wp:wrapNone/>
                <wp:docPr id="88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230.85pt;margin-top:1.85pt;width:13.5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ASxk03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2065" r="7620" b="6985"/>
                <wp:wrapNone/>
                <wp:docPr id="87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182.4pt;margin-top:1.85pt;width:13.5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LVGwIAAC4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2065" r="13335" b="6985"/>
                <wp:wrapNone/>
                <wp:docPr id="86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133.95pt;margin-top:1.85pt;width:13.5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0QWGwIAAC4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MODRBY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065" r="11430" b="6985"/>
                <wp:wrapNone/>
                <wp:docPr id="85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88.35pt;margin-top:1.85pt;width:13.5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axvp5B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795" r="11430" b="8255"/>
                <wp:wrapNone/>
                <wp:docPr id="84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230.85pt;margin-top:1.85pt;width:13.5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D+7Fec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0795" r="7620" b="8255"/>
                <wp:wrapNone/>
                <wp:docPr id="83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182.4pt;margin-top:1.85pt;width:13.5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3mika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0795" r="13335" b="8255"/>
                <wp:wrapNone/>
                <wp:docPr id="82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133.95pt;margin-top:1.85pt;width:13.5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JdT+rB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795" r="11430" b="8255"/>
                <wp:wrapNone/>
                <wp:docPr id="81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88.35pt;margin-top:1.85pt;width:13.5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jUxTXh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160" r="11430" b="8890"/>
                <wp:wrapNone/>
                <wp:docPr id="80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230.85pt;margin-top:1.85pt;width:13.5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0160" r="7620" b="8890"/>
                <wp:wrapNone/>
                <wp:docPr id="79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182.4pt;margin-top:1.85pt;width:13.5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cWGgIAAC4EAAAOAAAAZHJzL2Uyb0RvYy54bWysU1Fv0zAQfkfiP1h+p0lKy2j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exjcW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0160" r="13335" b="8890"/>
                <wp:wrapNone/>
                <wp:docPr id="78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133.95pt;margin-top:1.85pt;width:13.5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hXXHu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160" r="11430" b="8890"/>
                <wp:wrapNone/>
                <wp:docPr id="77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88.35pt;margin-top:1.85pt;width:13.5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jSbYWx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6.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9525" r="11430" b="9525"/>
                <wp:wrapNone/>
                <wp:docPr id="76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230.85pt;margin-top:1.85pt;width:13.5pt;height: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BQewNB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9525" r="7620" b="9525"/>
                <wp:wrapNone/>
                <wp:docPr id="75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182.4pt;margin-top:1.85pt;width:13.5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4466z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9525" r="13335" b="9525"/>
                <wp:wrapNone/>
                <wp:docPr id="74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margin-left:133.95pt;margin-top:1.85pt;width:13.5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5PFGgIAAC4EAAAOAAAAZHJzL2Uyb0RvYy54bWysU1Fv0zAQfkfiP1h+p0lKS1n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pxuTx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9525" r="11430" b="9525"/>
                <wp:wrapNone/>
                <wp:docPr id="73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88.35pt;margin-top:1.85pt;width:13.5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q84Gw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G86rzgbAgAALg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="00C67F16">
        <w:tab/>
        <w:t xml:space="preserve"> 7.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8255" r="11430" b="10795"/>
                <wp:wrapNone/>
                <wp:docPr id="72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230.85pt;margin-top:1.85pt;width:13.5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8255" r="7620" b="10795"/>
                <wp:wrapNone/>
                <wp:docPr id="71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182.4pt;margin-top:1.85pt;width:13.5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ng6sl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8255" r="13335" b="10795"/>
                <wp:wrapNone/>
                <wp:docPr id="70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133.95pt;margin-top:1.85pt;width:13.5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8255" r="11430" b="10795"/>
                <wp:wrapNone/>
                <wp:docPr id="69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88.35pt;margin-top:1.85pt;width:13.5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OnkhpGQIAAC4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8.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7620" r="11430" b="11430"/>
                <wp:wrapNone/>
                <wp:docPr id="68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7" o:spid="_x0000_s1026" style="position:absolute;margin-left:230.85pt;margin-top:1.85pt;width:13.5pt;height: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jGGg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AVLbjG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7620" r="7620" b="11430"/>
                <wp:wrapNone/>
                <wp:docPr id="67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" o:spid="_x0000_s1026" style="position:absolute;margin-left:182.4pt;margin-top:1.85pt;width:13.5pt;height: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7620" r="13335" b="11430"/>
                <wp:wrapNone/>
                <wp:docPr id="66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" o:spid="_x0000_s1026" style="position:absolute;margin-left:133.95pt;margin-top:1.85pt;width:13.5pt;height: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MRosec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7620" r="11430" b="11430"/>
                <wp:wrapNone/>
                <wp:docPr id="65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" o:spid="_x0000_s1026" style="position:absolute;margin-left:88.35pt;margin-top:1.85pt;width:13.5pt;height: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BwVGg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bPAcFR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9.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6350" r="11430" b="12700"/>
                <wp:wrapNone/>
                <wp:docPr id="64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margin-left:230.85pt;margin-top:1.85pt;width:13.5pt;height: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JFUOhU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6350" r="7620" b="12700"/>
                <wp:wrapNone/>
                <wp:docPr id="63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" o:spid="_x0000_s1026" style="position:absolute;margin-left:182.4pt;margin-top:1.85pt;width:13.5pt;height: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6350" r="13335" b="12700"/>
                <wp:wrapNone/>
                <wp:docPr id="62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133.95pt;margin-top:1.85pt;width:13.5pt;height: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CI/C10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6350" r="11430" b="12700"/>
                <wp:wrapNone/>
                <wp:docPr id="61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8" o:spid="_x0000_s1026" style="position:absolute;margin-left:88.35pt;margin-top:1.85pt;width:13.5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Iqnpq8bAgAALg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="00C67F16">
        <w:tab/>
        <w:t xml:space="preserve"> 10.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EF17E3" w:rsidRDefault="00EF17E3" w:rsidP="00620828">
      <w:pPr>
        <w:spacing w:after="120" w:line="240" w:lineRule="auto"/>
      </w:pPr>
    </w:p>
    <w:p w:rsidR="00EF17E3" w:rsidRDefault="00EF17E3" w:rsidP="00620828">
      <w:pPr>
        <w:spacing w:after="120" w:line="240" w:lineRule="auto"/>
      </w:pPr>
    </w:p>
    <w:p w:rsidR="00EF17E3" w:rsidRDefault="00EF17E3" w:rsidP="00620828">
      <w:pPr>
        <w:spacing w:after="120" w:line="240" w:lineRule="auto"/>
      </w:pPr>
    </w:p>
    <w:p w:rsidR="00EF17E3" w:rsidRDefault="00EF17E3" w:rsidP="00620828">
      <w:pPr>
        <w:spacing w:after="120" w:line="240" w:lineRule="auto"/>
      </w:pPr>
    </w:p>
    <w:p w:rsidR="00EF17E3" w:rsidRDefault="00EF17E3" w:rsidP="00620828">
      <w:pPr>
        <w:spacing w:after="120" w:line="240" w:lineRule="auto"/>
      </w:pPr>
    </w:p>
    <w:p w:rsidR="00EF17E3" w:rsidRDefault="00EF17E3" w:rsidP="00620828">
      <w:pPr>
        <w:spacing w:after="120" w:line="240" w:lineRule="auto"/>
        <w:sectPr w:rsidR="00EF17E3" w:rsidSect="00EF17E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F17E3" w:rsidRDefault="00EF17E3" w:rsidP="00620828">
      <w:pPr>
        <w:spacing w:after="120" w:line="240" w:lineRule="auto"/>
      </w:pPr>
    </w:p>
    <w:p w:rsidR="00EF17E3" w:rsidRPr="00510B64" w:rsidRDefault="00EF17E3" w:rsidP="00EF17E3">
      <w:pPr>
        <w:rPr>
          <w:rFonts w:ascii="Times New Roman" w:hAnsi="Times New Roman" w:cs="Times New Roman"/>
        </w:rPr>
      </w:pPr>
    </w:p>
    <w:tbl>
      <w:tblPr>
        <w:tblStyle w:val="TableGrid"/>
        <w:tblW w:w="930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2121"/>
        <w:gridCol w:w="7179"/>
      </w:tblGrid>
      <w:tr w:rsidR="00EF17E3" w:rsidRPr="00510B64" w:rsidTr="00415388">
        <w:trPr>
          <w:cantSplit/>
        </w:trPr>
        <w:tc>
          <w:tcPr>
            <w:tcW w:w="2121" w:type="dxa"/>
            <w:vMerge w:val="restart"/>
            <w:tcBorders>
              <w:top w:val="nil"/>
            </w:tcBorders>
            <w:vAlign w:val="center"/>
          </w:tcPr>
          <w:p w:rsidR="00EF17E3" w:rsidRPr="00510B64" w:rsidRDefault="00EF17E3" w:rsidP="00415388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10B64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EF17E3" w:rsidRPr="00510B64" w:rsidRDefault="00860CB4" w:rsidP="00415388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  <w:bookmarkStart w:id="0" w:name="_GoBack"/>
            <w:bookmarkEnd w:id="0"/>
          </w:p>
        </w:tc>
        <w:tc>
          <w:tcPr>
            <w:tcW w:w="7179" w:type="dxa"/>
            <w:tcBorders>
              <w:top w:val="nil"/>
              <w:bottom w:val="nil"/>
            </w:tcBorders>
            <w:vAlign w:val="center"/>
          </w:tcPr>
          <w:p w:rsidR="00EF17E3" w:rsidRDefault="00EF17E3" w:rsidP="00EF17E3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EF17E3" w:rsidRPr="00510B64" w:rsidRDefault="00EF17E3" w:rsidP="00EF17E3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Linear Equations and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Inequations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</w:tc>
      </w:tr>
      <w:tr w:rsidR="00EF17E3" w:rsidRPr="00510B64" w:rsidTr="00415388">
        <w:trPr>
          <w:cantSplit/>
        </w:trPr>
        <w:tc>
          <w:tcPr>
            <w:tcW w:w="2121" w:type="dxa"/>
            <w:vMerge/>
            <w:tcBorders>
              <w:bottom w:val="nil"/>
            </w:tcBorders>
            <w:vAlign w:val="center"/>
          </w:tcPr>
          <w:p w:rsidR="00EF17E3" w:rsidRPr="00510B64" w:rsidRDefault="00EF17E3" w:rsidP="00415388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179" w:type="dxa"/>
            <w:tcBorders>
              <w:top w:val="nil"/>
              <w:bottom w:val="nil"/>
            </w:tcBorders>
            <w:vAlign w:val="center"/>
          </w:tcPr>
          <w:p w:rsidR="00EF17E3" w:rsidRPr="00510B64" w:rsidRDefault="00EF17E3" w:rsidP="0041538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510B64">
              <w:rPr>
                <w:rFonts w:ascii="Times New Roman" w:hAnsi="Times New Roman" w:cs="Times New Roman"/>
                <w:sz w:val="36"/>
                <w:szCs w:val="36"/>
              </w:rPr>
              <w:t>Answer Sheet</w:t>
            </w:r>
          </w:p>
        </w:tc>
      </w:tr>
    </w:tbl>
    <w:p w:rsidR="00EF17E3" w:rsidRPr="00510B64" w:rsidRDefault="00EF17E3" w:rsidP="00EF17E3">
      <w:pPr>
        <w:rPr>
          <w:rFonts w:ascii="Times New Roman" w:hAnsi="Times New Roman" w:cs="Times New Roman"/>
        </w:rPr>
      </w:pPr>
      <w:r w:rsidRPr="00510B64">
        <w:rPr>
          <w:rFonts w:ascii="Times New Roman" w:hAnsi="Times New Roman" w:cs="Times New Roman"/>
        </w:rPr>
        <w:t xml:space="preserve">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page" w:tblpX="1483" w:tblpY="346"/>
        <w:tblW w:w="4219" w:type="dxa"/>
        <w:tblLook w:val="04A0" w:firstRow="1" w:lastRow="0" w:firstColumn="1" w:lastColumn="0" w:noHBand="0" w:noVBand="1"/>
      </w:tblPr>
      <w:tblGrid>
        <w:gridCol w:w="568"/>
        <w:gridCol w:w="3651"/>
      </w:tblGrid>
      <w:tr w:rsidR="00EF17E3" w:rsidRPr="00EF17E3" w:rsidTr="00415388">
        <w:tc>
          <w:tcPr>
            <w:tcW w:w="4219" w:type="dxa"/>
            <w:gridSpan w:val="2"/>
          </w:tcPr>
          <w:p w:rsidR="00EF17E3" w:rsidRPr="00EF17E3" w:rsidRDefault="00EF17E3" w:rsidP="00415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7E3">
              <w:rPr>
                <w:rFonts w:ascii="Times New Roman" w:hAnsi="Times New Roman" w:cs="Times New Roman"/>
                <w:sz w:val="28"/>
                <w:szCs w:val="28"/>
              </w:rPr>
              <w:t>Short Answer</w:t>
            </w:r>
          </w:p>
        </w:tc>
      </w:tr>
      <w:tr w:rsidR="00EF17E3" w:rsidRPr="00EF17E3" w:rsidTr="00415388">
        <w:tc>
          <w:tcPr>
            <w:tcW w:w="568" w:type="dxa"/>
          </w:tcPr>
          <w:p w:rsidR="00EF17E3" w:rsidRPr="00EF17E3" w:rsidRDefault="00EF17E3" w:rsidP="00415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7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51" w:type="dxa"/>
          </w:tcPr>
          <w:p w:rsidR="00EF17E3" w:rsidRPr="00EF17E3" w:rsidRDefault="00EF17E3" w:rsidP="00415388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17E3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732" w:dyaOrig="329">
                <v:shape id="_x0000_i1079" type="#_x0000_t75" style="width:36.75pt;height:16.5pt" o:ole="">
                  <v:imagedata r:id="rId124" o:title=""/>
                </v:shape>
                <o:OLEObject Type="Embed" ProgID="FXE300.Equation" ShapeID="_x0000_i1079" DrawAspect="Content" ObjectID="_1392297473" r:id="rId125"/>
              </w:object>
            </w:r>
            <w:r w:rsidRPr="00EF17E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EF17E3" w:rsidRPr="00EF17E3" w:rsidTr="00415388">
        <w:tc>
          <w:tcPr>
            <w:tcW w:w="568" w:type="dxa"/>
          </w:tcPr>
          <w:p w:rsidR="00EF17E3" w:rsidRPr="00EF17E3" w:rsidRDefault="00EF17E3" w:rsidP="00415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7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51" w:type="dxa"/>
          </w:tcPr>
          <w:p w:rsidR="00EF17E3" w:rsidRPr="00EF17E3" w:rsidRDefault="00EF17E3" w:rsidP="00415388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17E3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670" w:dyaOrig="329">
                <v:shape id="_x0000_i1080" type="#_x0000_t75" style="width:33.75pt;height:16.5pt" o:ole="">
                  <v:imagedata r:id="rId126" o:title=""/>
                </v:shape>
                <o:OLEObject Type="Embed" ProgID="FXE300.Equation" ShapeID="_x0000_i1080" DrawAspect="Content" ObjectID="_1392297474" r:id="rId127"/>
              </w:object>
            </w:r>
            <w:r w:rsidRPr="00EF17E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EF17E3" w:rsidRPr="00EF17E3" w:rsidTr="00415388">
        <w:tc>
          <w:tcPr>
            <w:tcW w:w="568" w:type="dxa"/>
          </w:tcPr>
          <w:p w:rsidR="00EF17E3" w:rsidRPr="00EF17E3" w:rsidRDefault="00EF17E3" w:rsidP="00415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7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51" w:type="dxa"/>
          </w:tcPr>
          <w:p w:rsidR="00EF17E3" w:rsidRPr="00EF17E3" w:rsidRDefault="00EF17E3" w:rsidP="00415388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17E3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670" w:dyaOrig="329">
                <v:shape id="_x0000_i1081" type="#_x0000_t75" style="width:33.75pt;height:16.5pt" o:ole="">
                  <v:imagedata r:id="rId128" o:title=""/>
                </v:shape>
                <o:OLEObject Type="Embed" ProgID="FXE300.Equation" ShapeID="_x0000_i1081" DrawAspect="Content" ObjectID="_1392297475" r:id="rId129"/>
              </w:object>
            </w:r>
            <w:r w:rsidRPr="00EF17E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EF17E3" w:rsidRPr="00EF17E3" w:rsidTr="00415388">
        <w:tc>
          <w:tcPr>
            <w:tcW w:w="568" w:type="dxa"/>
          </w:tcPr>
          <w:p w:rsidR="00EF17E3" w:rsidRPr="00EF17E3" w:rsidRDefault="00EF17E3" w:rsidP="00415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7E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51" w:type="dxa"/>
          </w:tcPr>
          <w:p w:rsidR="00EF17E3" w:rsidRPr="00EF17E3" w:rsidRDefault="00EF17E3" w:rsidP="00415388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17E3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768" w:dyaOrig="440">
                <v:shape id="_x0000_i1082" type="#_x0000_t75" style="width:38.25pt;height:21.75pt" o:ole="">
                  <v:imagedata r:id="rId130" o:title=""/>
                </v:shape>
                <o:OLEObject Type="Embed" ProgID="FXE300.Equation" ShapeID="_x0000_i1082" DrawAspect="Content" ObjectID="_1392297476" r:id="rId131"/>
              </w:object>
            </w:r>
            <w:r w:rsidRPr="00EF17E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EF17E3" w:rsidRPr="00EF17E3" w:rsidTr="00415388">
        <w:tc>
          <w:tcPr>
            <w:tcW w:w="568" w:type="dxa"/>
          </w:tcPr>
          <w:p w:rsidR="00EF17E3" w:rsidRPr="00EF17E3" w:rsidRDefault="00EF17E3" w:rsidP="00415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7E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51" w:type="dxa"/>
          </w:tcPr>
          <w:p w:rsidR="00EF17E3" w:rsidRPr="00EF17E3" w:rsidRDefault="00EF17E3" w:rsidP="00415388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17E3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654" w:dyaOrig="329">
                <v:shape id="_x0000_i1083" type="#_x0000_t75" style="width:33pt;height:16.5pt" o:ole="">
                  <v:imagedata r:id="rId132" o:title=""/>
                </v:shape>
                <o:OLEObject Type="Embed" ProgID="FXE300.Equation" ShapeID="_x0000_i1083" DrawAspect="Content" ObjectID="_1392297477" r:id="rId133"/>
              </w:object>
            </w:r>
            <w:r w:rsidRPr="00EF17E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EF17E3" w:rsidRPr="00EF17E3" w:rsidTr="00415388">
        <w:tc>
          <w:tcPr>
            <w:tcW w:w="568" w:type="dxa"/>
          </w:tcPr>
          <w:p w:rsidR="00EF17E3" w:rsidRPr="00EF17E3" w:rsidRDefault="00EF17E3" w:rsidP="00415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7E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51" w:type="dxa"/>
          </w:tcPr>
          <w:p w:rsidR="00EF17E3" w:rsidRPr="00EF17E3" w:rsidRDefault="00EF17E3" w:rsidP="00415388">
            <w:pPr>
              <w:rPr>
                <w:rFonts w:ascii="Times New Roman" w:hAnsi="Times New Roman" w:cs="Times New Roman"/>
                <w:position w:val="-3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17E3">
              <w:rPr>
                <w:rFonts w:ascii="Times New Roman" w:hAnsi="Times New Roman" w:cs="Times New Roman"/>
                <w:color w:val="FF0000"/>
                <w:position w:val="-38"/>
                <w:sz w:val="28"/>
                <w:szCs w:val="28"/>
              </w:rPr>
              <w:object w:dxaOrig="2652" w:dyaOrig="629">
                <v:shape id="_x0000_i1084" type="#_x0000_t75" style="width:132.75pt;height:31.5pt" o:ole="">
                  <v:imagedata r:id="rId134" o:title=""/>
                </v:shape>
                <o:OLEObject Type="Embed" ProgID="FXE300.Equation" ShapeID="_x0000_i1084" DrawAspect="Content" ObjectID="_1392297478" r:id="rId135"/>
              </w:object>
            </w:r>
            <w:r w:rsidRPr="00EF17E3">
              <w:rPr>
                <w:rFonts w:ascii="Times New Roman" w:hAnsi="Times New Roman" w:cs="Times New Roman"/>
                <w:position w:val="-38"/>
                <w:sz w:val="28"/>
                <w:szCs w:val="28"/>
              </w:rPr>
              <w:t xml:space="preserve"> </w:t>
            </w:r>
          </w:p>
        </w:tc>
      </w:tr>
      <w:tr w:rsidR="00EF17E3" w:rsidRPr="00EF17E3" w:rsidTr="00415388">
        <w:tc>
          <w:tcPr>
            <w:tcW w:w="568" w:type="dxa"/>
          </w:tcPr>
          <w:p w:rsidR="00EF17E3" w:rsidRPr="00EF17E3" w:rsidRDefault="00EF17E3" w:rsidP="00415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7E3">
              <w:rPr>
                <w:rFonts w:ascii="Times New Roman" w:hAnsi="Times New Roman" w:cs="Times New Roman"/>
                <w:sz w:val="28"/>
                <w:szCs w:val="28"/>
              </w:rPr>
              <w:t xml:space="preserve">7    </w:t>
            </w:r>
          </w:p>
        </w:tc>
        <w:tc>
          <w:tcPr>
            <w:tcW w:w="3651" w:type="dxa"/>
          </w:tcPr>
          <w:p w:rsidR="00EF17E3" w:rsidRPr="00EF17E3" w:rsidRDefault="00EF17E3" w:rsidP="00415388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17E3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725" w:dyaOrig="361">
                <v:shape id="_x0000_i1085" type="#_x0000_t75" style="width:36pt;height:18pt" o:ole="">
                  <v:imagedata r:id="rId136" o:title=""/>
                </v:shape>
                <o:OLEObject Type="Embed" ProgID="FXE300.Equation" ShapeID="_x0000_i1085" DrawAspect="Content" ObjectID="_1392297479" r:id="rId137"/>
              </w:object>
            </w:r>
            <w:r w:rsidRPr="00EF17E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EF17E3" w:rsidRPr="00EF17E3" w:rsidTr="00415388">
        <w:tc>
          <w:tcPr>
            <w:tcW w:w="568" w:type="dxa"/>
          </w:tcPr>
          <w:p w:rsidR="00EF17E3" w:rsidRPr="00EF17E3" w:rsidRDefault="00EF17E3" w:rsidP="00415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7E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651" w:type="dxa"/>
          </w:tcPr>
          <w:p w:rsidR="00EF17E3" w:rsidRDefault="00EF17E3" w:rsidP="00415388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17E3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654" w:dyaOrig="329">
                <v:shape id="_x0000_i1086" type="#_x0000_t75" style="width:33pt;height:16.5pt" o:ole="">
                  <v:imagedata r:id="rId138" o:title=""/>
                </v:shape>
                <o:OLEObject Type="Embed" ProgID="FXE300.Equation" ShapeID="_x0000_i1086" DrawAspect="Content" ObjectID="_1392297480" r:id="rId139"/>
              </w:object>
            </w:r>
            <w:r w:rsidRPr="00EF17E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  <w:p w:rsidR="00EF17E3" w:rsidRDefault="00EF17E3" w:rsidP="00415388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096" type="#_x0000_t75" style="position:absolute;margin-left:-3.35pt;margin-top:5.95pt;width:171.85pt;height:13.3pt;z-index:251763712;mso-position-horizontal-relative:text;mso-position-vertical-relative:text">
                  <v:imagedata r:id="rId140" o:title="" croptop="3954f"/>
                </v:shape>
                <o:OLEObject Type="Embed" ProgID="FXDraw3.Document" ShapeID="_x0000_s1096" DrawAspect="Content" ObjectID="_1392297492" r:id="rId141"/>
              </w:pict>
            </w:r>
          </w:p>
          <w:p w:rsidR="00EF17E3" w:rsidRPr="00EF17E3" w:rsidRDefault="00EF17E3" w:rsidP="00415388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</w:p>
        </w:tc>
      </w:tr>
      <w:tr w:rsidR="00EF17E3" w:rsidRPr="00EF17E3" w:rsidTr="00415388">
        <w:tc>
          <w:tcPr>
            <w:tcW w:w="568" w:type="dxa"/>
          </w:tcPr>
          <w:p w:rsidR="00EF17E3" w:rsidRPr="00EF17E3" w:rsidRDefault="00EF17E3" w:rsidP="00415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7E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651" w:type="dxa"/>
          </w:tcPr>
          <w:p w:rsidR="00EF17E3" w:rsidRPr="00EF17E3" w:rsidRDefault="00EF17E3" w:rsidP="00415388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17E3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632" w:dyaOrig="361">
                <v:shape id="_x0000_i1087" type="#_x0000_t75" style="width:31.5pt;height:18pt" o:ole="">
                  <v:imagedata r:id="rId142" o:title=""/>
                </v:shape>
                <o:OLEObject Type="Embed" ProgID="FXE300.Equation" ShapeID="_x0000_i1087" DrawAspect="Content" ObjectID="_1392297481" r:id="rId143"/>
              </w:object>
            </w:r>
            <w:r w:rsidRPr="00EF17E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EF17E3" w:rsidRPr="00EF17E3" w:rsidTr="00415388">
        <w:tc>
          <w:tcPr>
            <w:tcW w:w="568" w:type="dxa"/>
          </w:tcPr>
          <w:p w:rsidR="00EF17E3" w:rsidRPr="00EF17E3" w:rsidRDefault="00EF17E3" w:rsidP="00415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7E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651" w:type="dxa"/>
          </w:tcPr>
          <w:p w:rsidR="00EF17E3" w:rsidRPr="00EF17E3" w:rsidRDefault="00EF17E3" w:rsidP="00415388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17E3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670" w:dyaOrig="329">
                <v:shape id="_x0000_i1088" type="#_x0000_t75" style="width:33.75pt;height:16.5pt" o:ole="">
                  <v:imagedata r:id="rId144" o:title=""/>
                </v:shape>
                <o:OLEObject Type="Embed" ProgID="FXE300.Equation" ShapeID="_x0000_i1088" DrawAspect="Content" ObjectID="_1392297482" r:id="rId145"/>
              </w:object>
            </w:r>
            <w:r w:rsidRPr="00EF17E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EF17E3" w:rsidRPr="00EF17E3" w:rsidTr="00415388">
        <w:tc>
          <w:tcPr>
            <w:tcW w:w="568" w:type="dxa"/>
          </w:tcPr>
          <w:p w:rsidR="00EF17E3" w:rsidRPr="00EF17E3" w:rsidRDefault="00EF17E3" w:rsidP="00415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7E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651" w:type="dxa"/>
          </w:tcPr>
          <w:p w:rsidR="00EF17E3" w:rsidRPr="00EF17E3" w:rsidRDefault="00EF17E3" w:rsidP="00415388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17E3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670" w:dyaOrig="329">
                <v:shape id="_x0000_i1089" type="#_x0000_t75" style="width:33.75pt;height:16.5pt" o:ole="">
                  <v:imagedata r:id="rId146" o:title=""/>
                </v:shape>
                <o:OLEObject Type="Embed" ProgID="FXE300.Equation" ShapeID="_x0000_i1089" DrawAspect="Content" ObjectID="_1392297483" r:id="rId147"/>
              </w:object>
            </w:r>
            <w:r w:rsidRPr="00EF17E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page" w:tblpX="7483" w:tblpY="241"/>
        <w:tblW w:w="2093" w:type="dxa"/>
        <w:tblLook w:val="04A0" w:firstRow="1" w:lastRow="0" w:firstColumn="1" w:lastColumn="0" w:noHBand="0" w:noVBand="1"/>
      </w:tblPr>
      <w:tblGrid>
        <w:gridCol w:w="675"/>
        <w:gridCol w:w="1418"/>
      </w:tblGrid>
      <w:tr w:rsidR="00EF17E3" w:rsidRPr="00EF17E3" w:rsidTr="00415388">
        <w:tc>
          <w:tcPr>
            <w:tcW w:w="2093" w:type="dxa"/>
            <w:gridSpan w:val="2"/>
          </w:tcPr>
          <w:p w:rsidR="00EF17E3" w:rsidRPr="00EF17E3" w:rsidRDefault="00EF17E3" w:rsidP="00415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7E3">
              <w:rPr>
                <w:rFonts w:ascii="Times New Roman" w:hAnsi="Times New Roman" w:cs="Times New Roman"/>
                <w:sz w:val="28"/>
                <w:szCs w:val="28"/>
              </w:rPr>
              <w:t>Multiple Choice</w:t>
            </w:r>
          </w:p>
        </w:tc>
      </w:tr>
      <w:tr w:rsidR="00EF17E3" w:rsidRPr="00EF17E3" w:rsidTr="00415388">
        <w:tc>
          <w:tcPr>
            <w:tcW w:w="675" w:type="dxa"/>
          </w:tcPr>
          <w:p w:rsidR="00EF17E3" w:rsidRPr="00EF17E3" w:rsidRDefault="00EF17E3" w:rsidP="00415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7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EF17E3" w:rsidRPr="00EF17E3" w:rsidRDefault="00415388" w:rsidP="00415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EF17E3" w:rsidRPr="00EF17E3" w:rsidTr="00415388">
        <w:tc>
          <w:tcPr>
            <w:tcW w:w="675" w:type="dxa"/>
          </w:tcPr>
          <w:p w:rsidR="00EF17E3" w:rsidRPr="00EF17E3" w:rsidRDefault="00EF17E3" w:rsidP="00415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7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EF17E3" w:rsidRPr="00EF17E3" w:rsidRDefault="00415388" w:rsidP="00415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EF17E3" w:rsidRPr="00EF17E3" w:rsidTr="00415388">
        <w:tc>
          <w:tcPr>
            <w:tcW w:w="675" w:type="dxa"/>
          </w:tcPr>
          <w:p w:rsidR="00EF17E3" w:rsidRPr="00EF17E3" w:rsidRDefault="00EF17E3" w:rsidP="00415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7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:rsidR="00EF17E3" w:rsidRPr="00EF17E3" w:rsidRDefault="00415388" w:rsidP="00415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EF17E3" w:rsidRPr="00EF17E3" w:rsidTr="00415388">
        <w:tc>
          <w:tcPr>
            <w:tcW w:w="675" w:type="dxa"/>
          </w:tcPr>
          <w:p w:rsidR="00EF17E3" w:rsidRPr="00EF17E3" w:rsidRDefault="00EF17E3" w:rsidP="00415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7E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:rsidR="00EF17E3" w:rsidRPr="00EF17E3" w:rsidRDefault="00415388" w:rsidP="00415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EF17E3" w:rsidRPr="00EF17E3" w:rsidTr="00415388">
        <w:tc>
          <w:tcPr>
            <w:tcW w:w="675" w:type="dxa"/>
          </w:tcPr>
          <w:p w:rsidR="00EF17E3" w:rsidRPr="00EF17E3" w:rsidRDefault="00EF17E3" w:rsidP="00415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7E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8" w:type="dxa"/>
          </w:tcPr>
          <w:p w:rsidR="00EF17E3" w:rsidRPr="00EF17E3" w:rsidRDefault="00415388" w:rsidP="00415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EF17E3" w:rsidRPr="00EF17E3" w:rsidTr="00415388">
        <w:tc>
          <w:tcPr>
            <w:tcW w:w="675" w:type="dxa"/>
          </w:tcPr>
          <w:p w:rsidR="00EF17E3" w:rsidRPr="00EF17E3" w:rsidRDefault="00EF17E3" w:rsidP="00415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7E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8" w:type="dxa"/>
          </w:tcPr>
          <w:p w:rsidR="00EF17E3" w:rsidRPr="00EF17E3" w:rsidRDefault="00415388" w:rsidP="00415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EF17E3" w:rsidRPr="00EF17E3" w:rsidTr="00415388">
        <w:tc>
          <w:tcPr>
            <w:tcW w:w="675" w:type="dxa"/>
          </w:tcPr>
          <w:p w:rsidR="00EF17E3" w:rsidRPr="00EF17E3" w:rsidRDefault="00EF17E3" w:rsidP="00415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7E3">
              <w:rPr>
                <w:rFonts w:ascii="Times New Roman" w:hAnsi="Times New Roman" w:cs="Times New Roman"/>
                <w:sz w:val="28"/>
                <w:szCs w:val="28"/>
              </w:rPr>
              <w:t xml:space="preserve">7    </w:t>
            </w:r>
          </w:p>
        </w:tc>
        <w:tc>
          <w:tcPr>
            <w:tcW w:w="1418" w:type="dxa"/>
          </w:tcPr>
          <w:p w:rsidR="00EF17E3" w:rsidRPr="00EF17E3" w:rsidRDefault="00415388" w:rsidP="00415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EF17E3" w:rsidRPr="00EF17E3" w:rsidTr="00415388">
        <w:tc>
          <w:tcPr>
            <w:tcW w:w="675" w:type="dxa"/>
          </w:tcPr>
          <w:p w:rsidR="00EF17E3" w:rsidRPr="00EF17E3" w:rsidRDefault="00EF17E3" w:rsidP="00415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7E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8" w:type="dxa"/>
          </w:tcPr>
          <w:p w:rsidR="00EF17E3" w:rsidRPr="00EF17E3" w:rsidRDefault="00415388" w:rsidP="00415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EF17E3" w:rsidRPr="00EF17E3" w:rsidTr="00415388">
        <w:tc>
          <w:tcPr>
            <w:tcW w:w="675" w:type="dxa"/>
          </w:tcPr>
          <w:p w:rsidR="00EF17E3" w:rsidRPr="00EF17E3" w:rsidRDefault="00EF17E3" w:rsidP="00415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7E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18" w:type="dxa"/>
          </w:tcPr>
          <w:p w:rsidR="00EF17E3" w:rsidRPr="00EF17E3" w:rsidRDefault="00415388" w:rsidP="00415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EF17E3" w:rsidRPr="00EF17E3" w:rsidTr="00415388">
        <w:tc>
          <w:tcPr>
            <w:tcW w:w="675" w:type="dxa"/>
          </w:tcPr>
          <w:p w:rsidR="00EF17E3" w:rsidRPr="00EF17E3" w:rsidRDefault="00EF17E3" w:rsidP="00415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7E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8" w:type="dxa"/>
          </w:tcPr>
          <w:p w:rsidR="00EF17E3" w:rsidRPr="00EF17E3" w:rsidRDefault="00415388" w:rsidP="00415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</w:tbl>
    <w:p w:rsidR="00EF17E3" w:rsidRPr="00510B64" w:rsidRDefault="00EF17E3" w:rsidP="00EF17E3">
      <w:pPr>
        <w:rPr>
          <w:rFonts w:ascii="Times New Roman" w:hAnsi="Times New Roman" w:cs="Times New Roman"/>
        </w:rPr>
      </w:pPr>
    </w:p>
    <w:p w:rsidR="00EF17E3" w:rsidRPr="00510B64" w:rsidRDefault="00EF17E3" w:rsidP="00EF17E3">
      <w:pPr>
        <w:rPr>
          <w:rFonts w:ascii="Times New Roman" w:hAnsi="Times New Roman" w:cs="Times New Roman"/>
        </w:rPr>
      </w:pPr>
    </w:p>
    <w:p w:rsidR="00EF17E3" w:rsidRPr="00510B64" w:rsidRDefault="00EF17E3" w:rsidP="00EF17E3">
      <w:pPr>
        <w:rPr>
          <w:rFonts w:ascii="Times New Roman" w:hAnsi="Times New Roman" w:cs="Times New Roman"/>
        </w:rPr>
      </w:pPr>
    </w:p>
    <w:p w:rsidR="00EF17E3" w:rsidRPr="00510B64" w:rsidRDefault="00EF17E3" w:rsidP="00EF17E3">
      <w:pPr>
        <w:rPr>
          <w:rFonts w:ascii="Times New Roman" w:hAnsi="Times New Roman" w:cs="Times New Roman"/>
        </w:rPr>
      </w:pPr>
    </w:p>
    <w:p w:rsidR="00EF17E3" w:rsidRPr="00510B64" w:rsidRDefault="00EF17E3" w:rsidP="00EF17E3">
      <w:pPr>
        <w:rPr>
          <w:rFonts w:ascii="Times New Roman" w:hAnsi="Times New Roman" w:cs="Times New Roman"/>
        </w:rPr>
      </w:pPr>
    </w:p>
    <w:p w:rsidR="00EF17E3" w:rsidRPr="00510B64" w:rsidRDefault="00EF17E3" w:rsidP="00EF17E3">
      <w:pPr>
        <w:rPr>
          <w:rFonts w:ascii="Times New Roman" w:hAnsi="Times New Roman" w:cs="Times New Roman"/>
        </w:rPr>
      </w:pPr>
    </w:p>
    <w:p w:rsidR="00EF17E3" w:rsidRPr="00510B64" w:rsidRDefault="00EF17E3" w:rsidP="00EF17E3">
      <w:pPr>
        <w:rPr>
          <w:rFonts w:ascii="Times New Roman" w:hAnsi="Times New Roman" w:cs="Times New Roman"/>
        </w:rPr>
      </w:pPr>
    </w:p>
    <w:p w:rsidR="00EF17E3" w:rsidRPr="00510B64" w:rsidRDefault="00EF17E3" w:rsidP="00EF17E3">
      <w:pPr>
        <w:rPr>
          <w:rFonts w:ascii="Times New Roman" w:hAnsi="Times New Roman" w:cs="Times New Roman"/>
        </w:rPr>
      </w:pPr>
    </w:p>
    <w:p w:rsidR="00EF17E3" w:rsidRPr="00510B64" w:rsidRDefault="00EF17E3" w:rsidP="00EF17E3">
      <w:pPr>
        <w:rPr>
          <w:rFonts w:ascii="Times New Roman" w:hAnsi="Times New Roman" w:cs="Times New Roman"/>
        </w:rPr>
      </w:pPr>
    </w:p>
    <w:p w:rsidR="00EF17E3" w:rsidRPr="00510B64" w:rsidRDefault="00EF17E3" w:rsidP="00EF17E3">
      <w:pPr>
        <w:rPr>
          <w:rFonts w:ascii="Times New Roman" w:hAnsi="Times New Roman" w:cs="Times New Roman"/>
        </w:rPr>
      </w:pPr>
    </w:p>
    <w:p w:rsidR="00EF17E3" w:rsidRPr="00510B64" w:rsidRDefault="00EF17E3" w:rsidP="00EF17E3">
      <w:pPr>
        <w:rPr>
          <w:rFonts w:ascii="Times New Roman" w:hAnsi="Times New Roman" w:cs="Times New Roman"/>
        </w:rPr>
      </w:pPr>
    </w:p>
    <w:p w:rsidR="00EF17E3" w:rsidRPr="00510B64" w:rsidRDefault="00EF17E3" w:rsidP="00EF17E3">
      <w:pPr>
        <w:rPr>
          <w:rFonts w:ascii="Times New Roman" w:hAnsi="Times New Roman" w:cs="Times New Roman"/>
        </w:rPr>
      </w:pPr>
    </w:p>
    <w:p w:rsidR="00EF17E3" w:rsidRPr="00510B64" w:rsidRDefault="00EF17E3" w:rsidP="00EF17E3">
      <w:pPr>
        <w:rPr>
          <w:rFonts w:ascii="Times New Roman" w:hAnsi="Times New Roman" w:cs="Times New Roman"/>
        </w:rPr>
      </w:pPr>
    </w:p>
    <w:p w:rsidR="00EF17E3" w:rsidRPr="00510B64" w:rsidRDefault="00EF17E3" w:rsidP="00EF17E3">
      <w:pPr>
        <w:rPr>
          <w:rFonts w:ascii="Times New Roman" w:hAnsi="Times New Roman" w:cs="Times New Roman"/>
        </w:rPr>
      </w:pPr>
    </w:p>
    <w:p w:rsidR="00EF17E3" w:rsidRDefault="00EF17E3" w:rsidP="00EF17E3"/>
    <w:p w:rsidR="00EF17E3" w:rsidRDefault="00EF17E3" w:rsidP="00EF17E3"/>
    <w:p w:rsidR="00EF17E3" w:rsidRDefault="00EF17E3" w:rsidP="00620828">
      <w:pPr>
        <w:spacing w:after="120" w:line="240" w:lineRule="auto"/>
      </w:pPr>
    </w:p>
    <w:p w:rsidR="00EF17E3" w:rsidRDefault="00EF17E3" w:rsidP="00620828">
      <w:pPr>
        <w:spacing w:after="12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46"/>
        <w:gridCol w:w="4253"/>
        <w:gridCol w:w="850"/>
        <w:gridCol w:w="4116"/>
      </w:tblGrid>
      <w:tr w:rsidR="00415388" w:rsidRPr="00F661A2" w:rsidTr="00415388">
        <w:trPr>
          <w:cantSplit/>
          <w:trHeight w:val="1041"/>
        </w:trPr>
        <w:tc>
          <w:tcPr>
            <w:tcW w:w="396" w:type="dxa"/>
            <w:vMerge w:val="restart"/>
            <w:tcBorders>
              <w:top w:val="nil"/>
              <w:bottom w:val="nil"/>
            </w:tcBorders>
            <w:tcMar>
              <w:top w:w="113" w:type="dxa"/>
            </w:tcMar>
          </w:tcPr>
          <w:p w:rsidR="00415388" w:rsidRPr="004E1905" w:rsidRDefault="00415388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415388" w:rsidRDefault="00415388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  <w:p w:rsidR="00415388" w:rsidRDefault="00415388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5388" w:rsidRPr="00F661A2" w:rsidRDefault="00415388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marks</w:t>
            </w:r>
          </w:p>
        </w:tc>
        <w:tc>
          <w:tcPr>
            <w:tcW w:w="4253" w:type="dxa"/>
          </w:tcPr>
          <w:p w:rsidR="00415388" w:rsidRDefault="00415388" w:rsidP="00415388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 w:rsidRPr="00963BD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343" w:dyaOrig="2059">
                <v:shape id="_x0000_i1090" type="#_x0000_t75" style="width:118.5pt;height:102pt" o:ole="">
                  <v:imagedata r:id="rId148" o:title=""/>
                </v:shape>
                <o:OLEObject Type="Embed" ProgID="FXE300.Equation" ShapeID="_x0000_i1090" DrawAspect="Content" ObjectID="_1392297484" r:id="rId149"/>
              </w:object>
            </w:r>
          </w:p>
          <w:p w:rsidR="00415388" w:rsidRPr="00F661A2" w:rsidRDefault="00415388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15388" w:rsidRDefault="00415388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  <w:p w:rsidR="00415388" w:rsidRDefault="00415388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5388" w:rsidRDefault="00415388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  <w:p w:rsidR="00415388" w:rsidRPr="00F661A2" w:rsidRDefault="00415388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116" w:type="dxa"/>
          </w:tcPr>
          <w:p w:rsidR="00415388" w:rsidRDefault="00415388" w:rsidP="00415388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 w:rsidRPr="00963BD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097" w:dyaOrig="1793">
                <v:shape id="_x0000_i1091" type="#_x0000_t75" style="width:135.75pt;height:113.25pt" o:ole="">
                  <v:imagedata r:id="rId150" o:title=""/>
                </v:shape>
                <o:OLEObject Type="Embed" ProgID="FXE300.Equation" ShapeID="_x0000_i1091" DrawAspect="Content" ObjectID="_1392297485" r:id="rId151"/>
              </w:object>
            </w:r>
          </w:p>
          <w:p w:rsidR="00415388" w:rsidRDefault="00415388" w:rsidP="00415388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415388" w:rsidRPr="00F661A2" w:rsidRDefault="00415388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5388" w:rsidRPr="00F661A2" w:rsidTr="00415388">
        <w:trPr>
          <w:cantSplit/>
          <w:trHeight w:val="1027"/>
        </w:trPr>
        <w:tc>
          <w:tcPr>
            <w:tcW w:w="396" w:type="dxa"/>
            <w:vMerge/>
            <w:tcBorders>
              <w:top w:val="nil"/>
              <w:bottom w:val="nil"/>
            </w:tcBorders>
            <w:tcMar>
              <w:top w:w="113" w:type="dxa"/>
            </w:tcMar>
          </w:tcPr>
          <w:p w:rsidR="00415388" w:rsidRPr="004E1905" w:rsidRDefault="00415388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415388" w:rsidRDefault="00415388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  <w:p w:rsidR="00415388" w:rsidRDefault="00415388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5388" w:rsidRDefault="00415388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marks</w:t>
            </w:r>
          </w:p>
        </w:tc>
        <w:tc>
          <w:tcPr>
            <w:tcW w:w="4253" w:type="dxa"/>
          </w:tcPr>
          <w:p w:rsidR="00415388" w:rsidRDefault="00415388" w:rsidP="00415388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 w:rsidRPr="00963BD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980" w:dyaOrig="1793">
                <v:shape id="_x0000_i1092" type="#_x0000_t75" style="width:100.5pt;height:88.5pt" o:ole="">
                  <v:imagedata r:id="rId152" o:title=""/>
                </v:shape>
                <o:OLEObject Type="Embed" ProgID="FXE300.Equation" ShapeID="_x0000_i1092" DrawAspect="Content" ObjectID="_1392297486" r:id="rId153"/>
              </w:object>
            </w:r>
          </w:p>
          <w:p w:rsidR="00415388" w:rsidRPr="00F661A2" w:rsidRDefault="00415388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15388" w:rsidRDefault="00415388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  <w:p w:rsidR="00415388" w:rsidRDefault="00415388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5388" w:rsidRDefault="00415388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  <w:p w:rsidR="00415388" w:rsidRDefault="00415388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116" w:type="dxa"/>
          </w:tcPr>
          <w:p w:rsidR="00415388" w:rsidRDefault="00415388" w:rsidP="00415388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 w:rsidRPr="00963BD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129" w:dyaOrig="2458">
                <v:shape id="_x0000_i1093" type="#_x0000_t75" style="width:158.25pt;height:122.25pt" o:ole="">
                  <v:imagedata r:id="rId154" o:title=""/>
                </v:shape>
                <o:OLEObject Type="Embed" ProgID="FXE300.Equation" ShapeID="_x0000_i1093" DrawAspect="Content" ObjectID="_1392297487" r:id="rId155"/>
              </w:object>
            </w:r>
          </w:p>
          <w:p w:rsidR="00415388" w:rsidRPr="00F661A2" w:rsidRDefault="00415388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5388" w:rsidRPr="00063E52" w:rsidTr="00415388">
        <w:trPr>
          <w:cantSplit/>
          <w:trHeight w:val="165"/>
        </w:trPr>
        <w:tc>
          <w:tcPr>
            <w:tcW w:w="396" w:type="dxa"/>
            <w:tcBorders>
              <w:top w:val="nil"/>
            </w:tcBorders>
            <w:tcMar>
              <w:top w:w="113" w:type="dxa"/>
            </w:tcMar>
          </w:tcPr>
          <w:p w:rsidR="00415388" w:rsidRPr="00063E52" w:rsidRDefault="00415388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46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415388" w:rsidRDefault="00415388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  <w:p w:rsidR="00415388" w:rsidRDefault="00415388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5388" w:rsidRDefault="00415388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:rsidR="00415388" w:rsidRPr="00063E52" w:rsidRDefault="00415388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253" w:type="dxa"/>
          </w:tcPr>
          <w:p w:rsidR="00415388" w:rsidRDefault="00860CB4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2E1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759" w:dyaOrig="1248">
                <v:shape id="_x0000_i1094" type="#_x0000_t75" style="width:87.75pt;height:61.5pt" o:ole="">
                  <v:imagedata r:id="rId156" o:title=""/>
                </v:shape>
                <o:OLEObject Type="Embed" ProgID="FXE300.Equation" ShapeID="_x0000_i1094" DrawAspect="Content" ObjectID="_1392297488" r:id="rId157"/>
              </w:object>
            </w:r>
            <w:r w:rsidR="004153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15388" w:rsidRPr="00063E52" w:rsidRDefault="00415388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15388" w:rsidRDefault="00415388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  <w:p w:rsidR="00415388" w:rsidRDefault="00415388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5388" w:rsidRPr="00063E52" w:rsidRDefault="00415388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marks</w:t>
            </w:r>
          </w:p>
        </w:tc>
        <w:tc>
          <w:tcPr>
            <w:tcW w:w="4116" w:type="dxa"/>
          </w:tcPr>
          <w:p w:rsidR="00415388" w:rsidRPr="003A72E1" w:rsidRDefault="00860CB4" w:rsidP="00415388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 w:rsidRPr="003A72E1">
              <w:rPr>
                <w:rFonts w:ascii="Times New Roman" w:hAnsi="Times New Roman" w:cs="Times New Roman"/>
                <w:color w:val="FF0000"/>
                <w:position w:val="-24"/>
                <w:sz w:val="24"/>
                <w:szCs w:val="24"/>
              </w:rPr>
              <w:object w:dxaOrig="1922" w:dyaOrig="3152">
                <v:shape id="_x0000_i1095" type="#_x0000_t75" style="width:76.5pt;height:123.75pt" o:ole="">
                  <v:imagedata r:id="rId158" o:title=""/>
                </v:shape>
                <o:OLEObject Type="Embed" ProgID="FXE300.Equation" ShapeID="_x0000_i1095" DrawAspect="Content" ObjectID="_1392297489" r:id="rId159"/>
              </w:object>
            </w:r>
            <w:r w:rsidR="004153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15388" w:rsidRPr="003A72E1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</w:p>
          <w:p w:rsidR="00415388" w:rsidRDefault="00415388" w:rsidP="00415388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415388" w:rsidRPr="00063E52" w:rsidRDefault="00415388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F17E3" w:rsidRDefault="00EF17E3" w:rsidP="00620828">
      <w:pPr>
        <w:spacing w:after="120" w:line="240" w:lineRule="auto"/>
      </w:pPr>
    </w:p>
    <w:p w:rsidR="00EF17E3" w:rsidRDefault="00EF17E3" w:rsidP="00620828">
      <w:pPr>
        <w:spacing w:after="120" w:line="240" w:lineRule="auto"/>
      </w:pPr>
    </w:p>
    <w:p w:rsidR="00EF17E3" w:rsidRDefault="00EF17E3" w:rsidP="00620828">
      <w:pPr>
        <w:spacing w:after="120" w:line="240" w:lineRule="auto"/>
      </w:pPr>
    </w:p>
    <w:sectPr w:rsidR="00EF17E3" w:rsidSect="00EF17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EEA" w:rsidRDefault="00C04EEA" w:rsidP="00E24335">
      <w:pPr>
        <w:spacing w:after="0" w:line="240" w:lineRule="auto"/>
      </w:pPr>
      <w:r>
        <w:separator/>
      </w:r>
    </w:p>
  </w:endnote>
  <w:endnote w:type="continuationSeparator" w:id="0">
    <w:p w:rsidR="00C04EEA" w:rsidRDefault="00C04EEA" w:rsidP="00E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415388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415388" w:rsidRDefault="0041538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415388" w:rsidRDefault="00415388">
          <w:pPr>
            <w:pStyle w:val="NoSpacing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860CB4" w:rsidRPr="00860CB4">
            <w:rPr>
              <w:rFonts w:asciiTheme="majorHAnsi" w:hAnsiTheme="majorHAnsi"/>
              <w:b/>
              <w:noProof/>
            </w:rPr>
            <w:t>7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415388" w:rsidRDefault="0041538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415388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415388" w:rsidRDefault="0041538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415388" w:rsidRDefault="00415388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415388" w:rsidRDefault="0041538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415388" w:rsidRDefault="004153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EEA" w:rsidRDefault="00C04EEA" w:rsidP="00E24335">
      <w:pPr>
        <w:spacing w:after="0" w:line="240" w:lineRule="auto"/>
      </w:pPr>
      <w:r>
        <w:separator/>
      </w:r>
    </w:p>
  </w:footnote>
  <w:footnote w:type="continuationSeparator" w:id="0">
    <w:p w:rsidR="00C04EEA" w:rsidRDefault="00C04EEA" w:rsidP="00E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5388" w:rsidRDefault="00415388">
    <w:pPr>
      <w:pStyle w:val="Header"/>
    </w:pPr>
    <w:r>
      <w:t xml:space="preserve">Linear Equations and </w:t>
    </w:r>
    <w:proofErr w:type="spellStart"/>
    <w:r>
      <w:t>Inequations</w:t>
    </w:r>
    <w:proofErr w:type="spellEnd"/>
    <w:r>
      <w:tab/>
      <w:t>Topic Test</w:t>
    </w:r>
    <w:r>
      <w:tab/>
      <w:t>2012</w:t>
    </w: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5388" w:rsidRPr="00676A45" w:rsidRDefault="00415388" w:rsidP="00FB269C">
    <w:pPr>
      <w:pStyle w:val="Header"/>
      <w:rPr>
        <w:rFonts w:ascii="Monotype Corsiva" w:hAnsi="Monotype Corsiva"/>
        <w:sz w:val="48"/>
        <w:szCs w:val="48"/>
      </w:rPr>
    </w:pPr>
    <w:r>
      <w:rPr>
        <w:rFonts w:ascii="Monotype Corsiva" w:hAnsi="Monotype Corsiva"/>
        <w:sz w:val="48"/>
        <w:szCs w:val="48"/>
      </w:rPr>
      <w:tab/>
    </w:r>
    <w:r w:rsidRPr="00676A45">
      <w:rPr>
        <w:rFonts w:ascii="Monotype Corsiva" w:hAnsi="Monotype Corsiva"/>
        <w:sz w:val="48"/>
        <w:szCs w:val="48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07C36"/>
    <w:multiLevelType w:val="hybridMultilevel"/>
    <w:tmpl w:val="2F1C9918"/>
    <w:lvl w:ilvl="0" w:tplc="20A6C6C6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20" w:hanging="360"/>
      </w:pPr>
    </w:lvl>
    <w:lvl w:ilvl="2" w:tplc="0C09001B" w:tentative="1">
      <w:start w:val="1"/>
      <w:numFmt w:val="lowerRoman"/>
      <w:lvlText w:val="%3."/>
      <w:lvlJc w:val="right"/>
      <w:pPr>
        <w:ind w:left="2040" w:hanging="180"/>
      </w:pPr>
    </w:lvl>
    <w:lvl w:ilvl="3" w:tplc="0C09000F" w:tentative="1">
      <w:start w:val="1"/>
      <w:numFmt w:val="decimal"/>
      <w:lvlText w:val="%4."/>
      <w:lvlJc w:val="left"/>
      <w:pPr>
        <w:ind w:left="2760" w:hanging="360"/>
      </w:pPr>
    </w:lvl>
    <w:lvl w:ilvl="4" w:tplc="0C090019" w:tentative="1">
      <w:start w:val="1"/>
      <w:numFmt w:val="lowerLetter"/>
      <w:lvlText w:val="%5."/>
      <w:lvlJc w:val="left"/>
      <w:pPr>
        <w:ind w:left="3480" w:hanging="360"/>
      </w:pPr>
    </w:lvl>
    <w:lvl w:ilvl="5" w:tplc="0C09001B" w:tentative="1">
      <w:start w:val="1"/>
      <w:numFmt w:val="lowerRoman"/>
      <w:lvlText w:val="%6."/>
      <w:lvlJc w:val="right"/>
      <w:pPr>
        <w:ind w:left="4200" w:hanging="180"/>
      </w:pPr>
    </w:lvl>
    <w:lvl w:ilvl="6" w:tplc="0C09000F" w:tentative="1">
      <w:start w:val="1"/>
      <w:numFmt w:val="decimal"/>
      <w:lvlText w:val="%7."/>
      <w:lvlJc w:val="left"/>
      <w:pPr>
        <w:ind w:left="4920" w:hanging="360"/>
      </w:pPr>
    </w:lvl>
    <w:lvl w:ilvl="7" w:tplc="0C090019" w:tentative="1">
      <w:start w:val="1"/>
      <w:numFmt w:val="lowerLetter"/>
      <w:lvlText w:val="%8."/>
      <w:lvlJc w:val="left"/>
      <w:pPr>
        <w:ind w:left="5640" w:hanging="360"/>
      </w:pPr>
    </w:lvl>
    <w:lvl w:ilvl="8" w:tplc="0C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0B5B6688"/>
    <w:multiLevelType w:val="hybridMultilevel"/>
    <w:tmpl w:val="DA02317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91601"/>
    <w:multiLevelType w:val="hybridMultilevel"/>
    <w:tmpl w:val="7458C06C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FA466E0"/>
    <w:multiLevelType w:val="hybridMultilevel"/>
    <w:tmpl w:val="9F004936"/>
    <w:lvl w:ilvl="0" w:tplc="25CC63D6">
      <w:start w:val="1"/>
      <w:numFmt w:val="upperLetter"/>
      <w:lvlText w:val="%1."/>
      <w:lvlJc w:val="left"/>
      <w:pPr>
        <w:ind w:left="121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35" w:hanging="360"/>
      </w:pPr>
    </w:lvl>
    <w:lvl w:ilvl="2" w:tplc="0C09001B" w:tentative="1">
      <w:start w:val="1"/>
      <w:numFmt w:val="lowerRoman"/>
      <w:lvlText w:val="%3."/>
      <w:lvlJc w:val="right"/>
      <w:pPr>
        <w:ind w:left="2655" w:hanging="180"/>
      </w:pPr>
    </w:lvl>
    <w:lvl w:ilvl="3" w:tplc="0C09000F" w:tentative="1">
      <w:start w:val="1"/>
      <w:numFmt w:val="decimal"/>
      <w:lvlText w:val="%4."/>
      <w:lvlJc w:val="left"/>
      <w:pPr>
        <w:ind w:left="3375" w:hanging="360"/>
      </w:pPr>
    </w:lvl>
    <w:lvl w:ilvl="4" w:tplc="0C090019" w:tentative="1">
      <w:start w:val="1"/>
      <w:numFmt w:val="lowerLetter"/>
      <w:lvlText w:val="%5."/>
      <w:lvlJc w:val="left"/>
      <w:pPr>
        <w:ind w:left="4095" w:hanging="360"/>
      </w:pPr>
    </w:lvl>
    <w:lvl w:ilvl="5" w:tplc="0C09001B" w:tentative="1">
      <w:start w:val="1"/>
      <w:numFmt w:val="lowerRoman"/>
      <w:lvlText w:val="%6."/>
      <w:lvlJc w:val="right"/>
      <w:pPr>
        <w:ind w:left="4815" w:hanging="180"/>
      </w:pPr>
    </w:lvl>
    <w:lvl w:ilvl="6" w:tplc="0C09000F" w:tentative="1">
      <w:start w:val="1"/>
      <w:numFmt w:val="decimal"/>
      <w:lvlText w:val="%7."/>
      <w:lvlJc w:val="left"/>
      <w:pPr>
        <w:ind w:left="5535" w:hanging="360"/>
      </w:pPr>
    </w:lvl>
    <w:lvl w:ilvl="7" w:tplc="0C090019" w:tentative="1">
      <w:start w:val="1"/>
      <w:numFmt w:val="lowerLetter"/>
      <w:lvlText w:val="%8."/>
      <w:lvlJc w:val="left"/>
      <w:pPr>
        <w:ind w:left="6255" w:hanging="360"/>
      </w:pPr>
    </w:lvl>
    <w:lvl w:ilvl="8" w:tplc="0C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5">
    <w:nsid w:val="35930F56"/>
    <w:multiLevelType w:val="hybridMultilevel"/>
    <w:tmpl w:val="E8E89554"/>
    <w:lvl w:ilvl="0" w:tplc="77AA500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FA14654"/>
    <w:multiLevelType w:val="hybridMultilevel"/>
    <w:tmpl w:val="3904A0DE"/>
    <w:lvl w:ilvl="0" w:tplc="39E2FF64">
      <w:start w:val="1"/>
      <w:numFmt w:val="decimal"/>
      <w:lvlText w:val="%1"/>
      <w:lvlJc w:val="left"/>
      <w:pPr>
        <w:ind w:left="26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360" w:hanging="360"/>
      </w:pPr>
    </w:lvl>
    <w:lvl w:ilvl="2" w:tplc="0C09001B" w:tentative="1">
      <w:start w:val="1"/>
      <w:numFmt w:val="lowerRoman"/>
      <w:lvlText w:val="%3."/>
      <w:lvlJc w:val="right"/>
      <w:pPr>
        <w:ind w:left="4080" w:hanging="180"/>
      </w:pPr>
    </w:lvl>
    <w:lvl w:ilvl="3" w:tplc="0C09000F" w:tentative="1">
      <w:start w:val="1"/>
      <w:numFmt w:val="decimal"/>
      <w:lvlText w:val="%4."/>
      <w:lvlJc w:val="left"/>
      <w:pPr>
        <w:ind w:left="4800" w:hanging="360"/>
      </w:pPr>
    </w:lvl>
    <w:lvl w:ilvl="4" w:tplc="0C090019" w:tentative="1">
      <w:start w:val="1"/>
      <w:numFmt w:val="lowerLetter"/>
      <w:lvlText w:val="%5."/>
      <w:lvlJc w:val="left"/>
      <w:pPr>
        <w:ind w:left="5520" w:hanging="360"/>
      </w:pPr>
    </w:lvl>
    <w:lvl w:ilvl="5" w:tplc="0C09001B" w:tentative="1">
      <w:start w:val="1"/>
      <w:numFmt w:val="lowerRoman"/>
      <w:lvlText w:val="%6."/>
      <w:lvlJc w:val="right"/>
      <w:pPr>
        <w:ind w:left="6240" w:hanging="180"/>
      </w:pPr>
    </w:lvl>
    <w:lvl w:ilvl="6" w:tplc="0C09000F" w:tentative="1">
      <w:start w:val="1"/>
      <w:numFmt w:val="decimal"/>
      <w:lvlText w:val="%7."/>
      <w:lvlJc w:val="left"/>
      <w:pPr>
        <w:ind w:left="6960" w:hanging="360"/>
      </w:pPr>
    </w:lvl>
    <w:lvl w:ilvl="7" w:tplc="0C090019" w:tentative="1">
      <w:start w:val="1"/>
      <w:numFmt w:val="lowerLetter"/>
      <w:lvlText w:val="%8."/>
      <w:lvlJc w:val="left"/>
      <w:pPr>
        <w:ind w:left="7680" w:hanging="360"/>
      </w:pPr>
    </w:lvl>
    <w:lvl w:ilvl="8" w:tplc="0C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7">
    <w:nsid w:val="428C2744"/>
    <w:multiLevelType w:val="hybridMultilevel"/>
    <w:tmpl w:val="BB428864"/>
    <w:lvl w:ilvl="0" w:tplc="441EA1FC">
      <w:start w:val="1"/>
      <w:numFmt w:val="upperLetter"/>
      <w:lvlText w:val="%1."/>
      <w:lvlJc w:val="left"/>
      <w:pPr>
        <w:ind w:left="10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40" w:hanging="360"/>
      </w:pPr>
    </w:lvl>
    <w:lvl w:ilvl="2" w:tplc="0C09001B" w:tentative="1">
      <w:start w:val="1"/>
      <w:numFmt w:val="lowerRoman"/>
      <w:lvlText w:val="%3."/>
      <w:lvlJc w:val="right"/>
      <w:pPr>
        <w:ind w:left="2460" w:hanging="180"/>
      </w:pPr>
    </w:lvl>
    <w:lvl w:ilvl="3" w:tplc="0C09000F" w:tentative="1">
      <w:start w:val="1"/>
      <w:numFmt w:val="decimal"/>
      <w:lvlText w:val="%4."/>
      <w:lvlJc w:val="left"/>
      <w:pPr>
        <w:ind w:left="3180" w:hanging="360"/>
      </w:pPr>
    </w:lvl>
    <w:lvl w:ilvl="4" w:tplc="0C090019" w:tentative="1">
      <w:start w:val="1"/>
      <w:numFmt w:val="lowerLetter"/>
      <w:lvlText w:val="%5."/>
      <w:lvlJc w:val="left"/>
      <w:pPr>
        <w:ind w:left="3900" w:hanging="360"/>
      </w:pPr>
    </w:lvl>
    <w:lvl w:ilvl="5" w:tplc="0C09001B" w:tentative="1">
      <w:start w:val="1"/>
      <w:numFmt w:val="lowerRoman"/>
      <w:lvlText w:val="%6."/>
      <w:lvlJc w:val="right"/>
      <w:pPr>
        <w:ind w:left="4620" w:hanging="180"/>
      </w:pPr>
    </w:lvl>
    <w:lvl w:ilvl="6" w:tplc="0C09000F" w:tentative="1">
      <w:start w:val="1"/>
      <w:numFmt w:val="decimal"/>
      <w:lvlText w:val="%7."/>
      <w:lvlJc w:val="left"/>
      <w:pPr>
        <w:ind w:left="5340" w:hanging="360"/>
      </w:pPr>
    </w:lvl>
    <w:lvl w:ilvl="7" w:tplc="0C090019" w:tentative="1">
      <w:start w:val="1"/>
      <w:numFmt w:val="lowerLetter"/>
      <w:lvlText w:val="%8."/>
      <w:lvlJc w:val="left"/>
      <w:pPr>
        <w:ind w:left="6060" w:hanging="360"/>
      </w:pPr>
    </w:lvl>
    <w:lvl w:ilvl="8" w:tplc="0C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">
    <w:nsid w:val="4B122E16"/>
    <w:multiLevelType w:val="hybridMultilevel"/>
    <w:tmpl w:val="E6E23048"/>
    <w:lvl w:ilvl="0" w:tplc="52702D94">
      <w:start w:val="1"/>
      <w:numFmt w:val="decimal"/>
      <w:lvlText w:val="%1"/>
      <w:lvlJc w:val="left"/>
      <w:pPr>
        <w:ind w:left="4275" w:hanging="165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705" w:hanging="360"/>
      </w:pPr>
    </w:lvl>
    <w:lvl w:ilvl="2" w:tplc="0C09001B" w:tentative="1">
      <w:start w:val="1"/>
      <w:numFmt w:val="lowerRoman"/>
      <w:lvlText w:val="%3."/>
      <w:lvlJc w:val="right"/>
      <w:pPr>
        <w:ind w:left="4425" w:hanging="180"/>
      </w:pPr>
    </w:lvl>
    <w:lvl w:ilvl="3" w:tplc="0C09000F" w:tentative="1">
      <w:start w:val="1"/>
      <w:numFmt w:val="decimal"/>
      <w:lvlText w:val="%4."/>
      <w:lvlJc w:val="left"/>
      <w:pPr>
        <w:ind w:left="5145" w:hanging="360"/>
      </w:pPr>
    </w:lvl>
    <w:lvl w:ilvl="4" w:tplc="0C090019" w:tentative="1">
      <w:start w:val="1"/>
      <w:numFmt w:val="lowerLetter"/>
      <w:lvlText w:val="%5."/>
      <w:lvlJc w:val="left"/>
      <w:pPr>
        <w:ind w:left="5865" w:hanging="360"/>
      </w:pPr>
    </w:lvl>
    <w:lvl w:ilvl="5" w:tplc="0C09001B" w:tentative="1">
      <w:start w:val="1"/>
      <w:numFmt w:val="lowerRoman"/>
      <w:lvlText w:val="%6."/>
      <w:lvlJc w:val="right"/>
      <w:pPr>
        <w:ind w:left="6585" w:hanging="180"/>
      </w:pPr>
    </w:lvl>
    <w:lvl w:ilvl="6" w:tplc="0C09000F" w:tentative="1">
      <w:start w:val="1"/>
      <w:numFmt w:val="decimal"/>
      <w:lvlText w:val="%7."/>
      <w:lvlJc w:val="left"/>
      <w:pPr>
        <w:ind w:left="7305" w:hanging="360"/>
      </w:pPr>
    </w:lvl>
    <w:lvl w:ilvl="7" w:tplc="0C090019" w:tentative="1">
      <w:start w:val="1"/>
      <w:numFmt w:val="lowerLetter"/>
      <w:lvlText w:val="%8."/>
      <w:lvlJc w:val="left"/>
      <w:pPr>
        <w:ind w:left="8025" w:hanging="360"/>
      </w:pPr>
    </w:lvl>
    <w:lvl w:ilvl="8" w:tplc="0C09001B" w:tentative="1">
      <w:start w:val="1"/>
      <w:numFmt w:val="lowerRoman"/>
      <w:lvlText w:val="%9."/>
      <w:lvlJc w:val="right"/>
      <w:pPr>
        <w:ind w:left="8745" w:hanging="180"/>
      </w:pPr>
    </w:lvl>
  </w:abstractNum>
  <w:abstractNum w:abstractNumId="9">
    <w:nsid w:val="5F7E3122"/>
    <w:multiLevelType w:val="hybridMultilevel"/>
    <w:tmpl w:val="6032F018"/>
    <w:lvl w:ilvl="0" w:tplc="C846BE76">
      <w:start w:val="1"/>
      <w:numFmt w:val="upperLetter"/>
      <w:lvlText w:val="%1."/>
      <w:lvlJc w:val="left"/>
      <w:pPr>
        <w:ind w:left="6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0" w:hanging="360"/>
      </w:pPr>
    </w:lvl>
    <w:lvl w:ilvl="2" w:tplc="0C09001B" w:tentative="1">
      <w:start w:val="1"/>
      <w:numFmt w:val="lowerRoman"/>
      <w:lvlText w:val="%3."/>
      <w:lvlJc w:val="right"/>
      <w:pPr>
        <w:ind w:left="2100" w:hanging="180"/>
      </w:pPr>
    </w:lvl>
    <w:lvl w:ilvl="3" w:tplc="0C09000F" w:tentative="1">
      <w:start w:val="1"/>
      <w:numFmt w:val="decimal"/>
      <w:lvlText w:val="%4."/>
      <w:lvlJc w:val="left"/>
      <w:pPr>
        <w:ind w:left="2820" w:hanging="360"/>
      </w:pPr>
    </w:lvl>
    <w:lvl w:ilvl="4" w:tplc="0C090019" w:tentative="1">
      <w:start w:val="1"/>
      <w:numFmt w:val="lowerLetter"/>
      <w:lvlText w:val="%5."/>
      <w:lvlJc w:val="left"/>
      <w:pPr>
        <w:ind w:left="3540" w:hanging="360"/>
      </w:pPr>
    </w:lvl>
    <w:lvl w:ilvl="5" w:tplc="0C09001B" w:tentative="1">
      <w:start w:val="1"/>
      <w:numFmt w:val="lowerRoman"/>
      <w:lvlText w:val="%6."/>
      <w:lvlJc w:val="right"/>
      <w:pPr>
        <w:ind w:left="4260" w:hanging="180"/>
      </w:pPr>
    </w:lvl>
    <w:lvl w:ilvl="6" w:tplc="0C09000F" w:tentative="1">
      <w:start w:val="1"/>
      <w:numFmt w:val="decimal"/>
      <w:lvlText w:val="%7."/>
      <w:lvlJc w:val="left"/>
      <w:pPr>
        <w:ind w:left="4980" w:hanging="360"/>
      </w:pPr>
    </w:lvl>
    <w:lvl w:ilvl="7" w:tplc="0C090019" w:tentative="1">
      <w:start w:val="1"/>
      <w:numFmt w:val="lowerLetter"/>
      <w:lvlText w:val="%8."/>
      <w:lvlJc w:val="left"/>
      <w:pPr>
        <w:ind w:left="5700" w:hanging="360"/>
      </w:pPr>
    </w:lvl>
    <w:lvl w:ilvl="8" w:tplc="0C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>
    <w:nsid w:val="69D735AB"/>
    <w:multiLevelType w:val="hybridMultilevel"/>
    <w:tmpl w:val="FEFCB7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A5441B"/>
    <w:multiLevelType w:val="hybridMultilevel"/>
    <w:tmpl w:val="3E603B86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9"/>
  </w:num>
  <w:num w:numId="5">
    <w:abstractNumId w:val="7"/>
  </w:num>
  <w:num w:numId="6">
    <w:abstractNumId w:val="5"/>
  </w:num>
  <w:num w:numId="7">
    <w:abstractNumId w:val="4"/>
  </w:num>
  <w:num w:numId="8">
    <w:abstractNumId w:val="11"/>
  </w:num>
  <w:num w:numId="9">
    <w:abstractNumId w:val="10"/>
  </w:num>
  <w:num w:numId="10">
    <w:abstractNumId w:val="8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C57"/>
    <w:rsid w:val="00013474"/>
    <w:rsid w:val="00026E37"/>
    <w:rsid w:val="00031826"/>
    <w:rsid w:val="00034138"/>
    <w:rsid w:val="00054524"/>
    <w:rsid w:val="00072016"/>
    <w:rsid w:val="000770C2"/>
    <w:rsid w:val="000F41E0"/>
    <w:rsid w:val="00100FBD"/>
    <w:rsid w:val="00111658"/>
    <w:rsid w:val="00134156"/>
    <w:rsid w:val="0018418B"/>
    <w:rsid w:val="0019427A"/>
    <w:rsid w:val="001D3CE3"/>
    <w:rsid w:val="001D61D3"/>
    <w:rsid w:val="001D75FA"/>
    <w:rsid w:val="001E504A"/>
    <w:rsid w:val="00275139"/>
    <w:rsid w:val="00290C57"/>
    <w:rsid w:val="002A3D0B"/>
    <w:rsid w:val="002A46F1"/>
    <w:rsid w:val="002F08A0"/>
    <w:rsid w:val="003157FF"/>
    <w:rsid w:val="00325B6E"/>
    <w:rsid w:val="00334C71"/>
    <w:rsid w:val="0035787D"/>
    <w:rsid w:val="003A72E1"/>
    <w:rsid w:val="003F135A"/>
    <w:rsid w:val="00415388"/>
    <w:rsid w:val="004355BF"/>
    <w:rsid w:val="004A7FD9"/>
    <w:rsid w:val="004E1905"/>
    <w:rsid w:val="004E5BED"/>
    <w:rsid w:val="00532CE0"/>
    <w:rsid w:val="00591773"/>
    <w:rsid w:val="005A3C86"/>
    <w:rsid w:val="005D7584"/>
    <w:rsid w:val="005E3D07"/>
    <w:rsid w:val="00605251"/>
    <w:rsid w:val="00620828"/>
    <w:rsid w:val="006708B0"/>
    <w:rsid w:val="00676A45"/>
    <w:rsid w:val="00681B74"/>
    <w:rsid w:val="006D5D42"/>
    <w:rsid w:val="0070532A"/>
    <w:rsid w:val="0071284D"/>
    <w:rsid w:val="007222B1"/>
    <w:rsid w:val="007452A3"/>
    <w:rsid w:val="007913C5"/>
    <w:rsid w:val="007965FC"/>
    <w:rsid w:val="007A4C13"/>
    <w:rsid w:val="007B391E"/>
    <w:rsid w:val="007D3EFC"/>
    <w:rsid w:val="007E34C7"/>
    <w:rsid w:val="008068B9"/>
    <w:rsid w:val="00860CB4"/>
    <w:rsid w:val="008839FB"/>
    <w:rsid w:val="008D3E75"/>
    <w:rsid w:val="00915C54"/>
    <w:rsid w:val="00925B36"/>
    <w:rsid w:val="00932B35"/>
    <w:rsid w:val="00995DC9"/>
    <w:rsid w:val="0099754C"/>
    <w:rsid w:val="009A1E43"/>
    <w:rsid w:val="009C3922"/>
    <w:rsid w:val="00A3116E"/>
    <w:rsid w:val="00A34F42"/>
    <w:rsid w:val="00A66A0F"/>
    <w:rsid w:val="00B23E5A"/>
    <w:rsid w:val="00B3556B"/>
    <w:rsid w:val="00B372C7"/>
    <w:rsid w:val="00B56A89"/>
    <w:rsid w:val="00B648D1"/>
    <w:rsid w:val="00BA250F"/>
    <w:rsid w:val="00BD6FF3"/>
    <w:rsid w:val="00BF7A39"/>
    <w:rsid w:val="00C04EEA"/>
    <w:rsid w:val="00C12EC1"/>
    <w:rsid w:val="00C51347"/>
    <w:rsid w:val="00C6546B"/>
    <w:rsid w:val="00C67F16"/>
    <w:rsid w:val="00C863DF"/>
    <w:rsid w:val="00CA75D9"/>
    <w:rsid w:val="00D01508"/>
    <w:rsid w:val="00DA59C6"/>
    <w:rsid w:val="00DB5487"/>
    <w:rsid w:val="00DB77AB"/>
    <w:rsid w:val="00DF2F12"/>
    <w:rsid w:val="00E24335"/>
    <w:rsid w:val="00E417C3"/>
    <w:rsid w:val="00E71ED7"/>
    <w:rsid w:val="00E741CB"/>
    <w:rsid w:val="00EA78AC"/>
    <w:rsid w:val="00EB29D3"/>
    <w:rsid w:val="00EF17E3"/>
    <w:rsid w:val="00F24CBD"/>
    <w:rsid w:val="00F27D76"/>
    <w:rsid w:val="00F35853"/>
    <w:rsid w:val="00F473DD"/>
    <w:rsid w:val="00F670BA"/>
    <w:rsid w:val="00FB269C"/>
    <w:rsid w:val="00FF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  <w:style w:type="paragraph" w:customStyle="1" w:styleId="EduDataSty">
    <w:name w:val="EduData.Sty"/>
    <w:rsid w:val="0099754C"/>
    <w:pPr>
      <w:keepLines/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  <w:tab w:val="left" w:pos="7655"/>
        <w:tab w:val="left" w:pos="8505"/>
        <w:tab w:val="left" w:pos="9356"/>
        <w:tab w:val="left" w:pos="10206"/>
        <w:tab w:val="left" w:pos="11057"/>
        <w:tab w:val="left" w:pos="11907"/>
      </w:tabs>
      <w:suppressAutoHyphens/>
      <w:spacing w:after="0" w:line="240" w:lineRule="atLeast"/>
      <w:ind w:left="851" w:hanging="851"/>
    </w:pPr>
    <w:rPr>
      <w:rFonts w:ascii="Times New Roman" w:eastAsia="Times New Roman" w:hAnsi="Times New Roman" w:cs="Times New Roman"/>
      <w:spacing w:val="-2"/>
      <w:kern w:val="24"/>
      <w:sz w:val="24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  <w:style w:type="paragraph" w:customStyle="1" w:styleId="EduDataSty">
    <w:name w:val="EduData.Sty"/>
    <w:rsid w:val="0099754C"/>
    <w:pPr>
      <w:keepLines/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  <w:tab w:val="left" w:pos="7655"/>
        <w:tab w:val="left" w:pos="8505"/>
        <w:tab w:val="left" w:pos="9356"/>
        <w:tab w:val="left" w:pos="10206"/>
        <w:tab w:val="left" w:pos="11057"/>
        <w:tab w:val="left" w:pos="11907"/>
      </w:tabs>
      <w:suppressAutoHyphens/>
      <w:spacing w:after="0" w:line="240" w:lineRule="atLeast"/>
      <w:ind w:left="851" w:hanging="851"/>
    </w:pPr>
    <w:rPr>
      <w:rFonts w:ascii="Times New Roman" w:eastAsia="Times New Roman" w:hAnsi="Times New Roman" w:cs="Times New Roman"/>
      <w:spacing w:val="-2"/>
      <w:kern w:val="24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3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header" Target="header1.xml"/><Relationship Id="rId63" Type="http://schemas.openxmlformats.org/officeDocument/2006/relationships/oleObject" Target="embeddings/oleObject26.bin"/><Relationship Id="rId68" Type="http://schemas.openxmlformats.org/officeDocument/2006/relationships/image" Target="media/image29.wmf"/><Relationship Id="rId84" Type="http://schemas.openxmlformats.org/officeDocument/2006/relationships/image" Target="media/image37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1.bin"/><Relationship Id="rId138" Type="http://schemas.openxmlformats.org/officeDocument/2006/relationships/image" Target="media/image64.wmf"/><Relationship Id="rId154" Type="http://schemas.openxmlformats.org/officeDocument/2006/relationships/image" Target="media/image72.wmf"/><Relationship Id="rId159" Type="http://schemas.openxmlformats.org/officeDocument/2006/relationships/oleObject" Target="embeddings/oleObject74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8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1.bin"/><Relationship Id="rId58" Type="http://schemas.openxmlformats.org/officeDocument/2006/relationships/image" Target="media/image24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56.bin"/><Relationship Id="rId128" Type="http://schemas.openxmlformats.org/officeDocument/2006/relationships/image" Target="media/image59.wmf"/><Relationship Id="rId144" Type="http://schemas.openxmlformats.org/officeDocument/2006/relationships/image" Target="media/image67.wmf"/><Relationship Id="rId149" Type="http://schemas.openxmlformats.org/officeDocument/2006/relationships/oleObject" Target="embeddings/oleObject69.bin"/><Relationship Id="rId5" Type="http://schemas.openxmlformats.org/officeDocument/2006/relationships/settings" Target="setting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2.bin"/><Relationship Id="rId160" Type="http://schemas.openxmlformats.org/officeDocument/2006/relationships/fontTable" Target="fontTable.xml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footer" Target="footer1.xml"/><Relationship Id="rId64" Type="http://schemas.openxmlformats.org/officeDocument/2006/relationships/image" Target="media/image27.wmf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1.bin"/><Relationship Id="rId118" Type="http://schemas.openxmlformats.org/officeDocument/2006/relationships/image" Target="media/image54.wmf"/><Relationship Id="rId134" Type="http://schemas.openxmlformats.org/officeDocument/2006/relationships/image" Target="media/image62.wmf"/><Relationship Id="rId139" Type="http://schemas.openxmlformats.org/officeDocument/2006/relationships/oleObject" Target="embeddings/oleObject64.bin"/><Relationship Id="rId80" Type="http://schemas.openxmlformats.org/officeDocument/2006/relationships/image" Target="media/image35.wmf"/><Relationship Id="rId85" Type="http://schemas.openxmlformats.org/officeDocument/2006/relationships/oleObject" Target="embeddings/oleObject37.bin"/><Relationship Id="rId150" Type="http://schemas.openxmlformats.org/officeDocument/2006/relationships/image" Target="media/image70.wmf"/><Relationship Id="rId155" Type="http://schemas.openxmlformats.org/officeDocument/2006/relationships/oleObject" Target="embeddings/oleObject72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6.bin"/><Relationship Id="rId108" Type="http://schemas.openxmlformats.org/officeDocument/2006/relationships/image" Target="media/image49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5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6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3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61.wmf"/><Relationship Id="rId140" Type="http://schemas.openxmlformats.org/officeDocument/2006/relationships/image" Target="media/image65.png"/><Relationship Id="rId145" Type="http://schemas.openxmlformats.org/officeDocument/2006/relationships/oleObject" Target="embeddings/oleObject67.bin"/><Relationship Id="rId153" Type="http://schemas.openxmlformats.org/officeDocument/2006/relationships/oleObject" Target="embeddings/oleObject71.bin"/><Relationship Id="rId16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header" Target="header2.xml"/><Relationship Id="rId57" Type="http://schemas.openxmlformats.org/officeDocument/2006/relationships/oleObject" Target="embeddings/oleObject23.bin"/><Relationship Id="rId106" Type="http://schemas.openxmlformats.org/officeDocument/2006/relationships/image" Target="media/image48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54.bin"/><Relationship Id="rId127" Type="http://schemas.openxmlformats.org/officeDocument/2006/relationships/oleObject" Target="embeddings/oleObject58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4.wmf"/><Relationship Id="rId81" Type="http://schemas.openxmlformats.org/officeDocument/2006/relationships/oleObject" Target="embeddings/oleObject35.bin"/><Relationship Id="rId86" Type="http://schemas.openxmlformats.org/officeDocument/2006/relationships/image" Target="media/image38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56.wmf"/><Relationship Id="rId130" Type="http://schemas.openxmlformats.org/officeDocument/2006/relationships/image" Target="media/image60.wmf"/><Relationship Id="rId135" Type="http://schemas.openxmlformats.org/officeDocument/2006/relationships/oleObject" Target="embeddings/oleObject62.bin"/><Relationship Id="rId143" Type="http://schemas.openxmlformats.org/officeDocument/2006/relationships/oleObject" Target="embeddings/oleObject66.bin"/><Relationship Id="rId148" Type="http://schemas.openxmlformats.org/officeDocument/2006/relationships/image" Target="media/image69.wmf"/><Relationship Id="rId151" Type="http://schemas.openxmlformats.org/officeDocument/2006/relationships/oleObject" Target="embeddings/oleObject70.bin"/><Relationship Id="rId156" Type="http://schemas.openxmlformats.org/officeDocument/2006/relationships/image" Target="media/image73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49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57.bin"/><Relationship Id="rId141" Type="http://schemas.openxmlformats.org/officeDocument/2006/relationships/oleObject" Target="embeddings/oleObject65.bin"/><Relationship Id="rId146" Type="http://schemas.openxmlformats.org/officeDocument/2006/relationships/image" Target="media/image68.wmf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1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image" Target="media/image28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2.bin"/><Relationship Id="rId131" Type="http://schemas.openxmlformats.org/officeDocument/2006/relationships/oleObject" Target="embeddings/oleObject60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3.bin"/><Relationship Id="rId61" Type="http://schemas.openxmlformats.org/officeDocument/2006/relationships/oleObject" Target="embeddings/oleObject25.bin"/><Relationship Id="rId82" Type="http://schemas.openxmlformats.org/officeDocument/2006/relationships/image" Target="media/image36.wmf"/><Relationship Id="rId152" Type="http://schemas.openxmlformats.org/officeDocument/2006/relationships/image" Target="media/image71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image" Target="media/image23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68.bin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4.png"/><Relationship Id="rId121" Type="http://schemas.openxmlformats.org/officeDocument/2006/relationships/oleObject" Target="embeddings/oleObject55.bin"/><Relationship Id="rId142" Type="http://schemas.openxmlformats.org/officeDocument/2006/relationships/image" Target="media/image66.wmf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28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3.bin"/><Relationship Id="rId158" Type="http://schemas.openxmlformats.org/officeDocument/2006/relationships/image" Target="media/image7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ry\Garrys%20data\BACKUP\WME%20Pty%20Ltd\WME%20Mathematics%20Assessment%20Bank%202012\Basic%20Test%20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F5371-B2A8-4631-9023-DA2A00634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Test 2012</Template>
  <TotalTime>912</TotalTime>
  <Pages>8</Pages>
  <Words>1465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9797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</dc:creator>
  <cp:lastModifiedBy>Garry</cp:lastModifiedBy>
  <cp:revision>11</cp:revision>
  <dcterms:created xsi:type="dcterms:W3CDTF">2011-11-19T21:56:00Z</dcterms:created>
  <dcterms:modified xsi:type="dcterms:W3CDTF">2012-03-03T05:02:00Z</dcterms:modified>
</cp:coreProperties>
</file>