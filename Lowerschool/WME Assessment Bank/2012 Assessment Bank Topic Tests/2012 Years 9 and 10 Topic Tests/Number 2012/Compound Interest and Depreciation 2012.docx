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417"/>
        <w:gridCol w:w="3615"/>
        <w:gridCol w:w="212"/>
        <w:gridCol w:w="213"/>
        <w:gridCol w:w="4607"/>
      </w:tblGrid>
      <w:tr w:rsidR="00001CBE" w:rsidRPr="004E1905" w:rsidTr="00E2112A"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001CBE" w:rsidRDefault="00001CBE" w:rsidP="001415C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001CBE" w:rsidRPr="004E1905" w:rsidRDefault="00001CBE" w:rsidP="001415C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4040" w:type="dxa"/>
            <w:gridSpan w:val="3"/>
            <w:tcBorders>
              <w:top w:val="nil"/>
              <w:bottom w:val="nil"/>
            </w:tcBorders>
            <w:vAlign w:val="center"/>
          </w:tcPr>
          <w:p w:rsidR="00001CBE" w:rsidRDefault="00001CBE" w:rsidP="001415C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Mathematics Test</w:t>
            </w:r>
          </w:p>
          <w:p w:rsidR="00001CBE" w:rsidRPr="00001CBE" w:rsidRDefault="00001CBE" w:rsidP="001415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01CBE" w:rsidRDefault="00001CBE" w:rsidP="001415C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Compound Interest and Depreciation</w:t>
            </w:r>
          </w:p>
        </w:tc>
        <w:tc>
          <w:tcPr>
            <w:tcW w:w="4607" w:type="dxa"/>
            <w:tcBorders>
              <w:top w:val="nil"/>
              <w:bottom w:val="nil"/>
            </w:tcBorders>
            <w:vAlign w:val="center"/>
          </w:tcPr>
          <w:p w:rsidR="00001CBE" w:rsidRPr="004E1905" w:rsidRDefault="00461C43" w:rsidP="00461C43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Calculator Allowed</w:t>
            </w:r>
          </w:p>
        </w:tc>
      </w:tr>
      <w:tr w:rsidR="004A7FD9" w:rsidRPr="004E1905" w:rsidTr="00E2112A"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4A7FD9" w:rsidRPr="004E1905" w:rsidRDefault="004A7FD9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gridSpan w:val="2"/>
            <w:tcBorders>
              <w:top w:val="nil"/>
              <w:bottom w:val="nil"/>
            </w:tcBorders>
            <w:vAlign w:val="center"/>
          </w:tcPr>
          <w:p w:rsidR="004A7FD9" w:rsidRPr="004E1905" w:rsidRDefault="004A7FD9" w:rsidP="00915C54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>Short Answer Section</w:t>
            </w:r>
          </w:p>
        </w:tc>
        <w:tc>
          <w:tcPr>
            <w:tcW w:w="4820" w:type="dxa"/>
            <w:gridSpan w:val="2"/>
            <w:tcBorders>
              <w:top w:val="nil"/>
              <w:bottom w:val="nil"/>
            </w:tcBorders>
            <w:vAlign w:val="bottom"/>
          </w:tcPr>
          <w:p w:rsidR="004A7FD9" w:rsidRPr="004E1905" w:rsidRDefault="004A7FD9" w:rsidP="001415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4A7FD9" w:rsidRPr="00F670BA" w:rsidTr="00E2112A">
        <w:trPr>
          <w:cantSplit/>
        </w:trPr>
        <w:tc>
          <w:tcPr>
            <w:tcW w:w="534" w:type="dxa"/>
            <w:tcBorders>
              <w:bottom w:val="single" w:sz="4" w:space="0" w:color="000000" w:themeColor="text1"/>
            </w:tcBorders>
          </w:tcPr>
          <w:p w:rsidR="004A7FD9" w:rsidRDefault="004A7FD9" w:rsidP="001415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Default="004A7FD9" w:rsidP="001415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Pr="004E1905" w:rsidRDefault="004A7FD9" w:rsidP="001415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4" w:type="dxa"/>
            <w:gridSpan w:val="5"/>
            <w:tcBorders>
              <w:bottom w:val="single" w:sz="4" w:space="0" w:color="000000" w:themeColor="text1"/>
            </w:tcBorders>
          </w:tcPr>
          <w:p w:rsidR="004A7FD9" w:rsidRDefault="004A7FD9" w:rsidP="0014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Default="004A7FD9" w:rsidP="0014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all working and answers in the spaces provided on this test paper.</w:t>
            </w:r>
          </w:p>
          <w:p w:rsidR="004A7FD9" w:rsidRPr="00F670BA" w:rsidRDefault="004A7FD9" w:rsidP="001415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4D6" w:rsidRPr="00F670BA" w:rsidTr="00E2112A">
        <w:trPr>
          <w:cantSplit/>
          <w:trHeight w:val="413"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0554D6" w:rsidRDefault="000554D6" w:rsidP="001415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4" w:type="dxa"/>
            <w:gridSpan w:val="5"/>
            <w:tcBorders>
              <w:top w:val="single" w:sz="4" w:space="0" w:color="000000" w:themeColor="text1"/>
              <w:bottom w:val="nil"/>
            </w:tcBorders>
          </w:tcPr>
          <w:p w:rsidR="000554D6" w:rsidRPr="000554D6" w:rsidRDefault="000554D6" w:rsidP="000554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D6">
              <w:rPr>
                <w:rFonts w:ascii="Times New Roman" w:hAnsi="Times New Roman" w:cs="Times New Roman"/>
                <w:sz w:val="28"/>
                <w:szCs w:val="28"/>
              </w:rPr>
              <w:t>Formulae.</w:t>
            </w:r>
          </w:p>
        </w:tc>
      </w:tr>
      <w:tr w:rsidR="008B4904" w:rsidRPr="00F670BA" w:rsidTr="00E2112A">
        <w:trPr>
          <w:cantSplit/>
          <w:trHeight w:val="413"/>
        </w:trPr>
        <w:tc>
          <w:tcPr>
            <w:tcW w:w="534" w:type="dxa"/>
            <w:vMerge w:val="restart"/>
            <w:tcBorders>
              <w:top w:val="nil"/>
              <w:bottom w:val="nil"/>
            </w:tcBorders>
          </w:tcPr>
          <w:p w:rsidR="008B4904" w:rsidRDefault="008B4904" w:rsidP="001415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2" w:type="dxa"/>
            <w:gridSpan w:val="2"/>
            <w:tcBorders>
              <w:top w:val="nil"/>
              <w:bottom w:val="nil"/>
            </w:tcBorders>
          </w:tcPr>
          <w:p w:rsidR="008B4904" w:rsidRDefault="008B4904" w:rsidP="008B4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554D6">
              <w:rPr>
                <w:rFonts w:ascii="Times New Roman" w:hAnsi="Times New Roman" w:cs="Times New Roman"/>
                <w:sz w:val="24"/>
                <w:szCs w:val="24"/>
              </w:rPr>
              <w:t>imple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nterest</w:t>
            </w:r>
          </w:p>
        </w:tc>
        <w:tc>
          <w:tcPr>
            <w:tcW w:w="5032" w:type="dxa"/>
            <w:gridSpan w:val="3"/>
            <w:tcBorders>
              <w:top w:val="nil"/>
              <w:bottom w:val="nil"/>
            </w:tcBorders>
          </w:tcPr>
          <w:p w:rsidR="008B4904" w:rsidRDefault="008B4904" w:rsidP="008B4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Compound Inter</w:t>
            </w:r>
            <w:r w:rsidR="000554D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</w:t>
            </w:r>
          </w:p>
        </w:tc>
      </w:tr>
      <w:tr w:rsidR="008B4904" w:rsidRPr="00F670BA" w:rsidTr="00E2112A">
        <w:trPr>
          <w:cantSplit/>
          <w:trHeight w:val="412"/>
        </w:trPr>
        <w:tc>
          <w:tcPr>
            <w:tcW w:w="534" w:type="dxa"/>
            <w:vMerge/>
            <w:tcBorders>
              <w:top w:val="nil"/>
              <w:bottom w:val="single" w:sz="4" w:space="0" w:color="000000" w:themeColor="text1"/>
            </w:tcBorders>
          </w:tcPr>
          <w:p w:rsidR="008B4904" w:rsidRDefault="008B4904" w:rsidP="001415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2" w:type="dxa"/>
            <w:gridSpan w:val="2"/>
            <w:tcBorders>
              <w:top w:val="nil"/>
              <w:bottom w:val="single" w:sz="4" w:space="0" w:color="000000" w:themeColor="text1"/>
            </w:tcBorders>
          </w:tcPr>
          <w:p w:rsidR="008B4904" w:rsidRDefault="00190A32" w:rsidP="008B4904">
            <w:pPr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</w:pPr>
            <w:r w:rsidRPr="000554D6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157" w:dyaOrig="3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.75pt;height:18pt" o:ole="">
                  <v:imagedata r:id="rId9" o:title=""/>
                </v:shape>
                <o:OLEObject Type="Embed" ProgID="FXE300.Equation" ShapeID="_x0000_i1025" DrawAspect="Content" ObjectID="_1392277339" r:id="rId10"/>
              </w:object>
            </w:r>
          </w:p>
          <w:p w:rsidR="00190A32" w:rsidRDefault="00190A32" w:rsidP="00190A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90A32">
              <w:rPr>
                <w:rFonts w:ascii="Times New Roman" w:hAnsi="Times New Roman" w:cs="Times New Roman"/>
                <w:i/>
              </w:rPr>
              <w:t>I</w:t>
            </w:r>
            <w:r>
              <w:rPr>
                <w:rFonts w:ascii="Times New Roman" w:hAnsi="Times New Roman" w:cs="Times New Roman"/>
              </w:rPr>
              <w:t xml:space="preserve"> is the interest earned</w:t>
            </w:r>
          </w:p>
          <w:p w:rsidR="00190A32" w:rsidRPr="00190A32" w:rsidRDefault="00190A32" w:rsidP="00190A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90A32">
              <w:rPr>
                <w:rFonts w:ascii="Times New Roman" w:hAnsi="Times New Roman" w:cs="Times New Roman"/>
                <w:i/>
              </w:rPr>
              <w:t>P</w:t>
            </w:r>
            <w:r w:rsidRPr="00190A32">
              <w:rPr>
                <w:rFonts w:ascii="Times New Roman" w:hAnsi="Times New Roman" w:cs="Times New Roman"/>
              </w:rPr>
              <w:t xml:space="preserve"> is the principal</w:t>
            </w:r>
          </w:p>
          <w:p w:rsidR="00190A32" w:rsidRPr="00190A32" w:rsidRDefault="00190A32" w:rsidP="00190A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90A32">
              <w:rPr>
                <w:rFonts w:ascii="Times New Roman" w:hAnsi="Times New Roman" w:cs="Times New Roman"/>
                <w:i/>
              </w:rPr>
              <w:t>R</w:t>
            </w:r>
            <w:r w:rsidRPr="00190A32">
              <w:rPr>
                <w:rFonts w:ascii="Times New Roman" w:hAnsi="Times New Roman" w:cs="Times New Roman"/>
              </w:rPr>
              <w:t xml:space="preserve"> is the interest rate per period as a decimal</w:t>
            </w:r>
          </w:p>
          <w:p w:rsidR="00190A32" w:rsidRDefault="00190A32" w:rsidP="00190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A32">
              <w:rPr>
                <w:rFonts w:ascii="Times New Roman" w:hAnsi="Times New Roman" w:cs="Times New Roman"/>
                <w:i/>
              </w:rPr>
              <w:t>N</w:t>
            </w:r>
            <w:r w:rsidRPr="00190A32">
              <w:rPr>
                <w:rFonts w:ascii="Times New Roman" w:hAnsi="Times New Roman" w:cs="Times New Roman"/>
              </w:rPr>
              <w:t xml:space="preserve"> is</w:t>
            </w:r>
            <w:r>
              <w:rPr>
                <w:rFonts w:ascii="Times New Roman" w:hAnsi="Times New Roman" w:cs="Times New Roman"/>
              </w:rPr>
              <w:t xml:space="preserve"> the number of</w:t>
            </w:r>
            <w:r w:rsidRPr="00190A32">
              <w:rPr>
                <w:rFonts w:ascii="Times New Roman" w:hAnsi="Times New Roman" w:cs="Times New Roman"/>
              </w:rPr>
              <w:t xml:space="preserve"> periods</w:t>
            </w:r>
          </w:p>
        </w:tc>
        <w:tc>
          <w:tcPr>
            <w:tcW w:w="5032" w:type="dxa"/>
            <w:gridSpan w:val="3"/>
            <w:tcBorders>
              <w:top w:val="nil"/>
              <w:bottom w:val="single" w:sz="4" w:space="0" w:color="000000" w:themeColor="text1"/>
            </w:tcBorders>
          </w:tcPr>
          <w:p w:rsidR="008B4904" w:rsidRDefault="000554D6" w:rsidP="008B4904">
            <w:pPr>
              <w:rPr>
                <w:rFonts w:ascii="Times New Roman" w:hAnsi="Times New Roman" w:cs="Times New Roman"/>
                <w:position w:val="-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90A32" w:rsidRPr="000554D6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2016" w:dyaOrig="490">
                <v:shape id="_x0000_i1026" type="#_x0000_t75" style="width:100.5pt;height:24.75pt" o:ole="">
                  <v:imagedata r:id="rId11" o:title=""/>
                </v:shape>
                <o:OLEObject Type="Embed" ProgID="FXE300.Equation" ShapeID="_x0000_i1026" DrawAspect="Content" ObjectID="_1392277340" r:id="rId12"/>
              </w:object>
            </w:r>
            <w:r w:rsidRPr="000554D6"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</w:t>
            </w:r>
          </w:p>
          <w:p w:rsidR="000554D6" w:rsidRPr="00190A32" w:rsidRDefault="000554D6" w:rsidP="000554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90A32">
              <w:rPr>
                <w:rFonts w:ascii="Times New Roman" w:hAnsi="Times New Roman" w:cs="Times New Roman"/>
                <w:i/>
              </w:rPr>
              <w:t>A</w:t>
            </w:r>
            <w:r w:rsidRPr="00190A32">
              <w:rPr>
                <w:rFonts w:ascii="Times New Roman" w:hAnsi="Times New Roman" w:cs="Times New Roman"/>
              </w:rPr>
              <w:t xml:space="preserve"> is the total amount</w:t>
            </w:r>
            <w:r w:rsidR="00190A32">
              <w:rPr>
                <w:rFonts w:ascii="Times New Roman" w:hAnsi="Times New Roman" w:cs="Times New Roman"/>
              </w:rPr>
              <w:t xml:space="preserve"> of the investment</w:t>
            </w:r>
          </w:p>
          <w:p w:rsidR="000554D6" w:rsidRPr="00190A32" w:rsidRDefault="000554D6" w:rsidP="000554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90A32">
              <w:rPr>
                <w:rFonts w:ascii="Times New Roman" w:hAnsi="Times New Roman" w:cs="Times New Roman"/>
                <w:i/>
              </w:rPr>
              <w:t>P</w:t>
            </w:r>
            <w:r w:rsidRPr="00190A32">
              <w:rPr>
                <w:rFonts w:ascii="Times New Roman" w:hAnsi="Times New Roman" w:cs="Times New Roman"/>
              </w:rPr>
              <w:t xml:space="preserve"> is the principal</w:t>
            </w:r>
          </w:p>
          <w:p w:rsidR="000554D6" w:rsidRPr="00190A32" w:rsidRDefault="000554D6" w:rsidP="000554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90A32">
              <w:rPr>
                <w:rFonts w:ascii="Times New Roman" w:hAnsi="Times New Roman" w:cs="Times New Roman"/>
                <w:i/>
              </w:rPr>
              <w:t>R</w:t>
            </w:r>
            <w:r w:rsidRPr="00190A32">
              <w:rPr>
                <w:rFonts w:ascii="Times New Roman" w:hAnsi="Times New Roman" w:cs="Times New Roman"/>
              </w:rPr>
              <w:t xml:space="preserve"> is the interest rate per period as a decimal</w:t>
            </w:r>
          </w:p>
          <w:p w:rsidR="000554D6" w:rsidRPr="000554D6" w:rsidRDefault="000554D6" w:rsidP="000554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position w:val="-8"/>
                <w:sz w:val="24"/>
                <w:szCs w:val="24"/>
              </w:rPr>
            </w:pPr>
            <w:r w:rsidRPr="00190A32">
              <w:rPr>
                <w:rFonts w:ascii="Times New Roman" w:hAnsi="Times New Roman" w:cs="Times New Roman"/>
                <w:i/>
              </w:rPr>
              <w:t>N</w:t>
            </w:r>
            <w:r w:rsidRPr="00190A32">
              <w:rPr>
                <w:rFonts w:ascii="Times New Roman" w:hAnsi="Times New Roman" w:cs="Times New Roman"/>
              </w:rPr>
              <w:t xml:space="preserve"> is the number of compounding periods</w:t>
            </w:r>
          </w:p>
        </w:tc>
      </w:tr>
      <w:tr w:rsidR="00E2112A" w:rsidRPr="004E1905" w:rsidTr="00E2112A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E2112A" w:rsidRDefault="00E2112A" w:rsidP="00141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5"/>
            <w:tcBorders>
              <w:top w:val="single" w:sz="4" w:space="0" w:color="000000" w:themeColor="text1"/>
              <w:bottom w:val="nil"/>
            </w:tcBorders>
          </w:tcPr>
          <w:p w:rsidR="00E2112A" w:rsidRPr="004E1905" w:rsidRDefault="00E2112A" w:rsidP="00E21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Latisha invests $1 200 in an account which pays 0.5% per month simple interest. How much interest does she earn after 9 months?</w:t>
            </w:r>
          </w:p>
          <w:p w:rsidR="00E2112A" w:rsidRDefault="00E2112A" w:rsidP="00E211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112A" w:rsidRDefault="00E2112A" w:rsidP="00E21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2112A" w:rsidRDefault="00E2112A" w:rsidP="00E21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2112A" w:rsidRDefault="00E2112A" w:rsidP="00E21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E2112A" w:rsidRPr="004E1905" w:rsidTr="00E2112A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E2112A" w:rsidRDefault="00E2112A" w:rsidP="00141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5"/>
            <w:tcBorders>
              <w:top w:val="single" w:sz="4" w:space="0" w:color="000000" w:themeColor="text1"/>
              <w:bottom w:val="nil"/>
            </w:tcBorders>
          </w:tcPr>
          <w:p w:rsidR="00E2112A" w:rsidRPr="004E1905" w:rsidRDefault="00E2112A" w:rsidP="00190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Julia borrows $6 000 to buy a car. She repays the loan after 3 years plus interest of $1 260. What rate of simple interest did she pay, per annum?</w:t>
            </w:r>
          </w:p>
          <w:p w:rsidR="00E2112A" w:rsidRDefault="00E2112A" w:rsidP="00190A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112A" w:rsidRDefault="00E2112A" w:rsidP="00190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2112A" w:rsidRDefault="00E2112A" w:rsidP="00190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2112A" w:rsidRDefault="00E2112A" w:rsidP="00190A32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E2112A" w:rsidRPr="004E1905" w:rsidTr="00E2112A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E2112A" w:rsidRPr="004E1905" w:rsidRDefault="00E2112A" w:rsidP="00141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5"/>
            <w:tcBorders>
              <w:top w:val="single" w:sz="4" w:space="0" w:color="000000" w:themeColor="text1"/>
              <w:bottom w:val="nil"/>
            </w:tcBorders>
          </w:tcPr>
          <w:p w:rsidR="00E2112A" w:rsidRDefault="00E2112A" w:rsidP="008B490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Xavier invests $3 000 in an account which pays 5% pa interest, compounded annually for 3 years. Complete the table below to find the value of the investment at the end of each year.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56"/>
              <w:gridCol w:w="2543"/>
              <w:gridCol w:w="2495"/>
              <w:gridCol w:w="2544"/>
            </w:tblGrid>
            <w:tr w:rsidR="00E2112A" w:rsidTr="008B4904">
              <w:tc>
                <w:tcPr>
                  <w:tcW w:w="2256" w:type="dxa"/>
                </w:tcPr>
                <w:p w:rsidR="00E2112A" w:rsidRDefault="00E2112A" w:rsidP="008B49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Year</w:t>
                  </w:r>
                </w:p>
              </w:tc>
              <w:tc>
                <w:tcPr>
                  <w:tcW w:w="2543" w:type="dxa"/>
                </w:tcPr>
                <w:p w:rsidR="00E2112A" w:rsidRDefault="00E2112A" w:rsidP="008B49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Principal at the Start of the Year</w:t>
                  </w:r>
                </w:p>
              </w:tc>
              <w:tc>
                <w:tcPr>
                  <w:tcW w:w="2495" w:type="dxa"/>
                </w:tcPr>
                <w:p w:rsidR="00E2112A" w:rsidRDefault="00E2112A" w:rsidP="008B49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Interest Earned During the Year</w:t>
                  </w:r>
                </w:p>
              </w:tc>
              <w:tc>
                <w:tcPr>
                  <w:tcW w:w="2544" w:type="dxa"/>
                </w:tcPr>
                <w:p w:rsidR="00E2112A" w:rsidRDefault="00E2112A" w:rsidP="008B49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Principal at the End of the Year</w:t>
                  </w:r>
                </w:p>
              </w:tc>
            </w:tr>
            <w:tr w:rsidR="00E2112A" w:rsidTr="008B4904">
              <w:tc>
                <w:tcPr>
                  <w:tcW w:w="2256" w:type="dxa"/>
                </w:tcPr>
                <w:p w:rsidR="00E2112A" w:rsidRDefault="00E2112A" w:rsidP="008B49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43" w:type="dxa"/>
                </w:tcPr>
                <w:p w:rsidR="00E2112A" w:rsidRDefault="00E2112A" w:rsidP="008B49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$3 000</w:t>
                  </w:r>
                </w:p>
              </w:tc>
              <w:tc>
                <w:tcPr>
                  <w:tcW w:w="2495" w:type="dxa"/>
                </w:tcPr>
                <w:p w:rsidR="00E2112A" w:rsidRDefault="00E2112A" w:rsidP="008B49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$150</w:t>
                  </w:r>
                </w:p>
              </w:tc>
              <w:tc>
                <w:tcPr>
                  <w:tcW w:w="2544" w:type="dxa"/>
                </w:tcPr>
                <w:p w:rsidR="00E2112A" w:rsidRDefault="00E2112A" w:rsidP="008B49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$3 150</w:t>
                  </w:r>
                </w:p>
              </w:tc>
            </w:tr>
            <w:tr w:rsidR="00E2112A" w:rsidTr="008B4904">
              <w:tc>
                <w:tcPr>
                  <w:tcW w:w="2256" w:type="dxa"/>
                </w:tcPr>
                <w:p w:rsidR="00E2112A" w:rsidRDefault="00E2112A" w:rsidP="008B49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43" w:type="dxa"/>
                </w:tcPr>
                <w:p w:rsidR="00E2112A" w:rsidRDefault="00E2112A" w:rsidP="008B49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$3 150</w:t>
                  </w:r>
                </w:p>
              </w:tc>
              <w:tc>
                <w:tcPr>
                  <w:tcW w:w="2495" w:type="dxa"/>
                </w:tcPr>
                <w:p w:rsidR="00E2112A" w:rsidRDefault="00E2112A" w:rsidP="008B49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44" w:type="dxa"/>
                </w:tcPr>
                <w:p w:rsidR="00E2112A" w:rsidRDefault="00E2112A" w:rsidP="008B49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2112A" w:rsidTr="008B4904">
              <w:tc>
                <w:tcPr>
                  <w:tcW w:w="2256" w:type="dxa"/>
                </w:tcPr>
                <w:p w:rsidR="00E2112A" w:rsidRDefault="00E2112A" w:rsidP="008B49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543" w:type="dxa"/>
                </w:tcPr>
                <w:p w:rsidR="00E2112A" w:rsidRDefault="00E2112A" w:rsidP="008B49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95" w:type="dxa"/>
                </w:tcPr>
                <w:p w:rsidR="00E2112A" w:rsidRDefault="00E2112A" w:rsidP="008B49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44" w:type="dxa"/>
                </w:tcPr>
                <w:p w:rsidR="00E2112A" w:rsidRDefault="00E2112A" w:rsidP="008B49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2112A" w:rsidRPr="004E1905" w:rsidRDefault="00E2112A" w:rsidP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</w:tc>
      </w:tr>
      <w:tr w:rsidR="00E2112A" w:rsidRPr="004E1905" w:rsidTr="00E2112A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E2112A" w:rsidRPr="004E1905" w:rsidRDefault="00E2112A" w:rsidP="00141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5"/>
            <w:tcBorders>
              <w:top w:val="single" w:sz="4" w:space="0" w:color="000000" w:themeColor="text1"/>
              <w:bottom w:val="nil"/>
            </w:tcBorders>
          </w:tcPr>
          <w:p w:rsidR="00E2112A" w:rsidRDefault="00E2112A" w:rsidP="008B490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Zoe invests her tax cheque of $1 600 in a term deposit which pays 6% pa interest, compounded annually. Complete the table below to find the value of the investment after 4 years.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56"/>
              <w:gridCol w:w="2543"/>
              <w:gridCol w:w="2495"/>
              <w:gridCol w:w="2544"/>
            </w:tblGrid>
            <w:tr w:rsidR="00E2112A" w:rsidTr="001415CD">
              <w:tc>
                <w:tcPr>
                  <w:tcW w:w="2256" w:type="dxa"/>
                </w:tcPr>
                <w:p w:rsidR="00E2112A" w:rsidRDefault="00E2112A" w:rsidP="001415C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Year</w:t>
                  </w:r>
                </w:p>
              </w:tc>
              <w:tc>
                <w:tcPr>
                  <w:tcW w:w="2543" w:type="dxa"/>
                </w:tcPr>
                <w:p w:rsidR="00E2112A" w:rsidRDefault="00E2112A" w:rsidP="001415C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Principal at the Start of the Year</w:t>
                  </w:r>
                </w:p>
              </w:tc>
              <w:tc>
                <w:tcPr>
                  <w:tcW w:w="2495" w:type="dxa"/>
                </w:tcPr>
                <w:p w:rsidR="00E2112A" w:rsidRDefault="00E2112A" w:rsidP="001415C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Interest Earned During the Year</w:t>
                  </w:r>
                </w:p>
              </w:tc>
              <w:tc>
                <w:tcPr>
                  <w:tcW w:w="2544" w:type="dxa"/>
                </w:tcPr>
                <w:p w:rsidR="00E2112A" w:rsidRDefault="00E2112A" w:rsidP="001415C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Principal at the End of the Year</w:t>
                  </w:r>
                </w:p>
              </w:tc>
            </w:tr>
            <w:tr w:rsidR="00E2112A" w:rsidTr="001415CD">
              <w:tc>
                <w:tcPr>
                  <w:tcW w:w="2256" w:type="dxa"/>
                </w:tcPr>
                <w:p w:rsidR="00E2112A" w:rsidRDefault="00E2112A" w:rsidP="001415C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43" w:type="dxa"/>
                </w:tcPr>
                <w:p w:rsidR="00E2112A" w:rsidRDefault="00E2112A" w:rsidP="001415C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95" w:type="dxa"/>
                </w:tcPr>
                <w:p w:rsidR="00E2112A" w:rsidRDefault="00E2112A" w:rsidP="001415C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44" w:type="dxa"/>
                </w:tcPr>
                <w:p w:rsidR="00E2112A" w:rsidRDefault="00E2112A" w:rsidP="001415C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2112A" w:rsidTr="001415CD">
              <w:tc>
                <w:tcPr>
                  <w:tcW w:w="2256" w:type="dxa"/>
                </w:tcPr>
                <w:p w:rsidR="00E2112A" w:rsidRDefault="00E2112A" w:rsidP="001415C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43" w:type="dxa"/>
                </w:tcPr>
                <w:p w:rsidR="00E2112A" w:rsidRDefault="00E2112A" w:rsidP="001415C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95" w:type="dxa"/>
                </w:tcPr>
                <w:p w:rsidR="00E2112A" w:rsidRDefault="00E2112A" w:rsidP="001415C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44" w:type="dxa"/>
                </w:tcPr>
                <w:p w:rsidR="00E2112A" w:rsidRDefault="00E2112A" w:rsidP="001415C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2112A" w:rsidTr="001415CD">
              <w:tc>
                <w:tcPr>
                  <w:tcW w:w="2256" w:type="dxa"/>
                </w:tcPr>
                <w:p w:rsidR="00E2112A" w:rsidRDefault="00E2112A" w:rsidP="001415C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543" w:type="dxa"/>
                </w:tcPr>
                <w:p w:rsidR="00E2112A" w:rsidRDefault="00E2112A" w:rsidP="001415C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95" w:type="dxa"/>
                </w:tcPr>
                <w:p w:rsidR="00E2112A" w:rsidRDefault="00E2112A" w:rsidP="001415C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44" w:type="dxa"/>
                </w:tcPr>
                <w:p w:rsidR="00E2112A" w:rsidRDefault="00E2112A" w:rsidP="001415C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2112A" w:rsidTr="001415CD">
              <w:tc>
                <w:tcPr>
                  <w:tcW w:w="2256" w:type="dxa"/>
                </w:tcPr>
                <w:p w:rsidR="00E2112A" w:rsidRDefault="00E2112A" w:rsidP="001415C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543" w:type="dxa"/>
                </w:tcPr>
                <w:p w:rsidR="00E2112A" w:rsidRDefault="00E2112A" w:rsidP="001415C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95" w:type="dxa"/>
                </w:tcPr>
                <w:p w:rsidR="00E2112A" w:rsidRDefault="00E2112A" w:rsidP="001415C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44" w:type="dxa"/>
                </w:tcPr>
                <w:p w:rsidR="00E2112A" w:rsidRDefault="00E2112A" w:rsidP="001415C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2112A" w:rsidRPr="004E1905" w:rsidRDefault="00E2112A" w:rsidP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2112A" w:rsidRPr="004E1905" w:rsidTr="00E2112A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E2112A" w:rsidRDefault="00E2112A" w:rsidP="00141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5"/>
            <w:tcBorders>
              <w:top w:val="single" w:sz="4" w:space="0" w:color="000000" w:themeColor="text1"/>
              <w:bottom w:val="nil"/>
            </w:tcBorders>
          </w:tcPr>
          <w:p w:rsidR="00E2112A" w:rsidRPr="004E1905" w:rsidRDefault="00E2112A" w:rsidP="008B4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principal of $34 000 is invested at 8% pa interest compounded annually. Use the compound interest formula, given above to find the value of the investment after 3 years.  </w:t>
            </w:r>
          </w:p>
          <w:p w:rsidR="00E2112A" w:rsidRDefault="00E2112A" w:rsidP="001415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112A" w:rsidRPr="00FF1B42" w:rsidRDefault="00E2112A" w:rsidP="00141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2112A" w:rsidRPr="00FF1B42" w:rsidRDefault="00E2112A" w:rsidP="00141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2112A" w:rsidRDefault="00E2112A" w:rsidP="00190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E2112A" w:rsidRPr="004E1905" w:rsidTr="00E2112A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E2112A" w:rsidRPr="004E1905" w:rsidRDefault="00E2112A" w:rsidP="00141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5"/>
            <w:tcBorders>
              <w:top w:val="single" w:sz="4" w:space="0" w:color="000000" w:themeColor="text1"/>
              <w:bottom w:val="nil"/>
            </w:tcBorders>
          </w:tcPr>
          <w:p w:rsidR="00E2112A" w:rsidRPr="004E1905" w:rsidRDefault="00E2112A" w:rsidP="00E21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Pete borrows $16 000 from his</w:t>
            </w:r>
            <w:r w:rsidR="0018390E">
              <w:rPr>
                <w:rFonts w:ascii="Times New Roman" w:hAnsi="Times New Roman" w:cs="Times New Roman"/>
                <w:sz w:val="24"/>
                <w:szCs w:val="24"/>
              </w:rPr>
              <w:t xml:space="preserve"> 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buy a car and repays the full amount plus interest after 4 years. His dad charges interest 2% pa, compounded quarterly. How much does he need to repay?</w:t>
            </w:r>
          </w:p>
          <w:p w:rsidR="00E2112A" w:rsidRDefault="00E2112A" w:rsidP="001415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112A" w:rsidRPr="00FF1B42" w:rsidRDefault="00E2112A" w:rsidP="00141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2112A" w:rsidRPr="00FF1B42" w:rsidRDefault="00E2112A" w:rsidP="00141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2112A" w:rsidRPr="004E1905" w:rsidRDefault="00E2112A" w:rsidP="00141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E2112A" w:rsidRPr="004E1905" w:rsidTr="00E2112A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E2112A" w:rsidRPr="004E1905" w:rsidRDefault="00E2112A" w:rsidP="00141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5"/>
            <w:tcBorders>
              <w:top w:val="single" w:sz="4" w:space="0" w:color="000000" w:themeColor="text1"/>
              <w:bottom w:val="nil"/>
            </w:tcBorders>
          </w:tcPr>
          <w:p w:rsidR="00E2112A" w:rsidRDefault="0018390E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Mickie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 $3 000 invested in an investment account and leaves it there for 3 years. The interest rate is 6% pa compounded half yearly. How much interest will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Mickie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 paid at the end of the 3 years?</w:t>
            </w:r>
          </w:p>
          <w:p w:rsidR="00E2112A" w:rsidRPr="00FF1B42" w:rsidRDefault="00E2112A" w:rsidP="00141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2112A" w:rsidRPr="00FF1B42" w:rsidRDefault="00E2112A" w:rsidP="00141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2112A" w:rsidRPr="004E1905" w:rsidRDefault="00E2112A" w:rsidP="00141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E2112A" w:rsidRPr="004E1905" w:rsidTr="00E2112A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E2112A" w:rsidRPr="004E1905" w:rsidRDefault="00E2112A" w:rsidP="00141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5"/>
            <w:tcBorders>
              <w:top w:val="single" w:sz="4" w:space="0" w:color="000000" w:themeColor="text1"/>
              <w:bottom w:val="nil"/>
            </w:tcBorders>
          </w:tcPr>
          <w:p w:rsidR="00E2112A" w:rsidRDefault="0018390E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Dane borrows $145 000 to buy a prime mover for his business. The interest rate is 6% pa compounded monthly. How much must Dane repay if he pays the loan off in full including all interest after 4 years?</w:t>
            </w:r>
          </w:p>
          <w:p w:rsidR="00E2112A" w:rsidRPr="00FF1B42" w:rsidRDefault="00E2112A" w:rsidP="00141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2112A" w:rsidRPr="00FF1B42" w:rsidRDefault="00E2112A" w:rsidP="00141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2112A" w:rsidRPr="004E1905" w:rsidRDefault="00E2112A" w:rsidP="00141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E2112A" w:rsidRPr="004E1905" w:rsidTr="00E2112A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E2112A" w:rsidRPr="004E1905" w:rsidRDefault="00E2112A" w:rsidP="00141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5"/>
            <w:tcBorders>
              <w:top w:val="single" w:sz="4" w:space="0" w:color="000000" w:themeColor="text1"/>
              <w:bottom w:val="nil"/>
            </w:tcBorders>
          </w:tcPr>
          <w:p w:rsidR="00E2112A" w:rsidRDefault="00693607" w:rsidP="009276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Louisa bought a new car for $28 000 three years ago. If the car depreciated at 7% pa compounding annually, what is the value of the car today? </w:t>
            </w:r>
          </w:p>
          <w:p w:rsidR="0092766A" w:rsidRDefault="0092766A" w:rsidP="009276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112A" w:rsidRPr="00FF1B42" w:rsidRDefault="00E2112A" w:rsidP="00141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2112A" w:rsidRPr="00FF1B42" w:rsidRDefault="00E2112A" w:rsidP="00141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2112A" w:rsidRPr="004E1905" w:rsidRDefault="00E2112A" w:rsidP="00141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E2112A" w:rsidRPr="004E1905" w:rsidTr="00E2112A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E2112A" w:rsidRPr="004E1905" w:rsidRDefault="00E2112A" w:rsidP="00141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5"/>
            <w:tcBorders>
              <w:top w:val="single" w:sz="4" w:space="0" w:color="000000" w:themeColor="text1"/>
              <w:bottom w:val="nil"/>
            </w:tcBorders>
          </w:tcPr>
          <w:p w:rsidR="00E2112A" w:rsidRDefault="00693607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Milltown Printers bought a new copier for $13 000. It depreciates at 12% pa compounded annually. </w:t>
            </w:r>
            <w:r w:rsidR="0092766A">
              <w:rPr>
                <w:rFonts w:ascii="Times New Roman" w:hAnsi="Times New Roman" w:cs="Times New Roman"/>
                <w:sz w:val="24"/>
                <w:szCs w:val="24"/>
              </w:rPr>
              <w:t>It will be replaced when its value falls below $6 500. Will they replace the copier after 5 years? (Explain your answer, including calculations.)</w:t>
            </w:r>
          </w:p>
          <w:p w:rsidR="00E2112A" w:rsidRPr="00FF1B42" w:rsidRDefault="00E2112A" w:rsidP="00141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2112A" w:rsidRPr="00FF1B42" w:rsidRDefault="00E2112A" w:rsidP="00141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2112A" w:rsidRPr="004E1905" w:rsidRDefault="00E2112A" w:rsidP="00141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</w:tbl>
    <w:p w:rsidR="004A7FD9" w:rsidRDefault="004A7FD9"/>
    <w:p w:rsidR="00E71ED7" w:rsidRDefault="00E71ED7">
      <w:r>
        <w:br w:type="page"/>
      </w:r>
    </w:p>
    <w:p w:rsidR="00FB269C" w:rsidRDefault="00FB269C" w:rsidP="003157FF">
      <w:pPr>
        <w:jc w:val="center"/>
        <w:rPr>
          <w:rFonts w:ascii="Times New Roman" w:hAnsi="Times New Roman" w:cs="Times New Roman"/>
          <w:sz w:val="36"/>
          <w:szCs w:val="36"/>
        </w:rPr>
        <w:sectPr w:rsidR="00FB269C" w:rsidSect="00E24335">
          <w:headerReference w:type="default" r:id="rId13"/>
          <w:footerReference w:type="default" r:id="rId14"/>
          <w:headerReference w:type="first" r:id="rId15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607"/>
      </w:tblGrid>
      <w:tr w:rsidR="00001CBE" w:rsidRPr="004E1905" w:rsidTr="004355BF"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001CBE" w:rsidRDefault="00001CBE" w:rsidP="001415C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Year</w:t>
            </w:r>
          </w:p>
          <w:p w:rsidR="00001CBE" w:rsidRPr="004E1905" w:rsidRDefault="00001CBE" w:rsidP="001415C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001CBE" w:rsidRDefault="00001CBE" w:rsidP="001415C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Mathematics Test</w:t>
            </w:r>
          </w:p>
          <w:p w:rsidR="00001CBE" w:rsidRPr="00001CBE" w:rsidRDefault="00001CBE" w:rsidP="001415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01CBE" w:rsidRDefault="00001CBE" w:rsidP="001415C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Compound Interest and Depreciation</w:t>
            </w:r>
          </w:p>
        </w:tc>
        <w:tc>
          <w:tcPr>
            <w:tcW w:w="4607" w:type="dxa"/>
            <w:tcBorders>
              <w:top w:val="nil"/>
              <w:bottom w:val="nil"/>
            </w:tcBorders>
            <w:vAlign w:val="center"/>
          </w:tcPr>
          <w:p w:rsidR="00001CBE" w:rsidRPr="004E1905" w:rsidRDefault="00461C43" w:rsidP="00461C43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Calculator Allowed</w:t>
            </w:r>
          </w:p>
        </w:tc>
      </w:tr>
      <w:tr w:rsidR="004A7FD9" w:rsidRPr="004E1905" w:rsidTr="004355BF"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4A7FD9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Multiple Choice Section</w:t>
            </w:r>
          </w:p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820" w:type="dxa"/>
            <w:gridSpan w:val="2"/>
            <w:tcBorders>
              <w:top w:val="nil"/>
              <w:bottom w:val="nil"/>
            </w:tcBorders>
            <w:vAlign w:val="bottom"/>
          </w:tcPr>
          <w:p w:rsidR="004A7FD9" w:rsidRPr="004E1905" w:rsidRDefault="004A7FD9" w:rsidP="004E1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2A3D0B" w:rsidRPr="004E1905" w:rsidTr="004355BF">
        <w:tc>
          <w:tcPr>
            <w:tcW w:w="534" w:type="dxa"/>
            <w:tcBorders>
              <w:top w:val="nil"/>
              <w:bottom w:val="nil"/>
            </w:tcBorders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4" w:type="dxa"/>
            <w:gridSpan w:val="4"/>
            <w:tcBorders>
              <w:top w:val="nil"/>
              <w:bottom w:val="nil"/>
            </w:tcBorders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Mark all your answers on the accompanying multiple choice answer sheet, not on this test paper. You may do any working out on this test paper.</w:t>
            </w:r>
            <w:r w:rsidR="004A7FD9">
              <w:rPr>
                <w:rFonts w:ascii="Times New Roman" w:hAnsi="Times New Roman" w:cs="Times New Roman"/>
                <w:sz w:val="24"/>
                <w:szCs w:val="24"/>
              </w:rPr>
              <w:t xml:space="preserve"> Calculators are allowed for this section.</w:t>
            </w:r>
          </w:p>
          <w:p w:rsidR="00C67F16" w:rsidRPr="004E1905" w:rsidRDefault="00C67F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17C3" w:rsidRPr="004E1905" w:rsidTr="004355BF">
        <w:trPr>
          <w:cantSplit/>
        </w:trPr>
        <w:tc>
          <w:tcPr>
            <w:tcW w:w="534" w:type="dxa"/>
            <w:tcBorders>
              <w:top w:val="nil"/>
            </w:tcBorders>
          </w:tcPr>
          <w:p w:rsidR="00E417C3" w:rsidRPr="004E1905" w:rsidRDefault="00E4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0064" w:type="dxa"/>
            <w:gridSpan w:val="4"/>
            <w:tcBorders>
              <w:top w:val="nil"/>
            </w:tcBorders>
          </w:tcPr>
          <w:p w:rsidR="001415CD" w:rsidRDefault="001415CD" w:rsidP="001415CD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Justine buys a motor scooter on terms in which she pays monthly repayments of $635 for 3 years. If the cash price of the moto</w:t>
            </w:r>
            <w:r w:rsidR="00640C27">
              <w:rPr>
                <w:rFonts w:ascii="Times New Roman" w:hAnsi="Times New Roman" w:cs="Times New Roman"/>
                <w:sz w:val="24"/>
                <w:szCs w:val="24"/>
              </w:rPr>
              <w:t xml:space="preserve">r scooter was $18 000, what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rate of </w:t>
            </w:r>
            <w:r w:rsidR="00640C27">
              <w:rPr>
                <w:rFonts w:ascii="Times New Roman" w:hAnsi="Times New Roman" w:cs="Times New Roman"/>
                <w:sz w:val="24"/>
                <w:szCs w:val="24"/>
              </w:rPr>
              <w:t>simple interest was she charged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EA78AC" w:rsidRPr="00EA78AC" w:rsidRDefault="00EA78AC" w:rsidP="00EA78A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640C27">
              <w:rPr>
                <w:rFonts w:ascii="Times New Roman" w:hAnsi="Times New Roman" w:cs="Times New Roman"/>
                <w:sz w:val="24"/>
                <w:szCs w:val="24"/>
              </w:rPr>
              <w:t>2.8%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 </w:t>
            </w:r>
            <w:r w:rsidR="00640C27">
              <w:rPr>
                <w:rFonts w:ascii="Times New Roman" w:hAnsi="Times New Roman" w:cs="Times New Roman"/>
                <w:sz w:val="24"/>
                <w:szCs w:val="24"/>
              </w:rPr>
              <w:t>9%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C.      </w:t>
            </w:r>
            <w:r w:rsidR="00640C27">
              <w:rPr>
                <w:rFonts w:ascii="Times New Roman" w:hAnsi="Times New Roman" w:cs="Times New Roman"/>
                <w:sz w:val="24"/>
                <w:szCs w:val="24"/>
              </w:rPr>
              <w:t>27%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640C27">
              <w:rPr>
                <w:rFonts w:ascii="Times New Roman" w:hAnsi="Times New Roman" w:cs="Times New Roman"/>
                <w:sz w:val="24"/>
                <w:szCs w:val="24"/>
              </w:rPr>
              <w:t xml:space="preserve">   78.7%</w:t>
            </w:r>
          </w:p>
        </w:tc>
      </w:tr>
      <w:tr w:rsidR="00EA78AC" w:rsidRPr="004E1905" w:rsidTr="004355BF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0064" w:type="dxa"/>
            <w:gridSpan w:val="4"/>
          </w:tcPr>
          <w:p w:rsidR="00640C27" w:rsidRDefault="00640C27" w:rsidP="00640C2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Abby invests $4 800 in a term deposit which pays 8% pa interest, compounded six monthly. Abby drew up the table below to keep track of the value of the investment over 18 months.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56"/>
              <w:gridCol w:w="2543"/>
              <w:gridCol w:w="2495"/>
              <w:gridCol w:w="2544"/>
            </w:tblGrid>
            <w:tr w:rsidR="00640C27" w:rsidTr="00441A38">
              <w:tc>
                <w:tcPr>
                  <w:tcW w:w="2256" w:type="dxa"/>
                </w:tcPr>
                <w:p w:rsidR="00640C27" w:rsidRDefault="00640C27" w:rsidP="00441A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Time</w:t>
                  </w:r>
                </w:p>
              </w:tc>
              <w:tc>
                <w:tcPr>
                  <w:tcW w:w="2543" w:type="dxa"/>
                </w:tcPr>
                <w:p w:rsidR="00640C27" w:rsidRDefault="00640C27" w:rsidP="00441A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Principal at the Start of the Period</w:t>
                  </w:r>
                </w:p>
              </w:tc>
              <w:tc>
                <w:tcPr>
                  <w:tcW w:w="2495" w:type="dxa"/>
                </w:tcPr>
                <w:p w:rsidR="00640C27" w:rsidRDefault="00640C27" w:rsidP="00640C2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Interest Earned During the Period</w:t>
                  </w:r>
                </w:p>
              </w:tc>
              <w:tc>
                <w:tcPr>
                  <w:tcW w:w="2544" w:type="dxa"/>
                </w:tcPr>
                <w:p w:rsidR="00640C27" w:rsidRDefault="00640C27" w:rsidP="00441A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Principal at the End of the Period</w:t>
                  </w:r>
                </w:p>
              </w:tc>
            </w:tr>
            <w:tr w:rsidR="00640C27" w:rsidTr="00441A38">
              <w:tc>
                <w:tcPr>
                  <w:tcW w:w="2256" w:type="dxa"/>
                </w:tcPr>
                <w:p w:rsidR="00640C27" w:rsidRDefault="00640C27" w:rsidP="00441A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r w:rsidRPr="00640C27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six months</w:t>
                  </w:r>
                </w:p>
              </w:tc>
              <w:tc>
                <w:tcPr>
                  <w:tcW w:w="2543" w:type="dxa"/>
                </w:tcPr>
                <w:p w:rsidR="00640C27" w:rsidRDefault="00640C27" w:rsidP="00441A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$4 800.00</w:t>
                  </w:r>
                </w:p>
              </w:tc>
              <w:tc>
                <w:tcPr>
                  <w:tcW w:w="2495" w:type="dxa"/>
                </w:tcPr>
                <w:p w:rsidR="00640C27" w:rsidRDefault="00640C27" w:rsidP="00441A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$192.00</w:t>
                  </w:r>
                </w:p>
              </w:tc>
              <w:tc>
                <w:tcPr>
                  <w:tcW w:w="2544" w:type="dxa"/>
                </w:tcPr>
                <w:p w:rsidR="00640C27" w:rsidRDefault="00640C27" w:rsidP="00441A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$4 992.00</w:t>
                  </w:r>
                </w:p>
              </w:tc>
            </w:tr>
            <w:tr w:rsidR="00640C27" w:rsidTr="00441A38">
              <w:tc>
                <w:tcPr>
                  <w:tcW w:w="2256" w:type="dxa"/>
                </w:tcPr>
                <w:p w:rsidR="00640C27" w:rsidRDefault="00640C27" w:rsidP="00441A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 w:rsidRPr="00640C27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nd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six months</w:t>
                  </w:r>
                </w:p>
              </w:tc>
              <w:tc>
                <w:tcPr>
                  <w:tcW w:w="2543" w:type="dxa"/>
                </w:tcPr>
                <w:p w:rsidR="00640C27" w:rsidRDefault="00640C27" w:rsidP="00441A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$4 992.00</w:t>
                  </w:r>
                </w:p>
              </w:tc>
              <w:tc>
                <w:tcPr>
                  <w:tcW w:w="2495" w:type="dxa"/>
                </w:tcPr>
                <w:p w:rsidR="00640C27" w:rsidRDefault="00640C27" w:rsidP="00441A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$199.68</w:t>
                  </w:r>
                </w:p>
              </w:tc>
              <w:tc>
                <w:tcPr>
                  <w:tcW w:w="2544" w:type="dxa"/>
                </w:tcPr>
                <w:p w:rsidR="00640C27" w:rsidRDefault="00640C27" w:rsidP="00441A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$5 191.68</w:t>
                  </w:r>
                </w:p>
              </w:tc>
            </w:tr>
            <w:tr w:rsidR="00640C27" w:rsidTr="00441A38">
              <w:tc>
                <w:tcPr>
                  <w:tcW w:w="2256" w:type="dxa"/>
                </w:tcPr>
                <w:p w:rsidR="00640C27" w:rsidRDefault="00640C27" w:rsidP="00441A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  <w:r w:rsidRPr="00640C27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rd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six months</w:t>
                  </w:r>
                </w:p>
              </w:tc>
              <w:tc>
                <w:tcPr>
                  <w:tcW w:w="2543" w:type="dxa"/>
                </w:tcPr>
                <w:p w:rsidR="00640C27" w:rsidRDefault="00373BFB" w:rsidP="00441A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$5 191.68</w:t>
                  </w:r>
                </w:p>
              </w:tc>
              <w:tc>
                <w:tcPr>
                  <w:tcW w:w="2495" w:type="dxa"/>
                </w:tcPr>
                <w:p w:rsidR="00640C27" w:rsidRDefault="00640C27" w:rsidP="00441A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44" w:type="dxa"/>
                </w:tcPr>
                <w:p w:rsidR="00640C27" w:rsidRDefault="00640C27" w:rsidP="00441A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A78AC" w:rsidRDefault="00373BFB" w:rsidP="001415C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What is the value of the investment after 18 months?</w:t>
            </w:r>
          </w:p>
          <w:p w:rsidR="00EA78AC" w:rsidRPr="00EA78AC" w:rsidRDefault="00EA78AC" w:rsidP="00441A3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</w:t>
            </w:r>
            <w:r w:rsidR="00373BFB">
              <w:rPr>
                <w:rFonts w:ascii="Times New Roman" w:hAnsi="Times New Roman" w:cs="Times New Roman"/>
                <w:sz w:val="24"/>
                <w:szCs w:val="24"/>
              </w:rPr>
              <w:t xml:space="preserve">               $207.67</w:t>
            </w:r>
            <w:r w:rsidR="00373BFB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</w:t>
            </w:r>
            <w:r w:rsidR="00373BFB">
              <w:rPr>
                <w:rFonts w:ascii="Times New Roman" w:hAnsi="Times New Roman" w:cs="Times New Roman"/>
                <w:sz w:val="24"/>
                <w:szCs w:val="24"/>
              </w:rPr>
              <w:t xml:space="preserve">$415.33  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C.      </w:t>
            </w:r>
            <w:r w:rsidR="00441A38">
              <w:rPr>
                <w:rFonts w:ascii="Times New Roman" w:hAnsi="Times New Roman" w:cs="Times New Roman"/>
                <w:sz w:val="24"/>
                <w:szCs w:val="24"/>
              </w:rPr>
              <w:t>$5 607.01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373BFB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441A38">
              <w:rPr>
                <w:rFonts w:ascii="Times New Roman" w:hAnsi="Times New Roman" w:cs="Times New Roman"/>
                <w:sz w:val="24"/>
                <w:szCs w:val="24"/>
              </w:rPr>
              <w:t>$5 399.35</w:t>
            </w:r>
          </w:p>
        </w:tc>
      </w:tr>
      <w:tr w:rsidR="00EA78AC" w:rsidRPr="004E1905" w:rsidTr="004355BF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0064" w:type="dxa"/>
            <w:gridSpan w:val="4"/>
          </w:tcPr>
          <w:p w:rsidR="00FD2131" w:rsidRPr="004E1905" w:rsidRDefault="00FD2131" w:rsidP="00FD21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Marika invests $30 000 at 8% p.a. interest, compounding annually. What is her investment worth at the end of 3 years?  </w:t>
            </w:r>
          </w:p>
          <w:p w:rsidR="00770B2B" w:rsidRDefault="00FD2131" w:rsidP="00770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A78AC" w:rsidRPr="00EA78AC" w:rsidRDefault="00EA78AC" w:rsidP="00770B2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FD2131">
              <w:rPr>
                <w:rFonts w:ascii="Times New Roman" w:hAnsi="Times New Roman" w:cs="Times New Roman"/>
                <w:sz w:val="24"/>
                <w:szCs w:val="24"/>
              </w:rPr>
              <w:t>$7 791.36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  </w:t>
            </w:r>
            <w:r w:rsidR="00FD2131">
              <w:rPr>
                <w:rFonts w:ascii="Times New Roman" w:hAnsi="Times New Roman" w:cs="Times New Roman"/>
                <w:sz w:val="24"/>
                <w:szCs w:val="24"/>
              </w:rPr>
              <w:t>$37 200.00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C.       </w:t>
            </w:r>
            <w:r w:rsidR="00FD2131">
              <w:rPr>
                <w:rFonts w:ascii="Times New Roman" w:hAnsi="Times New Roman" w:cs="Times New Roman"/>
                <w:sz w:val="24"/>
                <w:szCs w:val="24"/>
              </w:rPr>
              <w:t>$37 791.36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FD2131">
              <w:rPr>
                <w:rFonts w:ascii="Times New Roman" w:hAnsi="Times New Roman" w:cs="Times New Roman"/>
                <w:sz w:val="24"/>
                <w:szCs w:val="24"/>
              </w:rPr>
              <w:t xml:space="preserve">     $40 814.67</w:t>
            </w:r>
          </w:p>
        </w:tc>
      </w:tr>
      <w:tr w:rsidR="00EA78AC" w:rsidRPr="004E1905" w:rsidTr="004355BF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0064" w:type="dxa"/>
            <w:gridSpan w:val="4"/>
          </w:tcPr>
          <w:p w:rsidR="00770B2B" w:rsidRPr="004E1905" w:rsidRDefault="00770B2B" w:rsidP="00770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calculation would you use to find the interest on $11 000 invested at 8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%  p.a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interest compounding quarterly for two years.</w:t>
            </w:r>
          </w:p>
          <w:p w:rsidR="00770B2B" w:rsidRPr="004E1905" w:rsidRDefault="00770B2B" w:rsidP="00770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0B2B" w:rsidRDefault="00EA78AC" w:rsidP="001415CD">
            <w:pPr>
              <w:spacing w:after="120"/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770B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0B2B" w:rsidRPr="00770B2B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988" w:dyaOrig="467">
                <v:shape id="_x0000_i1027" type="#_x0000_t75" style="width:81pt;height:18.75pt" o:ole="">
                  <v:imagedata r:id="rId16" o:title=""/>
                </v:shape>
                <o:OLEObject Type="Embed" ProgID="FXE300.Equation" ShapeID="_x0000_i1027" DrawAspect="Content" ObjectID="_1392277341" r:id="rId17"/>
              </w:object>
            </w:r>
            <w:r w:rsidR="00770B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   </w:t>
            </w:r>
            <w:r w:rsidR="00770B2B" w:rsidRPr="00770B2B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988" w:dyaOrig="467">
                <v:shape id="_x0000_i1028" type="#_x0000_t75" style="width:81pt;height:18.75pt" o:ole="">
                  <v:imagedata r:id="rId18" o:title=""/>
                </v:shape>
                <o:OLEObject Type="Embed" ProgID="FXE300.Equation" ShapeID="_x0000_i1028" DrawAspect="Content" ObjectID="_1392277342" r:id="rId19"/>
              </w:object>
            </w:r>
          </w:p>
          <w:p w:rsidR="00EA78AC" w:rsidRPr="00EA78AC" w:rsidRDefault="00770B2B" w:rsidP="001415C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4B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C.         </w:t>
            </w:r>
            <w:r w:rsidRPr="00770B2B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988" w:dyaOrig="467">
                <v:shape id="_x0000_i1029" type="#_x0000_t75" style="width:81pt;height:18.75pt" o:ole="">
                  <v:imagedata r:id="rId20" o:title=""/>
                </v:shape>
                <o:OLEObject Type="Embed" ProgID="FXE300.Equation" ShapeID="_x0000_i1029" DrawAspect="Content" ObjectID="_1392277343" r:id="rId21"/>
              </w:object>
            </w:r>
            <w:r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t xml:space="preserve"> 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770B2B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2260" w:dyaOrig="467">
                <v:shape id="_x0000_i1030" type="#_x0000_t75" style="width:92.25pt;height:18.75pt" o:ole="">
                  <v:imagedata r:id="rId22" o:title=""/>
                </v:shape>
                <o:OLEObject Type="Embed" ProgID="FXE300.Equation" ShapeID="_x0000_i1030" DrawAspect="Content" ObjectID="_1392277344" r:id="rId23"/>
              </w:object>
            </w:r>
          </w:p>
        </w:tc>
      </w:tr>
      <w:tr w:rsidR="00EA78AC" w:rsidRPr="004E1905" w:rsidTr="004355BF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0064" w:type="dxa"/>
            <w:gridSpan w:val="4"/>
          </w:tcPr>
          <w:p w:rsidR="00AE09A7" w:rsidRPr="004E1905" w:rsidRDefault="00AE09A7" w:rsidP="00AE0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Richard borrows $32 000 at 6% p.a. interest, compounding monthly. What does he owe at the end of 2 years if he has made no repayments?  </w:t>
            </w:r>
          </w:p>
          <w:p w:rsidR="00AE09A7" w:rsidRPr="004E1905" w:rsidRDefault="00AE09A7" w:rsidP="00AE0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A78AC" w:rsidRPr="00EA78AC" w:rsidRDefault="00EA78AC" w:rsidP="00034B0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034B0C">
              <w:rPr>
                <w:rFonts w:ascii="Times New Roman" w:hAnsi="Times New Roman" w:cs="Times New Roman"/>
                <w:sz w:val="24"/>
                <w:szCs w:val="24"/>
              </w:rPr>
              <w:t>$32 320.80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 </w:t>
            </w:r>
            <w:r w:rsidR="00034B0C">
              <w:rPr>
                <w:rFonts w:ascii="Times New Roman" w:hAnsi="Times New Roman" w:cs="Times New Roman"/>
                <w:sz w:val="24"/>
                <w:szCs w:val="24"/>
              </w:rPr>
              <w:t>$35 955.20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C.       </w:t>
            </w:r>
            <w:r w:rsidR="00034B0C">
              <w:rPr>
                <w:rFonts w:ascii="Times New Roman" w:hAnsi="Times New Roman" w:cs="Times New Roman"/>
                <w:sz w:val="24"/>
                <w:szCs w:val="24"/>
              </w:rPr>
              <w:t>$36 069.11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034B0C">
              <w:rPr>
                <w:rFonts w:ascii="Times New Roman" w:hAnsi="Times New Roman" w:cs="Times New Roman"/>
                <w:sz w:val="24"/>
                <w:szCs w:val="24"/>
              </w:rPr>
              <w:t xml:space="preserve">    $129 565.91</w:t>
            </w:r>
          </w:p>
        </w:tc>
      </w:tr>
      <w:tr w:rsidR="00EA78AC" w:rsidRPr="004E1905" w:rsidTr="004355BF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0064" w:type="dxa"/>
            <w:gridSpan w:val="4"/>
          </w:tcPr>
          <w:p w:rsidR="00850154" w:rsidRPr="004E1905" w:rsidRDefault="0084424D" w:rsidP="008501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Scott</w:t>
            </w:r>
            <w:r w:rsidR="00850154">
              <w:rPr>
                <w:rFonts w:ascii="Times New Roman" w:hAnsi="Times New Roman" w:cs="Times New Roman"/>
                <w:sz w:val="24"/>
                <w:szCs w:val="24"/>
              </w:rPr>
              <w:t xml:space="preserve"> depo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sits $12 000 into a term deposit account</w:t>
            </w:r>
            <w:r w:rsidR="00850154">
              <w:rPr>
                <w:rFonts w:ascii="Times New Roman" w:hAnsi="Times New Roman" w:cs="Times New Roman"/>
                <w:sz w:val="24"/>
                <w:szCs w:val="24"/>
              </w:rPr>
              <w:t>. The account earns interest at the rate of 9% pa compounding monthly. If he leaves his money in 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account</w:t>
            </w:r>
            <w:r w:rsidR="00850154">
              <w:rPr>
                <w:rFonts w:ascii="Times New Roman" w:hAnsi="Times New Roman" w:cs="Times New Roman"/>
                <w:sz w:val="24"/>
                <w:szCs w:val="24"/>
              </w:rPr>
              <w:t xml:space="preserve"> for 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months, how much interest will he have earned</w:t>
            </w:r>
            <w:r w:rsidR="00850154">
              <w:rPr>
                <w:rFonts w:ascii="Times New Roman" w:hAnsi="Times New Roman" w:cs="Times New Roman"/>
                <w:sz w:val="24"/>
                <w:szCs w:val="24"/>
              </w:rPr>
              <w:t xml:space="preserve"> when he withdraws his money from the account?</w:t>
            </w:r>
          </w:p>
          <w:p w:rsidR="00EA78AC" w:rsidRDefault="00EA78AC" w:rsidP="001415C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78AC" w:rsidRPr="00EA78AC" w:rsidRDefault="00EA78AC" w:rsidP="00441A3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84424D">
              <w:rPr>
                <w:rFonts w:ascii="Times New Roman" w:hAnsi="Times New Roman" w:cs="Times New Roman"/>
                <w:sz w:val="24"/>
                <w:szCs w:val="24"/>
              </w:rPr>
              <w:t>$709.61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 </w:t>
            </w:r>
            <w:r w:rsidR="00441A38">
              <w:rPr>
                <w:rFonts w:ascii="Times New Roman" w:hAnsi="Times New Roman" w:cs="Times New Roman"/>
                <w:sz w:val="24"/>
                <w:szCs w:val="24"/>
              </w:rPr>
              <w:t>$11 910.75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C.      </w:t>
            </w:r>
            <w:r w:rsidR="0084424D">
              <w:rPr>
                <w:rFonts w:ascii="Times New Roman" w:hAnsi="Times New Roman" w:cs="Times New Roman"/>
                <w:sz w:val="24"/>
                <w:szCs w:val="24"/>
              </w:rPr>
              <w:t>$1 090.00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84424D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441A38">
              <w:rPr>
                <w:rFonts w:ascii="Times New Roman" w:hAnsi="Times New Roman" w:cs="Times New Roman"/>
                <w:sz w:val="24"/>
                <w:szCs w:val="24"/>
              </w:rPr>
              <w:t>$739.19</w:t>
            </w:r>
          </w:p>
        </w:tc>
      </w:tr>
      <w:tr w:rsidR="00EA78AC" w:rsidRPr="004E1905" w:rsidTr="00461C43">
        <w:trPr>
          <w:cantSplit/>
        </w:trPr>
        <w:tc>
          <w:tcPr>
            <w:tcW w:w="534" w:type="dxa"/>
            <w:tcBorders>
              <w:bottom w:val="single" w:sz="4" w:space="0" w:color="000000" w:themeColor="text1"/>
            </w:tcBorders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0064" w:type="dxa"/>
            <w:gridSpan w:val="4"/>
            <w:tcBorders>
              <w:bottom w:val="single" w:sz="4" w:space="0" w:color="000000" w:themeColor="text1"/>
            </w:tcBorders>
          </w:tcPr>
          <w:p w:rsidR="00EA78AC" w:rsidRDefault="00C7650E" w:rsidP="00C7650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Marta buys a laptop for $3 200.00 It depreciates at a rate of 12% pa compounding annually. What is the value of the laptop after four years?</w:t>
            </w:r>
          </w:p>
          <w:p w:rsidR="00EA78AC" w:rsidRPr="00EA78AC" w:rsidRDefault="00EA78AC" w:rsidP="00C7650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C7650E">
              <w:rPr>
                <w:rFonts w:ascii="Times New Roman" w:hAnsi="Times New Roman" w:cs="Times New Roman"/>
                <w:sz w:val="24"/>
                <w:szCs w:val="24"/>
              </w:rPr>
              <w:t>$1 536.00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</w:t>
            </w:r>
            <w:r w:rsidR="00C7650E">
              <w:rPr>
                <w:rFonts w:ascii="Times New Roman" w:hAnsi="Times New Roman" w:cs="Times New Roman"/>
                <w:sz w:val="24"/>
                <w:szCs w:val="24"/>
              </w:rPr>
              <w:t>$1 919.03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C.     </w:t>
            </w:r>
            <w:r w:rsidR="00C7650E">
              <w:rPr>
                <w:rFonts w:ascii="Times New Roman" w:hAnsi="Times New Roman" w:cs="Times New Roman"/>
                <w:sz w:val="24"/>
                <w:szCs w:val="24"/>
              </w:rPr>
              <w:t>$2 180.71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C7650E">
              <w:rPr>
                <w:rFonts w:ascii="Times New Roman" w:hAnsi="Times New Roman" w:cs="Times New Roman"/>
                <w:sz w:val="24"/>
                <w:szCs w:val="24"/>
              </w:rPr>
              <w:t xml:space="preserve">     $2 816.00</w:t>
            </w:r>
          </w:p>
        </w:tc>
      </w:tr>
      <w:tr w:rsidR="00EA78AC" w:rsidRPr="004E1905" w:rsidTr="00461C43">
        <w:trPr>
          <w:cantSplit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</w:tcBorders>
          </w:tcPr>
          <w:p w:rsidR="00EA78AC" w:rsidRDefault="00C7650E" w:rsidP="00C7650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smart phone is bought for $880.00, and deprec</w:t>
            </w:r>
            <w:r w:rsidR="00461C43">
              <w:rPr>
                <w:rFonts w:ascii="Times New Roman" w:hAnsi="Times New Roman" w:cs="Times New Roman"/>
                <w:sz w:val="24"/>
                <w:szCs w:val="24"/>
              </w:rPr>
              <w:t>iates at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 p</w:t>
            </w:r>
            <w:r w:rsidR="00461C43">
              <w:rPr>
                <w:rFonts w:ascii="Times New Roman" w:hAnsi="Times New Roman" w:cs="Times New Roman"/>
                <w:sz w:val="24"/>
                <w:szCs w:val="24"/>
              </w:rPr>
              <w:t>er month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compounded monthly. What is its value after 3 months?</w:t>
            </w:r>
          </w:p>
          <w:p w:rsidR="00EA78AC" w:rsidRPr="00EA78AC" w:rsidRDefault="00EA78AC" w:rsidP="00441A3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C7650E">
              <w:rPr>
                <w:rFonts w:ascii="Times New Roman" w:hAnsi="Times New Roman" w:cs="Times New Roman"/>
                <w:sz w:val="24"/>
                <w:szCs w:val="24"/>
              </w:rPr>
              <w:t>$386.30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</w:t>
            </w:r>
            <w:r w:rsidR="00C7650E">
              <w:rPr>
                <w:rFonts w:ascii="Times New Roman" w:hAnsi="Times New Roman" w:cs="Times New Roman"/>
                <w:sz w:val="24"/>
                <w:szCs w:val="24"/>
              </w:rPr>
              <w:t>$633.60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C.       </w:t>
            </w:r>
            <w:r w:rsidR="00441A38">
              <w:rPr>
                <w:rFonts w:ascii="Times New Roman" w:hAnsi="Times New Roman" w:cs="Times New Roman"/>
                <w:sz w:val="24"/>
                <w:szCs w:val="24"/>
              </w:rPr>
              <w:t>$862.40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C7650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441A38">
              <w:rPr>
                <w:rFonts w:ascii="Times New Roman" w:hAnsi="Times New Roman" w:cs="Times New Roman"/>
                <w:sz w:val="24"/>
                <w:szCs w:val="24"/>
              </w:rPr>
              <w:t>$828.25</w:t>
            </w:r>
          </w:p>
        </w:tc>
      </w:tr>
      <w:tr w:rsidR="00EA78AC" w:rsidRPr="004E1905" w:rsidTr="004355BF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0064" w:type="dxa"/>
            <w:gridSpan w:val="4"/>
          </w:tcPr>
          <w:p w:rsidR="00EA78AC" w:rsidRDefault="00A26497" w:rsidP="001415C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credit card charges interest on outstanding balances at a rate</w:t>
            </w:r>
            <w:r w:rsidR="005947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="00594717">
              <w:rPr>
                <w:rFonts w:ascii="Times New Roman" w:hAnsi="Times New Roman" w:cs="Times New Roman"/>
                <w:sz w:val="24"/>
                <w:szCs w:val="24"/>
              </w:rPr>
              <w:t xml:space="preserve"> 0.05% per day. Lesley has an outstanding balance on her credit card of $360.00 for 21 days. How much interest will she be charged on the card?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A78AC" w:rsidRPr="00EA78AC" w:rsidRDefault="00EA78AC" w:rsidP="001415C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594717">
              <w:rPr>
                <w:rFonts w:ascii="Times New Roman" w:hAnsi="Times New Roman" w:cs="Times New Roman"/>
                <w:sz w:val="24"/>
                <w:szCs w:val="24"/>
              </w:rPr>
              <w:t>$3.78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 </w:t>
            </w:r>
            <w:r w:rsidR="00594717">
              <w:rPr>
                <w:rFonts w:ascii="Times New Roman" w:hAnsi="Times New Roman" w:cs="Times New Roman"/>
                <w:sz w:val="24"/>
                <w:szCs w:val="24"/>
              </w:rPr>
              <w:t>$12.60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C.      </w:t>
            </w:r>
            <w:r w:rsidR="00594717">
              <w:rPr>
                <w:rFonts w:ascii="Times New Roman" w:hAnsi="Times New Roman" w:cs="Times New Roman"/>
                <w:sz w:val="24"/>
                <w:szCs w:val="24"/>
              </w:rPr>
              <w:t>$31.50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594717">
              <w:rPr>
                <w:rFonts w:ascii="Times New Roman" w:hAnsi="Times New Roman" w:cs="Times New Roman"/>
                <w:sz w:val="24"/>
                <w:szCs w:val="24"/>
              </w:rPr>
              <w:t xml:space="preserve">     $378.00</w:t>
            </w:r>
          </w:p>
        </w:tc>
      </w:tr>
      <w:tr w:rsidR="00EA78AC" w:rsidRPr="004E1905" w:rsidTr="004355BF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0064" w:type="dxa"/>
            <w:gridSpan w:val="4"/>
          </w:tcPr>
          <w:p w:rsidR="00EA78AC" w:rsidRDefault="00571D10" w:rsidP="001415C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Marta invests $4 000 into an account which pays 8% pa compounded annually. How long will it take for her investment to </w:t>
            </w:r>
            <w:r w:rsidR="00461C43">
              <w:rPr>
                <w:rFonts w:ascii="Times New Roman" w:hAnsi="Times New Roman" w:cs="Times New Roman"/>
                <w:sz w:val="24"/>
                <w:szCs w:val="24"/>
              </w:rPr>
              <w:t xml:space="preserve">approximately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double in value?</w:t>
            </w:r>
          </w:p>
          <w:p w:rsidR="00EA78AC" w:rsidRPr="00EA78AC" w:rsidRDefault="00EA78AC" w:rsidP="001415C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ED487E">
              <w:rPr>
                <w:rFonts w:ascii="Times New Roman" w:hAnsi="Times New Roman" w:cs="Times New Roman"/>
                <w:sz w:val="24"/>
                <w:szCs w:val="24"/>
              </w:rPr>
              <w:t>8 years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</w:t>
            </w:r>
            <w:r w:rsidR="00ED487E">
              <w:rPr>
                <w:rFonts w:ascii="Times New Roman" w:hAnsi="Times New Roman" w:cs="Times New Roman"/>
                <w:sz w:val="24"/>
                <w:szCs w:val="24"/>
              </w:rPr>
              <w:t>9 years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 C.     </w:t>
            </w:r>
            <w:r w:rsidR="00ED487E">
              <w:rPr>
                <w:rFonts w:ascii="Times New Roman" w:hAnsi="Times New Roman" w:cs="Times New Roman"/>
                <w:sz w:val="24"/>
                <w:szCs w:val="24"/>
              </w:rPr>
              <w:t>10 years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ED487E">
              <w:rPr>
                <w:rFonts w:ascii="Times New Roman" w:hAnsi="Times New Roman" w:cs="Times New Roman"/>
                <w:sz w:val="24"/>
                <w:szCs w:val="24"/>
              </w:rPr>
              <w:t xml:space="preserve">  11 years</w:t>
            </w:r>
          </w:p>
        </w:tc>
      </w:tr>
    </w:tbl>
    <w:p w:rsidR="00C67F16" w:rsidRPr="004E1905" w:rsidRDefault="00C67F16">
      <w:pPr>
        <w:rPr>
          <w:rFonts w:ascii="Times New Roman" w:hAnsi="Times New Roman" w:cs="Times New Roman"/>
          <w:sz w:val="24"/>
          <w:szCs w:val="24"/>
        </w:rPr>
      </w:pPr>
    </w:p>
    <w:p w:rsidR="00FF1257" w:rsidRDefault="00FF12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B269C" w:rsidRDefault="00FB269C" w:rsidP="001415CD">
      <w:pPr>
        <w:jc w:val="center"/>
        <w:rPr>
          <w:rFonts w:ascii="Times New Roman" w:hAnsi="Times New Roman" w:cs="Times New Roman"/>
          <w:sz w:val="36"/>
          <w:szCs w:val="36"/>
        </w:rPr>
        <w:sectPr w:rsidR="00FB269C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Ind w:w="-17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288"/>
        <w:gridCol w:w="819"/>
        <w:gridCol w:w="688"/>
        <w:gridCol w:w="4174"/>
        <w:gridCol w:w="240"/>
        <w:gridCol w:w="4365"/>
      </w:tblGrid>
      <w:tr w:rsidR="00001CBE" w:rsidRPr="004E1905" w:rsidTr="00565370">
        <w:trPr>
          <w:cantSplit/>
        </w:trPr>
        <w:tc>
          <w:tcPr>
            <w:tcW w:w="2079" w:type="dxa"/>
            <w:gridSpan w:val="4"/>
            <w:vMerge w:val="restart"/>
            <w:tcBorders>
              <w:top w:val="nil"/>
            </w:tcBorders>
            <w:tcMar>
              <w:top w:w="113" w:type="dxa"/>
            </w:tcMar>
            <w:vAlign w:val="center"/>
          </w:tcPr>
          <w:p w:rsidR="00001CBE" w:rsidRDefault="00001CBE" w:rsidP="001415C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Year</w:t>
            </w:r>
          </w:p>
          <w:p w:rsidR="00001CBE" w:rsidRPr="004E1905" w:rsidRDefault="00001CBE" w:rsidP="001415C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4414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001CBE" w:rsidRDefault="00001CBE" w:rsidP="001415C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Mathematics Test</w:t>
            </w:r>
          </w:p>
          <w:p w:rsidR="00001CBE" w:rsidRPr="00001CBE" w:rsidRDefault="00001CBE" w:rsidP="001415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01CBE" w:rsidRDefault="00001CBE" w:rsidP="001415C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Compound Interest and Depreciation</w:t>
            </w:r>
          </w:p>
        </w:tc>
        <w:tc>
          <w:tcPr>
            <w:tcW w:w="4365" w:type="dxa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001CBE" w:rsidRPr="004E1905" w:rsidRDefault="00461C43" w:rsidP="00461C43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Calculator Allowed</w:t>
            </w:r>
          </w:p>
        </w:tc>
      </w:tr>
      <w:tr w:rsidR="00FF1257" w:rsidRPr="004E1905" w:rsidTr="00565370">
        <w:trPr>
          <w:cantSplit/>
        </w:trPr>
        <w:tc>
          <w:tcPr>
            <w:tcW w:w="2079" w:type="dxa"/>
            <w:gridSpan w:val="4"/>
            <w:vMerge/>
            <w:tcBorders>
              <w:bottom w:val="nil"/>
            </w:tcBorders>
            <w:tcMar>
              <w:top w:w="113" w:type="dxa"/>
            </w:tcMar>
            <w:vAlign w:val="center"/>
          </w:tcPr>
          <w:p w:rsidR="00FF1257" w:rsidRPr="004E1905" w:rsidRDefault="00FF1257" w:rsidP="001415C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174" w:type="dxa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FF1257" w:rsidRDefault="00FF1257" w:rsidP="001415C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Longer Questions</w:t>
            </w:r>
          </w:p>
          <w:p w:rsidR="00FF1257" w:rsidRPr="004E1905" w:rsidRDefault="00FF1257" w:rsidP="001415C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605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  <w:vAlign w:val="bottom"/>
          </w:tcPr>
          <w:p w:rsidR="00FF1257" w:rsidRPr="004E1905" w:rsidRDefault="00FF1257" w:rsidP="001415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FF1257" w:rsidRPr="004E1905" w:rsidTr="00565370">
        <w:trPr>
          <w:cantSplit/>
        </w:trPr>
        <w:tc>
          <w:tcPr>
            <w:tcW w:w="572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</w:tcPr>
          <w:p w:rsidR="00FF1257" w:rsidRPr="004E1905" w:rsidRDefault="00FF1257" w:rsidP="001415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6" w:type="dxa"/>
            <w:gridSpan w:val="5"/>
            <w:tcBorders>
              <w:top w:val="nil"/>
              <w:bottom w:val="nil"/>
            </w:tcBorders>
            <w:tcMar>
              <w:top w:w="113" w:type="dxa"/>
            </w:tcMar>
          </w:tcPr>
          <w:p w:rsidR="00FF1257" w:rsidRPr="004E1905" w:rsidRDefault="00FF1257" w:rsidP="001415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1257" w:rsidRPr="00582441" w:rsidRDefault="00FF1257" w:rsidP="0014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>Write all working and answers in the spaces provided on this test paper.</w:t>
            </w:r>
          </w:p>
          <w:p w:rsidR="00FF1257" w:rsidRPr="004E1905" w:rsidRDefault="00FF1257" w:rsidP="0014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Calculators are allowed for this section.</w:t>
            </w:r>
          </w:p>
          <w:p w:rsidR="00FF1257" w:rsidRPr="004E1905" w:rsidRDefault="00FF1257" w:rsidP="001415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46B" w:rsidRPr="004E1905" w:rsidTr="00565370">
        <w:trPr>
          <w:cantSplit/>
          <w:trHeight w:val="1041"/>
        </w:trPr>
        <w:tc>
          <w:tcPr>
            <w:tcW w:w="572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</w:tcPr>
          <w:p w:rsidR="00C6546B" w:rsidRPr="004E1905" w:rsidRDefault="00C6546B" w:rsidP="00C654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C6546B" w:rsidRPr="004E1905" w:rsidRDefault="00C6546B" w:rsidP="001415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C6546B" w:rsidRDefault="00C6546B" w:rsidP="00CE2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7" w:type="dxa"/>
            <w:gridSpan w:val="4"/>
            <w:tcBorders>
              <w:top w:val="nil"/>
              <w:bottom w:val="nil"/>
            </w:tcBorders>
          </w:tcPr>
          <w:p w:rsidR="00693607" w:rsidRDefault="00693607" w:rsidP="00CE2CF2">
            <w:pPr>
              <w:ind w:right="55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table below gives the value of $1.00 after being invested at different rates</w:t>
            </w:r>
            <w:r w:rsidR="00CE2CF2">
              <w:rPr>
                <w:rFonts w:ascii="Times New Roman" w:hAnsi="Times New Roman" w:cs="Times New Roman"/>
              </w:rPr>
              <w:t xml:space="preserve"> </w:t>
            </w:r>
            <w:r w:rsidR="00F916E8">
              <w:rPr>
                <w:rFonts w:ascii="Times New Roman" w:hAnsi="Times New Roman" w:cs="Times New Roman"/>
              </w:rPr>
              <w:t xml:space="preserve">of </w:t>
            </w:r>
            <w:r>
              <w:rPr>
                <w:rFonts w:ascii="Times New Roman" w:hAnsi="Times New Roman" w:cs="Times New Roman"/>
              </w:rPr>
              <w:t>compound interest for varying terms.</w:t>
            </w:r>
          </w:p>
          <w:p w:rsidR="00693607" w:rsidRDefault="00693607" w:rsidP="00693607">
            <w:pPr>
              <w:ind w:right="1701"/>
              <w:rPr>
                <w:rFonts w:ascii="Times New Roman" w:hAnsi="Times New Roman" w:cs="Times New Roman"/>
              </w:rPr>
            </w:pPr>
          </w:p>
          <w:tbl>
            <w:tblPr>
              <w:tblpPr w:leftFromText="180" w:rightFromText="180" w:vertAnchor="text" w:horzAnchor="margin" w:tblpXSpec="center" w:tblpY="-7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"/>
              <w:gridCol w:w="960"/>
              <w:gridCol w:w="960"/>
              <w:gridCol w:w="960"/>
              <w:gridCol w:w="960"/>
              <w:gridCol w:w="960"/>
              <w:gridCol w:w="960"/>
              <w:gridCol w:w="960"/>
            </w:tblGrid>
            <w:tr w:rsidR="00693607" w:rsidTr="00693607">
              <w:trPr>
                <w:trHeight w:hRule="exact" w:val="340"/>
              </w:trPr>
              <w:tc>
                <w:tcPr>
                  <w:tcW w:w="986" w:type="dxa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693607" w:rsidRDefault="00693607" w:rsidP="00693607">
                  <w:pPr>
                    <w:rPr>
                      <w:sz w:val="20"/>
                    </w:rPr>
                  </w:pPr>
                </w:p>
              </w:tc>
              <w:tc>
                <w:tcPr>
                  <w:tcW w:w="6720" w:type="dxa"/>
                  <w:gridSpan w:val="7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693607" w:rsidRDefault="00693607" w:rsidP="00693607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Compound interest rate pa</w:t>
                  </w:r>
                </w:p>
              </w:tc>
            </w:tr>
            <w:tr w:rsidR="00693607" w:rsidTr="00474EDF">
              <w:trPr>
                <w:trHeight w:hRule="exact" w:val="340"/>
              </w:trPr>
              <w:tc>
                <w:tcPr>
                  <w:tcW w:w="986" w:type="dxa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CE2CF2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Years</w:t>
                  </w:r>
                </w:p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Invested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2%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3%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4%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5%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6%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7%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8%</w:t>
                  </w:r>
                </w:p>
              </w:tc>
            </w:tr>
            <w:tr w:rsidR="00693607" w:rsidTr="00474EDF">
              <w:trPr>
                <w:trHeight w:hRule="exact" w:val="340"/>
              </w:trPr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$1.0200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$1.0300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$1.0400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$1.0500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$1.0600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$1.0700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$1.0800</w:t>
                  </w:r>
                </w:p>
              </w:tc>
            </w:tr>
            <w:tr w:rsidR="00693607" w:rsidTr="00474EDF">
              <w:trPr>
                <w:trHeight w:hRule="exact" w:val="340"/>
              </w:trPr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$1.0404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$1.0609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$1.0816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$1.1025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$1.1236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$1.1449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$1.1664</w:t>
                  </w:r>
                </w:p>
              </w:tc>
            </w:tr>
            <w:tr w:rsidR="00693607" w:rsidTr="00474EDF">
              <w:trPr>
                <w:trHeight w:hRule="exact" w:val="340"/>
              </w:trPr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$1.0612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$1.0927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$1.1249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$1.1576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$1.1910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$1.2250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$1.2597</w:t>
                  </w:r>
                </w:p>
              </w:tc>
            </w:tr>
            <w:tr w:rsidR="00693607" w:rsidTr="00474EDF">
              <w:trPr>
                <w:trHeight w:hRule="exact" w:val="340"/>
              </w:trPr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$1.0824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$1.1255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$1.1699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$1.2155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$1.2625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$1.3108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$1.3605</w:t>
                  </w:r>
                </w:p>
              </w:tc>
            </w:tr>
            <w:tr w:rsidR="00693607" w:rsidTr="00474EDF">
              <w:trPr>
                <w:trHeight w:hRule="exact" w:val="340"/>
              </w:trPr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$1.1041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$1.1593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$1.2167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$1.2763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$1.3382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$1.4026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$1.4693</w:t>
                  </w:r>
                </w:p>
              </w:tc>
            </w:tr>
            <w:tr w:rsidR="00693607" w:rsidTr="00474EDF">
              <w:trPr>
                <w:trHeight w:hRule="exact" w:val="340"/>
              </w:trPr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$1.1262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$1.1941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$1.2653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$1.3401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$1.4185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$1.5007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$1.5869</w:t>
                  </w:r>
                </w:p>
              </w:tc>
            </w:tr>
            <w:tr w:rsidR="00693607" w:rsidTr="00474EDF">
              <w:trPr>
                <w:trHeight w:hRule="exact" w:val="340"/>
              </w:trPr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$1.1487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$1.2299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$1.3159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$1.4071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$1.5036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$1.6058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$1.7138</w:t>
                  </w:r>
                </w:p>
              </w:tc>
            </w:tr>
            <w:tr w:rsidR="00693607" w:rsidTr="00474EDF">
              <w:trPr>
                <w:trHeight w:hRule="exact" w:val="340"/>
              </w:trPr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$1.1717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$1.2668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$1.3686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$1.4775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$1.5938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$1.7182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$1.8509</w:t>
                  </w:r>
                </w:p>
              </w:tc>
            </w:tr>
            <w:tr w:rsidR="00693607" w:rsidTr="00474EDF">
              <w:trPr>
                <w:trHeight w:hRule="exact" w:val="340"/>
              </w:trPr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$1.1951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$1.3048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$1.4233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$1.5513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$1.6895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$1.8385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$1.9990</w:t>
                  </w:r>
                </w:p>
              </w:tc>
            </w:tr>
            <w:tr w:rsidR="00693607" w:rsidTr="00474EDF">
              <w:trPr>
                <w:trHeight w:hRule="exact" w:val="340"/>
              </w:trPr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$1.2190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$1.3439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$1.4802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$1.6289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$1.7908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$1.9672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693607" w:rsidRDefault="00693607" w:rsidP="00474EDF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$2.1589</w:t>
                  </w:r>
                </w:p>
              </w:tc>
            </w:tr>
          </w:tbl>
          <w:p w:rsidR="00C6546B" w:rsidRPr="00F661A2" w:rsidRDefault="00C6546B" w:rsidP="001415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6A45" w:rsidRPr="004E1905" w:rsidTr="00565370">
        <w:trPr>
          <w:cantSplit/>
          <w:trHeight w:val="1041"/>
        </w:trPr>
        <w:tc>
          <w:tcPr>
            <w:tcW w:w="284" w:type="dxa"/>
            <w:vMerge w:val="restart"/>
            <w:tcBorders>
              <w:top w:val="nil"/>
              <w:bottom w:val="nil"/>
            </w:tcBorders>
            <w:tcMar>
              <w:top w:w="113" w:type="dxa"/>
            </w:tcMar>
          </w:tcPr>
          <w:p w:rsidR="00676A45" w:rsidRPr="004E1905" w:rsidRDefault="00676A45" w:rsidP="00C654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</w:tcPr>
          <w:p w:rsidR="00676A45" w:rsidRDefault="00676A45" w:rsidP="00565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  <w:p w:rsidR="00676A45" w:rsidRPr="00F661A2" w:rsidRDefault="00CE2CF2" w:rsidP="00565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653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mark</w:t>
            </w:r>
          </w:p>
        </w:tc>
        <w:tc>
          <w:tcPr>
            <w:tcW w:w="9467" w:type="dxa"/>
            <w:gridSpan w:val="4"/>
            <w:tcBorders>
              <w:top w:val="nil"/>
              <w:bottom w:val="nil"/>
            </w:tcBorders>
          </w:tcPr>
          <w:p w:rsidR="00676A45" w:rsidRDefault="00CE2CF2" w:rsidP="00141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would be the value of an investment of $2 000.00 after 7 years invested at 6% pa compound interest?</w:t>
            </w:r>
          </w:p>
          <w:p w:rsidR="00F916E8" w:rsidRDefault="00F916E8" w:rsidP="00F916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16E8" w:rsidRDefault="00F916E8" w:rsidP="00F916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F916E8" w:rsidRDefault="00F916E8" w:rsidP="00F916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E2CF2" w:rsidRPr="00F661A2" w:rsidRDefault="00F916E8" w:rsidP="00F916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676A45" w:rsidRPr="004E1905" w:rsidTr="00565370">
        <w:trPr>
          <w:cantSplit/>
          <w:trHeight w:val="1027"/>
        </w:trPr>
        <w:tc>
          <w:tcPr>
            <w:tcW w:w="284" w:type="dxa"/>
            <w:vMerge/>
            <w:tcBorders>
              <w:top w:val="nil"/>
              <w:bottom w:val="nil"/>
            </w:tcBorders>
            <w:tcMar>
              <w:top w:w="113" w:type="dxa"/>
            </w:tcMar>
          </w:tcPr>
          <w:p w:rsidR="00676A45" w:rsidRPr="004E1905" w:rsidRDefault="00676A45" w:rsidP="001415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</w:tcPr>
          <w:p w:rsidR="00676A45" w:rsidRDefault="00676A45" w:rsidP="00565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  <w:p w:rsidR="00676A45" w:rsidRDefault="00565370" w:rsidP="00565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mark</w:t>
            </w:r>
          </w:p>
        </w:tc>
        <w:tc>
          <w:tcPr>
            <w:tcW w:w="9467" w:type="dxa"/>
            <w:gridSpan w:val="4"/>
            <w:tcBorders>
              <w:top w:val="nil"/>
              <w:bottom w:val="nil"/>
            </w:tcBorders>
          </w:tcPr>
          <w:p w:rsidR="00F916E8" w:rsidRDefault="00CE2CF2" w:rsidP="00F916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what interest rate would you need to invest $2 000.00 to grow to $3 001.40 after 6 years? </w:t>
            </w:r>
          </w:p>
          <w:p w:rsidR="00F916E8" w:rsidRDefault="00F916E8" w:rsidP="00F916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16E8" w:rsidRDefault="00F916E8" w:rsidP="00F916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F916E8" w:rsidRDefault="00F916E8" w:rsidP="00F916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76A45" w:rsidRPr="00F661A2" w:rsidRDefault="00F916E8" w:rsidP="00F916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676A45" w:rsidRPr="004E1905" w:rsidTr="00565370">
        <w:trPr>
          <w:cantSplit/>
          <w:trHeight w:val="1027"/>
        </w:trPr>
        <w:tc>
          <w:tcPr>
            <w:tcW w:w="284" w:type="dxa"/>
            <w:vMerge/>
            <w:tcBorders>
              <w:top w:val="nil"/>
              <w:bottom w:val="single" w:sz="4" w:space="0" w:color="000000" w:themeColor="text1"/>
            </w:tcBorders>
            <w:tcMar>
              <w:top w:w="113" w:type="dxa"/>
            </w:tcMar>
          </w:tcPr>
          <w:p w:rsidR="00676A45" w:rsidRPr="004E1905" w:rsidRDefault="00676A45" w:rsidP="001415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tcBorders>
              <w:top w:val="nil"/>
              <w:bottom w:val="single" w:sz="4" w:space="0" w:color="000000" w:themeColor="text1"/>
            </w:tcBorders>
            <w:tcMar>
              <w:top w:w="113" w:type="dxa"/>
            </w:tcMar>
          </w:tcPr>
          <w:p w:rsidR="00676A45" w:rsidRDefault="00676A45" w:rsidP="00565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  <w:p w:rsidR="00676A45" w:rsidRDefault="00565370" w:rsidP="00565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mark</w:t>
            </w:r>
          </w:p>
        </w:tc>
        <w:tc>
          <w:tcPr>
            <w:tcW w:w="9467" w:type="dxa"/>
            <w:gridSpan w:val="4"/>
            <w:tcBorders>
              <w:top w:val="nil"/>
              <w:bottom w:val="single" w:sz="4" w:space="0" w:color="000000" w:themeColor="text1"/>
            </w:tcBorders>
          </w:tcPr>
          <w:p w:rsidR="00676A45" w:rsidRDefault="00CE2CF2" w:rsidP="00141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long would you need to leave $2 000.00 in an account paying 4% pa compound interest for it to grow to $2 530.60?</w:t>
            </w:r>
          </w:p>
          <w:p w:rsidR="00F916E8" w:rsidRDefault="00F916E8" w:rsidP="00F916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16E8" w:rsidRDefault="00F916E8" w:rsidP="00F916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F916E8" w:rsidRDefault="00F916E8" w:rsidP="00F916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16E8" w:rsidRPr="00F661A2" w:rsidRDefault="00F916E8" w:rsidP="00F916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</w:tbl>
    <w:p w:rsidR="00F916E8" w:rsidRDefault="00F916E8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830"/>
        <w:gridCol w:w="9456"/>
      </w:tblGrid>
      <w:tr w:rsidR="00F916E8" w:rsidRPr="004E1905" w:rsidTr="00441A38">
        <w:trPr>
          <w:cantSplit/>
          <w:trHeight w:val="165"/>
        </w:trPr>
        <w:tc>
          <w:tcPr>
            <w:tcW w:w="396" w:type="dxa"/>
            <w:tcBorders>
              <w:top w:val="single" w:sz="4" w:space="0" w:color="000000" w:themeColor="text1"/>
              <w:bottom w:val="nil"/>
            </w:tcBorders>
            <w:tcMar>
              <w:top w:w="113" w:type="dxa"/>
            </w:tcMar>
          </w:tcPr>
          <w:p w:rsidR="00F916E8" w:rsidRDefault="00F916E8" w:rsidP="00141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</w:t>
            </w:r>
          </w:p>
        </w:tc>
        <w:tc>
          <w:tcPr>
            <w:tcW w:w="10286" w:type="dxa"/>
            <w:gridSpan w:val="2"/>
            <w:tcBorders>
              <w:top w:val="single" w:sz="4" w:space="0" w:color="000000" w:themeColor="text1"/>
              <w:bottom w:val="nil"/>
            </w:tcBorders>
            <w:tcMar>
              <w:top w:w="113" w:type="dxa"/>
            </w:tcMar>
          </w:tcPr>
          <w:p w:rsidR="00F916E8" w:rsidRDefault="00F916E8" w:rsidP="00F916E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Nick</w:t>
            </w:r>
            <w:r w:rsidRPr="00F916E8">
              <w:rPr>
                <w:rFonts w:ascii="Times-Roman" w:hAnsi="Times-Roman" w:cs="Times-Roman"/>
                <w:sz w:val="24"/>
                <w:szCs w:val="24"/>
              </w:rPr>
              <w:t xml:space="preserve"> bought a </w:t>
            </w:r>
            <w:r>
              <w:rPr>
                <w:rFonts w:ascii="Times-Roman" w:hAnsi="Times-Roman" w:cs="Times-Roman"/>
                <w:sz w:val="24"/>
                <w:szCs w:val="24"/>
              </w:rPr>
              <w:t>television priced at $2400. He paid a $4</w:t>
            </w:r>
            <w:r w:rsidRPr="00F916E8">
              <w:rPr>
                <w:rFonts w:ascii="Times-Roman" w:hAnsi="Times-Roman" w:cs="Times-Roman"/>
                <w:sz w:val="24"/>
                <w:szCs w:val="24"/>
              </w:rPr>
              <w:t>00 deposit, no payments for</w:t>
            </w:r>
            <w:r>
              <w:rPr>
                <w:rFonts w:ascii="Times-Roman" w:hAnsi="Times-Roman" w:cs="Times-Roman"/>
                <w:sz w:val="24"/>
                <w:szCs w:val="24"/>
              </w:rPr>
              <w:t xml:space="preserve"> 12</w:t>
            </w:r>
            <w:r w:rsidRPr="00F916E8">
              <w:rPr>
                <w:rFonts w:ascii="Times-Roman" w:hAnsi="Times-Roman" w:cs="Times-Roman"/>
                <w:sz w:val="24"/>
                <w:szCs w:val="24"/>
              </w:rPr>
              <w:t xml:space="preserve"> months a</w:t>
            </w:r>
            <w:r>
              <w:rPr>
                <w:rFonts w:ascii="Times-Roman" w:hAnsi="Times-Roman" w:cs="Times-Roman"/>
                <w:sz w:val="24"/>
                <w:szCs w:val="24"/>
              </w:rPr>
              <w:t>nd then monthly payments of $140</w:t>
            </w:r>
            <w:r w:rsidRPr="00F916E8">
              <w:rPr>
                <w:rFonts w:ascii="Times-Roman" w:hAnsi="Times-Roman" w:cs="Times-Roman"/>
                <w:sz w:val="24"/>
                <w:szCs w:val="24"/>
              </w:rPr>
              <w:t xml:space="preserve"> for 2 years.</w:t>
            </w:r>
          </w:p>
          <w:p w:rsidR="00F916E8" w:rsidRPr="00063E52" w:rsidRDefault="00F916E8" w:rsidP="00F916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6A45" w:rsidRPr="004E1905" w:rsidTr="00565370">
        <w:trPr>
          <w:cantSplit/>
          <w:trHeight w:val="165"/>
        </w:trPr>
        <w:tc>
          <w:tcPr>
            <w:tcW w:w="396" w:type="dxa"/>
            <w:vMerge w:val="restart"/>
            <w:tcBorders>
              <w:top w:val="nil"/>
            </w:tcBorders>
            <w:tcMar>
              <w:top w:w="113" w:type="dxa"/>
            </w:tcMar>
          </w:tcPr>
          <w:p w:rsidR="00676A45" w:rsidRPr="00063E52" w:rsidRDefault="00676A45" w:rsidP="001415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676A45" w:rsidRDefault="00676A45" w:rsidP="00565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  <w:p w:rsidR="00676A45" w:rsidRPr="00063E52" w:rsidRDefault="00565370" w:rsidP="00565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mark</w:t>
            </w:r>
          </w:p>
        </w:tc>
        <w:tc>
          <w:tcPr>
            <w:tcW w:w="9298" w:type="dxa"/>
            <w:tcBorders>
              <w:top w:val="nil"/>
              <w:bottom w:val="nil"/>
            </w:tcBorders>
          </w:tcPr>
          <w:p w:rsidR="00676A45" w:rsidRDefault="00F916E8" w:rsidP="00F916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How much did he still owe after the deposit was paid (the balance)? </w:t>
            </w:r>
          </w:p>
          <w:p w:rsidR="00565370" w:rsidRDefault="00565370" w:rsidP="005653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370" w:rsidRDefault="00565370" w:rsidP="00565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565370" w:rsidRDefault="00565370" w:rsidP="00565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65370" w:rsidRPr="00063E52" w:rsidRDefault="00565370" w:rsidP="00565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676A45" w:rsidRPr="004E1905" w:rsidTr="00565370">
        <w:trPr>
          <w:cantSplit/>
          <w:trHeight w:val="165"/>
        </w:trPr>
        <w:tc>
          <w:tcPr>
            <w:tcW w:w="396" w:type="dxa"/>
            <w:vMerge/>
            <w:tcMar>
              <w:top w:w="113" w:type="dxa"/>
            </w:tcMar>
          </w:tcPr>
          <w:p w:rsidR="00676A45" w:rsidRDefault="00676A45" w:rsidP="001415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676A45" w:rsidRDefault="00676A45" w:rsidP="00565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  <w:p w:rsidR="00676A45" w:rsidRPr="00063E52" w:rsidRDefault="00565370" w:rsidP="00565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mark</w:t>
            </w:r>
          </w:p>
        </w:tc>
        <w:tc>
          <w:tcPr>
            <w:tcW w:w="9298" w:type="dxa"/>
            <w:tcBorders>
              <w:top w:val="nil"/>
              <w:bottom w:val="nil"/>
            </w:tcBorders>
          </w:tcPr>
          <w:p w:rsidR="00676A45" w:rsidRDefault="00F916E8" w:rsidP="00141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much did he pay for the television altogether?</w:t>
            </w:r>
          </w:p>
          <w:p w:rsidR="00565370" w:rsidRDefault="00565370" w:rsidP="005653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370" w:rsidRDefault="00565370" w:rsidP="00565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565370" w:rsidRDefault="00565370" w:rsidP="00565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65370" w:rsidRPr="00063E52" w:rsidRDefault="00565370" w:rsidP="00565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676A45" w:rsidRPr="004E1905" w:rsidTr="00565370">
        <w:trPr>
          <w:cantSplit/>
          <w:trHeight w:val="165"/>
        </w:trPr>
        <w:tc>
          <w:tcPr>
            <w:tcW w:w="396" w:type="dxa"/>
            <w:vMerge/>
            <w:tcMar>
              <w:top w:w="113" w:type="dxa"/>
            </w:tcMar>
          </w:tcPr>
          <w:p w:rsidR="00676A45" w:rsidRDefault="00676A45" w:rsidP="001415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676A45" w:rsidRDefault="00676A45" w:rsidP="00565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  <w:p w:rsidR="00676A45" w:rsidRDefault="00565370" w:rsidP="00565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mark</w:t>
            </w:r>
          </w:p>
        </w:tc>
        <w:tc>
          <w:tcPr>
            <w:tcW w:w="9298" w:type="dxa"/>
            <w:tcBorders>
              <w:top w:val="nil"/>
              <w:bottom w:val="nil"/>
            </w:tcBorders>
          </w:tcPr>
          <w:p w:rsidR="00676A45" w:rsidRDefault="00F916E8" w:rsidP="00141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How much interest did 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565370" w:rsidRDefault="00565370" w:rsidP="005653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370" w:rsidRDefault="00565370" w:rsidP="00565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565370" w:rsidRDefault="00565370" w:rsidP="00565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65370" w:rsidRPr="00063E52" w:rsidRDefault="00565370" w:rsidP="00565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F916E8" w:rsidRPr="004E1905" w:rsidTr="00565370">
        <w:trPr>
          <w:cantSplit/>
          <w:trHeight w:val="165"/>
        </w:trPr>
        <w:tc>
          <w:tcPr>
            <w:tcW w:w="396" w:type="dxa"/>
            <w:tcBorders>
              <w:bottom w:val="single" w:sz="4" w:space="0" w:color="000000" w:themeColor="text1"/>
            </w:tcBorders>
            <w:tcMar>
              <w:top w:w="113" w:type="dxa"/>
            </w:tcMar>
          </w:tcPr>
          <w:p w:rsidR="00F916E8" w:rsidRDefault="00F916E8" w:rsidP="001415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nil"/>
              <w:bottom w:val="single" w:sz="4" w:space="0" w:color="000000" w:themeColor="text1"/>
            </w:tcBorders>
            <w:tcMar>
              <w:top w:w="113" w:type="dxa"/>
            </w:tcMar>
          </w:tcPr>
          <w:p w:rsidR="00F916E8" w:rsidRDefault="00F916E8" w:rsidP="00565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  <w:p w:rsidR="00F916E8" w:rsidRDefault="00565370" w:rsidP="00565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mark</w:t>
            </w:r>
          </w:p>
        </w:tc>
        <w:tc>
          <w:tcPr>
            <w:tcW w:w="9298" w:type="dxa"/>
            <w:tcBorders>
              <w:top w:val="nil"/>
              <w:bottom w:val="single" w:sz="4" w:space="0" w:color="000000" w:themeColor="text1"/>
            </w:tcBorders>
          </w:tcPr>
          <w:p w:rsidR="00F916E8" w:rsidRDefault="00F916E8" w:rsidP="00141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</w:t>
            </w:r>
            <w:r w:rsidR="00565370">
              <w:rPr>
                <w:rFonts w:ascii="Times New Roman" w:hAnsi="Times New Roman" w:cs="Times New Roman"/>
                <w:sz w:val="24"/>
                <w:szCs w:val="24"/>
              </w:rPr>
              <w:t xml:space="preserve">annual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flat interest rate was charged over the 3 years?</w:t>
            </w:r>
          </w:p>
          <w:p w:rsidR="00565370" w:rsidRDefault="00565370" w:rsidP="005653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370" w:rsidRDefault="00565370" w:rsidP="00565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565370" w:rsidRDefault="00565370" w:rsidP="00565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65370" w:rsidRDefault="00565370" w:rsidP="00565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</w:tbl>
    <w:p w:rsidR="00FB269C" w:rsidRDefault="00FB269C" w:rsidP="00C67F16">
      <w:pPr>
        <w:tabs>
          <w:tab w:val="left" w:pos="2040"/>
        </w:tabs>
        <w:spacing w:line="240" w:lineRule="auto"/>
        <w:ind w:left="720"/>
        <w:jc w:val="center"/>
        <w:rPr>
          <w:sz w:val="28"/>
        </w:rPr>
        <w:sectPr w:rsidR="00FB269C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461C43" w:rsidRDefault="00C67F16" w:rsidP="00620828">
      <w:pPr>
        <w:spacing w:after="120" w:line="240" w:lineRule="auto"/>
      </w:pPr>
      <w:r>
        <w:lastRenderedPageBreak/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1951"/>
        <w:gridCol w:w="4040"/>
        <w:gridCol w:w="4607"/>
      </w:tblGrid>
      <w:tr w:rsidR="00461C43" w:rsidRPr="004E1905" w:rsidTr="00441A38">
        <w:trPr>
          <w:cantSplit/>
        </w:trPr>
        <w:tc>
          <w:tcPr>
            <w:tcW w:w="1951" w:type="dxa"/>
            <w:vMerge w:val="restart"/>
            <w:tcBorders>
              <w:top w:val="nil"/>
            </w:tcBorders>
            <w:vAlign w:val="center"/>
          </w:tcPr>
          <w:p w:rsidR="00461C43" w:rsidRDefault="00461C43" w:rsidP="00441A3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461C43" w:rsidRPr="004E1905" w:rsidRDefault="00461C43" w:rsidP="00441A3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4040" w:type="dxa"/>
            <w:tcBorders>
              <w:top w:val="nil"/>
              <w:bottom w:val="nil"/>
            </w:tcBorders>
            <w:vAlign w:val="center"/>
          </w:tcPr>
          <w:p w:rsidR="00461C43" w:rsidRDefault="00461C43" w:rsidP="0027644B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Mathematics Test</w:t>
            </w:r>
          </w:p>
          <w:p w:rsidR="00820A24" w:rsidRDefault="00820A24" w:rsidP="0027644B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Compound Interest and Depreciation</w:t>
            </w:r>
          </w:p>
        </w:tc>
        <w:tc>
          <w:tcPr>
            <w:tcW w:w="4607" w:type="dxa"/>
            <w:tcBorders>
              <w:top w:val="nil"/>
              <w:bottom w:val="nil"/>
            </w:tcBorders>
            <w:vAlign w:val="center"/>
          </w:tcPr>
          <w:p w:rsidR="00461C43" w:rsidRPr="004E1905" w:rsidRDefault="00461C43" w:rsidP="0027644B">
            <w:pPr>
              <w:spacing w:before="120" w:after="120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461C43" w:rsidRPr="004E1905" w:rsidTr="00441A38">
        <w:trPr>
          <w:cantSplit/>
        </w:trPr>
        <w:tc>
          <w:tcPr>
            <w:tcW w:w="1951" w:type="dxa"/>
            <w:vMerge/>
            <w:tcBorders>
              <w:bottom w:val="nil"/>
            </w:tcBorders>
            <w:vAlign w:val="center"/>
          </w:tcPr>
          <w:p w:rsidR="00461C43" w:rsidRPr="004E1905" w:rsidRDefault="00461C43" w:rsidP="00441A3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8647" w:type="dxa"/>
            <w:gridSpan w:val="2"/>
            <w:tcBorders>
              <w:top w:val="nil"/>
              <w:bottom w:val="nil"/>
            </w:tcBorders>
            <w:vAlign w:val="center"/>
          </w:tcPr>
          <w:p w:rsidR="00820A24" w:rsidRPr="0027644B" w:rsidRDefault="00461C43" w:rsidP="0027644B">
            <w:pPr>
              <w:spacing w:before="120" w:after="1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Multiple Choice Answer Sheet</w:t>
            </w:r>
          </w:p>
        </w:tc>
      </w:tr>
    </w:tbl>
    <w:p w:rsidR="00620828" w:rsidRDefault="00620828" w:rsidP="00620828">
      <w:pPr>
        <w:spacing w:after="120" w:line="240" w:lineRule="auto"/>
        <w:sectPr w:rsidR="00620828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441A38" w:rsidRDefault="00441A38" w:rsidP="00620828">
      <w:pPr>
        <w:spacing w:after="120" w:line="240" w:lineRule="auto"/>
      </w:pP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43180</wp:posOffset>
                </wp:positionV>
                <wp:extent cx="171450" cy="114300"/>
                <wp:effectExtent l="5715" t="5715" r="13335" b="13335"/>
                <wp:wrapNone/>
                <wp:docPr id="100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34.7pt;margin-top:3.4pt;width:13.5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TqGAIAAC4EAAAOAAAAZHJzL2Uyb0RvYy54bWysU1Fv0zAQfkfiP1h+p0m6lrGo6TR1FCEN&#10;NmnwA1zHSSwcnzm7Tcev5+xkpQOeEH6w7nznz999d15dH3vDDgq9BlvxYpZzpqyEWtu24l+/bN+8&#10;48wHYWthwKqKPynPr9evX60GV6o5dGBqhYxArC8HV/EuBFdmmZed6oWfgVOWgg1gLwK52GY1ioHQ&#10;e5PN8/xtNgDWDkEq7+n0dgzydcJvGiXDfdN4FZipOHELace07+KerVeibFG4TsuJhvgHFr3Qlh49&#10;Qd2KINge9R9QvZYIHpowk9Bn0DRaqlQDVVPkv1Xz2AmnUi0kjncnmfz/g5WfDw/IdE29y0kfK3pq&#10;0v1BGHYRtRmcLynl0T1grM67O5DfPLOw6YRt1Q0iDJ0SNTEqYn724kJ0PF1lu+ET1AQs9gGSTMcG&#10;+whIArBj6sbTqRvqGJikw+KyWCyJk6RQUSwuiF98QZTPlx368EFBz6JRcWWMdj7qJUpxuPNhzH7O&#10;SvzB6HqrjUkOtruNQUbFVnyb1vSAP08zlg0Vv1rOlwn5RcyfQ+Rp/Q0CYW9rYiPKqNX7yQ5Cm9Gm&#10;moydxIt6jbrvoH4i7RDGoaVPRkYH+IOzgQa24v77XqDizHy0pP9VsVjECU/OYnk5JwfPI7vziLCS&#10;oCoeOBvNTRh/xd6hbjt6qUjlWrihnjU6iRn7ObKayNJQpo5MHyhO/bmfsn598/VPAAAA//8DAFBL&#10;AwQUAAYACAAAACEA0yIN0d0AAAAIAQAADwAAAGRycy9kb3ducmV2LnhtbEyPwU7DMBBE70j8g7VI&#10;3KjTpLXaEKeqqJDgwIEAdzfeJlHjdRS7afh7lhPcdjSj2TfFbna9mHAMnScNy0UCAqn2tqNGw+fH&#10;88MGRIiGrOk9oYZvDLArb28Kk1t/pXecqtgILqGQGw1tjEMuZahbdCYs/IDE3smPzkSWYyPtaK5c&#10;7nqZJomSznTEH1oz4FOL9bm6OA2HZl+pSWZxnZ0OL3F9/np7zZZa39/N+0cQEef4F4ZffEaHkpmO&#10;/kI2iF5DqrYrjmpQvID9dKtYH/lYbUCWhfw/oPwBAAD//wMAUEsBAi0AFAAGAAgAAAAhALaDOJL+&#10;AAAA4QEAABMAAAAAAAAAAAAAAAAAAAAAAFtDb250ZW50X1R5cGVzXS54bWxQSwECLQAUAAYACAAA&#10;ACEAOP0h/9YAAACUAQAACwAAAAAAAAAAAAAAAAAvAQAAX3JlbHMvLnJlbHNQSwECLQAUAAYACAAA&#10;ACEAicWU6hgCAAAuBAAADgAAAAAAAAAAAAAAAAAuAgAAZHJzL2Uyb0RvYy54bWxQSwECLQAUAAYA&#10;CAAAACEA0yIN0d0AAAAI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2922270</wp:posOffset>
                </wp:positionH>
                <wp:positionV relativeFrom="paragraph">
                  <wp:posOffset>24130</wp:posOffset>
                </wp:positionV>
                <wp:extent cx="171450" cy="114300"/>
                <wp:effectExtent l="7620" t="5715" r="11430" b="13335"/>
                <wp:wrapNone/>
                <wp:docPr id="99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230.1pt;margin-top:1.9pt;width:13.5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a9GAIAAC0EAAAOAAAAZHJzL2Uyb0RvYy54bWysU1Fv0zAQfkfiP1h+p0lKy2jUdJo6ipDG&#10;NmnwA1zHSSwcnzm7Tcuv5+x0pQOeEH6w7nznz/d9d15eH3rD9gq9BlvxYpJzpqyEWtu24l+/bN68&#10;58wHYWthwKqKH5Xn16vXr5aDK9UUOjC1QkYg1peDq3gXgiuzzMtO9cJPwClLwQawF4FcbLMaxUDo&#10;vcmmef4uGwBrhyCV93R6Owb5KuE3jZLhoWm8CsxUnGoLace0b+OerZaibFG4TstTGeIfquiFtvTo&#10;GepWBMF2qP+A6rVE8NCEiYQ+g6bRUiUOxKbIf2Pz1AmnEhcSx7uzTP7/wcr7/SMyXVd8seDMip56&#10;9LAXhs2jNIPzJWU8uUeM5Ly7A/nNMwvrTthW3SDC0ClRU0FFzM9eXIiOp6tsO3yGmoDFLkBS6dBg&#10;HwGJPzukZhzPzVCHwCQdFlfFbE4tkxQqitnbPDUrE+XzZYc+fFTQs2hUXBmjnY9yiVLs73yI9Yjy&#10;OSvVD0bXG21McrDdrg0yIlvxTVqJAtG8TDOWDSTOfDpPyC9i/hIiT+tvEAg7W6dBi1p9ONlBaDPa&#10;VKWxJ/GiXqPuW6iPpB3COLP0x8joAH9wNtC8Vtx/3wlUnJlPlvRfFLNZHPDkzOZXU3LwMrK9jAgr&#10;CarigbPRXIfxU+wc6rajl4pE18IN9azRSczYz7GqU7E0k0nj0/+JQ3/pp6xfv3z1EwAA//8DAFBL&#10;AwQUAAYACAAAACEA4RJIcd0AAAAIAQAADwAAAGRycy9kb3ducmV2LnhtbEyPzU7DMBCE70i8g7VI&#10;3Kjz04YoZFNVVEhw4ECAuxtvk6ixHcVuGt6e5USPoxnNfFNuFzOImSbfO4sQryIQZBune9sifH2+&#10;POQgfFBWq8FZQvghD9vq9qZUhXYX+0FzHVrBJdYXCqELYSyk9E1HRvmVG8myd3STUYHl1Eo9qQuX&#10;m0EmUZRJo3rLC50a6bmj5lSfDcK+3dXZLNOwSY/717A5fb+/pTHi/d2yewIRaAn/YfjDZ3SomOng&#10;zlZ7MSCssyjhKELKD9hf54+sDwhJnIOsSnl9oPoFAAD//wMAUEsBAi0AFAAGAAgAAAAhALaDOJL+&#10;AAAA4QEAABMAAAAAAAAAAAAAAAAAAAAAAFtDb250ZW50X1R5cGVzXS54bWxQSwECLQAUAAYACAAA&#10;ACEAOP0h/9YAAACUAQAACwAAAAAAAAAAAAAAAAAvAQAAX3JlbHMvLnJlbHNQSwECLQAUAAYACAAA&#10;ACEAIEFmvRgCAAAtBAAADgAAAAAAAAAAAAAAAAAuAgAAZHJzL2Uyb0RvYy54bWxQSwECLQAUAAYA&#10;CAAAACEA4RJIcd0AAAAI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2335530</wp:posOffset>
                </wp:positionH>
                <wp:positionV relativeFrom="paragraph">
                  <wp:posOffset>33655</wp:posOffset>
                </wp:positionV>
                <wp:extent cx="171450" cy="114300"/>
                <wp:effectExtent l="11430" t="5715" r="7620" b="13335"/>
                <wp:wrapNone/>
                <wp:docPr id="98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183.9pt;margin-top:2.65pt;width:13.5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2sZGAIAAC0EAAAOAAAAZHJzL2Uyb0RvYy54bWysU1Fv0zAQfkfiP1h+p0lKyljUdJo6ipDG&#10;NmnwA1zHSSwcnzm7Tcev5+x0pQOeEH6w7nznz/d9d15eHQbD9gq9BlvzYpZzpqyERtuu5l+/bN68&#10;58wHYRthwKqaPynPr1avXy1HV6k59GAahYxArK9GV/M+BFdlmZe9GoSfgVOWgi3gIAK52GUNipHQ&#10;B5PN8/xdNgI2DkEq7+n0ZgryVcJvWyXDfdt6FZipOdUW0o5p38Y9Wy1F1aFwvZbHMsQ/VDEIbenR&#10;E9SNCILtUP8BNWiJ4KENMwlDBm2rpUociE2R/8bmsRdOJS4kjncnmfz/g5V3+wdkuqn5JXXKioF6&#10;dL8XhpVRmtH5ijIe3QNGct7dgvzmmYV1L2ynrhFh7JVoqKAi5mcvLkTH01W2HT9DQ8BiFyCpdGhx&#10;iIDEnx1SM55OzVCHwCQdFhdFuaCWSQoVRfk2T83KRPV82aEPHxUMLBo1V8Zo56NcohL7Wx9iPaJ6&#10;zkr1g9HNRhuTHOy2a4OMyNZ8k1aiQDTP04xlI4mzmC8S8ouYP4fI0/obBMLONmnQolYfjnYQ2kw2&#10;VWnsUbyo16T7Fpon0g5hmln6Y2T0gD84G2lea+6/7wQqzswnS/pfFmUZBzw55eJiTg6eR7bnEWEl&#10;QdU8cDaZ6zB9ip1D3fX0UpHoWrimnrU6iRn7OVV1LJZmMml8/D9x6M/9lPXrl69+AgAA//8DAFBL&#10;AwQUAAYACAAAACEAGeFs090AAAAIAQAADwAAAGRycy9kb3ducmV2LnhtbEyPwU7DMBBE70j8g7VI&#10;3KjTmgQI2VQVFRIcOBDauxu7SdR4HcXbNPw95gTH0Yxm3hTr2fVismPoPCEsFwkIS7U3HTUIu6/X&#10;u0cQgTUZ3XuyCN82wLq8vip0bvyFPu1UcSNiCYVcI7TMQy5lqFvrdFj4wVL0jn50mqMcG2lGfYnl&#10;rperJMmk0x3FhVYP9qW19ak6O4Rts6mySSpO1XH7xulp//Guloi3N/PmGQTbmf/C8Isf0aGMTAd/&#10;JhNEj6Cyh4jOCKkCEX31dB/1AWGlFMiykP8PlD8AAAD//wMAUEsBAi0AFAAGAAgAAAAhALaDOJL+&#10;AAAA4QEAABMAAAAAAAAAAAAAAAAAAAAAAFtDb250ZW50X1R5cGVzXS54bWxQSwECLQAUAAYACAAA&#10;ACEAOP0h/9YAAACUAQAACwAAAAAAAAAAAAAAAAAvAQAAX3JlbHMvLnJlbHNQSwECLQAUAAYACAAA&#10;ACEA4j9rGRgCAAAtBAAADgAAAAAAAAAAAAAAAAAuAgAAZHJzL2Uyb0RvYy54bWxQSwECLQAUAAYA&#10;CAAAACEAGeFs090AAAAI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1131570</wp:posOffset>
                </wp:positionH>
                <wp:positionV relativeFrom="paragraph">
                  <wp:posOffset>62230</wp:posOffset>
                </wp:positionV>
                <wp:extent cx="171450" cy="114300"/>
                <wp:effectExtent l="7620" t="5715" r="11430" b="13335"/>
                <wp:wrapNone/>
                <wp:docPr id="97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89.1pt;margin-top:4.9pt;width:13.5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9vcGAIAAC0EAAAOAAAAZHJzL2Uyb0RvYy54bWysU1Fv0zAQfkfiP1h+p0lKS1nUdJo6ipDG&#10;NmnwA1zHSSwcnzm7Tcuv5+x0pQOeEH6w7nznz/d9d15eH3rD9gq9BlvxYpJzpqyEWtu24l+/bN68&#10;58wHYWthwKqKH5Xn16vXr5aDK9UUOjC1QkYg1peDq3gXgiuzzMtO9cJPwClLwQawF4FcbLMaxUDo&#10;vcmmef4uGwBrhyCV93R6Owb5KuE3jZLhoWm8CsxUnGoLace0b+OerZaibFG4TstTGeIfquiFtvTo&#10;GepWBMF2qP+A6rVE8NCEiYQ+g6bRUiUOxKbIf2Pz1AmnEhcSx7uzTP7/wcr7/SMyXVf8asGZFT31&#10;6GEvDJtGaQbnS8p4co8YyXl3B/KbZxbWnbCtukGEoVOipoKKmJ+9uBAdT1fZdvgMNQGLXYCk0qHB&#10;PgISf3ZIzTiem6EOgUk6LBbFbE4tkxQqitnbPDUrE+XzZYc+fFTQs2hUXBmjnY9yiVLs73yI9Yjy&#10;OSvVD0bXG21McrDdrg0yIlvxTVqJAtG8TDOWDSTOfDpPyC9i/hIiT+tvEAg7W6dBi1p9ONlBaDPa&#10;VKWxJ/GiXqPuW6iPpB3COLP0x8joAH9wNtC8Vtx/3wlUnJlPlvS/KmazOODJmc0XU3LwMrK9jAgr&#10;CarigbPRXIfxU+wc6rajl4pE18IN9azRSczYz7GqU7E0k0nj0/+JQ3/pp6xfv3z1EwAA//8DAFBL&#10;AwQUAAYACAAAACEAHmGRpd0AAAAIAQAADwAAAGRycy9kb3ducmV2LnhtbEyPQU+DQBCF7yb+h82Y&#10;eLNLIbSUsjSNjYkePIh637JTIGVnCbul+O8dT/Y2L+/lzfeK3Wx7MeHoO0cKlosIBFLtTEeNgq/P&#10;l6cMhA+ajO4doYIf9LAr7+8KnRt3pQ+cqtAILiGfawVtCEMupa9btNov3IDE3smNVgeWYyPNqK9c&#10;bnsZR9FKWt0Rf2j1gM8t1ufqYhUcmn21mmQS0uR0eA3p+fv9LVkq9fgw77cgAs7hPwx/+IwOJTMd&#10;3YWMFz3rdRZzVMGGF7AfRynrIx/rDGRZyNsB5S8AAAD//wMAUEsBAi0AFAAGAAgAAAAhALaDOJL+&#10;AAAA4QEAABMAAAAAAAAAAAAAAAAAAAAAAFtDb250ZW50X1R5cGVzXS54bWxQSwECLQAUAAYACAAA&#10;ACEAOP0h/9YAAACUAQAACwAAAAAAAAAAAAAAAAAvAQAAX3JlbHMvLnJlbHNQSwECLQAUAAYACAAA&#10;ACEAvc/b3BgCAAAtBAAADgAAAAAAAAAAAAAAAAAuAgAAZHJzL2Uyb0RvYy54bWxQSwECLQAUAAYA&#10;CAAAACEAHmGRpd0AAAAIAQAADwAAAAAAAAAAAAAAAAByBAAAZHJzL2Rvd25yZXYueG1sUEsFBgAA&#10;AAAEAAQA8wAAAHwFAAAAAA==&#10;"/>
            </w:pict>
          </mc:Fallback>
        </mc:AlternateContent>
      </w:r>
      <w:r w:rsidR="00620828">
        <w:t xml:space="preserve">   </w:t>
      </w:r>
      <w:r w:rsidR="00620828">
        <w:tab/>
      </w:r>
      <w:r w:rsidR="00C67F16">
        <w:t xml:space="preserve"> 1.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840481" wp14:editId="72ADB415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96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230.85pt;margin-top:1.85pt;width:13.5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GiXGQIAAC0EAAAOAAAAZHJzL2Uyb0RvYy54bWysU1Fv0zAQfkfiP1h+p0lKu9Go6TR1FCEN&#10;NmnwA1zHSSwcnzm7Tcuv5+x0pQOeEH6w7nznz/d9d17eHHrD9gq9BlvxYpJzpqyEWtu24l+/bN68&#10;48wHYWthwKqKH5XnN6vXr5aDK9UUOjC1QkYg1peDq3gXgiuzzMtO9cJPwClLwQawF4FcbLMaxUDo&#10;vcmmeX6VDYC1Q5DKezq9G4N8lfCbRsnw0DReBWYqTrWFtGPat3HPVktRtihcp+WpDPEPVfRCW3r0&#10;DHUngmA71H9A9VoieGjCREKfQdNoqRIHYlPkv7F56oRTiQuJ491ZJv//YOXn/SMyXVd8ccWZFT31&#10;6GEvDFtEaQbnS8p4co8YyXl3D/KbZxbWnbCtukWEoVOipoKKmJ+9uBAdT1fZdvgENQGLXYCk0qHB&#10;PgISf3ZIzTiem6EOgUk6LK6L2ZxaJilUFLO3eWpWJsrnyw59+KCgZ9GouDJGOx/lEqXY3/sQ6xHl&#10;c1aqH4yuN9qY5GC7XRtkRLbim7QSBaJ5mWYsG0ic+XSekF/E/CVEntbfIBB2tk6DFrV6f7KD0Ga0&#10;qUpjT+JFvUbdt1AfSTuEcWbpj5HRAf7gbKB5rbj/vhOoODMfLem/KGazOODJmc2vp+TgZWR7GRFW&#10;ElTFA2ejuQ7jp9g51G1HLxWJroVb6lmjk5ixn2NVp2JpJpPGp/8Th/7ST1m/fvnqJwA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LqoaJcZAgAALQ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E28710" wp14:editId="696426D5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95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182.4pt;margin-top:1.85pt;width:13.5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32WGAIAAC0EAAAOAAAAZHJzL2Uyb0RvYy54bWysU1FvEzEMfkfiP0R5Z9crLdtOvU5TxxDS&#10;YJMGP8DN5XoRuTg4aa/j1+PkutIBT4g8RHbsfPH32Vlc7XsrdpqCQVfL8mwihXYKG+M2tfz65fbN&#10;hRQhgmvAotO1fNJBXi1fv1oMvtJT7NA2mgSDuFANvpZdjL4qiqA63UM4Q68dB1ukHiK7tCkagoHR&#10;e1tMJ5N3xYDUeEKlQ+DTmzEolxm/bbWK920bdBS2llxbzDvlfZ32YrmAakPgO6MOZcA/VNGDcfzo&#10;EeoGIogtmT+geqMIA7bxTGFfYNsapTMHZlNOfmPz2IHXmQuLE/xRpvD/YNXn3QMJ09Tyci6Fg557&#10;dL8DKy6SNIMPFWc8+gdK5IK/Q/UtCIerDtxGXxPh0GlouKAy5RcvLiQn8FWxHj5hw8CwjZhV2rfU&#10;J0DmL/a5GU/HZuh9FIoPy/NyNueWKQ6V5eztJDergOr5sqcQP2jsRTJqqa01PiS5oILdXYipHqie&#10;s3L9aE1za6zNDm3WK0uCydbyNq9MgWmeplknhiTOdJ6RX8TCKcQkr79BEG5dkwctafX+YEcwdrS5&#10;SusO4iW9Rt3X2DyxdoTjzPIfY6ND+iHFwPNay/B9C6SlsB8d639ZzmZpwLMzm59P2aHTyPo0Ak4x&#10;VC2jFKO5iuOn2Hoym45fKjNdh9fcs9ZkMVM/x6oOxfJMZo0P/ycN/amfs3798uVPAAAA//8DAFBL&#10;AwQUAAYACAAAACEA7/1CBd0AAAAIAQAADwAAAGRycy9kb3ducmV2LnhtbEyPwU7DMBBE70j8g7VI&#10;3KiTmqYQ4lQVFRIceiDA3Y3dJGq8juJtGv6e5QS3Gc1q5m2xmX0vJjfGLqCGdJGAcFgH22Gj4fPj&#10;5e4BRCSD1vQBnYZvF2FTXl8VJrfhgu9uqqgRXIIxNxpaoiGXMtat8yYuwuCQs2MYvSG2YyPtaC5c&#10;7nu5TJJMetMhL7RmcM+tq0/V2WvYNdsqm6SilTruXml1+tq/qVTr25t5+wSC3Ex/x/CLz+hQMtMh&#10;nNFG0WtQ2T2jE4s1CM7VY8r+oGGZrkGWhfz/QPkDAAD//wMAUEsBAi0AFAAGAAgAAAAhALaDOJL+&#10;AAAA4QEAABMAAAAAAAAAAAAAAAAAAAAAAFtDb250ZW50X1R5cGVzXS54bWxQSwECLQAUAAYACAAA&#10;ACEAOP0h/9YAAACUAQAACwAAAAAAAAAAAAAAAAAvAQAAX3JlbHMvLnJlbHNQSwECLQAUAAYACAAA&#10;ACEAfH99lhgCAAAtBAAADgAAAAAAAAAAAAAAAAAuAgAAZHJzL2Uyb0RvYy54bWxQSwECLQAUAAYA&#10;CAAAACEA7/1CBd0AAAAI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32B828" wp14:editId="2ECFBD42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94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133.95pt;margin-top:1.85pt;width:13.5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SixGAIAAC0EAAAOAAAAZHJzL2Uyb0RvYy54bWysU1Fv0zAQfkfiP1h+p0lKS1nUdJo6ipDG&#10;NmnwA1zHSSwcnzm7Tcuv5+x0pQOeEH6w7nznz/d9d15eH3rD9gq9BlvxYpJzpqyEWtu24l+/bN68&#10;58wHYWthwKqKH5Xn16vXr5aDK9UUOjC1QkYg1peDq3gXgiuzzMtO9cJPwClLwQawF4FcbLMaxUDo&#10;vcmmef4uGwBrhyCV93R6Owb5KuE3jZLhoWm8CsxUnGoLace0b+OerZaibFG4TstTGeIfquiFtvTo&#10;GepWBMF2qP+A6rVE8NCEiYQ+g6bRUiUOxKbIf2Pz1AmnEhcSx7uzTP7/wcr7/SMyXVf8asaZFT31&#10;6GEvDFtEaQbnS8p4co8YyXl3B/KbZxbWnbCtukGEoVOipoKKmJ+9uBAdT1fZdvgMNQGLXYCk0qHB&#10;PgISf3ZIzTiem6EOgUk6LBbFbE4tkxQqitnbPDUrE+XzZYc+fFTQs2hUXBmjnY9yiVLs73yI9Yjy&#10;OSvVD0bXG21McrDdrg0yIlvxTVqJAtG8TDOWDSTOfDpPyC9i/hIiT+tvEAg7W6dBi1p9ONlBaDPa&#10;VKWxJ/GiXqPuW6iPpB3COLP0x8joAH9wNtC8Vtx/3wlUnJlPlvS/KmazOODJmc0XU3LwMrK9jAgr&#10;CarigbPRXIfxU+wc6rajl4pE18IN9azRSczYz7GqU7E0k0nj0/+JQ3/pp6xfv3z1EwAA//8DAFBL&#10;AwQUAAYACAAAACEAASluFt4AAAAIAQAADwAAAGRycy9kb3ducmV2LnhtbEyPzU7DMBCE70i8g7VI&#10;3KjzQxMa4lQVFRIcOBDg7sbbJGq8jmI3DW/PcoLbjmY0+025XewgZpx870hBvIpAIDXO9NQq+Px4&#10;vnsA4YMmowdHqOAbPWyr66tSF8Zd6B3nOrSCS8gXWkEXwlhI6ZsOrfYrNyKxd3ST1YHl1Eoz6QuX&#10;20EmUZRJq3viD50e8anD5lSfrYJ9u6uzWaZhnR73L2F9+np7TWOlbm+W3SOIgEv4C8MvPqNDxUwH&#10;dybjxaAgyfINRxWkOQj2k8096wMfcQ6yKuX/AdUPAAAA//8DAFBLAQItABQABgAIAAAAIQC2gziS&#10;/gAAAOEBAAATAAAAAAAAAAAAAAAAAAAAAABbQ29udGVudF9UeXBlc10ueG1sUEsBAi0AFAAGAAgA&#10;AAAhADj9If/WAAAAlAEAAAsAAAAAAAAAAAAAAAAALwEAAF9yZWxzLy5yZWxzUEsBAi0AFAAGAAgA&#10;AAAhAPm9KLEYAgAALQQAAA4AAAAAAAAAAAAAAAAALgIAAGRycy9lMm9Eb2MueG1sUEsBAi0AFAAG&#10;AAgAAAAhAAEpbhbeAAAACAEAAA8AAAAAAAAAAAAAAAAAcg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9C67F0" wp14:editId="754C4FA8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93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88.35pt;margin-top:1.85pt;width:13.5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n0hGQIAAC0EAAAOAAAAZHJzL2Uyb0RvYy54bWysU8Fu2zAMvQ/YPwi6L7bTpF2NOEWRLsOA&#10;ri3Q7QMUWbaFyaJGKXGyrx8lp1m67TRMB4EUqSe+R2pxs+8N2yn0GmzFi0nOmbISam3bin/9sn73&#10;njMfhK2FAasqflCe3yzfvlkMrlRT6MDUChmBWF8OruJdCK7MMi871Qs/AacsBRvAXgRysc1qFAOh&#10;9yab5vllNgDWDkEq7+n0bgzyZcJvGiXDY9N4FZipONUW0o5p38Q9Wy5E2aJwnZbHMsQ/VNELbenR&#10;E9SdCIJtUf8B1WuJ4KEJEwl9Bk2jpUociE2R/8bmuRNOJS4kjncnmfz/g5UPuydkuq749QVnVvTU&#10;o8edMOwySjM4X1LGs3vCSM67e5DfPLOw6oRt1S0iDJ0SNRVUxPzs1YXoeLrKNsNnqAlYbAMklfYN&#10;9hGQ+LN9asbh1Ay1D0zSYXFVzObUMkmhophd5KlZmShfLjv04aOCnkWj4soY7XyUS5Rid+9DrEeU&#10;L1mpfjC6XmtjkoPtZmWQEdmKr9NKFIjmeZqxbCBx5tN5Qn4V8+cQeVp/g0DY2joNWtTqw9EOQpvR&#10;piqNPYoX9Rp130B9IO0QxpmlP0ZGB/iDs4HmteL++1ag4sx8sqT/dTGbxQFPzmx+NSUHzyOb84iw&#10;kqAqHjgbzVUYP8XWoW47eqlIdC3cUs8ancSM/RyrOhZLM5k0Pv6fOPTnfsr69cuXPwEAAP//AwBQ&#10;SwMEFAAGAAgAAAAhAEJ8lrTbAAAACAEAAA8AAABkcnMvZG93bnJldi54bWxMT0FugzAQvFfqH6yt&#10;lFtjCApUFBNFjSKlhx5K27uDN4CC1wg7hPy+m1N72hnNaHam2My2FxOOvnOkIF5GIJBqZzpqFHx/&#10;7Z9fQPigyejeESq4oYdN+fhQ6Ny4K33iVIVGcAj5XCtoQxhyKX3dotV+6QYk1k5utDowHRtpRn3l&#10;cNvLVRSl0uqO+EOrB3xrsT5XF6tg12yrdJJJWCen3SGszz8f70ms1OJp3r6CCDiHPzPc63N1KLnT&#10;0V3IeNEzz9KMrQoSPqyvojs4MogzkGUh/w8ofwEAAP//AwBQSwECLQAUAAYACAAAACEAtoM4kv4A&#10;AADhAQAAEwAAAAAAAAAAAAAAAAAAAAAAW0NvbnRlbnRfVHlwZXNdLnhtbFBLAQItABQABgAIAAAA&#10;IQA4/SH/1gAAAJQBAAALAAAAAAAAAAAAAAAAAC8BAABfcmVscy8ucmVsc1BLAQItABQABgAIAAAA&#10;IQB2Pn0hGQIAAC0EAAAOAAAAAAAAAAAAAAAAAC4CAABkcnMvZTJvRG9jLnhtbFBLAQItABQABgAI&#10;AAAAIQBCfJa02wAAAAgBAAAPAAAAAAAAAAAAAAAAAHMEAABkcnMvZG93bnJldi54bWxQSwUGAAAA&#10;AAQABADzAAAAewUAAAAA&#10;"/>
            </w:pict>
          </mc:Fallback>
        </mc:AlternateContent>
      </w:r>
      <w:r w:rsidR="00C67F16">
        <w:tab/>
        <w:t xml:space="preserve"> 2.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98C869" wp14:editId="7F4D18AA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700" r="11430" b="6350"/>
                <wp:wrapNone/>
                <wp:docPr id="92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230.85pt;margin-top:1.85pt;width:13.5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PMmGQIAAC4EAAAOAAAAZHJzL2Uyb0RvYy54bWysU1FvEzEMfkfiP0R5Z9frWsZOvU5TxxDS&#10;YJMGP8DN5XoRuTg4aa/j1+PkutIBT4g8RHbsfPn82Vlc7XsrdpqCQVfL8mwihXYKG+M2tfz65fbN&#10;OylCBNeARadr+aSDvFq+frUYfKWn2KFtNAkGcaEafC27GH1VFEF1uodwhl47DrZIPUR2aVM0BAOj&#10;97aYTiZviwGp8YRKh8CnN2NQLjN+22oV79s26ChsLZlbzDvlfZ32YrmAakPgO6MONOAfWPRgHD96&#10;hLqBCGJL5g+o3ijCgG08U9gX2LZG6VwDV1NOfqvmsQOvcy0sTvBHmcL/g1Wfdw8kTFPLy6kUDnru&#10;0f0OrCjPkzaDDxWnPPoHStUFf4fqWxAOVx24jb4mwqHT0DCjMuUXLy4kJ/BVsR4+YcPIsI2YZdq3&#10;1CdAFkDsczeejt3Q+ygUH5YX5WzOPVMcKsvZ+SR3q4Dq+bKnED9o7EUyaqmtNT4kvaCC3V2IiQ9U&#10;z1mZP1rT3Bprs0Ob9cqS4GpreZtXLoHLPE2zTgysznw6z8gvYuEUYpLX3yAIt67Jk5a0en+wIxg7&#10;2szSuoN4Sa9R9zU2T6wd4Ti0/MnY6JB+SDHwwNYyfN8CaSnsR8f6X5azWZrw7MzmF1N26DSyPo2A&#10;UwxVyyjFaK7i+Cu2nsym45fKXK7Da+5Za7KYqZ8jqwNZHsqs8eEDpak/9XPWr2++/Ak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Ejw8yY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B83E9F" wp14:editId="7647462E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2700" r="7620" b="6350"/>
                <wp:wrapNone/>
                <wp:docPr id="91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182.4pt;margin-top:1.85pt;width:13.5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F7UGQIAAC4EAAAOAAAAZHJzL2Uyb0RvYy54bWysU1FvEzEMfkfiP0R5Z9crLWOnXqepYwhp&#10;bJMGP8DN5XoRuTg4aa/j1+PkutIBT4g8RHbsfPn82Vlc7nsrdpqCQVfL8mwihXYKG+M2tfz65ebN&#10;eylCBNeARadr+aSDvFy+frUYfKWn2KFtNAkGcaEafC27GH1VFEF1uodwhl47DrZIPUR2aVM0BAOj&#10;97aYTibvigGp8YRKh8Cn12NQLjN+22oV79s26ChsLZlbzDvlfZ32YrmAakPgO6MONOAfWPRgHD96&#10;hLqGCGJL5g+o3ijCgG08U9gX2LZG6VwDV1NOfqvmsQOvcy0sTvBHmcL/g1V3uwcSpqnlRSmFg557&#10;dL8DK8pp0mbwoeKUR/9Aqbrgb1F9C8LhqgO30VdEOHQaGmZUpvzixYXkBL4q1sNnbBgZthGzTPuW&#10;+gTIAoh97sbTsRt6H4Xiw/K8nM25Z4pDZTl7O8ndKqB6vuwpxI8ae5GMWmprjQ9JL6hgdxti4gPV&#10;c1bmj9Y0N8ba7NBmvbIkuNpa3uSVS+AyT9OsEwOrM5/OM/KLWDiFmOT1NwjCrWvypCWtPhzsCMaO&#10;NrO07iBe0mvUfY3NE2tHOA4tfzI2OqQfUgw8sLUM37dAWgr7ybH+F+VsliY8O7P5+ZQdOo2sTyPg&#10;FEPVMkoxmqs4/oqtJ7Pp+KUyl+vwinvWmixm6ufI6kCWhzJrfPhAaepP/Zz165svfwIAAP//AwBQ&#10;SwMEFAAGAAgAAAAhAO/9QgXdAAAACAEAAA8AAABkcnMvZG93bnJldi54bWxMj8FOwzAQRO9I/IO1&#10;SNyok5qmEOJUFRUSHHogwN2N3SRqvI7ibRr+nuUEtxnNauZtsZl9LyY3xi6ghnSRgHBYB9tho+Hz&#10;4+XuAUQkg9b0AZ2GbxdhU15fFSa34YLvbqqoEVyCMTcaWqIhlzLWrfMmLsLgkLNjGL0htmMj7Wgu&#10;XO57uUySTHrTIS+0ZnDPratP1dlr2DXbKpukopU67l5pdfrav6lU69ubefsEgtxMf8fwi8/oUDLT&#10;IZzRRtFrUNk9oxOLNQjO1WPK/qBhma5BloX8/0D5AwAA//8DAFBLAQItABQABgAIAAAAIQC2gziS&#10;/gAAAOEBAAATAAAAAAAAAAAAAAAAAAAAAABbQ29udGVudF9UeXBlc10ueG1sUEsBAi0AFAAGAAgA&#10;AAAhADj9If/WAAAAlAEAAAsAAAAAAAAAAAAAAAAALwEAAF9yZWxzLy5yZWxzUEsBAi0AFAAGAAgA&#10;AAAhAOBoXtQZAgAALgQAAA4AAAAAAAAAAAAAAAAALgIAAGRycy9lMm9Eb2MueG1sUEsBAi0AFAAG&#10;AAgAAAAhAO/9QgX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5C4C8C" wp14:editId="1AF157AD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2700" r="13335" b="6350"/>
                <wp:wrapNone/>
                <wp:docPr id="90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133.95pt;margin-top:1.85pt;width:13.5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kgXGAIAAC4EAAAOAAAAZHJzL2Uyb0RvYy54bWysU1Fv0zAQfkfiP1h+p0lKy1jUdJo6ipDG&#10;NmnwA1zHSSwcnzm7Tcuv5+y0pQOeEH6w7nznz999d17c7HvDdgq9BlvxYpJzpqyEWtu24l+/rN+8&#10;58wHYWthwKqKH5TnN8vXrxaDK9UUOjC1QkYg1peDq3gXgiuzzMtO9cJPwClLwQawF4FcbLMaxUDo&#10;vcmmef4uGwBrhyCV93R6Nwb5MuE3jZLhsWm8CsxUnLiFtGPaN3HPlgtRtihcp+WRhvgHFr3Qlh49&#10;Q92JINgW9R9QvZYIHpowkdBn0DRaqlQDVVPkv1Xz3AmnUi0kjndnmfz/g5UPuydkuq74NcljRU89&#10;etwJw4oiajM4X1LKs3vCWJ139yC/eWZh1QnbqltEGDolamKU8rMXF6Lj6SrbDJ+hJmSxDZBk2jfY&#10;R0ASgO1TNw7nbqh9YJIOi6tiNidSkkJFMXubp25lojxddujDRwU9i0bFlTHa+aiXKMXu3gfiT9mn&#10;rMQfjK7X2pjkYLtZGWRUbcXXacWS6Yq/TDOWDaTOfDpPyC9i/hIiT+tvEAhbW6dJi1p9ONpBaDPa&#10;9KSx9PJJr1H3DdQH0g5hHFr6ZGR0gD84G2hgK+6/bwUqzswnS/pfF7NZnPDkzOZXU3LwMrK5jAgr&#10;CarigbPRXIXxV2wd6rajl4pUroVb6lmjk5iR38jqSJaGMgl2/EBx6i/9lPXrmy9/AgAA//8DAFBL&#10;AwQUAAYACAAAACEAASluFt4AAAAIAQAADwAAAGRycy9kb3ducmV2LnhtbEyPzU7DMBCE70i8g7VI&#10;3KjzQxMa4lQVFRIcOBDg7sbbJGq8jmI3DW/PcoLbjmY0+025XewgZpx870hBvIpAIDXO9NQq+Px4&#10;vnsA4YMmowdHqOAbPWyr66tSF8Zd6B3nOrSCS8gXWkEXwlhI6ZsOrfYrNyKxd3ST1YHl1Eoz6QuX&#10;20EmUZRJq3viD50e8anD5lSfrYJ9u6uzWaZhnR73L2F9+np7TWOlbm+W3SOIgEv4C8MvPqNDxUwH&#10;dybjxaAgyfINRxWkOQj2k8096wMfcQ6yKuX/AdUPAAAA//8DAFBLAQItABQABgAIAAAAIQC2gziS&#10;/gAAAOEBAAATAAAAAAAAAAAAAAAAAAAAAABbQ29udGVudF9UeXBlc10ueG1sUEsBAi0AFAAGAAgA&#10;AAAhADj9If/WAAAAlAEAAAsAAAAAAAAAAAAAAAAALwEAAF9yZWxzLy5yZWxzUEsBAi0AFAAGAAgA&#10;AAAhADl+SBcYAgAALgQAAA4AAAAAAAAAAAAAAAAALgIAAGRycy9lMm9Eb2MueG1sUEsBAi0AFAAG&#10;AAgAAAAhAAEpbhbeAAAACAEAAA8AAAAAAAAAAAAAAAAAcg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BD3FE5" wp14:editId="724908EF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700" r="11430" b="6350"/>
                <wp:wrapNone/>
                <wp:docPr id="89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88.35pt;margin-top:1.85pt;width:13.5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b2YGQIAAC4EAAAOAAAAZHJzL2Uyb0RvYy54bWysU8Fu2zAMvQ/YPwi6r46zZG2MOkXRrsOA&#10;ri3Q7QMYWbaFyaJGKXG6rx+lpGm67TTMB4E0paf3Hqnzi+1gxUZTMOhqWZ5MpNBOYWNcV8tvX2/e&#10;nUkRIrgGLDpdyycd5MXy7Zvz0Vd6ij3aRpNgEBeq0deyj9FXRRFUrwcIJ+i142KLNEDklLqiIRgZ&#10;fbDFdDL5UIxIjSdUOgT+e70rymXGb1ut4n3bBh2FrSVzi3mlvK7SWizPoeoIfG/Ungb8A4sBjONL&#10;D1DXEEGsyfwBNRhFGLCNJwqHAtvWKJ01sJpy8puaxx68zlrYnOAPNoX/B6vuNg8kTFPLs4UUDgbu&#10;0f0GrCizN6MPFW959A+U1AV/i+p7EA6venCdviTCsdfQMKMyeVm8OpCSwEfFavyCDSPDOmK2advS&#10;kADZALHN3Xg6dENvo1D8szwtZ3PumeJSWc7eTzKjAqrnw55C/KRxECmopbbW+JD8ggo2tyEmPlA9&#10;78r80ZrmxlibE+pWV5YEq63lTf6yBJZ5vM06MdZyMZ/OM/KrWjiGmOTvbxCEa9fkSUtefdzHEYzd&#10;xczSur15ya80vaFaYfPE3hHuhpYfGQc90k8pRh7YWoYfayAthf3s2P9FOZulCc/JbH465YSOK6vj&#10;CjjFULWMUuzCq7h7FWtPpuv5pjLLdXjJPWtNNvOF1Z4sD2X2eP+A0tQf53nXyzNf/gIAAP//AwBQ&#10;SwMEFAAGAAgAAAAhAEJ8lrTbAAAACAEAAA8AAABkcnMvZG93bnJldi54bWxMT0FugzAQvFfqH6yt&#10;lFtjCApUFBNFjSKlhx5K27uDN4CC1wg7hPy+m1N72hnNaHam2My2FxOOvnOkIF5GIJBqZzpqFHx/&#10;7Z9fQPigyejeESq4oYdN+fhQ6Ny4K33iVIVGcAj5XCtoQxhyKX3dotV+6QYk1k5utDowHRtpRn3l&#10;cNvLVRSl0uqO+EOrB3xrsT5XF6tg12yrdJJJWCen3SGszz8f70ms1OJp3r6CCDiHPzPc63N1KLnT&#10;0V3IeNEzz9KMrQoSPqyvojs4MogzkGUh/w8ofwEAAP//AwBQSwECLQAUAAYACAAAACEAtoM4kv4A&#10;AADhAQAAEwAAAAAAAAAAAAAAAAAAAAAAW0NvbnRlbnRfVHlwZXNdLnhtbFBLAQItABQABgAIAAAA&#10;IQA4/SH/1gAAAJQBAAALAAAAAAAAAAAAAAAAAC8BAABfcmVscy8ucmVsc1BLAQItABQABgAIAAAA&#10;IQBJdb2YGQIAAC4EAAAOAAAAAAAAAAAAAAAAAC4CAABkcnMvZTJvRG9jLnhtbFBLAQItABQABgAI&#10;AAAAIQBCfJa02wAAAAgBAAAPAAAAAAAAAAAAAAAAAHMEAABkcnMvZG93bnJldi54bWxQSwUGAAAA&#10;AAQABADzAAAAewUAAAAA&#10;"/>
            </w:pict>
          </mc:Fallback>
        </mc:AlternateContent>
      </w:r>
      <w:r w:rsidR="00C67F16">
        <w:tab/>
        <w:t xml:space="preserve"> 3.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E8A35F" wp14:editId="55D05897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065" r="11430" b="6985"/>
                <wp:wrapNone/>
                <wp:docPr id="88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230.85pt;margin-top:1.85pt;width:13.5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k03GgIAAC4EAAAOAAAAZHJzL2Uyb0RvYy54bWysU1Fv0zAQfkfiP1h+p0lKS7eo6TR1FCEN&#10;NmnwA1zHSSwcnzm7Tcuv5+x0pQOeEH6w7nznz999d17eHHrD9gq9BlvxYpJzpqyEWtu24l+/bN5c&#10;ceaDsLUwYFXFj8rzm9XrV8vBlWoKHZhaISMQ68vBVbwLwZVZ5mWneuEn4JSlYAPYi0AutlmNYiD0&#10;3mTTPH+XDYC1Q5DKezq9G4N8lfCbRsnw0DReBWYqTtxC2jHt27hnq6UoWxSu0/JEQ/wDi15oS4+e&#10;oe5EEGyH+g+oXksED02YSOgzaBotVaqBqiny36p56oRTqRYSx7uzTP7/wcrP+0dkuq74FXXKip56&#10;9LAXhhWLqM3gfEkpT+4RY3Xe3YP85pmFdSdsq24RYeiUqIlREfOzFxei4+kq2w6foCZksQuQZDo0&#10;2EdAEoAdUjeO526oQ2CSDotFMZtTzySFimL2Nk/dykT5fNmhDx8U9CwaFVfGaOejXqIU+3sfIh9R&#10;Pmcl/mB0vdHGJAfb7dogo2orvkkrlUBlXqYZy4aKX8+n84T8IuYvIfK0/gaBsLN1mrSo1fuTHYQ2&#10;o00sjT2JF/Uadd9CfSTtEMahpU9GRgf4g7OBBrbi/vtOoOLMfLSk/3Uxm8UJT85svpiSg5eR7WVE&#10;WElQFQ+cjeY6jL9i51C3Hb1UpHIt3FLPGp3EjP0cWZ3I0lAmjU8fKE79pZ+yfn3z1U8A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ASxk03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E3740B" wp14:editId="14E7A603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2065" r="7620" b="6985"/>
                <wp:wrapNone/>
                <wp:docPr id="87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182.4pt;margin-top:1.85pt;width:13.5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LVGwIAAC4EAAAOAAAAZHJzL2Uyb0RvYy54bWysU9tu2zAMfR+wfxD0vtjOkl6MOEWRLsOA&#10;ri3Q7QMUWbaFyaJGKXGyrx8lp1m67WmYHgRSpI4OD6nFzb43bKfQa7AVLyY5Z8pKqLVtK/71y/rd&#10;FWc+CFsLA1ZV/KA8v1m+fbMYXKmm0IGpFTICsb4cXMW7EFyZZV52qhd+Ak5ZCjaAvQjkYpvVKAZC&#10;7002zfOLbACsHYJU3tPp3Rjky4TfNEqGx6bxKjBTceIW0o5p38Q9Wy5E2aJwnZZHGuIfWPRCW3r0&#10;BHUngmBb1H9A9VoieGjCREKfQdNoqVINVE2R/1bNcyecSrWQON6dZPL/D1Y+7J6Q6briV5ecWdFT&#10;jx53wrDiImozOF9SyrN7wlidd/cgv3lmYdUJ26pbRBg6JWpiVMT87NWF6Hi6yjbDZ6gJWWwDJJn2&#10;DfYRkARg+9SNw6kbah+YpMPispjNqWeSQkUxe5+nbmWifLns0IePCnoWjYorY7TzUS9Rit29D5GP&#10;KF+yEn8wul5rY5KD7WZlkFG1FV+nlUqgMs/TjGVDxa/n03lCfhXz5xB5Wn+DQNjaOk1a1OrD0Q5C&#10;m9EmlsYexYt6jbpvoD6Qdgjj0NInI6MD/MHZQANbcf99K1BxZj5Z0v+6mM3ihCdnNr+ckoPnkc15&#10;RFhJUBUPnI3mKoy/YutQtx29VKRyLdxSzxqdxIz9HFkdydJQJo2PHyhO/bmfsn598+VPAAAA//8D&#10;AFBLAwQUAAYACAAAACEA7/1CBd0AAAAIAQAADwAAAGRycy9kb3ducmV2LnhtbEyPwU7DMBBE70j8&#10;g7VI3KiTmqYQ4lQVFRIceiDA3Y3dJGq8juJtGv6e5QS3Gc1q5m2xmX0vJjfGLqCGdJGAcFgH22Gj&#10;4fPj5e4BRCSD1vQBnYZvF2FTXl8VJrfhgu9uqqgRXIIxNxpaoiGXMtat8yYuwuCQs2MYvSG2YyPt&#10;aC5c7nu5TJJMetMhL7RmcM+tq0/V2WvYNdsqm6SilTruXml1+tq/qVTr25t5+wSC3Ex/x/CLz+hQ&#10;MtMhnNFG0WtQ2T2jE4s1CM7VY8r+oGGZrkGWhfz/QPkDAAD//wMAUEsBAi0AFAAGAAgAAAAhALaD&#10;OJL+AAAA4QEAABMAAAAAAAAAAAAAAAAAAAAAAFtDb250ZW50X1R5cGVzXS54bWxQSwECLQAUAAYA&#10;CAAAACEAOP0h/9YAAACUAQAACwAAAAAAAAAAAAAAAAAvAQAAX3JlbHMvLnJlbHNQSwECLQAUAAYA&#10;CAAAACEAGpVS1RsCAAAuBAAADgAAAAAAAAAAAAAAAAAuAgAAZHJzL2Uyb0RvYy54bWxQSwECLQAU&#10;AAYACAAAACEA7/1CBd0AAAAIAQAADwAAAAAAAAAAAAAAAAB1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D876AB" wp14:editId="2C4D2CBA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2065" r="13335" b="6985"/>
                <wp:wrapNone/>
                <wp:docPr id="86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133.95pt;margin-top:1.85pt;width:13.5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0QWGwIAAC4EAAAOAAAAZHJzL2Uyb0RvYy54bWysU9tu2zAMfR+wfxD0vtjOkl6MOEWRLsOA&#10;ri3Q7QMUWbaFyaJGKXGyrx8lp1m67WmYHgRSpI4OD6nFzb43bKfQa7AVLyY5Z8pKqLVtK/71y/rd&#10;FWc+CFsLA1ZV/KA8v1m+fbMYXKmm0IGpFTICsb4cXMW7EFyZZV52qhd+Ak5ZCjaAvQjkYpvVKAZC&#10;7002zfOLbACsHYJU3tPp3Rjky4TfNEqGx6bxKjBTceIW0o5p38Q9Wy5E2aJwnZZHGuIfWPRCW3r0&#10;BHUngmBb1H9A9VoieGjCREKfQdNoqVINVE2R/1bNcyecSrWQON6dZPL/D1Y+7J6Q6briVxecWdFT&#10;jx53wrBiHrUZnC8p5dk9YazOu3uQ3zyzsOqEbdUtIgydEjUxKmJ+9upCdDxdZZvhM9SELLYBkkz7&#10;BvsISAKwferG4dQNtQ9M0mFxWczm1DNJoaKYvc9TtzJRvlx26MNHBT2LRsWVMdr5qJcoxe7eh8hH&#10;lC9ZiT8YXa+1McnBdrMyyKjaiq/TSiVQmedpxrKh4tfz6Twhv4r5c4g8rb9BIGxtnSYtavXhaAeh&#10;zWgTS2OP4kW9Rt03UB9IO4RxaOmTkdEB/uBsoIGtuP++Fag4M58s6X9dzGZxwpMzm19OycHzyOY8&#10;IqwkqIoHzkZzFcZfsXWo245eKlK5Fm6pZ41OYsZ+jqyOZGkok8bHDxSn/txPWb+++fInAA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MODRBYbAgAALgQAAA4AAAAAAAAAAAAAAAAALgIAAGRycy9lMm9Eb2MueG1sUEsBAi0A&#10;FAAGAAgAAAAhAAEpbhbeAAAACAEAAA8AAAAAAAAAAAAAAAAAdQQAAGRycy9kb3ducmV2LnhtbFBL&#10;BQYAAAAABAAEAPMAAACA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B9B4A9" wp14:editId="1A54901D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065" r="11430" b="6985"/>
                <wp:wrapNone/>
                <wp:docPr id="85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" o:spid="_x0000_s1026" style="position:absolute;margin-left:88.35pt;margin-top:1.85pt;width:13.5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+nkGgIAAC4EAAAOAAAAZHJzL2Uyb0RvYy54bWysU1Fv0zAQfkfiP1h+p0lKyrao6TR1FCEN&#10;NmnwA1zHSSwcnzm7Tcev5+x0pQOeEH6w7nznz999d15eHwbD9gq9BlvzYpZzpqyERtuu5l+/bN5c&#10;cuaDsI0wYFXNn5Tn16vXr5ajq9QcejCNQkYg1lejq3kfgquyzMteDcLPwClLwRZwEIFc7LIGxUjo&#10;g8nmef4uGwEbhyCV93R6OwX5KuG3rZLhvm29CszUnLiFtGPat3HPVktRdShcr+WRhvgHFoPQlh49&#10;Qd2KINgO9R9Qg5YIHtowkzBk0LZaqlQDVVPkv1Xz2AunUi0kjncnmfz/g5Wf9w/IdFPzywVnVgzU&#10;o/u9MKwoozaj8xWlPLoHjNV5dwfym2cW1r2wnbpBhLFXoiFGRczPXlyIjqerbDt+goaQxS5AkunQ&#10;4hABSQB2SN14OnVDHQKTdFhcFOWCeiYpVBTl2zx1KxPV82WHPnxQMLBo1FwZo52PeolK7O98iHxE&#10;9ZyV+IPRzUYbkxzstmuDjKqt+SatVAKVeZ5mLBtrfrWYLxLyi5g/h8jT+hsEws42adKiVu+PdhDa&#10;TDaxNPYoXtRr0n0LzRNphzANLX0yMnrAH5yNNLA19993AhVn5qMl/a+KsowTnpxycTEnB88j2/OI&#10;sJKgah44m8x1mH7FzqHuenqpSOVauKGetTqJGfs5sTqSpaFMGh8/UJz6cz9l/frmq58A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axvp5B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4.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295E69" wp14:editId="0317ACA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795" r="11430" b="8255"/>
                <wp:wrapNone/>
                <wp:docPr id="84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" o:spid="_x0000_s1026" style="position:absolute;margin-left:230.85pt;margin-top:1.85pt;width:13.5pt;height: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xXnGQIAAC4EAAAOAAAAZHJzL2Uyb0RvYy54bWysU1Fv0zAQfkfiP1h+p0lKy7ao6TR1FCEN&#10;NmnwA1zHSSwcnzm7Tcuv5+y0pQOeEH6w7nznz999d17c7nvDdgq9BlvxYpJzpqyEWtu24l+/rN9c&#10;c+aDsLUwYFXFD8rz2+XrV4vBlWoKHZhaISMQ68vBVbwLwZVZ5mWneuEn4JSlYAPYi0AutlmNYiD0&#10;3mTTPH+XDYC1Q5DKezq9H4N8mfCbRsnw2DReBWYqTtxC2jHtm7hny4UoWxSu0/JIQ/wDi15oS4+e&#10;oe5FEGyL+g+oXksED02YSOgzaBotVaqBqiny36p57oRTqRYSx7uzTP7/wcrPuydkuq749YwzK3rq&#10;0eNOGDYtojaD8yWlPLsnjNV59wDym2cWVp2wrbpDhKFToiZGKT97cSE6nq6yzfAJakIW2wBJpn2D&#10;fQQkAdg+deNw7obaBybpsLgqZnPqmaRQUcze5qlbmShPlx368EFBz6JRcWWMdj7qJUqxe/CB+FP2&#10;KSvxB6PrtTYmOdhuVgYZVVvxdVqxZLriL9OMZUPFb+bTeUJ+EfOXEHlaf4NA2No6TVrU6v3RDkKb&#10;0aYnjaWXT3qNum+gPpB2COPQ0icjowP8wdlAA1tx/30rUHFmPlrS/6aYzeKEJ2c2v5qSg5eRzWVE&#10;WElQFQ+cjeYqjL9i61C3Hb1UpHIt3FHPGp3EjPxGVkeyNJRJsOMHilN/6aesX998+RM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D+7Fec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463EBB" wp14:editId="27E16627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0795" r="7620" b="8255"/>
                <wp:wrapNone/>
                <wp:docPr id="83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182.4pt;margin-top:1.85pt;width:13.5pt;height: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ikaGgIAAC4EAAAOAAAAZHJzL2Uyb0RvYy54bWysU8Fu2zAMvQ/YPwi6L47TZG2NOkWRLsOA&#10;bi3Q7QMYWY6FyaJGKXGyrx+lpG267TTMB4E0paf3Hqmr611vxVZTMOhqWY7GUminsDFuXctvX5fv&#10;LqQIEVwDFp2u5V4HeT1/++Zq8JWeYIe20SQYxIVq8LXsYvRVUQTV6R7CCL12XGyReoic0rpoCAZG&#10;720xGY/fFwNS4wmVDoH/3h6Kcp7x21areN+2QUdha8ncYl4pr6u0FvMrqNYEvjPqSAP+gUUPxvGl&#10;z1C3EEFsyPwB1RtFGLCNI4V9gW1rlM4aWE05/k3NYwdeZy1sTvDPNoX/B6u+bB9ImKaWF2dSOOi5&#10;R/dbsGKSvRl8qHjLo3+gpC74O1Tfg3C46MCt9Q0RDp2GhhmVycvi1YGUBD4qVsNnbBgZNhGzTbuW&#10;+gTIBohd7sb+uRt6F4Xin+V5OZ1xzxSXynJ6Ns6MCqieDnsK8aPGXqSgltpa40PyCyrY3oWY+ED1&#10;tCvzR2uapbE2J7ReLSwJVlvLZf6yBJZ5us06MdTycjaZZeRXtXAKMc7f3yAIN67Jk5a8+nCMIxh7&#10;iJmldUfzkl9pekO1wmbP3hEehpYfGQcd0k8pBh7YWoYfGyAthf3k2P/LcjpNE56T6eycGyjotLI6&#10;rYBTDFXLKMUhXMTDq9h4MuuObyqzXIc33LPWZDNfWB3J8lBmj48PKE39aZ53vTzz+S8A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3mika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18A4F6" wp14:editId="057D2D17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0795" r="13335" b="8255"/>
                <wp:wrapNone/>
                <wp:docPr id="82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" o:spid="_x0000_s1026" style="position:absolute;margin-left:133.95pt;margin-top:1.85pt;width:13.5pt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P6sGgIAAC4EAAAOAAAAZHJzL2Uyb0RvYy54bWysU1Fv0zAQfkfiP1h+p0lKy9ao6TR1FCEN&#10;NmnwA1zHSSwcnzm7Tcuv5+x0pQOeEH6w7nznz999d17eHHrD9gq9BlvxYpJzpqyEWtu24l+/bN5c&#10;c+aDsLUwYFXFj8rzm9XrV8vBlWoKHZhaISMQ68vBVbwLwZVZ5mWneuEn4JSlYAPYi0AutlmNYiD0&#10;3mTTPH+XDYC1Q5DKezq9G4N8lfCbRsnw0DReBWYqTtxC2jHt27hnq6UoWxSu0/JEQ/wDi15oS4+e&#10;oe5EEGyH+g+oXksED02YSOgzaBotVaqBqiny36p56oRTqRYSx7uzTP7/wcrP+0dkuq749ZQzK3rq&#10;0cNeGFYsojaD8yWlPLlHjNV5dw/ym2cW1p2wrbpFhKFToiZGRczPXlyIjqerbDt8gpqQxS5AkunQ&#10;YB8BSQB2SN04nruhDoFJOiyuitmceiYpVBSzt3nqVibK58sOffigoGfRqLgyRjsf9RKl2N/7EPmI&#10;8jkr8Qej6402JjnYbtcGGVVb8U1aqQQq8zLNWDZUfDGfzhPyi5i/hMjT+hsEws7WadKiVu9PdhDa&#10;jDaxNPYkXtRr1H0L9ZG0QxiHlj4ZGR3gD84GGtiK++87gYoz89GS/otiNosTnpzZ/GpKDl5GtpcR&#10;YSVBVTxwNprrMP6KnUPddvRSkcq1cEs9a3QSM/ZzZHUiS0OZND59oDj1l37K+vXNVz8B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JdT+rB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3775EB" wp14:editId="20B3727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795" r="11430" b="8255"/>
                <wp:wrapNone/>
                <wp:docPr id="81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88.35pt;margin-top:1.85pt;width:13.5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FNeGgIAAC4EAAAOAAAAZHJzL2Uyb0RvYy54bWysU1Fv0zAQfkfiP1h+p0lKy7qo6TR1FCEN&#10;NmnwA1zHSSwcnzm7Tcuv5+x0pQOeEH6w7nznz999d17eHHrD9gq9BlvxYpJzpqyEWtu24l+/bN4s&#10;OPNB2FoYsKriR+X5zer1q+XgSjWFDkytkBGI9eXgKt6F4Mos87JTvfATcMpSsAHsRSAX26xGMRB6&#10;b7Jpnr/LBsDaIUjlPZ3ejUG+SvhNo2R4aBqvAjMVJ24h7Zj2bdyz1VKULQrXaXmiIf6BRS+0pUfP&#10;UHciCLZD/QdUryWChyZMJPQZNI2WKtVA1RT5b9U8dcKpVAuJ491ZJv//YOXn/SMyXVd8UXBmRU89&#10;etgLw4pF1GZwvqSUJ/eIsTrv7kF+88zCuhO2VbeIMHRK1MSoiPnZiwvR8XSVbYdPUBOy2AVIMh0a&#10;7CMgCcAOqRvHczfUITBJh8VVMZtTzySFimL2Nk/dykT5fNmhDx8U9CwaFVfGaOejXqIU+3sfIh9R&#10;Pmcl/mB0vdHGJAfb7dogo2orvkkrlUBlXqYZy4aKX8+n84T8IuYvIfK0/gaBsLN1mrSo1fuTHYQ2&#10;o00sjT2JF/Uadd9CfSTtEMahpU9GRgf4g7OBBrbi/vtOoOLMfLSk/3Uxm8UJT85sfjUlBy8j28uI&#10;sJKgKh44G811GH/FzqFuO3qpSOVauKWeNTqJGfs5sjqRpaFMGp8+UJz6Sz9l/frmq58A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jUxTXh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5.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3A2A20" wp14:editId="156ED5A2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160" r="11430" b="8890"/>
                <wp:wrapNone/>
                <wp:docPr id="80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230.85pt;margin-top:1.85pt;width:13.5pt;height: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2KEFwIAAC4EAAAOAAAAZHJzL2Uyb0RvYy54bWysU9tu2zAMfR+wfxD0vjrOkrU14hRFug4D&#10;urVAtw9gZDkWJosapcTpvn6UnGbZBXsYpgeBFKmjw0NqcbXvrdhpCgZdLcuziRTaKWyM29Ty86fb&#10;VxdShAiuAYtO1/JJB3m1fPliMfhKT7FD22gSDOJCNfhadjH6qiiC6nQP4Qy9dhxskXqI7NKmaAgG&#10;Ru9tMZ1M3hQDUuMJlQ6BT2/GoFxm/LbVKt63bdBR2Foyt5h3yvs67cVyAdWGwHdGHWjAP7DowTh+&#10;9Ah1AxHElsxvUL1RhAHbeKawL7BtjdK5Bq6mnPxSzWMHXudaWJzgjzKF/werPu4eSJimlhcsj4Oe&#10;e3S/Ayum86TN4EPFKY/+gVJ1wd+h+hKEw1UHbqOviXDoNDTMqEz5xU8XkhP4qlgPH7BhZNhGzDLt&#10;W+oTIAsg9rkbT8du6H0Uig/L83I2Z1KKQ2U5ez3J3Sqger7sKcR3GnuRjFpqa40PSS+oYHcXYuID&#10;1XNW5o/WNLfG2uzQZr2yJLjaWt7mlUvgMk/TrBNDLS/nLMjfISZ5/QmCcOuaPGlJq7cHO4Kxo80s&#10;rTuIl/QadV9j88TaEY5Dy5+MjQ7pmxQDD2wtw9ctkJbCvnes/2U5m6UJz85sfj5lh04j69MIOMVQ&#10;tYxSjOYqjr9i68lsOn6pzOU6vOaetSaLmfo5sjqQ5aHMGh8+UJr6Uz9n/fjmy+8AAAD//wMAUEsD&#10;BBQABgAIAAAAIQDjbqmy3QAAAAgBAAAPAAAAZHJzL2Rvd25yZXYueG1sTI9PT4NAEMXvJn6HzZh4&#10;swulRUJZmsbGRA8eRHvfslMgZWcJu6X47R1P9jR/3sub3xTb2fZiwtF3jhTEiwgEUu1MR42C76/X&#10;pwyED5qM7h2hgh/0sC3v7wqdG3elT5yq0AgOIZ9rBW0IQy6lr1u02i/cgMTayY1WBx7HRppRXznc&#10;9nIZRam0uiO+0OoBX1qsz9XFKtg3uyqdZBLWyWn/Ftbnw8d7Eiv1+DDvNiACzuHfDH/4jA4lMx3d&#10;hYwXvYJVGj+zVUHChfVVlnFzVLDkvSwLeftA+QsAAP//AwBQSwECLQAUAAYACAAAACEAtoM4kv4A&#10;AADhAQAAEwAAAAAAAAAAAAAAAAAAAAAAW0NvbnRlbnRfVHlwZXNdLnhtbFBLAQItABQABgAIAAAA&#10;IQA4/SH/1gAAAJQBAAALAAAAAAAAAAAAAAAAAC8BAABfcmVscy8ucmVsc1BLAQItABQABgAIAAAA&#10;IQDdp2KEFwIAAC4EAAAOAAAAAAAAAAAAAAAAAC4CAABkcnMvZTJvRG9jLnhtbFBLAQItABQABgAI&#10;AAAAIQDjbqmy3QAAAAgBAAAPAAAAAAAAAAAAAAAAAHEEAABkcnMvZG93bnJldi54bWxQSwUGAAAA&#10;AAQABADzAAAAew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0670AE" wp14:editId="0A1DB255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0160" r="7620" b="8890"/>
                <wp:wrapNone/>
                <wp:docPr id="79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4" o:spid="_x0000_s1026" style="position:absolute;margin-left:182.4pt;margin-top:1.85pt;width:13.5pt;height: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cWGgIAAC4EAAAOAAAAZHJzL2Uyb0RvYy54bWysU1Fv0zAQfkfiP1h+p0lKy2jUdJo6ipDG&#10;NmnwA1zHSSwcnzm7Tcuv5+x0pQOeEH6w7nznz999d15eH3rD9gq9BlvxYpJzpqyEWtu24l+/bN68&#10;58wHYWthwKqKH5Xn16vXr5aDK9UUOjC1QkYg1peDq3gXgiuzzMtO9cJPwClLwQawF4FcbLMaxUDo&#10;vcmmef4uGwBrhyCV93R6Owb5KuE3jZLhoWm8CsxUnLiFtGPat3HPVktRtihcp+WJhvgHFr3Qlh49&#10;Q92KINgO9R9QvZYIHpowkdBn0DRaqlQDVVPkv1Xz1AmnUi0kjndnmfz/g5X3+0dkuq741YIzK3rq&#10;0cNeGDadRW0G50tKeXKPGKvz7g7kN88srDthW3WDCEOnRE2MipifvbgQHU9X2Xb4DDUhi12AJNOh&#10;wT4CkgDskLpxPHdDHQKTdFhcFbM59UxSqChmb/PUrUyUz5cd+vBRQc+iUXFljHY+6iVKsb/zIfIR&#10;5XNW4g9G1xttTHKw3a4NMqq24pu0UglU5mWasWyo+GI+nSfkFzF/CZGn9TcIhJ2t06RFrT6c7CC0&#10;GW1iaexJvKjXqPsW6iNphzAOLX0yMjrAH5wNNLAV9993AhVn5pMl/RfFbBYnPDmz+dWUHLyMbC8j&#10;wkqCqnjgbDTXYfwVO4e67eilIpVr4YZ61ugkZuznyOpEloYyaXz6QHHqL/2U9eubr34C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exjcW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4F28AB" wp14:editId="67D7EE07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0160" r="13335" b="8890"/>
                <wp:wrapNone/>
                <wp:docPr id="78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" o:spid="_x0000_s1026" style="position:absolute;margin-left:133.95pt;margin-top:1.85pt;width:13.5pt;height: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ce5GgIAAC4EAAAOAAAAZHJzL2Uyb0RvYy54bWysU1Fv0zAQfkfiP1h+p0m6lrKo6TR1FCEN&#10;NmnwA1zHSSwcnzm7Tcuv5+x0pQOeEH6w7nznz999d17eHHrD9gq9BlvxYpJzpqyEWtu24l+/bN68&#10;48wHYWthwKqKH5XnN6vXr5aDK9UUOjC1QkYg1peDq3gXgiuzzMtO9cJPwClLwQawF4FcbLMaxUDo&#10;vcmmef42GwBrhyCV93R6Nwb5KuE3jZLhoWm8CsxUnLiFtGPat3HPVktRtihcp+WJhvgHFr3Qlh49&#10;Q92JINgO9R9QvZYIHpowkdBn0DRaqlQDVVPkv1Xz1AmnUi0kjndnmfz/g5Wf94/IdF3xBXXKip56&#10;9LAXhk2vojaD8yWlPLlHjNV5dw/ym2cW1p2wrbpFhKFToiZGRczPXlyIjqerbDt8gpqQxS5AkunQ&#10;YB8BSQB2SN04nruhDoFJOiwWxWxOPZMUKorZVZ66lYny+bJDHz4o6Fk0Kq6M0c5HvUQp9vc+RD6i&#10;fM5K/MHoeqONSQ6227VBRtVWfJNWKoHKvEwzlg0Vv55P5wn5RcxfQuRp/Q0CYWfrNGlRq/cnOwht&#10;RptYGnsSL+o16r6F+kjaIYxDS5+MjA7wB2cDDWzF/fedQMWZ+WhJ/+tiNosTnpzZfDElBy8j28uI&#10;sJKgKh44G811GH/FzqFuO3qpSOVauKWeNTqJGfs5sjqRpaFMGp8+UJz6Sz9l/frmq58A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hXXHuR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D36E70" wp14:editId="0740AE1C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160" r="11430" b="8890"/>
                <wp:wrapNone/>
                <wp:docPr id="77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" o:spid="_x0000_s1026" style="position:absolute;margin-left:88.35pt;margin-top:1.85pt;width:13.5pt;height: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thbGgIAAC4EAAAOAAAAZHJzL2Uyb0RvYy54bWysU9tuEzEQfUfiHyy/k72QELrKpqpSgpBK&#10;W6nwAY7Xm7XweszYySZ8PWNvGlLgCeEHa8YzPj5zZry4PvSG7RV6DbbmxSTnTFkJjbbbmn/9sn7z&#10;njMfhG2EAatqflSeXy9fv1oMrlIldGAahYxArK8GV/MuBFdlmZed6oWfgFOWgi1gLwK5uM0aFAOh&#10;9yYr8/xdNgA2DkEq7+n0dgzyZcJvWyXDQ9t6FZipOXELace0b+KeLRei2qJwnZYnGuIfWPRCW3r0&#10;DHUrgmA71H9A9VoieGjDREKfQdtqqVINVE2R/1bNUyecSrWQON6dZfL/D1be7x+R6abm8zlnVvTU&#10;o4e9MKwsozaD8xWlPLlHjNV5dwfym2cWVp2wW3WDCEOnREOMipifvbgQHU9X2Wb4DA0hi12AJNOh&#10;xT4CkgDskLpxPHdDHQKTdFjMi+mMeiYpVBTTt3nqViaq58sOffiooGfRqLkyRjsf9RKV2N/5EPmI&#10;6jkr8Qejm7U2Jjm43awMMqq25uu0UglU5mWasWyo+dWsnCXkFzF/CZGn9TcIhJ1t0qRFrT6c7CC0&#10;GW1iaexJvKjXqPsGmiNphzAOLX0yMjrAH5wNNLA19993AhVn5pMl/a+K6TROeHKms3lJDl5GNpcR&#10;YSVB1TxwNpqrMP6KnUO97eilIpVr4YZ61uokZuznyOpEloYyaXz6QHHqL/2U9eubL38C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jSbYWx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6.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641F78" wp14:editId="37181A62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9525" r="11430" b="9525"/>
                <wp:wrapNone/>
                <wp:docPr id="76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9" o:spid="_x0000_s1026" style="position:absolute;margin-left:230.85pt;margin-top:1.85pt;width:13.5pt;height: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wNBGgIAAC4EAAAOAAAAZHJzL2Uyb0RvYy54bWysU1Fv0zAQfkfiP1h+p0lKu9Go6TR1FCEN&#10;NmnwA1zHSSwcnzm7Tcuv5+x0pQOeEH6w7nznz999d17eHHrD9gq9BlvxYpJzpqyEWtu24l+/bN68&#10;48wHYWthwKqKH5XnN6vXr5aDK9UUOjC1QkYg1peDq3gXgiuzzMtO9cJPwClLwQawF4FcbLMaxUDo&#10;vcmmeX6VDYC1Q5DKezq9G4N8lfCbRsnw0DReBWYqTtxC2jHt27hnq6UoWxSu0/JEQ/wDi15oS4+e&#10;oe5EEGyH+g+oXksED02YSOgzaBotVaqBqiny36p56oRTqRYSx7uzTP7/wcrP+0dkuq749RVnVvTU&#10;o4e9MGy6iNoMzpeU8uQeMVbn3T3Ib55ZWHfCtuoWEYZOiZoYFTE/e3EhOp6usu3wCWpCFrsASaZD&#10;g30EJAHYIXXjeO6GOgQm6bC4LmZz6pmkUFHM3uapW5kony879OGDgp5Fo+LKGO181EuUYn/vQ+Qj&#10;yuesxB+MrjfamORgu10bZFRtxTdppRKozMs0Y9lQ8cV8Ok/IL2L+EiJP628QCDtbp0mLWr0/2UFo&#10;M9rE0tiTeFGvUfct1EfSDmEcWvpkZHSAPzgbaGAr7r/vBCrOzEdL+i+K2SxOeHJm8+spOXgZ2V5G&#10;hJUEVfHA2Wiuw/grdg5129FLRSrXwi31rNFJzNjPkdWJLA1l0vj0geLUX/op69c3X/0E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BQewNB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B8E8A2" wp14:editId="7AC1702E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9525" r="7620" b="9525"/>
                <wp:wrapNone/>
                <wp:docPr id="75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8" o:spid="_x0000_s1026" style="position:absolute;margin-left:182.4pt;margin-top:1.85pt;width:13.5pt;height: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66zGgIAAC4EAAAOAAAAZHJzL2Uyb0RvYy54bWysU1Fv0zAQfkfiP1h+p0lKS7eo6TR1FCEN&#10;NmnwA1zHSSwcnzm7Tcuv5+x0pQOeEH6w7nznz999d17eHHrD9gq9BlvxYpJzpqyEWtu24l+/bN5c&#10;ceaDsLUwYFXFj8rzm9XrV8vBlWoKHZhaISMQ68vBVbwLwZVZ5mWneuEn4JSlYAPYi0AutlmNYiD0&#10;3mTTPH+XDYC1Q5DKezq9G4N8lfCbRsnw0DReBWYqTtxC2jHt27hnq6UoWxSu0/JEQ/wDi15oS4+e&#10;oe5EEGyH+g+oXksED02YSOgzaBotVaqBqiny36p56oRTqRYSx7uzTP7/wcrP+0dkuq74Ys6ZFT31&#10;6GEvDJteRW0G50tKeXKPGKvz7h7kN88srDthW3WLCEOnRE2MipifvbgQHU9X2Xb4BDUhi12AJNOh&#10;wT4CkgDskLpxPHdDHQKTdFgsitmceiYpVBSzt3nqVibK58sOffigoGfRqLgyRjsf9RKl2N/7EPmI&#10;8jkr8Qej6402JjnYbtcGGVVb8U1aqQQq8zLNWDZU/Ho+nSfkFzF/CZGn9TcIhJ2t06RFrd6f7CC0&#10;GW1iaexJvKjXqPsW6iNphzAOLX0yMjrAH5wNNLAV9993AhVn5qMl/a+L2SxOeHJm88WUHLyMbC8j&#10;wkqCqnjgbDTXYfwVO4e67eilIpVr4ZZ61ugkZuznyOpEloYyaXz6QHHqL/2U9eubr34C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4466z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F9930A" wp14:editId="268AC9EA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9525" r="13335" b="9525"/>
                <wp:wrapNone/>
                <wp:docPr id="74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7" o:spid="_x0000_s1026" style="position:absolute;margin-left:133.95pt;margin-top:1.85pt;width:13.5pt;height: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5PFGgIAAC4EAAAOAAAAZHJzL2Uyb0RvYy54bWysU1Fv0zAQfkfiP1h+p0lKS1nUdJo6ipDG&#10;NmnwA1zHSSwcnzm7Tcuv5+x0pQOeEH6w7nznz999d15eH3rD9gq9BlvxYpJzpqyEWtu24l+/bN68&#10;58wHYWthwKqKH5Xn16vXr5aDK9UUOjC1QkYg1peDq3gXgiuzzMtO9cJPwClLwQawF4FcbLMaxUDo&#10;vcmmef4uGwBrhyCV93R6Owb5KuE3jZLhoWm8CsxUnLiFtGPat3HPVktRtihcp+WJhvgHFr3Qlh49&#10;Q92KINgO9R9QvZYIHpowkdBn0DRaqlQDVVPkv1Xz1AmnUi0kjndnmfz/g5X3+0dkuq74YsaZFT31&#10;6GEvDJsuojaD8yWlPLlHjNV5dwfym2cW1p2wrbpBhKFToiZGRczPXlyIjqerbDt8hpqQxS5AkunQ&#10;YB8BSQB2SN04nruhDoFJOiwWxWxOPZMUKorZ2zx1KxPl82WHPnxU0LNoVFwZo52PeolS7O98iHxE&#10;+ZyV+IPR9UYbkxxst2uDjKqt+CatVAKVeZlmLBsqfjWfzhPyi5i/hMjT+hsEws7WadKiVh9OdhDa&#10;jDaxNPYkXtRr1H0L9ZG0QxiHlj4ZGR3gD84GGtiK++87gYoz88mS/lfFbBYnPDmz+WJKDl5GtpcR&#10;YSVBVTxwNprrMP6KnUPddvRSkcq1cEM9a3QSM/ZzZHUiS0OZND59oDj1l37K+vXNVz8B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pxuTxR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70E356" wp14:editId="46CE1F1A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9525" r="11430" b="9525"/>
                <wp:wrapNone/>
                <wp:docPr id="73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" o:spid="_x0000_s1026" style="position:absolute;margin-left:88.35pt;margin-top:1.85pt;width:13.5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q84GwIAAC4EAAAOAAAAZHJzL2Uyb0RvYy54bWysU8Fu2zAMvQ/YPwi6L7bTpF2NOEWRLsOA&#10;ri3Q7QMUWbaFyaJGKXGyrx8lp1m67TRMB4EUqafHR2pxs+8N2yn0GmzFi0nOmbISam3bin/9sn73&#10;njMfhK2FAasqflCe3yzfvlkMrlRT6MDUChmBWF8OruJdCK7MMi871Qs/AacsBRvAXgRysc1qFAOh&#10;9yab5vllNgDWDkEq7+n0bgzyZcJvGiXDY9N4FZipOHELace0b+KeLReibFG4TssjDfEPLHqhLT16&#10;groTQbAt6j+gei0RPDRhIqHPoGm0VKkGqqbIf6vmuRNOpVpIHO9OMvn/Bysfdk/IdF3xqwvOrOip&#10;R487Ydj0MmozOF9SyrN7wlidd/cgv3lmYdUJ26pbRBg6JWpiVMT87NWF6Hi6yjbDZ6gJWWwDJJn2&#10;DfYRkARg+9SNw6kbah+YpMPiqpjNqWeSQkUxu8hTtzJRvlx26MNHBT2LRsWVMdr5qJcoxe7eh8hH&#10;lC9ZiT8YXa+1McnBdrMyyKjaiq/TSiVQmedpxrKh4tfz6Twhv4r5c4g8rb9BIGxtnSYtavXhaAeh&#10;zWgTS2OP4kW9Rt03UB9IO4RxaOmTkdEB/uBsoIGtuP++Fag4M58s6X9dzGZxwpMzm19NycHzyOY8&#10;IqwkqIoHzkZzFcZfsXWo245eKlK5Fm6pZ41OYsZ+jqyOZGkok8bHDxSn/txPWb+++fInAAAA//8D&#10;AFBLAwQUAAYACAAAACEAQnyWtNsAAAAIAQAADwAAAGRycy9kb3ducmV2LnhtbExPQW6DMBC8V+of&#10;rK2UW2MIClQUE0WNIqWHHkrbu4M3gILXCDuE/L6bU3vaGc1odqbYzLYXE46+c6QgXkYgkGpnOmoU&#10;fH/tn19A+KDJ6N4RKrihh035+FDo3LgrfeJUhUZwCPlcK2hDGHIpfd2i1X7pBiTWTm60OjAdG2lG&#10;feVw28tVFKXS6o74Q6sHfGuxPlcXq2DXbKt0kklYJ6fdIazPPx/vSazU4mnevoIIOIc/M9zrc3Uo&#10;udPRXch40TPP0oytChI+rK+iOzgyiDOQZSH/Dyh/AQAA//8DAFBLAQItABQABgAIAAAAIQC2gziS&#10;/gAAAOEBAAATAAAAAAAAAAAAAAAAAAAAAABbQ29udGVudF9UeXBlc10ueG1sUEsBAi0AFAAGAAgA&#10;AAAhADj9If/WAAAAlAEAAAsAAAAAAAAAAAAAAAAALwEAAF9yZWxzLy5yZWxzUEsBAi0AFAAGAAgA&#10;AAAhAG86rzgbAgAALgQAAA4AAAAAAAAAAAAAAAAALgIAAGRycy9lMm9Eb2MueG1sUEsBAi0AFAAG&#10;AAgAAAAhAEJ8lrTbAAAACAEAAA8AAAAAAAAAAAAAAAAAdQQAAGRycy9kb3ducmV2LnhtbFBLBQYA&#10;AAAABAAEAPMAAAB9BQAAAAA=&#10;"/>
            </w:pict>
          </mc:Fallback>
        </mc:AlternateContent>
      </w:r>
      <w:r w:rsidR="00C67F16">
        <w:tab/>
        <w:t xml:space="preserve"> 7.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8BFF82" wp14:editId="51D620FA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8255" r="11430" b="10795"/>
                <wp:wrapNone/>
                <wp:docPr id="72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3" o:spid="_x0000_s1026" style="position:absolute;margin-left:230.85pt;margin-top:1.85pt;width:13.5pt;height: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wbXGwIAAC4EAAAOAAAAZHJzL2Uyb0RvYy54bWysU9uO0zAQfUfiHyy/0yS9sGzUdLXqUoS0&#10;sCstfIDrOImF4zFjt2n5esZOt3SBJ4QfrBnP+PjMmfHy5tAbtlfoNdiKF5OcM2Ul1Nq2Ff/6ZfPm&#10;HWc+CFsLA1ZV/Kg8v1m9frUcXKmm0IGpFTICsb4cXMW7EFyZZV52qhd+Ak5ZCjaAvQjkYpvVKAZC&#10;7002zfO32QBYOwSpvKfTuzHIVwm/aZQMD03jVWCm4sQtpB3Tvo17tlqKskXhOi1PNMQ/sOiFtvTo&#10;GepOBMF2qP+A6rVE8NCEiYQ+g6bRUqUaqJoi/62ap044lWohcbw7y+T/H6z8vH9EpuuKX005s6Kn&#10;Hj3shWGzWdRmcL6klCf3iLE67+5BfvPMwroTtlW3iDB0StTEqIj52YsL0fF0lW2HT1ATstgFSDId&#10;GuwjIAnADqkbx3M31CEwSYfFVTFfUM8khYpiPstTtzJRPl926MMHBT2LRsWVMdr5qJcoxf7eh8hH&#10;lM9ZiT8YXW+0McnBdrs2yKjaim/SSiVQmZdpxrKh4teL6SIhv4j5S4g8rb9BIOxsnSYtavX+ZAeh&#10;zWgTS2NP4kW9Rt23UB9JO4RxaOmTkdEB/uBsoIGtuP++E6g4Mx8t6X9dzOdxwpMzX1xNycHLyPYy&#10;IqwkqIoHzkZzHcZfsXOo245eKlK5Fm6pZ41OYsZ+jqxOZGkok8anDxSn/tJPWb+++eonAAAA//8D&#10;AFBLAwQUAAYACAAAACEA426pst0AAAAIAQAADwAAAGRycy9kb3ducmV2LnhtbEyPT0+DQBDF7yZ+&#10;h82YeLMLpUVCWZrGxkQPHkR737JTIGVnCbul+O0dT/Y0f97Lm98U29n2YsLRd44UxIsIBFLtTEeN&#10;gu+v16cMhA+ajO4doYIf9LAt7+8KnRt3pU+cqtAIDiGfawVtCEMupa9btNov3IDE2smNVgcex0aa&#10;UV853PZyGUWptLojvtDqAV9arM/VxSrYN7sqnWQS1slp/xbW58PHexIr9fgw7zYgAs7h3wx/+IwO&#10;JTMd3YWMF72CVRo/s1VBwoX1VZZxc1Sw5L0sC3n7QPkLAAD//wMAUEsBAi0AFAAGAAgAAAAhALaD&#10;OJL+AAAA4QEAABMAAAAAAAAAAAAAAAAAAAAAAFtDb250ZW50X1R5cGVzXS54bWxQSwECLQAUAAYA&#10;CAAAACEAOP0h/9YAAACUAQAACwAAAAAAAAAAAAAAAAAvAQAAX3JlbHMvLnJlbHNQSwECLQAUAAYA&#10;CAAAACEATxsG1xsCAAAuBAAADgAAAAAAAAAAAAAAAAAuAgAAZHJzL2Uyb0RvYy54bWxQSwECLQAU&#10;AAYACAAAACEA426pst0AAAAIAQAADwAAAAAAAAAAAAAAAAB1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BBEF50" wp14:editId="2AD89765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8255" r="7620" b="10795"/>
                <wp:wrapNone/>
                <wp:docPr id="71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2" o:spid="_x0000_s1026" style="position:absolute;margin-left:182.4pt;margin-top:1.85pt;width:13.5pt;height: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6slGgIAAC4EAAAOAAAAZHJzL2Uyb0RvYy54bWysU1Fv0zAQfkfiP1h+p0m6lrKo6TR1FCEN&#10;NmnwA1zHSSwcnzm7Tcuv5+x0pQOeEH6w7nznz999d17eHHrD9gq9BlvxYpJzpqyEWtu24l+/bN68&#10;48wHYWthwKqKH5XnN6vXr5aDK9UUOjC1QkYg1peDq3gXgiuzzMtO9cJPwClLwQawF4FcbLMaxUDo&#10;vcmmef42GwBrhyCV93R6Nwb5KuE3jZLhoWm8CsxUnLiFtGPat3HPVktRtihcp+WJhvgHFr3Qlh49&#10;Q92JINgO9R9QvZYIHpowkdBn0DRaqlQDVVPkv1Xz1AmnUi0kjndnmfz/g5Wf94/IdF3xRcGZFT31&#10;6GEvDLuaRm0G50tKeXKPGKvz7h7kN88srDthW3WLCEOnRE2MipifvbgQHU9X2Xb4BDUhi12AJNOh&#10;wT4CkgDskLpxPHdDHQKTdFgsitmceiYpVBSzqzx1KxPl82WHPnxQ0LNoVFwZo52PeolS7O99iHxE&#10;+ZyV+IPR9UYbkxxst2uDjKqt+CatVAKVeZlmLBsqfj2fzhPyi5i/hMjT+hsEws7WadKiVu9PdhDa&#10;jDaxNPYkXtRr1H0L9ZG0QxiHlj4ZGR3gD84GGtiK++87gYoz89GS/tfFbBYnPDmz+WJKDl5GtpcR&#10;YSVBVTxwNprrMP6KnUPddvRSkcq1cEs9a3QSM/ZzZHUiS0OZND59oDj1l37K+vXNVz8B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ng6sl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34D488" wp14:editId="4FCA5340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8255" r="13335" b="10795"/>
                <wp:wrapNone/>
                <wp:docPr id="70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1" o:spid="_x0000_s1026" style="position:absolute;margin-left:133.95pt;margin-top:1.85pt;width:13.5pt;height: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b3mGQIAAC4EAAAOAAAAZHJzL2Uyb0RvYy54bWysU1Fv0zAQfkfiP1h+p0m6lrGo6TR1FCEN&#10;NmnwA1zHSSwcnzm7Tcuv5+y0pQOeEH6w7nznz999d17c7nvDdgq9BlvxYpJzpqyEWtu24l+/rN+8&#10;48wHYWthwKqKH5Tnt8vXrxaDK9UUOjC1QkYg1peDq3gXgiuzzMtO9cJPwClLwQawF4FcbLMaxUDo&#10;vcmmef42GwBrhyCV93R6Pwb5MuE3jZLhsWm8CsxUnLiFtGPaN3HPlgtRtihcp+WRhvgHFr3Qlh49&#10;Q92LINgW9R9QvZYIHpowkdBn0DRaqlQDVVPkv1Xz3AmnUi0kjndnmfz/g5Wfd0/IdF3xa5LHip56&#10;9LgThl0VUZvB+ZJSnt0Txuq8ewD5zTMLq07YVt0hwtApUROjlJ+9uBAdT1fZZvgENSGLbYAk077B&#10;PgKSAGyfunE4d0PtA5N0WFwXszmRkhQqitlVnrqVifJ02aEPHxT0LBoVV8Zo56NeohS7Bx+IP2Wf&#10;shJ/MLpea2OSg+1mZZBRtRVfpxVLpiv+Ms1YNlT8Zj6dJ+QXMX8Jkaf1NwiEra3TpEWt3h/tILQZ&#10;bXrSWHr5pNeo+wbqA2mHMA4tfTIyOsAfnA00sBX337cCFWfmoyX9b4rZLE54cmbz6yk5eBnZXEaE&#10;lQRV8cDZaK7C+Cu2DnXb0UtFKtfCHfWs0UnMyG9kdSRLQ5kEO36gOPWXfsr69c2XPwEAAP//AwBQ&#10;SwMEFAAGAAgAAAAhAAEpbhbeAAAACAEAAA8AAABkcnMvZG93bnJldi54bWxMj81OwzAQhO9IvIO1&#10;SNyo80MTGuJUFRUSHDgQ4O7G2yRqvI5iNw1vz3KC245mNPtNuV3sIGacfO9IQbyKQCA1zvTUKvj8&#10;eL57AOGDJqMHR6jgGz1sq+urUhfGXegd5zq0gkvIF1pBF8JYSOmbDq32KzcisXd0k9WB5dRKM+kL&#10;l9tBJlGUSat74g+dHvGpw+ZUn62Cfburs1mmYZ0e9y9hffp6e01jpW5vlt0jiIBL+AvDLz6jQ8VM&#10;B3cm48WgIMnyDUcVpDkI9pPNPesDH3EOsirl/wHVDwAAAP//AwBQSwECLQAUAAYACAAAACEAtoM4&#10;kv4AAADhAQAAEwAAAAAAAAAAAAAAAAAAAAAAW0NvbnRlbnRfVHlwZXNdLnhtbFBLAQItABQABgAI&#10;AAAAIQA4/SH/1gAAAJQBAAALAAAAAAAAAAAAAAAAAC8BAABfcmVscy8ucmVsc1BLAQItABQABgAI&#10;AAAAIQA+lb3mGQIAAC4EAAAOAAAAAAAAAAAAAAAAAC4CAABkcnMvZTJvRG9jLnhtbFBLAQItABQA&#10;BgAIAAAAIQABKW4W3gAAAAgBAAAPAAAAAAAAAAAAAAAAAHM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E8A308" wp14:editId="3AC32925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8255" r="11430" b="10795"/>
                <wp:wrapNone/>
                <wp:docPr id="69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0" o:spid="_x0000_s1026" style="position:absolute;margin-left:88.35pt;margin-top:1.85pt;width:13.5pt;height: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khpGQIAAC4EAAAOAAAAZHJzL2Uyb0RvYy54bWysU8Fu2zAMvQ/YPwi6r7bTpF2NOEXRrsOA&#10;bi3Q7QMYWY6FyaJGKXG6rx+lpGm67TTMB4E0paf3Hqn55XawYqMpGHSNrE5KKbRT2Bq3auS3r7fv&#10;3ksRIrgWLDrdyCcd5OXi7Zv56Gs9wR5tq0kwiAv16BvZx+jrogiq1wOEE/TacbFDGiBySquiJRgZ&#10;fbDFpCzPihGp9YRKh8B/b3ZFucj4XadVvO+6oKOwjWRuMa+U12Vai8Uc6hWB743a04B/YDGAcXzp&#10;AeoGIog1mT+gBqMIA3bxROFQYNcZpbMGVlOVv6l57MHrrIXNCf5gU/h/sOrL5oGEaRt5diGFg4F7&#10;dL8BK06zN6MPNW959A+U1AV/h+p7EA6ve3ArfUWEY6+hZUZV8rJ4dSAlgY+K5fgZW0aGdcRs07aj&#10;IQGyAWKbu/F06IbeRqH4Z3VeTWfcM8WlqpqelplRAfXzYU8hftQ4iBQ0UltrfEh+QQ2buxATH6if&#10;d2X+aE17a6zNCa2W15YEq23kbf6yBJZ5vM06MTbyYjaZZeRXtXAMUebvbxCEa9fmSUtefdjHEYzd&#10;xczSur15ya80vaFeYvvE3hHuhpYfGQc90k8pRh7YRoYfayAthf3k2P+LajpNE56T6ex8wgkdV5bH&#10;FXCKoRoZpdiF13H3KtaezKrnm6os1+EV96wz2cwXVnuyPJTZ4/0DSlN/nOddL8988QsAAP//AwBQ&#10;SwMEFAAGAAgAAAAhAEJ8lrTbAAAACAEAAA8AAABkcnMvZG93bnJldi54bWxMT0FugzAQvFfqH6yt&#10;lFtjCApUFBNFjSKlhx5K27uDN4CC1wg7hPy+m1N72hnNaHam2My2FxOOvnOkIF5GIJBqZzpqFHx/&#10;7Z9fQPigyejeESq4oYdN+fhQ6Ny4K33iVIVGcAj5XCtoQxhyKX3dotV+6QYk1k5utDowHRtpRn3l&#10;cNvLVRSl0uqO+EOrB3xrsT5XF6tg12yrdJJJWCen3SGszz8f70ms1OJp3r6CCDiHPzPc63N1KLnT&#10;0V3IeNEzz9KMrQoSPqyvojs4MogzkGUh/w8ofwEAAP//AwBQSwECLQAUAAYACAAAACEAtoM4kv4A&#10;AADhAQAAEwAAAAAAAAAAAAAAAAAAAAAAW0NvbnRlbnRfVHlwZXNdLnhtbFBLAQItABQABgAIAAAA&#10;IQA4/SH/1gAAAJQBAAALAAAAAAAAAAAAAAAAAC8BAABfcmVscy8ucmVsc1BLAQItABQABgAIAAAA&#10;IQBOnkhpGQIAAC4EAAAOAAAAAAAAAAAAAAAAAC4CAABkcnMvZTJvRG9jLnhtbFBLAQItABQABgAI&#10;AAAAIQBCfJa02wAAAAgBAAAPAAAAAAAAAAAAAAAAAHMEAABkcnMvZG93bnJldi54bWxQSwUGAAAA&#10;AAQABADzAAAAewUAAAAA&#10;"/>
            </w:pict>
          </mc:Fallback>
        </mc:AlternateContent>
      </w:r>
      <w:r w:rsidR="00C67F16">
        <w:tab/>
        <w:t xml:space="preserve"> 8.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0E55F8" wp14:editId="7D04E9A6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7620" r="11430" b="11430"/>
                <wp:wrapNone/>
                <wp:docPr id="68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7" o:spid="_x0000_s1026" style="position:absolute;margin-left:230.85pt;margin-top:1.85pt;width:13.5pt;height: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bjGGgIAAC4EAAAOAAAAZHJzL2Uyb0RvYy54bWysU8Fu2zAMvQ/YPwi6L7bTpF2NOEWRLsOA&#10;ri3Q7QMUWbaFyaJGKXGyrx8lp1m67TRMB4EUqafHR2pxs+8N2yn0GmzFi0nOmbISam3bin/9sn73&#10;njMfhK2FAasqflCe3yzfvlkMrlRT6MDUChmBWF8OruJdCK7MMi871Qs/AacsBRvAXgRysc1qFAOh&#10;9yab5vllNgDWDkEq7+n0bgzyZcJvGiXDY9N4FZipOHELace0b+KeLReibFG4TssjDfEPLHqhLT16&#10;groTQbAt6j+gei0RPDRhIqHPoGm0VKkGqqbIf6vmuRNOpVpIHO9OMvn/Bysfdk/IdF3xS+qUFT31&#10;6HEnDLu4itoMzpeU8uyeMFbn3T3Ib55ZWHXCtuoWEYZOiZoYFTE/e3UhOp6uss3wGWpCFtsASaZ9&#10;g30EJAHYPnXjcOqG2gcm6bC4KmZz6pmkUFHMLvLUrUyUL5cd+vBRQc+iUXFljHY+6iVKsbv3IfIR&#10;5UtW4g9G12ttTHKw3awMMqq24uu0UglU5nmasWyo+PV8Ok/Ir2L+HCJP628QCFtbp0mLWn042kFo&#10;M9rE0tijeFGvUfcN1AfSDmEcWvpkZHSAPzgbaGAr7r9vBSrOzCdL+l8Xs1mc8OTM5ldTcvA8sjmP&#10;CCsJquKBs9FchfFXbB3qtqOXilSuhVvqWaOTmLGfI6sjWRrKpPHxA8WpP/dT1q9vvvwJ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AVLbjG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848E59" wp14:editId="3855CEB7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7620" r="7620" b="11430"/>
                <wp:wrapNone/>
                <wp:docPr id="67" name="Oval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6" o:spid="_x0000_s1026" style="position:absolute;margin-left:182.4pt;margin-top:1.85pt;width:13.5pt;height: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qckGwIAAC4EAAAOAAAAZHJzL2Uyb0RvYy54bWysU9tu2zAMfR+wfxD0vthOc1mNOEWRLsOA&#10;ri3Q7QMUWY6FyaJGKXGyrx8lp1m67WmYHgRSpI4OD6nFzaEzbK/Qa7AVL0Y5Z8pKqLXdVvzrl/W7&#10;95z5IGwtDFhV8aPy/Gb59s2id6UaQwumVsgIxPqydxVvQ3BllnnZqk74EThlKdgAdiKQi9usRtET&#10;emeycZ7Psh6wdghSeU+nd0OQLxN+0ygZHpvGq8BMxYlbSDumfRP3bLkQ5RaFa7U80RD/wKIT2tKj&#10;Z6g7EQTbof4DqtMSwUMTRhK6DJpGS5VqoGqK/LdqnlvhVKqFxPHuLJP/f7DyYf+ETNcVn805s6Kj&#10;Hj3uhWFXs6hN73xJKc/uCWN13t2D/OaZhVUr7FbdIkLfKlEToyLmZ68uRMfTVbbpP0NNyGIXIMl0&#10;aLCLgCQAO6RuHM/dUIfAJB0W82IypZ5JChXF5CpP3cpE+XLZoQ8fFXQsGhVXxmjno16iFPt7HyIf&#10;Ub5kJf5gdL3WxiQHt5uVQUbVVnydViqByrxMM5b1Fb+ejqcJ+VXMX0Lkaf0NAmFn6zRpUasPJzsI&#10;bQabWBp7Ei/qNei+gfpI2iEMQ0ufjIwW8AdnPQ1sxf33nUDFmflkSf/rYjKJE56cyXQ+JgcvI5vL&#10;iLCSoCoeOBvMVRh+xc6h3rb0UpHKtXBLPWt0EjP2c2B1IktDmTQ+faA49Zd+yvr1zZc/AQAA//8D&#10;AFBLAwQUAAYACAAAACEA7/1CBd0AAAAIAQAADwAAAGRycy9kb3ducmV2LnhtbEyPwU7DMBBE70j8&#10;g7VI3KiTmqYQ4lQVFRIceiDA3Y3dJGq8juJtGv6e5QS3Gc1q5m2xmX0vJjfGLqCGdJGAcFgH22Gj&#10;4fPj5e4BRCSD1vQBnYZvF2FTXl8VJrfhgu9uqqgRXIIxNxpaoiGXMtat8yYuwuCQs2MYvSG2YyPt&#10;aC5c7nu5TJJMetMhL7RmcM+tq0/V2WvYNdsqm6SilTruXml1+tq/qVTr25t5+wSC3Ex/x/CLz+hQ&#10;MtMhnNFG0WtQ2T2jE4s1CM7VY8r+oGGZrkGWhfz/QPkDAAD//wMAUEsBAi0AFAAGAAgAAAAhALaD&#10;OJL+AAAA4QEAABMAAAAAAAAAAAAAAAAAAAAAAFtDb250ZW50X1R5cGVzXS54bWxQSwECLQAUAAYA&#10;CAAAACEAOP0h/9YAAACUAQAACwAAAAAAAAAAAAAAAAAvAQAAX3JlbHMvLnJlbHNQSwECLQAUAAYA&#10;CAAAACEAHX6nJBsCAAAuBAAADgAAAAAAAAAAAAAAAAAuAgAAZHJzL2Uyb0RvYy54bWxQSwECLQAU&#10;AAYACAAAACEA7/1CBd0AAAAIAQAADwAAAAAAAAAAAAAAAAB1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E808EA" wp14:editId="36AAC8F5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7620" r="13335" b="11430"/>
                <wp:wrapNone/>
                <wp:docPr id="66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5" o:spid="_x0000_s1026" style="position:absolute;margin-left:133.95pt;margin-top:1.85pt;width:13.5pt;height: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LHnGwIAAC4EAAAOAAAAZHJzL2Uyb0RvYy54bWysU8Fu2zAMvQ/YPwi6L7bTJF2NOEWRLsOA&#10;ri3Q7QMUWbaFyaJGKXG6rx8lp1m67TRMB4EUqafHR2p5fegN2yv0GmzFi0nOmbISam3bin/9snn3&#10;njMfhK2FAasq/qw8v169fbMcXKmm0IGpFTICsb4cXMW7EFyZZV52qhd+Ak5ZCjaAvQjkYpvVKAZC&#10;7002zfNFNgDWDkEq7+n0dgzyVcJvGiXDQ9N4FZipOHELace0b+OerZaibFG4TssjDfEPLHqhLT16&#10;groVQbAd6j+gei0RPDRhIqHPoGm0VKkGqqbIf6vmqRNOpVpIHO9OMvn/Byvv94/IdF3xxYIzK3rq&#10;0cNeGHYxj9oMzpeU8uQeMVbn3R3Ib55ZWHfCtuoGEYZOiZoYFTE/e3UhOp6usu3wGWpCFrsASaZD&#10;g30EJAHYIXXj+dQNdQhM0mFxWczm1DNJoaKYXeSpW5koXy479OGjgp5Fo+LKGO181EuUYn/nQ+Qj&#10;ypesxB+MrjfamORgu10bZFRtxTdppRKozPM0Y9lQ8av5dJ6QX8X8OUSe1t8gEHa2TpMWtfpwtIPQ&#10;ZrSJpbFH8aJeo+5bqJ9JO4RxaOmTkdEB/uBsoIGtuP++E6g4M58s6X9VzGZxwpMzm19OycHzyPY8&#10;IqwkqIoHzkZzHcZfsXOo245eKlK5Fm6oZ41OYsZ+jqyOZGkok8bHDxSn/txPWb+++eonAA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MRosecbAgAALgQAAA4AAAAAAAAAAAAAAAAALgIAAGRycy9lMm9Eb2MueG1sUEsBAi0A&#10;FAAGAAgAAAAhAAEpbhbeAAAACAEAAA8AAAAAAAAAAAAAAAAAdQQAAGRycy9kb3ducmV2LnhtbFBL&#10;BQYAAAAABAAEAPMAAACA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EC3193" wp14:editId="1036B4B0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7620" r="11430" b="11430"/>
                <wp:wrapNone/>
                <wp:docPr id="65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4" o:spid="_x0000_s1026" style="position:absolute;margin-left:88.35pt;margin-top:1.85pt;width:13.5pt;height: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BwVGgIAAC4EAAAOAAAAZHJzL2Uyb0RvYy54bWysU8Fu2zAMvQ/YPwi6L7bTpF2NOEWRLsOA&#10;ri3Q7QMUWbaFyaJGKXGyrx8lp1m67TRMB4EUqafHR2pxs+8N2yn0GmzFi0nOmbISam3bin/9sn73&#10;njMfhK2FAasqflCe3yzfvlkMrlRT6MDUChmBWF8OruJdCK7MMi871Qs/AacsBRvAXgRysc1qFAOh&#10;9yab5vllNgDWDkEq7+n0bgzyZcJvGiXDY9N4FZipOHELace0b+KeLReibFG4TssjDfEPLHqhLT16&#10;groTQbAt6j+gei0RPDRhIqHPoGm0VKkGqqbIf6vmuRNOpVpIHO9OMvn/Bysfdk/IdF3xyzlnVvTU&#10;o8edMOxiFrUZnC8p5dk9YazOu3uQ3zyzsOqEbdUtIgydEjUxKmJ+9upCdDxdZZvhM9SELLYBkkz7&#10;BvsISAKwferG4dQNtQ9M0mFxVczm1DNJoaKYXeSpW5koXy479OGjgp5Fo+LKGO181EuUYnfvQ+Qj&#10;ypesxB+MrtfamORgu1kZZFRtxddppRKozPM0Y9lQ8ev5dJ6QX8X8OUSe1t8gELa2TpMWtfpwtIPQ&#10;ZrSJpbFH8aJeo+4bqA+kHcI4tPTJyOgAf3A20MBW3H/fClScmU+W9L8uZrM44cmZza+m5OB5ZHMe&#10;EVYSVMUDZ6O5CuOv2DrUbUcvFalcC7fUs0YnMWM/R1ZHsjSUSePjB4pTf+6nrF/ffPkT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bPAcFR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9.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BE8713" wp14:editId="3150B427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6350" r="11430" b="12700"/>
                <wp:wrapNone/>
                <wp:docPr id="64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1" o:spid="_x0000_s1026" style="position:absolute;margin-left:230.85pt;margin-top:1.85pt;width:13.5pt;height: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DoVGQIAAC4EAAAOAAAAZHJzL2Uyb0RvYy54bWysU1Fv0zAQfkfiP1h+p0lKurGo6TR1FCEN&#10;NmnwA1zHaSwcnzm7Tcuv5+y0pQOeEH6w7nznz999d57f7nvDdgq9BlvzYpJzpqyERttNzb9+Wb15&#10;x5kPwjbCgFU1PyjPbxevX80HV6kpdGAahYxArK8GV/MuBFdlmZed6oWfgFOWgi1gLwK5uMkaFAOh&#10;9yab5vlVNgA2DkEq7+n0fgzyRcJvWyXDY9t6FZipOXELace0r+OeLeai2qBwnZZHGuIfWPRCW3r0&#10;DHUvgmBb1H9A9VoieGjDREKfQdtqqVINVE2R/1bNcyecSrWQON6dZfL/D1Z+3j0h003Nr0rOrOip&#10;R487YVhZRG0G5ytKeXZPGKvz7gHkN88sLDthN+oOEYZOiYYYpfzsxYXoeLrK1sMnaAhZbAMkmfYt&#10;9hGQBGD71I3DuRtqH5ikw+K6KGfUM0mhoijf5qlbmahOlx368EFBz6JRc2WMdj7qJSqxe/CB+FP2&#10;KSvxB6OblTYmObhZLw0yqrbmq7RiyXTFX6YZy4aa38yms4T8IuYvIfK0/gaBsLVNmrSo1fujHYQ2&#10;o01PGksvn/QadV9DcyDtEMahpU9GRgf4g7OBBrbm/vtWoOLMfLSk/01RlnHCk1POrqfk4GVkfRkR&#10;VhJUzQNno7kM46/YOtSbjl4qUrkW7qhnrU5iRn4jqyNZGsok2PEDxam/9FPWr2+++Ak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JFUOhU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1C0441" wp14:editId="4DDBDB0C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6350" r="7620" b="12700"/>
                <wp:wrapNone/>
                <wp:docPr id="63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0" o:spid="_x0000_s1026" style="position:absolute;margin-left:182.4pt;margin-top:1.85pt;width:13.5pt;height: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QboGQIAAC4EAAAOAAAAZHJzL2Uyb0RvYy54bWysU8Fu2zAMvQ/YPwi6L7bTpF2NOEWRLsOA&#10;bi3Q7QMYWY6FyaJGKXGyrx+tpGm67TTMB4E0paf3HqnZza6zYqspGHSVLEa5FNoprI1bV/Lb1+W7&#10;91KECK4Gi05Xcq+DvJm/fTPrfanH2KKtNQkGcaHsfSXbGH2ZZUG1uoMwQq8dFxukDiKntM5qgp7R&#10;O5uN8/wy65FqT6h0CPz37lCU84TfNFrFh6YJOgpbSeYW00ppXQ1rNp9BuSbwrVFHGvAPLDowji89&#10;Qd1BBLEh8wdUZxRhwCaOFHYZNo1ROmlgNUX+m5qnFrxOWtic4E82hf8Hq75sH0mYupKXF1I46LhH&#10;D1uwYpK86X0oecuTf6RBXfD3qL4H4XDRglvrWyLsWw01MyoGL7NXB4Yk8FGx6j9jzciwiZhs2jXU&#10;DYBsgNilbuxP3dC7KBT/LK6KyZR7prhUFJOLPDHKoHw+7CnEjxo7MQSV1NYaHwa/oITtfYgDHyif&#10;dyX+aE29NNamhNarhSXBaiu5TF+SwDLPt1kn+kpeT8fThPyqFs4h8vT9DYJw4+o0aYNXH45xBGMP&#10;MbO07mje4NcwvaFcYb1n7wgPQ8uPjIMW6acUPQ9sJcOPDZCWwn5y7P91MeGeiZiSyfRqzAmdV1bn&#10;FXCKoSoZpTiEi3h4FRtPZt3yTUWS6/CWe9aYZOYLqyNZHsrk8fEBDVN/nqddL898/gsAAP//AwBQ&#10;SwMEFAAGAAgAAAAhAO/9QgXdAAAACAEAAA8AAABkcnMvZG93bnJldi54bWxMj8FOwzAQRO9I/IO1&#10;SNyok5qmEOJUFRUSHHogwN2N3SRqvI7ibRr+nuUEtxnNauZtsZl9LyY3xi6ghnSRgHBYB9tho+Hz&#10;4+XuAUQkg9b0AZ2GbxdhU15fFSa34YLvbqqoEVyCMTcaWqIhlzLWrfMmLsLgkLNjGL0htmMj7Wgu&#10;XO57uUySTHrTIS+0ZnDPratP1dlr2DXbKpukopU67l5pdfrav6lU69ubefsEgtxMf8fwi8/oUDLT&#10;IZzRRtFrUNk9oxOLNQjO1WPK/qBhma5BloX8/0D5AwAA//8DAFBLAQItABQABgAIAAAAIQC2gziS&#10;/gAAAOEBAAATAAAAAAAAAAAAAAAAAAAAAABbQ29udGVudF9UeXBlc10ueG1sUEsBAi0AFAAGAAgA&#10;AAAhADj9If/WAAAAlAEAAAsAAAAAAAAAAAAAAAAALwEAAF9yZWxzLy5yZWxzUEsBAi0AFAAGAAgA&#10;AAAhAFl1BugZAgAALgQAAA4AAAAAAAAAAAAAAAAALgIAAGRycy9lMm9Eb2MueG1sUEsBAi0AFAAG&#10;AAgAAAAhAO/9QgX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6F465D" wp14:editId="75EB07F8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6350" r="13335" b="12700"/>
                <wp:wrapNone/>
                <wp:docPr id="62" name="Oval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9" o:spid="_x0000_s1026" style="position:absolute;margin-left:133.95pt;margin-top:1.85pt;width:13.5pt;height: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wtdGwIAAC4EAAAOAAAAZHJzL2Uyb0RvYy54bWysU8Fu2zAMvQ/YPwi6L7bTpF2MOEWRLsOA&#10;ri3Q7QMUWbaFyaJGKXG6rx8lp1m67TRMB4EUqafHR2p5fegN2yv0GmzFi0nOmbISam3bin/9snn3&#10;njMfhK2FAasq/qw8v169fbMcXKmm0IGpFTICsb4cXMW7EFyZZV52qhd+Ak5ZCjaAvQjkYpvVKAZC&#10;7002zfPLbACsHYJU3tPp7Rjkq4TfNEqGh6bxKjBTceIW0o5p38Y9Wy1F2aJwnZZHGuIfWPRCW3r0&#10;BHUrgmA71H9A9VoieGjCREKfQdNoqVINVE2R/1bNUyecSrWQON6dZPL/D1be7x+R6bril1POrOip&#10;Rw97YdjFImozOF9SypN7xFidd3cgv3lmYd0J26obRBg6JWpiVMT87NWF6Hi6yrbDZ6gJWewCJJkO&#10;DfYRkARgh9SN51M31CEwSYfFVTGbU88khYpidpGnbmWifLns0IePCnoWjYorY7TzUS9Riv2dD5GP&#10;KF+yEn8wut5oY5KD7XZtkFG1Fd+klUqgMs/TjGVDxRfz6Twhv4r5c4g8rb9BIOxsnSYtavXhaAeh&#10;zWgTS2OP4kW9Rt23UD+Tdgjj0NInI6MD/MHZQANbcf99J1BxZj5Z0n9RzGZxwpMzm19NycHzyPY8&#10;IqwkqIoHzkZzHcZfsXOo245eKlK5Fm6oZ41OYsZ+jqyOZGkok8bHDxSn/txPWb+++eonAA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CI/C10bAgAALgQAAA4AAAAAAAAAAAAAAAAALgIAAGRycy9lMm9Eb2MueG1sUEsBAi0A&#10;FAAGAAgAAAAhAAEpbhbeAAAACAEAAA8AAAAAAAAAAAAAAAAAdQQAAGRycy9kb3ducmV2LnhtbFBL&#10;BQYAAAAABAAEAPMAAACA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9D990C" wp14:editId="3D05470A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6350" r="11430" b="12700"/>
                <wp:wrapNone/>
                <wp:docPr id="61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8" o:spid="_x0000_s1026" style="position:absolute;margin-left:88.35pt;margin-top:1.85pt;width:13.5pt;height: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6avGwIAAC4EAAAOAAAAZHJzL2Uyb0RvYy54bWysU9tu2zAMfR+wfxD0vthOk16MOEWRLsOA&#10;bi3Q7QMUWbaFyaJGKXGyrx8lp1m67WmYHgRSpI4OD6nF7b43bKfQa7AVLyY5Z8pKqLVtK/71y/rd&#10;NWc+CFsLA1ZV/KA8v12+fbMYXKmm0IGpFTICsb4cXMW7EFyZZV52qhd+Ak5ZCjaAvQjkYpvVKAZC&#10;7002zfPLbACsHYJU3tPp/Rjky4TfNEqGx6bxKjBTceIW0o5p38Q9Wy5E2aJwnZZHGuIfWPRCW3r0&#10;BHUvgmBb1H9A9VoieGjCREKfQdNoqVINVE2R/1bNcyecSrWQON6dZPL/D1Z+3j0h03XFLwvOrOip&#10;R487YdjFddRmcL6klGf3hLE67x5AfvPMwqoTtlV3iDB0StTEqIj52asL0fF0lW2GT1ATstgGSDLt&#10;G+wjIAnA9qkbh1M31D4wSYfFVTGbU88khYpidpGnbmWifLns0IcPCnoWjYorY7TzUS9Rit2DD5GP&#10;KF+yEn8wul5rY5KD7WZlkFG1FV+nlUqgMs/TjGVDxW/m03lCfhXz5xB5Wn+DQNjaOk1a1Or90Q5C&#10;m9EmlsYexYt6jbpvoD6Qdgjj0NInI6MD/MHZQANbcf99K1BxZj5a0v+mmM3ihCdnNr+akoPnkc15&#10;RFhJUBUPnI3mKoy/YutQtx29VKRyLdxRzxqdxIz9HFkdydJQJo2PHyhO/bmfsn598+VPAAAA//8D&#10;AFBLAwQUAAYACAAAACEAQnyWtNsAAAAIAQAADwAAAGRycy9kb3ducmV2LnhtbExPQW6DMBC8V+of&#10;rK2UW2MIClQUE0WNIqWHHkrbu4M3gILXCDuE/L6bU3vaGc1odqbYzLYXE46+c6QgXkYgkGpnOmoU&#10;fH/tn19A+KDJ6N4RKrihh035+FDo3LgrfeJUhUZwCPlcK2hDGHIpfd2i1X7pBiTWTm60OjAdG2lG&#10;feVw28tVFKXS6o74Q6sHfGuxPlcXq2DXbKt0kklYJ6fdIazPPx/vSazU4mnevoIIOIc/M9zrc3Uo&#10;udPRXch40TPP0oytChI+rK+iOzgyiDOQZSH/Dyh/AQAA//8DAFBLAQItABQABgAIAAAAIQC2gziS&#10;/gAAAOEBAAATAAAAAAAAAAAAAAAAAAAAAABbQ29udGVudF9UeXBlc10ueG1sUEsBAi0AFAAGAAgA&#10;AAAhADj9If/WAAAAlAEAAAsAAAAAAAAAAAAAAAAALwEAAF9yZWxzLy5yZWxzUEsBAi0AFAAGAAgA&#10;AAAhAIqnpq8bAgAALgQAAA4AAAAAAAAAAAAAAAAALgIAAGRycy9lMm9Eb2MueG1sUEsBAi0AFAAG&#10;AAgAAAAhAEJ8lrTbAAAACAEAAA8AAAAAAAAAAAAAAAAAdQQAAGRycy9kb3ducmV2LnhtbFBLBQYA&#10;AAAABAAEAPMAAAB9BQAAAAA=&#10;"/>
            </w:pict>
          </mc:Fallback>
        </mc:AlternateContent>
      </w:r>
      <w:r w:rsidR="00C67F16">
        <w:tab/>
        <w:t xml:space="preserve"> 10.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C67F16" w:rsidP="00461C43">
      <w:pPr>
        <w:spacing w:after="120" w:line="240" w:lineRule="auto"/>
      </w:pPr>
      <w:r>
        <w:tab/>
      </w:r>
    </w:p>
    <w:p w:rsidR="00E24335" w:rsidRDefault="00E24335"/>
    <w:p w:rsidR="00620828" w:rsidRDefault="00620828"/>
    <w:p w:rsidR="00620828" w:rsidRDefault="00620828"/>
    <w:p w:rsidR="00620828" w:rsidRDefault="00620828"/>
    <w:p w:rsidR="00441A38" w:rsidRDefault="00441A38">
      <w:pPr>
        <w:sectPr w:rsidR="00441A38" w:rsidSect="00441A3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br w:type="page"/>
      </w:r>
    </w:p>
    <w:p w:rsidR="00441A38" w:rsidRDefault="00441A38"/>
    <w:p w:rsidR="00441A38" w:rsidRDefault="00441A38">
      <w:pPr>
        <w:sectPr w:rsidR="00441A38" w:rsidSect="0062082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441A38" w:rsidRPr="00510B64" w:rsidRDefault="00441A38" w:rsidP="00441A38">
      <w:pPr>
        <w:rPr>
          <w:rFonts w:ascii="Times New Roman" w:hAnsi="Times New Roman" w:cs="Times New Roman"/>
        </w:rPr>
      </w:pPr>
    </w:p>
    <w:tbl>
      <w:tblPr>
        <w:tblStyle w:val="TableGrid"/>
        <w:tblW w:w="930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2121"/>
        <w:gridCol w:w="7179"/>
      </w:tblGrid>
      <w:tr w:rsidR="00441A38" w:rsidRPr="00510B64" w:rsidTr="00441A38">
        <w:trPr>
          <w:cantSplit/>
        </w:trPr>
        <w:tc>
          <w:tcPr>
            <w:tcW w:w="2121" w:type="dxa"/>
            <w:vMerge w:val="restart"/>
            <w:tcBorders>
              <w:top w:val="nil"/>
            </w:tcBorders>
            <w:vAlign w:val="center"/>
          </w:tcPr>
          <w:p w:rsidR="00441A38" w:rsidRPr="00510B64" w:rsidRDefault="00441A38" w:rsidP="00441A38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10B64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441A38" w:rsidRPr="00510B64" w:rsidRDefault="00441A38" w:rsidP="00441A38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10B64"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7179" w:type="dxa"/>
            <w:tcBorders>
              <w:top w:val="nil"/>
              <w:bottom w:val="nil"/>
            </w:tcBorders>
            <w:vAlign w:val="center"/>
          </w:tcPr>
          <w:p w:rsidR="00441A38" w:rsidRDefault="00441A38" w:rsidP="00441A38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Mathematics Test</w:t>
            </w:r>
          </w:p>
          <w:p w:rsidR="00441A38" w:rsidRPr="00510B64" w:rsidRDefault="00441A38" w:rsidP="00441A38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Compound Interest and Depreciation</w:t>
            </w:r>
          </w:p>
        </w:tc>
      </w:tr>
      <w:tr w:rsidR="00441A38" w:rsidRPr="00510B64" w:rsidTr="00441A38">
        <w:trPr>
          <w:cantSplit/>
        </w:trPr>
        <w:tc>
          <w:tcPr>
            <w:tcW w:w="2121" w:type="dxa"/>
            <w:vMerge/>
            <w:tcBorders>
              <w:bottom w:val="nil"/>
            </w:tcBorders>
            <w:vAlign w:val="center"/>
          </w:tcPr>
          <w:p w:rsidR="00441A38" w:rsidRPr="00510B64" w:rsidRDefault="00441A38" w:rsidP="00441A38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7179" w:type="dxa"/>
            <w:tcBorders>
              <w:top w:val="nil"/>
              <w:bottom w:val="nil"/>
            </w:tcBorders>
            <w:vAlign w:val="center"/>
          </w:tcPr>
          <w:p w:rsidR="00441A38" w:rsidRPr="00510B64" w:rsidRDefault="00441A38" w:rsidP="00441A38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510B64">
              <w:rPr>
                <w:rFonts w:ascii="Times New Roman" w:hAnsi="Times New Roman" w:cs="Times New Roman"/>
                <w:sz w:val="36"/>
                <w:szCs w:val="36"/>
              </w:rPr>
              <w:t>Answer Sheet</w:t>
            </w:r>
          </w:p>
        </w:tc>
      </w:tr>
    </w:tbl>
    <w:p w:rsidR="00441A38" w:rsidRPr="00510B64" w:rsidRDefault="00441A38" w:rsidP="00441A38">
      <w:pPr>
        <w:rPr>
          <w:rFonts w:ascii="Times New Roman" w:hAnsi="Times New Roman" w:cs="Times New Roman"/>
        </w:rPr>
      </w:pPr>
      <w:r w:rsidRPr="00510B64">
        <w:rPr>
          <w:rFonts w:ascii="Times New Roman" w:hAnsi="Times New Roman" w:cs="Times New Roman"/>
        </w:rPr>
        <w:t xml:space="preserve">                                                                                        </w:t>
      </w:r>
    </w:p>
    <w:tbl>
      <w:tblPr>
        <w:tblStyle w:val="TableGrid"/>
        <w:tblpPr w:leftFromText="180" w:rightFromText="180" w:vertAnchor="text" w:horzAnchor="page" w:tblpX="1483" w:tblpY="346"/>
        <w:tblW w:w="4219" w:type="dxa"/>
        <w:tblLook w:val="04A0" w:firstRow="1" w:lastRow="0" w:firstColumn="1" w:lastColumn="0" w:noHBand="0" w:noVBand="1"/>
      </w:tblPr>
      <w:tblGrid>
        <w:gridCol w:w="568"/>
        <w:gridCol w:w="3651"/>
      </w:tblGrid>
      <w:tr w:rsidR="00441A38" w:rsidRPr="00441A38" w:rsidTr="00441A38">
        <w:tc>
          <w:tcPr>
            <w:tcW w:w="4219" w:type="dxa"/>
            <w:gridSpan w:val="2"/>
          </w:tcPr>
          <w:p w:rsidR="00441A38" w:rsidRPr="00441A38" w:rsidRDefault="00441A38" w:rsidP="00441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A38">
              <w:rPr>
                <w:rFonts w:ascii="Times New Roman" w:hAnsi="Times New Roman" w:cs="Times New Roman"/>
                <w:sz w:val="28"/>
                <w:szCs w:val="28"/>
              </w:rPr>
              <w:t>Short Answer</w:t>
            </w:r>
          </w:p>
        </w:tc>
      </w:tr>
      <w:tr w:rsidR="00441A38" w:rsidRPr="00441A38" w:rsidTr="00441A38">
        <w:tc>
          <w:tcPr>
            <w:tcW w:w="568" w:type="dxa"/>
          </w:tcPr>
          <w:p w:rsidR="00441A38" w:rsidRPr="00441A38" w:rsidRDefault="00441A38" w:rsidP="00441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A3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51" w:type="dxa"/>
          </w:tcPr>
          <w:p w:rsidR="00441A38" w:rsidRPr="00441A38" w:rsidRDefault="00441A38" w:rsidP="00441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$54</w:t>
            </w:r>
          </w:p>
        </w:tc>
      </w:tr>
      <w:tr w:rsidR="00441A38" w:rsidRPr="00441A38" w:rsidTr="00441A38">
        <w:tc>
          <w:tcPr>
            <w:tcW w:w="568" w:type="dxa"/>
          </w:tcPr>
          <w:p w:rsidR="00441A38" w:rsidRPr="00441A38" w:rsidRDefault="00441A38" w:rsidP="00441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A3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51" w:type="dxa"/>
          </w:tcPr>
          <w:p w:rsidR="00441A38" w:rsidRPr="00441A38" w:rsidRDefault="00441A38" w:rsidP="00441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7% pa</w:t>
            </w:r>
          </w:p>
        </w:tc>
      </w:tr>
      <w:tr w:rsidR="00441A38" w:rsidRPr="00441A38" w:rsidTr="00441A38">
        <w:tc>
          <w:tcPr>
            <w:tcW w:w="568" w:type="dxa"/>
          </w:tcPr>
          <w:p w:rsidR="00441A38" w:rsidRPr="00441A38" w:rsidRDefault="00441A38" w:rsidP="00441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A3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51" w:type="dxa"/>
          </w:tcPr>
          <w:p w:rsidR="00441A38" w:rsidRDefault="00441A38" w:rsidP="00441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$3 307.50</w:t>
            </w:r>
          </w:p>
          <w:p w:rsidR="00441A38" w:rsidRPr="00441A38" w:rsidRDefault="00441A38" w:rsidP="00441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$3 472.88</w:t>
            </w:r>
          </w:p>
        </w:tc>
      </w:tr>
      <w:tr w:rsidR="00441A38" w:rsidRPr="00441A38" w:rsidTr="00441A38">
        <w:tc>
          <w:tcPr>
            <w:tcW w:w="568" w:type="dxa"/>
          </w:tcPr>
          <w:p w:rsidR="00441A38" w:rsidRPr="00441A38" w:rsidRDefault="00441A38" w:rsidP="00441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A3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51" w:type="dxa"/>
          </w:tcPr>
          <w:p w:rsidR="00441A38" w:rsidRDefault="00441A38" w:rsidP="00441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$1696.00</w:t>
            </w:r>
          </w:p>
          <w:p w:rsidR="00441A38" w:rsidRDefault="00441A38" w:rsidP="00441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$1 797.76</w:t>
            </w:r>
          </w:p>
          <w:p w:rsidR="00441A38" w:rsidRDefault="00441A38" w:rsidP="00441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$1 905.63</w:t>
            </w:r>
          </w:p>
          <w:p w:rsidR="00441A38" w:rsidRPr="00441A38" w:rsidRDefault="00441A38" w:rsidP="00441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$2 019.96</w:t>
            </w:r>
          </w:p>
        </w:tc>
      </w:tr>
      <w:tr w:rsidR="00441A38" w:rsidRPr="00441A38" w:rsidTr="00441A38">
        <w:tc>
          <w:tcPr>
            <w:tcW w:w="568" w:type="dxa"/>
          </w:tcPr>
          <w:p w:rsidR="00441A38" w:rsidRPr="00441A38" w:rsidRDefault="00441A38" w:rsidP="00441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A3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651" w:type="dxa"/>
          </w:tcPr>
          <w:p w:rsidR="00441A38" w:rsidRPr="00441A38" w:rsidRDefault="00441A38" w:rsidP="00441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$42 830.21</w:t>
            </w:r>
          </w:p>
        </w:tc>
      </w:tr>
      <w:tr w:rsidR="00441A38" w:rsidRPr="00441A38" w:rsidTr="00441A38">
        <w:tc>
          <w:tcPr>
            <w:tcW w:w="568" w:type="dxa"/>
          </w:tcPr>
          <w:p w:rsidR="00441A38" w:rsidRPr="00441A38" w:rsidRDefault="00441A38" w:rsidP="00441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A3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651" w:type="dxa"/>
          </w:tcPr>
          <w:p w:rsidR="00441A38" w:rsidRPr="00441A38" w:rsidRDefault="00441A38" w:rsidP="00441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$17 329.14</w:t>
            </w:r>
          </w:p>
        </w:tc>
      </w:tr>
      <w:tr w:rsidR="00441A38" w:rsidRPr="00441A38" w:rsidTr="00441A38">
        <w:tc>
          <w:tcPr>
            <w:tcW w:w="568" w:type="dxa"/>
          </w:tcPr>
          <w:p w:rsidR="00441A38" w:rsidRPr="00441A38" w:rsidRDefault="00441A38" w:rsidP="00441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A38">
              <w:rPr>
                <w:rFonts w:ascii="Times New Roman" w:hAnsi="Times New Roman" w:cs="Times New Roman"/>
                <w:sz w:val="28"/>
                <w:szCs w:val="28"/>
              </w:rPr>
              <w:t xml:space="preserve">7    </w:t>
            </w:r>
          </w:p>
        </w:tc>
        <w:tc>
          <w:tcPr>
            <w:tcW w:w="3651" w:type="dxa"/>
          </w:tcPr>
          <w:p w:rsidR="00441A38" w:rsidRPr="00441A38" w:rsidRDefault="00441A38" w:rsidP="00441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$582.16</w:t>
            </w:r>
          </w:p>
        </w:tc>
      </w:tr>
      <w:tr w:rsidR="00441A38" w:rsidRPr="00441A38" w:rsidTr="00441A38">
        <w:tc>
          <w:tcPr>
            <w:tcW w:w="568" w:type="dxa"/>
          </w:tcPr>
          <w:p w:rsidR="00441A38" w:rsidRPr="00441A38" w:rsidRDefault="00441A38" w:rsidP="00441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A3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651" w:type="dxa"/>
          </w:tcPr>
          <w:p w:rsidR="00441A38" w:rsidRPr="00441A38" w:rsidRDefault="00441A38" w:rsidP="00441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$184 220.93</w:t>
            </w:r>
          </w:p>
        </w:tc>
      </w:tr>
      <w:tr w:rsidR="00441A38" w:rsidRPr="00441A38" w:rsidTr="00441A38">
        <w:tc>
          <w:tcPr>
            <w:tcW w:w="568" w:type="dxa"/>
          </w:tcPr>
          <w:p w:rsidR="00441A38" w:rsidRPr="00441A38" w:rsidRDefault="00441A38" w:rsidP="00441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A3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651" w:type="dxa"/>
          </w:tcPr>
          <w:p w:rsidR="00441A38" w:rsidRPr="00441A38" w:rsidRDefault="00441A38" w:rsidP="00441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$22 522.00</w:t>
            </w:r>
          </w:p>
        </w:tc>
      </w:tr>
      <w:tr w:rsidR="00441A38" w:rsidRPr="00441A38" w:rsidTr="00441A38">
        <w:tc>
          <w:tcPr>
            <w:tcW w:w="568" w:type="dxa"/>
          </w:tcPr>
          <w:p w:rsidR="00441A38" w:rsidRPr="00441A38" w:rsidRDefault="00441A38" w:rsidP="00441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A3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651" w:type="dxa"/>
          </w:tcPr>
          <w:p w:rsidR="00441A38" w:rsidRPr="00441A38" w:rsidRDefault="00441A38" w:rsidP="00441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Value is $6 860.51 so wouldn’t be replaced.</w:t>
            </w:r>
          </w:p>
        </w:tc>
      </w:tr>
    </w:tbl>
    <w:tbl>
      <w:tblPr>
        <w:tblStyle w:val="TableGrid"/>
        <w:tblpPr w:leftFromText="180" w:rightFromText="180" w:vertAnchor="text" w:horzAnchor="page" w:tblpX="7483" w:tblpY="241"/>
        <w:tblW w:w="2093" w:type="dxa"/>
        <w:tblLook w:val="04A0" w:firstRow="1" w:lastRow="0" w:firstColumn="1" w:lastColumn="0" w:noHBand="0" w:noVBand="1"/>
      </w:tblPr>
      <w:tblGrid>
        <w:gridCol w:w="675"/>
        <w:gridCol w:w="1418"/>
      </w:tblGrid>
      <w:tr w:rsidR="00441A38" w:rsidRPr="00441A38" w:rsidTr="00441A38">
        <w:tc>
          <w:tcPr>
            <w:tcW w:w="2093" w:type="dxa"/>
            <w:gridSpan w:val="2"/>
          </w:tcPr>
          <w:p w:rsidR="00441A38" w:rsidRPr="00441A38" w:rsidRDefault="00441A38" w:rsidP="00441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A38">
              <w:rPr>
                <w:rFonts w:ascii="Times New Roman" w:hAnsi="Times New Roman" w:cs="Times New Roman"/>
                <w:sz w:val="28"/>
                <w:szCs w:val="28"/>
              </w:rPr>
              <w:t>Multiple Choice</w:t>
            </w:r>
          </w:p>
        </w:tc>
      </w:tr>
      <w:tr w:rsidR="00441A38" w:rsidRPr="00441A38" w:rsidTr="00441A38">
        <w:tc>
          <w:tcPr>
            <w:tcW w:w="675" w:type="dxa"/>
          </w:tcPr>
          <w:p w:rsidR="00441A38" w:rsidRPr="00441A38" w:rsidRDefault="00441A38" w:rsidP="00441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A3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441A38" w:rsidRPr="00441A38" w:rsidRDefault="00441A38" w:rsidP="00441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441A38" w:rsidRPr="00441A38" w:rsidTr="00441A38">
        <w:tc>
          <w:tcPr>
            <w:tcW w:w="675" w:type="dxa"/>
          </w:tcPr>
          <w:p w:rsidR="00441A38" w:rsidRPr="00441A38" w:rsidRDefault="00441A38" w:rsidP="00441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A3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441A38" w:rsidRPr="00441A38" w:rsidRDefault="00441A38" w:rsidP="00441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441A38" w:rsidRPr="00441A38" w:rsidTr="00441A38">
        <w:tc>
          <w:tcPr>
            <w:tcW w:w="675" w:type="dxa"/>
          </w:tcPr>
          <w:p w:rsidR="00441A38" w:rsidRPr="00441A38" w:rsidRDefault="00441A38" w:rsidP="00441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A3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18" w:type="dxa"/>
          </w:tcPr>
          <w:p w:rsidR="00441A38" w:rsidRPr="00441A38" w:rsidRDefault="00441A38" w:rsidP="00441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441A38" w:rsidRPr="00441A38" w:rsidTr="00441A38">
        <w:tc>
          <w:tcPr>
            <w:tcW w:w="675" w:type="dxa"/>
          </w:tcPr>
          <w:p w:rsidR="00441A38" w:rsidRPr="00441A38" w:rsidRDefault="00441A38" w:rsidP="00441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A3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8" w:type="dxa"/>
          </w:tcPr>
          <w:p w:rsidR="00441A38" w:rsidRPr="00441A38" w:rsidRDefault="00441A38" w:rsidP="00441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441A38" w:rsidRPr="00441A38" w:rsidTr="00441A38">
        <w:tc>
          <w:tcPr>
            <w:tcW w:w="675" w:type="dxa"/>
          </w:tcPr>
          <w:p w:rsidR="00441A38" w:rsidRPr="00441A38" w:rsidRDefault="00441A38" w:rsidP="00441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A3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8" w:type="dxa"/>
          </w:tcPr>
          <w:p w:rsidR="00441A38" w:rsidRPr="00441A38" w:rsidRDefault="00441A38" w:rsidP="00441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441A38" w:rsidRPr="00441A38" w:rsidTr="00441A38">
        <w:tc>
          <w:tcPr>
            <w:tcW w:w="675" w:type="dxa"/>
          </w:tcPr>
          <w:p w:rsidR="00441A38" w:rsidRPr="00441A38" w:rsidRDefault="00441A38" w:rsidP="00441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A3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18" w:type="dxa"/>
          </w:tcPr>
          <w:p w:rsidR="00441A38" w:rsidRPr="00441A38" w:rsidRDefault="00441A38" w:rsidP="00441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441A38" w:rsidRPr="00441A38" w:rsidTr="00441A38">
        <w:tc>
          <w:tcPr>
            <w:tcW w:w="675" w:type="dxa"/>
          </w:tcPr>
          <w:p w:rsidR="00441A38" w:rsidRPr="00441A38" w:rsidRDefault="00441A38" w:rsidP="00441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A38">
              <w:rPr>
                <w:rFonts w:ascii="Times New Roman" w:hAnsi="Times New Roman" w:cs="Times New Roman"/>
                <w:sz w:val="28"/>
                <w:szCs w:val="28"/>
              </w:rPr>
              <w:t xml:space="preserve">7    </w:t>
            </w:r>
          </w:p>
        </w:tc>
        <w:tc>
          <w:tcPr>
            <w:tcW w:w="1418" w:type="dxa"/>
          </w:tcPr>
          <w:p w:rsidR="00441A38" w:rsidRPr="00441A38" w:rsidRDefault="00441A38" w:rsidP="00441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441A38" w:rsidRPr="00441A38" w:rsidTr="00441A38">
        <w:tc>
          <w:tcPr>
            <w:tcW w:w="675" w:type="dxa"/>
          </w:tcPr>
          <w:p w:rsidR="00441A38" w:rsidRPr="00441A38" w:rsidRDefault="00441A38" w:rsidP="00441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A3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18" w:type="dxa"/>
          </w:tcPr>
          <w:p w:rsidR="00441A38" w:rsidRPr="00441A38" w:rsidRDefault="00441A38" w:rsidP="00441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441A38" w:rsidRPr="00441A38" w:rsidTr="00441A38">
        <w:tc>
          <w:tcPr>
            <w:tcW w:w="675" w:type="dxa"/>
          </w:tcPr>
          <w:p w:rsidR="00441A38" w:rsidRPr="00441A38" w:rsidRDefault="00441A38" w:rsidP="00441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A3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18" w:type="dxa"/>
          </w:tcPr>
          <w:p w:rsidR="00441A38" w:rsidRPr="00441A38" w:rsidRDefault="00441A38" w:rsidP="00441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441A38" w:rsidRPr="00441A38" w:rsidTr="00441A38">
        <w:tc>
          <w:tcPr>
            <w:tcW w:w="675" w:type="dxa"/>
          </w:tcPr>
          <w:p w:rsidR="00441A38" w:rsidRPr="00441A38" w:rsidRDefault="00441A38" w:rsidP="00441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A3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8" w:type="dxa"/>
          </w:tcPr>
          <w:p w:rsidR="00441A38" w:rsidRPr="00441A38" w:rsidRDefault="00441A38" w:rsidP="00441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</w:tbl>
    <w:p w:rsidR="00441A38" w:rsidRPr="00510B64" w:rsidRDefault="00441A38" w:rsidP="00441A38">
      <w:pPr>
        <w:rPr>
          <w:rFonts w:ascii="Times New Roman" w:hAnsi="Times New Roman" w:cs="Times New Roman"/>
        </w:rPr>
      </w:pPr>
    </w:p>
    <w:p w:rsidR="00441A38" w:rsidRPr="00510B64" w:rsidRDefault="00441A38" w:rsidP="00441A38">
      <w:pPr>
        <w:rPr>
          <w:rFonts w:ascii="Times New Roman" w:hAnsi="Times New Roman" w:cs="Times New Roman"/>
        </w:rPr>
      </w:pPr>
    </w:p>
    <w:p w:rsidR="00441A38" w:rsidRPr="00510B64" w:rsidRDefault="00441A38" w:rsidP="00441A38">
      <w:pPr>
        <w:rPr>
          <w:rFonts w:ascii="Times New Roman" w:hAnsi="Times New Roman" w:cs="Times New Roman"/>
        </w:rPr>
      </w:pPr>
    </w:p>
    <w:p w:rsidR="00441A38" w:rsidRPr="00510B64" w:rsidRDefault="00441A38" w:rsidP="00441A38">
      <w:pPr>
        <w:rPr>
          <w:rFonts w:ascii="Times New Roman" w:hAnsi="Times New Roman" w:cs="Times New Roman"/>
        </w:rPr>
      </w:pPr>
    </w:p>
    <w:p w:rsidR="00441A38" w:rsidRPr="00510B64" w:rsidRDefault="00441A38" w:rsidP="00441A38">
      <w:pPr>
        <w:rPr>
          <w:rFonts w:ascii="Times New Roman" w:hAnsi="Times New Roman" w:cs="Times New Roman"/>
        </w:rPr>
      </w:pPr>
    </w:p>
    <w:p w:rsidR="00441A38" w:rsidRPr="00510B64" w:rsidRDefault="00441A38" w:rsidP="00441A38">
      <w:pPr>
        <w:rPr>
          <w:rFonts w:ascii="Times New Roman" w:hAnsi="Times New Roman" w:cs="Times New Roman"/>
        </w:rPr>
      </w:pPr>
    </w:p>
    <w:p w:rsidR="00441A38" w:rsidRPr="00510B64" w:rsidRDefault="00441A38" w:rsidP="00441A38">
      <w:pPr>
        <w:rPr>
          <w:rFonts w:ascii="Times New Roman" w:hAnsi="Times New Roman" w:cs="Times New Roman"/>
        </w:rPr>
      </w:pPr>
    </w:p>
    <w:p w:rsidR="00441A38" w:rsidRPr="00510B64" w:rsidRDefault="00441A38" w:rsidP="00441A38">
      <w:pPr>
        <w:rPr>
          <w:rFonts w:ascii="Times New Roman" w:hAnsi="Times New Roman" w:cs="Times New Roman"/>
        </w:rPr>
      </w:pPr>
    </w:p>
    <w:p w:rsidR="00441A38" w:rsidRPr="00510B64" w:rsidRDefault="00441A38" w:rsidP="00441A38">
      <w:pPr>
        <w:rPr>
          <w:rFonts w:ascii="Times New Roman" w:hAnsi="Times New Roman" w:cs="Times New Roman"/>
        </w:rPr>
      </w:pPr>
    </w:p>
    <w:p w:rsidR="00441A38" w:rsidRPr="00510B64" w:rsidRDefault="00441A38" w:rsidP="00441A38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XSpec="center" w:tblpY="2219"/>
        <w:tblW w:w="9683" w:type="dxa"/>
        <w:tblLook w:val="04A0" w:firstRow="1" w:lastRow="0" w:firstColumn="1" w:lastColumn="0" w:noHBand="0" w:noVBand="1"/>
      </w:tblPr>
      <w:tblGrid>
        <w:gridCol w:w="573"/>
        <w:gridCol w:w="573"/>
        <w:gridCol w:w="8537"/>
      </w:tblGrid>
      <w:tr w:rsidR="00441A38" w:rsidRPr="00510B64" w:rsidTr="00441A38">
        <w:tc>
          <w:tcPr>
            <w:tcW w:w="9683" w:type="dxa"/>
            <w:gridSpan w:val="3"/>
          </w:tcPr>
          <w:p w:rsidR="00441A38" w:rsidRPr="00510B64" w:rsidRDefault="00441A38" w:rsidP="00441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0B64">
              <w:rPr>
                <w:rFonts w:ascii="Times New Roman" w:hAnsi="Times New Roman" w:cs="Times New Roman"/>
                <w:sz w:val="28"/>
                <w:szCs w:val="28"/>
              </w:rPr>
              <w:t>Longer Answer</w:t>
            </w:r>
          </w:p>
        </w:tc>
      </w:tr>
      <w:tr w:rsidR="00441A38" w:rsidRPr="00510B64" w:rsidTr="00441A38">
        <w:tc>
          <w:tcPr>
            <w:tcW w:w="573" w:type="dxa"/>
          </w:tcPr>
          <w:p w:rsidR="00441A38" w:rsidRPr="00510B64" w:rsidRDefault="00441A38" w:rsidP="00441A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3" w:type="dxa"/>
          </w:tcPr>
          <w:p w:rsidR="00441A38" w:rsidRPr="00510B64" w:rsidRDefault="00441A38" w:rsidP="00441A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8537" w:type="dxa"/>
          </w:tcPr>
          <w:p w:rsidR="00441A38" w:rsidRPr="00510B64" w:rsidRDefault="00441A38" w:rsidP="00441A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$3 007.20</w:t>
            </w:r>
          </w:p>
        </w:tc>
      </w:tr>
      <w:tr w:rsidR="00441A38" w:rsidRPr="00510B64" w:rsidTr="00441A38">
        <w:tc>
          <w:tcPr>
            <w:tcW w:w="573" w:type="dxa"/>
          </w:tcPr>
          <w:p w:rsidR="00441A38" w:rsidRPr="00510B64" w:rsidRDefault="00441A38" w:rsidP="00441A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</w:tcPr>
          <w:p w:rsidR="00441A38" w:rsidRPr="00510B64" w:rsidRDefault="00A24594" w:rsidP="00441A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8537" w:type="dxa"/>
          </w:tcPr>
          <w:p w:rsidR="00441A38" w:rsidRPr="00510B64" w:rsidRDefault="00A24594" w:rsidP="00441A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7%</w:t>
            </w:r>
          </w:p>
        </w:tc>
      </w:tr>
      <w:tr w:rsidR="00441A38" w:rsidRPr="00510B64" w:rsidTr="00441A38">
        <w:tc>
          <w:tcPr>
            <w:tcW w:w="573" w:type="dxa"/>
          </w:tcPr>
          <w:p w:rsidR="00441A38" w:rsidRPr="00510B64" w:rsidRDefault="00441A38" w:rsidP="00441A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</w:tcPr>
          <w:p w:rsidR="00441A38" w:rsidRPr="00510B64" w:rsidRDefault="00A24594" w:rsidP="00441A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8537" w:type="dxa"/>
          </w:tcPr>
          <w:p w:rsidR="00441A38" w:rsidRPr="00510B64" w:rsidRDefault="00A24594" w:rsidP="00441A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years</w:t>
            </w:r>
          </w:p>
        </w:tc>
      </w:tr>
      <w:tr w:rsidR="00441A38" w:rsidRPr="00510B64" w:rsidTr="00441A38">
        <w:tc>
          <w:tcPr>
            <w:tcW w:w="573" w:type="dxa"/>
          </w:tcPr>
          <w:p w:rsidR="00441A38" w:rsidRPr="00510B64" w:rsidRDefault="00441A38" w:rsidP="00441A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</w:tcPr>
          <w:p w:rsidR="00441A38" w:rsidRPr="00510B64" w:rsidRDefault="00441A38" w:rsidP="00441A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7" w:type="dxa"/>
          </w:tcPr>
          <w:p w:rsidR="00441A38" w:rsidRPr="00510B64" w:rsidRDefault="00441A38" w:rsidP="00441A38">
            <w:pPr>
              <w:rPr>
                <w:rFonts w:ascii="Times New Roman" w:hAnsi="Times New Roman" w:cs="Times New Roman"/>
              </w:rPr>
            </w:pPr>
          </w:p>
        </w:tc>
      </w:tr>
      <w:tr w:rsidR="00441A38" w:rsidRPr="00510B64" w:rsidTr="00441A38">
        <w:tc>
          <w:tcPr>
            <w:tcW w:w="573" w:type="dxa"/>
          </w:tcPr>
          <w:p w:rsidR="00441A38" w:rsidRPr="00510B64" w:rsidRDefault="00A24594" w:rsidP="00441A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73" w:type="dxa"/>
          </w:tcPr>
          <w:p w:rsidR="00441A38" w:rsidRPr="00510B64" w:rsidRDefault="00A24594" w:rsidP="00441A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8537" w:type="dxa"/>
          </w:tcPr>
          <w:p w:rsidR="00441A38" w:rsidRPr="00510B64" w:rsidRDefault="00A24594" w:rsidP="00441A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$2 000</w:t>
            </w:r>
          </w:p>
        </w:tc>
      </w:tr>
      <w:tr w:rsidR="00441A38" w:rsidRPr="00510B64" w:rsidTr="00441A38">
        <w:tc>
          <w:tcPr>
            <w:tcW w:w="573" w:type="dxa"/>
          </w:tcPr>
          <w:p w:rsidR="00441A38" w:rsidRPr="00510B64" w:rsidRDefault="00441A38" w:rsidP="00441A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</w:tcPr>
          <w:p w:rsidR="00441A38" w:rsidRPr="00510B64" w:rsidRDefault="00A24594" w:rsidP="00441A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8537" w:type="dxa"/>
          </w:tcPr>
          <w:p w:rsidR="00441A38" w:rsidRPr="00510B64" w:rsidRDefault="00A24594" w:rsidP="00441A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$3 760</w:t>
            </w:r>
          </w:p>
        </w:tc>
      </w:tr>
      <w:tr w:rsidR="00441A38" w:rsidRPr="00510B64" w:rsidTr="00441A38">
        <w:tc>
          <w:tcPr>
            <w:tcW w:w="573" w:type="dxa"/>
          </w:tcPr>
          <w:p w:rsidR="00441A38" w:rsidRPr="00510B64" w:rsidRDefault="00441A38" w:rsidP="00441A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</w:tcPr>
          <w:p w:rsidR="00441A38" w:rsidRPr="00510B64" w:rsidRDefault="00A24594" w:rsidP="00441A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8537" w:type="dxa"/>
          </w:tcPr>
          <w:p w:rsidR="00441A38" w:rsidRPr="00510B64" w:rsidRDefault="00A24594" w:rsidP="00441A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$1 360</w:t>
            </w:r>
          </w:p>
        </w:tc>
      </w:tr>
      <w:tr w:rsidR="00441A38" w:rsidRPr="00510B64" w:rsidTr="00441A38">
        <w:tc>
          <w:tcPr>
            <w:tcW w:w="573" w:type="dxa"/>
          </w:tcPr>
          <w:p w:rsidR="00441A38" w:rsidRPr="00510B64" w:rsidRDefault="00441A38" w:rsidP="00441A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</w:tcPr>
          <w:p w:rsidR="00441A38" w:rsidRPr="00510B64" w:rsidRDefault="00A24594" w:rsidP="00441A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8537" w:type="dxa"/>
          </w:tcPr>
          <w:p w:rsidR="00441A38" w:rsidRPr="00510B64" w:rsidRDefault="00A24594" w:rsidP="00441A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18.9%</w:t>
            </w:r>
          </w:p>
        </w:tc>
      </w:tr>
    </w:tbl>
    <w:p w:rsidR="00441A38" w:rsidRPr="00510B64" w:rsidRDefault="00441A38" w:rsidP="00441A38">
      <w:pPr>
        <w:rPr>
          <w:rFonts w:ascii="Times New Roman" w:hAnsi="Times New Roman" w:cs="Times New Roman"/>
        </w:rPr>
      </w:pPr>
      <w:bookmarkStart w:id="0" w:name="_GoBack"/>
      <w:bookmarkEnd w:id="0"/>
    </w:p>
    <w:p w:rsidR="00441A38" w:rsidRPr="00510B64" w:rsidRDefault="00441A38" w:rsidP="00441A38">
      <w:pPr>
        <w:rPr>
          <w:rFonts w:ascii="Times New Roman" w:hAnsi="Times New Roman" w:cs="Times New Roman"/>
        </w:rPr>
      </w:pPr>
    </w:p>
    <w:p w:rsidR="00441A38" w:rsidRPr="00510B64" w:rsidRDefault="00441A38" w:rsidP="00441A38">
      <w:pPr>
        <w:rPr>
          <w:rFonts w:ascii="Times New Roman" w:hAnsi="Times New Roman" w:cs="Times New Roman"/>
        </w:rPr>
      </w:pPr>
    </w:p>
    <w:p w:rsidR="00441A38" w:rsidRPr="00510B64" w:rsidRDefault="00441A38" w:rsidP="00441A38">
      <w:pPr>
        <w:rPr>
          <w:rFonts w:ascii="Times New Roman" w:hAnsi="Times New Roman" w:cs="Times New Roman"/>
        </w:rPr>
      </w:pPr>
    </w:p>
    <w:p w:rsidR="00441A38" w:rsidRDefault="00441A38" w:rsidP="00441A38"/>
    <w:p w:rsidR="00441A38" w:rsidRDefault="00441A38" w:rsidP="00441A38"/>
    <w:p w:rsidR="00620828" w:rsidRDefault="00620828" w:rsidP="00441A38"/>
    <w:sectPr w:rsidR="00620828" w:rsidSect="00441A38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96E" w:rsidRDefault="00CE096E" w:rsidP="00E24335">
      <w:pPr>
        <w:spacing w:after="0" w:line="240" w:lineRule="auto"/>
      </w:pPr>
      <w:r>
        <w:separator/>
      </w:r>
    </w:p>
  </w:endnote>
  <w:endnote w:type="continuationSeparator" w:id="0">
    <w:p w:rsidR="00CE096E" w:rsidRDefault="00CE096E" w:rsidP="00E24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807"/>
      <w:gridCol w:w="1068"/>
      <w:gridCol w:w="4807"/>
    </w:tblGrid>
    <w:tr w:rsidR="00441A38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441A38" w:rsidRDefault="00441A3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441A38" w:rsidRDefault="00441A38">
          <w:pPr>
            <w:pStyle w:val="NoSpacing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A24594" w:rsidRPr="00A24594">
            <w:rPr>
              <w:rFonts w:asciiTheme="majorHAnsi" w:hAnsiTheme="majorHAnsi"/>
              <w:b/>
              <w:noProof/>
            </w:rPr>
            <w:t>8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441A38" w:rsidRDefault="00441A3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441A38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441A38" w:rsidRDefault="00441A3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441A38" w:rsidRDefault="00441A38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441A38" w:rsidRDefault="00441A3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441A38" w:rsidRDefault="00441A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96E" w:rsidRDefault="00CE096E" w:rsidP="00E24335">
      <w:pPr>
        <w:spacing w:after="0" w:line="240" w:lineRule="auto"/>
      </w:pPr>
      <w:r>
        <w:separator/>
      </w:r>
    </w:p>
  </w:footnote>
  <w:footnote w:type="continuationSeparator" w:id="0">
    <w:p w:rsidR="00CE096E" w:rsidRDefault="00CE096E" w:rsidP="00E24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1A38" w:rsidRDefault="00441A38">
    <w:pPr>
      <w:pStyle w:val="Header"/>
    </w:pPr>
    <w:r>
      <w:t>Compound Interest and Depreciation</w:t>
    </w:r>
    <w:r>
      <w:tab/>
      <w:t>Topic Test</w:t>
    </w:r>
    <w:r>
      <w:tab/>
      <w:t>2012</w:t>
    </w: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1A38" w:rsidRPr="00676A45" w:rsidRDefault="00441A38" w:rsidP="00FB269C">
    <w:pPr>
      <w:pStyle w:val="Header"/>
      <w:rPr>
        <w:rFonts w:ascii="Monotype Corsiva" w:hAnsi="Monotype Corsiva"/>
        <w:sz w:val="48"/>
        <w:szCs w:val="48"/>
      </w:rPr>
    </w:pPr>
    <w:r>
      <w:rPr>
        <w:rFonts w:ascii="Monotype Corsiva" w:hAnsi="Monotype Corsiva"/>
        <w:sz w:val="48"/>
        <w:szCs w:val="48"/>
      </w:rPr>
      <w:tab/>
    </w:r>
    <w:r w:rsidRPr="00676A45">
      <w:rPr>
        <w:rFonts w:ascii="Monotype Corsiva" w:hAnsi="Monotype Corsiva"/>
        <w:sz w:val="48"/>
        <w:szCs w:val="48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B6688"/>
    <w:multiLevelType w:val="hybridMultilevel"/>
    <w:tmpl w:val="DA02317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91601"/>
    <w:multiLevelType w:val="hybridMultilevel"/>
    <w:tmpl w:val="7458C06C"/>
    <w:lvl w:ilvl="0" w:tplc="0C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428C2744"/>
    <w:multiLevelType w:val="hybridMultilevel"/>
    <w:tmpl w:val="BB428864"/>
    <w:lvl w:ilvl="0" w:tplc="441EA1FC">
      <w:start w:val="1"/>
      <w:numFmt w:val="upperLetter"/>
      <w:lvlText w:val="%1."/>
      <w:lvlJc w:val="left"/>
      <w:pPr>
        <w:ind w:left="10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40" w:hanging="360"/>
      </w:pPr>
    </w:lvl>
    <w:lvl w:ilvl="2" w:tplc="0C09001B" w:tentative="1">
      <w:start w:val="1"/>
      <w:numFmt w:val="lowerRoman"/>
      <w:lvlText w:val="%3."/>
      <w:lvlJc w:val="right"/>
      <w:pPr>
        <w:ind w:left="2460" w:hanging="180"/>
      </w:pPr>
    </w:lvl>
    <w:lvl w:ilvl="3" w:tplc="0C09000F" w:tentative="1">
      <w:start w:val="1"/>
      <w:numFmt w:val="decimal"/>
      <w:lvlText w:val="%4."/>
      <w:lvlJc w:val="left"/>
      <w:pPr>
        <w:ind w:left="3180" w:hanging="360"/>
      </w:pPr>
    </w:lvl>
    <w:lvl w:ilvl="4" w:tplc="0C090019" w:tentative="1">
      <w:start w:val="1"/>
      <w:numFmt w:val="lowerLetter"/>
      <w:lvlText w:val="%5."/>
      <w:lvlJc w:val="left"/>
      <w:pPr>
        <w:ind w:left="3900" w:hanging="360"/>
      </w:pPr>
    </w:lvl>
    <w:lvl w:ilvl="5" w:tplc="0C09001B" w:tentative="1">
      <w:start w:val="1"/>
      <w:numFmt w:val="lowerRoman"/>
      <w:lvlText w:val="%6."/>
      <w:lvlJc w:val="right"/>
      <w:pPr>
        <w:ind w:left="4620" w:hanging="180"/>
      </w:pPr>
    </w:lvl>
    <w:lvl w:ilvl="6" w:tplc="0C09000F" w:tentative="1">
      <w:start w:val="1"/>
      <w:numFmt w:val="decimal"/>
      <w:lvlText w:val="%7."/>
      <w:lvlJc w:val="left"/>
      <w:pPr>
        <w:ind w:left="5340" w:hanging="360"/>
      </w:pPr>
    </w:lvl>
    <w:lvl w:ilvl="7" w:tplc="0C090019" w:tentative="1">
      <w:start w:val="1"/>
      <w:numFmt w:val="lowerLetter"/>
      <w:lvlText w:val="%8."/>
      <w:lvlJc w:val="left"/>
      <w:pPr>
        <w:ind w:left="6060" w:hanging="360"/>
      </w:pPr>
    </w:lvl>
    <w:lvl w:ilvl="8" w:tplc="0C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">
    <w:nsid w:val="5F7E3122"/>
    <w:multiLevelType w:val="hybridMultilevel"/>
    <w:tmpl w:val="6032F018"/>
    <w:lvl w:ilvl="0" w:tplc="C846BE76">
      <w:start w:val="1"/>
      <w:numFmt w:val="upperLetter"/>
      <w:lvlText w:val="%1."/>
      <w:lvlJc w:val="left"/>
      <w:pPr>
        <w:ind w:left="6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80" w:hanging="360"/>
      </w:pPr>
    </w:lvl>
    <w:lvl w:ilvl="2" w:tplc="0C09001B" w:tentative="1">
      <w:start w:val="1"/>
      <w:numFmt w:val="lowerRoman"/>
      <w:lvlText w:val="%3."/>
      <w:lvlJc w:val="right"/>
      <w:pPr>
        <w:ind w:left="2100" w:hanging="180"/>
      </w:pPr>
    </w:lvl>
    <w:lvl w:ilvl="3" w:tplc="0C09000F" w:tentative="1">
      <w:start w:val="1"/>
      <w:numFmt w:val="decimal"/>
      <w:lvlText w:val="%4."/>
      <w:lvlJc w:val="left"/>
      <w:pPr>
        <w:ind w:left="2820" w:hanging="360"/>
      </w:pPr>
    </w:lvl>
    <w:lvl w:ilvl="4" w:tplc="0C090019" w:tentative="1">
      <w:start w:val="1"/>
      <w:numFmt w:val="lowerLetter"/>
      <w:lvlText w:val="%5."/>
      <w:lvlJc w:val="left"/>
      <w:pPr>
        <w:ind w:left="3540" w:hanging="360"/>
      </w:pPr>
    </w:lvl>
    <w:lvl w:ilvl="5" w:tplc="0C09001B" w:tentative="1">
      <w:start w:val="1"/>
      <w:numFmt w:val="lowerRoman"/>
      <w:lvlText w:val="%6."/>
      <w:lvlJc w:val="right"/>
      <w:pPr>
        <w:ind w:left="4260" w:hanging="180"/>
      </w:pPr>
    </w:lvl>
    <w:lvl w:ilvl="6" w:tplc="0C09000F" w:tentative="1">
      <w:start w:val="1"/>
      <w:numFmt w:val="decimal"/>
      <w:lvlText w:val="%7."/>
      <w:lvlJc w:val="left"/>
      <w:pPr>
        <w:ind w:left="4980" w:hanging="360"/>
      </w:pPr>
    </w:lvl>
    <w:lvl w:ilvl="7" w:tplc="0C090019" w:tentative="1">
      <w:start w:val="1"/>
      <w:numFmt w:val="lowerLetter"/>
      <w:lvlText w:val="%8."/>
      <w:lvlJc w:val="left"/>
      <w:pPr>
        <w:ind w:left="5700" w:hanging="360"/>
      </w:pPr>
    </w:lvl>
    <w:lvl w:ilvl="8" w:tplc="0C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>
    <w:nsid w:val="731651E0"/>
    <w:multiLevelType w:val="multilevel"/>
    <w:tmpl w:val="A002DAF0"/>
    <w:lvl w:ilvl="0">
      <w:start w:val="1"/>
      <w:numFmt w:val="lowerLetter"/>
      <w:lvlText w:val="%1)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720"/>
        </w:tabs>
        <w:ind w:left="1474" w:hanging="73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4E7"/>
    <w:rsid w:val="00001CBE"/>
    <w:rsid w:val="00013474"/>
    <w:rsid w:val="00031826"/>
    <w:rsid w:val="00034138"/>
    <w:rsid w:val="00034B0C"/>
    <w:rsid w:val="00054524"/>
    <w:rsid w:val="000554D6"/>
    <w:rsid w:val="00072016"/>
    <w:rsid w:val="000770C2"/>
    <w:rsid w:val="000F41E0"/>
    <w:rsid w:val="00113FEE"/>
    <w:rsid w:val="00134156"/>
    <w:rsid w:val="001415CD"/>
    <w:rsid w:val="0018390E"/>
    <w:rsid w:val="0018418B"/>
    <w:rsid w:val="00190A32"/>
    <w:rsid w:val="0019427A"/>
    <w:rsid w:val="001D75FA"/>
    <w:rsid w:val="001E504A"/>
    <w:rsid w:val="001F79B2"/>
    <w:rsid w:val="00213F6B"/>
    <w:rsid w:val="0027644B"/>
    <w:rsid w:val="002A3D0B"/>
    <w:rsid w:val="002F08A0"/>
    <w:rsid w:val="003157FF"/>
    <w:rsid w:val="00325B6E"/>
    <w:rsid w:val="0033536F"/>
    <w:rsid w:val="00373BFB"/>
    <w:rsid w:val="004355BF"/>
    <w:rsid w:val="00441A38"/>
    <w:rsid w:val="00452DE9"/>
    <w:rsid w:val="00461C43"/>
    <w:rsid w:val="00474EDF"/>
    <w:rsid w:val="004A7FD9"/>
    <w:rsid w:val="004E1905"/>
    <w:rsid w:val="004E5BED"/>
    <w:rsid w:val="00532CE0"/>
    <w:rsid w:val="00565370"/>
    <w:rsid w:val="00571D10"/>
    <w:rsid w:val="00594717"/>
    <w:rsid w:val="005D7584"/>
    <w:rsid w:val="005E3D07"/>
    <w:rsid w:val="006045FE"/>
    <w:rsid w:val="00605251"/>
    <w:rsid w:val="00620828"/>
    <w:rsid w:val="00640C27"/>
    <w:rsid w:val="006708B0"/>
    <w:rsid w:val="006734E7"/>
    <w:rsid w:val="00676A45"/>
    <w:rsid w:val="00681B74"/>
    <w:rsid w:val="00693607"/>
    <w:rsid w:val="006D5D42"/>
    <w:rsid w:val="0070532A"/>
    <w:rsid w:val="0071284D"/>
    <w:rsid w:val="007222B1"/>
    <w:rsid w:val="007452A3"/>
    <w:rsid w:val="00751C03"/>
    <w:rsid w:val="00770B2B"/>
    <w:rsid w:val="007913C5"/>
    <w:rsid w:val="007E34C7"/>
    <w:rsid w:val="008068B9"/>
    <w:rsid w:val="00820A24"/>
    <w:rsid w:val="0084424D"/>
    <w:rsid w:val="00850154"/>
    <w:rsid w:val="008839FB"/>
    <w:rsid w:val="008B4904"/>
    <w:rsid w:val="008D3E75"/>
    <w:rsid w:val="00915C54"/>
    <w:rsid w:val="00925B36"/>
    <w:rsid w:val="0092766A"/>
    <w:rsid w:val="00932B35"/>
    <w:rsid w:val="00995DC9"/>
    <w:rsid w:val="009A1E43"/>
    <w:rsid w:val="009C3922"/>
    <w:rsid w:val="00A24594"/>
    <w:rsid w:val="00A26497"/>
    <w:rsid w:val="00A3116E"/>
    <w:rsid w:val="00A66A0F"/>
    <w:rsid w:val="00AC45E9"/>
    <w:rsid w:val="00AE09A7"/>
    <w:rsid w:val="00B23E5A"/>
    <w:rsid w:val="00B3556B"/>
    <w:rsid w:val="00B56A89"/>
    <w:rsid w:val="00BD6FF3"/>
    <w:rsid w:val="00BF7A39"/>
    <w:rsid w:val="00C51347"/>
    <w:rsid w:val="00C6546B"/>
    <w:rsid w:val="00C67F16"/>
    <w:rsid w:val="00C7650E"/>
    <w:rsid w:val="00CE096E"/>
    <w:rsid w:val="00CE2CF2"/>
    <w:rsid w:val="00D01508"/>
    <w:rsid w:val="00D77AE0"/>
    <w:rsid w:val="00DA59C6"/>
    <w:rsid w:val="00DB5487"/>
    <w:rsid w:val="00DB77AB"/>
    <w:rsid w:val="00DF2F12"/>
    <w:rsid w:val="00E2112A"/>
    <w:rsid w:val="00E24335"/>
    <w:rsid w:val="00E417C3"/>
    <w:rsid w:val="00E71ED7"/>
    <w:rsid w:val="00EA78AC"/>
    <w:rsid w:val="00EB29D3"/>
    <w:rsid w:val="00ED487E"/>
    <w:rsid w:val="00F27D76"/>
    <w:rsid w:val="00F35853"/>
    <w:rsid w:val="00F670BA"/>
    <w:rsid w:val="00F916E8"/>
    <w:rsid w:val="00FB269C"/>
    <w:rsid w:val="00FD2131"/>
    <w:rsid w:val="00FF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67F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7E3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7F1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74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35"/>
  </w:style>
  <w:style w:type="paragraph" w:styleId="Footer">
    <w:name w:val="footer"/>
    <w:basedOn w:val="Normal"/>
    <w:link w:val="Foot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335"/>
  </w:style>
  <w:style w:type="paragraph" w:styleId="NoSpacing">
    <w:name w:val="No Spacing"/>
    <w:link w:val="NoSpacingChar"/>
    <w:uiPriority w:val="1"/>
    <w:qFormat/>
    <w:rsid w:val="00E24335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4335"/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67F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7E3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7F1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74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35"/>
  </w:style>
  <w:style w:type="paragraph" w:styleId="Footer">
    <w:name w:val="footer"/>
    <w:basedOn w:val="Normal"/>
    <w:link w:val="Foot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335"/>
  </w:style>
  <w:style w:type="paragraph" w:styleId="NoSpacing">
    <w:name w:val="No Spacing"/>
    <w:link w:val="NoSpacingChar"/>
    <w:uiPriority w:val="1"/>
    <w:qFormat/>
    <w:rsid w:val="00E24335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4335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image" Target="media/image4.wmf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3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wmf"/><Relationship Id="rId20" Type="http://schemas.openxmlformats.org/officeDocument/2006/relationships/image" Target="media/image5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23" Type="http://schemas.openxmlformats.org/officeDocument/2006/relationships/oleObject" Target="embeddings/oleObject6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4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oter" Target="footer1.xml"/><Relationship Id="rId22" Type="http://schemas.openxmlformats.org/officeDocument/2006/relationships/image" Target="media/image6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rry\Garrys%20data\BACKUP\WME%20Pty%20Ltd\WME%20Mathematics%20Assessment%20Bank%202012\Basic%20Test%20201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990DFA-414A-4B17-ACF8-C6D7D42E2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Test 2012</Template>
  <TotalTime>705</TotalTime>
  <Pages>8</Pages>
  <Words>2047</Words>
  <Characters>11671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13691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</dc:creator>
  <cp:lastModifiedBy>Garry</cp:lastModifiedBy>
  <cp:revision>20</cp:revision>
  <dcterms:created xsi:type="dcterms:W3CDTF">2011-11-14T12:20:00Z</dcterms:created>
  <dcterms:modified xsi:type="dcterms:W3CDTF">2012-03-02T23:30:00Z</dcterms:modified>
</cp:coreProperties>
</file>