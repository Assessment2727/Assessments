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4A7FD9" w:rsidRPr="004E1905" w:rsidTr="00D02F9A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A78AC" w:rsidRPr="004E1905" w:rsidRDefault="00BC4DD0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Mathematics </w:t>
            </w:r>
            <w:r w:rsidR="004A7FD9">
              <w:rPr>
                <w:rFonts w:ascii="Times New Roman" w:hAnsi="Times New Roman" w:cs="Times New Roman"/>
                <w:sz w:val="36"/>
                <w:szCs w:val="36"/>
              </w:rPr>
              <w:t>Test</w:t>
            </w:r>
          </w:p>
          <w:p w:rsidR="00BC4DD0" w:rsidRDefault="00BC4DD0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4A7FD9" w:rsidRDefault="00BC4DD0" w:rsidP="00BC4D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Surds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A7FD9" w:rsidRDefault="004A7FD9" w:rsidP="00D02F9A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D02F9A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  <w:p w:rsidR="004A7FD9" w:rsidRPr="004E1905" w:rsidRDefault="004A7FD9" w:rsidP="00D02F9A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D02F9A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F63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D02F9A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F636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F636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4A7FD9" w:rsidRPr="00F670BA" w:rsidRDefault="004A7FD9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FD9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A7FD9" w:rsidRDefault="00ED2447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ED244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21" w:dyaOrig="4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18pt" o:ole="">
                  <v:imagedata r:id="rId9" o:title=""/>
                </v:shape>
                <o:OLEObject Type="Embed" ProgID="FXE300.Equation" ShapeID="_x0000_i1025" DrawAspect="Content" ObjectID="_1392275717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FD9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D2447" w:rsidRDefault="00ED2447" w:rsidP="00ED244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ED244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31" w:dyaOrig="442">
                <v:shape id="_x0000_i1026" type="#_x0000_t75" style="width:93.75pt;height:18pt" o:ole="">
                  <v:imagedata r:id="rId11" o:title=""/>
                </v:shape>
                <o:OLEObject Type="Embed" ProgID="FXE300.Equation" ShapeID="_x0000_i1026" DrawAspect="Content" ObjectID="_1392275718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A7FD9" w:rsidRPr="004E1905" w:rsidRDefault="004A7FD9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D2447" w:rsidRDefault="00ED2447" w:rsidP="00ED244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ED244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212" w:dyaOrig="442">
                <v:shape id="_x0000_i1027" type="#_x0000_t75" style="width:134.25pt;height:18pt" o:ole="">
                  <v:imagedata r:id="rId13" o:title=""/>
                </v:shape>
                <o:OLEObject Type="Embed" ProgID="FXE300.Equation" ShapeID="_x0000_i1027" DrawAspect="Content" ObjectID="_1392275719" r:id="rId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D2447" w:rsidRDefault="00ED2447" w:rsidP="00ED244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ED244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87" w:dyaOrig="442">
                <v:shape id="_x0000_i1028" type="#_x0000_t75" style="width:33pt;height:18pt" o:ole="">
                  <v:imagedata r:id="rId15" o:title=""/>
                </v:shape>
                <o:OLEObject Type="Embed" ProgID="FXE300.Equation" ShapeID="_x0000_i1028" DrawAspect="Content" ObjectID="_1392275720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ED2447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ED244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9" w:dyaOrig="442">
                <v:shape id="_x0000_i1029" type="#_x0000_t75" style="width:77.25pt;height:18pt" o:ole="">
                  <v:imagedata r:id="rId17" o:title=""/>
                </v:shape>
                <o:OLEObject Type="Embed" ProgID="FXE300.Equation" ShapeID="_x0000_i1029" DrawAspect="Content" ObjectID="_1392275721" r:id="rId18"/>
              </w:object>
            </w:r>
          </w:p>
          <w:p w:rsidR="00EA78AC" w:rsidRPr="00FF1B42" w:rsidRDefault="00EA78AC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E286B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DE286B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DE286B" w:rsidRDefault="00DE286B" w:rsidP="00DE28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</w:t>
            </w:r>
            <w:proofErr w:type="gramEnd"/>
            <w:r w:rsidRPr="00DE286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33" w:dyaOrig="490">
                <v:shape id="_x0000_i1030" type="#_x0000_t75" style="width:43.5pt;height:20.25pt" o:ole="">
                  <v:imagedata r:id="rId19" o:title=""/>
                </v:shape>
                <o:OLEObject Type="Embed" ProgID="FXE300.Equation" ShapeID="_x0000_i1030" DrawAspect="Content" ObjectID="_1392275722" r:id="rId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286B" w:rsidRPr="00FF1B42" w:rsidRDefault="00DE286B" w:rsidP="00DE2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E286B" w:rsidRPr="00FF1B42" w:rsidRDefault="00DE286B" w:rsidP="00DE2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286B" w:rsidRDefault="00DE286B" w:rsidP="00DE28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E286B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DE286B" w:rsidRPr="004E1905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DE286B" w:rsidRDefault="00DE286B" w:rsidP="002926CA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ED244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68" w:dyaOrig="442">
                <v:shape id="_x0000_i1031" type="#_x0000_t75" style="width:82.5pt;height:18pt" o:ole="">
                  <v:imagedata r:id="rId21" o:title=""/>
                </v:shape>
                <o:OLEObject Type="Embed" ProgID="FXE300.Equation" ShapeID="_x0000_i1031" DrawAspect="Content" ObjectID="_1392275723" r:id="rId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286B" w:rsidRPr="00FF1B42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E286B" w:rsidRPr="00FF1B42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286B" w:rsidRPr="004E1905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E286B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DE286B" w:rsidRPr="004E1905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DE286B" w:rsidRDefault="00DE286B" w:rsidP="002926CA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proofErr w:type="gramEnd"/>
            <w:r w:rsidRPr="00ED244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04" w:dyaOrig="464">
                <v:shape id="_x0000_i1032" type="#_x0000_t75" style="width:93.75pt;height:18pt" o:ole="">
                  <v:imagedata r:id="rId23" o:title=""/>
                </v:shape>
                <o:OLEObject Type="Embed" ProgID="FXE300.Equation" ShapeID="_x0000_i1032" DrawAspect="Content" ObjectID="_1392275724" r:id="rId2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286B" w:rsidRPr="00FF1B42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E286B" w:rsidRPr="00FF1B42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286B" w:rsidRPr="004E1905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E286B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DE286B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DE286B" w:rsidRDefault="00DE286B" w:rsidP="00DE28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proofErr w:type="gramEnd"/>
            <w:r w:rsidRPr="00ED244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95" w:dyaOrig="490">
                <v:shape id="_x0000_i1033" type="#_x0000_t75" style="width:74.25pt;height:19.5pt" o:ole="">
                  <v:imagedata r:id="rId25" o:title=""/>
                </v:shape>
                <o:OLEObject Type="Embed" ProgID="FXE300.Equation" ShapeID="_x0000_i1033" DrawAspect="Content" ObjectID="_1392275725" r:id="rId2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286B" w:rsidRPr="00FF1B42" w:rsidRDefault="00DE286B" w:rsidP="00DE2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E286B" w:rsidRPr="00FF1B42" w:rsidRDefault="00DE286B" w:rsidP="00DE2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286B" w:rsidRDefault="00DE286B" w:rsidP="00DE28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E286B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DE286B" w:rsidRPr="004E1905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DE286B" w:rsidRDefault="00DE286B" w:rsidP="002926CA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</w:t>
            </w:r>
            <w:proofErr w:type="gramEnd"/>
            <w:r w:rsidRPr="00ED244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787" w:dyaOrig="464">
                <v:shape id="_x0000_i1034" type="#_x0000_t75" style="width:159pt;height:19.5pt" o:ole="">
                  <v:imagedata r:id="rId27" o:title=""/>
                </v:shape>
                <o:OLEObject Type="Embed" ProgID="FXE300.Equation" ShapeID="_x0000_i1034" DrawAspect="Content" ObjectID="_1392275726" r:id="rId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286B" w:rsidRPr="00FF1B42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E286B" w:rsidRPr="00FF1B42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286B" w:rsidRPr="004E1905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E286B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E286B" w:rsidRPr="004E1905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DE286B" w:rsidRDefault="00DE286B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Express </w:t>
            </w:r>
            <w:r w:rsidRPr="003260CB">
              <w:rPr>
                <w:rFonts w:ascii="Times New Roman" w:hAnsi="Times New Roman" w:cs="Times New Roman"/>
                <w:color w:val="FF0000"/>
                <w:position w:val="-32"/>
                <w:sz w:val="24"/>
                <w:szCs w:val="24"/>
              </w:rPr>
              <w:object w:dxaOrig="1409" w:dyaOrig="924">
                <v:shape id="_x0000_i1035" type="#_x0000_t75" style="width:59.25pt;height:38.25pt" o:ole="">
                  <v:imagedata r:id="rId29" o:title=""/>
                </v:shape>
                <o:OLEObject Type="Embed" ProgID="FXE300.Equation" ShapeID="_x0000_i1035" DrawAspect="Content" ObjectID="_1392275727" r:id="rId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a rational denominator.</w:t>
            </w:r>
          </w:p>
          <w:p w:rsidR="00DE286B" w:rsidRPr="00FF1B42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E286B" w:rsidRPr="00FF1B42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286B" w:rsidRPr="004E1905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E286B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E286B" w:rsidRPr="004E1905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DE286B" w:rsidRDefault="00DE286B" w:rsidP="003260C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Express </w:t>
            </w:r>
            <w:r w:rsidRPr="003260CB">
              <w:rPr>
                <w:rFonts w:ascii="Times New Roman" w:hAnsi="Times New Roman" w:cs="Times New Roman"/>
                <w:color w:val="FF0000"/>
                <w:position w:val="-32"/>
                <w:sz w:val="24"/>
                <w:szCs w:val="24"/>
              </w:rPr>
              <w:object w:dxaOrig="1729" w:dyaOrig="924">
                <v:shape id="_x0000_i1036" type="#_x0000_t75" style="width:72.75pt;height:38.25pt" o:ole="">
                  <v:imagedata r:id="rId31" o:title=""/>
                </v:shape>
                <o:OLEObject Type="Embed" ProgID="FXE300.Equation" ShapeID="_x0000_i1036" DrawAspect="Content" ObjectID="_1392275728" r:id="rId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a rational denominator.</w:t>
            </w:r>
          </w:p>
          <w:p w:rsidR="00DE286B" w:rsidRPr="00FF1B42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E286B" w:rsidRPr="00FF1B42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286B" w:rsidRPr="004E1905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E286B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E286B" w:rsidRPr="004E1905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E286B" w:rsidRDefault="00DE286B" w:rsidP="003260C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Pr="003260C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31" w:dyaOrig="442">
                <v:shape id="_x0000_i1037" type="#_x0000_t75" style="width:60pt;height:18pt" o:ole="">
                  <v:imagedata r:id="rId33" o:title=""/>
                </v:shape>
                <o:OLEObject Type="Embed" ProgID="FXE300.Equation" ShapeID="_x0000_i1037" DrawAspect="Content" ObjectID="_1392275729" r:id="rId34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Pr="003260CB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E286B" w:rsidRPr="00FF1B42" w:rsidRDefault="00DE286B" w:rsidP="003260C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......................................................................................................................................................... </w:t>
            </w:r>
          </w:p>
          <w:p w:rsidR="00DE286B" w:rsidRPr="004E1905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E286B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E286B" w:rsidRPr="004E1905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E286B" w:rsidRDefault="00DE286B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Arrange the numbers below in ascending order.</w:t>
            </w:r>
          </w:p>
          <w:p w:rsidR="00DE286B" w:rsidRPr="003260CB" w:rsidRDefault="00DE286B" w:rsidP="00C6546B">
            <w:pPr>
              <w:spacing w:after="240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260CB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532" w:dyaOrig="442">
                <v:shape id="_x0000_i1038" type="#_x0000_t75" style="width:176.25pt;height:21.75pt" o:ole="">
                  <v:imagedata r:id="rId35" o:title=""/>
                </v:shape>
                <o:OLEObject Type="Embed" ProgID="FXE300.Equation" ShapeID="_x0000_i1038" DrawAspect="Content" ObjectID="_1392275730" r:id="rId36"/>
              </w:object>
            </w:r>
            <w:r w:rsidRPr="003260CB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  <w:p w:rsidR="00DE286B" w:rsidRPr="00FF1B42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E286B" w:rsidRPr="00FF1B42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286B" w:rsidRPr="004E1905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E286B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E286B" w:rsidRDefault="00DE286B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E286B" w:rsidRDefault="00DE286B" w:rsidP="00DE28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DE286B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4529" w:dyaOrig="924">
                <v:shape id="_x0000_i1039" type="#_x0000_t75" style="width:177pt;height:36pt" o:ole="">
                  <v:imagedata r:id="rId37" o:title=""/>
                </v:shape>
                <o:OLEObject Type="Embed" ProgID="FXE300.Equation" ShapeID="_x0000_i1039" DrawAspect="Content" ObjectID="_1392275731" r:id="rId3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286B" w:rsidRPr="00FF1B42" w:rsidRDefault="00DE286B" w:rsidP="00DE2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E286B" w:rsidRPr="00FF1B42" w:rsidRDefault="00DE286B" w:rsidP="00DE2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72C4" w:rsidRDefault="00DE286B" w:rsidP="001D7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1D72C4" w:rsidRPr="00FF1B42" w:rsidRDefault="001D72C4" w:rsidP="001D7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286B" w:rsidRDefault="001D72C4" w:rsidP="001D72C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E71ED7" w:rsidRDefault="00E71ED7">
      <w:r>
        <w:br w:type="page"/>
      </w:r>
    </w:p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39"/>
          <w:footerReference w:type="default" r:id="rId40"/>
          <w:headerReference w:type="first" r:id="rId4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9B044F" w:rsidRPr="004E1905" w:rsidTr="00D02F9A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9B044F" w:rsidRDefault="009B044F" w:rsidP="00F6360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9B044F" w:rsidRPr="004E1905" w:rsidRDefault="009B044F" w:rsidP="00F6360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9B044F" w:rsidRDefault="009B044F" w:rsidP="00F6360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9B044F" w:rsidRDefault="009B044F" w:rsidP="00F6360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9B044F" w:rsidRDefault="009B044F" w:rsidP="00F6360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Surds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9B044F" w:rsidRPr="004E1905" w:rsidRDefault="009B044F" w:rsidP="00D02F9A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D02F9A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</w:tc>
      </w:tr>
      <w:tr w:rsidR="004A7FD9" w:rsidRPr="004E1905" w:rsidTr="00D02F9A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D02F9A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603" w:rsidRPr="004E1905" w:rsidTr="00D02F9A">
        <w:trPr>
          <w:cantSplit/>
        </w:trPr>
        <w:tc>
          <w:tcPr>
            <w:tcW w:w="534" w:type="dxa"/>
            <w:tcBorders>
              <w:top w:val="nil"/>
            </w:tcBorders>
          </w:tcPr>
          <w:p w:rsidR="00F63603" w:rsidRPr="004E1905" w:rsidRDefault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Which of the numbers below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rational?</w:t>
            </w: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21" w:dyaOrig="833" w14:anchorId="2353C1B7">
                <v:shape id="_x0000_i1040" type="#_x0000_t75" style="width:15pt;height:29.25pt" o:ole="">
                  <v:imagedata r:id="rId42" o:title=""/>
                </v:shape>
                <o:OLEObject Type="Embed" ProgID="FXE300.Equation" ShapeID="_x0000_i1040" DrawAspect="Content" ObjectID="_1392275732" r:id="rId43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27" w:dyaOrig="442" w14:anchorId="5F3B3E14">
                <v:shape id="_x0000_i1041" type="#_x0000_t75" style="width:22.5pt;height:17.25pt" o:ole="">
                  <v:imagedata r:id="rId44" o:title=""/>
                </v:shape>
                <o:OLEObject Type="Embed" ProgID="FXE300.Equation" ShapeID="_x0000_i1041" DrawAspect="Content" ObjectID="_1392275733" r:id="rId45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27" w:dyaOrig="442" w14:anchorId="7EC972BB">
                <v:shape id="_x0000_i1042" type="#_x0000_t75" style="width:24pt;height:18pt" o:ole="">
                  <v:imagedata r:id="rId46" o:title=""/>
                </v:shape>
                <o:OLEObject Type="Embed" ProgID="FXE300.Equation" ShapeID="_x0000_i1042" DrawAspect="Content" ObjectID="_1392275734" r:id="rId47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87" w:dyaOrig="442" w14:anchorId="11437E9A">
                <v:shape id="_x0000_i1043" type="#_x0000_t75" style="width:29.25pt;height:17.25pt" o:ole="">
                  <v:imagedata r:id="rId48" o:title=""/>
                </v:shape>
                <o:OLEObject Type="Embed" ProgID="FXE300.Equation" ShapeID="_x0000_i1043" DrawAspect="Content" ObjectID="_1392275735" r:id="rId49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603" w:rsidRPr="004E1905" w:rsidTr="00D02F9A">
        <w:trPr>
          <w:cantSplit/>
        </w:trPr>
        <w:tc>
          <w:tcPr>
            <w:tcW w:w="534" w:type="dxa"/>
          </w:tcPr>
          <w:p w:rsidR="00F63603" w:rsidRPr="004E1905" w:rsidRDefault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F63603" w:rsidRPr="00836382" w:rsidRDefault="00F63603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41" w:dyaOrig="442" w14:anchorId="55D76720">
                <v:shape id="_x0000_i1044" type="#_x0000_t75" style="width:86.25pt;height:19.5pt" o:ole="">
                  <v:imagedata r:id="rId50" o:title=""/>
                </v:shape>
                <o:OLEObject Type="Embed" ProgID="FXE300.Equation" ShapeID="_x0000_i1044" DrawAspect="Content" ObjectID="_1392275736" r:id="rId51"/>
              </w:object>
            </w:r>
            <w:r w:rsidRPr="0083638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87" w:dyaOrig="442">
                <v:shape id="_x0000_i1045" type="#_x0000_t75" style="width:33pt;height:19.5pt" o:ole="">
                  <v:imagedata r:id="rId52" o:title=""/>
                </v:shape>
                <o:OLEObject Type="Embed" ProgID="FXE300.Equation" ShapeID="_x0000_i1045" DrawAspect="Content" ObjectID="_1392275737" r:id="rId53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87" w:dyaOrig="442">
                <v:shape id="_x0000_i1046" type="#_x0000_t75" style="width:33pt;height:19.5pt" o:ole="">
                  <v:imagedata r:id="rId54" o:title=""/>
                </v:shape>
                <o:OLEObject Type="Embed" ProgID="FXE300.Equation" ShapeID="_x0000_i1046" DrawAspect="Content" ObjectID="_1392275738" r:id="rId55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47" w:dyaOrig="442">
                <v:shape id="_x0000_i1047" type="#_x0000_t75" style="width:39.75pt;height:19.5pt" o:ole="">
                  <v:imagedata r:id="rId56" o:title=""/>
                </v:shape>
                <o:OLEObject Type="Embed" ProgID="FXE300.Equation" ShapeID="_x0000_i1047" DrawAspect="Content" ObjectID="_1392275739" r:id="rId57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47" w:dyaOrig="442">
                <v:shape id="_x0000_i1048" type="#_x0000_t75" style="width:39.75pt;height:19.5pt" o:ole="">
                  <v:imagedata r:id="rId58" o:title=""/>
                </v:shape>
                <o:OLEObject Type="Embed" ProgID="FXE300.Equation" ShapeID="_x0000_i1048" DrawAspect="Content" ObjectID="_1392275740" r:id="rId59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603" w:rsidRPr="004E1905" w:rsidTr="00D02F9A">
        <w:trPr>
          <w:cantSplit/>
        </w:trPr>
        <w:tc>
          <w:tcPr>
            <w:tcW w:w="534" w:type="dxa"/>
          </w:tcPr>
          <w:p w:rsidR="00F63603" w:rsidRPr="004E1905" w:rsidRDefault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F63603" w:rsidRPr="00836382" w:rsidRDefault="00F63603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If  </w:t>
            </w:r>
            <w:r w:rsidRPr="00836382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511" w:dyaOrig="442" w14:anchorId="73AE38D5">
                <v:shape id="_x0000_i1049" type="#_x0000_t75" style="width:54.75pt;height:16.5pt" o:ole="">
                  <v:imagedata r:id="rId60" o:title=""/>
                </v:shape>
                <o:OLEObject Type="Embed" ProgID="FXE300.Equation" ShapeID="_x0000_i1049" DrawAspect="Content" ObjectID="_1392275741" r:id="rId61"/>
              </w:object>
            </w:r>
            <w:r w:rsidRPr="0083638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then </w:t>
            </w:r>
            <w:r>
              <w:rPr>
                <w:rFonts w:ascii="Times New Roman" w:hAnsi="Times New Roman" w:cs="Times New Roman"/>
                <w:i/>
                <w:position w:val="-6"/>
                <w:sz w:val="24"/>
                <w:szCs w:val="24"/>
              </w:rPr>
              <w:t>y</w:t>
            </w:r>
            <w:r w:rsidRPr="0083638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proofErr w:type="gramStart"/>
            <w:r w:rsidRPr="0083638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= ?</w:t>
            </w:r>
            <w:proofErr w:type="gramEnd"/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       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72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192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576</w:t>
            </w: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F63603" w:rsidRPr="004E1905" w:rsidTr="00D02F9A">
        <w:trPr>
          <w:cantSplit/>
        </w:trPr>
        <w:tc>
          <w:tcPr>
            <w:tcW w:w="534" w:type="dxa"/>
          </w:tcPr>
          <w:p w:rsidR="00F63603" w:rsidRPr="004E1905" w:rsidRDefault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</w:tcPr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is in a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scending order?</w:t>
            </w: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90" w:dyaOrig="442" w14:anchorId="2F998FD0">
                <v:shape id="_x0000_i1050" type="#_x0000_t75" style="width:117pt;height:21pt" o:ole="">
                  <v:imagedata r:id="rId62" o:title=""/>
                </v:shape>
                <o:OLEObject Type="Embed" ProgID="FXE300.Equation" ShapeID="_x0000_i1050" DrawAspect="Content" ObjectID="_1392275742" r:id="rId63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B.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70" w:dyaOrig="442">
                <v:shape id="_x0000_i1051" type="#_x0000_t75" style="width:120.75pt;height:21pt" o:ole="">
                  <v:imagedata r:id="rId64" o:title=""/>
                </v:shape>
                <o:OLEObject Type="Embed" ProgID="FXE300.Equation" ShapeID="_x0000_i1051" DrawAspect="Content" ObjectID="_1392275743" r:id="rId65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30" w:dyaOrig="442">
                <v:shape id="_x0000_i1052" type="#_x0000_t75" style="width:128.25pt;height:21pt" o:ole="">
                  <v:imagedata r:id="rId66" o:title=""/>
                </v:shape>
                <o:OLEObject Type="Embed" ProgID="FXE300.Equation" ShapeID="_x0000_i1052" DrawAspect="Content" ObjectID="_1392275744" r:id="rId67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="00EF143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 D.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90" w:dyaOrig="442">
                <v:shape id="_x0000_i1053" type="#_x0000_t75" style="width:117pt;height:21pt" o:ole="">
                  <v:imagedata r:id="rId68" o:title=""/>
                </v:shape>
                <o:OLEObject Type="Embed" ProgID="FXE300.Equation" ShapeID="_x0000_i1053" DrawAspect="Content" ObjectID="_1392275745" r:id="rId69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603" w:rsidRPr="004E1905" w:rsidTr="00D02F9A">
        <w:trPr>
          <w:cantSplit/>
        </w:trPr>
        <w:tc>
          <w:tcPr>
            <w:tcW w:w="534" w:type="dxa"/>
          </w:tcPr>
          <w:p w:rsidR="00F63603" w:rsidRPr="004E1905" w:rsidRDefault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</w:tcPr>
          <w:p w:rsidR="00F63603" w:rsidRPr="00836382" w:rsidRDefault="00F63603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27" w:dyaOrig="442" w14:anchorId="6A99DE19">
                <v:shape id="_x0000_i1054" type="#_x0000_t75" style="width:51pt;height:18.75pt" o:ole="">
                  <v:imagedata r:id="rId70" o:title=""/>
                </v:shape>
                <o:OLEObject Type="Embed" ProgID="FXE300.Equation" ShapeID="_x0000_i1054" DrawAspect="Content" ObjectID="_1392275746" r:id="rId71"/>
              </w:object>
            </w:r>
            <w:r w:rsidRPr="0083638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87" w:dyaOrig="442" w14:anchorId="2BEA53AE">
                <v:shape id="_x0000_i1055" type="#_x0000_t75" style="width:33pt;height:19.5pt" o:ole="">
                  <v:imagedata r:id="rId72" o:title=""/>
                </v:shape>
                <o:OLEObject Type="Embed" ProgID="FXE300.Equation" ShapeID="_x0000_i1055" DrawAspect="Content" ObjectID="_1392275747" r:id="rId73"/>
              </w:object>
            </w:r>
            <w:r w:rsidR="00EF1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87" w:dyaOrig="442">
                <v:shape id="_x0000_i1056" type="#_x0000_t75" style="width:33pt;height:19.5pt" o:ole="">
                  <v:imagedata r:id="rId74" o:title=""/>
                </v:shape>
                <o:OLEObject Type="Embed" ProgID="FXE300.Equation" ShapeID="_x0000_i1056" DrawAspect="Content" ObjectID="_1392275748" r:id="rId75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27" w:dyaOrig="442">
                <v:shape id="_x0000_i1057" type="#_x0000_t75" style="width:26.25pt;height:19.5pt" o:ole="">
                  <v:imagedata r:id="rId76" o:title=""/>
                </v:shape>
                <o:OLEObject Type="Embed" ProgID="FXE300.Equation" ShapeID="_x0000_i1057" DrawAspect="Content" ObjectID="_1392275749" r:id="rId77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27" w:dyaOrig="442">
                <v:shape id="_x0000_i1058" type="#_x0000_t75" style="width:26.25pt;height:19.5pt" o:ole="">
                  <v:imagedata r:id="rId78" o:title=""/>
                </v:shape>
                <o:OLEObject Type="Embed" ProgID="FXE300.Equation" ShapeID="_x0000_i1058" DrawAspect="Content" ObjectID="_1392275750" r:id="rId79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F63603" w:rsidRPr="004E1905" w:rsidTr="00D02F9A">
        <w:trPr>
          <w:cantSplit/>
        </w:trPr>
        <w:tc>
          <w:tcPr>
            <w:tcW w:w="534" w:type="dxa"/>
          </w:tcPr>
          <w:p w:rsidR="00F63603" w:rsidRPr="004E1905" w:rsidRDefault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F63603" w:rsidRPr="00836382" w:rsidRDefault="00EF1431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27" w:dyaOrig="442" w14:anchorId="37884677">
                <v:shape id="_x0000_i1059" type="#_x0000_t75" style="width:48.75pt;height:18pt" o:ole="">
                  <v:imagedata r:id="rId80" o:title=""/>
                </v:shape>
                <o:OLEObject Type="Embed" ProgID="FXE300.Equation" ShapeID="_x0000_i1059" DrawAspect="Content" ObjectID="_1392275751" r:id="rId81"/>
              </w:object>
            </w:r>
            <w:r w:rsidR="00F63603" w:rsidRPr="0083638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67" w:dyaOrig="442" w14:anchorId="02041CD9">
                <v:shape id="_x0000_i1060" type="#_x0000_t75" style="width:18.75pt;height:18.75pt" o:ole="">
                  <v:imagedata r:id="rId82" o:title=""/>
                </v:shape>
                <o:OLEObject Type="Embed" ProgID="FXE300.Equation" ShapeID="_x0000_i1060" DrawAspect="Content" ObjectID="_1392275752" r:id="rId83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27" w:dyaOrig="442">
                <v:shape id="_x0000_i1061" type="#_x0000_t75" style="width:25.5pt;height:18.75pt" o:ole="">
                  <v:imagedata r:id="rId84" o:title=""/>
                </v:shape>
                <o:OLEObject Type="Embed" ProgID="FXE300.Equation" ShapeID="_x0000_i1061" DrawAspect="Content" ObjectID="_1392275753" r:id="rId85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F143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87" w:dyaOrig="442">
                <v:shape id="_x0000_i1062" type="#_x0000_t75" style="width:31.5pt;height:18.75pt" o:ole="">
                  <v:imagedata r:id="rId86" o:title=""/>
                </v:shape>
                <o:OLEObject Type="Embed" ProgID="FXE300.Equation" ShapeID="_x0000_i1062" DrawAspect="Content" ObjectID="_1392275754" r:id="rId87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D.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47" w:dyaOrig="442">
                <v:shape id="_x0000_i1063" type="#_x0000_t75" style="width:38.25pt;height:18.75pt" o:ole="">
                  <v:imagedata r:id="rId88" o:title=""/>
                </v:shape>
                <o:OLEObject Type="Embed" ProgID="FXE300.Equation" ShapeID="_x0000_i1063" DrawAspect="Content" ObjectID="_1392275755" r:id="rId89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603" w:rsidRPr="004E1905" w:rsidTr="00D02F9A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F63603" w:rsidRPr="004E1905" w:rsidRDefault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F63603" w:rsidRPr="00836382" w:rsidRDefault="00F63603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92" w:dyaOrig="442" w14:anchorId="3F518607">
                <v:shape id="_x0000_i1064" type="#_x0000_t75" style="width:126.75pt;height:19.5pt" o:ole="">
                  <v:imagedata r:id="rId90" o:title=""/>
                </v:shape>
                <o:OLEObject Type="Embed" ProgID="FXE300.Equation" ShapeID="_x0000_i1064" DrawAspect="Content" ObjectID="_1392275756" r:id="rId91"/>
              </w:object>
            </w:r>
            <w:r w:rsidRPr="0083638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87" w:dyaOrig="442" w14:anchorId="358F84B9">
                <v:shape id="_x0000_i1065" type="#_x0000_t75" style="width:30pt;height:18pt" o:ole="">
                  <v:imagedata r:id="rId92" o:title=""/>
                </v:shape>
                <o:OLEObject Type="Embed" ProgID="FXE300.Equation" ShapeID="_x0000_i1065" DrawAspect="Content" ObjectID="_1392275757" r:id="rId93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87" w:dyaOrig="442">
                <v:shape id="_x0000_i1066" type="#_x0000_t75" style="width:30pt;height:18pt" o:ole="">
                  <v:imagedata r:id="rId94" o:title=""/>
                </v:shape>
                <o:OLEObject Type="Embed" ProgID="FXE300.Equation" ShapeID="_x0000_i1066" DrawAspect="Content" ObjectID="_1392275758" r:id="rId95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C.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47" w:dyaOrig="442">
                <v:shape id="_x0000_i1067" type="#_x0000_t75" style="width:36pt;height:18pt" o:ole="">
                  <v:imagedata r:id="rId96" o:title=""/>
                </v:shape>
                <o:OLEObject Type="Embed" ProgID="FXE300.Equation" ShapeID="_x0000_i1067" DrawAspect="Content" ObjectID="_1392275759" r:id="rId97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D.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EF1431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47" w:dyaOrig="442">
                <v:shape id="_x0000_i1068" type="#_x0000_t75" style="width:36pt;height:18pt" o:ole="">
                  <v:imagedata r:id="rId98" o:title=""/>
                </v:shape>
                <o:OLEObject Type="Embed" ProgID="FXE300.Equation" ShapeID="_x0000_i1068" DrawAspect="Content" ObjectID="_1392275760" r:id="rId99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F63603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63603" w:rsidRPr="004E1905" w:rsidRDefault="00B74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63603" w:rsidRPr="00836382" w:rsidRDefault="00F63603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4C96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09" w:dyaOrig="442" w14:anchorId="72C417AF">
                <v:shape id="_x0000_i1069" type="#_x0000_t75" style="width:78pt;height:18.75pt" o:ole="">
                  <v:imagedata r:id="rId100" o:title=""/>
                </v:shape>
                <o:OLEObject Type="Embed" ProgID="FXE300.Equation" ShapeID="_x0000_i1069" DrawAspect="Content" ObjectID="_1392275761" r:id="rId101"/>
              </w:object>
            </w:r>
            <w:r w:rsidRPr="0083638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="00334C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D6F3D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334C96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67" w:dyaOrig="442">
                <v:shape id="_x0000_i1070" type="#_x0000_t75" style="width:18.75pt;height:18.75pt" o:ole="">
                  <v:imagedata r:id="rId102" o:title=""/>
                </v:shape>
                <o:OLEObject Type="Embed" ProgID="FXE300.Equation" ShapeID="_x0000_i1070" DrawAspect="Content" ObjectID="_1392275762" r:id="rId103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C.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334C96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27" w:dyaOrig="442">
                <v:shape id="_x0000_i1071" type="#_x0000_t75" style="width:25.5pt;height:18.75pt" o:ole="">
                  <v:imagedata r:id="rId104" o:title=""/>
                </v:shape>
                <o:OLEObject Type="Embed" ProgID="FXE300.Equation" ShapeID="_x0000_i1071" DrawAspect="Content" ObjectID="_1392275763" r:id="rId105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r w:rsidR="006D6F3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334C96"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5" w:dyaOrig="365">
                <v:shape id="_x0000_i1072" type="#_x0000_t75" style="width:9.75pt;height:15.75pt" o:ole="">
                  <v:imagedata r:id="rId106" o:title=""/>
                </v:shape>
                <o:OLEObject Type="Embed" ProgID="FXE300.Equation" ShapeID="_x0000_i1072" DrawAspect="Content" ObjectID="_1392275764" r:id="rId107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63603" w:rsidRPr="00836382" w:rsidRDefault="00F63603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B74C75" w:rsidRPr="004E1905" w:rsidTr="00D02F9A">
        <w:trPr>
          <w:cantSplit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B74C75" w:rsidRPr="004E1905" w:rsidRDefault="00B74C75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</w:tcBorders>
          </w:tcPr>
          <w:p w:rsidR="00B74C75" w:rsidRPr="00836382" w:rsidRDefault="00B74C75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70" w:dyaOrig="442" w14:anchorId="4BA3CFCD">
                <v:shape id="_x0000_i1086" type="#_x0000_t75" style="width:100.5pt;height:19.5pt" o:ole="">
                  <v:imagedata r:id="rId108" o:title=""/>
                </v:shape>
                <o:OLEObject Type="Embed" ProgID="FXE300.Equation" ShapeID="_x0000_i1086" DrawAspect="Content" ObjectID="_1392275765" r:id="rId109"/>
              </w:object>
            </w:r>
            <w:r w:rsidRPr="0083638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B74C75" w:rsidRPr="00836382" w:rsidRDefault="00B74C75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B74C75" w:rsidRPr="00836382" w:rsidRDefault="00B74C75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27" w:dyaOrig="442" w14:anchorId="6667C17D">
                <v:shape id="_x0000_i1087" type="#_x0000_t75" style="width:26.25pt;height:19.5pt" o:ole="">
                  <v:imagedata r:id="rId110" o:title=""/>
                </v:shape>
                <o:OLEObject Type="Embed" ProgID="FXE300.Equation" ShapeID="_x0000_i1087" DrawAspect="Content" ObjectID="_1392275766" r:id="rId111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27" w:dyaOrig="442">
                <v:shape id="_x0000_i1088" type="#_x0000_t75" style="width:26.25pt;height:19.5pt" o:ole="">
                  <v:imagedata r:id="rId112" o:title=""/>
                </v:shape>
                <o:OLEObject Type="Embed" ProgID="FXE300.Equation" ShapeID="_x0000_i1088" DrawAspect="Content" ObjectID="_1392275767" r:id="rId113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C.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87" w:dyaOrig="442">
                <v:shape id="_x0000_i1089" type="#_x0000_t75" style="width:33pt;height:19.5pt" o:ole="">
                  <v:imagedata r:id="rId114" o:title=""/>
                </v:shape>
                <o:OLEObject Type="Embed" ProgID="FXE300.Equation" ShapeID="_x0000_i1089" DrawAspect="Content" ObjectID="_1392275768" r:id="rId115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87" w:dyaOrig="442">
                <v:shape id="_x0000_i1090" type="#_x0000_t75" style="width:33pt;height:19.5pt" o:ole="">
                  <v:imagedata r:id="rId116" o:title=""/>
                </v:shape>
                <o:OLEObject Type="Embed" ProgID="FXE300.Equation" ShapeID="_x0000_i1090" DrawAspect="Content" ObjectID="_1392275769" r:id="rId117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4C75" w:rsidRPr="00836382" w:rsidRDefault="00B74C75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B74C75" w:rsidRPr="004E1905" w:rsidTr="00D02F9A">
        <w:trPr>
          <w:cantSplit/>
        </w:trPr>
        <w:tc>
          <w:tcPr>
            <w:tcW w:w="534" w:type="dxa"/>
          </w:tcPr>
          <w:p w:rsidR="00B74C75" w:rsidRPr="004E1905" w:rsidRDefault="00B74C75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064" w:type="dxa"/>
            <w:gridSpan w:val="4"/>
          </w:tcPr>
          <w:p w:rsidR="00B74C75" w:rsidRPr="00836382" w:rsidRDefault="00B74C75" w:rsidP="00F63603">
            <w:pPr>
              <w:rPr>
                <w:rFonts w:ascii="Times New Roman" w:hAnsi="Times New Roman" w:cs="Times New Roman"/>
                <w:position w:val="-26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1068" w:dyaOrig="924" w14:anchorId="4A3A79C3">
                <v:shape id="_x0000_i1091" type="#_x0000_t75" style="width:41.25pt;height:36pt" o:ole="">
                  <v:imagedata r:id="rId118" o:title=""/>
                </v:shape>
                <o:OLEObject Type="Embed" ProgID="FXE300.Equation" ShapeID="_x0000_i1091" DrawAspect="Content" ObjectID="_1392275770" r:id="rId119"/>
              </w:object>
            </w:r>
            <w:r w:rsidRPr="00836382">
              <w:rPr>
                <w:rFonts w:ascii="Times New Roman" w:hAnsi="Times New Roman" w:cs="Times New Roman"/>
                <w:position w:val="-26"/>
                <w:sz w:val="24"/>
                <w:szCs w:val="24"/>
              </w:rPr>
              <w:t xml:space="preserve"> </w:t>
            </w:r>
          </w:p>
          <w:p w:rsidR="00B74C75" w:rsidRPr="00836382" w:rsidRDefault="00B74C75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4C75" w:rsidRPr="00836382" w:rsidRDefault="00B74C75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686F9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27" w:dyaOrig="442" w14:anchorId="405DFDF0">
                <v:shape id="_x0000_i1092" type="#_x0000_t75" style="width:26.25pt;height:18.75pt" o:ole="">
                  <v:imagedata r:id="rId120" o:title=""/>
                </v:shape>
                <o:OLEObject Type="Embed" ProgID="FXE300.Equation" ShapeID="_x0000_i1092" DrawAspect="Content" ObjectID="_1392275771" r:id="rId121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686F9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27" w:dyaOrig="442">
                <v:shape id="_x0000_i1093" type="#_x0000_t75" style="width:26.25pt;height:18.75pt" o:ole="">
                  <v:imagedata r:id="rId122" o:title=""/>
                </v:shape>
                <o:OLEObject Type="Embed" ProgID="FXE300.Equation" ShapeID="_x0000_i1093" DrawAspect="Content" ObjectID="_1392275772" r:id="rId123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686F9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27" w:dyaOrig="442">
                <v:shape id="_x0000_i1094" type="#_x0000_t75" style="width:26.25pt;height:18.75pt" o:ole="">
                  <v:imagedata r:id="rId124" o:title=""/>
                </v:shape>
                <o:OLEObject Type="Embed" ProgID="FXE300.Equation" ShapeID="_x0000_i1094" DrawAspect="Content" ObjectID="_1392275773" r:id="rId125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D.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686F9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5" w:dyaOrig="365">
                <v:shape id="_x0000_i1095" type="#_x0000_t75" style="width:17.25pt;height:15.75pt" o:ole="">
                  <v:imagedata r:id="rId126" o:title=""/>
                </v:shape>
                <o:OLEObject Type="Embed" ProgID="FXE300.Equation" ShapeID="_x0000_i1095" DrawAspect="Content" ObjectID="_1392275774" r:id="rId127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4C75" w:rsidRPr="00836382" w:rsidRDefault="00B74C75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B74C75" w:rsidRPr="004E1905" w:rsidTr="00D02F9A">
        <w:trPr>
          <w:cantSplit/>
        </w:trPr>
        <w:tc>
          <w:tcPr>
            <w:tcW w:w="534" w:type="dxa"/>
          </w:tcPr>
          <w:p w:rsidR="00B74C75" w:rsidRPr="004E1905" w:rsidRDefault="00B74C75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0064" w:type="dxa"/>
            <w:gridSpan w:val="4"/>
          </w:tcPr>
          <w:p w:rsidR="00B74C75" w:rsidRPr="00836382" w:rsidRDefault="00B74C75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86" w:dyaOrig="464" w14:anchorId="46FCD83F">
                <v:shape id="_x0000_i1096" type="#_x0000_t75" style="width:126.75pt;height:21pt" o:ole="">
                  <v:imagedata r:id="rId128" o:title=""/>
                </v:shape>
                <o:OLEObject Type="Embed" ProgID="FXE300.Equation" ShapeID="_x0000_i1096" DrawAspect="Content" ObjectID="_1392275775" r:id="rId129"/>
              </w:object>
            </w:r>
            <w:r w:rsidRPr="0083638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B74C75" w:rsidRPr="00836382" w:rsidRDefault="00B74C75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4C75" w:rsidRPr="00836382" w:rsidRDefault="00B74C75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67" w:dyaOrig="442" w14:anchorId="6D00D169">
                <v:shape id="_x0000_i1097" type="#_x0000_t75" style="width:60.75pt;height:18.75pt" o:ole="">
                  <v:imagedata r:id="rId130" o:title=""/>
                </v:shape>
                <o:OLEObject Type="Embed" ProgID="FXE300.Equation" ShapeID="_x0000_i1097" DrawAspect="Content" ObjectID="_1392275776" r:id="rId131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67" w:dyaOrig="442">
                <v:shape id="_x0000_i1098" type="#_x0000_t75" style="width:60.75pt;height:18.75pt" o:ole="">
                  <v:imagedata r:id="rId132" o:title=""/>
                </v:shape>
                <o:OLEObject Type="Embed" ProgID="FXE300.Equation" ShapeID="_x0000_i1098" DrawAspect="Content" ObjectID="_1392275777" r:id="rId133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C.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9" w:dyaOrig="442">
                <v:shape id="_x0000_i1099" type="#_x0000_t75" style="width:76.5pt;height:18.75pt" o:ole="">
                  <v:imagedata r:id="rId134" o:title=""/>
                </v:shape>
                <o:OLEObject Type="Embed" ProgID="FXE300.Equation" ShapeID="_x0000_i1099" DrawAspect="Content" ObjectID="_1392275778" r:id="rId135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  D.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9" w:dyaOrig="442">
                <v:shape id="_x0000_i1100" type="#_x0000_t75" style="width:76.5pt;height:18.75pt" o:ole="">
                  <v:imagedata r:id="rId136" o:title=""/>
                </v:shape>
                <o:OLEObject Type="Embed" ProgID="FXE300.Equation" ShapeID="_x0000_i1100" DrawAspect="Content" ObjectID="_1392275779" r:id="rId137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4C75" w:rsidRPr="00836382" w:rsidRDefault="00B74C75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C75" w:rsidRPr="004E1905" w:rsidTr="00D02F9A">
        <w:trPr>
          <w:cantSplit/>
        </w:trPr>
        <w:tc>
          <w:tcPr>
            <w:tcW w:w="534" w:type="dxa"/>
          </w:tcPr>
          <w:p w:rsidR="00B74C75" w:rsidRPr="004E1905" w:rsidRDefault="00B74C75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0064" w:type="dxa"/>
            <w:gridSpan w:val="4"/>
          </w:tcPr>
          <w:p w:rsidR="00B74C75" w:rsidRPr="00836382" w:rsidRDefault="00B74C75" w:rsidP="00F6360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721" w:dyaOrig="464" w14:anchorId="2617F198">
                <v:shape id="_x0000_i1101" type="#_x0000_t75" style="width:147pt;height:18.75pt" o:ole="">
                  <v:imagedata r:id="rId138" o:title=""/>
                </v:shape>
                <o:OLEObject Type="Embed" ProgID="FXE300.Equation" ShapeID="_x0000_i1101" DrawAspect="Content" ObjectID="_1392275780" r:id="rId139"/>
              </w:object>
            </w:r>
            <w:r w:rsidRPr="0083638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B74C75" w:rsidRPr="00836382" w:rsidRDefault="00B74C75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4C75" w:rsidRPr="00836382" w:rsidRDefault="00B74C75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07" w:dyaOrig="442" w14:anchorId="7F9C1BC6">
                <v:shape id="_x0000_i1102" type="#_x0000_t75" style="width:42pt;height:17.25pt" o:ole="">
                  <v:imagedata r:id="rId140" o:title=""/>
                </v:shape>
                <o:OLEObject Type="Embed" ProgID="FXE300.Equation" ShapeID="_x0000_i1102" DrawAspect="Content" ObjectID="_1392275781" r:id="rId141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07" w:dyaOrig="442">
                <v:shape id="_x0000_i1103" type="#_x0000_t75" style="width:42pt;height:17.25pt" o:ole="">
                  <v:imagedata r:id="rId142" o:title=""/>
                </v:shape>
                <o:OLEObject Type="Embed" ProgID="FXE300.Equation" ShapeID="_x0000_i1103" DrawAspect="Content" ObjectID="_1392275782" r:id="rId143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C.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67" w:dyaOrig="442">
                <v:shape id="_x0000_i1104" type="#_x0000_t75" style="width:48pt;height:17.25pt" o:ole="">
                  <v:imagedata r:id="rId144" o:title=""/>
                </v:shape>
                <o:OLEObject Type="Embed" ProgID="FXE300.Equation" ShapeID="_x0000_i1104" DrawAspect="Content" ObjectID="_1392275783" r:id="rId145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67" w:dyaOrig="442">
                <v:shape id="_x0000_i1105" type="#_x0000_t75" style="width:48pt;height:17.25pt" o:ole="">
                  <v:imagedata r:id="rId146" o:title=""/>
                </v:shape>
                <o:OLEObject Type="Embed" ProgID="FXE300.Equation" ShapeID="_x0000_i1105" DrawAspect="Content" ObjectID="_1392275784" r:id="rId147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4C75" w:rsidRPr="00836382" w:rsidRDefault="00B74C75" w:rsidP="00F63603">
            <w:pPr>
              <w:rPr>
                <w:rFonts w:ascii="Times New Roman" w:hAnsi="Times New Roman" w:cs="Times New Roman"/>
                <w:position w:val="-26"/>
                <w:sz w:val="24"/>
                <w:szCs w:val="24"/>
              </w:rPr>
            </w:pPr>
          </w:p>
        </w:tc>
      </w:tr>
      <w:tr w:rsidR="00B74C75" w:rsidRPr="004E1905" w:rsidTr="00D02F9A">
        <w:trPr>
          <w:cantSplit/>
        </w:trPr>
        <w:tc>
          <w:tcPr>
            <w:tcW w:w="534" w:type="dxa"/>
          </w:tcPr>
          <w:p w:rsidR="00B74C75" w:rsidRPr="004E1905" w:rsidRDefault="00B74C75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064" w:type="dxa"/>
            <w:gridSpan w:val="4"/>
          </w:tcPr>
          <w:p w:rsidR="00B74C75" w:rsidRPr="00836382" w:rsidRDefault="00B74C75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Rationalise the denominator of the fraction </w:t>
            </w:r>
            <w:r w:rsidRPr="00836382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1559" w:dyaOrig="924" w14:anchorId="6785C466">
                <v:shape id="_x0000_i1106" type="#_x0000_t75" style="width:58.5pt;height:33.75pt" o:ole="">
                  <v:imagedata r:id="rId148" o:title=""/>
                </v:shape>
                <o:OLEObject Type="Embed" ProgID="FXE300.Equation" ShapeID="_x0000_i1106" DrawAspect="Content" ObjectID="_1392275785" r:id="rId149"/>
              </w:object>
            </w:r>
            <w:r w:rsidRPr="00836382">
              <w:rPr>
                <w:rFonts w:ascii="Times New Roman" w:hAnsi="Times New Roman" w:cs="Times New Roman"/>
                <w:position w:val="-26"/>
                <w:sz w:val="24"/>
                <w:szCs w:val="24"/>
              </w:rPr>
              <w:t xml:space="preserve"> </w:t>
            </w:r>
          </w:p>
          <w:p w:rsidR="00B74C75" w:rsidRPr="00836382" w:rsidRDefault="00B74C75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5214FE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1267" w:dyaOrig="824" w14:anchorId="11CC5D31">
                <v:shape id="_x0000_i1107" type="#_x0000_t75" style="width:48.75pt;height:33pt" o:ole="">
                  <v:imagedata r:id="rId150" o:title=""/>
                </v:shape>
                <o:OLEObject Type="Embed" ProgID="FXE300.Equation" ShapeID="_x0000_i1107" DrawAspect="Content" ObjectID="_1392275786" r:id="rId151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5214FE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1307" w:dyaOrig="824">
                <v:shape id="_x0000_i1108" type="#_x0000_t75" style="width:50.25pt;height:33pt" o:ole="">
                  <v:imagedata r:id="rId152" o:title=""/>
                </v:shape>
                <o:OLEObject Type="Embed" ProgID="FXE300.Equation" ShapeID="_x0000_i1108" DrawAspect="Content" ObjectID="_1392275787" r:id="rId153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C.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5214FE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1267" w:dyaOrig="824">
                <v:shape id="_x0000_i1109" type="#_x0000_t75" style="width:48.75pt;height:33pt" o:ole="">
                  <v:imagedata r:id="rId154" o:title=""/>
                </v:shape>
                <o:OLEObject Type="Embed" ProgID="FXE300.Equation" ShapeID="_x0000_i1109" DrawAspect="Content" ObjectID="_1392275788" r:id="rId155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14FE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1307" w:dyaOrig="824">
                <v:shape id="_x0000_i1110" type="#_x0000_t75" style="width:50.25pt;height:33pt" o:ole="">
                  <v:imagedata r:id="rId156" o:title=""/>
                </v:shape>
                <o:OLEObject Type="Embed" ProgID="FXE300.Equation" ShapeID="_x0000_i1110" DrawAspect="Content" ObjectID="_1392275789" r:id="rId157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4C75" w:rsidRPr="00836382" w:rsidRDefault="00B74C75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C75" w:rsidRPr="004E1905" w:rsidTr="00D02F9A">
        <w:trPr>
          <w:cantSplit/>
        </w:trPr>
        <w:tc>
          <w:tcPr>
            <w:tcW w:w="534" w:type="dxa"/>
          </w:tcPr>
          <w:p w:rsidR="00B74C75" w:rsidRPr="004E1905" w:rsidRDefault="00B74C75" w:rsidP="001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064" w:type="dxa"/>
            <w:gridSpan w:val="4"/>
          </w:tcPr>
          <w:p w:rsidR="00B74C75" w:rsidRPr="009B411F" w:rsidRDefault="00B74C75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11F">
              <w:rPr>
                <w:rFonts w:ascii="Times New Roman" w:hAnsi="Times New Roman" w:cs="Times New Roman"/>
                <w:sz w:val="24"/>
                <w:szCs w:val="24"/>
              </w:rPr>
              <w:t>Express</w:t>
            </w:r>
            <w:r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1187" w:dyaOrig="924" w14:anchorId="1F28B6BC">
                <v:shape id="_x0000_i1111" type="#_x0000_t75" style="width:53.25pt;height:40.5pt" o:ole="">
                  <v:imagedata r:id="rId158" o:title=""/>
                </v:shape>
                <o:OLEObject Type="Embed" ProgID="FXE300.Equation" ShapeID="_x0000_i1111" DrawAspect="Content" ObjectID="_1392275790" r:id="rId159"/>
              </w:object>
            </w:r>
            <w:r w:rsidRPr="00836382">
              <w:rPr>
                <w:rFonts w:ascii="Times New Roman" w:hAnsi="Times New Roman" w:cs="Times New Roman"/>
                <w:position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a fraction with a rational denominator.</w:t>
            </w:r>
          </w:p>
          <w:p w:rsidR="00B74C75" w:rsidRPr="00836382" w:rsidRDefault="00B74C75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BF27DE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1586" w:dyaOrig="824">
                <v:shape id="_x0000_i1112" type="#_x0000_t75" style="width:62.25pt;height:32.25pt" o:ole="">
                  <v:imagedata r:id="rId160" o:title=""/>
                </v:shape>
                <o:OLEObject Type="Embed" ProgID="FXE300.Equation" ShapeID="_x0000_i1112" DrawAspect="Content" ObjectID="_1392275791" r:id="rId161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BF27DE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1627" w:dyaOrig="824">
                <v:shape id="_x0000_i1113" type="#_x0000_t75" style="width:64.5pt;height:32.25pt" o:ole="">
                  <v:imagedata r:id="rId162" o:title=""/>
                </v:shape>
                <o:OLEObject Type="Embed" ProgID="FXE300.Equation" ShapeID="_x0000_i1113" DrawAspect="Content" ObjectID="_1392275792" r:id="rId163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C.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BF27DE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1426" w:dyaOrig="824">
                <v:shape id="_x0000_i1114" type="#_x0000_t75" style="width:56.25pt;height:32.25pt" o:ole="">
                  <v:imagedata r:id="rId164" o:title=""/>
                </v:shape>
                <o:OLEObject Type="Embed" ProgID="FXE300.Equation" ShapeID="_x0000_i1114" DrawAspect="Content" ObjectID="_1392275793" r:id="rId165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27DE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1426" w:dyaOrig="824">
                <v:shape id="_x0000_i1115" type="#_x0000_t75" style="width:56.25pt;height:32.25pt" o:ole="">
                  <v:imagedata r:id="rId166" o:title=""/>
                </v:shape>
                <o:OLEObject Type="Embed" ProgID="FXE300.Equation" ShapeID="_x0000_i1115" DrawAspect="Content" ObjectID="_1392275794" r:id="rId167"/>
              </w:object>
            </w:r>
            <w:r w:rsidRPr="00836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4C75" w:rsidRPr="00836382" w:rsidRDefault="00B74C75" w:rsidP="00F6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FF1257" w:rsidRDefault="00FF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69C" w:rsidRDefault="00FB269C" w:rsidP="00D02F9A">
      <w:pPr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951"/>
        <w:gridCol w:w="4040"/>
        <w:gridCol w:w="4607"/>
      </w:tblGrid>
      <w:tr w:rsidR="00D02F9A" w:rsidRPr="004E1905" w:rsidTr="00A94B9F">
        <w:trPr>
          <w:cantSplit/>
        </w:trPr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D02F9A" w:rsidRDefault="00D02F9A" w:rsidP="00A94B9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D02F9A" w:rsidRPr="004E1905" w:rsidRDefault="00D02F9A" w:rsidP="00A94B9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D02F9A" w:rsidRDefault="00D02F9A" w:rsidP="00D02F9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D02F9A" w:rsidRDefault="00D02F9A" w:rsidP="00D02F9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D02F9A" w:rsidRDefault="00D02F9A" w:rsidP="00D02F9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Surds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D02F9A" w:rsidRPr="004E1905" w:rsidRDefault="00D02F9A" w:rsidP="00A94B9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D02F9A" w:rsidRPr="004E1905" w:rsidTr="00A94B9F">
        <w:trPr>
          <w:cantSplit/>
        </w:trPr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D02F9A" w:rsidRPr="004E1905" w:rsidRDefault="00D02F9A" w:rsidP="00A94B9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647" w:type="dxa"/>
            <w:gridSpan w:val="2"/>
            <w:tcBorders>
              <w:top w:val="nil"/>
              <w:bottom w:val="nil"/>
            </w:tcBorders>
            <w:vAlign w:val="center"/>
          </w:tcPr>
          <w:p w:rsidR="00D02F9A" w:rsidRPr="004E1905" w:rsidRDefault="00D02F9A" w:rsidP="00A94B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Multiple Choice Answer Sheet</w:t>
            </w:r>
          </w:p>
        </w:tc>
      </w:tr>
    </w:tbl>
    <w:p w:rsidR="00D02F9A" w:rsidRDefault="00D02F9A" w:rsidP="00D02F9A">
      <w:pPr>
        <w:spacing w:line="240" w:lineRule="auto"/>
        <w:jc w:val="center"/>
      </w:pPr>
    </w:p>
    <w:p w:rsidR="00D02F9A" w:rsidRPr="00EB7C1D" w:rsidRDefault="00D02F9A" w:rsidP="00D02F9A">
      <w:pPr>
        <w:spacing w:line="240" w:lineRule="auto"/>
        <w:jc w:val="center"/>
        <w:rPr>
          <w:rFonts w:ascii="Times New Roman" w:hAnsi="Times New Roman" w:cs="Times New Roman"/>
        </w:rPr>
      </w:pPr>
      <w:r w:rsidRPr="00EB7C1D">
        <w:rPr>
          <w:rFonts w:ascii="Times New Roman" w:hAnsi="Times New Roman" w:cs="Times New Roman"/>
        </w:rPr>
        <w:t>Completely fill the response oval representing the most correct answer.</w:t>
      </w:r>
    </w:p>
    <w:p w:rsidR="00A94B9F" w:rsidRDefault="00C67F16" w:rsidP="00620828">
      <w:pPr>
        <w:spacing w:after="120" w:line="240" w:lineRule="auto"/>
        <w:sectPr w:rsidR="00A94B9F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620828" w:rsidRDefault="00620828" w:rsidP="00620828">
      <w:pPr>
        <w:spacing w:after="120" w:line="240" w:lineRule="auto"/>
        <w:sectPr w:rsidR="00620828" w:rsidSect="00A94B9F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48C1E" wp14:editId="78C0594D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ED4B0" wp14:editId="4DA22533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9F762" wp14:editId="42144CFC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A25FB" wp14:editId="0EEFDE23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2990ED" wp14:editId="0CA98E05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A18F3" wp14:editId="015C18E5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3AAE9" wp14:editId="6A307C7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2F183" wp14:editId="14980F1A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80A20" wp14:editId="05F93184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ED37CB" wp14:editId="7E825257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DCD83" wp14:editId="08E208D0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78CE74" wp14:editId="4F952F80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C28E7" wp14:editId="69C9F2DE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771D65" wp14:editId="0BAF710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EE783" wp14:editId="5954769D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573FB3" wp14:editId="6633879F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E6D78B" wp14:editId="6FE7E834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C404A2" wp14:editId="30F28A5A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B26DD1" wp14:editId="4F2BE3EF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D42F13" wp14:editId="241ED148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4F87C7" wp14:editId="7F18C836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C5C789" wp14:editId="6284BFA3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B8CD93" wp14:editId="61B32F75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30780B" wp14:editId="0879FDFD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18B08" wp14:editId="7B0F8D9D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B8CCD4" wp14:editId="3296A02E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8BE345" wp14:editId="2C9AB0C0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B71B1" wp14:editId="2BC5792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C4BB0F" wp14:editId="034900A6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AA9DBF" wp14:editId="06728022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AA575D" wp14:editId="2EE681C6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0D4D7D" wp14:editId="056295F8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20119A" wp14:editId="135017DD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B047BD" wp14:editId="3FBCD7F4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B5919F" wp14:editId="32A05369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ACA408" wp14:editId="391DAC49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673D24" wp14:editId="0DA1790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ABD68F" wp14:editId="0952F276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2C496C" wp14:editId="140982B0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E7543B" wp14:editId="0497416A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53B27" wp14:editId="78AB111E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60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30.85pt;margin-top:1.85pt;width:13.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12GQ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HNITX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BCB6D1" wp14:editId="43BE40A0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5715" r="7620" b="13335"/>
                <wp:wrapNone/>
                <wp:docPr id="5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82.4pt;margin-top:1.85pt;width:13.5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4yGgIAAC4EAAAOAAAAZHJzL2Uyb0RvYy54bWysU1Fv0zAQfkfiP1h+p0lKymj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TON4y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C205A6" wp14:editId="525FB51A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5715" r="13335" b="13335"/>
                <wp:wrapNone/>
                <wp:docPr id="5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33.95pt;margin-top:1.85pt;width:13.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6dGgIAAC4EAAAOAAAAZHJzL2Uyb0RvYy54bWysU1Fv0zAQfkfiP1h+p0m6lL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CIsun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B393C4" wp14:editId="5038A09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57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88.35pt;margin-top:1.85pt;width:13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F/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fMGZFT31&#10;6GEvDJtNoz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Ngxf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74B6C4" wp14:editId="439439BF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6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0.85pt;margin-top:1.85pt;width:13.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pl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dhepl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78253C" wp14:editId="24394843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55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182.4pt;margin-top:1.85pt;width:13.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eX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1HUeX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960789" wp14:editId="4AABDA67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54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33.95pt;margin-top:1.85pt;width:13.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rhGgIAAC4EAAAOAAAAZHJzL2Uyb0RvYy54bWysU1Fv0zAQfkfiP1h+p0lKSln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KuV64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E66DC5" wp14:editId="4C0DFBED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88.35pt;margin-top:1.85pt;width:13.5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Yc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+QVnVvTU&#10;o8edMGx2Gb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sRGH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869960" wp14:editId="79B6CF63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335" r="11430" b="5715"/>
                <wp:wrapNone/>
                <wp:docPr id="52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30.85pt;margin-top:1.85pt;width:13.5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/zGgIAAC4EAAAOAAAAZHJzL2Uyb0RvYy54bWysU1Fv0zAQfkfiP1h+p0m6hr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C5e/z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3F0F29" wp14:editId="0F357E06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335" r="7620" b="5715"/>
                <wp:wrapNone/>
                <wp:docPr id="51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182.4pt;margin-top:1.85pt;width:13.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qfUIB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3075D6" wp14:editId="68255B6C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335" r="13335" b="5715"/>
                <wp:wrapNone/>
                <wp:docPr id="50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133.95pt;margin-top:1.85pt;width:13.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TC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LNrVMI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311F6A" wp14:editId="038F15E7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335" r="11430" b="5715"/>
                <wp:wrapNone/>
                <wp:docPr id="49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88.35pt;margin-top:1.85pt;width:13.5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"/>
            </w:pict>
          </mc:Fallback>
        </mc:AlternateContent>
      </w:r>
      <w:r w:rsidR="00C67F16">
        <w:tab/>
        <w:t xml:space="preserve"> 13.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480414" wp14:editId="1CD13FD8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48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230.85pt;margin-top:1.85pt;width:13.5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1Hi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CY01Hi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8B0D60" wp14:editId="4B8CCF6D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47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182.4pt;margin-top:1.85pt;width:13.5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4AGgIAAC4EAAAOAAAAZHJzL2Uyb0RvYy54bWysU1Fv0zAQfkfiP1h+p0lKu7K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bMGZFT31&#10;6GEvDJtf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CQgE4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FE613C" wp14:editId="00E5366F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46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133.95pt;margin-top:1.85pt;width:13.5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jDGg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SZZYwx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65E88F" wp14:editId="0497A48C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45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88.35pt;margin-top:1.85pt;width:13.5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Q71M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9051C5" wp14:editId="639DD445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1430" r="11430" b="7620"/>
                <wp:wrapNone/>
                <wp:docPr id="44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230.85pt;margin-top:1.85pt;width:13.5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ky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y5IzK3rq&#10;0eNOGHZV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WuCTI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E555E0" wp14:editId="511C410D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1430" r="7620" b="7620"/>
                <wp:wrapNone/>
                <wp:docPr id="43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182.4pt;margin-top:1.85pt;width:13.5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H2PNc8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F85EEC" wp14:editId="2A5E5D5A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1430" r="13335" b="7620"/>
                <wp:wrapNone/>
                <wp:docPr id="42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133.95pt;margin-top:1.85pt;width:13.5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J5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bMqZFT31&#10;6GEvDJsvojaD8yWlPLlHjNV5dwfym2cW1p2wrbpBhKFToiZGRczPXlyIjqerbDt8hpqQxS5AkunQ&#10;YB8BSQB2SN04nruhDoFJOiyuitmceiYpVBSzt3nqVibK58sOffiooGfRqLgyRjsf9RKl2N/5EPmI&#10;8jkr8Qej6402JjnYbtcGGVVb8U1aqQQq8zLNWDZUfDGfzhPyi5i/hMjT+hsEws7WadKiVh9OdhDa&#10;jDaxNPYkXtRr1H0L9ZG0QxiHlj4ZGR3gD84GGtiK++87gYoz88mS/otiNosTnpzZ/Gp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r8Hie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300277" wp14:editId="29DB4E9F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1430" r="11430" b="7620"/>
                <wp:wrapNone/>
                <wp:docPr id="41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88.35pt;margin-top:1.85pt;width:13.5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+L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suDMioF6&#10;dL8Xhi0u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1lPi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C67F16" w:rsidP="001D72C4">
      <w:pPr>
        <w:spacing w:after="120" w:line="240" w:lineRule="auto"/>
      </w:pPr>
      <w:r>
        <w:tab/>
      </w:r>
    </w:p>
    <w:p w:rsidR="00E24335" w:rsidRDefault="00E24335"/>
    <w:p w:rsidR="00620828" w:rsidRDefault="00620828"/>
    <w:p w:rsidR="00620828" w:rsidRDefault="00620828"/>
    <w:p w:rsidR="00620828" w:rsidRDefault="00620828"/>
    <w:p w:rsidR="00A94B9F" w:rsidRDefault="00A94B9F">
      <w:pPr>
        <w:sectPr w:rsidR="00A94B9F" w:rsidSect="00A94B9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:rsidR="00A94B9F" w:rsidRDefault="00A94B9F"/>
    <w:p w:rsidR="00A94B9F" w:rsidRDefault="00A94B9F">
      <w:pPr>
        <w:sectPr w:rsidR="00A94B9F" w:rsidSect="0062082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94B9F" w:rsidRPr="00510B64" w:rsidRDefault="00A94B9F" w:rsidP="00A94B9F">
      <w:pPr>
        <w:rPr>
          <w:rFonts w:ascii="Times New Roman" w:hAnsi="Times New Roman" w:cs="Times New Roman"/>
        </w:rPr>
      </w:pPr>
    </w:p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A94B9F" w:rsidRPr="00510B64" w:rsidTr="00A94B9F">
        <w:trPr>
          <w:cantSplit/>
        </w:trPr>
        <w:tc>
          <w:tcPr>
            <w:tcW w:w="2121" w:type="dxa"/>
            <w:vMerge w:val="restart"/>
            <w:tcBorders>
              <w:top w:val="nil"/>
            </w:tcBorders>
            <w:vAlign w:val="center"/>
          </w:tcPr>
          <w:p w:rsidR="00A94B9F" w:rsidRPr="00510B64" w:rsidRDefault="00A94B9F" w:rsidP="00A94B9F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A94B9F" w:rsidRDefault="00A94B9F" w:rsidP="00A94B9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A94B9F" w:rsidRPr="00510B64" w:rsidRDefault="00A94B9F" w:rsidP="00A94B9F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Surds</w:t>
            </w:r>
          </w:p>
        </w:tc>
      </w:tr>
      <w:tr w:rsidR="00A94B9F" w:rsidRPr="00510B64" w:rsidTr="00A94B9F">
        <w:trPr>
          <w:cantSplit/>
        </w:trPr>
        <w:tc>
          <w:tcPr>
            <w:tcW w:w="2121" w:type="dxa"/>
            <w:vMerge/>
            <w:tcBorders>
              <w:bottom w:val="nil"/>
            </w:tcBorders>
            <w:vAlign w:val="center"/>
          </w:tcPr>
          <w:p w:rsidR="00A94B9F" w:rsidRPr="00510B64" w:rsidRDefault="00A94B9F" w:rsidP="00A94B9F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A94B9F" w:rsidRPr="00510B64" w:rsidRDefault="00A94B9F" w:rsidP="00A94B9F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</w:tc>
      </w:tr>
    </w:tbl>
    <w:p w:rsidR="00A94B9F" w:rsidRPr="00510B64" w:rsidRDefault="00A94B9F" w:rsidP="00A94B9F">
      <w:pPr>
        <w:rPr>
          <w:rFonts w:ascii="Times New Roman" w:hAnsi="Times New Roman" w:cs="Times New Roman"/>
        </w:rPr>
      </w:pPr>
      <w:r w:rsidRPr="00510B64">
        <w:rPr>
          <w:rFonts w:ascii="Times New Roman" w:hAnsi="Times New Roman" w:cs="Times New Roman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483" w:tblpY="346"/>
        <w:tblW w:w="4219" w:type="dxa"/>
        <w:tblLook w:val="04A0" w:firstRow="1" w:lastRow="0" w:firstColumn="1" w:lastColumn="0" w:noHBand="0" w:noVBand="1"/>
      </w:tblPr>
      <w:tblGrid>
        <w:gridCol w:w="568"/>
        <w:gridCol w:w="3651"/>
      </w:tblGrid>
      <w:tr w:rsidR="00A94B9F" w:rsidRPr="00510B64" w:rsidTr="00A94B9F">
        <w:tc>
          <w:tcPr>
            <w:tcW w:w="4219" w:type="dxa"/>
            <w:gridSpan w:val="2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A94B9F" w:rsidRPr="00510B64" w:rsidTr="00A94B9F">
        <w:tc>
          <w:tcPr>
            <w:tcW w:w="56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51" w:type="dxa"/>
          </w:tcPr>
          <w:p w:rsidR="00A94B9F" w:rsidRPr="00A94B9F" w:rsidRDefault="00A94B9F" w:rsidP="00A94B9F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94B9F">
              <w:rPr>
                <w:rFonts w:ascii="Times New Roman" w:hAnsi="Times New Roman" w:cs="Times New Roman"/>
                <w:color w:val="FF0000"/>
                <w:position w:val="-8"/>
              </w:rPr>
              <w:object w:dxaOrig="836" w:dyaOrig="404">
                <v:shape id="_x0000_i1073" type="#_x0000_t75" style="width:42pt;height:20.25pt" o:ole="">
                  <v:imagedata r:id="rId168" o:title=""/>
                </v:shape>
                <o:OLEObject Type="Embed" ProgID="FXE300.Equation" ShapeID="_x0000_i1073" DrawAspect="Content" ObjectID="_1392275795" r:id="rId169"/>
              </w:object>
            </w:r>
            <w:r w:rsidRPr="00A94B9F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A94B9F" w:rsidRPr="00510B64" w:rsidTr="00A94B9F">
        <w:tc>
          <w:tcPr>
            <w:tcW w:w="56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51" w:type="dxa"/>
          </w:tcPr>
          <w:p w:rsidR="00A94B9F" w:rsidRPr="00A94B9F" w:rsidRDefault="00A94B9F" w:rsidP="00A94B9F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94B9F">
              <w:rPr>
                <w:rFonts w:ascii="Times New Roman" w:hAnsi="Times New Roman" w:cs="Times New Roman"/>
                <w:color w:val="FF0000"/>
                <w:position w:val="-8"/>
              </w:rPr>
              <w:object w:dxaOrig="696" w:dyaOrig="404">
                <v:shape id="_x0000_i1074" type="#_x0000_t75" style="width:34.5pt;height:20.25pt" o:ole="">
                  <v:imagedata r:id="rId170" o:title=""/>
                </v:shape>
                <o:OLEObject Type="Embed" ProgID="FXE300.Equation" ShapeID="_x0000_i1074" DrawAspect="Content" ObjectID="_1392275796" r:id="rId171"/>
              </w:object>
            </w:r>
            <w:r w:rsidRPr="00A94B9F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A94B9F" w:rsidRPr="00510B64" w:rsidTr="00A94B9F">
        <w:tc>
          <w:tcPr>
            <w:tcW w:w="56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51" w:type="dxa"/>
          </w:tcPr>
          <w:p w:rsidR="00A94B9F" w:rsidRPr="00A94B9F" w:rsidRDefault="00A94B9F" w:rsidP="00A94B9F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94B9F">
              <w:rPr>
                <w:rFonts w:ascii="Times New Roman" w:hAnsi="Times New Roman" w:cs="Times New Roman"/>
                <w:color w:val="FF0000"/>
                <w:position w:val="-8"/>
              </w:rPr>
              <w:object w:dxaOrig="1458" w:dyaOrig="404">
                <v:shape id="_x0000_i1075" type="#_x0000_t75" style="width:72.75pt;height:20.25pt" o:ole="">
                  <v:imagedata r:id="rId172" o:title=""/>
                </v:shape>
                <o:OLEObject Type="Embed" ProgID="FXE300.Equation" ShapeID="_x0000_i1075" DrawAspect="Content" ObjectID="_1392275797" r:id="rId173"/>
              </w:object>
            </w:r>
            <w:r w:rsidRPr="00A94B9F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A94B9F" w:rsidRPr="00510B64" w:rsidTr="00A94B9F">
        <w:tc>
          <w:tcPr>
            <w:tcW w:w="56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51" w:type="dxa"/>
          </w:tcPr>
          <w:p w:rsidR="00A94B9F" w:rsidRPr="00A94B9F" w:rsidRDefault="00A94B9F" w:rsidP="00A94B9F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94B9F">
              <w:rPr>
                <w:rFonts w:ascii="Times New Roman" w:hAnsi="Times New Roman" w:cs="Times New Roman"/>
                <w:color w:val="FF0000"/>
                <w:position w:val="-8"/>
              </w:rPr>
              <w:object w:dxaOrig="556" w:dyaOrig="404">
                <v:shape id="_x0000_i1076" type="#_x0000_t75" style="width:27.75pt;height:20.25pt" o:ole="">
                  <v:imagedata r:id="rId174" o:title=""/>
                </v:shape>
                <o:OLEObject Type="Embed" ProgID="FXE300.Equation" ShapeID="_x0000_i1076" DrawAspect="Content" ObjectID="_1392275798" r:id="rId175"/>
              </w:object>
            </w:r>
            <w:r w:rsidRPr="00A94B9F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A94B9F" w:rsidRPr="00510B64" w:rsidTr="00A94B9F">
        <w:tc>
          <w:tcPr>
            <w:tcW w:w="56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51" w:type="dxa"/>
          </w:tcPr>
          <w:p w:rsidR="00A94B9F" w:rsidRPr="00A94B9F" w:rsidRDefault="00A94B9F" w:rsidP="00A94B9F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94B9F">
              <w:rPr>
                <w:rFonts w:ascii="Times New Roman" w:hAnsi="Times New Roman" w:cs="Times New Roman"/>
                <w:color w:val="FF0000"/>
                <w:position w:val="-8"/>
              </w:rPr>
              <w:object w:dxaOrig="696" w:dyaOrig="404">
                <v:shape id="_x0000_i1077" type="#_x0000_t75" style="width:34.5pt;height:20.25pt" o:ole="">
                  <v:imagedata r:id="rId176" o:title=""/>
                </v:shape>
                <o:OLEObject Type="Embed" ProgID="FXE300.Equation" ShapeID="_x0000_i1077" DrawAspect="Content" ObjectID="_1392275799" r:id="rId177"/>
              </w:object>
            </w:r>
            <w:r w:rsidRPr="00A94B9F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A94B9F" w:rsidRPr="00510B64" w:rsidTr="00A94B9F">
        <w:tc>
          <w:tcPr>
            <w:tcW w:w="56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51" w:type="dxa"/>
          </w:tcPr>
          <w:p w:rsidR="00A94B9F" w:rsidRPr="00DA5EB3" w:rsidRDefault="00A94B9F" w:rsidP="00A94B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EB3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</w:tr>
      <w:tr w:rsidR="00A94B9F" w:rsidRPr="00510B64" w:rsidTr="00A94B9F">
        <w:tc>
          <w:tcPr>
            <w:tcW w:w="56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 xml:space="preserve">7    </w:t>
            </w:r>
          </w:p>
        </w:tc>
        <w:tc>
          <w:tcPr>
            <w:tcW w:w="3651" w:type="dxa"/>
          </w:tcPr>
          <w:p w:rsidR="00A94B9F" w:rsidRPr="00A94B9F" w:rsidRDefault="00A94B9F" w:rsidP="00A94B9F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94B9F">
              <w:rPr>
                <w:rFonts w:ascii="Times New Roman" w:hAnsi="Times New Roman" w:cs="Times New Roman"/>
                <w:color w:val="FF0000"/>
                <w:position w:val="-8"/>
              </w:rPr>
              <w:object w:dxaOrig="556" w:dyaOrig="404">
                <v:shape id="_x0000_i1078" type="#_x0000_t75" style="width:27.75pt;height:20.25pt" o:ole="">
                  <v:imagedata r:id="rId178" o:title=""/>
                </v:shape>
                <o:OLEObject Type="Embed" ProgID="FXE300.Equation" ShapeID="_x0000_i1078" DrawAspect="Content" ObjectID="_1392275800" r:id="rId179"/>
              </w:object>
            </w:r>
            <w:r w:rsidRPr="00A94B9F">
              <w:rPr>
                <w:rFonts w:ascii="Times New Roman" w:hAnsi="Times New Roman" w:cs="Times New Roman"/>
                <w:position w:val="-8"/>
              </w:rPr>
              <w:t xml:space="preserve">  </w:t>
            </w:r>
          </w:p>
        </w:tc>
      </w:tr>
      <w:tr w:rsidR="00A94B9F" w:rsidRPr="00510B64" w:rsidTr="00A94B9F">
        <w:tc>
          <w:tcPr>
            <w:tcW w:w="56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51" w:type="dxa"/>
          </w:tcPr>
          <w:p w:rsidR="00A94B9F" w:rsidRPr="00A94B9F" w:rsidRDefault="00A94B9F" w:rsidP="00A94B9F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94B9F">
              <w:rPr>
                <w:rFonts w:ascii="Times New Roman" w:hAnsi="Times New Roman" w:cs="Times New Roman"/>
                <w:color w:val="FF0000"/>
                <w:position w:val="-8"/>
              </w:rPr>
              <w:object w:dxaOrig="1536" w:dyaOrig="404">
                <v:shape id="_x0000_i1079" type="#_x0000_t75" style="width:76.5pt;height:20.25pt" o:ole="">
                  <v:imagedata r:id="rId180" o:title=""/>
                </v:shape>
                <o:OLEObject Type="Embed" ProgID="FXE300.Equation" ShapeID="_x0000_i1079" DrawAspect="Content" ObjectID="_1392275801" r:id="rId181"/>
              </w:object>
            </w:r>
            <w:r w:rsidRPr="00A94B9F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A94B9F" w:rsidRPr="00510B64" w:rsidTr="00A94B9F">
        <w:tc>
          <w:tcPr>
            <w:tcW w:w="56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51" w:type="dxa"/>
          </w:tcPr>
          <w:p w:rsidR="00A94B9F" w:rsidRPr="00A94B9F" w:rsidRDefault="00A94B9F" w:rsidP="00A94B9F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94B9F">
              <w:rPr>
                <w:rFonts w:ascii="Times New Roman" w:hAnsi="Times New Roman" w:cs="Times New Roman"/>
                <w:color w:val="FF0000"/>
                <w:position w:val="-8"/>
              </w:rPr>
              <w:object w:dxaOrig="1536" w:dyaOrig="404">
                <v:shape id="_x0000_i1080" type="#_x0000_t75" style="width:76.5pt;height:20.25pt" o:ole="">
                  <v:imagedata r:id="rId182" o:title=""/>
                </v:shape>
                <o:OLEObject Type="Embed" ProgID="FXE300.Equation" ShapeID="_x0000_i1080" DrawAspect="Content" ObjectID="_1392275802" r:id="rId183"/>
              </w:object>
            </w:r>
            <w:r w:rsidRPr="00A94B9F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A94B9F" w:rsidRPr="00510B64" w:rsidTr="00A94B9F">
        <w:tc>
          <w:tcPr>
            <w:tcW w:w="56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51" w:type="dxa"/>
          </w:tcPr>
          <w:p w:rsidR="00A94B9F" w:rsidRPr="00A94B9F" w:rsidRDefault="00A94B9F" w:rsidP="00A94B9F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94B9F">
              <w:rPr>
                <w:rFonts w:ascii="Times New Roman" w:hAnsi="Times New Roman" w:cs="Times New Roman"/>
                <w:color w:val="FF0000"/>
                <w:position w:val="-8"/>
              </w:rPr>
              <w:object w:dxaOrig="976" w:dyaOrig="404">
                <v:shape id="_x0000_i1081" type="#_x0000_t75" style="width:48.75pt;height:20.25pt" o:ole="">
                  <v:imagedata r:id="rId184" o:title=""/>
                </v:shape>
                <o:OLEObject Type="Embed" ProgID="FXE300.Equation" ShapeID="_x0000_i1081" DrawAspect="Content" ObjectID="_1392275803" r:id="rId185"/>
              </w:object>
            </w:r>
            <w:r w:rsidRPr="00A94B9F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A94B9F" w:rsidRPr="00510B64" w:rsidTr="00A94B9F">
        <w:tc>
          <w:tcPr>
            <w:tcW w:w="56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51" w:type="dxa"/>
          </w:tcPr>
          <w:p w:rsidR="00A94B9F" w:rsidRPr="00A94B9F" w:rsidRDefault="00A94B9F" w:rsidP="00A94B9F">
            <w:pPr>
              <w:rPr>
                <w:rFonts w:ascii="Times New Roman" w:hAnsi="Times New Roman" w:cs="Times New Roman"/>
                <w:position w:val="-26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94B9F">
              <w:rPr>
                <w:rFonts w:ascii="Times New Roman" w:hAnsi="Times New Roman" w:cs="Times New Roman"/>
                <w:color w:val="FF0000"/>
                <w:position w:val="-26"/>
              </w:rPr>
              <w:object w:dxaOrig="976" w:dyaOrig="725">
                <v:shape id="_x0000_i1082" type="#_x0000_t75" style="width:48.75pt;height:36pt" o:ole="">
                  <v:imagedata r:id="rId186" o:title=""/>
                </v:shape>
                <o:OLEObject Type="Embed" ProgID="FXE300.Equation" ShapeID="_x0000_i1082" DrawAspect="Content" ObjectID="_1392275804" r:id="rId187"/>
              </w:object>
            </w:r>
            <w:r w:rsidRPr="00A94B9F">
              <w:rPr>
                <w:rFonts w:ascii="Times New Roman" w:hAnsi="Times New Roman" w:cs="Times New Roman"/>
                <w:position w:val="-26"/>
              </w:rPr>
              <w:t xml:space="preserve"> </w:t>
            </w:r>
          </w:p>
        </w:tc>
      </w:tr>
      <w:tr w:rsidR="00A94B9F" w:rsidRPr="00510B64" w:rsidTr="00A94B9F">
        <w:tc>
          <w:tcPr>
            <w:tcW w:w="56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51" w:type="dxa"/>
          </w:tcPr>
          <w:p w:rsidR="00A94B9F" w:rsidRPr="00A94B9F" w:rsidRDefault="00A94B9F" w:rsidP="00A94B9F">
            <w:pPr>
              <w:rPr>
                <w:rFonts w:ascii="Times New Roman" w:hAnsi="Times New Roman" w:cs="Times New Roman"/>
                <w:position w:val="-26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94B9F">
              <w:rPr>
                <w:rFonts w:ascii="Times New Roman" w:hAnsi="Times New Roman" w:cs="Times New Roman"/>
                <w:color w:val="FF0000"/>
                <w:position w:val="-26"/>
              </w:rPr>
              <w:object w:dxaOrig="1069" w:dyaOrig="725">
                <v:shape id="_x0000_i1083" type="#_x0000_t75" style="width:53.25pt;height:36pt" o:ole="">
                  <v:imagedata r:id="rId188" o:title=""/>
                </v:shape>
                <o:OLEObject Type="Embed" ProgID="FXE300.Equation" ShapeID="_x0000_i1083" DrawAspect="Content" ObjectID="_1392275805" r:id="rId189"/>
              </w:object>
            </w:r>
            <w:r w:rsidRPr="00A94B9F">
              <w:rPr>
                <w:rFonts w:ascii="Times New Roman" w:hAnsi="Times New Roman" w:cs="Times New Roman"/>
                <w:position w:val="-26"/>
              </w:rPr>
              <w:t xml:space="preserve"> </w:t>
            </w:r>
          </w:p>
        </w:tc>
      </w:tr>
      <w:tr w:rsidR="00A94B9F" w:rsidRPr="00510B64" w:rsidTr="00A94B9F">
        <w:tc>
          <w:tcPr>
            <w:tcW w:w="56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51" w:type="dxa"/>
          </w:tcPr>
          <w:p w:rsidR="00A94B9F" w:rsidRPr="00DA5EB3" w:rsidRDefault="00A94B9F" w:rsidP="00A94B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EB3">
              <w:rPr>
                <w:rFonts w:ascii="Times New Roman" w:hAnsi="Times New Roman" w:cs="Times New Roman"/>
                <w:sz w:val="28"/>
                <w:szCs w:val="28"/>
              </w:rPr>
              <w:t>567</w:t>
            </w:r>
          </w:p>
        </w:tc>
      </w:tr>
      <w:tr w:rsidR="00A94B9F" w:rsidRPr="00510B64" w:rsidTr="00A94B9F">
        <w:tc>
          <w:tcPr>
            <w:tcW w:w="56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51" w:type="dxa"/>
          </w:tcPr>
          <w:p w:rsidR="00A94B9F" w:rsidRPr="00A94B9F" w:rsidRDefault="00A94B9F" w:rsidP="00A94B9F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94B9F">
              <w:rPr>
                <w:rFonts w:ascii="Times New Roman" w:hAnsi="Times New Roman" w:cs="Times New Roman"/>
                <w:color w:val="FF0000"/>
                <w:position w:val="-8"/>
              </w:rPr>
              <w:object w:dxaOrig="2838" w:dyaOrig="404">
                <v:shape id="_x0000_i1084" type="#_x0000_t75" style="width:141.75pt;height:20.25pt" o:ole="">
                  <v:imagedata r:id="rId190" o:title=""/>
                </v:shape>
                <o:OLEObject Type="Embed" ProgID="FXE300.Equation" ShapeID="_x0000_i1084" DrawAspect="Content" ObjectID="_1392275806" r:id="rId191"/>
              </w:object>
            </w:r>
            <w:r w:rsidRPr="00A94B9F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  <w:tr w:rsidR="00A94B9F" w:rsidRPr="00510B64" w:rsidTr="00A94B9F">
        <w:tc>
          <w:tcPr>
            <w:tcW w:w="56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51" w:type="dxa"/>
          </w:tcPr>
          <w:p w:rsidR="00A94B9F" w:rsidRPr="00A94B9F" w:rsidRDefault="00A94B9F" w:rsidP="00A94B9F">
            <w:pPr>
              <w:rPr>
                <w:rFonts w:ascii="Times New Roman" w:hAnsi="Times New Roman" w:cs="Times New Roman"/>
                <w:position w:val="-8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94B9F">
              <w:rPr>
                <w:rFonts w:ascii="Times New Roman" w:hAnsi="Times New Roman" w:cs="Times New Roman"/>
                <w:color w:val="FF0000"/>
                <w:position w:val="-8"/>
              </w:rPr>
              <w:object w:dxaOrig="2674" w:dyaOrig="404">
                <v:shape id="_x0000_i1085" type="#_x0000_t75" style="width:133.5pt;height:20.25pt" o:ole="">
                  <v:imagedata r:id="rId192" o:title=""/>
                </v:shape>
                <o:OLEObject Type="Embed" ProgID="FXE300.Equation" ShapeID="_x0000_i1085" DrawAspect="Content" ObjectID="_1392275807" r:id="rId193"/>
              </w:object>
            </w:r>
            <w:r w:rsidRPr="00A94B9F">
              <w:rPr>
                <w:rFonts w:ascii="Times New Roman" w:hAnsi="Times New Roman" w:cs="Times New Roman"/>
                <w:position w:val="-8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A94B9F" w:rsidRPr="00510B64" w:rsidTr="00A94B9F">
        <w:tc>
          <w:tcPr>
            <w:tcW w:w="2093" w:type="dxa"/>
            <w:gridSpan w:val="2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A94B9F" w:rsidRPr="00510B64" w:rsidTr="00A94B9F">
        <w:tc>
          <w:tcPr>
            <w:tcW w:w="675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94B9F" w:rsidRPr="00510B64" w:rsidTr="00A94B9F">
        <w:tc>
          <w:tcPr>
            <w:tcW w:w="675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94B9F" w:rsidRPr="00510B64" w:rsidTr="00A94B9F">
        <w:tc>
          <w:tcPr>
            <w:tcW w:w="675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A94B9F" w:rsidRPr="00510B64" w:rsidTr="00A94B9F">
        <w:tc>
          <w:tcPr>
            <w:tcW w:w="675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A94B9F" w:rsidRPr="00510B64" w:rsidTr="00A94B9F">
        <w:tc>
          <w:tcPr>
            <w:tcW w:w="675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A94B9F" w:rsidRPr="00510B64" w:rsidTr="00A94B9F">
        <w:tc>
          <w:tcPr>
            <w:tcW w:w="675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94B9F" w:rsidRPr="00510B64" w:rsidTr="00A94B9F">
        <w:tc>
          <w:tcPr>
            <w:tcW w:w="675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 xml:space="preserve">7    </w:t>
            </w:r>
          </w:p>
        </w:tc>
        <w:tc>
          <w:tcPr>
            <w:tcW w:w="141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A94B9F" w:rsidRPr="00510B64" w:rsidTr="00A94B9F">
        <w:tc>
          <w:tcPr>
            <w:tcW w:w="675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8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A94B9F" w:rsidRPr="00510B64" w:rsidTr="00A94B9F">
        <w:tc>
          <w:tcPr>
            <w:tcW w:w="675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8" w:type="dxa"/>
          </w:tcPr>
          <w:p w:rsidR="00A94B9F" w:rsidRPr="00510B64" w:rsidRDefault="00A061D8" w:rsidP="00A94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94B9F" w:rsidRPr="00510B64" w:rsidTr="00A94B9F">
        <w:tc>
          <w:tcPr>
            <w:tcW w:w="675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8" w:type="dxa"/>
          </w:tcPr>
          <w:p w:rsidR="00A94B9F" w:rsidRPr="00510B64" w:rsidRDefault="00A061D8" w:rsidP="00A94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A94B9F" w:rsidRPr="00510B64" w:rsidTr="00A94B9F">
        <w:tc>
          <w:tcPr>
            <w:tcW w:w="675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18" w:type="dxa"/>
          </w:tcPr>
          <w:p w:rsidR="00A94B9F" w:rsidRPr="00510B64" w:rsidRDefault="00A061D8" w:rsidP="00A94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A94B9F" w:rsidRPr="00510B64" w:rsidTr="00A94B9F">
        <w:tc>
          <w:tcPr>
            <w:tcW w:w="675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8" w:type="dxa"/>
          </w:tcPr>
          <w:p w:rsidR="00A94B9F" w:rsidRPr="00510B64" w:rsidRDefault="00A061D8" w:rsidP="00A94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94B9F" w:rsidRPr="00510B64" w:rsidTr="00A94B9F">
        <w:tc>
          <w:tcPr>
            <w:tcW w:w="675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18" w:type="dxa"/>
          </w:tcPr>
          <w:p w:rsidR="00A94B9F" w:rsidRPr="00510B64" w:rsidRDefault="00A061D8" w:rsidP="00A94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A94B9F" w:rsidRPr="00510B64" w:rsidTr="00A94B9F">
        <w:tc>
          <w:tcPr>
            <w:tcW w:w="675" w:type="dxa"/>
          </w:tcPr>
          <w:p w:rsidR="00A94B9F" w:rsidRPr="00510B64" w:rsidRDefault="00A94B9F" w:rsidP="00A94B9F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18" w:type="dxa"/>
          </w:tcPr>
          <w:p w:rsidR="00A94B9F" w:rsidRPr="00510B64" w:rsidRDefault="00A061D8" w:rsidP="00A94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</w:tbl>
    <w:p w:rsidR="00A94B9F" w:rsidRPr="00510B64" w:rsidRDefault="00A94B9F" w:rsidP="00A94B9F">
      <w:pPr>
        <w:rPr>
          <w:rFonts w:ascii="Times New Roman" w:hAnsi="Times New Roman" w:cs="Times New Roman"/>
        </w:rPr>
      </w:pPr>
    </w:p>
    <w:p w:rsidR="00A94B9F" w:rsidRPr="00510B64" w:rsidRDefault="00A94B9F" w:rsidP="00A94B9F">
      <w:pPr>
        <w:rPr>
          <w:rFonts w:ascii="Times New Roman" w:hAnsi="Times New Roman" w:cs="Times New Roman"/>
        </w:rPr>
      </w:pPr>
    </w:p>
    <w:p w:rsidR="00A94B9F" w:rsidRPr="00510B64" w:rsidRDefault="00A94B9F" w:rsidP="00A94B9F">
      <w:pPr>
        <w:rPr>
          <w:rFonts w:ascii="Times New Roman" w:hAnsi="Times New Roman" w:cs="Times New Roman"/>
        </w:rPr>
      </w:pPr>
    </w:p>
    <w:p w:rsidR="00A94B9F" w:rsidRPr="00510B64" w:rsidRDefault="00A94B9F" w:rsidP="00A94B9F">
      <w:pPr>
        <w:rPr>
          <w:rFonts w:ascii="Times New Roman" w:hAnsi="Times New Roman" w:cs="Times New Roman"/>
        </w:rPr>
      </w:pPr>
    </w:p>
    <w:p w:rsidR="00A94B9F" w:rsidRPr="00510B64" w:rsidRDefault="00A94B9F" w:rsidP="00A94B9F">
      <w:pPr>
        <w:rPr>
          <w:rFonts w:ascii="Times New Roman" w:hAnsi="Times New Roman" w:cs="Times New Roman"/>
        </w:rPr>
      </w:pPr>
    </w:p>
    <w:p w:rsidR="00A94B9F" w:rsidRPr="00510B64" w:rsidRDefault="00A94B9F" w:rsidP="00A94B9F">
      <w:pPr>
        <w:rPr>
          <w:rFonts w:ascii="Times New Roman" w:hAnsi="Times New Roman" w:cs="Times New Roman"/>
        </w:rPr>
      </w:pPr>
    </w:p>
    <w:p w:rsidR="00A94B9F" w:rsidRPr="00510B64" w:rsidRDefault="00A94B9F" w:rsidP="00A94B9F">
      <w:pPr>
        <w:rPr>
          <w:rFonts w:ascii="Times New Roman" w:hAnsi="Times New Roman" w:cs="Times New Roman"/>
        </w:rPr>
      </w:pPr>
    </w:p>
    <w:p w:rsidR="00A94B9F" w:rsidRPr="00510B64" w:rsidRDefault="00A94B9F" w:rsidP="00A94B9F">
      <w:pPr>
        <w:rPr>
          <w:rFonts w:ascii="Times New Roman" w:hAnsi="Times New Roman" w:cs="Times New Roman"/>
        </w:rPr>
      </w:pPr>
    </w:p>
    <w:p w:rsidR="00A94B9F" w:rsidRPr="00510B64" w:rsidRDefault="00A94B9F" w:rsidP="00A94B9F">
      <w:pPr>
        <w:rPr>
          <w:rFonts w:ascii="Times New Roman" w:hAnsi="Times New Roman" w:cs="Times New Roman"/>
        </w:rPr>
      </w:pPr>
    </w:p>
    <w:p w:rsidR="00A94B9F" w:rsidRPr="00510B64" w:rsidRDefault="00A94B9F" w:rsidP="00A94B9F">
      <w:pPr>
        <w:rPr>
          <w:rFonts w:ascii="Times New Roman" w:hAnsi="Times New Roman" w:cs="Times New Roman"/>
        </w:rPr>
      </w:pPr>
    </w:p>
    <w:p w:rsidR="00A94B9F" w:rsidRPr="00510B64" w:rsidRDefault="00A94B9F" w:rsidP="00A94B9F">
      <w:pPr>
        <w:rPr>
          <w:rFonts w:ascii="Times New Roman" w:hAnsi="Times New Roman" w:cs="Times New Roman"/>
        </w:rPr>
      </w:pPr>
    </w:p>
    <w:p w:rsidR="00A94B9F" w:rsidRPr="00510B64" w:rsidRDefault="00A94B9F" w:rsidP="00A94B9F">
      <w:pPr>
        <w:rPr>
          <w:rFonts w:ascii="Times New Roman" w:hAnsi="Times New Roman" w:cs="Times New Roman"/>
        </w:rPr>
      </w:pPr>
    </w:p>
    <w:p w:rsidR="00A94B9F" w:rsidRPr="00510B64" w:rsidRDefault="00A94B9F" w:rsidP="00A94B9F">
      <w:pPr>
        <w:rPr>
          <w:rFonts w:ascii="Times New Roman" w:hAnsi="Times New Roman" w:cs="Times New Roman"/>
        </w:rPr>
      </w:pPr>
    </w:p>
    <w:p w:rsidR="00A94B9F" w:rsidRPr="00510B64" w:rsidRDefault="00A94B9F" w:rsidP="00A94B9F">
      <w:pPr>
        <w:rPr>
          <w:rFonts w:ascii="Times New Roman" w:hAnsi="Times New Roman" w:cs="Times New Roman"/>
        </w:rPr>
      </w:pPr>
    </w:p>
    <w:p w:rsidR="00A94B9F" w:rsidRDefault="00A94B9F" w:rsidP="00A94B9F"/>
    <w:p w:rsidR="00A94B9F" w:rsidRDefault="00A94B9F" w:rsidP="00A94B9F"/>
    <w:p w:rsidR="00620828" w:rsidRDefault="00620828">
      <w:bookmarkStart w:id="0" w:name="_GoBack"/>
      <w:bookmarkEnd w:id="0"/>
    </w:p>
    <w:p w:rsidR="00A94B9F" w:rsidRDefault="00A94B9F"/>
    <w:p w:rsidR="00A94B9F" w:rsidRDefault="00A94B9F"/>
    <w:p w:rsidR="00A94B9F" w:rsidRDefault="00A94B9F"/>
    <w:sectPr w:rsidR="00A94B9F" w:rsidSect="00A94B9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8A4" w:rsidRDefault="00C978A4" w:rsidP="00E24335">
      <w:pPr>
        <w:spacing w:after="0" w:line="240" w:lineRule="auto"/>
      </w:pPr>
      <w:r>
        <w:separator/>
      </w:r>
    </w:p>
  </w:endnote>
  <w:endnote w:type="continuationSeparator" w:id="0">
    <w:p w:rsidR="00C978A4" w:rsidRDefault="00C978A4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A94B9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94B9F" w:rsidRDefault="00A94B9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94B9F" w:rsidRDefault="00A94B9F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A5EB3" w:rsidRPr="00DA5EB3">
            <w:rPr>
              <w:rFonts w:asciiTheme="majorHAnsi" w:hAnsiTheme="majorHAnsi"/>
              <w:b/>
              <w:noProof/>
            </w:rPr>
            <w:t>6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94B9F" w:rsidRDefault="00A94B9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94B9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94B9F" w:rsidRDefault="00A94B9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94B9F" w:rsidRDefault="00A94B9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94B9F" w:rsidRDefault="00A94B9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94B9F" w:rsidRDefault="00A94B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8A4" w:rsidRDefault="00C978A4" w:rsidP="00E24335">
      <w:pPr>
        <w:spacing w:after="0" w:line="240" w:lineRule="auto"/>
      </w:pPr>
      <w:r>
        <w:separator/>
      </w:r>
    </w:p>
  </w:footnote>
  <w:footnote w:type="continuationSeparator" w:id="0">
    <w:p w:rsidR="00C978A4" w:rsidRDefault="00C978A4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B9F" w:rsidRDefault="00A94B9F">
    <w:pPr>
      <w:pStyle w:val="Header"/>
    </w:pPr>
    <w:r>
      <w:t>Surds</w:t>
    </w:r>
    <w:r>
      <w:tab/>
      <w:t>Topic Test</w:t>
    </w:r>
    <w:r>
      <w:tab/>
    </w:r>
    <w:r>
      <w:tab/>
      <w:t>2012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B9F" w:rsidRPr="00676A45" w:rsidRDefault="00A94B9F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35"/>
    <w:rsid w:val="00013474"/>
    <w:rsid w:val="00031826"/>
    <w:rsid w:val="00034138"/>
    <w:rsid w:val="00054524"/>
    <w:rsid w:val="00072016"/>
    <w:rsid w:val="000770C2"/>
    <w:rsid w:val="000F41E0"/>
    <w:rsid w:val="00134156"/>
    <w:rsid w:val="0018418B"/>
    <w:rsid w:val="0019427A"/>
    <w:rsid w:val="001D72C4"/>
    <w:rsid w:val="001D75FA"/>
    <w:rsid w:val="001E504A"/>
    <w:rsid w:val="002926CA"/>
    <w:rsid w:val="002A3D0B"/>
    <w:rsid w:val="002E3335"/>
    <w:rsid w:val="002F08A0"/>
    <w:rsid w:val="003157FF"/>
    <w:rsid w:val="00325B6E"/>
    <w:rsid w:val="003260CB"/>
    <w:rsid w:val="00334C96"/>
    <w:rsid w:val="003717AD"/>
    <w:rsid w:val="004355BF"/>
    <w:rsid w:val="004A7FD9"/>
    <w:rsid w:val="004E1905"/>
    <w:rsid w:val="004E5BED"/>
    <w:rsid w:val="005214FE"/>
    <w:rsid w:val="00532CE0"/>
    <w:rsid w:val="00533D35"/>
    <w:rsid w:val="005D7584"/>
    <w:rsid w:val="005E3D07"/>
    <w:rsid w:val="00605251"/>
    <w:rsid w:val="00620828"/>
    <w:rsid w:val="006209C5"/>
    <w:rsid w:val="006708B0"/>
    <w:rsid w:val="00676A45"/>
    <w:rsid w:val="00681B74"/>
    <w:rsid w:val="00686F96"/>
    <w:rsid w:val="006D5D42"/>
    <w:rsid w:val="006D6F3D"/>
    <w:rsid w:val="0070532A"/>
    <w:rsid w:val="0071284D"/>
    <w:rsid w:val="007222B1"/>
    <w:rsid w:val="007452A3"/>
    <w:rsid w:val="007913C5"/>
    <w:rsid w:val="007E34C7"/>
    <w:rsid w:val="008068B9"/>
    <w:rsid w:val="008839FB"/>
    <w:rsid w:val="00896F4B"/>
    <w:rsid w:val="008D3E75"/>
    <w:rsid w:val="00915C54"/>
    <w:rsid w:val="00925B36"/>
    <w:rsid w:val="00932B35"/>
    <w:rsid w:val="00995DC9"/>
    <w:rsid w:val="009A1E43"/>
    <w:rsid w:val="009B044F"/>
    <w:rsid w:val="009B411F"/>
    <w:rsid w:val="009C3922"/>
    <w:rsid w:val="00A061D8"/>
    <w:rsid w:val="00A3116E"/>
    <w:rsid w:val="00A66A0F"/>
    <w:rsid w:val="00A94B9F"/>
    <w:rsid w:val="00B23E5A"/>
    <w:rsid w:val="00B3556B"/>
    <w:rsid w:val="00B56A89"/>
    <w:rsid w:val="00B74C75"/>
    <w:rsid w:val="00BC4DD0"/>
    <w:rsid w:val="00BD6FF3"/>
    <w:rsid w:val="00BF27DE"/>
    <w:rsid w:val="00BF7A39"/>
    <w:rsid w:val="00C51347"/>
    <w:rsid w:val="00C6546B"/>
    <w:rsid w:val="00C67F16"/>
    <w:rsid w:val="00C978A4"/>
    <w:rsid w:val="00D01508"/>
    <w:rsid w:val="00D02F9A"/>
    <w:rsid w:val="00DA59C6"/>
    <w:rsid w:val="00DA5EB3"/>
    <w:rsid w:val="00DB5487"/>
    <w:rsid w:val="00DB77AB"/>
    <w:rsid w:val="00DE286B"/>
    <w:rsid w:val="00DF2F12"/>
    <w:rsid w:val="00E24335"/>
    <w:rsid w:val="00E417C3"/>
    <w:rsid w:val="00E71ED7"/>
    <w:rsid w:val="00EA78AC"/>
    <w:rsid w:val="00EB29D3"/>
    <w:rsid w:val="00ED2447"/>
    <w:rsid w:val="00EF1431"/>
    <w:rsid w:val="00F27D76"/>
    <w:rsid w:val="00F35853"/>
    <w:rsid w:val="00F63603"/>
    <w:rsid w:val="00F670BA"/>
    <w:rsid w:val="00FB269C"/>
    <w:rsid w:val="00FB77FA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1.bin"/><Relationship Id="rId138" Type="http://schemas.openxmlformats.org/officeDocument/2006/relationships/image" Target="media/image64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74.bin"/><Relationship Id="rId175" Type="http://schemas.openxmlformats.org/officeDocument/2006/relationships/oleObject" Target="embeddings/oleObject82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0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75.wmf"/><Relationship Id="rId165" Type="http://schemas.openxmlformats.org/officeDocument/2006/relationships/oleObject" Target="embeddings/oleObject77.bin"/><Relationship Id="rId181" Type="http://schemas.openxmlformats.org/officeDocument/2006/relationships/oleObject" Target="embeddings/oleObject85.bin"/><Relationship Id="rId186" Type="http://schemas.openxmlformats.org/officeDocument/2006/relationships/image" Target="media/image88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2.bin"/><Relationship Id="rId171" Type="http://schemas.openxmlformats.org/officeDocument/2006/relationships/oleObject" Target="embeddings/oleObject80.bin"/><Relationship Id="rId176" Type="http://schemas.openxmlformats.org/officeDocument/2006/relationships/image" Target="media/image83.wmf"/><Relationship Id="rId192" Type="http://schemas.openxmlformats.org/officeDocument/2006/relationships/image" Target="media/image91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3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1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header" Target="header1.xml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8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86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footer" Target="footer1.xml"/><Relationship Id="rId45" Type="http://schemas.openxmlformats.org/officeDocument/2006/relationships/oleObject" Target="embeddings/oleObject17.bin"/><Relationship Id="rId66" Type="http://schemas.openxmlformats.org/officeDocument/2006/relationships/image" Target="media/image28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1.bin"/><Relationship Id="rId194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79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89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header" Target="header2.xml"/><Relationship Id="rId62" Type="http://schemas.openxmlformats.org/officeDocument/2006/relationships/image" Target="media/image26.wmf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4.bin"/><Relationship Id="rId195" Type="http://schemas.openxmlformats.org/officeDocument/2006/relationships/theme" Target="theme/theme1.xml"/><Relationship Id="rId190" Type="http://schemas.openxmlformats.org/officeDocument/2006/relationships/image" Target="media/image90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5.wmf"/><Relationship Id="rId26" Type="http://schemas.openxmlformats.org/officeDocument/2006/relationships/oleObject" Target="embeddings/oleObject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2B809-CBDC-48D4-9163-50650A373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800</TotalTime>
  <Pages>6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9611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14</cp:revision>
  <dcterms:created xsi:type="dcterms:W3CDTF">2011-11-13T23:16:00Z</dcterms:created>
  <dcterms:modified xsi:type="dcterms:W3CDTF">2012-03-02T23:08:00Z</dcterms:modified>
</cp:coreProperties>
</file>