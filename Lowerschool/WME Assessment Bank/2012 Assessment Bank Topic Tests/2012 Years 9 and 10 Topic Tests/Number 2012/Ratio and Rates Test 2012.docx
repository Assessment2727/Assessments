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4A7FD9" w:rsidRPr="004E1905" w:rsidTr="005457C7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EA78AC" w:rsidRPr="004E1905" w:rsidRDefault="00EA78AC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Default="00EA78AC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Mathematics </w:t>
            </w:r>
            <w:r w:rsidR="004A7FD9">
              <w:rPr>
                <w:rFonts w:ascii="Times New Roman" w:hAnsi="Times New Roman" w:cs="Times New Roman"/>
                <w:sz w:val="36"/>
                <w:szCs w:val="36"/>
              </w:rPr>
              <w:t>Test</w:t>
            </w:r>
          </w:p>
          <w:p w:rsidR="001A2E94" w:rsidRDefault="001A2E94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4A7FD9" w:rsidRDefault="00494E77" w:rsidP="00494E7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Ratio &amp;</w:t>
            </w:r>
            <w:r w:rsidR="001A2E94">
              <w:rPr>
                <w:rFonts w:ascii="Times New Roman" w:hAnsi="Times New Roman" w:cs="Times New Roman"/>
                <w:sz w:val="36"/>
                <w:szCs w:val="36"/>
              </w:rPr>
              <w:t xml:space="preserve"> Rates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4A7FD9" w:rsidRDefault="004A7FD9" w:rsidP="0036453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4A7FD9" w:rsidRPr="004E1905" w:rsidRDefault="004A7FD9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5457C7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5457C7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  <w:p w:rsidR="004A7FD9" w:rsidRPr="00F670BA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FD9" w:rsidRPr="004E1905" w:rsidTr="005457C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1A2E94" w:rsidRPr="00A907AF" w:rsidRDefault="001A2E94" w:rsidP="001A2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 class which normally has 30 students, 5 are absent and the rest are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in class. What is the ratio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simplest terms of those absent</w:t>
            </w:r>
            <w:r w:rsidR="005457C7">
              <w:rPr>
                <w:rFonts w:ascii="Times New Roman" w:hAnsi="Times New Roman" w:cs="Times New Roman"/>
                <w:sz w:val="24"/>
                <w:szCs w:val="24"/>
              </w:rPr>
              <w:t xml:space="preserve"> from class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to those</w:t>
            </w:r>
            <w:r w:rsidR="005457C7">
              <w:rPr>
                <w:rFonts w:ascii="Times New Roman" w:hAnsi="Times New Roman" w:cs="Times New Roman"/>
                <w:sz w:val="24"/>
                <w:szCs w:val="24"/>
              </w:rPr>
              <w:t xml:space="preserve"> present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in class? </w:t>
            </w:r>
          </w:p>
          <w:p w:rsidR="004A7FD9" w:rsidRDefault="004A7FD9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A7FD9" w:rsidRPr="004E1905" w:rsidTr="005457C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FE0506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radio station divides the air time between music and talk in the ratio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1A2E9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Next week the station will be on air for 168 hours. How many hours of music should it play</w:t>
            </w:r>
            <w:r w:rsidR="001A2E94"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FD9" w:rsidRPr="004E1905" w:rsidRDefault="00EA78AC" w:rsidP="00EA7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A78AC" w:rsidRPr="004E1905" w:rsidTr="005457C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FE0506" w:rsidRDefault="00FE0506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Stella</w:t>
            </w:r>
            <w:r w:rsidR="00DE332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magazine pile on her desk has trade magazines and trashy magazines in the ratio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11. There are 20 trade magazines. How many trashy magazines are there? 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A78AC" w:rsidRPr="004E1905" w:rsidTr="005457C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A78AC" w:rsidRPr="004E1905" w:rsidRDefault="00EA78A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A78AC" w:rsidRDefault="00164E3D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the ratio </w:t>
            </w:r>
            <w:r w:rsidRPr="00164E3D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93" w:dyaOrig="3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15pt" o:ole="">
                  <v:imagedata r:id="rId9" o:title=""/>
                </v:shape>
                <o:OLEObject Type="Embed" ProgID="FXE300.Equation" ShapeID="_x0000_i1025" DrawAspect="Content" ObjectID="_1392271733" r:id="rId10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simplest form using whole numbers.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A78AC" w:rsidRPr="00FF1B42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78AC" w:rsidRPr="004E1905" w:rsidRDefault="00EA78AC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37AAA" w:rsidRPr="004E1905" w:rsidTr="005457C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37AAA" w:rsidRDefault="00737AA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37AAA" w:rsidRDefault="00737AAA" w:rsidP="00737AAA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Simplify the ratio 2.5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kg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1500 g.</w:t>
            </w:r>
          </w:p>
          <w:p w:rsidR="00737AAA" w:rsidRPr="00FF1B42" w:rsidRDefault="00737AAA" w:rsidP="00737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37AAA" w:rsidRPr="00FF1B42" w:rsidRDefault="00737AAA" w:rsidP="00737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7AAA" w:rsidRDefault="00737AAA" w:rsidP="00737AAA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37AAA" w:rsidRPr="004E1905" w:rsidTr="005457C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37AAA" w:rsidRDefault="00737AA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37AAA" w:rsidRDefault="00737AAA" w:rsidP="00737AAA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Francis is a pastry chef and makes 300 cup cakes. He ices them with chocolate, vanilla and strawberry icing in the ratio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: 1.  How many cupcakes will have vanilla icing?</w:t>
            </w:r>
          </w:p>
          <w:p w:rsidR="00737AAA" w:rsidRPr="00FF1B42" w:rsidRDefault="00737AAA" w:rsidP="00737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37AAA" w:rsidRPr="00FF1B42" w:rsidRDefault="00737AAA" w:rsidP="00737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7AAA" w:rsidRDefault="00737AAA" w:rsidP="00737AAA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37AAA" w:rsidRPr="004E1905" w:rsidTr="005457C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37AAA" w:rsidRPr="004E1905" w:rsidRDefault="00737AA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37AAA" w:rsidRDefault="00737AAA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Martha rides her bike at an average speed of 16 km/h for  </w:t>
            </w:r>
            <w:r w:rsidRPr="00164E3D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357" w:dyaOrig="497">
                <v:shape id="_x0000_i1026" type="#_x0000_t75" style="width:14.25pt;height:19.5pt" o:ole="">
                  <v:imagedata r:id="rId11" o:title=""/>
                </v:shape>
                <o:OLEObject Type="Embed" ProgID="FXE300.Equation" ShapeID="_x0000_i1026" DrawAspect="Content" ObjectID="_1392271734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hours. How far did she ride?</w:t>
            </w:r>
          </w:p>
          <w:p w:rsidR="00737AAA" w:rsidRPr="00FF1B42" w:rsidRDefault="00737AAA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37AAA" w:rsidRPr="00FF1B42" w:rsidRDefault="00737AAA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7AAA" w:rsidRPr="004E1905" w:rsidRDefault="00737AAA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37AAA" w:rsidRPr="004E1905" w:rsidTr="005457C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37AAA" w:rsidRPr="004E1905" w:rsidRDefault="00737AA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37AAA" w:rsidRDefault="00737AAA" w:rsidP="00164E3D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Cecil works for the parks department of the council and used a ride-on lawnmower to mow 36 000 m</w:t>
            </w:r>
            <w:r w:rsidRPr="00164E3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lawn in 4 hours. At what rate was he mowing in m</w:t>
            </w:r>
            <w:r w:rsidRPr="00DE332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/minute?</w:t>
            </w:r>
          </w:p>
          <w:p w:rsidR="00737AAA" w:rsidRPr="00FF1B42" w:rsidRDefault="00737AAA" w:rsidP="00164E3D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</w:t>
            </w:r>
          </w:p>
          <w:p w:rsidR="00737AAA" w:rsidRPr="00FF1B42" w:rsidRDefault="00737AAA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7AAA" w:rsidRPr="004E1905" w:rsidRDefault="00737AAA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37AAA" w:rsidRPr="004E1905" w:rsidTr="005457C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737AAA" w:rsidRPr="004E1905" w:rsidRDefault="00737AA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737AAA" w:rsidRDefault="00737AAA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Josie picks 180 kg of fruit in 3 hours. At the same rate, how long would it take her to pick 600 kg of fruit?</w:t>
            </w:r>
          </w:p>
          <w:p w:rsidR="00737AAA" w:rsidRPr="00FF1B42" w:rsidRDefault="00737AAA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37AAA" w:rsidRPr="00FF1B42" w:rsidRDefault="00737AAA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7AAA" w:rsidRPr="004E1905" w:rsidRDefault="00737AAA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737AAA" w:rsidRPr="004E1905" w:rsidTr="005457C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37AAA" w:rsidRPr="004E1905" w:rsidRDefault="00737AAA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37AAA" w:rsidRDefault="001B2C90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Anna’s car uses </w:t>
            </w:r>
            <w:r w:rsidR="00BE4862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 xml:space="preserve"> litres of fuel to travel </w:t>
            </w:r>
            <w:r w:rsidR="00BE4862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A907AF">
              <w:rPr>
                <w:rFonts w:ascii="Times New Roman" w:hAnsi="Times New Roman" w:cs="Times New Roman"/>
                <w:sz w:val="24"/>
                <w:szCs w:val="24"/>
              </w:rPr>
              <w:t>0 km</w:t>
            </w:r>
            <w:r w:rsidR="00BE4862">
              <w:rPr>
                <w:rFonts w:ascii="Times New Roman" w:hAnsi="Times New Roman" w:cs="Times New Roman"/>
                <w:sz w:val="24"/>
                <w:szCs w:val="24"/>
              </w:rPr>
              <w:t xml:space="preserve">. What is </w:t>
            </w:r>
            <w:proofErr w:type="gramStart"/>
            <w:r w:rsidR="00BE4862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gramEnd"/>
            <w:r w:rsidR="00BE4862">
              <w:rPr>
                <w:rFonts w:ascii="Times New Roman" w:hAnsi="Times New Roman" w:cs="Times New Roman"/>
                <w:sz w:val="24"/>
                <w:szCs w:val="24"/>
              </w:rPr>
              <w:t xml:space="preserve"> consumption rate in litres/100km?</w:t>
            </w:r>
          </w:p>
          <w:p w:rsidR="00737AAA" w:rsidRPr="00FF1B42" w:rsidRDefault="00737AAA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37AAA" w:rsidRPr="00FF1B42" w:rsidRDefault="00737AAA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7AAA" w:rsidRPr="004E1905" w:rsidRDefault="00737AAA" w:rsidP="002439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BC23E3" w:rsidRPr="004E1905" w:rsidTr="005457C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23E3" w:rsidRDefault="00BC23E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C23E3" w:rsidRDefault="00BC23E3" w:rsidP="00BC23E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speed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metres/second in km/h.</w:t>
            </w:r>
          </w:p>
          <w:p w:rsidR="00BC23E3" w:rsidRPr="00FF1B42" w:rsidRDefault="00BC23E3" w:rsidP="00BC2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C23E3" w:rsidRPr="00FF1B42" w:rsidRDefault="00BC23E3" w:rsidP="00BC2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C23E3" w:rsidRDefault="00BC23E3" w:rsidP="00BC23E3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365477" w:rsidRPr="004E1905" w:rsidTr="005457C7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365477" w:rsidRDefault="0036547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365477" w:rsidRDefault="00365477" w:rsidP="0036547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Mike ploughs a field at a rate of 800m</w:t>
            </w:r>
            <w:r w:rsidRPr="003654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/min and Harry ploughs at a rate of 4.5 hectares/hour. Who ploughs the quickest? (Explain your answer)</w:t>
            </w:r>
          </w:p>
          <w:p w:rsidR="00365477" w:rsidRPr="00FF1B42" w:rsidRDefault="00365477" w:rsidP="00365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65477" w:rsidRPr="00FF1B42" w:rsidRDefault="00365477" w:rsidP="00365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5477" w:rsidRPr="00FF1B42" w:rsidRDefault="00365477" w:rsidP="0036547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365477" w:rsidRDefault="00365477" w:rsidP="0036547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E71ED7" w:rsidRDefault="00E71ED7">
      <w:r>
        <w:br w:type="page"/>
      </w:r>
    </w:p>
    <w:p w:rsidR="00FB269C" w:rsidRDefault="00FB269C" w:rsidP="003157F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headerReference w:type="default" r:id="rId13"/>
          <w:footerReference w:type="default" r:id="rId14"/>
          <w:headerReference w:type="first" r:id="rId15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494E77" w:rsidRPr="004E1905" w:rsidTr="005457C7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94E77" w:rsidRDefault="00494E77" w:rsidP="00B70AB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494E77" w:rsidRPr="004E1905" w:rsidRDefault="00494E77" w:rsidP="00B70AB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94E77" w:rsidRDefault="00494E77" w:rsidP="00B70AB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494E77" w:rsidRDefault="00494E77" w:rsidP="00B70AB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494E77" w:rsidRDefault="00494E77" w:rsidP="00B70AB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Ratio &amp; Rates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494E77" w:rsidRPr="004E1905" w:rsidRDefault="00494E77" w:rsidP="0036453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364538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</w:tc>
      </w:tr>
      <w:tr w:rsidR="00494E77" w:rsidRPr="004E1905" w:rsidTr="005457C7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94E77" w:rsidRPr="004E1905" w:rsidRDefault="00494E77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94E77" w:rsidRDefault="00494E77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94E77" w:rsidRPr="004E1905" w:rsidRDefault="00494E77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94E77" w:rsidRPr="004E1905" w:rsidRDefault="00494E77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94E77" w:rsidRPr="004E1905" w:rsidTr="005457C7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494E77" w:rsidRPr="004E1905" w:rsidRDefault="00494E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nil"/>
              <w:bottom w:val="nil"/>
            </w:tcBorders>
          </w:tcPr>
          <w:p w:rsidR="00494E77" w:rsidRPr="004E1905" w:rsidRDefault="00494E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4E77" w:rsidRPr="004E1905" w:rsidRDefault="00494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Mark all your answers on the accompanying multiple choice answer sheet, not on this test paper. You may do any working out on this test paper.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494E77" w:rsidRPr="004E1905" w:rsidRDefault="00494E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4E77" w:rsidRPr="004E1905" w:rsidTr="005457C7">
        <w:trPr>
          <w:cantSplit/>
        </w:trPr>
        <w:tc>
          <w:tcPr>
            <w:tcW w:w="534" w:type="dxa"/>
            <w:tcBorders>
              <w:top w:val="nil"/>
            </w:tcBorders>
          </w:tcPr>
          <w:p w:rsidR="00494E77" w:rsidRPr="004E1905" w:rsidRDefault="00494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494E77" w:rsidRDefault="00BE4862" w:rsidP="00EA78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ratio  </w:t>
            </w:r>
            <w:r w:rsidRPr="00BE4862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846" w:dyaOrig="497">
                <v:shape id="_x0000_i1027" type="#_x0000_t75" style="width:34.5pt;height:20.25pt" o:ole="">
                  <v:imagedata r:id="rId16" o:title=""/>
                </v:shape>
                <o:OLEObject Type="Embed" ProgID="FXE300.Equation" ShapeID="_x0000_i1027" DrawAspect="Content" ObjectID="_1392271735" r:id="rId1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equivalent to:</w:t>
            </w:r>
          </w:p>
          <w:p w:rsidR="00494E77" w:rsidRPr="00EA78AC" w:rsidRDefault="00494E77" w:rsidP="005457C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="00BE4862">
              <w:rPr>
                <w:rFonts w:ascii="Times New Roman" w:hAnsi="Times New Roman" w:cs="Times New Roman"/>
                <w:sz w:val="24"/>
                <w:szCs w:val="24"/>
              </w:rPr>
              <w:t>5 :</w:t>
            </w:r>
            <w:proofErr w:type="gramEnd"/>
            <w:r w:rsidR="00BE4862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proofErr w:type="gramStart"/>
            <w:r w:rsidR="00BE4862">
              <w:rPr>
                <w:rFonts w:ascii="Times New Roman" w:hAnsi="Times New Roman" w:cs="Times New Roman"/>
                <w:sz w:val="24"/>
                <w:szCs w:val="24"/>
              </w:rPr>
              <w:t>5 :</w:t>
            </w:r>
            <w:proofErr w:type="gramEnd"/>
            <w:r w:rsidR="00BE4862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C.       </w:t>
            </w:r>
            <w:proofErr w:type="gramStart"/>
            <w:r w:rsidR="00BE4862">
              <w:rPr>
                <w:rFonts w:ascii="Times New Roman" w:hAnsi="Times New Roman" w:cs="Times New Roman"/>
                <w:sz w:val="24"/>
                <w:szCs w:val="24"/>
              </w:rPr>
              <w:t>5 :</w:t>
            </w:r>
            <w:proofErr w:type="gramEnd"/>
            <w:r w:rsidR="00BE4862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BE4862">
              <w:rPr>
                <w:rFonts w:ascii="Times New Roman" w:hAnsi="Times New Roman" w:cs="Times New Roman"/>
                <w:sz w:val="24"/>
                <w:szCs w:val="24"/>
              </w:rPr>
              <w:t xml:space="preserve">   5 : 1</w:t>
            </w:r>
          </w:p>
        </w:tc>
      </w:tr>
      <w:tr w:rsidR="00494E77" w:rsidRPr="004E1905" w:rsidTr="005457C7">
        <w:trPr>
          <w:cantSplit/>
        </w:trPr>
        <w:tc>
          <w:tcPr>
            <w:tcW w:w="534" w:type="dxa"/>
          </w:tcPr>
          <w:p w:rsidR="00494E77" w:rsidRPr="004E1905" w:rsidRDefault="00494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64" w:type="dxa"/>
            <w:gridSpan w:val="4"/>
          </w:tcPr>
          <w:p w:rsidR="00494E77" w:rsidRDefault="00494E77" w:rsidP="002439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shared path by a lake is used by walkers and cyclists in the ratio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 Last week it was used by 120 cyclists. How many walkers used it last week?</w:t>
            </w:r>
          </w:p>
          <w:p w:rsidR="00494E77" w:rsidRPr="00EA78AC" w:rsidRDefault="00494E77" w:rsidP="002439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C70F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E486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BE4862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</w:t>
            </w:r>
            <w:r w:rsidR="001C70F0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1C70F0">
              <w:rPr>
                <w:rFonts w:ascii="Times New Roman" w:hAnsi="Times New Roman" w:cs="Times New Roman"/>
                <w:sz w:val="24"/>
                <w:szCs w:val="24"/>
              </w:rPr>
              <w:t xml:space="preserve">     280    </w:t>
            </w:r>
          </w:p>
        </w:tc>
      </w:tr>
      <w:tr w:rsidR="00494E77" w:rsidRPr="004E1905" w:rsidTr="005457C7">
        <w:trPr>
          <w:cantSplit/>
        </w:trPr>
        <w:tc>
          <w:tcPr>
            <w:tcW w:w="534" w:type="dxa"/>
          </w:tcPr>
          <w:p w:rsidR="00494E77" w:rsidRPr="004E1905" w:rsidRDefault="00494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64" w:type="dxa"/>
            <w:gridSpan w:val="4"/>
          </w:tcPr>
          <w:p w:rsidR="00494E77" w:rsidRDefault="001C70F0" w:rsidP="002439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4.5 kg is divided in the ratio 8 : 1, the smaller part is</w:t>
            </w:r>
          </w:p>
          <w:p w:rsidR="00494E77" w:rsidRPr="00EA78AC" w:rsidRDefault="00494E77" w:rsidP="002439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1C70F0">
              <w:rPr>
                <w:rFonts w:ascii="Times New Roman" w:hAnsi="Times New Roman" w:cs="Times New Roman"/>
                <w:sz w:val="24"/>
                <w:szCs w:val="24"/>
              </w:rPr>
              <w:t>500 g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 w:rsidR="001C70F0">
              <w:rPr>
                <w:rFonts w:ascii="Times New Roman" w:hAnsi="Times New Roman" w:cs="Times New Roman"/>
                <w:sz w:val="24"/>
                <w:szCs w:val="24"/>
              </w:rPr>
              <w:t>562.5 g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C.        </w:t>
            </w:r>
            <w:r w:rsidR="001C70F0">
              <w:rPr>
                <w:rFonts w:ascii="Times New Roman" w:hAnsi="Times New Roman" w:cs="Times New Roman"/>
                <w:sz w:val="24"/>
                <w:szCs w:val="24"/>
              </w:rPr>
              <w:t>600 g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C70F0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="001C70F0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1C70F0">
              <w:rPr>
                <w:rFonts w:ascii="Times New Roman" w:hAnsi="Times New Roman" w:cs="Times New Roman"/>
                <w:sz w:val="24"/>
                <w:szCs w:val="24"/>
              </w:rPr>
              <w:t>642.9 g</w:t>
            </w:r>
            <w:r w:rsidR="001C70F0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1C70F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:rsidR="00494E77" w:rsidRPr="004E1905" w:rsidTr="005457C7">
        <w:trPr>
          <w:cantSplit/>
        </w:trPr>
        <w:tc>
          <w:tcPr>
            <w:tcW w:w="534" w:type="dxa"/>
          </w:tcPr>
          <w:p w:rsidR="00494E77" w:rsidRPr="004E1905" w:rsidRDefault="00494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64" w:type="dxa"/>
            <w:gridSpan w:val="4"/>
          </w:tcPr>
          <w:p w:rsidR="00494E77" w:rsidRDefault="000B5261" w:rsidP="002439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Charles uses  </w:t>
            </w:r>
            <w:r w:rsidRPr="000B5261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45" w:dyaOrig="725">
                <v:shape id="_x0000_i1028" type="#_x0000_t75" style="width:8.25pt;height:25.5pt" o:ole="">
                  <v:imagedata r:id="rId18" o:title=""/>
                </v:shape>
                <o:OLEObject Type="Embed" ProgID="FXE300.Equation" ShapeID="_x0000_i1028" DrawAspect="Content" ObjectID="_1392271736" r:id="rId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his allowance for food and the remainder for entertainment. What is the ratio of money spent on food to that on entertainment?</w:t>
            </w:r>
          </w:p>
          <w:p w:rsidR="00494E77" w:rsidRPr="00EA78AC" w:rsidRDefault="00494E77" w:rsidP="000B526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gramStart"/>
            <w:r w:rsidR="000B5261">
              <w:rPr>
                <w:rFonts w:ascii="Times New Roman" w:hAnsi="Times New Roman" w:cs="Times New Roman"/>
                <w:sz w:val="24"/>
                <w:szCs w:val="24"/>
              </w:rPr>
              <w:t>2 :</w:t>
            </w:r>
            <w:proofErr w:type="gramEnd"/>
            <w:r w:rsidR="000B5261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proofErr w:type="gramStart"/>
            <w:r w:rsidR="000B5261">
              <w:rPr>
                <w:rFonts w:ascii="Times New Roman" w:hAnsi="Times New Roman" w:cs="Times New Roman"/>
                <w:sz w:val="24"/>
                <w:szCs w:val="24"/>
              </w:rPr>
              <w:t>2 :</w:t>
            </w:r>
            <w:proofErr w:type="gramEnd"/>
            <w:r w:rsidR="000B5261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C.     </w:t>
            </w:r>
            <w:proofErr w:type="gramStart"/>
            <w:r w:rsidR="000B5261">
              <w:rPr>
                <w:rFonts w:ascii="Times New Roman" w:hAnsi="Times New Roman" w:cs="Times New Roman"/>
                <w:sz w:val="24"/>
                <w:szCs w:val="24"/>
              </w:rPr>
              <w:t>2 :</w:t>
            </w:r>
            <w:proofErr w:type="gramEnd"/>
            <w:r w:rsidR="000B5261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526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0B5261">
              <w:rPr>
                <w:rFonts w:ascii="Times New Roman" w:hAnsi="Times New Roman" w:cs="Times New Roman"/>
                <w:sz w:val="24"/>
                <w:szCs w:val="24"/>
              </w:rPr>
              <w:t xml:space="preserve">     3 : 2</w:t>
            </w:r>
          </w:p>
        </w:tc>
      </w:tr>
      <w:tr w:rsidR="00494E77" w:rsidRPr="004E1905" w:rsidTr="005457C7">
        <w:trPr>
          <w:cantSplit/>
        </w:trPr>
        <w:tc>
          <w:tcPr>
            <w:tcW w:w="534" w:type="dxa"/>
          </w:tcPr>
          <w:p w:rsidR="00494E77" w:rsidRPr="004E1905" w:rsidRDefault="00494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064" w:type="dxa"/>
            <w:gridSpan w:val="4"/>
          </w:tcPr>
          <w:p w:rsidR="00F90ED2" w:rsidRDefault="00F90ED2" w:rsidP="002439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attended an SRC meeting where there were</w:t>
            </w:r>
            <w:r w:rsidR="00BC23E3">
              <w:rPr>
                <w:rFonts w:ascii="Times New Roman" w:hAnsi="Times New Roman" w:cs="Times New Roman"/>
                <w:sz w:val="24"/>
                <w:szCs w:val="24"/>
              </w:rPr>
              <w:t xml:space="preserve"> 20 students and the ratio of </w:t>
            </w:r>
            <w:proofErr w:type="gramStart"/>
            <w:r w:rsidR="00BC23E3">
              <w:rPr>
                <w:rFonts w:ascii="Times New Roman" w:hAnsi="Times New Roman" w:cs="Times New Roman"/>
                <w:sz w:val="24"/>
                <w:szCs w:val="24"/>
              </w:rPr>
              <w:t>boys :</w:t>
            </w:r>
            <w:proofErr w:type="gramEnd"/>
            <w:r w:rsidR="00BC23E3">
              <w:rPr>
                <w:rFonts w:ascii="Times New Roman" w:hAnsi="Times New Roman" w:cs="Times New Roman"/>
                <w:sz w:val="24"/>
                <w:szCs w:val="24"/>
              </w:rPr>
              <w:t xml:space="preserve"> girls was 2 : 3. How many more girls than boys were the SRC meeting?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4E77" w:rsidRPr="00EA78AC" w:rsidRDefault="00494E77" w:rsidP="002439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="00F90ED2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23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BC23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 </w:t>
            </w:r>
            <w:r w:rsidR="00BC23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BC23E3">
              <w:rPr>
                <w:rFonts w:ascii="Times New Roman" w:hAnsi="Times New Roman" w:cs="Times New Roman"/>
                <w:sz w:val="24"/>
                <w:szCs w:val="24"/>
              </w:rPr>
              <w:t xml:space="preserve">       6</w:t>
            </w:r>
          </w:p>
        </w:tc>
      </w:tr>
      <w:tr w:rsidR="00494E77" w:rsidRPr="004E1905" w:rsidTr="005457C7">
        <w:trPr>
          <w:cantSplit/>
        </w:trPr>
        <w:tc>
          <w:tcPr>
            <w:tcW w:w="534" w:type="dxa"/>
          </w:tcPr>
          <w:p w:rsidR="00494E77" w:rsidRPr="004E1905" w:rsidRDefault="00494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064" w:type="dxa"/>
            <w:gridSpan w:val="4"/>
          </w:tcPr>
          <w:p w:rsidR="00F90ED2" w:rsidRDefault="00F90ED2" w:rsidP="00F90E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makes 200 dolls for charity. She dresses 25% of them in red,  </w:t>
            </w:r>
            <w:r w:rsidRPr="00F90ED2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29" type="#_x0000_t75" style="width:8.25pt;height:24.75pt" o:ole="">
                  <v:imagedata r:id="rId20" o:title=""/>
                </v:shape>
                <o:OLEObject Type="Embed" ProgID="FXE300.Equation" ShapeID="_x0000_i1029" DrawAspect="Content" ObjectID="_1392271737" r:id="rId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them in blue and the remainder in white? What is the ratio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red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blue : white dresses?</w:t>
            </w:r>
          </w:p>
          <w:p w:rsidR="00494E77" w:rsidRPr="00EA78AC" w:rsidRDefault="00494E77" w:rsidP="002439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 w:rsidR="00F90ED2">
              <w:rPr>
                <w:rFonts w:ascii="Times New Roman" w:hAnsi="Times New Roman" w:cs="Times New Roman"/>
                <w:sz w:val="24"/>
                <w:szCs w:val="24"/>
              </w:rPr>
              <w:t>25 :</w:t>
            </w:r>
            <w:proofErr w:type="gramEnd"/>
            <w:r w:rsidR="00F90ED2">
              <w:rPr>
                <w:rFonts w:ascii="Times New Roman" w:hAnsi="Times New Roman" w:cs="Times New Roman"/>
                <w:sz w:val="24"/>
                <w:szCs w:val="24"/>
              </w:rPr>
              <w:t xml:space="preserve"> 3 : 1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proofErr w:type="gramStart"/>
            <w:r w:rsidR="00F90ED2">
              <w:rPr>
                <w:rFonts w:ascii="Times New Roman" w:hAnsi="Times New Roman" w:cs="Times New Roman"/>
                <w:sz w:val="24"/>
                <w:szCs w:val="24"/>
              </w:rPr>
              <w:t>4 :</w:t>
            </w:r>
            <w:proofErr w:type="gramEnd"/>
            <w:r w:rsidR="00F90ED2">
              <w:rPr>
                <w:rFonts w:ascii="Times New Roman" w:hAnsi="Times New Roman" w:cs="Times New Roman"/>
                <w:sz w:val="24"/>
                <w:szCs w:val="24"/>
              </w:rPr>
              <w:t xml:space="preserve"> 3 : 1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 C.        </w:t>
            </w:r>
            <w:proofErr w:type="gramStart"/>
            <w:r w:rsidR="00F90ED2">
              <w:rPr>
                <w:rFonts w:ascii="Times New Roman" w:hAnsi="Times New Roman" w:cs="Times New Roman"/>
                <w:sz w:val="24"/>
                <w:szCs w:val="24"/>
              </w:rPr>
              <w:t>4 :</w:t>
            </w:r>
            <w:proofErr w:type="gramEnd"/>
            <w:r w:rsidR="00F90ED2">
              <w:rPr>
                <w:rFonts w:ascii="Times New Roman" w:hAnsi="Times New Roman" w:cs="Times New Roman"/>
                <w:sz w:val="24"/>
                <w:szCs w:val="24"/>
              </w:rPr>
              <w:t xml:space="preserve"> 3 : 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F90ED2">
              <w:rPr>
                <w:rFonts w:ascii="Times New Roman" w:hAnsi="Times New Roman" w:cs="Times New Roman"/>
                <w:sz w:val="24"/>
                <w:szCs w:val="24"/>
              </w:rPr>
              <w:t xml:space="preserve">     3 : 4 : 5</w:t>
            </w:r>
          </w:p>
        </w:tc>
      </w:tr>
      <w:tr w:rsidR="00494E77" w:rsidRPr="004E1905" w:rsidTr="005457C7">
        <w:trPr>
          <w:cantSplit/>
        </w:trPr>
        <w:tc>
          <w:tcPr>
            <w:tcW w:w="534" w:type="dxa"/>
          </w:tcPr>
          <w:p w:rsidR="00494E77" w:rsidRPr="004E1905" w:rsidRDefault="00494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064" w:type="dxa"/>
            <w:gridSpan w:val="4"/>
          </w:tcPr>
          <w:p w:rsidR="00BC23E3" w:rsidRDefault="00365477" w:rsidP="00BC23E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car is uses fuel at a rate of 8.4 litres per 100 km. How far could it travel on a tank which holds 42 litres?</w:t>
            </w:r>
          </w:p>
          <w:p w:rsidR="00494E77" w:rsidRPr="00EA78AC" w:rsidRDefault="00BC23E3" w:rsidP="00BC23E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65477">
              <w:rPr>
                <w:rFonts w:ascii="Times New Roman" w:hAnsi="Times New Roman" w:cs="Times New Roman"/>
                <w:sz w:val="24"/>
                <w:szCs w:val="24"/>
              </w:rPr>
              <w:t>200 km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365477">
              <w:rPr>
                <w:rFonts w:ascii="Times New Roman" w:hAnsi="Times New Roman" w:cs="Times New Roman"/>
                <w:sz w:val="24"/>
                <w:szCs w:val="24"/>
              </w:rPr>
              <w:t>400 km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</w:t>
            </w:r>
            <w:r w:rsidR="00365477">
              <w:rPr>
                <w:rFonts w:ascii="Times New Roman" w:hAnsi="Times New Roman" w:cs="Times New Roman"/>
                <w:sz w:val="24"/>
                <w:szCs w:val="24"/>
              </w:rPr>
              <w:t>420 km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365477">
              <w:rPr>
                <w:rFonts w:ascii="Times New Roman" w:hAnsi="Times New Roman" w:cs="Times New Roman"/>
                <w:sz w:val="24"/>
                <w:szCs w:val="24"/>
              </w:rPr>
              <w:t xml:space="preserve">      500 km</w:t>
            </w:r>
          </w:p>
        </w:tc>
      </w:tr>
      <w:tr w:rsidR="00494E77" w:rsidRPr="004E1905" w:rsidTr="005457C7">
        <w:trPr>
          <w:cantSplit/>
        </w:trPr>
        <w:tc>
          <w:tcPr>
            <w:tcW w:w="534" w:type="dxa"/>
          </w:tcPr>
          <w:p w:rsidR="00494E77" w:rsidRPr="004E1905" w:rsidRDefault="00494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0064" w:type="dxa"/>
            <w:gridSpan w:val="4"/>
          </w:tcPr>
          <w:p w:rsidR="00494E77" w:rsidRDefault="00365477" w:rsidP="002439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Raymond plays the drums. For a particular song he needs to keep a rhythm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30484E">
              <w:rPr>
                <w:rFonts w:ascii="Times New Roman" w:hAnsi="Times New Roman" w:cs="Times New Roman"/>
                <w:sz w:val="24"/>
                <w:szCs w:val="24"/>
              </w:rPr>
              <w:t>48 beats/minute</w:t>
            </w:r>
            <w:proofErr w:type="gramEnd"/>
            <w:r w:rsidR="0030484E">
              <w:rPr>
                <w:rFonts w:ascii="Times New Roman" w:hAnsi="Times New Roman" w:cs="Times New Roman"/>
                <w:sz w:val="24"/>
                <w:szCs w:val="24"/>
              </w:rPr>
              <w:t>. He plays a total of 204 beats during the song. The song lasts for about:</w:t>
            </w:r>
          </w:p>
          <w:p w:rsidR="0030484E" w:rsidRDefault="00494E77" w:rsidP="002439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0484E">
              <w:rPr>
                <w:rFonts w:ascii="Times New Roman" w:hAnsi="Times New Roman" w:cs="Times New Roman"/>
                <w:sz w:val="24"/>
                <w:szCs w:val="24"/>
              </w:rPr>
              <w:t>4 minutes.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484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 w:rsidR="0030484E">
              <w:rPr>
                <w:rFonts w:ascii="Times New Roman" w:hAnsi="Times New Roman" w:cs="Times New Roman"/>
                <w:sz w:val="24"/>
                <w:szCs w:val="24"/>
              </w:rPr>
              <w:t>4 minutes and 15 seconds.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494E77" w:rsidRPr="00EA78AC" w:rsidRDefault="0030484E" w:rsidP="002439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494E77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minutes and 25 seconds.</w:t>
            </w:r>
            <w:r w:rsidR="00494E77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494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94E77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4 minutes and 30 seconds.</w:t>
            </w:r>
          </w:p>
        </w:tc>
      </w:tr>
      <w:tr w:rsidR="00494E77" w:rsidRPr="004E1905" w:rsidTr="005457C7">
        <w:trPr>
          <w:cantSplit/>
        </w:trPr>
        <w:tc>
          <w:tcPr>
            <w:tcW w:w="534" w:type="dxa"/>
          </w:tcPr>
          <w:p w:rsidR="00494E77" w:rsidRPr="004E1905" w:rsidRDefault="00494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064" w:type="dxa"/>
            <w:gridSpan w:val="4"/>
          </w:tcPr>
          <w:p w:rsidR="00BC23E3" w:rsidRDefault="00BC23E3" w:rsidP="00BC23E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Gaye ran a half marathon which is 21 km, in 2 hours and 6 minutes. What was her average speed in km/h?</w:t>
            </w:r>
          </w:p>
          <w:p w:rsidR="00494E77" w:rsidRPr="00EA78AC" w:rsidRDefault="00BC23E3" w:rsidP="00BC23E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 km/h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 km/h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 km/h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12 km/h</w:t>
            </w:r>
          </w:p>
        </w:tc>
      </w:tr>
      <w:tr w:rsidR="00494E77" w:rsidRPr="004E1905" w:rsidTr="005457C7">
        <w:trPr>
          <w:cantSplit/>
        </w:trPr>
        <w:tc>
          <w:tcPr>
            <w:tcW w:w="534" w:type="dxa"/>
          </w:tcPr>
          <w:p w:rsidR="00494E77" w:rsidRPr="004E1905" w:rsidRDefault="00494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10064" w:type="dxa"/>
            <w:gridSpan w:val="4"/>
          </w:tcPr>
          <w:p w:rsidR="00494E77" w:rsidRDefault="004506D6" w:rsidP="002439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a certain day, one Australian dollar will buy $US1.05 in US dollars and will also buy €0.75 Euros. Mark has $400 Australian dollars and he uses some of this to buy $US210, and buys Euros with the remainder. How many Euros does he buy?</w:t>
            </w:r>
          </w:p>
          <w:p w:rsidR="00494E77" w:rsidRPr="00EA78AC" w:rsidRDefault="00494E77" w:rsidP="002439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506D6">
              <w:rPr>
                <w:rFonts w:ascii="Times New Roman" w:hAnsi="Times New Roman" w:cs="Times New Roman"/>
                <w:sz w:val="24"/>
                <w:szCs w:val="24"/>
              </w:rPr>
              <w:t>€75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="004506D6">
              <w:rPr>
                <w:rFonts w:ascii="Times New Roman" w:hAnsi="Times New Roman" w:cs="Times New Roman"/>
                <w:sz w:val="24"/>
                <w:szCs w:val="24"/>
              </w:rPr>
              <w:t>€100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C.      </w:t>
            </w:r>
            <w:r w:rsidR="004506D6">
              <w:rPr>
                <w:rFonts w:ascii="Times New Roman" w:hAnsi="Times New Roman" w:cs="Times New Roman"/>
                <w:sz w:val="24"/>
                <w:szCs w:val="24"/>
              </w:rPr>
              <w:t>€150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4506D6">
              <w:rPr>
                <w:rFonts w:ascii="Times New Roman" w:hAnsi="Times New Roman" w:cs="Times New Roman"/>
                <w:sz w:val="24"/>
                <w:szCs w:val="24"/>
              </w:rPr>
              <w:t xml:space="preserve">     €300</w:t>
            </w:r>
          </w:p>
        </w:tc>
      </w:tr>
      <w:tr w:rsidR="00494E77" w:rsidRPr="004E1905" w:rsidTr="005457C7">
        <w:trPr>
          <w:cantSplit/>
        </w:trPr>
        <w:tc>
          <w:tcPr>
            <w:tcW w:w="534" w:type="dxa"/>
          </w:tcPr>
          <w:p w:rsidR="00494E77" w:rsidRPr="004E1905" w:rsidRDefault="00494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0064" w:type="dxa"/>
            <w:gridSpan w:val="4"/>
          </w:tcPr>
          <w:p w:rsidR="00494E77" w:rsidRDefault="0030484E" w:rsidP="002439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rate of $12 per hour is the same as :</w:t>
            </w:r>
          </w:p>
          <w:p w:rsidR="0030484E" w:rsidRDefault="00494E77" w:rsidP="002439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0484E">
              <w:rPr>
                <w:rFonts w:ascii="Times New Roman" w:hAnsi="Times New Roman" w:cs="Times New Roman"/>
                <w:sz w:val="24"/>
                <w:szCs w:val="24"/>
              </w:rPr>
              <w:t>10 cents per minute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 w:rsidR="0030484E">
              <w:rPr>
                <w:rFonts w:ascii="Times New Roman" w:hAnsi="Times New Roman" w:cs="Times New Roman"/>
                <w:sz w:val="24"/>
                <w:szCs w:val="24"/>
              </w:rPr>
              <w:t>20 cents per minute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94E77" w:rsidRPr="00EA78AC" w:rsidRDefault="0030484E" w:rsidP="002439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94E77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 cents per minute</w:t>
            </w:r>
            <w:r w:rsidR="00494E77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494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4E77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40 cents per minute</w:t>
            </w:r>
          </w:p>
        </w:tc>
      </w:tr>
      <w:tr w:rsidR="00494E77" w:rsidRPr="004E1905" w:rsidTr="005457C7">
        <w:trPr>
          <w:cantSplit/>
        </w:trPr>
        <w:tc>
          <w:tcPr>
            <w:tcW w:w="534" w:type="dxa"/>
          </w:tcPr>
          <w:p w:rsidR="00494E77" w:rsidRPr="004E1905" w:rsidRDefault="00494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0064" w:type="dxa"/>
            <w:gridSpan w:val="4"/>
          </w:tcPr>
          <w:p w:rsidR="00494E77" w:rsidRDefault="00C1768E" w:rsidP="002439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Chen has a trial bike that averages 200mL of fuel per minute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one which averages 14 litres per hour. Which will use the most fuel in a 3 hour ride?   </w:t>
            </w:r>
          </w:p>
          <w:p w:rsidR="00C1768E" w:rsidRDefault="00494E77" w:rsidP="002439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A.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C1768E">
              <w:rPr>
                <w:rFonts w:ascii="Times New Roman" w:hAnsi="Times New Roman" w:cs="Times New Roman"/>
                <w:sz w:val="24"/>
                <w:szCs w:val="24"/>
              </w:rPr>
              <w:t>Chen’s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768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proofErr w:type="spellStart"/>
            <w:r w:rsidR="00C1768E">
              <w:rPr>
                <w:rFonts w:ascii="Times New Roman" w:hAnsi="Times New Roman" w:cs="Times New Roman"/>
                <w:sz w:val="24"/>
                <w:szCs w:val="24"/>
              </w:rPr>
              <w:t>Raisa’s</w:t>
            </w:r>
            <w:proofErr w:type="spellEnd"/>
            <w:r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494E77" w:rsidRPr="00EA78AC" w:rsidRDefault="00C1768E" w:rsidP="002439A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494E77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C.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They will use the same amount</w:t>
            </w:r>
            <w:r w:rsidR="00494E77" w:rsidRPr="00EA78AC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494E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4E77" w:rsidRPr="00EA78A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There isn’t enough information to tell.</w:t>
            </w: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FF1257" w:rsidRDefault="00FF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269C" w:rsidRDefault="00FB269C" w:rsidP="00F15CDD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1951"/>
        <w:gridCol w:w="4040"/>
        <w:gridCol w:w="4607"/>
      </w:tblGrid>
      <w:tr w:rsidR="005457C7" w:rsidRPr="004E1905" w:rsidTr="00AB464D">
        <w:trPr>
          <w:cantSplit/>
        </w:trPr>
        <w:tc>
          <w:tcPr>
            <w:tcW w:w="1951" w:type="dxa"/>
            <w:vMerge w:val="restart"/>
            <w:tcBorders>
              <w:top w:val="nil"/>
            </w:tcBorders>
            <w:vAlign w:val="center"/>
          </w:tcPr>
          <w:p w:rsidR="005457C7" w:rsidRDefault="005457C7" w:rsidP="00AB46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5457C7" w:rsidRPr="004E1905" w:rsidRDefault="005457C7" w:rsidP="00AB46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5457C7" w:rsidRDefault="005457C7" w:rsidP="00005A0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5457C7" w:rsidRDefault="005457C7" w:rsidP="005457C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Ratio &amp; Rates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5457C7" w:rsidRPr="004E1905" w:rsidRDefault="005457C7" w:rsidP="00AB464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5457C7" w:rsidRPr="004E1905" w:rsidTr="00AB464D">
        <w:trPr>
          <w:cantSplit/>
        </w:trPr>
        <w:tc>
          <w:tcPr>
            <w:tcW w:w="1951" w:type="dxa"/>
            <w:vMerge/>
            <w:tcBorders>
              <w:bottom w:val="nil"/>
            </w:tcBorders>
            <w:vAlign w:val="center"/>
          </w:tcPr>
          <w:p w:rsidR="005457C7" w:rsidRPr="004E1905" w:rsidRDefault="005457C7" w:rsidP="00AB464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647" w:type="dxa"/>
            <w:gridSpan w:val="2"/>
            <w:tcBorders>
              <w:top w:val="nil"/>
              <w:bottom w:val="nil"/>
            </w:tcBorders>
            <w:vAlign w:val="center"/>
          </w:tcPr>
          <w:p w:rsidR="005457C7" w:rsidRPr="004E1905" w:rsidRDefault="005457C7" w:rsidP="00AB4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Multiple Choice Answer Sheet</w:t>
            </w:r>
          </w:p>
        </w:tc>
      </w:tr>
    </w:tbl>
    <w:p w:rsidR="005457C7" w:rsidRDefault="005457C7" w:rsidP="005457C7">
      <w:pPr>
        <w:spacing w:line="240" w:lineRule="auto"/>
        <w:jc w:val="center"/>
      </w:pPr>
    </w:p>
    <w:p w:rsidR="005457C7" w:rsidRPr="00EB7C1D" w:rsidRDefault="005457C7" w:rsidP="005457C7">
      <w:pPr>
        <w:spacing w:line="240" w:lineRule="auto"/>
        <w:jc w:val="center"/>
        <w:rPr>
          <w:rFonts w:ascii="Times New Roman" w:hAnsi="Times New Roman" w:cs="Times New Roman"/>
        </w:rPr>
      </w:pPr>
      <w:r w:rsidRPr="00EB7C1D">
        <w:rPr>
          <w:rFonts w:ascii="Times New Roman" w:hAnsi="Times New Roman" w:cs="Times New Roman"/>
        </w:rP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43180</wp:posOffset>
                </wp:positionV>
                <wp:extent cx="171450" cy="114300"/>
                <wp:effectExtent l="5715" t="5715" r="13335" b="1333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3.4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24130</wp:posOffset>
                </wp:positionV>
                <wp:extent cx="171450" cy="114300"/>
                <wp:effectExtent l="7620" t="5715" r="11430" b="13335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.9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9GA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33655</wp:posOffset>
                </wp:positionV>
                <wp:extent cx="171450" cy="114300"/>
                <wp:effectExtent l="11430" t="5715" r="7620" b="13335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2.6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62230</wp:posOffset>
                </wp:positionV>
                <wp:extent cx="171450" cy="114300"/>
                <wp:effectExtent l="7620" t="5715" r="11430" b="1333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.9pt;width:13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vc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GZFT31&#10;6GEvDJtG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"/>
            </w:pict>
          </mc:Fallback>
        </mc:AlternateConten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700" r="7620" b="63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700" r="13335" b="635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160" r="7620" b="889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160" r="13335" b="889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255" r="7620" b="10795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255" r="13335" b="10795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jG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VLbjG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7620" r="7620" b="1143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7620" r="13335" b="1143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oV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r0rOrOip&#10;R487YVhZ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FUOhU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6350" r="7620" b="1270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l1B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6350" r="13335" b="1270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60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30.85pt;margin-top:1.85pt;width:13.5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12GQIAAC4EAAAOAAAAZHJzL2Uyb0RvYy54bWysU1Fv0zAQfkfiP1h+p0lKur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HNITX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5715" r="7620" b="13335"/>
                <wp:wrapNone/>
                <wp:docPr id="5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182.4pt;margin-top:1.85pt;width:13.5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4yGgIAAC4EAAAOAAAAZHJzL2Uyb0RvYy54bWysU1Fv0zAQfkfiP1h+p0lKymj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TON4y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5715" r="13335" b="13335"/>
                <wp:wrapNone/>
                <wp:docPr id="58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133.95pt;margin-top:1.85pt;width:13.5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6dGgIAAC4EAAAOAAAAZHJzL2Uyb0RvYy54bWysU1Fv0zAQfkfiP1h+p0m6lL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CIsun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57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88.35pt;margin-top:1.85pt;width:13.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F/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fMGZFT31&#10;6GEvDJtNoz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Ngxf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6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30.85pt;margin-top:1.85pt;width:13.5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pl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dhepl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55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182.4pt;margin-top:1.85pt;width:13.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eX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1HUeX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54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133.95pt;margin-top:1.85pt;width:13.5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rhGgIAAC4EAAAOAAAAZHJzL2Uyb0RvYy54bWysU1Fv0zAQfkfiP1h+p0lKSln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KuV64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88.35pt;margin-top:1.85pt;width:13.5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Yc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+QVnVvTU&#10;o8edMGx2Gb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4sRGH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005A0D" w:rsidRDefault="005457C7" w:rsidP="005457C7">
      <w:pPr>
        <w:spacing w:after="120" w:line="240" w:lineRule="auto"/>
        <w:sectPr w:rsidR="00005A0D" w:rsidSect="0062082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ab/>
      </w:r>
    </w:p>
    <w:p w:rsidR="00005A0D" w:rsidRPr="00510B64" w:rsidRDefault="00005A0D" w:rsidP="00005A0D">
      <w:pPr>
        <w:rPr>
          <w:rFonts w:ascii="Times New Roman" w:hAnsi="Times New Roman" w:cs="Times New Roman"/>
        </w:rPr>
      </w:pPr>
    </w:p>
    <w:tbl>
      <w:tblPr>
        <w:tblStyle w:val="TableGrid"/>
        <w:tblW w:w="930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121"/>
        <w:gridCol w:w="7179"/>
      </w:tblGrid>
      <w:tr w:rsidR="00005A0D" w:rsidRPr="00510B64" w:rsidTr="00173FAE">
        <w:trPr>
          <w:cantSplit/>
        </w:trPr>
        <w:tc>
          <w:tcPr>
            <w:tcW w:w="2121" w:type="dxa"/>
            <w:vMerge w:val="restart"/>
            <w:tcBorders>
              <w:top w:val="nil"/>
            </w:tcBorders>
            <w:vAlign w:val="center"/>
          </w:tcPr>
          <w:p w:rsidR="00005A0D" w:rsidRPr="00510B64" w:rsidRDefault="00005A0D" w:rsidP="00173FAE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005A0D" w:rsidRPr="00510B64" w:rsidRDefault="00005A0D" w:rsidP="00173FAE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005A0D" w:rsidRDefault="00005A0D" w:rsidP="00005A0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005A0D" w:rsidRPr="00510B64" w:rsidRDefault="00005A0D" w:rsidP="00005A0D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Ratio &amp; Rates</w:t>
            </w:r>
          </w:p>
        </w:tc>
      </w:tr>
      <w:tr w:rsidR="00005A0D" w:rsidRPr="00510B64" w:rsidTr="00173FAE">
        <w:trPr>
          <w:cantSplit/>
        </w:trPr>
        <w:tc>
          <w:tcPr>
            <w:tcW w:w="2121" w:type="dxa"/>
            <w:vMerge/>
            <w:tcBorders>
              <w:bottom w:val="nil"/>
            </w:tcBorders>
            <w:vAlign w:val="center"/>
          </w:tcPr>
          <w:p w:rsidR="00005A0D" w:rsidRPr="00510B64" w:rsidRDefault="00005A0D" w:rsidP="00173FAE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005A0D" w:rsidRPr="00510B64" w:rsidRDefault="00005A0D" w:rsidP="00173FAE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36"/>
                <w:szCs w:val="36"/>
              </w:rPr>
              <w:t>Answer Sheet</w:t>
            </w:r>
          </w:p>
        </w:tc>
      </w:tr>
    </w:tbl>
    <w:p w:rsidR="00005A0D" w:rsidRPr="00510B64" w:rsidRDefault="00005A0D" w:rsidP="00005A0D">
      <w:pPr>
        <w:rPr>
          <w:rFonts w:ascii="Times New Roman" w:hAnsi="Times New Roman" w:cs="Times New Roman"/>
        </w:rPr>
      </w:pPr>
      <w:r w:rsidRPr="00510B64">
        <w:rPr>
          <w:rFonts w:ascii="Times New Roman" w:hAnsi="Times New Roman" w:cs="Times New Roman"/>
        </w:rPr>
        <w:t xml:space="preserve">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483" w:tblpY="346"/>
        <w:tblW w:w="4219" w:type="dxa"/>
        <w:tblLook w:val="04A0" w:firstRow="1" w:lastRow="0" w:firstColumn="1" w:lastColumn="0" w:noHBand="0" w:noVBand="1"/>
      </w:tblPr>
      <w:tblGrid>
        <w:gridCol w:w="568"/>
        <w:gridCol w:w="3651"/>
      </w:tblGrid>
      <w:tr w:rsidR="00005A0D" w:rsidRPr="00510B64" w:rsidTr="00173FAE">
        <w:tc>
          <w:tcPr>
            <w:tcW w:w="4219" w:type="dxa"/>
            <w:gridSpan w:val="2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Short Answer</w:t>
            </w:r>
          </w:p>
        </w:tc>
      </w:tr>
      <w:tr w:rsidR="00005A0D" w:rsidRPr="00510B64" w:rsidTr="00173FAE">
        <w:tc>
          <w:tcPr>
            <w:tcW w:w="56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51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: 5</w:t>
            </w:r>
          </w:p>
        </w:tc>
      </w:tr>
      <w:tr w:rsidR="00005A0D" w:rsidRPr="00510B64" w:rsidTr="00173FAE">
        <w:tc>
          <w:tcPr>
            <w:tcW w:w="56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51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 hours</w:t>
            </w:r>
          </w:p>
        </w:tc>
      </w:tr>
      <w:tr w:rsidR="00005A0D" w:rsidRPr="00510B64" w:rsidTr="00173FAE">
        <w:tc>
          <w:tcPr>
            <w:tcW w:w="56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51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 trashy magazines</w:t>
            </w:r>
          </w:p>
        </w:tc>
      </w:tr>
      <w:tr w:rsidR="00005A0D" w:rsidRPr="00510B64" w:rsidTr="00173FAE">
        <w:tc>
          <w:tcPr>
            <w:tcW w:w="56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51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: 25</w:t>
            </w:r>
          </w:p>
        </w:tc>
      </w:tr>
      <w:tr w:rsidR="00005A0D" w:rsidRPr="00510B64" w:rsidTr="00173FAE">
        <w:tc>
          <w:tcPr>
            <w:tcW w:w="56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51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: 3</w:t>
            </w:r>
          </w:p>
        </w:tc>
      </w:tr>
      <w:tr w:rsidR="00005A0D" w:rsidRPr="00510B64" w:rsidTr="00173FAE">
        <w:tc>
          <w:tcPr>
            <w:tcW w:w="56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51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vanilla cupcakes</w:t>
            </w:r>
          </w:p>
        </w:tc>
      </w:tr>
      <w:tr w:rsidR="00005A0D" w:rsidRPr="00510B64" w:rsidTr="00173FAE">
        <w:tc>
          <w:tcPr>
            <w:tcW w:w="56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 xml:space="preserve">7    </w:t>
            </w:r>
          </w:p>
        </w:tc>
        <w:tc>
          <w:tcPr>
            <w:tcW w:w="3651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 km</w:t>
            </w:r>
          </w:p>
        </w:tc>
      </w:tr>
      <w:tr w:rsidR="00005A0D" w:rsidRPr="00510B64" w:rsidTr="00173FAE">
        <w:tc>
          <w:tcPr>
            <w:tcW w:w="56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51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 m</w:t>
            </w:r>
            <w:r w:rsidRPr="00005A0D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/min</w:t>
            </w:r>
          </w:p>
        </w:tc>
      </w:tr>
      <w:tr w:rsidR="00005A0D" w:rsidRPr="00510B64" w:rsidTr="00173FAE">
        <w:tc>
          <w:tcPr>
            <w:tcW w:w="56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51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hours</w:t>
            </w:r>
          </w:p>
        </w:tc>
      </w:tr>
      <w:tr w:rsidR="00005A0D" w:rsidRPr="00510B64" w:rsidTr="00173FAE">
        <w:tc>
          <w:tcPr>
            <w:tcW w:w="56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51" w:type="dxa"/>
          </w:tcPr>
          <w:p w:rsidR="00005A0D" w:rsidRPr="00510B64" w:rsidRDefault="00005A0D" w:rsidP="00005A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 /100km</w:t>
            </w:r>
          </w:p>
        </w:tc>
      </w:tr>
      <w:tr w:rsidR="00005A0D" w:rsidRPr="00510B64" w:rsidTr="00173FAE">
        <w:tc>
          <w:tcPr>
            <w:tcW w:w="56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51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28.8 km/</w:t>
            </w:r>
            <w:proofErr w:type="spellStart"/>
            <w:r>
              <w:rPr>
                <w:rFonts w:ascii="Times New Roman" w:hAnsi="Times New Roman" w:cs="Times New Roman"/>
              </w:rPr>
              <w:t>hr</w:t>
            </w:r>
            <w:proofErr w:type="spellEnd"/>
          </w:p>
        </w:tc>
      </w:tr>
      <w:tr w:rsidR="00005A0D" w:rsidRPr="00510B64" w:rsidTr="00173FAE">
        <w:tc>
          <w:tcPr>
            <w:tcW w:w="56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51" w:type="dxa"/>
          </w:tcPr>
          <w:p w:rsidR="00005A0D" w:rsidRPr="00510B64" w:rsidRDefault="00005A0D" w:rsidP="00005A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Mikes rate 4.8 Ha/</w:t>
            </w:r>
            <w:proofErr w:type="spellStart"/>
            <w:r>
              <w:rPr>
                <w:rFonts w:ascii="Times New Roman" w:hAnsi="Times New Roman" w:cs="Times New Roman"/>
              </w:rPr>
              <w:t>hr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fastest.</w:t>
            </w:r>
          </w:p>
        </w:tc>
      </w:tr>
    </w:tbl>
    <w:tbl>
      <w:tblPr>
        <w:tblStyle w:val="TableGrid"/>
        <w:tblpPr w:leftFromText="180" w:rightFromText="180" w:vertAnchor="text" w:horzAnchor="page" w:tblpX="7483" w:tblpY="241"/>
        <w:tblW w:w="2093" w:type="dxa"/>
        <w:tblLook w:val="04A0" w:firstRow="1" w:lastRow="0" w:firstColumn="1" w:lastColumn="0" w:noHBand="0" w:noVBand="1"/>
      </w:tblPr>
      <w:tblGrid>
        <w:gridCol w:w="675"/>
        <w:gridCol w:w="1418"/>
      </w:tblGrid>
      <w:tr w:rsidR="00005A0D" w:rsidRPr="00510B64" w:rsidTr="00173FAE">
        <w:tc>
          <w:tcPr>
            <w:tcW w:w="2093" w:type="dxa"/>
            <w:gridSpan w:val="2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B64">
              <w:rPr>
                <w:rFonts w:ascii="Times New Roman" w:hAnsi="Times New Roman" w:cs="Times New Roman"/>
                <w:sz w:val="28"/>
                <w:szCs w:val="28"/>
              </w:rPr>
              <w:t>Multiple Choice</w:t>
            </w:r>
          </w:p>
        </w:tc>
      </w:tr>
      <w:tr w:rsidR="00005A0D" w:rsidRPr="00510B64" w:rsidTr="00173FAE">
        <w:tc>
          <w:tcPr>
            <w:tcW w:w="675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005A0D" w:rsidRPr="00510B64" w:rsidTr="00173FAE">
        <w:tc>
          <w:tcPr>
            <w:tcW w:w="675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005A0D" w:rsidRPr="00510B64" w:rsidTr="00173FAE">
        <w:tc>
          <w:tcPr>
            <w:tcW w:w="675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005A0D" w:rsidRPr="00510B64" w:rsidTr="00173FAE">
        <w:tc>
          <w:tcPr>
            <w:tcW w:w="675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005A0D" w:rsidRPr="00510B64" w:rsidTr="00173FAE">
        <w:tc>
          <w:tcPr>
            <w:tcW w:w="675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005A0D" w:rsidRPr="00510B64" w:rsidTr="00173FAE">
        <w:tc>
          <w:tcPr>
            <w:tcW w:w="675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005A0D" w:rsidRPr="00510B64" w:rsidTr="00173FAE">
        <w:tc>
          <w:tcPr>
            <w:tcW w:w="675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 xml:space="preserve">7    </w:t>
            </w:r>
          </w:p>
        </w:tc>
        <w:tc>
          <w:tcPr>
            <w:tcW w:w="141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005A0D" w:rsidRPr="00510B64" w:rsidTr="00173FAE">
        <w:tc>
          <w:tcPr>
            <w:tcW w:w="675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005A0D" w:rsidRPr="00510B64" w:rsidTr="00173FAE">
        <w:tc>
          <w:tcPr>
            <w:tcW w:w="675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005A0D" w:rsidRPr="00510B64" w:rsidTr="00173FAE">
        <w:tc>
          <w:tcPr>
            <w:tcW w:w="675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005A0D" w:rsidRPr="00510B64" w:rsidTr="00173FAE">
        <w:tc>
          <w:tcPr>
            <w:tcW w:w="675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1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005A0D" w:rsidRPr="00510B64" w:rsidTr="00173FAE">
        <w:tc>
          <w:tcPr>
            <w:tcW w:w="675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 w:rsidRPr="00510B6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8" w:type="dxa"/>
          </w:tcPr>
          <w:p w:rsidR="00005A0D" w:rsidRPr="00510B64" w:rsidRDefault="00005A0D" w:rsidP="00173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</w:tbl>
    <w:p w:rsidR="00005A0D" w:rsidRPr="00510B64" w:rsidRDefault="00005A0D" w:rsidP="00005A0D">
      <w:pPr>
        <w:rPr>
          <w:rFonts w:ascii="Times New Roman" w:hAnsi="Times New Roman" w:cs="Times New Roman"/>
        </w:rPr>
      </w:pPr>
    </w:p>
    <w:p w:rsidR="00005A0D" w:rsidRPr="00510B64" w:rsidRDefault="00005A0D" w:rsidP="00005A0D">
      <w:pPr>
        <w:rPr>
          <w:rFonts w:ascii="Times New Roman" w:hAnsi="Times New Roman" w:cs="Times New Roman"/>
        </w:rPr>
      </w:pPr>
    </w:p>
    <w:p w:rsidR="00005A0D" w:rsidRPr="00510B64" w:rsidRDefault="00005A0D" w:rsidP="00005A0D">
      <w:pPr>
        <w:rPr>
          <w:rFonts w:ascii="Times New Roman" w:hAnsi="Times New Roman" w:cs="Times New Roman"/>
        </w:rPr>
      </w:pPr>
    </w:p>
    <w:p w:rsidR="00005A0D" w:rsidRPr="00510B64" w:rsidRDefault="00005A0D" w:rsidP="00005A0D">
      <w:pPr>
        <w:rPr>
          <w:rFonts w:ascii="Times New Roman" w:hAnsi="Times New Roman" w:cs="Times New Roman"/>
        </w:rPr>
      </w:pPr>
    </w:p>
    <w:p w:rsidR="00005A0D" w:rsidRPr="00510B64" w:rsidRDefault="00005A0D" w:rsidP="00005A0D">
      <w:pPr>
        <w:rPr>
          <w:rFonts w:ascii="Times New Roman" w:hAnsi="Times New Roman" w:cs="Times New Roman"/>
        </w:rPr>
      </w:pPr>
    </w:p>
    <w:p w:rsidR="00005A0D" w:rsidRPr="00510B64" w:rsidRDefault="00005A0D" w:rsidP="00005A0D">
      <w:pPr>
        <w:rPr>
          <w:rFonts w:ascii="Times New Roman" w:hAnsi="Times New Roman" w:cs="Times New Roman"/>
        </w:rPr>
      </w:pPr>
    </w:p>
    <w:p w:rsidR="00005A0D" w:rsidRPr="00510B64" w:rsidRDefault="00005A0D" w:rsidP="00005A0D">
      <w:pPr>
        <w:rPr>
          <w:rFonts w:ascii="Times New Roman" w:hAnsi="Times New Roman" w:cs="Times New Roman"/>
        </w:rPr>
      </w:pPr>
    </w:p>
    <w:p w:rsidR="00005A0D" w:rsidRPr="00510B64" w:rsidRDefault="00005A0D" w:rsidP="00005A0D">
      <w:pPr>
        <w:rPr>
          <w:rFonts w:ascii="Times New Roman" w:hAnsi="Times New Roman" w:cs="Times New Roman"/>
        </w:rPr>
      </w:pPr>
    </w:p>
    <w:p w:rsidR="00005A0D" w:rsidRPr="00510B64" w:rsidRDefault="00005A0D" w:rsidP="00005A0D">
      <w:pPr>
        <w:rPr>
          <w:rFonts w:ascii="Times New Roman" w:hAnsi="Times New Roman" w:cs="Times New Roman"/>
        </w:rPr>
      </w:pPr>
      <w:bookmarkStart w:id="0" w:name="_GoBack"/>
      <w:bookmarkEnd w:id="0"/>
    </w:p>
    <w:p w:rsidR="00005A0D" w:rsidRPr="00510B64" w:rsidRDefault="00005A0D" w:rsidP="00005A0D">
      <w:pPr>
        <w:rPr>
          <w:rFonts w:ascii="Times New Roman" w:hAnsi="Times New Roman" w:cs="Times New Roman"/>
        </w:rPr>
      </w:pPr>
    </w:p>
    <w:p w:rsidR="00005A0D" w:rsidRPr="00510B64" w:rsidRDefault="00005A0D" w:rsidP="00005A0D">
      <w:pPr>
        <w:rPr>
          <w:rFonts w:ascii="Times New Roman" w:hAnsi="Times New Roman" w:cs="Times New Roman"/>
        </w:rPr>
      </w:pPr>
    </w:p>
    <w:p w:rsidR="00005A0D" w:rsidRPr="00510B64" w:rsidRDefault="00005A0D" w:rsidP="00005A0D">
      <w:pPr>
        <w:rPr>
          <w:rFonts w:ascii="Times New Roman" w:hAnsi="Times New Roman" w:cs="Times New Roman"/>
        </w:rPr>
      </w:pPr>
    </w:p>
    <w:p w:rsidR="00005A0D" w:rsidRPr="00510B64" w:rsidRDefault="00005A0D" w:rsidP="00005A0D">
      <w:pPr>
        <w:rPr>
          <w:rFonts w:ascii="Times New Roman" w:hAnsi="Times New Roman" w:cs="Times New Roman"/>
        </w:rPr>
      </w:pPr>
    </w:p>
    <w:p w:rsidR="00005A0D" w:rsidRPr="00510B64" w:rsidRDefault="00005A0D" w:rsidP="00005A0D">
      <w:pPr>
        <w:rPr>
          <w:rFonts w:ascii="Times New Roman" w:hAnsi="Times New Roman" w:cs="Times New Roman"/>
        </w:rPr>
      </w:pPr>
    </w:p>
    <w:p w:rsidR="00005A0D" w:rsidRDefault="00005A0D" w:rsidP="00005A0D"/>
    <w:p w:rsidR="00005A0D" w:rsidRDefault="00005A0D" w:rsidP="00005A0D"/>
    <w:p w:rsidR="00620828" w:rsidRDefault="00620828" w:rsidP="005457C7">
      <w:pPr>
        <w:spacing w:after="120" w:line="240" w:lineRule="auto"/>
      </w:pPr>
    </w:p>
    <w:sectPr w:rsidR="00620828" w:rsidSect="00005A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162" w:rsidRDefault="00032162" w:rsidP="00E24335">
      <w:pPr>
        <w:spacing w:after="0" w:line="240" w:lineRule="auto"/>
      </w:pPr>
      <w:r>
        <w:separator/>
      </w:r>
    </w:p>
  </w:endnote>
  <w:endnote w:type="continuationSeparator" w:id="0">
    <w:p w:rsidR="00032162" w:rsidRDefault="00032162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E2433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24335" w:rsidRDefault="00925B36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05A0D" w:rsidRPr="00005A0D">
            <w:rPr>
              <w:rFonts w:asciiTheme="majorHAnsi" w:hAnsiTheme="majorHAnsi"/>
              <w:b/>
              <w:noProof/>
            </w:rPr>
            <w:t>6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2433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24335" w:rsidRDefault="00E2433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24335" w:rsidRDefault="00E24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162" w:rsidRDefault="00032162" w:rsidP="00E24335">
      <w:pPr>
        <w:spacing w:after="0" w:line="240" w:lineRule="auto"/>
      </w:pPr>
      <w:r>
        <w:separator/>
      </w:r>
    </w:p>
  </w:footnote>
  <w:footnote w:type="continuationSeparator" w:id="0">
    <w:p w:rsidR="00032162" w:rsidRDefault="00032162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335" w:rsidRPr="005457C7" w:rsidRDefault="00DC7885">
    <w:pPr>
      <w:pStyle w:val="Header"/>
      <w:rPr>
        <w:u w:val="single"/>
      </w:rPr>
    </w:pPr>
    <w:r w:rsidRPr="005457C7">
      <w:rPr>
        <w:u w:val="single"/>
      </w:rPr>
      <w:t>Ratio &amp;</w:t>
    </w:r>
    <w:r w:rsidR="001A2E94" w:rsidRPr="005457C7">
      <w:rPr>
        <w:u w:val="single"/>
      </w:rPr>
      <w:t xml:space="preserve"> Rates </w:t>
    </w:r>
    <w:r w:rsidR="001A2E94" w:rsidRPr="005457C7">
      <w:rPr>
        <w:u w:val="single"/>
      </w:rPr>
      <w:tab/>
      <w:t xml:space="preserve">Topic </w:t>
    </w:r>
    <w:r w:rsidR="00676A45" w:rsidRPr="005457C7">
      <w:rPr>
        <w:u w:val="single"/>
      </w:rPr>
      <w:t>Test</w:t>
    </w:r>
    <w:r w:rsidR="001A2E94" w:rsidRPr="005457C7">
      <w:rPr>
        <w:u w:val="single"/>
      </w:rPr>
      <w:tab/>
      <w:t>2012</w:t>
    </w:r>
    <w:r w:rsidR="00E24335" w:rsidRPr="005457C7">
      <w:rPr>
        <w:u w:val="single"/>
      </w:rPr>
      <w:tab/>
    </w:r>
    <w:r w:rsidR="00E24335" w:rsidRPr="005457C7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A45" w:rsidRPr="00676A45" w:rsidRDefault="00FB269C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="00676A45"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E94"/>
    <w:rsid w:val="00005A0D"/>
    <w:rsid w:val="00013474"/>
    <w:rsid w:val="00031826"/>
    <w:rsid w:val="00032162"/>
    <w:rsid w:val="00034138"/>
    <w:rsid w:val="00054524"/>
    <w:rsid w:val="00072016"/>
    <w:rsid w:val="000770C2"/>
    <w:rsid w:val="000B5261"/>
    <w:rsid w:val="000F41E0"/>
    <w:rsid w:val="00134156"/>
    <w:rsid w:val="00164E3D"/>
    <w:rsid w:val="0018418B"/>
    <w:rsid w:val="0019427A"/>
    <w:rsid w:val="001A2E94"/>
    <w:rsid w:val="001B2C90"/>
    <w:rsid w:val="001C70F0"/>
    <w:rsid w:val="001D75FA"/>
    <w:rsid w:val="001E504A"/>
    <w:rsid w:val="002A3D0B"/>
    <w:rsid w:val="002F08A0"/>
    <w:rsid w:val="0030484E"/>
    <w:rsid w:val="003157FF"/>
    <w:rsid w:val="00325B6E"/>
    <w:rsid w:val="00334562"/>
    <w:rsid w:val="00364538"/>
    <w:rsid w:val="00365477"/>
    <w:rsid w:val="004355BF"/>
    <w:rsid w:val="004506D6"/>
    <w:rsid w:val="00494E77"/>
    <w:rsid w:val="004A7FD9"/>
    <w:rsid w:val="004E1905"/>
    <w:rsid w:val="004E5BED"/>
    <w:rsid w:val="00532CE0"/>
    <w:rsid w:val="005457C7"/>
    <w:rsid w:val="005D7584"/>
    <w:rsid w:val="005E3D07"/>
    <w:rsid w:val="005F0605"/>
    <w:rsid w:val="00605251"/>
    <w:rsid w:val="00620828"/>
    <w:rsid w:val="006708B0"/>
    <w:rsid w:val="00676A45"/>
    <w:rsid w:val="00681B74"/>
    <w:rsid w:val="006D5D42"/>
    <w:rsid w:val="0070532A"/>
    <w:rsid w:val="0071284D"/>
    <w:rsid w:val="007222B1"/>
    <w:rsid w:val="00737AAA"/>
    <w:rsid w:val="007452A3"/>
    <w:rsid w:val="007913C5"/>
    <w:rsid w:val="007E34C7"/>
    <w:rsid w:val="008068B9"/>
    <w:rsid w:val="008839FB"/>
    <w:rsid w:val="008D3E75"/>
    <w:rsid w:val="00915C54"/>
    <w:rsid w:val="00925B36"/>
    <w:rsid w:val="00932B35"/>
    <w:rsid w:val="00995DC9"/>
    <w:rsid w:val="009A1E43"/>
    <w:rsid w:val="009C3922"/>
    <w:rsid w:val="00A3116E"/>
    <w:rsid w:val="00A66A0F"/>
    <w:rsid w:val="00B23E5A"/>
    <w:rsid w:val="00B3556B"/>
    <w:rsid w:val="00B56A89"/>
    <w:rsid w:val="00BC23E3"/>
    <w:rsid w:val="00BD6FF3"/>
    <w:rsid w:val="00BE4862"/>
    <w:rsid w:val="00BF7A39"/>
    <w:rsid w:val="00C1768E"/>
    <w:rsid w:val="00C51347"/>
    <w:rsid w:val="00C6546B"/>
    <w:rsid w:val="00C67F16"/>
    <w:rsid w:val="00D01508"/>
    <w:rsid w:val="00D850F5"/>
    <w:rsid w:val="00DA59C6"/>
    <w:rsid w:val="00DB5487"/>
    <w:rsid w:val="00DB77AB"/>
    <w:rsid w:val="00DC7885"/>
    <w:rsid w:val="00DE332A"/>
    <w:rsid w:val="00DF2F12"/>
    <w:rsid w:val="00E24335"/>
    <w:rsid w:val="00E417C3"/>
    <w:rsid w:val="00E71ED7"/>
    <w:rsid w:val="00EA78AC"/>
    <w:rsid w:val="00EB29D3"/>
    <w:rsid w:val="00F27D76"/>
    <w:rsid w:val="00F35853"/>
    <w:rsid w:val="00F670BA"/>
    <w:rsid w:val="00F90ED2"/>
    <w:rsid w:val="00FB269C"/>
    <w:rsid w:val="00FE0506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4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DA807-415E-4640-9D8E-19CC2FBC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103</TotalTime>
  <Pages>6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10058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8</cp:revision>
  <dcterms:created xsi:type="dcterms:W3CDTF">2011-11-12T21:57:00Z</dcterms:created>
  <dcterms:modified xsi:type="dcterms:W3CDTF">2012-03-02T22:20:00Z</dcterms:modified>
</cp:coreProperties>
</file>