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85" w:type="dxa"/>
        </w:tblCellMar>
        <w:tblLook w:val="04A0" w:firstRow="1" w:lastRow="0" w:firstColumn="1" w:lastColumn="0" w:noHBand="0" w:noVBand="1"/>
      </w:tblPr>
      <w:tblGrid>
        <w:gridCol w:w="534"/>
        <w:gridCol w:w="1417"/>
        <w:gridCol w:w="3827"/>
        <w:gridCol w:w="213"/>
        <w:gridCol w:w="4607"/>
      </w:tblGrid>
      <w:tr w:rsidR="004A7FD9" w:rsidRPr="004E1905" w:rsidTr="001E4FD7">
        <w:trPr>
          <w:cantSplit/>
        </w:trPr>
        <w:tc>
          <w:tcPr>
            <w:tcW w:w="1951" w:type="dxa"/>
            <w:gridSpan w:val="2"/>
            <w:vMerge w:val="restart"/>
            <w:tcBorders>
              <w:top w:val="nil"/>
            </w:tcBorders>
            <w:vAlign w:val="center"/>
          </w:tcPr>
          <w:p w:rsidR="004A7FD9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t>Year</w:t>
            </w:r>
          </w:p>
          <w:p w:rsidR="00EA78AC" w:rsidRPr="004E1905" w:rsidRDefault="00EA78AC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4040" w:type="dxa"/>
            <w:gridSpan w:val="2"/>
            <w:tcBorders>
              <w:top w:val="nil"/>
              <w:bottom w:val="nil"/>
            </w:tcBorders>
            <w:vAlign w:val="center"/>
          </w:tcPr>
          <w:p w:rsidR="004A7FD9" w:rsidRDefault="00EA78AC" w:rsidP="00915C5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Mathematics </w:t>
            </w:r>
            <w:r w:rsidR="004A7FD9">
              <w:rPr>
                <w:rFonts w:ascii="Times New Roman" w:hAnsi="Times New Roman" w:cs="Times New Roman"/>
                <w:sz w:val="36"/>
                <w:szCs w:val="36"/>
              </w:rPr>
              <w:t>Test</w:t>
            </w:r>
          </w:p>
          <w:p w:rsidR="00EA78AC" w:rsidRDefault="00EA78AC" w:rsidP="00915C5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4A7FD9" w:rsidRDefault="00EA78AC" w:rsidP="00EA78A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Basic Number Skills</w:t>
            </w:r>
          </w:p>
        </w:tc>
        <w:tc>
          <w:tcPr>
            <w:tcW w:w="4607" w:type="dxa"/>
            <w:tcBorders>
              <w:top w:val="nil"/>
              <w:bottom w:val="nil"/>
            </w:tcBorders>
            <w:vAlign w:val="center"/>
          </w:tcPr>
          <w:p w:rsidR="004A7FD9" w:rsidRDefault="004A7FD9" w:rsidP="001E4FD7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F670BA">
              <w:rPr>
                <w:rFonts w:ascii="Times New Roman" w:hAnsi="Times New Roman" w:cs="Times New Roman"/>
                <w:sz w:val="36"/>
                <w:szCs w:val="36"/>
              </w:rPr>
              <w:t>Non Calculator</w:t>
            </w:r>
          </w:p>
          <w:p w:rsidR="004A7FD9" w:rsidRPr="004E1905" w:rsidRDefault="004A7FD9" w:rsidP="001E4FD7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4A7FD9" w:rsidRPr="004E1905" w:rsidTr="001E4FD7">
        <w:trPr>
          <w:cantSplit/>
        </w:trPr>
        <w:tc>
          <w:tcPr>
            <w:tcW w:w="1951" w:type="dxa"/>
            <w:gridSpan w:val="2"/>
            <w:vMerge/>
            <w:tcBorders>
              <w:bottom w:val="nil"/>
            </w:tcBorders>
            <w:vAlign w:val="center"/>
          </w:tcPr>
          <w:p w:rsidR="004A7FD9" w:rsidRPr="004E1905" w:rsidRDefault="004A7FD9" w:rsidP="00915C5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4A7FD9" w:rsidRPr="004E1905" w:rsidRDefault="004A7FD9" w:rsidP="00915C54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670BA">
              <w:rPr>
                <w:rFonts w:ascii="Times New Roman" w:hAnsi="Times New Roman" w:cs="Times New Roman"/>
                <w:sz w:val="36"/>
                <w:szCs w:val="36"/>
              </w:rPr>
              <w:t>Short Answer Section</w:t>
            </w:r>
          </w:p>
        </w:tc>
        <w:tc>
          <w:tcPr>
            <w:tcW w:w="4820" w:type="dxa"/>
            <w:gridSpan w:val="2"/>
            <w:tcBorders>
              <w:top w:val="nil"/>
              <w:bottom w:val="nil"/>
            </w:tcBorders>
            <w:vAlign w:val="bottom"/>
          </w:tcPr>
          <w:p w:rsidR="004A7FD9" w:rsidRPr="004E1905" w:rsidRDefault="004A7FD9" w:rsidP="00004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4A7FD9" w:rsidRPr="00F670BA" w:rsidTr="001E4FD7">
        <w:trPr>
          <w:cantSplit/>
        </w:trPr>
        <w:tc>
          <w:tcPr>
            <w:tcW w:w="534" w:type="dxa"/>
            <w:tcBorders>
              <w:bottom w:val="single" w:sz="4" w:space="0" w:color="000000" w:themeColor="text1"/>
            </w:tcBorders>
          </w:tcPr>
          <w:p w:rsidR="004A7FD9" w:rsidRDefault="004A7FD9" w:rsidP="000049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Default="004A7FD9" w:rsidP="000049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Pr="004E1905" w:rsidRDefault="004A7FD9" w:rsidP="000049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4" w:type="dxa"/>
            <w:gridSpan w:val="4"/>
            <w:tcBorders>
              <w:bottom w:val="single" w:sz="4" w:space="0" w:color="000000" w:themeColor="text1"/>
            </w:tcBorders>
          </w:tcPr>
          <w:p w:rsidR="004A7FD9" w:rsidRDefault="004A7FD9" w:rsidP="000049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Default="004A7FD9" w:rsidP="000049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all working and answers in the spaces provided on this test paper.</w:t>
            </w:r>
          </w:p>
          <w:p w:rsidR="004A7FD9" w:rsidRPr="00F670BA" w:rsidRDefault="004A7FD9" w:rsidP="000049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7FD9" w:rsidRPr="004E1905" w:rsidTr="001E4FD7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4A7FD9" w:rsidRPr="004E1905" w:rsidRDefault="004A7FD9" w:rsidP="00004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4A7FD9" w:rsidRPr="00004952" w:rsidRDefault="00004952" w:rsidP="00004952">
            <w:pPr>
              <w:rPr>
                <w:rFonts w:ascii="Times New Roman" w:hAnsi="Times New Roman" w:cs="Times New Roman"/>
                <w:position w:val="-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425E4" w:rsidRPr="00004952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559" w:dyaOrig="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85pt;height:15.05pt" o:ole="">
                  <v:imagedata r:id="rId9" o:title=""/>
                </v:shape>
                <o:OLEObject Type="Embed" ProgID="FXE300.Equation" ShapeID="_x0000_i1025" DrawAspect="Content" ObjectID="_1392276524" r:id="rId10"/>
              </w:object>
            </w:r>
            <w:r w:rsidRPr="00004952">
              <w:rPr>
                <w:rFonts w:ascii="Times New Roman" w:hAnsi="Times New Roman" w:cs="Times New Roman"/>
                <w:position w:val="-8"/>
                <w:sz w:val="24"/>
                <w:szCs w:val="24"/>
              </w:rPr>
              <w:t xml:space="preserve"> </w:t>
            </w:r>
          </w:p>
          <w:p w:rsidR="00004952" w:rsidRDefault="00004952" w:rsidP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78AC" w:rsidRPr="00FF1B42" w:rsidRDefault="00EA78AC" w:rsidP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EA78AC" w:rsidRPr="00FF1B42" w:rsidRDefault="00EA78AC" w:rsidP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A78AC" w:rsidRPr="004E1905" w:rsidRDefault="00EA78AC" w:rsidP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4A7FD9" w:rsidRPr="004E1905" w:rsidTr="001E4FD7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4A7FD9" w:rsidRPr="004E1905" w:rsidRDefault="004A7FD9" w:rsidP="00004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004952" w:rsidRDefault="00004952" w:rsidP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sum of 224, 45, 167 and 1 035?</w:t>
            </w:r>
          </w:p>
          <w:p w:rsidR="00EA78AC" w:rsidRDefault="00004952" w:rsidP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A78AC" w:rsidRPr="00FF1B42" w:rsidRDefault="00EA78AC" w:rsidP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EA78AC" w:rsidRPr="00FF1B42" w:rsidRDefault="00EA78AC" w:rsidP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A7FD9" w:rsidRPr="004E1905" w:rsidRDefault="00EA78AC" w:rsidP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EA78AC" w:rsidRPr="004E1905" w:rsidTr="001E4FD7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EA78AC" w:rsidRPr="004E1905" w:rsidRDefault="00EA78AC" w:rsidP="00004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EA78AC" w:rsidRPr="00004952" w:rsidRDefault="00004952" w:rsidP="00004952">
            <w:pPr>
              <w:rPr>
                <w:rFonts w:ascii="Times New Roman" w:hAnsi="Times New Roman" w:cs="Times New Roman"/>
                <w:position w:val="-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425E4" w:rsidRPr="00004952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2204" w:dyaOrig="350">
                <v:shape id="_x0000_i1026" type="#_x0000_t75" style="width:110.5pt;height:17.6pt" o:ole="">
                  <v:imagedata r:id="rId11" o:title=""/>
                </v:shape>
                <o:OLEObject Type="Embed" ProgID="FXE300.Equation" ShapeID="_x0000_i1026" DrawAspect="Content" ObjectID="_1392276525" r:id="rId12"/>
              </w:object>
            </w:r>
            <w:r w:rsidRPr="00004952">
              <w:rPr>
                <w:rFonts w:ascii="Times New Roman" w:hAnsi="Times New Roman" w:cs="Times New Roman"/>
                <w:position w:val="-8"/>
                <w:sz w:val="24"/>
                <w:szCs w:val="24"/>
              </w:rPr>
              <w:t xml:space="preserve"> </w:t>
            </w:r>
          </w:p>
          <w:p w:rsidR="00EA78AC" w:rsidRPr="00FF1B42" w:rsidRDefault="00EA78AC" w:rsidP="00004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EA78AC" w:rsidRPr="00FF1B42" w:rsidRDefault="00EA78AC" w:rsidP="00004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A78AC" w:rsidRPr="004E1905" w:rsidRDefault="00EA78AC" w:rsidP="00004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9B7999" w:rsidRPr="004E1905" w:rsidTr="001E4FD7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9B7999" w:rsidRDefault="009B7999" w:rsidP="00004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9B7999" w:rsidRPr="00004952" w:rsidRDefault="003425E4" w:rsidP="009B7999">
            <w:pPr>
              <w:rPr>
                <w:rFonts w:ascii="Times New Roman" w:hAnsi="Times New Roman" w:cs="Times New Roman"/>
                <w:position w:val="-8"/>
                <w:sz w:val="24"/>
                <w:szCs w:val="24"/>
              </w:rPr>
            </w:pPr>
            <w:r w:rsidRPr="00004952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379" w:dyaOrig="367">
                <v:shape id="_x0000_i1027" type="#_x0000_t75" style="width:68.65pt;height:18.4pt" o:ole="">
                  <v:imagedata r:id="rId13" o:title=""/>
                </v:shape>
                <o:OLEObject Type="Embed" ProgID="FXE300.Equation" ShapeID="_x0000_i1027" DrawAspect="Content" ObjectID="_1392276526" r:id="rId14"/>
              </w:object>
            </w:r>
            <w:r w:rsidR="009B7999" w:rsidRPr="00004952">
              <w:rPr>
                <w:rFonts w:ascii="Times New Roman" w:hAnsi="Times New Roman" w:cs="Times New Roman"/>
                <w:position w:val="-8"/>
                <w:sz w:val="24"/>
                <w:szCs w:val="24"/>
              </w:rPr>
              <w:t xml:space="preserve"> </w:t>
            </w:r>
          </w:p>
          <w:p w:rsidR="009B7999" w:rsidRDefault="009B7999" w:rsidP="009B79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7999" w:rsidRPr="00FF1B42" w:rsidRDefault="009B7999" w:rsidP="009B79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9B7999" w:rsidRPr="00FF1B42" w:rsidRDefault="009B7999" w:rsidP="009B79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B7999" w:rsidRPr="00004952" w:rsidRDefault="009B7999" w:rsidP="009B7999">
            <w:pPr>
              <w:rPr>
                <w:rFonts w:ascii="Times New Roman" w:hAnsi="Times New Roman" w:cs="Times New Roman"/>
                <w:position w:val="-30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9B7999" w:rsidRPr="004E1905" w:rsidTr="001E4FD7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9B7999" w:rsidRDefault="009B7999" w:rsidP="00004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9B7999" w:rsidRDefault="009B7999" w:rsidP="009B79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is the </w:t>
            </w:r>
            <w:r w:rsidR="003425E4">
              <w:rPr>
                <w:rFonts w:ascii="Times New Roman" w:hAnsi="Times New Roman" w:cs="Times New Roman"/>
                <w:sz w:val="24"/>
                <w:szCs w:val="24"/>
              </w:rPr>
              <w:t>product of 58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3425E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9B7999" w:rsidRDefault="009B7999" w:rsidP="009B79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B7999" w:rsidRPr="00FF1B42" w:rsidRDefault="009B7999" w:rsidP="009B79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9B7999" w:rsidRPr="00FF1B42" w:rsidRDefault="009B7999" w:rsidP="009B79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B7999" w:rsidRPr="00004952" w:rsidRDefault="009B7999" w:rsidP="009B7999">
            <w:pPr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9B7999" w:rsidRPr="004E1905" w:rsidTr="001E4FD7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9B7999" w:rsidRPr="004E1905" w:rsidRDefault="009B7999" w:rsidP="00004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9B7999" w:rsidRDefault="009B7999" w:rsidP="00004952">
            <w:pPr>
              <w:rPr>
                <w:rFonts w:ascii="Times New Roman" w:hAnsi="Times New Roman" w:cs="Times New Roman"/>
                <w:position w:val="-30"/>
                <w:sz w:val="24"/>
                <w:szCs w:val="24"/>
              </w:rPr>
            </w:pPr>
            <w:r w:rsidRPr="00004952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t>What number is 16 more than – 7?</w:t>
            </w:r>
          </w:p>
          <w:p w:rsidR="009B7999" w:rsidRPr="00004952" w:rsidRDefault="009B7999" w:rsidP="00004952">
            <w:pPr>
              <w:rPr>
                <w:rFonts w:ascii="Times New Roman" w:hAnsi="Times New Roman" w:cs="Times New Roman"/>
                <w:position w:val="-30"/>
                <w:sz w:val="24"/>
                <w:szCs w:val="24"/>
              </w:rPr>
            </w:pPr>
          </w:p>
          <w:p w:rsidR="009B7999" w:rsidRPr="00FF1B42" w:rsidRDefault="009B7999" w:rsidP="00004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9B7999" w:rsidRPr="00FF1B42" w:rsidRDefault="009B7999" w:rsidP="00004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B7999" w:rsidRPr="004E1905" w:rsidRDefault="009B7999" w:rsidP="00004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9B7999" w:rsidRPr="004E1905" w:rsidTr="001E4FD7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9B7999" w:rsidRPr="004E1905" w:rsidRDefault="009B7999" w:rsidP="00004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9B7999" w:rsidRDefault="009B7999" w:rsidP="00004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 </w:t>
            </w:r>
            <w:r w:rsidR="003425E4" w:rsidRPr="003425E4">
              <w:rPr>
                <w:rFonts w:ascii="Times New Roman" w:hAnsi="Times New Roman" w:cs="Times New Roman"/>
                <w:color w:val="FF0000"/>
                <w:position w:val="-16"/>
                <w:sz w:val="24"/>
                <w:szCs w:val="24"/>
              </w:rPr>
              <w:object w:dxaOrig="304" w:dyaOrig="539">
                <v:shape id="_x0000_i1028" type="#_x0000_t75" style="width:10.9pt;height:18.4pt" o:ole="">
                  <v:imagedata r:id="rId15" o:title=""/>
                </v:shape>
                <o:OLEObject Type="Embed" ProgID="FXE300.Equation" ShapeID="_x0000_i1028" DrawAspect="Content" ObjectID="_1392276527" r:id="rId1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 a decimal number.</w:t>
            </w:r>
          </w:p>
          <w:p w:rsidR="009B7999" w:rsidRPr="00FF1B42" w:rsidRDefault="009B7999" w:rsidP="00004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9B7999" w:rsidRPr="00FF1B42" w:rsidRDefault="009B7999" w:rsidP="00004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B7999" w:rsidRPr="004E1905" w:rsidRDefault="009B7999" w:rsidP="00004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9B7999" w:rsidRPr="004E1905" w:rsidTr="001E4FD7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9B7999" w:rsidRPr="004E1905" w:rsidRDefault="009B7999" w:rsidP="00004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9B7999" w:rsidRDefault="009B7999" w:rsidP="00004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Arrange the numbers below in ascending order.</w:t>
            </w:r>
          </w:p>
          <w:p w:rsidR="009B7999" w:rsidRDefault="009B7999" w:rsidP="00004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425E4" w:rsidRPr="00004952">
              <w:rPr>
                <w:rFonts w:ascii="Times New Roman" w:hAnsi="Times New Roman" w:cs="Times New Roman"/>
                <w:color w:val="FF0000"/>
                <w:position w:val="-30"/>
                <w:sz w:val="24"/>
                <w:szCs w:val="24"/>
              </w:rPr>
              <w:object w:dxaOrig="2834" w:dyaOrig="539">
                <v:shape id="_x0000_i1029" type="#_x0000_t75" style="width:2in;height:26.8pt" o:ole="">
                  <v:imagedata r:id="rId17" o:title=""/>
                </v:shape>
                <o:OLEObject Type="Embed" ProgID="FXE300.Equation" ShapeID="_x0000_i1029" DrawAspect="Content" ObjectID="_1392276528" r:id="rId18"/>
              </w:object>
            </w:r>
          </w:p>
          <w:p w:rsidR="009B7999" w:rsidRPr="00FF1B42" w:rsidRDefault="009B7999" w:rsidP="00004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9B7999" w:rsidRPr="00FF1B42" w:rsidRDefault="009B7999" w:rsidP="00004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B7999" w:rsidRPr="004E1905" w:rsidRDefault="009B7999" w:rsidP="00004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9B7999" w:rsidRPr="004E1905" w:rsidTr="001E4FD7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9B7999" w:rsidRPr="004E1905" w:rsidRDefault="009B7999" w:rsidP="00004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9B7999" w:rsidRPr="005F0815" w:rsidRDefault="009B7999" w:rsidP="005F0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425E4" w:rsidRPr="0084592F">
              <w:rPr>
                <w:rFonts w:ascii="Times New Roman" w:hAnsi="Times New Roman" w:cs="Times New Roman"/>
                <w:color w:val="FF0000"/>
                <w:position w:val="-30"/>
                <w:sz w:val="24"/>
                <w:szCs w:val="24"/>
              </w:rPr>
              <w:object w:dxaOrig="966" w:dyaOrig="539">
                <v:shape id="_x0000_i1030" type="#_x0000_t75" style="width:40.2pt;height:22.6pt" o:ole="">
                  <v:imagedata r:id="rId19" o:title=""/>
                </v:shape>
                <o:OLEObject Type="Embed" ProgID="FXE300.Equation" ShapeID="_x0000_i1030" DrawAspect="Content" ObjectID="_1392276529" r:id="rId20"/>
              </w:object>
            </w:r>
            <w:r w:rsidRPr="0084592F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(Answer in simplest form)</w:t>
            </w:r>
          </w:p>
          <w:p w:rsidR="009B7999" w:rsidRPr="0084592F" w:rsidRDefault="009B7999" w:rsidP="00004952">
            <w:pPr>
              <w:rPr>
                <w:rFonts w:ascii="Times New Roman" w:hAnsi="Times New Roman" w:cs="Times New Roman"/>
                <w:position w:val="-30"/>
                <w:sz w:val="24"/>
                <w:szCs w:val="24"/>
              </w:rPr>
            </w:pPr>
          </w:p>
          <w:p w:rsidR="009B7999" w:rsidRPr="00FF1B42" w:rsidRDefault="009B7999" w:rsidP="00004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9B7999" w:rsidRPr="00FF1B42" w:rsidRDefault="009B7999" w:rsidP="00004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B7999" w:rsidRPr="004E1905" w:rsidRDefault="009B7999" w:rsidP="00004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9B7999" w:rsidRPr="004E1905" w:rsidTr="001E4FD7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9B7999" w:rsidRPr="004E1905" w:rsidRDefault="009B7999" w:rsidP="00004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9B7999" w:rsidRPr="0084592F" w:rsidRDefault="009B7999" w:rsidP="00004952">
            <w:pPr>
              <w:rPr>
                <w:rFonts w:ascii="Times New Roman" w:hAnsi="Times New Roman" w:cs="Times New Roman"/>
                <w:position w:val="-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592F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805" w:dyaOrig="365">
                <v:shape id="_x0000_i1031" type="#_x0000_t75" style="width:69.5pt;height:14.25pt" o:ole="">
                  <v:imagedata r:id="rId21" o:title=""/>
                </v:shape>
                <o:OLEObject Type="Embed" ProgID="FXE300.Equation" ShapeID="_x0000_i1031" DrawAspect="Content" ObjectID="_1392276530" r:id="rId22"/>
              </w:object>
            </w:r>
            <w:r w:rsidRPr="0084592F">
              <w:rPr>
                <w:rFonts w:ascii="Times New Roman" w:hAnsi="Times New Roman" w:cs="Times New Roman"/>
                <w:position w:val="-8"/>
                <w:sz w:val="24"/>
                <w:szCs w:val="24"/>
              </w:rPr>
              <w:t xml:space="preserve"> </w:t>
            </w:r>
          </w:p>
          <w:p w:rsidR="009B7999" w:rsidRPr="00FF1B42" w:rsidRDefault="009B7999" w:rsidP="00004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9B7999" w:rsidRPr="00FF1B42" w:rsidRDefault="009B7999" w:rsidP="00004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B7999" w:rsidRPr="004E1905" w:rsidRDefault="009B7999" w:rsidP="00004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9B7999" w:rsidRPr="004E1905" w:rsidTr="001E4FD7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9B7999" w:rsidRDefault="009B7999" w:rsidP="00004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9B7999" w:rsidRPr="005F0815" w:rsidRDefault="003425E4" w:rsidP="00845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92F">
              <w:rPr>
                <w:rFonts w:ascii="Times New Roman" w:hAnsi="Times New Roman" w:cs="Times New Roman"/>
                <w:color w:val="FF0000"/>
                <w:position w:val="-24"/>
                <w:sz w:val="24"/>
                <w:szCs w:val="24"/>
              </w:rPr>
              <w:object w:dxaOrig="958" w:dyaOrig="539">
                <v:shape id="_x0000_i1032" type="#_x0000_t75" style="width:36.85pt;height:21.75pt" o:ole="">
                  <v:imagedata r:id="rId23" o:title=""/>
                </v:shape>
                <o:OLEObject Type="Embed" ProgID="FXE300.Equation" ShapeID="_x0000_i1032" DrawAspect="Content" ObjectID="_1392276531" r:id="rId24"/>
              </w:object>
            </w:r>
            <w:r w:rsidR="009B7999" w:rsidRPr="0084592F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 xml:space="preserve"> </w:t>
            </w:r>
            <w:r w:rsidR="009B799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(Answer in simplest form)</w:t>
            </w:r>
          </w:p>
          <w:p w:rsidR="009B7999" w:rsidRPr="00FF1B42" w:rsidRDefault="009B7999" w:rsidP="00845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9B7999" w:rsidRPr="00FF1B42" w:rsidRDefault="009B7999" w:rsidP="00845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B7999" w:rsidRDefault="009B7999" w:rsidP="00845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9B7999" w:rsidRPr="004E1905" w:rsidTr="001E4FD7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9B7999" w:rsidRDefault="009B7999" w:rsidP="00004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9B7999" w:rsidRPr="0084592F" w:rsidRDefault="009B7999" w:rsidP="0084592F">
            <w:pPr>
              <w:rPr>
                <w:rFonts w:ascii="Times New Roman" w:hAnsi="Times New Roman" w:cs="Times New Roman"/>
                <w:position w:val="-8"/>
                <w:sz w:val="24"/>
                <w:szCs w:val="24"/>
              </w:rPr>
            </w:pPr>
            <w:r w:rsidRPr="0084592F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916" w:dyaOrig="401">
                <v:shape id="_x0000_i1033" type="#_x0000_t75" style="width:74.5pt;height:15.9pt" o:ole="">
                  <v:imagedata r:id="rId25" o:title=""/>
                </v:shape>
                <o:OLEObject Type="Embed" ProgID="FXE300.Equation" ShapeID="_x0000_i1033" DrawAspect="Content" ObjectID="_1392276532" r:id="rId26"/>
              </w:object>
            </w:r>
            <w:r w:rsidRPr="0084592F">
              <w:rPr>
                <w:rFonts w:ascii="Times New Roman" w:hAnsi="Times New Roman" w:cs="Times New Roman"/>
                <w:position w:val="-8"/>
                <w:sz w:val="24"/>
                <w:szCs w:val="24"/>
              </w:rPr>
              <w:t xml:space="preserve"> </w:t>
            </w:r>
          </w:p>
          <w:p w:rsidR="009B7999" w:rsidRPr="00FF1B42" w:rsidRDefault="009B7999" w:rsidP="00845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9B7999" w:rsidRPr="00FF1B42" w:rsidRDefault="009B7999" w:rsidP="00845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B7999" w:rsidRDefault="009B7999" w:rsidP="00845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9B7999" w:rsidRPr="004E1905" w:rsidTr="001E4FD7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9B7999" w:rsidRPr="004E1905" w:rsidRDefault="009B7999" w:rsidP="00004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9B7999" w:rsidRDefault="009B7999" w:rsidP="00004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number lies halfway between  </w:t>
            </w:r>
            <w:r w:rsidR="003425E4" w:rsidRPr="003425E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133" w:dyaOrig="539">
                <v:shape id="_x0000_i1034" type="#_x0000_t75" style="width:56.1pt;height:26.8pt" o:ole="">
                  <v:imagedata r:id="rId27" o:title=""/>
                </v:shape>
                <o:OLEObject Type="Embed" ProgID="FXE300.Equation" ShapeID="_x0000_i1034" DrawAspect="Content" ObjectID="_1392276533" r:id="rId28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B7999" w:rsidRPr="00FF1B42" w:rsidRDefault="009B7999" w:rsidP="00004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9B7999" w:rsidRPr="00FF1B42" w:rsidRDefault="009B7999" w:rsidP="00004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B7999" w:rsidRPr="004E1905" w:rsidRDefault="009B7999" w:rsidP="00004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9B7999" w:rsidRPr="004E1905" w:rsidTr="001E4FD7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9B7999" w:rsidRPr="004E1905" w:rsidRDefault="009B7999" w:rsidP="00004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9B7999" w:rsidRDefault="009B7999" w:rsidP="00004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Find 65%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of  120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kg.</w:t>
            </w:r>
          </w:p>
          <w:p w:rsidR="009B7999" w:rsidRPr="00FF1B42" w:rsidRDefault="009B7999" w:rsidP="00004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9B7999" w:rsidRPr="00FF1B42" w:rsidRDefault="009B7999" w:rsidP="00004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B7999" w:rsidRPr="004E1905" w:rsidRDefault="009B7999" w:rsidP="00004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9B7999" w:rsidRPr="004E1905" w:rsidTr="001E4FD7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9B7999" w:rsidRPr="004E1905" w:rsidRDefault="009B7999" w:rsidP="00004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9B7999" w:rsidRDefault="003425E4" w:rsidP="00004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Merry pays $32</w:t>
            </w:r>
            <w:r w:rsidR="009B7999">
              <w:rPr>
                <w:rFonts w:ascii="Times New Roman" w:hAnsi="Times New Roman" w:cs="Times New Roman"/>
                <w:sz w:val="24"/>
                <w:szCs w:val="24"/>
              </w:rPr>
              <w:t xml:space="preserve"> in board from her wage of $640. What percentage of her wage is spent on board?</w:t>
            </w:r>
          </w:p>
          <w:p w:rsidR="009B7999" w:rsidRDefault="009B7999" w:rsidP="000049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7999" w:rsidRPr="00FF1B42" w:rsidRDefault="009B7999" w:rsidP="00004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9B7999" w:rsidRPr="00FF1B42" w:rsidRDefault="009B7999" w:rsidP="00004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B7999" w:rsidRPr="004E1905" w:rsidRDefault="009B7999" w:rsidP="00004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9B7999" w:rsidRPr="004E1905" w:rsidTr="001E4FD7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9B7999" w:rsidRPr="004E1905" w:rsidRDefault="009B7999" w:rsidP="00004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9B7999" w:rsidRDefault="009B7999" w:rsidP="00004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Round 2.284 59 correct to 2 decimal places.</w:t>
            </w:r>
          </w:p>
          <w:p w:rsidR="009B7999" w:rsidRPr="00FF1B42" w:rsidRDefault="009B7999" w:rsidP="00004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9B7999" w:rsidRPr="00FF1B42" w:rsidRDefault="009B7999" w:rsidP="00004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B7999" w:rsidRPr="004E1905" w:rsidRDefault="009B7999" w:rsidP="00004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</w:tbl>
    <w:p w:rsidR="004A7FD9" w:rsidRDefault="004A7FD9"/>
    <w:p w:rsidR="00E71ED7" w:rsidRDefault="00E71ED7">
      <w:r>
        <w:br w:type="page"/>
      </w:r>
    </w:p>
    <w:p w:rsidR="00FB269C" w:rsidRDefault="00FB269C" w:rsidP="003157FF">
      <w:pPr>
        <w:jc w:val="center"/>
        <w:rPr>
          <w:rFonts w:ascii="Times New Roman" w:hAnsi="Times New Roman" w:cs="Times New Roman"/>
          <w:sz w:val="36"/>
          <w:szCs w:val="36"/>
        </w:rPr>
        <w:sectPr w:rsidR="00FB269C" w:rsidSect="00E24335">
          <w:headerReference w:type="default" r:id="rId29"/>
          <w:footerReference w:type="default" r:id="rId30"/>
          <w:headerReference w:type="first" r:id="rId31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85" w:type="dxa"/>
        </w:tblCellMar>
        <w:tblLook w:val="04A0" w:firstRow="1" w:lastRow="0" w:firstColumn="1" w:lastColumn="0" w:noHBand="0" w:noVBand="1"/>
      </w:tblPr>
      <w:tblGrid>
        <w:gridCol w:w="534"/>
        <w:gridCol w:w="1417"/>
        <w:gridCol w:w="3827"/>
        <w:gridCol w:w="213"/>
        <w:gridCol w:w="4607"/>
      </w:tblGrid>
      <w:tr w:rsidR="00EA78AC" w:rsidRPr="004E1905" w:rsidTr="003425E4">
        <w:trPr>
          <w:cantSplit/>
        </w:trPr>
        <w:tc>
          <w:tcPr>
            <w:tcW w:w="1951" w:type="dxa"/>
            <w:gridSpan w:val="2"/>
            <w:vMerge w:val="restart"/>
            <w:tcBorders>
              <w:top w:val="nil"/>
            </w:tcBorders>
            <w:vAlign w:val="center"/>
          </w:tcPr>
          <w:p w:rsidR="00EA78AC" w:rsidRDefault="00EA78AC" w:rsidP="0000495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Year</w:t>
            </w:r>
          </w:p>
          <w:p w:rsidR="00EA78AC" w:rsidRPr="004E1905" w:rsidRDefault="00EA78AC" w:rsidP="0000495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4040" w:type="dxa"/>
            <w:gridSpan w:val="2"/>
            <w:tcBorders>
              <w:top w:val="nil"/>
              <w:bottom w:val="nil"/>
            </w:tcBorders>
            <w:vAlign w:val="center"/>
          </w:tcPr>
          <w:p w:rsidR="00EA78AC" w:rsidRDefault="00EA78AC" w:rsidP="0000495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Mathematics Test</w:t>
            </w:r>
          </w:p>
          <w:p w:rsidR="00EA78AC" w:rsidRDefault="00EA78AC" w:rsidP="0000495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EA78AC" w:rsidRDefault="00EA78AC" w:rsidP="0000495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Basic Number Skills</w:t>
            </w:r>
          </w:p>
        </w:tc>
        <w:tc>
          <w:tcPr>
            <w:tcW w:w="4607" w:type="dxa"/>
            <w:tcBorders>
              <w:top w:val="nil"/>
              <w:bottom w:val="nil"/>
            </w:tcBorders>
            <w:vAlign w:val="center"/>
          </w:tcPr>
          <w:p w:rsidR="00EA78AC" w:rsidRPr="004E1905" w:rsidRDefault="00EA78AC" w:rsidP="009F6512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Calculator</w:t>
            </w:r>
            <w:r w:rsidR="009F6512">
              <w:rPr>
                <w:rFonts w:ascii="Times New Roman" w:hAnsi="Times New Roman" w:cs="Times New Roman"/>
                <w:sz w:val="36"/>
                <w:szCs w:val="36"/>
              </w:rPr>
              <w:t xml:space="preserve"> Allowed</w:t>
            </w:r>
          </w:p>
        </w:tc>
      </w:tr>
      <w:tr w:rsidR="004A7FD9" w:rsidRPr="004E1905" w:rsidTr="003425E4">
        <w:trPr>
          <w:cantSplit/>
        </w:trPr>
        <w:tc>
          <w:tcPr>
            <w:tcW w:w="1951" w:type="dxa"/>
            <w:gridSpan w:val="2"/>
            <w:vMerge/>
            <w:tcBorders>
              <w:bottom w:val="nil"/>
            </w:tcBorders>
            <w:vAlign w:val="center"/>
          </w:tcPr>
          <w:p w:rsidR="004A7FD9" w:rsidRPr="004E1905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4A7FD9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t>Multiple Choice Section</w:t>
            </w:r>
          </w:p>
          <w:p w:rsidR="004A7FD9" w:rsidRPr="004E1905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820" w:type="dxa"/>
            <w:gridSpan w:val="2"/>
            <w:tcBorders>
              <w:top w:val="nil"/>
              <w:bottom w:val="nil"/>
            </w:tcBorders>
            <w:vAlign w:val="bottom"/>
          </w:tcPr>
          <w:p w:rsidR="004A7FD9" w:rsidRPr="004E1905" w:rsidRDefault="004A7FD9" w:rsidP="004E1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2A3D0B" w:rsidRPr="004E1905" w:rsidTr="003425E4">
        <w:trPr>
          <w:cantSplit/>
        </w:trPr>
        <w:tc>
          <w:tcPr>
            <w:tcW w:w="534" w:type="dxa"/>
            <w:tcBorders>
              <w:top w:val="nil"/>
              <w:bottom w:val="nil"/>
            </w:tcBorders>
          </w:tcPr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4" w:type="dxa"/>
            <w:gridSpan w:val="4"/>
            <w:tcBorders>
              <w:top w:val="nil"/>
              <w:bottom w:val="nil"/>
            </w:tcBorders>
          </w:tcPr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Mark all your answers on the accompanying multiple choice answer sheet, not on this test paper. You may do any working out on this test paper.</w:t>
            </w:r>
            <w:r w:rsidR="004A7FD9">
              <w:rPr>
                <w:rFonts w:ascii="Times New Roman" w:hAnsi="Times New Roman" w:cs="Times New Roman"/>
                <w:sz w:val="24"/>
                <w:szCs w:val="24"/>
              </w:rPr>
              <w:t xml:space="preserve"> Calculators are allowed for this section.</w:t>
            </w:r>
          </w:p>
          <w:p w:rsidR="00C67F16" w:rsidRPr="004E1905" w:rsidRDefault="00C67F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17C3" w:rsidRPr="004E1905" w:rsidTr="003425E4">
        <w:trPr>
          <w:cantSplit/>
        </w:trPr>
        <w:tc>
          <w:tcPr>
            <w:tcW w:w="534" w:type="dxa"/>
            <w:tcBorders>
              <w:top w:val="nil"/>
            </w:tcBorders>
          </w:tcPr>
          <w:p w:rsidR="00E417C3" w:rsidRPr="004E1905" w:rsidRDefault="00E4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0064" w:type="dxa"/>
            <w:gridSpan w:val="4"/>
            <w:tcBorders>
              <w:top w:val="nil"/>
            </w:tcBorders>
          </w:tcPr>
          <w:p w:rsidR="009B7999" w:rsidRDefault="009B7999" w:rsidP="009B79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6.738 when rounded correct to 2 significant figures is:</w:t>
            </w:r>
          </w:p>
          <w:p w:rsidR="00E417C3" w:rsidRDefault="00E417C3" w:rsidP="00EA78A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78AC" w:rsidRPr="00EA78AC" w:rsidRDefault="00EA78AC" w:rsidP="00EA78A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9B7999">
              <w:rPr>
                <w:rFonts w:ascii="Times New Roman" w:hAnsi="Times New Roman" w:cs="Times New Roman"/>
                <w:sz w:val="24"/>
                <w:szCs w:val="24"/>
              </w:rPr>
              <w:t>6.7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   </w:t>
            </w:r>
            <w:r w:rsidR="009B7999">
              <w:rPr>
                <w:rFonts w:ascii="Times New Roman" w:hAnsi="Times New Roman" w:cs="Times New Roman"/>
                <w:sz w:val="24"/>
                <w:szCs w:val="24"/>
              </w:rPr>
              <w:t>6.8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C.      </w:t>
            </w:r>
            <w:r w:rsidR="009B7999">
              <w:rPr>
                <w:rFonts w:ascii="Times New Roman" w:hAnsi="Times New Roman" w:cs="Times New Roman"/>
                <w:sz w:val="24"/>
                <w:szCs w:val="24"/>
              </w:rPr>
              <w:t>6.73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="009B7999">
              <w:rPr>
                <w:rFonts w:ascii="Times New Roman" w:hAnsi="Times New Roman" w:cs="Times New Roman"/>
                <w:sz w:val="24"/>
                <w:szCs w:val="24"/>
              </w:rPr>
              <w:t xml:space="preserve">      6.74</w:t>
            </w:r>
          </w:p>
        </w:tc>
      </w:tr>
      <w:tr w:rsidR="00EA78AC" w:rsidRPr="004E1905" w:rsidTr="003425E4">
        <w:trPr>
          <w:cantSplit/>
        </w:trPr>
        <w:tc>
          <w:tcPr>
            <w:tcW w:w="534" w:type="dxa"/>
          </w:tcPr>
          <w:p w:rsidR="00EA78AC" w:rsidRPr="004E1905" w:rsidRDefault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0064" w:type="dxa"/>
            <w:gridSpan w:val="4"/>
          </w:tcPr>
          <w:p w:rsidR="00EA78AC" w:rsidRDefault="00B46864" w:rsidP="0000495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is correct?</w:t>
            </w:r>
          </w:p>
          <w:p w:rsidR="00B46864" w:rsidRDefault="00EA78AC" w:rsidP="0000495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B468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46864" w:rsidRPr="00B46864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591" w:dyaOrig="365">
                <v:shape id="_x0000_i1035" type="#_x0000_t75" style="width:70.35pt;height:15.9pt" o:ole="">
                  <v:imagedata r:id="rId32" o:title=""/>
                </v:shape>
                <o:OLEObject Type="Embed" ProgID="FXE300.Equation" ShapeID="_x0000_i1035" DrawAspect="Content" ObjectID="_1392276534" r:id="rId33"/>
              </w:object>
            </w:r>
            <w:r w:rsidR="00B468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  </w:t>
            </w:r>
            <w:r w:rsidR="00B46864" w:rsidRPr="00B46864">
              <w:rPr>
                <w:rFonts w:ascii="Times New Roman" w:hAnsi="Times New Roman" w:cs="Times New Roman"/>
                <w:color w:val="FF0000"/>
                <w:position w:val="-26"/>
                <w:sz w:val="24"/>
                <w:szCs w:val="24"/>
              </w:rPr>
              <w:object w:dxaOrig="1165" w:dyaOrig="725">
                <v:shape id="_x0000_i1036" type="#_x0000_t75" style="width:51.9pt;height:31.8pt" o:ole="">
                  <v:imagedata r:id="rId34" o:title=""/>
                </v:shape>
                <o:OLEObject Type="Embed" ProgID="FXE300.Equation" ShapeID="_x0000_i1036" DrawAspect="Content" ObjectID="_1392276535" r:id="rId35"/>
              </w:objec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A78AC" w:rsidRPr="00EA78AC" w:rsidRDefault="00B46864" w:rsidP="00B4686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C.    </w:t>
            </w:r>
            <w:r w:rsidRPr="00B46864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725" w:dyaOrig="365">
                <v:shape id="_x0000_i1037" type="#_x0000_t75" style="width:76.2pt;height:15.9pt" o:ole="">
                  <v:imagedata r:id="rId36" o:title=""/>
                </v:shape>
                <o:OLEObject Type="Embed" ProgID="FXE300.Equation" ShapeID="_x0000_i1037" DrawAspect="Content" ObjectID="_1392276536" r:id="rId37"/>
              </w:objec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EA78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B46864">
              <w:rPr>
                <w:rFonts w:ascii="Times New Roman" w:hAnsi="Times New Roman" w:cs="Times New Roman"/>
                <w:color w:val="FF0000"/>
                <w:position w:val="-26"/>
                <w:sz w:val="24"/>
                <w:szCs w:val="24"/>
              </w:rPr>
              <w:object w:dxaOrig="1165" w:dyaOrig="725">
                <v:shape id="_x0000_i1038" type="#_x0000_t75" style="width:51.9pt;height:31.8pt" o:ole="">
                  <v:imagedata r:id="rId38" o:title=""/>
                </v:shape>
                <o:OLEObject Type="Embed" ProgID="FXE300.Equation" ShapeID="_x0000_i1038" DrawAspect="Content" ObjectID="_1392276537" r:id="rId39"/>
              </w:object>
            </w:r>
          </w:p>
        </w:tc>
      </w:tr>
      <w:tr w:rsidR="00EA78AC" w:rsidRPr="004E1905" w:rsidTr="003425E4">
        <w:trPr>
          <w:cantSplit/>
        </w:trPr>
        <w:tc>
          <w:tcPr>
            <w:tcW w:w="534" w:type="dxa"/>
          </w:tcPr>
          <w:p w:rsidR="00EA78AC" w:rsidRPr="004E1905" w:rsidRDefault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0064" w:type="dxa"/>
            <w:gridSpan w:val="4"/>
          </w:tcPr>
          <w:p w:rsidR="00EA78AC" w:rsidRPr="009B7999" w:rsidRDefault="009B7999" w:rsidP="00004952">
            <w:pPr>
              <w:spacing w:after="120"/>
              <w:rPr>
                <w:rFonts w:ascii="Times New Roman" w:hAnsi="Times New Roman" w:cs="Times New Roman"/>
                <w:position w:val="-3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7999">
              <w:rPr>
                <w:rFonts w:ascii="Times New Roman" w:hAnsi="Times New Roman" w:cs="Times New Roman"/>
                <w:color w:val="FF0000"/>
                <w:position w:val="-30"/>
                <w:sz w:val="24"/>
                <w:szCs w:val="24"/>
              </w:rPr>
              <w:object w:dxaOrig="1706" w:dyaOrig="725">
                <v:shape id="_x0000_i1039" type="#_x0000_t75" style="width:67pt;height:28.45pt" o:ole="">
                  <v:imagedata r:id="rId40" o:title=""/>
                </v:shape>
                <o:OLEObject Type="Embed" ProgID="FXE300.Equation" ShapeID="_x0000_i1039" DrawAspect="Content" ObjectID="_1392276538" r:id="rId41"/>
              </w:object>
            </w:r>
            <w:r w:rsidRPr="009B7999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t xml:space="preserve"> </w:t>
            </w:r>
          </w:p>
          <w:p w:rsidR="00EA78AC" w:rsidRPr="00EA78AC" w:rsidRDefault="00EA78AC" w:rsidP="0000495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9209A1" w:rsidRPr="009209A1">
              <w:rPr>
                <w:rFonts w:ascii="Times New Roman" w:hAnsi="Times New Roman" w:cs="Times New Roman"/>
                <w:color w:val="FF0000"/>
                <w:position w:val="-26"/>
                <w:sz w:val="24"/>
                <w:szCs w:val="24"/>
              </w:rPr>
              <w:object w:dxaOrig="405" w:dyaOrig="725">
                <v:shape id="_x0000_i1040" type="#_x0000_t75" style="width:18.4pt;height:32.65pt" o:ole="">
                  <v:imagedata r:id="rId42" o:title=""/>
                </v:shape>
                <o:OLEObject Type="Embed" ProgID="FXE300.Equation" ShapeID="_x0000_i1040" DrawAspect="Content" ObjectID="_1392276539" r:id="rId43"/>
              </w:objec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   </w:t>
            </w:r>
            <w:r w:rsidR="009209A1" w:rsidRPr="009209A1">
              <w:rPr>
                <w:rFonts w:ascii="Times New Roman" w:hAnsi="Times New Roman" w:cs="Times New Roman"/>
                <w:color w:val="FF0000"/>
                <w:position w:val="-26"/>
                <w:sz w:val="24"/>
                <w:szCs w:val="24"/>
              </w:rPr>
              <w:object w:dxaOrig="405" w:dyaOrig="725">
                <v:shape id="_x0000_i1041" type="#_x0000_t75" style="width:18.4pt;height:32.65pt" o:ole="">
                  <v:imagedata r:id="rId44" o:title=""/>
                </v:shape>
                <o:OLEObject Type="Embed" ProgID="FXE300.Equation" ShapeID="_x0000_i1041" DrawAspect="Content" ObjectID="_1392276540" r:id="rId45"/>
              </w:objec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C.        </w:t>
            </w:r>
            <w:r w:rsidR="009209A1" w:rsidRPr="009209A1">
              <w:rPr>
                <w:rFonts w:ascii="Times New Roman" w:hAnsi="Times New Roman" w:cs="Times New Roman"/>
                <w:color w:val="FF0000"/>
                <w:position w:val="-26"/>
                <w:sz w:val="24"/>
                <w:szCs w:val="24"/>
              </w:rPr>
              <w:object w:dxaOrig="405" w:dyaOrig="725">
                <v:shape id="_x0000_i1042" type="#_x0000_t75" style="width:18.4pt;height:32.65pt" o:ole="">
                  <v:imagedata r:id="rId46" o:title=""/>
                </v:shape>
                <o:OLEObject Type="Embed" ProgID="FXE300.Equation" ShapeID="_x0000_i1042" DrawAspect="Content" ObjectID="_1392276541" r:id="rId47"/>
              </w:objec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="009209A1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9209A1" w:rsidRPr="009209A1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469" w:dyaOrig="497">
                <v:shape id="_x0000_i1043" type="#_x0000_t75" style="width:27.65pt;height:28.45pt" o:ole="">
                  <v:imagedata r:id="rId48" o:title=""/>
                </v:shape>
                <o:OLEObject Type="Embed" ProgID="FXE300.Equation" ShapeID="_x0000_i1043" DrawAspect="Content" ObjectID="_1392276542" r:id="rId49"/>
              </w:object>
            </w:r>
          </w:p>
        </w:tc>
      </w:tr>
      <w:tr w:rsidR="00EA78AC" w:rsidRPr="004E1905" w:rsidTr="003425E4">
        <w:trPr>
          <w:cantSplit/>
        </w:trPr>
        <w:tc>
          <w:tcPr>
            <w:tcW w:w="534" w:type="dxa"/>
          </w:tcPr>
          <w:p w:rsidR="00EA78AC" w:rsidRPr="004E1905" w:rsidRDefault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0064" w:type="dxa"/>
            <w:gridSpan w:val="4"/>
          </w:tcPr>
          <w:p w:rsidR="00EA78AC" w:rsidRDefault="00B46864" w:rsidP="0000495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When </w:t>
            </w:r>
            <w:r w:rsidRPr="00B46864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is divided by 0.5, the result will be:</w:t>
            </w:r>
          </w:p>
          <w:p w:rsidR="00EA78AC" w:rsidRPr="00B46864" w:rsidRDefault="00EA78AC" w:rsidP="00004952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B46864" w:rsidRPr="00B4686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46864" w:rsidRPr="00B46864">
              <w:rPr>
                <w:rFonts w:ascii="Times New Roman" w:hAnsi="Times New Roman" w:cs="Times New Roman"/>
                <w:i/>
                <w:sz w:val="28"/>
                <w:szCs w:val="28"/>
              </w:rPr>
              <w:t>x</w:t>
            </w:r>
            <w:r w:rsidR="00B46864" w:rsidRPr="00B468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  </w:t>
            </w:r>
            <w:r w:rsidR="00B468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46864" w:rsidRPr="00B46864">
              <w:rPr>
                <w:rFonts w:ascii="Times New Roman" w:hAnsi="Times New Roman" w:cs="Times New Roman"/>
                <w:color w:val="FF0000"/>
                <w:position w:val="-30"/>
                <w:sz w:val="24"/>
                <w:szCs w:val="24"/>
              </w:rPr>
              <w:object w:dxaOrig="245" w:dyaOrig="725">
                <v:shape id="_x0000_i1044" type="#_x0000_t75" style="width:10.05pt;height:30.15pt" o:ole="">
                  <v:imagedata r:id="rId50" o:title=""/>
                </v:shape>
                <o:OLEObject Type="Embed" ProgID="FXE300.Equation" ShapeID="_x0000_i1044" DrawAspect="Content" ObjectID="_1392276543" r:id="rId51"/>
              </w:object>
            </w:r>
            <w:r w:rsidR="00B468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C.        </w:t>
            </w:r>
            <w:r w:rsidR="00B46864" w:rsidRPr="00B46864">
              <w:rPr>
                <w:rFonts w:ascii="Times New Roman" w:hAnsi="Times New Roman" w:cs="Times New Roman"/>
                <w:i/>
                <w:sz w:val="28"/>
                <w:szCs w:val="28"/>
              </w:rPr>
              <w:t>x</w:t>
            </w:r>
            <w:r w:rsidRPr="00B468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="00B46864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B46864" w:rsidRPr="00B46864">
              <w:rPr>
                <w:rFonts w:ascii="Times New Roman" w:hAnsi="Times New Roman" w:cs="Times New Roman"/>
                <w:i/>
                <w:sz w:val="28"/>
                <w:szCs w:val="28"/>
              </w:rPr>
              <w:t>x</w:t>
            </w:r>
            <w:r w:rsidR="00B46864" w:rsidRPr="00B4686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</w:tr>
      <w:tr w:rsidR="00EA78AC" w:rsidRPr="004E1905" w:rsidTr="003425E4">
        <w:trPr>
          <w:cantSplit/>
        </w:trPr>
        <w:tc>
          <w:tcPr>
            <w:tcW w:w="534" w:type="dxa"/>
          </w:tcPr>
          <w:p w:rsidR="00EA78AC" w:rsidRPr="004E1905" w:rsidRDefault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0064" w:type="dxa"/>
            <w:gridSpan w:val="4"/>
          </w:tcPr>
          <w:p w:rsidR="00EA78AC" w:rsidRDefault="009209A1" w:rsidP="0000495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B7999">
              <w:rPr>
                <w:rFonts w:ascii="Times New Roman" w:hAnsi="Times New Roman" w:cs="Times New Roman"/>
                <w:color w:val="FF0000"/>
                <w:position w:val="-30"/>
                <w:sz w:val="24"/>
                <w:szCs w:val="24"/>
              </w:rPr>
              <w:object w:dxaOrig="1659" w:dyaOrig="725">
                <v:shape id="_x0000_i1045" type="#_x0000_t75" style="width:65.3pt;height:28.45pt" o:ole="">
                  <v:imagedata r:id="rId52" o:title=""/>
                </v:shape>
                <o:OLEObject Type="Embed" ProgID="FXE300.Equation" ShapeID="_x0000_i1045" DrawAspect="Content" ObjectID="_1392276544" r:id="rId53"/>
              </w:object>
            </w:r>
          </w:p>
          <w:p w:rsidR="00EA78AC" w:rsidRPr="00EA78AC" w:rsidRDefault="00EA78AC" w:rsidP="0000495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9209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09A1" w:rsidRPr="009209A1">
              <w:rPr>
                <w:rFonts w:ascii="Times New Roman" w:hAnsi="Times New Roman" w:cs="Times New Roman"/>
                <w:color w:val="FF0000"/>
                <w:position w:val="-26"/>
                <w:sz w:val="24"/>
                <w:szCs w:val="24"/>
              </w:rPr>
              <w:object w:dxaOrig="405" w:dyaOrig="725">
                <v:shape id="_x0000_i1046" type="#_x0000_t75" style="width:18.4pt;height:32.65pt" o:ole="">
                  <v:imagedata r:id="rId54" o:title=""/>
                </v:shape>
                <o:OLEObject Type="Embed" ProgID="FXE300.Equation" ShapeID="_x0000_i1046" DrawAspect="Content" ObjectID="_1392276545" r:id="rId55"/>
              </w:object>
            </w:r>
            <w:r w:rsidR="009209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    </w:t>
            </w:r>
            <w:r w:rsidR="009209A1" w:rsidRPr="009209A1">
              <w:rPr>
                <w:rFonts w:ascii="Times New Roman" w:hAnsi="Times New Roman" w:cs="Times New Roman"/>
                <w:color w:val="FF0000"/>
                <w:position w:val="-26"/>
                <w:sz w:val="24"/>
                <w:szCs w:val="24"/>
              </w:rPr>
              <w:object w:dxaOrig="405" w:dyaOrig="725">
                <v:shape id="_x0000_i1047" type="#_x0000_t75" style="width:18.4pt;height:32.65pt" o:ole="">
                  <v:imagedata r:id="rId56" o:title=""/>
                </v:shape>
                <o:OLEObject Type="Embed" ProgID="FXE300.Equation" ShapeID="_x0000_i1047" DrawAspect="Content" ObjectID="_1392276546" r:id="rId57"/>
              </w:objec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C.        </w:t>
            </w:r>
            <w:r w:rsidR="009209A1" w:rsidRPr="009209A1">
              <w:rPr>
                <w:rFonts w:ascii="Times New Roman" w:hAnsi="Times New Roman" w:cs="Times New Roman"/>
                <w:color w:val="FF0000"/>
                <w:position w:val="-26"/>
                <w:sz w:val="24"/>
                <w:szCs w:val="24"/>
              </w:rPr>
              <w:object w:dxaOrig="245" w:dyaOrig="725">
                <v:shape id="_x0000_i1048" type="#_x0000_t75" style="width:10.9pt;height:32.65pt" o:ole="">
                  <v:imagedata r:id="rId58" o:title=""/>
                </v:shape>
                <o:OLEObject Type="Embed" ProgID="FXE300.Equation" ShapeID="_x0000_i1048" DrawAspect="Content" ObjectID="_1392276547" r:id="rId59"/>
              </w:objec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="009209A1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9209A1" w:rsidRPr="009209A1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357" w:dyaOrig="497">
                <v:shape id="_x0000_i1049" type="#_x0000_t75" style="width:19.25pt;height:26.8pt" o:ole="">
                  <v:imagedata r:id="rId60" o:title=""/>
                </v:shape>
                <o:OLEObject Type="Embed" ProgID="FXE300.Equation" ShapeID="_x0000_i1049" DrawAspect="Content" ObjectID="_1392276548" r:id="rId61"/>
              </w:object>
            </w:r>
          </w:p>
        </w:tc>
      </w:tr>
      <w:tr w:rsidR="00EA78AC" w:rsidRPr="004E1905" w:rsidTr="003425E4">
        <w:trPr>
          <w:cantSplit/>
        </w:trPr>
        <w:tc>
          <w:tcPr>
            <w:tcW w:w="534" w:type="dxa"/>
          </w:tcPr>
          <w:p w:rsidR="00EA78AC" w:rsidRPr="004E1905" w:rsidRDefault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0064" w:type="dxa"/>
            <w:gridSpan w:val="4"/>
          </w:tcPr>
          <w:p w:rsidR="00EA78AC" w:rsidRDefault="00B46864" w:rsidP="0000495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Harry adds the numbers 2.3, 4.25</w:t>
            </w:r>
            <w:r w:rsidR="00DB1610">
              <w:rPr>
                <w:rFonts w:ascii="Times New Roman" w:hAnsi="Times New Roman" w:cs="Times New Roman"/>
                <w:sz w:val="24"/>
                <w:szCs w:val="24"/>
              </w:rPr>
              <w:t xml:space="preserve"> and 0.045 and gets 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answer of 4.93. His answer is:</w:t>
            </w:r>
          </w:p>
          <w:p w:rsidR="00DB1610" w:rsidRDefault="00EA78AC" w:rsidP="00DB161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</w:t>
            </w:r>
            <w:r w:rsidR="00DB1610">
              <w:rPr>
                <w:rFonts w:ascii="Times New Roman" w:hAnsi="Times New Roman" w:cs="Times New Roman"/>
                <w:sz w:val="24"/>
                <w:szCs w:val="24"/>
              </w:rPr>
              <w:t>.  Too small by</w:t>
            </w:r>
            <w:r w:rsidR="00DB1610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B1610">
              <w:rPr>
                <w:rFonts w:ascii="Times New Roman" w:hAnsi="Times New Roman" w:cs="Times New Roman"/>
                <w:sz w:val="24"/>
                <w:szCs w:val="24"/>
              </w:rPr>
              <w:t>more than 2.</w:t>
            </w:r>
            <w:r w:rsidR="00DB1610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DB1610">
              <w:rPr>
                <w:rFonts w:ascii="Times New Roman" w:hAnsi="Times New Roman" w:cs="Times New Roman"/>
                <w:sz w:val="24"/>
                <w:szCs w:val="24"/>
              </w:rPr>
              <w:t>B.  Too small by</w:t>
            </w:r>
            <w:r w:rsidR="00DB1610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B1610">
              <w:rPr>
                <w:rFonts w:ascii="Times New Roman" w:hAnsi="Times New Roman" w:cs="Times New Roman"/>
                <w:sz w:val="24"/>
                <w:szCs w:val="24"/>
              </w:rPr>
              <w:t>less than 2.</w:t>
            </w:r>
            <w:r w:rsidR="00DB1610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</w:p>
          <w:p w:rsidR="00EA78AC" w:rsidRPr="00EA78AC" w:rsidRDefault="00DB1610" w:rsidP="00DB161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C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Correct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D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.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Too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large by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less than 2.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</w:p>
        </w:tc>
      </w:tr>
      <w:tr w:rsidR="00EA78AC" w:rsidRPr="004E1905" w:rsidTr="009F6512">
        <w:trPr>
          <w:cantSplit/>
        </w:trPr>
        <w:tc>
          <w:tcPr>
            <w:tcW w:w="534" w:type="dxa"/>
            <w:tcBorders>
              <w:bottom w:val="single" w:sz="4" w:space="0" w:color="000000" w:themeColor="text1"/>
            </w:tcBorders>
          </w:tcPr>
          <w:p w:rsidR="00EA78AC" w:rsidRPr="004E1905" w:rsidRDefault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0064" w:type="dxa"/>
            <w:gridSpan w:val="4"/>
            <w:tcBorders>
              <w:bottom w:val="single" w:sz="4" w:space="0" w:color="000000" w:themeColor="text1"/>
            </w:tcBorders>
          </w:tcPr>
          <w:p w:rsidR="00EA78AC" w:rsidRDefault="009209A1" w:rsidP="0000495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Breakfast cereal has 3.7 grams of protein in an average serving of 30 grams. What percentage of the cereal is protein</w:t>
            </w:r>
            <w:r w:rsidR="002E5162">
              <w:rPr>
                <w:rFonts w:ascii="Times New Roman" w:hAnsi="Times New Roman" w:cs="Times New Roman"/>
                <w:sz w:val="24"/>
                <w:szCs w:val="24"/>
              </w:rPr>
              <w:t xml:space="preserve"> (to the nearest </w:t>
            </w:r>
            <w:proofErr w:type="spellStart"/>
            <w:r w:rsidR="002E5162">
              <w:rPr>
                <w:rFonts w:ascii="Times New Roman" w:hAnsi="Times New Roman" w:cs="Times New Roman"/>
                <w:sz w:val="24"/>
                <w:szCs w:val="24"/>
              </w:rPr>
              <w:t>percent</w:t>
            </w:r>
            <w:proofErr w:type="spellEnd"/>
            <w:r w:rsidR="002E516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EA78AC" w:rsidRPr="00EA78AC" w:rsidRDefault="00EA78AC" w:rsidP="0000495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2E5162">
              <w:rPr>
                <w:rFonts w:ascii="Times New Roman" w:hAnsi="Times New Roman" w:cs="Times New Roman"/>
                <w:sz w:val="24"/>
                <w:szCs w:val="24"/>
              </w:rPr>
              <w:t>1.2%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  </w:t>
            </w:r>
            <w:r w:rsidR="002E5162">
              <w:rPr>
                <w:rFonts w:ascii="Times New Roman" w:hAnsi="Times New Roman" w:cs="Times New Roman"/>
                <w:sz w:val="24"/>
                <w:szCs w:val="24"/>
              </w:rPr>
              <w:t>11%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C.       </w:t>
            </w:r>
            <w:r w:rsidR="002E5162">
              <w:rPr>
                <w:rFonts w:ascii="Times New Roman" w:hAnsi="Times New Roman" w:cs="Times New Roman"/>
                <w:sz w:val="24"/>
                <w:szCs w:val="24"/>
              </w:rPr>
              <w:t>12%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="002E5162">
              <w:rPr>
                <w:rFonts w:ascii="Times New Roman" w:hAnsi="Times New Roman" w:cs="Times New Roman"/>
                <w:sz w:val="24"/>
                <w:szCs w:val="24"/>
              </w:rPr>
              <w:t xml:space="preserve">      88%</w:t>
            </w:r>
          </w:p>
        </w:tc>
      </w:tr>
      <w:tr w:rsidR="00EA78AC" w:rsidRPr="004E1905" w:rsidTr="009F6512">
        <w:trPr>
          <w:cantSplit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EA78AC" w:rsidRPr="004E1905" w:rsidRDefault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</w:tcBorders>
          </w:tcPr>
          <w:p w:rsidR="00FC0D65" w:rsidRDefault="00DB1610" w:rsidP="00FC0D6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Ahn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counts his books and finds that  </w:t>
            </w:r>
            <w:r w:rsidRPr="00DB1610">
              <w:rPr>
                <w:rFonts w:ascii="Times New Roman" w:hAnsi="Times New Roman" w:cs="Times New Roman"/>
                <w:color w:val="FF0000"/>
                <w:position w:val="-20"/>
                <w:sz w:val="24"/>
                <w:szCs w:val="24"/>
              </w:rPr>
              <w:object w:dxaOrig="245" w:dyaOrig="725">
                <v:shape id="_x0000_i1050" type="#_x0000_t75" style="width:8.35pt;height:25.1pt" o:ole="">
                  <v:imagedata r:id="rId62" o:title=""/>
                </v:shape>
                <o:OLEObject Type="Embed" ProgID="FXE300.Equation" ShapeID="_x0000_i1050" DrawAspect="Content" ObjectID="_1392276549" r:id="rId6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his books are novels,   </w:t>
            </w:r>
            <w:r w:rsidR="00FC0D65" w:rsidRPr="00DB1610">
              <w:rPr>
                <w:rFonts w:ascii="Times New Roman" w:hAnsi="Times New Roman" w:cs="Times New Roman"/>
                <w:color w:val="FF0000"/>
                <w:position w:val="-20"/>
                <w:sz w:val="24"/>
                <w:szCs w:val="24"/>
              </w:rPr>
              <w:object w:dxaOrig="245" w:dyaOrig="725">
                <v:shape id="_x0000_i1051" type="#_x0000_t75" style="width:8.35pt;height:25.1pt" o:ole="">
                  <v:imagedata r:id="rId64" o:title=""/>
                </v:shape>
                <o:OLEObject Type="Embed" ProgID="FXE300.Equation" ShapeID="_x0000_i1051" DrawAspect="Content" ObjectID="_1392276550" r:id="rId6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0D65">
              <w:rPr>
                <w:rFonts w:ascii="Times New Roman" w:hAnsi="Times New Roman" w:cs="Times New Roman"/>
                <w:sz w:val="24"/>
                <w:szCs w:val="24"/>
              </w:rPr>
              <w:t xml:space="preserve">are car manuals,    </w:t>
            </w:r>
            <w:r w:rsidR="00FC0D65" w:rsidRPr="00DB1610">
              <w:rPr>
                <w:rFonts w:ascii="Times New Roman" w:hAnsi="Times New Roman" w:cs="Times New Roman"/>
                <w:color w:val="FF0000"/>
                <w:position w:val="-20"/>
                <w:sz w:val="24"/>
                <w:szCs w:val="24"/>
              </w:rPr>
              <w:object w:dxaOrig="245" w:dyaOrig="725">
                <v:shape id="_x0000_i1052" type="#_x0000_t75" style="width:8.35pt;height:25.1pt" o:ole="">
                  <v:imagedata r:id="rId66" o:title=""/>
                </v:shape>
                <o:OLEObject Type="Embed" ProgID="FXE300.Equation" ShapeID="_x0000_i1052" DrawAspect="Content" ObjectID="_1392276551" r:id="rId67"/>
              </w:object>
            </w:r>
            <w:r w:rsidR="00FC0D65">
              <w:rPr>
                <w:rFonts w:ascii="Times New Roman" w:hAnsi="Times New Roman" w:cs="Times New Roman"/>
                <w:sz w:val="24"/>
                <w:szCs w:val="24"/>
              </w:rPr>
              <w:t xml:space="preserve"> are biographies and the rest are lifestyle books. What fraction are lifestyle books.</w:t>
            </w:r>
          </w:p>
          <w:p w:rsidR="00EA78AC" w:rsidRPr="00EA78AC" w:rsidRDefault="00EA78AC" w:rsidP="0000495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FC0D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0D65" w:rsidRPr="00FC0D65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405" w:dyaOrig="725">
                <v:shape id="_x0000_i1053" type="#_x0000_t75" style="width:15.05pt;height:25.95pt" o:ole="">
                  <v:imagedata r:id="rId68" o:title=""/>
                </v:shape>
                <o:OLEObject Type="Embed" ProgID="FXE300.Equation" ShapeID="_x0000_i1053" DrawAspect="Content" ObjectID="_1392276552" r:id="rId69"/>
              </w:object>
            </w:r>
            <w:r w:rsidR="00FC0D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  </w:t>
            </w:r>
            <w:r w:rsidR="00FC0D65" w:rsidRPr="00FC0D65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245" w:dyaOrig="725">
                <v:shape id="_x0000_i1054" type="#_x0000_t75" style="width:9.2pt;height:25.95pt" o:ole="">
                  <v:imagedata r:id="rId70" o:title=""/>
                </v:shape>
                <o:OLEObject Type="Embed" ProgID="FXE300.Equation" ShapeID="_x0000_i1054" DrawAspect="Content" ObjectID="_1392276553" r:id="rId71"/>
              </w:objec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C.         </w:t>
            </w:r>
            <w:r w:rsidR="00FC0D65" w:rsidRPr="00FC0D65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245" w:dyaOrig="725">
                <v:shape id="_x0000_i1055" type="#_x0000_t75" style="width:9.2pt;height:25.95pt" o:ole="">
                  <v:imagedata r:id="rId72" o:title=""/>
                </v:shape>
                <o:OLEObject Type="Embed" ProgID="FXE300.Equation" ShapeID="_x0000_i1055" DrawAspect="Content" ObjectID="_1392276554" r:id="rId73"/>
              </w:objec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="00FC0D65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FC0D65" w:rsidRPr="00FC0D65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245" w:dyaOrig="725">
                <v:shape id="_x0000_i1056" type="#_x0000_t75" style="width:9.2pt;height:25.95pt" o:ole="">
                  <v:imagedata r:id="rId74" o:title=""/>
                </v:shape>
                <o:OLEObject Type="Embed" ProgID="FXE300.Equation" ShapeID="_x0000_i1056" DrawAspect="Content" ObjectID="_1392276555" r:id="rId75"/>
              </w:object>
            </w:r>
          </w:p>
        </w:tc>
      </w:tr>
      <w:tr w:rsidR="00EA78AC" w:rsidRPr="004E1905" w:rsidTr="003425E4">
        <w:trPr>
          <w:cantSplit/>
        </w:trPr>
        <w:tc>
          <w:tcPr>
            <w:tcW w:w="534" w:type="dxa"/>
          </w:tcPr>
          <w:p w:rsidR="00EA78AC" w:rsidRPr="004E1905" w:rsidRDefault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0064" w:type="dxa"/>
            <w:gridSpan w:val="4"/>
          </w:tcPr>
          <w:p w:rsidR="00EA78AC" w:rsidRDefault="00FC0D65" w:rsidP="0000495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list is in descending order?</w:t>
            </w:r>
          </w:p>
          <w:p w:rsidR="00FC0D65" w:rsidRDefault="00EA78AC" w:rsidP="0000495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FC0D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0D65" w:rsidRPr="00FC0D65">
              <w:rPr>
                <w:rFonts w:ascii="Times New Roman" w:hAnsi="Times New Roman" w:cs="Times New Roman"/>
                <w:color w:val="FF0000"/>
                <w:position w:val="-24"/>
                <w:sz w:val="24"/>
                <w:szCs w:val="24"/>
              </w:rPr>
              <w:object w:dxaOrig="2083" w:dyaOrig="725">
                <v:shape id="_x0000_i1057" type="#_x0000_t75" style="width:87.05pt;height:30.15pt" o:ole="">
                  <v:imagedata r:id="rId76" o:title=""/>
                </v:shape>
                <o:OLEObject Type="Embed" ProgID="FXE300.Equation" ShapeID="_x0000_i1057" DrawAspect="Content" ObjectID="_1392276556" r:id="rId77"/>
              </w:object>
            </w:r>
            <w:r w:rsidR="00FC0D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  </w:t>
            </w:r>
            <w:r w:rsidR="00FC0D65" w:rsidRPr="00FC0D65">
              <w:rPr>
                <w:rFonts w:ascii="Times New Roman" w:hAnsi="Times New Roman" w:cs="Times New Roman"/>
                <w:color w:val="FF0000"/>
                <w:position w:val="-24"/>
                <w:sz w:val="24"/>
                <w:szCs w:val="24"/>
              </w:rPr>
              <w:object w:dxaOrig="2083" w:dyaOrig="725">
                <v:shape id="_x0000_i1058" type="#_x0000_t75" style="width:87.05pt;height:30.15pt" o:ole="">
                  <v:imagedata r:id="rId78" o:title=""/>
                </v:shape>
                <o:OLEObject Type="Embed" ProgID="FXE300.Equation" ShapeID="_x0000_i1058" DrawAspect="Content" ObjectID="_1392276557" r:id="rId79"/>
              </w:objec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A78AC" w:rsidRPr="00EA78AC" w:rsidRDefault="00FC0D65" w:rsidP="0000495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C.     </w:t>
            </w:r>
            <w:r w:rsidRPr="00FC0D65">
              <w:rPr>
                <w:rFonts w:ascii="Times New Roman" w:hAnsi="Times New Roman" w:cs="Times New Roman"/>
                <w:color w:val="FF0000"/>
                <w:position w:val="-24"/>
                <w:sz w:val="24"/>
                <w:szCs w:val="24"/>
              </w:rPr>
              <w:object w:dxaOrig="2083" w:dyaOrig="725">
                <v:shape id="_x0000_i1059" type="#_x0000_t75" style="width:87.05pt;height:30.15pt" o:ole="">
                  <v:imagedata r:id="rId80" o:title=""/>
                </v:shape>
                <o:OLEObject Type="Embed" ProgID="FXE300.Equation" ShapeID="_x0000_i1059" DrawAspect="Content" ObjectID="_1392276558" r:id="rId81"/>
              </w:objec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EA78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FC0D65">
              <w:rPr>
                <w:rFonts w:ascii="Times New Roman" w:hAnsi="Times New Roman" w:cs="Times New Roman"/>
                <w:color w:val="FF0000"/>
                <w:position w:val="-24"/>
                <w:sz w:val="24"/>
                <w:szCs w:val="24"/>
              </w:rPr>
              <w:object w:dxaOrig="2083" w:dyaOrig="725">
                <v:shape id="_x0000_i1060" type="#_x0000_t75" style="width:87.05pt;height:30.15pt" o:ole="">
                  <v:imagedata r:id="rId82" o:title=""/>
                </v:shape>
                <o:OLEObject Type="Embed" ProgID="FXE300.Equation" ShapeID="_x0000_i1060" DrawAspect="Content" ObjectID="_1392276559" r:id="rId83"/>
              </w:object>
            </w:r>
          </w:p>
        </w:tc>
      </w:tr>
      <w:tr w:rsidR="00EA78AC" w:rsidRPr="004E1905" w:rsidTr="003425E4">
        <w:trPr>
          <w:cantSplit/>
        </w:trPr>
        <w:tc>
          <w:tcPr>
            <w:tcW w:w="534" w:type="dxa"/>
          </w:tcPr>
          <w:p w:rsidR="00EA78AC" w:rsidRPr="004E1905" w:rsidRDefault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10064" w:type="dxa"/>
            <w:gridSpan w:val="4"/>
          </w:tcPr>
          <w:p w:rsidR="00EA78AC" w:rsidRDefault="00FC0D65" w:rsidP="0000495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dam is </w:t>
            </w:r>
            <w:r w:rsidR="00F855F2">
              <w:rPr>
                <w:rFonts w:ascii="Times New Roman" w:hAnsi="Times New Roman" w:cs="Times New Roman"/>
                <w:sz w:val="24"/>
                <w:szCs w:val="24"/>
              </w:rPr>
              <w:t xml:space="preserve">currently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quoted as </w:t>
            </w:r>
            <w:r w:rsidR="003425E4">
              <w:rPr>
                <w:rFonts w:ascii="Times New Roman" w:hAnsi="Times New Roman" w:cs="Times New Roman"/>
                <w:sz w:val="24"/>
                <w:szCs w:val="24"/>
              </w:rPr>
              <w:t>being at 60% of its total capacity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If it holds 250 million</w:t>
            </w:r>
            <w:r w:rsidR="00F855F2">
              <w:rPr>
                <w:rFonts w:ascii="Times New Roman" w:hAnsi="Times New Roman" w:cs="Times New Roman"/>
                <w:sz w:val="24"/>
                <w:szCs w:val="24"/>
              </w:rPr>
              <w:t xml:space="preserve"> litres when full, how many litres are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the dam now? </w:t>
            </w:r>
          </w:p>
          <w:p w:rsidR="00EA78AC" w:rsidRPr="00EA78AC" w:rsidRDefault="00EA78AC" w:rsidP="0000495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2E5162">
              <w:rPr>
                <w:rFonts w:ascii="Times New Roman" w:hAnsi="Times New Roman" w:cs="Times New Roman"/>
                <w:sz w:val="24"/>
                <w:szCs w:val="24"/>
              </w:rPr>
              <w:t>100 million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2E516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  </w:t>
            </w:r>
            <w:r w:rsidR="002E5162">
              <w:rPr>
                <w:rFonts w:ascii="Times New Roman" w:hAnsi="Times New Roman" w:cs="Times New Roman"/>
                <w:sz w:val="24"/>
                <w:szCs w:val="24"/>
              </w:rPr>
              <w:t xml:space="preserve">150 million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C.</w:t>
            </w:r>
            <w:r w:rsidR="002E5162">
              <w:rPr>
                <w:rFonts w:ascii="Times New Roman" w:hAnsi="Times New Roman" w:cs="Times New Roman"/>
                <w:sz w:val="24"/>
                <w:szCs w:val="24"/>
              </w:rPr>
              <w:t xml:space="preserve">     190 million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="002E5162">
              <w:rPr>
                <w:rFonts w:ascii="Times New Roman" w:hAnsi="Times New Roman" w:cs="Times New Roman"/>
                <w:sz w:val="24"/>
                <w:szCs w:val="24"/>
              </w:rPr>
              <w:t xml:space="preserve">    210 million</w:t>
            </w:r>
          </w:p>
        </w:tc>
      </w:tr>
      <w:tr w:rsidR="00EA78AC" w:rsidRPr="004E1905" w:rsidTr="003425E4">
        <w:trPr>
          <w:cantSplit/>
        </w:trPr>
        <w:tc>
          <w:tcPr>
            <w:tcW w:w="534" w:type="dxa"/>
          </w:tcPr>
          <w:p w:rsidR="00EA78AC" w:rsidRPr="004E1905" w:rsidRDefault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10064" w:type="dxa"/>
            <w:gridSpan w:val="4"/>
          </w:tcPr>
          <w:p w:rsidR="00EA78AC" w:rsidRDefault="00FC0D65" w:rsidP="0000495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</w:t>
            </w:r>
            <w:r w:rsidR="00F03DBC">
              <w:rPr>
                <w:rFonts w:ascii="Times New Roman" w:hAnsi="Times New Roman" w:cs="Times New Roman"/>
                <w:sz w:val="24"/>
                <w:szCs w:val="24"/>
              </w:rPr>
              <w:t xml:space="preserve"> of the following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 w:rsidR="00F03DBC">
              <w:rPr>
                <w:rFonts w:ascii="Times New Roman" w:hAnsi="Times New Roman" w:cs="Times New Roman"/>
                <w:sz w:val="24"/>
                <w:szCs w:val="24"/>
              </w:rPr>
              <w:t>not equal 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FC0D65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405" w:dyaOrig="725">
                <v:shape id="_x0000_i1061" type="#_x0000_t75" style="width:15.05pt;height:25.95pt" o:ole="">
                  <v:imagedata r:id="rId84" o:title=""/>
                </v:shape>
                <o:OLEObject Type="Embed" ProgID="FXE300.Equation" ShapeID="_x0000_i1061" DrawAspect="Content" ObjectID="_1392276560" r:id="rId8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?</w:t>
            </w:r>
          </w:p>
          <w:p w:rsidR="00EA78AC" w:rsidRPr="00EA78AC" w:rsidRDefault="00EA78AC" w:rsidP="0000495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FC0D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0D65" w:rsidRPr="00FC0D65">
              <w:rPr>
                <w:rFonts w:ascii="Times New Roman" w:hAnsi="Times New Roman" w:cs="Times New Roman"/>
                <w:color w:val="FF0000"/>
                <w:position w:val="-20"/>
                <w:sz w:val="24"/>
                <w:szCs w:val="24"/>
              </w:rPr>
              <w:object w:dxaOrig="405" w:dyaOrig="725">
                <v:shape id="_x0000_i1062" type="#_x0000_t75" style="width:13.4pt;height:24.3pt" o:ole="">
                  <v:imagedata r:id="rId86" o:title=""/>
                </v:shape>
                <o:OLEObject Type="Embed" ProgID="FXE300.Equation" ShapeID="_x0000_i1062" DrawAspect="Content" ObjectID="_1392276561" r:id="rId87"/>
              </w:object>
            </w:r>
            <w:r w:rsidR="00FC0D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   </w:t>
            </w:r>
            <w:r w:rsidR="003425E4">
              <w:rPr>
                <w:rFonts w:ascii="Times New Roman" w:hAnsi="Times New Roman" w:cs="Times New Roman"/>
                <w:sz w:val="24"/>
                <w:szCs w:val="24"/>
              </w:rPr>
              <w:t>0.85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C.         </w:t>
            </w:r>
            <w:r w:rsidR="00FC0D65">
              <w:rPr>
                <w:rFonts w:ascii="Times New Roman" w:hAnsi="Times New Roman" w:cs="Times New Roman"/>
                <w:sz w:val="24"/>
                <w:szCs w:val="24"/>
              </w:rPr>
              <w:t>34%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="003425E4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3425E4" w:rsidRPr="003425E4">
              <w:rPr>
                <w:rFonts w:ascii="Times New Roman" w:hAnsi="Times New Roman" w:cs="Times New Roman"/>
                <w:color w:val="FF0000"/>
                <w:position w:val="-20"/>
                <w:sz w:val="24"/>
                <w:szCs w:val="24"/>
              </w:rPr>
              <w:object w:dxaOrig="424" w:dyaOrig="539">
                <v:shape id="_x0000_i1063" type="#_x0000_t75" style="width:18.4pt;height:23.45pt" o:ole="">
                  <v:imagedata r:id="rId88" o:title=""/>
                </v:shape>
                <o:OLEObject Type="Embed" ProgID="FXE300.Equation" ShapeID="_x0000_i1063" DrawAspect="Content" ObjectID="_1392276562" r:id="rId89"/>
              </w:object>
            </w:r>
            <w:r w:rsidR="003425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A78AC" w:rsidRPr="004E1905" w:rsidTr="003425E4">
        <w:trPr>
          <w:cantSplit/>
        </w:trPr>
        <w:tc>
          <w:tcPr>
            <w:tcW w:w="534" w:type="dxa"/>
          </w:tcPr>
          <w:p w:rsidR="00EA78AC" w:rsidRPr="004E1905" w:rsidRDefault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10064" w:type="dxa"/>
            <w:gridSpan w:val="4"/>
          </w:tcPr>
          <w:p w:rsidR="00EA78AC" w:rsidRDefault="00F03DBC" w:rsidP="0000495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Maya deposits </w:t>
            </w:r>
            <w:r w:rsidRPr="00F03DBC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245" w:dyaOrig="725">
                <v:shape id="_x0000_i1064" type="#_x0000_t75" style="width:8.35pt;height:25.1pt" o:ole="">
                  <v:imagedata r:id="rId90" o:title=""/>
                </v:shape>
                <o:OLEObject Type="Embed" ProgID="FXE300.Equation" ShapeID="_x0000_i1064" DrawAspect="Content" ObjectID="_1392276563" r:id="rId9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her salary of $750 into her bank account. How much does she have left to spend? </w:t>
            </w:r>
          </w:p>
          <w:p w:rsidR="00EA78AC" w:rsidRPr="00EA78AC" w:rsidRDefault="00EA78AC" w:rsidP="0000495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F855F2">
              <w:rPr>
                <w:rFonts w:ascii="Times New Roman" w:hAnsi="Times New Roman" w:cs="Times New Roman"/>
                <w:sz w:val="24"/>
                <w:szCs w:val="24"/>
              </w:rPr>
              <w:t>$150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 </w:t>
            </w:r>
            <w:r w:rsidR="00F855F2">
              <w:rPr>
                <w:rFonts w:ascii="Times New Roman" w:hAnsi="Times New Roman" w:cs="Times New Roman"/>
                <w:sz w:val="24"/>
                <w:szCs w:val="24"/>
              </w:rPr>
              <w:t>$450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 C.        </w:t>
            </w:r>
            <w:r w:rsidR="00F855F2">
              <w:rPr>
                <w:rFonts w:ascii="Times New Roman" w:hAnsi="Times New Roman" w:cs="Times New Roman"/>
                <w:sz w:val="24"/>
                <w:szCs w:val="24"/>
              </w:rPr>
              <w:t>$600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="00F855F2">
              <w:rPr>
                <w:rFonts w:ascii="Times New Roman" w:hAnsi="Times New Roman" w:cs="Times New Roman"/>
                <w:sz w:val="24"/>
                <w:szCs w:val="24"/>
              </w:rPr>
              <w:t xml:space="preserve">     $700</w:t>
            </w:r>
          </w:p>
        </w:tc>
      </w:tr>
      <w:tr w:rsidR="00EA78AC" w:rsidRPr="004E1905" w:rsidTr="003425E4">
        <w:trPr>
          <w:cantSplit/>
        </w:trPr>
        <w:tc>
          <w:tcPr>
            <w:tcW w:w="534" w:type="dxa"/>
          </w:tcPr>
          <w:p w:rsidR="00EA78AC" w:rsidRPr="004E1905" w:rsidRDefault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10064" w:type="dxa"/>
            <w:gridSpan w:val="4"/>
          </w:tcPr>
          <w:p w:rsidR="00EA78AC" w:rsidRDefault="00F03DBC" w:rsidP="0000495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Zeva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measures the mass of her 3 bags before going on a trip. One bag weights 23.5 kg, the next weights 18 kg and the third weighs 8.25 kg. What is the total weight of the three bags? </w:t>
            </w:r>
          </w:p>
          <w:p w:rsidR="00EA78AC" w:rsidRPr="00EA78AC" w:rsidRDefault="00EA78AC" w:rsidP="00F855F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F855F2">
              <w:rPr>
                <w:rFonts w:ascii="Times New Roman" w:hAnsi="Times New Roman" w:cs="Times New Roman"/>
                <w:sz w:val="24"/>
                <w:szCs w:val="24"/>
              </w:rPr>
              <w:t>33.55 kg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   </w:t>
            </w:r>
            <w:r w:rsidR="00F855F2">
              <w:rPr>
                <w:rFonts w:ascii="Times New Roman" w:hAnsi="Times New Roman" w:cs="Times New Roman"/>
                <w:sz w:val="24"/>
                <w:szCs w:val="24"/>
              </w:rPr>
              <w:t>49.75 kg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C.      </w:t>
            </w:r>
            <w:r w:rsidR="00F855F2">
              <w:rPr>
                <w:rFonts w:ascii="Times New Roman" w:hAnsi="Times New Roman" w:cs="Times New Roman"/>
                <w:sz w:val="24"/>
                <w:szCs w:val="24"/>
              </w:rPr>
              <w:t>107.8 kg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="00F855F2">
              <w:rPr>
                <w:rFonts w:ascii="Times New Roman" w:hAnsi="Times New Roman" w:cs="Times New Roman"/>
                <w:sz w:val="24"/>
                <w:szCs w:val="24"/>
              </w:rPr>
              <w:t xml:space="preserve">        124.0 kg  </w:t>
            </w:r>
          </w:p>
        </w:tc>
      </w:tr>
      <w:tr w:rsidR="00EA78AC" w:rsidRPr="004E1905" w:rsidTr="003425E4">
        <w:trPr>
          <w:cantSplit/>
        </w:trPr>
        <w:tc>
          <w:tcPr>
            <w:tcW w:w="534" w:type="dxa"/>
          </w:tcPr>
          <w:p w:rsidR="00EA78AC" w:rsidRPr="004E1905" w:rsidRDefault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10064" w:type="dxa"/>
            <w:gridSpan w:val="4"/>
          </w:tcPr>
          <w:p w:rsidR="00EA78AC" w:rsidRDefault="00F03DBC" w:rsidP="0000495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is </w:t>
            </w:r>
            <w:r w:rsidR="00944CB4">
              <w:rPr>
                <w:rFonts w:ascii="Times New Roman" w:hAnsi="Times New Roman" w:cs="Times New Roman"/>
                <w:sz w:val="24"/>
                <w:szCs w:val="24"/>
              </w:rPr>
              <w:t xml:space="preserve">not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correct?</w:t>
            </w:r>
          </w:p>
          <w:p w:rsidR="00F03DBC" w:rsidRDefault="00EA78AC" w:rsidP="00004952">
            <w:pPr>
              <w:spacing w:after="120"/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F03D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44CB4" w:rsidRPr="00F03DBC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2108" w:dyaOrig="401">
                <v:shape id="_x0000_i1065" type="#_x0000_t75" style="width:91.25pt;height:17.6pt" o:ole="">
                  <v:imagedata r:id="rId92" o:title=""/>
                </v:shape>
                <o:OLEObject Type="Embed" ProgID="FXE300.Equation" ShapeID="_x0000_i1065" DrawAspect="Content" ObjectID="_1392276564" r:id="rId93"/>
              </w:object>
            </w:r>
            <w:r w:rsidR="00F03D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44CB4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</w:t>
            </w:r>
            <w:r w:rsidR="00F03DBC" w:rsidRPr="00F03DBC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3140" w:dyaOrig="401">
                <v:shape id="_x0000_i1066" type="#_x0000_t75" style="width:135.65pt;height:17.6pt" o:ole="">
                  <v:imagedata r:id="rId94" o:title=""/>
                </v:shape>
                <o:OLEObject Type="Embed" ProgID="FXE300.Equation" ShapeID="_x0000_i1066" DrawAspect="Content" ObjectID="_1392276565" r:id="rId95"/>
              </w:object>
            </w:r>
          </w:p>
          <w:p w:rsidR="00EA78AC" w:rsidRPr="00EA78AC" w:rsidRDefault="00EA78AC" w:rsidP="0000495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  C.      </w:t>
            </w:r>
            <w:r w:rsidR="00944CB4" w:rsidRPr="00F03DBC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3099" w:dyaOrig="401">
                <v:shape id="_x0000_i1067" type="#_x0000_t75" style="width:133.95pt;height:17.6pt" o:ole="">
                  <v:imagedata r:id="rId96" o:title=""/>
                </v:shape>
                <o:OLEObject Type="Embed" ProgID="FXE300.Equation" ShapeID="_x0000_i1067" DrawAspect="Content" ObjectID="_1392276566" r:id="rId97"/>
              </w:objec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944CB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="00944CB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944CB4" w:rsidRPr="00F03DBC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2108" w:dyaOrig="401">
                <v:shape id="_x0000_i1068" type="#_x0000_t75" style="width:91.25pt;height:17.6pt" o:ole="">
                  <v:imagedata r:id="rId98" o:title=""/>
                </v:shape>
                <o:OLEObject Type="Embed" ProgID="FXE300.Equation" ShapeID="_x0000_i1068" DrawAspect="Content" ObjectID="_1392276567" r:id="rId99"/>
              </w:object>
            </w:r>
          </w:p>
        </w:tc>
      </w:tr>
      <w:tr w:rsidR="00EA78AC" w:rsidRPr="004E1905" w:rsidTr="003425E4">
        <w:trPr>
          <w:cantSplit/>
        </w:trPr>
        <w:tc>
          <w:tcPr>
            <w:tcW w:w="534" w:type="dxa"/>
          </w:tcPr>
          <w:p w:rsidR="00EA78AC" w:rsidRPr="004E1905" w:rsidRDefault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10064" w:type="dxa"/>
            <w:gridSpan w:val="4"/>
          </w:tcPr>
          <w:p w:rsidR="00EA78AC" w:rsidRPr="006A178D" w:rsidRDefault="006A178D" w:rsidP="00004952">
            <w:pPr>
              <w:spacing w:after="120"/>
              <w:rPr>
                <w:rFonts w:ascii="Times New Roman" w:hAnsi="Times New Roman" w:cs="Times New Roman"/>
                <w:position w:val="-4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A178D">
              <w:rPr>
                <w:rFonts w:ascii="Times New Roman" w:hAnsi="Times New Roman" w:cs="Times New Roman"/>
                <w:color w:val="FF0000"/>
                <w:position w:val="-40"/>
                <w:sz w:val="24"/>
                <w:szCs w:val="24"/>
              </w:rPr>
              <w:object w:dxaOrig="1485" w:dyaOrig="850">
                <v:shape id="_x0000_i1069" type="#_x0000_t75" style="width:59.45pt;height:34.35pt" o:ole="">
                  <v:imagedata r:id="rId100" o:title=""/>
                </v:shape>
                <o:OLEObject Type="Embed" ProgID="FXE300.Equation" ShapeID="_x0000_i1069" DrawAspect="Content" ObjectID="_1392276568" r:id="rId101"/>
              </w:object>
            </w:r>
            <w:r w:rsidRPr="006A178D">
              <w:rPr>
                <w:rFonts w:ascii="Times New Roman" w:hAnsi="Times New Roman" w:cs="Times New Roman"/>
                <w:position w:val="-40"/>
                <w:sz w:val="24"/>
                <w:szCs w:val="24"/>
              </w:rPr>
              <w:t xml:space="preserve"> </w:t>
            </w:r>
          </w:p>
          <w:p w:rsidR="00EA78AC" w:rsidRPr="00EA78AC" w:rsidRDefault="00EA78AC" w:rsidP="006A178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6A1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    </w:t>
            </w:r>
            <w:r w:rsidR="006A178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C.         </w:t>
            </w:r>
            <w:r w:rsidR="006A178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="006A178D">
              <w:rPr>
                <w:rFonts w:ascii="Times New Roman" w:hAnsi="Times New Roman" w:cs="Times New Roman"/>
                <w:sz w:val="24"/>
                <w:szCs w:val="24"/>
              </w:rPr>
              <w:t xml:space="preserve">     18.</w:t>
            </w:r>
          </w:p>
        </w:tc>
      </w:tr>
      <w:tr w:rsidR="00EA78AC" w:rsidRPr="004E1905" w:rsidTr="003425E4">
        <w:trPr>
          <w:cantSplit/>
        </w:trPr>
        <w:tc>
          <w:tcPr>
            <w:tcW w:w="534" w:type="dxa"/>
          </w:tcPr>
          <w:p w:rsidR="00EA78AC" w:rsidRPr="004E1905" w:rsidRDefault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10064" w:type="dxa"/>
            <w:gridSpan w:val="4"/>
          </w:tcPr>
          <w:p w:rsidR="00EA78AC" w:rsidRDefault="006A178D" w:rsidP="0000495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sporting academy only gives athletes credit for achievements of better than </w:t>
            </w:r>
            <w:r w:rsidR="00DA482A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90%</w:t>
            </w:r>
            <w:r w:rsidR="00DA482A">
              <w:rPr>
                <w:rFonts w:ascii="Times New Roman" w:hAnsi="Times New Roman" w:cs="Times New Roman"/>
                <w:sz w:val="24"/>
                <w:szCs w:val="24"/>
              </w:rPr>
              <w:t xml:space="preserve"> success rate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Which of the following would not qualify for credit?</w:t>
            </w:r>
          </w:p>
          <w:p w:rsidR="006A178D" w:rsidRDefault="00EA78AC" w:rsidP="0000495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6A178D">
              <w:rPr>
                <w:rFonts w:ascii="Times New Roman" w:hAnsi="Times New Roman" w:cs="Times New Roman"/>
                <w:sz w:val="24"/>
                <w:szCs w:val="24"/>
              </w:rPr>
              <w:t>A goalie saves 23 of 24 shots made at him.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6A178D" w:rsidRDefault="006A178D" w:rsidP="0000495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EA78A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EA78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pistol shooter hits the target with 48 shots out of 50.</w:t>
            </w:r>
          </w:p>
          <w:p w:rsidR="006A178D" w:rsidRDefault="00EA78AC" w:rsidP="0000495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  C.   </w:t>
            </w:r>
            <w:r w:rsidR="006A178D">
              <w:rPr>
                <w:rFonts w:ascii="Times New Roman" w:hAnsi="Times New Roman" w:cs="Times New Roman"/>
                <w:sz w:val="24"/>
                <w:szCs w:val="24"/>
              </w:rPr>
              <w:t>A netballer gets 22 goals from 25 shots.</w:t>
            </w:r>
          </w:p>
          <w:p w:rsidR="00EA78AC" w:rsidRPr="00EA78AC" w:rsidRDefault="00EA78AC" w:rsidP="0000495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="006A178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A3212F">
              <w:rPr>
                <w:rFonts w:ascii="Times New Roman" w:hAnsi="Times New Roman" w:cs="Times New Roman"/>
                <w:sz w:val="24"/>
                <w:szCs w:val="24"/>
              </w:rPr>
              <w:t>An archer hits the bullseye with 92 shots from 100.</w:t>
            </w:r>
          </w:p>
        </w:tc>
      </w:tr>
    </w:tbl>
    <w:p w:rsidR="00C67F16" w:rsidRPr="004E1905" w:rsidRDefault="00C67F16">
      <w:pPr>
        <w:rPr>
          <w:rFonts w:ascii="Times New Roman" w:hAnsi="Times New Roman" w:cs="Times New Roman"/>
          <w:sz w:val="24"/>
          <w:szCs w:val="24"/>
        </w:rPr>
      </w:pPr>
    </w:p>
    <w:p w:rsidR="00FF1257" w:rsidRDefault="00FF12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B269C" w:rsidRDefault="00FB269C" w:rsidP="00004952">
      <w:pPr>
        <w:jc w:val="center"/>
        <w:rPr>
          <w:rFonts w:ascii="Times New Roman" w:hAnsi="Times New Roman" w:cs="Times New Roman"/>
          <w:sz w:val="36"/>
          <w:szCs w:val="36"/>
        </w:rPr>
        <w:sectPr w:rsidR="00FB269C" w:rsidSect="00E24335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85" w:type="dxa"/>
        </w:tblCellMar>
        <w:tblLook w:val="04A0" w:firstRow="1" w:lastRow="0" w:firstColumn="1" w:lastColumn="0" w:noHBand="0" w:noVBand="1"/>
      </w:tblPr>
      <w:tblGrid>
        <w:gridCol w:w="1951"/>
        <w:gridCol w:w="4040"/>
        <w:gridCol w:w="4607"/>
      </w:tblGrid>
      <w:tr w:rsidR="00DA482A" w:rsidRPr="004E1905" w:rsidTr="00AB464D">
        <w:trPr>
          <w:cantSplit/>
        </w:trPr>
        <w:tc>
          <w:tcPr>
            <w:tcW w:w="1951" w:type="dxa"/>
            <w:vMerge w:val="restart"/>
            <w:tcBorders>
              <w:top w:val="nil"/>
            </w:tcBorders>
            <w:vAlign w:val="center"/>
          </w:tcPr>
          <w:p w:rsidR="00DA482A" w:rsidRDefault="00DA482A" w:rsidP="00AB464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Year</w:t>
            </w:r>
          </w:p>
          <w:p w:rsidR="00DA482A" w:rsidRPr="004E1905" w:rsidRDefault="00DA482A" w:rsidP="00AB464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4040" w:type="dxa"/>
            <w:tcBorders>
              <w:top w:val="nil"/>
              <w:bottom w:val="nil"/>
            </w:tcBorders>
            <w:vAlign w:val="center"/>
          </w:tcPr>
          <w:p w:rsidR="00DA482A" w:rsidRDefault="00DA482A" w:rsidP="00DA482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Mathematics Test</w:t>
            </w:r>
          </w:p>
          <w:p w:rsidR="00DA482A" w:rsidRDefault="00DA482A" w:rsidP="00DA482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DA482A" w:rsidRDefault="00DA482A" w:rsidP="00DA482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Basic Number Skills</w:t>
            </w:r>
          </w:p>
        </w:tc>
        <w:tc>
          <w:tcPr>
            <w:tcW w:w="4607" w:type="dxa"/>
            <w:tcBorders>
              <w:top w:val="nil"/>
              <w:bottom w:val="nil"/>
            </w:tcBorders>
            <w:vAlign w:val="center"/>
          </w:tcPr>
          <w:p w:rsidR="00DA482A" w:rsidRPr="004E1905" w:rsidRDefault="00DA482A" w:rsidP="00AB464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DA482A" w:rsidRPr="004E1905" w:rsidTr="00AB464D">
        <w:trPr>
          <w:cantSplit/>
        </w:trPr>
        <w:tc>
          <w:tcPr>
            <w:tcW w:w="1951" w:type="dxa"/>
            <w:vMerge/>
            <w:tcBorders>
              <w:bottom w:val="nil"/>
            </w:tcBorders>
            <w:vAlign w:val="center"/>
          </w:tcPr>
          <w:p w:rsidR="00DA482A" w:rsidRPr="004E1905" w:rsidRDefault="00DA482A" w:rsidP="00AB464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8647" w:type="dxa"/>
            <w:gridSpan w:val="2"/>
            <w:tcBorders>
              <w:top w:val="nil"/>
              <w:bottom w:val="nil"/>
            </w:tcBorders>
            <w:vAlign w:val="center"/>
          </w:tcPr>
          <w:p w:rsidR="00DA482A" w:rsidRPr="004E1905" w:rsidRDefault="00DA482A" w:rsidP="00AB46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Multiple Choice Answer Sheet</w:t>
            </w:r>
          </w:p>
        </w:tc>
      </w:tr>
    </w:tbl>
    <w:p w:rsidR="00DA482A" w:rsidRDefault="00DA482A" w:rsidP="00DA482A">
      <w:pPr>
        <w:spacing w:line="240" w:lineRule="auto"/>
        <w:jc w:val="center"/>
      </w:pPr>
    </w:p>
    <w:p w:rsidR="009F6512" w:rsidRDefault="009F6512" w:rsidP="00DA482A">
      <w:pPr>
        <w:spacing w:line="240" w:lineRule="auto"/>
        <w:jc w:val="center"/>
        <w:rPr>
          <w:rFonts w:ascii="Times New Roman" w:hAnsi="Times New Roman" w:cs="Times New Roman"/>
        </w:rPr>
        <w:sectPr w:rsidR="009F6512" w:rsidSect="00E24335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="00DA482A" w:rsidRPr="00EB7C1D" w:rsidRDefault="00DA482A" w:rsidP="00DA482A">
      <w:pPr>
        <w:spacing w:line="240" w:lineRule="auto"/>
        <w:jc w:val="center"/>
        <w:rPr>
          <w:rFonts w:ascii="Times New Roman" w:hAnsi="Times New Roman" w:cs="Times New Roman"/>
        </w:rPr>
      </w:pPr>
      <w:r w:rsidRPr="00EB7C1D">
        <w:rPr>
          <w:rFonts w:ascii="Times New Roman" w:hAnsi="Times New Roman" w:cs="Times New Roman"/>
        </w:rPr>
        <w:lastRenderedPageBreak/>
        <w:t>Completely fill the response oval representing the most correct answer.</w:t>
      </w:r>
    </w:p>
    <w:p w:rsidR="00620828" w:rsidRDefault="00620828" w:rsidP="00620828">
      <w:pPr>
        <w:spacing w:after="120" w:line="240" w:lineRule="auto"/>
        <w:sectPr w:rsidR="00620828" w:rsidSect="009F6512">
          <w:type w:val="continuous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7E4ACD" wp14:editId="11084D0D">
                <wp:simplePos x="0" y="0"/>
                <wp:positionH relativeFrom="column">
                  <wp:posOffset>1710690</wp:posOffset>
                </wp:positionH>
                <wp:positionV relativeFrom="paragraph">
                  <wp:posOffset>43180</wp:posOffset>
                </wp:positionV>
                <wp:extent cx="171450" cy="114300"/>
                <wp:effectExtent l="5715" t="5715" r="13335" b="13335"/>
                <wp:wrapNone/>
                <wp:docPr id="100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134.7pt;margin-top:3.4pt;width:13.5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80B681" wp14:editId="12E630FB">
                <wp:simplePos x="0" y="0"/>
                <wp:positionH relativeFrom="column">
                  <wp:posOffset>2922270</wp:posOffset>
                </wp:positionH>
                <wp:positionV relativeFrom="paragraph">
                  <wp:posOffset>24130</wp:posOffset>
                </wp:positionV>
                <wp:extent cx="171450" cy="114300"/>
                <wp:effectExtent l="7620" t="5715" r="11430" b="13335"/>
                <wp:wrapNone/>
                <wp:docPr id="99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230.1pt;margin-top:1.9pt;width:13.5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F1D6EA" wp14:editId="0FCE9EA9">
                <wp:simplePos x="0" y="0"/>
                <wp:positionH relativeFrom="column">
                  <wp:posOffset>2335530</wp:posOffset>
                </wp:positionH>
                <wp:positionV relativeFrom="paragraph">
                  <wp:posOffset>33655</wp:posOffset>
                </wp:positionV>
                <wp:extent cx="171450" cy="114300"/>
                <wp:effectExtent l="11430" t="5715" r="7620" b="13335"/>
                <wp:wrapNone/>
                <wp:docPr id="98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183.9pt;margin-top:2.65pt;width:13.5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A97019" wp14:editId="733E131F">
                <wp:simplePos x="0" y="0"/>
                <wp:positionH relativeFrom="column">
                  <wp:posOffset>1131570</wp:posOffset>
                </wp:positionH>
                <wp:positionV relativeFrom="paragraph">
                  <wp:posOffset>62230</wp:posOffset>
                </wp:positionV>
                <wp:extent cx="171450" cy="114300"/>
                <wp:effectExtent l="7620" t="5715" r="11430" b="13335"/>
                <wp:wrapNone/>
                <wp:docPr id="97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89.1pt;margin-top:4.9pt;width:13.5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"/>
            </w:pict>
          </mc:Fallback>
        </mc:AlternateContent>
      </w:r>
      <w:r w:rsidR="00620828">
        <w:t xml:space="preserve">   </w:t>
      </w:r>
      <w:r w:rsidR="00620828">
        <w:tab/>
      </w:r>
      <w:r w:rsidR="00C67F16">
        <w:t xml:space="preserve"> 1.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707443" wp14:editId="08290CAE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96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" o:spid="_x0000_s1026" style="position:absolute;margin-left:230.85pt;margin-top:1.85pt;width:13.5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D816A0" wp14:editId="61E8C06E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3970" r="7620" b="5080"/>
                <wp:wrapNone/>
                <wp:docPr id="95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182.4pt;margin-top:1.85pt;width:13.5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2B20AA" wp14:editId="4690F864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3970" r="13335" b="5080"/>
                <wp:wrapNone/>
                <wp:docPr id="94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133.95pt;margin-top:1.85pt;width:13.5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95FDFA" wp14:editId="0F3D3E02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93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88.35pt;margin-top:1.85pt;width:13.5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"/>
            </w:pict>
          </mc:Fallback>
        </mc:AlternateContent>
      </w:r>
      <w:r w:rsidR="00C67F16">
        <w:tab/>
        <w:t xml:space="preserve"> 2.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809291" wp14:editId="4E839539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2700" r="11430" b="6350"/>
                <wp:wrapNone/>
                <wp:docPr id="92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" o:spid="_x0000_s1026" style="position:absolute;margin-left:230.85pt;margin-top:1.85pt;width:13.5pt;height: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008FAA" wp14:editId="15942C13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2700" r="7620" b="6350"/>
                <wp:wrapNone/>
                <wp:docPr id="91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" o:spid="_x0000_s1026" style="position:absolute;margin-left:182.4pt;margin-top:1.85pt;width:13.5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6B9B08" wp14:editId="6B2782B5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2700" r="13335" b="6350"/>
                <wp:wrapNone/>
                <wp:docPr id="90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" o:spid="_x0000_s1026" style="position:absolute;margin-left:133.95pt;margin-top:1.85pt;width:13.5pt;height: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CE3CE2" wp14:editId="34028FEE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2700" r="11430" b="6350"/>
                <wp:wrapNone/>
                <wp:docPr id="89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88.35pt;margin-top:1.85pt;width:13.5pt;height: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"/>
            </w:pict>
          </mc:Fallback>
        </mc:AlternateContent>
      </w:r>
      <w:r w:rsidR="00C67F16">
        <w:tab/>
        <w:t xml:space="preserve"> 3.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587187" wp14:editId="1908409B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2065" r="11430" b="6985"/>
                <wp:wrapNone/>
                <wp:docPr id="88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7" o:spid="_x0000_s1026" style="position:absolute;margin-left:230.85pt;margin-top:1.85pt;width:13.5pt;height: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A337BF" wp14:editId="4C9E987E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2065" r="7620" b="6985"/>
                <wp:wrapNone/>
                <wp:docPr id="87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6" o:spid="_x0000_s1026" style="position:absolute;margin-left:182.4pt;margin-top:1.85pt;width:13.5pt;height: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4CE838" wp14:editId="5075B35D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2065" r="13335" b="6985"/>
                <wp:wrapNone/>
                <wp:docPr id="86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5" o:spid="_x0000_s1026" style="position:absolute;margin-left:133.95pt;margin-top:1.85pt;width:13.5pt;height: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6EDCC3" wp14:editId="0E1806D9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2065" r="11430" b="6985"/>
                <wp:wrapNone/>
                <wp:docPr id="85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" o:spid="_x0000_s1026" style="position:absolute;margin-left:88.35pt;margin-top:1.85pt;width:13.5pt;height: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axvp5B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="00C67F16">
        <w:tab/>
        <w:t xml:space="preserve"> 4.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CB7CC9" wp14:editId="7B7F0F92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0795" r="11430" b="8255"/>
                <wp:wrapNone/>
                <wp:docPr id="84" name="Oval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1" o:spid="_x0000_s1026" style="position:absolute;margin-left:230.85pt;margin-top:1.85pt;width:13.5pt;height: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854B19" wp14:editId="189EF00D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0795" r="7620" b="8255"/>
                <wp:wrapNone/>
                <wp:docPr id="83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0" o:spid="_x0000_s1026" style="position:absolute;margin-left:182.4pt;margin-top:1.85pt;width:13.5pt;height: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D3mika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6BE0C4" wp14:editId="599A81F7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0795" r="13335" b="8255"/>
                <wp:wrapNone/>
                <wp:docPr id="82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9" o:spid="_x0000_s1026" style="position:absolute;margin-left:133.95pt;margin-top:1.85pt;width:13.5pt;height: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JdT+rBoCAAAu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78B481" wp14:editId="0CB16F3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0795" r="11430" b="8255"/>
                <wp:wrapNone/>
                <wp:docPr id="81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88.35pt;margin-top:1.85pt;width:13.5pt;height: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jUxTXh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="00C67F16">
        <w:tab/>
        <w:t xml:space="preserve"> 5.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03525E" wp14:editId="307B9007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0160" r="11430" b="8890"/>
                <wp:wrapNone/>
                <wp:docPr id="80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5" o:spid="_x0000_s1026" style="position:absolute;margin-left:230.85pt;margin-top:1.85pt;width:13.5pt;height: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513902" wp14:editId="3A04BABF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0160" r="7620" b="8890"/>
                <wp:wrapNone/>
                <wp:docPr id="79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4" o:spid="_x0000_s1026" style="position:absolute;margin-left:182.4pt;margin-top:1.85pt;width:13.5pt;height: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DexjcW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7D13FE" wp14:editId="7374D29C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0160" r="13335" b="8890"/>
                <wp:wrapNone/>
                <wp:docPr id="78" name="Ova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3" o:spid="_x0000_s1026" style="position:absolute;margin-left:133.95pt;margin-top:1.85pt;width:13.5pt;height: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hXXHuRoCAAAu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C0949E" wp14:editId="6E126B74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0160" r="11430" b="8890"/>
                <wp:wrapNone/>
                <wp:docPr id="77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" o:spid="_x0000_s1026" style="position:absolute;margin-left:88.35pt;margin-top:1.85pt;width:13.5pt;height: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jSbYWx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="00C67F16">
        <w:tab/>
        <w:t xml:space="preserve"> 6.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B13D39" wp14:editId="518685C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9525" r="11430" b="9525"/>
                <wp:wrapNone/>
                <wp:docPr id="76" name="Ova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9" o:spid="_x0000_s1026" style="position:absolute;margin-left:230.85pt;margin-top:1.85pt;width:13.5pt;height: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C612FB" wp14:editId="39D3072B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9525" r="7620" b="9525"/>
                <wp:wrapNone/>
                <wp:docPr id="75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8" o:spid="_x0000_s1026" style="position:absolute;margin-left:182.4pt;margin-top:1.85pt;width:13.5pt;height: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D4466z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C6CA3F" wp14:editId="3849B39F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9525" r="13335" b="9525"/>
                <wp:wrapNone/>
                <wp:docPr id="74" name="Oval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7" o:spid="_x0000_s1026" style="position:absolute;margin-left:133.95pt;margin-top:1.85pt;width:13.5pt;height: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pxuTxRoCAAAu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7CA16A" wp14:editId="0E496ABA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9525" r="11430" b="9525"/>
                <wp:wrapNone/>
                <wp:docPr id="73" name="Oval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6" o:spid="_x0000_s1026" style="position:absolute;margin-left:88.35pt;margin-top:1.85pt;width:13.5pt;height: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"/>
            </w:pict>
          </mc:Fallback>
        </mc:AlternateContent>
      </w:r>
      <w:r w:rsidR="00C67F16">
        <w:tab/>
        <w:t xml:space="preserve"> 7.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9027C8" wp14:editId="0252DEB4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8255" r="11430" b="10795"/>
                <wp:wrapNone/>
                <wp:docPr id="72" name="Oval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3" o:spid="_x0000_s1026" style="position:absolute;margin-left:230.85pt;margin-top:1.85pt;width:13.5pt;height: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3657F6" wp14:editId="7FD95786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8255" r="7620" b="10795"/>
                <wp:wrapNone/>
                <wp:docPr id="71" name="Oval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2" o:spid="_x0000_s1026" style="position:absolute;margin-left:182.4pt;margin-top:1.85pt;width:13.5pt;height: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Dng6sl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FFBABF" wp14:editId="20AC1006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8255" r="13335" b="10795"/>
                <wp:wrapNone/>
                <wp:docPr id="70" name="Oval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1" o:spid="_x0000_s1026" style="position:absolute;margin-left:133.95pt;margin-top:1.85pt;width:13.5pt;height: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EF7978" wp14:editId="1513A86B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8255" r="11430" b="10795"/>
                <wp:wrapNone/>
                <wp:docPr id="69" name="Oval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0" o:spid="_x0000_s1026" style="position:absolute;margin-left:88.35pt;margin-top:1.85pt;width:13.5pt;height: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"/>
            </w:pict>
          </mc:Fallback>
        </mc:AlternateContent>
      </w:r>
      <w:r w:rsidR="00C67F16">
        <w:tab/>
        <w:t xml:space="preserve"> 8.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30D0B6" wp14:editId="21C3A6AB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7620" r="11430" b="11430"/>
                <wp:wrapNone/>
                <wp:docPr id="68" name="Oval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7" o:spid="_x0000_s1026" style="position:absolute;margin-left:230.85pt;margin-top:1.85pt;width:13.5pt;height: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DDABB6" wp14:editId="78114ACB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7620" r="7620" b="11430"/>
                <wp:wrapNone/>
                <wp:docPr id="67" name="Oval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6" o:spid="_x0000_s1026" style="position:absolute;margin-left:182.4pt;margin-top:1.85pt;width:13.5pt;height: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6F3A3E" wp14:editId="281A36F7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7620" r="13335" b="11430"/>
                <wp:wrapNone/>
                <wp:docPr id="66" name="Oval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5" o:spid="_x0000_s1026" style="position:absolute;margin-left:133.95pt;margin-top:1.85pt;width:13.5pt;height: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BB5E6D" wp14:editId="7F223404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7620" r="11430" b="11430"/>
                <wp:wrapNone/>
                <wp:docPr id="65" name="Oval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4" o:spid="_x0000_s1026" style="position:absolute;margin-left:88.35pt;margin-top:1.85pt;width:13.5pt;height: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bPAcFR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="00C67F16">
        <w:tab/>
        <w:t xml:space="preserve"> 9.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E32750A" wp14:editId="50C0D693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6350" r="11430" b="12700"/>
                <wp:wrapNone/>
                <wp:docPr id="64" name="Oval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1" o:spid="_x0000_s1026" style="position:absolute;margin-left:230.85pt;margin-top:1.85pt;width:13.5pt;height: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0F4AC5B" wp14:editId="1584E89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6350" r="7620" b="12700"/>
                <wp:wrapNone/>
                <wp:docPr id="63" name="Oval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0" o:spid="_x0000_s1026" style="position:absolute;margin-left:182.4pt;margin-top:1.85pt;width:13.5pt;height: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DABD6C" wp14:editId="30A19B4C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6350" r="13335" b="12700"/>
                <wp:wrapNone/>
                <wp:docPr id="62" name="Oval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9" o:spid="_x0000_s1026" style="position:absolute;margin-left:133.95pt;margin-top:1.85pt;width:13.5pt;height: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2CF7BE4" wp14:editId="2CD0A608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6350" r="11430" b="12700"/>
                <wp:wrapNone/>
                <wp:docPr id="61" name="Oval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8" o:spid="_x0000_s1026" style="position:absolute;margin-left:88.35pt;margin-top:1.85pt;width:13.5pt;height: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"/>
            </w:pict>
          </mc:Fallback>
        </mc:AlternateContent>
      </w:r>
      <w:r w:rsidR="00C67F16">
        <w:tab/>
        <w:t xml:space="preserve"> 10.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B7E5054" wp14:editId="17DC950A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5715" r="11430" b="13335"/>
                <wp:wrapNone/>
                <wp:docPr id="60" name="Oval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5" o:spid="_x0000_s1026" style="position:absolute;margin-left:230.85pt;margin-top:1.85pt;width:13.5pt;height: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4E510A" wp14:editId="4B87AD25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5715" r="7620" b="13335"/>
                <wp:wrapNone/>
                <wp:docPr id="59" name="Oval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4" o:spid="_x0000_s1026" style="position:absolute;margin-left:182.4pt;margin-top:1.85pt;width:13.5pt;height: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BTON4y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F0A4D58" wp14:editId="3945E7D6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5715" r="13335" b="13335"/>
                <wp:wrapNone/>
                <wp:docPr id="58" name="Oval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3" o:spid="_x0000_s1026" style="position:absolute;margin-left:133.95pt;margin-top:1.85pt;width:13.5pt;height: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CIsunRoCAAAu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9DBBF6E" wp14:editId="0E4BABC4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5715" r="11430" b="13335"/>
                <wp:wrapNone/>
                <wp:docPr id="57" name="Oval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2" o:spid="_x0000_s1026" style="position:absolute;margin-left:88.35pt;margin-top:1.85pt;width:13.5pt;height: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ANgxfx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="00C67F16">
        <w:tab/>
        <w:t xml:space="preserve"> 11.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80938A7" wp14:editId="64CF05DB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56" name="Oval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9" o:spid="_x0000_s1026" style="position:absolute;margin-left:230.85pt;margin-top:1.85pt;width:13.5pt;height: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5207C52" wp14:editId="7A4E46DA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3970" r="7620" b="5080"/>
                <wp:wrapNone/>
                <wp:docPr id="55" name="Oval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8" o:spid="_x0000_s1026" style="position:absolute;margin-left:182.4pt;margin-top:1.85pt;width:13.5pt;height: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B1HUeX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011D25" wp14:editId="4DC7E956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3970" r="13335" b="5080"/>
                <wp:wrapNone/>
                <wp:docPr id="54" name="Oval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7" o:spid="_x0000_s1026" style="position:absolute;margin-left:133.95pt;margin-top:1.85pt;width:13.5pt;height: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KuV64RoCAAAu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94F5A5E" wp14:editId="444A7E9F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53" name="Oval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6" o:spid="_x0000_s1026" style="position:absolute;margin-left:88.35pt;margin-top:1.85pt;width:13.5pt;height: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4sRGHB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="00C67F16">
        <w:tab/>
        <w:t xml:space="preserve"> 12.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8E8759F" wp14:editId="08F5492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335" r="11430" b="5715"/>
                <wp:wrapNone/>
                <wp:docPr id="52" name="Oval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3" o:spid="_x0000_s1026" style="position:absolute;margin-left:230.85pt;margin-top:1.85pt;width:13.5pt;height: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5032DE9" wp14:editId="260522F5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3335" r="7620" b="5715"/>
                <wp:wrapNone/>
                <wp:docPr id="51" name="Oval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2" o:spid="_x0000_s1026" style="position:absolute;margin-left:182.4pt;margin-top:1.85pt;width:13.5pt;height: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BqfUIB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E1AC648" wp14:editId="54357140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3335" r="13335" b="5715"/>
                <wp:wrapNone/>
                <wp:docPr id="50" name="Oval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1" o:spid="_x0000_s1026" style="position:absolute;margin-left:133.95pt;margin-top:1.85pt;width:13.5pt;height: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1468DD3" wp14:editId="2ABBAEDF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335" r="11430" b="5715"/>
                <wp:wrapNone/>
                <wp:docPr id="49" name="Oval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0" o:spid="_x0000_s1026" style="position:absolute;margin-left:88.35pt;margin-top:1.85pt;width:13.5pt;height: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"/>
            </w:pict>
          </mc:Fallback>
        </mc:AlternateContent>
      </w:r>
      <w:r w:rsidR="00C67F16">
        <w:tab/>
        <w:t xml:space="preserve"> 13.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D3064F8" wp14:editId="449E74A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2065" r="11430" b="6985"/>
                <wp:wrapNone/>
                <wp:docPr id="48" name="Oval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7" o:spid="_x0000_s1026" style="position:absolute;margin-left:230.85pt;margin-top:1.85pt;width:13.5pt;height: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DED2BF8" wp14:editId="5EBC76A6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2065" r="7620" b="6985"/>
                <wp:wrapNone/>
                <wp:docPr id="47" name="Oval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6" o:spid="_x0000_s1026" style="position:absolute;margin-left:182.4pt;margin-top:1.85pt;width:13.5pt;height: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CQgE4A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F20A8ED" wp14:editId="22FD7825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2065" r="13335" b="6985"/>
                <wp:wrapNone/>
                <wp:docPr id="46" name="Oval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5" o:spid="_x0000_s1026" style="position:absolute;margin-left:133.95pt;margin-top:1.85pt;width:13.5pt;height: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SZZYwxoCAAAu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0F6FA6E" wp14:editId="4DF249BE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2065" r="11430" b="6985"/>
                <wp:wrapNone/>
                <wp:docPr id="45" name="Oval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4" o:spid="_x0000_s1026" style="position:absolute;margin-left:88.35pt;margin-top:1.85pt;width:13.5pt;height: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4Q71MR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="00C67F16">
        <w:tab/>
        <w:t xml:space="preserve"> 14.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303DA8F" wp14:editId="25E4864E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1430" r="11430" b="7620"/>
                <wp:wrapNone/>
                <wp:docPr id="44" name="Oval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1" o:spid="_x0000_s1026" style="position:absolute;margin-left:230.85pt;margin-top:1.85pt;width:13.5pt;height: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B011675" wp14:editId="03C76238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1430" r="7620" b="7620"/>
                <wp:wrapNone/>
                <wp:docPr id="43" name="Oval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0" o:spid="_x0000_s1026" style="position:absolute;margin-left:182.4pt;margin-top:1.85pt;width:13.5pt;height: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30FBE69" wp14:editId="5E08813C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1430" r="13335" b="7620"/>
                <wp:wrapNone/>
                <wp:docPr id="42" name="Oval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9" o:spid="_x0000_s1026" style="position:absolute;margin-left:133.95pt;margin-top:1.85pt;width:13.5pt;height: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r8HieRoCAAAu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752B264" wp14:editId="0A9266C5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1430" r="11430" b="7620"/>
                <wp:wrapNone/>
                <wp:docPr id="41" name="Oval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8" o:spid="_x0000_s1026" style="position:absolute;margin-left:88.35pt;margin-top:1.85pt;width:13.5pt;height: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B1lPix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="00C67F16">
        <w:tab/>
        <w:t xml:space="preserve"> 15.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D7D4F23" wp14:editId="3B51B4B4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0795" r="11430" b="8255"/>
                <wp:wrapNone/>
                <wp:docPr id="40" name="Oval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5" o:spid="_x0000_s1026" style="position:absolute;margin-left:230.85pt;margin-top:1.85pt;width:13.5pt;height: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88E1FB4" wp14:editId="0F630CB8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0795" r="7620" b="8255"/>
                <wp:wrapNone/>
                <wp:docPr id="39" name="Oval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4" o:spid="_x0000_s1026" style="position:absolute;margin-left:182.4pt;margin-top:1.85pt;width:13.5pt;height: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5EB9787" wp14:editId="1A210816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0795" r="13335" b="8255"/>
                <wp:wrapNone/>
                <wp:docPr id="38" name="Oval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3" o:spid="_x0000_s1026" style="position:absolute;margin-left:133.95pt;margin-top:1.85pt;width:13.5pt;height: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03FF901" wp14:editId="31405A0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0795" r="11430" b="8255"/>
                <wp:wrapNone/>
                <wp:docPr id="37" name="Oval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2" o:spid="_x0000_s1026" style="position:absolute;margin-left:88.35pt;margin-top:1.85pt;width:13.5pt;height: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"/>
            </w:pict>
          </mc:Fallback>
        </mc:AlternateContent>
      </w:r>
      <w:r w:rsidR="00C67F16">
        <w:tab/>
        <w:t xml:space="preserve"> 16.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C67F16" w:rsidP="00DA482A">
      <w:pPr>
        <w:spacing w:after="120" w:line="240" w:lineRule="auto"/>
      </w:pPr>
      <w:r>
        <w:tab/>
      </w:r>
    </w:p>
    <w:p w:rsidR="00E24335" w:rsidRDefault="00E24335"/>
    <w:p w:rsidR="00620828" w:rsidRDefault="00620828"/>
    <w:p w:rsidR="00620828" w:rsidRDefault="00620828"/>
    <w:p w:rsidR="00620828" w:rsidRDefault="00620828"/>
    <w:p w:rsidR="00300E1D" w:rsidRDefault="00300E1D">
      <w:r>
        <w:br w:type="page"/>
      </w:r>
    </w:p>
    <w:p w:rsidR="00300E1D" w:rsidRDefault="00300E1D">
      <w:pPr>
        <w:sectPr w:rsidR="00300E1D" w:rsidSect="009F651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00E1D" w:rsidRPr="00510B64" w:rsidRDefault="00300E1D" w:rsidP="00300E1D">
      <w:pPr>
        <w:rPr>
          <w:rFonts w:ascii="Times New Roman" w:hAnsi="Times New Roman" w:cs="Times New Roman"/>
        </w:rPr>
      </w:pPr>
    </w:p>
    <w:tbl>
      <w:tblPr>
        <w:tblStyle w:val="TableGrid"/>
        <w:tblW w:w="930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85" w:type="dxa"/>
        </w:tblCellMar>
        <w:tblLook w:val="04A0" w:firstRow="1" w:lastRow="0" w:firstColumn="1" w:lastColumn="0" w:noHBand="0" w:noVBand="1"/>
      </w:tblPr>
      <w:tblGrid>
        <w:gridCol w:w="2121"/>
        <w:gridCol w:w="7179"/>
      </w:tblGrid>
      <w:tr w:rsidR="00300E1D" w:rsidRPr="00510B64" w:rsidTr="00173FAE">
        <w:trPr>
          <w:cantSplit/>
        </w:trPr>
        <w:tc>
          <w:tcPr>
            <w:tcW w:w="2121" w:type="dxa"/>
            <w:vMerge w:val="restart"/>
            <w:tcBorders>
              <w:top w:val="nil"/>
            </w:tcBorders>
            <w:vAlign w:val="center"/>
          </w:tcPr>
          <w:p w:rsidR="00300E1D" w:rsidRPr="00510B64" w:rsidRDefault="00300E1D" w:rsidP="00173FAE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10B64">
              <w:rPr>
                <w:rFonts w:ascii="Times New Roman" w:hAnsi="Times New Roman" w:cs="Times New Roman"/>
                <w:sz w:val="36"/>
                <w:szCs w:val="36"/>
              </w:rPr>
              <w:t>Year</w:t>
            </w:r>
          </w:p>
          <w:p w:rsidR="00300E1D" w:rsidRPr="00510B64" w:rsidRDefault="00AC2091" w:rsidP="00173FAE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7179" w:type="dxa"/>
            <w:tcBorders>
              <w:top w:val="nil"/>
              <w:bottom w:val="nil"/>
            </w:tcBorders>
            <w:vAlign w:val="center"/>
          </w:tcPr>
          <w:p w:rsidR="00AC2091" w:rsidRDefault="00AC2091" w:rsidP="00AC209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Mathematics Test</w:t>
            </w:r>
          </w:p>
          <w:p w:rsidR="00300E1D" w:rsidRPr="00510B64" w:rsidRDefault="00AC2091" w:rsidP="00AC2091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Basic Number Skills</w:t>
            </w:r>
          </w:p>
        </w:tc>
      </w:tr>
      <w:tr w:rsidR="00300E1D" w:rsidRPr="00510B64" w:rsidTr="00173FAE">
        <w:trPr>
          <w:cantSplit/>
        </w:trPr>
        <w:tc>
          <w:tcPr>
            <w:tcW w:w="2121" w:type="dxa"/>
            <w:vMerge/>
            <w:tcBorders>
              <w:bottom w:val="nil"/>
            </w:tcBorders>
            <w:vAlign w:val="center"/>
          </w:tcPr>
          <w:p w:rsidR="00300E1D" w:rsidRPr="00510B64" w:rsidRDefault="00300E1D" w:rsidP="00173FAE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7179" w:type="dxa"/>
            <w:tcBorders>
              <w:top w:val="nil"/>
              <w:bottom w:val="nil"/>
            </w:tcBorders>
            <w:vAlign w:val="center"/>
          </w:tcPr>
          <w:p w:rsidR="00300E1D" w:rsidRPr="00510B64" w:rsidRDefault="00300E1D" w:rsidP="00173FAE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510B64">
              <w:rPr>
                <w:rFonts w:ascii="Times New Roman" w:hAnsi="Times New Roman" w:cs="Times New Roman"/>
                <w:sz w:val="36"/>
                <w:szCs w:val="36"/>
              </w:rPr>
              <w:t>Answer Sheet</w:t>
            </w:r>
          </w:p>
        </w:tc>
      </w:tr>
    </w:tbl>
    <w:p w:rsidR="00300E1D" w:rsidRPr="00510B64" w:rsidRDefault="00300E1D" w:rsidP="00300E1D">
      <w:pPr>
        <w:rPr>
          <w:rFonts w:ascii="Times New Roman" w:hAnsi="Times New Roman" w:cs="Times New Roman"/>
        </w:rPr>
      </w:pPr>
      <w:r w:rsidRPr="00510B64">
        <w:rPr>
          <w:rFonts w:ascii="Times New Roman" w:hAnsi="Times New Roman" w:cs="Times New Roman"/>
        </w:rPr>
        <w:t xml:space="preserve">                                                                                        </w:t>
      </w:r>
    </w:p>
    <w:tbl>
      <w:tblPr>
        <w:tblStyle w:val="TableGrid"/>
        <w:tblpPr w:leftFromText="180" w:rightFromText="180" w:vertAnchor="text" w:horzAnchor="page" w:tblpX="1483" w:tblpY="346"/>
        <w:tblW w:w="4219" w:type="dxa"/>
        <w:tblLook w:val="04A0" w:firstRow="1" w:lastRow="0" w:firstColumn="1" w:lastColumn="0" w:noHBand="0" w:noVBand="1"/>
      </w:tblPr>
      <w:tblGrid>
        <w:gridCol w:w="568"/>
        <w:gridCol w:w="3651"/>
      </w:tblGrid>
      <w:tr w:rsidR="00300E1D" w:rsidRPr="00510B64" w:rsidTr="00173FAE">
        <w:tc>
          <w:tcPr>
            <w:tcW w:w="4219" w:type="dxa"/>
            <w:gridSpan w:val="2"/>
          </w:tcPr>
          <w:p w:rsidR="00300E1D" w:rsidRPr="00510B64" w:rsidRDefault="00300E1D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0B64">
              <w:rPr>
                <w:rFonts w:ascii="Times New Roman" w:hAnsi="Times New Roman" w:cs="Times New Roman"/>
                <w:sz w:val="28"/>
                <w:szCs w:val="28"/>
              </w:rPr>
              <w:t>Short Answer</w:t>
            </w:r>
          </w:p>
        </w:tc>
      </w:tr>
      <w:tr w:rsidR="00300E1D" w:rsidRPr="00510B64" w:rsidTr="00173FAE">
        <w:tc>
          <w:tcPr>
            <w:tcW w:w="568" w:type="dxa"/>
          </w:tcPr>
          <w:p w:rsidR="00300E1D" w:rsidRPr="00510B64" w:rsidRDefault="00300E1D" w:rsidP="00173FAE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51" w:type="dxa"/>
          </w:tcPr>
          <w:p w:rsidR="00300E1D" w:rsidRPr="00AC2091" w:rsidRDefault="00AC2091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300E1D" w:rsidRPr="00510B64" w:rsidTr="00173FAE">
        <w:tc>
          <w:tcPr>
            <w:tcW w:w="568" w:type="dxa"/>
          </w:tcPr>
          <w:p w:rsidR="00300E1D" w:rsidRPr="00510B64" w:rsidRDefault="00300E1D" w:rsidP="00173FAE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651" w:type="dxa"/>
          </w:tcPr>
          <w:p w:rsidR="00300E1D" w:rsidRPr="00AC2091" w:rsidRDefault="00AC2091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1471</w:t>
            </w:r>
          </w:p>
        </w:tc>
      </w:tr>
      <w:tr w:rsidR="00300E1D" w:rsidRPr="00510B64" w:rsidTr="00173FAE">
        <w:tc>
          <w:tcPr>
            <w:tcW w:w="568" w:type="dxa"/>
          </w:tcPr>
          <w:p w:rsidR="00300E1D" w:rsidRPr="00510B64" w:rsidRDefault="00300E1D" w:rsidP="00173FAE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51" w:type="dxa"/>
          </w:tcPr>
          <w:p w:rsidR="00300E1D" w:rsidRPr="00AC2091" w:rsidRDefault="00AC2091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300E1D" w:rsidRPr="00510B64" w:rsidTr="00173FAE">
        <w:tc>
          <w:tcPr>
            <w:tcW w:w="568" w:type="dxa"/>
          </w:tcPr>
          <w:p w:rsidR="00300E1D" w:rsidRPr="00510B64" w:rsidRDefault="00300E1D" w:rsidP="00173FAE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651" w:type="dxa"/>
          </w:tcPr>
          <w:p w:rsidR="00300E1D" w:rsidRPr="00AC2091" w:rsidRDefault="00AC2091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-72</w:t>
            </w:r>
          </w:p>
        </w:tc>
      </w:tr>
      <w:tr w:rsidR="00300E1D" w:rsidRPr="00510B64" w:rsidTr="00173FAE">
        <w:tc>
          <w:tcPr>
            <w:tcW w:w="568" w:type="dxa"/>
          </w:tcPr>
          <w:p w:rsidR="00300E1D" w:rsidRPr="00510B64" w:rsidRDefault="00300E1D" w:rsidP="00173FAE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651" w:type="dxa"/>
          </w:tcPr>
          <w:p w:rsidR="00300E1D" w:rsidRPr="00AC2091" w:rsidRDefault="00AC2091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406</w:t>
            </w:r>
          </w:p>
        </w:tc>
      </w:tr>
      <w:tr w:rsidR="00300E1D" w:rsidRPr="00510B64" w:rsidTr="00173FAE">
        <w:tc>
          <w:tcPr>
            <w:tcW w:w="568" w:type="dxa"/>
          </w:tcPr>
          <w:p w:rsidR="00300E1D" w:rsidRPr="00510B64" w:rsidRDefault="00300E1D" w:rsidP="00173FAE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651" w:type="dxa"/>
          </w:tcPr>
          <w:p w:rsidR="00300E1D" w:rsidRPr="00AC2091" w:rsidRDefault="00AC2091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300E1D" w:rsidRPr="00510B64" w:rsidTr="00173FAE">
        <w:tc>
          <w:tcPr>
            <w:tcW w:w="568" w:type="dxa"/>
          </w:tcPr>
          <w:p w:rsidR="00300E1D" w:rsidRPr="00510B64" w:rsidRDefault="00300E1D" w:rsidP="00173FAE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 xml:space="preserve">7    </w:t>
            </w:r>
          </w:p>
        </w:tc>
        <w:tc>
          <w:tcPr>
            <w:tcW w:w="3651" w:type="dxa"/>
          </w:tcPr>
          <w:p w:rsidR="00300E1D" w:rsidRPr="00AC2091" w:rsidRDefault="00AC2091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0.56</w:t>
            </w:r>
          </w:p>
        </w:tc>
      </w:tr>
      <w:tr w:rsidR="00300E1D" w:rsidRPr="00510B64" w:rsidTr="00173FAE">
        <w:tc>
          <w:tcPr>
            <w:tcW w:w="568" w:type="dxa"/>
          </w:tcPr>
          <w:p w:rsidR="00300E1D" w:rsidRPr="00510B64" w:rsidRDefault="00300E1D" w:rsidP="00173FAE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651" w:type="dxa"/>
          </w:tcPr>
          <w:p w:rsidR="00300E1D" w:rsidRPr="00AC2091" w:rsidRDefault="00AC2091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0.15,   20%,   </w:t>
            </w:r>
            <w:r w:rsidRPr="00AC2091">
              <w:rPr>
                <w:rFonts w:ascii="Times New Roman" w:hAnsi="Times New Roman" w:cs="Times New Roman"/>
                <w:color w:val="FF0000"/>
                <w:position w:val="-18"/>
                <w:sz w:val="28"/>
                <w:szCs w:val="28"/>
              </w:rPr>
              <w:object w:dxaOrig="215" w:dyaOrig="632">
                <v:shape id="_x0000_i1071" type="#_x0000_t75" style="width:7.55pt;height:21.75pt" o:ole="">
                  <v:imagedata r:id="rId102" o:title=""/>
                </v:shape>
                <o:OLEObject Type="Embed" ProgID="FXE300.Equation" ShapeID="_x0000_i1071" DrawAspect="Content" ObjectID="_1392276569" r:id="rId103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   0.3,    </w:t>
            </w:r>
            <w:r w:rsidRPr="00AC2091">
              <w:rPr>
                <w:rFonts w:ascii="Times New Roman" w:hAnsi="Times New Roman" w:cs="Times New Roman"/>
                <w:color w:val="FF0000"/>
                <w:position w:val="-18"/>
                <w:sz w:val="28"/>
                <w:szCs w:val="28"/>
              </w:rPr>
              <w:object w:dxaOrig="355" w:dyaOrig="632">
                <v:shape id="_x0000_i1070" type="#_x0000_t75" style="width:11.7pt;height:21.75pt" o:ole="">
                  <v:imagedata r:id="rId104" o:title=""/>
                </v:shape>
                <o:OLEObject Type="Embed" ProgID="FXE300.Equation" ShapeID="_x0000_i1070" DrawAspect="Content" ObjectID="_1392276570" r:id="rId105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300E1D" w:rsidRPr="00510B64" w:rsidTr="00173FAE">
        <w:tc>
          <w:tcPr>
            <w:tcW w:w="568" w:type="dxa"/>
          </w:tcPr>
          <w:p w:rsidR="00300E1D" w:rsidRPr="00510B64" w:rsidRDefault="00300E1D" w:rsidP="00173FAE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651" w:type="dxa"/>
          </w:tcPr>
          <w:p w:rsidR="00300E1D" w:rsidRPr="00AC2091" w:rsidRDefault="00AC2091" w:rsidP="00173FAE">
            <w:pPr>
              <w:rPr>
                <w:rFonts w:ascii="Times New Roman" w:hAnsi="Times New Roman" w:cs="Times New Roman"/>
                <w:position w:val="-2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C2091">
              <w:rPr>
                <w:rFonts w:ascii="Times New Roman" w:hAnsi="Times New Roman" w:cs="Times New Roman"/>
                <w:color w:val="FF0000"/>
                <w:position w:val="-26"/>
                <w:sz w:val="28"/>
                <w:szCs w:val="28"/>
              </w:rPr>
              <w:object w:dxaOrig="355" w:dyaOrig="632">
                <v:shape id="_x0000_i1072" type="#_x0000_t75" style="width:17.6pt;height:31.8pt" o:ole="">
                  <v:imagedata r:id="rId106" o:title=""/>
                </v:shape>
                <o:OLEObject Type="Embed" ProgID="FXE300.Equation" ShapeID="_x0000_i1072" DrawAspect="Content" ObjectID="_1392276571" r:id="rId107"/>
              </w:object>
            </w:r>
            <w:r w:rsidRPr="00AC2091">
              <w:rPr>
                <w:rFonts w:ascii="Times New Roman" w:hAnsi="Times New Roman" w:cs="Times New Roman"/>
                <w:position w:val="-26"/>
                <w:sz w:val="28"/>
                <w:szCs w:val="28"/>
              </w:rPr>
              <w:t xml:space="preserve"> </w:t>
            </w:r>
          </w:p>
        </w:tc>
      </w:tr>
      <w:tr w:rsidR="00300E1D" w:rsidRPr="00510B64" w:rsidTr="00173FAE">
        <w:tc>
          <w:tcPr>
            <w:tcW w:w="568" w:type="dxa"/>
          </w:tcPr>
          <w:p w:rsidR="00300E1D" w:rsidRPr="00510B64" w:rsidRDefault="00300E1D" w:rsidP="00173FAE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651" w:type="dxa"/>
          </w:tcPr>
          <w:p w:rsidR="00300E1D" w:rsidRPr="00AC2091" w:rsidRDefault="00AC2091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12.45</w:t>
            </w:r>
          </w:p>
        </w:tc>
      </w:tr>
      <w:tr w:rsidR="00300E1D" w:rsidRPr="00510B64" w:rsidTr="00173FAE">
        <w:tc>
          <w:tcPr>
            <w:tcW w:w="568" w:type="dxa"/>
          </w:tcPr>
          <w:p w:rsidR="00300E1D" w:rsidRPr="00510B64" w:rsidRDefault="00300E1D" w:rsidP="00173FAE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651" w:type="dxa"/>
          </w:tcPr>
          <w:p w:rsidR="00300E1D" w:rsidRPr="00AC2091" w:rsidRDefault="00AC2091" w:rsidP="00173FAE">
            <w:pPr>
              <w:rPr>
                <w:rFonts w:ascii="Times New Roman" w:hAnsi="Times New Roman" w:cs="Times New Roman"/>
                <w:position w:val="-2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C2091">
              <w:rPr>
                <w:rFonts w:ascii="Times New Roman" w:hAnsi="Times New Roman" w:cs="Times New Roman"/>
                <w:color w:val="FF0000"/>
                <w:position w:val="-26"/>
                <w:sz w:val="28"/>
                <w:szCs w:val="28"/>
              </w:rPr>
              <w:object w:dxaOrig="215" w:dyaOrig="632">
                <v:shape id="_x0000_i1073" type="#_x0000_t75" style="width:10.9pt;height:31.8pt" o:ole="">
                  <v:imagedata r:id="rId108" o:title=""/>
                </v:shape>
                <o:OLEObject Type="Embed" ProgID="FXE300.Equation" ShapeID="_x0000_i1073" DrawAspect="Content" ObjectID="_1392276572" r:id="rId109"/>
              </w:object>
            </w:r>
            <w:r w:rsidRPr="00AC2091">
              <w:rPr>
                <w:rFonts w:ascii="Times New Roman" w:hAnsi="Times New Roman" w:cs="Times New Roman"/>
                <w:position w:val="-26"/>
                <w:sz w:val="28"/>
                <w:szCs w:val="28"/>
              </w:rPr>
              <w:t xml:space="preserve"> </w:t>
            </w:r>
          </w:p>
        </w:tc>
      </w:tr>
      <w:tr w:rsidR="00300E1D" w:rsidRPr="00510B64" w:rsidTr="00173FAE">
        <w:tc>
          <w:tcPr>
            <w:tcW w:w="568" w:type="dxa"/>
          </w:tcPr>
          <w:p w:rsidR="00300E1D" w:rsidRPr="00510B64" w:rsidRDefault="00300E1D" w:rsidP="00173FAE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651" w:type="dxa"/>
          </w:tcPr>
          <w:p w:rsidR="00300E1D" w:rsidRPr="00AC2091" w:rsidRDefault="00AC2091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</w:t>
            </w:r>
          </w:p>
        </w:tc>
      </w:tr>
      <w:tr w:rsidR="00300E1D" w:rsidRPr="00510B64" w:rsidTr="00173FAE">
        <w:tc>
          <w:tcPr>
            <w:tcW w:w="568" w:type="dxa"/>
          </w:tcPr>
          <w:p w:rsidR="00300E1D" w:rsidRPr="00510B64" w:rsidRDefault="00300E1D" w:rsidP="00173FAE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651" w:type="dxa"/>
          </w:tcPr>
          <w:p w:rsidR="00300E1D" w:rsidRPr="00AC2091" w:rsidRDefault="00AC2091" w:rsidP="00173FAE">
            <w:pPr>
              <w:rPr>
                <w:rFonts w:ascii="Times New Roman" w:hAnsi="Times New Roman" w:cs="Times New Roman"/>
                <w:position w:val="-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C2091">
              <w:rPr>
                <w:rFonts w:ascii="Times New Roman" w:hAnsi="Times New Roman" w:cs="Times New Roman"/>
                <w:color w:val="FF0000"/>
                <w:position w:val="-8"/>
                <w:sz w:val="28"/>
                <w:szCs w:val="28"/>
              </w:rPr>
              <w:object w:dxaOrig="355" w:dyaOrig="632">
                <v:shape id="_x0000_i1074" type="#_x0000_t75" style="width:17.6pt;height:31.8pt" o:ole="">
                  <v:imagedata r:id="rId110" o:title=""/>
                </v:shape>
                <o:OLEObject Type="Embed" ProgID="FXE300.Equation" ShapeID="_x0000_i1074" DrawAspect="Content" ObjectID="_1392276573" r:id="rId111"/>
              </w:object>
            </w:r>
            <w:r w:rsidRPr="00AC2091">
              <w:rPr>
                <w:rFonts w:ascii="Times New Roman" w:hAnsi="Times New Roman" w:cs="Times New Roman"/>
                <w:position w:val="-8"/>
                <w:sz w:val="28"/>
                <w:szCs w:val="28"/>
              </w:rPr>
              <w:t xml:space="preserve"> </w:t>
            </w:r>
          </w:p>
        </w:tc>
      </w:tr>
      <w:tr w:rsidR="00300E1D" w:rsidRPr="00510B64" w:rsidTr="00173FAE">
        <w:tc>
          <w:tcPr>
            <w:tcW w:w="568" w:type="dxa"/>
          </w:tcPr>
          <w:p w:rsidR="00300E1D" w:rsidRPr="00510B64" w:rsidRDefault="00300E1D" w:rsidP="00173FAE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651" w:type="dxa"/>
          </w:tcPr>
          <w:p w:rsidR="00300E1D" w:rsidRPr="00AC2091" w:rsidRDefault="00AC2091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 kg</w:t>
            </w:r>
          </w:p>
        </w:tc>
      </w:tr>
      <w:tr w:rsidR="00300E1D" w:rsidRPr="00510B64" w:rsidTr="00173FAE">
        <w:tc>
          <w:tcPr>
            <w:tcW w:w="568" w:type="dxa"/>
          </w:tcPr>
          <w:p w:rsidR="00300E1D" w:rsidRPr="00510B64" w:rsidRDefault="00300E1D" w:rsidP="00173FAE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651" w:type="dxa"/>
          </w:tcPr>
          <w:p w:rsidR="00300E1D" w:rsidRPr="00AC2091" w:rsidRDefault="00AC2091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5%</w:t>
            </w:r>
          </w:p>
        </w:tc>
      </w:tr>
      <w:tr w:rsidR="00300E1D" w:rsidRPr="00510B64" w:rsidTr="00173FAE">
        <w:tc>
          <w:tcPr>
            <w:tcW w:w="568" w:type="dxa"/>
          </w:tcPr>
          <w:p w:rsidR="00300E1D" w:rsidRPr="00510B64" w:rsidRDefault="00300E1D" w:rsidP="00173FAE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3651" w:type="dxa"/>
          </w:tcPr>
          <w:p w:rsidR="00300E1D" w:rsidRPr="00AC2091" w:rsidRDefault="00AC2091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2.28</w:t>
            </w:r>
          </w:p>
        </w:tc>
      </w:tr>
    </w:tbl>
    <w:tbl>
      <w:tblPr>
        <w:tblStyle w:val="TableGrid"/>
        <w:tblpPr w:leftFromText="180" w:rightFromText="180" w:vertAnchor="text" w:horzAnchor="page" w:tblpX="7483" w:tblpY="241"/>
        <w:tblW w:w="2093" w:type="dxa"/>
        <w:tblLook w:val="04A0" w:firstRow="1" w:lastRow="0" w:firstColumn="1" w:lastColumn="0" w:noHBand="0" w:noVBand="1"/>
      </w:tblPr>
      <w:tblGrid>
        <w:gridCol w:w="675"/>
        <w:gridCol w:w="1418"/>
      </w:tblGrid>
      <w:tr w:rsidR="00300E1D" w:rsidRPr="00510B64" w:rsidTr="00173FAE">
        <w:tc>
          <w:tcPr>
            <w:tcW w:w="2093" w:type="dxa"/>
            <w:gridSpan w:val="2"/>
          </w:tcPr>
          <w:p w:rsidR="00300E1D" w:rsidRPr="00510B64" w:rsidRDefault="00300E1D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0B64">
              <w:rPr>
                <w:rFonts w:ascii="Times New Roman" w:hAnsi="Times New Roman" w:cs="Times New Roman"/>
                <w:sz w:val="28"/>
                <w:szCs w:val="28"/>
              </w:rPr>
              <w:t>Multiple Choice</w:t>
            </w:r>
          </w:p>
        </w:tc>
      </w:tr>
      <w:tr w:rsidR="00300E1D" w:rsidRPr="00510B64" w:rsidTr="00173FAE">
        <w:tc>
          <w:tcPr>
            <w:tcW w:w="675" w:type="dxa"/>
          </w:tcPr>
          <w:p w:rsidR="00300E1D" w:rsidRPr="00510B64" w:rsidRDefault="00300E1D" w:rsidP="00173FAE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8" w:type="dxa"/>
          </w:tcPr>
          <w:p w:rsidR="00300E1D" w:rsidRPr="00AC2091" w:rsidRDefault="00AC2091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2091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300E1D" w:rsidRPr="00510B64" w:rsidTr="00173FAE">
        <w:tc>
          <w:tcPr>
            <w:tcW w:w="675" w:type="dxa"/>
          </w:tcPr>
          <w:p w:rsidR="00300E1D" w:rsidRPr="00510B64" w:rsidRDefault="00300E1D" w:rsidP="00173FAE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8" w:type="dxa"/>
          </w:tcPr>
          <w:p w:rsidR="00300E1D" w:rsidRPr="00AC2091" w:rsidRDefault="00AC2091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2091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300E1D" w:rsidRPr="00510B64" w:rsidTr="00173FAE">
        <w:tc>
          <w:tcPr>
            <w:tcW w:w="675" w:type="dxa"/>
          </w:tcPr>
          <w:p w:rsidR="00300E1D" w:rsidRPr="00510B64" w:rsidRDefault="00300E1D" w:rsidP="00173FAE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18" w:type="dxa"/>
          </w:tcPr>
          <w:p w:rsidR="00300E1D" w:rsidRPr="00AC2091" w:rsidRDefault="00AC2091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2091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300E1D" w:rsidRPr="00510B64" w:rsidTr="00173FAE">
        <w:tc>
          <w:tcPr>
            <w:tcW w:w="675" w:type="dxa"/>
          </w:tcPr>
          <w:p w:rsidR="00300E1D" w:rsidRPr="00510B64" w:rsidRDefault="00300E1D" w:rsidP="00173FAE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18" w:type="dxa"/>
          </w:tcPr>
          <w:p w:rsidR="00300E1D" w:rsidRPr="00AC2091" w:rsidRDefault="00AC2091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2091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300E1D" w:rsidRPr="00510B64" w:rsidTr="00173FAE">
        <w:tc>
          <w:tcPr>
            <w:tcW w:w="675" w:type="dxa"/>
          </w:tcPr>
          <w:p w:rsidR="00300E1D" w:rsidRPr="00510B64" w:rsidRDefault="00300E1D" w:rsidP="00173FAE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18" w:type="dxa"/>
          </w:tcPr>
          <w:p w:rsidR="00300E1D" w:rsidRPr="00AC2091" w:rsidRDefault="00AC2091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2091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300E1D" w:rsidRPr="00510B64" w:rsidTr="00173FAE">
        <w:tc>
          <w:tcPr>
            <w:tcW w:w="675" w:type="dxa"/>
          </w:tcPr>
          <w:p w:rsidR="00300E1D" w:rsidRPr="00510B64" w:rsidRDefault="00300E1D" w:rsidP="00173FAE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18" w:type="dxa"/>
          </w:tcPr>
          <w:p w:rsidR="00300E1D" w:rsidRPr="00AC2091" w:rsidRDefault="00AC2091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2091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300E1D" w:rsidRPr="00510B64" w:rsidTr="00173FAE">
        <w:tc>
          <w:tcPr>
            <w:tcW w:w="675" w:type="dxa"/>
          </w:tcPr>
          <w:p w:rsidR="00300E1D" w:rsidRPr="00510B64" w:rsidRDefault="00300E1D" w:rsidP="00173FAE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 xml:space="preserve">7    </w:t>
            </w:r>
          </w:p>
        </w:tc>
        <w:tc>
          <w:tcPr>
            <w:tcW w:w="1418" w:type="dxa"/>
          </w:tcPr>
          <w:p w:rsidR="00300E1D" w:rsidRPr="00AC2091" w:rsidRDefault="00AC2091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2091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300E1D" w:rsidRPr="00510B64" w:rsidTr="00173FAE">
        <w:tc>
          <w:tcPr>
            <w:tcW w:w="675" w:type="dxa"/>
          </w:tcPr>
          <w:p w:rsidR="00300E1D" w:rsidRPr="00510B64" w:rsidRDefault="00300E1D" w:rsidP="00173FAE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18" w:type="dxa"/>
          </w:tcPr>
          <w:p w:rsidR="00300E1D" w:rsidRPr="00AC2091" w:rsidRDefault="00AC2091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2091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300E1D" w:rsidRPr="00510B64" w:rsidTr="00173FAE">
        <w:tc>
          <w:tcPr>
            <w:tcW w:w="675" w:type="dxa"/>
          </w:tcPr>
          <w:p w:rsidR="00300E1D" w:rsidRPr="00510B64" w:rsidRDefault="00300E1D" w:rsidP="00173FAE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18" w:type="dxa"/>
          </w:tcPr>
          <w:p w:rsidR="00300E1D" w:rsidRPr="00AC2091" w:rsidRDefault="00AC2091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300E1D" w:rsidRPr="00510B64" w:rsidTr="00173FAE">
        <w:tc>
          <w:tcPr>
            <w:tcW w:w="675" w:type="dxa"/>
          </w:tcPr>
          <w:p w:rsidR="00300E1D" w:rsidRPr="00510B64" w:rsidRDefault="00300E1D" w:rsidP="00173FAE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18" w:type="dxa"/>
          </w:tcPr>
          <w:p w:rsidR="00300E1D" w:rsidRPr="00AC2091" w:rsidRDefault="00AC2091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300E1D" w:rsidRPr="00510B64" w:rsidTr="00173FAE">
        <w:tc>
          <w:tcPr>
            <w:tcW w:w="675" w:type="dxa"/>
          </w:tcPr>
          <w:p w:rsidR="00300E1D" w:rsidRPr="00510B64" w:rsidRDefault="00300E1D" w:rsidP="00173FAE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18" w:type="dxa"/>
          </w:tcPr>
          <w:p w:rsidR="00300E1D" w:rsidRPr="00AC2091" w:rsidRDefault="00AC2091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300E1D" w:rsidRPr="00510B64" w:rsidTr="00173FAE">
        <w:tc>
          <w:tcPr>
            <w:tcW w:w="675" w:type="dxa"/>
          </w:tcPr>
          <w:p w:rsidR="00300E1D" w:rsidRPr="00510B64" w:rsidRDefault="00300E1D" w:rsidP="00173FAE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18" w:type="dxa"/>
          </w:tcPr>
          <w:p w:rsidR="00300E1D" w:rsidRPr="00AC2091" w:rsidRDefault="00AC2091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300E1D" w:rsidRPr="00510B64" w:rsidTr="00173FAE">
        <w:tc>
          <w:tcPr>
            <w:tcW w:w="675" w:type="dxa"/>
          </w:tcPr>
          <w:p w:rsidR="00300E1D" w:rsidRPr="00510B64" w:rsidRDefault="00300E1D" w:rsidP="00173FAE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18" w:type="dxa"/>
          </w:tcPr>
          <w:p w:rsidR="00300E1D" w:rsidRPr="00AC2091" w:rsidRDefault="00AC2091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300E1D" w:rsidRPr="00510B64" w:rsidTr="00173FAE">
        <w:tc>
          <w:tcPr>
            <w:tcW w:w="675" w:type="dxa"/>
          </w:tcPr>
          <w:p w:rsidR="00300E1D" w:rsidRPr="00510B64" w:rsidRDefault="00300E1D" w:rsidP="00173FAE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18" w:type="dxa"/>
          </w:tcPr>
          <w:p w:rsidR="00300E1D" w:rsidRPr="00AC2091" w:rsidRDefault="00AC2091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300E1D" w:rsidRPr="00510B64" w:rsidTr="00173FAE">
        <w:tc>
          <w:tcPr>
            <w:tcW w:w="675" w:type="dxa"/>
          </w:tcPr>
          <w:p w:rsidR="00300E1D" w:rsidRPr="00510B64" w:rsidRDefault="00300E1D" w:rsidP="00173FAE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18" w:type="dxa"/>
          </w:tcPr>
          <w:p w:rsidR="00300E1D" w:rsidRPr="00AC2091" w:rsidRDefault="00AC2091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300E1D" w:rsidRPr="00510B64" w:rsidTr="00173FAE">
        <w:tc>
          <w:tcPr>
            <w:tcW w:w="675" w:type="dxa"/>
          </w:tcPr>
          <w:p w:rsidR="00300E1D" w:rsidRPr="00510B64" w:rsidRDefault="00300E1D" w:rsidP="00173FAE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18" w:type="dxa"/>
          </w:tcPr>
          <w:p w:rsidR="00300E1D" w:rsidRPr="00AC2091" w:rsidRDefault="00AC2091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</w:tbl>
    <w:p w:rsidR="00300E1D" w:rsidRPr="00510B64" w:rsidRDefault="00300E1D" w:rsidP="00300E1D">
      <w:pPr>
        <w:rPr>
          <w:rFonts w:ascii="Times New Roman" w:hAnsi="Times New Roman" w:cs="Times New Roman"/>
        </w:rPr>
      </w:pPr>
    </w:p>
    <w:p w:rsidR="00300E1D" w:rsidRPr="00510B64" w:rsidRDefault="00300E1D" w:rsidP="00300E1D">
      <w:pPr>
        <w:rPr>
          <w:rFonts w:ascii="Times New Roman" w:hAnsi="Times New Roman" w:cs="Times New Roman"/>
        </w:rPr>
      </w:pPr>
    </w:p>
    <w:p w:rsidR="00300E1D" w:rsidRPr="00510B64" w:rsidRDefault="00300E1D" w:rsidP="00300E1D">
      <w:pPr>
        <w:rPr>
          <w:rFonts w:ascii="Times New Roman" w:hAnsi="Times New Roman" w:cs="Times New Roman"/>
        </w:rPr>
      </w:pPr>
    </w:p>
    <w:p w:rsidR="00300E1D" w:rsidRPr="00510B64" w:rsidRDefault="00300E1D" w:rsidP="00300E1D">
      <w:pPr>
        <w:rPr>
          <w:rFonts w:ascii="Times New Roman" w:hAnsi="Times New Roman" w:cs="Times New Roman"/>
        </w:rPr>
      </w:pPr>
    </w:p>
    <w:p w:rsidR="00300E1D" w:rsidRPr="00510B64" w:rsidRDefault="00300E1D" w:rsidP="00300E1D">
      <w:pPr>
        <w:rPr>
          <w:rFonts w:ascii="Times New Roman" w:hAnsi="Times New Roman" w:cs="Times New Roman"/>
        </w:rPr>
      </w:pPr>
    </w:p>
    <w:p w:rsidR="00300E1D" w:rsidRPr="00510B64" w:rsidRDefault="00300E1D" w:rsidP="00300E1D">
      <w:pPr>
        <w:rPr>
          <w:rFonts w:ascii="Times New Roman" w:hAnsi="Times New Roman" w:cs="Times New Roman"/>
        </w:rPr>
      </w:pPr>
    </w:p>
    <w:p w:rsidR="00300E1D" w:rsidRPr="00510B64" w:rsidRDefault="00300E1D" w:rsidP="00300E1D">
      <w:pPr>
        <w:rPr>
          <w:rFonts w:ascii="Times New Roman" w:hAnsi="Times New Roman" w:cs="Times New Roman"/>
        </w:rPr>
      </w:pPr>
    </w:p>
    <w:p w:rsidR="00300E1D" w:rsidRPr="00510B64" w:rsidRDefault="00300E1D" w:rsidP="00300E1D">
      <w:pPr>
        <w:rPr>
          <w:rFonts w:ascii="Times New Roman" w:hAnsi="Times New Roman" w:cs="Times New Roman"/>
        </w:rPr>
      </w:pPr>
    </w:p>
    <w:p w:rsidR="00300E1D" w:rsidRPr="00510B64" w:rsidRDefault="00300E1D" w:rsidP="00300E1D">
      <w:pPr>
        <w:rPr>
          <w:rFonts w:ascii="Times New Roman" w:hAnsi="Times New Roman" w:cs="Times New Roman"/>
        </w:rPr>
      </w:pPr>
    </w:p>
    <w:p w:rsidR="00300E1D" w:rsidRPr="00510B64" w:rsidRDefault="00300E1D" w:rsidP="00300E1D">
      <w:pPr>
        <w:rPr>
          <w:rFonts w:ascii="Times New Roman" w:hAnsi="Times New Roman" w:cs="Times New Roman"/>
        </w:rPr>
      </w:pPr>
    </w:p>
    <w:p w:rsidR="00300E1D" w:rsidRPr="00510B64" w:rsidRDefault="00300E1D" w:rsidP="00300E1D">
      <w:pPr>
        <w:rPr>
          <w:rFonts w:ascii="Times New Roman" w:hAnsi="Times New Roman" w:cs="Times New Roman"/>
        </w:rPr>
      </w:pPr>
    </w:p>
    <w:p w:rsidR="00300E1D" w:rsidRPr="00510B64" w:rsidRDefault="00300E1D" w:rsidP="00300E1D">
      <w:pPr>
        <w:rPr>
          <w:rFonts w:ascii="Times New Roman" w:hAnsi="Times New Roman" w:cs="Times New Roman"/>
        </w:rPr>
      </w:pPr>
    </w:p>
    <w:p w:rsidR="00300E1D" w:rsidRPr="00510B64" w:rsidRDefault="00300E1D" w:rsidP="00300E1D">
      <w:pPr>
        <w:rPr>
          <w:rFonts w:ascii="Times New Roman" w:hAnsi="Times New Roman" w:cs="Times New Roman"/>
        </w:rPr>
      </w:pPr>
    </w:p>
    <w:p w:rsidR="00300E1D" w:rsidRPr="00510B64" w:rsidRDefault="00300E1D" w:rsidP="00300E1D">
      <w:pPr>
        <w:rPr>
          <w:rFonts w:ascii="Times New Roman" w:hAnsi="Times New Roman" w:cs="Times New Roman"/>
        </w:rPr>
      </w:pPr>
      <w:bookmarkStart w:id="0" w:name="_GoBack"/>
      <w:bookmarkEnd w:id="0"/>
    </w:p>
    <w:p w:rsidR="00300E1D" w:rsidRDefault="00300E1D" w:rsidP="00300E1D"/>
    <w:p w:rsidR="00300E1D" w:rsidRDefault="00300E1D" w:rsidP="00300E1D"/>
    <w:p w:rsidR="00300E1D" w:rsidRDefault="00300E1D"/>
    <w:sectPr w:rsidR="00300E1D" w:rsidSect="00300E1D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00AB" w:rsidRDefault="00D600AB" w:rsidP="00E24335">
      <w:pPr>
        <w:spacing w:after="0" w:line="240" w:lineRule="auto"/>
      </w:pPr>
      <w:r>
        <w:separator/>
      </w:r>
    </w:p>
  </w:endnote>
  <w:endnote w:type="continuationSeparator" w:id="0">
    <w:p w:rsidR="00D600AB" w:rsidRDefault="00D600AB" w:rsidP="00E24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807"/>
      <w:gridCol w:w="1068"/>
      <w:gridCol w:w="4807"/>
    </w:tblGrid>
    <w:tr w:rsidR="00004952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004952" w:rsidRDefault="0000495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004952" w:rsidRDefault="00004952">
          <w:pPr>
            <w:pStyle w:val="NoSpacing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AC2091" w:rsidRPr="00AC2091">
            <w:rPr>
              <w:rFonts w:asciiTheme="majorHAnsi" w:hAnsiTheme="majorHAnsi"/>
              <w:b/>
              <w:noProof/>
            </w:rPr>
            <w:t>6</w:t>
          </w:r>
          <w:r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004952" w:rsidRDefault="0000495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004952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004952" w:rsidRDefault="0000495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004952" w:rsidRDefault="00004952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004952" w:rsidRDefault="0000495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004952" w:rsidRDefault="000049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00AB" w:rsidRDefault="00D600AB" w:rsidP="00E24335">
      <w:pPr>
        <w:spacing w:after="0" w:line="240" w:lineRule="auto"/>
      </w:pPr>
      <w:r>
        <w:separator/>
      </w:r>
    </w:p>
  </w:footnote>
  <w:footnote w:type="continuationSeparator" w:id="0">
    <w:p w:rsidR="00D600AB" w:rsidRDefault="00D600AB" w:rsidP="00E24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952" w:rsidRDefault="00300E1D">
    <w:pPr>
      <w:pStyle w:val="Header"/>
    </w:pPr>
    <w:r>
      <w:t>Basic Number Skills</w:t>
    </w:r>
    <w:r w:rsidR="00004952">
      <w:tab/>
    </w:r>
    <w:r>
      <w:t xml:space="preserve">Topic </w:t>
    </w:r>
    <w:r w:rsidR="00004952">
      <w:t>Test</w:t>
    </w:r>
    <w:r>
      <w:tab/>
      <w:t>2012</w:t>
    </w:r>
    <w:r w:rsidR="00004952">
      <w:tab/>
    </w:r>
    <w:r w:rsidR="00004952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952" w:rsidRPr="00676A45" w:rsidRDefault="00004952" w:rsidP="00FB269C">
    <w:pPr>
      <w:pStyle w:val="Header"/>
      <w:rPr>
        <w:rFonts w:ascii="Monotype Corsiva" w:hAnsi="Monotype Corsiva"/>
        <w:sz w:val="48"/>
        <w:szCs w:val="48"/>
      </w:rPr>
    </w:pPr>
    <w:r>
      <w:rPr>
        <w:rFonts w:ascii="Monotype Corsiva" w:hAnsi="Monotype Corsiva"/>
        <w:sz w:val="48"/>
        <w:szCs w:val="48"/>
      </w:rPr>
      <w:tab/>
    </w:r>
    <w:r w:rsidRPr="00676A45">
      <w:rPr>
        <w:rFonts w:ascii="Monotype Corsiva" w:hAnsi="Monotype Corsiva"/>
        <w:sz w:val="48"/>
        <w:szCs w:val="48"/>
      </w:rPr>
      <w:t>High School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B6688"/>
    <w:multiLevelType w:val="hybridMultilevel"/>
    <w:tmpl w:val="DA02317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91601"/>
    <w:multiLevelType w:val="hybridMultilevel"/>
    <w:tmpl w:val="7458C06C"/>
    <w:lvl w:ilvl="0" w:tplc="0C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E61EAC"/>
    <w:multiLevelType w:val="multilevel"/>
    <w:tmpl w:val="02AE50C0"/>
    <w:styleLink w:val="Examstyle"/>
    <w:lvl w:ilvl="0">
      <w:start w:val="1"/>
      <w:numFmt w:val="lowerLetter"/>
      <w:lvlText w:val="%1)"/>
      <w:lvlJc w:val="left"/>
      <w:pPr>
        <w:ind w:left="680" w:hanging="680"/>
      </w:pPr>
      <w:rPr>
        <w:rFonts w:hint="default"/>
      </w:rPr>
    </w:lvl>
    <w:lvl w:ilvl="1">
      <w:start w:val="1"/>
      <w:numFmt w:val="lowerRoman"/>
      <w:lvlText w:val="(%2)"/>
      <w:lvlJc w:val="left"/>
      <w:pPr>
        <w:ind w:left="1134" w:hanging="774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1758" w:hanging="7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428C2744"/>
    <w:multiLevelType w:val="hybridMultilevel"/>
    <w:tmpl w:val="BB428864"/>
    <w:lvl w:ilvl="0" w:tplc="441EA1FC">
      <w:start w:val="1"/>
      <w:numFmt w:val="upperLetter"/>
      <w:lvlText w:val="%1."/>
      <w:lvlJc w:val="left"/>
      <w:pPr>
        <w:ind w:left="10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40" w:hanging="360"/>
      </w:pPr>
    </w:lvl>
    <w:lvl w:ilvl="2" w:tplc="0C09001B" w:tentative="1">
      <w:start w:val="1"/>
      <w:numFmt w:val="lowerRoman"/>
      <w:lvlText w:val="%3."/>
      <w:lvlJc w:val="right"/>
      <w:pPr>
        <w:ind w:left="2460" w:hanging="180"/>
      </w:pPr>
    </w:lvl>
    <w:lvl w:ilvl="3" w:tplc="0C09000F" w:tentative="1">
      <w:start w:val="1"/>
      <w:numFmt w:val="decimal"/>
      <w:lvlText w:val="%4."/>
      <w:lvlJc w:val="left"/>
      <w:pPr>
        <w:ind w:left="3180" w:hanging="360"/>
      </w:pPr>
    </w:lvl>
    <w:lvl w:ilvl="4" w:tplc="0C090019" w:tentative="1">
      <w:start w:val="1"/>
      <w:numFmt w:val="lowerLetter"/>
      <w:lvlText w:val="%5."/>
      <w:lvlJc w:val="left"/>
      <w:pPr>
        <w:ind w:left="3900" w:hanging="360"/>
      </w:pPr>
    </w:lvl>
    <w:lvl w:ilvl="5" w:tplc="0C09001B" w:tentative="1">
      <w:start w:val="1"/>
      <w:numFmt w:val="lowerRoman"/>
      <w:lvlText w:val="%6."/>
      <w:lvlJc w:val="right"/>
      <w:pPr>
        <w:ind w:left="4620" w:hanging="180"/>
      </w:pPr>
    </w:lvl>
    <w:lvl w:ilvl="6" w:tplc="0C09000F" w:tentative="1">
      <w:start w:val="1"/>
      <w:numFmt w:val="decimal"/>
      <w:lvlText w:val="%7."/>
      <w:lvlJc w:val="left"/>
      <w:pPr>
        <w:ind w:left="5340" w:hanging="360"/>
      </w:pPr>
    </w:lvl>
    <w:lvl w:ilvl="7" w:tplc="0C090019" w:tentative="1">
      <w:start w:val="1"/>
      <w:numFmt w:val="lowerLetter"/>
      <w:lvlText w:val="%8."/>
      <w:lvlJc w:val="left"/>
      <w:pPr>
        <w:ind w:left="6060" w:hanging="360"/>
      </w:pPr>
    </w:lvl>
    <w:lvl w:ilvl="8" w:tplc="0C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4">
    <w:nsid w:val="5F7E3122"/>
    <w:multiLevelType w:val="hybridMultilevel"/>
    <w:tmpl w:val="6032F018"/>
    <w:lvl w:ilvl="0" w:tplc="C846BE76">
      <w:start w:val="1"/>
      <w:numFmt w:val="upperLetter"/>
      <w:lvlText w:val="%1."/>
      <w:lvlJc w:val="left"/>
      <w:pPr>
        <w:ind w:left="6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80" w:hanging="360"/>
      </w:pPr>
    </w:lvl>
    <w:lvl w:ilvl="2" w:tplc="0C09001B" w:tentative="1">
      <w:start w:val="1"/>
      <w:numFmt w:val="lowerRoman"/>
      <w:lvlText w:val="%3."/>
      <w:lvlJc w:val="right"/>
      <w:pPr>
        <w:ind w:left="2100" w:hanging="180"/>
      </w:pPr>
    </w:lvl>
    <w:lvl w:ilvl="3" w:tplc="0C09000F" w:tentative="1">
      <w:start w:val="1"/>
      <w:numFmt w:val="decimal"/>
      <w:lvlText w:val="%4."/>
      <w:lvlJc w:val="left"/>
      <w:pPr>
        <w:ind w:left="2820" w:hanging="360"/>
      </w:pPr>
    </w:lvl>
    <w:lvl w:ilvl="4" w:tplc="0C090019" w:tentative="1">
      <w:start w:val="1"/>
      <w:numFmt w:val="lowerLetter"/>
      <w:lvlText w:val="%5."/>
      <w:lvlJc w:val="left"/>
      <w:pPr>
        <w:ind w:left="3540" w:hanging="360"/>
      </w:pPr>
    </w:lvl>
    <w:lvl w:ilvl="5" w:tplc="0C09001B" w:tentative="1">
      <w:start w:val="1"/>
      <w:numFmt w:val="lowerRoman"/>
      <w:lvlText w:val="%6."/>
      <w:lvlJc w:val="right"/>
      <w:pPr>
        <w:ind w:left="4260" w:hanging="180"/>
      </w:pPr>
    </w:lvl>
    <w:lvl w:ilvl="6" w:tplc="0C09000F" w:tentative="1">
      <w:start w:val="1"/>
      <w:numFmt w:val="decimal"/>
      <w:lvlText w:val="%7."/>
      <w:lvlJc w:val="left"/>
      <w:pPr>
        <w:ind w:left="4980" w:hanging="360"/>
      </w:pPr>
    </w:lvl>
    <w:lvl w:ilvl="7" w:tplc="0C090019" w:tentative="1">
      <w:start w:val="1"/>
      <w:numFmt w:val="lowerLetter"/>
      <w:lvlText w:val="%8."/>
      <w:lvlJc w:val="left"/>
      <w:pPr>
        <w:ind w:left="5700" w:hanging="360"/>
      </w:pPr>
    </w:lvl>
    <w:lvl w:ilvl="8" w:tplc="0C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9D3"/>
    <w:rsid w:val="00004952"/>
    <w:rsid w:val="00013474"/>
    <w:rsid w:val="00031826"/>
    <w:rsid w:val="00034138"/>
    <w:rsid w:val="00054524"/>
    <w:rsid w:val="00072016"/>
    <w:rsid w:val="000770C2"/>
    <w:rsid w:val="000F41E0"/>
    <w:rsid w:val="00134156"/>
    <w:rsid w:val="0018418B"/>
    <w:rsid w:val="0019427A"/>
    <w:rsid w:val="001D75FA"/>
    <w:rsid w:val="001E4FD7"/>
    <w:rsid w:val="001E504A"/>
    <w:rsid w:val="002A3D0B"/>
    <w:rsid w:val="002E5162"/>
    <w:rsid w:val="002F08A0"/>
    <w:rsid w:val="00300E1D"/>
    <w:rsid w:val="003157FF"/>
    <w:rsid w:val="00325B6E"/>
    <w:rsid w:val="003425E4"/>
    <w:rsid w:val="004355BF"/>
    <w:rsid w:val="004A7FD9"/>
    <w:rsid w:val="004E1905"/>
    <w:rsid w:val="004E5BED"/>
    <w:rsid w:val="00532CE0"/>
    <w:rsid w:val="005D7584"/>
    <w:rsid w:val="005E3D07"/>
    <w:rsid w:val="005F0815"/>
    <w:rsid w:val="00605251"/>
    <w:rsid w:val="00620828"/>
    <w:rsid w:val="006708B0"/>
    <w:rsid w:val="00676A45"/>
    <w:rsid w:val="00681B74"/>
    <w:rsid w:val="006A178D"/>
    <w:rsid w:val="006D5D42"/>
    <w:rsid w:val="0070532A"/>
    <w:rsid w:val="007222B1"/>
    <w:rsid w:val="007452A3"/>
    <w:rsid w:val="007913C5"/>
    <w:rsid w:val="007E34C7"/>
    <w:rsid w:val="008068B9"/>
    <w:rsid w:val="0084592F"/>
    <w:rsid w:val="008839FB"/>
    <w:rsid w:val="008D3E75"/>
    <w:rsid w:val="00915C54"/>
    <w:rsid w:val="009209A1"/>
    <w:rsid w:val="00932B35"/>
    <w:rsid w:val="00944CB4"/>
    <w:rsid w:val="00995DC9"/>
    <w:rsid w:val="009A1E43"/>
    <w:rsid w:val="009B7999"/>
    <w:rsid w:val="009C3922"/>
    <w:rsid w:val="009F6512"/>
    <w:rsid w:val="00A3116E"/>
    <w:rsid w:val="00A3212F"/>
    <w:rsid w:val="00A66A0F"/>
    <w:rsid w:val="00AC2091"/>
    <w:rsid w:val="00B23E5A"/>
    <w:rsid w:val="00B3556B"/>
    <w:rsid w:val="00B46864"/>
    <w:rsid w:val="00B56A89"/>
    <w:rsid w:val="00BA4AEE"/>
    <w:rsid w:val="00BD6FF3"/>
    <w:rsid w:val="00BF7A39"/>
    <w:rsid w:val="00C51347"/>
    <w:rsid w:val="00C67F16"/>
    <w:rsid w:val="00CA1283"/>
    <w:rsid w:val="00CC0400"/>
    <w:rsid w:val="00D01508"/>
    <w:rsid w:val="00D600AB"/>
    <w:rsid w:val="00DA482A"/>
    <w:rsid w:val="00DA59C6"/>
    <w:rsid w:val="00DB1610"/>
    <w:rsid w:val="00DB5487"/>
    <w:rsid w:val="00DB77AB"/>
    <w:rsid w:val="00DF2F12"/>
    <w:rsid w:val="00E24335"/>
    <w:rsid w:val="00E417C3"/>
    <w:rsid w:val="00E71ED7"/>
    <w:rsid w:val="00EA78AC"/>
    <w:rsid w:val="00EB29D3"/>
    <w:rsid w:val="00F03DBC"/>
    <w:rsid w:val="00F27D76"/>
    <w:rsid w:val="00F35853"/>
    <w:rsid w:val="00F670BA"/>
    <w:rsid w:val="00F855F2"/>
    <w:rsid w:val="00FB269C"/>
    <w:rsid w:val="00FC0D65"/>
    <w:rsid w:val="00FF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67F1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7E34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C67F16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745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335"/>
  </w:style>
  <w:style w:type="paragraph" w:styleId="Footer">
    <w:name w:val="footer"/>
    <w:basedOn w:val="Normal"/>
    <w:link w:val="Foot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335"/>
  </w:style>
  <w:style w:type="paragraph" w:styleId="NoSpacing">
    <w:name w:val="No Spacing"/>
    <w:link w:val="NoSpacingChar"/>
    <w:uiPriority w:val="1"/>
    <w:qFormat/>
    <w:rsid w:val="00E24335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24335"/>
    <w:rPr>
      <w:rFonts w:eastAsiaTheme="minorEastAs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67F1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7E34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C67F16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745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335"/>
  </w:style>
  <w:style w:type="paragraph" w:styleId="Footer">
    <w:name w:val="footer"/>
    <w:basedOn w:val="Normal"/>
    <w:link w:val="Foot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335"/>
  </w:style>
  <w:style w:type="paragraph" w:styleId="NoSpacing">
    <w:name w:val="No Spacing"/>
    <w:link w:val="NoSpacingChar"/>
    <w:uiPriority w:val="1"/>
    <w:qFormat/>
    <w:rsid w:val="00E24335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24335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7.wmf"/><Relationship Id="rId42" Type="http://schemas.openxmlformats.org/officeDocument/2006/relationships/image" Target="media/image16.wmf"/><Relationship Id="rId47" Type="http://schemas.openxmlformats.org/officeDocument/2006/relationships/oleObject" Target="embeddings/oleObject18.bin"/><Relationship Id="rId63" Type="http://schemas.openxmlformats.org/officeDocument/2006/relationships/oleObject" Target="embeddings/oleObject26.bin"/><Relationship Id="rId68" Type="http://schemas.openxmlformats.org/officeDocument/2006/relationships/image" Target="media/image29.wmf"/><Relationship Id="rId84" Type="http://schemas.openxmlformats.org/officeDocument/2006/relationships/image" Target="media/image37.wmf"/><Relationship Id="rId89" Type="http://schemas.openxmlformats.org/officeDocument/2006/relationships/oleObject" Target="embeddings/oleObject39.bin"/><Relationship Id="rId1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header" Target="header1.xml"/><Relationship Id="rId107" Type="http://schemas.openxmlformats.org/officeDocument/2006/relationships/oleObject" Target="embeddings/oleObject48.bin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image" Target="media/image11.wmf"/><Relationship Id="rId37" Type="http://schemas.openxmlformats.org/officeDocument/2006/relationships/oleObject" Target="embeddings/oleObject13.bin"/><Relationship Id="rId40" Type="http://schemas.openxmlformats.org/officeDocument/2006/relationships/image" Target="media/image15.wmf"/><Relationship Id="rId45" Type="http://schemas.openxmlformats.org/officeDocument/2006/relationships/oleObject" Target="embeddings/oleObject17.bin"/><Relationship Id="rId53" Type="http://schemas.openxmlformats.org/officeDocument/2006/relationships/oleObject" Target="embeddings/oleObject21.bin"/><Relationship Id="rId58" Type="http://schemas.openxmlformats.org/officeDocument/2006/relationships/image" Target="media/image24.wmf"/><Relationship Id="rId66" Type="http://schemas.openxmlformats.org/officeDocument/2006/relationships/image" Target="media/image28.wmf"/><Relationship Id="rId74" Type="http://schemas.openxmlformats.org/officeDocument/2006/relationships/image" Target="media/image32.wmf"/><Relationship Id="rId79" Type="http://schemas.openxmlformats.org/officeDocument/2006/relationships/oleObject" Target="embeddings/oleObject34.bin"/><Relationship Id="rId87" Type="http://schemas.openxmlformats.org/officeDocument/2006/relationships/oleObject" Target="embeddings/oleObject38.bin"/><Relationship Id="rId102" Type="http://schemas.openxmlformats.org/officeDocument/2006/relationships/image" Target="media/image46.wmf"/><Relationship Id="rId110" Type="http://schemas.openxmlformats.org/officeDocument/2006/relationships/image" Target="media/image50.wmf"/><Relationship Id="rId5" Type="http://schemas.openxmlformats.org/officeDocument/2006/relationships/settings" Target="settings.xml"/><Relationship Id="rId61" Type="http://schemas.openxmlformats.org/officeDocument/2006/relationships/oleObject" Target="embeddings/oleObject25.bin"/><Relationship Id="rId82" Type="http://schemas.openxmlformats.org/officeDocument/2006/relationships/image" Target="media/image36.wmf"/><Relationship Id="rId90" Type="http://schemas.openxmlformats.org/officeDocument/2006/relationships/image" Target="media/image40.wmf"/><Relationship Id="rId95" Type="http://schemas.openxmlformats.org/officeDocument/2006/relationships/oleObject" Target="embeddings/oleObject42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footer" Target="footer1.xml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image" Target="media/image19.wmf"/><Relationship Id="rId56" Type="http://schemas.openxmlformats.org/officeDocument/2006/relationships/image" Target="media/image23.wmf"/><Relationship Id="rId64" Type="http://schemas.openxmlformats.org/officeDocument/2006/relationships/image" Target="media/image27.wmf"/><Relationship Id="rId69" Type="http://schemas.openxmlformats.org/officeDocument/2006/relationships/oleObject" Target="embeddings/oleObject29.bin"/><Relationship Id="rId77" Type="http://schemas.openxmlformats.org/officeDocument/2006/relationships/oleObject" Target="embeddings/oleObject33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47.bin"/><Relationship Id="rId113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oleObject" Target="embeddings/oleObject20.bin"/><Relationship Id="rId72" Type="http://schemas.openxmlformats.org/officeDocument/2006/relationships/image" Target="media/image31.wmf"/><Relationship Id="rId80" Type="http://schemas.openxmlformats.org/officeDocument/2006/relationships/image" Target="media/image35.wmf"/><Relationship Id="rId85" Type="http://schemas.openxmlformats.org/officeDocument/2006/relationships/oleObject" Target="embeddings/oleObject37.bin"/><Relationship Id="rId93" Type="http://schemas.openxmlformats.org/officeDocument/2006/relationships/oleObject" Target="embeddings/oleObject41.bin"/><Relationship Id="rId98" Type="http://schemas.openxmlformats.org/officeDocument/2006/relationships/image" Target="media/image44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oleObject" Target="embeddings/oleObject11.bin"/><Relationship Id="rId38" Type="http://schemas.openxmlformats.org/officeDocument/2006/relationships/image" Target="media/image14.wmf"/><Relationship Id="rId46" Type="http://schemas.openxmlformats.org/officeDocument/2006/relationships/image" Target="media/image18.wmf"/><Relationship Id="rId59" Type="http://schemas.openxmlformats.org/officeDocument/2006/relationships/oleObject" Target="embeddings/oleObject24.bin"/><Relationship Id="rId67" Type="http://schemas.openxmlformats.org/officeDocument/2006/relationships/oleObject" Target="embeddings/oleObject28.bin"/><Relationship Id="rId103" Type="http://schemas.openxmlformats.org/officeDocument/2006/relationships/oleObject" Target="embeddings/oleObject46.bin"/><Relationship Id="rId108" Type="http://schemas.openxmlformats.org/officeDocument/2006/relationships/image" Target="media/image49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5.bin"/><Relationship Id="rId54" Type="http://schemas.openxmlformats.org/officeDocument/2006/relationships/image" Target="media/image22.wmf"/><Relationship Id="rId62" Type="http://schemas.openxmlformats.org/officeDocument/2006/relationships/image" Target="media/image26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2.bin"/><Relationship Id="rId83" Type="http://schemas.openxmlformats.org/officeDocument/2006/relationships/oleObject" Target="embeddings/oleObject36.bin"/><Relationship Id="rId88" Type="http://schemas.openxmlformats.org/officeDocument/2006/relationships/image" Target="media/image39.wmf"/><Relationship Id="rId91" Type="http://schemas.openxmlformats.org/officeDocument/2006/relationships/oleObject" Target="embeddings/oleObject40.bin"/><Relationship Id="rId96" Type="http://schemas.openxmlformats.org/officeDocument/2006/relationships/image" Target="media/image43.wmf"/><Relationship Id="rId111" Type="http://schemas.openxmlformats.org/officeDocument/2006/relationships/oleObject" Target="embeddings/oleObject50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3.wmf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106" Type="http://schemas.openxmlformats.org/officeDocument/2006/relationships/image" Target="media/image48.wmf"/><Relationship Id="rId10" Type="http://schemas.openxmlformats.org/officeDocument/2006/relationships/oleObject" Target="embeddings/oleObject1.bin"/><Relationship Id="rId31" Type="http://schemas.openxmlformats.org/officeDocument/2006/relationships/header" Target="header2.xml"/><Relationship Id="rId44" Type="http://schemas.openxmlformats.org/officeDocument/2006/relationships/image" Target="media/image17.wmf"/><Relationship Id="rId52" Type="http://schemas.openxmlformats.org/officeDocument/2006/relationships/image" Target="media/image21.wmf"/><Relationship Id="rId60" Type="http://schemas.openxmlformats.org/officeDocument/2006/relationships/image" Target="media/image25.wmf"/><Relationship Id="rId65" Type="http://schemas.openxmlformats.org/officeDocument/2006/relationships/oleObject" Target="embeddings/oleObject27.bin"/><Relationship Id="rId73" Type="http://schemas.openxmlformats.org/officeDocument/2006/relationships/oleObject" Target="embeddings/oleObject31.bin"/><Relationship Id="rId78" Type="http://schemas.openxmlformats.org/officeDocument/2006/relationships/image" Target="media/image34.wmf"/><Relationship Id="rId81" Type="http://schemas.openxmlformats.org/officeDocument/2006/relationships/oleObject" Target="embeddings/oleObject35.bin"/><Relationship Id="rId86" Type="http://schemas.openxmlformats.org/officeDocument/2006/relationships/image" Target="media/image38.wmf"/><Relationship Id="rId94" Type="http://schemas.openxmlformats.org/officeDocument/2006/relationships/image" Target="media/image42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4.bin"/><Relationship Id="rId109" Type="http://schemas.openxmlformats.org/officeDocument/2006/relationships/oleObject" Target="embeddings/oleObject49.bin"/><Relationship Id="rId34" Type="http://schemas.openxmlformats.org/officeDocument/2006/relationships/image" Target="media/image12.wmf"/><Relationship Id="rId50" Type="http://schemas.openxmlformats.org/officeDocument/2006/relationships/image" Target="media/image20.wmf"/><Relationship Id="rId55" Type="http://schemas.openxmlformats.org/officeDocument/2006/relationships/oleObject" Target="embeddings/oleObject22.bin"/><Relationship Id="rId76" Type="http://schemas.openxmlformats.org/officeDocument/2006/relationships/image" Target="media/image33.wmf"/><Relationship Id="rId97" Type="http://schemas.openxmlformats.org/officeDocument/2006/relationships/oleObject" Target="embeddings/oleObject43.bin"/><Relationship Id="rId104" Type="http://schemas.openxmlformats.org/officeDocument/2006/relationships/image" Target="media/image47.wmf"/><Relationship Id="rId7" Type="http://schemas.openxmlformats.org/officeDocument/2006/relationships/footnotes" Target="footnotes.xml"/><Relationship Id="rId71" Type="http://schemas.openxmlformats.org/officeDocument/2006/relationships/oleObject" Target="embeddings/oleObject30.bin"/><Relationship Id="rId92" Type="http://schemas.openxmlformats.org/officeDocument/2006/relationships/image" Target="media/image4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rrys%20data\BACKUP\WME%20Pty%20Ltd\Mathematics%20Assessment%20Bank%202011\Test%20Templates\Year%209%2010%20Standard%20Layou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47393D-A16A-4592-B1B5-EF314B80E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Year 9 10 Standard Layout</Template>
  <TotalTime>176</TotalTime>
  <Pages>6</Pages>
  <Words>1744</Words>
  <Characters>9941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Trials</Company>
  <LinksUpToDate>false</LinksUpToDate>
  <CharactersWithSpaces>11662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Garry Thorn</dc:creator>
  <cp:lastModifiedBy>Garry</cp:lastModifiedBy>
  <cp:revision>10</cp:revision>
  <dcterms:created xsi:type="dcterms:W3CDTF">2011-11-09T21:30:00Z</dcterms:created>
  <dcterms:modified xsi:type="dcterms:W3CDTF">2012-03-02T23:18:00Z</dcterms:modified>
</cp:coreProperties>
</file>