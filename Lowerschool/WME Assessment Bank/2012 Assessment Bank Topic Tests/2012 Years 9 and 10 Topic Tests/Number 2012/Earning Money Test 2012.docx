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4A7FD9" w:rsidRPr="004E1905" w:rsidTr="00454C8B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EA78AC" w:rsidRPr="004E1905" w:rsidRDefault="00EA78AC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4A7FD9" w:rsidRDefault="00EA78AC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Mathematics </w:t>
            </w:r>
            <w:r w:rsidR="004A7FD9">
              <w:rPr>
                <w:rFonts w:ascii="Times New Roman" w:hAnsi="Times New Roman" w:cs="Times New Roman"/>
                <w:sz w:val="36"/>
                <w:szCs w:val="36"/>
              </w:rPr>
              <w:t>Test</w:t>
            </w:r>
          </w:p>
          <w:p w:rsidR="00EA78AC" w:rsidRDefault="00EA78AC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4A7FD9" w:rsidRDefault="00154402" w:rsidP="00EA78A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Earning Money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4A7FD9" w:rsidRPr="004E1905" w:rsidRDefault="00F738B4" w:rsidP="00F738B4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 Allowed</w:t>
            </w: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4A7FD9" w:rsidRPr="004E1905" w:rsidTr="00454C8B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0320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454C8B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032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032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4A7FD9" w:rsidRPr="00F670BA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FD9" w:rsidRPr="004E1905" w:rsidTr="00454C8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A7FD9" w:rsidRPr="004E1905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4A7FD9" w:rsidRDefault="00154402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Hazim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paid a wage rate of $24.50 per hour. What would he earn for a 5 day working week in which he worked 7 hours per day? </w:t>
            </w: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4E1905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A7FD9" w:rsidRPr="004E1905" w:rsidTr="00454C8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A7FD9" w:rsidRPr="004E1905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154402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Marelle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paid $35.50 per hour for casual work. How many hours would she need to work in a week to earn a gross pay of $1 136.00? </w:t>
            </w: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7FD9" w:rsidRPr="004E1905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A78AC" w:rsidRPr="004E1905" w:rsidTr="00454C8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154402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Larry works 12 hours overtime at time and a half during a week. If his normal rate of pay is $40.50 per hour, what would he be paid for the overtime?</w:t>
            </w:r>
          </w:p>
          <w:p w:rsidR="00EA78AC" w:rsidRPr="00FF1B42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4E1905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A78AC" w:rsidRPr="004E1905" w:rsidTr="00454C8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154402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Jayzee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a normal wage rate of $23.80 per hour for a seven hour day and is paid time and a half for the first 2 hours of overtime and double time after that. Last Monday he worked for 11 hours. What did he earn for his work last Monday? </w:t>
            </w:r>
          </w:p>
          <w:p w:rsidR="00EA78AC" w:rsidRPr="00FF1B42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4E1905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A78AC" w:rsidRPr="004E1905" w:rsidTr="00454C8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1B2CA9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Annalee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earns $ 34.50 per hour for a 36 hour week and double time after that. Last week she earned $1 449.00. How many hours did she work in the week? </w:t>
            </w:r>
          </w:p>
          <w:p w:rsidR="00EA78AC" w:rsidRPr="00FF1B42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4E1905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A78AC" w:rsidRPr="004E1905" w:rsidTr="00454C8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1B2CA9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Recently Justin took his holidays and was paid 4 weeks wages plus a 17.5% holiday loading. If his normal weekly pay was $1 250, what was he paid for his holiday period?</w:t>
            </w:r>
          </w:p>
          <w:p w:rsidR="00EA78AC" w:rsidRPr="00FF1B42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4E1905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A78AC" w:rsidRPr="004E1905" w:rsidTr="00454C8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1B2CA9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Marsha is on a salary of $38 168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What is her weekly pay?</w:t>
            </w:r>
          </w:p>
          <w:p w:rsidR="00EA78AC" w:rsidRPr="00FF1B42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4E1905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A78AC" w:rsidRPr="004E1905" w:rsidTr="00454C8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1B2CA9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Louisa delivers flyers and is paid $45 per 100 that she delivers. Last week she delivered 1 200 flyers per day for 4 days. What did she earn for the week? </w:t>
            </w:r>
          </w:p>
          <w:p w:rsidR="00EA78AC" w:rsidRPr="00FF1B42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4E1905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A78AC" w:rsidRPr="004E1905" w:rsidTr="00454C8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1B2CA9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Kristen works in sales and is paid a retainer of $600 per week plus 5% of her sales. Last week her sales were $16 000. What did she earn for the week? </w:t>
            </w:r>
          </w:p>
          <w:p w:rsidR="00EA78AC" w:rsidRPr="00FF1B42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4E1905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A78AC" w:rsidRPr="004E1905" w:rsidTr="00454C8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1B2CA9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Reece has 22.5% of his gross pay deducted for taxation. </w:t>
            </w:r>
            <w:r w:rsidR="00A87A62">
              <w:rPr>
                <w:rFonts w:ascii="Times New Roman" w:hAnsi="Times New Roman" w:cs="Times New Roman"/>
                <w:sz w:val="24"/>
                <w:szCs w:val="24"/>
              </w:rPr>
              <w:t>If his gross pay last week was $2 120, what was his net pay?</w:t>
            </w:r>
          </w:p>
          <w:p w:rsidR="00EA78AC" w:rsidRPr="00FF1B42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4E1905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4A7FD9" w:rsidRDefault="004A7FD9"/>
    <w:p w:rsidR="00E71ED7" w:rsidRDefault="00E71ED7">
      <w:r>
        <w:br w:type="page"/>
      </w:r>
    </w:p>
    <w:p w:rsidR="00FB269C" w:rsidRDefault="00FB269C" w:rsidP="003157FF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headerReference w:type="default" r:id="rId9"/>
          <w:footerReference w:type="default" r:id="rId10"/>
          <w:headerReference w:type="first" r:id="rId11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154402" w:rsidRPr="004E1905" w:rsidTr="00F738B4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154402" w:rsidRDefault="00154402" w:rsidP="002439A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154402" w:rsidRPr="004E1905" w:rsidRDefault="00154402" w:rsidP="002439A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154402" w:rsidRDefault="00154402" w:rsidP="002439A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154402" w:rsidRDefault="00154402" w:rsidP="002439A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Earning Money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154402" w:rsidRPr="004E1905" w:rsidRDefault="00154402" w:rsidP="00454C8B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454C8B">
              <w:rPr>
                <w:rFonts w:ascii="Times New Roman" w:hAnsi="Times New Roman" w:cs="Times New Roman"/>
                <w:sz w:val="36"/>
                <w:szCs w:val="36"/>
              </w:rPr>
              <w:t xml:space="preserve"> Allowed</w:t>
            </w:r>
          </w:p>
        </w:tc>
      </w:tr>
      <w:tr w:rsidR="004A7FD9" w:rsidRPr="004E1905" w:rsidTr="00F738B4">
        <w:trPr>
          <w:cantSplit/>
          <w:trHeight w:val="585"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F738B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F738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F738B4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Mark all your answers on the accompanying multiple choice answer sheet, not on this test paper. You may do any working out on this test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F738B4">
        <w:trPr>
          <w:cantSplit/>
        </w:trPr>
        <w:tc>
          <w:tcPr>
            <w:tcW w:w="534" w:type="dxa"/>
            <w:tcBorders>
              <w:top w:val="nil"/>
            </w:tcBorders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064" w:type="dxa"/>
            <w:gridSpan w:val="4"/>
            <w:tcBorders>
              <w:top w:val="nil"/>
            </w:tcBorders>
          </w:tcPr>
          <w:p w:rsidR="00FF396C" w:rsidRPr="004E1905" w:rsidRDefault="007B5CA8" w:rsidP="008C1EC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Keira works as a teacher and is paid a salary of $ 79</w:t>
            </w:r>
            <w:r w:rsidR="00FF3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081.60. What is her</w:t>
            </w:r>
            <w:r w:rsidR="00FF396C">
              <w:rPr>
                <w:rFonts w:ascii="Times New Roman" w:hAnsi="Times New Roman" w:cs="Times New Roman"/>
                <w:sz w:val="24"/>
                <w:szCs w:val="24"/>
              </w:rPr>
              <w:t xml:space="preserve"> pay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she receives it fortnightly</w:t>
            </w:r>
            <w:r w:rsidR="00FF396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A78AC" w:rsidRPr="00EA78AC" w:rsidRDefault="00FF396C" w:rsidP="008C1EC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2D5AA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A.      </w:t>
            </w:r>
            <w:r w:rsidR="008C1ECD">
              <w:rPr>
                <w:rFonts w:ascii="Times New Roman" w:hAnsi="Times New Roman" w:cs="Times New Roman"/>
                <w:sz w:val="24"/>
                <w:szCs w:val="24"/>
              </w:rPr>
              <w:t xml:space="preserve">$1 520.80  </w:t>
            </w:r>
            <w:r w:rsidR="008C1ECD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1ECD">
              <w:rPr>
                <w:rFonts w:ascii="Times New Roman" w:hAnsi="Times New Roman" w:cs="Times New Roman"/>
                <w:sz w:val="24"/>
                <w:szCs w:val="24"/>
              </w:rPr>
              <w:t>$3 295.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C1EC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C.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5CA8">
              <w:rPr>
                <w:rFonts w:ascii="Times New Roman" w:hAnsi="Times New Roman" w:cs="Times New Roman"/>
                <w:sz w:val="24"/>
                <w:szCs w:val="24"/>
              </w:rPr>
              <w:t>$3 041.6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7B5CA8">
              <w:rPr>
                <w:rFonts w:ascii="Times New Roman" w:hAnsi="Times New Roman" w:cs="Times New Roman"/>
                <w:sz w:val="24"/>
                <w:szCs w:val="24"/>
              </w:rPr>
              <w:t>$6 083.2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78AC" w:rsidRPr="004E1905" w:rsidTr="00F738B4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064" w:type="dxa"/>
            <w:gridSpan w:val="4"/>
          </w:tcPr>
          <w:p w:rsidR="00EA78AC" w:rsidRDefault="00FF396C" w:rsidP="008C1EC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Poppy works in sales at The</w:t>
            </w:r>
            <w:r w:rsidR="007B5CA8">
              <w:rPr>
                <w:rFonts w:ascii="Times New Roman" w:hAnsi="Times New Roman" w:cs="Times New Roman"/>
                <w:sz w:val="24"/>
                <w:szCs w:val="24"/>
              </w:rPr>
              <w:t xml:space="preserve"> Milltown Car </w:t>
            </w:r>
            <w:proofErr w:type="gramStart"/>
            <w:r w:rsidR="007B5CA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ard </w:t>
            </w:r>
            <w:r w:rsidR="007B5C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7B5CA8">
              <w:rPr>
                <w:rFonts w:ascii="Times New Roman" w:hAnsi="Times New Roman" w:cs="Times New Roman"/>
                <w:sz w:val="24"/>
                <w:szCs w:val="24"/>
              </w:rPr>
              <w:t xml:space="preserve"> 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is paid a commission of 2</w:t>
            </w:r>
            <w:r w:rsidR="007B5CA8">
              <w:rPr>
                <w:rFonts w:ascii="Times New Roman" w:hAnsi="Times New Roman" w:cs="Times New Roman"/>
                <w:sz w:val="24"/>
                <w:szCs w:val="24"/>
              </w:rPr>
              <w:t>% of 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sales. </w:t>
            </w:r>
            <w:r w:rsidR="007B5CA8">
              <w:rPr>
                <w:rFonts w:ascii="Times New Roman" w:hAnsi="Times New Roman" w:cs="Times New Roman"/>
                <w:sz w:val="24"/>
                <w:szCs w:val="24"/>
              </w:rPr>
              <w:t>Last week 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sales totalled $68</w:t>
            </w:r>
            <w:r w:rsidR="007B5CA8">
              <w:rPr>
                <w:rFonts w:ascii="Times New Roman" w:hAnsi="Times New Roman" w:cs="Times New Roman"/>
                <w:sz w:val="24"/>
                <w:szCs w:val="24"/>
              </w:rPr>
              <w:t xml:space="preserve"> 000.00. What was 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 for the week?</w:t>
            </w:r>
          </w:p>
          <w:p w:rsidR="00EA78AC" w:rsidRPr="00EA78AC" w:rsidRDefault="00EA78AC" w:rsidP="008C1EC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8C1ECD">
              <w:rPr>
                <w:rFonts w:ascii="Times New Roman" w:hAnsi="Times New Roman" w:cs="Times New Roman"/>
                <w:sz w:val="24"/>
                <w:szCs w:val="24"/>
              </w:rPr>
              <w:t>$136.00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8C1ECD">
              <w:rPr>
                <w:rFonts w:ascii="Times New Roman" w:hAnsi="Times New Roman" w:cs="Times New Roman"/>
                <w:sz w:val="24"/>
                <w:szCs w:val="24"/>
              </w:rPr>
              <w:t>$680.00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 </w:t>
            </w:r>
            <w:r w:rsidR="008C1ECD">
              <w:rPr>
                <w:rFonts w:ascii="Times New Roman" w:hAnsi="Times New Roman" w:cs="Times New Roman"/>
                <w:sz w:val="24"/>
                <w:szCs w:val="24"/>
              </w:rPr>
              <w:t>$850.00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8C1ECD">
              <w:rPr>
                <w:rFonts w:ascii="Times New Roman" w:hAnsi="Times New Roman" w:cs="Times New Roman"/>
                <w:sz w:val="24"/>
                <w:szCs w:val="24"/>
              </w:rPr>
              <w:t xml:space="preserve">     $1 360.00</w:t>
            </w:r>
          </w:p>
        </w:tc>
      </w:tr>
      <w:tr w:rsidR="00EA78AC" w:rsidRPr="004E1905" w:rsidTr="00F738B4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064" w:type="dxa"/>
            <w:gridSpan w:val="4"/>
          </w:tcPr>
          <w:p w:rsidR="00FF396C" w:rsidRPr="004741B6" w:rsidRDefault="00FF396C" w:rsidP="008C1ECD">
            <w:pPr>
              <w:spacing w:after="120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4741B6">
              <w:rPr>
                <w:rFonts w:ascii="Times New Roman" w:hAnsi="Times New Roman" w:cs="Times New Roman"/>
                <w:sz w:val="24"/>
                <w:szCs w:val="24"/>
              </w:rPr>
              <w:t>Michael is paid at a rate of $15.54 per hour. What would he earn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week where he worked 32 </w:t>
            </w:r>
            <w:r w:rsidRPr="004741B6">
              <w:rPr>
                <w:rFonts w:ascii="Times New Roman" w:hAnsi="Times New Roman" w:cs="Times New Roman"/>
                <w:sz w:val="24"/>
                <w:szCs w:val="24"/>
              </w:rPr>
              <w:t>hours?</w:t>
            </w:r>
          </w:p>
          <w:p w:rsidR="00EA78AC" w:rsidRPr="002D5AA9" w:rsidRDefault="002D5AA9" w:rsidP="002D5AA9">
            <w:pPr>
              <w:spacing w:after="120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FF396C" w:rsidRPr="002D5AA9">
              <w:rPr>
                <w:rFonts w:ascii="Times New Roman" w:hAnsi="Times New Roman" w:cs="Times New Roman"/>
                <w:sz w:val="24"/>
                <w:szCs w:val="24"/>
              </w:rPr>
              <w:t xml:space="preserve">  $</w:t>
            </w:r>
            <w:proofErr w:type="gramEnd"/>
            <w:r w:rsidR="00FF396C" w:rsidRPr="002D5AA9">
              <w:rPr>
                <w:rFonts w:ascii="Times New Roman" w:hAnsi="Times New Roman" w:cs="Times New Roman"/>
                <w:sz w:val="24"/>
                <w:szCs w:val="24"/>
              </w:rPr>
              <w:t xml:space="preserve">47.54            B.        $466.20            C.      $485.63           D.         $497.28         </w:t>
            </w:r>
          </w:p>
        </w:tc>
      </w:tr>
      <w:tr w:rsidR="00EA78AC" w:rsidRPr="004E1905" w:rsidTr="00F738B4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064" w:type="dxa"/>
            <w:gridSpan w:val="4"/>
          </w:tcPr>
          <w:p w:rsidR="00EA78AC" w:rsidRDefault="008C1ECD" w:rsidP="008C1ECD">
            <w:pPr>
              <w:spacing w:after="120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Christian</w:t>
            </w:r>
            <w:r w:rsidR="00FF396C" w:rsidRPr="004741B6">
              <w:rPr>
                <w:rFonts w:ascii="Times New Roman" w:hAnsi="Times New Roman" w:cs="Times New Roman"/>
                <w:sz w:val="24"/>
                <w:szCs w:val="24"/>
              </w:rPr>
              <w:t xml:space="preserve">'s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normal hourly rate of pay is $20.35 for a 35 hour week. He is paid</w:t>
            </w:r>
            <w:r w:rsidR="00FF396C">
              <w:rPr>
                <w:rFonts w:ascii="Times New Roman" w:hAnsi="Times New Roman" w:cs="Times New Roman"/>
                <w:sz w:val="24"/>
                <w:szCs w:val="24"/>
              </w:rPr>
              <w:t xml:space="preserve"> time and a half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all overtime above 35 hours</w:t>
            </w:r>
            <w:r w:rsidR="00FF396C">
              <w:rPr>
                <w:rFonts w:ascii="Times New Roman" w:hAnsi="Times New Roman" w:cs="Times New Roman"/>
                <w:sz w:val="24"/>
                <w:szCs w:val="24"/>
              </w:rPr>
              <w:t xml:space="preserve">. What </w:t>
            </w:r>
            <w:r w:rsidR="00FF396C" w:rsidRPr="004741B6">
              <w:rPr>
                <w:rFonts w:ascii="Times New Roman" w:hAnsi="Times New Roman" w:cs="Times New Roman"/>
                <w:sz w:val="24"/>
                <w:szCs w:val="24"/>
              </w:rPr>
              <w:t>wo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uld he be paid for a 41 hour week</w:t>
            </w:r>
            <w:r w:rsidR="00FF396C" w:rsidRPr="004741B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A78AC" w:rsidRPr="00EA78AC" w:rsidRDefault="00EA78AC" w:rsidP="002D5AA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2D5AA9">
              <w:rPr>
                <w:rFonts w:ascii="Times New Roman" w:hAnsi="Times New Roman" w:cs="Times New Roman"/>
                <w:sz w:val="24"/>
                <w:szCs w:val="24"/>
              </w:rPr>
              <w:t>$834.35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2D5AA9">
              <w:rPr>
                <w:rFonts w:ascii="Times New Roman" w:hAnsi="Times New Roman" w:cs="Times New Roman"/>
                <w:sz w:val="24"/>
                <w:szCs w:val="24"/>
              </w:rPr>
              <w:t>$895.40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</w:t>
            </w:r>
            <w:r w:rsidR="002D5AA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D5AA9">
              <w:rPr>
                <w:rFonts w:ascii="Times New Roman" w:hAnsi="Times New Roman" w:cs="Times New Roman"/>
                <w:sz w:val="24"/>
                <w:szCs w:val="24"/>
              </w:rPr>
              <w:t>$956.45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5AA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2D5AA9">
              <w:rPr>
                <w:rFonts w:ascii="Times New Roman" w:hAnsi="Times New Roman" w:cs="Times New Roman"/>
                <w:sz w:val="24"/>
                <w:szCs w:val="24"/>
              </w:rPr>
              <w:t xml:space="preserve">     $</w:t>
            </w:r>
            <w:r w:rsidR="008D7531">
              <w:rPr>
                <w:rFonts w:ascii="Times New Roman" w:hAnsi="Times New Roman" w:cs="Times New Roman"/>
                <w:sz w:val="24"/>
                <w:szCs w:val="24"/>
              </w:rPr>
              <w:t>1 251.53</w:t>
            </w:r>
          </w:p>
        </w:tc>
      </w:tr>
      <w:tr w:rsidR="00EA78AC" w:rsidRPr="004E1905" w:rsidTr="00F738B4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064" w:type="dxa"/>
            <w:gridSpan w:val="4"/>
          </w:tcPr>
          <w:p w:rsidR="00EA78AC" w:rsidRDefault="008D7531" w:rsidP="008C1EC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Kate</w:t>
            </w:r>
            <w:r w:rsidR="00FF396C">
              <w:rPr>
                <w:rFonts w:ascii="Times New Roman" w:hAnsi="Times New Roman" w:cs="Times New Roman"/>
                <w:sz w:val="24"/>
                <w:szCs w:val="24"/>
              </w:rPr>
              <w:t xml:space="preserve"> works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 a nurse and her normal wage is $20.60</w:t>
            </w:r>
            <w:r w:rsidR="00FF396C">
              <w:rPr>
                <w:rFonts w:ascii="Times New Roman" w:hAnsi="Times New Roman" w:cs="Times New Roman"/>
                <w:sz w:val="24"/>
                <w:szCs w:val="24"/>
              </w:rPr>
              <w:t xml:space="preserve"> per hour. She has 24% of her wage deducted for PAYG tax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$150 per week deducted for superannuation. What is her net pay in a normal week where</w:t>
            </w:r>
            <w:r w:rsidR="00FF396C">
              <w:rPr>
                <w:rFonts w:ascii="Times New Roman" w:hAnsi="Times New Roman" w:cs="Times New Roman"/>
                <w:sz w:val="24"/>
                <w:szCs w:val="24"/>
              </w:rPr>
              <w:t xml:space="preserve"> she works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</w:t>
            </w:r>
            <w:r w:rsidR="00FF396C">
              <w:rPr>
                <w:rFonts w:ascii="Times New Roman" w:hAnsi="Times New Roman" w:cs="Times New Roman"/>
                <w:sz w:val="24"/>
                <w:szCs w:val="24"/>
              </w:rPr>
              <w:t xml:space="preserve"> 35 hours</w:t>
            </w:r>
          </w:p>
          <w:p w:rsidR="00EA78AC" w:rsidRPr="00EA78AC" w:rsidRDefault="00EA78AC" w:rsidP="00581F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D7531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581FD4">
              <w:rPr>
                <w:rFonts w:ascii="Times New Roman" w:hAnsi="Times New Roman" w:cs="Times New Roman"/>
                <w:sz w:val="24"/>
                <w:szCs w:val="24"/>
              </w:rPr>
              <w:t>397.96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8D7531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581FD4">
              <w:rPr>
                <w:rFonts w:ascii="Times New Roman" w:hAnsi="Times New Roman" w:cs="Times New Roman"/>
                <w:sz w:val="24"/>
                <w:szCs w:val="24"/>
              </w:rPr>
              <w:t>433.96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  </w:t>
            </w:r>
            <w:r w:rsidR="008D7531">
              <w:rPr>
                <w:rFonts w:ascii="Times New Roman" w:hAnsi="Times New Roman" w:cs="Times New Roman"/>
                <w:sz w:val="24"/>
                <w:szCs w:val="24"/>
              </w:rPr>
              <w:t>$571.00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8D7531">
              <w:rPr>
                <w:rFonts w:ascii="Times New Roman" w:hAnsi="Times New Roman" w:cs="Times New Roman"/>
                <w:sz w:val="24"/>
                <w:szCs w:val="24"/>
              </w:rPr>
              <w:t xml:space="preserve">      $721.00</w:t>
            </w:r>
          </w:p>
        </w:tc>
      </w:tr>
      <w:tr w:rsidR="00EA78AC" w:rsidRPr="004E1905" w:rsidTr="00F738B4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064" w:type="dxa"/>
            <w:gridSpan w:val="4"/>
          </w:tcPr>
          <w:p w:rsidR="00581FD4" w:rsidRPr="00D40497" w:rsidRDefault="00834EF1" w:rsidP="00CA5977">
            <w:pPr>
              <w:tabs>
                <w:tab w:val="left" w:pos="851"/>
                <w:tab w:val="left" w:pos="48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Graham</w:t>
            </w:r>
            <w:r w:rsidR="00581FD4" w:rsidRPr="00D404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1FD4">
              <w:rPr>
                <w:rFonts w:ascii="Times New Roman" w:hAnsi="Times New Roman" w:cs="Times New Roman"/>
                <w:sz w:val="24"/>
                <w:szCs w:val="24"/>
              </w:rPr>
              <w:t xml:space="preserve">works as a casual typist and </w:t>
            </w:r>
            <w:r w:rsidR="00581FD4" w:rsidRPr="00D40497">
              <w:rPr>
                <w:rFonts w:ascii="Times New Roman" w:hAnsi="Times New Roman" w:cs="Times New Roman"/>
                <w:sz w:val="24"/>
                <w:szCs w:val="24"/>
              </w:rPr>
              <w:t xml:space="preserve">is paid </w:t>
            </w:r>
            <w:r w:rsidR="00581FD4">
              <w:rPr>
                <w:rFonts w:ascii="Times New Roman" w:hAnsi="Times New Roman" w:cs="Times New Roman"/>
                <w:sz w:val="24"/>
                <w:szCs w:val="24"/>
              </w:rPr>
              <w:t>$252.00 for 8</w:t>
            </w:r>
            <w:r w:rsidR="00581FD4" w:rsidRPr="00D40497">
              <w:rPr>
                <w:rFonts w:ascii="Times New Roman" w:hAnsi="Times New Roman" w:cs="Times New Roman"/>
                <w:sz w:val="24"/>
                <w:szCs w:val="24"/>
              </w:rPr>
              <w:t xml:space="preserve"> hours of work.  </w:t>
            </w:r>
            <w:r w:rsidR="00CA5977">
              <w:rPr>
                <w:rFonts w:ascii="Times New Roman" w:hAnsi="Times New Roman" w:cs="Times New Roman"/>
                <w:sz w:val="24"/>
                <w:szCs w:val="24"/>
              </w:rPr>
              <w:t>What would she be paid for 6 h</w:t>
            </w:r>
            <w:r w:rsidR="00581FD4">
              <w:rPr>
                <w:rFonts w:ascii="Times New Roman" w:hAnsi="Times New Roman" w:cs="Times New Roman"/>
                <w:sz w:val="24"/>
                <w:szCs w:val="24"/>
              </w:rPr>
              <w:t>ours at the same rate</w:t>
            </w:r>
            <w:r w:rsidR="00581FD4" w:rsidRPr="00D4049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A78AC" w:rsidRPr="00EA78AC" w:rsidRDefault="00EA78AC" w:rsidP="008C1EC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CA5977">
              <w:rPr>
                <w:rFonts w:ascii="Times New Roman" w:hAnsi="Times New Roman" w:cs="Times New Roman"/>
                <w:sz w:val="24"/>
                <w:szCs w:val="24"/>
              </w:rPr>
              <w:t>$31.50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CA5977">
              <w:rPr>
                <w:rFonts w:ascii="Times New Roman" w:hAnsi="Times New Roman" w:cs="Times New Roman"/>
                <w:sz w:val="24"/>
                <w:szCs w:val="24"/>
              </w:rPr>
              <w:t>$94.50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</w:t>
            </w:r>
            <w:r w:rsidR="00CA5977">
              <w:rPr>
                <w:rFonts w:ascii="Times New Roman" w:hAnsi="Times New Roman" w:cs="Times New Roman"/>
                <w:sz w:val="24"/>
                <w:szCs w:val="24"/>
              </w:rPr>
              <w:t>$189.00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CA5977">
              <w:rPr>
                <w:rFonts w:ascii="Times New Roman" w:hAnsi="Times New Roman" w:cs="Times New Roman"/>
                <w:sz w:val="24"/>
                <w:szCs w:val="24"/>
              </w:rPr>
              <w:t xml:space="preserve">      220.50</w:t>
            </w:r>
          </w:p>
        </w:tc>
      </w:tr>
      <w:tr w:rsidR="00EA78AC" w:rsidRPr="004E1905" w:rsidTr="00F738B4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064" w:type="dxa"/>
            <w:gridSpan w:val="4"/>
          </w:tcPr>
          <w:p w:rsidR="00834EF1" w:rsidRPr="00202BDE" w:rsidRDefault="00834EF1" w:rsidP="0016430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Peta</w:t>
            </w:r>
            <w:proofErr w:type="spellEnd"/>
            <w:r w:rsidRPr="00202BDE">
              <w:rPr>
                <w:rFonts w:ascii="Times New Roman" w:hAnsi="Times New Roman" w:cs="Times New Roman"/>
                <w:sz w:val="24"/>
                <w:szCs w:val="24"/>
              </w:rPr>
              <w:t xml:space="preserve"> is paid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regular salary of $32</w:t>
            </w:r>
            <w:r w:rsidRPr="00202BDE">
              <w:rPr>
                <w:rFonts w:ascii="Times New Roman" w:hAnsi="Times New Roman" w:cs="Times New Roman"/>
                <w:sz w:val="24"/>
                <w:szCs w:val="24"/>
              </w:rPr>
              <w:t>5.00 per week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plus </w:t>
            </w:r>
            <w:r w:rsidRPr="00202BDE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commission of 3.6</w:t>
            </w:r>
            <w:r w:rsidR="00164309">
              <w:rPr>
                <w:rFonts w:ascii="Times New Roman" w:hAnsi="Times New Roman" w:cs="Times New Roman"/>
                <w:sz w:val="24"/>
                <w:szCs w:val="24"/>
              </w:rPr>
              <w:t>% of all her</w:t>
            </w:r>
            <w:r w:rsidRPr="00202BDE">
              <w:rPr>
                <w:rFonts w:ascii="Times New Roman" w:hAnsi="Times New Roman" w:cs="Times New Roman"/>
                <w:sz w:val="24"/>
                <w:szCs w:val="24"/>
              </w:rPr>
              <w:t xml:space="preserve"> sales. What would </w:t>
            </w:r>
            <w:r w:rsidR="0016430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02BDE">
              <w:rPr>
                <w:rFonts w:ascii="Times New Roman" w:hAnsi="Times New Roman" w:cs="Times New Roman"/>
                <w:sz w:val="24"/>
                <w:szCs w:val="24"/>
              </w:rPr>
              <w:t>he earn i</w:t>
            </w:r>
            <w:r w:rsidR="00164309">
              <w:rPr>
                <w:rFonts w:ascii="Times New Roman" w:hAnsi="Times New Roman" w:cs="Times New Roman"/>
                <w:sz w:val="24"/>
                <w:szCs w:val="24"/>
              </w:rPr>
              <w:t>n a week where 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sales were $12</w:t>
            </w:r>
            <w:r w:rsidRPr="00202BDE">
              <w:rPr>
                <w:rFonts w:ascii="Times New Roman" w:hAnsi="Times New Roman" w:cs="Times New Roman"/>
                <w:sz w:val="24"/>
                <w:szCs w:val="24"/>
              </w:rPr>
              <w:t> 000.00?</w:t>
            </w:r>
          </w:p>
          <w:p w:rsidR="00EA78AC" w:rsidRPr="00EA78AC" w:rsidRDefault="00EA78AC" w:rsidP="0016430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834EF1">
              <w:rPr>
                <w:rFonts w:ascii="Times New Roman" w:hAnsi="Times New Roman" w:cs="Times New Roman"/>
                <w:sz w:val="24"/>
                <w:szCs w:val="24"/>
              </w:rPr>
              <w:t>$368.20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</w:t>
            </w:r>
            <w:r w:rsidR="00834EF1">
              <w:rPr>
                <w:rFonts w:ascii="Times New Roman" w:hAnsi="Times New Roman" w:cs="Times New Roman"/>
                <w:sz w:val="24"/>
                <w:szCs w:val="24"/>
              </w:rPr>
              <w:t xml:space="preserve">$431.38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</w:t>
            </w:r>
            <w:r w:rsidR="00164309">
              <w:rPr>
                <w:rFonts w:ascii="Times New Roman" w:hAnsi="Times New Roman" w:cs="Times New Roman"/>
                <w:sz w:val="24"/>
                <w:szCs w:val="24"/>
              </w:rPr>
              <w:t>$432.00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164309">
              <w:rPr>
                <w:rFonts w:ascii="Times New Roman" w:hAnsi="Times New Roman" w:cs="Times New Roman"/>
                <w:sz w:val="24"/>
                <w:szCs w:val="24"/>
              </w:rPr>
              <w:t xml:space="preserve">     $757.00</w:t>
            </w:r>
          </w:p>
        </w:tc>
      </w:tr>
      <w:tr w:rsidR="00EA78AC" w:rsidRPr="004E1905" w:rsidTr="00F738B4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0064" w:type="dxa"/>
            <w:gridSpan w:val="4"/>
          </w:tcPr>
          <w:p w:rsidR="00EA78AC" w:rsidRDefault="00740932" w:rsidP="008C1EC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</w:t>
            </w:r>
            <w:r w:rsidR="00FE5E3C">
              <w:rPr>
                <w:rFonts w:ascii="Times New Roman" w:hAnsi="Times New Roman" w:cs="Times New Roman"/>
                <w:sz w:val="24"/>
                <w:szCs w:val="24"/>
              </w:rPr>
              <w:t xml:space="preserve"> picks fruit during the summer months. He is paid $3.60 per bag which holds about 20 kg. What would he earn in a day where he filled 80 bags?</w:t>
            </w:r>
          </w:p>
          <w:p w:rsidR="00EA78AC" w:rsidRPr="00EA78AC" w:rsidRDefault="00EA78AC" w:rsidP="008C1EC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B3A7E">
              <w:rPr>
                <w:rFonts w:ascii="Times New Roman" w:hAnsi="Times New Roman" w:cs="Times New Roman"/>
                <w:sz w:val="24"/>
                <w:szCs w:val="24"/>
              </w:rPr>
              <w:t>$72.00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</w:t>
            </w:r>
            <w:r w:rsidR="009B3A7E">
              <w:rPr>
                <w:rFonts w:ascii="Times New Roman" w:hAnsi="Times New Roman" w:cs="Times New Roman"/>
                <w:sz w:val="24"/>
                <w:szCs w:val="24"/>
              </w:rPr>
              <w:t>$144.00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C.    </w:t>
            </w:r>
            <w:r w:rsidR="009B3A7E">
              <w:rPr>
                <w:rFonts w:ascii="Times New Roman" w:hAnsi="Times New Roman" w:cs="Times New Roman"/>
                <w:sz w:val="24"/>
                <w:szCs w:val="24"/>
              </w:rPr>
              <w:t>$288.00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9B3A7E">
              <w:rPr>
                <w:rFonts w:ascii="Times New Roman" w:hAnsi="Times New Roman" w:cs="Times New Roman"/>
                <w:sz w:val="24"/>
                <w:szCs w:val="24"/>
              </w:rPr>
              <w:t xml:space="preserve">    $1 440.00</w:t>
            </w:r>
          </w:p>
        </w:tc>
      </w:tr>
      <w:tr w:rsidR="00EA78AC" w:rsidRPr="004E1905" w:rsidTr="00F738B4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0064" w:type="dxa"/>
            <w:gridSpan w:val="4"/>
          </w:tcPr>
          <w:p w:rsidR="00EA78AC" w:rsidRDefault="009B3A7E" w:rsidP="008C1EC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Jami</w:t>
            </w:r>
            <w:r w:rsidR="0074093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-Lee sews towels for a living. She is paid $120 per 50 towels. What would she be paid in a week where she </w:t>
            </w:r>
            <w:r w:rsidR="00092040">
              <w:rPr>
                <w:rFonts w:ascii="Times New Roman" w:hAnsi="Times New Roman" w:cs="Times New Roman"/>
                <w:sz w:val="24"/>
                <w:szCs w:val="24"/>
              </w:rPr>
              <w:t>sews 450 towels?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A78AC" w:rsidRPr="00EA78AC" w:rsidRDefault="00EA78AC" w:rsidP="008C1EC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92040">
              <w:rPr>
                <w:rFonts w:ascii="Times New Roman" w:hAnsi="Times New Roman" w:cs="Times New Roman"/>
                <w:sz w:val="24"/>
                <w:szCs w:val="24"/>
              </w:rPr>
              <w:t>$450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 </w:t>
            </w:r>
            <w:r w:rsidR="00092040">
              <w:rPr>
                <w:rFonts w:ascii="Times New Roman" w:hAnsi="Times New Roman" w:cs="Times New Roman"/>
                <w:sz w:val="24"/>
                <w:szCs w:val="24"/>
              </w:rPr>
              <w:t>$500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C.        </w:t>
            </w:r>
            <w:r w:rsidR="00092040">
              <w:rPr>
                <w:rFonts w:ascii="Times New Roman" w:hAnsi="Times New Roman" w:cs="Times New Roman"/>
                <w:sz w:val="24"/>
                <w:szCs w:val="24"/>
              </w:rPr>
              <w:t>$1 080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092040">
              <w:rPr>
                <w:rFonts w:ascii="Times New Roman" w:hAnsi="Times New Roman" w:cs="Times New Roman"/>
                <w:sz w:val="24"/>
                <w:szCs w:val="24"/>
              </w:rPr>
              <w:t xml:space="preserve">       $6 000</w:t>
            </w:r>
          </w:p>
        </w:tc>
      </w:tr>
      <w:tr w:rsidR="00EA78AC" w:rsidRPr="004E1905" w:rsidTr="00F738B4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0064" w:type="dxa"/>
            <w:gridSpan w:val="4"/>
          </w:tcPr>
          <w:p w:rsidR="00EA78AC" w:rsidRDefault="00740932" w:rsidP="008C1EC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Noah</w:t>
            </w:r>
            <w:r w:rsidR="00092040">
              <w:rPr>
                <w:rFonts w:ascii="Times New Roman" w:hAnsi="Times New Roman" w:cs="Times New Roman"/>
                <w:sz w:val="24"/>
                <w:szCs w:val="24"/>
              </w:rPr>
              <w:t xml:space="preserve"> is paid normal rates of $32.00 per hour for an 8 hour day, time and a half for the first 4 hours overtime and double time after that. What would he be paid for a 14 hour day? </w:t>
            </w:r>
          </w:p>
          <w:p w:rsidR="00EA78AC" w:rsidRPr="00EA78AC" w:rsidRDefault="00EA78AC" w:rsidP="008C1EC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92040">
              <w:rPr>
                <w:rFonts w:ascii="Times New Roman" w:hAnsi="Times New Roman" w:cs="Times New Roman"/>
                <w:sz w:val="24"/>
                <w:szCs w:val="24"/>
              </w:rPr>
              <w:t>$448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 w:rsidR="00092040">
              <w:rPr>
                <w:rFonts w:ascii="Times New Roman" w:hAnsi="Times New Roman" w:cs="Times New Roman"/>
                <w:sz w:val="24"/>
                <w:szCs w:val="24"/>
              </w:rPr>
              <w:t>$544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 C.        </w:t>
            </w:r>
            <w:r w:rsidR="00A774D8">
              <w:rPr>
                <w:rFonts w:ascii="Times New Roman" w:hAnsi="Times New Roman" w:cs="Times New Roman"/>
                <w:sz w:val="24"/>
                <w:szCs w:val="24"/>
              </w:rPr>
              <w:t>$560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0920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74D8">
              <w:rPr>
                <w:rFonts w:ascii="Times New Roman" w:hAnsi="Times New Roman" w:cs="Times New Roman"/>
                <w:sz w:val="24"/>
                <w:szCs w:val="24"/>
              </w:rPr>
              <w:t xml:space="preserve">     $576</w:t>
            </w:r>
            <w:r w:rsidR="0009204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</w:tbl>
    <w:p w:rsidR="00FB269C" w:rsidRDefault="00FB269C" w:rsidP="00F738B4">
      <w:pPr>
        <w:tabs>
          <w:tab w:val="left" w:pos="2040"/>
        </w:tabs>
        <w:spacing w:line="240" w:lineRule="auto"/>
        <w:rPr>
          <w:sz w:val="28"/>
        </w:rPr>
        <w:sectPr w:rsidR="00FB269C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1951"/>
        <w:gridCol w:w="4040"/>
        <w:gridCol w:w="4607"/>
      </w:tblGrid>
      <w:tr w:rsidR="00F738B4" w:rsidRPr="004E1905" w:rsidTr="00AB464D">
        <w:trPr>
          <w:cantSplit/>
        </w:trPr>
        <w:tc>
          <w:tcPr>
            <w:tcW w:w="1951" w:type="dxa"/>
            <w:vMerge w:val="restart"/>
            <w:tcBorders>
              <w:top w:val="nil"/>
            </w:tcBorders>
            <w:vAlign w:val="center"/>
          </w:tcPr>
          <w:p w:rsidR="00F738B4" w:rsidRDefault="00F738B4" w:rsidP="00AB464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F738B4" w:rsidRPr="004E1905" w:rsidRDefault="00163481" w:rsidP="00AB464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  <w:bookmarkStart w:id="0" w:name="_GoBack"/>
            <w:bookmarkEnd w:id="0"/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F738B4" w:rsidRDefault="00F738B4" w:rsidP="00F738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F738B4" w:rsidRDefault="00F738B4" w:rsidP="00F738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738B4" w:rsidRDefault="00F738B4" w:rsidP="00F738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Earning Money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F738B4" w:rsidRPr="004E1905" w:rsidRDefault="00F738B4" w:rsidP="00AB464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F738B4" w:rsidRPr="004E1905" w:rsidTr="00AB464D">
        <w:trPr>
          <w:cantSplit/>
        </w:trPr>
        <w:tc>
          <w:tcPr>
            <w:tcW w:w="1951" w:type="dxa"/>
            <w:vMerge/>
            <w:tcBorders>
              <w:bottom w:val="nil"/>
            </w:tcBorders>
            <w:vAlign w:val="center"/>
          </w:tcPr>
          <w:p w:rsidR="00F738B4" w:rsidRPr="004E1905" w:rsidRDefault="00F738B4" w:rsidP="00AB464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647" w:type="dxa"/>
            <w:gridSpan w:val="2"/>
            <w:tcBorders>
              <w:top w:val="nil"/>
              <w:bottom w:val="nil"/>
            </w:tcBorders>
            <w:vAlign w:val="center"/>
          </w:tcPr>
          <w:p w:rsidR="00F738B4" w:rsidRPr="004E1905" w:rsidRDefault="00F738B4" w:rsidP="00AB4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Multiple Choice Answer Sheet</w:t>
            </w:r>
          </w:p>
        </w:tc>
      </w:tr>
    </w:tbl>
    <w:p w:rsidR="00F738B4" w:rsidRDefault="00F738B4" w:rsidP="00F738B4">
      <w:pPr>
        <w:spacing w:line="240" w:lineRule="auto"/>
        <w:jc w:val="center"/>
      </w:pPr>
    </w:p>
    <w:p w:rsidR="00F738B4" w:rsidRPr="00EB7C1D" w:rsidRDefault="00F738B4" w:rsidP="00F738B4">
      <w:pPr>
        <w:spacing w:line="240" w:lineRule="auto"/>
        <w:jc w:val="center"/>
        <w:rPr>
          <w:rFonts w:ascii="Times New Roman" w:hAnsi="Times New Roman" w:cs="Times New Roman"/>
        </w:rPr>
      </w:pPr>
      <w:r w:rsidRPr="00EB7C1D">
        <w:rPr>
          <w:rFonts w:ascii="Times New Roman" w:hAnsi="Times New Roman" w:cs="Times New Roman"/>
        </w:rP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43180</wp:posOffset>
                </wp:positionV>
                <wp:extent cx="171450" cy="114300"/>
                <wp:effectExtent l="5715" t="5715" r="13335" b="13335"/>
                <wp:wrapNone/>
                <wp:docPr id="10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34.7pt;margin-top:3.4pt;width:13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24130</wp:posOffset>
                </wp:positionV>
                <wp:extent cx="171450" cy="114300"/>
                <wp:effectExtent l="7620" t="5715" r="11430" b="13335"/>
                <wp:wrapNone/>
                <wp:docPr id="9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30.1pt;margin-top:1.9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a9GAIAAC0EAAAOAAAAZHJzL2Uyb0RvYy54bWysU1Fv0zAQfkfiP1h+p0lKy2j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33655</wp:posOffset>
                </wp:positionV>
                <wp:extent cx="171450" cy="114300"/>
                <wp:effectExtent l="11430" t="5715" r="7620" b="13335"/>
                <wp:wrapNone/>
                <wp:docPr id="9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83.9pt;margin-top:2.65pt;width:13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62230</wp:posOffset>
                </wp:positionV>
                <wp:extent cx="171450" cy="114300"/>
                <wp:effectExtent l="7620" t="5715" r="11430" b="13335"/>
                <wp:wrapNone/>
                <wp:docPr id="9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89.1pt;margin-top:4.9pt;width:13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9vc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GZFT31&#10;6GEvDJtG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"/>
            </w:pict>
          </mc:Fallback>
        </mc:AlternateConten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30.85pt;margin-top:1.85pt;width:13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iXGQIAAC0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qoaJcZAgAALQ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9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2.4pt;margin-top:1.85pt;width:13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9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33.95pt;margin-top:1.85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ix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aZFT31&#10;6GEvDFtE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Pm9KLEYAgAALQ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8.35pt;margin-top:1.85pt;width:13.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2Pn0hGQIAAC0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9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30.85pt;margin-top:1.85pt;width:13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Ejw8y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700" r="7620" b="6350"/>
                <wp:wrapNone/>
                <wp:docPr id="9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82.4pt;margin-top:1.85pt;width:13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OBoXtQ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700" r="13335" b="6350"/>
                <wp:wrapNone/>
                <wp:docPr id="9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33.95pt;margin-top:1.85pt;width:13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gX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Dl+SBc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8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88.35pt;margin-top:1.85pt;width:13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Jdb2Y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30.85pt;margin-top:1.85pt;width:13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03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Sxk03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065" r="7620" b="6985"/>
                <wp:wrapNone/>
                <wp:docPr id="8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82.4pt;margin-top:1.85pt;width:13.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LV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GpVS1R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065" r="13335" b="6985"/>
                <wp:wrapNone/>
                <wp:docPr id="8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3.95pt;margin-top:1.85pt;width:13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QW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ODRBY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5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88.35pt;margin-top:1.85pt;width:13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nk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ywVnVgzU&#10;o/u9MKwo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xvp5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30.85pt;margin-top:1.85pt;width:13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D+7Fec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795" r="7620" b="8255"/>
                <wp:wrapNone/>
                <wp:docPr id="83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82.4pt;margin-top:1.85pt;width:13.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3mik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795" r="13335" b="8255"/>
                <wp:wrapNone/>
                <wp:docPr id="8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3.95pt;margin-top:1.85pt;width:1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6sGgIAAC4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JdT+rB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8.35pt;margin-top:1.85pt;width:13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NeGgIAAC4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UxTXh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8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30.85pt;margin-top:1.85pt;width:13.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160" r="7620" b="8890"/>
                <wp:wrapNone/>
                <wp:docPr id="7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82.4pt;margin-top:1.85pt;width:13.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cW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exjcW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160" r="13335" b="8890"/>
                <wp:wrapNone/>
                <wp:docPr id="7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33.95pt;margin-top:1.85pt;width:13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e5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hXXHu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7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88.35pt;margin-top:1.85pt;width:13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SbYW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30.85pt;margin-top:1.85pt;width:13.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NB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BQewNB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9525" r="7620" b="9525"/>
                <wp:wrapNone/>
                <wp:docPr id="75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82.4pt;margin-top:1.85pt;width:13.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66z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Ys6ZFT31&#10;6GEvDJte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4466z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9525" r="13335" b="9525"/>
                <wp:wrapNone/>
                <wp:docPr id="7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33.95pt;margin-top:1.85pt;width:13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PF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YsaZFT31&#10;6GEvDJsuoj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pxuTx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88.35pt;margin-top:1.85pt;width:13.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84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qwvOrOip&#10;R487Ydj0Mm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G86rzg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7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30.85pt;margin-top:1.85pt;width:13.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TxsG1x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8255" r="7620" b="10795"/>
                <wp:wrapNone/>
                <wp:docPr id="7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82.4pt;margin-top:1.85pt;width:13.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sl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ng6sl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8255" r="13335" b="10795"/>
                <wp:wrapNone/>
                <wp:docPr id="7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3.95pt;margin-top:1.85pt;width:13.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3mGQIAAC4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A+lb3mGQIAAC4EAAAOAAAAAAAAAAAAAAAAAC4CAABkcnMvZTJvRG9jLnhtbFBLAQItABQA&#10;BgAIAAAAIQABKW4W3gAAAAgBAAAPAAAAAAAAAAAAAAAAAHM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69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88.35pt;margin-top:1.85pt;width:13.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Onkhp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30.85pt;margin-top:1.85pt;width:13.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jG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VLbjG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7620" r="7620" b="11430"/>
                <wp:wrapNone/>
                <wp:docPr id="67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82.4pt;margin-top:1.85pt;width:13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HX6nJB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7620" r="13335" b="11430"/>
                <wp:wrapNone/>
                <wp:docPr id="66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133.95pt;margin-top:1.85pt;width:13.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Rosec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88.35pt;margin-top:1.85pt;width:13.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wV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yzlnVvTU&#10;o8edMOxiFr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PAcF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230.85pt;margin-top:1.85pt;width:13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JFUOhU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6350" r="7620" b="12700"/>
                <wp:wrapNone/>
                <wp:docPr id="6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182.4pt;margin-top:1.85pt;width:13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Fl1Bug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6350" r="13335" b="12700"/>
                <wp:wrapNone/>
                <wp:docPr id="62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33.95pt;margin-top:1.85pt;width:13.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tdGwIAAC4EAAAOAAAAZHJzL2Uyb0RvYy54bWysU8Fu2zAMvQ/YPwi6L7bTpF2M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bril1POrOip&#10;Rw97YdjFImozOF9SypN7xFidd3cgv3lmYd0J26obRBg6JWpiVMT87NWF6Hi6yrbDZ6gJWewCJJkO&#10;DfYRkARgh9SN51M31CEwSYfFVTGbU88khYpidpGnbmWifLns0IePCnoWjYorY7TzUS9Riv2dD5GP&#10;KF+yEn8wut5oY5KD7XZtkFG1Fd+klUqgMs/TjGVDxRfz6Twhv4r5c4g8rb9BIOxsnSYtavXhaAeh&#10;zWgTS2OP4kW9Rt23UD+Tdgjj0NInI6MD/MHZQANbcf99J1BxZj5Z0n9RzGZxwpMzm19N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CI/C10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1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88.35pt;margin-top:1.85pt;width:13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avGwIAAC4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Iqnpq8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C67F16" w:rsidP="00A774D8">
      <w:pPr>
        <w:spacing w:after="120" w:line="240" w:lineRule="auto"/>
      </w:pPr>
      <w:r>
        <w:tab/>
      </w:r>
    </w:p>
    <w:p w:rsidR="00E24335" w:rsidRDefault="00E24335"/>
    <w:p w:rsidR="00620828" w:rsidRDefault="00620828"/>
    <w:p w:rsidR="00620828" w:rsidRDefault="00620828"/>
    <w:p w:rsidR="00620828" w:rsidRDefault="00620828"/>
    <w:p w:rsidR="005F329B" w:rsidRDefault="005F329B">
      <w:pPr>
        <w:sectPr w:rsidR="005F329B" w:rsidSect="0062082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20828" w:rsidRDefault="00620828"/>
    <w:p w:rsidR="005F329B" w:rsidRPr="00510B64" w:rsidRDefault="005F329B" w:rsidP="005F329B">
      <w:pPr>
        <w:rPr>
          <w:rFonts w:ascii="Times New Roman" w:hAnsi="Times New Roman" w:cs="Times New Roman"/>
        </w:rPr>
      </w:pPr>
    </w:p>
    <w:tbl>
      <w:tblPr>
        <w:tblStyle w:val="TableGrid"/>
        <w:tblW w:w="930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2121"/>
        <w:gridCol w:w="7179"/>
      </w:tblGrid>
      <w:tr w:rsidR="005F329B" w:rsidRPr="00510B64" w:rsidTr="00173FAE">
        <w:trPr>
          <w:cantSplit/>
        </w:trPr>
        <w:tc>
          <w:tcPr>
            <w:tcW w:w="2121" w:type="dxa"/>
            <w:vMerge w:val="restart"/>
            <w:tcBorders>
              <w:top w:val="nil"/>
            </w:tcBorders>
            <w:vAlign w:val="center"/>
          </w:tcPr>
          <w:p w:rsidR="005F329B" w:rsidRPr="00510B64" w:rsidRDefault="005F329B" w:rsidP="00173FAE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10B64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5F329B" w:rsidRPr="00510B64" w:rsidRDefault="00163481" w:rsidP="00173FAE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5F329B" w:rsidRDefault="005F329B" w:rsidP="005F329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5F329B" w:rsidRDefault="005F329B" w:rsidP="005F329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F329B" w:rsidRPr="00510B64" w:rsidRDefault="005F329B" w:rsidP="005F329B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Earning Money</w:t>
            </w:r>
          </w:p>
        </w:tc>
      </w:tr>
      <w:tr w:rsidR="005F329B" w:rsidRPr="00510B64" w:rsidTr="00173FAE">
        <w:trPr>
          <w:cantSplit/>
        </w:trPr>
        <w:tc>
          <w:tcPr>
            <w:tcW w:w="2121" w:type="dxa"/>
            <w:vMerge/>
            <w:tcBorders>
              <w:bottom w:val="nil"/>
            </w:tcBorders>
            <w:vAlign w:val="center"/>
          </w:tcPr>
          <w:p w:rsidR="005F329B" w:rsidRPr="00510B64" w:rsidRDefault="005F329B" w:rsidP="00173FAE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5F329B" w:rsidRPr="00510B64" w:rsidRDefault="005F329B" w:rsidP="00173FAE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36"/>
                <w:szCs w:val="36"/>
              </w:rPr>
              <w:t>Answer Sheet</w:t>
            </w:r>
          </w:p>
        </w:tc>
      </w:tr>
    </w:tbl>
    <w:p w:rsidR="005F329B" w:rsidRPr="00510B64" w:rsidRDefault="005F329B" w:rsidP="005F329B">
      <w:pPr>
        <w:rPr>
          <w:rFonts w:ascii="Times New Roman" w:hAnsi="Times New Roman" w:cs="Times New Roman"/>
        </w:rPr>
      </w:pPr>
      <w:r w:rsidRPr="00510B64">
        <w:rPr>
          <w:rFonts w:ascii="Times New Roman" w:hAnsi="Times New Roman" w:cs="Times New Roman"/>
        </w:rPr>
        <w:t xml:space="preserve">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1483" w:tblpY="346"/>
        <w:tblW w:w="4219" w:type="dxa"/>
        <w:tblLook w:val="04A0" w:firstRow="1" w:lastRow="0" w:firstColumn="1" w:lastColumn="0" w:noHBand="0" w:noVBand="1"/>
      </w:tblPr>
      <w:tblGrid>
        <w:gridCol w:w="568"/>
        <w:gridCol w:w="3651"/>
      </w:tblGrid>
      <w:tr w:rsidR="005F329B" w:rsidRPr="00510B64" w:rsidTr="00173FAE">
        <w:tc>
          <w:tcPr>
            <w:tcW w:w="4219" w:type="dxa"/>
            <w:gridSpan w:val="2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Short Answer</w:t>
            </w:r>
          </w:p>
        </w:tc>
      </w:tr>
      <w:tr w:rsidR="005F329B" w:rsidRPr="00510B64" w:rsidTr="00173FAE">
        <w:tc>
          <w:tcPr>
            <w:tcW w:w="568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51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$857.50</w:t>
            </w:r>
          </w:p>
        </w:tc>
      </w:tr>
      <w:tr w:rsidR="005F329B" w:rsidRPr="00510B64" w:rsidTr="00173FAE">
        <w:tc>
          <w:tcPr>
            <w:tcW w:w="568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51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32 </w:t>
            </w:r>
            <w:proofErr w:type="spellStart"/>
            <w:r>
              <w:rPr>
                <w:rFonts w:ascii="Times New Roman" w:hAnsi="Times New Roman" w:cs="Times New Roman"/>
              </w:rPr>
              <w:t>hrs</w:t>
            </w:r>
            <w:proofErr w:type="spellEnd"/>
          </w:p>
        </w:tc>
      </w:tr>
      <w:tr w:rsidR="005F329B" w:rsidRPr="00510B64" w:rsidTr="00173FAE">
        <w:tc>
          <w:tcPr>
            <w:tcW w:w="568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51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$729</w:t>
            </w:r>
          </w:p>
        </w:tc>
      </w:tr>
      <w:tr w:rsidR="005F329B" w:rsidRPr="00510B64" w:rsidTr="00173FAE">
        <w:tc>
          <w:tcPr>
            <w:tcW w:w="568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51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$333.20</w:t>
            </w:r>
          </w:p>
        </w:tc>
      </w:tr>
      <w:tr w:rsidR="005F329B" w:rsidRPr="00510B64" w:rsidTr="00173FAE">
        <w:tc>
          <w:tcPr>
            <w:tcW w:w="568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51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</w:rPr>
              <w:t>hrs</w:t>
            </w:r>
            <w:proofErr w:type="spellEnd"/>
            <w:r>
              <w:rPr>
                <w:rFonts w:ascii="Times New Roman" w:hAnsi="Times New Roman" w:cs="Times New Roman"/>
              </w:rPr>
              <w:t xml:space="preserve"> overtime so 39 </w:t>
            </w:r>
            <w:proofErr w:type="spellStart"/>
            <w:r>
              <w:rPr>
                <w:rFonts w:ascii="Times New Roman" w:hAnsi="Times New Roman" w:cs="Times New Roman"/>
              </w:rPr>
              <w:t>hrs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total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F329B" w:rsidRPr="00510B64" w:rsidTr="00173FAE">
        <w:tc>
          <w:tcPr>
            <w:tcW w:w="568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51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$5 875</w:t>
            </w:r>
          </w:p>
        </w:tc>
      </w:tr>
      <w:tr w:rsidR="005F329B" w:rsidRPr="00510B64" w:rsidTr="00173FAE">
        <w:tc>
          <w:tcPr>
            <w:tcW w:w="568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 xml:space="preserve">7    </w:t>
            </w:r>
          </w:p>
        </w:tc>
        <w:tc>
          <w:tcPr>
            <w:tcW w:w="3651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$734</w:t>
            </w:r>
          </w:p>
        </w:tc>
      </w:tr>
      <w:tr w:rsidR="005F329B" w:rsidRPr="00510B64" w:rsidTr="00173FAE">
        <w:tc>
          <w:tcPr>
            <w:tcW w:w="568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51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$2 160</w:t>
            </w:r>
          </w:p>
        </w:tc>
      </w:tr>
      <w:tr w:rsidR="005F329B" w:rsidRPr="00510B64" w:rsidTr="00173FAE">
        <w:tc>
          <w:tcPr>
            <w:tcW w:w="568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51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$14 000</w:t>
            </w:r>
          </w:p>
        </w:tc>
      </w:tr>
      <w:tr w:rsidR="005F329B" w:rsidRPr="00510B64" w:rsidTr="00173FAE">
        <w:tc>
          <w:tcPr>
            <w:tcW w:w="568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51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$1 643</w:t>
            </w:r>
          </w:p>
        </w:tc>
      </w:tr>
    </w:tbl>
    <w:tbl>
      <w:tblPr>
        <w:tblStyle w:val="TableGrid"/>
        <w:tblpPr w:leftFromText="180" w:rightFromText="180" w:vertAnchor="text" w:horzAnchor="page" w:tblpX="7483" w:tblpY="241"/>
        <w:tblW w:w="2093" w:type="dxa"/>
        <w:tblLook w:val="04A0" w:firstRow="1" w:lastRow="0" w:firstColumn="1" w:lastColumn="0" w:noHBand="0" w:noVBand="1"/>
      </w:tblPr>
      <w:tblGrid>
        <w:gridCol w:w="675"/>
        <w:gridCol w:w="1418"/>
      </w:tblGrid>
      <w:tr w:rsidR="005F329B" w:rsidRPr="00510B64" w:rsidTr="00173FAE">
        <w:tc>
          <w:tcPr>
            <w:tcW w:w="2093" w:type="dxa"/>
            <w:gridSpan w:val="2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Multiple Choice</w:t>
            </w:r>
          </w:p>
        </w:tc>
      </w:tr>
      <w:tr w:rsidR="005F329B" w:rsidRPr="00510B64" w:rsidTr="00173FAE">
        <w:tc>
          <w:tcPr>
            <w:tcW w:w="675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5F329B" w:rsidRPr="00510B64" w:rsidTr="00173FAE">
        <w:tc>
          <w:tcPr>
            <w:tcW w:w="675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5F329B" w:rsidRPr="00510B64" w:rsidTr="00173FAE">
        <w:tc>
          <w:tcPr>
            <w:tcW w:w="675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8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5F329B" w:rsidRPr="00510B64" w:rsidTr="00173FAE">
        <w:tc>
          <w:tcPr>
            <w:tcW w:w="675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8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5F329B" w:rsidRPr="00510B64" w:rsidTr="00173FAE">
        <w:tc>
          <w:tcPr>
            <w:tcW w:w="675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8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5F329B" w:rsidRPr="00510B64" w:rsidTr="00173FAE">
        <w:tc>
          <w:tcPr>
            <w:tcW w:w="675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8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5F329B" w:rsidRPr="00510B64" w:rsidTr="00173FAE">
        <w:tc>
          <w:tcPr>
            <w:tcW w:w="675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 xml:space="preserve">7    </w:t>
            </w:r>
          </w:p>
        </w:tc>
        <w:tc>
          <w:tcPr>
            <w:tcW w:w="1418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5F329B" w:rsidRPr="00510B64" w:rsidTr="00173FAE">
        <w:tc>
          <w:tcPr>
            <w:tcW w:w="675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8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5F329B" w:rsidRPr="00510B64" w:rsidTr="00173FAE">
        <w:tc>
          <w:tcPr>
            <w:tcW w:w="675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8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5F329B" w:rsidRPr="00510B64" w:rsidTr="00173FAE">
        <w:tc>
          <w:tcPr>
            <w:tcW w:w="675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8" w:type="dxa"/>
          </w:tcPr>
          <w:p w:rsidR="005F329B" w:rsidRPr="00510B64" w:rsidRDefault="005F329B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</w:tbl>
    <w:p w:rsidR="005F329B" w:rsidRPr="00510B64" w:rsidRDefault="005F329B" w:rsidP="005F329B">
      <w:pPr>
        <w:rPr>
          <w:rFonts w:ascii="Times New Roman" w:hAnsi="Times New Roman" w:cs="Times New Roman"/>
        </w:rPr>
      </w:pPr>
    </w:p>
    <w:p w:rsidR="005F329B" w:rsidRPr="00510B64" w:rsidRDefault="005F329B" w:rsidP="005F329B">
      <w:pPr>
        <w:rPr>
          <w:rFonts w:ascii="Times New Roman" w:hAnsi="Times New Roman" w:cs="Times New Roman"/>
        </w:rPr>
      </w:pPr>
    </w:p>
    <w:p w:rsidR="005F329B" w:rsidRPr="00510B64" w:rsidRDefault="005F329B" w:rsidP="005F329B">
      <w:pPr>
        <w:rPr>
          <w:rFonts w:ascii="Times New Roman" w:hAnsi="Times New Roman" w:cs="Times New Roman"/>
        </w:rPr>
      </w:pPr>
    </w:p>
    <w:p w:rsidR="005F329B" w:rsidRPr="00510B64" w:rsidRDefault="005F329B" w:rsidP="005F329B">
      <w:pPr>
        <w:rPr>
          <w:rFonts w:ascii="Times New Roman" w:hAnsi="Times New Roman" w:cs="Times New Roman"/>
        </w:rPr>
      </w:pPr>
    </w:p>
    <w:p w:rsidR="005F329B" w:rsidRPr="00510B64" w:rsidRDefault="005F329B" w:rsidP="005F329B">
      <w:pPr>
        <w:rPr>
          <w:rFonts w:ascii="Times New Roman" w:hAnsi="Times New Roman" w:cs="Times New Roman"/>
        </w:rPr>
      </w:pPr>
    </w:p>
    <w:p w:rsidR="005F329B" w:rsidRPr="00510B64" w:rsidRDefault="005F329B" w:rsidP="005F329B">
      <w:pPr>
        <w:rPr>
          <w:rFonts w:ascii="Times New Roman" w:hAnsi="Times New Roman" w:cs="Times New Roman"/>
        </w:rPr>
      </w:pPr>
    </w:p>
    <w:p w:rsidR="005F329B" w:rsidRPr="00510B64" w:rsidRDefault="005F329B" w:rsidP="005F329B">
      <w:pPr>
        <w:rPr>
          <w:rFonts w:ascii="Times New Roman" w:hAnsi="Times New Roman" w:cs="Times New Roman"/>
        </w:rPr>
      </w:pPr>
    </w:p>
    <w:p w:rsidR="005F329B" w:rsidRPr="00510B64" w:rsidRDefault="005F329B" w:rsidP="005F329B">
      <w:pPr>
        <w:rPr>
          <w:rFonts w:ascii="Times New Roman" w:hAnsi="Times New Roman" w:cs="Times New Roman"/>
        </w:rPr>
      </w:pPr>
    </w:p>
    <w:p w:rsidR="005F329B" w:rsidRPr="00510B64" w:rsidRDefault="005F329B" w:rsidP="005F329B">
      <w:pPr>
        <w:rPr>
          <w:rFonts w:ascii="Times New Roman" w:hAnsi="Times New Roman" w:cs="Times New Roman"/>
        </w:rPr>
      </w:pPr>
    </w:p>
    <w:p w:rsidR="005F329B" w:rsidRPr="00510B64" w:rsidRDefault="005F329B" w:rsidP="005F329B">
      <w:pPr>
        <w:rPr>
          <w:rFonts w:ascii="Times New Roman" w:hAnsi="Times New Roman" w:cs="Times New Roman"/>
        </w:rPr>
      </w:pPr>
    </w:p>
    <w:p w:rsidR="005F329B" w:rsidRPr="00510B64" w:rsidRDefault="005F329B" w:rsidP="005F329B">
      <w:pPr>
        <w:rPr>
          <w:rFonts w:ascii="Times New Roman" w:hAnsi="Times New Roman" w:cs="Times New Roman"/>
        </w:rPr>
      </w:pPr>
    </w:p>
    <w:p w:rsidR="005F329B" w:rsidRPr="00510B64" w:rsidRDefault="005F329B" w:rsidP="005F329B">
      <w:pPr>
        <w:rPr>
          <w:rFonts w:ascii="Times New Roman" w:hAnsi="Times New Roman" w:cs="Times New Roman"/>
        </w:rPr>
      </w:pPr>
    </w:p>
    <w:p w:rsidR="005F329B" w:rsidRDefault="005F329B" w:rsidP="005F329B"/>
    <w:p w:rsidR="005F329B" w:rsidRDefault="005F329B" w:rsidP="005F329B"/>
    <w:p w:rsidR="005F329B" w:rsidRDefault="005F329B">
      <w:pPr>
        <w:sectPr w:rsidR="005F329B" w:rsidSect="005F329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F329B" w:rsidRDefault="005F329B"/>
    <w:p w:rsidR="005F329B" w:rsidRDefault="005F329B"/>
    <w:p w:rsidR="005F329B" w:rsidRDefault="005F329B"/>
    <w:sectPr w:rsidR="005F329B" w:rsidSect="005F329B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75F" w:rsidRDefault="001F775F" w:rsidP="00E24335">
      <w:pPr>
        <w:spacing w:after="0" w:line="240" w:lineRule="auto"/>
      </w:pPr>
      <w:r>
        <w:separator/>
      </w:r>
    </w:p>
  </w:endnote>
  <w:endnote w:type="continuationSeparator" w:id="0">
    <w:p w:rsidR="001F775F" w:rsidRDefault="001F775F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E2433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24335" w:rsidRDefault="00925B36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63481" w:rsidRPr="00163481">
            <w:rPr>
              <w:rFonts w:asciiTheme="majorHAnsi" w:hAnsiTheme="majorHAnsi"/>
              <w:b/>
              <w:noProof/>
            </w:rPr>
            <w:t>2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2433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24335" w:rsidRDefault="00E2433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24335" w:rsidRDefault="00E24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75F" w:rsidRDefault="001F775F" w:rsidP="00E24335">
      <w:pPr>
        <w:spacing w:after="0" w:line="240" w:lineRule="auto"/>
      </w:pPr>
      <w:r>
        <w:separator/>
      </w:r>
    </w:p>
  </w:footnote>
  <w:footnote w:type="continuationSeparator" w:id="0">
    <w:p w:rsidR="001F775F" w:rsidRDefault="001F775F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335" w:rsidRDefault="00676A45">
    <w:pPr>
      <w:pStyle w:val="Header"/>
    </w:pPr>
    <w:r>
      <w:tab/>
    </w:r>
    <w:r w:rsidR="00154402">
      <w:t xml:space="preserve">Earning Money </w:t>
    </w:r>
    <w:r>
      <w:t>Test</w:t>
    </w:r>
    <w:r w:rsidR="00154402">
      <w:tab/>
      <w:t>2012</w:t>
    </w:r>
    <w:r w:rsidR="00E24335">
      <w:tab/>
    </w:r>
    <w:r w:rsidR="00E24335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A45" w:rsidRPr="00676A45" w:rsidRDefault="00FB269C" w:rsidP="00FB269C">
    <w:pPr>
      <w:pStyle w:val="Header"/>
      <w:rPr>
        <w:rFonts w:ascii="Monotype Corsiva" w:hAnsi="Monotype Corsiva"/>
        <w:sz w:val="48"/>
        <w:szCs w:val="48"/>
      </w:rPr>
    </w:pPr>
    <w:r>
      <w:rPr>
        <w:rFonts w:ascii="Monotype Corsiva" w:hAnsi="Monotype Corsiva"/>
        <w:sz w:val="48"/>
        <w:szCs w:val="48"/>
      </w:rPr>
      <w:tab/>
    </w:r>
    <w:r w:rsidR="00676A45" w:rsidRPr="00676A45">
      <w:rPr>
        <w:rFonts w:ascii="Monotype Corsiva" w:hAnsi="Monotype Corsiva"/>
        <w:sz w:val="48"/>
        <w:szCs w:val="48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28C2744"/>
    <w:multiLevelType w:val="hybridMultilevel"/>
    <w:tmpl w:val="BB428864"/>
    <w:lvl w:ilvl="0" w:tplc="441EA1F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5F7E3122"/>
    <w:multiLevelType w:val="hybridMultilevel"/>
    <w:tmpl w:val="6032F018"/>
    <w:lvl w:ilvl="0" w:tplc="C846BE7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7CEB0CBE"/>
    <w:multiLevelType w:val="hybridMultilevel"/>
    <w:tmpl w:val="88BC1DE0"/>
    <w:lvl w:ilvl="0" w:tplc="4CA01BF2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FB0"/>
    <w:rsid w:val="00013474"/>
    <w:rsid w:val="00031826"/>
    <w:rsid w:val="00034138"/>
    <w:rsid w:val="00054524"/>
    <w:rsid w:val="00072016"/>
    <w:rsid w:val="000770C2"/>
    <w:rsid w:val="00092040"/>
    <w:rsid w:val="000F41E0"/>
    <w:rsid w:val="00134156"/>
    <w:rsid w:val="00154402"/>
    <w:rsid w:val="00163481"/>
    <w:rsid w:val="00164309"/>
    <w:rsid w:val="0018418B"/>
    <w:rsid w:val="0019427A"/>
    <w:rsid w:val="001B2CA9"/>
    <w:rsid w:val="001D75FA"/>
    <w:rsid w:val="001E504A"/>
    <w:rsid w:val="001F775F"/>
    <w:rsid w:val="002A3D0B"/>
    <w:rsid w:val="002D5AA9"/>
    <w:rsid w:val="002F08A0"/>
    <w:rsid w:val="003157FF"/>
    <w:rsid w:val="00325B6E"/>
    <w:rsid w:val="004355BF"/>
    <w:rsid w:val="00454C8B"/>
    <w:rsid w:val="004A7FD9"/>
    <w:rsid w:val="004E1905"/>
    <w:rsid w:val="004E5BED"/>
    <w:rsid w:val="00532CE0"/>
    <w:rsid w:val="00581FD4"/>
    <w:rsid w:val="005D7584"/>
    <w:rsid w:val="005E3D07"/>
    <w:rsid w:val="005F329B"/>
    <w:rsid w:val="00605251"/>
    <w:rsid w:val="00620828"/>
    <w:rsid w:val="006708B0"/>
    <w:rsid w:val="00676A45"/>
    <w:rsid w:val="00681B74"/>
    <w:rsid w:val="006D5D42"/>
    <w:rsid w:val="0070532A"/>
    <w:rsid w:val="0071284D"/>
    <w:rsid w:val="007222B1"/>
    <w:rsid w:val="00740932"/>
    <w:rsid w:val="007452A3"/>
    <w:rsid w:val="0075266A"/>
    <w:rsid w:val="007913C5"/>
    <w:rsid w:val="007B5CA8"/>
    <w:rsid w:val="007E34C7"/>
    <w:rsid w:val="008068B9"/>
    <w:rsid w:val="00823FB0"/>
    <w:rsid w:val="00834EF1"/>
    <w:rsid w:val="008839FB"/>
    <w:rsid w:val="00896AF6"/>
    <w:rsid w:val="008C1ECD"/>
    <w:rsid w:val="008C3260"/>
    <w:rsid w:val="008D3E75"/>
    <w:rsid w:val="008D7531"/>
    <w:rsid w:val="00915C54"/>
    <w:rsid w:val="00925B36"/>
    <w:rsid w:val="00932B35"/>
    <w:rsid w:val="00995DC9"/>
    <w:rsid w:val="009A1E43"/>
    <w:rsid w:val="009B3A7E"/>
    <w:rsid w:val="009C3922"/>
    <w:rsid w:val="00A3116E"/>
    <w:rsid w:val="00A66A0F"/>
    <w:rsid w:val="00A774D8"/>
    <w:rsid w:val="00A87A62"/>
    <w:rsid w:val="00B23E5A"/>
    <w:rsid w:val="00B3556B"/>
    <w:rsid w:val="00B56A89"/>
    <w:rsid w:val="00BD6FF3"/>
    <w:rsid w:val="00BF7A39"/>
    <w:rsid w:val="00C51347"/>
    <w:rsid w:val="00C6546B"/>
    <w:rsid w:val="00C67F16"/>
    <w:rsid w:val="00CA5977"/>
    <w:rsid w:val="00D01508"/>
    <w:rsid w:val="00DA59C6"/>
    <w:rsid w:val="00DB5487"/>
    <w:rsid w:val="00DB77AB"/>
    <w:rsid w:val="00DF2F12"/>
    <w:rsid w:val="00E24335"/>
    <w:rsid w:val="00E417C3"/>
    <w:rsid w:val="00E71ED7"/>
    <w:rsid w:val="00EA78AC"/>
    <w:rsid w:val="00EB29D3"/>
    <w:rsid w:val="00EF3C2B"/>
    <w:rsid w:val="00F27D76"/>
    <w:rsid w:val="00F35853"/>
    <w:rsid w:val="00F616DE"/>
    <w:rsid w:val="00F670BA"/>
    <w:rsid w:val="00F738B4"/>
    <w:rsid w:val="00FB269C"/>
    <w:rsid w:val="00FE5E3C"/>
    <w:rsid w:val="00FF1257"/>
    <w:rsid w:val="00FF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WME%20Mathematics%20Assessment%20Bank%202012\Basic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3ED3D-5B77-4547-BADC-01B91939A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Test 2012</Template>
  <TotalTime>682</TotalTime>
  <Pages>5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8569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14</cp:revision>
  <dcterms:created xsi:type="dcterms:W3CDTF">2011-11-10T00:36:00Z</dcterms:created>
  <dcterms:modified xsi:type="dcterms:W3CDTF">2012-03-02T22:54:00Z</dcterms:modified>
</cp:coreProperties>
</file>