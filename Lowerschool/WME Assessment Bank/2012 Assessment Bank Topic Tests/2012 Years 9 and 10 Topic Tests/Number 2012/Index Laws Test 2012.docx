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5E0875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577FE0" w:rsidRDefault="00577FE0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577FE0" w:rsidP="00577F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Index Laws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1F588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  <w:r w:rsidR="001F588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4A7FD9" w:rsidRPr="004E1905" w:rsidRDefault="004A7FD9" w:rsidP="00C617F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5E0875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C61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5E0875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C61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61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2" w:dyaOrig="4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18pt" o:ole="">
                  <v:imagedata r:id="rId9" o:title=""/>
                </v:shape>
                <o:OLEObject Type="Embed" ProgID="FXE300.Equation" ShapeID="_x0000_i1025" DrawAspect="Content" ObjectID="_1392273913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7FD9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41" w:dyaOrig="467">
                <v:shape id="_x0000_i1026" type="#_x0000_t75" style="width:63pt;height:18.75pt" o:ole="">
                  <v:imagedata r:id="rId11" o:title=""/>
                </v:shape>
                <o:OLEObject Type="Embed" ProgID="FXE300.Equation" ShapeID="_x0000_i1026" DrawAspect="Content" ObjectID="_1392273914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A7FD9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92" w:dyaOrig="467">
                <v:shape id="_x0000_i1027" type="#_x0000_t75" style="width:77.25pt;height:18.75pt" o:ole="">
                  <v:imagedata r:id="rId13" o:title=""/>
                </v:shape>
                <o:OLEObject Type="Embed" ProgID="FXE300.Equation" ShapeID="_x0000_i1027" DrawAspect="Content" ObjectID="_1392273915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913" w:dyaOrig="975">
                <v:shape id="_x0000_i1028" type="#_x0000_t75" style="width:37.5pt;height:39pt" o:ole="">
                  <v:imagedata r:id="rId15" o:title=""/>
                </v:shape>
                <o:OLEObject Type="Embed" ProgID="FXE300.Equation" ShapeID="_x0000_i1028" DrawAspect="Content" ObjectID="_1392273916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1" w:dyaOrig="514">
                <v:shape id="_x0000_i1029" type="#_x0000_t75" style="width:50.25pt;height:20.25pt" o:ole="">
                  <v:imagedata r:id="rId17" o:title=""/>
                </v:shape>
                <o:OLEObject Type="Embed" ProgID="FXE300.Equation" ShapeID="_x0000_i1029" DrawAspect="Content" ObjectID="_1392273917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343749" w:rsidRDefault="00343749" w:rsidP="0034374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514">
                <v:shape id="_x0000_i1030" type="#_x0000_t75" style="width:44.25pt;height:20.25pt" o:ole="">
                  <v:imagedata r:id="rId19" o:title=""/>
                </v:shape>
                <o:OLEObject Type="Embed" ProgID="FXE300.Equation" ShapeID="_x0000_i1030" DrawAspect="Content" ObjectID="_1392273918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 </w:t>
            </w:r>
            <w:r w:rsidRPr="00343749">
              <w:rPr>
                <w:rFonts w:ascii="Times New Roman" w:hAnsi="Times New Roman" w:cs="Times New Roman"/>
                <w:color w:val="FF0000"/>
                <w:position w:val="-40"/>
                <w:sz w:val="24"/>
                <w:szCs w:val="24"/>
              </w:rPr>
              <w:object w:dxaOrig="981" w:dyaOrig="976">
                <v:shape id="_x0000_i1031" type="#_x0000_t75" style="width:37.5pt;height:37.5pt" o:ole="">
                  <v:imagedata r:id="rId21" o:title=""/>
                </v:shape>
                <o:OLEObject Type="Embed" ProgID="FXE300.Equation" ShapeID="_x0000_i1031" DrawAspect="Content" ObjectID="_1392273919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63" w:dyaOrig="467">
                <v:shape id="_x0000_i1032" type="#_x0000_t75" style="width:27pt;height:18.75pt" o:ole="">
                  <v:imagedata r:id="rId23" o:title=""/>
                </v:shape>
                <o:OLEObject Type="Embed" ProgID="FXE300.Equation" ShapeID="_x0000_i1032" DrawAspect="Content" ObjectID="_1392273920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using an index.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34374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proofErr w:type="gramEnd"/>
            <w:r w:rsidR="00CB0384"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32" w:dyaOrig="467">
                <v:shape id="_x0000_i1033" type="#_x0000_t75" style="width:18pt;height:18.75pt" o:ole="">
                  <v:imagedata r:id="rId25" o:title=""/>
                </v:shape>
                <o:OLEObject Type="Embed" ProgID="FXE300.Equation" ShapeID="_x0000_i1033" DrawAspect="Content" ObjectID="_1392273921" r:id="rId26"/>
              </w:object>
            </w:r>
            <w:r w:rsidR="00CB03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CB038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5" w:dyaOrig="467">
                <v:shape id="_x0000_i1034" type="#_x0000_t75" style="width:63pt;height:18.75pt" o:ole="">
                  <v:imagedata r:id="rId27" o:title=""/>
                </v:shape>
                <o:OLEObject Type="Embed" ProgID="FXE300.Equation" ShapeID="_x0000_i1034" DrawAspect="Content" ObjectID="_1392273922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B0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3441D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17" w:dyaOrig="467">
                <v:shape id="_x0000_i1035" type="#_x0000_t75" style="width:66pt;height:18.75pt" o:ole="">
                  <v:imagedata r:id="rId29" o:title=""/>
                </v:shape>
                <o:OLEObject Type="Embed" ProgID="FXE300.Equation" ShapeID="_x0000_i1035" DrawAspect="Content" ObjectID="_1392273923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344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3441D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74" w:dyaOrig="467">
                <v:shape id="_x0000_i1036" type="#_x0000_t75" style="width:64.5pt;height:18.75pt" o:ole="">
                  <v:imagedata r:id="rId31" o:title=""/>
                </v:shape>
                <o:OLEObject Type="Embed" ProgID="FXE300.Equation" ShapeID="_x0000_i1036" DrawAspect="Content" ObjectID="_1392273924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344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3441D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0" w:dyaOrig="467">
                <v:shape id="_x0000_i1037" type="#_x0000_t75" style="width:66pt;height:18.75pt" o:ole="">
                  <v:imagedata r:id="rId33" o:title=""/>
                </v:shape>
                <o:OLEObject Type="Embed" ProgID="FXE300.Equation" ShapeID="_x0000_i1037" DrawAspect="Content" ObjectID="_1392273925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3441D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29" w:dyaOrig="467">
                <v:shape id="_x0000_i1038" type="#_x0000_t75" style="width:91.5pt;height:18.75pt" o:ole="">
                  <v:imagedata r:id="rId35" o:title=""/>
                </v:shape>
                <o:OLEObject Type="Embed" ProgID="FXE300.Equation" ShapeID="_x0000_i1038" DrawAspect="Content" ObjectID="_1392273926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3441D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7" w:dyaOrig="467">
                <v:shape id="_x0000_i1039" type="#_x0000_t75" style="width:88.5pt;height:18.75pt" o:ole="">
                  <v:imagedata r:id="rId37" o:title=""/>
                </v:shape>
                <o:OLEObject Type="Embed" ProgID="FXE300.Equation" ShapeID="_x0000_i1039" DrawAspect="Content" ObjectID="_1392273927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41DD" w:rsidRDefault="003441DD" w:rsidP="003441D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41DD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1077" w:dyaOrig="975">
                <v:shape id="_x0000_i1040" type="#_x0000_t75" style="width:44.25pt;height:39pt" o:ole="">
                  <v:imagedata r:id="rId39" o:title=""/>
                </v:shape>
                <o:OLEObject Type="Embed" ProgID="FXE300.Equation" ShapeID="_x0000_i1040" DrawAspect="Content" ObjectID="_1392273928" r:id="rId4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FA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distance to the star K137 is 48 000 000 000 000 000 km. Express this in scientific notation.</w:t>
            </w:r>
          </w:p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04" w:rsidRPr="00FF1B42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FA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diameter of a microscopic particle is 0.000 000 046 metres. Write this in scientific notation.</w:t>
            </w:r>
          </w:p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04" w:rsidRPr="00FF1B42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FA1204" w:rsidP="00FA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FA120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8" w:dyaOrig="467">
                <v:shape id="_x0000_i1041" type="#_x0000_t75" style="width:60.75pt;height:19.5pt" o:ole="">
                  <v:imagedata r:id="rId41" o:title=""/>
                </v:shape>
                <o:OLEObject Type="Embed" ProgID="FXE300.Equation" ShapeID="_x0000_i1041" DrawAspect="Content" ObjectID="_1392273929" r:id="rId42"/>
              </w:object>
            </w:r>
            <w:r w:rsidR="005E0875">
              <w:rPr>
                <w:rFonts w:ascii="Times New Roman" w:hAnsi="Times New Roman" w:cs="Times New Roman"/>
                <w:sz w:val="24"/>
                <w:szCs w:val="24"/>
              </w:rPr>
              <w:t xml:space="preserve"> without using scientific notation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204" w:rsidRPr="00FF1B42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FA1204" w:rsidP="00FA1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FA120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63" w:dyaOrig="467" w14:anchorId="3D42F7B5">
                <v:shape id="_x0000_i1042" type="#_x0000_t75" style="width:70.5pt;height:19.5pt" o:ole="">
                  <v:imagedata r:id="rId43" o:title=""/>
                </v:shape>
                <o:OLEObject Type="Embed" ProgID="FXE300.Equation" ShapeID="_x0000_i1042" DrawAspect="Content" ObjectID="_1392273930" r:id="rId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</w:t>
            </w:r>
            <w:r w:rsidR="005E0875"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decim</w:t>
            </w:r>
            <w:r w:rsidR="005E0875">
              <w:rPr>
                <w:rFonts w:ascii="Times New Roman" w:hAnsi="Times New Roman" w:cs="Times New Roman"/>
                <w:sz w:val="24"/>
                <w:szCs w:val="24"/>
              </w:rPr>
              <w:t>al numeral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204" w:rsidRPr="00FF1B42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393A61" w:rsidP="00393A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Pr="00393A6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39" w:dyaOrig="739">
                <v:shape id="_x0000_i1043" type="#_x0000_t75" style="width:13.5pt;height:29.25pt" o:ole="">
                  <v:imagedata r:id="rId45" o:title=""/>
                </v:shape>
                <o:OLEObject Type="Embed" ProgID="FXE300.Equation" ShapeID="_x0000_i1043" DrawAspect="Content" ObjectID="_1392273931" r:id="rId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using indices</w:t>
            </w:r>
          </w:p>
          <w:p w:rsidR="00FA1204" w:rsidRPr="00FF1B42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FA1204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393A61" w:rsidP="00393A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 </w:t>
            </w:r>
            <w:proofErr w:type="gramEnd"/>
            <w:r w:rsidRPr="00393A6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739">
                <v:shape id="_x0000_i1044" type="#_x0000_t75" style="width:21pt;height:29.25pt" o:ole="">
                  <v:imagedata r:id="rId47" o:title=""/>
                </v:shape>
                <o:OLEObject Type="Embed" ProgID="FXE300.Equation" ShapeID="_x0000_i1044" DrawAspect="Content" ObjectID="_1392273932" r:id="rId4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04" w:rsidRPr="004E1905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393A61" w:rsidP="00393A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 </w:t>
            </w:r>
            <w:proofErr w:type="gramEnd"/>
            <w:r w:rsidRPr="00393A6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739">
                <v:shape id="_x0000_i1045" type="#_x0000_t75" style="width:21pt;height:29.25pt" o:ole="">
                  <v:imagedata r:id="rId49" o:title=""/>
                </v:shape>
                <o:OLEObject Type="Embed" ProgID="FXE300.Equation" ShapeID="_x0000_i1045" DrawAspect="Content" ObjectID="_1392273933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04" w:rsidRPr="004E1905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393A61" w:rsidRDefault="00393A61" w:rsidP="00393A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Pr="00393A6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2" w:dyaOrig="573">
                <v:shape id="_x0000_i1046" type="#_x0000_t75" style="width:24.75pt;height:23.25pt" o:ole="">
                  <v:imagedata r:id="rId51" o:title=""/>
                </v:shape>
                <o:OLEObject Type="Embed" ProgID="FXE300.Equation" ShapeID="_x0000_i1046" DrawAspect="Content" ObjectID="_1392273934" r:id="rId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power of </w:t>
            </w:r>
            <w:r w:rsidRPr="00393A61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04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04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A1204" w:rsidRDefault="00FA1204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393A61" w:rsidP="00393A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60" w:dyaOrig="739">
                <v:shape id="_x0000_i1047" type="#_x0000_t75" style="width:60pt;height:29.25pt" o:ole="">
                  <v:imagedata r:id="rId53" o:title=""/>
                </v:shape>
                <o:OLEObject Type="Embed" ProgID="FXE300.Equation" ShapeID="_x0000_i1047" DrawAspect="Content" ObjectID="_1392273935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3A61" w:rsidRPr="00FF1B42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A1204" w:rsidRPr="004E1905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3A61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393A61" w:rsidP="00393A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72" w:dyaOrig="739">
                <v:shape id="_x0000_i1048" type="#_x0000_t75" style="width:101.25pt;height:29.25pt" o:ole="">
                  <v:imagedata r:id="rId55" o:title=""/>
                </v:shape>
                <o:OLEObject Type="Embed" ProgID="FXE300.Equation" ShapeID="_x0000_i1048" DrawAspect="Content" ObjectID="_1392273936" r:id="rId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3A61" w:rsidRPr="00FF1B42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93A61" w:rsidRPr="00FF1B42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3A61" w:rsidRPr="004E1905" w:rsidRDefault="00393A61" w:rsidP="0039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93A61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A61" w:rsidRDefault="00393A61" w:rsidP="00C617F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1F6713">
              <w:rPr>
                <w:rFonts w:ascii="Times New Roman" w:hAnsi="Times New Roman" w:cs="Times New Roman"/>
                <w:color w:val="FF0000"/>
                <w:position w:val="-50"/>
                <w:sz w:val="24"/>
                <w:szCs w:val="24"/>
              </w:rPr>
              <w:object w:dxaOrig="1203" w:dyaOrig="1538" w14:anchorId="29413BAC">
                <v:shape id="_x0000_i1049" type="#_x0000_t75" style="width:49.5pt;height:61.5pt" o:ole="">
                  <v:imagedata r:id="rId57" o:title=""/>
                </v:shape>
                <o:OLEObject Type="Embed" ProgID="FXE300.Equation" ShapeID="_x0000_i1049" DrawAspect="Content" ObjectID="_1392273937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3A61" w:rsidRPr="00FF1B42" w:rsidRDefault="00393A61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93A61" w:rsidRPr="00FF1B42" w:rsidRDefault="00393A61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3A61" w:rsidRPr="004E1905" w:rsidRDefault="00393A61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93A61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393A61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393A61" w:rsidRDefault="00393A61" w:rsidP="00C617F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="001F6713" w:rsidRPr="003437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87" w:dyaOrig="814" w14:anchorId="4F8B5544">
                <v:shape id="_x0000_i1050" type="#_x0000_t75" style="width:65.25pt;height:32.25pt" o:ole="">
                  <v:imagedata r:id="rId59" o:title=""/>
                </v:shape>
                <o:OLEObject Type="Embed" ProgID="FXE300.Equation" ShapeID="_x0000_i1050" DrawAspect="Content" ObjectID="_1392273938" r:id="rId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3A61" w:rsidRPr="00FF1B42" w:rsidRDefault="00393A61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93A61" w:rsidRPr="00FF1B42" w:rsidRDefault="00393A61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3A61" w:rsidRPr="004E1905" w:rsidRDefault="00393A61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61"/>
          <w:footerReference w:type="default" r:id="rId62"/>
          <w:headerReference w:type="first" r:id="rId6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EA78AC" w:rsidRPr="004E1905" w:rsidTr="005E0875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C617F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EA78AC" w:rsidP="00C617F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77FE0" w:rsidRDefault="00577FE0" w:rsidP="00577F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577FE0" w:rsidRDefault="00577FE0" w:rsidP="00577F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A78AC" w:rsidRDefault="00577FE0" w:rsidP="00577F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Index Laws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1F588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1F5881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5E0875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5E0875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  <w:tcBorders>
              <w:top w:val="nil"/>
            </w:tcBorders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1F6713" w:rsidRPr="003F1CF5" w:rsidRDefault="001F6713" w:rsidP="00C617F6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25" w:dyaOrig="467">
                <v:shape id="_x0000_i1051" type="#_x0000_t75" style="width:1in;height:21pt" o:ole="">
                  <v:imagedata r:id="rId64" o:title=""/>
                </v:shape>
                <o:OLEObject Type="Embed" ProgID="FXE300.Equation" ShapeID="_x0000_i1051" DrawAspect="Content" ObjectID="_1392273939" r:id="rId65"/>
              </w:object>
            </w:r>
            <w:r w:rsidRPr="003F1CF5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8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F1C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12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8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12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15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1F6713" w:rsidRPr="003F1CF5" w:rsidRDefault="001F6713" w:rsidP="00C617F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301" w:dyaOrig="975" w14:anchorId="48A6A2CD">
                <v:shape id="_x0000_i1052" type="#_x0000_t75" style="width:49.5pt;height:37.5pt" o:ole="">
                  <v:imagedata r:id="rId66" o:title=""/>
                </v:shape>
                <o:OLEObject Type="Embed" ProgID="FXE300.Equation" ShapeID="_x0000_i1052" DrawAspect="Content" ObjectID="_1392273940" r:id="rId67"/>
              </w:object>
            </w:r>
          </w:p>
          <w:p w:rsidR="001F6713" w:rsidRPr="003F1CF5" w:rsidRDefault="001F6713" w:rsidP="00C617F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3F1C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3F1C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3F1C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8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1F6713" w:rsidRPr="003F1CF5" w:rsidRDefault="002E561F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93" w:dyaOrig="467" w14:anchorId="3C361439">
                <v:shape id="_x0000_i1053" type="#_x0000_t75" style="width:98.25pt;height:20.25pt" o:ole="">
                  <v:imagedata r:id="rId68" o:title=""/>
                </v:shape>
                <o:OLEObject Type="Embed" ProgID="FXE300.Equation" ShapeID="_x0000_i1053" DrawAspect="Content" ObjectID="_1392273941" r:id="rId69"/>
              </w:object>
            </w:r>
            <w:r w:rsidR="001F6713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2E561F"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61F" w:rsidRPr="003F1C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61F" w:rsidRPr="003F1CF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6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61F" w:rsidRPr="003F1CF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2E561F" w:rsidRPr="003F1CF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5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561F" w:rsidRPr="003F1CF5">
              <w:rPr>
                <w:rFonts w:ascii="Times New Roman" w:hAnsi="Times New Roman" w:cs="Times New Roman"/>
                <w:sz w:val="24"/>
                <w:szCs w:val="24"/>
              </w:rPr>
              <w:object w:dxaOrig="2297" w:dyaOrig="467" w14:anchorId="50A10290">
                <v:shape id="_x0000_i1054" type="#_x0000_t75" style="width:100.5pt;height:20.25pt" o:ole="">
                  <v:imagedata r:id="rId70" o:title=""/>
                </v:shape>
                <o:OLEObject Type="Embed" ProgID="FXE300.Equation" ShapeID="_x0000_i1054" DrawAspect="Content" ObjectID="_1392273942" r:id="rId7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A.         </w:t>
            </w:r>
            <w:r w:rsidR="002E561F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91" w:dyaOrig="467" w14:anchorId="4BEC3C75">
                <v:shape id="_x0000_i1055" type="#_x0000_t75" style="width:43.5pt;height:18.75pt" o:ole="">
                  <v:imagedata r:id="rId72" o:title=""/>
                </v:shape>
                <o:OLEObject Type="Embed" ProgID="FXE300.Equation" ShapeID="_x0000_i1055" DrawAspect="Content" ObjectID="_1392273943" r:id="rId73"/>
              </w:object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2E561F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91" w:dyaOrig="467">
                <v:shape id="_x0000_i1056" type="#_x0000_t75" style="width:43.5pt;height:18.75pt" o:ole="">
                  <v:imagedata r:id="rId74" o:title=""/>
                </v:shape>
                <o:OLEObject Type="Embed" ProgID="FXE300.Equation" ShapeID="_x0000_i1056" DrawAspect="Content" ObjectID="_1392273944" r:id="rId7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  </w:t>
            </w:r>
            <w:r w:rsidR="002E561F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71" w:dyaOrig="467">
                <v:shape id="_x0000_i1057" type="#_x0000_t75" style="width:30.75pt;height:18.75pt" o:ole="">
                  <v:imagedata r:id="rId76" o:title=""/>
                </v:shape>
                <o:OLEObject Type="Embed" ProgID="FXE300.Equation" ShapeID="_x0000_i1057" DrawAspect="Content" ObjectID="_1392273945" r:id="rId7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       D.      </w:t>
            </w:r>
            <w:r w:rsidR="002E561F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31" w:dyaOrig="467">
                <v:shape id="_x0000_i1058" type="#_x0000_t75" style="width:36.75pt;height:18.75pt" o:ole="">
                  <v:imagedata r:id="rId78" o:title=""/>
                </v:shape>
                <o:OLEObject Type="Embed" ProgID="FXE300.Equation" ShapeID="_x0000_i1058" DrawAspect="Content" ObjectID="_1392273946" r:id="rId79"/>
              </w:objec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1F6713" w:rsidRPr="003F1CF5" w:rsidRDefault="002E561F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object w:dxaOrig="1617" w:dyaOrig="514">
                <v:shape id="_x0000_i1059" type="#_x0000_t75" style="width:70.5pt;height:22.5pt" o:ole="">
                  <v:imagedata r:id="rId80" o:title=""/>
                </v:shape>
                <o:OLEObject Type="Embed" ProgID="FXE300.Equation" ShapeID="_x0000_i1059" DrawAspect="Content" ObjectID="_1392273947" r:id="rId81"/>
              </w:objec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61F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13" w:dyaOrig="467">
                <v:shape id="_x0000_i1060" type="#_x0000_t75" style="width:36.75pt;height:18.75pt" o:ole="">
                  <v:imagedata r:id="rId82" o:title=""/>
                </v:shape>
                <o:OLEObject Type="Embed" ProgID="FXE300.Equation" ShapeID="_x0000_i1060" DrawAspect="Content" ObjectID="_1392273948" r:id="rId8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6" w:dyaOrig="467">
                <v:shape id="_x0000_i1061" type="#_x0000_t75" style="width:41.25pt;height:18.75pt" o:ole="">
                  <v:imagedata r:id="rId84" o:title=""/>
                </v:shape>
                <o:OLEObject Type="Embed" ProgID="FXE300.Equation" ShapeID="_x0000_i1061" DrawAspect="Content" ObjectID="_1392273949" r:id="rId85"/>
              </w:object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3" w:dyaOrig="467">
                <v:shape id="_x0000_i1062" type="#_x0000_t75" style="width:42.75pt;height:18.75pt" o:ole="">
                  <v:imagedata r:id="rId86" o:title=""/>
                </v:shape>
                <o:OLEObject Type="Embed" ProgID="FXE300.Equation" ShapeID="_x0000_i1062" DrawAspect="Content" ObjectID="_1392273950" r:id="rId8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85" w:dyaOrig="467">
                <v:shape id="_x0000_i1063" type="#_x0000_t75" style="width:47.25pt;height:18.75pt" o:ole="">
                  <v:imagedata r:id="rId88" o:title=""/>
                </v:shape>
                <o:OLEObject Type="Embed" ProgID="FXE300.Equation" ShapeID="_x0000_i1063" DrawAspect="Content" ObjectID="_1392273951" r:id="rId89"/>
              </w:objec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The fraction  </w:t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949" w:dyaOrig="975" w14:anchorId="42DA2F0B">
                <v:shape id="_x0000_i1064" type="#_x0000_t75" style="width:33.75pt;height:35.25pt" o:ole="">
                  <v:imagedata r:id="rId90" o:title=""/>
                </v:shape>
                <o:OLEObject Type="Embed" ProgID="FXE300.Equation" ShapeID="_x0000_i1064" DrawAspect="Content" ObjectID="_1392273952" r:id="rId9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simplifies to: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5" type="#_x0000_t75" style="width:14.25pt;height:26.25pt" o:ole="">
                  <v:imagedata r:id="rId92" o:title=""/>
                </v:shape>
                <o:OLEObject Type="Embed" ProgID="FXE300.Equation" ShapeID="_x0000_i1065" DrawAspect="Content" ObjectID="_1392273953" r:id="rId9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6" type="#_x0000_t75" style="width:14.25pt;height:26.25pt" o:ole="">
                  <v:imagedata r:id="rId94" o:title=""/>
                </v:shape>
                <o:OLEObject Type="Embed" ProgID="FXE300.Equation" ShapeID="_x0000_i1066" DrawAspect="Content" ObjectID="_1392273954" r:id="rId95"/>
              </w:object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7" type="#_x0000_t75" style="width:14.25pt;height:26.25pt" o:ole="">
                  <v:imagedata r:id="rId96" o:title=""/>
                </v:shape>
                <o:OLEObject Type="Embed" ProgID="FXE300.Equation" ShapeID="_x0000_i1067" DrawAspect="Content" ObjectID="_1392273955" r:id="rId97"/>
              </w:object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68" type="#_x0000_t75" style="width:20.25pt;height:13.5pt" o:ole="">
                  <v:imagedata r:id="rId98" o:title=""/>
                </v:shape>
                <o:OLEObject Type="Embed" ProgID="FXE300.Equation" ShapeID="_x0000_i1068" DrawAspect="Content" ObjectID="_1392273956" r:id="rId99"/>
              </w:object>
            </w:r>
            <w:r w:rsidR="00C617F6"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713" w:rsidRPr="004E1905" w:rsidTr="005E0875">
        <w:trPr>
          <w:cantSplit/>
        </w:trPr>
        <w:tc>
          <w:tcPr>
            <w:tcW w:w="534" w:type="dxa"/>
          </w:tcPr>
          <w:p w:rsidR="001F6713" w:rsidRPr="003F1CF5" w:rsidRDefault="001F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1F6713" w:rsidRPr="003F1CF5" w:rsidRDefault="00C617F6" w:rsidP="00C617F6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13" w:dyaOrig="514">
                <v:shape id="_x0000_i1069" type="#_x0000_t75" style="width:57.75pt;height:19.5pt" o:ole="">
                  <v:imagedata r:id="rId100" o:title=""/>
                </v:shape>
                <o:OLEObject Type="Embed" ProgID="FXE300.Equation" ShapeID="_x0000_i1069" DrawAspect="Content" ObjectID="_1392273957" r:id="rId101"/>
              </w:object>
            </w:r>
            <w:r w:rsidRPr="003F1CF5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14" w:dyaOrig="467">
                <v:shape id="_x0000_i1070" type="#_x0000_t75" style="width:42.75pt;height:17.25pt" o:ole="">
                  <v:imagedata r:id="rId102" o:title=""/>
                </v:shape>
                <o:OLEObject Type="Embed" ProgID="FXE300.Equation" ShapeID="_x0000_i1070" DrawAspect="Content" ObjectID="_1392273958" r:id="rId10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14" w:dyaOrig="467">
                <v:shape id="_x0000_i1071" type="#_x0000_t75" style="width:42.75pt;height:17.25pt" o:ole="">
                  <v:imagedata r:id="rId104" o:title=""/>
                </v:shape>
                <o:OLEObject Type="Embed" ProgID="FXE300.Equation" ShapeID="_x0000_i1071" DrawAspect="Content" ObjectID="_1392273959" r:id="rId10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74" w:dyaOrig="467">
                <v:shape id="_x0000_i1072" type="#_x0000_t75" style="width:48.75pt;height:17.25pt" o:ole="">
                  <v:imagedata r:id="rId106" o:title=""/>
                </v:shape>
                <o:OLEObject Type="Embed" ProgID="FXE300.Equation" ShapeID="_x0000_i1072" DrawAspect="Content" ObjectID="_1392273960" r:id="rId10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17F6"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74" w:dyaOrig="467">
                <v:shape id="_x0000_i1073" type="#_x0000_t75" style="width:48.75pt;height:17.25pt" o:ole="">
                  <v:imagedata r:id="rId108" o:title=""/>
                </v:shape>
                <o:OLEObject Type="Embed" ProgID="FXE300.Equation" ShapeID="_x0000_i1073" DrawAspect="Content" ObjectID="_1392273961" r:id="rId109"/>
              </w:object>
            </w:r>
          </w:p>
          <w:p w:rsidR="001F6713" w:rsidRPr="003F1CF5" w:rsidRDefault="001F6713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767" w:rsidRPr="004E1905" w:rsidTr="005E0875">
        <w:trPr>
          <w:cantSplit/>
        </w:trPr>
        <w:tc>
          <w:tcPr>
            <w:tcW w:w="534" w:type="dxa"/>
          </w:tcPr>
          <w:p w:rsidR="00A07767" w:rsidRPr="003F1CF5" w:rsidRDefault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A07767" w:rsidRPr="003F1CF5" w:rsidRDefault="00A07767" w:rsidP="00C617F6">
            <w:pPr>
              <w:rPr>
                <w:rFonts w:ascii="Times New Roman" w:hAnsi="Times New Roman" w:cs="Times New Roman"/>
                <w:i/>
                <w:position w:val="-8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73" w:dyaOrig="467">
                <v:shape id="_x0000_i1074" type="#_x0000_t75" style="width:34.5pt;height:18.75pt" o:ole="">
                  <v:imagedata r:id="rId110" o:title=""/>
                </v:shape>
                <o:OLEObject Type="Embed" ProgID="FXE300.Equation" ShapeID="_x0000_i1074" DrawAspect="Content" ObjectID="_1392273962" r:id="rId111"/>
              </w:object>
            </w:r>
            <w:r w:rsidRPr="003F1CF5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1" w:dyaOrig="365">
                <v:shape id="_x0000_i1075" type="#_x0000_t75" style="width:13.5pt;height:14.25pt" o:ole="">
                  <v:imagedata r:id="rId112" o:title=""/>
                </v:shape>
                <o:OLEObject Type="Embed" ProgID="FXE300.Equation" ShapeID="_x0000_i1075" DrawAspect="Content" ObjectID="_1392273963" r:id="rId11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405" w:dyaOrig="725">
                <v:shape id="_x0000_i1076" type="#_x0000_t75" style="width:15.75pt;height:28.5pt" o:ole="">
                  <v:imagedata r:id="rId114" o:title=""/>
                </v:shape>
                <o:OLEObject Type="Embed" ProgID="FXE300.Equation" ShapeID="_x0000_i1076" DrawAspect="Content" ObjectID="_1392273964" r:id="rId11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45" w:dyaOrig="725">
                <v:shape id="_x0000_i1077" type="#_x0000_t75" style="width:9.75pt;height:28.5pt" o:ole="">
                  <v:imagedata r:id="rId116" o:title=""/>
                </v:shape>
                <o:OLEObject Type="Embed" ProgID="FXE300.Equation" ShapeID="_x0000_i1077" DrawAspect="Content" ObjectID="_1392273965" r:id="rId11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45" w:dyaOrig="725">
                <v:shape id="_x0000_i1078" type="#_x0000_t75" style="width:9.75pt;height:28.5pt" o:ole="">
                  <v:imagedata r:id="rId118" o:title=""/>
                </v:shape>
                <o:OLEObject Type="Embed" ProgID="FXE300.Equation" ShapeID="_x0000_i1078" DrawAspect="Content" ObjectID="_1392273966" r:id="rId119"/>
              </w:object>
            </w: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767" w:rsidRPr="004E1905" w:rsidTr="005E0875">
        <w:trPr>
          <w:cantSplit/>
        </w:trPr>
        <w:tc>
          <w:tcPr>
            <w:tcW w:w="534" w:type="dxa"/>
          </w:tcPr>
          <w:p w:rsidR="00A07767" w:rsidRPr="003F1CF5" w:rsidRDefault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A07767" w:rsidRPr="003F1CF5" w:rsidRDefault="00A07767" w:rsidP="00C617F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87" w:dyaOrig="467">
                <v:shape id="_x0000_i1079" type="#_x0000_t75" style="width:85.5pt;height:18.75pt" o:ole="">
                  <v:imagedata r:id="rId120" o:title=""/>
                </v:shape>
                <o:OLEObject Type="Embed" ProgID="FXE300.Equation" ShapeID="_x0000_i1079" DrawAspect="Content" ObjectID="_1392273967" r:id="rId121"/>
              </w:object>
            </w:r>
          </w:p>
          <w:p w:rsidR="00A07767" w:rsidRPr="003F1CF5" w:rsidRDefault="00A07767" w:rsidP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767" w:rsidRPr="003F1CF5" w:rsidRDefault="00A07767" w:rsidP="00A077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467">
                <v:shape id="_x0000_i1080" type="#_x0000_t75" style="width:46.5pt;height:18.75pt" o:ole="">
                  <v:imagedata r:id="rId122" o:title=""/>
                </v:shape>
                <o:OLEObject Type="Embed" ProgID="FXE300.Equation" ShapeID="_x0000_i1080" DrawAspect="Content" ObjectID="_1392273968" r:id="rId12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467">
                <v:shape id="_x0000_i1081" type="#_x0000_t75" style="width:42pt;height:18.75pt" o:ole="">
                  <v:imagedata r:id="rId124" o:title=""/>
                </v:shape>
                <o:OLEObject Type="Embed" ProgID="FXE300.Equation" ShapeID="_x0000_i1081" DrawAspect="Content" ObjectID="_1392273969" r:id="rId12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93" w:dyaOrig="467">
                <v:shape id="_x0000_i1082" type="#_x0000_t75" style="width:32.25pt;height:18.75pt" o:ole="">
                  <v:imagedata r:id="rId126" o:title=""/>
                </v:shape>
                <o:OLEObject Type="Embed" ProgID="FXE300.Equation" ShapeID="_x0000_i1082" DrawAspect="Content" ObjectID="_1392273970" r:id="rId12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467">
                <v:shape id="_x0000_i1083" type="#_x0000_t75" style="width:27.75pt;height:18.75pt" o:ole="">
                  <v:imagedata r:id="rId128" o:title=""/>
                </v:shape>
                <o:OLEObject Type="Embed" ProgID="FXE300.Equation" ShapeID="_x0000_i1083" DrawAspect="Content" ObjectID="_1392273971" r:id="rId129"/>
              </w:object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ab/>
            </w: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</w:tc>
      </w:tr>
      <w:tr w:rsidR="00A07767" w:rsidRPr="004E1905" w:rsidTr="005E0875">
        <w:trPr>
          <w:cantSplit/>
        </w:trPr>
        <w:tc>
          <w:tcPr>
            <w:tcW w:w="534" w:type="dxa"/>
          </w:tcPr>
          <w:p w:rsidR="00A07767" w:rsidRPr="003F1CF5" w:rsidRDefault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A07767" w:rsidRPr="003F1CF5" w:rsidRDefault="002B7555" w:rsidP="00A07767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4" w:dyaOrig="467">
                <v:shape id="_x0000_i1084" type="#_x0000_t75" style="width:93pt;height:18.75pt" o:ole="">
                  <v:imagedata r:id="rId130" o:title=""/>
                </v:shape>
                <o:OLEObject Type="Embed" ProgID="FXE300.Equation" ShapeID="_x0000_i1084" DrawAspect="Content" ObjectID="_1392273972" r:id="rId131"/>
              </w:object>
            </w:r>
          </w:p>
          <w:p w:rsidR="00A07767" w:rsidRPr="003F1CF5" w:rsidRDefault="00A07767" w:rsidP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767" w:rsidRPr="003F1CF5" w:rsidRDefault="00A07767" w:rsidP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B7555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6" w:dyaOrig="467">
                <v:shape id="_x0000_i1085" type="#_x0000_t75" style="width:34.5pt;height:18.75pt" o:ole="">
                  <v:imagedata r:id="rId132" o:title=""/>
                </v:shape>
                <o:OLEObject Type="Embed" ProgID="FXE300.Equation" ShapeID="_x0000_i1085" DrawAspect="Content" ObjectID="_1392273973" r:id="rId13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B7555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0" w:dyaOrig="467">
                <v:shape id="_x0000_i1086" type="#_x0000_t75" style="width:43.5pt;height:18.75pt" o:ole="">
                  <v:imagedata r:id="rId134" o:title=""/>
                </v:shape>
                <o:OLEObject Type="Embed" ProgID="FXE300.Equation" ShapeID="_x0000_i1086" DrawAspect="Content" ObjectID="_1392273974" r:id="rId13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B7555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87" type="#_x0000_t75" style="width:16.5pt;height:14.25pt" o:ole="">
                  <v:imagedata r:id="rId136" o:title=""/>
                </v:shape>
                <o:OLEObject Type="Embed" ProgID="FXE300.Equation" ShapeID="_x0000_i1087" DrawAspect="Content" ObjectID="_1392273975" r:id="rId13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B7555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9" w:dyaOrig="467">
                <v:shape id="_x0000_i1088" type="#_x0000_t75" style="width:25.5pt;height:18.75pt" o:ole="">
                  <v:imagedata r:id="rId138" o:title=""/>
                </v:shape>
                <o:OLEObject Type="Embed" ProgID="FXE300.Equation" ShapeID="_x0000_i1088" DrawAspect="Content" ObjectID="_1392273976" r:id="rId139"/>
              </w:object>
            </w: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</w:tc>
      </w:tr>
      <w:tr w:rsidR="00A07767" w:rsidRPr="004E1905" w:rsidTr="005E0875">
        <w:trPr>
          <w:cantSplit/>
        </w:trPr>
        <w:tc>
          <w:tcPr>
            <w:tcW w:w="534" w:type="dxa"/>
          </w:tcPr>
          <w:p w:rsidR="00A07767" w:rsidRPr="003F1CF5" w:rsidRDefault="00A07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A07767" w:rsidRPr="003F1CF5" w:rsidRDefault="00A07767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7" w:dyaOrig="467" w14:anchorId="558EC7AA">
                <v:shape id="_x0000_i1089" type="#_x0000_t75" style="width:33pt;height:23.25pt" o:ole="">
                  <v:imagedata r:id="rId140" o:title=""/>
                </v:shape>
                <o:OLEObject Type="Embed" ProgID="FXE300.Equation" ShapeID="_x0000_i1089" DrawAspect="Content" ObjectID="_1392273977" r:id="rId14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10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1 000</w:t>
            </w:r>
          </w:p>
          <w:p w:rsidR="00A07767" w:rsidRPr="003F1CF5" w:rsidRDefault="00A07767" w:rsidP="00C617F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</w:tc>
      </w:tr>
      <w:tr w:rsidR="001C296E" w:rsidRPr="004E1905" w:rsidTr="005E0875">
        <w:trPr>
          <w:cantSplit/>
        </w:trPr>
        <w:tc>
          <w:tcPr>
            <w:tcW w:w="534" w:type="dxa"/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6.45  ×  10</w:t>
            </w:r>
            <w:r w:rsidRPr="003F1C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0.000 645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0.006 45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645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6 450</w:t>
            </w:r>
          </w:p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96E" w:rsidRPr="004E1905" w:rsidTr="005E0875">
        <w:trPr>
          <w:cantSplit/>
        </w:trPr>
        <w:tc>
          <w:tcPr>
            <w:tcW w:w="534" w:type="dxa"/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2 380 000 000 when written in standard notation is :</w:t>
            </w:r>
          </w:p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96E" w:rsidRPr="003F1CF5" w:rsidRDefault="001C296E" w:rsidP="00AC0AEB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48" w:dyaOrig="467" w14:anchorId="6F7EDB70">
                <v:shape id="_x0000_i1090" type="#_x0000_t75" style="width:57pt;height:19.5pt" o:ole="">
                  <v:imagedata r:id="rId142" o:title=""/>
                </v:shape>
                <o:OLEObject Type="Embed" ProgID="FXE300.Equation" ShapeID="_x0000_i1090" DrawAspect="Content" ObjectID="_1392273978" r:id="rId14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28" w:dyaOrig="467">
                <v:shape id="_x0000_i1091" type="#_x0000_t75" style="width:60.75pt;height:19.5pt" o:ole="">
                  <v:imagedata r:id="rId144" o:title=""/>
                </v:shape>
                <o:OLEObject Type="Embed" ProgID="FXE300.Equation" ShapeID="_x0000_i1091" DrawAspect="Content" ObjectID="_1392273979" r:id="rId14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C.     </w:t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28" w:dyaOrig="467">
                <v:shape id="_x0000_i1092" type="#_x0000_t75" style="width:60.75pt;height:19.5pt" o:ole="">
                  <v:imagedata r:id="rId146" o:title=""/>
                </v:shape>
                <o:OLEObject Type="Embed" ProgID="FXE300.Equation" ShapeID="_x0000_i1092" DrawAspect="Content" ObjectID="_1392273980" r:id="rId14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D.     </w:t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0" w:dyaOrig="467">
                <v:shape id="_x0000_i1093" type="#_x0000_t75" style="width:1in;height:19.5pt" o:ole="">
                  <v:imagedata r:id="rId148" o:title=""/>
                </v:shape>
                <o:OLEObject Type="Embed" ProgID="FXE300.Equation" ShapeID="_x0000_i1093" DrawAspect="Content" ObjectID="_1392273981" r:id="rId149"/>
              </w:object>
            </w:r>
          </w:p>
          <w:p w:rsidR="001C296E" w:rsidRPr="003F1CF5" w:rsidRDefault="001C296E" w:rsidP="00AC0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96E" w:rsidRPr="004E1905" w:rsidTr="005E0875">
        <w:trPr>
          <w:cantSplit/>
        </w:trPr>
        <w:tc>
          <w:tcPr>
            <w:tcW w:w="534" w:type="dxa"/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</w:tcPr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79" w:dyaOrig="473" w14:anchorId="067328BE">
                <v:shape id="_x0000_i1094" type="#_x0000_t75" style="width:22.5pt;height:18.75pt" o:ole="">
                  <v:imagedata r:id="rId150" o:title=""/>
                </v:shape>
                <o:OLEObject Type="Embed" ProgID="FXE300.Equation" ShapeID="_x0000_i1094" DrawAspect="Content" ObjectID="_1392273982" r:id="rId15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can be written as:</w:t>
            </w:r>
          </w:p>
          <w:p w:rsidR="001C296E" w:rsidRPr="003F1CF5" w:rsidRDefault="001C296E" w:rsidP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45" w:dyaOrig="725" w14:anchorId="0AEEBB65">
                <v:shape id="_x0000_i1095" type="#_x0000_t75" style="width:9.75pt;height:28.5pt" o:ole="">
                  <v:imagedata r:id="rId152" o:title=""/>
                </v:shape>
                <o:OLEObject Type="Embed" ProgID="FXE300.Equation" ShapeID="_x0000_i1095" DrawAspect="Content" ObjectID="_1392273983" r:id="rId15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67" w14:anchorId="0397D847">
                <v:shape id="_x0000_i1096" type="#_x0000_t75" style="width:18pt;height:23.25pt" o:ole="">
                  <v:imagedata r:id="rId154" o:title=""/>
                </v:shape>
                <o:OLEObject Type="Embed" ProgID="FXE300.Equation" ShapeID="_x0000_i1096" DrawAspect="Content" ObjectID="_1392273984" r:id="rId15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C.     </w:t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67" w14:anchorId="7350D350">
                <v:shape id="_x0000_i1097" type="#_x0000_t75" style="width:23.25pt;height:23.25pt" o:ole="">
                  <v:imagedata r:id="rId156" o:title=""/>
                </v:shape>
                <o:OLEObject Type="Embed" ProgID="FXE300.Equation" ShapeID="_x0000_i1097" DrawAspect="Content" ObjectID="_1392273985" r:id="rId157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D.   </w:t>
            </w: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739" w14:anchorId="7EC794C0">
                <v:shape id="_x0000_i1098" type="#_x0000_t75" style="width:18pt;height:36.75pt" o:ole="">
                  <v:imagedata r:id="rId158" o:title=""/>
                </v:shape>
                <o:OLEObject Type="Embed" ProgID="FXE300.Equation" ShapeID="_x0000_i1098" DrawAspect="Content" ObjectID="_1392273986" r:id="rId159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C296E" w:rsidRPr="004E1905" w:rsidTr="005E0875">
        <w:trPr>
          <w:cantSplit/>
        </w:trPr>
        <w:tc>
          <w:tcPr>
            <w:tcW w:w="534" w:type="dxa"/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</w:tcPr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82" w:dyaOrig="739" w14:anchorId="31C296D4">
                <v:shape id="_x0000_i1099" type="#_x0000_t75" style="width:45.75pt;height:28.5pt" o:ole="">
                  <v:imagedata r:id="rId160" o:title=""/>
                </v:shape>
                <o:OLEObject Type="Embed" ProgID="FXE300.Equation" ShapeID="_x0000_i1099" DrawAspect="Content" ObjectID="_1392273987" r:id="rId16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C296E" w:rsidRPr="003F1CF5" w:rsidRDefault="001C296E" w:rsidP="001C29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-64             B.       -8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C.     </w:t>
            </w:r>
            <w:r w:rsidRPr="003F1CF5">
              <w:rPr>
                <w:color w:val="FF0000"/>
                <w:position w:val="-22"/>
              </w:rPr>
              <w:object w:dxaOrig="245" w:dyaOrig="725" w14:anchorId="4AF6CA48">
                <v:shape id="_x0000_i1100" type="#_x0000_t75" style="width:9pt;height:26.25pt" o:ole="">
                  <v:imagedata r:id="rId162" o:title=""/>
                </v:shape>
                <o:OLEObject Type="Embed" ProgID="FXE300.Equation" ShapeID="_x0000_i1100" DrawAspect="Content" ObjectID="_1392273988" r:id="rId16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D.   </w:t>
            </w:r>
            <w:r w:rsidRPr="003F1CF5">
              <w:rPr>
                <w:color w:val="FF0000"/>
                <w:position w:val="-22"/>
              </w:rPr>
              <w:object w:dxaOrig="405" w:dyaOrig="725">
                <v:shape id="_x0000_i1101" type="#_x0000_t75" style="width:14.25pt;height:26.25pt" o:ole="">
                  <v:imagedata r:id="rId164" o:title=""/>
                </v:shape>
                <o:OLEObject Type="Embed" ProgID="FXE300.Equation" ShapeID="_x0000_i1101" DrawAspect="Content" ObjectID="_1392273989" r:id="rId16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96E" w:rsidRPr="004E1905" w:rsidTr="005E0875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1212" w:dyaOrig="750" w14:anchorId="54B16D6E">
                <v:shape id="_x0000_i1102" type="#_x0000_t75" style="width:45.75pt;height:27.75pt" o:ole="">
                  <v:imagedata r:id="rId166" o:title=""/>
                </v:shape>
                <o:OLEObject Type="Embed" ProgID="FXE300.Equation" ShapeID="_x0000_i1102" DrawAspect="Content" ObjectID="_1392273990" r:id="rId167"/>
              </w:object>
            </w:r>
            <w:r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789" w:dyaOrig="467">
                <v:shape id="_x0000_i1103" type="#_x0000_t75" style="width:30pt;height:17.25pt" o:ole="">
                  <v:imagedata r:id="rId168" o:title=""/>
                </v:shape>
                <o:OLEObject Type="Embed" ProgID="FXE300.Equation" ShapeID="_x0000_i1103" DrawAspect="Content" ObjectID="_1392273991" r:id="rId169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789" w:dyaOrig="850">
                <v:shape id="_x0000_i1104" type="#_x0000_t75" style="width:30pt;height:31.5pt" o:ole="">
                  <v:imagedata r:id="rId170" o:title=""/>
                </v:shape>
                <o:OLEObject Type="Embed" ProgID="FXE300.Equation" ShapeID="_x0000_i1104" DrawAspect="Content" ObjectID="_1392273992" r:id="rId171"/>
              </w:object>
            </w:r>
            <w:r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949" w:dyaOrig="467">
                <v:shape id="_x0000_i1105" type="#_x0000_t75" style="width:36pt;height:17.25pt" o:ole="">
                  <v:imagedata r:id="rId172" o:title=""/>
                </v:shape>
                <o:OLEObject Type="Embed" ProgID="FXE300.Equation" ShapeID="_x0000_i1105" DrawAspect="Content" ObjectID="_1392273993" r:id="rId17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629" w:dyaOrig="850">
                <v:shape id="_x0000_i1106" type="#_x0000_t75" style="width:24pt;height:31.5pt" o:ole="">
                  <v:imagedata r:id="rId174" o:title=""/>
                </v:shape>
                <o:OLEObject Type="Embed" ProgID="FXE300.Equation" ShapeID="_x0000_i1106" DrawAspect="Content" ObjectID="_1392273994" r:id="rId17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96E" w:rsidRPr="004E1905" w:rsidTr="005E0875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1C296E" w:rsidRPr="003F1CF5" w:rsidRDefault="0011173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i/>
                <w:color w:val="FF0000"/>
                <w:position w:val="-10"/>
                <w:sz w:val="24"/>
                <w:szCs w:val="24"/>
              </w:rPr>
              <w:object w:dxaOrig="2085" w:dyaOrig="715" w14:anchorId="4D5DA112">
                <v:shape id="_x0000_i1107" type="#_x0000_t75" style="width:93pt;height:32.25pt" o:ole="">
                  <v:imagedata r:id="rId176" o:title=""/>
                </v:shape>
                <o:OLEObject Type="Embed" ProgID="FXE300.Equation" ShapeID="_x0000_i1107" DrawAspect="Content" ObjectID="_1392273995" r:id="rId177"/>
              </w:object>
            </w:r>
            <w:r w:rsidR="001C296E" w:rsidRPr="003F1C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C296E"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9" w:dyaOrig="467" w14:anchorId="1BF911EC">
                <v:shape id="_x0000_i1108" type="#_x0000_t75" style="width:44.25pt;height:22.5pt" o:ole="">
                  <v:imagedata r:id="rId178" o:title=""/>
                </v:shape>
                <o:OLEObject Type="Embed" ProgID="FXE300.Equation" ShapeID="_x0000_i1108" DrawAspect="Content" ObjectID="_1392273996" r:id="rId179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9" w:dyaOrig="739">
                <v:shape id="_x0000_i1109" type="#_x0000_t75" style="width:48pt;height:35.25pt" o:ole="">
                  <v:imagedata r:id="rId180" o:title=""/>
                </v:shape>
                <o:OLEObject Type="Embed" ProgID="FXE300.Equation" ShapeID="_x0000_i1109" DrawAspect="Content" ObjectID="_1392273997" r:id="rId18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9" w:dyaOrig="739">
                <v:shape id="_x0000_i1110" type="#_x0000_t75" style="width:40.5pt;height:35.25pt" o:ole="">
                  <v:imagedata r:id="rId182" o:title=""/>
                </v:shape>
                <o:OLEObject Type="Embed" ProgID="FXE300.Equation" ShapeID="_x0000_i1110" DrawAspect="Content" ObjectID="_1392273998" r:id="rId18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9" w:dyaOrig="467">
                <v:shape id="_x0000_i1111" type="#_x0000_t75" style="width:36.75pt;height:22.5pt" o:ole="">
                  <v:imagedata r:id="rId184" o:title=""/>
                </v:shape>
                <o:OLEObject Type="Embed" ProgID="FXE300.Equation" ShapeID="_x0000_i1111" DrawAspect="Content" ObjectID="_1392273999" r:id="rId185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C296E" w:rsidRPr="003F1CF5" w:rsidRDefault="001C296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96E" w:rsidRPr="004E1905" w:rsidTr="005E0875">
        <w:trPr>
          <w:cantSplit/>
        </w:trPr>
        <w:tc>
          <w:tcPr>
            <w:tcW w:w="534" w:type="dxa"/>
          </w:tcPr>
          <w:p w:rsidR="001C296E" w:rsidRPr="003F1CF5" w:rsidRDefault="001C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0064" w:type="dxa"/>
            <w:gridSpan w:val="4"/>
          </w:tcPr>
          <w:p w:rsidR="001C296E" w:rsidRPr="003F1CF5" w:rsidRDefault="0011173E" w:rsidP="00C6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object w:dxaOrig="2542" w:dyaOrig="1129" w14:anchorId="25BDE299">
                <v:shape id="_x0000_i1112" type="#_x0000_t75" style="width:100.5pt;height:44.25pt" o:ole="">
                  <v:imagedata r:id="rId186" o:title=""/>
                </v:shape>
                <o:OLEObject Type="Embed" ProgID="FXE300.Equation" ShapeID="_x0000_i1112" DrawAspect="Content" ObjectID="_1392274000" r:id="rId187"/>
              </w:object>
            </w:r>
            <w:r w:rsidR="001C296E" w:rsidRPr="003F1CF5">
              <w:t xml:space="preserve"> </w:t>
            </w:r>
          </w:p>
          <w:p w:rsidR="001C296E" w:rsidRPr="003F1CF5" w:rsidRDefault="001C296E" w:rsidP="00C617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96E" w:rsidRPr="003F1CF5" w:rsidRDefault="001C296E" w:rsidP="00111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877" w:dyaOrig="980" w14:anchorId="00AAD763">
                <v:shape id="_x0000_i1113" type="#_x0000_t75" style="width:32.25pt;height:36pt" o:ole="">
                  <v:imagedata r:id="rId188" o:title=""/>
                </v:shape>
                <o:OLEObject Type="Embed" ProgID="FXE300.Equation" ShapeID="_x0000_i1113" DrawAspect="Content" ObjectID="_1392274001" r:id="rId189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        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1022" w:dyaOrig="980">
                <v:shape id="_x0000_i1114" type="#_x0000_t75" style="width:37.5pt;height:36pt" o:ole="">
                  <v:imagedata r:id="rId190" o:title=""/>
                </v:shape>
                <o:OLEObject Type="Embed" ProgID="FXE300.Equation" ShapeID="_x0000_i1114" DrawAspect="Content" ObjectID="_1392274002" r:id="rId191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1173E"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10" w:dyaOrig="551">
                <v:shape id="_x0000_i1115" type="#_x0000_t75" style="width:44.25pt;height:20.25pt" o:ole="">
                  <v:imagedata r:id="rId192" o:title=""/>
                </v:shape>
                <o:OLEObject Type="Embed" ProgID="FXE300.Equation" ShapeID="_x0000_i1115" DrawAspect="Content" ObjectID="_1392274003" r:id="rId193"/>
              </w:objec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D. </w:t>
            </w:r>
            <w:r w:rsidRPr="003F1C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5C4A21" w:rsidRPr="003F1CF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23" w:dyaOrig="551">
                <v:shape id="_x0000_i1116" type="#_x0000_t75" style="width:37.5pt;height:20.25pt" o:ole="">
                  <v:imagedata r:id="rId194" o:title=""/>
                </v:shape>
                <o:OLEObject Type="Embed" ProgID="FXE300.Equation" ShapeID="_x0000_i1116" DrawAspect="Content" ObjectID="_1392274004" r:id="rId195"/>
              </w:object>
            </w:r>
          </w:p>
        </w:tc>
      </w:tr>
    </w:tbl>
    <w:p w:rsidR="00FB269C" w:rsidRDefault="00FB269C" w:rsidP="00C617F6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5E0875" w:rsidRPr="004E1905" w:rsidTr="00AC0AEB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5E0875" w:rsidRDefault="005E0875" w:rsidP="00AC0A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E0875" w:rsidRPr="004E1905" w:rsidRDefault="005E0875" w:rsidP="00AC0A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E0875" w:rsidRDefault="005E0875" w:rsidP="005E087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5E0875" w:rsidRDefault="005E0875" w:rsidP="005E087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E0875" w:rsidRDefault="005E0875" w:rsidP="005E087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Index Laws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5E0875" w:rsidRPr="004E1905" w:rsidRDefault="005E0875" w:rsidP="00AC0A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5E0875" w:rsidRPr="004E1905" w:rsidTr="00AC0AEB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5E0875" w:rsidRPr="004E1905" w:rsidRDefault="005E0875" w:rsidP="00AC0A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5E0875" w:rsidRPr="004E1905" w:rsidRDefault="005E0875" w:rsidP="00AC0A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5E0875" w:rsidRDefault="005E0875" w:rsidP="005E0875">
      <w:pPr>
        <w:spacing w:line="240" w:lineRule="auto"/>
        <w:jc w:val="center"/>
      </w:pPr>
    </w:p>
    <w:p w:rsidR="005E0875" w:rsidRPr="00EB7C1D" w:rsidRDefault="005E0875" w:rsidP="005E0875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DGg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ZZYw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y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y5IzK3rq&#10;0eNOGHZV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WuCTI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1430" r="7620" b="7620"/>
                <wp:wrapNone/>
                <wp:docPr id="4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H2PNc8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1430" r="13335" b="762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J5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bMqZFT31&#10;6GEvDJsvojaD8yWlPLlHjNV5dwfym2cW1p2wrbpBhKFToiZGRczPXlyIjqerbDt8hpqQxS5AkunQ&#10;YB8BSQB2SN04nruhDoFJOiyuitmceiYpVBSzt3nqVibK58sOffiooGfRqLgyRjsf9RKl2N/5EPmI&#10;8jkr8Qej6402JjnYbtcGGVVb8U1aqQQq8zLNWDZUfDGfzhPyi5i/hMjT+hsEws7WadKiVh9OdhDa&#10;jDaxNPYkXtRr1H0L9ZG0QxiHlj4ZGR3gD84GGtiK++87gYoz88mS/otiNosTnpzZ/Gp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r8Hie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+L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suDMioF6&#10;dL8Xhi0u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1lPi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4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30.85pt;margin-top:1.85pt;width:13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5R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FeyflE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3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82.4pt;margin-top:1.85pt;width:13.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BY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FwvOrOip&#10;Rw97YdjlLG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ljJQW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38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33.95pt;margin-top:1.85pt;width:13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2BoP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3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88.35pt;margin-top:1.85pt;width:13.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8V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iyvOrOip&#10;R487YdjlNG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MXSvxU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36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230.85pt;margin-top:1.85pt;width:13.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GI9kD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3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182.4pt;margin-top:1.85pt;width:13.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n9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sBfJ/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34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33.95pt;margin-top:1.85pt;width:13.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SL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ixlnVvTU&#10;o8edMOzyK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O/v9Is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33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88.35pt;margin-top:1.85pt;width:13.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CfOyHY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890" r="11430" b="10160"/>
                <wp:wrapNone/>
                <wp:docPr id="3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230.85pt;margin-top:1.85pt;width:13.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GZ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z6acWdFT&#10;jx72wrCr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B+9hmR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890" r="7620" b="10160"/>
                <wp:wrapNone/>
                <wp:docPr id="3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82.4pt;margin-top:1.85pt;width:13.5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xr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q4IzK3rq&#10;0cNeGLaY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vd8xr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890" r="13335" b="10160"/>
                <wp:wrapNone/>
                <wp:docPr id="3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33.95pt;margin-top:1.85pt;width:13.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qo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K5LHip56&#10;9LgThl0X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B2Ydqo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890" r="11430" b="10160"/>
                <wp:wrapNone/>
                <wp:docPr id="2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88.35pt;margin-top:1.85pt;width:13.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AGai8n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18.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3F1CF5">
      <w:pPr>
        <w:spacing w:after="120" w:line="240" w:lineRule="auto"/>
      </w:pPr>
      <w:r>
        <w:tab/>
        <w:t xml:space="preserve"> </w:t>
      </w:r>
    </w:p>
    <w:p w:rsidR="00AC0AEB" w:rsidRDefault="00AC0AEB">
      <w:pPr>
        <w:sectPr w:rsidR="00AC0AEB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AC0AEB" w:rsidRPr="00510B64" w:rsidTr="00AC0AEB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AC0AEB" w:rsidRPr="00510B64" w:rsidRDefault="00AC0AEB" w:rsidP="00AC0AE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AC0AEB" w:rsidRPr="00510B64" w:rsidRDefault="00AC0AEB" w:rsidP="00AC0AE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AC0AEB" w:rsidRDefault="00AC0AEB" w:rsidP="00AC0A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AC0AEB" w:rsidRPr="00510B64" w:rsidRDefault="00AC0AEB" w:rsidP="00AC0AE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Index Laws</w:t>
            </w:r>
          </w:p>
        </w:tc>
      </w:tr>
      <w:tr w:rsidR="00AC0AEB" w:rsidRPr="00510B64" w:rsidTr="00AC0AEB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AC0AEB" w:rsidRPr="00510B64" w:rsidRDefault="00AC0AEB" w:rsidP="00AC0AE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AC0AEB" w:rsidRPr="00510B64" w:rsidRDefault="00AC0AEB" w:rsidP="00AC0AEB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77"/>
        <w:tblW w:w="7905" w:type="dxa"/>
        <w:tblLayout w:type="fixed"/>
        <w:tblLook w:val="04A0" w:firstRow="1" w:lastRow="0" w:firstColumn="1" w:lastColumn="0" w:noHBand="0" w:noVBand="1"/>
      </w:tblPr>
      <w:tblGrid>
        <w:gridCol w:w="568"/>
        <w:gridCol w:w="3651"/>
        <w:gridCol w:w="709"/>
        <w:gridCol w:w="2977"/>
      </w:tblGrid>
      <w:tr w:rsidR="00204C16" w:rsidRPr="00510B64" w:rsidTr="00204C16">
        <w:trPr>
          <w:gridAfter w:val="2"/>
          <w:wAfter w:w="3686" w:type="dxa"/>
        </w:trPr>
        <w:tc>
          <w:tcPr>
            <w:tcW w:w="4219" w:type="dxa"/>
            <w:gridSpan w:val="2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753" w:dyaOrig="418">
                <v:shape id="_x0000_i1117" type="#_x0000_t75" style="width:37.5pt;height:21pt" o:ole="">
                  <v:imagedata r:id="rId196" o:title=""/>
                </v:shape>
                <o:OLEObject Type="Embed" ProgID="FXE300.Equation" ShapeID="_x0000_i1117" DrawAspect="Content" ObjectID="_1392274005" r:id="rId197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77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1376" w:dyaOrig="733" w14:anchorId="2C7C1C3D">
                <v:shape id="_x0000_i1138" type="#_x0000_t75" style="width:69pt;height:36.75pt" o:ole="">
                  <v:imagedata r:id="rId198" o:title=""/>
                </v:shape>
                <o:OLEObject Type="Embed" ProgID="FXE300.Equation" ShapeID="_x0000_i1138" DrawAspect="Content" ObjectID="_1392274006" r:id="rId199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453" w:dyaOrig="418">
                <v:shape id="_x0000_i1118" type="#_x0000_t75" style="width:22.5pt;height:21pt" o:ole="">
                  <v:imagedata r:id="rId200" o:title=""/>
                </v:shape>
                <o:OLEObject Type="Embed" ProgID="FXE300.Equation" ShapeID="_x0000_i1118" DrawAspect="Content" ObjectID="_1392274007" r:id="rId201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77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437" w:dyaOrig="418" w14:anchorId="2D4B0CB4">
                <v:shape id="_x0000_i1139" type="#_x0000_t75" style="width:21.75pt;height:21pt" o:ole="">
                  <v:imagedata r:id="rId202" o:title=""/>
                </v:shape>
                <o:OLEObject Type="Embed" ProgID="FXE300.Equation" ShapeID="_x0000_i1139" DrawAspect="Content" ObjectID="_1392274008" r:id="rId203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929" w:dyaOrig="418">
                <v:shape id="_x0000_i1119" type="#_x0000_t75" style="width:46.5pt;height:21pt" o:ole="">
                  <v:imagedata r:id="rId204" o:title=""/>
                </v:shape>
                <o:OLEObject Type="Embed" ProgID="FXE300.Equation" ShapeID="_x0000_i1119" DrawAspect="Content" ObjectID="_1392274009" r:id="rId205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77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1208" w:dyaOrig="418" w14:anchorId="1023B148">
                <v:shape id="_x0000_i1140" type="#_x0000_t75" style="width:60.75pt;height:21pt" o:ole="">
                  <v:imagedata r:id="rId206" o:title=""/>
                </v:shape>
                <o:OLEObject Type="Embed" ProgID="FXE300.Equation" ShapeID="_x0000_i1140" DrawAspect="Content" ObjectID="_1392274010" r:id="rId207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701" w:dyaOrig="418">
                <v:shape id="_x0000_i1120" type="#_x0000_t75" style="width:35.25pt;height:21pt" o:ole="">
                  <v:imagedata r:id="rId208" o:title=""/>
                </v:shape>
                <o:OLEObject Type="Embed" ProgID="FXE300.Equation" ShapeID="_x0000_i1120" DrawAspect="Content" ObjectID="_1392274011" r:id="rId209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77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1175" w:dyaOrig="418" w14:anchorId="1BB5C381">
                <v:shape id="_x0000_i1141" type="#_x0000_t75" style="width:58.5pt;height:21pt" o:ole="">
                  <v:imagedata r:id="rId210" o:title=""/>
                </v:shape>
                <o:OLEObject Type="Embed" ProgID="FXE300.Equation" ShapeID="_x0000_i1141" DrawAspect="Content" ObjectID="_1392274012" r:id="rId211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411" w:dyaOrig="418">
                <v:shape id="_x0000_i1121" type="#_x0000_t75" style="width:20.25pt;height:21pt" o:ole="">
                  <v:imagedata r:id="rId212" o:title=""/>
                </v:shape>
                <o:OLEObject Type="Embed" ProgID="FXE300.Equation" ShapeID="_x0000_i1121" DrawAspect="Content" ObjectID="_1392274013" r:id="rId213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77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145 000 000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913" w:dyaOrig="418">
                <v:shape id="_x0000_i1122" type="#_x0000_t75" style="width:45.75pt;height:21pt" o:ole="">
                  <v:imagedata r:id="rId214" o:title=""/>
                </v:shape>
                <o:OLEObject Type="Embed" ProgID="FXE300.Equation" ShapeID="_x0000_i1122" DrawAspect="Content" ObjectID="_1392274014" r:id="rId215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77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0.000 092 05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908" w:dyaOrig="418">
                <v:shape id="_x0000_i1123" type="#_x0000_t75" style="width:45.75pt;height:21pt" o:ole="">
                  <v:imagedata r:id="rId216" o:title=""/>
                </v:shape>
                <o:OLEObject Type="Embed" ProgID="FXE300.Equation" ShapeID="_x0000_i1123" DrawAspect="Content" ObjectID="_1392274015" r:id="rId217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498" w:dyaOrig="434" w14:anchorId="2DF16D2D">
                <v:shape id="_x0000_i1142" type="#_x0000_t75" style="width:24.75pt;height:21.75pt" o:ole="">
                  <v:imagedata r:id="rId218" o:title=""/>
                </v:shape>
                <o:OLEObject Type="Embed" ProgID="FXE300.Equation" ShapeID="_x0000_i1142" DrawAspect="Content" ObjectID="_1392274016" r:id="rId219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277" w:dyaOrig="632" w14:anchorId="06632A4E">
                <v:shape id="_x0000_i1124" type="#_x0000_t75" style="width:13.5pt;height:31.5pt" o:ole="">
                  <v:imagedata r:id="rId220" o:title=""/>
                </v:shape>
                <o:OLEObject Type="Embed" ProgID="FXE300.Equation" ShapeID="_x0000_i1124" DrawAspect="Content" ObjectID="_1392274017" r:id="rId221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1151" w:dyaOrig="404" w14:anchorId="720C575A">
                <v:shape id="_x0000_i1131" type="#_x0000_t75" style="width:57.75pt;height:20.25pt" o:ole="">
                  <v:imagedata r:id="rId222" o:title=""/>
                </v:shape>
                <o:OLEObject Type="Embed" ProgID="FXE300.Equation" ShapeID="_x0000_i1131" DrawAspect="Content" ObjectID="_1392274018" r:id="rId223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26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26"/>
              </w:rPr>
              <w:object w:dxaOrig="355" w:dyaOrig="632" w14:anchorId="2D808E5F">
                <v:shape id="_x0000_i1125" type="#_x0000_t75" style="width:18pt;height:31.5pt" o:ole="">
                  <v:imagedata r:id="rId224" o:title=""/>
                </v:shape>
                <o:OLEObject Type="Embed" ProgID="FXE300.Equation" ShapeID="_x0000_i1125" DrawAspect="Content" ObjectID="_1392274019" r:id="rId225"/>
              </w:object>
            </w:r>
            <w:r w:rsidRPr="00AC0AEB">
              <w:rPr>
                <w:rFonts w:ascii="Times New Roman" w:hAnsi="Times New Roman" w:cs="Times New Roman"/>
                <w:position w:val="-26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2040" w:dyaOrig="455" w14:anchorId="0084D2DA">
                <v:shape id="_x0000_i1132" type="#_x0000_t75" style="width:102pt;height:22.5pt" o:ole="">
                  <v:imagedata r:id="rId226" o:title=""/>
                </v:shape>
                <o:OLEObject Type="Embed" ProgID="FXE300.Equation" ShapeID="_x0000_i1132" DrawAspect="Content" ObjectID="_1392274020" r:id="rId227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3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34"/>
              </w:rPr>
              <w:object w:dxaOrig="1253" w:dyaOrig="733" w14:anchorId="45DE426D">
                <v:shape id="_x0000_i1126" type="#_x0000_t75" style="width:63pt;height:36.75pt" o:ole="">
                  <v:imagedata r:id="rId228" o:title=""/>
                </v:shape>
                <o:OLEObject Type="Embed" ProgID="FXE300.Equation" ShapeID="_x0000_i1126" DrawAspect="Content" ObjectID="_1392274021" r:id="rId229"/>
              </w:object>
            </w:r>
            <w:r w:rsidRPr="00AC0AEB">
              <w:rPr>
                <w:rFonts w:ascii="Times New Roman" w:hAnsi="Times New Roman" w:cs="Times New Roman"/>
                <w:position w:val="-34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1056" w:dyaOrig="656" w14:anchorId="31E03453">
                <v:shape id="_x0000_i1133" type="#_x0000_t75" style="width:52.5pt;height:33pt" o:ole="">
                  <v:imagedata r:id="rId230" o:title=""/>
                </v:shape>
                <o:OLEObject Type="Embed" ProgID="FXE300.Equation" ShapeID="_x0000_i1133" DrawAspect="Content" ObjectID="_1392274022" r:id="rId231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3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34"/>
              </w:rPr>
              <w:object w:dxaOrig="1040" w:dyaOrig="733" w14:anchorId="3EC92538">
                <v:shape id="_x0000_i1127" type="#_x0000_t75" style="width:51.75pt;height:36.75pt" o:ole="">
                  <v:imagedata r:id="rId232" o:title=""/>
                </v:shape>
                <o:OLEObject Type="Embed" ProgID="FXE300.Equation" ShapeID="_x0000_i1127" DrawAspect="Content" ObjectID="_1392274023" r:id="rId233"/>
              </w:object>
            </w:r>
            <w:r w:rsidRPr="00AC0AEB">
              <w:rPr>
                <w:rFonts w:ascii="Times New Roman" w:hAnsi="Times New Roman" w:cs="Times New Roman"/>
                <w:position w:val="-34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593" w:dyaOrig="656" w14:anchorId="4234E4EB">
                <v:shape id="_x0000_i1134" type="#_x0000_t75" style="width:30pt;height:33pt" o:ole="">
                  <v:imagedata r:id="rId234" o:title=""/>
                </v:shape>
                <o:OLEObject Type="Embed" ProgID="FXE300.Equation" ShapeID="_x0000_i1134" DrawAspect="Content" ObjectID="_1392274024" r:id="rId235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3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34"/>
              </w:rPr>
              <w:object w:dxaOrig="1376" w:dyaOrig="733" w14:anchorId="15B8F5A8">
                <v:shape id="_x0000_i1128" type="#_x0000_t75" style="width:69pt;height:36.75pt" o:ole="">
                  <v:imagedata r:id="rId236" o:title=""/>
                </v:shape>
                <o:OLEObject Type="Embed" ProgID="FXE300.Equation" ShapeID="_x0000_i1128" DrawAspect="Content" ObjectID="_1392274025" r:id="rId237"/>
              </w:object>
            </w:r>
            <w:r w:rsidRPr="00AC0AEB">
              <w:rPr>
                <w:rFonts w:ascii="Times New Roman" w:hAnsi="Times New Roman" w:cs="Times New Roman"/>
                <w:position w:val="-34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926" w:dyaOrig="656" w14:anchorId="31B5177E">
                <v:shape id="_x0000_i1135" type="#_x0000_t75" style="width:46.5pt;height:33pt" o:ole="">
                  <v:imagedata r:id="rId238" o:title=""/>
                </v:shape>
                <o:OLEObject Type="Embed" ProgID="FXE300.Equation" ShapeID="_x0000_i1135" DrawAspect="Content" ObjectID="_1392274026" r:id="rId239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8"/>
              </w:rPr>
              <w:object w:dxaOrig="562" w:dyaOrig="418" w14:anchorId="5D6F8663">
                <v:shape id="_x0000_i1129" type="#_x0000_t75" style="width:27.75pt;height:21pt" o:ole="">
                  <v:imagedata r:id="rId240" o:title=""/>
                </v:shape>
                <o:OLEObject Type="Embed" ProgID="FXE300.Equation" ShapeID="_x0000_i1129" DrawAspect="Content" ObjectID="_1392274027" r:id="rId241"/>
              </w:object>
            </w:r>
            <w:r w:rsidRPr="00AC0AEB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990" w:dyaOrig="656" w14:anchorId="6E45BCF8">
                <v:shape id="_x0000_i1136" type="#_x0000_t75" style="width:49.5pt;height:33pt" o:ole="">
                  <v:imagedata r:id="rId242" o:title=""/>
                </v:shape>
                <o:OLEObject Type="Embed" ProgID="FXE300.Equation" ShapeID="_x0000_i1136" DrawAspect="Content" ObjectID="_1392274028" r:id="rId243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204C16" w:rsidRPr="00510B64" w:rsidTr="00204C16">
        <w:tc>
          <w:tcPr>
            <w:tcW w:w="568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51" w:type="dxa"/>
          </w:tcPr>
          <w:p w:rsidR="00204C16" w:rsidRPr="00AC0AEB" w:rsidRDefault="00204C16" w:rsidP="00204C16">
            <w:pPr>
              <w:tabs>
                <w:tab w:val="right" w:pos="3435"/>
              </w:tabs>
              <w:rPr>
                <w:rFonts w:ascii="Times New Roman" w:hAnsi="Times New Roman" w:cs="Times New Roman"/>
                <w:position w:val="-3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0AEB">
              <w:rPr>
                <w:rFonts w:ascii="Times New Roman" w:hAnsi="Times New Roman" w:cs="Times New Roman"/>
                <w:color w:val="FF0000"/>
                <w:position w:val="-34"/>
              </w:rPr>
              <w:object w:dxaOrig="2019" w:dyaOrig="733" w14:anchorId="19C84298">
                <v:shape id="_x0000_i1130" type="#_x0000_t75" style="width:101.25pt;height:36.75pt" o:ole="">
                  <v:imagedata r:id="rId244" o:title=""/>
                </v:shape>
                <o:OLEObject Type="Embed" ProgID="FXE300.Equation" ShapeID="_x0000_i1130" DrawAspect="Content" ObjectID="_1392274029" r:id="rId245"/>
              </w:object>
            </w:r>
            <w:r w:rsidRPr="00AC0AEB">
              <w:rPr>
                <w:rFonts w:ascii="Times New Roman" w:hAnsi="Times New Roman" w:cs="Times New Roman"/>
                <w:position w:val="-34"/>
              </w:rPr>
              <w:t xml:space="preserve"> </w:t>
            </w:r>
            <w:r>
              <w:rPr>
                <w:rFonts w:ascii="Times New Roman" w:hAnsi="Times New Roman" w:cs="Times New Roman"/>
                <w:position w:val="-34"/>
              </w:rPr>
              <w:tab/>
            </w:r>
          </w:p>
        </w:tc>
        <w:tc>
          <w:tcPr>
            <w:tcW w:w="709" w:type="dxa"/>
          </w:tcPr>
          <w:p w:rsidR="00204C16" w:rsidRPr="00510B64" w:rsidRDefault="00204C16" w:rsidP="00204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977" w:type="dxa"/>
          </w:tcPr>
          <w:p w:rsidR="00204C16" w:rsidRPr="006C7A41" w:rsidRDefault="00204C16" w:rsidP="00204C16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A41">
              <w:rPr>
                <w:rFonts w:ascii="Times New Roman" w:hAnsi="Times New Roman" w:cs="Times New Roman"/>
                <w:color w:val="FF0000"/>
                <w:position w:val="-8"/>
              </w:rPr>
              <w:object w:dxaOrig="807" w:dyaOrig="656" w14:anchorId="33A0EA80">
                <v:shape id="_x0000_i1137" type="#_x0000_t75" style="width:40.5pt;height:33pt" o:ole="">
                  <v:imagedata r:id="rId246" o:title=""/>
                </v:shape>
                <o:OLEObject Type="Embed" ProgID="FXE300.Equation" ShapeID="_x0000_i1137" DrawAspect="Content" ObjectID="_1392274030" r:id="rId247"/>
              </w:object>
            </w:r>
            <w:r w:rsidRPr="006C7A41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</w:tbl>
    <w:p w:rsidR="00AC0AEB" w:rsidRPr="00510B64" w:rsidRDefault="00AC0AEB" w:rsidP="00AC0AEB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Pr="00510B64" w:rsidRDefault="00AC0AEB" w:rsidP="00AC0AEB">
      <w:pPr>
        <w:rPr>
          <w:rFonts w:ascii="Times New Roman" w:hAnsi="Times New Roman" w:cs="Times New Roman"/>
        </w:rPr>
      </w:pPr>
    </w:p>
    <w:p w:rsidR="00AC0AEB" w:rsidRDefault="00AC0AEB" w:rsidP="00AC0AEB">
      <w:pPr>
        <w:rPr>
          <w:rFonts w:ascii="Times New Roman" w:hAnsi="Times New Roman" w:cs="Times New Roman"/>
        </w:rPr>
      </w:pPr>
    </w:p>
    <w:p w:rsidR="00AE76B8" w:rsidRDefault="00AE76B8" w:rsidP="00AC0AEB">
      <w:pPr>
        <w:rPr>
          <w:rFonts w:ascii="Times New Roman" w:hAnsi="Times New Roman" w:cs="Times New Roman"/>
        </w:rPr>
      </w:pPr>
    </w:p>
    <w:p w:rsidR="00AE76B8" w:rsidRDefault="00AE76B8" w:rsidP="00AC0AEB">
      <w:pPr>
        <w:rPr>
          <w:rFonts w:ascii="Times New Roman" w:hAnsi="Times New Roman" w:cs="Times New Roman"/>
        </w:rPr>
      </w:pPr>
    </w:p>
    <w:p w:rsidR="00AE76B8" w:rsidRDefault="00AE76B8" w:rsidP="00AC0AEB">
      <w:pPr>
        <w:rPr>
          <w:rFonts w:ascii="Times New Roman" w:hAnsi="Times New Roman" w:cs="Times New Roman"/>
        </w:rPr>
      </w:pPr>
    </w:p>
    <w:p w:rsidR="00AE76B8" w:rsidRDefault="00AE76B8" w:rsidP="00AC0AEB">
      <w:pPr>
        <w:rPr>
          <w:rFonts w:ascii="Times New Roman" w:hAnsi="Times New Roman" w:cs="Times New Roman"/>
        </w:rPr>
      </w:pPr>
    </w:p>
    <w:p w:rsidR="00AE76B8" w:rsidRDefault="00AE76B8" w:rsidP="00AC0AE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46"/>
        <w:tblW w:w="6204" w:type="dxa"/>
        <w:tblLook w:val="04A0" w:firstRow="1" w:lastRow="0" w:firstColumn="1" w:lastColumn="0" w:noHBand="0" w:noVBand="1"/>
      </w:tblPr>
      <w:tblGrid>
        <w:gridCol w:w="675"/>
        <w:gridCol w:w="1549"/>
        <w:gridCol w:w="436"/>
        <w:gridCol w:w="1134"/>
        <w:gridCol w:w="992"/>
        <w:gridCol w:w="1418"/>
      </w:tblGrid>
      <w:tr w:rsidR="00AE76B8" w:rsidRPr="00510B64" w:rsidTr="004D2EAE">
        <w:tc>
          <w:tcPr>
            <w:tcW w:w="6204" w:type="dxa"/>
            <w:gridSpan w:val="6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AE76B8" w:rsidRPr="00510B64" w:rsidTr="00AE76B8">
        <w:tc>
          <w:tcPr>
            <w:tcW w:w="675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9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6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8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E76B8" w:rsidRPr="00510B64" w:rsidTr="00AE76B8">
        <w:tc>
          <w:tcPr>
            <w:tcW w:w="675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9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36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8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AE76B8" w:rsidRPr="00510B64" w:rsidTr="00AE76B8">
        <w:tc>
          <w:tcPr>
            <w:tcW w:w="675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9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36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8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E76B8" w:rsidRPr="00510B64" w:rsidTr="00AE76B8">
        <w:tc>
          <w:tcPr>
            <w:tcW w:w="675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9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6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8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E76B8" w:rsidRPr="00510B64" w:rsidTr="00AE76B8">
        <w:tc>
          <w:tcPr>
            <w:tcW w:w="675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9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36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AE76B8" w:rsidRPr="00510B64" w:rsidRDefault="00AE76B8" w:rsidP="00950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18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E76B8" w:rsidRPr="00510B64" w:rsidTr="00AE76B8">
        <w:tc>
          <w:tcPr>
            <w:tcW w:w="675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9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6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8" w:type="dxa"/>
          </w:tcPr>
          <w:p w:rsidR="00AE76B8" w:rsidRPr="00510B64" w:rsidRDefault="00AE76B8" w:rsidP="00AE7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:rsidR="00AE76B8" w:rsidRPr="00510B64" w:rsidRDefault="00AE76B8" w:rsidP="00AC0AEB">
      <w:pPr>
        <w:rPr>
          <w:rFonts w:ascii="Times New Roman" w:hAnsi="Times New Roman" w:cs="Times New Roman"/>
        </w:rPr>
      </w:pPr>
    </w:p>
    <w:p w:rsidR="00AC0AEB" w:rsidRDefault="00AC0AEB" w:rsidP="00AC0AEB"/>
    <w:p w:rsidR="00AC0AEB" w:rsidRDefault="00AC0AEB" w:rsidP="00AC0AEB"/>
    <w:p w:rsidR="00620828" w:rsidRDefault="00620828">
      <w:bookmarkStart w:id="0" w:name="_GoBack"/>
      <w:bookmarkEnd w:id="0"/>
    </w:p>
    <w:sectPr w:rsidR="00620828" w:rsidSect="00AC0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55B" w:rsidRDefault="00BA655B" w:rsidP="00E24335">
      <w:pPr>
        <w:spacing w:after="0" w:line="240" w:lineRule="auto"/>
      </w:pPr>
      <w:r>
        <w:separator/>
      </w:r>
    </w:p>
  </w:endnote>
  <w:endnote w:type="continuationSeparator" w:id="0">
    <w:p w:rsidR="00BA655B" w:rsidRDefault="00BA655B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AC0AE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C0AEB" w:rsidRDefault="00AC0A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C0AEB" w:rsidRDefault="00AC0AEB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E76B8" w:rsidRPr="00AE76B8">
            <w:rPr>
              <w:rFonts w:asciiTheme="majorHAnsi" w:hAnsiTheme="majorHAnsi"/>
              <w:b/>
              <w:noProof/>
            </w:rPr>
            <w:t>8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C0AEB" w:rsidRDefault="00AC0A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C0AE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C0AEB" w:rsidRDefault="00AC0A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C0AEB" w:rsidRDefault="00AC0AE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C0AEB" w:rsidRDefault="00AC0A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C0AEB" w:rsidRDefault="00AC0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55B" w:rsidRDefault="00BA655B" w:rsidP="00E24335">
      <w:pPr>
        <w:spacing w:after="0" w:line="240" w:lineRule="auto"/>
      </w:pPr>
      <w:r>
        <w:separator/>
      </w:r>
    </w:p>
  </w:footnote>
  <w:footnote w:type="continuationSeparator" w:id="0">
    <w:p w:rsidR="00BA655B" w:rsidRDefault="00BA655B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AEB" w:rsidRDefault="00AC0AEB">
    <w:pPr>
      <w:pStyle w:val="Header"/>
    </w:pPr>
    <w:r>
      <w:t>Index Laws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AEB" w:rsidRPr="00676A45" w:rsidRDefault="00AC0AEB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5A4356"/>
    <w:multiLevelType w:val="hybridMultilevel"/>
    <w:tmpl w:val="BFDABA92"/>
    <w:lvl w:ilvl="0" w:tplc="98764E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C3"/>
    <w:rsid w:val="00013474"/>
    <w:rsid w:val="00031826"/>
    <w:rsid w:val="00034138"/>
    <w:rsid w:val="00054524"/>
    <w:rsid w:val="00072016"/>
    <w:rsid w:val="000770C2"/>
    <w:rsid w:val="000F41E0"/>
    <w:rsid w:val="0011173E"/>
    <w:rsid w:val="0011551C"/>
    <w:rsid w:val="00134156"/>
    <w:rsid w:val="0018418B"/>
    <w:rsid w:val="0019427A"/>
    <w:rsid w:val="001C296E"/>
    <w:rsid w:val="001D75FA"/>
    <w:rsid w:val="001E504A"/>
    <w:rsid w:val="001F5881"/>
    <w:rsid w:val="001F6713"/>
    <w:rsid w:val="00204C16"/>
    <w:rsid w:val="002A3D0B"/>
    <w:rsid w:val="002B7555"/>
    <w:rsid w:val="002E561F"/>
    <w:rsid w:val="002F08A0"/>
    <w:rsid w:val="003157FF"/>
    <w:rsid w:val="00325B6E"/>
    <w:rsid w:val="00343749"/>
    <w:rsid w:val="003441DD"/>
    <w:rsid w:val="00393A61"/>
    <w:rsid w:val="00395667"/>
    <w:rsid w:val="003F1CF5"/>
    <w:rsid w:val="004355BF"/>
    <w:rsid w:val="004A7FD9"/>
    <w:rsid w:val="004E1905"/>
    <w:rsid w:val="004E5BED"/>
    <w:rsid w:val="00532CE0"/>
    <w:rsid w:val="005558C3"/>
    <w:rsid w:val="00577FE0"/>
    <w:rsid w:val="005B6CB1"/>
    <w:rsid w:val="005C4A21"/>
    <w:rsid w:val="005D7584"/>
    <w:rsid w:val="005E0875"/>
    <w:rsid w:val="005E3D07"/>
    <w:rsid w:val="00605251"/>
    <w:rsid w:val="00620828"/>
    <w:rsid w:val="006708B0"/>
    <w:rsid w:val="00676A45"/>
    <w:rsid w:val="00681B74"/>
    <w:rsid w:val="006C7A41"/>
    <w:rsid w:val="006D5D42"/>
    <w:rsid w:val="0070532A"/>
    <w:rsid w:val="0071284D"/>
    <w:rsid w:val="007222B1"/>
    <w:rsid w:val="007452A3"/>
    <w:rsid w:val="007913C5"/>
    <w:rsid w:val="007E23D6"/>
    <w:rsid w:val="007E34C7"/>
    <w:rsid w:val="008068B9"/>
    <w:rsid w:val="008839FB"/>
    <w:rsid w:val="008D3E75"/>
    <w:rsid w:val="00915C54"/>
    <w:rsid w:val="00925B36"/>
    <w:rsid w:val="00932B35"/>
    <w:rsid w:val="00995DC9"/>
    <w:rsid w:val="009A1E43"/>
    <w:rsid w:val="009C3922"/>
    <w:rsid w:val="00A07767"/>
    <w:rsid w:val="00A3116E"/>
    <w:rsid w:val="00A66A0F"/>
    <w:rsid w:val="00AC0AEB"/>
    <w:rsid w:val="00AE76B8"/>
    <w:rsid w:val="00B23E5A"/>
    <w:rsid w:val="00B3556B"/>
    <w:rsid w:val="00B56A89"/>
    <w:rsid w:val="00BA655B"/>
    <w:rsid w:val="00BD6FF3"/>
    <w:rsid w:val="00BF7A39"/>
    <w:rsid w:val="00C51347"/>
    <w:rsid w:val="00C617F6"/>
    <w:rsid w:val="00C6546B"/>
    <w:rsid w:val="00C67F16"/>
    <w:rsid w:val="00CB0384"/>
    <w:rsid w:val="00D01508"/>
    <w:rsid w:val="00DA59C6"/>
    <w:rsid w:val="00DB5487"/>
    <w:rsid w:val="00DB77AB"/>
    <w:rsid w:val="00DF2F12"/>
    <w:rsid w:val="00E24335"/>
    <w:rsid w:val="00E417C3"/>
    <w:rsid w:val="00E71ED7"/>
    <w:rsid w:val="00EA78AC"/>
    <w:rsid w:val="00EB29D3"/>
    <w:rsid w:val="00F27D76"/>
    <w:rsid w:val="00F35853"/>
    <w:rsid w:val="00F670BA"/>
    <w:rsid w:val="00FA1204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header" Target="header2.xml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08.bin"/><Relationship Id="rId248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header" Target="header1.xml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1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2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footer" Target="footer1.xml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18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C579-0130-40CA-AD86-81D0FD21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175</TotalTime>
  <Pages>8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11</cp:revision>
  <dcterms:created xsi:type="dcterms:W3CDTF">2011-11-13T20:49:00Z</dcterms:created>
  <dcterms:modified xsi:type="dcterms:W3CDTF">2012-03-02T22:48:00Z</dcterms:modified>
</cp:coreProperties>
</file>