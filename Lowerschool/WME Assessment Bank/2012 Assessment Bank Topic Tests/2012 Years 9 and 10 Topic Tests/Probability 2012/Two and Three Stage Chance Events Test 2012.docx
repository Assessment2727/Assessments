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130"/>
        <w:gridCol w:w="236"/>
        <w:gridCol w:w="3909"/>
        <w:gridCol w:w="283"/>
        <w:gridCol w:w="4728"/>
      </w:tblGrid>
      <w:tr w:rsidR="00FF1257" w:rsidRPr="004E1905" w:rsidTr="00296E23">
        <w:trPr>
          <w:cantSplit/>
        </w:trPr>
        <w:tc>
          <w:tcPr>
            <w:tcW w:w="1762" w:type="dxa"/>
            <w:gridSpan w:val="3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FF1257" w:rsidRDefault="00FF1257" w:rsidP="00AB02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F1257" w:rsidRPr="004E1905" w:rsidRDefault="007E0B0C" w:rsidP="00AB02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192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Default="007E0B0C" w:rsidP="00FF125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7E0B0C" w:rsidRDefault="007E0B0C" w:rsidP="00FF125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Two and Three Stage Chance Events</w:t>
            </w:r>
          </w:p>
        </w:tc>
        <w:tc>
          <w:tcPr>
            <w:tcW w:w="4728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AB02E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F1257" w:rsidRPr="004E1905" w:rsidTr="00296E23">
        <w:trPr>
          <w:cantSplit/>
        </w:trPr>
        <w:tc>
          <w:tcPr>
            <w:tcW w:w="1762" w:type="dxa"/>
            <w:gridSpan w:val="3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AB02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09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79631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011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FF1257" w:rsidRPr="004E1905" w:rsidRDefault="00FF1257" w:rsidP="00AB0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FF1257" w:rsidRPr="004E1905" w:rsidTr="00B73136">
        <w:trPr>
          <w:cantSplit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6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257" w:rsidRPr="00582441" w:rsidRDefault="00FF1257" w:rsidP="00AB0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FF1257" w:rsidRPr="004E1905" w:rsidRDefault="00FF1257" w:rsidP="00AB0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FF1257" w:rsidRPr="004E1905" w:rsidRDefault="00FF1257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058" w:rsidRPr="004E1905" w:rsidTr="00B73136">
        <w:trPr>
          <w:cantSplit/>
          <w:trHeight w:val="1041"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426058" w:rsidRPr="004E1905" w:rsidRDefault="00426058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426058" w:rsidRDefault="00426058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426058" w:rsidRDefault="00426058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board game, two normal six sided dice are rolled for each move.</w:t>
            </w:r>
          </w:p>
        </w:tc>
      </w:tr>
      <w:tr w:rsidR="00676A45" w:rsidRPr="004E1905" w:rsidTr="00B73136">
        <w:trPr>
          <w:cantSplit/>
          <w:trHeight w:val="1041"/>
        </w:trPr>
        <w:tc>
          <w:tcPr>
            <w:tcW w:w="39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4E1905" w:rsidRDefault="00676A45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296E23" w:rsidRDefault="00296E2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E23" w:rsidRDefault="00296E2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Pr="00F661A2" w:rsidRDefault="00296E2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676A45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676A45" w:rsidRDefault="00296E2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table below to show the sample space for each roll of the two dice.</w:t>
            </w:r>
          </w:p>
          <w:p w:rsidR="00296E23" w:rsidRDefault="00296E2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 w:rsidR="00296E23" w:rsidTr="00296E23"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296E23" w:rsidTr="00296E23"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1, 1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1, 2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1, 3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6E23" w:rsidTr="00296E23"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2, 1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2, 2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6E23" w:rsidTr="00296E23"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3, 1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6E23" w:rsidTr="00296E23"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6E23" w:rsidTr="00296E23"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6E23" w:rsidTr="00296E23"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296E23" w:rsidRDefault="00296E23" w:rsidP="00296E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96E23" w:rsidRPr="00F661A2" w:rsidRDefault="00296E2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B73136">
        <w:trPr>
          <w:cantSplit/>
          <w:trHeight w:val="1027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676A45" w:rsidRDefault="00676A45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676A45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6E23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676A45" w:rsidRDefault="00296E2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of rolling a double (both numbers are the same)?</w:t>
            </w:r>
          </w:p>
          <w:p w:rsidR="00296E23" w:rsidRDefault="00296E23" w:rsidP="00296E2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E23" w:rsidRPr="00FF1B42" w:rsidRDefault="00296E2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296E23" w:rsidRPr="00FF1B42" w:rsidRDefault="00296E2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96E23" w:rsidRPr="00F661A2" w:rsidRDefault="00296E2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  <w:tr w:rsidR="00676A45" w:rsidRPr="004E1905" w:rsidTr="00B73136">
        <w:trPr>
          <w:cantSplit/>
          <w:trHeight w:val="1027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6E23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296E23" w:rsidRDefault="00296E23" w:rsidP="00296E2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two numbers have a difference of 2 (e.g. 3 and 5)? </w:t>
            </w:r>
          </w:p>
          <w:p w:rsidR="00296E23" w:rsidRPr="00FF1B42" w:rsidRDefault="00296E2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296E23" w:rsidRPr="00FF1B42" w:rsidRDefault="00296E2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96E23" w:rsidRPr="00F661A2" w:rsidRDefault="00296E2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  <w:tr w:rsidR="00B73136" w:rsidRPr="004E1905" w:rsidTr="00296E23">
        <w:trPr>
          <w:cantSplit/>
          <w:trHeight w:val="1027"/>
        </w:trPr>
        <w:tc>
          <w:tcPr>
            <w:tcW w:w="396" w:type="dxa"/>
            <w:tcBorders>
              <w:top w:val="nil"/>
            </w:tcBorders>
            <w:tcMar>
              <w:top w:w="113" w:type="dxa"/>
            </w:tcMar>
          </w:tcPr>
          <w:p w:rsidR="00B73136" w:rsidRPr="004E1905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</w:tcBorders>
            <w:tcMar>
              <w:top w:w="113" w:type="dxa"/>
            </w:tcMar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mark</w:t>
            </w:r>
          </w:p>
        </w:tc>
        <w:tc>
          <w:tcPr>
            <w:tcW w:w="9156" w:type="dxa"/>
            <w:gridSpan w:val="4"/>
            <w:tcBorders>
              <w:top w:val="nil"/>
            </w:tcBorders>
          </w:tcPr>
          <w:p w:rsidR="00B73136" w:rsidRDefault="00B73136" w:rsidP="00AB02E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two numbers have a product greater than15 (e.g. 3 and 6 have a product of 18)? </w:t>
            </w:r>
          </w:p>
          <w:p w:rsidR="00B73136" w:rsidRPr="00FF1B42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B73136" w:rsidRPr="00FF1B42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3136" w:rsidRPr="00F661A2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</w:tbl>
    <w:p w:rsidR="00B73136" w:rsidRDefault="00B7313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130"/>
        <w:gridCol w:w="9156"/>
      </w:tblGrid>
      <w:tr w:rsidR="00426058" w:rsidRPr="004E1905" w:rsidTr="00426058">
        <w:trPr>
          <w:cantSplit/>
          <w:trHeight w:val="165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26058" w:rsidRPr="00063E52" w:rsidRDefault="00426058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130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26058" w:rsidRDefault="00426058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top w:val="single" w:sz="4" w:space="0" w:color="000000" w:themeColor="text1"/>
              <w:bottom w:val="nil"/>
            </w:tcBorders>
          </w:tcPr>
          <w:p w:rsidR="00426058" w:rsidRDefault="008F221F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bag contains 4 numbered disks with the digits 1, 3, 5 and 7 on them. Three of the disks are drawn from the bag and placed in a line to form a three digit number.</w:t>
            </w:r>
          </w:p>
        </w:tc>
      </w:tr>
      <w:tr w:rsidR="00B73136" w:rsidRPr="004E1905" w:rsidTr="000A0462">
        <w:trPr>
          <w:cantSplit/>
          <w:trHeight w:val="165"/>
        </w:trPr>
        <w:tc>
          <w:tcPr>
            <w:tcW w:w="39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B73136" w:rsidRPr="00063E52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Pr="00063E52" w:rsidRDefault="000A0462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B73136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  <w:tc>
          <w:tcPr>
            <w:tcW w:w="9156" w:type="dxa"/>
            <w:tcBorders>
              <w:top w:val="nil"/>
              <w:bottom w:val="nil"/>
            </w:tcBorders>
          </w:tcPr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space below, draw a tree diagram to show all the possible numbers formed when the three disks are drawn from the bag.</w:t>
            </w:r>
          </w:p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0462" w:rsidRDefault="000A0462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0462" w:rsidRDefault="000A0462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0462" w:rsidRDefault="000A0462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Pr="00063E52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136" w:rsidRPr="004E1905" w:rsidTr="000A0462">
        <w:trPr>
          <w:cantSplit/>
          <w:trHeight w:val="165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Pr="00063E52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mark</w:t>
            </w:r>
          </w:p>
        </w:tc>
        <w:tc>
          <w:tcPr>
            <w:tcW w:w="9156" w:type="dxa"/>
            <w:tcBorders>
              <w:top w:val="nil"/>
              <w:bottom w:val="nil"/>
            </w:tcBorders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number formed ends in 35?</w:t>
            </w:r>
          </w:p>
          <w:p w:rsidR="00B73136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Pr="00FF1B42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B73136" w:rsidRPr="00FF1B42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3136" w:rsidRPr="00063E52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  <w:tr w:rsidR="00B73136" w:rsidRPr="004E1905" w:rsidTr="000A0462">
        <w:trPr>
          <w:cantSplit/>
          <w:trHeight w:val="165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Pr="00063E52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mark</w:t>
            </w:r>
          </w:p>
        </w:tc>
        <w:tc>
          <w:tcPr>
            <w:tcW w:w="9156" w:type="dxa"/>
            <w:tcBorders>
              <w:top w:val="nil"/>
              <w:bottom w:val="nil"/>
            </w:tcBorders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number formed is divisible by 3?</w:t>
            </w:r>
          </w:p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Pr="00FF1B42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B73136" w:rsidRPr="00FF1B42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3136" w:rsidRPr="00063E52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  <w:tr w:rsidR="00B73136" w:rsidRPr="004E1905" w:rsidTr="000A0462">
        <w:trPr>
          <w:cantSplit/>
          <w:trHeight w:val="165"/>
        </w:trPr>
        <w:tc>
          <w:tcPr>
            <w:tcW w:w="396" w:type="dxa"/>
            <w:tcBorders>
              <w:top w:val="nil"/>
            </w:tcBorders>
            <w:tcMar>
              <w:top w:w="113" w:type="dxa"/>
            </w:tcMar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</w:tcBorders>
            <w:tcMar>
              <w:top w:w="113" w:type="dxa"/>
            </w:tcMar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Pr="00063E52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mark</w:t>
            </w:r>
          </w:p>
        </w:tc>
        <w:tc>
          <w:tcPr>
            <w:tcW w:w="9156" w:type="dxa"/>
            <w:tcBorders>
              <w:top w:val="nil"/>
            </w:tcBorders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number formed is greater than </w:t>
            </w:r>
            <w:r w:rsidR="000A0462">
              <w:rPr>
                <w:rFonts w:ascii="Times New Roman" w:hAnsi="Times New Roman" w:cs="Times New Roman"/>
                <w:sz w:val="24"/>
                <w:szCs w:val="24"/>
              </w:rPr>
              <w:t>351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Pr="00FF1B42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B73136" w:rsidRPr="00FF1B42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3136" w:rsidRPr="00063E52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</w:tbl>
    <w:p w:rsidR="004F475B" w:rsidRDefault="004F475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130"/>
        <w:gridCol w:w="9156"/>
      </w:tblGrid>
      <w:tr w:rsidR="00044761" w:rsidRPr="004E1905" w:rsidTr="00426058">
        <w:trPr>
          <w:cantSplit/>
          <w:trHeight w:val="165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044761" w:rsidRDefault="0004476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                      </w:t>
            </w:r>
          </w:p>
        </w:tc>
        <w:tc>
          <w:tcPr>
            <w:tcW w:w="1130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044761" w:rsidRDefault="0004476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top w:val="single" w:sz="4" w:space="0" w:color="000000" w:themeColor="text1"/>
              <w:bottom w:val="nil"/>
            </w:tcBorders>
          </w:tcPr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three people sitting in a doc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tor’s waiting room;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Andy, Belle and Candice. The receptionist randomly chooses who goes in to see the doctor next.  </w:t>
            </w:r>
          </w:p>
        </w:tc>
      </w:tr>
      <w:tr w:rsidR="00044761" w:rsidRPr="004E1905" w:rsidTr="00426058">
        <w:trPr>
          <w:cantSplit/>
          <w:trHeight w:val="165"/>
        </w:trPr>
        <w:tc>
          <w:tcPr>
            <w:tcW w:w="39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044761" w:rsidRDefault="0004476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</w:tcBorders>
            <w:tcMar>
              <w:top w:w="113" w:type="dxa"/>
            </w:tcMar>
          </w:tcPr>
          <w:p w:rsidR="00044761" w:rsidRDefault="0004476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044761" w:rsidRDefault="0004476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Pr="00F661A2" w:rsidRDefault="0004476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  <w:tc>
          <w:tcPr>
            <w:tcW w:w="9156" w:type="dxa"/>
            <w:tcBorders>
              <w:top w:val="nil"/>
            </w:tcBorders>
          </w:tcPr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tree diagram to show the possible orders in which the three can be called in to see the doctor.</w:t>
            </w: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761" w:rsidRPr="00063E52" w:rsidRDefault="00044761" w:rsidP="00E31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136" w:rsidRPr="004E1905" w:rsidTr="00426058">
        <w:trPr>
          <w:cantSplit/>
          <w:trHeight w:val="165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Mar>
              <w:top w:w="113" w:type="dxa"/>
            </w:tcMar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</w:tcPr>
          <w:p w:rsidR="00B73136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Andy and Belle will be the first two called in?</w:t>
            </w:r>
          </w:p>
          <w:p w:rsidR="00B73136" w:rsidRDefault="00B73136" w:rsidP="00296E2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Pr="00FF1B42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B73136" w:rsidRPr="00FF1B42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3136" w:rsidRPr="00063E52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  <w:tr w:rsidR="00B73136" w:rsidRPr="004E1905" w:rsidTr="00426058">
        <w:trPr>
          <w:cantSplit/>
          <w:trHeight w:val="165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B73136" w:rsidRDefault="00B7313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Mar>
              <w:top w:w="113" w:type="dxa"/>
            </w:tcMar>
          </w:tcPr>
          <w:p w:rsidR="00B73136" w:rsidRDefault="00B73136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B73136" w:rsidRDefault="00B73136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Default="00D548B6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</w:tcPr>
          <w:p w:rsidR="00B73136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Candice will be the second or third person called in?</w:t>
            </w:r>
          </w:p>
          <w:p w:rsidR="00B73136" w:rsidRDefault="00B73136" w:rsidP="00296E2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136" w:rsidRPr="00FF1B42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B73136" w:rsidRPr="00FF1B42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3136" w:rsidRPr="00063E52" w:rsidRDefault="00B73136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  <w:tr w:rsidR="00D548B6" w:rsidRPr="004E1905" w:rsidTr="00426058">
        <w:trPr>
          <w:cantSplit/>
          <w:trHeight w:val="165"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D548B6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Mar>
              <w:top w:w="113" w:type="dxa"/>
            </w:tcMar>
          </w:tcPr>
          <w:p w:rsidR="00D548B6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D548B6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8B6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</w:tcPr>
          <w:p w:rsidR="00FB2DDC" w:rsidRDefault="00FB2DDC" w:rsidP="00FB2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Andy is called in first, what is the probability that Candice will be the second person called in?</w:t>
            </w:r>
          </w:p>
          <w:p w:rsidR="00D548B6" w:rsidRDefault="00D548B6" w:rsidP="00AB02E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8B6" w:rsidRPr="00FF1B42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D548B6" w:rsidRPr="00FF1B42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48B6" w:rsidRPr="00063E52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</w:tbl>
    <w:p w:rsidR="00D548B6" w:rsidRDefault="00D548B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130"/>
        <w:gridCol w:w="9156"/>
      </w:tblGrid>
      <w:tr w:rsidR="00426058" w:rsidRPr="004E1905" w:rsidTr="00426058">
        <w:trPr>
          <w:cantSplit/>
          <w:trHeight w:val="165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26058" w:rsidRDefault="00426058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 </w:t>
            </w:r>
          </w:p>
        </w:tc>
        <w:tc>
          <w:tcPr>
            <w:tcW w:w="1130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26058" w:rsidRDefault="00426058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top w:val="single" w:sz="4" w:space="0" w:color="000000" w:themeColor="text1"/>
              <w:bottom w:val="nil"/>
            </w:tcBorders>
          </w:tcPr>
          <w:p w:rsidR="00426058" w:rsidRDefault="00426058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Penny is dealing cards out from a normal 52 card pack.</w:t>
            </w:r>
          </w:p>
        </w:tc>
      </w:tr>
      <w:tr w:rsidR="00D548B6" w:rsidRPr="004E1905" w:rsidTr="00426058">
        <w:trPr>
          <w:cantSplit/>
          <w:trHeight w:val="165"/>
        </w:trPr>
        <w:tc>
          <w:tcPr>
            <w:tcW w:w="396" w:type="dxa"/>
            <w:vMerge w:val="restart"/>
            <w:tcBorders>
              <w:top w:val="nil"/>
            </w:tcBorders>
            <w:tcMar>
              <w:top w:w="113" w:type="dxa"/>
            </w:tcMar>
          </w:tcPr>
          <w:p w:rsidR="00D548B6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</w:tcBorders>
            <w:tcMar>
              <w:top w:w="113" w:type="dxa"/>
            </w:tcMar>
          </w:tcPr>
          <w:p w:rsidR="00D548B6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D548B6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D548B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8B6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Pr="00063E52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tcBorders>
              <w:top w:val="nil"/>
            </w:tcBorders>
          </w:tcPr>
          <w:p w:rsidR="00D548B6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deal</w:t>
            </w:r>
            <w:r w:rsidR="002E6B4F">
              <w:rPr>
                <w:rFonts w:ascii="Times New Roman" w:hAnsi="Times New Roman" w:cs="Times New Roman"/>
                <w:sz w:val="24"/>
                <w:szCs w:val="24"/>
              </w:rPr>
              <w:t>s out a card and</w:t>
            </w:r>
            <w:r w:rsidR="007A54EA">
              <w:rPr>
                <w:rFonts w:ascii="Times New Roman" w:hAnsi="Times New Roman" w:cs="Times New Roman"/>
                <w:sz w:val="24"/>
                <w:szCs w:val="24"/>
              </w:rPr>
              <w:t xml:space="preserve"> notes what it is</w:t>
            </w:r>
            <w:r w:rsidR="002E6B4F">
              <w:rPr>
                <w:rFonts w:ascii="Times New Roman" w:hAnsi="Times New Roman" w:cs="Times New Roman"/>
                <w:sz w:val="24"/>
                <w:szCs w:val="24"/>
              </w:rPr>
              <w:t>, 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replaces it</w:t>
            </w:r>
            <w:r w:rsidR="00426058">
              <w:rPr>
                <w:rFonts w:ascii="Times New Roman" w:hAnsi="Times New Roman" w:cs="Times New Roman"/>
                <w:sz w:val="24"/>
                <w:szCs w:val="24"/>
              </w:rPr>
              <w:t>, shuffles the deck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deal</w:t>
            </w:r>
            <w:r w:rsidR="002E6B4F">
              <w:rPr>
                <w:rFonts w:ascii="Times New Roman" w:hAnsi="Times New Roman" w:cs="Times New Roman"/>
                <w:sz w:val="24"/>
                <w:szCs w:val="24"/>
              </w:rPr>
              <w:t>s a second card.</w:t>
            </w: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8B6" w:rsidRDefault="002E6B4F" w:rsidP="00EC2353">
            <w:pPr>
              <w:pStyle w:val="ListParagraph"/>
              <w:numPr>
                <w:ilvl w:val="0"/>
                <w:numId w:val="4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C2353">
              <w:rPr>
                <w:rFonts w:ascii="Times New Roman" w:hAnsi="Times New Roman" w:cs="Times New Roman"/>
                <w:sz w:val="24"/>
                <w:szCs w:val="24"/>
              </w:rPr>
              <w:t>What is the probability that both cards are aces?</w:t>
            </w:r>
          </w:p>
          <w:p w:rsidR="00EC2353" w:rsidRPr="00FF1B42" w:rsidRDefault="00EC2353" w:rsidP="00EC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EC2353" w:rsidRPr="00FF1B42" w:rsidRDefault="00EC2353" w:rsidP="00EC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2353" w:rsidRPr="00EC2353" w:rsidRDefault="00EC2353" w:rsidP="00EC2353">
            <w:pPr>
              <w:spacing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2353" w:rsidRPr="00EC2353" w:rsidRDefault="00EC2353" w:rsidP="00EC2353">
            <w:pPr>
              <w:pStyle w:val="ListParagraph"/>
              <w:numPr>
                <w:ilvl w:val="0"/>
                <w:numId w:val="4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A54EA">
              <w:rPr>
                <w:rFonts w:ascii="Times New Roman" w:hAnsi="Times New Roman" w:cs="Times New Roman"/>
                <w:sz w:val="24"/>
                <w:szCs w:val="24"/>
              </w:rPr>
              <w:t>hat is the probability that neither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cards are hearts?</w:t>
            </w:r>
          </w:p>
          <w:p w:rsidR="00EC2353" w:rsidRPr="00FF1B42" w:rsidRDefault="00EC2353" w:rsidP="00EC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EC2353" w:rsidRPr="00FF1B42" w:rsidRDefault="00EC2353" w:rsidP="00EC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48B6" w:rsidRPr="00063E52" w:rsidRDefault="00EC2353" w:rsidP="00EC2353">
            <w:pPr>
              <w:spacing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2353" w:rsidRPr="004E1905" w:rsidTr="00296E23">
        <w:trPr>
          <w:cantSplit/>
          <w:trHeight w:val="165"/>
        </w:trPr>
        <w:tc>
          <w:tcPr>
            <w:tcW w:w="396" w:type="dxa"/>
            <w:vMerge/>
            <w:tcMar>
              <w:top w:w="113" w:type="dxa"/>
            </w:tcMar>
          </w:tcPr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EC2353" w:rsidRDefault="0014381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C23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  <w:p w:rsidR="00143816" w:rsidRDefault="0014381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816" w:rsidRDefault="0014381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816" w:rsidRDefault="0014381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816" w:rsidRDefault="0014381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816" w:rsidRDefault="0014381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816" w:rsidRDefault="0014381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816" w:rsidRPr="00063E52" w:rsidRDefault="00143816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tcBorders>
              <w:bottom w:val="single" w:sz="4" w:space="0" w:color="000000" w:themeColor="text1"/>
            </w:tcBorders>
          </w:tcPr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deals out a card and then deals a second without replacing the first.</w:t>
            </w: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EC2353" w:rsidP="00EC2353">
            <w:pPr>
              <w:pStyle w:val="ListParagraph"/>
              <w:numPr>
                <w:ilvl w:val="0"/>
                <w:numId w:val="5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C2353">
              <w:rPr>
                <w:rFonts w:ascii="Times New Roman" w:hAnsi="Times New Roman" w:cs="Times New Roman"/>
                <w:sz w:val="24"/>
                <w:szCs w:val="24"/>
              </w:rPr>
              <w:t>What is the probability that both cards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red cards</w:t>
            </w:r>
            <w:r w:rsidRPr="00EC235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C2353" w:rsidRPr="00FF1B42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EC2353" w:rsidRPr="00FF1B42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2353" w:rsidRPr="00EC2353" w:rsidRDefault="00EC2353" w:rsidP="00AB02E3">
            <w:pPr>
              <w:spacing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2353" w:rsidRPr="00EC2353" w:rsidRDefault="00EC2353" w:rsidP="00EC2353">
            <w:pPr>
              <w:pStyle w:val="ListParagraph"/>
              <w:numPr>
                <w:ilvl w:val="0"/>
                <w:numId w:val="5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neither of the cards are hearts?</w:t>
            </w:r>
          </w:p>
          <w:p w:rsidR="00EC2353" w:rsidRPr="00FF1B42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EC2353" w:rsidRPr="00FF1B42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2353" w:rsidRDefault="00EC2353" w:rsidP="00AB02E3">
            <w:pPr>
              <w:spacing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2353" w:rsidRPr="00EC2353" w:rsidRDefault="00143816" w:rsidP="00EC2353">
            <w:pPr>
              <w:pStyle w:val="ListParagraph"/>
              <w:numPr>
                <w:ilvl w:val="0"/>
                <w:numId w:val="5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that</w:t>
            </w:r>
            <w:r w:rsidR="00EC2353">
              <w:rPr>
                <w:rFonts w:ascii="Times New Roman" w:hAnsi="Times New Roman" w:cs="Times New Roman"/>
                <w:sz w:val="24"/>
                <w:szCs w:val="24"/>
              </w:rPr>
              <w:t xml:space="preserve"> the 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 she deals is an Ace, what is the probability that the two cards dealt are of the same suit?</w:t>
            </w:r>
          </w:p>
          <w:p w:rsidR="00EC2353" w:rsidRPr="00FF1B42" w:rsidRDefault="00EC2353" w:rsidP="00EC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EC2353" w:rsidRPr="00FF1B42" w:rsidRDefault="00EC2353" w:rsidP="00EC2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2353" w:rsidRPr="00063E52" w:rsidRDefault="00EC2353" w:rsidP="00EC2353">
            <w:pPr>
              <w:spacing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26058" w:rsidRDefault="00426058">
      <w:r>
        <w:br w:type="page"/>
      </w:r>
    </w:p>
    <w:tbl>
      <w:tblPr>
        <w:tblStyle w:val="TableGrid"/>
        <w:tblW w:w="0" w:type="auto"/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396"/>
        <w:gridCol w:w="1130"/>
        <w:gridCol w:w="9156"/>
      </w:tblGrid>
      <w:tr w:rsidR="00426058" w:rsidRPr="00F661A2" w:rsidTr="0079631D">
        <w:trPr>
          <w:cantSplit/>
          <w:trHeight w:val="1041"/>
        </w:trPr>
        <w:tc>
          <w:tcPr>
            <w:tcW w:w="396" w:type="dxa"/>
            <w:tcBorders>
              <w:left w:val="nil"/>
              <w:right w:val="nil"/>
            </w:tcBorders>
          </w:tcPr>
          <w:p w:rsidR="00426058" w:rsidRPr="004E1905" w:rsidRDefault="00426058" w:rsidP="0042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  <w:p w:rsidR="00426058" w:rsidRDefault="00426058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426058" w:rsidRDefault="00426058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426058" w:rsidRDefault="00426058" w:rsidP="0042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survey was conducted of 120 people, asking whether they like a product called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Uberfood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not. The results are shown in the two way table.</w:t>
            </w:r>
          </w:p>
          <w:p w:rsidR="00426058" w:rsidRDefault="00426058" w:rsidP="004260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058" w:rsidRDefault="00426058" w:rsidP="0042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31"/>
              <w:gridCol w:w="2231"/>
              <w:gridCol w:w="2231"/>
              <w:gridCol w:w="2232"/>
            </w:tblGrid>
            <w:tr w:rsidR="00426058" w:rsidTr="00AB02E3">
              <w:tc>
                <w:tcPr>
                  <w:tcW w:w="2231" w:type="dxa"/>
                </w:tcPr>
                <w:p w:rsidR="00426058" w:rsidRDefault="00426058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31" w:type="dxa"/>
                </w:tcPr>
                <w:p w:rsidR="00426058" w:rsidRDefault="00426058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Male</w:t>
                  </w:r>
                </w:p>
              </w:tc>
              <w:tc>
                <w:tcPr>
                  <w:tcW w:w="2231" w:type="dxa"/>
                </w:tcPr>
                <w:p w:rsidR="00426058" w:rsidRDefault="00426058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Female</w:t>
                  </w:r>
                </w:p>
              </w:tc>
              <w:tc>
                <w:tcPr>
                  <w:tcW w:w="2232" w:type="dxa"/>
                </w:tcPr>
                <w:p w:rsidR="00426058" w:rsidRDefault="00426058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426058" w:rsidTr="00426058">
              <w:tc>
                <w:tcPr>
                  <w:tcW w:w="2231" w:type="dxa"/>
                </w:tcPr>
                <w:p w:rsidR="00426058" w:rsidRDefault="00426058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Like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Uberfood</w:t>
                  </w:r>
                  <w:proofErr w:type="spellEnd"/>
                </w:p>
              </w:tc>
              <w:tc>
                <w:tcPr>
                  <w:tcW w:w="2231" w:type="dxa"/>
                </w:tcPr>
                <w:p w:rsidR="00426058" w:rsidRDefault="00635B2E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231" w:type="dxa"/>
                </w:tcPr>
                <w:p w:rsidR="00426058" w:rsidRDefault="00635B2E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232" w:type="dxa"/>
                </w:tcPr>
                <w:p w:rsidR="00426058" w:rsidRDefault="00635B2E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</w:tr>
            <w:tr w:rsidR="00426058" w:rsidTr="00426058">
              <w:tc>
                <w:tcPr>
                  <w:tcW w:w="2231" w:type="dxa"/>
                </w:tcPr>
                <w:p w:rsidR="00426058" w:rsidRDefault="00426058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Don’t like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Uberfood</w:t>
                  </w:r>
                  <w:proofErr w:type="spellEnd"/>
                </w:p>
              </w:tc>
              <w:tc>
                <w:tcPr>
                  <w:tcW w:w="2231" w:type="dxa"/>
                </w:tcPr>
                <w:p w:rsidR="00426058" w:rsidRDefault="00635B2E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231" w:type="dxa"/>
                </w:tcPr>
                <w:p w:rsidR="00426058" w:rsidRDefault="00635B2E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2232" w:type="dxa"/>
                </w:tcPr>
                <w:p w:rsidR="00426058" w:rsidRDefault="00635B2E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</w:tr>
            <w:tr w:rsidR="00426058" w:rsidTr="00426058">
              <w:tc>
                <w:tcPr>
                  <w:tcW w:w="2231" w:type="dxa"/>
                </w:tcPr>
                <w:p w:rsidR="00426058" w:rsidRDefault="00426058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231" w:type="dxa"/>
                </w:tcPr>
                <w:p w:rsidR="00426058" w:rsidRDefault="00635B2E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231" w:type="dxa"/>
                </w:tcPr>
                <w:p w:rsidR="00426058" w:rsidRDefault="00635B2E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232" w:type="dxa"/>
                </w:tcPr>
                <w:p w:rsidR="00426058" w:rsidRDefault="00635B2E" w:rsidP="004260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120</w:t>
                  </w:r>
                </w:p>
              </w:tc>
            </w:tr>
          </w:tbl>
          <w:p w:rsidR="00426058" w:rsidRDefault="00426058" w:rsidP="004260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058" w:rsidRDefault="00426058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353" w:rsidRPr="00F661A2" w:rsidTr="0079631D">
        <w:trPr>
          <w:cantSplit/>
          <w:trHeight w:val="1041"/>
        </w:trPr>
        <w:tc>
          <w:tcPr>
            <w:tcW w:w="396" w:type="dxa"/>
            <w:vMerge w:val="restart"/>
            <w:tcBorders>
              <w:left w:val="nil"/>
              <w:right w:val="nil"/>
            </w:tcBorders>
          </w:tcPr>
          <w:p w:rsidR="00EC2353" w:rsidRPr="004E1905" w:rsidRDefault="00EC2353" w:rsidP="00426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Pr="00F661A2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mark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EC2353" w:rsidRDefault="00635B2E" w:rsidP="00296E2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one person were chosen at random from the group, what is the probability that they liked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Uberfood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C2353" w:rsidRPr="00FF1B42" w:rsidRDefault="00EC235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EC2353" w:rsidRPr="00FF1B42" w:rsidRDefault="00EC235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2353" w:rsidRPr="00F661A2" w:rsidRDefault="00EC235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  <w:tr w:rsidR="00EC2353" w:rsidRPr="00F661A2" w:rsidTr="0079631D">
        <w:trPr>
          <w:cantSplit/>
          <w:trHeight w:val="1027"/>
        </w:trPr>
        <w:tc>
          <w:tcPr>
            <w:tcW w:w="396" w:type="dxa"/>
            <w:vMerge/>
            <w:tcBorders>
              <w:left w:val="nil"/>
              <w:right w:val="nil"/>
            </w:tcBorders>
          </w:tcPr>
          <w:p w:rsidR="00EC2353" w:rsidRPr="004E1905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B2E"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EC2353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 male were chosen from the group, what is the probability that he liked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Uberfood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C2353" w:rsidRDefault="00EC2353" w:rsidP="00296E2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Pr="00FF1B42" w:rsidRDefault="00EC235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EC2353" w:rsidRPr="00FF1B42" w:rsidRDefault="00EC235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2353" w:rsidRPr="00F661A2" w:rsidRDefault="00EC235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  <w:tr w:rsidR="00EC2353" w:rsidRPr="00F661A2" w:rsidTr="0079631D">
        <w:trPr>
          <w:cantSplit/>
          <w:trHeight w:val="1027"/>
        </w:trPr>
        <w:tc>
          <w:tcPr>
            <w:tcW w:w="396" w:type="dxa"/>
            <w:vMerge/>
            <w:tcBorders>
              <w:left w:val="nil"/>
              <w:right w:val="nil"/>
            </w:tcBorders>
          </w:tcPr>
          <w:p w:rsidR="00EC2353" w:rsidRPr="004E1905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EC2353" w:rsidRDefault="00EC235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EC2353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 person who liked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Uberfood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chosen at random, what is the probability that the person was a male?</w:t>
            </w:r>
          </w:p>
          <w:p w:rsidR="00EC2353" w:rsidRDefault="00EC2353" w:rsidP="00296E2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353" w:rsidRPr="00FF1B42" w:rsidRDefault="00EC235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EC2353" w:rsidRPr="00FF1B42" w:rsidRDefault="00EC235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2353" w:rsidRPr="00F661A2" w:rsidRDefault="00EC2353" w:rsidP="0029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  <w:tr w:rsidR="00635B2E" w:rsidRPr="00F661A2" w:rsidTr="0079631D">
        <w:trPr>
          <w:cantSplit/>
          <w:trHeight w:val="1027"/>
        </w:trPr>
        <w:tc>
          <w:tcPr>
            <w:tcW w:w="396" w:type="dxa"/>
            <w:tcBorders>
              <w:left w:val="nil"/>
              <w:right w:val="nil"/>
            </w:tcBorders>
          </w:tcPr>
          <w:p w:rsidR="00635B2E" w:rsidRPr="004E1905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635B2E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635B2E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5B2E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mark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635B2E" w:rsidRDefault="00635B2E" w:rsidP="00635B2E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one person were chosen at random from the group, what is the probability that it was a female who liked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Uberfood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35B2E" w:rsidRPr="00FF1B42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635B2E" w:rsidRPr="00FF1B42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35B2E" w:rsidRPr="00F661A2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  <w:tr w:rsidR="00635B2E" w:rsidRPr="00F661A2" w:rsidTr="0079631D">
        <w:trPr>
          <w:cantSplit/>
          <w:trHeight w:val="1027"/>
        </w:trPr>
        <w:tc>
          <w:tcPr>
            <w:tcW w:w="396" w:type="dxa"/>
            <w:tcBorders>
              <w:left w:val="nil"/>
              <w:right w:val="nil"/>
            </w:tcBorders>
          </w:tcPr>
          <w:p w:rsidR="00635B2E" w:rsidRPr="004E1905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635B2E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  <w:p w:rsidR="00635B2E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5B2E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mark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635B2E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two people were chosen at random, what is the probability that they both liked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Uberfood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35B2E" w:rsidRDefault="00635B2E" w:rsidP="00AB02E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5B2E" w:rsidRPr="00FF1B42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:rsidR="00635B2E" w:rsidRPr="00FF1B42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35B2E" w:rsidRPr="00F661A2" w:rsidRDefault="00635B2E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</w:tr>
    </w:tbl>
    <w:p w:rsidR="00FB269C" w:rsidRDefault="00FB269C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  <w:sectPr w:rsidR="00FB269C" w:rsidSect="00E24335">
          <w:headerReference w:type="default" r:id="rId9"/>
          <w:footerReference w:type="default" r:id="rId10"/>
          <w:headerReference w:type="firs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620828" w:rsidRDefault="00C67F16" w:rsidP="005A4931">
      <w:pPr>
        <w:spacing w:after="120" w:line="240" w:lineRule="auto"/>
      </w:pPr>
      <w:r>
        <w:lastRenderedPageBreak/>
        <w:tab/>
      </w:r>
    </w:p>
    <w:p w:rsidR="00620828" w:rsidRDefault="00620828"/>
    <w:p w:rsidR="00AB02E3" w:rsidRDefault="00AB02E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130"/>
        <w:gridCol w:w="236"/>
        <w:gridCol w:w="3909"/>
        <w:gridCol w:w="283"/>
        <w:gridCol w:w="4728"/>
      </w:tblGrid>
      <w:tr w:rsidR="00AB02E3" w:rsidRPr="004E1905" w:rsidTr="00AB02E3">
        <w:trPr>
          <w:cantSplit/>
        </w:trPr>
        <w:tc>
          <w:tcPr>
            <w:tcW w:w="1762" w:type="dxa"/>
            <w:gridSpan w:val="3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AB02E3" w:rsidRDefault="00AB02E3" w:rsidP="00AB02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AB02E3" w:rsidRPr="004E1905" w:rsidRDefault="00AB02E3" w:rsidP="00AB02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192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AB02E3" w:rsidRDefault="00AB02E3" w:rsidP="00AB02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AB02E3" w:rsidRDefault="00AB02E3" w:rsidP="00AB02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Two and Three Stage Chance Events</w:t>
            </w:r>
          </w:p>
        </w:tc>
        <w:tc>
          <w:tcPr>
            <w:tcW w:w="4728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ANSWERS</w:t>
            </w:r>
          </w:p>
        </w:tc>
      </w:tr>
      <w:tr w:rsidR="00AB02E3" w:rsidRPr="004E1905" w:rsidTr="00AB02E3">
        <w:trPr>
          <w:cantSplit/>
        </w:trPr>
        <w:tc>
          <w:tcPr>
            <w:tcW w:w="1762" w:type="dxa"/>
            <w:gridSpan w:val="3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AB02E3" w:rsidRPr="004E1905" w:rsidRDefault="00AB02E3" w:rsidP="00AB02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09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AB02E3" w:rsidRPr="004E1905" w:rsidRDefault="00AB02E3" w:rsidP="00AB02E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011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AB02E3" w:rsidRPr="004E1905" w:rsidTr="00AB02E3">
        <w:trPr>
          <w:cantSplit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6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582441" w:rsidRDefault="00AB02E3" w:rsidP="00AB0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AB02E3" w:rsidRPr="004E1905" w:rsidRDefault="00AB02E3" w:rsidP="00AB02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2E3" w:rsidRPr="004E1905" w:rsidTr="00AB02E3">
        <w:trPr>
          <w:cantSplit/>
          <w:trHeight w:val="1041"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board game, two normal six sided dice are rolled for each move.</w:t>
            </w:r>
          </w:p>
        </w:tc>
      </w:tr>
      <w:tr w:rsidR="00AB02E3" w:rsidRPr="004E1905" w:rsidTr="00AB02E3">
        <w:trPr>
          <w:cantSplit/>
          <w:trHeight w:val="1041"/>
        </w:trPr>
        <w:tc>
          <w:tcPr>
            <w:tcW w:w="39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F661A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table below to show the sample space for each roll of the two dice.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 w:rsidR="00AB02E3" w:rsidTr="00AB02E3"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AB02E3" w:rsidTr="00AB02E3"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1, 1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1, 2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1, 3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1, 4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1, 5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1,6</w:t>
                  </w:r>
                </w:p>
              </w:tc>
            </w:tr>
            <w:tr w:rsidR="00AB02E3" w:rsidTr="00AB02E3"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2, 1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2, 2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2,3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2, 4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2, 5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2, 6</w:t>
                  </w:r>
                </w:p>
              </w:tc>
            </w:tr>
            <w:tr w:rsidR="00AB02E3" w:rsidTr="00AB02E3"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3, 1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3, 2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3, 3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3, 4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3, 5</w:t>
                  </w:r>
                </w:p>
              </w:tc>
              <w:tc>
                <w:tcPr>
                  <w:tcW w:w="850" w:type="dxa"/>
                  <w:shd w:val="clear" w:color="auto" w:fill="CCC0D9" w:themeFill="accent4" w:themeFillTint="66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3, 6</w:t>
                  </w:r>
                </w:p>
              </w:tc>
            </w:tr>
            <w:tr w:rsidR="00AB02E3" w:rsidTr="00AB02E3"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4, 1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4, 2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4, 3</w:t>
                  </w:r>
                </w:p>
              </w:tc>
              <w:tc>
                <w:tcPr>
                  <w:tcW w:w="850" w:type="dxa"/>
                  <w:shd w:val="clear" w:color="auto" w:fill="CCC0D9" w:themeFill="accent4" w:themeFillTint="66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4, 4</w:t>
                  </w:r>
                </w:p>
              </w:tc>
              <w:tc>
                <w:tcPr>
                  <w:tcW w:w="850" w:type="dxa"/>
                  <w:shd w:val="clear" w:color="auto" w:fill="CCC0D9" w:themeFill="accent4" w:themeFillTint="66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4, 5</w:t>
                  </w:r>
                </w:p>
              </w:tc>
              <w:tc>
                <w:tcPr>
                  <w:tcW w:w="850" w:type="dxa"/>
                  <w:shd w:val="clear" w:color="auto" w:fill="CCC0D9" w:themeFill="accent4" w:themeFillTint="66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4, 6</w:t>
                  </w:r>
                </w:p>
              </w:tc>
            </w:tr>
            <w:tr w:rsidR="00AB02E3" w:rsidTr="00AB02E3"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5, 1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5, 2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5, 3</w:t>
                  </w:r>
                </w:p>
              </w:tc>
              <w:tc>
                <w:tcPr>
                  <w:tcW w:w="850" w:type="dxa"/>
                  <w:shd w:val="clear" w:color="auto" w:fill="CCC0D9" w:themeFill="accent4" w:themeFillTint="66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5, 4</w:t>
                  </w:r>
                </w:p>
              </w:tc>
              <w:tc>
                <w:tcPr>
                  <w:tcW w:w="850" w:type="dxa"/>
                  <w:shd w:val="clear" w:color="auto" w:fill="CCC0D9" w:themeFill="accent4" w:themeFillTint="66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5, 5</w:t>
                  </w:r>
                </w:p>
              </w:tc>
              <w:tc>
                <w:tcPr>
                  <w:tcW w:w="850" w:type="dxa"/>
                  <w:shd w:val="clear" w:color="auto" w:fill="CCC0D9" w:themeFill="accent4" w:themeFillTint="66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5, 6</w:t>
                  </w:r>
                </w:p>
              </w:tc>
            </w:tr>
            <w:tr w:rsidR="00AB02E3" w:rsidTr="00AB02E3"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6, 1</w:t>
                  </w:r>
                </w:p>
              </w:tc>
              <w:tc>
                <w:tcPr>
                  <w:tcW w:w="850" w:type="dxa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6, 2</w:t>
                  </w:r>
                </w:p>
              </w:tc>
              <w:tc>
                <w:tcPr>
                  <w:tcW w:w="850" w:type="dxa"/>
                  <w:shd w:val="clear" w:color="auto" w:fill="CCC0D9" w:themeFill="accent4" w:themeFillTint="66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6, 3</w:t>
                  </w:r>
                </w:p>
              </w:tc>
              <w:tc>
                <w:tcPr>
                  <w:tcW w:w="850" w:type="dxa"/>
                  <w:shd w:val="clear" w:color="auto" w:fill="CCC0D9" w:themeFill="accent4" w:themeFillTint="66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6, 4</w:t>
                  </w:r>
                </w:p>
              </w:tc>
              <w:tc>
                <w:tcPr>
                  <w:tcW w:w="850" w:type="dxa"/>
                  <w:shd w:val="clear" w:color="auto" w:fill="CCC0D9" w:themeFill="accent4" w:themeFillTint="66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6, 5</w:t>
                  </w:r>
                </w:p>
              </w:tc>
              <w:tc>
                <w:tcPr>
                  <w:tcW w:w="850" w:type="dxa"/>
                  <w:shd w:val="clear" w:color="auto" w:fill="CCC0D9" w:themeFill="accent4" w:themeFillTint="66"/>
                  <w:vAlign w:val="center"/>
                </w:tcPr>
                <w:p w:rsidR="00AB02E3" w:rsidRDefault="00AB02E3" w:rsidP="00AB02E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02E3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6, 6</w:t>
                  </w:r>
                </w:p>
              </w:tc>
            </w:tr>
          </w:tbl>
          <w:p w:rsidR="00AB02E3" w:rsidRPr="00F661A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2E3" w:rsidRPr="004E1905" w:rsidTr="00AB02E3">
        <w:trPr>
          <w:cantSplit/>
          <w:trHeight w:val="1027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mark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of rolling a </w:t>
            </w:r>
            <w:r w:rsidRPr="00AB02E3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(both numbers are the same)?</w:t>
            </w:r>
          </w:p>
          <w:p w:rsidR="00AB02E3" w:rsidRPr="00AB02E3" w:rsidRDefault="00AB02E3" w:rsidP="00AB02E3">
            <w:pPr>
              <w:rPr>
                <w:rFonts w:ascii="Times New Roman" w:hAnsi="Times New Roman" w:cs="Times New Roman"/>
                <w:position w:val="-2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2E3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2535" w:dyaOrig="6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pt;height:31.9pt" o:ole="">
                  <v:imagedata r:id="rId12" o:title=""/>
                </v:shape>
                <o:OLEObject Type="Embed" ProgID="FXE300.Equation" ShapeID="_x0000_i1025" DrawAspect="Content" ObjectID="_1392405649" r:id="rId13"/>
              </w:object>
            </w:r>
            <w:r w:rsidRPr="00AB02E3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t xml:space="preserve"> </w:t>
            </w:r>
          </w:p>
        </w:tc>
      </w:tr>
      <w:tr w:rsidR="00AB02E3" w:rsidRPr="004E1905" w:rsidTr="00AB02E3">
        <w:trPr>
          <w:cantSplit/>
          <w:trHeight w:val="1027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mark</w:t>
            </w:r>
          </w:p>
        </w:tc>
        <w:tc>
          <w:tcPr>
            <w:tcW w:w="9156" w:type="dxa"/>
            <w:gridSpan w:val="4"/>
            <w:tcBorders>
              <w:top w:val="nil"/>
              <w:bottom w:val="nil"/>
            </w:tcBorders>
          </w:tcPr>
          <w:p w:rsidR="00AB02E3" w:rsidRDefault="00AB02E3" w:rsidP="00AB02E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two numbers have a </w:t>
            </w:r>
            <w:r w:rsidRPr="00AB02E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difference of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(e.g. 3 and 5)? </w:t>
            </w:r>
          </w:p>
          <w:p w:rsidR="00AB02E3" w:rsidRPr="00F661A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2E3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2722" w:dyaOrig="632">
                <v:shape id="_x0000_i1026" type="#_x0000_t75" style="width:135.85pt;height:31.9pt" o:ole="">
                  <v:imagedata r:id="rId14" o:title=""/>
                </v:shape>
                <o:OLEObject Type="Embed" ProgID="FXE300.Equation" ShapeID="_x0000_i1026" DrawAspect="Content" ObjectID="_1392405650" r:id="rId15"/>
              </w:object>
            </w:r>
          </w:p>
        </w:tc>
      </w:tr>
      <w:tr w:rsidR="00AB02E3" w:rsidRPr="004E1905" w:rsidTr="00AB02E3">
        <w:trPr>
          <w:cantSplit/>
          <w:trHeight w:val="1027"/>
        </w:trPr>
        <w:tc>
          <w:tcPr>
            <w:tcW w:w="396" w:type="dxa"/>
            <w:tcBorders>
              <w:top w:val="nil"/>
            </w:tcBorders>
            <w:tcMar>
              <w:top w:w="113" w:type="dxa"/>
            </w:tcMar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mark</w:t>
            </w:r>
          </w:p>
        </w:tc>
        <w:tc>
          <w:tcPr>
            <w:tcW w:w="9156" w:type="dxa"/>
            <w:gridSpan w:val="4"/>
            <w:tcBorders>
              <w:top w:val="nil"/>
            </w:tcBorders>
          </w:tcPr>
          <w:p w:rsidR="00AB02E3" w:rsidRDefault="00AB02E3" w:rsidP="00AB02E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probability that the two numbers have a </w:t>
            </w:r>
            <w:r w:rsidRPr="00AB02E3">
              <w:rPr>
                <w:rFonts w:ascii="Times New Roman" w:hAnsi="Times New Roman" w:cs="Times New Roman"/>
                <w:sz w:val="24"/>
                <w:szCs w:val="24"/>
                <w:shd w:val="clear" w:color="auto" w:fill="CCC0D9" w:themeFill="accent4" w:themeFillTint="66"/>
              </w:rPr>
              <w:t>product greater than15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(e.g. 3 and 6 have a product of 18)? </w:t>
            </w:r>
          </w:p>
          <w:p w:rsidR="00AB02E3" w:rsidRPr="00F661A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2E3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2494" w:dyaOrig="632">
                <v:shape id="_x0000_i1027" type="#_x0000_t75" style="width:125pt;height:31.9pt" o:ole="">
                  <v:imagedata r:id="rId16" o:title=""/>
                </v:shape>
                <o:OLEObject Type="Embed" ProgID="FXE300.Equation" ShapeID="_x0000_i1027" DrawAspect="Content" ObjectID="_1392405651" r:id="rId17"/>
              </w:object>
            </w:r>
          </w:p>
        </w:tc>
      </w:tr>
    </w:tbl>
    <w:p w:rsidR="00AB02E3" w:rsidRDefault="00AB02E3" w:rsidP="00AB02E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130"/>
        <w:gridCol w:w="9156"/>
      </w:tblGrid>
      <w:tr w:rsidR="00AB02E3" w:rsidRPr="004E1905" w:rsidTr="00AB02E3">
        <w:trPr>
          <w:cantSplit/>
          <w:trHeight w:val="165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AB02E3" w:rsidRPr="00063E5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130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top w:val="single" w:sz="4" w:space="0" w:color="000000" w:themeColor="text1"/>
              <w:bottom w:val="nil"/>
            </w:tcBorders>
          </w:tcPr>
          <w:p w:rsidR="00AB02E3" w:rsidRDefault="008F221F" w:rsidP="008F2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bag contains 4</w:t>
            </w:r>
            <w:r w:rsidR="00AB02E3">
              <w:rPr>
                <w:rFonts w:ascii="Times New Roman" w:hAnsi="Times New Roman" w:cs="Times New Roman"/>
                <w:sz w:val="24"/>
                <w:szCs w:val="24"/>
              </w:rPr>
              <w:t xml:space="preserve"> numbered disks with the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igits 1, 3, 5 and</w:t>
            </w:r>
            <w:r w:rsidR="00AB02E3">
              <w:rPr>
                <w:rFonts w:ascii="Times New Roman" w:hAnsi="Times New Roman" w:cs="Times New Roman"/>
                <w:sz w:val="24"/>
                <w:szCs w:val="24"/>
              </w:rPr>
              <w:t xml:space="preserve"> 7 on them. Three of the disks are drawn from the bag and placed in a line to form a three digit number.</w:t>
            </w:r>
          </w:p>
        </w:tc>
      </w:tr>
      <w:tr w:rsidR="00AB02E3" w:rsidRPr="004E1905" w:rsidTr="00AB02E3">
        <w:trPr>
          <w:cantSplit/>
          <w:trHeight w:val="165"/>
        </w:trPr>
        <w:tc>
          <w:tcPr>
            <w:tcW w:w="39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Pr="00063E5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063E5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marks</w:t>
            </w:r>
          </w:p>
        </w:tc>
        <w:tc>
          <w:tcPr>
            <w:tcW w:w="9156" w:type="dxa"/>
            <w:tcBorders>
              <w:top w:val="nil"/>
              <w:bottom w:val="nil"/>
            </w:tcBorders>
          </w:tcPr>
          <w:p w:rsidR="008F221F" w:rsidRDefault="0004476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27" type="#_x0000_t75" style="position:absolute;margin-left:16.5pt;margin-top:48.35pt;width:159.2pt;height:218.75pt;z-index:251659264;mso-position-horizontal-relative:text;mso-position-vertical-relative:text">
                  <v:imagedata r:id="rId18" o:title=""/>
                  <w10:wrap type="square"/>
                </v:shape>
                <o:OLEObject Type="Embed" ProgID="FXDraw3.Document" ShapeID="_x0000_s1027" DrawAspect="Content" ObjectID="_1392405668" r:id="rId19"/>
              </w:pict>
            </w:r>
            <w:r w:rsidR="00AB02E3">
              <w:rPr>
                <w:rFonts w:ascii="Times New Roman" w:hAnsi="Times New Roman" w:cs="Times New Roman"/>
                <w:sz w:val="24"/>
                <w:szCs w:val="24"/>
              </w:rPr>
              <w:t>In the space below, draw a tree diagram to show all the possible numbers formed when the three disks are drawn from the bag.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page" w:horzAnchor="margin" w:tblpXSpec="right" w:tblpY="181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  <w:gridCol w:w="1134"/>
            </w:tblGrid>
            <w:tr w:rsidR="008F221F" w:rsidTr="008F221F">
              <w:tc>
                <w:tcPr>
                  <w:tcW w:w="1134" w:type="dxa"/>
                  <w:shd w:val="clear" w:color="auto" w:fill="FFFF00"/>
                </w:tcPr>
                <w:p w:rsidR="008F221F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221F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135</w:t>
                  </w:r>
                </w:p>
              </w:tc>
              <w:tc>
                <w:tcPr>
                  <w:tcW w:w="1134" w:type="dxa"/>
                  <w:shd w:val="clear" w:color="auto" w:fill="FFFF00"/>
                </w:tcPr>
                <w:p w:rsidR="008F221F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315</w:t>
                  </w:r>
                </w:p>
              </w:tc>
              <w:tc>
                <w:tcPr>
                  <w:tcW w:w="1134" w:type="dxa"/>
                  <w:shd w:val="clear" w:color="auto" w:fill="FFFF00"/>
                </w:tcPr>
                <w:p w:rsidR="008F221F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513</w:t>
                  </w:r>
                </w:p>
              </w:tc>
              <w:tc>
                <w:tcPr>
                  <w:tcW w:w="1134" w:type="dxa"/>
                </w:tcPr>
                <w:p w:rsidR="008F221F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713</w:t>
                  </w:r>
                </w:p>
              </w:tc>
            </w:tr>
            <w:tr w:rsidR="008F221F" w:rsidTr="008F221F">
              <w:tc>
                <w:tcPr>
                  <w:tcW w:w="1134" w:type="dxa"/>
                </w:tcPr>
                <w:p w:rsidR="008F221F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137</w:t>
                  </w:r>
                </w:p>
              </w:tc>
              <w:tc>
                <w:tcPr>
                  <w:tcW w:w="1134" w:type="dxa"/>
                </w:tcPr>
                <w:p w:rsidR="008F221F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317</w:t>
                  </w:r>
                </w:p>
              </w:tc>
              <w:tc>
                <w:tcPr>
                  <w:tcW w:w="1134" w:type="dxa"/>
                </w:tcPr>
                <w:p w:rsidR="008F221F" w:rsidRPr="00044761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517</w:t>
                  </w:r>
                </w:p>
              </w:tc>
              <w:tc>
                <w:tcPr>
                  <w:tcW w:w="1134" w:type="dxa"/>
                </w:tcPr>
                <w:p w:rsidR="008F221F" w:rsidRPr="00044761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715</w:t>
                  </w:r>
                </w:p>
              </w:tc>
            </w:tr>
            <w:tr w:rsidR="008F221F" w:rsidTr="008F221F">
              <w:tc>
                <w:tcPr>
                  <w:tcW w:w="1134" w:type="dxa"/>
                  <w:shd w:val="clear" w:color="auto" w:fill="FFFF00"/>
                </w:tcPr>
                <w:p w:rsidR="008F221F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153</w:t>
                  </w:r>
                </w:p>
              </w:tc>
              <w:tc>
                <w:tcPr>
                  <w:tcW w:w="1134" w:type="dxa"/>
                  <w:shd w:val="clear" w:color="auto" w:fill="FFFF00"/>
                </w:tcPr>
                <w:p w:rsidR="008F221F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351</w:t>
                  </w:r>
                </w:p>
              </w:tc>
              <w:tc>
                <w:tcPr>
                  <w:tcW w:w="1134" w:type="dxa"/>
                  <w:shd w:val="clear" w:color="auto" w:fill="FFFF00"/>
                </w:tcPr>
                <w:p w:rsidR="008F221F" w:rsidRPr="00044761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531</w:t>
                  </w:r>
                </w:p>
              </w:tc>
              <w:tc>
                <w:tcPr>
                  <w:tcW w:w="1134" w:type="dxa"/>
                </w:tcPr>
                <w:p w:rsidR="008F221F" w:rsidRPr="00044761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731</w:t>
                  </w:r>
                </w:p>
              </w:tc>
            </w:tr>
            <w:tr w:rsidR="008F221F" w:rsidTr="00044761">
              <w:tc>
                <w:tcPr>
                  <w:tcW w:w="1134" w:type="dxa"/>
                </w:tcPr>
                <w:p w:rsidR="008F221F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157</w:t>
                  </w:r>
                </w:p>
              </w:tc>
              <w:tc>
                <w:tcPr>
                  <w:tcW w:w="1134" w:type="dxa"/>
                  <w:shd w:val="clear" w:color="auto" w:fill="FFFF00"/>
                </w:tcPr>
                <w:p w:rsidR="008F221F" w:rsidRPr="00044761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357</w:t>
                  </w:r>
                </w:p>
              </w:tc>
              <w:tc>
                <w:tcPr>
                  <w:tcW w:w="1134" w:type="dxa"/>
                  <w:shd w:val="clear" w:color="auto" w:fill="FFFF00"/>
                </w:tcPr>
                <w:p w:rsidR="008F221F" w:rsidRPr="00044761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537</w:t>
                  </w:r>
                </w:p>
              </w:tc>
              <w:tc>
                <w:tcPr>
                  <w:tcW w:w="1134" w:type="dxa"/>
                  <w:shd w:val="clear" w:color="auto" w:fill="FFFF00"/>
                </w:tcPr>
                <w:p w:rsidR="008F221F" w:rsidRPr="00044761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7</w:t>
                  </w: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35</w:t>
                  </w:r>
                </w:p>
              </w:tc>
            </w:tr>
            <w:tr w:rsidR="008F221F" w:rsidTr="008F221F">
              <w:tc>
                <w:tcPr>
                  <w:tcW w:w="1134" w:type="dxa"/>
                </w:tcPr>
                <w:p w:rsidR="008F221F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173</w:t>
                  </w:r>
                </w:p>
              </w:tc>
              <w:tc>
                <w:tcPr>
                  <w:tcW w:w="1134" w:type="dxa"/>
                </w:tcPr>
                <w:p w:rsidR="008F221F" w:rsidRPr="00044761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371</w:t>
                  </w:r>
                </w:p>
              </w:tc>
              <w:tc>
                <w:tcPr>
                  <w:tcW w:w="1134" w:type="dxa"/>
                </w:tcPr>
                <w:p w:rsidR="008F221F" w:rsidRPr="00044761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571</w:t>
                  </w:r>
                </w:p>
              </w:tc>
              <w:tc>
                <w:tcPr>
                  <w:tcW w:w="1134" w:type="dxa"/>
                </w:tcPr>
                <w:p w:rsidR="008F221F" w:rsidRPr="00044761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751</w:t>
                  </w:r>
                </w:p>
              </w:tc>
            </w:tr>
            <w:tr w:rsidR="008F221F" w:rsidTr="00044761">
              <w:tc>
                <w:tcPr>
                  <w:tcW w:w="1134" w:type="dxa"/>
                </w:tcPr>
                <w:p w:rsidR="008F221F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175</w:t>
                  </w:r>
                </w:p>
              </w:tc>
              <w:tc>
                <w:tcPr>
                  <w:tcW w:w="1134" w:type="dxa"/>
                  <w:shd w:val="clear" w:color="auto" w:fill="FFFF00"/>
                </w:tcPr>
                <w:p w:rsidR="008F221F" w:rsidRPr="00044761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375</w:t>
                  </w:r>
                </w:p>
              </w:tc>
              <w:tc>
                <w:tcPr>
                  <w:tcW w:w="1134" w:type="dxa"/>
                  <w:shd w:val="clear" w:color="auto" w:fill="FFFF00"/>
                </w:tcPr>
                <w:p w:rsidR="008F221F" w:rsidRPr="00044761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573</w:t>
                  </w:r>
                </w:p>
              </w:tc>
              <w:tc>
                <w:tcPr>
                  <w:tcW w:w="1134" w:type="dxa"/>
                  <w:shd w:val="clear" w:color="auto" w:fill="FFFF00"/>
                </w:tcPr>
                <w:p w:rsidR="008F221F" w:rsidRPr="00044761" w:rsidRDefault="008F221F" w:rsidP="008F221F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</w:pPr>
                  <w:r w:rsidRPr="00044761">
                    <w:rPr>
                      <w:rFonts w:ascii="Times New Roman" w:hAnsi="Times New Roman" w:cs="Times New Roman"/>
                      <w:sz w:val="24"/>
                      <w:szCs w:val="24"/>
                      <w:highlight w:val="magenta"/>
                    </w:rPr>
                    <w:t>753</w:t>
                  </w:r>
                </w:p>
              </w:tc>
            </w:tr>
          </w:tbl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063E5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2E3" w:rsidRPr="004E1905" w:rsidTr="00AB02E3">
        <w:trPr>
          <w:cantSplit/>
          <w:trHeight w:val="165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063E5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mark</w:t>
            </w:r>
          </w:p>
        </w:tc>
        <w:tc>
          <w:tcPr>
            <w:tcW w:w="9156" w:type="dxa"/>
            <w:tcBorders>
              <w:top w:val="nil"/>
              <w:bottom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number formed ends in 35?</w:t>
            </w:r>
          </w:p>
          <w:p w:rsidR="00AB02E3" w:rsidRPr="008F221F" w:rsidRDefault="008F221F" w:rsidP="00AB02E3">
            <w:pPr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761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  <w:highlight w:val="cyan"/>
              </w:rPr>
              <w:object w:dxaOrig="2909" w:dyaOrig="632">
                <v:shape id="_x0000_i1028" type="#_x0000_t75" style="width:145.35pt;height:31.9pt" o:ole="">
                  <v:imagedata r:id="rId20" o:title=""/>
                </v:shape>
                <o:OLEObject Type="Embed" ProgID="FXE300.Equation" ShapeID="_x0000_i1028" DrawAspect="Content" ObjectID="_1392405652" r:id="rId21"/>
              </w:object>
            </w:r>
            <w:r w:rsidRPr="008F221F">
              <w:rPr>
                <w:rFonts w:ascii="Times New Roman" w:hAnsi="Times New Roman" w:cs="Times New Roman"/>
                <w:position w:val="-8"/>
                <w:sz w:val="24"/>
                <w:szCs w:val="24"/>
              </w:rPr>
              <w:t xml:space="preserve"> </w:t>
            </w:r>
          </w:p>
        </w:tc>
      </w:tr>
      <w:tr w:rsidR="00AB02E3" w:rsidRPr="004E1905" w:rsidTr="00AB02E3">
        <w:trPr>
          <w:cantSplit/>
          <w:trHeight w:val="165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063E5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mark</w:t>
            </w:r>
          </w:p>
        </w:tc>
        <w:tc>
          <w:tcPr>
            <w:tcW w:w="9156" w:type="dxa"/>
            <w:tcBorders>
              <w:top w:val="nil"/>
              <w:bottom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number formed is divisible by 3?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063E52" w:rsidRDefault="0004476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21F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  <w:highlight w:val="yellow"/>
              </w:rPr>
              <w:object w:dxaOrig="3157" w:dyaOrig="632">
                <v:shape id="_x0000_i1029" type="#_x0000_t75" style="width:157.6pt;height:31.9pt" o:ole="">
                  <v:imagedata r:id="rId22" o:title=""/>
                </v:shape>
                <o:OLEObject Type="Embed" ProgID="FXE300.Equation" ShapeID="_x0000_i1029" DrawAspect="Content" ObjectID="_1392405653" r:id="rId23"/>
              </w:object>
            </w:r>
          </w:p>
        </w:tc>
      </w:tr>
      <w:tr w:rsidR="00AB02E3" w:rsidRPr="004E1905" w:rsidTr="00AB02E3">
        <w:trPr>
          <w:cantSplit/>
          <w:trHeight w:val="165"/>
        </w:trPr>
        <w:tc>
          <w:tcPr>
            <w:tcW w:w="396" w:type="dxa"/>
            <w:tcBorders>
              <w:top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063E5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mark</w:t>
            </w:r>
          </w:p>
        </w:tc>
        <w:tc>
          <w:tcPr>
            <w:tcW w:w="9156" w:type="dxa"/>
            <w:tcBorders>
              <w:top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the number formed is greater than 351?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063E52" w:rsidRDefault="0004476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761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  <w:highlight w:val="magenta"/>
              </w:rPr>
              <w:object w:dxaOrig="3591" w:dyaOrig="632">
                <v:shape id="_x0000_i1030" type="#_x0000_t75" style="width:179.3pt;height:31.9pt" o:ole="">
                  <v:imagedata r:id="rId24" o:title=""/>
                </v:shape>
                <o:OLEObject Type="Embed" ProgID="FXE300.Equation" ShapeID="_x0000_i1030" DrawAspect="Content" ObjectID="_1392405654" r:id="rId25"/>
              </w:object>
            </w:r>
          </w:p>
        </w:tc>
      </w:tr>
    </w:tbl>
    <w:p w:rsidR="00AB02E3" w:rsidRDefault="00AB02E3" w:rsidP="00AB02E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130"/>
        <w:gridCol w:w="9156"/>
      </w:tblGrid>
      <w:tr w:rsidR="00AB02E3" w:rsidRPr="004E1905" w:rsidTr="00AB02E3">
        <w:trPr>
          <w:cantSplit/>
          <w:trHeight w:val="165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                      </w:t>
            </w:r>
          </w:p>
        </w:tc>
        <w:tc>
          <w:tcPr>
            <w:tcW w:w="1130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top w:val="single" w:sz="4" w:space="0" w:color="000000" w:themeColor="text1"/>
              <w:bottom w:val="nil"/>
            </w:tcBorders>
          </w:tcPr>
          <w:p w:rsidR="00AB02E3" w:rsidRDefault="00044761" w:rsidP="0004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three</w:t>
            </w:r>
            <w:r w:rsidR="00AB02E3">
              <w:rPr>
                <w:rFonts w:ascii="Times New Roman" w:hAnsi="Times New Roman" w:cs="Times New Roman"/>
                <w:sz w:val="24"/>
                <w:szCs w:val="24"/>
              </w:rPr>
              <w:t xml:space="preserve"> people sitting in a doc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tor’s waiting room; Andy, Belle and</w:t>
            </w:r>
            <w:r w:rsidR="00AB02E3">
              <w:rPr>
                <w:rFonts w:ascii="Times New Roman" w:hAnsi="Times New Roman" w:cs="Times New Roman"/>
                <w:sz w:val="24"/>
                <w:szCs w:val="24"/>
              </w:rPr>
              <w:t xml:space="preserve"> Candice. The receptionist randomly chooses who goes in to see the doctor next.  </w:t>
            </w:r>
          </w:p>
        </w:tc>
      </w:tr>
      <w:tr w:rsidR="00AB02E3" w:rsidRPr="004E1905" w:rsidTr="00AB02E3">
        <w:trPr>
          <w:cantSplit/>
          <w:trHeight w:val="165"/>
        </w:trPr>
        <w:tc>
          <w:tcPr>
            <w:tcW w:w="39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F661A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  <w:tc>
          <w:tcPr>
            <w:tcW w:w="9156" w:type="dxa"/>
            <w:tcBorders>
              <w:top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tree diagram to show the p</w:t>
            </w:r>
            <w:r w:rsidR="00044761">
              <w:rPr>
                <w:rFonts w:ascii="Times New Roman" w:hAnsi="Times New Roman" w:cs="Times New Roman"/>
                <w:sz w:val="24"/>
                <w:szCs w:val="24"/>
              </w:rPr>
              <w:t>ossible orders in which the three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be called in to see the doctor.</w:t>
            </w:r>
          </w:p>
          <w:p w:rsidR="00AB02E3" w:rsidRDefault="00FB2DDC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26" type="#_x0000_t75" style="position:absolute;margin-left:-3.15pt;margin-top:6.6pt;width:171.6pt;height:166.35pt;z-index:251658240;mso-position-horizontal-relative:text;mso-position-vertical-relative:text">
                  <v:imagedata r:id="rId26" o:title=""/>
                  <w10:wrap type="square"/>
                </v:shape>
                <o:OLEObject Type="Embed" ProgID="FXDraw3.Document" ShapeID="_x0000_s1026" DrawAspect="Content" ObjectID="_1392405669" r:id="rId27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FB2DDC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ACB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FB2DDC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                                                                   </w:t>
            </w:r>
          </w:p>
          <w:p w:rsidR="00AB02E3" w:rsidRDefault="00FB2DDC" w:rsidP="00FB2DDC">
            <w:pPr>
              <w:ind w:left="4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AB02E3" w:rsidRDefault="00FB2DDC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FB2DDC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FB2DDC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CBA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063E5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2E3" w:rsidRPr="004E1905" w:rsidTr="00AB02E3">
        <w:trPr>
          <w:cantSplit/>
          <w:trHeight w:val="165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Andy and Belle will be the first two called in?</w:t>
            </w:r>
          </w:p>
          <w:p w:rsidR="00AB02E3" w:rsidRPr="00FB2DDC" w:rsidRDefault="00FB2DDC" w:rsidP="00AB02E3">
            <w:pPr>
              <w:rPr>
                <w:rFonts w:ascii="Times New Roman" w:hAnsi="Times New Roman" w:cs="Times New Roman"/>
                <w:position w:val="-2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2DDC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3285" w:dyaOrig="662">
                <v:shape id="_x0000_i1031" type="#_x0000_t75" style="width:164.4pt;height:33.3pt" o:ole="">
                  <v:imagedata r:id="rId28" o:title=""/>
                </v:shape>
                <o:OLEObject Type="Embed" ProgID="FXE300.Equation" ShapeID="_x0000_i1031" DrawAspect="Content" ObjectID="_1392405655" r:id="rId29"/>
              </w:object>
            </w:r>
            <w:r w:rsidRPr="00FB2DDC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t xml:space="preserve"> </w:t>
            </w:r>
          </w:p>
        </w:tc>
      </w:tr>
      <w:tr w:rsidR="00AB02E3" w:rsidRPr="004E1905" w:rsidTr="00AB02E3">
        <w:trPr>
          <w:cantSplit/>
          <w:trHeight w:val="165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Candice will be the second or third person called in?</w:t>
            </w:r>
          </w:p>
          <w:p w:rsidR="00AB02E3" w:rsidRPr="00063E52" w:rsidRDefault="00FB2DDC" w:rsidP="00FB2DD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B2DDC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3551" w:dyaOrig="662">
                <v:shape id="_x0000_i1032" type="#_x0000_t75" style="width:177.3pt;height:33.3pt" o:ole="">
                  <v:imagedata r:id="rId30" o:title=""/>
                </v:shape>
                <o:OLEObject Type="Embed" ProgID="FXE300.Equation" ShapeID="_x0000_i1032" DrawAspect="Content" ObjectID="_1392405656" r:id="rId31"/>
              </w:object>
            </w:r>
          </w:p>
        </w:tc>
      </w:tr>
      <w:tr w:rsidR="00AB02E3" w:rsidRPr="004E1905" w:rsidTr="00AB02E3">
        <w:trPr>
          <w:cantSplit/>
          <w:trHeight w:val="165"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</w:tcPr>
          <w:p w:rsidR="00AB02E3" w:rsidRDefault="00FB2DDC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Andy</w:t>
            </w:r>
            <w:r w:rsidR="00AB02E3">
              <w:rPr>
                <w:rFonts w:ascii="Times New Roman" w:hAnsi="Times New Roman" w:cs="Times New Roman"/>
                <w:sz w:val="24"/>
                <w:szCs w:val="24"/>
              </w:rPr>
              <w:t xml:space="preserve"> is called in first, what is the probability that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dice will be the second</w:t>
            </w:r>
            <w:r w:rsidR="00AB02E3">
              <w:rPr>
                <w:rFonts w:ascii="Times New Roman" w:hAnsi="Times New Roman" w:cs="Times New Roman"/>
                <w:sz w:val="24"/>
                <w:szCs w:val="24"/>
              </w:rPr>
              <w:t xml:space="preserve"> person called in?</w:t>
            </w:r>
          </w:p>
          <w:p w:rsidR="00AB02E3" w:rsidRPr="00063E52" w:rsidRDefault="007E5AA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DDC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3179" w:dyaOrig="632">
                <v:shape id="_x0000_i1038" type="#_x0000_t75" style="width:158.95pt;height:31.9pt" o:ole="">
                  <v:imagedata r:id="rId32" o:title=""/>
                </v:shape>
                <o:OLEObject Type="Embed" ProgID="FXE300.Equation" ShapeID="_x0000_i1038" DrawAspect="Content" ObjectID="_1392405657" r:id="rId33"/>
              </w:object>
            </w:r>
          </w:p>
        </w:tc>
      </w:tr>
    </w:tbl>
    <w:p w:rsidR="00AB02E3" w:rsidRDefault="00AB02E3" w:rsidP="00AB02E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130"/>
        <w:gridCol w:w="9156"/>
      </w:tblGrid>
      <w:tr w:rsidR="00AB02E3" w:rsidRPr="004E1905" w:rsidTr="00AB02E3">
        <w:trPr>
          <w:cantSplit/>
          <w:trHeight w:val="165"/>
        </w:trPr>
        <w:tc>
          <w:tcPr>
            <w:tcW w:w="396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 </w:t>
            </w:r>
          </w:p>
        </w:tc>
        <w:tc>
          <w:tcPr>
            <w:tcW w:w="1130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top w:val="single" w:sz="4" w:space="0" w:color="000000" w:themeColor="text1"/>
              <w:bottom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Penny is dealing cards out from a normal 52 card pack.</w:t>
            </w:r>
          </w:p>
        </w:tc>
      </w:tr>
      <w:tr w:rsidR="00AB02E3" w:rsidRPr="004E1905" w:rsidTr="00AB02E3">
        <w:trPr>
          <w:cantSplit/>
          <w:trHeight w:val="165"/>
        </w:trPr>
        <w:tc>
          <w:tcPr>
            <w:tcW w:w="396" w:type="dxa"/>
            <w:vMerge w:val="restart"/>
            <w:tcBorders>
              <w:top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063E5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tcBorders>
              <w:top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deals out a card and notes what it is, then replaces it, shuffles the deck and deals a second card.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FB2DDC">
            <w:pPr>
              <w:pStyle w:val="ListParagraph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C2353">
              <w:rPr>
                <w:rFonts w:ascii="Times New Roman" w:hAnsi="Times New Roman" w:cs="Times New Roman"/>
                <w:sz w:val="24"/>
                <w:szCs w:val="24"/>
              </w:rPr>
              <w:t>What is the probability that both cards are aces?</w:t>
            </w:r>
          </w:p>
          <w:p w:rsidR="00146C50" w:rsidRPr="00EC2353" w:rsidRDefault="00AB02E3" w:rsidP="00146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B2D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2DDC" w:rsidRPr="00FB2DD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781" w:dyaOrig="632">
                <v:shape id="_x0000_i1033" type="#_x0000_t75" style="width:139.25pt;height:31.9pt" o:ole="">
                  <v:imagedata r:id="rId34" o:title=""/>
                </v:shape>
                <o:OLEObject Type="Embed" ProgID="FXE300.Equation" ShapeID="_x0000_i1033" DrawAspect="Content" ObjectID="_1392405658" r:id="rId35"/>
              </w:object>
            </w:r>
          </w:p>
          <w:p w:rsidR="00AB02E3" w:rsidRPr="00EC2353" w:rsidRDefault="00AB02E3" w:rsidP="00AB02E3">
            <w:pPr>
              <w:spacing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EC2353" w:rsidRDefault="00AB02E3" w:rsidP="00FB2DDC">
            <w:pPr>
              <w:pStyle w:val="ListParagraph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neither of the cards are hearts?</w:t>
            </w:r>
          </w:p>
          <w:p w:rsidR="00AB02E3" w:rsidRPr="00063E52" w:rsidRDefault="00AB02E3" w:rsidP="00AB02E3">
            <w:pPr>
              <w:spacing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46C50" w:rsidRPr="00FB2DD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4550" w:dyaOrig="632">
                <v:shape id="_x0000_i1034" type="#_x0000_t75" style="width:227.55pt;height:31.9pt" o:ole="">
                  <v:imagedata r:id="rId36" o:title=""/>
                </v:shape>
                <o:OLEObject Type="Embed" ProgID="FXE300.Equation" ShapeID="_x0000_i1034" DrawAspect="Content" ObjectID="_1392405659" r:id="rId37"/>
              </w:object>
            </w:r>
          </w:p>
        </w:tc>
      </w:tr>
      <w:tr w:rsidR="00AB02E3" w:rsidRPr="004E1905" w:rsidTr="00AB02E3">
        <w:trPr>
          <w:cantSplit/>
          <w:trHeight w:val="165"/>
        </w:trPr>
        <w:tc>
          <w:tcPr>
            <w:tcW w:w="396" w:type="dxa"/>
            <w:vMerge/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063E5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tcBorders>
              <w:bottom w:val="single" w:sz="4" w:space="0" w:color="000000" w:themeColor="text1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deals out a card and then deals a second without replacing the first.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FB2DDC">
            <w:pPr>
              <w:pStyle w:val="ListParagraph"/>
              <w:numPr>
                <w:ilvl w:val="0"/>
                <w:numId w:val="7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C2353">
              <w:rPr>
                <w:rFonts w:ascii="Times New Roman" w:hAnsi="Times New Roman" w:cs="Times New Roman"/>
                <w:sz w:val="24"/>
                <w:szCs w:val="24"/>
              </w:rPr>
              <w:t>What is the probability that both cards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red cards</w:t>
            </w:r>
            <w:r w:rsidRPr="00EC235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B02E3" w:rsidRPr="00EC2353" w:rsidRDefault="00AB02E3" w:rsidP="00AB02E3">
            <w:pPr>
              <w:spacing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46C50" w:rsidRPr="00FB2DD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641" w:dyaOrig="632">
                <v:shape id="_x0000_i1036" type="#_x0000_t75" style="width:131.75pt;height:31.9pt" o:ole="">
                  <v:imagedata r:id="rId38" o:title=""/>
                </v:shape>
                <o:OLEObject Type="Embed" ProgID="FXE300.Equation" ShapeID="_x0000_i1036" DrawAspect="Content" ObjectID="_1392405660" r:id="rId39"/>
              </w:object>
            </w:r>
          </w:p>
          <w:p w:rsidR="00AB02E3" w:rsidRPr="00EC2353" w:rsidRDefault="00AB02E3" w:rsidP="00FB2DDC">
            <w:pPr>
              <w:pStyle w:val="ListParagraph"/>
              <w:numPr>
                <w:ilvl w:val="0"/>
                <w:numId w:val="7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probability that neither of the cards are hearts?</w:t>
            </w:r>
          </w:p>
          <w:p w:rsidR="00AB02E3" w:rsidRDefault="00AB02E3" w:rsidP="00AB02E3">
            <w:pPr>
              <w:spacing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46C50" w:rsidRPr="00FB2DD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4690" w:dyaOrig="632">
                <v:shape id="_x0000_i1035" type="#_x0000_t75" style="width:234.35pt;height:31.9pt" o:ole="">
                  <v:imagedata r:id="rId40" o:title=""/>
                </v:shape>
                <o:OLEObject Type="Embed" ProgID="FXE300.Equation" ShapeID="_x0000_i1035" DrawAspect="Content" ObjectID="_1392405661" r:id="rId41"/>
              </w:object>
            </w:r>
          </w:p>
          <w:p w:rsidR="00AB02E3" w:rsidRPr="00EC2353" w:rsidRDefault="00AB02E3" w:rsidP="00FB2DDC">
            <w:pPr>
              <w:pStyle w:val="ListParagraph"/>
              <w:numPr>
                <w:ilvl w:val="0"/>
                <w:numId w:val="7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that th</w:t>
            </w:r>
            <w:r w:rsidR="007E5AA1">
              <w:rPr>
                <w:rFonts w:ascii="Times New Roman" w:hAnsi="Times New Roman" w:cs="Times New Roman"/>
                <w:sz w:val="24"/>
                <w:szCs w:val="24"/>
              </w:rPr>
              <w:t>e first card she deals is a Spade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what is the probability that the two cards dealt are of the same suit?</w:t>
            </w:r>
          </w:p>
          <w:p w:rsidR="00AB02E3" w:rsidRPr="00063E52" w:rsidRDefault="00AB02E3" w:rsidP="00AB02E3">
            <w:pPr>
              <w:spacing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E5AA1" w:rsidRPr="00FB2DD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6687" w:dyaOrig="632">
                <v:shape id="_x0000_i1037" type="#_x0000_t75" style="width:334.2pt;height:31.9pt" o:ole="">
                  <v:imagedata r:id="rId42" o:title=""/>
                </v:shape>
                <o:OLEObject Type="Embed" ProgID="FXE300.Equation" ShapeID="_x0000_i1037" DrawAspect="Content" ObjectID="_1392405662" r:id="rId43"/>
              </w:object>
            </w:r>
          </w:p>
        </w:tc>
      </w:tr>
    </w:tbl>
    <w:p w:rsidR="00AB02E3" w:rsidRDefault="00AB02E3" w:rsidP="00AB02E3">
      <w:r>
        <w:br w:type="page"/>
      </w:r>
    </w:p>
    <w:tbl>
      <w:tblPr>
        <w:tblStyle w:val="TableGrid"/>
        <w:tblW w:w="0" w:type="auto"/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396"/>
        <w:gridCol w:w="1130"/>
        <w:gridCol w:w="9156"/>
      </w:tblGrid>
      <w:tr w:rsidR="00AB02E3" w:rsidRPr="00F661A2" w:rsidTr="00AB02E3">
        <w:trPr>
          <w:cantSplit/>
          <w:trHeight w:val="1041"/>
        </w:trPr>
        <w:tc>
          <w:tcPr>
            <w:tcW w:w="396" w:type="dxa"/>
            <w:tcBorders>
              <w:left w:val="nil"/>
              <w:right w:val="nil"/>
            </w:tcBorders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survey was conducted of 120 people, asking whether they like a product called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Uberfood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not. The results are shown in the two way table.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31"/>
              <w:gridCol w:w="2231"/>
              <w:gridCol w:w="2231"/>
              <w:gridCol w:w="2232"/>
            </w:tblGrid>
            <w:tr w:rsidR="00AB02E3" w:rsidTr="00AB02E3">
              <w:tc>
                <w:tcPr>
                  <w:tcW w:w="2231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31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Male</w:t>
                  </w:r>
                </w:p>
              </w:tc>
              <w:tc>
                <w:tcPr>
                  <w:tcW w:w="2231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Female</w:t>
                  </w:r>
                </w:p>
              </w:tc>
              <w:tc>
                <w:tcPr>
                  <w:tcW w:w="2232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AB02E3" w:rsidTr="00AB02E3">
              <w:tc>
                <w:tcPr>
                  <w:tcW w:w="2231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Like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Uberfood</w:t>
                  </w:r>
                  <w:proofErr w:type="spellEnd"/>
                </w:p>
              </w:tc>
              <w:tc>
                <w:tcPr>
                  <w:tcW w:w="2231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231" w:type="dxa"/>
                </w:tcPr>
                <w:p w:rsidR="00AB02E3" w:rsidRDefault="00A769A4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2232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</w:tr>
            <w:tr w:rsidR="00AB02E3" w:rsidTr="00AB02E3">
              <w:tc>
                <w:tcPr>
                  <w:tcW w:w="2231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Don’t like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Uberfood</w:t>
                  </w:r>
                  <w:proofErr w:type="spellEnd"/>
                </w:p>
              </w:tc>
              <w:tc>
                <w:tcPr>
                  <w:tcW w:w="2231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231" w:type="dxa"/>
                </w:tcPr>
                <w:p w:rsidR="00AB02E3" w:rsidRDefault="00A769A4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2232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</w:tr>
            <w:tr w:rsidR="00AB02E3" w:rsidTr="00AB02E3">
              <w:tc>
                <w:tcPr>
                  <w:tcW w:w="2231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231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231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232" w:type="dxa"/>
                </w:tcPr>
                <w:p w:rsidR="00AB02E3" w:rsidRDefault="00AB02E3" w:rsidP="00AB02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120</w:t>
                  </w:r>
                </w:p>
              </w:tc>
            </w:tr>
          </w:tbl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2E3" w:rsidRPr="00F661A2" w:rsidTr="00AB02E3">
        <w:trPr>
          <w:cantSplit/>
          <w:trHeight w:val="1041"/>
        </w:trPr>
        <w:tc>
          <w:tcPr>
            <w:tcW w:w="396" w:type="dxa"/>
            <w:vMerge w:val="restart"/>
            <w:tcBorders>
              <w:left w:val="nil"/>
              <w:right w:val="nil"/>
            </w:tcBorders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F661A2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mark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AB02E3" w:rsidRDefault="00AB02E3" w:rsidP="00AB02E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one person were chosen at random from the group, what is the probability that they liked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Uberfood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B02E3" w:rsidRPr="00F661A2" w:rsidRDefault="007E5AA1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DDC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3716" w:dyaOrig="632">
                <v:shape id="_x0000_i1039" type="#_x0000_t75" style="width:186.1pt;height:31.9pt" o:ole="">
                  <v:imagedata r:id="rId44" o:title=""/>
                </v:shape>
                <o:OLEObject Type="Embed" ProgID="FXE300.Equation" ShapeID="_x0000_i1039" DrawAspect="Content" ObjectID="_1392405663" r:id="rId45"/>
              </w:object>
            </w:r>
            <w:r w:rsidR="00AB02E3" w:rsidRPr="00FF1B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02E3" w:rsidRPr="00F661A2" w:rsidTr="00AB02E3">
        <w:trPr>
          <w:cantSplit/>
          <w:trHeight w:val="1027"/>
        </w:trPr>
        <w:tc>
          <w:tcPr>
            <w:tcW w:w="396" w:type="dxa"/>
            <w:vMerge/>
            <w:tcBorders>
              <w:left w:val="nil"/>
              <w:right w:val="nil"/>
            </w:tcBorders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mark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 male were chosen from the group, what is the probability that he liked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Uberfood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B02E3" w:rsidRDefault="00AB02E3" w:rsidP="00AB02E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Pr="00F661A2" w:rsidRDefault="00A769A4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DDC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4927" w:dyaOrig="632">
                <v:shape id="_x0000_i1040" type="#_x0000_t75" style="width:246.55pt;height:31.9pt" o:ole="">
                  <v:imagedata r:id="rId46" o:title=""/>
                </v:shape>
                <o:OLEObject Type="Embed" ProgID="FXE300.Equation" ShapeID="_x0000_i1040" DrawAspect="Content" ObjectID="_1392405664" r:id="rId47"/>
              </w:object>
            </w:r>
          </w:p>
        </w:tc>
      </w:tr>
      <w:tr w:rsidR="00AB02E3" w:rsidRPr="00F661A2" w:rsidTr="00AB02E3">
        <w:trPr>
          <w:cantSplit/>
          <w:trHeight w:val="1027"/>
        </w:trPr>
        <w:tc>
          <w:tcPr>
            <w:tcW w:w="396" w:type="dxa"/>
            <w:vMerge/>
            <w:tcBorders>
              <w:left w:val="nil"/>
              <w:right w:val="nil"/>
            </w:tcBorders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 person who liked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Uberfood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chosen at random, what is the probability that the person was a male?</w:t>
            </w:r>
          </w:p>
          <w:p w:rsidR="00AB02E3" w:rsidRPr="00F661A2" w:rsidRDefault="00A769A4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DDC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5703" w:dyaOrig="632">
                <v:shape id="_x0000_i1041" type="#_x0000_t75" style="width:285.3pt;height:31.9pt" o:ole="">
                  <v:imagedata r:id="rId48" o:title=""/>
                </v:shape>
                <o:OLEObject Type="Embed" ProgID="FXE300.Equation" ShapeID="_x0000_i1041" DrawAspect="Content" ObjectID="_1392405665" r:id="rId49"/>
              </w:object>
            </w:r>
          </w:p>
        </w:tc>
      </w:tr>
      <w:tr w:rsidR="00AB02E3" w:rsidRPr="00F661A2" w:rsidTr="00AB02E3">
        <w:trPr>
          <w:cantSplit/>
          <w:trHeight w:val="1027"/>
        </w:trPr>
        <w:tc>
          <w:tcPr>
            <w:tcW w:w="396" w:type="dxa"/>
            <w:tcBorders>
              <w:left w:val="nil"/>
              <w:right w:val="nil"/>
            </w:tcBorders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mark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AB02E3" w:rsidRDefault="00AB02E3" w:rsidP="00AB02E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one person were chosen at random from the group, what is the probability that it was a female who liked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Uberfood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B02E3" w:rsidRPr="00F661A2" w:rsidRDefault="00A769A4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DDC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4927" w:dyaOrig="632">
                <v:shape id="_x0000_i1042" type="#_x0000_t75" style="width:246.55pt;height:31.9pt" o:ole="">
                  <v:imagedata r:id="rId50" o:title=""/>
                </v:shape>
                <o:OLEObject Type="Embed" ProgID="FXE300.Equation" ShapeID="_x0000_i1042" DrawAspect="Content" ObjectID="_1392405666" r:id="rId51"/>
              </w:object>
            </w:r>
            <w:r w:rsidR="00AB02E3" w:rsidRPr="00FF1B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02E3" w:rsidRPr="00F661A2" w:rsidTr="00AB02E3">
        <w:trPr>
          <w:cantSplit/>
          <w:trHeight w:val="1027"/>
        </w:trPr>
        <w:tc>
          <w:tcPr>
            <w:tcW w:w="396" w:type="dxa"/>
            <w:tcBorders>
              <w:left w:val="nil"/>
              <w:right w:val="nil"/>
            </w:tcBorders>
          </w:tcPr>
          <w:p w:rsidR="00AB02E3" w:rsidRPr="004E1905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left w:val="nil"/>
              <w:right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mark</w:t>
            </w:r>
          </w:p>
        </w:tc>
        <w:tc>
          <w:tcPr>
            <w:tcW w:w="9156" w:type="dxa"/>
            <w:tcBorders>
              <w:left w:val="nil"/>
              <w:right w:val="nil"/>
            </w:tcBorders>
          </w:tcPr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two people were chosen at random, what is the probability that they both liked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Uberfood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B02E3" w:rsidRDefault="00AB02E3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9A4" w:rsidRPr="00F661A2" w:rsidRDefault="00A769A4" w:rsidP="00AB0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DDC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5105" w:dyaOrig="632">
                <v:shape id="_x0000_i1043" type="#_x0000_t75" style="width:255.4pt;height:31.9pt" o:ole="">
                  <v:imagedata r:id="rId52" o:title=""/>
                </v:shape>
                <o:OLEObject Type="Embed" ProgID="FXE300.Equation" ShapeID="_x0000_i1043" DrawAspect="Content" ObjectID="_1392405667" r:id="rId53"/>
              </w:object>
            </w:r>
          </w:p>
        </w:tc>
      </w:tr>
    </w:tbl>
    <w:p w:rsidR="00AB02E3" w:rsidRDefault="00AB02E3" w:rsidP="00AB02E3">
      <w:pPr>
        <w:tabs>
          <w:tab w:val="left" w:pos="2040"/>
        </w:tabs>
        <w:spacing w:line="240" w:lineRule="auto"/>
        <w:ind w:left="720"/>
        <w:jc w:val="center"/>
        <w:rPr>
          <w:sz w:val="28"/>
        </w:rPr>
        <w:sectPr w:rsidR="00AB02E3" w:rsidSect="00AB02E3">
          <w:headerReference w:type="default" r:id="rId54"/>
          <w:footerReference w:type="default" r:id="rId55"/>
          <w:headerReference w:type="first" r:id="rId56"/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620828" w:rsidRDefault="00AB02E3" w:rsidP="00AB02E3">
      <w:r>
        <w:lastRenderedPageBreak/>
        <w:tab/>
      </w:r>
    </w:p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52E" w:rsidRDefault="00EE552E" w:rsidP="00E24335">
      <w:pPr>
        <w:spacing w:after="0" w:line="240" w:lineRule="auto"/>
      </w:pPr>
      <w:r>
        <w:separator/>
      </w:r>
    </w:p>
  </w:endnote>
  <w:endnote w:type="continuationSeparator" w:id="0">
    <w:p w:rsidR="00EE552E" w:rsidRDefault="00EE552E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AB02E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B02E3" w:rsidRDefault="00AB02E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B02E3" w:rsidRDefault="00AB02E3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769A4" w:rsidRPr="00A769A4">
            <w:rPr>
              <w:rFonts w:asciiTheme="majorHAnsi" w:hAnsiTheme="majorHAnsi"/>
              <w:b/>
              <w:noProof/>
            </w:rPr>
            <w:t>5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B02E3" w:rsidRDefault="00AB02E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B02E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B02E3" w:rsidRDefault="00AB02E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B02E3" w:rsidRDefault="00AB02E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B02E3" w:rsidRDefault="00AB02E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B02E3" w:rsidRDefault="00AB02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AB02E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B02E3" w:rsidRDefault="00AB02E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B02E3" w:rsidRDefault="00AB02E3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769A4" w:rsidRPr="00A769A4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B02E3" w:rsidRDefault="00AB02E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B02E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B02E3" w:rsidRDefault="00AB02E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B02E3" w:rsidRDefault="00AB02E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B02E3" w:rsidRDefault="00AB02E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B02E3" w:rsidRDefault="00AB02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52E" w:rsidRDefault="00EE552E" w:rsidP="00E24335">
      <w:pPr>
        <w:spacing w:after="0" w:line="240" w:lineRule="auto"/>
      </w:pPr>
      <w:r>
        <w:separator/>
      </w:r>
    </w:p>
  </w:footnote>
  <w:footnote w:type="continuationSeparator" w:id="0">
    <w:p w:rsidR="00EE552E" w:rsidRDefault="00EE552E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2E3" w:rsidRDefault="00AB02E3">
    <w:pPr>
      <w:pStyle w:val="Header"/>
    </w:pPr>
    <w:r>
      <w:t>Two and Three Stage Chance Events</w:t>
    </w:r>
    <w:r>
      <w:tab/>
      <w:t>Topic Test</w:t>
    </w:r>
    <w:r>
      <w:tab/>
      <w:t>2012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2E3" w:rsidRPr="00676A45" w:rsidRDefault="00AB02E3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2E3" w:rsidRDefault="00AB02E3">
    <w:pPr>
      <w:pStyle w:val="Header"/>
    </w:pPr>
    <w:r>
      <w:t>Two and Three Stage Chance Events</w:t>
    </w:r>
    <w:r>
      <w:tab/>
      <w:t>Topic Test</w:t>
    </w:r>
    <w:r>
      <w:tab/>
      <w:t>2012</w:t>
    </w:r>
    <w:r>
      <w:tab/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2E3" w:rsidRPr="00676A45" w:rsidRDefault="00AB02E3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1055C"/>
    <w:multiLevelType w:val="hybridMultilevel"/>
    <w:tmpl w:val="C01EE568"/>
    <w:lvl w:ilvl="0" w:tplc="BA8882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A605A"/>
    <w:multiLevelType w:val="hybridMultilevel"/>
    <w:tmpl w:val="6C8CC89E"/>
    <w:lvl w:ilvl="0" w:tplc="E796F7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738A4"/>
    <w:multiLevelType w:val="hybridMultilevel"/>
    <w:tmpl w:val="3BFEF8B2"/>
    <w:lvl w:ilvl="0" w:tplc="9D265B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86B29"/>
    <w:multiLevelType w:val="hybridMultilevel"/>
    <w:tmpl w:val="B2061F26"/>
    <w:lvl w:ilvl="0" w:tplc="A0A2EB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29D3"/>
    <w:rsid w:val="0000266B"/>
    <w:rsid w:val="00013474"/>
    <w:rsid w:val="00031826"/>
    <w:rsid w:val="00034138"/>
    <w:rsid w:val="0004135B"/>
    <w:rsid w:val="00044761"/>
    <w:rsid w:val="00054524"/>
    <w:rsid w:val="00072016"/>
    <w:rsid w:val="000770C2"/>
    <w:rsid w:val="000A0462"/>
    <w:rsid w:val="000F41E0"/>
    <w:rsid w:val="00112E7A"/>
    <w:rsid w:val="0011538C"/>
    <w:rsid w:val="00120D03"/>
    <w:rsid w:val="00134156"/>
    <w:rsid w:val="00143816"/>
    <w:rsid w:val="00146C50"/>
    <w:rsid w:val="0018418B"/>
    <w:rsid w:val="0019427A"/>
    <w:rsid w:val="001C48C8"/>
    <w:rsid w:val="001D75FA"/>
    <w:rsid w:val="001E504A"/>
    <w:rsid w:val="00295D2C"/>
    <w:rsid w:val="00296E23"/>
    <w:rsid w:val="002A3D0B"/>
    <w:rsid w:val="002C3C48"/>
    <w:rsid w:val="002E6B4F"/>
    <w:rsid w:val="002F08A0"/>
    <w:rsid w:val="00304FFB"/>
    <w:rsid w:val="003157FF"/>
    <w:rsid w:val="003225EF"/>
    <w:rsid w:val="00325B6E"/>
    <w:rsid w:val="00424937"/>
    <w:rsid w:val="00426058"/>
    <w:rsid w:val="004355BF"/>
    <w:rsid w:val="004A7FD9"/>
    <w:rsid w:val="004E1905"/>
    <w:rsid w:val="004E5BED"/>
    <w:rsid w:val="004F475B"/>
    <w:rsid w:val="00532CE0"/>
    <w:rsid w:val="00561029"/>
    <w:rsid w:val="005A4931"/>
    <w:rsid w:val="005D7584"/>
    <w:rsid w:val="005E3D07"/>
    <w:rsid w:val="00602702"/>
    <w:rsid w:val="00603793"/>
    <w:rsid w:val="00605251"/>
    <w:rsid w:val="00620828"/>
    <w:rsid w:val="006344B6"/>
    <w:rsid w:val="00635B2E"/>
    <w:rsid w:val="006708B0"/>
    <w:rsid w:val="00676A45"/>
    <w:rsid w:val="00681B74"/>
    <w:rsid w:val="006D5D42"/>
    <w:rsid w:val="006E0CA8"/>
    <w:rsid w:val="0070532A"/>
    <w:rsid w:val="007222B1"/>
    <w:rsid w:val="007452A3"/>
    <w:rsid w:val="007913C5"/>
    <w:rsid w:val="0079631D"/>
    <w:rsid w:val="007A54EA"/>
    <w:rsid w:val="007E0B0C"/>
    <w:rsid w:val="007E34C7"/>
    <w:rsid w:val="007E4770"/>
    <w:rsid w:val="007E5AA1"/>
    <w:rsid w:val="008068B9"/>
    <w:rsid w:val="008839FB"/>
    <w:rsid w:val="008D3E75"/>
    <w:rsid w:val="008F221F"/>
    <w:rsid w:val="00915C54"/>
    <w:rsid w:val="00932B35"/>
    <w:rsid w:val="00995DC9"/>
    <w:rsid w:val="009A1E43"/>
    <w:rsid w:val="009C3922"/>
    <w:rsid w:val="009E619E"/>
    <w:rsid w:val="00A3116E"/>
    <w:rsid w:val="00A56406"/>
    <w:rsid w:val="00A66A0F"/>
    <w:rsid w:val="00A769A4"/>
    <w:rsid w:val="00AB02E3"/>
    <w:rsid w:val="00B1278F"/>
    <w:rsid w:val="00B23E5A"/>
    <w:rsid w:val="00B3556B"/>
    <w:rsid w:val="00B56A89"/>
    <w:rsid w:val="00B73136"/>
    <w:rsid w:val="00BD6FF3"/>
    <w:rsid w:val="00C13376"/>
    <w:rsid w:val="00C67F16"/>
    <w:rsid w:val="00CA62EC"/>
    <w:rsid w:val="00CC0509"/>
    <w:rsid w:val="00D01508"/>
    <w:rsid w:val="00D548B6"/>
    <w:rsid w:val="00DA59C6"/>
    <w:rsid w:val="00DB5487"/>
    <w:rsid w:val="00DB77AB"/>
    <w:rsid w:val="00DF2F12"/>
    <w:rsid w:val="00E24335"/>
    <w:rsid w:val="00E417C3"/>
    <w:rsid w:val="00E71ED7"/>
    <w:rsid w:val="00E965BA"/>
    <w:rsid w:val="00EB29D3"/>
    <w:rsid w:val="00EC2353"/>
    <w:rsid w:val="00EE552E"/>
    <w:rsid w:val="00EF5F84"/>
    <w:rsid w:val="00F24F2A"/>
    <w:rsid w:val="00F27D76"/>
    <w:rsid w:val="00F35853"/>
    <w:rsid w:val="00F670BA"/>
    <w:rsid w:val="00FB269C"/>
    <w:rsid w:val="00FB2DDC"/>
    <w:rsid w:val="00FC569D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header" Target="header4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Mathematics%20Assessment%20Bank%202011\Test%20Templates\Year%209%2010%20Standard%20Lay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ADBB7-F73C-46CD-9084-AB2342C0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9 10 Standard Layout</Template>
  <TotalTime>338</TotalTime>
  <Pages>10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9</cp:revision>
  <dcterms:created xsi:type="dcterms:W3CDTF">2011-08-14T11:37:00Z</dcterms:created>
  <dcterms:modified xsi:type="dcterms:W3CDTF">2012-03-04T11:31:00Z</dcterms:modified>
</cp:coreProperties>
</file>