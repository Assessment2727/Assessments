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43"/>
        <w:gridCol w:w="3457"/>
        <w:gridCol w:w="321"/>
        <w:gridCol w:w="5335"/>
      </w:tblGrid>
      <w:tr w:rsidR="00FF1257" w:rsidRPr="004E1905" w:rsidTr="006238D4">
        <w:trPr>
          <w:cantSplit/>
        </w:trPr>
        <w:tc>
          <w:tcPr>
            <w:tcW w:w="1569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FF1257" w:rsidRDefault="00FF1257" w:rsidP="00973F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F1257" w:rsidRPr="004E1905" w:rsidRDefault="00393925" w:rsidP="00973F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778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393925" w:rsidRDefault="00393925" w:rsidP="0039392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FF1257" w:rsidRDefault="00393925" w:rsidP="0039392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Representing Data</w:t>
            </w:r>
          </w:p>
        </w:tc>
        <w:tc>
          <w:tcPr>
            <w:tcW w:w="5335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973FA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F1257" w:rsidRPr="004E1905" w:rsidTr="006238D4">
        <w:trPr>
          <w:cantSplit/>
        </w:trPr>
        <w:tc>
          <w:tcPr>
            <w:tcW w:w="1569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973F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973F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656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973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6238D4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973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973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4A7" w:rsidRPr="004E1905" w:rsidTr="00325EF1">
        <w:trPr>
          <w:cantSplit/>
          <w:trHeight w:val="1041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0834A7" w:rsidRPr="004E1905" w:rsidRDefault="000834A7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0834A7" w:rsidRPr="004E1905" w:rsidRDefault="000834A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0834A7" w:rsidRPr="00F661A2" w:rsidRDefault="000834A7" w:rsidP="00083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0834A7" w:rsidRDefault="000834A7" w:rsidP="000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Theodore collects data on the use of the internet by his family. The table below shows the results of his research.</w:t>
            </w:r>
          </w:p>
          <w:p w:rsidR="000834A7" w:rsidRDefault="000834A7" w:rsidP="000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4"/>
              <w:gridCol w:w="1474"/>
              <w:gridCol w:w="1474"/>
              <w:gridCol w:w="1474"/>
              <w:gridCol w:w="1474"/>
              <w:gridCol w:w="1474"/>
            </w:tblGrid>
            <w:tr w:rsidR="006238D4" w:rsidTr="00213A16"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 of Use.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Social Media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Homework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Games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Research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</w:tr>
            <w:tr w:rsidR="006238D4" w:rsidTr="00213A16"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hours.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6238D4" w:rsidTr="00213A16"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Fraction of total hours.</w: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Pr="00E66C38" w:rsidRDefault="000834A7" w:rsidP="00973FA4">
                  <w:pPr>
                    <w:jc w:val="center"/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</w:pPr>
                  <w:r w:rsidRPr="00E66C38">
                    <w:rPr>
                      <w:rFonts w:ascii="Times New Roman" w:hAnsi="Times New Roman" w:cs="Times New Roman"/>
                      <w:color w:val="FF0000"/>
                      <w:position w:val="-26"/>
                      <w:sz w:val="24"/>
                      <w:szCs w:val="24"/>
                    </w:rPr>
                    <w:object w:dxaOrig="215" w:dyaOrig="63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.5pt;height:31.5pt" o:ole="">
                        <v:imagedata r:id="rId9" o:title=""/>
                      </v:shape>
                      <o:OLEObject Type="Embed" ProgID="FXE300.Equation" ShapeID="_x0000_i1025" DrawAspect="Content" ObjectID="_1392392035" r:id="rId10"/>
                    </w:object>
                  </w: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74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834A7" w:rsidRDefault="000834A7" w:rsidP="00083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4A7" w:rsidRPr="00F661A2" w:rsidRDefault="000834A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325EF1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third row of the table above, which shows the fraction of the total time which was spent on that type of </w:t>
            </w:r>
            <w:r w:rsidR="000834A7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Pr="00F661A2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325EF1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676A45" w:rsidRDefault="00213A16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6" type="#_x0000_t75" style="position:absolute;margin-left:67.35pt;margin-top:18.8pt;width:320.5pt;height:320.25pt;z-index:251762688;mso-position-horizontal-relative:text;mso-position-vertical-relative:text">
                  <v:imagedata r:id="rId11" o:title=""/>
                  <w10:wrap type="square"/>
                </v:shape>
                <o:OLEObject Type="Embed" ProgID="FXDraw3.Document" ShapeID="_x0000_s1026" DrawAspect="Content" ObjectID="_1392392041" r:id="rId12"/>
              </w:pict>
            </w:r>
            <w:r w:rsidR="00E66C38">
              <w:rPr>
                <w:rFonts w:ascii="Times New Roman" w:hAnsi="Times New Roman" w:cs="Times New Roman"/>
                <w:sz w:val="24"/>
                <w:szCs w:val="24"/>
              </w:rPr>
              <w:t>Complete the sector graph which has been started to represent the data that Theodore collected.</w:t>
            </w: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C38" w:rsidRPr="00F661A2" w:rsidRDefault="00E66C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46B" w:rsidRPr="004E1905" w:rsidTr="00325EF1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6546B" w:rsidRDefault="00C6546B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6546B" w:rsidRDefault="00C6546B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0834A7" w:rsidRDefault="000834A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records the temperature at midday at her home over a period of a fortnight.</w:t>
            </w:r>
          </w:p>
          <w:p w:rsidR="000834A7" w:rsidRDefault="000834A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"/>
              <w:gridCol w:w="585"/>
              <w:gridCol w:w="585"/>
              <w:gridCol w:w="585"/>
              <w:gridCol w:w="585"/>
              <w:gridCol w:w="586"/>
              <w:gridCol w:w="585"/>
              <w:gridCol w:w="585"/>
              <w:gridCol w:w="585"/>
              <w:gridCol w:w="585"/>
              <w:gridCol w:w="586"/>
              <w:gridCol w:w="585"/>
              <w:gridCol w:w="585"/>
              <w:gridCol w:w="585"/>
              <w:gridCol w:w="586"/>
            </w:tblGrid>
            <w:tr w:rsidR="000834A7" w:rsidTr="006238D4">
              <w:tc>
                <w:tcPr>
                  <w:tcW w:w="934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</w:t>
                  </w:r>
                </w:p>
              </w:tc>
              <w:tc>
                <w:tcPr>
                  <w:tcW w:w="586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586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</w:t>
                  </w:r>
                </w:p>
              </w:tc>
              <w:tc>
                <w:tcPr>
                  <w:tcW w:w="586" w:type="dxa"/>
                  <w:vAlign w:val="center"/>
                </w:tcPr>
                <w:p w:rsidR="000834A7" w:rsidRDefault="000834A7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Sun</w:t>
                  </w:r>
                </w:p>
              </w:tc>
            </w:tr>
            <w:tr w:rsidR="000834A7" w:rsidTr="006238D4">
              <w:tc>
                <w:tcPr>
                  <w:tcW w:w="934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Temp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36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6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41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6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6" w:type="dxa"/>
                  <w:vAlign w:val="center"/>
                </w:tcPr>
                <w:p w:rsidR="000834A7" w:rsidRDefault="000834A7" w:rsidP="00083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</w:tr>
          </w:tbl>
          <w:p w:rsidR="000834A7" w:rsidRDefault="000834A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46B" w:rsidRPr="00063E52" w:rsidRDefault="000834A7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6A45" w:rsidRPr="004E1905" w:rsidTr="00325EF1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676A45" w:rsidRPr="00063E52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063E52" w:rsidRDefault="006238D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0F2415" w:rsidRDefault="000F241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grid below to draw a line graph of the information above.</w:t>
            </w:r>
            <w:r w:rsidR="00213A1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75" style="position:absolute;margin-left:-5pt;margin-top:22.55pt;width:444.05pt;height:263.3pt;z-index:251763712;mso-position-horizontal-relative:text;mso-position-vertical-relative:text">
                  <v:imagedata r:id="rId13" o:title=""/>
                  <w10:wrap type="square"/>
                </v:shape>
                <o:OLEObject Type="Embed" ProgID="FXDraw3.Document" ShapeID="_x0000_s1027" DrawAspect="Content" ObjectID="_1392392042" r:id="rId14"/>
              </w:pict>
            </w:r>
          </w:p>
          <w:p w:rsidR="000F2415" w:rsidRDefault="000F241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415" w:rsidRPr="00063E52" w:rsidRDefault="000F241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325EF1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063E52" w:rsidRDefault="006238D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A65EC1" w:rsidRDefault="00A65EC1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heatwave occurred during the fortnight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On what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did the midday 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rise above 35</w:t>
            </w:r>
            <w:r w:rsidRPr="00A65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many days was it above 35</w:t>
            </w:r>
            <w:r w:rsidRPr="00A65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65EC1" w:rsidRDefault="00A65EC1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8D4" w:rsidRPr="00FF1B42" w:rsidRDefault="006238D4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973FA4">
              <w:rPr>
                <w:rFonts w:ascii="Times New Roman" w:hAnsi="Times New Roman" w:cs="Times New Roman"/>
                <w:sz w:val="24"/>
                <w:szCs w:val="24"/>
              </w:rPr>
              <w:t>...........................</w:t>
            </w:r>
          </w:p>
          <w:p w:rsidR="006238D4" w:rsidRPr="00FF1B42" w:rsidRDefault="006238D4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38D4" w:rsidRPr="00063E52" w:rsidRDefault="006238D4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973FA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</w:tc>
      </w:tr>
      <w:tr w:rsidR="00676A45" w:rsidRPr="004E1905" w:rsidTr="00325EF1">
        <w:trPr>
          <w:cantSplit/>
          <w:trHeight w:val="165"/>
        </w:trPr>
        <w:tc>
          <w:tcPr>
            <w:tcW w:w="396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238D4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676A45" w:rsidRDefault="006238D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temperature range over the fortnight?</w:t>
            </w:r>
          </w:p>
          <w:p w:rsidR="006238D4" w:rsidRDefault="006238D4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8D4" w:rsidRPr="00FF1B42" w:rsidRDefault="006238D4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973FA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6238D4" w:rsidRPr="00FF1B42" w:rsidRDefault="006238D4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38D4" w:rsidRPr="00063E52" w:rsidRDefault="006238D4" w:rsidP="0062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="00973FA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</w:tc>
      </w:tr>
    </w:tbl>
    <w:p w:rsidR="00973FA4" w:rsidRDefault="00973FA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C6546B" w:rsidRPr="004E1905" w:rsidTr="00117238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6546B" w:rsidRDefault="00C6546B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6546B" w:rsidRDefault="00C6546B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325EF1" w:rsidRDefault="006238D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5EF1">
              <w:rPr>
                <w:rFonts w:ascii="Times New Roman" w:hAnsi="Times New Roman" w:cs="Times New Roman"/>
                <w:sz w:val="24"/>
                <w:szCs w:val="24"/>
              </w:rPr>
              <w:t>records the points scored by her favourite football team over the period of a season.</w:t>
            </w:r>
          </w:p>
          <w:p w:rsidR="00325EF1" w:rsidRDefault="00325EF1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1621" w:tblpY="-7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  <w:gridCol w:w="851"/>
            </w:tblGrid>
            <w:tr w:rsidR="00325EF1" w:rsidTr="00325EF1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</w:tr>
            <w:tr w:rsidR="00325EF1" w:rsidTr="00325EF1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325EF1" w:rsidTr="00325EF1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325EF1" w:rsidTr="00325EF1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325EF1" w:rsidTr="00325EF1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325EF1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851" w:type="dxa"/>
                  <w:vAlign w:val="center"/>
                </w:tcPr>
                <w:p w:rsidR="00325EF1" w:rsidRDefault="00232744" w:rsidP="00325E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="00325E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325EF1" w:rsidRDefault="00325EF1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325EF1" w:rsidRDefault="00325EF1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5EF1" w:rsidRDefault="00325EF1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5EF1" w:rsidRDefault="00325EF1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5EF1" w:rsidRDefault="00325EF1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46B" w:rsidRDefault="00325EF1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238D4" w:rsidRDefault="006238D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8D4" w:rsidRPr="00063E52" w:rsidRDefault="006238D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117238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5EF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676A45" w:rsidRDefault="00325EF1" w:rsidP="0032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the data in a stem and leaf plot. </w:t>
            </w:r>
          </w:p>
          <w:p w:rsidR="00973FA4" w:rsidRDefault="00973FA4" w:rsidP="00325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2"/>
              <w:gridCol w:w="992"/>
              <w:gridCol w:w="992"/>
              <w:gridCol w:w="992"/>
              <w:gridCol w:w="992"/>
              <w:gridCol w:w="992"/>
            </w:tblGrid>
            <w:tr w:rsidR="00973FA4" w:rsidTr="00973FA4">
              <w:trPr>
                <w:trHeight w:val="340"/>
              </w:trPr>
              <w:tc>
                <w:tcPr>
                  <w:tcW w:w="991" w:type="dxa"/>
                  <w:tcBorders>
                    <w:top w:val="nil"/>
                    <w:bottom w:val="single" w:sz="4" w:space="0" w:color="000000" w:themeColor="text1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Stem</w:t>
                  </w:r>
                </w:p>
              </w:tc>
              <w:tc>
                <w:tcPr>
                  <w:tcW w:w="6943" w:type="dxa"/>
                  <w:gridSpan w:val="7"/>
                  <w:tcBorders>
                    <w:top w:val="nil"/>
                    <w:bottom w:val="single" w:sz="4" w:space="0" w:color="000000" w:themeColor="text1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Leaves</w:t>
                  </w:r>
                </w:p>
              </w:tc>
            </w:tr>
            <w:tr w:rsidR="00973FA4" w:rsidTr="00973FA4">
              <w:tc>
                <w:tcPr>
                  <w:tcW w:w="991" w:type="dxa"/>
                  <w:tcBorders>
                    <w:top w:val="single" w:sz="4" w:space="0" w:color="000000" w:themeColor="text1"/>
                    <w:bottom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  <w:tcBorders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973FA4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973FA4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973FA4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973FA4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973FA4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FA4" w:rsidRDefault="00973FA4" w:rsidP="00325E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73FA4" w:rsidRPr="00063E52" w:rsidRDefault="00973FA4" w:rsidP="00325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117238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3A2E7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676A45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range of the scores?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Pr="00063E5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</w:t>
            </w:r>
          </w:p>
        </w:tc>
      </w:tr>
      <w:tr w:rsidR="00676A45" w:rsidRPr="004E1905" w:rsidTr="00117238">
        <w:trPr>
          <w:cantSplit/>
          <w:trHeight w:val="165"/>
        </w:trPr>
        <w:tc>
          <w:tcPr>
            <w:tcW w:w="396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3A2E78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top w:val="nil"/>
              <w:bottom w:val="single" w:sz="4" w:space="0" w:color="000000" w:themeColor="text1"/>
            </w:tcBorders>
          </w:tcPr>
          <w:p w:rsidR="00676A45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</w:t>
            </w:r>
            <w:r w:rsidR="0011723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modal score?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Pr="00063E5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</w:t>
            </w:r>
          </w:p>
        </w:tc>
      </w:tr>
      <w:tr w:rsidR="00973FA4" w:rsidRPr="004E1905" w:rsidTr="0011723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tcBorders>
              <w:left w:val="nil"/>
              <w:right w:val="nil"/>
            </w:tcBorders>
          </w:tcPr>
          <w:p w:rsidR="00973FA4" w:rsidRDefault="001172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3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973FA4" w:rsidRDefault="00117238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clothing store records the number of articles bought by its customers in a day. The results are shown below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3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1621" w:tblpY="-7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  <w:gridCol w:w="851"/>
            </w:tblGrid>
            <w:tr w:rsidR="00973FA4" w:rsidTr="00117238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973FA4" w:rsidTr="00117238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973FA4" w:rsidTr="00117238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73FA4" w:rsidTr="00117238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73FA4" w:rsidTr="00117238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117238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Pr="00063E5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FA4" w:rsidRPr="004E1905" w:rsidTr="0011723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 w:val="restart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Pr="00F661A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</w:t>
            </w:r>
            <w:r w:rsidR="00117238">
              <w:rPr>
                <w:rFonts w:ascii="Times New Roman" w:hAnsi="Times New Roman" w:cs="Times New Roman"/>
                <w:sz w:val="24"/>
                <w:szCs w:val="24"/>
              </w:rPr>
              <w:t>the data in a dot plot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2"/>
              <w:gridCol w:w="992"/>
              <w:gridCol w:w="992"/>
              <w:gridCol w:w="992"/>
              <w:gridCol w:w="992"/>
              <w:gridCol w:w="992"/>
            </w:tblGrid>
            <w:tr w:rsidR="00117238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7238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17238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973FA4" w:rsidRDefault="00973FA4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3FA4" w:rsidTr="00117238">
              <w:tc>
                <w:tcPr>
                  <w:tcW w:w="991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73FA4" w:rsidRDefault="00117238" w:rsidP="0011723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973FA4" w:rsidRPr="00063E5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FA4" w:rsidRPr="004E1905" w:rsidTr="0011723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ED6219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range of the scores?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Pr="00063E5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</w:t>
            </w:r>
          </w:p>
        </w:tc>
      </w:tr>
      <w:tr w:rsidR="00973FA4" w:rsidRPr="004E1905" w:rsidTr="0011723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973FA4" w:rsidRDefault="00ED6219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 records his scores in the cricket games over a season</w:t>
            </w:r>
            <w:r w:rsidR="00973F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1621" w:tblpY="-7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  <w:gridCol w:w="851"/>
            </w:tblGrid>
            <w:tr w:rsidR="00973FA4" w:rsidTr="00973FA4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</w:tr>
            <w:tr w:rsidR="00973FA4" w:rsidTr="00973FA4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973FA4" w:rsidTr="00973FA4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73FA4" w:rsidTr="00973FA4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973FA4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973FA4" w:rsidRDefault="00ED6219" w:rsidP="00973FA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973F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</w:tbl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Pr="00063E52" w:rsidRDefault="00B21CA2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73FA4" w:rsidRPr="004E1905" w:rsidTr="0011723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 w:val="restart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FA4" w:rsidRPr="00F661A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</w:t>
            </w:r>
            <w:r w:rsidR="00ED6219">
              <w:rPr>
                <w:rFonts w:ascii="Times New Roman" w:hAnsi="Times New Roman" w:cs="Times New Roman"/>
                <w:sz w:val="24"/>
                <w:szCs w:val="24"/>
              </w:rPr>
              <w:t>his scores on the frequency table 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73FA4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2122"/>
              <w:gridCol w:w="1559"/>
              <w:gridCol w:w="1417"/>
              <w:gridCol w:w="2410"/>
            </w:tblGrid>
            <w:tr w:rsidR="00B21CA2" w:rsidTr="00B21CA2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2122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Tally</w:t>
                  </w:r>
                </w:p>
              </w:tc>
              <w:tc>
                <w:tcPr>
                  <w:tcW w:w="1559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Centre</w:t>
                  </w:r>
                </w:p>
              </w:tc>
              <w:tc>
                <w:tcPr>
                  <w:tcW w:w="1417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2410" w:type="dxa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Cumulative Frequency</w:t>
                  </w:r>
                </w:p>
              </w:tc>
            </w:tr>
            <w:tr w:rsidR="00B21CA2" w:rsidTr="00B21CA2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– 19</w:t>
                  </w:r>
                </w:p>
              </w:tc>
              <w:tc>
                <w:tcPr>
                  <w:tcW w:w="2122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1CA2" w:rsidTr="00B21CA2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 – 39</w:t>
                  </w:r>
                </w:p>
              </w:tc>
              <w:tc>
                <w:tcPr>
                  <w:tcW w:w="2122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1CA2" w:rsidTr="00B21CA2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 – 59</w:t>
                  </w:r>
                </w:p>
              </w:tc>
              <w:tc>
                <w:tcPr>
                  <w:tcW w:w="2122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1CA2" w:rsidTr="00B21CA2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 – 79</w:t>
                  </w:r>
                </w:p>
              </w:tc>
              <w:tc>
                <w:tcPr>
                  <w:tcW w:w="2122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1CA2" w:rsidTr="00B21CA2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80 - 99</w:t>
                  </w:r>
                </w:p>
              </w:tc>
              <w:tc>
                <w:tcPr>
                  <w:tcW w:w="2122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1CA2" w:rsidTr="00B21CA2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100 - 119</w:t>
                  </w:r>
                </w:p>
              </w:tc>
              <w:tc>
                <w:tcPr>
                  <w:tcW w:w="2122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10" w:type="dxa"/>
                </w:tcPr>
                <w:p w:rsidR="00B21CA2" w:rsidRDefault="00B21CA2" w:rsidP="00ED62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73FA4" w:rsidRPr="00063E52" w:rsidRDefault="00973FA4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540" w:rsidRPr="004E1905" w:rsidTr="0011723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frequency histogram and polygon from the data.</w:t>
            </w: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Pr="00063E52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71AADF7">
                <v:shape id="_x0000_s1039" type="#_x0000_t75" style="position:absolute;margin-left:211.05pt;margin-top:-143.05pt;width:150.1pt;height:166.4pt;z-index:251778048;mso-position-horizontal-relative:text;mso-position-vertical-relative:text">
                  <v:imagedata r:id="rId15" o:title=""/>
                  <w10:wrap type="square"/>
                </v:shape>
                <o:OLEObject Type="Embed" ProgID="FXDraw3.Document" ShapeID="_x0000_s1039" DrawAspect="Content" ObjectID="_1392392043" r:id="rId16"/>
              </w:pict>
            </w:r>
          </w:p>
        </w:tc>
      </w:tr>
      <w:tr w:rsidR="00CA6540" w:rsidRPr="004E1905" w:rsidTr="00117238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973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CBB3C27">
                <v:shape id="_x0000_s1041" type="#_x0000_t75" style="position:absolute;margin-left:211.05pt;margin-top:21.15pt;width:150.1pt;height:204.15pt;z-index:251780096;mso-position-horizontal-relative:text;mso-position-vertical-relative:text">
                  <v:imagedata r:id="rId17" o:title=""/>
                  <w10:wrap type="square"/>
                </v:shape>
                <o:OLEObject Type="Embed" ProgID="FXDraw3.Document" ShapeID="_x0000_s1041" DrawAspect="Content" ObjectID="_1392392044" r:id="rId1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5FF71A5">
                <v:shape id="_x0000_s1040" type="#_x0000_t75" style="position:absolute;margin-left:12pt;margin-top:361.2pt;width:199.1pt;height:199.1pt;z-index:251779072;mso-position-horizontal-relative:text;mso-position-vertical:absolute;mso-position-vertical-relative:text">
                  <v:imagedata r:id="rId19" o:title=""/>
                </v:shape>
                <o:OLEObject Type="Embed" ProgID="FXDraw3.Document" ShapeID="_x0000_s1040" DrawAspect="Content" ObjectID="_1392392045" r:id="rId20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cumulative frequency histogram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data.</w:t>
            </w: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540" w:rsidRPr="00063E52" w:rsidRDefault="00CA6540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3A16" w:rsidRDefault="00213A16" w:rsidP="003A2E78">
      <w:pPr>
        <w:tabs>
          <w:tab w:val="left" w:pos="2040"/>
        </w:tabs>
        <w:spacing w:line="240" w:lineRule="auto"/>
      </w:pPr>
    </w:p>
    <w:p w:rsidR="00213A16" w:rsidRDefault="00213A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43"/>
        <w:gridCol w:w="3457"/>
        <w:gridCol w:w="321"/>
        <w:gridCol w:w="5335"/>
      </w:tblGrid>
      <w:tr w:rsidR="00213A16" w:rsidRPr="004E1905" w:rsidTr="00213A16">
        <w:trPr>
          <w:cantSplit/>
        </w:trPr>
        <w:tc>
          <w:tcPr>
            <w:tcW w:w="1569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213A16" w:rsidRDefault="00213A16" w:rsidP="00213A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213A16" w:rsidRPr="004E1905" w:rsidRDefault="00213A16" w:rsidP="00213A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778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213A16" w:rsidRDefault="00213A16" w:rsidP="00213A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213A16" w:rsidRDefault="00213A16" w:rsidP="00213A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Representing Data</w:t>
            </w:r>
          </w:p>
        </w:tc>
        <w:tc>
          <w:tcPr>
            <w:tcW w:w="5335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213A16" w:rsidRPr="004E1905" w:rsidRDefault="00213A16" w:rsidP="00213A1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Answers </w:t>
            </w:r>
          </w:p>
        </w:tc>
      </w:tr>
      <w:tr w:rsidR="00213A16" w:rsidRPr="004E1905" w:rsidTr="00213A16">
        <w:trPr>
          <w:cantSplit/>
        </w:trPr>
        <w:tc>
          <w:tcPr>
            <w:tcW w:w="1569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213A16" w:rsidRPr="004E1905" w:rsidRDefault="00213A16" w:rsidP="00213A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5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213A16" w:rsidRPr="004E1905" w:rsidRDefault="00213A16" w:rsidP="00213A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656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213A16" w:rsidRPr="004E1905" w:rsidRDefault="00213A16" w:rsidP="00213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13A16" w:rsidRPr="004E1905" w:rsidTr="00213A16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Pr="004E1905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Pr="004E1905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582441" w:rsidRDefault="00213A16" w:rsidP="0021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213A16" w:rsidRPr="004E1905" w:rsidRDefault="00213A16" w:rsidP="0021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213A16" w:rsidRPr="004E1905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041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Pr="004E1905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213A16" w:rsidRPr="004E1905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Theodore collects data on the use of the internet by his family. The table below shows the results of his research.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4"/>
              <w:gridCol w:w="1474"/>
              <w:gridCol w:w="1474"/>
              <w:gridCol w:w="1474"/>
              <w:gridCol w:w="1474"/>
              <w:gridCol w:w="1474"/>
            </w:tblGrid>
            <w:tr w:rsidR="00213A16" w:rsidTr="00213A16"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 of Use.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Social Media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Homework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Games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Research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</w:tr>
            <w:tr w:rsidR="00213A16" w:rsidTr="00213A16"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hours.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13A16" w:rsidTr="00213A16">
              <w:tc>
                <w:tcPr>
                  <w:tcW w:w="147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Fraction of total hours.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Pr="00E66C38" w:rsidRDefault="00213A16" w:rsidP="00213A16">
                  <w:pPr>
                    <w:jc w:val="center"/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</w:pPr>
                  <w:r w:rsidRPr="00E66C38">
                    <w:rPr>
                      <w:rFonts w:ascii="Times New Roman" w:hAnsi="Times New Roman" w:cs="Times New Roman"/>
                      <w:color w:val="FF0000"/>
                      <w:position w:val="-26"/>
                      <w:sz w:val="24"/>
                      <w:szCs w:val="24"/>
                    </w:rPr>
                    <w:object w:dxaOrig="215" w:dyaOrig="632">
                      <v:shape id="_x0000_i1026" type="#_x0000_t75" style="width:10.5pt;height:31.5pt" o:ole="">
                        <v:imagedata r:id="rId9" o:title=""/>
                      </v:shape>
                      <o:OLEObject Type="Embed" ProgID="FXE300.Equation" ShapeID="_x0000_i1026" DrawAspect="Content" ObjectID="_1392392036" r:id="rId21"/>
                    </w:objec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P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13A16">
                    <w:rPr>
                      <w:rFonts w:ascii="Times New Roman" w:hAnsi="Times New Roman" w:cs="Times New Roman"/>
                      <w:color w:val="FF0000"/>
                      <w:position w:val="-26"/>
                      <w:sz w:val="24"/>
                      <w:szCs w:val="24"/>
                    </w:rPr>
                    <w:object w:dxaOrig="215" w:dyaOrig="632">
                      <v:shape id="_x0000_i1027" type="#_x0000_t75" style="width:10.5pt;height:31.5pt" o:ole="">
                        <v:imagedata r:id="rId22" o:title=""/>
                      </v:shape>
                      <o:OLEObject Type="Embed" ProgID="FXE300.Equation" ShapeID="_x0000_i1027" DrawAspect="Content" ObjectID="_1392392037" r:id="rId23"/>
                    </w:object>
                  </w:r>
                  <w:r w:rsidRPr="00213A16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P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13A16">
                    <w:rPr>
                      <w:rFonts w:ascii="Times New Roman" w:hAnsi="Times New Roman" w:cs="Times New Roman"/>
                      <w:color w:val="FF0000"/>
                      <w:position w:val="-26"/>
                      <w:sz w:val="24"/>
                      <w:szCs w:val="24"/>
                    </w:rPr>
                    <w:object w:dxaOrig="215" w:dyaOrig="632">
                      <v:shape id="_x0000_i1028" type="#_x0000_t75" style="width:10.5pt;height:31.5pt" o:ole="">
                        <v:imagedata r:id="rId24" o:title=""/>
                      </v:shape>
                      <o:OLEObject Type="Embed" ProgID="FXE300.Equation" ShapeID="_x0000_i1028" DrawAspect="Content" ObjectID="_1392392038" r:id="rId25"/>
                    </w:object>
                  </w:r>
                  <w:r w:rsidRPr="00213A16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P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13A16">
                    <w:rPr>
                      <w:rFonts w:ascii="Times New Roman" w:hAnsi="Times New Roman" w:cs="Times New Roman"/>
                      <w:color w:val="FF0000"/>
                      <w:position w:val="-26"/>
                      <w:sz w:val="24"/>
                      <w:szCs w:val="24"/>
                    </w:rPr>
                    <w:object w:dxaOrig="215" w:dyaOrig="632">
                      <v:shape id="_x0000_i1029" type="#_x0000_t75" style="width:10.5pt;height:31.5pt" o:ole="">
                        <v:imagedata r:id="rId26" o:title=""/>
                      </v:shape>
                      <o:OLEObject Type="Embed" ProgID="FXE300.Equation" ShapeID="_x0000_i1029" DrawAspect="Content" ObjectID="_1392392039" r:id="rId27"/>
                    </w:object>
                  </w:r>
                  <w:r w:rsidRPr="00213A16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74" w:type="dxa"/>
                  <w:vAlign w:val="center"/>
                </w:tcPr>
                <w:p w:rsidR="00213A16" w:rsidRP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13A16">
                    <w:rPr>
                      <w:rFonts w:ascii="Times New Roman" w:hAnsi="Times New Roman" w:cs="Times New Roman"/>
                      <w:color w:val="FF0000"/>
                      <w:position w:val="-26"/>
                      <w:sz w:val="24"/>
                      <w:szCs w:val="24"/>
                    </w:rPr>
                    <w:object w:dxaOrig="355" w:dyaOrig="632">
                      <v:shape id="_x0000_i1030" type="#_x0000_t75" style="width:18pt;height:31.5pt" o:ole="">
                        <v:imagedata r:id="rId28" o:title=""/>
                      </v:shape>
                      <o:OLEObject Type="Embed" ProgID="FXE300.Equation" ShapeID="_x0000_i1030" DrawAspect="Content" ObjectID="_1392392040" r:id="rId29"/>
                    </w:object>
                  </w:r>
                  <w:r w:rsidRPr="00213A16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Pr="004E1905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third row of the table above, which shows the fraction of the total time which was spent on that type of use.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Pr="004E1905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3" type="#_x0000_t75" style="position:absolute;margin-left:67.35pt;margin-top:18.8pt;width:320.6pt;height:320.6pt;z-index:251768832;mso-position-horizontal-relative:text;mso-position-vertical-relative:text">
                  <v:imagedata r:id="rId30" o:title=""/>
                  <w10:wrap type="square"/>
                </v:shape>
                <o:OLEObject Type="Embed" ProgID="FXDraw3.Document" ShapeID="_x0000_s1033" DrawAspect="Content" ObjectID="_1392392046" r:id="rId31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 the sector graph which has been started to represent the data that Theodore collected.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records the temperature at midday at her home over a period of a fortnight.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"/>
              <w:gridCol w:w="585"/>
              <w:gridCol w:w="585"/>
              <w:gridCol w:w="585"/>
              <w:gridCol w:w="585"/>
              <w:gridCol w:w="586"/>
              <w:gridCol w:w="585"/>
              <w:gridCol w:w="585"/>
              <w:gridCol w:w="585"/>
              <w:gridCol w:w="585"/>
              <w:gridCol w:w="586"/>
              <w:gridCol w:w="585"/>
              <w:gridCol w:w="585"/>
              <w:gridCol w:w="585"/>
              <w:gridCol w:w="586"/>
            </w:tblGrid>
            <w:tr w:rsidR="00213A16" w:rsidTr="00213A16">
              <w:tc>
                <w:tcPr>
                  <w:tcW w:w="93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</w:t>
                  </w:r>
                </w:p>
              </w:tc>
              <w:tc>
                <w:tcPr>
                  <w:tcW w:w="586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586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</w:t>
                  </w:r>
                </w:p>
              </w:tc>
              <w:tc>
                <w:tcPr>
                  <w:tcW w:w="586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Sun</w:t>
                  </w:r>
                </w:p>
              </w:tc>
            </w:tr>
            <w:tr w:rsidR="00213A16" w:rsidTr="00213A16">
              <w:tc>
                <w:tcPr>
                  <w:tcW w:w="93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Temp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36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6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41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6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5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  <w:tc>
                <w:tcPr>
                  <w:tcW w:w="586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0834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o</w:t>
                  </w:r>
                </w:p>
              </w:tc>
            </w:tr>
          </w:tbl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3A16" w:rsidRPr="004E1905" w:rsidTr="00213A16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grid below to draw a line graph of the information above.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4" type="#_x0000_t75" style="position:absolute;margin-left:-5pt;margin-top:22.55pt;width:443.95pt;height:280.25pt;z-index:251769856;mso-position-horizontal-relative:text;mso-position-vertical-relative:text">
                  <v:imagedata r:id="rId32" o:title=""/>
                  <w10:wrap type="square"/>
                </v:shape>
                <o:OLEObject Type="Embed" ProgID="FXDraw3.Document" ShapeID="_x0000_s1034" DrawAspect="Content" ObjectID="_1392392047" r:id="rId33"/>
              </w:pic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A65EC1" w:rsidRDefault="00A65EC1" w:rsidP="00A65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heatwave occurred during the fortnight. On what day did the midday temperature first rise above 35</w:t>
            </w:r>
            <w:r w:rsidRPr="00A65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for how many days was it above 35</w:t>
            </w:r>
            <w:r w:rsidRPr="00A65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65EC1" w:rsidRDefault="00A65EC1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A65EC1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First Thursday it first rose above 35, and it remained there for another 2 days. </w:t>
            </w:r>
          </w:p>
          <w:p w:rsidR="00A65EC1" w:rsidRDefault="00A65EC1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EC1" w:rsidRDefault="00A65EC1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 days in all.)</w:t>
            </w:r>
          </w:p>
          <w:p w:rsidR="00A65EC1" w:rsidRPr="00063E52" w:rsidRDefault="00A65EC1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65"/>
        </w:trPr>
        <w:tc>
          <w:tcPr>
            <w:tcW w:w="396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temperature range over the fortnight?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A65EC1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range was from 18</w:t>
            </w:r>
            <w:r w:rsidRPr="00A65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41</w:t>
            </w:r>
            <w:r w:rsidRPr="00A65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range of 23</w:t>
            </w:r>
            <w:r w:rsidRPr="00A65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13A16" w:rsidRDefault="00213A16" w:rsidP="00213A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213A16" w:rsidRPr="004E1905" w:rsidTr="00213A16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records the points scored by her favourite football team over the period of a season.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1621" w:tblpY="-7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  <w:gridCol w:w="851"/>
            </w:tblGrid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="00213A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the data in a stem and leaf plot.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2"/>
              <w:gridCol w:w="992"/>
              <w:gridCol w:w="992"/>
              <w:gridCol w:w="992"/>
              <w:gridCol w:w="992"/>
              <w:gridCol w:w="992"/>
            </w:tblGrid>
            <w:tr w:rsidR="00213A16" w:rsidTr="00213A16">
              <w:trPr>
                <w:trHeight w:val="340"/>
              </w:trPr>
              <w:tc>
                <w:tcPr>
                  <w:tcW w:w="991" w:type="dxa"/>
                  <w:tcBorders>
                    <w:top w:val="nil"/>
                    <w:bottom w:val="single" w:sz="4" w:space="0" w:color="000000" w:themeColor="text1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Stem</w:t>
                  </w:r>
                </w:p>
              </w:tc>
              <w:tc>
                <w:tcPr>
                  <w:tcW w:w="6943" w:type="dxa"/>
                  <w:gridSpan w:val="7"/>
                  <w:tcBorders>
                    <w:top w:val="nil"/>
                    <w:bottom w:val="single" w:sz="4" w:space="0" w:color="000000" w:themeColor="text1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Leaves</w:t>
                  </w: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000000" w:themeColor="text1"/>
                    <w:bottom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  <w:tcBorders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32744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nil"/>
                    <w:bottom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1" w:type="dxa"/>
                  <w:tcBorders>
                    <w:top w:val="nil"/>
                    <w:bottom w:val="nil"/>
                    <w:right w:val="nil"/>
                  </w:tcBorders>
                </w:tcPr>
                <w:p w:rsidR="00213A16" w:rsidRDefault="00A65EC1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3A16" w:rsidRDefault="00213A16" w:rsidP="00213A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range of the scores?</w:t>
            </w:r>
          </w:p>
          <w:p w:rsidR="00232744" w:rsidRDefault="00232744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32744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= 55 – 6 = 49.</w:t>
            </w:r>
          </w:p>
        </w:tc>
      </w:tr>
      <w:tr w:rsidR="00213A16" w:rsidRPr="004E1905" w:rsidTr="00213A16">
        <w:trPr>
          <w:cantSplit/>
          <w:trHeight w:val="165"/>
        </w:trPr>
        <w:tc>
          <w:tcPr>
            <w:tcW w:w="396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top w:val="nil"/>
              <w:bottom w:val="single" w:sz="4" w:space="0" w:color="000000" w:themeColor="text1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modal score?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744" w:rsidRPr="00063E52" w:rsidRDefault="00232744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= 23</w:t>
            </w:r>
          </w:p>
        </w:tc>
      </w:tr>
      <w:tr w:rsidR="00213A16" w:rsidRPr="004E1905" w:rsidTr="00213A16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clothing store records the number of articles bought by its customers in a day. The results are shown below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1621" w:tblpY="-7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  <w:gridCol w:w="851"/>
            </w:tblGrid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 w:val="restart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the data in a dot plot.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2"/>
              <w:gridCol w:w="992"/>
              <w:gridCol w:w="992"/>
              <w:gridCol w:w="992"/>
              <w:gridCol w:w="992"/>
              <w:gridCol w:w="992"/>
            </w:tblGrid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</w:tr>
            <w:tr w:rsidR="00213A16" w:rsidTr="00213A16">
              <w:tc>
                <w:tcPr>
                  <w:tcW w:w="991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2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A16" w:rsidRPr="004E1905" w:rsidTr="00213A16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range of the scores?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744" w:rsidRPr="00063E52" w:rsidRDefault="00232744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= 8 – 1 = 7</w:t>
            </w:r>
          </w:p>
        </w:tc>
      </w:tr>
      <w:tr w:rsidR="00213A16" w:rsidRPr="004E1905" w:rsidTr="00213A16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 records his scores in the cricket games over a season.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1621" w:tblpY="-7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  <w:gridCol w:w="851"/>
            </w:tblGrid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</w:tr>
            <w:tr w:rsidR="00213A16" w:rsidTr="00213A16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851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</w:tbl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13A16" w:rsidRPr="004E1905" w:rsidTr="00213A16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 w:val="restart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A16" w:rsidRPr="00F661A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his scores on the frequency table below. </w:t>
            </w:r>
          </w:p>
          <w:p w:rsidR="00213A16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2122"/>
              <w:gridCol w:w="1559"/>
              <w:gridCol w:w="1417"/>
              <w:gridCol w:w="2410"/>
            </w:tblGrid>
            <w:tr w:rsidR="00213A16" w:rsidTr="00213A16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2122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Tally</w:t>
                  </w:r>
                </w:p>
              </w:tc>
              <w:tc>
                <w:tcPr>
                  <w:tcW w:w="1559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Centre</w:t>
                  </w:r>
                </w:p>
              </w:tc>
              <w:tc>
                <w:tcPr>
                  <w:tcW w:w="1417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2410" w:type="dxa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Cumulative Frequency</w:t>
                  </w:r>
                </w:p>
              </w:tc>
            </w:tr>
            <w:tr w:rsidR="00213A16" w:rsidTr="00213A16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– 19</w:t>
                  </w:r>
                </w:p>
              </w:tc>
              <w:tc>
                <w:tcPr>
                  <w:tcW w:w="2122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49CAEC27" wp14:editId="08D25E47">
                            <wp:simplePos x="0" y="0"/>
                            <wp:positionH relativeFrom="column">
                              <wp:posOffset>551815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33350" cy="85725"/>
                            <wp:effectExtent l="0" t="0" r="19050" b="28575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4.3pt" to="53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" strokecolor="#4579b8 [3044]"/>
                        </w:pict>
                      </mc:Fallback>
                    </mc:AlternateContent>
                  </w:r>
                  <w:r w:rsidR="002327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|||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|</w:t>
                  </w:r>
                </w:p>
              </w:tc>
              <w:tc>
                <w:tcPr>
                  <w:tcW w:w="1559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9.5</w:t>
                  </w:r>
                </w:p>
              </w:tc>
              <w:tc>
                <w:tcPr>
                  <w:tcW w:w="1417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410" w:type="dxa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13A16" w:rsidTr="00213A16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 – 39</w:t>
                  </w:r>
                </w:p>
              </w:tc>
              <w:tc>
                <w:tcPr>
                  <w:tcW w:w="2122" w:type="dxa"/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09776F8F" wp14:editId="45FF8968">
                            <wp:simplePos x="0" y="0"/>
                            <wp:positionH relativeFrom="column">
                              <wp:posOffset>424180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133350" cy="57150"/>
                            <wp:effectExtent l="0" t="0" r="1905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3350" cy="571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5.1pt" to="43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" strokecolor="#4579b8 [3044]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||||   ||</w:t>
                  </w:r>
                  <w:r w:rsidR="00CA6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|</w:t>
                  </w:r>
                </w:p>
              </w:tc>
              <w:tc>
                <w:tcPr>
                  <w:tcW w:w="1559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29.5</w:t>
                  </w:r>
                </w:p>
              </w:tc>
              <w:tc>
                <w:tcPr>
                  <w:tcW w:w="1417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10" w:type="dxa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213A16" w:rsidTr="00213A16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 – 59</w:t>
                  </w:r>
                </w:p>
              </w:tc>
              <w:tc>
                <w:tcPr>
                  <w:tcW w:w="2122" w:type="dxa"/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||||</w:t>
                  </w:r>
                </w:p>
              </w:tc>
              <w:tc>
                <w:tcPr>
                  <w:tcW w:w="1559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49.5</w:t>
                  </w:r>
                </w:p>
              </w:tc>
              <w:tc>
                <w:tcPr>
                  <w:tcW w:w="1417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410" w:type="dxa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  <w:tr w:rsidR="00213A16" w:rsidTr="00213A16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 – 79</w:t>
                  </w:r>
                </w:p>
              </w:tc>
              <w:tc>
                <w:tcPr>
                  <w:tcW w:w="2122" w:type="dxa"/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|</w:t>
                  </w:r>
                  <w:r w:rsidR="00CA6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|</w:t>
                  </w:r>
                </w:p>
              </w:tc>
              <w:tc>
                <w:tcPr>
                  <w:tcW w:w="1559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69.5</w:t>
                  </w:r>
                </w:p>
              </w:tc>
              <w:tc>
                <w:tcPr>
                  <w:tcW w:w="1417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</w:tr>
            <w:tr w:rsidR="00213A16" w:rsidTr="00213A16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80 - 99</w:t>
                  </w:r>
                </w:p>
              </w:tc>
              <w:tc>
                <w:tcPr>
                  <w:tcW w:w="2122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89.5</w:t>
                  </w:r>
                </w:p>
              </w:tc>
              <w:tc>
                <w:tcPr>
                  <w:tcW w:w="1417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</w:tr>
            <w:tr w:rsidR="00213A16" w:rsidTr="00213A16">
              <w:trPr>
                <w:trHeight w:val="340"/>
              </w:trPr>
              <w:tc>
                <w:tcPr>
                  <w:tcW w:w="1304" w:type="dxa"/>
                  <w:vAlign w:val="center"/>
                </w:tcPr>
                <w:p w:rsidR="00213A16" w:rsidRDefault="00213A16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100 - 119</w:t>
                  </w:r>
                </w:p>
              </w:tc>
              <w:tc>
                <w:tcPr>
                  <w:tcW w:w="2122" w:type="dxa"/>
                  <w:vAlign w:val="center"/>
                </w:tcPr>
                <w:p w:rsidR="00213A16" w:rsidRDefault="00232744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|</w:t>
                  </w:r>
                </w:p>
              </w:tc>
              <w:tc>
                <w:tcPr>
                  <w:tcW w:w="1559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109.5</w:t>
                  </w:r>
                </w:p>
              </w:tc>
              <w:tc>
                <w:tcPr>
                  <w:tcW w:w="1417" w:type="dxa"/>
                  <w:vAlign w:val="center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:rsidR="00213A16" w:rsidRDefault="00CA6540" w:rsidP="00213A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213A16" w:rsidRPr="00063E52" w:rsidRDefault="00213A1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3B6" w:rsidRPr="004E1905" w:rsidTr="00213A16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frequency histogram and polygon from the data.</w:t>
            </w: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Pr="00063E52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C784599">
                <v:shape id="_x0000_s1042" type="#_x0000_t75" style="position:absolute;margin-left:211.05pt;margin-top:-143.05pt;width:159.55pt;height:173.3pt;z-index:251782144;mso-position-horizontal-relative:text;mso-position-vertical-relative:text">
                  <v:imagedata r:id="rId34" o:title=""/>
                  <w10:wrap type="square"/>
                </v:shape>
                <o:OLEObject Type="Embed" ProgID="FXDraw3.Document" ShapeID="_x0000_s1042" DrawAspect="Content" ObjectID="_1392392048" r:id="rId35"/>
              </w:pict>
            </w:r>
          </w:p>
        </w:tc>
      </w:tr>
      <w:tr w:rsidR="000563B6" w:rsidRPr="004E1905" w:rsidTr="00213A16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65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21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DE8F40F">
                <v:shape id="_x0000_s1044" type="#_x0000_t75" style="position:absolute;margin-left:211.05pt;margin-top:21.15pt;width:166.6pt;height:208.35pt;z-index:251784192;mso-position-horizontal-relative:text;mso-position-vertical-relative:text">
                  <v:imagedata r:id="rId36" o:title=""/>
                  <w10:wrap type="square"/>
                </v:shape>
                <o:OLEObject Type="Embed" ProgID="FXDraw3.Document" ShapeID="_x0000_s1044" DrawAspect="Content" ObjectID="_1392392049" r:id="rId37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CE7C06F">
                <v:shape id="_x0000_s1043" type="#_x0000_t75" style="position:absolute;margin-left:12pt;margin-top:361.2pt;width:199.1pt;height:199.1pt;z-index:251783168;mso-position-horizontal-relative:text;mso-position-vertical:absolute;mso-position-vertical-relative:text">
                  <v:imagedata r:id="rId19" o:title=""/>
                </v:shape>
                <o:OLEObject Type="Embed" ProgID="FXDraw3.Document" ShapeID="_x0000_s1043" DrawAspect="Content" ObjectID="_1392392050" r:id="rId38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cumulative frequency histogram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data.</w:t>
            </w: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3B6" w:rsidRPr="00063E52" w:rsidRDefault="000563B6" w:rsidP="00853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0828" w:rsidRDefault="00620828" w:rsidP="003A2E78">
      <w:pPr>
        <w:tabs>
          <w:tab w:val="left" w:pos="2040"/>
        </w:tabs>
        <w:spacing w:line="240" w:lineRule="auto"/>
      </w:pPr>
    </w:p>
    <w:sectPr w:rsidR="00620828" w:rsidSect="003A2E78">
      <w:headerReference w:type="default" r:id="rId39"/>
      <w:footerReference w:type="default" r:id="rId40"/>
      <w:headerReference w:type="first" r:id="rId4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31" w:rsidRDefault="00B16831" w:rsidP="00E24335">
      <w:pPr>
        <w:spacing w:after="0" w:line="240" w:lineRule="auto"/>
      </w:pPr>
      <w:r>
        <w:separator/>
      </w:r>
    </w:p>
  </w:endnote>
  <w:endnote w:type="continuationSeparator" w:id="0">
    <w:p w:rsidR="00B16831" w:rsidRDefault="00B16831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213A1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13A16" w:rsidRDefault="00213A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13A16" w:rsidRDefault="00213A16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F769F" w:rsidRPr="00EF769F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13A16" w:rsidRDefault="00213A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13A1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13A16" w:rsidRDefault="00213A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13A16" w:rsidRDefault="00213A1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13A16" w:rsidRDefault="00213A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13A16" w:rsidRDefault="00213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31" w:rsidRDefault="00B16831" w:rsidP="00E24335">
      <w:pPr>
        <w:spacing w:after="0" w:line="240" w:lineRule="auto"/>
      </w:pPr>
      <w:r>
        <w:separator/>
      </w:r>
    </w:p>
  </w:footnote>
  <w:footnote w:type="continuationSeparator" w:id="0">
    <w:p w:rsidR="00B16831" w:rsidRDefault="00B16831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16" w:rsidRDefault="00213A16">
    <w:pPr>
      <w:pStyle w:val="Header"/>
    </w:pPr>
    <w:r>
      <w:t>Representing Data</w:t>
    </w:r>
    <w:r>
      <w:tab/>
      <w:t>Topic Test</w:t>
    </w:r>
    <w:r>
      <w:tab/>
    </w:r>
    <w:r>
      <w:tab/>
      <w:t>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16" w:rsidRPr="00676A45" w:rsidRDefault="00213A16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25"/>
    <w:rsid w:val="00013474"/>
    <w:rsid w:val="00031826"/>
    <w:rsid w:val="00034138"/>
    <w:rsid w:val="00054524"/>
    <w:rsid w:val="000563B6"/>
    <w:rsid w:val="00072016"/>
    <w:rsid w:val="000770C2"/>
    <w:rsid w:val="000834A7"/>
    <w:rsid w:val="000F2415"/>
    <w:rsid w:val="000F41E0"/>
    <w:rsid w:val="00117238"/>
    <w:rsid w:val="00134156"/>
    <w:rsid w:val="0018418B"/>
    <w:rsid w:val="0019427A"/>
    <w:rsid w:val="001D75FA"/>
    <w:rsid w:val="001E504A"/>
    <w:rsid w:val="00213A16"/>
    <w:rsid w:val="00232744"/>
    <w:rsid w:val="002A3D0B"/>
    <w:rsid w:val="002F08A0"/>
    <w:rsid w:val="003157FF"/>
    <w:rsid w:val="00325B6E"/>
    <w:rsid w:val="00325EF1"/>
    <w:rsid w:val="00393925"/>
    <w:rsid w:val="003A2E78"/>
    <w:rsid w:val="004355BF"/>
    <w:rsid w:val="004A7FD9"/>
    <w:rsid w:val="004E1905"/>
    <w:rsid w:val="004E5BED"/>
    <w:rsid w:val="00532CE0"/>
    <w:rsid w:val="005D7584"/>
    <w:rsid w:val="005E0210"/>
    <w:rsid w:val="005E3D07"/>
    <w:rsid w:val="00605251"/>
    <w:rsid w:val="00620828"/>
    <w:rsid w:val="006238D4"/>
    <w:rsid w:val="006708B0"/>
    <w:rsid w:val="00676A45"/>
    <w:rsid w:val="00681B74"/>
    <w:rsid w:val="006D5D42"/>
    <w:rsid w:val="0070532A"/>
    <w:rsid w:val="0071284D"/>
    <w:rsid w:val="007222B1"/>
    <w:rsid w:val="007452A3"/>
    <w:rsid w:val="007913C5"/>
    <w:rsid w:val="007E34C7"/>
    <w:rsid w:val="008068B9"/>
    <w:rsid w:val="008839FB"/>
    <w:rsid w:val="008D3E75"/>
    <w:rsid w:val="00915C54"/>
    <w:rsid w:val="00925B36"/>
    <w:rsid w:val="00932B35"/>
    <w:rsid w:val="00973FA4"/>
    <w:rsid w:val="00995DC9"/>
    <w:rsid w:val="009A1E43"/>
    <w:rsid w:val="009C3922"/>
    <w:rsid w:val="00A03CE8"/>
    <w:rsid w:val="00A3116E"/>
    <w:rsid w:val="00A65EC1"/>
    <w:rsid w:val="00A66A0F"/>
    <w:rsid w:val="00B16831"/>
    <w:rsid w:val="00B21CA2"/>
    <w:rsid w:val="00B23E5A"/>
    <w:rsid w:val="00B3556B"/>
    <w:rsid w:val="00B56A89"/>
    <w:rsid w:val="00BD6FF3"/>
    <w:rsid w:val="00BF7A39"/>
    <w:rsid w:val="00C51347"/>
    <w:rsid w:val="00C6546B"/>
    <w:rsid w:val="00C67F16"/>
    <w:rsid w:val="00C7152A"/>
    <w:rsid w:val="00CA6540"/>
    <w:rsid w:val="00D01508"/>
    <w:rsid w:val="00DA59C6"/>
    <w:rsid w:val="00DB5487"/>
    <w:rsid w:val="00DB77AB"/>
    <w:rsid w:val="00DF2F12"/>
    <w:rsid w:val="00E24335"/>
    <w:rsid w:val="00E417C3"/>
    <w:rsid w:val="00E66C38"/>
    <w:rsid w:val="00E71ED7"/>
    <w:rsid w:val="00EA6DB6"/>
    <w:rsid w:val="00EA78AC"/>
    <w:rsid w:val="00EB29D3"/>
    <w:rsid w:val="00EC14CB"/>
    <w:rsid w:val="00ED6219"/>
    <w:rsid w:val="00EF769F"/>
    <w:rsid w:val="00F27D76"/>
    <w:rsid w:val="00F35853"/>
    <w:rsid w:val="00F670BA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B8FE-F17F-4E91-B5C9-35B62415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2531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5</cp:revision>
  <dcterms:created xsi:type="dcterms:W3CDTF">2012-02-27T20:35:00Z</dcterms:created>
  <dcterms:modified xsi:type="dcterms:W3CDTF">2012-03-04T07:47:00Z</dcterms:modified>
</cp:coreProperties>
</file>