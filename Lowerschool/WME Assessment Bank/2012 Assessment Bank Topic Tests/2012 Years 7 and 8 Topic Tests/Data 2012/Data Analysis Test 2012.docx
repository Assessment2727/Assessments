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215B59" w:rsidRDefault="00215B5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84CAA" w:rsidRPr="00584CAA" w:rsidRDefault="00C440BF" w:rsidP="00215B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Analysis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E3A58" w:rsidRDefault="007E3A58" w:rsidP="00FD21AC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 w:rsidRPr="007E3A58">
              <w:rPr>
                <w:b/>
                <w:sz w:val="32"/>
                <w:szCs w:val="32"/>
              </w:rPr>
              <w:t xml:space="preserve">Calculator Allowed </w:t>
            </w:r>
          </w:p>
          <w:p w:rsidR="00584CAA" w:rsidRPr="00FD21AC" w:rsidRDefault="007E3A58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7E3A58">
              <w:rPr>
                <w:b/>
                <w:sz w:val="32"/>
                <w:szCs w:val="32"/>
              </w:rPr>
              <w:t>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3310B8" w:rsidRPr="003310B8" w:rsidTr="003310B8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3310B8" w:rsidRDefault="003310B8" w:rsidP="003310B8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636A89" w:rsidRDefault="00636A89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or </w:t>
            </w:r>
          </w:p>
          <w:p w:rsidR="00636A89" w:rsidRDefault="00636A89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Writing your answer on the lines provided. </w:t>
            </w:r>
          </w:p>
          <w:p w:rsidR="00636A89" w:rsidRDefault="00636A89" w:rsidP="003310B8">
            <w:pPr>
              <w:ind w:firstLine="993"/>
              <w:rPr>
                <w:b/>
                <w:sz w:val="24"/>
                <w:szCs w:val="24"/>
              </w:rPr>
            </w:pPr>
          </w:p>
          <w:p w:rsidR="003310B8" w:rsidRP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215B5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5B59" w:rsidRPr="00F97437" w:rsidRDefault="00215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215B59" w:rsidRDefault="00DB283B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collects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 on the height of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her classmates. This data is;</w:t>
            </w:r>
          </w:p>
          <w:p w:rsidR="00215B59" w:rsidRDefault="00215B59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B59" w:rsidRDefault="00215B59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Quantitative and Continuous           Categorical            Quantitative and Discrete  </w:t>
            </w:r>
          </w:p>
          <w:p w:rsidR="00215B59" w:rsidRDefault="009D6C6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8D2D228">
                <v:group id="_x0000_s1026" style="position:absolute;margin-left:75.1pt;margin-top:2.5pt;width:231pt;height:9pt;z-index:251647488" coordorigin="3017,1978" coordsize="4620,180">
                  <v:roundrect id="_x0000_s1027" style="position:absolute;left:3017;top:1978;width:270;height:180" arcsize="10923f"/>
                  <v:roundrect id="_x0000_s1028" style="position:absolute;left:5167;top:1978;width:270;height:180" arcsize="10923f"/>
                  <v:roundrect id="_x0000_s1029" style="position:absolute;left:7367;top:1978;width:270;height:180" arcsize="10923f"/>
                </v:group>
              </w:pict>
            </w:r>
          </w:p>
          <w:p w:rsidR="00215B59" w:rsidRPr="00F97437" w:rsidRDefault="00215B59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5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5B59" w:rsidRPr="00F97437" w:rsidRDefault="00215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215B59" w:rsidRDefault="00215B59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 8 conducts surveys on the four subjects, listed below. Which survey is an example of </w:t>
            </w:r>
            <w:r w:rsidR="00DB283B">
              <w:rPr>
                <w:rFonts w:ascii="Times New Roman" w:hAnsi="Times New Roman" w:cs="Times New Roman"/>
                <w:sz w:val="24"/>
                <w:szCs w:val="24"/>
              </w:rPr>
              <w:t>collecting categorical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data;</w:t>
            </w:r>
          </w:p>
          <w:p w:rsidR="00215B59" w:rsidRDefault="009D6C6D" w:rsidP="009C1F0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C9C43BF">
                <v:group id="_x0000_s1030" style="position:absolute;margin-left:27pt;margin-top:7.7pt;width:13.5pt;height:69pt;z-index:251644416" coordorigin="3420,8403" coordsize="270,1380">
                  <v:roundrect id="_x0000_s1031" style="position:absolute;left:3420;top:8403;width:270;height:180" arcsize="10923f"/>
                  <v:roundrect id="_x0000_s1032" style="position:absolute;left:3420;top:8778;width:270;height:180" arcsize="10923f"/>
                  <v:roundrect id="_x0000_s1033" style="position:absolute;left:3420;top:9180;width:270;height:180" arcsize="10923f"/>
                  <v:roundrect id="_x0000_s1034" style="position:absolute;left:3420;top:9603;width:270;height:180" arcsize="10923f"/>
                </v:group>
              </w:pic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 </w:t>
            </w:r>
            <w:r w:rsidR="00DB283B">
              <w:rPr>
                <w:rFonts w:ascii="Times New Roman" w:hAnsi="Times New Roman" w:cs="Times New Roman"/>
                <w:sz w:val="24"/>
                <w:szCs w:val="24"/>
              </w:rPr>
              <w:t>ages of 100 students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5B59" w:rsidRDefault="00215B59" w:rsidP="009C1F0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DB283B">
              <w:rPr>
                <w:rFonts w:ascii="Times New Roman" w:hAnsi="Times New Roman" w:cs="Times New Roman"/>
                <w:sz w:val="24"/>
                <w:szCs w:val="24"/>
              </w:rPr>
              <w:t>The masses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100 students.</w:t>
            </w:r>
          </w:p>
          <w:p w:rsidR="00215B59" w:rsidRDefault="00215B59" w:rsidP="009C1F0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DB283B">
              <w:rPr>
                <w:rFonts w:ascii="Times New Roman" w:hAnsi="Times New Roman" w:cs="Times New Roman"/>
                <w:sz w:val="24"/>
                <w:szCs w:val="24"/>
              </w:rPr>
              <w:t xml:space="preserve">The head diameter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100 students.</w:t>
            </w:r>
          </w:p>
          <w:p w:rsidR="00215B59" w:rsidRDefault="00215B59" w:rsidP="009C1F0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DB283B">
              <w:rPr>
                <w:rFonts w:ascii="Times New Roman" w:hAnsi="Times New Roman" w:cs="Times New Roman"/>
                <w:sz w:val="24"/>
                <w:szCs w:val="24"/>
              </w:rPr>
              <w:t>The favourite sports 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100 students.</w:t>
            </w:r>
          </w:p>
          <w:p w:rsidR="00215B59" w:rsidRPr="00F97437" w:rsidRDefault="00215B59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5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5B59" w:rsidRPr="00F97437" w:rsidRDefault="00215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215B59" w:rsidRDefault="00DB283B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students at Milltown High School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collect the data listed below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aspects of school life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DB283B" w:rsidRDefault="00DB283B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5B59" w:rsidRDefault="00215B59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letter C in the box beside those which are examples of a Census.</w:t>
            </w:r>
          </w:p>
          <w:p w:rsidR="00215B59" w:rsidRDefault="00215B59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letter S in the box beside those which are examples of a Sample.</w:t>
            </w:r>
          </w:p>
          <w:p w:rsidR="00215B59" w:rsidRDefault="009D6C6D" w:rsidP="009C1F08">
            <w:pPr>
              <w:spacing w:befor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2AA55C8">
                <v:rect id="_x0000_s1035" style="position:absolute;margin-left:0;margin-top:14.3pt;width:41.25pt;height:21.75pt;z-index:251648512"/>
              </w:pic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Choose the six</w:t>
            </w:r>
            <w:r w:rsidR="00DB283B">
              <w:rPr>
                <w:rFonts w:ascii="Times New Roman" w:hAnsi="Times New Roman" w:cs="Times New Roman"/>
                <w:sz w:val="24"/>
                <w:szCs w:val="24"/>
              </w:rPr>
              <w:t>th name on ever</w:t>
            </w:r>
            <w:r w:rsidR="00B07485">
              <w:rPr>
                <w:rFonts w:ascii="Times New Roman" w:hAnsi="Times New Roman" w:cs="Times New Roman"/>
                <w:sz w:val="24"/>
                <w:szCs w:val="24"/>
              </w:rPr>
              <w:t>y class roll to ask about uniform.</w:t>
            </w:r>
          </w:p>
          <w:p w:rsidR="00215B59" w:rsidRDefault="009D6C6D" w:rsidP="009C1F08">
            <w:pPr>
              <w:spacing w:befor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BA9BEA8">
                <v:rect id="_x0000_s1036" style="position:absolute;margin-left:0;margin-top:12.5pt;width:41.25pt;height:21.75pt;z-index:251649536"/>
              </w:pic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B07485">
              <w:rPr>
                <w:rFonts w:ascii="Times New Roman" w:hAnsi="Times New Roman" w:cs="Times New Roman"/>
                <w:sz w:val="24"/>
                <w:szCs w:val="24"/>
              </w:rPr>
              <w:t>Measure the hand span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of all students in the school.</w:t>
            </w:r>
          </w:p>
          <w:p w:rsidR="00215B59" w:rsidRDefault="009D6C6D" w:rsidP="009C1F08">
            <w:pPr>
              <w:spacing w:befor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A042D89">
                <v:rect id="_x0000_s1037" style="position:absolute;margin-left:2.25pt;margin-top:16.7pt;width:41.25pt;height:21.75pt;z-index:251650560"/>
              </w:pic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As</w:t>
            </w:r>
            <w:r w:rsidR="00B07485">
              <w:rPr>
                <w:rFonts w:ascii="Times New Roman" w:hAnsi="Times New Roman" w:cs="Times New Roman"/>
                <w:sz w:val="24"/>
                <w:szCs w:val="24"/>
              </w:rPr>
              <w:t>k all the girls if they want to wear a new design of tunic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5B59" w:rsidRDefault="009D6C6D" w:rsidP="009C1F08">
            <w:pPr>
              <w:spacing w:befor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D53E05F">
                <v:rect id="_x0000_s1038" style="position:absolute;margin-left:.75pt;margin-top:15.65pt;width:41.25pt;height:21.75pt;z-index:251651584"/>
              </w:pic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B07485">
              <w:rPr>
                <w:rFonts w:ascii="Times New Roman" w:hAnsi="Times New Roman" w:cs="Times New Roman"/>
                <w:sz w:val="24"/>
                <w:szCs w:val="24"/>
              </w:rPr>
              <w:t xml:space="preserve">Measure the reaction time of 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>one third of the students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5B59" w:rsidRPr="00F97437" w:rsidRDefault="00215B59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7E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17EA" w:rsidRPr="00F97437" w:rsidRDefault="00D51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8505" w:type="dxa"/>
          </w:tcPr>
          <w:p w:rsidR="00D517EA" w:rsidRDefault="00C440BF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numbers of DVDs owned by 15 friends are listed below.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16,  17,  23,  25,  28,  15,  35,  16,  32,  19,  29,  45</w:t>
            </w:r>
            <w:r w:rsidR="00C440BF">
              <w:rPr>
                <w:rFonts w:ascii="Times New Roman" w:hAnsi="Times New Roman" w:cs="Times New Roman"/>
                <w:sz w:val="24"/>
                <w:szCs w:val="24"/>
              </w:rPr>
              <w:t>, 8, 12, 25</w:t>
            </w:r>
          </w:p>
          <w:p w:rsidR="00D517EA" w:rsidRDefault="009D6C6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7FD84E6">
                <v:rect id="_x0000_s1039" style="position:absolute;margin-left:196.5pt;margin-top:9.45pt;width:84pt;height:30.75pt;z-index:251652608"/>
              </w:pict>
            </w:r>
          </w:p>
          <w:p w:rsidR="00D517EA" w:rsidRDefault="00C440BF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median number of DVDs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17EA" w:rsidRPr="00F97437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7E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17EA" w:rsidRPr="00F97437" w:rsidRDefault="00D51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D517EA" w:rsidRDefault="00C440BF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Hannah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collects data on the number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 xml:space="preserve"> of pets owned by a sample of 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families. The results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are listed below.</w:t>
            </w:r>
          </w:p>
          <w:p w:rsidR="00D517EA" w:rsidRDefault="00C440BF" w:rsidP="00C440B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2, 1, 2, 3, 4, 2, 3, 7, 6, 4, 3, 2, 1, 2, 3, 1, 2, 1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EA" w:rsidRDefault="00C440BF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mode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of the data is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440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C440BF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C440B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3                                   4                                </w:t>
            </w:r>
          </w:p>
          <w:p w:rsidR="00D517EA" w:rsidRDefault="009D6C6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274F252">
                <v:group id="_x0000_s1040" style="position:absolute;margin-left:11.35pt;margin-top:2.3pt;width:343.5pt;height:9pt;z-index:251653632" coordorigin="2430,3420" coordsize="6870,180">
                  <v:roundrect id="_x0000_s1041" style="position:absolute;left:9030;top:3420;width:270;height:180" arcsize="10923f"/>
                  <v:roundrect id="_x0000_s1042" style="position:absolute;left:2430;top:3420;width:270;height:180" arcsize="10923f"/>
                  <v:roundrect id="_x0000_s1043" style="position:absolute;left:4580;top:3420;width:270;height:180" arcsize="10923f"/>
                  <v:roundrect id="_x0000_s1044" style="position:absolute;left:6780;top:3420;width:270;height:180" arcsize="10923f"/>
                </v:group>
              </w:pic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D517EA" w:rsidRPr="00F97437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7E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17EA" w:rsidRPr="00F97437" w:rsidRDefault="00D51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261A32" w:rsidRDefault="00C440BF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group of 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 xml:space="preserve">seven friends 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>play a video game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384E" w:rsidRDefault="00261A32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play ten games and each records their high score.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17EA" w:rsidRDefault="0049384E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Their 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>high scores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are given below.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>1 470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>2 340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 xml:space="preserve">2 010, 3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="004938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EA" w:rsidRDefault="009D6C6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7FD84E6">
                <v:rect id="_x0000_s1068" style="position:absolute;margin-left:158.35pt;margin-top:12pt;width:84pt;height:30.75pt;z-index:251659776"/>
              </w:pic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>The range of their score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>s is: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EA" w:rsidRDefault="00D517EA" w:rsidP="00493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384E" w:rsidRPr="00F97437" w:rsidRDefault="0049384E" w:rsidP="00493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7E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17EA" w:rsidRPr="00F97437" w:rsidRDefault="00D51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D517EA" w:rsidRDefault="0049384E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Jarred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collects data on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 of accidents</w:t>
            </w:r>
            <w:r w:rsidR="000A5018">
              <w:rPr>
                <w:rFonts w:ascii="Times New Roman" w:hAnsi="Times New Roman" w:cs="Times New Roman"/>
                <w:sz w:val="24"/>
                <w:szCs w:val="24"/>
              </w:rPr>
              <w:t xml:space="preserve"> each month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 xml:space="preserve"> at two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intersection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</w:t>
            </w:r>
            <w:r w:rsidR="000A50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results are listed below: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EA" w:rsidRDefault="00261A32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Intersection A     6, 2, 4, 3, 4, 7, 3, 8, 3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  <w:r w:rsidR="000A5018">
              <w:rPr>
                <w:rFonts w:ascii="Times New Roman" w:hAnsi="Times New Roman" w:cs="Times New Roman"/>
                <w:sz w:val="24"/>
                <w:szCs w:val="24"/>
              </w:rPr>
              <w:t>, 2, 8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17EA" w:rsidRDefault="00261A32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Intersection B</w:t>
            </w:r>
            <w:r w:rsidR="0049384E">
              <w:rPr>
                <w:rFonts w:ascii="Times New Roman" w:hAnsi="Times New Roman" w:cs="Times New Roman"/>
                <w:sz w:val="24"/>
                <w:szCs w:val="24"/>
              </w:rPr>
              <w:t xml:space="preserve">     1, 8, 2, 8, 3, 6, 2, 3, 5, 8</w:t>
            </w:r>
            <w:r w:rsidR="000A5018">
              <w:rPr>
                <w:rFonts w:ascii="Times New Roman" w:hAnsi="Times New Roman" w:cs="Times New Roman"/>
                <w:sz w:val="24"/>
                <w:szCs w:val="24"/>
              </w:rPr>
              <w:t>, 4, 8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EA" w:rsidRDefault="000A5018" w:rsidP="009C1F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modes of the 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 xml:space="preserve">two sets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are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517EA" w:rsidRDefault="000A5018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 and 3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and 4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and 8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and 8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D517EA" w:rsidRPr="00F97437" w:rsidRDefault="009D6C6D" w:rsidP="000A501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4C238BB">
                <v:group id="_x0000_s1050" style="position:absolute;margin-left:22.6pt;margin-top:3.5pt;width:343.5pt;height:9pt;z-index:251654656" coordorigin="2430,3420" coordsize="6870,180">
                  <v:roundrect id="_x0000_s1051" style="position:absolute;left:9030;top:3420;width:270;height:180" arcsize="10923f"/>
                  <v:roundrect id="_x0000_s1052" style="position:absolute;left:2430;top:3420;width:270;height:180" arcsize="10923f"/>
                  <v:roundrect id="_x0000_s1053" style="position:absolute;left:4580;top:3420;width:270;height:180" arcsize="10923f"/>
                  <v:roundrect id="_x0000_s1054" style="position:absolute;left:6780;top:3420;width:270;height:180" arcsize="10923f"/>
                </v:group>
              </w:pic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D517E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17EA" w:rsidRPr="00F97437" w:rsidRDefault="00D51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8505" w:type="dxa"/>
          </w:tcPr>
          <w:p w:rsidR="00D517EA" w:rsidRDefault="000A5018" w:rsidP="000A501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Erin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compare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the number of points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scored in 10 games of netball. </w:t>
            </w:r>
          </w:p>
          <w:p w:rsidR="00D517EA" w:rsidRDefault="000A5018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Erin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5, 7, 10, 9, 8, 8, 7, 12, 9, 7</w:t>
            </w:r>
          </w:p>
          <w:p w:rsidR="00D517EA" w:rsidRDefault="00D517EA" w:rsidP="009C1F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A501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0A5018">
              <w:rPr>
                <w:rFonts w:ascii="Times New Roman" w:hAnsi="Times New Roman" w:cs="Times New Roman"/>
                <w:sz w:val="24"/>
                <w:szCs w:val="24"/>
              </w:rPr>
              <w:t>Steph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5018">
              <w:rPr>
                <w:rFonts w:ascii="Times New Roman" w:hAnsi="Times New Roman" w:cs="Times New Roman"/>
                <w:sz w:val="24"/>
                <w:szCs w:val="24"/>
              </w:rPr>
              <w:t xml:space="preserve">  2, 4, 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>3, 7, 1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 xml:space="preserve">, 3, 4, 8, 10, 3 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true?</w:t>
            </w:r>
          </w:p>
          <w:p w:rsidR="00D517EA" w:rsidRDefault="009D6C6D" w:rsidP="009C1F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013EE0F">
                <v:group id="_x0000_s1055" style="position:absolute;margin-left:52.5pt;margin-top:2.9pt;width:13.5pt;height:69pt;z-index:251655680" coordorigin="3420,8403" coordsize="270,1380">
                  <v:roundrect id="_x0000_s1056" style="position:absolute;left:3420;top:8403;width:270;height:180" arcsize="10923f"/>
                  <v:roundrect id="_x0000_s1057" style="position:absolute;left:3420;top:8778;width:270;height:180" arcsize="10923f"/>
                  <v:roundrect id="_x0000_s1058" style="position:absolute;left:3420;top:9180;width:270;height:180" arcsize="10923f"/>
                  <v:roundrect id="_x0000_s1059" style="position:absolute;left:3420;top:9603;width:270;height:180" arcsize="10923f"/>
                </v:group>
              </w:pic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Erin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ha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 xml:space="preserve">s a greater mode, but </w:t>
            </w:r>
            <w:proofErr w:type="spellStart"/>
            <w:r w:rsidR="00A75592">
              <w:rPr>
                <w:rFonts w:ascii="Times New Roman" w:hAnsi="Times New Roman" w:cs="Times New Roman"/>
                <w:sz w:val="24"/>
                <w:szCs w:val="24"/>
              </w:rPr>
              <w:t>Steph</w:t>
            </w:r>
            <w:proofErr w:type="spellEnd"/>
            <w:r w:rsidR="00A75592">
              <w:rPr>
                <w:rFonts w:ascii="Times New Roman" w:hAnsi="Times New Roman" w:cs="Times New Roman"/>
                <w:sz w:val="24"/>
                <w:szCs w:val="24"/>
              </w:rPr>
              <w:t xml:space="preserve"> has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a greater range.</w:t>
            </w:r>
          </w:p>
          <w:p w:rsidR="00D517EA" w:rsidRDefault="00D517EA" w:rsidP="009C1F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spellStart"/>
            <w:r w:rsidR="00A75592">
              <w:rPr>
                <w:rFonts w:ascii="Times New Roman" w:hAnsi="Times New Roman" w:cs="Times New Roman"/>
                <w:sz w:val="24"/>
                <w:szCs w:val="24"/>
              </w:rPr>
              <w:t>Steph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>s a greater mode, but Erin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greater range.</w:t>
            </w:r>
          </w:p>
          <w:p w:rsidR="00D517EA" w:rsidRDefault="00D517EA" w:rsidP="009C1F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Erin has a greater mode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 greater range.</w:t>
            </w:r>
          </w:p>
          <w:p w:rsidR="00D517EA" w:rsidRDefault="00A75592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 greater mode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and a greater range.</w:t>
            </w:r>
          </w:p>
          <w:p w:rsidR="00D517EA" w:rsidRPr="00F97437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7E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17EA" w:rsidRPr="00F97437" w:rsidRDefault="00D51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D517EA" w:rsidRDefault="00A75592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weekly hours spent on the internet by 8 friends is listed below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 xml:space="preserve"> 6, 15, 9, 5, 14, 23,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>,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is correct? 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EA" w:rsidRDefault="009D6C6D" w:rsidP="009C1F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1282569">
                <v:group id="_x0000_s1060" style="position:absolute;margin-left:55.5pt;margin-top:1.85pt;width:13.5pt;height:69pt;z-index:251656704" coordorigin="3420,8403" coordsize="270,1380">
                  <v:roundrect id="_x0000_s1061" style="position:absolute;left:3420;top:8403;width:270;height:180" arcsize="10923f"/>
                  <v:roundrect id="_x0000_s1062" style="position:absolute;left:3420;top:8778;width:270;height:180" arcsize="10923f"/>
                  <v:roundrect id="_x0000_s1063" style="position:absolute;left:3420;top:9180;width:270;height:180" arcsize="10923f"/>
                  <v:roundrect id="_x0000_s1064" style="position:absolute;left:3420;top:9603;width:270;height:180" arcsize="10923f"/>
                </v:group>
              </w:pic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 xml:space="preserve">            The median is greater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 xml:space="preserve"> than the mean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 xml:space="preserve"> by 1 hour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17EA" w:rsidRDefault="00D517EA" w:rsidP="009C1F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The mean is 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>greater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 the median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 xml:space="preserve"> by 1 hour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17EA" w:rsidRDefault="00D517EA" w:rsidP="009C1F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 xml:space="preserve">      The median is greater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 xml:space="preserve"> than the mean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 xml:space="preserve"> by 2 hours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17EA" w:rsidRDefault="00D517EA" w:rsidP="009C1F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559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The mean is 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>greater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 the median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 xml:space="preserve"> by 2 hours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17EA" w:rsidRPr="00F97437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7E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17EA" w:rsidRPr="00F97437" w:rsidRDefault="00D51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D517EA" w:rsidRDefault="00374EE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mean of </w:t>
            </w:r>
            <w:r w:rsidR="00233545">
              <w:rPr>
                <w:rFonts w:ascii="Times New Roman" w:hAnsi="Times New Roman" w:cs="Times New Roman"/>
                <w:sz w:val="24"/>
                <w:szCs w:val="24"/>
              </w:rPr>
              <w:t xml:space="preserve">Tatum’s times on six swims </w:t>
            </w:r>
            <w:r w:rsidR="00C67332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 seconds. What time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must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attain on the seventh swim to lower her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 xml:space="preserve"> mean</w:t>
            </w:r>
            <w:r w:rsidR="00C67332">
              <w:rPr>
                <w:rFonts w:ascii="Times New Roman" w:hAnsi="Times New Roman" w:cs="Times New Roman"/>
                <w:sz w:val="24"/>
                <w:szCs w:val="24"/>
              </w:rPr>
              <w:t xml:space="preserve"> time to 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seconds?</w: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EA" w:rsidRDefault="009D6C6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D351F2F">
                <v:rect id="_x0000_s1065" style="position:absolute;margin-left:141.75pt;margin-top:-.5pt;width:96pt;height:34.5pt;z-index:251657728"/>
              </w:pic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EA" w:rsidRPr="00F97437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7E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17EA" w:rsidRPr="00F97437" w:rsidRDefault="00D51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3101FF" w:rsidRDefault="00C67332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collects </w:t>
            </w:r>
            <w:r w:rsidR="003101FF">
              <w:rPr>
                <w:rFonts w:ascii="Times New Roman" w:hAnsi="Times New Roman" w:cs="Times New Roman"/>
                <w:sz w:val="24"/>
                <w:szCs w:val="24"/>
              </w:rPr>
              <w:t xml:space="preserve">stickers when she travels. On 6 recent trips she collected the numbers of stickers below. </w:t>
            </w:r>
          </w:p>
          <w:p w:rsidR="003101FF" w:rsidRDefault="003101FF" w:rsidP="003101F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12, 15, 23, 14, 18, 14 </w:t>
            </w:r>
          </w:p>
          <w:p w:rsidR="003101FF" w:rsidRDefault="003101FF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her seventh trip, the mode and median of her number of stickers were both 15.</w:t>
            </w:r>
          </w:p>
          <w:p w:rsidR="00D517EA" w:rsidRDefault="003101FF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stickers did she collect on the seventh trip</w:t>
            </w:r>
            <w:r w:rsidR="00D517E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3101FF" w:rsidRDefault="009D6C6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DB0E783">
                <v:rect id="_x0000_s1067" style="position:absolute;margin-left:204.75pt;margin-top:11.05pt;width:96pt;height:34.5pt;z-index:251658752"/>
              </w:pict>
            </w: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EA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EA" w:rsidRPr="00F97437" w:rsidRDefault="00D517EA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8319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8319D" w:rsidRPr="00F97437" w:rsidRDefault="002831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28319D" w:rsidRDefault="00261A32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12 to 15</w:t>
            </w:r>
            <w:r w:rsidR="0028319D">
              <w:rPr>
                <w:rFonts w:ascii="Times New Roman" w:hAnsi="Times New Roman" w:cs="Times New Roman"/>
                <w:sz w:val="24"/>
                <w:szCs w:val="24"/>
              </w:rPr>
              <w:t xml:space="preserve"> refer to the frequency table below which gives the scores by a soccer team in 24 games.</w:t>
            </w:r>
          </w:p>
          <w:p w:rsidR="0028319D" w:rsidRDefault="0028319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3180" w:type="dxa"/>
              <w:tblLook w:val="04A0" w:firstRow="1" w:lastRow="0" w:firstColumn="1" w:lastColumn="0" w:noHBand="0" w:noVBand="1"/>
            </w:tblPr>
            <w:tblGrid>
              <w:gridCol w:w="960"/>
              <w:gridCol w:w="1260"/>
              <w:gridCol w:w="960"/>
            </w:tblGrid>
            <w:tr w:rsidR="0028319D" w:rsidRPr="00063894" w:rsidTr="009C1F08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Score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Frequency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proofErr w:type="spellStart"/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fx</w:t>
                  </w:r>
                  <w:proofErr w:type="spellEnd"/>
                </w:p>
              </w:tc>
            </w:tr>
            <w:tr w:rsidR="0028319D" w:rsidRPr="00063894" w:rsidTr="009C1F0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(x)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(f)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28319D" w:rsidRPr="00063894" w:rsidTr="009C1F0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28319D" w:rsidRPr="00063894" w:rsidTr="009C1F0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28319D" w:rsidRPr="00063894" w:rsidTr="009C1F0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28"/>
                      <w:szCs w:val="28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28319D" w:rsidRPr="00063894" w:rsidTr="009C1F0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28319D" w:rsidRPr="00063894" w:rsidTr="009C1F0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28319D" w:rsidRPr="00063894" w:rsidTr="009C1F0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28319D" w:rsidRPr="00063894" w:rsidTr="009C1F08">
              <w:trPr>
                <w:trHeight w:val="37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Σ f =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319D" w:rsidRPr="00063894" w:rsidRDefault="0028319D" w:rsidP="009C1F0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Σ </w:t>
                  </w:r>
                  <w:proofErr w:type="spellStart"/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fx</w:t>
                  </w:r>
                  <w:proofErr w:type="spellEnd"/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 = </w:t>
                  </w:r>
                </w:p>
              </w:tc>
            </w:tr>
          </w:tbl>
          <w:p w:rsidR="0028319D" w:rsidRPr="00F97437" w:rsidRDefault="0028319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19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8319D" w:rsidRPr="00F97437" w:rsidRDefault="00283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28319D" w:rsidRDefault="0028319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frequency table. (2 marks)</w:t>
            </w:r>
          </w:p>
        </w:tc>
      </w:tr>
      <w:tr w:rsidR="0028319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8319D" w:rsidRPr="00F97437" w:rsidRDefault="00283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28319D" w:rsidRDefault="0028319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mode of the scores is :</w:t>
            </w:r>
          </w:p>
          <w:p w:rsidR="0028319D" w:rsidRDefault="0028319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19D" w:rsidRDefault="0028319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0                                  1                                 0 and 2                           2</w:t>
            </w:r>
          </w:p>
          <w:p w:rsidR="0028319D" w:rsidRPr="00F97437" w:rsidRDefault="009D6C6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BAE1E16">
                <v:group id="_x0000_s1090" style="position:absolute;margin-left:8.35pt;margin-top:1.5pt;width:343.5pt;height:9pt;z-index:251645440" coordorigin="2430,3420" coordsize="6870,180">
                  <v:roundrect id="_x0000_s1091" style="position:absolute;left:9030;top:3420;width:270;height:180" arcsize="10923f"/>
                  <v:roundrect id="_x0000_s1092" style="position:absolute;left:2430;top:3420;width:270;height:180" arcsize="10923f"/>
                  <v:roundrect id="_x0000_s1093" style="position:absolute;left:4580;top:3420;width:270;height:180" arcsize="10923f"/>
                  <v:roundrect id="_x0000_s1094" style="position:absolute;left:6780;top:3420;width:270;height:180" arcsize="10923f"/>
                </v:group>
              </w:pict>
            </w:r>
            <w:r w:rsidR="00283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50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150B4" w:rsidRPr="00F97437" w:rsidRDefault="00115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range of the scores is :</w:t>
            </w:r>
          </w:p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0B4" w:rsidRDefault="00261A32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</w:t>
            </w:r>
            <w:r w:rsidR="001150B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5                                   6                                   7</w:t>
            </w:r>
          </w:p>
          <w:p w:rsidR="001150B4" w:rsidRPr="00F97437" w:rsidRDefault="009D6C6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D3D38BC">
                <v:group id="_x0000_s1192" style="position:absolute;margin-left:8.35pt;margin-top:1.5pt;width:343.5pt;height:9pt;z-index:251646464" coordorigin="2430,3420" coordsize="6870,180">
                  <v:roundrect id="_x0000_s1193" style="position:absolute;left:9030;top:3420;width:270;height:180" arcsize="10923f"/>
                  <v:roundrect id="_x0000_s1194" style="position:absolute;left:2430;top:3420;width:270;height:180" arcsize="10923f"/>
                  <v:roundrect id="_x0000_s1195" style="position:absolute;left:4580;top:3420;width:270;height:180" arcsize="10923f"/>
                  <v:roundrect id="_x0000_s1196" style="position:absolute;left:6780;top:3420;width:270;height:180" arcsize="10923f"/>
                </v:group>
              </w:pict>
            </w:r>
            <w:r w:rsidR="001150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50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150B4" w:rsidRPr="00F97437" w:rsidRDefault="00115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of the scores</w:t>
            </w:r>
            <w:r w:rsidR="00261A32">
              <w:rPr>
                <w:rFonts w:ascii="Times New Roman" w:hAnsi="Times New Roman" w:cs="Times New Roman"/>
                <w:sz w:val="24"/>
                <w:szCs w:val="24"/>
              </w:rPr>
              <w:t xml:space="preserve"> (correct to one decimal place)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is:</w:t>
            </w:r>
          </w:p>
          <w:p w:rsidR="001150B4" w:rsidRDefault="009D6C6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C26CFD8">
                <v:rect id="_x0000_s1216" style="position:absolute;margin-left:168.75pt;margin-top:11.4pt;width:85.5pt;height:30.75pt;z-index:251660800"/>
              </w:pict>
            </w:r>
          </w:p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1A32" w:rsidRDefault="00261A32"/>
    <w:p w:rsidR="00261A32" w:rsidRDefault="00261A32"/>
    <w:p w:rsidR="00261A32" w:rsidRDefault="00261A32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1150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150B4" w:rsidRPr="00F97437" w:rsidRDefault="0063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</w:p>
        </w:tc>
        <w:tc>
          <w:tcPr>
            <w:tcW w:w="8505" w:type="dxa"/>
          </w:tcPr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16 to 19 refer to the stem and leaf plot below.</w:t>
            </w:r>
          </w:p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plot shows the number of minutes spent on study in a week by 28 students in a class.</w:t>
            </w:r>
          </w:p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3960" w:type="dxa"/>
              <w:tblLook w:val="04A0" w:firstRow="1" w:lastRow="0" w:firstColumn="1" w:lastColumn="0" w:noHBand="0" w:noVBand="1"/>
            </w:tblPr>
            <w:tblGrid>
              <w:gridCol w:w="960"/>
              <w:gridCol w:w="500"/>
              <w:gridCol w:w="500"/>
              <w:gridCol w:w="500"/>
              <w:gridCol w:w="500"/>
              <w:gridCol w:w="500"/>
              <w:gridCol w:w="500"/>
            </w:tblGrid>
            <w:tr w:rsidR="001150B4" w:rsidRPr="00DA55A3" w:rsidTr="009473D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1150B4" w:rsidRPr="00DA55A3" w:rsidTr="009473D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1150B4" w:rsidRPr="00DA55A3" w:rsidTr="009473D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150B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</w:tr>
            <w:tr w:rsidR="001150B4" w:rsidRPr="00DA55A3" w:rsidTr="009473D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1150B4" w:rsidRPr="00DA55A3" w:rsidTr="009473D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1150B4" w:rsidRPr="00DA55A3" w:rsidTr="009473D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150B4" w:rsidRPr="00A43464" w:rsidRDefault="001150B4" w:rsidP="00261A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150B4" w:rsidRPr="00A43464" w:rsidRDefault="001150B4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1150B4" w:rsidRPr="00DA55A3" w:rsidTr="009473D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150B4" w:rsidRPr="00A43464" w:rsidRDefault="001150B4" w:rsidP="009C1F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150B4" w:rsidRPr="00A43464" w:rsidRDefault="001150B4" w:rsidP="009473D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1150B4" w:rsidRPr="00DA55A3" w:rsidTr="009473D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1150B4" w:rsidRPr="00A43464" w:rsidRDefault="001150B4" w:rsidP="009C1F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150B4" w:rsidRPr="00A43464" w:rsidRDefault="001150B4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1E89" w:rsidRDefault="00FC1E89" w:rsidP="00FC1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total number of minutes spent on study by all of the students is 1591 minutes.</w:t>
            </w:r>
          </w:p>
          <w:p w:rsidR="001150B4" w:rsidRPr="00F97437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0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150B4" w:rsidRPr="00F97437" w:rsidRDefault="00115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time spent on study is nearest to :</w:t>
            </w:r>
          </w:p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49.5                             53.5                             56.8                              69.0</w:t>
            </w:r>
          </w:p>
          <w:p w:rsidR="001150B4" w:rsidRPr="00F97437" w:rsidRDefault="009D6C6D" w:rsidP="009C1F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E43EBF3">
                <v:group id="_x0000_s1217" style="position:absolute;margin-left:11.35pt;margin-top:3.25pt;width:343.5pt;height:9pt;z-index:251661824" coordorigin="2430,3420" coordsize="6870,180">
                  <v:roundrect id="_x0000_s1218" style="position:absolute;left:9030;top:3420;width:270;height:180" arcsize="10923f"/>
                  <v:roundrect id="_x0000_s1219" style="position:absolute;left:2430;top:3420;width:270;height:180" arcsize="10923f"/>
                  <v:roundrect id="_x0000_s1220" style="position:absolute;left:4580;top:3420;width:270;height:180" arcsize="10923f"/>
                  <v:roundrect id="_x0000_s1221" style="position:absolute;left:6780;top:3420;width:270;height:180" arcsize="10923f"/>
                </v:group>
              </w:pict>
            </w:r>
          </w:p>
        </w:tc>
      </w:tr>
      <w:tr w:rsidR="001150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150B4" w:rsidRPr="00F97437" w:rsidRDefault="00115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down the range of the data.</w:t>
            </w:r>
          </w:p>
          <w:p w:rsidR="001150B4" w:rsidRDefault="009D6C6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87E4113">
                <v:rect id="_x0000_s1222" style="position:absolute;margin-left:180.75pt;margin-top:6.8pt;width:73.5pt;height:26.25pt;z-index:251662848"/>
              </w:pict>
            </w:r>
          </w:p>
          <w:p w:rsidR="001150B4" w:rsidRPr="004C6EAC" w:rsidRDefault="001150B4" w:rsidP="009C1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Pr="004C6EAC">
              <w:rPr>
                <w:rFonts w:ascii="Times New Roman" w:hAnsi="Times New Roman" w:cs="Times New Roman"/>
                <w:sz w:val="28"/>
                <w:szCs w:val="28"/>
              </w:rPr>
              <w:t xml:space="preserve"> Range =</w:t>
            </w:r>
          </w:p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0B4" w:rsidRPr="00F97437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0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150B4" w:rsidRPr="00F97437" w:rsidRDefault="00115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1150B4" w:rsidRDefault="001150B4" w:rsidP="0026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median of the data is :</w:t>
            </w:r>
          </w:p>
          <w:p w:rsidR="001150B4" w:rsidRDefault="001150B4" w:rsidP="0026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0B4" w:rsidRDefault="001150B4" w:rsidP="00E10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49.5                             53.5                    </w:t>
            </w:r>
            <w:r w:rsidR="00FC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56.8                              69.0</w:t>
            </w:r>
          </w:p>
          <w:p w:rsidR="001150B4" w:rsidRPr="00F97437" w:rsidRDefault="009D6C6D" w:rsidP="00261A3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E43EBF3">
                <v:group id="_x0000_s1249" style="position:absolute;margin-left:18.1pt;margin-top:2pt;width:343.5pt;height:9pt;z-index:251672064" coordorigin="2430,3420" coordsize="6870,180">
                  <v:roundrect id="_x0000_s1250" style="position:absolute;left:9030;top:3420;width:270;height:180" arcsize="10923f"/>
                  <v:roundrect id="_x0000_s1251" style="position:absolute;left:2430;top:3420;width:270;height:180" arcsize="10923f"/>
                  <v:roundrect id="_x0000_s1252" style="position:absolute;left:4580;top:3420;width:270;height:180" arcsize="10923f"/>
                  <v:roundrect id="_x0000_s1253" style="position:absolute;left:6780;top:3420;width:270;height:180" arcsize="10923f"/>
                </v:group>
              </w:pict>
            </w:r>
          </w:p>
        </w:tc>
      </w:tr>
      <w:tr w:rsidR="001150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150B4" w:rsidRPr="00F97437" w:rsidRDefault="00115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down the mode(s) of the data.</w:t>
            </w:r>
          </w:p>
          <w:p w:rsidR="001150B4" w:rsidRDefault="009D6C6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D35B978">
                <v:rect id="_x0000_s1223" style="position:absolute;margin-left:191.25pt;margin-top:6.8pt;width:124.5pt;height:26.25pt;z-index:251663872"/>
              </w:pict>
            </w:r>
          </w:p>
          <w:p w:rsidR="001150B4" w:rsidRPr="004C6EAC" w:rsidRDefault="001150B4" w:rsidP="009C1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Mode(s) </w:t>
            </w:r>
            <w:r w:rsidRPr="004C6EA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0B4" w:rsidRPr="00F97437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0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150B4" w:rsidRPr="00F97437" w:rsidRDefault="00115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20 to 23 refer to the dot plot below.</w:t>
            </w:r>
          </w:p>
          <w:p w:rsidR="001150B4" w:rsidRDefault="00786001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plot </w:t>
            </w:r>
            <w:r w:rsidR="001150B4">
              <w:rPr>
                <w:rFonts w:ascii="Times New Roman" w:hAnsi="Times New Roman" w:cs="Times New Roman"/>
                <w:sz w:val="24"/>
                <w:szCs w:val="24"/>
              </w:rPr>
              <w:t xml:space="preserve">gives the number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phone calls per day received by 35 people</w:t>
            </w:r>
            <w:r w:rsidR="001150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6760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7A3CF1" w:rsidRPr="00F17ACF" w:rsidTr="007A3CF1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7A3CF1" w:rsidRPr="00F17ACF" w:rsidTr="007A3CF1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3CF1" w:rsidRPr="00F17ACF" w:rsidRDefault="007A3CF1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78600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7A3CF1" w:rsidRPr="00F17ACF" w:rsidTr="007A3CF1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7A3CF1" w:rsidRPr="00F17ACF" w:rsidTr="007A3CF1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7A3CF1" w:rsidRPr="00F17ACF" w:rsidTr="007A3CF1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9C1F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7A3CF1" w:rsidRPr="00F17ACF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3CF1" w:rsidRDefault="007A3CF1" w:rsidP="00261A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</w:tr>
            <w:tr w:rsidR="007A3CF1" w:rsidRPr="00F17ACF" w:rsidTr="007A3CF1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A3CF1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3CF1" w:rsidRPr="00F17ACF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3CF1" w:rsidRPr="00F17ACF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3CF1" w:rsidRPr="00F17ACF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3CF1" w:rsidRPr="00F17ACF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3CF1" w:rsidRPr="00F17ACF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3CF1" w:rsidRPr="00F17ACF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3CF1" w:rsidRPr="00F17ACF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3CF1" w:rsidRPr="00F17ACF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3CF1" w:rsidRPr="00F17ACF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9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3CF1" w:rsidRPr="00F17ACF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A3CF1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11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A3CF1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12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A3CF1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13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A3CF1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14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A3CF1" w:rsidRDefault="007A3CF1" w:rsidP="007A3CF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15</w:t>
                  </w:r>
                </w:p>
              </w:tc>
            </w:tr>
          </w:tbl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1E89" w:rsidRDefault="00FC1E89" w:rsidP="00FC1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total number of calls received by all </w:t>
            </w:r>
            <w:r w:rsidR="00803D2C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peopl</w:t>
            </w:r>
            <w:r w:rsidR="00AE4704">
              <w:rPr>
                <w:rFonts w:ascii="Times New Roman" w:hAnsi="Times New Roman" w:cs="Times New Roman"/>
                <w:sz w:val="24"/>
                <w:szCs w:val="24"/>
              </w:rPr>
              <w:t>e was 213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D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D60DD" w:rsidRPr="00F97437" w:rsidRDefault="000D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0D60DD" w:rsidRDefault="000D60DD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number of calls is :</w:t>
            </w:r>
          </w:p>
          <w:p w:rsidR="000D60DD" w:rsidRDefault="000D60DD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0DD" w:rsidRDefault="000D60DD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5.7                              6.1                                 14.2                              16.3</w:t>
            </w:r>
          </w:p>
          <w:p w:rsidR="000D60DD" w:rsidRDefault="000D60DD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925567F">
                <v:group id="_x0000_s1339" style="position:absolute;margin-left:6.85pt;margin-top:3.95pt;width:343.5pt;height:9pt;z-index:251705856" coordorigin="2430,3420" coordsize="6870,180">
                  <v:roundrect id="_x0000_s1340" style="position:absolute;left:9030;top:3420;width:270;height:180" arcsize="10923f"/>
                  <v:roundrect id="_x0000_s1341" style="position:absolute;left:2430;top:3420;width:270;height:180" arcsize="10923f"/>
                  <v:roundrect id="_x0000_s1342" style="position:absolute;left:4580;top:3420;width:270;height:180" arcsize="10923f"/>
                  <v:roundrect id="_x0000_s1343" style="position:absolute;left:6780;top:3420;width:270;height:180" arcsize="10923f" fillcolor="white [3212]"/>
                </v:group>
              </w:pict>
            </w:r>
          </w:p>
          <w:p w:rsidR="000D60DD" w:rsidRPr="00F97437" w:rsidRDefault="000D60DD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0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150B4" w:rsidRPr="00F97437" w:rsidRDefault="00115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</w:t>
            </w:r>
            <w:r w:rsidR="00786001">
              <w:rPr>
                <w:rFonts w:ascii="Times New Roman" w:hAnsi="Times New Roman" w:cs="Times New Roman"/>
                <w:sz w:val="24"/>
                <w:szCs w:val="24"/>
              </w:rPr>
              <w:t>dian number of call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is :</w:t>
            </w:r>
          </w:p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0B4" w:rsidRDefault="00786001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A3C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150B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C93F7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A3CF1">
              <w:rPr>
                <w:rFonts w:ascii="Times New Roman" w:hAnsi="Times New Roman" w:cs="Times New Roman"/>
                <w:sz w:val="24"/>
                <w:szCs w:val="24"/>
              </w:rPr>
              <w:t xml:space="preserve">  5.5</w:t>
            </w:r>
            <w:r w:rsidR="00C93F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7A3C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93F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7A3CF1">
              <w:rPr>
                <w:rFonts w:ascii="Times New Roman" w:hAnsi="Times New Roman" w:cs="Times New Roman"/>
                <w:sz w:val="24"/>
                <w:szCs w:val="24"/>
              </w:rPr>
              <w:t xml:space="preserve"> 6.5</w:t>
            </w:r>
          </w:p>
          <w:p w:rsidR="001150B4" w:rsidRPr="00F97437" w:rsidRDefault="009D6C6D" w:rsidP="009C1F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1B8B91D">
                <v:group id="_x0000_s1229" style="position:absolute;margin-left:7.6pt;margin-top:.95pt;width:343.5pt;height:9pt;z-index:251665920" coordorigin="2430,3420" coordsize="6870,180">
                  <v:roundrect id="_x0000_s1230" style="position:absolute;left:9030;top:3420;width:270;height:180" arcsize="10923f"/>
                  <v:roundrect id="_x0000_s1231" style="position:absolute;left:2430;top:3420;width:270;height:180" arcsize="10923f"/>
                  <v:roundrect id="_x0000_s1232" style="position:absolute;left:4580;top:3420;width:270;height:180" arcsize="10923f"/>
                  <v:roundrect id="_x0000_s1233" style="position:absolute;left:6780;top:3420;width:270;height:180" arcsize="10923f"/>
                </v:group>
              </w:pict>
            </w:r>
          </w:p>
        </w:tc>
      </w:tr>
      <w:tr w:rsidR="001150B4" w:rsidRPr="00F97437" w:rsidTr="007E3A5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150B4" w:rsidRPr="00F97437" w:rsidRDefault="00115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1150B4" w:rsidRDefault="00C93F72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range of the number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calls</w:t>
            </w:r>
            <w:r w:rsidR="001150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1150B4" w:rsidRDefault="009D6C6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1583309">
                <v:rect id="_x0000_s1234" style="position:absolute;margin-left:180.75pt;margin-top:6.8pt;width:73.5pt;height:26.25pt;z-index:251666944"/>
              </w:pict>
            </w:r>
          </w:p>
          <w:p w:rsidR="001150B4" w:rsidRPr="004C6EAC" w:rsidRDefault="001150B4" w:rsidP="009C1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Pr="004C6EAC">
              <w:rPr>
                <w:rFonts w:ascii="Times New Roman" w:hAnsi="Times New Roman" w:cs="Times New Roman"/>
                <w:sz w:val="28"/>
                <w:szCs w:val="28"/>
              </w:rPr>
              <w:t xml:space="preserve"> Range =</w:t>
            </w:r>
          </w:p>
          <w:p w:rsidR="001150B4" w:rsidRPr="00F97437" w:rsidRDefault="001150B4" w:rsidP="009C1F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0B4" w:rsidRPr="00F97437" w:rsidTr="007E3A5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150B4" w:rsidRPr="00F97437" w:rsidRDefault="00115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bottom w:val="single" w:sz="4" w:space="0" w:color="000000" w:themeColor="text1"/>
            </w:tcBorders>
          </w:tcPr>
          <w:p w:rsidR="001150B4" w:rsidRDefault="001150B4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dow</w:t>
            </w:r>
            <w:r w:rsidR="00C93F72">
              <w:rPr>
                <w:rFonts w:ascii="Times New Roman" w:hAnsi="Times New Roman" w:cs="Times New Roman"/>
                <w:sz w:val="24"/>
                <w:szCs w:val="24"/>
              </w:rPr>
              <w:t>n the mode</w:t>
            </w:r>
            <w:r w:rsidR="00803D2C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="00C93F72">
              <w:rPr>
                <w:rFonts w:ascii="Times New Roman" w:hAnsi="Times New Roman" w:cs="Times New Roman"/>
                <w:sz w:val="24"/>
                <w:szCs w:val="24"/>
              </w:rPr>
              <w:t xml:space="preserve"> of the number of calls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50B4" w:rsidRDefault="009D6C6D" w:rsidP="009C1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43830E2">
                <v:rect id="_x0000_s1235" style="position:absolute;margin-left:180.75pt;margin-top:6.8pt;width:98.25pt;height:26.25pt;z-index:251667968"/>
              </w:pict>
            </w:r>
          </w:p>
          <w:p w:rsidR="001150B4" w:rsidRDefault="001150B4" w:rsidP="00C9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03D2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3D2C">
              <w:rPr>
                <w:rFonts w:ascii="Times New Roman" w:hAnsi="Times New Roman" w:cs="Times New Roman"/>
                <w:sz w:val="28"/>
                <w:szCs w:val="28"/>
              </w:rPr>
              <w:t>Mode(s)</w:t>
            </w:r>
            <w:r w:rsidRPr="004C6EA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  <w:p w:rsidR="00C93F72" w:rsidRPr="00F97437" w:rsidRDefault="00C93F72" w:rsidP="00C93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58" w:rsidRPr="00F97437" w:rsidTr="007E3A58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top w:w="0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E3A58" w:rsidRPr="00F97437" w:rsidRDefault="007E3A58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left w:val="nil"/>
              <w:right w:val="nil"/>
            </w:tcBorders>
          </w:tcPr>
          <w:p w:rsidR="007E3A58" w:rsidRDefault="007E3A58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any clusters in the data.</w:t>
            </w:r>
          </w:p>
          <w:p w:rsidR="007E3A58" w:rsidRDefault="007E3A58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A58" w:rsidRDefault="007E3A58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</w:t>
            </w:r>
          </w:p>
          <w:p w:rsidR="007E3A58" w:rsidRDefault="007E3A58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A58" w:rsidRDefault="007E3A58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</w:t>
            </w:r>
          </w:p>
          <w:p w:rsidR="007E3A58" w:rsidRPr="00F97437" w:rsidRDefault="007E3A58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58" w:rsidRPr="00F97437" w:rsidTr="007E3A58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top w:w="0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E3A58" w:rsidRPr="00F97437" w:rsidRDefault="007E3A58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left w:val="nil"/>
              <w:right w:val="nil"/>
            </w:tcBorders>
          </w:tcPr>
          <w:p w:rsidR="007E3A58" w:rsidRDefault="007E3A58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any outliers in the data.</w:t>
            </w:r>
          </w:p>
          <w:p w:rsidR="007E3A58" w:rsidRDefault="007E3A58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A58" w:rsidRDefault="007E3A58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</w:t>
            </w:r>
          </w:p>
          <w:p w:rsidR="007E3A58" w:rsidRDefault="007E3A58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A58" w:rsidRDefault="007E3A58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</w:t>
            </w:r>
          </w:p>
          <w:p w:rsidR="007E3A58" w:rsidRPr="00F97437" w:rsidRDefault="007E3A58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6A89" w:rsidRDefault="00636A89">
      <w:r>
        <w:br w:type="page"/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7650C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650C3" w:rsidRDefault="00765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803D2C" w:rsidRDefault="00803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26 – 28 refer to the information below.</w:t>
            </w:r>
          </w:p>
          <w:p w:rsidR="007650C3" w:rsidRDefault="00765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results </w:t>
            </w:r>
            <w:r w:rsidR="00DC7E39">
              <w:rPr>
                <w:rFonts w:ascii="Times New Roman" w:hAnsi="Times New Roman" w:cs="Times New Roman"/>
                <w:sz w:val="24"/>
                <w:szCs w:val="24"/>
              </w:rPr>
              <w:t>on a quiz for two classes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shown on the back to back stem and leaf plot.</w:t>
            </w:r>
          </w:p>
          <w:p w:rsidR="007650C3" w:rsidRDefault="00765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50C3" w:rsidRDefault="00765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C7E3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Class A                          </w:t>
            </w:r>
            <w:r w:rsidR="00636A89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  <w:r w:rsidR="00DC7E3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Class B</w:t>
            </w:r>
          </w:p>
          <w:tbl>
            <w:tblPr>
              <w:tblW w:w="8260" w:type="dxa"/>
              <w:tblLook w:val="04A0" w:firstRow="1" w:lastRow="0" w:firstColumn="1" w:lastColumn="0" w:noHBand="0" w:noVBand="1"/>
            </w:tblPr>
            <w:tblGrid>
              <w:gridCol w:w="726"/>
              <w:gridCol w:w="726"/>
              <w:gridCol w:w="726"/>
              <w:gridCol w:w="726"/>
              <w:gridCol w:w="726"/>
              <w:gridCol w:w="990"/>
              <w:gridCol w:w="728"/>
              <w:gridCol w:w="728"/>
              <w:gridCol w:w="728"/>
              <w:gridCol w:w="728"/>
              <w:gridCol w:w="728"/>
            </w:tblGrid>
            <w:tr w:rsidR="007650C3" w:rsidRPr="00DA55A3" w:rsidTr="007650C3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7650C3" w:rsidRPr="00DA55A3" w:rsidTr="007650C3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7650C3" w:rsidRPr="00DA55A3" w:rsidTr="007650C3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DC7E39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DC7E39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DC7E39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</w:tr>
            <w:tr w:rsidR="007650C3" w:rsidRPr="00DA55A3" w:rsidTr="007650C3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7650C3" w:rsidRPr="00DA55A3" w:rsidTr="007650C3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DC7E39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7650C3" w:rsidRPr="00DA55A3" w:rsidTr="007650C3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7650C3" w:rsidRPr="00DA55A3" w:rsidTr="007650C3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DC7E39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DC7E39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DC7E39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650C3" w:rsidRPr="00A43464" w:rsidRDefault="00DC7E39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7650C3" w:rsidRPr="00DA55A3" w:rsidTr="007650C3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DC7E39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50C3" w:rsidRPr="00A43464" w:rsidRDefault="00DC7E39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650C3" w:rsidRPr="00A43464" w:rsidRDefault="00DC7E39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650C3" w:rsidRPr="00A43464" w:rsidRDefault="007650C3" w:rsidP="007650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:rsidR="007650C3" w:rsidRPr="00F97437" w:rsidRDefault="00765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0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150B4" w:rsidRDefault="001D2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1150B4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7E39" w:rsidRPr="00F97437" w:rsidRDefault="00DC7E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DC7E39" w:rsidRDefault="00DC7E39" w:rsidP="00DC7E3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true?</w:t>
            </w:r>
          </w:p>
          <w:p w:rsidR="00DC7E39" w:rsidRDefault="009D6C6D" w:rsidP="00DC7E3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44" style="position:absolute;margin-left:52.5pt;margin-top:2.9pt;width:13.5pt;height:69pt;z-index:251671040" coordorigin="3420,8403" coordsize="270,1380">
                  <v:roundrect id="_x0000_s1245" style="position:absolute;left:3420;top:8403;width:270;height:180" arcsize="10923f"/>
                  <v:roundrect id="_x0000_s1246" style="position:absolute;left:3420;top:8778;width:270;height:180" arcsize="10923f"/>
                  <v:roundrect id="_x0000_s1247" style="position:absolute;left:3420;top:9180;width:270;height:180" arcsize="10923f"/>
                  <v:roundrect id="_x0000_s1248" style="position:absolute;left:3420;top:9603;width:270;height:180" arcsize="10923f"/>
                </v:group>
              </w:pict>
            </w:r>
            <w:r w:rsidR="00DC7E3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Class A has </w:t>
            </w:r>
            <w:r w:rsidR="00636A89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DC7E39">
              <w:rPr>
                <w:rFonts w:ascii="Times New Roman" w:hAnsi="Times New Roman" w:cs="Times New Roman"/>
                <w:sz w:val="24"/>
                <w:szCs w:val="24"/>
              </w:rPr>
              <w:t>more students.</w:t>
            </w:r>
          </w:p>
          <w:p w:rsidR="00DC7E39" w:rsidRDefault="00DC7E39" w:rsidP="00DC7E3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636A89">
              <w:rPr>
                <w:rFonts w:ascii="Times New Roman" w:hAnsi="Times New Roman" w:cs="Times New Roman"/>
                <w:sz w:val="24"/>
                <w:szCs w:val="24"/>
              </w:rPr>
              <w:t>Class A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636A89">
              <w:rPr>
                <w:rFonts w:ascii="Times New Roman" w:hAnsi="Times New Roman" w:cs="Times New Roman"/>
                <w:sz w:val="24"/>
                <w:szCs w:val="24"/>
              </w:rPr>
              <w:t>1 more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7E39" w:rsidRDefault="00DC7E39" w:rsidP="00DC7E3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636A89">
              <w:rPr>
                <w:rFonts w:ascii="Times New Roman" w:hAnsi="Times New Roman" w:cs="Times New Roman"/>
                <w:sz w:val="24"/>
                <w:szCs w:val="24"/>
              </w:rPr>
              <w:t>Both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  <w:r w:rsidR="00636A89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6A89">
              <w:rPr>
                <w:rFonts w:ascii="Times New Roman" w:hAnsi="Times New Roman" w:cs="Times New Roman"/>
                <w:sz w:val="24"/>
                <w:szCs w:val="24"/>
              </w:rPr>
              <w:t xml:space="preserve">have the same number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students.</w:t>
            </w:r>
          </w:p>
          <w:p w:rsidR="00DC7E39" w:rsidRDefault="00DC7E39" w:rsidP="00DC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636A89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gramStart"/>
            <w:r w:rsidR="00636A89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more students.</w:t>
            </w:r>
          </w:p>
          <w:p w:rsidR="00DC7E39" w:rsidRPr="00F97437" w:rsidRDefault="00DC7E39" w:rsidP="00DC7E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0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150B4" w:rsidRPr="00F97437" w:rsidRDefault="001D2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150B4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636A89" w:rsidRDefault="00636A89" w:rsidP="00DC7E3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true?</w:t>
            </w:r>
          </w:p>
          <w:p w:rsidR="00DC7E39" w:rsidRDefault="009D6C6D" w:rsidP="00DC7E3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37" style="position:absolute;margin-left:52.5pt;margin-top:2.6pt;width:13.5pt;height:69pt;z-index:251668992" coordorigin="3420,8403" coordsize="270,1380">
                  <v:roundrect id="_x0000_s1238" style="position:absolute;left:3420;top:8403;width:270;height:180" arcsize="10923f"/>
                  <v:roundrect id="_x0000_s1239" style="position:absolute;left:3420;top:8778;width:270;height:180" arcsize="10923f"/>
                  <v:roundrect id="_x0000_s1240" style="position:absolute;left:3420;top:9180;width:270;height:180" arcsize="10923f"/>
                  <v:roundrect id="_x0000_s1241" style="position:absolute;left:3420;top:9603;width:270;height:180" arcsize="10923f"/>
                </v:group>
              </w:pict>
            </w:r>
            <w:r w:rsidR="00DC7E3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Class A has a greater mode and a greater median.</w:t>
            </w:r>
          </w:p>
          <w:p w:rsidR="00DC7E39" w:rsidRDefault="00DC7E39" w:rsidP="00DC7E3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Class B has a greater mode and a greater median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  <w:p w:rsidR="00DC7E39" w:rsidRDefault="00DC7E39" w:rsidP="00DC7E3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Class A has a greater mode, but Class B has a greater median.</w:t>
            </w:r>
          </w:p>
          <w:p w:rsidR="00DC7E39" w:rsidRDefault="00DC7E39" w:rsidP="00DC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Class B has a greater mode, but Class A has a greater median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  <w:p w:rsidR="001150B4" w:rsidRPr="00F97437" w:rsidRDefault="00115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D2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03D2C" w:rsidRPr="00F97437" w:rsidRDefault="00803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803D2C" w:rsidRDefault="00803D2C" w:rsidP="0063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class had better results on the quiz? Give reasons for your answer</w:t>
            </w:r>
            <w:r w:rsidR="00942ABC">
              <w:rPr>
                <w:rFonts w:ascii="Times New Roman" w:hAnsi="Times New Roman" w:cs="Times New Roman"/>
                <w:sz w:val="24"/>
                <w:szCs w:val="24"/>
              </w:rPr>
              <w:t xml:space="preserve"> which include statistical measures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3D2C" w:rsidRDefault="00803D2C" w:rsidP="00636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3D2C" w:rsidRDefault="00803D2C" w:rsidP="00636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3D2C" w:rsidRDefault="00803D2C" w:rsidP="0063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</w:t>
            </w:r>
          </w:p>
          <w:p w:rsidR="00803D2C" w:rsidRDefault="00803D2C" w:rsidP="00636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3D2C" w:rsidRDefault="00803D2C" w:rsidP="0063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</w:t>
            </w:r>
          </w:p>
          <w:p w:rsidR="00803D2C" w:rsidRPr="00F97437" w:rsidRDefault="00803D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6C6D" w:rsidRDefault="009D6C6D" w:rsidP="00636A89"/>
    <w:p w:rsidR="009D6C6D" w:rsidRDefault="009D6C6D"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9D6C6D" w:rsidTr="009D6C6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D6C6D" w:rsidRDefault="009D6C6D" w:rsidP="009D6C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Year</w:t>
            </w:r>
          </w:p>
          <w:p w:rsidR="009D6C6D" w:rsidRDefault="009D6C6D" w:rsidP="009D6C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D6C6D" w:rsidRPr="00584CAA" w:rsidRDefault="009D6C6D" w:rsidP="009D6C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9D6C6D" w:rsidRDefault="009D6C6D" w:rsidP="009D6C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9D6C6D" w:rsidRDefault="009D6C6D" w:rsidP="009D6C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D6C6D" w:rsidRPr="00584CAA" w:rsidRDefault="009D6C6D" w:rsidP="009D6C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Analysis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D6C6D" w:rsidRDefault="009D6C6D" w:rsidP="009D6C6D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 w:rsidRPr="007E3A58">
              <w:rPr>
                <w:b/>
                <w:sz w:val="32"/>
                <w:szCs w:val="32"/>
              </w:rPr>
              <w:t xml:space="preserve">Calculator Allowed </w:t>
            </w:r>
          </w:p>
          <w:p w:rsidR="009D6C6D" w:rsidRPr="00FD21AC" w:rsidRDefault="009D6C6D" w:rsidP="009D6C6D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7E3A58">
              <w:rPr>
                <w:b/>
                <w:sz w:val="32"/>
                <w:szCs w:val="32"/>
              </w:rPr>
              <w:t>Test</w:t>
            </w:r>
          </w:p>
        </w:tc>
      </w:tr>
      <w:tr w:rsidR="009D6C6D" w:rsidTr="009D6C6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D6C6D" w:rsidRPr="00584CAA" w:rsidRDefault="009D6C6D" w:rsidP="009D6C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9D6C6D" w:rsidRPr="009D6C6D" w:rsidRDefault="009D6C6D" w:rsidP="009D6C6D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ANSWERS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9D6C6D" w:rsidRDefault="009D6C6D" w:rsidP="009D6C6D"/>
          <w:p w:rsidR="009D6C6D" w:rsidRDefault="009D6C6D" w:rsidP="009D6C6D"/>
        </w:tc>
      </w:tr>
    </w:tbl>
    <w:p w:rsidR="009D6C6D" w:rsidRDefault="009D6C6D" w:rsidP="009D6C6D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9D6C6D" w:rsidRPr="003310B8" w:rsidTr="009D6C6D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9D6C6D" w:rsidRDefault="009D6C6D" w:rsidP="009D6C6D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9D6C6D" w:rsidRDefault="009D6C6D" w:rsidP="009D6C6D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9D6C6D" w:rsidRDefault="009D6C6D" w:rsidP="009D6C6D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9D6C6D" w:rsidRDefault="009D6C6D" w:rsidP="009D6C6D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9D6C6D" w:rsidRDefault="009D6C6D" w:rsidP="009D6C6D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or </w:t>
            </w:r>
          </w:p>
          <w:p w:rsidR="009D6C6D" w:rsidRDefault="009D6C6D" w:rsidP="009D6C6D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Writing your answer on the lines provided. </w:t>
            </w:r>
          </w:p>
          <w:p w:rsidR="009D6C6D" w:rsidRDefault="009D6C6D" w:rsidP="009D6C6D">
            <w:pPr>
              <w:ind w:firstLine="993"/>
              <w:rPr>
                <w:b/>
                <w:sz w:val="24"/>
                <w:szCs w:val="24"/>
              </w:rPr>
            </w:pPr>
          </w:p>
          <w:p w:rsidR="009D6C6D" w:rsidRPr="003310B8" w:rsidRDefault="009D6C6D" w:rsidP="009D6C6D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 collects data on the height of her classmates. This data is;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Quantitative and Continuous           Categorical            Quantitative and Discrete  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9" style="position:absolute;margin-left:75.1pt;margin-top:2.5pt;width:231pt;height:9pt;z-index:251677184" coordorigin="3017,1978" coordsize="4620,180">
                  <v:roundrect id="_x0000_s1270" style="position:absolute;left:3017;top:1978;width:270;height:180" arcsize="10923f" fillcolor="black [3213]"/>
                  <v:roundrect id="_x0000_s1271" style="position:absolute;left:5167;top:1978;width:270;height:180" arcsize="10923f"/>
                  <v:roundrect id="_x0000_s1272" style="position:absolute;left:7367;top:1978;width:270;height:180" arcsize="10923f"/>
                </v:group>
              </w:pic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8 conducts surveys on the four subjects, listed below. Which survey is an example of collecting categorical data;</w:t>
            </w:r>
          </w:p>
          <w:p w:rsidR="009D6C6D" w:rsidRDefault="009D6C6D" w:rsidP="009D6C6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4" style="position:absolute;margin-left:27pt;margin-top:7.7pt;width:13.5pt;height:69pt;z-index:251674112" coordorigin="3420,8403" coordsize="270,1380">
                  <v:roundrect id="_x0000_s1255" style="position:absolute;left:3420;top:8403;width:270;height:180" arcsize="10923f"/>
                  <v:roundrect id="_x0000_s1256" style="position:absolute;left:3420;top:8778;width:270;height:180" arcsize="10923f"/>
                  <v:roundrect id="_x0000_s1257" style="position:absolute;left:3420;top:9180;width:270;height:180" arcsize="10923f"/>
                  <v:roundrect id="_x0000_s1258" style="position:absolute;left:3420;top:9603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 ages of 100 students.</w:t>
            </w:r>
          </w:p>
          <w:p w:rsidR="009D6C6D" w:rsidRDefault="009D6C6D" w:rsidP="009D6C6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 masses of 100 students.</w:t>
            </w:r>
          </w:p>
          <w:p w:rsidR="009D6C6D" w:rsidRDefault="009D6C6D" w:rsidP="009D6C6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 head diameter of 100 students.</w:t>
            </w:r>
          </w:p>
          <w:p w:rsidR="009D6C6D" w:rsidRDefault="009D6C6D" w:rsidP="009D6C6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 favourite sports team of 100 students.</w: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students at Milltown High School collect the data listed below about aspects of school life.  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letter C in the box beside those which are examples of a Census.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letter S in the box beside those which are examples of a Sample.</w:t>
            </w:r>
          </w:p>
          <w:p w:rsidR="009D6C6D" w:rsidRDefault="009D6C6D" w:rsidP="009D6C6D">
            <w:pPr>
              <w:spacing w:befor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73" style="position:absolute;margin-left:0;margin-top:8.95pt;width:41.25pt;height:27.1pt;z-index:251678208">
                  <v:textbox>
                    <w:txbxContent>
                      <w:p w:rsidR="009D6C6D" w:rsidRDefault="009D6C6D">
                        <w:r>
                          <w:t xml:space="preserve"> </w:t>
                        </w:r>
                        <w:r w:rsidRPr="009D6C6D">
                          <w:rPr>
                            <w:color w:val="FF0000"/>
                            <w:position w:val="-10"/>
                          </w:rPr>
                          <w:object w:dxaOrig="307" w:dyaOrig="456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15pt;height:22.5pt" o:ole="">
                              <v:imagedata r:id="rId8" o:title=""/>
                            </v:shape>
                            <o:OLEObject Type="Embed" ProgID="FXE300.Equation" ShapeID="_x0000_i1025" DrawAspect="Content" ObjectID="_1392494723" r:id="rId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Choose the sixth name on every class roll to ask about uniform.</w:t>
            </w:r>
          </w:p>
          <w:p w:rsidR="009D6C6D" w:rsidRDefault="009D6C6D" w:rsidP="009D6C6D">
            <w:pPr>
              <w:spacing w:befor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36" style="position:absolute;margin-left:0;margin-top:10.05pt;width:41.25pt;height:27.1pt;z-index:251701760">
                  <v:textbox>
                    <w:txbxContent>
                      <w:p w:rsidR="009D6C6D" w:rsidRDefault="009D6C6D" w:rsidP="009D6C6D">
                        <w:r>
                          <w:t xml:space="preserve"> </w:t>
                        </w:r>
                        <w:r w:rsidRPr="009D6C6D">
                          <w:rPr>
                            <w:color w:val="FF0000"/>
                            <w:position w:val="-10"/>
                          </w:rPr>
                          <w:object w:dxaOrig="373" w:dyaOrig="456">
                            <v:shape id="_x0000_i1026" type="#_x0000_t75" style="width:18.75pt;height:22.5pt" o:ole="">
                              <v:imagedata r:id="rId10" o:title=""/>
                            </v:shape>
                            <o:OLEObject Type="Embed" ProgID="FXE300.Equation" ShapeID="_x0000_i1026" DrawAspect="Content" ObjectID="_1392494724" r:id="rId1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Measure the hand span of all students in the school.</w:t>
            </w:r>
          </w:p>
          <w:p w:rsidR="009D6C6D" w:rsidRDefault="009D6C6D" w:rsidP="009D6C6D">
            <w:pPr>
              <w:spacing w:befor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37" style="position:absolute;margin-left:0;margin-top:10.5pt;width:41.25pt;height:27.1pt;z-index:251702784">
                  <v:textbox>
                    <w:txbxContent>
                      <w:p w:rsidR="009D6C6D" w:rsidRDefault="009D6C6D" w:rsidP="009D6C6D">
                        <w:r>
                          <w:t xml:space="preserve"> </w:t>
                        </w:r>
                        <w:r w:rsidRPr="009D6C6D">
                          <w:rPr>
                            <w:color w:val="FF0000"/>
                            <w:position w:val="-10"/>
                          </w:rPr>
                          <w:object w:dxaOrig="373" w:dyaOrig="456">
                            <v:shape id="_x0000_i1027" type="#_x0000_t75" style="width:18.75pt;height:22.5pt" o:ole="">
                              <v:imagedata r:id="rId12" o:title=""/>
                            </v:shape>
                            <o:OLEObject Type="Embed" ProgID="FXE300.Equation" ShapeID="_x0000_i1027" DrawAspect="Content" ObjectID="_1392494725" r:id="rId1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Ask all the girls if they want to wear a new design of tunic.</w:t>
            </w:r>
          </w:p>
          <w:p w:rsidR="009D6C6D" w:rsidRDefault="009D6C6D" w:rsidP="009D6C6D">
            <w:pPr>
              <w:spacing w:befor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38" style="position:absolute;margin-left:0;margin-top:10.2pt;width:41.25pt;height:27.1pt;z-index:251703808">
                  <v:textbox>
                    <w:txbxContent>
                      <w:p w:rsidR="009D6C6D" w:rsidRDefault="009D6C6D" w:rsidP="009D6C6D">
                        <w:r>
                          <w:t xml:space="preserve"> </w:t>
                        </w:r>
                        <w:r w:rsidRPr="009D6C6D">
                          <w:rPr>
                            <w:color w:val="FF0000"/>
                            <w:position w:val="-10"/>
                          </w:rPr>
                          <w:object w:dxaOrig="307" w:dyaOrig="456">
                            <v:shape id="_x0000_i1028" type="#_x0000_t75" style="width:15pt;height:22.5pt" o:ole="">
                              <v:imagedata r:id="rId8" o:title=""/>
                            </v:shape>
                            <o:OLEObject Type="Embed" ProgID="FXE300.Equation" ShapeID="_x0000_i1028" DrawAspect="Content" ObjectID="_1392494726" r:id="rId1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Measure the reaction time of one third of the students.</w: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numbers of DVDs owned by 15 friends are listed below.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16,  17,  23,  25,  28,  15,  35,  16,  32,  19,  29,  45, 8, 12, 25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77" style="position:absolute;margin-left:196.5pt;margin-top:9.45pt;width:84pt;height:30.75pt;z-index:251682304">
                  <v:textbox>
                    <w:txbxContent>
                      <w:p w:rsidR="009D6C6D" w:rsidRDefault="009D6C6D">
                        <w:r>
                          <w:t xml:space="preserve"> </w:t>
                        </w:r>
                        <w:r w:rsidRPr="009D6C6D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29" type="#_x0000_t75" style="width:25.5pt;height:22.5pt" o:ole="">
                              <v:imagedata r:id="rId15" o:title=""/>
                            </v:shape>
                            <o:OLEObject Type="Embed" ProgID="FXE300.Equation" ShapeID="_x0000_i1029" DrawAspect="Content" ObjectID="_1392494727" r:id="rId1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median number of DVDs.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Hannah collects data on the number of pets owned by a sample of 18 families. The results are listed below.</w:t>
            </w:r>
          </w:p>
          <w:p w:rsidR="009D6C6D" w:rsidRDefault="009D6C6D" w:rsidP="009D6C6D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2, 1, 2, 3, 4, 2, 3, 7, 6, 4, 3, 2, 1, 2, 3, 1, 2, 1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mode of the data is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1                                  2                                  3                                   4                                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8" style="position:absolute;margin-left:11.35pt;margin-top:2.3pt;width:343.5pt;height:9pt;z-index:251683328" coordorigin="2430,3420" coordsize="6870,180">
                  <v:roundrect id="_x0000_s1279" style="position:absolute;left:9030;top:3420;width:270;height:180" arcsize="10923f"/>
                  <v:roundrect id="_x0000_s1280" style="position:absolute;left:2430;top:3420;width:270;height:180" arcsize="10923f"/>
                  <v:roundrect id="_x0000_s1281" style="position:absolute;left:4580;top:3420;width:270;height:180" arcsize="10923f" fillcolor="black [3213]"/>
                  <v:roundrect id="_x0000_s1282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 of seven friends play a video game.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play ten games and each records their high score. 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Their high scores are given below.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1 470, 2 340, 2 010, 3 890, 1 240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 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390, 2 660.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00" style="position:absolute;margin-left:158.35pt;margin-top:12pt;width:84pt;height:30.75pt;z-index:251689472">
                  <v:textbox>
                    <w:txbxContent>
                      <w:p w:rsidR="009D6C6D" w:rsidRDefault="009D6C6D">
                        <w:r>
                          <w:t xml:space="preserve"> </w:t>
                        </w:r>
                        <w:r w:rsidRPr="009D6C6D">
                          <w:rPr>
                            <w:color w:val="FF0000"/>
                            <w:position w:val="-10"/>
                          </w:rPr>
                          <w:object w:dxaOrig="1007" w:dyaOrig="456">
                            <v:shape id="_x0000_i1030" type="#_x0000_t75" style="width:50.25pt;height:22.5pt" o:ole="">
                              <v:imagedata r:id="rId17" o:title=""/>
                            </v:shape>
                            <o:OLEObject Type="Embed" ProgID="FXE300.Equation" ShapeID="_x0000_i1030" DrawAspect="Content" ObjectID="_1392494728" r:id="rId1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range of their scores is: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Jarred collects data on the number of accidents each month at two intersections. The results are listed below: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Intersection A     6, 2, 4, 3, 4, 7, 3, 8, 3, 3, 2, 8 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Intersection B     1, 8, 2, 8, 3, 6, 2, 3, 5, 8, 4, 8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modes of the two sets of data are: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 and 3                      3 and 4                       3 and 8                           4 and 8        </w:t>
            </w:r>
          </w:p>
          <w:p w:rsidR="009D6C6D" w:rsidRPr="00F97437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83" style="position:absolute;margin-left:22.6pt;margin-top:3.5pt;width:343.5pt;height:9pt;z-index:251684352" coordorigin="2430,3420" coordsize="6870,180">
                  <v:roundrect id="_x0000_s1284" style="position:absolute;left:9030;top:3420;width:270;height:180" arcsize="10923f"/>
                  <v:roundrect id="_x0000_s1285" style="position:absolute;left:2430;top:3420;width:270;height:180" arcsize="10923f"/>
                  <v:roundrect id="_x0000_s1286" style="position:absolute;left:4580;top:3420;width:270;height:180" arcsize="10923f"/>
                  <v:roundrect id="_x0000_s1287" style="position:absolute;left:6780;top:3420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8505" w:type="dxa"/>
          </w:tcPr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Erin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compare the number of points they scored in 10 games of netball. 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Erin     5, 7, 10, 9, 8, 8, 7, 12, 9, 7</w:t>
            </w: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2, 4, 3, 7, 13, 3, 4, 8, 10, 3 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true?</w:t>
            </w: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88" style="position:absolute;margin-left:52.5pt;margin-top:2.9pt;width:13.5pt;height:69pt;z-index:251685376" coordorigin="3420,8403" coordsize="270,1380">
                  <v:roundrect id="_x0000_s1289" style="position:absolute;left:3420;top:8403;width:270;height:180" arcsize="10923f" fillcolor="black [3213]"/>
                  <v:roundrect id="_x0000_s1290" style="position:absolute;left:3420;top:8778;width:270;height:180" arcsize="10923f"/>
                  <v:roundrect id="_x0000_s1291" style="position:absolute;left:3420;top:9180;width:270;height:180" arcsize="10923f"/>
                  <v:roundrect id="_x0000_s1292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Erin has a greater mode, but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 greater range.</w:t>
            </w: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 greater mode, but Erin has a greater range.</w:t>
            </w: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Erin has a greater mode and a greater range.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 greater mode and a greater range.</w: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weekly hours spent on the internet by 8 friends is listed below: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6, 15, 9, 5, 14, 23, 5, 11 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is correct? 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93" style="position:absolute;margin-left:55.5pt;margin-top:2pt;width:13.5pt;height:69pt;z-index:251686400" coordorigin="3420,8403" coordsize="270,1380">
                  <v:roundrect id="_x0000_s1294" style="position:absolute;left:3420;top:8403;width:270;height:180" arcsize="10923f"/>
                  <v:roundrect id="_x0000_s1295" style="position:absolute;left:3420;top:8778;width:270;height:180;mso-position-vertical:absolute" arcsize="10923f" fillcolor="black [3213]"/>
                  <v:roundrect id="_x0000_s1296" style="position:absolute;left:3420;top:9180;width:270;height:180" arcsize="10923f"/>
                  <v:roundrect id="_x0000_s1297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The median is greater than the mean by 1 hour.</w:t>
            </w: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The mean is greater than the median by 1 hour.</w:t>
            </w: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The median is greater than the mean by 2 hours.</w:t>
            </w: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The mean is greater than the median by 2 hours.</w: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of Tatum’s times on six swims is 45 seconds. What time must she attain on the seventh swim to lower her mean time to 43 seconds?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98" style="position:absolute;margin-left:141.75pt;margin-top:-.5pt;width:96pt;height:34.5pt;z-index:251687424">
                  <v:textbox>
                    <w:txbxContent>
                      <w:p w:rsidR="009D6C6D" w:rsidRDefault="009D6C6D">
                        <w:r>
                          <w:t xml:space="preserve"> </w:t>
                        </w:r>
                        <w:r w:rsidRPr="009D6C6D">
                          <w:rPr>
                            <w:color w:val="FF0000"/>
                            <w:position w:val="-10"/>
                          </w:rPr>
                          <w:object w:dxaOrig="1117" w:dyaOrig="456">
                            <v:shape id="_x0000_i1031" type="#_x0000_t75" style="width:55.5pt;height:22.5pt" o:ole="">
                              <v:imagedata r:id="rId19" o:title=""/>
                            </v:shape>
                            <o:OLEObject Type="Embed" ProgID="FXE300.Equation" ShapeID="_x0000_i1031" DrawAspect="Content" ObjectID="_1392494729" r:id="rId2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collects stickers when she travels. On 6 recent trips she collected the numbers of stickers below. </w:t>
            </w: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12, 15, 23, 14, 18, 14 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her seventh trip, the mode and median of her number of stickers were both 15.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stickers did she collect on the seventh trip?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99" style="position:absolute;margin-left:204.75pt;margin-top:11.05pt;width:96pt;height:34.5pt;z-index:251688448">
                  <v:textbox>
                    <w:txbxContent>
                      <w:p w:rsidR="009D6C6D" w:rsidRDefault="009D6C6D">
                        <w:r>
                          <w:t xml:space="preserve"> </w:t>
                        </w:r>
                        <w:r w:rsidRPr="009D6C6D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32" type="#_x0000_t75" style="width:25.5pt;height:22.5pt" o:ole="">
                              <v:imagedata r:id="rId21" o:title=""/>
                            </v:shape>
                            <o:OLEObject Type="Embed" ProgID="FXE300.Equation" ShapeID="_x0000_i1032" DrawAspect="Content" ObjectID="_1392494730" r:id="rId2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12 to 15 refer to the frequency table below which gives the scores by a soccer team in 24 games.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3180" w:type="dxa"/>
              <w:tblLook w:val="04A0" w:firstRow="1" w:lastRow="0" w:firstColumn="1" w:lastColumn="0" w:noHBand="0" w:noVBand="1"/>
            </w:tblPr>
            <w:tblGrid>
              <w:gridCol w:w="960"/>
              <w:gridCol w:w="1260"/>
              <w:gridCol w:w="960"/>
            </w:tblGrid>
            <w:tr w:rsidR="009D6C6D" w:rsidRPr="00063894" w:rsidTr="009D6C6D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Score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Frequency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proofErr w:type="spellStart"/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fx</w:t>
                  </w:r>
                  <w:proofErr w:type="spellEnd"/>
                </w:p>
              </w:tc>
            </w:tr>
            <w:tr w:rsidR="009D6C6D" w:rsidRPr="00063894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(x)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(f)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9D6C6D" w:rsidRPr="00063894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0</w:t>
                  </w:r>
                </w:p>
              </w:tc>
            </w:tr>
            <w:tr w:rsidR="009D6C6D" w:rsidRPr="00063894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7</w:t>
                  </w:r>
                </w:p>
              </w:tc>
            </w:tr>
            <w:tr w:rsidR="009D6C6D" w:rsidRPr="00063894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</w:t>
                  </w:r>
                </w:p>
              </w:tc>
            </w:tr>
            <w:tr w:rsidR="009D6C6D" w:rsidRPr="00063894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28"/>
                      <w:szCs w:val="28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12</w:t>
                  </w:r>
                </w:p>
              </w:tc>
            </w:tr>
            <w:tr w:rsidR="009D6C6D" w:rsidRPr="00063894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</w:t>
                  </w:r>
                </w:p>
              </w:tc>
            </w:tr>
            <w:tr w:rsidR="009D6C6D" w:rsidRPr="00063894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</w:t>
                  </w: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9D6C6D" w:rsidRPr="00063894" w:rsidTr="009D6C6D">
              <w:trPr>
                <w:trHeight w:val="37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Σ f = 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063894" w:rsidRDefault="009D6C6D" w:rsidP="009D6C6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Σ </w:t>
                  </w:r>
                  <w:proofErr w:type="spellStart"/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fx</w:t>
                  </w:r>
                  <w:proofErr w:type="spellEnd"/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 =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43</w:t>
                  </w:r>
                  <w:r w:rsidRPr="00063894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 </w:t>
                  </w:r>
                </w:p>
              </w:tc>
            </w:tr>
          </w:tbl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frequency table. (2 marks)</w:t>
            </w: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mode of the scores is :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0                                  1                                 0 and 2                           2</w: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9" style="position:absolute;margin-left:8.2pt;margin-top:1.5pt;width:343.5pt;height:9pt;z-index:251675136" coordorigin="2430,3420" coordsize="6870,180">
                  <v:roundrect id="_x0000_s1260" style="position:absolute;left:9030;top:3420;width:270;height:180" arcsize="10923f"/>
                  <v:roundrect id="_x0000_s1261" style="position:absolute;left:2430;top:3420;width:270;height:180" arcsize="10923f"/>
                  <v:roundrect id="_x0000_s1262" style="position:absolute;left:4580;top:3420;width:270;height:180;mso-position-horizontal:absolute" arcsize="10923f" fillcolor="black [3213]"/>
                  <v:roundrect id="_x0000_s1263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range of the scores is :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4                                  5                                   6                                   7</w: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4" style="position:absolute;margin-left:8.2pt;margin-top:1.5pt;width:343.5pt;height:9pt;z-index:251676160" coordorigin="2430,3420" coordsize="6870,180">
                  <v:roundrect id="_x0000_s1265" style="position:absolute;left:9030;top:3420;width:270;height:180" arcsize="10923f"/>
                  <v:roundrect id="_x0000_s1266" style="position:absolute;left:2430;top:3420;width:270;height:180" arcsize="10923f"/>
                  <v:roundrect id="_x0000_s1267" style="position:absolute;left:4580;top:3420;width:270;height:180;mso-position-horizontal:absolute" arcsize="10923f" fillcolor="black [3213]"/>
                  <v:roundrect id="_x0000_s1268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of the scores (correct to one decimal place) is: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01" style="position:absolute;margin-left:168.75pt;margin-top:11.4pt;width:85.5pt;height:30.75pt;z-index:251690496">
                  <v:textbox>
                    <w:txbxContent>
                      <w:p w:rsidR="009D6C6D" w:rsidRDefault="009D6C6D">
                        <w:r>
                          <w:t xml:space="preserve"> </w:t>
                        </w:r>
                        <w:r w:rsidRPr="009D6C6D">
                          <w:rPr>
                            <w:color w:val="FF0000"/>
                            <w:position w:val="-10"/>
                          </w:rPr>
                          <w:object w:dxaOrig="607" w:dyaOrig="456">
                            <v:shape id="_x0000_i1033" type="#_x0000_t75" style="width:30pt;height:22.5pt" o:ole="">
                              <v:imagedata r:id="rId23" o:title=""/>
                            </v:shape>
                            <o:OLEObject Type="Embed" ProgID="FXE300.Equation" ShapeID="_x0000_i1033" DrawAspect="Content" ObjectID="_1392494731" r:id="rId2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6C6D" w:rsidRDefault="009D6C6D" w:rsidP="009D6C6D"/>
    <w:p w:rsidR="009D6C6D" w:rsidRDefault="009D6C6D" w:rsidP="009D6C6D"/>
    <w:p w:rsidR="009D6C6D" w:rsidRDefault="009D6C6D" w:rsidP="009D6C6D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16 to 19 refer to the stem and leaf plot below.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plot shows the number of minutes spent on study in a week by 28 students in a class.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3960" w:type="dxa"/>
              <w:tblLook w:val="04A0" w:firstRow="1" w:lastRow="0" w:firstColumn="1" w:lastColumn="0" w:noHBand="0" w:noVBand="1"/>
            </w:tblPr>
            <w:tblGrid>
              <w:gridCol w:w="960"/>
              <w:gridCol w:w="500"/>
              <w:gridCol w:w="500"/>
              <w:gridCol w:w="500"/>
              <w:gridCol w:w="500"/>
              <w:gridCol w:w="500"/>
              <w:gridCol w:w="500"/>
            </w:tblGrid>
            <w:tr w:rsidR="009D6C6D" w:rsidRPr="00DA55A3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D6C6D" w:rsidRPr="00DA55A3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D6C6D" w:rsidRPr="00DA55A3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D6C6D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</w:tr>
            <w:tr w:rsidR="009D6C6D" w:rsidRPr="00DA55A3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D6C6D" w:rsidRPr="00DA55A3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D6C6D" w:rsidRPr="00DA55A3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9D6C6D" w:rsidRPr="00A43464" w:rsidRDefault="009D6C6D" w:rsidP="009D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D6C6D" w:rsidRPr="00DA55A3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9D6C6D" w:rsidRPr="00A43464" w:rsidRDefault="009D6C6D" w:rsidP="009D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A43464" w:rsidRDefault="009D6C6D" w:rsidP="009D6C6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D6C6D" w:rsidRPr="00DA55A3" w:rsidTr="009D6C6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9D6C6D" w:rsidRPr="00A43464" w:rsidRDefault="009D6C6D" w:rsidP="009D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total number of minutes spent on study by all of the students is 1591 minutes.</w: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time spent on study is nearest to :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49.5                             53.5                             56.8                              69.0</w:t>
            </w:r>
          </w:p>
          <w:p w:rsidR="009D6C6D" w:rsidRPr="00F97437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02" style="position:absolute;margin-left:11.35pt;margin-top:3.1pt;width:343.5pt;height:9pt;z-index:251691520" coordorigin="2430,3420" coordsize="6870,180">
                  <v:roundrect id="_x0000_s1303" style="position:absolute;left:9030;top:3420;width:270;height:180" arcsize="10923f"/>
                  <v:roundrect id="_x0000_s1304" style="position:absolute;left:2430;top:3420;width:270;height:180" arcsize="10923f"/>
                  <v:roundrect id="_x0000_s1305" style="position:absolute;left:4580;top:3420;width:270;height:180" arcsize="10923f"/>
                  <v:roundrect id="_x0000_s1306" style="position:absolute;left:6780;top:3420;width:270;height:180;mso-position-vertical:absolute" arcsize="10923f" fillcolor="black [3213]"/>
                </v:group>
              </w:pict>
            </w: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down the range of the data.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07" style="position:absolute;margin-left:180.75pt;margin-top:6.8pt;width:73.5pt;height:26.25pt;z-index:251692544">
                  <v:textbox>
                    <w:txbxContent>
                      <w:p w:rsidR="000D60DD" w:rsidRDefault="000D60DD">
                        <w:r>
                          <w:t xml:space="preserve"> </w:t>
                        </w:r>
                        <w:r w:rsidRPr="000D60DD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34" type="#_x0000_t75" style="width:25.5pt;height:22.5pt" o:ole="">
                              <v:imagedata r:id="rId25" o:title=""/>
                            </v:shape>
                            <o:OLEObject Type="Embed" ProgID="FXE300.Equation" ShapeID="_x0000_i1034" DrawAspect="Content" ObjectID="_1392494732" r:id="rId2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C6D" w:rsidRPr="004C6EAC" w:rsidRDefault="009D6C6D" w:rsidP="009D6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Pr="004C6EAC">
              <w:rPr>
                <w:rFonts w:ascii="Times New Roman" w:hAnsi="Times New Roman" w:cs="Times New Roman"/>
                <w:sz w:val="28"/>
                <w:szCs w:val="28"/>
              </w:rPr>
              <w:t xml:space="preserve"> Range =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median of the data is :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49.5                             53.5                              56.8                              69.0</w:t>
            </w:r>
          </w:p>
          <w:p w:rsidR="009D6C6D" w:rsidRPr="00F97437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31" style="position:absolute;margin-left:18.1pt;margin-top:2pt;width:343.5pt;height:9pt;z-index:251700736" coordorigin="2430,3420" coordsize="6870,180">
                  <v:roundrect id="_x0000_s1332" style="position:absolute;left:9030;top:3420;width:270;height:180" arcsize="10923f"/>
                  <v:roundrect id="_x0000_s1333" style="position:absolute;left:2430;top:3420;width:270;height:180" arcsize="10923f"/>
                  <v:roundrect id="_x0000_s1334" style="position:absolute;left:4580;top:3420;width:270;height:180" arcsize="10923f" fillcolor="black [3213]"/>
                  <v:roundrect id="_x0000_s1335" style="position:absolute;left:6780;top:3420;width:270;height:180" arcsize="10923f"/>
                </v:group>
              </w:pict>
            </w: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down the mode(s) of the data.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08" style="position:absolute;margin-left:191.25pt;margin-top:6.8pt;width:124.5pt;height:26.25pt;z-index:251693568">
                  <v:textbox>
                    <w:txbxContent>
                      <w:p w:rsidR="000D60DD" w:rsidRDefault="000D60DD">
                        <w:r>
                          <w:t xml:space="preserve"> </w:t>
                        </w:r>
                        <w:r w:rsidRPr="000D60DD">
                          <w:rPr>
                            <w:color w:val="FF0000"/>
                            <w:position w:val="-10"/>
                          </w:rPr>
                          <w:object w:dxaOrig="1784" w:dyaOrig="456">
                            <v:shape id="_x0000_i1035" type="#_x0000_t75" style="width:89.25pt;height:22.5pt" o:ole="">
                              <v:imagedata r:id="rId27" o:title=""/>
                            </v:shape>
                            <o:OLEObject Type="Embed" ProgID="FXE300.Equation" ShapeID="_x0000_i1035" DrawAspect="Content" ObjectID="_1392494733" r:id="rId2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C6D" w:rsidRPr="004C6EAC" w:rsidRDefault="009D6C6D" w:rsidP="009D6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Mode(s) </w:t>
            </w:r>
            <w:r w:rsidRPr="004C6EA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20 to 23 refer to the dot plot below.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plot gives the number of phone calls per day received by 35 people.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6760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9D6C6D" w:rsidRPr="00F17ACF" w:rsidTr="009D6C6D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9D6C6D" w:rsidRPr="00F17ACF" w:rsidTr="009D6C6D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9D6C6D" w:rsidRPr="00F17ACF" w:rsidTr="009D6C6D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9D6C6D" w:rsidRPr="00F17ACF" w:rsidTr="009D6C6D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</w:tr>
            <w:tr w:rsidR="009D6C6D" w:rsidRPr="00F17ACF" w:rsidTr="009D6C6D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F17ACF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C6D" w:rsidRDefault="00A64ADA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O</w:t>
                  </w:r>
                </w:p>
              </w:tc>
            </w:tr>
            <w:tr w:rsidR="009D6C6D" w:rsidRPr="00F17ACF" w:rsidTr="009D6C6D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D6C6D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9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F17ACF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D6C6D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11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D6C6D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12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D6C6D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13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D6C6D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14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D6C6D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15</w:t>
                  </w:r>
                </w:p>
              </w:tc>
            </w:tr>
          </w:tbl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total number of calls received by all of the people was 213.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number of calls is :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0D60D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6C6D">
              <w:rPr>
                <w:rFonts w:ascii="Times New Roman" w:hAnsi="Times New Roman" w:cs="Times New Roman"/>
                <w:sz w:val="24"/>
                <w:szCs w:val="24"/>
              </w:rPr>
              <w:t xml:space="preserve"> 5.7                              6.1                                 14.2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16.3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09" style="position:absolute;margin-left:6.85pt;margin-top:3.95pt;width:343.5pt;height:9pt;z-index:251694592" coordorigin="2430,3420" coordsize="6870,180">
                  <v:roundrect id="_x0000_s1310" style="position:absolute;left:9030;top:3420;width:270;height:180" arcsize="10923f"/>
                  <v:roundrect id="_x0000_s1311" style="position:absolute;left:2430;top:3420;width:270;height:180" arcsize="10923f"/>
                  <v:roundrect id="_x0000_s1312" style="position:absolute;left:4580;top:3420;width:270;height:180" arcsize="10923f" fillcolor="black [3213]"/>
                  <v:roundrect id="_x0000_s1313" style="position:absolute;left:6780;top:3420;width:270;height:180" arcsize="10923f" fillcolor="white [3212]"/>
                </v:group>
              </w:pic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median number of calls is :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5                                 5.5                                 6                                   6.5</w:t>
            </w:r>
          </w:p>
          <w:p w:rsidR="009D6C6D" w:rsidRPr="00F97437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14" style="position:absolute;margin-left:7.6pt;margin-top:.95pt;width:343.5pt;height:9pt;z-index:251695616" coordorigin="2430,3420" coordsize="6870,180">
                  <v:roundrect id="_x0000_s1315" style="position:absolute;left:9030;top:3420;width:270;height:180" arcsize="10923f"/>
                  <v:roundrect id="_x0000_s1316" style="position:absolute;left:2430;top:3420;width:270;height:180" arcsize="10923f"/>
                  <v:roundrect id="_x0000_s1317" style="position:absolute;left:4580;top:3420;width:270;height:180" arcsize="10923f"/>
                  <v:roundrect id="_x0000_s1318" style="position:absolute;left:6780;top:3420;width:270;height:180" arcsize="10923f" fillcolor="black [3213]"/>
                </v:group>
              </w:pict>
            </w: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range of the number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calls.</w:t>
            </w:r>
            <w:proofErr w:type="gramEnd"/>
          </w:p>
          <w:p w:rsidR="009D6C6D" w:rsidRDefault="009D6C6D" w:rsidP="00A64ADA">
            <w:pPr>
              <w:tabs>
                <w:tab w:val="left" w:pos="6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19" style="position:absolute;margin-left:180.75pt;margin-top:6.8pt;width:73.5pt;height:26.25pt;z-index:251696640">
                  <v:textbox>
                    <w:txbxContent>
                      <w:p w:rsidR="00A64ADA" w:rsidRDefault="00A64ADA">
                        <w:r>
                          <w:t xml:space="preserve"> </w:t>
                        </w:r>
                        <w:r w:rsidRPr="00A64ADA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36" type="#_x0000_t75" style="width:25.5pt;height:22.5pt" o:ole="">
                              <v:imagedata r:id="rId29" o:title=""/>
                            </v:shape>
                            <o:OLEObject Type="Embed" ProgID="FXE300.Equation" ShapeID="_x0000_i1036" DrawAspect="Content" ObjectID="_1392494734" r:id="rId3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A64AD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D6C6D" w:rsidRPr="004C6EAC" w:rsidRDefault="009D6C6D" w:rsidP="009D6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Pr="004C6EAC">
              <w:rPr>
                <w:rFonts w:ascii="Times New Roman" w:hAnsi="Times New Roman" w:cs="Times New Roman"/>
                <w:sz w:val="28"/>
                <w:szCs w:val="28"/>
              </w:rPr>
              <w:t xml:space="preserve"> Range =</w:t>
            </w:r>
          </w:p>
          <w:p w:rsidR="009D6C6D" w:rsidRPr="00F97437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bottom w:val="single" w:sz="4" w:space="0" w:color="000000" w:themeColor="text1"/>
            </w:tcBorders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down the mode(s) of the number of calls.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20" style="position:absolute;margin-left:180.75pt;margin-top:6.8pt;width:98.25pt;height:26.25pt;z-index:251697664">
                  <v:textbox>
                    <w:txbxContent>
                      <w:p w:rsidR="00A64ADA" w:rsidRDefault="00A64ADA">
                        <w:r>
                          <w:t xml:space="preserve"> </w:t>
                        </w:r>
                        <w:r w:rsidRPr="00A64ADA">
                          <w:rPr>
                            <w:color w:val="FF0000"/>
                            <w:position w:val="-10"/>
                          </w:rPr>
                          <w:object w:dxaOrig="1484" w:dyaOrig="456">
                            <v:shape id="_x0000_i1037" type="#_x0000_t75" style="width:74.25pt;height:22.5pt" o:ole="">
                              <v:imagedata r:id="rId31" o:title=""/>
                            </v:shape>
                            <o:OLEObject Type="Embed" ProgID="FXE300.Equation" ShapeID="_x0000_i1037" DrawAspect="Content" ObjectID="_1392494735" r:id="rId3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Mode(s)</w:t>
            </w:r>
            <w:r w:rsidRPr="004C6EA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top w:w="0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left w:val="nil"/>
              <w:right w:val="nil"/>
            </w:tcBorders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any clusters in the data.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Pr="00A64ADA" w:rsidRDefault="00A64ADA" w:rsidP="00A64A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64ADA">
              <w:rPr>
                <w:rFonts w:ascii="Times New Roman" w:hAnsi="Times New Roman" w:cs="Times New Roman"/>
                <w:sz w:val="36"/>
                <w:szCs w:val="36"/>
              </w:rPr>
              <w:t xml:space="preserve">There are three clusters centred </w:t>
            </w:r>
            <w:proofErr w:type="gramStart"/>
            <w:r w:rsidRPr="00A64ADA">
              <w:rPr>
                <w:rFonts w:ascii="Times New Roman" w:hAnsi="Times New Roman" w:cs="Times New Roman"/>
                <w:sz w:val="36"/>
                <w:szCs w:val="36"/>
              </w:rPr>
              <w:t>around</w:t>
            </w:r>
            <w:proofErr w:type="gramEnd"/>
            <w:r w:rsidRPr="00A64ADA">
              <w:rPr>
                <w:rFonts w:ascii="Times New Roman" w:hAnsi="Times New Roman" w:cs="Times New Roman"/>
                <w:sz w:val="36"/>
                <w:szCs w:val="36"/>
              </w:rPr>
              <w:t xml:space="preserve"> 1, 5 and 10.</w:t>
            </w:r>
          </w:p>
          <w:p w:rsidR="00A64ADA" w:rsidRPr="00F97437" w:rsidRDefault="00A64ADA" w:rsidP="00A64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top w:w="0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left w:val="nil"/>
              <w:right w:val="nil"/>
            </w:tcBorders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any outliers in the data.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Pr="00A64ADA" w:rsidRDefault="00A64ADA" w:rsidP="009D6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64ADA">
              <w:rPr>
                <w:rFonts w:ascii="Times New Roman" w:hAnsi="Times New Roman" w:cs="Times New Roman"/>
                <w:sz w:val="36"/>
                <w:szCs w:val="36"/>
              </w:rPr>
              <w:t>There is one outlier of 15.</w: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6C6D" w:rsidRDefault="009D6C6D" w:rsidP="009D6C6D">
      <w:r>
        <w:br w:type="page"/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26 – 28 refer to the information below.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results on a quiz for two classes are shown on the back to back stem and leaf plot.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Class A                          Stem                            Class B</w:t>
            </w:r>
          </w:p>
          <w:tbl>
            <w:tblPr>
              <w:tblW w:w="8260" w:type="dxa"/>
              <w:tblLook w:val="04A0" w:firstRow="1" w:lastRow="0" w:firstColumn="1" w:lastColumn="0" w:noHBand="0" w:noVBand="1"/>
            </w:tblPr>
            <w:tblGrid>
              <w:gridCol w:w="726"/>
              <w:gridCol w:w="726"/>
              <w:gridCol w:w="726"/>
              <w:gridCol w:w="726"/>
              <w:gridCol w:w="726"/>
              <w:gridCol w:w="990"/>
              <w:gridCol w:w="728"/>
              <w:gridCol w:w="728"/>
              <w:gridCol w:w="728"/>
              <w:gridCol w:w="728"/>
              <w:gridCol w:w="728"/>
            </w:tblGrid>
            <w:tr w:rsidR="009D6C6D" w:rsidRPr="00DA55A3" w:rsidTr="009D6C6D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D6C6D" w:rsidRPr="00DA55A3" w:rsidTr="009D6C6D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D6C6D" w:rsidRPr="00DA55A3" w:rsidTr="009D6C6D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</w:tr>
            <w:tr w:rsidR="009D6C6D" w:rsidRPr="00DA55A3" w:rsidTr="009D6C6D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D6C6D" w:rsidRPr="00DA55A3" w:rsidTr="009D6C6D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D6C6D" w:rsidRPr="00DA55A3" w:rsidTr="009D6C6D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D6C6D" w:rsidRPr="00DA55A3" w:rsidTr="009D6C6D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D6C6D" w:rsidRPr="00DA55A3" w:rsidTr="009D6C6D">
              <w:trPr>
                <w:trHeight w:val="300"/>
              </w:trPr>
              <w:tc>
                <w:tcPr>
                  <w:tcW w:w="499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A4346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D6C6D" w:rsidRPr="00A43464" w:rsidRDefault="009D6C6D" w:rsidP="009D6C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true?</w:t>
            </w: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26" style="position:absolute;margin-left:52.5pt;margin-top:2.9pt;width:13.5pt;height:69pt;z-index:251699712" coordorigin="3420,8403" coordsize="270,1380">
                  <v:roundrect id="_x0000_s1327" style="position:absolute;left:3420;top:8403;width:270;height:180" arcsize="10923f" fillcolor="black [3213]"/>
                  <v:roundrect id="_x0000_s1328" style="position:absolute;left:3420;top:8778;width:270;height:180" arcsize="10923f"/>
                  <v:roundrect id="_x0000_s1329" style="position:absolute;left:3420;top:9180;width:270;height:180" arcsize="10923f"/>
                  <v:roundrect id="_x0000_s1330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Class A has 3 more students.</w:t>
            </w: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Class A has 1 more student.</w:t>
            </w: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Both classes have the same number of students.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Class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  has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more students.</w: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true?</w:t>
            </w: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21" style="position:absolute;margin-left:52.5pt;margin-top:2.6pt;width:13.5pt;height:69pt;z-index:251698688" coordorigin="3420,8403" coordsize="270,1380">
                  <v:roundrect id="_x0000_s1322" style="position:absolute;left:3420;top:8403;width:270;height:180" arcsize="10923f"/>
                  <v:roundrect id="_x0000_s1323" style="position:absolute;left:3420;top:8778;width:270;height:180" arcsize="10923f"/>
                  <v:roundrect id="_x0000_s1324" style="position:absolute;left:3420;top:9180;width:270;height:180" arcsize="10923f"/>
                  <v:roundrect id="_x0000_s1325" style="position:absolute;left:3420;top:9603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Class A has a greater mode and a greater median.</w:t>
            </w:r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Class B has a greater mode and a greater median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  <w:p w:rsidR="009D6C6D" w:rsidRDefault="009D6C6D" w:rsidP="009D6C6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Class A has a greater mode, but Class B has a greater median.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Class B has a greater mode, but Class A has a greater median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C6D" w:rsidRPr="00F97437" w:rsidTr="009D6C6D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class had better results on the quiz? Give reasons for your answer which include statistical measures.</w:t>
            </w: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C6D" w:rsidRPr="00A64ADA" w:rsidRDefault="00A64ADA" w:rsidP="009D6C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Class A has a distribution </w:t>
            </w:r>
            <w:r w:rsidR="003D1B11">
              <w:rPr>
                <w:rFonts w:ascii="Times New Roman" w:hAnsi="Times New Roman" w:cs="Times New Roman"/>
                <w:sz w:val="32"/>
                <w:szCs w:val="32"/>
              </w:rPr>
              <w:t xml:space="preserve">which is </w:t>
            </w:r>
            <w:r w:rsidR="003D1B11">
              <w:rPr>
                <w:rFonts w:ascii="Times New Roman" w:hAnsi="Times New Roman" w:cs="Times New Roman"/>
                <w:sz w:val="32"/>
                <w:szCs w:val="32"/>
              </w:rPr>
              <w:t>skewed</w:t>
            </w:r>
            <w:r w:rsidR="003D1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toward the higher marks</w:t>
            </w:r>
            <w:r w:rsidR="00B57320">
              <w:rPr>
                <w:rFonts w:ascii="Times New Roman" w:hAnsi="Times New Roman" w:cs="Times New Roman"/>
                <w:sz w:val="32"/>
                <w:szCs w:val="32"/>
              </w:rPr>
              <w:t>, while class B’s scores are skewed toward the lower end. Class 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also has a significantly higher median score, </w:t>
            </w:r>
            <w:r w:rsidR="00B57320">
              <w:rPr>
                <w:rFonts w:ascii="Times New Roman" w:hAnsi="Times New Roman" w:cs="Times New Roman"/>
                <w:sz w:val="32"/>
                <w:szCs w:val="32"/>
              </w:rPr>
              <w:t xml:space="preserve">and although its mode is lower, only 2 scores produce this measure,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 its results are </w:t>
            </w:r>
            <w:r w:rsidR="00B57320">
              <w:rPr>
                <w:rFonts w:ascii="Times New Roman" w:hAnsi="Times New Roman" w:cs="Times New Roman"/>
                <w:sz w:val="32"/>
                <w:szCs w:val="32"/>
              </w:rPr>
              <w:t xml:space="preserve">overall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better</w:t>
            </w:r>
            <w:r w:rsidR="00B57320">
              <w:rPr>
                <w:rFonts w:ascii="Times New Roman" w:hAnsi="Times New Roman" w:cs="Times New Roman"/>
                <w:sz w:val="32"/>
                <w:szCs w:val="32"/>
              </w:rPr>
              <w:t xml:space="preserve"> than class B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9D6C6D" w:rsidRPr="00F97437" w:rsidRDefault="009D6C6D" w:rsidP="009D6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6C6D" w:rsidRDefault="009D6C6D" w:rsidP="009D6C6D"/>
    <w:p w:rsidR="00304969" w:rsidRDefault="00304969" w:rsidP="00636A89"/>
    <w:sectPr w:rsidR="00304969" w:rsidSect="00CC3C84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DC7" w:rsidRDefault="00704DC7" w:rsidP="00CC3C84">
      <w:pPr>
        <w:spacing w:after="0" w:line="240" w:lineRule="auto"/>
      </w:pPr>
      <w:r>
        <w:separator/>
      </w:r>
    </w:p>
  </w:endnote>
  <w:endnote w:type="continuationSeparator" w:id="0">
    <w:p w:rsidR="00704DC7" w:rsidRDefault="00704DC7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6D" w:rsidRDefault="009D6C6D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320">
          <w:rPr>
            <w:noProof/>
          </w:rPr>
          <w:t>14</w:t>
        </w:r>
        <w:r>
          <w:rPr>
            <w:noProof/>
          </w:rPr>
          <w:fldChar w:fldCharType="end"/>
        </w:r>
        <w:r>
          <w:t>-</w:t>
        </w:r>
      </w:sdtContent>
    </w:sdt>
  </w:p>
  <w:p w:rsidR="009D6C6D" w:rsidRDefault="009D6C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6D" w:rsidRDefault="009D6C6D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:rsidR="009D6C6D" w:rsidRDefault="009D6C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DC7" w:rsidRDefault="00704DC7" w:rsidP="00CC3C84">
      <w:pPr>
        <w:spacing w:after="0" w:line="240" w:lineRule="auto"/>
      </w:pPr>
      <w:r>
        <w:separator/>
      </w:r>
    </w:p>
  </w:footnote>
  <w:footnote w:type="continuationSeparator" w:id="0">
    <w:p w:rsidR="00704DC7" w:rsidRDefault="00704DC7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6D" w:rsidRPr="003310B8" w:rsidRDefault="009D6C6D" w:rsidP="003310B8">
    <w:pPr>
      <w:pStyle w:val="Header"/>
      <w:rPr>
        <w:u w:val="single"/>
      </w:rPr>
    </w:pPr>
    <w:r>
      <w:rPr>
        <w:u w:val="single"/>
      </w:rPr>
      <w:t>Data Analysis</w:t>
    </w:r>
    <w:r w:rsidRPr="003310B8">
      <w:rPr>
        <w:u w:val="single"/>
      </w:rPr>
      <w:tab/>
    </w:r>
    <w:r>
      <w:rPr>
        <w:u w:val="single"/>
      </w:rPr>
      <w:t xml:space="preserve">Topic </w:t>
    </w:r>
    <w:r w:rsidRPr="003310B8">
      <w:rPr>
        <w:u w:val="single"/>
      </w:rPr>
      <w:t>Test</w:t>
    </w:r>
    <w:r>
      <w:rPr>
        <w:u w:val="single"/>
      </w:rPr>
      <w:tab/>
      <w:t>2012</w:t>
    </w:r>
    <w:r w:rsidRPr="003310B8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6D" w:rsidRPr="00004BA9" w:rsidRDefault="009D6C6D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1AF"/>
    <w:rsid w:val="00000E28"/>
    <w:rsid w:val="00004BA9"/>
    <w:rsid w:val="00025A18"/>
    <w:rsid w:val="00034138"/>
    <w:rsid w:val="000765A9"/>
    <w:rsid w:val="000767EC"/>
    <w:rsid w:val="000770C2"/>
    <w:rsid w:val="00084B66"/>
    <w:rsid w:val="000A5018"/>
    <w:rsid w:val="000A521B"/>
    <w:rsid w:val="000C77E5"/>
    <w:rsid w:val="000D60DD"/>
    <w:rsid w:val="000F41E0"/>
    <w:rsid w:val="001150B4"/>
    <w:rsid w:val="00163FCC"/>
    <w:rsid w:val="00175093"/>
    <w:rsid w:val="0019234B"/>
    <w:rsid w:val="001D2F23"/>
    <w:rsid w:val="002135A8"/>
    <w:rsid w:val="00215B59"/>
    <w:rsid w:val="00222EF1"/>
    <w:rsid w:val="00233545"/>
    <w:rsid w:val="002525AE"/>
    <w:rsid w:val="00261A32"/>
    <w:rsid w:val="00267A44"/>
    <w:rsid w:val="00277E4E"/>
    <w:rsid w:val="0028319D"/>
    <w:rsid w:val="00285EDC"/>
    <w:rsid w:val="002B3C99"/>
    <w:rsid w:val="00304969"/>
    <w:rsid w:val="003101FF"/>
    <w:rsid w:val="00321B15"/>
    <w:rsid w:val="003310B8"/>
    <w:rsid w:val="0036467D"/>
    <w:rsid w:val="00374EED"/>
    <w:rsid w:val="00383683"/>
    <w:rsid w:val="003A1AC5"/>
    <w:rsid w:val="003A29ED"/>
    <w:rsid w:val="003C0705"/>
    <w:rsid w:val="003C14BF"/>
    <w:rsid w:val="003D1B11"/>
    <w:rsid w:val="003E7E28"/>
    <w:rsid w:val="00406B75"/>
    <w:rsid w:val="004165AB"/>
    <w:rsid w:val="00441DF6"/>
    <w:rsid w:val="00447AD6"/>
    <w:rsid w:val="0049384E"/>
    <w:rsid w:val="00555691"/>
    <w:rsid w:val="005773F1"/>
    <w:rsid w:val="00584CAA"/>
    <w:rsid w:val="005B1FEE"/>
    <w:rsid w:val="005D0D6B"/>
    <w:rsid w:val="005E3D07"/>
    <w:rsid w:val="00620B71"/>
    <w:rsid w:val="00636A89"/>
    <w:rsid w:val="006A69A3"/>
    <w:rsid w:val="00704DC7"/>
    <w:rsid w:val="007222B1"/>
    <w:rsid w:val="00725344"/>
    <w:rsid w:val="007461AF"/>
    <w:rsid w:val="007521D5"/>
    <w:rsid w:val="007650C3"/>
    <w:rsid w:val="00786001"/>
    <w:rsid w:val="007A3CF1"/>
    <w:rsid w:val="007C764D"/>
    <w:rsid w:val="007E3A58"/>
    <w:rsid w:val="00803D2C"/>
    <w:rsid w:val="008839FB"/>
    <w:rsid w:val="008941E1"/>
    <w:rsid w:val="008C793A"/>
    <w:rsid w:val="00942ABC"/>
    <w:rsid w:val="00945B90"/>
    <w:rsid w:val="00946F83"/>
    <w:rsid w:val="009473DC"/>
    <w:rsid w:val="00973D73"/>
    <w:rsid w:val="00980C53"/>
    <w:rsid w:val="00981229"/>
    <w:rsid w:val="0098392F"/>
    <w:rsid w:val="009938A9"/>
    <w:rsid w:val="009C1F08"/>
    <w:rsid w:val="009D6C6D"/>
    <w:rsid w:val="009E3655"/>
    <w:rsid w:val="009F418F"/>
    <w:rsid w:val="00A33B13"/>
    <w:rsid w:val="00A64ADA"/>
    <w:rsid w:val="00A75592"/>
    <w:rsid w:val="00A77A54"/>
    <w:rsid w:val="00A95DA5"/>
    <w:rsid w:val="00AB24D4"/>
    <w:rsid w:val="00AD6571"/>
    <w:rsid w:val="00AE3C2D"/>
    <w:rsid w:val="00AE4704"/>
    <w:rsid w:val="00AE7583"/>
    <w:rsid w:val="00B07485"/>
    <w:rsid w:val="00B52BB6"/>
    <w:rsid w:val="00B57320"/>
    <w:rsid w:val="00B64769"/>
    <w:rsid w:val="00B92438"/>
    <w:rsid w:val="00BA3A8E"/>
    <w:rsid w:val="00C440BF"/>
    <w:rsid w:val="00C67332"/>
    <w:rsid w:val="00C93F72"/>
    <w:rsid w:val="00CA7AA6"/>
    <w:rsid w:val="00CB0865"/>
    <w:rsid w:val="00CC3C84"/>
    <w:rsid w:val="00CD6C5E"/>
    <w:rsid w:val="00D15B02"/>
    <w:rsid w:val="00D30E92"/>
    <w:rsid w:val="00D347C2"/>
    <w:rsid w:val="00D517EA"/>
    <w:rsid w:val="00D70B2B"/>
    <w:rsid w:val="00D86496"/>
    <w:rsid w:val="00D87A11"/>
    <w:rsid w:val="00DA295A"/>
    <w:rsid w:val="00DB283B"/>
    <w:rsid w:val="00DC7E39"/>
    <w:rsid w:val="00DD0911"/>
    <w:rsid w:val="00E1088D"/>
    <w:rsid w:val="00E2725A"/>
    <w:rsid w:val="00E32C2F"/>
    <w:rsid w:val="00E41185"/>
    <w:rsid w:val="00E42050"/>
    <w:rsid w:val="00E444B7"/>
    <w:rsid w:val="00E70801"/>
    <w:rsid w:val="00ED7A6D"/>
    <w:rsid w:val="00F17F0E"/>
    <w:rsid w:val="00F61879"/>
    <w:rsid w:val="00F67FBF"/>
    <w:rsid w:val="00F86E9B"/>
    <w:rsid w:val="00F97437"/>
    <w:rsid w:val="00FC1E89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WME%20Mathematics%20Assessment%20Bank%202012\Years%207%20and%208\Algebra%202012\Equations%20and%20Formlae%20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Equations and Formlae  Test 2012</Template>
  <TotalTime>1630</TotalTime>
  <Pages>14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21</cp:revision>
  <dcterms:created xsi:type="dcterms:W3CDTF">2011-08-14T12:27:00Z</dcterms:created>
  <dcterms:modified xsi:type="dcterms:W3CDTF">2012-03-05T11:23:00Z</dcterms:modified>
</cp:coreProperties>
</file>