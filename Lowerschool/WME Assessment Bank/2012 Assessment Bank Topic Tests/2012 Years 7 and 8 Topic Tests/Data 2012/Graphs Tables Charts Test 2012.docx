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AB24D4" w:rsidRDefault="0040796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  <w:p w:rsidR="00FD21AC" w:rsidRPr="00584CAA" w:rsidRDefault="00FD21AC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AB24D4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E953FA" w:rsidRDefault="00E953F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FD21AC" w:rsidRDefault="00E953F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Graphs, Tables and Charts</w:t>
            </w:r>
          </w:p>
          <w:p w:rsidR="00584CAA" w:rsidRPr="00584CAA" w:rsidRDefault="00584CAA" w:rsidP="00DD09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21AC" w:rsidRDefault="00FD21AC"/>
          <w:p w:rsidR="00407969" w:rsidRDefault="00407969" w:rsidP="00407969">
            <w:pPr>
              <w:tabs>
                <w:tab w:val="left" w:pos="135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Non Calculator </w:t>
            </w:r>
          </w:p>
          <w:p w:rsidR="00584CAA" w:rsidRPr="00FD21AC" w:rsidRDefault="00407969" w:rsidP="00407969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Test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3310B8" w:rsidRPr="003310B8" w:rsidTr="00155FEB">
        <w:trPr>
          <w:cantSplit/>
        </w:trPr>
        <w:tc>
          <w:tcPr>
            <w:tcW w:w="9180" w:type="dxa"/>
            <w:gridSpan w:val="2"/>
            <w:tcBorders>
              <w:top w:val="nil"/>
              <w:bottom w:val="nil"/>
            </w:tcBorders>
            <w:vAlign w:val="center"/>
          </w:tcPr>
          <w:p w:rsidR="003310B8" w:rsidRDefault="003310B8" w:rsidP="003310B8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 all questions in the spaces provided on this test paper by </w:t>
            </w:r>
          </w:p>
          <w:p w:rsidR="003310B8" w:rsidRDefault="003310B8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the answer in the box provided.</w:t>
            </w:r>
          </w:p>
          <w:p w:rsidR="003310B8" w:rsidRDefault="003310B8" w:rsidP="003310B8">
            <w:pPr>
              <w:ind w:firstLine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</w:t>
            </w:r>
          </w:p>
          <w:p w:rsidR="003310B8" w:rsidRDefault="003310B8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777C7F" w:rsidRDefault="00777C7F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or </w:t>
            </w:r>
          </w:p>
          <w:p w:rsidR="00777C7F" w:rsidRDefault="00777C7F" w:rsidP="003310B8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Accurately completing a graph using the appropriate instruments.</w:t>
            </w:r>
          </w:p>
          <w:p w:rsidR="003310B8" w:rsidRPr="003310B8" w:rsidRDefault="003310B8" w:rsidP="003310B8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Show any working out on the test paper. </w:t>
            </w:r>
          </w:p>
        </w:tc>
      </w:tr>
      <w:tr w:rsidR="00B17C90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17C90" w:rsidRPr="00F97437" w:rsidRDefault="00B17C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B17C90" w:rsidRDefault="00B17C90" w:rsidP="0050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Questions 1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  refer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column graph below which shows the number of books that the members of the Mystery Book Club own.</w:t>
            </w:r>
          </w:p>
          <w:p w:rsidR="00B17C90" w:rsidRDefault="00B17C90" w:rsidP="0050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B17C90" w:rsidRDefault="00A87343" w:rsidP="0050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 w14:anchorId="096366A3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margin-left:8.25pt;margin-top:42.85pt;width:26pt;height:134.75pt;z-index:2516382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      <v:textbox style="layout-flow:vertical;mso-layout-flow-alt:bottom-to-top">
                    <w:txbxContent>
                      <w:p w:rsidR="00A87343" w:rsidRDefault="00A87343">
                        <w:r>
                          <w:t>Number of Books</w:t>
                        </w:r>
                      </w:p>
                    </w:txbxContent>
                  </v:textbox>
                </v:shape>
              </w:pict>
            </w:r>
            <w:r w:rsidR="00B17C90"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B17C90">
              <w:rPr>
                <w:noProof/>
                <w:lang w:eastAsia="en-AU"/>
              </w:rPr>
              <w:drawing>
                <wp:inline distT="0" distB="0" distL="0" distR="0" wp14:anchorId="1A51CE66" wp14:editId="4F67DC7F">
                  <wp:extent cx="4572000" cy="2743200"/>
                  <wp:effectExtent l="0" t="0" r="0" b="0"/>
                  <wp:docPr id="1" name="Chart 1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:rsidR="00B17C90" w:rsidRPr="00B17C90" w:rsidRDefault="00B17C90" w:rsidP="00503603">
            <w:pPr>
              <w:rPr>
                <w:rFonts w:cstheme="minorHAnsi"/>
                <w:sz w:val="24"/>
                <w:szCs w:val="24"/>
              </w:rPr>
            </w:pPr>
            <w:r w:rsidRPr="00B17C90">
              <w:rPr>
                <w:rFonts w:cstheme="minorHAnsi"/>
                <w:sz w:val="24"/>
                <w:szCs w:val="24"/>
              </w:rPr>
              <w:t xml:space="preserve">                     </w:t>
            </w:r>
            <w:r w:rsidR="00FA624F">
              <w:rPr>
                <w:rFonts w:cstheme="minorHAnsi"/>
                <w:sz w:val="24"/>
                <w:szCs w:val="24"/>
              </w:rPr>
              <w:t xml:space="preserve">                                    </w:t>
            </w:r>
            <w:r w:rsidRPr="00B17C90">
              <w:rPr>
                <w:rFonts w:cstheme="minorHAnsi"/>
                <w:sz w:val="24"/>
                <w:szCs w:val="24"/>
              </w:rPr>
              <w:t>Club</w:t>
            </w:r>
            <w:r w:rsidR="00FA624F">
              <w:rPr>
                <w:rFonts w:cstheme="minorHAnsi"/>
                <w:sz w:val="24"/>
                <w:szCs w:val="24"/>
              </w:rPr>
              <w:t xml:space="preserve">  Member</w:t>
            </w:r>
          </w:p>
          <w:p w:rsidR="00B17C90" w:rsidRPr="00F97437" w:rsidRDefault="00B17C90" w:rsidP="00503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C90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17C90" w:rsidRPr="00F97437" w:rsidRDefault="00B1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B17C90" w:rsidRDefault="00B17C90" w:rsidP="0050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books does Ray own?</w:t>
            </w:r>
          </w:p>
          <w:p w:rsidR="00B17C90" w:rsidRDefault="00A87343" w:rsidP="0050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29" style="position:absolute;margin-left:190.5pt;margin-top:.95pt;width:59.25pt;height:31.5pt;z-index:251640320"/>
              </w:pict>
            </w:r>
          </w:p>
          <w:p w:rsidR="00B17C90" w:rsidRDefault="00B17C90" w:rsidP="00503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C90" w:rsidRPr="00F97437" w:rsidRDefault="00B17C90" w:rsidP="00503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C90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17C90" w:rsidRPr="00F97437" w:rsidRDefault="00B1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B17C90" w:rsidRDefault="00B17C90" w:rsidP="0050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any two members have the same number of books?</w:t>
            </w:r>
          </w:p>
          <w:p w:rsidR="00B17C90" w:rsidRDefault="00A87343" w:rsidP="005036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30" style="position:absolute;margin-left:190.5pt;margin-top:1.25pt;width:59.25pt;height:31.5pt;z-index:251641344"/>
              </w:pict>
            </w:r>
          </w:p>
          <w:p w:rsidR="00B17C90" w:rsidRDefault="00B17C90" w:rsidP="00503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C90" w:rsidRPr="00F97437" w:rsidRDefault="00B17C90" w:rsidP="0050360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C90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17C90" w:rsidRPr="00F97437" w:rsidRDefault="00B1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8505" w:type="dxa"/>
          </w:tcPr>
          <w:p w:rsidR="00B17C90" w:rsidRDefault="002E70E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has more books than Murray. How many more?</w:t>
            </w:r>
          </w:p>
          <w:p w:rsidR="00B17C90" w:rsidRDefault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31" style="position:absolute;margin-left:177.75pt;margin-top:4.7pt;width:59.25pt;height:31.5pt;z-index:251642368"/>
              </w:pict>
            </w:r>
          </w:p>
          <w:p w:rsidR="00B17C90" w:rsidRDefault="00B17C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17C90" w:rsidRPr="00F97437" w:rsidRDefault="00B17C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C90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17C90" w:rsidRPr="00F97437" w:rsidRDefault="00B1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B17C90" w:rsidRDefault="00FA624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books do the members of the club own altogether?</w:t>
            </w:r>
          </w:p>
          <w:p w:rsidR="00FA624F" w:rsidRDefault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32" style="position:absolute;margin-left:174pt;margin-top:5.75pt;width:59.25pt;height:31.5pt;z-index:251643392"/>
              </w:pict>
            </w:r>
          </w:p>
          <w:p w:rsidR="00FA624F" w:rsidRDefault="00FA6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A624F" w:rsidRPr="00F97437" w:rsidRDefault="00FA624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781F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B781F" w:rsidRPr="00F97437" w:rsidRDefault="00BB7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BB781F" w:rsidRDefault="00A87343" w:rsidP="00AB1E99">
            <w:pPr>
              <w:ind w:right="52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256" type="#_x0000_t75" style="position:absolute;margin-left:206.25pt;margin-top:-3.3pt;width:179.85pt;height:179.7pt;z-index:251721216;mso-position-horizontal-relative:text;mso-position-vertical-relative:text">
                  <v:imagedata r:id="rId9" o:title=""/>
                </v:shape>
                <o:OLEObject Type="Embed" ProgID="FXE300.Equation" ShapeID="_x0000_s1256" DrawAspect="Content" ObjectID="_1392492652" r:id="rId10"/>
              </w:pict>
            </w:r>
            <w:r w:rsidR="00AB1E99">
              <w:rPr>
                <w:rFonts w:ascii="Times New Roman" w:hAnsi="Times New Roman" w:cs="Times New Roman"/>
                <w:sz w:val="24"/>
                <w:szCs w:val="24"/>
              </w:rPr>
              <w:t>Questions 5 -8 refer to the sector graph showing the amount of money spent on advertising in different media by a large company.</w:t>
            </w:r>
            <w:r w:rsidR="00BB781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BB781F" w:rsidRDefault="00BB7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81F" w:rsidRDefault="00BB7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81F" w:rsidRDefault="00BB7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81F" w:rsidRDefault="00BB7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81F" w:rsidRDefault="00BB7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81F" w:rsidRDefault="00BB7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81F" w:rsidRDefault="00BB7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B781F" w:rsidRDefault="00BB781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E698C" w:rsidRPr="00F97437" w:rsidRDefault="00AE698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C90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17C90" w:rsidRPr="00F97437" w:rsidRDefault="00B1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</w:tcPr>
          <w:p w:rsidR="003C27CE" w:rsidRDefault="003C2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media took a quarter of the company’s spending on advertising?</w:t>
            </w:r>
          </w:p>
          <w:p w:rsidR="003C27CE" w:rsidRDefault="003C27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7CE" w:rsidRDefault="003C2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Internet                       Newspapers                   Radio                              TV</w:t>
            </w:r>
          </w:p>
          <w:p w:rsidR="00B17C90" w:rsidRPr="00F97437" w:rsidRDefault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41" style="position:absolute;margin-left:16.6pt;margin-top:1.6pt;width:343.5pt;height:9pt;z-index:251649536" coordorigin="2430,3420" coordsize="6870,180">
                  <v:roundrect id="_x0000_s1042" style="position:absolute;left:9030;top:3420;width:270;height:180" arcsize="10923f"/>
                  <v:roundrect id="_x0000_s1043" style="position:absolute;left:2430;top:3420;width:270;height:180" arcsize="10923f"/>
                  <v:roundrect id="_x0000_s1044" style="position:absolute;left:4580;top:3420;width:270;height:180" arcsize="10923f"/>
                  <v:roundrect id="_x0000_s1045" style="position:absolute;left:6780;top:3420;width:270;height:180" arcsize="10923f"/>
                </v:group>
              </w:pict>
            </w:r>
            <w:r w:rsidR="003C27C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7C90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17C90" w:rsidRPr="00F97437" w:rsidRDefault="00B1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</w:tcPr>
          <w:p w:rsidR="00B17C90" w:rsidRDefault="003C2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two media had equal fractions of the total spending on advertising?</w:t>
            </w:r>
          </w:p>
          <w:p w:rsidR="003C27CE" w:rsidRDefault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47" style="position:absolute;margin-left:185.35pt;margin-top:12.25pt;width:117.65pt;height:22.5pt;z-index:251651584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46" style="position:absolute;margin-left:30.1pt;margin-top:12.25pt;width:117.65pt;height:22.5pt;z-index:251650560"/>
              </w:pict>
            </w:r>
          </w:p>
          <w:p w:rsidR="003C27CE" w:rsidRPr="003C27CE" w:rsidRDefault="003C27CE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  <w:p w:rsidR="003C27CE" w:rsidRPr="00F97437" w:rsidRDefault="003C27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C90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17C90" w:rsidRPr="00F97437" w:rsidRDefault="00B1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</w:tcPr>
          <w:p w:rsidR="00B17C90" w:rsidRDefault="003C27C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fraction of the advertising was spent on TV?</w:t>
            </w:r>
          </w:p>
          <w:p w:rsidR="003C27CE" w:rsidRDefault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15BBE61">
                <v:group id="_x0000_s1048" style="position:absolute;margin-left:199.5pt;margin-top:7.35pt;width:38.25pt;height:48.75pt;z-index:251652608" coordorigin="4575,8730" coordsize="765,975">
                  <v:rect id="_x0000_s1049" style="position:absolute;left:4710;top:8730;width:510;height:447"/>
                  <v:rect id="_x0000_s1050" style="position:absolute;left:4710;top:9282;width:510;height:423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51" type="#_x0000_t32" style="position:absolute;left:4575;top:9226;width:765;height:0;mso-position-vertical:absolute" o:connectortype="straight" strokeweight="1.5pt"/>
                </v:group>
              </w:pict>
            </w:r>
          </w:p>
          <w:p w:rsidR="003C27CE" w:rsidRDefault="003C27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7CE" w:rsidRDefault="003C27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7CE" w:rsidRDefault="003C27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C27CE" w:rsidRPr="00F97437" w:rsidRDefault="003C27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C90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17C90" w:rsidRPr="00F97437" w:rsidRDefault="00B1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B17C90" w:rsidRDefault="007C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$24 million dollars was spent on advertising by the company.</w:t>
            </w:r>
          </w:p>
          <w:p w:rsidR="007C2CA5" w:rsidRDefault="007C2CA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much of this was spent on Magazine advertising?</w:t>
            </w:r>
          </w:p>
          <w:p w:rsidR="007C2CA5" w:rsidRDefault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52" style="position:absolute;margin-left:142.5pt;margin-top:8.1pt;width:57pt;height:26.25pt;z-index:251653632"/>
              </w:pict>
            </w:r>
          </w:p>
          <w:p w:rsidR="007C2CA5" w:rsidRPr="007C2CA5" w:rsidRDefault="007C2CA5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$            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million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7C2CA5" w:rsidRPr="00F97437" w:rsidRDefault="007C2CA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E70E6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E70E6" w:rsidRPr="00F97437" w:rsidRDefault="002E70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030A72" w:rsidRDefault="00030A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9 – 12 refer to the line graph which shows the temperature at Milltown over a period of 24 hours.</w:t>
            </w:r>
          </w:p>
          <w:p w:rsidR="002E70E6" w:rsidRDefault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shape id="_x0000_s1166" type="#_x0000_t202" style="position:absolute;margin-left:28.55pt;margin-top:192.8pt;width:381.7pt;height:38.25pt;z-index:251681280;visibility:visible;mso-wrap-distance-left:9pt;mso-wrap-distance-top:0;mso-wrap-distance-right:9pt;mso-wrap-distance-bottom:0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GKKQIAAE4EAAAOAAAAZHJzL2Uyb0RvYy54bWysVNtu2zAMfR+wfxD0vthxnDYx4hRdugwD&#10;ugvQ7gNkWY6FyaImKbGzry8lp2l2exnmB4EUqUPykPTqZugUOQjrJOiSTicpJUJzqKXelfTr4/bN&#10;ghLnma6ZAi1KehSO3qxfv1r1phAZtKBqYQmCaFf0pqSt96ZIEsdb0TE3ASM0GhuwHfOo2l1SW9Yj&#10;eqeSLE2vkh5sbSxw4Rze3o1Guo74TSO4/9w0TniiSoq5+XjaeFbhTNYrVuwsM63kpzTYP2TRMakx&#10;6BnqjnlG9lb+BtVJbsFB4yccugSaRnIRa8Bqpukv1Ty0zIhYC5LjzJkm9/9g+afDF0tkXdJZek2J&#10;Zh026VEMnryFgWSBn964At0eDDr6Aa+xz7FWZ+6Bf3NEw6ZleidurYW+FazG/KbhZXLxdMRxAaTq&#10;P0KNYdjeQwQaGtsF8pAOgujYp+O5NyEVjpfZ7DrPruaUcLRN83S2XMxjDFY8PzfW+fcCOhKEklps&#10;foRnh3vnQzqseHYJ0RwoWW+lUlGxu2qjLDkwHJRt/E7oP7kpTfqSLufZfGTgrxBp/P4E0UmPE69k&#10;V9LF2YkVgbd3uo7z6JlUo4wpK30iMnA3suiHaog9y0OAQHIF9RGZtTAOOC4kCi3YH5T0ONwldd/3&#10;zApK1AeN3VlO8zxsQ1Ty+XWGir20VJcWpjlCldRTMoobHzco8mZusYtbGfl9yeSUMg5tpP20YGEr&#10;LvXo9fIb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SX7RiikCAABOBAAADgAAAAAAAAAAAAAAAAAuAgAAZHJzL2Uyb0Rv&#10;Yy54bWxQSwECLQAUAAYACAAAACEA/S8y1tsAAAAFAQAADwAAAAAAAAAAAAAAAACDBAAAZHJzL2Rv&#10;d25yZXYueG1sUEsFBgAAAAAEAAQA8wAAAIsFAAAAAA==&#10;" stroked="f">
                  <v:textbox inset="0,0,0,0">
                    <w:txbxContent>
                      <w:p w:rsidR="00A87343" w:rsidRDefault="00A87343" w:rsidP="00575CC7">
                        <w:pPr>
                          <w:spacing w:after="0" w:line="240" w:lineRule="auto"/>
                        </w:pPr>
                        <w:r>
                          <w:t xml:space="preserve">  12         2          4          6         8         10      12         2         4          6          8        10       12</w:t>
                        </w:r>
                      </w:p>
                      <w:p w:rsidR="00A87343" w:rsidRDefault="00A87343" w:rsidP="00575CC7">
                        <w:pPr>
                          <w:spacing w:after="0" w:line="240" w:lineRule="auto"/>
                        </w:pPr>
                        <w:r>
                          <w:t xml:space="preserve">                                   </w:t>
                        </w:r>
                        <w:proofErr w:type="gramStart"/>
                        <w:r>
                          <w:t>am</w:t>
                        </w:r>
                        <w:proofErr w:type="gramEnd"/>
                        <w:r>
                          <w:t xml:space="preserve">                                                           pm   </w:t>
                        </w:r>
                      </w:p>
                      <w:p w:rsidR="00A87343" w:rsidRDefault="00A87343" w:rsidP="00575CC7">
                        <w:pPr>
                          <w:spacing w:after="0" w:line="240" w:lineRule="auto"/>
                        </w:pPr>
                        <w:r>
                          <w:t xml:space="preserve">                                                                      Time    </w:t>
                        </w:r>
                      </w:p>
                    </w:txbxContent>
                  </v:textbox>
                </v:shape>
              </w:pict>
            </w:r>
            <w:r w:rsidR="00575CC7">
              <w:rPr>
                <w:rFonts w:ascii="Times New Roman" w:hAnsi="Times New Roman" w:cs="Times New Roman"/>
                <w:sz w:val="24"/>
                <w:szCs w:val="24"/>
              </w:rPr>
              <w:object w:dxaOrig="10940" w:dyaOrig="3960">
                <v:shape id="_x0000_i1025" type="#_x0000_t75" style="width:409.5pt;height:225pt" o:ole="">
                  <v:imagedata r:id="rId11" o:title=""/>
                </v:shape>
                <o:OLEObject Type="Embed" ProgID="FXStat.V1" ShapeID="_x0000_i1025" DrawAspect="Content" ObjectID="_1392492641" r:id="rId12"/>
              </w:object>
            </w:r>
          </w:p>
          <w:p w:rsidR="00575CC7" w:rsidRPr="00F97437" w:rsidRDefault="00575C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C90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17C90" w:rsidRPr="00F97437" w:rsidRDefault="00B1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B17C90" w:rsidRDefault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73" style="position:absolute;margin-left:207.75pt;margin-top:8.1pt;width:61.5pt;height:27pt;z-index:251656704;mso-position-horizontal-relative:text;mso-position-vertical-relative:text"/>
              </w:pict>
            </w:r>
            <w:r w:rsidR="00933099">
              <w:rPr>
                <w:rFonts w:ascii="Times New Roman" w:hAnsi="Times New Roman" w:cs="Times New Roman"/>
                <w:sz w:val="24"/>
                <w:szCs w:val="24"/>
              </w:rPr>
              <w:t xml:space="preserve">What is the </w:t>
            </w:r>
            <w:r w:rsidR="00021E9C">
              <w:rPr>
                <w:rFonts w:ascii="Times New Roman" w:hAnsi="Times New Roman" w:cs="Times New Roman"/>
                <w:sz w:val="24"/>
                <w:szCs w:val="24"/>
              </w:rPr>
              <w:t>temperature</w:t>
            </w:r>
            <w:r w:rsidR="00933099">
              <w:rPr>
                <w:rFonts w:ascii="Times New Roman" w:hAnsi="Times New Roman" w:cs="Times New Roman"/>
                <w:sz w:val="24"/>
                <w:szCs w:val="24"/>
              </w:rPr>
              <w:t xml:space="preserve"> at 6 pm</w:t>
            </w:r>
            <w:r w:rsidR="00021E9C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021E9C" w:rsidRDefault="00021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1E9C" w:rsidRPr="00F97437" w:rsidRDefault="00021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C90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17C90" w:rsidRPr="00F97437" w:rsidRDefault="00B1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B17C90" w:rsidRDefault="00021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what times is the temperature 15</w:t>
            </w:r>
            <w:r w:rsidRPr="00021E9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021E9C" w:rsidRDefault="00021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72B8A" w:rsidRDefault="00933099" w:rsidP="00372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8 am and 7 pm</w:t>
            </w:r>
            <w:r w:rsidR="00372B8A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72B8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 am and 7 pm</w:t>
            </w:r>
            <w:r w:rsidR="002A6771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2A67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8 am and 9 pm</w:t>
            </w:r>
            <w:r w:rsidR="00372B8A"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 am and 9 pm</w:t>
            </w:r>
          </w:p>
          <w:p w:rsidR="002A6771" w:rsidRDefault="00A87343" w:rsidP="00372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68" style="position:absolute;margin-left:27.85pt;margin-top:3.95pt;width:343.5pt;height:9pt;z-index:251655680" coordorigin="2430,3420" coordsize="6870,180">
                  <v:roundrect id="_x0000_s1069" style="position:absolute;left:9030;top:3420;width:270;height:180" arcsize="10923f"/>
                  <v:roundrect id="_x0000_s1070" style="position:absolute;left:2430;top:3420;width:270;height:180" arcsize="10923f"/>
                  <v:roundrect id="_x0000_s1071" style="position:absolute;left:4580;top:3420;width:270;height:180" arcsize="10923f"/>
                  <v:roundrect id="_x0000_s1072" style="position:absolute;left:6780;top:3420;width:270;height:180" arcsize="10923f"/>
                </v:group>
              </w:pict>
            </w:r>
          </w:p>
          <w:p w:rsidR="00021E9C" w:rsidRPr="00F97437" w:rsidRDefault="00021E9C" w:rsidP="00372B8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C90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17C90" w:rsidRPr="00F97437" w:rsidRDefault="00B1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021E9C" w:rsidRDefault="00021E9C" w:rsidP="00021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temperature range is the difference between the maximum and minimum temperatures.</w:t>
            </w:r>
          </w:p>
          <w:p w:rsidR="00B17C90" w:rsidRDefault="00021E9C" w:rsidP="00021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temperature range for the day?</w:t>
            </w:r>
          </w:p>
          <w:p w:rsidR="00021E9C" w:rsidRDefault="00A87343" w:rsidP="00021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074" style="position:absolute;margin-left:208.6pt;margin-top:4.85pt;width:61.5pt;height:27pt;z-index:251657728"/>
              </w:pict>
            </w:r>
          </w:p>
          <w:p w:rsidR="00021E9C" w:rsidRDefault="00021E9C" w:rsidP="00021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1E9C" w:rsidRPr="00F97437" w:rsidRDefault="00021E9C" w:rsidP="00021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17C90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B17C90" w:rsidRPr="00F97437" w:rsidRDefault="00B17C9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B17C90" w:rsidRDefault="00021E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hours is the temperature above 10</w:t>
            </w:r>
            <w:r w:rsidRPr="00021E9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021E9C" w:rsidRDefault="00021E9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21E9C" w:rsidRDefault="00372B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7 hours                       9 hours                        11</w:t>
            </w:r>
            <w:r w:rsidR="00021E9C">
              <w:rPr>
                <w:rFonts w:ascii="Times New Roman" w:hAnsi="Times New Roman" w:cs="Times New Roman"/>
                <w:sz w:val="24"/>
                <w:szCs w:val="24"/>
              </w:rPr>
              <w:t xml:space="preserve"> hours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13 hours</w:t>
            </w:r>
            <w:r w:rsidR="00021E9C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</w:p>
          <w:p w:rsidR="00021E9C" w:rsidRPr="00F97437" w:rsidRDefault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53" style="position:absolute;margin-left:27.85pt;margin-top:.35pt;width:343.5pt;height:9pt;z-index:251654656" coordorigin="2430,3420" coordsize="6870,180">
                  <v:roundrect id="_x0000_s1054" style="position:absolute;left:9030;top:3420;width:270;height:180" arcsize="10923f"/>
                  <v:roundrect id="_x0000_s1055" style="position:absolute;left:2430;top:3420;width:270;height:180" arcsize="10923f"/>
                  <v:roundrect id="_x0000_s1056" style="position:absolute;left:4580;top:3420;width:270;height:180" arcsize="10923f"/>
                  <v:roundrect id="_x0000_s1057" style="position:absolute;left:6780;top:3420;width:270;height:180" arcsize="10923f"/>
                </v:group>
              </w:pict>
            </w:r>
          </w:p>
        </w:tc>
      </w:tr>
      <w:tr w:rsidR="002A6771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A6771" w:rsidRPr="00F97437" w:rsidRDefault="002A677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2A6771" w:rsidRDefault="002A6771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13 to 16 refer to the graph below.</w:t>
            </w:r>
          </w:p>
          <w:p w:rsidR="002A6771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9945863">
                <v:shape id="_x0000_s1075" type="#_x0000_t75" style="position:absolute;margin-left:28.6pt;margin-top:3.95pt;width:377.2pt;height:282.85pt;z-index:251658752;mso-position-horizontal-relative:text;mso-position-vertical-relative:text">
                  <v:imagedata r:id="rId13" o:title="" cropbottom="1595f"/>
                </v:shape>
                <o:OLEObject Type="Embed" ProgID="FXDraw3.Document" ShapeID="_x0000_s1075" DrawAspect="Content" ObjectID="_1392492653" r:id="rId14"/>
              </w:pict>
            </w:r>
          </w:p>
          <w:p w:rsidR="002A6771" w:rsidRDefault="002A6771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771" w:rsidRDefault="002A6771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771" w:rsidRDefault="002A6771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2A6771" w:rsidRDefault="002A6771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771" w:rsidRDefault="002A6771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771" w:rsidRDefault="002A6771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771" w:rsidRDefault="002A6771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771" w:rsidRDefault="002A6771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771" w:rsidRDefault="002A6771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771" w:rsidRDefault="002A6771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771" w:rsidRDefault="002A6771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771" w:rsidRDefault="002A6771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771" w:rsidRDefault="002A6771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:rsidR="002A6771" w:rsidRDefault="002A6771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771" w:rsidRDefault="002A6771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771" w:rsidRDefault="002A6771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771" w:rsidRDefault="002A6771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771" w:rsidRDefault="002A6771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4780D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shape id="_x0000_s1088" type="#_x0000_t202" style="position:absolute;margin-left:192.8pt;margin-top:10.1pt;width:29.2pt;height:17.8pt;z-index:25166387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BNLKAIAAE4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5DBBJ3pn6EZl1ZhhwXEgUWuN+UNLhcFfUfz+A&#10;45TIDxq7sxxPp3EbkjKdzQtU3KVld2kBzRCqooGSQdyEtEGJN3uDXdyKxO9LJqeUcWgT7acFi1tx&#10;qSevl9/A+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+oBNLKAIAAE4EAAAOAAAAAAAAAAAAAAAAAC4CAABkcnMvZTJvRG9j&#10;LnhtbFBLAQItABQABgAIAAAAIQD9LzLW2wAAAAUBAAAPAAAAAAAAAAAAAAAAAIIEAABkcnMvZG93&#10;bnJldi54bWxQSwUGAAAAAAQABADzAAAAigUAAAAA&#10;" stroked="f">
                  <v:textbox inset="0,0,0,0">
                    <w:txbxContent>
                      <w:p w:rsidR="00A87343" w:rsidRPr="00F4780D" w:rsidRDefault="00A87343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>(</w:t>
                        </w:r>
                        <w:r w:rsidRPr="00F4780D">
                          <w:rPr>
                            <w:rFonts w:cstheme="minorHAnsi"/>
                            <w:sz w:val="28"/>
                            <w:szCs w:val="28"/>
                          </w:rPr>
                          <w:t>€</w:t>
                        </w:r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  <w:p w:rsidR="002A6771" w:rsidRDefault="002A6771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771" w:rsidRPr="00F97437" w:rsidRDefault="002A6771" w:rsidP="00F478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6771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A6771" w:rsidRPr="00F97437" w:rsidRDefault="002A6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2A6771" w:rsidRDefault="00F4780D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value of $A32</w:t>
            </w:r>
            <w:r w:rsidR="002A6771">
              <w:rPr>
                <w:rFonts w:ascii="Times New Roman" w:hAnsi="Times New Roman" w:cs="Times New Roman"/>
                <w:sz w:val="24"/>
                <w:szCs w:val="24"/>
              </w:rPr>
              <w:t xml:space="preserve"> is closest to </w:t>
            </w:r>
          </w:p>
          <w:p w:rsidR="002A6771" w:rsidRDefault="002A6771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771" w:rsidRDefault="00F4780D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€</w:t>
            </w:r>
            <w:r w:rsidR="002A6771">
              <w:rPr>
                <w:rFonts w:ascii="Times New Roman" w:hAnsi="Times New Roman" w:cs="Times New Roman"/>
                <w:sz w:val="24"/>
                <w:szCs w:val="24"/>
              </w:rPr>
              <w:t xml:space="preserve">14.00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€20.00</w:t>
            </w:r>
            <w:r w:rsidR="002A677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€35.00</w:t>
            </w:r>
            <w:r w:rsidR="002A6771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€50.00</w:t>
            </w:r>
          </w:p>
          <w:p w:rsidR="002A6771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512BD12B">
                <v:group id="_x0000_s1076" style="position:absolute;margin-left:15.1pt;margin-top:.15pt;width:343.5pt;height:9pt;z-index:251659776" coordorigin="2430,3420" coordsize="6870,180">
                  <v:roundrect id="_x0000_s1077" style="position:absolute;left:9030;top:3420;width:270;height:180" arcsize="10923f"/>
                  <v:roundrect id="_x0000_s1078" style="position:absolute;left:2430;top:3420;width:270;height:180" arcsize="10923f"/>
                  <v:roundrect id="_x0000_s1079" style="position:absolute;left:4580;top:3420;width:270;height:180" arcsize="10923f"/>
                  <v:roundrect id="_x0000_s1080" style="position:absolute;left:6780;top:3420;width:270;height:180" arcsize="10923f"/>
                </v:group>
              </w:pict>
            </w:r>
            <w:r w:rsidR="002A67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6771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A6771" w:rsidRPr="00F97437" w:rsidRDefault="002A6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2A6771" w:rsidRDefault="002A6771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value of  </w:t>
            </w:r>
            <w:r w:rsidR="00F4780D">
              <w:rPr>
                <w:rFonts w:ascii="Times New Roman" w:hAnsi="Times New Roman" w:cs="Times New Roman"/>
                <w:sz w:val="24"/>
                <w:szCs w:val="24"/>
              </w:rPr>
              <w:t>€15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is closest to </w:t>
            </w:r>
          </w:p>
          <w:p w:rsidR="002A6771" w:rsidRDefault="002A6771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771" w:rsidRDefault="002A6771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$22                              $24                               $25                                $28</w:t>
            </w:r>
          </w:p>
          <w:p w:rsidR="002A6771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522F53A">
                <v:group id="_x0000_s1081" style="position:absolute;margin-left:9.85pt;margin-top:-.3pt;width:343.5pt;height:9pt;z-index:251660800" coordorigin="2430,3420" coordsize="6870,180">
                  <v:roundrect id="_x0000_s1082" style="position:absolute;left:9030;top:3420;width:270;height:180" arcsize="10923f"/>
                  <v:roundrect id="_x0000_s1083" style="position:absolute;left:2430;top:3420;width:270;height:180" arcsize="10923f"/>
                  <v:roundrect id="_x0000_s1084" style="position:absolute;left:4580;top:3420;width:270;height:180" arcsize="10923f"/>
                  <v:roundrect id="_x0000_s1085" style="position:absolute;left:6780;top:3420;width:270;height:180" arcsize="10923f"/>
                </v:group>
              </w:pict>
            </w:r>
            <w:r w:rsidR="002A67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2A6771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A6771" w:rsidRPr="00F97437" w:rsidRDefault="002A6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2A6771" w:rsidRDefault="00F4780D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Harriet</w:t>
            </w:r>
            <w:r w:rsidR="002A67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wants to buy a </w:t>
            </w:r>
            <w:r w:rsidR="00C12964">
              <w:rPr>
                <w:rFonts w:ascii="Times New Roman" w:hAnsi="Times New Roman" w:cs="Times New Roman"/>
                <w:sz w:val="24"/>
                <w:szCs w:val="24"/>
              </w:rPr>
              <w:t>watch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France</w:t>
            </w:r>
            <w:r w:rsidR="00C12964">
              <w:rPr>
                <w:rFonts w:ascii="Times New Roman" w:hAnsi="Times New Roman" w:cs="Times New Roman"/>
                <w:sz w:val="24"/>
                <w:szCs w:val="24"/>
              </w:rPr>
              <w:t xml:space="preserve"> which is advertised as €2</w:t>
            </w:r>
            <w:r w:rsidR="002A6771">
              <w:rPr>
                <w:rFonts w:ascii="Times New Roman" w:hAnsi="Times New Roman" w:cs="Times New Roman"/>
                <w:sz w:val="24"/>
                <w:szCs w:val="24"/>
              </w:rPr>
              <w:t>5.00. How much would this be in Australian dollars?</w:t>
            </w:r>
          </w:p>
          <w:p w:rsidR="002A6771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76CC6727">
                <v:rect id="_x0000_s1086" style="position:absolute;margin-left:234.75pt;margin-top:8.2pt;width:114pt;height:33.75pt;z-index:251661824"/>
              </w:pict>
            </w:r>
          </w:p>
          <w:p w:rsidR="002A6771" w:rsidRPr="0008379E" w:rsidRDefault="002A6771" w:rsidP="00A87343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</w:t>
            </w:r>
            <w:r w:rsidRPr="0008379E">
              <w:rPr>
                <w:rFonts w:ascii="Times New Roman" w:hAnsi="Times New Roman" w:cs="Times New Roman"/>
                <w:sz w:val="52"/>
                <w:szCs w:val="52"/>
              </w:rPr>
              <w:t xml:space="preserve"> $</w:t>
            </w:r>
          </w:p>
          <w:p w:rsidR="002A6771" w:rsidRPr="00F97437" w:rsidRDefault="002A6771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6771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2A6771" w:rsidRPr="00F97437" w:rsidRDefault="002A677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2A6771" w:rsidRDefault="00C12964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Mario</w:t>
            </w:r>
            <w:r w:rsidR="002A6771">
              <w:rPr>
                <w:rFonts w:ascii="Times New Roman" w:hAnsi="Times New Roman" w:cs="Times New Roman"/>
                <w:sz w:val="24"/>
                <w:szCs w:val="24"/>
              </w:rPr>
              <w:t xml:space="preserve"> wants to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send $800 home to his mum in Italy</w:t>
            </w:r>
            <w:r w:rsidR="002A6771">
              <w:rPr>
                <w:rFonts w:ascii="Times New Roman" w:hAnsi="Times New Roman" w:cs="Times New Roman"/>
                <w:sz w:val="24"/>
                <w:szCs w:val="24"/>
              </w:rPr>
              <w:t>. How mu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ch will her mum get in Euros</w:t>
            </w:r>
            <w:r w:rsidR="002A6771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2A6771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0CC22A0B">
                <v:rect id="_x0000_s1087" style="position:absolute;margin-left:234pt;margin-top:7.3pt;width:114pt;height:33.75pt;z-index:251662848"/>
              </w:pict>
            </w:r>
          </w:p>
          <w:p w:rsidR="002A6771" w:rsidRPr="00C12964" w:rsidRDefault="002A6771" w:rsidP="00A87343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</w:t>
            </w:r>
            <w:r w:rsidRPr="0008379E"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="00C12964" w:rsidRPr="00C12964">
              <w:rPr>
                <w:rFonts w:ascii="Times New Roman" w:hAnsi="Times New Roman" w:cs="Times New Roman"/>
                <w:sz w:val="48"/>
                <w:szCs w:val="48"/>
              </w:rPr>
              <w:t>€</w:t>
            </w:r>
          </w:p>
          <w:p w:rsidR="002A6771" w:rsidRDefault="002A6771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A6771" w:rsidRPr="00F97437" w:rsidRDefault="002A6771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964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12964" w:rsidRPr="00F97437" w:rsidRDefault="00C1296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C12964" w:rsidRDefault="00C12964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17 to 20 refer to the frequency</w:t>
            </w:r>
            <w:r w:rsidR="000B5DB1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below.</w:t>
            </w:r>
          </w:p>
          <w:p w:rsidR="00C12964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20A2E2F">
                <v:shape id="_x0000_s1089" type="#_x0000_t75" style="position:absolute;margin-left:88.5pt;margin-top:10.3pt;width:221.25pt;height:176.65pt;z-index:251664896">
                  <v:imagedata r:id="rId15" o:title=""/>
                </v:shape>
                <o:OLEObject Type="Embed" ProgID="FXDraw3.Document" ShapeID="_x0000_s1089" DrawAspect="Content" ObjectID="_1392492654" r:id="rId16"/>
              </w:pict>
            </w:r>
          </w:p>
          <w:p w:rsidR="00C12964" w:rsidRDefault="00C12964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964" w:rsidRDefault="00C12964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964" w:rsidRDefault="00C12964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964" w:rsidRDefault="00C12964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964" w:rsidRDefault="00C12964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964" w:rsidRDefault="00C12964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964" w:rsidRDefault="00C12964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964" w:rsidRDefault="00C12964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964" w:rsidRDefault="00C12964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964" w:rsidRDefault="00C12964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964" w:rsidRDefault="00C12964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964" w:rsidRDefault="00C12964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2964" w:rsidRPr="00F97437" w:rsidRDefault="00C12964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964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12964" w:rsidRPr="00F97437" w:rsidRDefault="00C12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C12964" w:rsidRDefault="00C12964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the table above, complete the missin</w:t>
            </w:r>
            <w:r w:rsidR="000B5DB1">
              <w:rPr>
                <w:rFonts w:ascii="Times New Roman" w:hAnsi="Times New Roman" w:cs="Times New Roman"/>
                <w:sz w:val="24"/>
                <w:szCs w:val="24"/>
              </w:rPr>
              <w:t>g tally marks for the score of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and the miss</w:t>
            </w:r>
            <w:r w:rsidR="000B5DB1">
              <w:rPr>
                <w:rFonts w:ascii="Times New Roman" w:hAnsi="Times New Roman" w:cs="Times New Roman"/>
                <w:sz w:val="24"/>
                <w:szCs w:val="24"/>
              </w:rPr>
              <w:t>ing frequency for the score of 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12964" w:rsidRPr="00F97437" w:rsidRDefault="00C12964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964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12964" w:rsidRPr="00F97437" w:rsidRDefault="00C12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C12964" w:rsidRDefault="00C12964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many </w:t>
            </w:r>
            <w:r w:rsidR="000B5DB1">
              <w:rPr>
                <w:rFonts w:ascii="Times New Roman" w:hAnsi="Times New Roman" w:cs="Times New Roman"/>
                <w:sz w:val="24"/>
                <w:szCs w:val="24"/>
              </w:rPr>
              <w:t>families were included in the survey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C12964" w:rsidRDefault="00A87343" w:rsidP="00A87343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22F978A4">
                <v:rect id="_x0000_s1090" style="position:absolute;margin-left:120.75pt;margin-top:17pt;width:90pt;height:30pt;z-index:251665920"/>
              </w:pict>
            </w:r>
          </w:p>
          <w:p w:rsidR="00C12964" w:rsidRPr="00204FF7" w:rsidRDefault="00C12964" w:rsidP="00A8734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</w:t>
            </w:r>
            <w:r w:rsidR="000B5DB1">
              <w:rPr>
                <w:rFonts w:ascii="Times New Roman" w:hAnsi="Times New Roman" w:cs="Times New Roman"/>
                <w:sz w:val="36"/>
                <w:szCs w:val="36"/>
              </w:rPr>
              <w:t>families</w:t>
            </w:r>
            <w:r w:rsidRPr="00204FF7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:rsidR="00C12964" w:rsidRPr="00F97437" w:rsidRDefault="00C12964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964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12964" w:rsidRPr="00F97437" w:rsidRDefault="00C12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C12964" w:rsidRDefault="00520FCE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the grid below, draw a frequency histogram for the data</w:t>
            </w:r>
            <w:r w:rsidR="00C1296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0B5DB1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shape id="_x0000_s1093" type="#_x0000_t202" style="position:absolute;margin-left:-4.5pt;margin-top:31.75pt;width:23.25pt;height:122.25pt;z-index:25166796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PI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DZwULnS9RGltXrscJxI3LTa/qCkx+4uqfu+&#10;B8spkR8UlmeZzWZhHKIxm1/naNhLT3XpAcUQqqSeknG78XGEonDmFsu4FVHgFyYnzti1UffThIWx&#10;uLRj1Mt/YP0E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vrjyCkCAABPBAAADgAAAAAAAAAAAAAAAAAuAgAAZHJzL2Uyb0Rv&#10;Yy54bWxQSwECLQAUAAYACAAAACEA/S8y1tsAAAAFAQAADwAAAAAAAAAAAAAAAACDBAAAZHJzL2Rv&#10;d25yZXYueG1sUEsFBgAAAAAEAAQA8wAAAIsFAAAAAA==&#10;" stroked="f">
                  <v:textbox style="layout-flow:vertical;mso-layout-flow-alt:bottom-to-top" inset="0,0,0,0">
                    <w:txbxContent>
                      <w:p w:rsidR="00A87343" w:rsidRDefault="00A87343">
                        <w:r>
                          <w:t>Frequency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TW"/>
              </w:rPr>
              <w:pict w14:anchorId="71DA79CA">
                <v:shape id="_x0000_s1091" type="#_x0000_t202" style="position:absolute;margin-left:43.15pt;margin-top:243.55pt;width:286.9pt;height:34.95pt;z-index:251666944;mso-width-relative:margin;mso-height-relative:margin" stroked="f">
                  <v:textbox style="mso-next-textbox:#_x0000_s1091" inset="0,0,0,0">
                    <w:txbxContent>
                      <w:p w:rsidR="00A87343" w:rsidRDefault="00A87343" w:rsidP="00520FCE">
                        <w:pPr>
                          <w:spacing w:after="120" w:line="240" w:lineRule="auto"/>
                        </w:pPr>
                        <w:r>
                          <w:t xml:space="preserve">     0             1              2              3               4             5               6</w:t>
                        </w:r>
                      </w:p>
                      <w:p w:rsidR="00A87343" w:rsidRDefault="00A87343" w:rsidP="00520FCE">
                        <w:pPr>
                          <w:spacing w:after="120" w:line="240" w:lineRule="auto"/>
                        </w:pPr>
                        <w:r>
                          <w:t xml:space="preserve">                    Family Size</w:t>
                        </w:r>
                      </w:p>
                      <w:p w:rsidR="00A87343" w:rsidRDefault="00A87343" w:rsidP="00A87343">
                        <w:r>
                          <w:t xml:space="preserve">             </w:t>
                        </w:r>
                      </w:p>
                      <w:p w:rsidR="00A87343" w:rsidRPr="00404D40" w:rsidRDefault="00A87343" w:rsidP="00A8734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t xml:space="preserve">                                                 </w:t>
                        </w:r>
                        <w:r w:rsidRPr="00404D40">
                          <w:rPr>
                            <w:rFonts w:ascii="Times New Roman" w:hAnsi="Times New Roman" w:cs="Times New Roman"/>
                          </w:rPr>
                          <w:t xml:space="preserve"> Score</w:t>
                        </w:r>
                      </w:p>
                      <w:p w:rsidR="00A87343" w:rsidRDefault="00A87343">
                        <w:r>
                          <w:t xml:space="preserve">                  </w:t>
                        </w:r>
                      </w:p>
                    </w:txbxContent>
                  </v:textbox>
                </v:shape>
              </w:pict>
            </w:r>
            <w:r w:rsidR="00C12964" w:rsidRPr="001D2B88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 wp14:anchorId="1C6C433A" wp14:editId="005BCBCF">
                  <wp:extent cx="4086225" cy="3448050"/>
                  <wp:effectExtent l="0" t="0" r="0" b="0"/>
                  <wp:docPr id="4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7"/>
                    </a:graphicData>
                  </a:graphic>
                </wp:inline>
              </w:drawing>
            </w:r>
          </w:p>
          <w:p w:rsidR="000B5DB1" w:rsidRPr="00F97437" w:rsidRDefault="000B5DB1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2964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12964" w:rsidRPr="00F97437" w:rsidRDefault="00C1296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C12964" w:rsidRPr="00F97437" w:rsidRDefault="00C12964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the same axes as the histogram, draw a frequency polygon.</w:t>
            </w:r>
          </w:p>
        </w:tc>
      </w:tr>
      <w:tr w:rsidR="00155FEB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55FEB" w:rsidRPr="00F97437" w:rsidRDefault="00155F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155FEB" w:rsidRPr="00F97437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21 – 25 refer to the dot plot below which was drawn when a sample of people were asked the number of pets they own.</w:t>
            </w:r>
          </w:p>
          <w:p w:rsidR="00155FEB" w:rsidRPr="00630326" w:rsidRDefault="00155FEB" w:rsidP="00A873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Pets for a</w:t>
            </w:r>
            <w:r w:rsidRPr="00630326">
              <w:rPr>
                <w:rFonts w:ascii="Times New Roman" w:hAnsi="Times New Roman" w:cs="Times New Roman"/>
                <w:sz w:val="28"/>
                <w:szCs w:val="28"/>
              </w:rPr>
              <w:t xml:space="preserve"> Sample of People</w:t>
            </w:r>
          </w:p>
          <w:p w:rsidR="00155FEB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FEB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-32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CellMar>
                <w:top w:w="113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5"/>
              <w:gridCol w:w="705"/>
              <w:gridCol w:w="705"/>
              <w:gridCol w:w="702"/>
              <w:gridCol w:w="697"/>
              <w:gridCol w:w="709"/>
              <w:gridCol w:w="707"/>
              <w:gridCol w:w="684"/>
              <w:gridCol w:w="679"/>
            </w:tblGrid>
            <w:tr w:rsidR="00155FEB" w:rsidTr="00A87343">
              <w:trPr>
                <w:cantSplit/>
                <w:trHeight w:val="170"/>
              </w:trPr>
              <w:tc>
                <w:tcPr>
                  <w:tcW w:w="705" w:type="dxa"/>
                  <w:tcBorders>
                    <w:top w:val="nil"/>
                    <w:bottom w:val="nil"/>
                  </w:tcBorders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2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97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7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4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9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55FEB" w:rsidTr="00A87343">
              <w:trPr>
                <w:cantSplit/>
                <w:trHeight w:val="170"/>
              </w:trPr>
              <w:tc>
                <w:tcPr>
                  <w:tcW w:w="705" w:type="dxa"/>
                  <w:tcBorders>
                    <w:top w:val="nil"/>
                    <w:bottom w:val="nil"/>
                  </w:tcBorders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2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97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7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4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9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55FEB" w:rsidTr="00A87343">
              <w:trPr>
                <w:cantSplit/>
                <w:trHeight w:val="170"/>
              </w:trPr>
              <w:tc>
                <w:tcPr>
                  <w:tcW w:w="705" w:type="dxa"/>
                  <w:tcBorders>
                    <w:top w:val="nil"/>
                    <w:bottom w:val="nil"/>
                  </w:tcBorders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2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97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7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4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9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55FEB" w:rsidTr="00A87343">
              <w:trPr>
                <w:cantSplit/>
                <w:trHeight w:val="170"/>
              </w:trPr>
              <w:tc>
                <w:tcPr>
                  <w:tcW w:w="705" w:type="dxa"/>
                  <w:tcBorders>
                    <w:top w:val="nil"/>
                    <w:bottom w:val="nil"/>
                  </w:tcBorders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2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697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7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4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9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55FEB" w:rsidTr="00A87343">
              <w:trPr>
                <w:cantSplit/>
                <w:trHeight w:val="170"/>
              </w:trPr>
              <w:tc>
                <w:tcPr>
                  <w:tcW w:w="705" w:type="dxa"/>
                  <w:tcBorders>
                    <w:top w:val="nil"/>
                    <w:bottom w:val="nil"/>
                  </w:tcBorders>
                </w:tcPr>
                <w:p w:rsidR="00155FEB" w:rsidRDefault="00101012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2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697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01012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7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684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9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155FEB" w:rsidTr="00A87343">
              <w:trPr>
                <w:cantSplit/>
                <w:trHeight w:val="170"/>
              </w:trPr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2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697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7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684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9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Default="00101012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</w:tr>
            <w:tr w:rsidR="00155FEB" w:rsidTr="00A87343">
              <w:trPr>
                <w:cantSplit/>
                <w:trHeight w:val="170"/>
              </w:trPr>
              <w:tc>
                <w:tcPr>
                  <w:tcW w:w="705" w:type="dxa"/>
                  <w:tcBorders>
                    <w:top w:val="nil"/>
                    <w:bottom w:val="single" w:sz="4" w:space="0" w:color="000000" w:themeColor="text1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5" w:type="dxa"/>
                  <w:tcBorders>
                    <w:top w:val="nil"/>
                    <w:bottom w:val="single" w:sz="4" w:space="0" w:color="000000" w:themeColor="text1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5" w:type="dxa"/>
                  <w:tcBorders>
                    <w:top w:val="nil"/>
                    <w:bottom w:val="single" w:sz="4" w:space="0" w:color="000000" w:themeColor="text1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2" w:type="dxa"/>
                  <w:tcBorders>
                    <w:top w:val="nil"/>
                    <w:bottom w:val="single" w:sz="4" w:space="0" w:color="000000" w:themeColor="text1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697" w:type="dxa"/>
                  <w:tcBorders>
                    <w:top w:val="nil"/>
                    <w:bottom w:val="single" w:sz="4" w:space="0" w:color="000000" w:themeColor="text1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single" w:sz="4" w:space="0" w:color="000000" w:themeColor="text1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7" w:type="dxa"/>
                  <w:tcBorders>
                    <w:top w:val="nil"/>
                    <w:bottom w:val="single" w:sz="4" w:space="0" w:color="000000" w:themeColor="text1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684" w:type="dxa"/>
                  <w:tcBorders>
                    <w:top w:val="nil"/>
                    <w:bottom w:val="single" w:sz="4" w:space="0" w:color="000000" w:themeColor="text1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679" w:type="dxa"/>
                  <w:tcBorders>
                    <w:top w:val="nil"/>
                    <w:bottom w:val="single" w:sz="4" w:space="0" w:color="000000" w:themeColor="text1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</w:tr>
            <w:tr w:rsidR="00155FEB" w:rsidTr="00A87343">
              <w:trPr>
                <w:cantSplit/>
                <w:trHeight w:val="170"/>
              </w:trPr>
              <w:tc>
                <w:tcPr>
                  <w:tcW w:w="705" w:type="dxa"/>
                  <w:tcBorders>
                    <w:top w:val="single" w:sz="4" w:space="0" w:color="000000" w:themeColor="text1"/>
                    <w:bottom w:val="nil"/>
                  </w:tcBorders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05" w:type="dxa"/>
                  <w:tcBorders>
                    <w:top w:val="single" w:sz="4" w:space="0" w:color="000000" w:themeColor="text1"/>
                    <w:bottom w:val="nil"/>
                  </w:tcBorders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5" w:type="dxa"/>
                  <w:tcBorders>
                    <w:top w:val="single" w:sz="4" w:space="0" w:color="000000" w:themeColor="text1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02" w:type="dxa"/>
                  <w:tcBorders>
                    <w:top w:val="single" w:sz="4" w:space="0" w:color="000000" w:themeColor="text1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97" w:type="dxa"/>
                  <w:tcBorders>
                    <w:top w:val="single" w:sz="4" w:space="0" w:color="000000" w:themeColor="text1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 w:themeColor="text1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07" w:type="dxa"/>
                  <w:tcBorders>
                    <w:top w:val="single" w:sz="4" w:space="0" w:color="000000" w:themeColor="text1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84" w:type="dxa"/>
                  <w:tcBorders>
                    <w:top w:val="single" w:sz="4" w:space="0" w:color="000000" w:themeColor="text1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79" w:type="dxa"/>
                  <w:tcBorders>
                    <w:top w:val="single" w:sz="4" w:space="0" w:color="000000" w:themeColor="text1"/>
                    <w:bottom w:val="nil"/>
                  </w:tcBorders>
                  <w:vAlign w:val="center"/>
                </w:tcPr>
                <w:p w:rsidR="00155FEB" w:rsidRDefault="00155FEB" w:rsidP="00155FEB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</w:tbl>
          <w:p w:rsidR="00155FEB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FEB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FEB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FEB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155FEB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FEB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FEB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FEB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FEB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FEB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FEB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FEB" w:rsidRPr="00F97437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Number of Pets</w:t>
            </w:r>
          </w:p>
        </w:tc>
      </w:tr>
      <w:tr w:rsidR="00155FEB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55FEB" w:rsidRPr="00F97437" w:rsidRDefault="0015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155FEB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largest number of pets owned by a person in the sample?</w:t>
            </w:r>
          </w:p>
          <w:p w:rsidR="00155FEB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FEB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7                                 8                                   9                                   10</w:t>
            </w:r>
          </w:p>
          <w:p w:rsidR="00155FEB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1DFBE6C">
                <v:group id="_x0000_s1114" style="position:absolute;margin-left:26.75pt;margin-top:5.35pt;width:343.5pt;height:9pt;z-index:251668992" coordorigin="2430,3420" coordsize="6870,180">
                  <v:roundrect id="_x0000_s1115" style="position:absolute;left:9030;top:3420;width:270;height:180" arcsize="10923f"/>
                  <v:roundrect id="_x0000_s1116" style="position:absolute;left:2430;top:3420;width:270;height:180" arcsize="10923f"/>
                  <v:roundrect id="_x0000_s1117" style="position:absolute;left:4580;top:3420;width:270;height:180" arcsize="10923f"/>
                  <v:roundrect id="_x0000_s1118" style="position:absolute;left:6780;top:3420;width:270;height:180" arcsize="10923f"/>
                </v:group>
              </w:pict>
            </w:r>
          </w:p>
          <w:p w:rsidR="00155FEB" w:rsidRPr="00F97437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FEB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55FEB" w:rsidRPr="00F97437" w:rsidRDefault="0015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505" w:type="dxa"/>
          </w:tcPr>
          <w:p w:rsidR="00155FEB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people had 6 pets?</w:t>
            </w:r>
          </w:p>
          <w:p w:rsidR="00155FEB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FEB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3                                 4                                  5     </w:t>
            </w:r>
            <w:r w:rsidR="001010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30</w:t>
            </w:r>
          </w:p>
          <w:p w:rsidR="00155FEB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3301E504">
                <v:group id="_x0000_s1119" style="position:absolute;margin-left:19.25pt;margin-top:.7pt;width:343.5pt;height:9pt;z-index:251670016" coordorigin="2430,3420" coordsize="6870,180">
                  <v:roundrect id="_x0000_s1120" style="position:absolute;left:9030;top:3420;width:270;height:180" arcsize="10923f"/>
                  <v:roundrect id="_x0000_s1121" style="position:absolute;left:2430;top:3420;width:270;height:180" arcsize="10923f"/>
                  <v:roundrect id="_x0000_s1122" style="position:absolute;left:4580;top:3420;width:270;height:180" arcsize="10923f"/>
                  <v:roundrect id="_x0000_s1123" style="position:absolute;left:6780;top:3420;width:270;height:180" arcsize="10923f"/>
                </v:group>
              </w:pict>
            </w:r>
          </w:p>
          <w:p w:rsidR="00155FEB" w:rsidRPr="00F97437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FEB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55FEB" w:rsidRPr="00F97437" w:rsidRDefault="0015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505" w:type="dxa"/>
            <w:tcBorders>
              <w:bottom w:val="single" w:sz="4" w:space="0" w:color="000000" w:themeColor="text1"/>
            </w:tcBorders>
          </w:tcPr>
          <w:p w:rsidR="00155FEB" w:rsidRDefault="00101012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second most common number of pets</w:t>
            </w:r>
            <w:r w:rsidR="00155FEB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155FEB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69ADE53A">
                <v:rect id="_x0000_s1124" style="position:absolute;margin-left:211.5pt;margin-top:8.95pt;width:79.5pt;height:31.5pt;z-index:251639296"/>
              </w:pict>
            </w:r>
          </w:p>
          <w:p w:rsidR="00155FEB" w:rsidRPr="006E59BA" w:rsidRDefault="00155FEB" w:rsidP="00A8734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</w:t>
            </w:r>
            <w:r w:rsidR="00101012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</w:t>
            </w:r>
            <w:r w:rsidR="00101012" w:rsidRPr="00101012">
              <w:rPr>
                <w:rFonts w:ascii="Times New Roman" w:hAnsi="Times New Roman" w:cs="Times New Roman"/>
                <w:sz w:val="36"/>
                <w:szCs w:val="36"/>
              </w:rPr>
              <w:t xml:space="preserve"> pets</w:t>
            </w:r>
            <w:r w:rsidR="0010101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5FEB" w:rsidRPr="00F97437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55FEB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55FEB" w:rsidRPr="00F97437" w:rsidRDefault="0015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505" w:type="dxa"/>
            <w:tcBorders>
              <w:top w:val="single" w:sz="4" w:space="0" w:color="000000" w:themeColor="text1"/>
            </w:tcBorders>
          </w:tcPr>
          <w:p w:rsidR="00155FEB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people we</w:t>
            </w:r>
            <w:r w:rsidR="00101012">
              <w:rPr>
                <w:rFonts w:ascii="Times New Roman" w:hAnsi="Times New Roman" w:cs="Times New Roman"/>
                <w:sz w:val="24"/>
                <w:szCs w:val="24"/>
              </w:rPr>
              <w:t>re asked about their number of pets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155FEB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FEB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4E1B83E0">
                <v:rect id="_x0000_s1125" style="position:absolute;margin-left:100.5pt;margin-top:8.35pt;width:79.5pt;height:31.5pt;z-index:251671040"/>
              </w:pict>
            </w:r>
          </w:p>
          <w:p w:rsidR="00155FEB" w:rsidRPr="00C009D5" w:rsidRDefault="00155FEB" w:rsidP="00A8734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people</w:t>
            </w:r>
          </w:p>
          <w:p w:rsidR="00155FEB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FEB" w:rsidRPr="00F97437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FEB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55FEB" w:rsidRPr="00F97437" w:rsidRDefault="0015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505" w:type="dxa"/>
            <w:tcBorders>
              <w:top w:val="single" w:sz="4" w:space="0" w:color="000000" w:themeColor="text1"/>
            </w:tcBorders>
          </w:tcPr>
          <w:p w:rsidR="00155FEB" w:rsidRDefault="00155FEB" w:rsidP="00101012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 correct?</w:t>
            </w:r>
          </w:p>
          <w:p w:rsidR="00155FEB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6DAC67E4">
                <v:group id="_x0000_s1140" style="position:absolute;margin-left:16.25pt;margin-top:2.05pt;width:195pt;height:36pt;z-index:251674112" coordorigin="3530,6840" coordsize="3900,720">
                  <v:roundrect id="_x0000_s1141" style="position:absolute;left:3530;top:6840;width:270;height:180" arcsize="10923f"/>
                  <v:roundrect id="_x0000_s1142" style="position:absolute;left:3530;top:7380;width:270;height:180" arcsize="10923f"/>
                  <v:roundrect id="_x0000_s1143" style="position:absolute;left:7160;top:6840;width:270;height:180" arcsize="10923f"/>
                  <v:roundrect id="_x0000_s1144" style="position:absolute;left:7160;top:7380;width:270;height:180" arcsize="10923f"/>
                </v:group>
              </w:pict>
            </w:r>
            <w:r w:rsidR="00155FEB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1010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1012" w:rsidRPr="00607AF7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245" w:dyaOrig="725">
                <v:shape id="_x0000_i1026" type="#_x0000_t75" style="width:7.5pt;height:23.25pt" o:ole="">
                  <v:imagedata r:id="rId18" o:title=""/>
                </v:shape>
                <o:OLEObject Type="Embed" ProgID="FXE300.Equation" ShapeID="_x0000_i1026" DrawAspect="Content" ObjectID="_1392492642" r:id="rId19"/>
              </w:object>
            </w:r>
            <w:r w:rsidR="0010101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07AF7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 w:rsidR="00607AF7">
              <w:rPr>
                <w:rFonts w:ascii="Times New Roman" w:hAnsi="Times New Roman" w:cs="Times New Roman"/>
                <w:sz w:val="24"/>
                <w:szCs w:val="24"/>
              </w:rPr>
              <w:t xml:space="preserve"> the people had no pets</w:t>
            </w:r>
            <w:r w:rsidR="00155FEB">
              <w:rPr>
                <w:rFonts w:ascii="Times New Roman" w:hAnsi="Times New Roman" w:cs="Times New Roman"/>
                <w:sz w:val="24"/>
                <w:szCs w:val="24"/>
              </w:rPr>
              <w:t xml:space="preserve">.                 </w:t>
            </w:r>
            <w:r w:rsidR="00607AF7" w:rsidRPr="00607AF7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245" w:dyaOrig="725">
                <v:shape id="_x0000_i1027" type="#_x0000_t75" style="width:7.5pt;height:23.25pt" o:ole="">
                  <v:imagedata r:id="rId18" o:title=""/>
                </v:shape>
                <o:OLEObject Type="Embed" ProgID="FXE300.Equation" ShapeID="_x0000_i1027" DrawAspect="Content" ObjectID="_1392492643" r:id="rId20"/>
              </w:object>
            </w:r>
            <w:r w:rsidR="00607A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07AF7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 w:rsidR="00607AF7">
              <w:rPr>
                <w:rFonts w:ascii="Times New Roman" w:hAnsi="Times New Roman" w:cs="Times New Roman"/>
                <w:sz w:val="24"/>
                <w:szCs w:val="24"/>
              </w:rPr>
              <w:t xml:space="preserve"> the people had 1 pet</w:t>
            </w:r>
            <w:r w:rsidR="00155F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01012" w:rsidRPr="00F97437" w:rsidRDefault="00155FEB" w:rsidP="00101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 w:rsidR="00607AF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607AF7" w:rsidRPr="00607AF7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245" w:dyaOrig="725">
                <v:shape id="_x0000_i1028" type="#_x0000_t75" style="width:7.5pt;height:23.25pt" o:ole="">
                  <v:imagedata r:id="rId18" o:title=""/>
                </v:shape>
                <o:OLEObject Type="Embed" ProgID="FXE300.Equation" ShapeID="_x0000_i1028" DrawAspect="Content" ObjectID="_1392492644" r:id="rId21"/>
              </w:object>
            </w:r>
            <w:r w:rsidR="00607A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07AF7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 w:rsidR="00607AF7">
              <w:rPr>
                <w:rFonts w:ascii="Times New Roman" w:hAnsi="Times New Roman" w:cs="Times New Roman"/>
                <w:sz w:val="24"/>
                <w:szCs w:val="24"/>
              </w:rPr>
              <w:t xml:space="preserve"> the people had 2 pets.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607AF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607AF7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07AF7" w:rsidRPr="00607AF7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245" w:dyaOrig="725">
                <v:shape id="_x0000_i1029" type="#_x0000_t75" style="width:7.5pt;height:23.25pt" o:ole="">
                  <v:imagedata r:id="rId18" o:title=""/>
                </v:shape>
                <o:OLEObject Type="Embed" ProgID="FXE300.Equation" ShapeID="_x0000_i1029" DrawAspect="Content" ObjectID="_1392492645" r:id="rId22"/>
              </w:object>
            </w:r>
            <w:r w:rsidR="00607A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07AF7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 w:rsidR="00607AF7">
              <w:rPr>
                <w:rFonts w:ascii="Times New Roman" w:hAnsi="Times New Roman" w:cs="Times New Roman"/>
                <w:sz w:val="24"/>
                <w:szCs w:val="24"/>
              </w:rPr>
              <w:t xml:space="preserve"> the people had 3 pets.</w:t>
            </w:r>
          </w:p>
        </w:tc>
      </w:tr>
      <w:tr w:rsidR="00155FEB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55FEB" w:rsidRPr="00F97437" w:rsidRDefault="0015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26.</w:t>
            </w:r>
          </w:p>
        </w:tc>
        <w:tc>
          <w:tcPr>
            <w:tcW w:w="8505" w:type="dxa"/>
            <w:tcBorders>
              <w:top w:val="single" w:sz="4" w:space="0" w:color="000000" w:themeColor="text1"/>
            </w:tcBorders>
          </w:tcPr>
          <w:p w:rsidR="00155FEB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Bella collects data on the favourite Movie among her classmates. This data is;</w:t>
            </w:r>
          </w:p>
          <w:p w:rsidR="00155FEB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55FEB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Quantitative and Continuous           Categorical            Quantitative and Discrete  </w:t>
            </w:r>
          </w:p>
          <w:p w:rsidR="00155FEB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088C2B25">
                <v:group id="_x0000_s1136" style="position:absolute;margin-left:75.1pt;margin-top:2.5pt;width:231pt;height:9pt;z-index:251673088" coordorigin="3017,1978" coordsize="4620,180">
                  <v:roundrect id="_x0000_s1137" style="position:absolute;left:3017;top:1978;width:270;height:180" arcsize="10923f"/>
                  <v:roundrect id="_x0000_s1138" style="position:absolute;left:5167;top:1978;width:270;height:180" arcsize="10923f"/>
                  <v:roundrect id="_x0000_s1139" style="position:absolute;left:7367;top:1978;width:270;height:180" arcsize="10923f"/>
                </v:group>
              </w:pict>
            </w:r>
          </w:p>
          <w:p w:rsidR="00155FEB" w:rsidRPr="00F97437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FEB" w:rsidRPr="00F97437" w:rsidTr="00155FEB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155FEB" w:rsidRPr="00F97437" w:rsidRDefault="00155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505" w:type="dxa"/>
            <w:tcBorders>
              <w:top w:val="single" w:sz="4" w:space="0" w:color="000000" w:themeColor="text1"/>
            </w:tcBorders>
          </w:tcPr>
          <w:p w:rsidR="00155FEB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8 conducts surveys on the four subjects, listed below. Which survey is an example of collecting quantitative discrete data;</w:t>
            </w:r>
          </w:p>
          <w:p w:rsidR="00155FEB" w:rsidRDefault="00A87343" w:rsidP="00A8734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 w14:anchorId="0EBF6BF5">
                <v:group id="_x0000_s1131" style="position:absolute;margin-left:27pt;margin-top:7.7pt;width:13.5pt;height:69pt;z-index:251672064" coordorigin="3420,8403" coordsize="270,1380">
                  <v:roundrect id="_x0000_s1132" style="position:absolute;left:3420;top:8403;width:270;height:180" arcsize="10923f"/>
                  <v:roundrect id="_x0000_s1133" style="position:absolute;left:3420;top:8778;width:270;height:180" arcsize="10923f"/>
                  <v:roundrect id="_x0000_s1134" style="position:absolute;left:3420;top:9180;width:270;height:180" arcsize="10923f"/>
                  <v:roundrect id="_x0000_s1135" style="position:absolute;left:3420;top:9603;width:270;height:180" arcsize="10923f"/>
                </v:group>
              </w:pict>
            </w:r>
            <w:r w:rsidR="00155FE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The number of siblings of 100 children.</w:t>
            </w:r>
          </w:p>
          <w:p w:rsidR="00155FEB" w:rsidRDefault="00155FEB" w:rsidP="00A8734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The heights of 100 students.</w:t>
            </w:r>
          </w:p>
          <w:p w:rsidR="00155FEB" w:rsidRDefault="00155FEB" w:rsidP="00A8734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The names of 100 students.</w:t>
            </w:r>
          </w:p>
          <w:p w:rsidR="00155FEB" w:rsidRDefault="00155FEB" w:rsidP="00A8734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The favourite food of 100 students.</w:t>
            </w:r>
          </w:p>
          <w:p w:rsidR="00155FEB" w:rsidRPr="00F97437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FEB" w:rsidRPr="00F97437" w:rsidTr="00155FEB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  <w:tblCellMar>
            <w:top w:w="0" w:type="dxa"/>
          </w:tblCellMar>
        </w:tblPrEx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155FEB" w:rsidRPr="00F97437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left w:val="nil"/>
              <w:right w:val="nil"/>
            </w:tcBorders>
          </w:tcPr>
          <w:p w:rsidR="00155FEB" w:rsidRDefault="00607AF7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27 – 30</w:t>
            </w:r>
            <w:r w:rsidR="00155FEB">
              <w:rPr>
                <w:rFonts w:ascii="Times New Roman" w:hAnsi="Times New Roman" w:cs="Times New Roman"/>
                <w:sz w:val="24"/>
                <w:szCs w:val="24"/>
              </w:rPr>
              <w:t xml:space="preserve"> refer to the stem and leaf plot below, which was drawn when a sample of people were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sked their mass in kilograms</w:t>
            </w:r>
            <w:r w:rsidR="00155FE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55FEB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1350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CellMar>
                <w:top w:w="113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"/>
              <w:gridCol w:w="567"/>
              <w:gridCol w:w="556"/>
              <w:gridCol w:w="567"/>
              <w:gridCol w:w="565"/>
              <w:gridCol w:w="548"/>
              <w:gridCol w:w="553"/>
              <w:gridCol w:w="545"/>
            </w:tblGrid>
            <w:tr w:rsidR="00155FEB" w:rsidRPr="004A01CC" w:rsidTr="00A87343">
              <w:trPr>
                <w:cantSplit/>
                <w:trHeight w:val="283"/>
              </w:trPr>
              <w:tc>
                <w:tcPr>
                  <w:tcW w:w="839" w:type="dxa"/>
                  <w:tcBorders>
                    <w:top w:val="nil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Stem</w:t>
                  </w:r>
                </w:p>
              </w:tc>
              <w:tc>
                <w:tcPr>
                  <w:tcW w:w="3901" w:type="dxa"/>
                  <w:gridSpan w:val="7"/>
                  <w:tcBorders>
                    <w:top w:val="nil"/>
                    <w:left w:val="single" w:sz="4" w:space="0" w:color="000000" w:themeColor="text1"/>
                    <w:bottom w:val="single" w:sz="4" w:space="0" w:color="000000" w:themeColor="text1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Leaf</w:t>
                  </w:r>
                </w:p>
              </w:tc>
            </w:tr>
            <w:tr w:rsidR="00155FEB" w:rsidRPr="004A01CC" w:rsidTr="00A87343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bottom w:val="nil"/>
                    <w:right w:val="single" w:sz="4" w:space="0" w:color="000000" w:themeColor="text1"/>
                  </w:tcBorders>
                  <w:vAlign w:val="center"/>
                </w:tcPr>
                <w:p w:rsidR="00155FEB" w:rsidRPr="004A01CC" w:rsidRDefault="00607AF7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 w:themeColor="text1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65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48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53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45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55FEB" w:rsidRPr="004A01CC" w:rsidTr="00A87343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bottom w:val="nil"/>
                    <w:right w:val="single" w:sz="4" w:space="0" w:color="000000" w:themeColor="text1"/>
                  </w:tcBorders>
                  <w:vAlign w:val="center"/>
                </w:tcPr>
                <w:p w:rsidR="00155FEB" w:rsidRPr="004A01CC" w:rsidRDefault="00607AF7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 w:themeColor="text1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607AF7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65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48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53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45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55FEB" w:rsidRPr="004A01CC" w:rsidTr="00A87343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bottom w:val="nil"/>
                    <w:right w:val="single" w:sz="4" w:space="0" w:color="000000" w:themeColor="text1"/>
                  </w:tcBorders>
                  <w:vAlign w:val="center"/>
                </w:tcPr>
                <w:p w:rsidR="00155FEB" w:rsidRPr="004A01CC" w:rsidRDefault="00607AF7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 w:themeColor="text1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65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607AF7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48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53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45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</w:tr>
            <w:tr w:rsidR="00155FEB" w:rsidRPr="004A01CC" w:rsidTr="00A87343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bottom w:val="nil"/>
                    <w:right w:val="single" w:sz="4" w:space="0" w:color="000000" w:themeColor="text1"/>
                  </w:tcBorders>
                  <w:vAlign w:val="center"/>
                </w:tcPr>
                <w:p w:rsidR="00155FEB" w:rsidRPr="004A01CC" w:rsidRDefault="00607AF7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 w:themeColor="text1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56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565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548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53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45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55FEB" w:rsidRPr="004A01CC" w:rsidTr="00A87343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bottom w:val="nil"/>
                    <w:right w:val="single" w:sz="4" w:space="0" w:color="000000" w:themeColor="text1"/>
                  </w:tcBorders>
                  <w:vAlign w:val="center"/>
                </w:tcPr>
                <w:p w:rsidR="00155FEB" w:rsidRPr="004A01CC" w:rsidRDefault="00607AF7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 w:themeColor="text1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56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65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48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53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45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155FEB" w:rsidRPr="004A01CC" w:rsidTr="00A87343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bottom w:val="nil"/>
                    <w:right w:val="single" w:sz="4" w:space="0" w:color="000000" w:themeColor="text1"/>
                  </w:tcBorders>
                  <w:vAlign w:val="center"/>
                </w:tcPr>
                <w:p w:rsidR="00155FEB" w:rsidRPr="004A01CC" w:rsidRDefault="00607AF7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 w:themeColor="text1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65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48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53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45" w:type="dxa"/>
                  <w:tcBorders>
                    <w:top w:val="nil"/>
                    <w:bottom w:val="nil"/>
                  </w:tcBorders>
                  <w:vAlign w:val="center"/>
                </w:tcPr>
                <w:p w:rsidR="00155FEB" w:rsidRPr="004A01CC" w:rsidRDefault="00155FEB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607AF7" w:rsidRPr="00F97437" w:rsidRDefault="00607AF7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FEB" w:rsidRPr="00F97437" w:rsidTr="00155FEB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  <w:tblCellMar>
            <w:top w:w="0" w:type="dxa"/>
          </w:tblCellMar>
        </w:tblPrEx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155FEB" w:rsidRPr="00F97437" w:rsidRDefault="00607AF7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155FEB"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tcBorders>
              <w:left w:val="nil"/>
              <w:right w:val="nil"/>
            </w:tcBorders>
          </w:tcPr>
          <w:p w:rsidR="00155FEB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</w:t>
            </w:r>
            <w:r w:rsidR="00607AF7">
              <w:rPr>
                <w:rFonts w:ascii="Times New Roman" w:hAnsi="Times New Roman" w:cs="Times New Roman"/>
                <w:sz w:val="24"/>
                <w:szCs w:val="24"/>
              </w:rPr>
              <w:t xml:space="preserve"> people had a mass of 63 kg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155FEB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46" style="position:absolute;margin-left:130.15pt;margin-top:6.75pt;width:31.5pt;height:32.25pt;z-index:251675136"/>
              </w:pict>
            </w:r>
          </w:p>
          <w:p w:rsidR="00155FEB" w:rsidRPr="00D35A5C" w:rsidRDefault="00155FEB" w:rsidP="00A8734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people.</w:t>
            </w:r>
          </w:p>
          <w:p w:rsidR="00155FEB" w:rsidRPr="00F97437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FEB" w:rsidRPr="00F97437" w:rsidTr="00155FEB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  <w:tblCellMar>
            <w:top w:w="0" w:type="dxa"/>
          </w:tblCellMar>
        </w:tblPrEx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155FEB" w:rsidRPr="00F97437" w:rsidRDefault="00607AF7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155FEB"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tcBorders>
              <w:left w:val="nil"/>
              <w:right w:val="nil"/>
            </w:tcBorders>
          </w:tcPr>
          <w:p w:rsidR="00155FEB" w:rsidRDefault="00607AF7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mass</w:t>
            </w:r>
            <w:r w:rsidR="00155FEB">
              <w:rPr>
                <w:rFonts w:ascii="Times New Roman" w:hAnsi="Times New Roman" w:cs="Times New Roman"/>
                <w:sz w:val="24"/>
                <w:szCs w:val="24"/>
              </w:rPr>
              <w:t xml:space="preserve"> was most common?</w:t>
            </w:r>
          </w:p>
          <w:p w:rsidR="00155FEB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47" style="position:absolute;margin-left:101.65pt;margin-top:4.95pt;width:59.25pt;height:34.5pt;z-index:251676160"/>
              </w:pict>
            </w:r>
          </w:p>
          <w:p w:rsidR="00155FEB" w:rsidRPr="00D35A5C" w:rsidRDefault="00155FEB" w:rsidP="00A8734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</w:t>
            </w:r>
            <w:r w:rsidR="00607AF7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kg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:rsidR="00155FEB" w:rsidRPr="00F97437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FEB" w:rsidRPr="00F97437" w:rsidTr="00155FEB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  <w:tblCellMar>
            <w:top w:w="0" w:type="dxa"/>
          </w:tblCellMar>
        </w:tblPrEx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155FEB" w:rsidRPr="00F97437" w:rsidRDefault="00607AF7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155FEB"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tcBorders>
              <w:left w:val="nil"/>
              <w:right w:val="nil"/>
            </w:tcBorders>
          </w:tcPr>
          <w:p w:rsidR="00155FEB" w:rsidRDefault="00607AF7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greatest mass</w:t>
            </w:r>
            <w:r w:rsidR="00155FEB">
              <w:rPr>
                <w:rFonts w:ascii="Times New Roman" w:hAnsi="Times New Roman" w:cs="Times New Roman"/>
                <w:sz w:val="24"/>
                <w:szCs w:val="24"/>
              </w:rPr>
              <w:t xml:space="preserve"> recorded?</w:t>
            </w:r>
          </w:p>
          <w:p w:rsidR="00155FEB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48" style="position:absolute;margin-left:103.15pt;margin-top:5.45pt;width:58.5pt;height:32.25pt;z-index:251677184"/>
              </w:pict>
            </w:r>
          </w:p>
          <w:p w:rsidR="00155FEB" w:rsidRPr="00D35A5C" w:rsidRDefault="00155FEB" w:rsidP="00A8734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</w:t>
            </w:r>
            <w:r w:rsidR="00607AF7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kg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:rsidR="00155FEB" w:rsidRPr="00F97437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55FEB" w:rsidRPr="00F97437" w:rsidTr="00155FEB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  <w:tblCellMar>
            <w:top w:w="0" w:type="dxa"/>
          </w:tblCellMar>
        </w:tblPrEx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155FEB" w:rsidRPr="00F97437" w:rsidRDefault="00607AF7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155FEB"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tcBorders>
              <w:left w:val="nil"/>
              <w:right w:val="nil"/>
            </w:tcBorders>
          </w:tcPr>
          <w:p w:rsidR="00155FEB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</w:t>
            </w:r>
            <w:r w:rsidR="00607AF7">
              <w:rPr>
                <w:rFonts w:ascii="Times New Roman" w:hAnsi="Times New Roman" w:cs="Times New Roman"/>
                <w:sz w:val="24"/>
                <w:szCs w:val="24"/>
              </w:rPr>
              <w:t xml:space="preserve"> the difference between the heavi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est and </w:t>
            </w:r>
            <w:r w:rsidR="00607AF7">
              <w:rPr>
                <w:rFonts w:ascii="Times New Roman" w:hAnsi="Times New Roman" w:cs="Times New Roman"/>
                <w:sz w:val="24"/>
                <w:szCs w:val="24"/>
              </w:rPr>
              <w:t>lightest masses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155FEB" w:rsidRDefault="00607AF7" w:rsidP="003E50F2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5.0 kg                          5.3 kg</w:t>
            </w:r>
            <w:r w:rsidR="00155FE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3E50F2">
              <w:rPr>
                <w:rFonts w:ascii="Times New Roman" w:hAnsi="Times New Roman" w:cs="Times New Roman"/>
                <w:sz w:val="24"/>
                <w:szCs w:val="24"/>
              </w:rPr>
              <w:t>50 kg</w:t>
            </w:r>
            <w:r w:rsidR="00155FEB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</w:t>
            </w:r>
            <w:r w:rsidR="003E50F2">
              <w:rPr>
                <w:rFonts w:ascii="Times New Roman" w:hAnsi="Times New Roman" w:cs="Times New Roman"/>
                <w:sz w:val="24"/>
                <w:szCs w:val="24"/>
              </w:rPr>
              <w:t xml:space="preserve">  53 kg</w:t>
            </w:r>
          </w:p>
          <w:p w:rsidR="003E50F2" w:rsidRDefault="00A87343" w:rsidP="003E50F2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54" style="position:absolute;margin-left:17.75pt;margin-top:2.7pt;width:343.5pt;height:9pt;z-index:251678208" coordorigin="2430,3420" coordsize="6870,180">
                  <v:roundrect id="_x0000_s1155" style="position:absolute;left:9030;top:3420;width:270;height:180" arcsize="10923f"/>
                  <v:roundrect id="_x0000_s1156" style="position:absolute;left:2430;top:3420;width:270;height:180" arcsize="10923f"/>
                  <v:roundrect id="_x0000_s1157" style="position:absolute;left:4580;top:3420;width:270;height:180" arcsize="10923f"/>
                  <v:roundrect id="_x0000_s1158" style="position:absolute;left:6780;top:3420;width:270;height:180" arcsize="10923f"/>
                </v:group>
              </w:pict>
            </w:r>
          </w:p>
          <w:p w:rsidR="00155FEB" w:rsidRPr="00F97437" w:rsidRDefault="00155FEB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7343" w:rsidRDefault="00A87343"/>
    <w:p w:rsidR="00A87343" w:rsidRDefault="00A87343">
      <w:r>
        <w:br w:type="page"/>
      </w:r>
    </w:p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A87343" w:rsidTr="00A87343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A87343" w:rsidRDefault="00A87343" w:rsidP="00A873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584CAA"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Year</w:t>
            </w:r>
          </w:p>
          <w:p w:rsidR="00A87343" w:rsidRDefault="00A87343" w:rsidP="00A873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  <w:p w:rsidR="00A87343" w:rsidRPr="00584CAA" w:rsidRDefault="00A87343" w:rsidP="00A873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A87343" w:rsidRDefault="00A87343" w:rsidP="00A873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Test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A87343" w:rsidRDefault="00A87343" w:rsidP="00A873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A87343" w:rsidRDefault="00A87343" w:rsidP="00A873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Graphs, Tables and Charts</w:t>
            </w:r>
          </w:p>
          <w:p w:rsidR="00A87343" w:rsidRPr="00584CAA" w:rsidRDefault="00A87343" w:rsidP="00A87343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A87343" w:rsidRDefault="00A87343" w:rsidP="00A87343"/>
          <w:p w:rsidR="00A87343" w:rsidRDefault="00A87343" w:rsidP="00A87343">
            <w:pPr>
              <w:tabs>
                <w:tab w:val="left" w:pos="1350"/>
              </w:tabs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Non Calculator </w:t>
            </w:r>
          </w:p>
          <w:p w:rsidR="00A87343" w:rsidRPr="00FD21AC" w:rsidRDefault="00A87343" w:rsidP="00A87343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32"/>
                <w:szCs w:val="32"/>
              </w:rPr>
              <w:t>Test</w:t>
            </w:r>
          </w:p>
        </w:tc>
      </w:tr>
      <w:tr w:rsidR="00A87343" w:rsidTr="00A87343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A87343" w:rsidRPr="00584CAA" w:rsidRDefault="00A87343" w:rsidP="00A87343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A87343" w:rsidRPr="00A87343" w:rsidRDefault="00A87343" w:rsidP="00A87343">
            <w:pPr>
              <w:jc w:val="center"/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52"/>
                <w:szCs w:val="52"/>
              </w:rPr>
              <w:t>ANSWERS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A87343" w:rsidRDefault="00A87343" w:rsidP="00A87343"/>
          <w:p w:rsidR="00A87343" w:rsidRDefault="00A87343" w:rsidP="00A87343"/>
        </w:tc>
      </w:tr>
    </w:tbl>
    <w:p w:rsidR="00A87343" w:rsidRDefault="00A87343" w:rsidP="00A87343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A87343" w:rsidRPr="003310B8" w:rsidTr="00A87343">
        <w:trPr>
          <w:cantSplit/>
        </w:trPr>
        <w:tc>
          <w:tcPr>
            <w:tcW w:w="9180" w:type="dxa"/>
            <w:gridSpan w:val="2"/>
            <w:tcBorders>
              <w:top w:val="nil"/>
              <w:bottom w:val="nil"/>
            </w:tcBorders>
            <w:vAlign w:val="center"/>
          </w:tcPr>
          <w:p w:rsidR="00A87343" w:rsidRDefault="00A87343" w:rsidP="00A87343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Answer all questions in the spaces provided on this test paper by </w:t>
            </w:r>
          </w:p>
          <w:p w:rsidR="00A87343" w:rsidRDefault="00A87343" w:rsidP="00A87343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Writing the answer in the box provided.</w:t>
            </w:r>
          </w:p>
          <w:p w:rsidR="00A87343" w:rsidRDefault="00A87343" w:rsidP="00A87343">
            <w:pPr>
              <w:ind w:firstLine="1418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or</w:t>
            </w:r>
          </w:p>
          <w:p w:rsidR="00A87343" w:rsidRDefault="00A87343" w:rsidP="00A87343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Shading in the bubble for the correct answer from the four choices provided. </w:t>
            </w:r>
          </w:p>
          <w:p w:rsidR="00A87343" w:rsidRDefault="00A87343" w:rsidP="00A87343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or </w:t>
            </w:r>
          </w:p>
          <w:p w:rsidR="00A87343" w:rsidRDefault="00A87343" w:rsidP="00A87343">
            <w:pPr>
              <w:ind w:firstLine="993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Accurately completing a graph using the appropriate instruments.</w:t>
            </w:r>
          </w:p>
          <w:p w:rsidR="00A87343" w:rsidRPr="003310B8" w:rsidRDefault="00A87343" w:rsidP="00A87343">
            <w:pPr>
              <w:ind w:firstLine="567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Show any working out on the test paper. </w:t>
            </w: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Questions 1 –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4  refer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the column graph below which shows the number of books that the members of the Mystery Book Club own.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shape id="_x0000_s1173" type="#_x0000_t202" style="position:absolute;margin-left:8.25pt;margin-top:42.85pt;width:26pt;height:134.75pt;z-index:25168332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 stroked="f">
                  <v:textbox style="layout-flow:vertical;mso-layout-flow-alt:bottom-to-top">
                    <w:txbxContent>
                      <w:p w:rsidR="00A87343" w:rsidRDefault="00A87343" w:rsidP="00A87343">
                        <w:r>
                          <w:t>Number of Books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</w:t>
            </w:r>
            <w:r>
              <w:rPr>
                <w:noProof/>
                <w:lang w:eastAsia="en-AU"/>
              </w:rPr>
              <w:drawing>
                <wp:inline distT="0" distB="0" distL="0" distR="0" wp14:anchorId="431619E5" wp14:editId="41EC3265">
                  <wp:extent cx="4572000" cy="2743200"/>
                  <wp:effectExtent l="0" t="0" r="0" b="0"/>
                  <wp:docPr id="2" name="Chart 2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3"/>
                    </a:graphicData>
                  </a:graphic>
                </wp:inline>
              </w:drawing>
            </w:r>
          </w:p>
          <w:p w:rsidR="00A87343" w:rsidRPr="00B17C90" w:rsidRDefault="00A87343" w:rsidP="00A87343">
            <w:pPr>
              <w:rPr>
                <w:rFonts w:cstheme="minorHAnsi"/>
                <w:sz w:val="24"/>
                <w:szCs w:val="24"/>
              </w:rPr>
            </w:pPr>
            <w:r w:rsidRPr="00B17C90">
              <w:rPr>
                <w:rFonts w:cstheme="minorHAnsi"/>
                <w:sz w:val="24"/>
                <w:szCs w:val="24"/>
              </w:rPr>
              <w:t xml:space="preserve">                     </w:t>
            </w:r>
            <w:r>
              <w:rPr>
                <w:rFonts w:cstheme="minorHAnsi"/>
                <w:sz w:val="24"/>
                <w:szCs w:val="24"/>
              </w:rPr>
              <w:t xml:space="preserve">                                    </w:t>
            </w:r>
            <w:r w:rsidRPr="00B17C90">
              <w:rPr>
                <w:rFonts w:cstheme="minorHAnsi"/>
                <w:sz w:val="24"/>
                <w:szCs w:val="24"/>
              </w:rPr>
              <w:t>Club</w:t>
            </w:r>
            <w:r>
              <w:rPr>
                <w:rFonts w:cstheme="minorHAnsi"/>
                <w:sz w:val="24"/>
                <w:szCs w:val="24"/>
              </w:rPr>
              <w:t xml:space="preserve">  Member</w:t>
            </w: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books does Ray own?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75" style="position:absolute;margin-left:190.5pt;margin-top:.95pt;width:59.25pt;height:31.5pt;z-index:251685376">
                  <v:textbox>
                    <w:txbxContent>
                      <w:p w:rsidR="00A87343" w:rsidRDefault="00A87343">
                        <w:r>
                          <w:t xml:space="preserve"> </w:t>
                        </w:r>
                        <w:r w:rsidRPr="00A87343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39" type="#_x0000_t75" style="width:25.5pt;height:22.5pt" o:ole="">
                              <v:imagedata r:id="rId24" o:title=""/>
                            </v:shape>
                            <o:OLEObject Type="Embed" ProgID="FXE300.Equation" ShapeID="_x0000_i1039" DrawAspect="Content" ObjectID="_1392492655" r:id="rId25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 any two members have the same number of books?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76" style="position:absolute;margin-left:190.5pt;margin-top:1.25pt;width:59.25pt;height:31.5pt;z-index:251686400">
                  <v:textbox>
                    <w:txbxContent>
                      <w:p w:rsidR="00A87343" w:rsidRDefault="00A87343">
                        <w:r>
                          <w:t xml:space="preserve"> </w:t>
                        </w:r>
                        <w:r w:rsidRPr="00A87343">
                          <w:rPr>
                            <w:color w:val="FF0000"/>
                            <w:position w:val="-10"/>
                          </w:rPr>
                          <w:object w:dxaOrig="595" w:dyaOrig="456">
                            <v:shape id="_x0000_i1040" type="#_x0000_t75" style="width:30pt;height:22.5pt" o:ole="">
                              <v:imagedata r:id="rId26" o:title=""/>
                            </v:shape>
                            <o:OLEObject Type="Embed" ProgID="FXE300.Equation" ShapeID="_x0000_i1040" DrawAspect="Content" ObjectID="_1392492656" r:id="rId27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8505" w:type="dxa"/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David has more books than Murray. How many more?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77" style="position:absolute;margin-left:177.75pt;margin-top:4.7pt;width:59.25pt;height:31.5pt;z-index:251687424"/>
              </w:pic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books do the members of the club own altogether?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78" style="position:absolute;margin-left:174pt;margin-top:5.75pt;width:59.25pt;height:31.5pt;z-index:251688448"/>
              </w:pic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A87343" w:rsidRDefault="00A87343" w:rsidP="00A87343">
            <w:pPr>
              <w:ind w:right="527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54" type="#_x0000_t75" style="position:absolute;margin-left:192.75pt;margin-top:4.95pt;width:179.85pt;height:179.7pt;z-index:251719168;mso-position-horizontal-relative:text;mso-position-vertical-relative:text">
                  <v:imagedata r:id="rId9" o:title=""/>
                </v:shape>
                <o:OLEObject Type="Embed" ProgID="FXDraw3.Document" ShapeID="_x0000_s1254" DrawAspect="Content" ObjectID="_1392492657" r:id="rId28"/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Questions 5 -8 refer to the sector graph showing the amount of money spent on advertising in different media by a large company.  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8505" w:type="dxa"/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media took a quarter of the company’s spending on advertising?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Internet                       Newspapers                   Radio                              TV</w:t>
            </w: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79" style="position:absolute;margin-left:16.75pt;margin-top:1.6pt;width:343.5pt;height:9pt;z-index:251689472" coordorigin="2430,3420" coordsize="6870,180">
                  <v:roundrect id="_x0000_s1180" style="position:absolute;left:9030;top:3420;width:270;height:180" arcsize="10923f"/>
                  <v:roundrect id="_x0000_s1181" style="position:absolute;left:2430;top:3420;width:270;height:180;mso-position-horizontal:absolute" arcsize="10923f" fillcolor="black [3213]"/>
                  <v:roundrect id="_x0000_s1182" style="position:absolute;left:4580;top:3420;width:270;height:180" arcsize="10923f"/>
                  <v:roundrect id="_x0000_s1183" style="position:absolute;left:6780;top:3420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6.</w:t>
            </w:r>
          </w:p>
        </w:tc>
        <w:tc>
          <w:tcPr>
            <w:tcW w:w="8505" w:type="dxa"/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two media had equal fractions of the total spending on advertising?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85" style="position:absolute;margin-left:185.35pt;margin-top:12.25pt;width:117.65pt;height:22.5pt;z-index:251691520">
                  <v:textbox>
                    <w:txbxContent>
                      <w:p w:rsidR="00A87343" w:rsidRPr="00A87343" w:rsidRDefault="00A87343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RADIO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84" style="position:absolute;margin-left:30.1pt;margin-top:12.25pt;width:117.65pt;height:22.5pt;z-index:251690496">
                  <v:textbox>
                    <w:txbxContent>
                      <w:p w:rsidR="00A87343" w:rsidRPr="00A87343" w:rsidRDefault="00A87343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NEWSPAPERS</w:t>
                        </w:r>
                      </w:p>
                    </w:txbxContent>
                  </v:textbox>
                </v:rect>
              </w:pict>
            </w:r>
          </w:p>
          <w:p w:rsidR="00A87343" w:rsidRPr="003C27CE" w:rsidRDefault="00A87343" w:rsidP="00A873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and </w:t>
            </w: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8505" w:type="dxa"/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fraction of the advertising was spent on TV?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86" style="position:absolute;margin-left:199.5pt;margin-top:7.35pt;width:48.25pt;height:52.8pt;z-index:251692544" coordorigin="4575,8730" coordsize="765,975">
                  <v:rect id="_x0000_s1187" style="position:absolute;left:4710;top:8730;width:510;height:447">
                    <v:textbox>
                      <w:txbxContent>
                        <w:p w:rsidR="00A87343" w:rsidRPr="00A87343" w:rsidRDefault="00A8734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A87343">
                            <w:rPr>
                              <w:sz w:val="28"/>
                              <w:szCs w:val="28"/>
                            </w:rPr>
                            <w:t>7</w:t>
                          </w:r>
                        </w:p>
                      </w:txbxContent>
                    </v:textbox>
                  </v:rect>
                  <v:rect id="_x0000_s1188" style="position:absolute;left:4710;top:9282;width:510;height:423">
                    <v:textbox>
                      <w:txbxContent>
                        <w:p w:rsidR="00A87343" w:rsidRPr="00A87343" w:rsidRDefault="00A87343">
                          <w:pPr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20</w:t>
                          </w:r>
                        </w:p>
                      </w:txbxContent>
                    </v:textbox>
                  </v:rect>
                  <v:shape id="_x0000_s1189" type="#_x0000_t32" style="position:absolute;left:4575;top:9226;width:765;height:0;mso-position-vertical:absolute" o:connectortype="straight" strokeweight="1.5pt"/>
                </v:group>
              </w:pic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602E8A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602E8A">
              <w:rPr>
                <w:rFonts w:ascii="Times New Roman" w:hAnsi="Times New Roman" w:cs="Times New Roman"/>
                <w:sz w:val="32"/>
                <w:szCs w:val="32"/>
              </w:rPr>
              <w:t>Accept answers around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02E8A">
              <w:rPr>
                <w:rFonts w:ascii="Times New Roman" w:hAnsi="Times New Roman" w:cs="Times New Roman"/>
                <w:color w:val="FF0000"/>
                <w:position w:val="-24"/>
                <w:sz w:val="24"/>
                <w:szCs w:val="24"/>
              </w:rPr>
              <w:object w:dxaOrig="467" w:dyaOrig="890">
                <v:shape id="_x0000_i1035" type="#_x0000_t75" style="width:15.75pt;height:30pt" o:ole="">
                  <v:imagedata r:id="rId29" o:title=""/>
                </v:shape>
                <o:OLEObject Type="Embed" ProgID="FXE300.Equation" ShapeID="_x0000_i1035" DrawAspect="Content" ObjectID="_1392492646" r:id="rId30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$24 million dollars was spent on advertising by the company.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much of this was spent on Magazine advertising?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90" style="position:absolute;margin-left:142.5pt;margin-top:8.1pt;width:57pt;height:26.25pt;z-index:251693568">
                  <v:textbox>
                    <w:txbxContent>
                      <w:p w:rsidR="00602E8A" w:rsidRDefault="00602E8A">
                        <w:r>
                          <w:t xml:space="preserve"> </w:t>
                        </w:r>
                        <w:r w:rsidRPr="00602E8A">
                          <w:rPr>
                            <w:color w:val="FF0000"/>
                            <w:position w:val="-10"/>
                          </w:rPr>
                          <w:object w:dxaOrig="607" w:dyaOrig="456">
                            <v:shape id="_x0000_i1042" type="#_x0000_t75" style="width:30pt;height:22.5pt" o:ole="">
                              <v:imagedata r:id="rId31" o:title=""/>
                            </v:shape>
                            <o:OLEObject Type="Embed" ProgID="FXE300.Equation" ShapeID="_x0000_i1042" DrawAspect="Content" ObjectID="_1392492658" r:id="rId32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A87343" w:rsidRPr="007C2CA5" w:rsidRDefault="00A87343" w:rsidP="00A87343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$                 </w:t>
            </w:r>
            <w:proofErr w:type="gramStart"/>
            <w:r>
              <w:rPr>
                <w:rFonts w:ascii="Times New Roman" w:hAnsi="Times New Roman" w:cs="Times New Roman"/>
                <w:sz w:val="32"/>
                <w:szCs w:val="32"/>
              </w:rPr>
              <w:t>million</w:t>
            </w:r>
            <w:proofErr w:type="gramEnd"/>
            <w:r>
              <w:rPr>
                <w:rFonts w:ascii="Times New Roman" w:hAnsi="Times New Roman" w:cs="Times New Roman"/>
                <w:sz w:val="32"/>
                <w:szCs w:val="32"/>
              </w:rPr>
              <w:t>.</w:t>
            </w: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9 – 12 refer to the line graph which shows the temperature at Milltown over a period of 24 hours.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shape id="_x0000_s1255" type="#_x0000_t202" style="position:absolute;margin-left:28.55pt;margin-top:192.8pt;width:381.7pt;height:38.25pt;z-index:251720192;visibility:visible;mso-wrap-distance-left:9pt;mso-wrap-distance-top:0;mso-wrap-distance-right:9pt;mso-wrap-distance-bottom:0;mso-position-horizontal-relative:text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tGKKQIAAE4EAAAOAAAAZHJzL2Uyb0RvYy54bWysVNtu2zAMfR+wfxD0vthxnDYx4hRdugwD&#10;ugvQ7gNkWY6FyaImKbGzry8lp2l2exnmB4EUqUPykPTqZugUOQjrJOiSTicpJUJzqKXelfTr4/bN&#10;ghLnma6ZAi1KehSO3qxfv1r1phAZtKBqYQmCaFf0pqSt96ZIEsdb0TE3ASM0GhuwHfOo2l1SW9Yj&#10;eqeSLE2vkh5sbSxw4Rze3o1Guo74TSO4/9w0TniiSoq5+XjaeFbhTNYrVuwsM63kpzTYP2TRMakx&#10;6BnqjnlG9lb+BtVJbsFB4yccugSaRnIRa8Bqpukv1Ty0zIhYC5LjzJkm9/9g+afDF0tkXdJZek2J&#10;Zh026VEMnryFgWSBn964At0eDDr6Aa+xz7FWZ+6Bf3NEw6ZleidurYW+FazG/KbhZXLxdMRxAaTq&#10;P0KNYdjeQwQaGtsF8pAOgujYp+O5NyEVjpfZ7DrPruaUcLRN83S2XMxjDFY8PzfW+fcCOhKEklps&#10;foRnh3vnQzqseHYJ0RwoWW+lUlGxu2qjLDkwHJRt/E7oP7kpTfqSLufZfGTgrxBp/P4E0UmPE69k&#10;V9LF2YkVgbd3uo7z6JlUo4wpK30iMnA3suiHaog9y0OAQHIF9RGZtTAOOC4kCi3YH5T0ONwldd/3&#10;zApK1AeN3VlO8zxsQ1Ty+XWGir20VJcWpjlCldRTMoobHzco8mZusYtbGfl9yeSUMg5tpP20YGEr&#10;LvXo9fIbWD8B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SX7RiikCAABOBAAADgAAAAAAAAAAAAAAAAAuAgAAZHJzL2Uyb0Rv&#10;Yy54bWxQSwECLQAUAAYACAAAACEA/S8y1tsAAAAFAQAADwAAAAAAAAAAAAAAAACDBAAAZHJzL2Rv&#10;d25yZXYueG1sUEsFBgAAAAAEAAQA8wAAAIsFAAAAAA==&#10;" stroked="f">
                  <v:textbox inset="0,0,0,0">
                    <w:txbxContent>
                      <w:p w:rsidR="00A87343" w:rsidRDefault="00A87343" w:rsidP="00A87343">
                        <w:pPr>
                          <w:spacing w:after="0" w:line="240" w:lineRule="auto"/>
                        </w:pPr>
                        <w:r>
                          <w:t xml:space="preserve">  12         2          4          6         8         10      12         2         4          6          8        10       12</w:t>
                        </w:r>
                      </w:p>
                      <w:p w:rsidR="00A87343" w:rsidRDefault="00A87343" w:rsidP="00A87343">
                        <w:pPr>
                          <w:spacing w:after="0" w:line="240" w:lineRule="auto"/>
                        </w:pPr>
                        <w:r>
                          <w:t xml:space="preserve">                                   </w:t>
                        </w:r>
                        <w:proofErr w:type="gramStart"/>
                        <w:r>
                          <w:t>am</w:t>
                        </w:r>
                        <w:proofErr w:type="gramEnd"/>
                        <w:r>
                          <w:t xml:space="preserve">                                                           pm   </w:t>
                        </w:r>
                      </w:p>
                      <w:p w:rsidR="00A87343" w:rsidRDefault="00A87343" w:rsidP="00A87343">
                        <w:pPr>
                          <w:spacing w:after="0" w:line="240" w:lineRule="auto"/>
                        </w:pPr>
                        <w:r>
                          <w:t xml:space="preserve">                                                                      Time    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object w:dxaOrig="10940" w:dyaOrig="3960">
                <v:shape id="_x0000_i1030" type="#_x0000_t75" style="width:409.5pt;height:225pt" o:ole="">
                  <v:imagedata r:id="rId11" o:title=""/>
                </v:shape>
                <o:OLEObject Type="Embed" ProgID="FXStat.V1" ShapeID="_x0000_i1030" DrawAspect="Content" ObjectID="_1392492647" r:id="rId33"/>
              </w:object>
            </w: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8505" w:type="dxa"/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01" style="position:absolute;margin-left:207.75pt;margin-top:-1.8pt;width:61.5pt;height:36.9pt;z-index:251696640;mso-position-horizontal-relative:text;mso-position-vertical-relative:text">
                  <v:textbox>
                    <w:txbxContent>
                      <w:p w:rsidR="00602E8A" w:rsidRDefault="00602E8A">
                        <w:r>
                          <w:t xml:space="preserve"> </w:t>
                        </w:r>
                        <w:r w:rsidRPr="00602E8A">
                          <w:rPr>
                            <w:color w:val="FF0000"/>
                            <w:position w:val="-10"/>
                          </w:rPr>
                          <w:object w:dxaOrig="667" w:dyaOrig="542">
                            <v:shape id="_x0000_i1043" type="#_x0000_t75" style="width:33pt;height:27pt" o:ole="">
                              <v:imagedata r:id="rId34" o:title=""/>
                            </v:shape>
                            <o:OLEObject Type="Embed" ProgID="FXE300.Equation" ShapeID="_x0000_i1043" DrawAspect="Content" ObjectID="_1392492659" r:id="rId35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What is the temperature at 6 pm?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8505" w:type="dxa"/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 what times is the temperature 15</w:t>
            </w:r>
            <w:r w:rsidRPr="00021E9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8 am and 7 pm          9 am and 7 pm             8 am and 9 pm              9 am and 9 pm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96" style="position:absolute;margin-left:27.85pt;margin-top:3.95pt;width:343.5pt;height:9pt;z-index:251695616" coordorigin="2430,3420" coordsize="6870,180">
                  <v:roundrect id="_x0000_s1197" style="position:absolute;left:9030;top:3420;width:270;height:180" arcsize="10923f"/>
                  <v:roundrect id="_x0000_s1198" style="position:absolute;left:2430;top:3420;width:270;height:180" arcsize="10923f"/>
                  <v:roundrect id="_x0000_s1199" style="position:absolute;left:4580;top:3420;width:270;height:180" arcsize="10923f" fillcolor="black [3213]"/>
                  <v:roundrect id="_x0000_s1200" style="position:absolute;left:6780;top:3420;width:270;height:180" arcsize="10923f"/>
                </v:group>
              </w:pict>
            </w: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temperature range is the difference between the maximum and minimum temperatures.</w:t>
            </w:r>
          </w:p>
          <w:p w:rsidR="00A87343" w:rsidRDefault="00602E8A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02" style="position:absolute;margin-left:208.6pt;margin-top:13.2pt;width:61.5pt;height:32.45pt;z-index:251697664">
                  <v:textbox>
                    <w:txbxContent>
                      <w:p w:rsidR="00602E8A" w:rsidRDefault="00602E8A">
                        <w:r>
                          <w:t xml:space="preserve"> </w:t>
                        </w:r>
                        <w:r w:rsidRPr="00602E8A">
                          <w:rPr>
                            <w:color w:val="FF0000"/>
                            <w:position w:val="-10"/>
                          </w:rPr>
                          <w:object w:dxaOrig="667" w:dyaOrig="542">
                            <v:shape id="_x0000_i1044" type="#_x0000_t75" style="width:33pt;height:27pt" o:ole="">
                              <v:imagedata r:id="rId36" o:title=""/>
                            </v:shape>
                            <o:OLEObject Type="Embed" ProgID="FXE300.Equation" ShapeID="_x0000_i1044" DrawAspect="Content" ObjectID="_1392492660" r:id="rId37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  <w:r w:rsidR="00A87343">
              <w:rPr>
                <w:rFonts w:ascii="Times New Roman" w:hAnsi="Times New Roman" w:cs="Times New Roman"/>
                <w:sz w:val="24"/>
                <w:szCs w:val="24"/>
              </w:rPr>
              <w:t>What is the temperature range for the day?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8505" w:type="dxa"/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hours is the temperature above 10</w:t>
            </w:r>
            <w:r w:rsidRPr="00021E9C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7 hours                       9 hours                        11 hours                      13 hours       </w:t>
            </w: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91" style="position:absolute;margin-left:27.85pt;margin-top:.35pt;width:343.5pt;height:9pt;z-index:251694592" coordorigin="2430,3420" coordsize="6870,180">
                  <v:roundrect id="_x0000_s1192" style="position:absolute;left:9030;top:3420;width:270;height:180" arcsize="10923f" fillcolor="black [3213]"/>
                  <v:roundrect id="_x0000_s1193" style="position:absolute;left:2430;top:3420;width:270;height:180" arcsize="10923f"/>
                  <v:roundrect id="_x0000_s1194" style="position:absolute;left:4580;top:3420;width:270;height:180" arcsize="10923f"/>
                  <v:roundrect id="_x0000_s1195" style="position:absolute;left:6780;top:3420;width:270;height:180" arcsize="10923f"/>
                </v:group>
              </w:pict>
            </w: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13 to 16 refer to the graph below.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03" type="#_x0000_t75" style="position:absolute;margin-left:28.6pt;margin-top:3.95pt;width:377.2pt;height:282.85pt;z-index:251698688;mso-position-horizontal-relative:text;mso-position-vertical-relative:text">
                  <v:imagedata r:id="rId13" o:title="" cropbottom="1595f"/>
                </v:shape>
                <o:OLEObject Type="Embed" ProgID="FXDraw3.Document" ShapeID="_x0000_s1203" DrawAspect="Content" ObjectID="_1392492661" r:id="rId38"/>
              </w:pic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shape id="_x0000_s1216" type="#_x0000_t202" style="position:absolute;margin-left:192.8pt;margin-top:10.1pt;width:29.2pt;height:17.8pt;z-index:251703808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BNLKAIAAE4EAAAOAAAAZHJzL2Uyb0RvYy54bWysVNtu2zAMfR+wfxD0vthxkiYx4hRdugwD&#10;ugvQ7gMYWY6F6TZJid19fSk5TbPbyzA/CKRIHZKHpFfXvZLkyJ0XRld0PMop4ZqZWuh9Rb8+bN8s&#10;KPEBdA3SaF7RR+7p9fr1q1VnS16Y1siaO4Ig2pedrWgbgi2zzLOWK/AjY7lGY2OcgoCq22e1gw7R&#10;lcyKPL/KOuNq6wzj3uPt7WCk64TfNJyFz03jeSCyophbSKdL5y6e2XoF5d6BbQU7pQH/kIUCoTHo&#10;GeoWApCDE79BKcGc8aYJI2ZUZppGMJ5qwGrG+S/V3LdgeaoFyfH2TJP/f7Ds0/GLI6Ku6CSfU6JB&#10;YZMeeB/IW9OTIvLTWV+i271Fx9DjNfY51ertnWHfPNFm04Le8xvnTNdyqDG/cXyZXTwdcHwE2XUf&#10;TY1h4BBMAuobpyJ5SAdBdOzT47k3MRWGl8VkPi2uZpQwtI2n+WS5mKUYUD4/t86H99woEoWKOmx+&#10;gofjnQ8xHSifXWI0b6Sot0LKpLj9biMdOQIOyjZ9J/Sf3KQmXUWXs2I2MPBXiDx9f4JQIuDES6Eq&#10;ujg7QRl5e6frNI8BhBxkTFnqE5GRu4HF0O/61LN5DBBJ3pn6EZl1ZhhwXEgUWuN+UNLhcFfUfz+A&#10;45TIDxq7sxxPp3EbkjKdzQtU3KVld2kBzRCqooGSQdyEtEGJN3uDXdyKxO9LJqeUcWgT7acFi1tx&#10;qSevl9/A+gkAAP//AwBQSwMEFAAGAAgAAAAhAP0vMtbbAAAABQEAAA8AAABkcnMvZG93bnJldi54&#10;bWxMj8FOwzAQRO9I/IO1SNyokxQVSONUVQTXSm2RuG7jbRKw1yF20vD3GC5wWWk0o5m3xWa2Rkw0&#10;+M6xgnSRgCCune64UfB6fLl7BOEDskbjmBR8kYdNeX1VYK7dhfc0HUIjYgn7HBW0IfS5lL5uyaJf&#10;uJ44emc3WAxRDo3UA15iuTUyS5KVtNhxXGixp6ql+uMwWgXjsdpO+yp7f5t2+n63ekaL5lOp25t5&#10;uwYRaA5/YfjBj+hQRqaTG1l7YRTER8Lvjd7yYfkE4qQgy9IUZFnI//TlNwAAAP//AwBQSwECLQAU&#10;AAYACAAAACEAtoM4kv4AAADhAQAAEwAAAAAAAAAAAAAAAAAAAAAAW0NvbnRlbnRfVHlwZXNdLnht&#10;bFBLAQItABQABgAIAAAAIQA4/SH/1gAAAJQBAAALAAAAAAAAAAAAAAAAAC8BAABfcmVscy8ucmVs&#10;c1BLAQItABQABgAIAAAAIQB+oBNLKAIAAE4EAAAOAAAAAAAAAAAAAAAAAC4CAABkcnMvZTJvRG9j&#10;LnhtbFBLAQItABQABgAIAAAAIQD9LzLW2wAAAAUBAAAPAAAAAAAAAAAAAAAAAIIEAABkcnMvZG93&#10;bnJldi54bWxQSwUGAAAAAAQABADzAAAAigUAAAAA&#10;" stroked="f">
                  <v:textbox inset="0,0,0,0">
                    <w:txbxContent>
                      <w:p w:rsidR="00A87343" w:rsidRPr="00F4780D" w:rsidRDefault="00A87343" w:rsidP="00A87343">
                        <w:pPr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>(</w:t>
                        </w:r>
                        <w:r w:rsidRPr="00F4780D">
                          <w:rPr>
                            <w:rFonts w:cstheme="minorHAnsi"/>
                            <w:sz w:val="28"/>
                            <w:szCs w:val="28"/>
                          </w:rPr>
                          <w:t>€</w:t>
                        </w:r>
                        <w:r>
                          <w:rPr>
                            <w:rFonts w:cstheme="minorHAnsi"/>
                            <w:sz w:val="28"/>
                            <w:szCs w:val="28"/>
                          </w:rPr>
                          <w:t>)</w:t>
                        </w:r>
                      </w:p>
                    </w:txbxContent>
                  </v:textbox>
                </v:shape>
              </w:pic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8505" w:type="dxa"/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value of $A32 is closest to 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€14.00                         €20.00                          €35.00                           €50.00</w:t>
            </w: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04" style="position:absolute;margin-left:15.1pt;margin-top:.3pt;width:343.5pt;height:9pt;z-index:251699712" coordorigin="2430,3420" coordsize="6870,180">
                  <v:roundrect id="_x0000_s1205" style="position:absolute;left:9030;top:3420;width:270;height:180" arcsize="10923f"/>
                  <v:roundrect id="_x0000_s1206" style="position:absolute;left:2430;top:3420;width:270;height:180" arcsize="10923f"/>
                  <v:roundrect id="_x0000_s1207" style="position:absolute;left:4580;top:3420;width:270;height:180;mso-position-vertical:absolute" arcsize="10923f" fillcolor="black [3213]"/>
                  <v:roundrect id="_x0000_s1208" style="position:absolute;left:6780;top:3420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8505" w:type="dxa"/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value of  €15 is closest to 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$22                              $24                               $25                                $28</w:t>
            </w: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09" style="position:absolute;margin-left:9.85pt;margin-top:-.3pt;width:343.5pt;height:9pt;z-index:251700736" coordorigin="2430,3420" coordsize="6870,180">
                  <v:roundrect id="_x0000_s1210" style="position:absolute;left:9030;top:3420;width:270;height:180" arcsize="10923f"/>
                  <v:roundrect id="_x0000_s1211" style="position:absolute;left:2430;top:3420;width:270;height:180" arcsize="10923f"/>
                  <v:roundrect id="_x0000_s1212" style="position:absolute;left:4580;top:3420;width:270;height:180" arcsize="10923f" fillcolor="black [3213]"/>
                  <v:roundrect id="_x0000_s1213" style="position:absolute;left:6780;top:3420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8505" w:type="dxa"/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Harriet wants to buy a watch from France which is advertised as €25.00. How much would this be in Australian dollars?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14" style="position:absolute;margin-left:234.75pt;margin-top:8.2pt;width:114pt;height:33.75pt;z-index:251701760">
                  <v:textbox>
                    <w:txbxContent>
                      <w:p w:rsidR="00602E8A" w:rsidRDefault="00602E8A">
                        <w:r>
                          <w:t xml:space="preserve"> </w:t>
                        </w:r>
                        <w:r w:rsidRPr="00602E8A">
                          <w:rPr>
                            <w:color w:val="FF0000"/>
                            <w:position w:val="-10"/>
                          </w:rPr>
                          <w:object w:dxaOrig="1007" w:dyaOrig="456">
                            <v:shape id="_x0000_i1046" type="#_x0000_t75" style="width:50.25pt;height:22.5pt" o:ole="">
                              <v:imagedata r:id="rId39" o:title=""/>
                            </v:shape>
                            <o:OLEObject Type="Embed" ProgID="FXE300.Equation" ShapeID="_x0000_i1046" DrawAspect="Content" ObjectID="_1392492662" r:id="rId40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A87343" w:rsidRPr="0008379E" w:rsidRDefault="00A87343" w:rsidP="00A87343">
            <w:pPr>
              <w:rPr>
                <w:rFonts w:ascii="Times New Roman" w:hAnsi="Times New Roman" w:cs="Times New Roman"/>
                <w:sz w:val="52"/>
                <w:szCs w:val="52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</w:t>
            </w:r>
            <w:r w:rsidRPr="0008379E">
              <w:rPr>
                <w:rFonts w:ascii="Times New Roman" w:hAnsi="Times New Roman" w:cs="Times New Roman"/>
                <w:sz w:val="52"/>
                <w:szCs w:val="52"/>
              </w:rPr>
              <w:t xml:space="preserve"> $</w:t>
            </w: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Mario wants to send $800 home to his mum in Italy. How much will her mum get in Euros?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15" style="position:absolute;margin-left:234pt;margin-top:7.3pt;width:114pt;height:33.75pt;z-index:251702784">
                  <v:textbox>
                    <w:txbxContent>
                      <w:p w:rsidR="00602E8A" w:rsidRDefault="00602E8A">
                        <w:r>
                          <w:t xml:space="preserve"> </w:t>
                        </w:r>
                        <w:r w:rsidRPr="00602E8A">
                          <w:rPr>
                            <w:color w:val="FF0000"/>
                            <w:position w:val="-10"/>
                          </w:rPr>
                          <w:object w:dxaOrig="707" w:dyaOrig="456">
                            <v:shape id="_x0000_i1047" type="#_x0000_t75" style="width:35.25pt;height:22.5pt" o:ole="">
                              <v:imagedata r:id="rId41" o:title=""/>
                            </v:shape>
                            <o:OLEObject Type="Embed" ProgID="FXE300.Equation" ShapeID="_x0000_i1047" DrawAspect="Content" ObjectID="_1392492663" r:id="rId42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A87343" w:rsidRPr="00C12964" w:rsidRDefault="00A87343" w:rsidP="00A87343">
            <w:pPr>
              <w:rPr>
                <w:rFonts w:ascii="Times New Roman" w:hAnsi="Times New Roman" w:cs="Times New Roman"/>
                <w:sz w:val="48"/>
                <w:szCs w:val="48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</w:t>
            </w:r>
            <w:r w:rsidRPr="0008379E">
              <w:rPr>
                <w:rFonts w:ascii="Times New Roman" w:hAnsi="Times New Roman" w:cs="Times New Roman"/>
                <w:sz w:val="52"/>
                <w:szCs w:val="52"/>
              </w:rPr>
              <w:t xml:space="preserve"> </w:t>
            </w:r>
            <w:r w:rsidRPr="00C12964">
              <w:rPr>
                <w:rFonts w:ascii="Times New Roman" w:hAnsi="Times New Roman" w:cs="Times New Roman"/>
                <w:sz w:val="48"/>
                <w:szCs w:val="48"/>
              </w:rPr>
              <w:t>€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17 to 20 refer to the frequency table below.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17" type="#_x0000_t75" style="position:absolute;margin-left:88.5pt;margin-top:10.3pt;width:207.7pt;height:160.7pt;z-index:251704832">
                  <v:imagedata r:id="rId43" o:title=""/>
                </v:shape>
                <o:OLEObject Type="Embed" ProgID="FXDraw3.Document" ShapeID="_x0000_s1217" DrawAspect="Content" ObjectID="_1392492664" r:id="rId44"/>
              </w:pic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8505" w:type="dxa"/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On the table above, complete the missing tally marks for the score of 4 and the missing frequency for the score of 3. </w:t>
            </w: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families were included in the survey?</w:t>
            </w:r>
          </w:p>
          <w:p w:rsidR="00A87343" w:rsidRDefault="00A87343" w:rsidP="00A87343">
            <w:pPr>
              <w:spacing w:before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18" style="position:absolute;margin-left:120.75pt;margin-top:17pt;width:90pt;height:30pt;z-index:251705856">
                  <v:textbox>
                    <w:txbxContent>
                      <w:p w:rsidR="00602E8A" w:rsidRDefault="00602E8A">
                        <w:r>
                          <w:t xml:space="preserve"> </w:t>
                        </w:r>
                        <w:r w:rsidRPr="00602E8A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49" type="#_x0000_t75" style="width:25.5pt;height:22.5pt" o:ole="">
                              <v:imagedata r:id="rId45" o:title=""/>
                            </v:shape>
                            <o:OLEObject Type="Embed" ProgID="FXE300.Equation" ShapeID="_x0000_i1049" DrawAspect="Content" ObjectID="_1392492665" r:id="rId46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A87343" w:rsidRPr="00204FF7" w:rsidRDefault="00A87343" w:rsidP="00A8734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families</w:t>
            </w:r>
            <w:proofErr w:type="gramEnd"/>
            <w:r w:rsidRPr="00204FF7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8505" w:type="dxa"/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the grid below, draw a frequency histogram for the data.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pict>
                <v:shape id="_x0000_s1220" type="#_x0000_t202" style="position:absolute;margin-left:-4.5pt;margin-top:31.75pt;width:23.25pt;height:122.25pt;z-index:25170790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uPIKQIAAE8EAAAOAAAAZHJzL2Uyb0RvYy54bWysVNtu2zAMfR+wfxD0vviSpE2MOEWXLsOA&#10;7gK0+wBalmNhsqRJSuzs60vJaZrdXob5QRBF6ujwkPTqZugkOXDrhFYlzSYpJVwxXQu1K+nXx+2b&#10;BSXOg6pBasVLeuSO3qxfv1r1puC5brWsuSUIolzRm5K23psiSRxreQduog1X6Gy07cCjaXdJbaFH&#10;9E4meZpeJb22tbGacefw9G500nXEbxrO/OemcdwTWVLk5uNq41qFNVmvoNhZMK1gJxrwDyw6EAof&#10;PUPdgQeyt+I3qE4wq51u/ITpLtFNIxiPOWA2WfpLNg8tGB5zQXGcOcvk/h8s+3T4YomoSzpNrylR&#10;0GGRHvngyVs9kDzo0xtXYNiDwUA/4DHWOebqzL1m3xxRetOC2vFba3XfcqiRXxZuJhdXRxwXQKr+&#10;o67xGdh7HYGGxnZBPJSDIDrW6XiuTaDC8DCfXs/yqzklDH3ZLJ0uF/P4BhTP1411/j3XHQmbklos&#10;foSHw73zgQ4UzyHhNaelqLdCymjYXbWRlhwAG2UbvxP6T2FSkb6ky3k+HxX4K0Qavz9BdMJjx0vR&#10;lXRxDoIi6PZO1bEfPQg57pGyVCchg3ajin6ohlizLDZwULnS9RGltXrscJxI3LTa/qCkx+4uqfu+&#10;B8spkR8UlmeZzWZhHKIxm1/naNhLT3XpAcUQqqSeknG78XGEonDmFsu4FVHgFyYnzti1UffThIWx&#10;uLRj1Mt/YP0EAAD//wMAUEsDBBQABgAIAAAAIQD9LzLW2wAAAAUBAAAPAAAAZHJzL2Rvd25yZXYu&#10;eG1sTI/BTsMwEETvSPyDtUjcqJMUFUjjVFUE10ptkbhu420SsNchdtLw9xgucFlpNKOZt8VmtkZM&#10;NPjOsYJ0kYAgrp3uuFHweny5ewThA7JG45gUfJGHTXl9VWCu3YX3NB1CI2IJ+xwVtCH0uZS+bsmi&#10;X7ieOHpnN1gMUQ6N1ANeYrk1MkuSlbTYcVxosaeqpfrjMFoF47HaTvsqe3+bdvp+t3pGi+ZTqdub&#10;ebsGEWgOf2H4wY/oUEamkxtZe2EUxEfC743e8mH5BOKkIMvSFGRZyP/05TcAAAD//wMAUEsBAi0A&#10;FAAGAAgAAAAhALaDOJL+AAAA4QEAABMAAAAAAAAAAAAAAAAAAAAAAFtDb250ZW50X1R5cGVzXS54&#10;bWxQSwECLQAUAAYACAAAACEAOP0h/9YAAACUAQAACwAAAAAAAAAAAAAAAAAvAQAAX3JlbHMvLnJl&#10;bHNQSwECLQAUAAYACAAAACEAgvrjyCkCAABPBAAADgAAAAAAAAAAAAAAAAAuAgAAZHJzL2Uyb0Rv&#10;Yy54bWxQSwECLQAUAAYACAAAACEA/S8y1tsAAAAFAQAADwAAAAAAAAAAAAAAAACDBAAAZHJzL2Rv&#10;d25yZXYueG1sUEsFBgAAAAAEAAQA8wAAAIsFAAAAAA==&#10;" stroked="f">
                  <v:textbox style="layout-flow:vertical;mso-layout-flow-alt:bottom-to-top" inset="0,0,0,0">
                    <w:txbxContent>
                      <w:p w:rsidR="00A87343" w:rsidRDefault="00A87343" w:rsidP="00A87343">
                        <w:r>
                          <w:t>Frequency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val="en-US" w:eastAsia="zh-TW"/>
              </w:rPr>
              <w:pict>
                <v:shape id="_x0000_s1219" type="#_x0000_t202" style="position:absolute;margin-left:43.15pt;margin-top:243.55pt;width:286.9pt;height:34.95pt;z-index:251706880;mso-width-relative:margin;mso-height-relative:margin" stroked="f">
                  <v:textbox style="mso-next-textbox:#_x0000_s1219" inset="0,0,0,0">
                    <w:txbxContent>
                      <w:p w:rsidR="00A87343" w:rsidRDefault="00A87343" w:rsidP="00A87343">
                        <w:pPr>
                          <w:spacing w:after="120" w:line="240" w:lineRule="auto"/>
                        </w:pPr>
                        <w:r>
                          <w:t xml:space="preserve">     0             1              2              3               4             5               6</w:t>
                        </w:r>
                      </w:p>
                      <w:p w:rsidR="00A87343" w:rsidRDefault="00A87343" w:rsidP="00A87343">
                        <w:pPr>
                          <w:spacing w:after="120" w:line="240" w:lineRule="auto"/>
                        </w:pPr>
                        <w:r>
                          <w:t xml:space="preserve">                    Family Size</w:t>
                        </w:r>
                      </w:p>
                      <w:p w:rsidR="00A87343" w:rsidRDefault="00A87343" w:rsidP="00A87343">
                        <w:r>
                          <w:t xml:space="preserve">             </w:t>
                        </w:r>
                      </w:p>
                      <w:p w:rsidR="00A87343" w:rsidRPr="00404D40" w:rsidRDefault="00A87343" w:rsidP="00A87343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>
                          <w:t xml:space="preserve">                                                 </w:t>
                        </w:r>
                        <w:r w:rsidRPr="00404D40">
                          <w:rPr>
                            <w:rFonts w:ascii="Times New Roman" w:hAnsi="Times New Roman" w:cs="Times New Roman"/>
                          </w:rPr>
                          <w:t xml:space="preserve"> Score</w:t>
                        </w:r>
                      </w:p>
                      <w:p w:rsidR="00A87343" w:rsidRDefault="00A87343" w:rsidP="00A87343">
                        <w:r>
                          <w:t xml:space="preserve">                  </w:t>
                        </w:r>
                      </w:p>
                    </w:txbxContent>
                  </v:textbox>
                </v:shape>
              </w:pict>
            </w:r>
            <w:r w:rsidR="00B45E23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drawing>
                <wp:inline distT="0" distB="0" distL="0" distR="0">
                  <wp:extent cx="4456176" cy="3602736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histogram.jpg"/>
                          <pic:cNvPicPr/>
                        </pic:nvPicPr>
                        <pic:blipFill>
                          <a:blip r:embed="rId4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6176" cy="36027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On the same axes as the histogram, draw a frequency polygon.</w:t>
            </w: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 21 – 25 refer to the dot plot below which was drawn when a sample of people were asked the number of pets they own.</w:t>
            </w:r>
          </w:p>
          <w:p w:rsidR="00A87343" w:rsidRPr="00630326" w:rsidRDefault="00A87343" w:rsidP="00A873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Number of Pets for a</w:t>
            </w:r>
            <w:r w:rsidRPr="00630326">
              <w:rPr>
                <w:rFonts w:ascii="Times New Roman" w:hAnsi="Times New Roman" w:cs="Times New Roman"/>
                <w:sz w:val="28"/>
                <w:szCs w:val="28"/>
              </w:rPr>
              <w:t xml:space="preserve"> Sample of People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-328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CellMar>
                <w:top w:w="113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05"/>
              <w:gridCol w:w="705"/>
              <w:gridCol w:w="705"/>
              <w:gridCol w:w="702"/>
              <w:gridCol w:w="697"/>
              <w:gridCol w:w="709"/>
              <w:gridCol w:w="707"/>
              <w:gridCol w:w="684"/>
              <w:gridCol w:w="679"/>
            </w:tblGrid>
            <w:tr w:rsidR="00A87343" w:rsidTr="00A87343">
              <w:trPr>
                <w:cantSplit/>
                <w:trHeight w:val="170"/>
              </w:trPr>
              <w:tc>
                <w:tcPr>
                  <w:tcW w:w="705" w:type="dxa"/>
                  <w:tcBorders>
                    <w:top w:val="nil"/>
                    <w:bottom w:val="nil"/>
                  </w:tcBorders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2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97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7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4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9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87343" w:rsidTr="00A87343">
              <w:trPr>
                <w:cantSplit/>
                <w:trHeight w:val="170"/>
              </w:trPr>
              <w:tc>
                <w:tcPr>
                  <w:tcW w:w="705" w:type="dxa"/>
                  <w:tcBorders>
                    <w:top w:val="nil"/>
                    <w:bottom w:val="nil"/>
                  </w:tcBorders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2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97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7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4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9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87343" w:rsidTr="00A87343">
              <w:trPr>
                <w:cantSplit/>
                <w:trHeight w:val="170"/>
              </w:trPr>
              <w:tc>
                <w:tcPr>
                  <w:tcW w:w="705" w:type="dxa"/>
                  <w:tcBorders>
                    <w:top w:val="nil"/>
                    <w:bottom w:val="nil"/>
                  </w:tcBorders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2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97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7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4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9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87343" w:rsidTr="00A87343">
              <w:trPr>
                <w:cantSplit/>
                <w:trHeight w:val="170"/>
              </w:trPr>
              <w:tc>
                <w:tcPr>
                  <w:tcW w:w="705" w:type="dxa"/>
                  <w:tcBorders>
                    <w:top w:val="nil"/>
                    <w:bottom w:val="nil"/>
                  </w:tcBorders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2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697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9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7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84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9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87343" w:rsidTr="00A87343">
              <w:trPr>
                <w:cantSplit/>
                <w:trHeight w:val="170"/>
              </w:trPr>
              <w:tc>
                <w:tcPr>
                  <w:tcW w:w="705" w:type="dxa"/>
                  <w:tcBorders>
                    <w:top w:val="nil"/>
                    <w:bottom w:val="nil"/>
                  </w:tcBorders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2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697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707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684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9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A87343" w:rsidTr="00A87343">
              <w:trPr>
                <w:cantSplit/>
                <w:trHeight w:val="170"/>
              </w:trPr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5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2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697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7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684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79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</w:tr>
            <w:tr w:rsidR="00A87343" w:rsidTr="00A87343">
              <w:trPr>
                <w:cantSplit/>
                <w:trHeight w:val="170"/>
              </w:trPr>
              <w:tc>
                <w:tcPr>
                  <w:tcW w:w="705" w:type="dxa"/>
                  <w:tcBorders>
                    <w:top w:val="nil"/>
                    <w:bottom w:val="single" w:sz="4" w:space="0" w:color="000000" w:themeColor="text1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5" w:type="dxa"/>
                  <w:tcBorders>
                    <w:top w:val="nil"/>
                    <w:bottom w:val="single" w:sz="4" w:space="0" w:color="000000" w:themeColor="text1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5" w:type="dxa"/>
                  <w:tcBorders>
                    <w:top w:val="nil"/>
                    <w:bottom w:val="single" w:sz="4" w:space="0" w:color="000000" w:themeColor="text1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2" w:type="dxa"/>
                  <w:tcBorders>
                    <w:top w:val="nil"/>
                    <w:bottom w:val="single" w:sz="4" w:space="0" w:color="000000" w:themeColor="text1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697" w:type="dxa"/>
                  <w:tcBorders>
                    <w:top w:val="nil"/>
                    <w:bottom w:val="single" w:sz="4" w:space="0" w:color="000000" w:themeColor="text1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9" w:type="dxa"/>
                  <w:tcBorders>
                    <w:top w:val="nil"/>
                    <w:bottom w:val="single" w:sz="4" w:space="0" w:color="000000" w:themeColor="text1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707" w:type="dxa"/>
                  <w:tcBorders>
                    <w:top w:val="nil"/>
                    <w:bottom w:val="single" w:sz="4" w:space="0" w:color="000000" w:themeColor="text1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684" w:type="dxa"/>
                  <w:tcBorders>
                    <w:top w:val="nil"/>
                    <w:bottom w:val="single" w:sz="4" w:space="0" w:color="000000" w:themeColor="text1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  <w:tc>
                <w:tcPr>
                  <w:tcW w:w="679" w:type="dxa"/>
                  <w:tcBorders>
                    <w:top w:val="nil"/>
                    <w:bottom w:val="single" w:sz="4" w:space="0" w:color="000000" w:themeColor="text1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Ο</w:t>
                  </w:r>
                </w:p>
              </w:tc>
            </w:tr>
            <w:tr w:rsidR="00A87343" w:rsidTr="00A87343">
              <w:trPr>
                <w:cantSplit/>
                <w:trHeight w:val="170"/>
              </w:trPr>
              <w:tc>
                <w:tcPr>
                  <w:tcW w:w="705" w:type="dxa"/>
                  <w:tcBorders>
                    <w:top w:val="single" w:sz="4" w:space="0" w:color="000000" w:themeColor="text1"/>
                    <w:bottom w:val="nil"/>
                  </w:tcBorders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05" w:type="dxa"/>
                  <w:tcBorders>
                    <w:top w:val="single" w:sz="4" w:space="0" w:color="000000" w:themeColor="text1"/>
                    <w:bottom w:val="nil"/>
                  </w:tcBorders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705" w:type="dxa"/>
                  <w:tcBorders>
                    <w:top w:val="single" w:sz="4" w:space="0" w:color="000000" w:themeColor="text1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702" w:type="dxa"/>
                  <w:tcBorders>
                    <w:top w:val="single" w:sz="4" w:space="0" w:color="000000" w:themeColor="text1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697" w:type="dxa"/>
                  <w:tcBorders>
                    <w:top w:val="single" w:sz="4" w:space="0" w:color="000000" w:themeColor="text1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709" w:type="dxa"/>
                  <w:tcBorders>
                    <w:top w:val="single" w:sz="4" w:space="0" w:color="000000" w:themeColor="text1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707" w:type="dxa"/>
                  <w:tcBorders>
                    <w:top w:val="single" w:sz="4" w:space="0" w:color="000000" w:themeColor="text1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684" w:type="dxa"/>
                  <w:tcBorders>
                    <w:top w:val="single" w:sz="4" w:space="0" w:color="000000" w:themeColor="text1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679" w:type="dxa"/>
                  <w:tcBorders>
                    <w:top w:val="single" w:sz="4" w:space="0" w:color="000000" w:themeColor="text1"/>
                    <w:bottom w:val="nil"/>
                  </w:tcBorders>
                  <w:vAlign w:val="center"/>
                </w:tcPr>
                <w:p w:rsidR="00A87343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</w:tr>
          </w:tbl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Number of Pets</w:t>
            </w: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largest number of pets owned by a person in the sample?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7                                 8                                   9                                   10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21" style="position:absolute;margin-left:26.75pt;margin-top:5.35pt;width:343.5pt;height:9pt;z-index:251708928" coordorigin="2430,3420" coordsize="6870,180">
                  <v:roundrect id="_x0000_s1222" style="position:absolute;left:9030;top:3420;width:270;height:180" arcsize="10923f"/>
                  <v:roundrect id="_x0000_s1223" style="position:absolute;left:2430;top:3420;width:270;height:180" arcsize="10923f"/>
                  <v:roundrect id="_x0000_s1224" style="position:absolute;left:4580;top:3420;width:270;height:180" arcsize="10923f" fillcolor="black [3213]"/>
                  <v:roundrect id="_x0000_s1225" style="position:absolute;left:6780;top:3420;width:270;height:180" arcsize="10923f"/>
                </v:group>
              </w:pict>
            </w: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8505" w:type="dxa"/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people had 6 pets?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3                                 4                                  5                                   30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26" style="position:absolute;margin-left:19.25pt;margin-top:.55pt;width:343.5pt;height:9pt;z-index:251709952" coordorigin="2430,3420" coordsize="6870,180">
                  <v:roundrect id="_x0000_s1227" style="position:absolute;left:9030;top:3420;width:270;height:180" arcsize="10923f"/>
                  <v:roundrect id="_x0000_s1228" style="position:absolute;left:2430;top:3420;width:270;height:180;mso-position-vertical:absolute" arcsize="10923f" fillcolor="black [3213]"/>
                  <v:roundrect id="_x0000_s1229" style="position:absolute;left:4580;top:3420;width:270;height:180" arcsize="10923f"/>
                  <v:roundrect id="_x0000_s1230" style="position:absolute;left:6780;top:3420;width:270;height:180" arcsize="10923f"/>
                </v:group>
              </w:pict>
            </w: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505" w:type="dxa"/>
            <w:tcBorders>
              <w:bottom w:val="single" w:sz="4" w:space="0" w:color="000000" w:themeColor="text1"/>
            </w:tcBorders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second most common number of pets?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174" style="position:absolute;margin-left:211.5pt;margin-top:8.95pt;width:79.5pt;height:31.5pt;z-index:251684352">
                  <v:textbox>
                    <w:txbxContent>
                      <w:p w:rsidR="00B45E23" w:rsidRDefault="00B45E23">
                        <w:r>
                          <w:t xml:space="preserve">       </w:t>
                        </w:r>
                        <w:r w:rsidRPr="00B45E23">
                          <w:rPr>
                            <w:color w:val="FF0000"/>
                            <w:position w:val="-10"/>
                          </w:rPr>
                          <w:object w:dxaOrig="307" w:dyaOrig="456">
                            <v:shape id="_x0000_i1050" type="#_x0000_t75" style="width:15pt;height:22.5pt" o:ole="">
                              <v:imagedata r:id="rId48" o:title=""/>
                            </v:shape>
                            <o:OLEObject Type="Embed" ProgID="FXE300.Equation" ShapeID="_x0000_i1050" DrawAspect="Content" ObjectID="_1392492666" r:id="rId49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A87343" w:rsidRPr="006E59BA" w:rsidRDefault="00A87343" w:rsidP="00A8734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</w:t>
            </w:r>
            <w:r w:rsidRPr="00101012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gramStart"/>
            <w:r w:rsidRPr="00101012">
              <w:rPr>
                <w:rFonts w:ascii="Times New Roman" w:hAnsi="Times New Roman" w:cs="Times New Roman"/>
                <w:sz w:val="36"/>
                <w:szCs w:val="36"/>
              </w:rPr>
              <w:t>pets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8505" w:type="dxa"/>
            <w:tcBorders>
              <w:top w:val="single" w:sz="4" w:space="0" w:color="000000" w:themeColor="text1"/>
            </w:tcBorders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people were asked about their number of pets?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31" style="position:absolute;margin-left:100.5pt;margin-top:8.35pt;width:79.5pt;height:31.5pt;z-index:251710976">
                  <v:textbox>
                    <w:txbxContent>
                      <w:p w:rsidR="00B45E23" w:rsidRDefault="00B45E23">
                        <w:r>
                          <w:t xml:space="preserve"> </w:t>
                        </w:r>
                        <w:r w:rsidRPr="00B45E23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51" type="#_x0000_t75" style="width:25.5pt;height:22.5pt" o:ole="">
                              <v:imagedata r:id="rId50" o:title=""/>
                            </v:shape>
                            <o:OLEObject Type="Embed" ProgID="FXE300.Equation" ShapeID="_x0000_i1051" DrawAspect="Content" ObjectID="_1392492667" r:id="rId51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A87343" w:rsidRPr="00C009D5" w:rsidRDefault="00A87343" w:rsidP="00A8734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people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505" w:type="dxa"/>
            <w:tcBorders>
              <w:top w:val="single" w:sz="4" w:space="0" w:color="000000" w:themeColor="text1"/>
            </w:tcBorders>
          </w:tcPr>
          <w:p w:rsidR="00A87343" w:rsidRDefault="00A87343" w:rsidP="00A87343">
            <w:pPr>
              <w:spacing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Which is correct?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41" style="position:absolute;margin-left:16.25pt;margin-top:2.05pt;width:195pt;height:36pt;z-index:251714048" coordorigin="3530,6840" coordsize="3900,720">
                  <v:roundrect id="_x0000_s1242" style="position:absolute;left:3530;top:6840;width:270;height:180" arcsize="10923f"/>
                  <v:roundrect id="_x0000_s1243" style="position:absolute;left:3530;top:7380;width:270;height:180" arcsize="10923f" fillcolor="black [3213]"/>
                  <v:roundrect id="_x0000_s1244" style="position:absolute;left:7160;top:6840;width:270;height:180" arcsize="10923f"/>
                  <v:roundrect id="_x0000_s1245" style="position:absolute;left:7160;top:7380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607AF7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245" w:dyaOrig="725">
                <v:shape id="_x0000_i1031" type="#_x0000_t75" style="width:7.5pt;height:23.25pt" o:ole="">
                  <v:imagedata r:id="rId18" o:title=""/>
                </v:shape>
                <o:OLEObject Type="Embed" ProgID="FXE300.Equation" ShapeID="_x0000_i1031" DrawAspect="Content" ObjectID="_1392492648" r:id="rId52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people had no pets.                 </w:t>
            </w:r>
            <w:r w:rsidRPr="00607AF7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245" w:dyaOrig="725">
                <v:shape id="_x0000_i1032" type="#_x0000_t75" style="width:7.5pt;height:23.25pt" o:ole="">
                  <v:imagedata r:id="rId18" o:title=""/>
                </v:shape>
                <o:OLEObject Type="Embed" ProgID="FXE300.Equation" ShapeID="_x0000_i1032" DrawAspect="Content" ObjectID="_1392492649" r:id="rId53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people had 1 pet.</w:t>
            </w: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</w:t>
            </w:r>
            <w:r w:rsidRPr="00607AF7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245" w:dyaOrig="725">
                <v:shape id="_x0000_i1033" type="#_x0000_t75" style="width:7.5pt;height:23.25pt" o:ole="">
                  <v:imagedata r:id="rId18" o:title=""/>
                </v:shape>
                <o:OLEObject Type="Embed" ProgID="FXE300.Equation" ShapeID="_x0000_i1033" DrawAspect="Content" ObjectID="_1392492650" r:id="rId54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people had 2 pets.                   </w:t>
            </w:r>
            <w:r w:rsidRPr="00607AF7">
              <w:rPr>
                <w:rFonts w:ascii="Times New Roman" w:hAnsi="Times New Roman" w:cs="Times New Roman"/>
                <w:color w:val="FF0000"/>
                <w:position w:val="-20"/>
                <w:sz w:val="24"/>
                <w:szCs w:val="24"/>
              </w:rPr>
              <w:object w:dxaOrig="245" w:dyaOrig="725">
                <v:shape id="_x0000_i1034" type="#_x0000_t75" style="width:7.5pt;height:23.25pt" o:ole="">
                  <v:imagedata r:id="rId18" o:title=""/>
                </v:shape>
                <o:OLEObject Type="Embed" ProgID="FXE300.Equation" ShapeID="_x0000_i1034" DrawAspect="Content" ObjectID="_1392492651" r:id="rId55"/>
              </w:obje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people had 3 pets.</w:t>
            </w: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26.</w:t>
            </w:r>
          </w:p>
        </w:tc>
        <w:tc>
          <w:tcPr>
            <w:tcW w:w="8505" w:type="dxa"/>
            <w:tcBorders>
              <w:top w:val="single" w:sz="4" w:space="0" w:color="000000" w:themeColor="text1"/>
            </w:tcBorders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Bella collects data on the favourite Movie among her classmates. This data is;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Quantitative and Continuous           Categorical            Quantitative and Discrete  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37" style="position:absolute;margin-left:75.1pt;margin-top:2.5pt;width:231pt;height:9pt;z-index:251713024" coordorigin="3017,1978" coordsize="4620,180">
                  <v:roundrect id="_x0000_s1238" style="position:absolute;left:3017;top:1978;width:270;height:180" arcsize="10923f"/>
                  <v:roundrect id="_x0000_s1239" style="position:absolute;left:5167;top:1978;width:270;height:180" arcsize="10923f" fillcolor="black [3213]"/>
                  <v:roundrect id="_x0000_s1240" style="position:absolute;left:7367;top:1978;width:270;height:180" arcsize="10923f"/>
                </v:group>
              </w:pict>
            </w: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43" w:rsidRPr="00F97437" w:rsidTr="00A87343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505" w:type="dxa"/>
            <w:tcBorders>
              <w:top w:val="single" w:sz="4" w:space="0" w:color="000000" w:themeColor="text1"/>
            </w:tcBorders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 8 conducts surveys on the four subjects, listed below. Which survey is an example of collecting quantitative discrete data;</w:t>
            </w:r>
          </w:p>
          <w:p w:rsidR="00A87343" w:rsidRDefault="00A87343" w:rsidP="00A8734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32" style="position:absolute;margin-left:27pt;margin-top:7.7pt;width:13.5pt;height:69pt;z-index:251712000" coordorigin="3420,8403" coordsize="270,1380">
                  <v:roundrect id="_x0000_s1233" style="position:absolute;left:3420;top:8403;width:270;height:180" arcsize="10923f" fillcolor="black [3213]"/>
                  <v:roundrect id="_x0000_s1234" style="position:absolute;left:3420;top:8778;width:270;height:180" arcsize="10923f"/>
                  <v:roundrect id="_x0000_s1235" style="position:absolute;left:3420;top:9180;width:270;height:180" arcsize="10923f"/>
                  <v:roundrect id="_x0000_s1236" style="position:absolute;left:3420;top:9603;width:270;height:180" arcsize="10923f"/>
                </v:group>
              </w:pic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The number of siblings of 100 children.</w:t>
            </w:r>
          </w:p>
          <w:p w:rsidR="00A87343" w:rsidRDefault="00A87343" w:rsidP="00A8734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The heights of 100 students.</w:t>
            </w:r>
          </w:p>
          <w:p w:rsidR="00A87343" w:rsidRDefault="00A87343" w:rsidP="00A8734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The names of 100 students.</w:t>
            </w:r>
          </w:p>
          <w:p w:rsidR="00A87343" w:rsidRDefault="00A87343" w:rsidP="00A8734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The favourite food of 100 students.</w:t>
            </w: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43" w:rsidRPr="00F97437" w:rsidTr="00A87343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  <w:tblCellMar>
            <w:top w:w="0" w:type="dxa"/>
          </w:tblCellMar>
        </w:tblPrEx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05" w:type="dxa"/>
            <w:tcBorders>
              <w:left w:val="nil"/>
              <w:right w:val="nil"/>
            </w:tcBorders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Questions 27 – 30 refer to the stem and leaf plot below, which was drawn when a sample of people were asked their mass in kilograms.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Ind w:w="1350" w:type="dxa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V w:val="none" w:sz="0" w:space="0" w:color="auto"/>
              </w:tblBorders>
              <w:tblCellMar>
                <w:top w:w="113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9"/>
              <w:gridCol w:w="567"/>
              <w:gridCol w:w="556"/>
              <w:gridCol w:w="567"/>
              <w:gridCol w:w="565"/>
              <w:gridCol w:w="548"/>
              <w:gridCol w:w="553"/>
              <w:gridCol w:w="545"/>
            </w:tblGrid>
            <w:tr w:rsidR="00A87343" w:rsidRPr="004A01CC" w:rsidTr="00A87343">
              <w:trPr>
                <w:cantSplit/>
                <w:trHeight w:val="283"/>
              </w:trPr>
              <w:tc>
                <w:tcPr>
                  <w:tcW w:w="839" w:type="dxa"/>
                  <w:tcBorders>
                    <w:top w:val="nil"/>
                    <w:bottom w:val="single" w:sz="4" w:space="0" w:color="000000" w:themeColor="text1"/>
                    <w:right w:val="single" w:sz="4" w:space="0" w:color="000000" w:themeColor="text1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Stem</w:t>
                  </w:r>
                </w:p>
              </w:tc>
              <w:tc>
                <w:tcPr>
                  <w:tcW w:w="3901" w:type="dxa"/>
                  <w:gridSpan w:val="7"/>
                  <w:tcBorders>
                    <w:top w:val="nil"/>
                    <w:left w:val="single" w:sz="4" w:space="0" w:color="000000" w:themeColor="text1"/>
                    <w:bottom w:val="single" w:sz="4" w:space="0" w:color="000000" w:themeColor="text1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Leaf</w:t>
                  </w:r>
                </w:p>
              </w:tc>
            </w:tr>
            <w:tr w:rsidR="00A87343" w:rsidRPr="004A01CC" w:rsidTr="00A87343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bottom w:val="nil"/>
                    <w:right w:val="single" w:sz="4" w:space="0" w:color="000000" w:themeColor="text1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 w:themeColor="text1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65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48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53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45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87343" w:rsidRPr="004A01CC" w:rsidTr="00A87343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bottom w:val="nil"/>
                    <w:right w:val="single" w:sz="4" w:space="0" w:color="000000" w:themeColor="text1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 w:themeColor="text1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56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65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48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53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45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87343" w:rsidRPr="004A01CC" w:rsidTr="00A87343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bottom w:val="nil"/>
                    <w:right w:val="single" w:sz="4" w:space="0" w:color="000000" w:themeColor="text1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 w:themeColor="text1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65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548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53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45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</w:tr>
            <w:tr w:rsidR="00A87343" w:rsidRPr="004A01CC" w:rsidTr="00A87343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bottom w:val="nil"/>
                    <w:right w:val="single" w:sz="4" w:space="0" w:color="000000" w:themeColor="text1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 w:themeColor="text1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556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565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548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53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45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87343" w:rsidRPr="004A01CC" w:rsidTr="00A87343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bottom w:val="nil"/>
                    <w:right w:val="single" w:sz="4" w:space="0" w:color="000000" w:themeColor="text1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 w:themeColor="text1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56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0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65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548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53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45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A87343" w:rsidRPr="004A01CC" w:rsidTr="00A87343">
              <w:trPr>
                <w:cantSplit/>
                <w:trHeight w:val="20"/>
              </w:trPr>
              <w:tc>
                <w:tcPr>
                  <w:tcW w:w="839" w:type="dxa"/>
                  <w:tcBorders>
                    <w:top w:val="nil"/>
                    <w:bottom w:val="nil"/>
                    <w:right w:val="single" w:sz="4" w:space="0" w:color="000000" w:themeColor="text1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567" w:type="dxa"/>
                  <w:tcBorders>
                    <w:top w:val="nil"/>
                    <w:left w:val="single" w:sz="4" w:space="0" w:color="000000" w:themeColor="text1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556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567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565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48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53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545" w:type="dxa"/>
                  <w:tcBorders>
                    <w:top w:val="nil"/>
                    <w:bottom w:val="nil"/>
                  </w:tcBorders>
                  <w:vAlign w:val="center"/>
                </w:tcPr>
                <w:p w:rsidR="00A87343" w:rsidRPr="004A01CC" w:rsidRDefault="00A87343" w:rsidP="00A8734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43" w:rsidRPr="00F97437" w:rsidTr="00A87343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  <w:tblCellMar>
            <w:top w:w="0" w:type="dxa"/>
          </w:tblCellMar>
        </w:tblPrEx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tcBorders>
              <w:left w:val="nil"/>
              <w:right w:val="nil"/>
            </w:tcBorders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How many people had a mass of 63 kg?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46" style="position:absolute;margin-left:130.15pt;margin-top:6.75pt;width:31.5pt;height:32.25pt;z-index:251715072">
                  <v:textbox>
                    <w:txbxContent>
                      <w:p w:rsidR="00B45E23" w:rsidRDefault="00B45E23">
                        <w:r w:rsidRPr="00B45E23">
                          <w:rPr>
                            <w:color w:val="FF0000"/>
                            <w:position w:val="-10"/>
                          </w:rPr>
                          <w:object w:dxaOrig="307" w:dyaOrig="456">
                            <v:shape id="_x0000_i1052" type="#_x0000_t75" style="width:15pt;height:22.5pt" o:ole="">
                              <v:imagedata r:id="rId56" o:title=""/>
                            </v:shape>
                            <o:OLEObject Type="Embed" ProgID="FXE300.Equation" ShapeID="_x0000_i1052" DrawAspect="Content" ObjectID="_1392492668" r:id="rId57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A87343" w:rsidRPr="00D35A5C" w:rsidRDefault="00A87343" w:rsidP="00A8734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people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43" w:rsidRPr="00F97437" w:rsidTr="00A87343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  <w:tblCellMar>
            <w:top w:w="0" w:type="dxa"/>
          </w:tblCellMar>
        </w:tblPrEx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tcBorders>
              <w:left w:val="nil"/>
              <w:right w:val="nil"/>
            </w:tcBorders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mass was most common?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47" style="position:absolute;margin-left:101.65pt;margin-top:4.95pt;width:59.25pt;height:34.5pt;z-index:251716096">
                  <v:textbox>
                    <w:txbxContent>
                      <w:p w:rsidR="00B45E23" w:rsidRDefault="00B45E23">
                        <w:r>
                          <w:t xml:space="preserve"> </w:t>
                        </w:r>
                        <w:r w:rsidRPr="00B45E23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53" type="#_x0000_t75" style="width:25.5pt;height:22.5pt" o:ole="">
                              <v:imagedata r:id="rId58" o:title=""/>
                            </v:shape>
                            <o:OLEObject Type="Embed" ProgID="FXE300.Equation" ShapeID="_x0000_i1053" DrawAspect="Content" ObjectID="_1392492669" r:id="rId59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A87343" w:rsidRPr="00D35A5C" w:rsidRDefault="00A87343" w:rsidP="00A8734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kg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43" w:rsidRPr="00F97437" w:rsidTr="00A87343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  <w:tblCellMar>
            <w:top w:w="0" w:type="dxa"/>
          </w:tblCellMar>
        </w:tblPrEx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tcBorders>
              <w:left w:val="nil"/>
              <w:right w:val="nil"/>
            </w:tcBorders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was the greatest mass recorded?</w:t>
            </w:r>
          </w:p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248" style="position:absolute;margin-left:103.15pt;margin-top:5.45pt;width:58.5pt;height:32.25pt;z-index:251717120">
                  <v:textbox>
                    <w:txbxContent>
                      <w:p w:rsidR="00B45E23" w:rsidRDefault="00B45E23">
                        <w:r>
                          <w:t xml:space="preserve"> </w:t>
                        </w:r>
                        <w:r w:rsidRPr="00B45E23">
                          <w:rPr>
                            <w:color w:val="FF0000"/>
                            <w:position w:val="-10"/>
                          </w:rPr>
                          <w:object w:dxaOrig="507" w:dyaOrig="456">
                            <v:shape id="_x0000_i1054" type="#_x0000_t75" style="width:25.5pt;height:22.5pt" o:ole="">
                              <v:imagedata r:id="rId60" o:title=""/>
                            </v:shape>
                            <o:OLEObject Type="Embed" ProgID="FXE300.Equation" ShapeID="_x0000_i1054" DrawAspect="Content" ObjectID="_1392492670" r:id="rId61"/>
                          </w:object>
                        </w:r>
                        <w:r>
                          <w:t xml:space="preserve"> </w:t>
                        </w:r>
                      </w:p>
                    </w:txbxContent>
                  </v:textbox>
                </v:rect>
              </w:pict>
            </w:r>
          </w:p>
          <w:p w:rsidR="00A87343" w:rsidRPr="00D35A5C" w:rsidRDefault="00A87343" w:rsidP="00A87343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</w:t>
            </w:r>
            <w:proofErr w:type="gramStart"/>
            <w:r>
              <w:rPr>
                <w:rFonts w:ascii="Times New Roman" w:hAnsi="Times New Roman" w:cs="Times New Roman"/>
                <w:sz w:val="36"/>
                <w:szCs w:val="36"/>
              </w:rPr>
              <w:t>kg</w:t>
            </w:r>
            <w:proofErr w:type="gramEnd"/>
            <w:r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87343" w:rsidRPr="00F97437" w:rsidTr="00A87343">
        <w:tblPrEx>
          <w:tblBorders>
            <w:top w:val="single" w:sz="4" w:space="0" w:color="000000" w:themeColor="text1"/>
            <w:left w:val="single" w:sz="4" w:space="0" w:color="000000" w:themeColor="text1"/>
            <w:right w:val="single" w:sz="4" w:space="0" w:color="000000" w:themeColor="text1"/>
            <w:insideV w:val="single" w:sz="4" w:space="0" w:color="000000" w:themeColor="text1"/>
          </w:tblBorders>
          <w:tblCellMar>
            <w:top w:w="0" w:type="dxa"/>
          </w:tblCellMar>
        </w:tblPrEx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  <w:tcBorders>
              <w:left w:val="nil"/>
              <w:right w:val="nil"/>
            </w:tcBorders>
          </w:tcPr>
          <w:p w:rsidR="00A87343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What is the difference between the heaviest and lightest masses?</w:t>
            </w:r>
          </w:p>
          <w:p w:rsidR="00A87343" w:rsidRDefault="00A87343" w:rsidP="00A8734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5.0 kg                          5.3 kg                          50 kg                            53 kg</w:t>
            </w:r>
          </w:p>
          <w:p w:rsidR="00A87343" w:rsidRDefault="00A87343" w:rsidP="00A87343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49" style="position:absolute;margin-left:17.75pt;margin-top:2.85pt;width:343.5pt;height:9pt;z-index:251718144" coordorigin="2430,3420" coordsize="6870,180">
                  <v:roundrect id="_x0000_s1250" style="position:absolute;left:9030;top:3420;width:270;height:180;mso-position-vertical:absolute" arcsize="10923f" fillcolor="black [3213]"/>
                  <v:roundrect id="_x0000_s1251" style="position:absolute;left:2430;top:3420;width:270;height:180" arcsize="10923f"/>
                  <v:roundrect id="_x0000_s1252" style="position:absolute;left:4580;top:3420;width:270;height:180" arcsize="10923f"/>
                  <v:roundrect id="_x0000_s1253" style="position:absolute;left:6780;top:3420;width:270;height:180" arcsize="10923f"/>
                </v:group>
              </w:pict>
            </w:r>
          </w:p>
          <w:p w:rsidR="00A87343" w:rsidRPr="00F97437" w:rsidRDefault="00A87343" w:rsidP="00A8734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87343" w:rsidRDefault="00A87343" w:rsidP="00A87343">
      <w:bookmarkStart w:id="0" w:name="_GoBack"/>
      <w:bookmarkEnd w:id="0"/>
    </w:p>
    <w:p w:rsidR="00304969" w:rsidRDefault="00304969"/>
    <w:sectPr w:rsidR="00304969" w:rsidSect="00CC3C84">
      <w:headerReference w:type="default" r:id="rId62"/>
      <w:footerReference w:type="default" r:id="rId63"/>
      <w:headerReference w:type="first" r:id="rId64"/>
      <w:footerReference w:type="first" r:id="rId65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026F" w:rsidRDefault="00C1026F" w:rsidP="00CC3C84">
      <w:pPr>
        <w:spacing w:after="0" w:line="240" w:lineRule="auto"/>
      </w:pPr>
      <w:r>
        <w:separator/>
      </w:r>
    </w:p>
  </w:endnote>
  <w:endnote w:type="continuationSeparator" w:id="0">
    <w:p w:rsidR="00C1026F" w:rsidRDefault="00C1026F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343" w:rsidRDefault="00A87343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5E23">
          <w:rPr>
            <w:noProof/>
          </w:rPr>
          <w:t>14</w:t>
        </w:r>
        <w:r>
          <w:rPr>
            <w:noProof/>
          </w:rPr>
          <w:fldChar w:fldCharType="end"/>
        </w:r>
        <w:r>
          <w:t>-</w:t>
        </w:r>
      </w:sdtContent>
    </w:sdt>
  </w:p>
  <w:p w:rsidR="00A87343" w:rsidRDefault="00A8734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343" w:rsidRDefault="00A87343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  <w:r>
          <w:t>-</w:t>
        </w:r>
      </w:sdtContent>
    </w:sdt>
  </w:p>
  <w:p w:rsidR="00A87343" w:rsidRDefault="00A8734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026F" w:rsidRDefault="00C1026F" w:rsidP="00CC3C84">
      <w:pPr>
        <w:spacing w:after="0" w:line="240" w:lineRule="auto"/>
      </w:pPr>
      <w:r>
        <w:separator/>
      </w:r>
    </w:p>
  </w:footnote>
  <w:footnote w:type="continuationSeparator" w:id="0">
    <w:p w:rsidR="00C1026F" w:rsidRDefault="00C1026F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343" w:rsidRPr="003310B8" w:rsidRDefault="00A87343" w:rsidP="003310B8">
    <w:pPr>
      <w:pStyle w:val="Header"/>
      <w:rPr>
        <w:u w:val="single"/>
      </w:rPr>
    </w:pPr>
    <w:r>
      <w:rPr>
        <w:u w:val="single"/>
      </w:rPr>
      <w:t>Graphs Tables and Charts</w:t>
    </w:r>
    <w:r w:rsidRPr="003310B8">
      <w:rPr>
        <w:u w:val="single"/>
      </w:rPr>
      <w:tab/>
    </w:r>
    <w:r>
      <w:rPr>
        <w:u w:val="single"/>
      </w:rPr>
      <w:t xml:space="preserve">Topic </w:t>
    </w:r>
    <w:r w:rsidRPr="003310B8">
      <w:rPr>
        <w:u w:val="single"/>
      </w:rPr>
      <w:t>Test</w:t>
    </w:r>
    <w:r>
      <w:rPr>
        <w:u w:val="single"/>
      </w:rPr>
      <w:tab/>
      <w:t>2012</w:t>
    </w:r>
    <w:r w:rsidRPr="003310B8">
      <w:rPr>
        <w:u w:val="single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7343" w:rsidRPr="00004BA9" w:rsidRDefault="00A87343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461AF"/>
    <w:rsid w:val="00000E28"/>
    <w:rsid w:val="00004BA9"/>
    <w:rsid w:val="00021E9C"/>
    <w:rsid w:val="00030A72"/>
    <w:rsid w:val="00034138"/>
    <w:rsid w:val="00066C0F"/>
    <w:rsid w:val="000765A9"/>
    <w:rsid w:val="000767EC"/>
    <w:rsid w:val="000770C2"/>
    <w:rsid w:val="00084B66"/>
    <w:rsid w:val="000B5DB1"/>
    <w:rsid w:val="000F41E0"/>
    <w:rsid w:val="00101012"/>
    <w:rsid w:val="00155FEB"/>
    <w:rsid w:val="00163FCC"/>
    <w:rsid w:val="0019234B"/>
    <w:rsid w:val="001B6E5C"/>
    <w:rsid w:val="002135A8"/>
    <w:rsid w:val="00222EF1"/>
    <w:rsid w:val="00277E4E"/>
    <w:rsid w:val="00285EDC"/>
    <w:rsid w:val="002A6771"/>
    <w:rsid w:val="002B3C99"/>
    <w:rsid w:val="002E70E6"/>
    <w:rsid w:val="00304969"/>
    <w:rsid w:val="00321B15"/>
    <w:rsid w:val="003310B8"/>
    <w:rsid w:val="0036467D"/>
    <w:rsid w:val="00372B8A"/>
    <w:rsid w:val="00383683"/>
    <w:rsid w:val="003A1AC5"/>
    <w:rsid w:val="003A29ED"/>
    <w:rsid w:val="003C14BF"/>
    <w:rsid w:val="003C27CE"/>
    <w:rsid w:val="003E50F2"/>
    <w:rsid w:val="003E7E28"/>
    <w:rsid w:val="00406B75"/>
    <w:rsid w:val="00407969"/>
    <w:rsid w:val="00441DF6"/>
    <w:rsid w:val="00447AD6"/>
    <w:rsid w:val="00462FEC"/>
    <w:rsid w:val="00503603"/>
    <w:rsid w:val="00520FCE"/>
    <w:rsid w:val="00555691"/>
    <w:rsid w:val="00575CC7"/>
    <w:rsid w:val="00584CAA"/>
    <w:rsid w:val="005D0D6B"/>
    <w:rsid w:val="005E3D07"/>
    <w:rsid w:val="00602E8A"/>
    <w:rsid w:val="00607AF7"/>
    <w:rsid w:val="00620B71"/>
    <w:rsid w:val="00625F03"/>
    <w:rsid w:val="006A69A3"/>
    <w:rsid w:val="006B132D"/>
    <w:rsid w:val="007222B1"/>
    <w:rsid w:val="00725344"/>
    <w:rsid w:val="007442B6"/>
    <w:rsid w:val="007461AF"/>
    <w:rsid w:val="007521D5"/>
    <w:rsid w:val="00777C7F"/>
    <w:rsid w:val="007C2CA5"/>
    <w:rsid w:val="007C764D"/>
    <w:rsid w:val="007D3904"/>
    <w:rsid w:val="008839FB"/>
    <w:rsid w:val="008941E1"/>
    <w:rsid w:val="008C793A"/>
    <w:rsid w:val="00933099"/>
    <w:rsid w:val="00971D03"/>
    <w:rsid w:val="00973D73"/>
    <w:rsid w:val="00981229"/>
    <w:rsid w:val="0098392F"/>
    <w:rsid w:val="009938A9"/>
    <w:rsid w:val="009E3655"/>
    <w:rsid w:val="009F418F"/>
    <w:rsid w:val="00A33B13"/>
    <w:rsid w:val="00A84C77"/>
    <w:rsid w:val="00A87343"/>
    <w:rsid w:val="00A95DA5"/>
    <w:rsid w:val="00AB1E99"/>
    <w:rsid w:val="00AB24D4"/>
    <w:rsid w:val="00AD6571"/>
    <w:rsid w:val="00AE3C2D"/>
    <w:rsid w:val="00AE698C"/>
    <w:rsid w:val="00AE7583"/>
    <w:rsid w:val="00B17C90"/>
    <w:rsid w:val="00B45E23"/>
    <w:rsid w:val="00B64769"/>
    <w:rsid w:val="00BB781F"/>
    <w:rsid w:val="00BE543B"/>
    <w:rsid w:val="00BE73FE"/>
    <w:rsid w:val="00C1026F"/>
    <w:rsid w:val="00C12964"/>
    <w:rsid w:val="00CA7AA6"/>
    <w:rsid w:val="00CB0865"/>
    <w:rsid w:val="00CC3C84"/>
    <w:rsid w:val="00D30E92"/>
    <w:rsid w:val="00DD0911"/>
    <w:rsid w:val="00DD7F4A"/>
    <w:rsid w:val="00E32C2F"/>
    <w:rsid w:val="00E41185"/>
    <w:rsid w:val="00E42050"/>
    <w:rsid w:val="00E953FA"/>
    <w:rsid w:val="00EB6F17"/>
    <w:rsid w:val="00ED7A6D"/>
    <w:rsid w:val="00F17F0E"/>
    <w:rsid w:val="00F4780D"/>
    <w:rsid w:val="00F67FBF"/>
    <w:rsid w:val="00F97437"/>
    <w:rsid w:val="00FA624F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51"/>
        <o:r id="V:Rule2" type="connector" idref="#_x0000_s1189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  <w:style w:type="paragraph" w:styleId="BalloonText">
    <w:name w:val="Balloon Text"/>
    <w:basedOn w:val="Normal"/>
    <w:link w:val="BalloonTextChar"/>
    <w:uiPriority w:val="99"/>
    <w:semiHidden/>
    <w:unhideWhenUsed/>
    <w:rsid w:val="00E95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3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styl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6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5.wmf"/><Relationship Id="rId26" Type="http://schemas.openxmlformats.org/officeDocument/2006/relationships/image" Target="media/image7.wmf"/><Relationship Id="rId39" Type="http://schemas.openxmlformats.org/officeDocument/2006/relationships/image" Target="media/image12.wmf"/><Relationship Id="rId21" Type="http://schemas.openxmlformats.org/officeDocument/2006/relationships/oleObject" Target="embeddings/oleObject7.bin"/><Relationship Id="rId34" Type="http://schemas.openxmlformats.org/officeDocument/2006/relationships/image" Target="media/image10.wmf"/><Relationship Id="rId42" Type="http://schemas.openxmlformats.org/officeDocument/2006/relationships/oleObject" Target="embeddings/oleObject19.bin"/><Relationship Id="rId47" Type="http://schemas.openxmlformats.org/officeDocument/2006/relationships/image" Target="media/image16.jpeg"/><Relationship Id="rId50" Type="http://schemas.openxmlformats.org/officeDocument/2006/relationships/image" Target="media/image18.wmf"/><Relationship Id="rId55" Type="http://schemas.openxmlformats.org/officeDocument/2006/relationships/oleObject" Target="embeddings/oleObject27.bin"/><Relationship Id="rId63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6.wmf"/><Relationship Id="rId32" Type="http://schemas.openxmlformats.org/officeDocument/2006/relationships/oleObject" Target="embeddings/oleObject13.bin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8.bin"/><Relationship Id="rId45" Type="http://schemas.openxmlformats.org/officeDocument/2006/relationships/image" Target="media/image15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0.wmf"/><Relationship Id="rId66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chart" Target="charts/chart3.xml"/><Relationship Id="rId28" Type="http://schemas.openxmlformats.org/officeDocument/2006/relationships/oleObject" Target="embeddings/oleObject11.bin"/><Relationship Id="rId36" Type="http://schemas.openxmlformats.org/officeDocument/2006/relationships/image" Target="media/image11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8.bin"/><Relationship Id="rId61" Type="http://schemas.openxmlformats.org/officeDocument/2006/relationships/oleObject" Target="embeddings/oleObject30.bin"/><Relationship Id="rId10" Type="http://schemas.openxmlformats.org/officeDocument/2006/relationships/oleObject" Target="embeddings/oleObject1.bin"/><Relationship Id="rId19" Type="http://schemas.openxmlformats.org/officeDocument/2006/relationships/oleObject" Target="embeddings/oleObject5.bin"/><Relationship Id="rId31" Type="http://schemas.openxmlformats.org/officeDocument/2006/relationships/image" Target="media/image9.wmf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60" Type="http://schemas.openxmlformats.org/officeDocument/2006/relationships/image" Target="media/image21.wmf"/><Relationship Id="rId65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Relationship Id="rId43" Type="http://schemas.openxmlformats.org/officeDocument/2006/relationships/image" Target="media/image14.png"/><Relationship Id="rId48" Type="http://schemas.openxmlformats.org/officeDocument/2006/relationships/image" Target="media/image17.wmf"/><Relationship Id="rId56" Type="http://schemas.openxmlformats.org/officeDocument/2006/relationships/image" Target="media/image19.wmf"/><Relationship Id="rId64" Type="http://schemas.openxmlformats.org/officeDocument/2006/relationships/header" Target="header2.xml"/><Relationship Id="rId8" Type="http://schemas.openxmlformats.org/officeDocument/2006/relationships/chart" Target="charts/chart1.xml"/><Relationship Id="rId51" Type="http://schemas.openxmlformats.org/officeDocument/2006/relationships/oleObject" Target="embeddings/oleObject23.bin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chart" Target="charts/chart2.xml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1.bin"/><Relationship Id="rId59" Type="http://schemas.openxmlformats.org/officeDocument/2006/relationships/oleObject" Target="embeddings/oleObject29.bin"/><Relationship Id="rId67" Type="http://schemas.openxmlformats.org/officeDocument/2006/relationships/theme" Target="theme/theme1.xml"/><Relationship Id="rId20" Type="http://schemas.openxmlformats.org/officeDocument/2006/relationships/oleObject" Target="embeddings/oleObject6.bin"/><Relationship Id="rId41" Type="http://schemas.openxmlformats.org/officeDocument/2006/relationships/image" Target="media/image13.wmf"/><Relationship Id="rId54" Type="http://schemas.openxmlformats.org/officeDocument/2006/relationships/oleObject" Target="embeddings/oleObject26.bin"/><Relationship Id="rId62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arrys%20data\BACKUP\WME%20Pty%20Ltd\WME%20Mathematics%20Assessment%20Bank%202012\Years%207%20and%208\Algebra%202012\Equations%20and%20Formlae%20%20Test%202012.dotx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Book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99518810148729E-2"/>
          <c:y val="5.1400554097404488E-2"/>
          <c:w val="0.89745603674540686"/>
          <c:h val="0.832619568387284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tx1">
                <a:lumMod val="65000"/>
                <a:lumOff val="35000"/>
              </a:schemeClr>
            </a:solidFill>
          </c:spPr>
          <c:invertIfNegative val="0"/>
          <c:cat>
            <c:strRef>
              <c:f>Sheet1!$E$5:$E$9</c:f>
              <c:strCache>
                <c:ptCount val="5"/>
                <c:pt idx="0">
                  <c:v>Mike</c:v>
                </c:pt>
                <c:pt idx="1">
                  <c:v>Ray</c:v>
                </c:pt>
                <c:pt idx="2">
                  <c:v>Alan</c:v>
                </c:pt>
                <c:pt idx="3">
                  <c:v>Murray</c:v>
                </c:pt>
                <c:pt idx="4">
                  <c:v>David</c:v>
                </c:pt>
              </c:strCache>
            </c:strRef>
          </c:cat>
          <c:val>
            <c:numRef>
              <c:f>Sheet1!$F$5:$F$9</c:f>
              <c:numCache>
                <c:formatCode>General</c:formatCode>
                <c:ptCount val="5"/>
                <c:pt idx="0">
                  <c:v>12</c:v>
                </c:pt>
                <c:pt idx="1">
                  <c:v>15</c:v>
                </c:pt>
                <c:pt idx="2">
                  <c:v>17</c:v>
                </c:pt>
                <c:pt idx="3">
                  <c:v>11</c:v>
                </c:pt>
                <c:pt idx="4">
                  <c:v>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17041024"/>
        <c:axId val="117042560"/>
      </c:barChart>
      <c:catAx>
        <c:axId val="117041024"/>
        <c:scaling>
          <c:orientation val="minMax"/>
        </c:scaling>
        <c:delete val="0"/>
        <c:axPos val="b"/>
        <c:majorTickMark val="out"/>
        <c:minorTickMark val="none"/>
        <c:tickLblPos val="nextTo"/>
        <c:crossAx val="117042560"/>
        <c:crosses val="autoZero"/>
        <c:auto val="1"/>
        <c:lblAlgn val="ctr"/>
        <c:lblOffset val="100"/>
        <c:noMultiLvlLbl val="0"/>
      </c:catAx>
      <c:valAx>
        <c:axId val="1170425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17041024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0985493946123875"/>
          <c:y val="4.0893258508432312E-2"/>
          <c:w val="0.88703705743075822"/>
          <c:h val="0.83947187540783963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bg1">
                <a:lumMod val="65000"/>
              </a:schemeClr>
            </a:solidFill>
            <a:ln>
              <a:solidFill>
                <a:prstClr val="black"/>
              </a:solidFill>
            </a:ln>
          </c:spPr>
          <c:invertIfNegative val="0"/>
          <c:val>
            <c:numRef>
              <c:f>Sheet1!$F$3:$F$9</c:f>
              <c:numCache>
                <c:formatCode>General</c:formatCode>
                <c:ptCount val="7"/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0"/>
        <c:axId val="154618112"/>
        <c:axId val="154641536"/>
      </c:barChart>
      <c:catAx>
        <c:axId val="154618112"/>
        <c:scaling>
          <c:orientation val="minMax"/>
        </c:scaling>
        <c:delete val="0"/>
        <c:axPos val="b"/>
        <c:majorGridlines/>
        <c:majorTickMark val="out"/>
        <c:minorTickMark val="none"/>
        <c:tickLblPos val="nextTo"/>
        <c:spPr>
          <a:ln>
            <a:solidFill>
              <a:prstClr val="black"/>
            </a:solidFill>
          </a:ln>
        </c:spPr>
        <c:crossAx val="154641536"/>
        <c:crossesAt val="0"/>
        <c:auto val="1"/>
        <c:lblAlgn val="ctr"/>
        <c:lblOffset val="100"/>
        <c:noMultiLvlLbl val="0"/>
      </c:catAx>
      <c:valAx>
        <c:axId val="154641536"/>
        <c:scaling>
          <c:orientation val="minMax"/>
          <c:max val="8"/>
          <c:min val="0"/>
        </c:scaling>
        <c:delete val="0"/>
        <c:axPos val="l"/>
        <c:majorGridlines/>
        <c:numFmt formatCode="General" sourceLinked="1"/>
        <c:majorTickMark val="out"/>
        <c:minorTickMark val="in"/>
        <c:tickLblPos val="nextTo"/>
        <c:spPr>
          <a:ln>
            <a:solidFill>
              <a:prstClr val="black"/>
            </a:solidFill>
          </a:ln>
        </c:spPr>
        <c:crossAx val="154618112"/>
        <c:crosses val="autoZero"/>
        <c:crossBetween val="between"/>
        <c:majorUnit val="2"/>
        <c:minorUnit val="1"/>
      </c:valAx>
    </c:plotArea>
    <c:plotVisOnly val="1"/>
    <c:dispBlanksAs val="gap"/>
    <c:showDLblsOverMax val="0"/>
  </c:chart>
  <c:spPr>
    <a:ln w="12700">
      <a:noFill/>
    </a:ln>
  </c:sp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A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99518810148729E-2"/>
          <c:y val="5.1400554097404488E-2"/>
          <c:w val="0.89745603674540686"/>
          <c:h val="0.8326195683872849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tx1">
                <a:lumMod val="65000"/>
                <a:lumOff val="35000"/>
              </a:schemeClr>
            </a:solidFill>
          </c:spPr>
          <c:invertIfNegative val="0"/>
          <c:cat>
            <c:strRef>
              <c:f>Sheet1!$E$5:$E$9</c:f>
              <c:strCache>
                <c:ptCount val="5"/>
                <c:pt idx="0">
                  <c:v>Mike</c:v>
                </c:pt>
                <c:pt idx="1">
                  <c:v>Ray</c:v>
                </c:pt>
                <c:pt idx="2">
                  <c:v>Alan</c:v>
                </c:pt>
                <c:pt idx="3">
                  <c:v>Murray</c:v>
                </c:pt>
                <c:pt idx="4">
                  <c:v>David</c:v>
                </c:pt>
              </c:strCache>
            </c:strRef>
          </c:cat>
          <c:val>
            <c:numRef>
              <c:f>Sheet1!$F$5:$F$9</c:f>
              <c:numCache>
                <c:formatCode>General</c:formatCode>
                <c:ptCount val="5"/>
                <c:pt idx="0">
                  <c:v>12</c:v>
                </c:pt>
                <c:pt idx="1">
                  <c:v>15</c:v>
                </c:pt>
                <c:pt idx="2">
                  <c:v>17</c:v>
                </c:pt>
                <c:pt idx="3">
                  <c:v>11</c:v>
                </c:pt>
                <c:pt idx="4">
                  <c:v>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60164480"/>
        <c:axId val="163793536"/>
      </c:barChart>
      <c:catAx>
        <c:axId val="160164480"/>
        <c:scaling>
          <c:orientation val="minMax"/>
        </c:scaling>
        <c:delete val="0"/>
        <c:axPos val="b"/>
        <c:majorTickMark val="out"/>
        <c:minorTickMark val="none"/>
        <c:tickLblPos val="nextTo"/>
        <c:crossAx val="163793536"/>
        <c:crosses val="autoZero"/>
        <c:auto val="1"/>
        <c:lblAlgn val="ctr"/>
        <c:lblOffset val="100"/>
        <c:noMultiLvlLbl val="0"/>
      </c:catAx>
      <c:valAx>
        <c:axId val="16379353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60164480"/>
        <c:crosses val="autoZero"/>
        <c:crossBetween val="between"/>
      </c:valAx>
    </c:plotArea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Equations and Formlae  Test 2012</Template>
  <TotalTime>876</TotalTime>
  <Pages>14</Pages>
  <Words>1764</Words>
  <Characters>10056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11797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11</cp:revision>
  <dcterms:created xsi:type="dcterms:W3CDTF">2011-08-14T12:09:00Z</dcterms:created>
  <dcterms:modified xsi:type="dcterms:W3CDTF">2012-03-05T10:51:00Z</dcterms:modified>
</cp:coreProperties>
</file>