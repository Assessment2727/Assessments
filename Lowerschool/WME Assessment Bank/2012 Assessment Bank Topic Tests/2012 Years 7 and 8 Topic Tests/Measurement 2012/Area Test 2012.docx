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029CD" w:rsidRPr="006029CD" w:rsidRDefault="00004BA9" w:rsidP="009938A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029CD">
              <w:rPr>
                <w:rFonts w:ascii="Times New Roman" w:hAnsi="Times New Roman" w:cs="Times New Roman"/>
                <w:sz w:val="40"/>
                <w:szCs w:val="40"/>
              </w:rPr>
              <w:t xml:space="preserve">Mathematics </w:t>
            </w:r>
            <w:r w:rsidR="00584CAA" w:rsidRPr="006029CD">
              <w:rPr>
                <w:rFonts w:ascii="Times New Roman" w:hAnsi="Times New Roman" w:cs="Times New Roman"/>
                <w:sz w:val="40"/>
                <w:szCs w:val="40"/>
              </w:rPr>
              <w:t>Test</w:t>
            </w:r>
          </w:p>
          <w:p w:rsidR="006029CD" w:rsidRPr="006029CD" w:rsidRDefault="006029CD" w:rsidP="009938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84CAA" w:rsidRPr="00584CAA" w:rsidRDefault="006029CD" w:rsidP="006029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29CD">
              <w:rPr>
                <w:rFonts w:ascii="Times New Roman" w:hAnsi="Times New Roman" w:cs="Times New Roman"/>
                <w:sz w:val="40"/>
                <w:szCs w:val="40"/>
              </w:rPr>
              <w:t>Area of Plane Shapes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6029CD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Calculator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3310B8" w:rsidRPr="003310B8" w:rsidTr="003310B8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205F9A" w:rsidRPr="003A7FD9" w:rsidRDefault="00205F9A" w:rsidP="00205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rectangular paddock measures 2.5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km by 800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m. Its measurements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kilometres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205F9A" w:rsidRPr="003A7FD9" w:rsidRDefault="00205F9A" w:rsidP="00205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F9A" w:rsidRDefault="009D6B5A" w:rsidP="00205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1" style="position:absolute;margin-left:8.75pt;margin-top:1.5pt;width:195pt;height:36pt;z-index:251660288" coordorigin="3530,6840" coordsize="3900,720">
                  <v:roundrect id="_x0000_s1032" style="position:absolute;left:3530;top:6840;width:270;height:180" arcsize="10923f"/>
                  <v:roundrect id="_x0000_s1033" style="position:absolute;left:3530;top:7380;width:270;height:180" arcsize="10923f"/>
                  <v:roundrect id="_x0000_s1034" style="position:absolute;left:7160;top:6840;width:270;height:180" arcsize="10923f"/>
                  <v:roundrect id="_x0000_s1035" style="position:absolute;left:7160;top:7380;width:270;height:180" arcsize="10923f"/>
                </v:group>
              </w:pict>
            </w:r>
            <w:r w:rsidR="00205F9A">
              <w:rPr>
                <w:rFonts w:ascii="Times New Roman" w:hAnsi="Times New Roman" w:cs="Times New Roman"/>
                <w:sz w:val="24"/>
                <w:szCs w:val="24"/>
              </w:rPr>
              <w:t xml:space="preserve">           2 500 </w:t>
            </w:r>
            <w:r w:rsidR="00205F9A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 by </w:t>
            </w:r>
            <w:r w:rsidR="00205F9A">
              <w:rPr>
                <w:rFonts w:ascii="Times New Roman" w:hAnsi="Times New Roman" w:cs="Times New Roman"/>
                <w:sz w:val="24"/>
                <w:szCs w:val="24"/>
              </w:rPr>
              <w:t>800 m</w:t>
            </w:r>
            <w:r w:rsidR="00205F9A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05F9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2.5 k</w:t>
            </w:r>
            <w:r w:rsidR="00205F9A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 by </w:t>
            </w:r>
            <w:r w:rsidR="00205F9A">
              <w:rPr>
                <w:rFonts w:ascii="Times New Roman" w:hAnsi="Times New Roman" w:cs="Times New Roman"/>
                <w:sz w:val="24"/>
                <w:szCs w:val="24"/>
              </w:rPr>
              <w:t>8 km</w:t>
            </w:r>
          </w:p>
          <w:p w:rsidR="00205F9A" w:rsidRDefault="00205F9A" w:rsidP="00205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F9A" w:rsidRPr="003A7FD9" w:rsidRDefault="00205F9A" w:rsidP="00205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250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 m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2.5 k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0.8 km</w:t>
            </w:r>
          </w:p>
          <w:p w:rsidR="00AB24D4" w:rsidRPr="00F97437" w:rsidRDefault="00AB24D4" w:rsidP="003325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AB24D4" w:rsidRDefault="009D6B5A" w:rsidP="0033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margin-left:238.25pt;margin-top:-5.7pt;width:109.15pt;height:126.3pt;z-index:251661312;mso-position-horizontal-relative:text;mso-position-vertical-relative:text">
                  <v:imagedata r:id="rId8" o:title=""/>
                </v:shape>
                <o:OLEObject Type="Embed" ProgID="FXE300.Equation" ShapeID="_x0000_s1036" DrawAspect="Content" ObjectID="_1392485764" r:id="rId9"/>
              </w:pict>
            </w:r>
            <w:r w:rsidR="00205F9A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 xml:space="preserve"> is the area of the square?</w:t>
            </w:r>
          </w:p>
          <w:p w:rsidR="00205F9A" w:rsidRDefault="00205F9A" w:rsidP="003325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F9A" w:rsidRDefault="009D6B5A" w:rsidP="00D76D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7" style="position:absolute;margin-left:22.25pt;margin-top:3.45pt;width:13.5pt;height:69pt;z-index:251662336" coordorigin="3420,8403" coordsize="270,1380">
                  <v:roundrect id="_x0000_s1038" style="position:absolute;left:3420;top:8403;width:270;height:180" arcsize="10923f"/>
                  <v:roundrect id="_x0000_s1039" style="position:absolute;left:3420;top:8778;width:270;height:180" arcsize="10923f"/>
                  <v:roundrect id="_x0000_s1040" style="position:absolute;left:3420;top:9180;width:270;height:180" arcsize="10923f"/>
                  <v:roundrect id="_x0000_s1041" style="position:absolute;left:3420;top:9603;width:270;height:180" arcsize="10923f"/>
                </v:group>
              </w:pict>
            </w:r>
            <w:r w:rsidR="00D76D2E">
              <w:rPr>
                <w:rFonts w:ascii="Times New Roman" w:hAnsi="Times New Roman" w:cs="Times New Roman"/>
                <w:sz w:val="24"/>
                <w:szCs w:val="24"/>
              </w:rPr>
              <w:t xml:space="preserve">               9.6  cm</w:t>
            </w:r>
            <w:r w:rsidR="00D76D2E" w:rsidRPr="00D76D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D76D2E" w:rsidRDefault="00D76D2E" w:rsidP="00D76D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576 cm</w:t>
            </w:r>
            <w:r w:rsidRPr="00D76D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05F9A" w:rsidRDefault="00D76D2E" w:rsidP="00D76D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96 cm</w:t>
            </w:r>
            <w:r w:rsidRPr="00D76D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D76D2E" w:rsidRDefault="00D76D2E" w:rsidP="00D76D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5.76 cm</w:t>
            </w:r>
          </w:p>
          <w:p w:rsidR="00205F9A" w:rsidRPr="00F97437" w:rsidRDefault="00205F9A" w:rsidP="003325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D76D2E" w:rsidRPr="003A7FD9" w:rsidRDefault="00D76D2E" w:rsidP="00D7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Which unit would be the most approp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riate to measure the area of this page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6D2E" w:rsidRDefault="00D76D2E" w:rsidP="00D76D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6D2E" w:rsidRPr="003A7FD9" w:rsidRDefault="00D76D2E" w:rsidP="00D7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Square metres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Hectares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Square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centi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metres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Centi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metres                             </w:t>
            </w:r>
          </w:p>
          <w:p w:rsidR="00D76D2E" w:rsidRPr="003A7FD9" w:rsidRDefault="009D6B5A" w:rsidP="00D7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42" style="position:absolute;margin-left:27.85pt;margin-top:2.4pt;width:343.5pt;height:9pt;z-index:251664384" coordorigin="2430,3420" coordsize="6870,180">
                  <v:roundrect id="_x0000_s1043" style="position:absolute;left:9030;top:3420;width:270;height:180" arcsize="10923f"/>
                  <v:roundrect id="_x0000_s1044" style="position:absolute;left:2430;top:3420;width:270;height:180" arcsize="10923f"/>
                  <v:roundrect id="_x0000_s1045" style="position:absolute;left:4580;top:3420;width:270;height:180" arcsize="10923f"/>
                  <v:roundrect id="_x0000_s1046" style="position:absolute;left:6780;top:3420;width:270;height:180" arcsize="10923f"/>
                </v:group>
              </w:pict>
            </w:r>
          </w:p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77342B" w:rsidRDefault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148B2">
              <w:rPr>
                <w:rFonts w:ascii="Times New Roman" w:hAnsi="Times New Roman" w:cs="Times New Roman"/>
                <w:sz w:val="24"/>
                <w:szCs w:val="24"/>
              </w:rPr>
              <w:t xml:space="preserve">rectangular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cloth measures 2.5 m by 3.2 m. What is its area in square metres?</w:t>
            </w:r>
          </w:p>
          <w:p w:rsidR="0077342B" w:rsidRDefault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42B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7" style="position:absolute;margin-left:114pt;margin-top:4.4pt;width:64.5pt;height:27.75pt;z-index:251665408"/>
              </w:pict>
            </w:r>
          </w:p>
          <w:p w:rsidR="0077342B" w:rsidRPr="0077342B" w:rsidRDefault="007734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  <w:r w:rsidRPr="0077342B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77342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AB24D4" w:rsidRPr="00F97437" w:rsidRDefault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AB24D4" w:rsidRDefault="00314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square sheets of paper have measurements 80 cm and 1.2 m. What is the difference in their areas?</w:t>
            </w:r>
          </w:p>
          <w:p w:rsidR="003148B2" w:rsidRDefault="00314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8B2" w:rsidRDefault="00314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8B2" w:rsidRPr="003148B2" w:rsidRDefault="00314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40</w:t>
            </w:r>
            <w:r w:rsidR="00254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  <w:r w:rsidRPr="003148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160 cm</w:t>
            </w:r>
            <w:r w:rsidRPr="003148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254831">
              <w:rPr>
                <w:rFonts w:ascii="Times New Roman" w:hAnsi="Times New Roman" w:cs="Times New Roman"/>
                <w:sz w:val="24"/>
                <w:szCs w:val="24"/>
              </w:rPr>
              <w:t xml:space="preserve">          4 444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  <w:r w:rsidRPr="003148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54831">
              <w:rPr>
                <w:rFonts w:ascii="Times New Roman" w:hAnsi="Times New Roman" w:cs="Times New Roman"/>
                <w:sz w:val="24"/>
                <w:szCs w:val="24"/>
              </w:rPr>
              <w:t xml:space="preserve">    8 00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0cm</w:t>
            </w:r>
            <w:r w:rsidRPr="003148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3148B2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59" style="position:absolute;margin-left:14.35pt;margin-top:5.4pt;width:343.5pt;height:9pt;z-index:251672576" coordorigin="2430,3420" coordsize="6870,180">
                  <v:roundrect id="_x0000_s1060" style="position:absolute;left:9030;top:3420;width:270;height:180" arcsize="10923f"/>
                  <v:roundrect id="_x0000_s1061" style="position:absolute;left:2430;top:3420;width:270;height:180" arcsize="10923f"/>
                  <v:roundrect id="_x0000_s1062" style="position:absolute;left:4580;top:3420;width:270;height:180" arcsize="10923f"/>
                  <v:roundrect id="_x0000_s1063" style="position:absolute;left:6780;top:3420;width:270;height:180" arcsize="10923f"/>
                </v:group>
              </w:pict>
            </w:r>
          </w:p>
          <w:p w:rsidR="003148B2" w:rsidRPr="00F97437" w:rsidRDefault="00314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</w:tcPr>
          <w:p w:rsidR="0077342B" w:rsidRPr="003A7FD9" w:rsidRDefault="009D6B5A" w:rsidP="0077342B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50" type="#_x0000_t75" style="position:absolute;margin-left:174.9pt;margin-top:-6.05pt;width:155.85pt;height:195.55pt;z-index:251667456;mso-position-horizontal-relative:text;mso-position-vertical-relative:text">
                  <v:imagedata r:id="rId10" o:title=""/>
                </v:shape>
                <o:OLEObject Type="Embed" ProgID="FXE300.Equation" ShapeID="_x0000_s1050" DrawAspect="Content" ObjectID="_1392485765" r:id="rId11"/>
              </w:pict>
            </w:r>
            <w:r w:rsidR="0077342B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 xml:space="preserve">first measuring the dimensions of the </w:t>
            </w:r>
            <w:r w:rsidR="0077342B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shaded </w:t>
            </w:r>
            <w:r w:rsidR="0077342B">
              <w:rPr>
                <w:rFonts w:ascii="Times New Roman" w:hAnsi="Times New Roman" w:cs="Times New Roman"/>
                <w:sz w:val="24"/>
                <w:szCs w:val="24"/>
              </w:rPr>
              <w:t>rectangle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>, calculate its area to the</w:t>
            </w:r>
            <w:r w:rsidR="0077342B">
              <w:rPr>
                <w:rFonts w:ascii="Times New Roman" w:hAnsi="Times New Roman" w:cs="Times New Roman"/>
                <w:sz w:val="24"/>
                <w:szCs w:val="24"/>
              </w:rPr>
              <w:t xml:space="preserve"> nearest square centimetre</w:t>
            </w:r>
            <w:r w:rsidR="0077342B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342B" w:rsidRPr="003A7FD9" w:rsidRDefault="0077342B" w:rsidP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42B" w:rsidRDefault="0077342B" w:rsidP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342B" w:rsidRDefault="009D6B5A" w:rsidP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1" style="position:absolute;margin-left:35.25pt;margin-top:3.3pt;width:67.5pt;height:26.25pt;z-index:251668480"/>
              </w:pict>
            </w:r>
          </w:p>
          <w:p w:rsidR="0077342B" w:rsidRPr="0077342B" w:rsidRDefault="0077342B" w:rsidP="007734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342B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cm</w:t>
            </w:r>
            <w:r w:rsidRPr="0077342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77342B" w:rsidRDefault="0077342B" w:rsidP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736C" w:rsidRPr="003A7FD9" w:rsidRDefault="00F3736C" w:rsidP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42B" w:rsidRPr="003A7FD9" w:rsidRDefault="0077342B" w:rsidP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42B" w:rsidRPr="003A7FD9" w:rsidRDefault="0077342B" w:rsidP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42B" w:rsidRPr="003A7FD9" w:rsidRDefault="0077342B" w:rsidP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AB24D4" w:rsidRDefault="00CC3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two rect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>angles</w:t>
            </w:r>
            <w:r w:rsidR="00CB45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  <w:r w:rsidR="00CB458F">
              <w:rPr>
                <w:rFonts w:ascii="Times New Roman" w:hAnsi="Times New Roman" w:cs="Times New Roman"/>
                <w:sz w:val="24"/>
                <w:szCs w:val="24"/>
              </w:rPr>
              <w:t>have a perimeter of 20 cm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>The width of Rectangle A is</w:t>
            </w:r>
            <w:r w:rsidR="003148B2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 xml:space="preserve"> cm and the width of Rectangle B</w:t>
            </w:r>
            <w:r w:rsidR="003148B2">
              <w:rPr>
                <w:rFonts w:ascii="Times New Roman" w:hAnsi="Times New Roman" w:cs="Times New Roman"/>
                <w:sz w:val="24"/>
                <w:szCs w:val="24"/>
              </w:rPr>
              <w:t xml:space="preserve"> is 3 cm. Which statement is true</w:t>
            </w:r>
            <w:r w:rsidR="0077342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B458F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58" type="#_x0000_t75" style="position:absolute;margin-left:236.8pt;margin-top:5pt;width:176.85pt;height:96.4pt;z-index:251671552;mso-position-horizontal-relative:text;mso-position-vertical-relative:text">
                  <v:imagedata r:id="rId12" o:title=""/>
                </v:shape>
                <o:OLEObject Type="Embed" ProgID="FXDraw3.Document" ShapeID="_x0000_s1058" DrawAspect="Content" ObjectID="_1392485766" r:id="rId13"/>
              </w:pict>
            </w:r>
          </w:p>
          <w:p w:rsidR="00CC3C27" w:rsidRDefault="009D6B5A" w:rsidP="00CC3C2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57" type="#_x0000_t75" style="position:absolute;margin-left:0;margin-top:0;width:14.15pt;height:14.15pt;z-index:-251645952;mso-position-horizontal-relative:text;mso-position-vertical-relative:text">
                  <v:imagedata r:id="rId14" o:title=""/>
                </v:shape>
                <o:OLEObject Type="Embed" ProgID="FXDraw3.Document" ShapeID="_x0000_s1057" DrawAspect="Content" ObjectID="_1392485767" r:id="rId15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52" style="position:absolute;margin-left:27.7pt;margin-top:.7pt;width:13.5pt;height:69pt;z-index:251669504" coordorigin="3420,8403" coordsize="270,1380">
                  <v:roundrect id="_x0000_s1053" style="position:absolute;left:3420;top:8403;width:270;height:180" arcsize="10923f"/>
                  <v:roundrect id="_x0000_s1054" style="position:absolute;left:3420;top:8778;width:270;height:180" arcsize="10923f"/>
                  <v:roundrect id="_x0000_s1055" style="position:absolute;left:3420;top:9180;width:270;height:180" arcsize="10923f"/>
                  <v:roundrect id="_x0000_s1056" style="position:absolute;left:3420;top:9603;width:270;height:180" arcsize="10923f"/>
                </v:group>
              </w:pict>
            </w:r>
            <w:r w:rsidR="00CB45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C3C27">
              <w:rPr>
                <w:rFonts w:ascii="Times New Roman" w:hAnsi="Times New Roman" w:cs="Times New Roman"/>
                <w:sz w:val="24"/>
                <w:szCs w:val="24"/>
              </w:rPr>
              <w:t xml:space="preserve">             The areas must be the same.</w:t>
            </w:r>
          </w:p>
          <w:p w:rsidR="00CC3C27" w:rsidRDefault="00CB458F" w:rsidP="00CC3C2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C3C27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 xml:space="preserve"> Rectangle A</w:t>
            </w:r>
            <w:r w:rsidR="003148B2">
              <w:rPr>
                <w:rFonts w:ascii="Times New Roman" w:hAnsi="Times New Roman" w:cs="Times New Roman"/>
                <w:sz w:val="24"/>
                <w:szCs w:val="24"/>
              </w:rPr>
              <w:t xml:space="preserve"> has a greater area</w:t>
            </w:r>
            <w:r w:rsidR="00CC3C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3C27" w:rsidRDefault="00CB458F" w:rsidP="00CC3C2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C3C2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>Rectangle B</w:t>
            </w:r>
            <w:r w:rsidR="003148B2">
              <w:rPr>
                <w:rFonts w:ascii="Times New Roman" w:hAnsi="Times New Roman" w:cs="Times New Roman"/>
                <w:sz w:val="24"/>
                <w:szCs w:val="24"/>
              </w:rPr>
              <w:t xml:space="preserve"> has a greater area</w:t>
            </w:r>
            <w:r w:rsidR="00CC3C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3C27" w:rsidRDefault="00CB458F" w:rsidP="00CC3C2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C3C2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 xml:space="preserve">      Rectangle B</w:t>
            </w:r>
            <w:r w:rsidR="003148B2">
              <w:rPr>
                <w:rFonts w:ascii="Times New Roman" w:hAnsi="Times New Roman" w:cs="Times New Roman"/>
                <w:sz w:val="24"/>
                <w:szCs w:val="24"/>
              </w:rPr>
              <w:t xml:space="preserve"> has a greater length</w:t>
            </w:r>
            <w:r w:rsidR="00CC3C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342B" w:rsidRPr="00F97437" w:rsidRDefault="00773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AB24D4" w:rsidRDefault="0025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>s the area of the triangle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254831" w:rsidRDefault="0025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831" w:rsidRDefault="0025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831" w:rsidRDefault="0025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831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5" style="position:absolute;margin-left:46.6pt;margin-top:2.7pt;width:73.7pt;height:31.8pt;z-index:251674624"/>
              </w:pict>
            </w:r>
          </w:p>
          <w:p w:rsidR="00254831" w:rsidRPr="00254831" w:rsidRDefault="002548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4831">
              <w:rPr>
                <w:rFonts w:ascii="Times New Roman" w:hAnsi="Times New Roman" w:cs="Times New Roman"/>
                <w:sz w:val="32"/>
                <w:szCs w:val="32"/>
              </w:rPr>
              <w:t xml:space="preserve">Area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r w:rsidRPr="0025483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254831">
              <w:rPr>
                <w:rFonts w:ascii="Times New Roman" w:hAnsi="Times New Roman" w:cs="Times New Roman"/>
                <w:sz w:val="32"/>
                <w:szCs w:val="32"/>
              </w:rPr>
              <w:t xml:space="preserve"> cm</w:t>
            </w:r>
            <w:r w:rsidRPr="00254831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254831" w:rsidRDefault="0025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831" w:rsidRPr="00F97437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64" type="#_x0000_t75" style="position:absolute;margin-left:193.35pt;margin-top:-109.8pt;width:216.9pt;height:116.2pt;z-index:-251642880;mso-position-horizontal-relative:text;mso-position-vertical-relative:text" wrapcoords="-85 0 -85 21441 21600 21441 21600 0 -85 0">
                  <v:imagedata r:id="rId16" o:title=""/>
                  <w10:wrap type="through"/>
                </v:shape>
                <o:OLEObject Type="Embed" ProgID="FXDraw3.Document" ShapeID="_x0000_s1064" DrawAspect="Content" ObjectID="_1392485768" r:id="rId17"/>
              </w:pic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AB24D4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66" type="#_x0000_t75" style="position:absolute;margin-left:174.9pt;margin-top:1pt;width:236.95pt;height:124.1pt;z-index:-251640832;mso-position-horizontal-relative:text;mso-position-vertical-relative:text" wrapcoords="-68 0 -68 21469 21600 21469 21600 0 -68 0">
                  <v:imagedata r:id="rId18" o:title=""/>
                  <w10:wrap type="through"/>
                </v:shape>
                <o:OLEObject Type="Embed" ProgID="FXDraw3.Document" ShapeID="_x0000_s1066" DrawAspect="Content" ObjectID="_1392485769" r:id="rId19"/>
              </w:pict>
            </w:r>
            <w:r w:rsidR="00254831">
              <w:rPr>
                <w:rFonts w:ascii="Times New Roman" w:hAnsi="Times New Roman" w:cs="Times New Roman"/>
                <w:sz w:val="24"/>
                <w:szCs w:val="24"/>
              </w:rPr>
              <w:t>Which calculation could be used to fin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>d the area of the triangle</w:t>
            </w:r>
            <w:r w:rsidR="0025483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254831" w:rsidRDefault="0025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831" w:rsidRDefault="009D6B5A">
            <w:pPr>
              <w:rPr>
                <w:rFonts w:ascii="Times New Roman" w:hAnsi="Times New Roman" w:cs="Times New Roman"/>
                <w:position w:val="-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7" style="position:absolute;margin-left:14.2pt;margin-top:9.65pt;width:13.5pt;height:95.75pt;z-index:251676672" coordorigin="3420,8403" coordsize="270,1380">
                  <v:roundrect id="_x0000_s1068" style="position:absolute;left:3420;top:8403;width:270;height:180" arcsize="10923f"/>
                  <v:roundrect id="_x0000_s1069" style="position:absolute;left:3420;top:8778;width:270;height:180" arcsize="10923f"/>
                  <v:roundrect id="_x0000_s1070" style="position:absolute;left:3420;top:9180;width:270;height:180" arcsize="10923f"/>
                  <v:roundrect id="_x0000_s1071" style="position:absolute;left:3420;top:9603;width:270;height:180" arcsize="10923f"/>
                </v:group>
              </w:pict>
            </w:r>
            <w:r w:rsidR="00733356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733356" w:rsidRPr="00733356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547" w:dyaOrig="673">
                <v:shape id="_x0000_i1025" type="#_x0000_t75" style="width:65.9pt;height:28.55pt" o:ole="">
                  <v:imagedata r:id="rId20" o:title=""/>
                </v:shape>
                <o:OLEObject Type="Embed" ProgID="FXE300.Equation" ShapeID="_x0000_i1025" DrawAspect="Content" ObjectID="_1392485748" r:id="rId21"/>
              </w:object>
            </w:r>
            <w:r w:rsidR="00733356" w:rsidRPr="00733356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 xml:space="preserve"> </w:t>
            </w:r>
          </w:p>
          <w:p w:rsidR="00733356" w:rsidRDefault="00733356" w:rsidP="00733356">
            <w:pPr>
              <w:rPr>
                <w:rFonts w:ascii="Times New Roman" w:hAnsi="Times New Roman" w:cs="Times New Roman"/>
                <w:position w:val="-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33356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791" w:dyaOrig="673">
                <v:shape id="_x0000_i1026" type="#_x0000_t75" style="width:76.75pt;height:28.55pt" o:ole="">
                  <v:imagedata r:id="rId22" o:title=""/>
                </v:shape>
                <o:OLEObject Type="Embed" ProgID="FXE300.Equation" ShapeID="_x0000_i1026" DrawAspect="Content" ObjectID="_1392485749" r:id="rId23"/>
              </w:object>
            </w:r>
            <w:r w:rsidRPr="00733356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 xml:space="preserve"> </w:t>
            </w:r>
          </w:p>
          <w:p w:rsidR="00733356" w:rsidRDefault="00733356" w:rsidP="00733356">
            <w:pPr>
              <w:rPr>
                <w:rFonts w:ascii="Times New Roman" w:hAnsi="Times New Roman" w:cs="Times New Roman"/>
                <w:position w:val="-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33356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628" w:dyaOrig="673">
                <v:shape id="_x0000_i1027" type="#_x0000_t75" style="width:69.95pt;height:28.55pt" o:ole="">
                  <v:imagedata r:id="rId24" o:title=""/>
                </v:shape>
                <o:OLEObject Type="Embed" ProgID="FXE300.Equation" ShapeID="_x0000_i1027" DrawAspect="Content" ObjectID="_1392485750" r:id="rId25"/>
              </w:object>
            </w:r>
            <w:r w:rsidRPr="00733356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 xml:space="preserve"> </w:t>
            </w:r>
          </w:p>
          <w:p w:rsidR="00733356" w:rsidRDefault="00733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33356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873" w:dyaOrig="673">
                <v:shape id="_x0000_i1028" type="#_x0000_t75" style="width:80.15pt;height:28.55pt" o:ole="">
                  <v:imagedata r:id="rId26" o:title=""/>
                </v:shape>
                <o:OLEObject Type="Embed" ProgID="FXE300.Equation" ShapeID="_x0000_i1028" DrawAspect="Content" ObjectID="_1392485751" r:id="rId27"/>
              </w:object>
            </w:r>
            <w:r w:rsidRPr="00733356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 xml:space="preserve"> </w:t>
            </w:r>
          </w:p>
          <w:p w:rsidR="00254831" w:rsidRPr="00F97437" w:rsidRDefault="0025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8505" w:type="dxa"/>
          </w:tcPr>
          <w:p w:rsidR="00AB24D4" w:rsidRDefault="00733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area of the triangle ABC.</w:t>
            </w:r>
          </w:p>
          <w:p w:rsidR="00733356" w:rsidRDefault="00733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56" w:rsidRDefault="00733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56" w:rsidRDefault="00733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56" w:rsidRDefault="00733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56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4" style="position:absolute;margin-left:67.55pt;margin-top:2.05pt;width:61.1pt;height:33.45pt;z-index:251678720"/>
              </w:pict>
            </w:r>
          </w:p>
          <w:p w:rsidR="00733356" w:rsidRPr="00733356" w:rsidRDefault="007333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Area  =                  </w:t>
            </w:r>
            <w:r w:rsidR="00AE288F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73335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733356" w:rsidRDefault="00733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56" w:rsidRDefault="00733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56" w:rsidRDefault="00733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56" w:rsidRPr="00F97437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3" type="#_x0000_t75" style="position:absolute;margin-left:173.9pt;margin-top:-139.85pt;width:226.6pt;height:145.4pt;z-index:-251638784;mso-wrap-distance-left:0;mso-wrap-distance-right:0;mso-position-horizontal-relative:text;mso-position-vertical-relative:text" wrapcoords="-72 0 -72 21489 21600 21489 21600 0 -72 0">
                  <v:imagedata r:id="rId28" o:title=""/>
                  <w10:wrap type="through"/>
                </v:shape>
                <o:OLEObject Type="Embed" ProgID="FXDraw3.Document" ShapeID="_x0000_s1073" DrawAspect="Content" ObjectID="_1392485770" r:id="rId29"/>
              </w:pic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AB24D4" w:rsidRDefault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area of the triangle PQR.</w:t>
            </w:r>
          </w:p>
          <w:p w:rsidR="00AE288F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6" type="#_x0000_t75" style="position:absolute;margin-left:92.65pt;margin-top:11.15pt;width:316.05pt;height:145.4pt;z-index:251681792;mso-wrap-distance-left:0;mso-wrap-distance-right:0;mso-position-horizontal-relative:text;mso-position-vertical-relative:text" wrapcoords="-72 0 -72 21489 21600 21489 21600 0 -72 0">
                  <v:imagedata r:id="rId30" o:title=""/>
                </v:shape>
                <o:OLEObject Type="Embed" ProgID="FXDraw3.Document" ShapeID="_x0000_s1076" DrawAspect="Content" ObjectID="_1392485771" r:id="rId31"/>
              </w:pict>
            </w:r>
          </w:p>
          <w:p w:rsidR="00AE288F" w:rsidRDefault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AE288F" w:rsidP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AE288F" w:rsidP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AE288F" w:rsidP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AE288F" w:rsidP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AE288F" w:rsidP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AE288F" w:rsidP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AE288F" w:rsidP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AE288F" w:rsidP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AE288F" w:rsidP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AE288F" w:rsidP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9D6B5A" w:rsidP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5" style="position:absolute;margin-left:70.1pt;margin-top:2.2pt;width:61.1pt;height:33.45pt;z-index:251680768"/>
              </w:pict>
            </w:r>
          </w:p>
          <w:p w:rsidR="00AE288F" w:rsidRPr="00733356" w:rsidRDefault="00AE288F" w:rsidP="00AE28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Area  =                  m</w:t>
            </w:r>
            <w:r w:rsidRPr="0073335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AE288F" w:rsidRPr="00F97437" w:rsidRDefault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AB24D4" w:rsidRDefault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area of the parallelogram shown.</w:t>
            </w:r>
          </w:p>
          <w:p w:rsidR="00AE288F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7" type="#_x0000_t75" style="position:absolute;margin-left:128.65pt;margin-top:1.3pt;width:280.05pt;height:128.45pt;z-index:251682816;mso-position-horizontal-relative:text;mso-position-vertical-relative:text">
                  <v:imagedata r:id="rId32" o:title=""/>
                </v:shape>
                <o:OLEObject Type="Embed" ProgID="FXDraw3.Document" ShapeID="_x0000_s1077" DrawAspect="Content" ObjectID="_1392485772" r:id="rId33"/>
              </w:pict>
            </w:r>
          </w:p>
          <w:p w:rsidR="00AE288F" w:rsidRDefault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Default="009D6B5A" w:rsidP="00275EA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8" style="position:absolute;margin-left:7.2pt;margin-top:.7pt;width:13.5pt;height:72.2pt;z-index:251683840" coordorigin="3420,8403" coordsize="270,1380">
                  <v:roundrect id="_x0000_s1079" style="position:absolute;left:3420;top:8403;width:270;height:180" arcsize="10923f"/>
                  <v:roundrect id="_x0000_s1080" style="position:absolute;left:3420;top:8778;width:270;height:180" arcsize="10923f"/>
                  <v:roundrect id="_x0000_s1081" style="position:absolute;left:3420;top:9180;width:270;height:180" arcsize="10923f"/>
                  <v:roundrect id="_x0000_s1082" style="position:absolute;left:3420;top:9603;width:270;height:180" arcsize="10923f"/>
                </v:group>
              </w:pict>
            </w:r>
            <w:r w:rsidR="00275EA3">
              <w:rPr>
                <w:rFonts w:ascii="Times New Roman" w:hAnsi="Times New Roman" w:cs="Times New Roman"/>
                <w:sz w:val="24"/>
                <w:szCs w:val="24"/>
              </w:rPr>
              <w:t xml:space="preserve">         320cm</w:t>
            </w:r>
            <w:r w:rsidR="00275EA3"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75EA3" w:rsidRDefault="00275EA3" w:rsidP="00275EA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384cm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75EA3" w:rsidRDefault="00275EA3" w:rsidP="00275EA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640cm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75EA3" w:rsidRDefault="00275EA3" w:rsidP="00275EA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768cm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AE288F" w:rsidRDefault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88F" w:rsidRPr="00F97437" w:rsidRDefault="00AE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8505" w:type="dxa"/>
          </w:tcPr>
          <w:p w:rsidR="00275EA3" w:rsidRDefault="009D6B5A" w:rsidP="00275EA3">
            <w:pPr>
              <w:ind w:right="5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3" type="#_x0000_t75" style="position:absolute;margin-left:159.65pt;margin-top:2.05pt;width:257.9pt;height:189.25pt;z-index:251685888;mso-position-horizontal-relative:text;mso-position-vertical-relative:text">
                  <v:imagedata r:id="rId34" o:title="" croptop="2337f" cropbottom="2921f"/>
                </v:shape>
                <o:OLEObject Type="Embed" ProgID="FXDraw3.Document" ShapeID="_x0000_s1083" DrawAspect="Content" ObjectID="_1392485773" r:id="rId35"/>
              </w:pict>
            </w:r>
            <w:r w:rsidR="00275EA3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A field is in the shape of a </w:t>
            </w:r>
            <w:r w:rsidR="00275EA3">
              <w:rPr>
                <w:rFonts w:ascii="Times New Roman" w:hAnsi="Times New Roman" w:cs="Times New Roman"/>
                <w:sz w:val="24"/>
                <w:szCs w:val="24"/>
              </w:rPr>
              <w:t>parallelogram with the dimensions shown.</w:t>
            </w:r>
          </w:p>
          <w:p w:rsidR="00275EA3" w:rsidRDefault="00275EA3" w:rsidP="00275EA3">
            <w:pPr>
              <w:ind w:right="5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area of the field</w:t>
            </w:r>
          </w:p>
          <w:p w:rsidR="00275EA3" w:rsidRDefault="00275EA3" w:rsidP="00275E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EA3" w:rsidRDefault="00275EA3" w:rsidP="00275E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EA3" w:rsidRDefault="009D6B5A" w:rsidP="00275EA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4" style="position:absolute;margin-left:7.2pt;margin-top:3.25pt;width:13.5pt;height:72.2pt;z-index:251686912" coordorigin="3420,8403" coordsize="270,1380">
                  <v:roundrect id="_x0000_s1085" style="position:absolute;left:3420;top:8403;width:270;height:180" arcsize="10923f"/>
                  <v:roundrect id="_x0000_s1086" style="position:absolute;left:3420;top:8778;width:270;height:180" arcsize="10923f"/>
                  <v:roundrect id="_x0000_s1087" style="position:absolute;left:3420;top:9180;width:270;height:180" arcsize="10923f"/>
                  <v:roundrect id="_x0000_s1088" style="position:absolute;left:3420;top:9603;width:270;height:180" arcsize="10923f"/>
                </v:group>
              </w:pict>
            </w:r>
            <w:r w:rsidR="000B3A05">
              <w:rPr>
                <w:rFonts w:ascii="Times New Roman" w:hAnsi="Times New Roman" w:cs="Times New Roman"/>
                <w:sz w:val="24"/>
                <w:szCs w:val="24"/>
              </w:rPr>
              <w:t xml:space="preserve">            585 </w:t>
            </w:r>
            <w:r w:rsidR="00275EA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75EA3"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75EA3" w:rsidRDefault="000B3A05" w:rsidP="00275EA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630 m</w:t>
            </w:r>
            <w:r w:rsidRPr="000B3A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0B3A05" w:rsidRDefault="000B3A05" w:rsidP="000B3A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1 170 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0B3A05" w:rsidRDefault="000B3A05" w:rsidP="000B3A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1 260 m</w:t>
            </w:r>
            <w:r w:rsidRPr="000B3A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AB24D4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3A05" w:rsidRDefault="000B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3A05" w:rsidRPr="00F97437" w:rsidRDefault="000B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0B3A05" w:rsidRDefault="000B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room has an area of 12.5 square metres. What is 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 in square centimetres?</w:t>
            </w:r>
          </w:p>
          <w:p w:rsidR="000B3A05" w:rsidRDefault="000B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3A05" w:rsidRDefault="009D6B5A" w:rsidP="000B3A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9" style="position:absolute;margin-left:7.2pt;margin-top:3.25pt;width:13.5pt;height:72.2pt;z-index:251688960" coordorigin="3420,8403" coordsize="270,1380">
                  <v:roundrect id="_x0000_s1090" style="position:absolute;left:3420;top:8403;width:270;height:180" arcsize="10923f"/>
                  <v:roundrect id="_x0000_s1091" style="position:absolute;left:3420;top:8778;width:270;height:180" arcsize="10923f"/>
                  <v:roundrect id="_x0000_s1092" style="position:absolute;left:3420;top:9180;width:270;height:180" arcsize="10923f"/>
                  <v:roundrect id="_x0000_s1093" style="position:absolute;left:3420;top:9603;width:270;height:180" arcsize="10923f"/>
                </v:group>
              </w:pict>
            </w:r>
            <w:r w:rsidR="000B3A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1 250 cm</w:t>
            </w:r>
            <w:r w:rsidR="000B3A05"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0B3A05" w:rsidRDefault="000B3A05" w:rsidP="000B3A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12 500 cm</w:t>
            </w:r>
            <w:r w:rsidRPr="000B3A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0B3A05" w:rsidRDefault="000B3A05" w:rsidP="000B3A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125 000 cm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0B3A05" w:rsidRDefault="000B3A05" w:rsidP="000B3A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1 250 000 cm</w:t>
            </w:r>
            <w:r w:rsidRPr="000B3A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AB24D4" w:rsidRPr="00F97437" w:rsidRDefault="000B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AB24D4" w:rsidRDefault="009D6B5A" w:rsidP="00F43E16">
            <w:pPr>
              <w:ind w:right="4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4" type="#_x0000_t75" style="position:absolute;margin-left:199.85pt;margin-top:-4.35pt;width:210.95pt;height:145.15pt;z-index:251689984;mso-position-horizontal-relative:text;mso-position-vertical-relative:text">
                  <v:imagedata r:id="rId36" o:title=""/>
                </v:shape>
                <o:OLEObject Type="Embed" ProgID="FXDraw3.Document" ShapeID="_x0000_s1094" DrawAspect="Content" ObjectID="_1392485774" r:id="rId37"/>
              </w:pict>
            </w:r>
            <w:r w:rsidR="00F43E16">
              <w:rPr>
                <w:rFonts w:ascii="Times New Roman" w:hAnsi="Times New Roman" w:cs="Times New Roman"/>
                <w:sz w:val="24"/>
                <w:szCs w:val="24"/>
              </w:rPr>
              <w:t>A manufa</w:t>
            </w:r>
            <w:r w:rsidR="00966F89">
              <w:rPr>
                <w:rFonts w:ascii="Times New Roman" w:hAnsi="Times New Roman" w:cs="Times New Roman"/>
                <w:sz w:val="24"/>
                <w:szCs w:val="24"/>
              </w:rPr>
              <w:t>cturer has some material to make several</w:t>
            </w:r>
            <w:r w:rsidR="00F43E16">
              <w:rPr>
                <w:rFonts w:ascii="Times New Roman" w:hAnsi="Times New Roman" w:cs="Times New Roman"/>
                <w:sz w:val="24"/>
                <w:szCs w:val="24"/>
              </w:rPr>
              <w:t xml:space="preserve"> identical kites. A sketch of one kite is shown. Find the area of material needed for the kite.</w:t>
            </w:r>
          </w:p>
          <w:p w:rsidR="00F43E16" w:rsidRDefault="00F4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E16" w:rsidRDefault="00F4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E16" w:rsidRDefault="00F4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E16" w:rsidRDefault="009D6B5A" w:rsidP="00F43E16">
            <w:pPr>
              <w:ind w:right="4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5" style="position:absolute;margin-left:69.5pt;margin-top:1.95pt;width:61.1pt;height:33.45pt;z-index:251691008"/>
              </w:pict>
            </w:r>
          </w:p>
          <w:p w:rsidR="00F43E16" w:rsidRPr="00733356" w:rsidRDefault="00F43E16" w:rsidP="00F43E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Area  =                  m</w:t>
            </w:r>
            <w:r w:rsidRPr="0073335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F43E16" w:rsidRPr="00F97437" w:rsidRDefault="00F4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AB24D4" w:rsidRDefault="009D6B5A" w:rsidP="00966F89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5" type="#_x0000_t75" style="position:absolute;margin-left:270.25pt;margin-top:5.7pt;width:107.4pt;height:149.55pt;z-index:251693056;mso-position-horizontal-relative:text;mso-position-vertical-relative:text">
                  <v:imagedata r:id="rId38" o:title=""/>
                </v:shape>
                <o:OLEObject Type="Embed" ProgID="FXDraw3.Document" ShapeID="_x0000_s1105" DrawAspect="Content" ObjectID="_1392485775" r:id="rId39"/>
              </w:pict>
            </w:r>
            <w:r w:rsidR="00F162E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66F89">
              <w:rPr>
                <w:rFonts w:ascii="Times New Roman" w:hAnsi="Times New Roman" w:cs="Times New Roman"/>
                <w:sz w:val="24"/>
                <w:szCs w:val="24"/>
              </w:rPr>
              <w:t>n historic house has a window which is in the shape of a rhombus with diagonals 1.6 m and 0.8 m. What is the area of glass in the window?</w:t>
            </w:r>
          </w:p>
          <w:p w:rsidR="00966F89" w:rsidRDefault="00966F89" w:rsidP="00966F89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6F89" w:rsidRDefault="009D6B5A" w:rsidP="00F162E7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0" style="position:absolute;margin-left:19.2pt;margin-top:.25pt;width:13.5pt;height:72.2pt;z-index:251692032" coordorigin="3420,8403" coordsize="270,1380">
                  <v:roundrect id="_x0000_s1101" style="position:absolute;left:3420;top:8403;width:270;height:180" arcsize="10923f"/>
                  <v:roundrect id="_x0000_s1102" style="position:absolute;left:3420;top:8778;width:270;height:180" arcsize="10923f"/>
                  <v:roundrect id="_x0000_s1103" style="position:absolute;left:3420;top:9180;width:270;height:180" arcsize="10923f"/>
                  <v:roundrect id="_x0000_s1104" style="position:absolute;left:3420;top:9603;width:270;height:180" arcsize="10923f"/>
                </v:group>
              </w:pict>
            </w:r>
            <w:r w:rsidR="00966F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0.32 m</w:t>
            </w:r>
            <w:r w:rsidR="00966F89"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96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66F89" w:rsidRDefault="00966F89" w:rsidP="00F162E7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162E7">
              <w:rPr>
                <w:rFonts w:ascii="Times New Roman" w:hAnsi="Times New Roman" w:cs="Times New Roman"/>
                <w:sz w:val="24"/>
                <w:szCs w:val="24"/>
              </w:rPr>
              <w:t xml:space="preserve">    0.64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66F89" w:rsidRDefault="00966F89" w:rsidP="00F162E7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162E7">
              <w:rPr>
                <w:rFonts w:ascii="Times New Roman" w:hAnsi="Times New Roman" w:cs="Times New Roman"/>
                <w:sz w:val="24"/>
                <w:szCs w:val="24"/>
              </w:rPr>
              <w:t xml:space="preserve">    1.28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66F89" w:rsidRDefault="00966F89" w:rsidP="00F162E7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162E7">
              <w:rPr>
                <w:rFonts w:ascii="Times New Roman" w:hAnsi="Times New Roman" w:cs="Times New Roman"/>
                <w:sz w:val="24"/>
                <w:szCs w:val="24"/>
              </w:rPr>
              <w:t xml:space="preserve">    2.56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66F89" w:rsidRPr="00F97437" w:rsidRDefault="00966F89" w:rsidP="00966F89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7F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C27FD" w:rsidRPr="00F97437" w:rsidRDefault="00CC2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CC27FD" w:rsidRDefault="009D6B5A" w:rsidP="00CC27FD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6" type="#_x0000_t75" style="position:absolute;margin-left:171.95pt;margin-top:-1.6pt;width:239.35pt;height:144.1pt;z-index:251694080;mso-position-horizontal-relative:text;mso-position-vertical-relative:text">
                  <v:imagedata r:id="rId40" o:title=""/>
                </v:shape>
                <o:OLEObject Type="Embed" ProgID="FXDraw3.Document" ShapeID="_x0000_s1106" DrawAspect="Content" ObjectID="_1392485776" r:id="rId41"/>
              </w:pict>
            </w:r>
            <w:r w:rsidR="00CC27FD">
              <w:rPr>
                <w:rFonts w:ascii="Times New Roman" w:hAnsi="Times New Roman" w:cs="Times New Roman"/>
                <w:sz w:val="24"/>
                <w:szCs w:val="24"/>
              </w:rPr>
              <w:t xml:space="preserve">Questions 17 and 18 refer to the diagram of a section of lawn. </w:t>
            </w:r>
          </w:p>
          <w:p w:rsidR="00CC27FD" w:rsidRDefault="00CC2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F6" w:rsidRDefault="003C7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7FD" w:rsidRDefault="00CC2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7FD" w:rsidRDefault="00CC2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7FD" w:rsidRDefault="00CC2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7FD" w:rsidRDefault="00CC2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7FD" w:rsidRDefault="00CC2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7FD" w:rsidRDefault="00CC2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AB24D4" w:rsidRDefault="00CC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area of the lawn, to the nearest square metre.</w:t>
            </w:r>
          </w:p>
          <w:p w:rsidR="00D025BF" w:rsidRDefault="00D025BF" w:rsidP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BF" w:rsidRDefault="009D6B5A" w:rsidP="00D025BF">
            <w:pPr>
              <w:ind w:right="4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7" style="position:absolute;margin-left:69.5pt;margin-top:1.95pt;width:61.1pt;height:33.45pt;z-index:251696128"/>
              </w:pict>
            </w:r>
          </w:p>
          <w:p w:rsidR="00D025BF" w:rsidRPr="00733356" w:rsidRDefault="00D025BF" w:rsidP="00D025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Area  =                  m</w:t>
            </w:r>
            <w:r w:rsidRPr="0073335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CC27FD" w:rsidRDefault="00CC2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7FD" w:rsidRPr="00F97437" w:rsidRDefault="00CC2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D025BF" w:rsidRDefault="00D025BF" w:rsidP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lawn is to be spread with a fertiliser at a rate of 12.5 grams/m</w:t>
            </w:r>
            <w:r w:rsidRPr="00D025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If a handful holds approximately 25 grams, how many handfuls of fertiliser would be needed to cover the lawn?</w:t>
            </w:r>
          </w:p>
          <w:p w:rsidR="00D025BF" w:rsidRDefault="009D6B5A" w:rsidP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8" style="position:absolute;margin-left:182.9pt;margin-top:1.75pt;width:61.1pt;height:33.45pt;z-index:251697152"/>
              </w:pict>
            </w:r>
          </w:p>
          <w:p w:rsidR="00D025BF" w:rsidRPr="00D025BF" w:rsidRDefault="00D025BF" w:rsidP="00D025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25BF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handfuls.</w:t>
            </w:r>
          </w:p>
          <w:p w:rsidR="00D025BF" w:rsidRDefault="00D025BF" w:rsidP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4D4" w:rsidRPr="00F97437" w:rsidRDefault="00D025BF" w:rsidP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AB24D4" w:rsidRDefault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trapezium is shown below. </w:t>
            </w:r>
            <w:r w:rsidR="00461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Calculate its area.</w:t>
            </w:r>
          </w:p>
          <w:p w:rsidR="00D025BF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9" type="#_x0000_t75" style="position:absolute;margin-left:171.95pt;margin-top:.75pt;width:242.55pt;height:125.8pt;z-index:251698176;mso-position-horizontal-relative:text;mso-position-vertical-relative:text">
                  <v:imagedata r:id="rId42" o:title=""/>
                </v:shape>
                <o:OLEObject Type="Embed" ProgID="FXDraw3.Document" ShapeID="_x0000_s1109" DrawAspect="Content" ObjectID="_1392485777" r:id="rId43"/>
              </w:pict>
            </w:r>
          </w:p>
          <w:p w:rsidR="00D025BF" w:rsidRDefault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BF" w:rsidRDefault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BF" w:rsidRPr="00D025BF" w:rsidRDefault="00D025BF" w:rsidP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BF" w:rsidRDefault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BF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0" style="position:absolute;margin-left:74.25pt;margin-top:4.5pt;width:61.1pt;height:33.45pt;z-index:251699200"/>
              </w:pict>
            </w:r>
          </w:p>
          <w:p w:rsidR="00461A96" w:rsidRPr="00461A96" w:rsidRDefault="00461A96" w:rsidP="00461A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61A96">
              <w:rPr>
                <w:rFonts w:ascii="Times New Roman" w:hAnsi="Times New Roman" w:cs="Times New Roman"/>
                <w:sz w:val="32"/>
                <w:szCs w:val="32"/>
              </w:rPr>
              <w:t xml:space="preserve">     Area  =                  </w:t>
            </w:r>
            <w:r w:rsidR="003C75F6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461A96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461A9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D025BF" w:rsidRDefault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BF" w:rsidRPr="00F97437" w:rsidRDefault="00D02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AB24D4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1" type="#_x0000_t75" style="position:absolute;margin-left:182.9pt;margin-top:1.2pt;width:139.9pt;height:139.9pt;z-index:251700224;mso-position-horizontal-relative:text;mso-position-vertical-relative:text">
                  <v:imagedata r:id="rId44" o:title=""/>
                </v:shape>
                <o:OLEObject Type="Embed" ProgID="FXDraw3.Document" ShapeID="_x0000_s1111" DrawAspect="Content" ObjectID="_1392485778" r:id="rId45"/>
              </w:pict>
            </w:r>
            <w:r w:rsidR="00461A96">
              <w:rPr>
                <w:rFonts w:ascii="Times New Roman" w:hAnsi="Times New Roman" w:cs="Times New Roman"/>
                <w:sz w:val="24"/>
                <w:szCs w:val="24"/>
              </w:rPr>
              <w:t>What is the area of the circle?</w:t>
            </w:r>
          </w:p>
          <w:p w:rsidR="00461A96" w:rsidRDefault="00461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A96" w:rsidRDefault="009D6B5A" w:rsidP="00461A96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2" style="position:absolute;margin-left:19.2pt;margin-top:.25pt;width:13.5pt;height:72.2pt;z-index:251702272" coordorigin="3420,8403" coordsize="270,1380">
                  <v:roundrect id="_x0000_s1113" style="position:absolute;left:3420;top:8403;width:270;height:180" arcsize="10923f"/>
                  <v:roundrect id="_x0000_s1114" style="position:absolute;left:3420;top:8778;width:270;height:180" arcsize="10923f"/>
                  <v:roundrect id="_x0000_s1115" style="position:absolute;left:3420;top:9180;width:270;height:180" arcsize="10923f"/>
                  <v:roundrect id="_x0000_s1116" style="position:absolute;left:3420;top:9603;width:270;height:180" arcsize="10923f"/>
                </v:group>
              </w:pict>
            </w:r>
            <w:r w:rsidR="00461A9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50.3 cm</w:t>
            </w:r>
            <w:r w:rsidR="00461A96"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461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1A96" w:rsidRDefault="00461A96" w:rsidP="00461A96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100.5 cm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61A96" w:rsidRDefault="00461A96" w:rsidP="00461A96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804.2 cm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61A96" w:rsidRDefault="00461A96" w:rsidP="00461A96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3 217.0 cm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1A96" w:rsidRDefault="00461A96" w:rsidP="00461A96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A96" w:rsidRDefault="00461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A96" w:rsidRPr="00F97437" w:rsidRDefault="00461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21.</w:t>
            </w:r>
          </w:p>
        </w:tc>
        <w:tc>
          <w:tcPr>
            <w:tcW w:w="8505" w:type="dxa"/>
          </w:tcPr>
          <w:p w:rsidR="00AB24D4" w:rsidRDefault="009D6B5A" w:rsidP="00D8150F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7" type="#_x0000_t75" style="position:absolute;margin-left:239.8pt;margin-top:0;width:170.95pt;height:102.5pt;z-index:251703296;mso-position-horizontal-relative:text;mso-position-vertical-relative:text">
                  <v:imagedata r:id="rId46" o:title=""/>
                </v:shape>
                <o:OLEObject Type="Embed" ProgID="FXDraw3.Document" ShapeID="_x0000_s1117" DrawAspect="Content" ObjectID="_1392485779" r:id="rId47"/>
              </w:pict>
            </w:r>
            <w:r w:rsidR="00D8150F">
              <w:rPr>
                <w:rFonts w:ascii="Times New Roman" w:hAnsi="Times New Roman" w:cs="Times New Roman"/>
                <w:sz w:val="24"/>
                <w:szCs w:val="24"/>
              </w:rPr>
              <w:t>A garden has a semicircular bed as shown. Find the area of the bed.</w:t>
            </w:r>
          </w:p>
          <w:p w:rsidR="00D8150F" w:rsidRDefault="00D81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150F" w:rsidRDefault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8" style="position:absolute;margin-left:75pt;margin-top:1.95pt;width:61.1pt;height:33.45pt;z-index:251704320"/>
              </w:pict>
            </w:r>
          </w:p>
          <w:p w:rsidR="00D8150F" w:rsidRPr="00461A96" w:rsidRDefault="00D8150F" w:rsidP="00D815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61A96">
              <w:rPr>
                <w:rFonts w:ascii="Times New Roman" w:hAnsi="Times New Roman" w:cs="Times New Roman"/>
                <w:sz w:val="32"/>
                <w:szCs w:val="32"/>
              </w:rPr>
              <w:t xml:space="preserve">     Area  =                  m</w:t>
            </w:r>
            <w:r w:rsidRPr="00461A9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D8150F" w:rsidRDefault="00D81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150F" w:rsidRPr="00F97437" w:rsidRDefault="00D81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AB24D4" w:rsidRDefault="009D6B5A" w:rsidP="005E3552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9" type="#_x0000_t75" style="position:absolute;margin-left:239.8pt;margin-top:2.5pt;width:123.4pt;height:114.6pt;z-index:251705344;mso-position-horizontal-relative:text;mso-position-vertical-relative:text">
                  <v:imagedata r:id="rId48" o:title=""/>
                </v:shape>
                <o:OLEObject Type="Embed" ProgID="FXDraw3.Document" ShapeID="_x0000_s1119" DrawAspect="Content" ObjectID="_1392485780" r:id="rId49"/>
              </w:pict>
            </w:r>
            <w:r w:rsidR="005E3552">
              <w:rPr>
                <w:rFonts w:ascii="Times New Roman" w:hAnsi="Times New Roman" w:cs="Times New Roman"/>
                <w:sz w:val="24"/>
                <w:szCs w:val="24"/>
              </w:rPr>
              <w:t>What is the area of this sector of a circle (in terms of π)</w:t>
            </w:r>
            <w:r w:rsidR="00F373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E3552" w:rsidRDefault="005E3552" w:rsidP="005E3552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552" w:rsidRPr="005E3552" w:rsidRDefault="009D6B5A" w:rsidP="003E01CD">
            <w:pPr>
              <w:spacing w:after="60"/>
              <w:ind w:right="4287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0" style="position:absolute;margin-left:19.2pt;margin-top:3pt;width:13.5pt;height:77.35pt;z-index:251706368" coordorigin="3420,8403" coordsize="270,1380">
                  <v:roundrect id="_x0000_s1121" style="position:absolute;left:3420;top:8403;width:270;height:180" arcsize="10923f"/>
                  <v:roundrect id="_x0000_s1122" style="position:absolute;left:3420;top:8778;width:270;height:180" arcsize="10923f"/>
                  <v:roundrect id="_x0000_s1123" style="position:absolute;left:3420;top:9180;width:270;height:180" arcsize="10923f"/>
                  <v:roundrect id="_x0000_s1124" style="position:absolute;left:3420;top:9603;width:270;height:180" arcsize="10923f"/>
                </v:group>
              </w:pict>
            </w:r>
            <w:r w:rsidR="005E355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3E01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E355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E01CD" w:rsidRPr="005E355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441" w:dyaOrig="375">
                <v:shape id="_x0000_i1029" type="#_x0000_t75" style="width:21.75pt;height:19pt" o:ole="">
                  <v:imagedata r:id="rId50" o:title=""/>
                </v:shape>
                <o:OLEObject Type="Embed" ProgID="FXE300.Equation" ShapeID="_x0000_i1029" DrawAspect="Content" ObjectID="_1392485752" r:id="rId51"/>
              </w:object>
            </w:r>
            <w:r w:rsidR="005E3552" w:rsidRPr="005E3552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3E01CD" w:rsidRDefault="003E01CD" w:rsidP="003E01CD">
            <w:pPr>
              <w:spacing w:after="60"/>
              <w:ind w:right="4287"/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5E355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04" w:dyaOrig="375">
                <v:shape id="_x0000_i1030" type="#_x0000_t75" style="width:29.9pt;height:19pt" o:ole="">
                  <v:imagedata r:id="rId52" o:title=""/>
                </v:shape>
                <o:OLEObject Type="Embed" ProgID="FXE300.Equation" ShapeID="_x0000_i1030" DrawAspect="Content" ObjectID="_1392485753" r:id="rId53"/>
              </w:object>
            </w:r>
          </w:p>
          <w:p w:rsidR="003E01CD" w:rsidRPr="005E3552" w:rsidRDefault="003E01CD" w:rsidP="003E01CD">
            <w:pPr>
              <w:spacing w:after="60"/>
              <w:ind w:right="4287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5E355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768" w:dyaOrig="375">
                <v:shape id="_x0000_i1031" type="#_x0000_t75" style="width:38.05pt;height:19pt" o:ole="">
                  <v:imagedata r:id="rId54" o:title=""/>
                </v:shape>
                <o:OLEObject Type="Embed" ProgID="FXE300.Equation" ShapeID="_x0000_i1031" DrawAspect="Content" ObjectID="_1392485754" r:id="rId55"/>
              </w:object>
            </w:r>
            <w:r w:rsidRPr="005E3552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5E3552" w:rsidRPr="00F97437" w:rsidRDefault="003E01CD" w:rsidP="003E01CD">
            <w:pPr>
              <w:spacing w:after="60"/>
              <w:ind w:right="42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5E355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768" w:dyaOrig="375">
                <v:shape id="_x0000_i1032" type="#_x0000_t75" style="width:38.05pt;height:19pt" o:ole="">
                  <v:imagedata r:id="rId56" o:title=""/>
                </v:shape>
                <o:OLEObject Type="Embed" ProgID="FXE300.Equation" ShapeID="_x0000_i1032" DrawAspect="Content" ObjectID="_1392485755" r:id="rId57"/>
              </w:object>
            </w:r>
            <w:r w:rsidRPr="005E3552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AB24D4" w:rsidRDefault="009D6B5A" w:rsidP="007A3ABC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5" type="#_x0000_t75" style="position:absolute;margin-left:203.25pt;margin-top:-3.75pt;width:165.1pt;height:139.05pt;z-index:251707392;mso-position-horizontal-relative:text;mso-position-vertical-relative:text">
                  <v:imagedata r:id="rId58" o:title=""/>
                </v:shape>
                <o:OLEObject Type="Embed" ProgID="FXDraw3.Document" ShapeID="_x0000_s1125" DrawAspect="Content" ObjectID="_1392485781" r:id="rId59"/>
              </w:pict>
            </w:r>
            <w:r w:rsidR="00A3007B">
              <w:rPr>
                <w:rFonts w:ascii="Times New Roman" w:hAnsi="Times New Roman" w:cs="Times New Roman"/>
                <w:sz w:val="24"/>
                <w:szCs w:val="24"/>
              </w:rPr>
              <w:t xml:space="preserve">A sign to welcome visitors to a town is </w:t>
            </w:r>
            <w:r w:rsidR="007A3ABC">
              <w:rPr>
                <w:rFonts w:ascii="Times New Roman" w:hAnsi="Times New Roman" w:cs="Times New Roman"/>
                <w:sz w:val="24"/>
                <w:szCs w:val="24"/>
              </w:rPr>
              <w:t xml:space="preserve">made of sheet metal </w:t>
            </w:r>
            <w:r w:rsidR="00A3007B">
              <w:rPr>
                <w:rFonts w:ascii="Times New Roman" w:hAnsi="Times New Roman" w:cs="Times New Roman"/>
                <w:sz w:val="24"/>
                <w:szCs w:val="24"/>
              </w:rPr>
              <w:t xml:space="preserve">in the shape </w:t>
            </w:r>
            <w:r w:rsidR="007A3ABC">
              <w:rPr>
                <w:rFonts w:ascii="Times New Roman" w:hAnsi="Times New Roman" w:cs="Times New Roman"/>
                <w:sz w:val="24"/>
                <w:szCs w:val="24"/>
              </w:rPr>
              <w:t>shown</w:t>
            </w:r>
            <w:r w:rsidR="00A3007B">
              <w:rPr>
                <w:rFonts w:ascii="Times New Roman" w:hAnsi="Times New Roman" w:cs="Times New Roman"/>
                <w:sz w:val="24"/>
                <w:szCs w:val="24"/>
              </w:rPr>
              <w:t xml:space="preserve">. What area of metal was </w:t>
            </w:r>
            <w:r w:rsidR="007A3ABC">
              <w:rPr>
                <w:rFonts w:ascii="Times New Roman" w:hAnsi="Times New Roman" w:cs="Times New Roman"/>
                <w:sz w:val="24"/>
                <w:szCs w:val="24"/>
              </w:rPr>
              <w:t>used for the sign?</w:t>
            </w:r>
          </w:p>
          <w:p w:rsidR="007A3ABC" w:rsidRDefault="007A3ABC" w:rsidP="007A3ABC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3ABC" w:rsidRDefault="007A3ABC" w:rsidP="007A3ABC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6683" w:rsidRDefault="001A6683" w:rsidP="001A6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6683" w:rsidRDefault="009D6B5A" w:rsidP="001A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6" style="position:absolute;margin-left:75pt;margin-top:1.95pt;width:61.1pt;height:33.45pt;z-index:251709440"/>
              </w:pict>
            </w:r>
          </w:p>
          <w:p w:rsidR="001A6683" w:rsidRPr="00461A96" w:rsidRDefault="001A6683" w:rsidP="001A66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61A96">
              <w:rPr>
                <w:rFonts w:ascii="Times New Roman" w:hAnsi="Times New Roman" w:cs="Times New Roman"/>
                <w:sz w:val="32"/>
                <w:szCs w:val="32"/>
              </w:rPr>
              <w:t xml:space="preserve">     Area  =                  m</w:t>
            </w:r>
            <w:r w:rsidRPr="00461A9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7A3ABC" w:rsidRPr="00F97437" w:rsidRDefault="007A3ABC" w:rsidP="007A3ABC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AB24D4" w:rsidRDefault="009D6B5A" w:rsidP="001A6683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7" type="#_x0000_t75" style="position:absolute;margin-left:216.75pt;margin-top:-1.8pt;width:151.6pt;height:160.1pt;z-index:251710464;mso-position-horizontal-relative:text;mso-position-vertical-relative:text">
                  <v:imagedata r:id="rId60" o:title=""/>
                </v:shape>
                <o:OLEObject Type="Embed" ProgID="FXDraw3.Document" ShapeID="_x0000_s1127" DrawAspect="Content" ObjectID="_1392485782" r:id="rId61"/>
              </w:pict>
            </w:r>
            <w:r w:rsidR="001A6683">
              <w:rPr>
                <w:rFonts w:ascii="Times New Roman" w:hAnsi="Times New Roman" w:cs="Times New Roman"/>
                <w:sz w:val="24"/>
                <w:szCs w:val="24"/>
              </w:rPr>
              <w:t>The front of a barn is in the shape shown.</w:t>
            </w:r>
          </w:p>
          <w:p w:rsidR="001A6683" w:rsidRDefault="001A6683" w:rsidP="001A6683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to be painted with</w:t>
            </w:r>
            <w:r w:rsidR="003C75F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paint which covers 40 m</w:t>
            </w:r>
            <w:r w:rsidRPr="001A66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tin.</w:t>
            </w:r>
          </w:p>
          <w:p w:rsidR="001A6683" w:rsidRPr="009E32A9" w:rsidRDefault="001A6683" w:rsidP="001A6683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door has an area of 15 m</w:t>
            </w:r>
            <w:r w:rsidRPr="001A66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9E32A9">
              <w:rPr>
                <w:rFonts w:ascii="Times New Roman" w:hAnsi="Times New Roman" w:cs="Times New Roman"/>
                <w:sz w:val="24"/>
                <w:szCs w:val="24"/>
              </w:rPr>
              <w:t xml:space="preserve"> and is not to be painted.</w:t>
            </w:r>
          </w:p>
          <w:p w:rsidR="001A6683" w:rsidRDefault="003C75F6" w:rsidP="001A6683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tins would need to be bought to paint</w:t>
            </w:r>
            <w:r w:rsidR="001A6683">
              <w:rPr>
                <w:rFonts w:ascii="Times New Roman" w:hAnsi="Times New Roman" w:cs="Times New Roman"/>
                <w:sz w:val="24"/>
                <w:szCs w:val="24"/>
              </w:rPr>
              <w:t xml:space="preserve"> the front of the barn?  </w:t>
            </w:r>
          </w:p>
          <w:p w:rsidR="001A6683" w:rsidRDefault="001A6683" w:rsidP="001A6683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2A9" w:rsidRDefault="009E32A9" w:rsidP="001A6683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2A9" w:rsidRDefault="009E32A9" w:rsidP="001A6683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2A9" w:rsidRDefault="009E32A9" w:rsidP="001A6683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2A9" w:rsidRDefault="009E32A9" w:rsidP="001A6683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6683" w:rsidRDefault="009D6B5A" w:rsidP="001A6683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8" style="position:absolute;margin-left:19.2pt;margin-top:.65pt;width:61.1pt;height:33.45pt;z-index:251711488"/>
              </w:pict>
            </w:r>
          </w:p>
          <w:p w:rsidR="009E32A9" w:rsidRPr="00461A96" w:rsidRDefault="009E32A9" w:rsidP="009E3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61A96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tins are needed.</w:t>
            </w:r>
          </w:p>
          <w:p w:rsidR="001A6683" w:rsidRPr="00F97437" w:rsidRDefault="001A6683" w:rsidP="001A6683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6B5A" w:rsidRDefault="009D6B5A" w:rsidP="00EE2F30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75"/>
        <w:gridCol w:w="426"/>
        <w:gridCol w:w="4677"/>
        <w:gridCol w:w="3402"/>
        <w:gridCol w:w="426"/>
      </w:tblGrid>
      <w:tr w:rsidR="009D6B5A" w:rsidTr="009D6B5A"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6B5A" w:rsidRDefault="009D6B5A" w:rsidP="009D6B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9D6B5A" w:rsidRDefault="009D6B5A" w:rsidP="009D6B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D6B5A" w:rsidRPr="00584CAA" w:rsidRDefault="009D6B5A" w:rsidP="009D6B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9D6B5A" w:rsidRPr="006029CD" w:rsidRDefault="009D6B5A" w:rsidP="009D6B5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029CD">
              <w:rPr>
                <w:rFonts w:ascii="Times New Roman" w:hAnsi="Times New Roman" w:cs="Times New Roman"/>
                <w:sz w:val="40"/>
                <w:szCs w:val="40"/>
              </w:rPr>
              <w:t>Mathematics Test</w:t>
            </w:r>
          </w:p>
          <w:p w:rsidR="009D6B5A" w:rsidRPr="006029CD" w:rsidRDefault="009D6B5A" w:rsidP="009D6B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6B5A" w:rsidRPr="00584CAA" w:rsidRDefault="009D6B5A" w:rsidP="009D6B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29CD">
              <w:rPr>
                <w:rFonts w:ascii="Times New Roman" w:hAnsi="Times New Roman" w:cs="Times New Roman"/>
                <w:sz w:val="40"/>
                <w:szCs w:val="40"/>
              </w:rPr>
              <w:t>Area of Plane Shapes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D6B5A" w:rsidRDefault="009D6B5A" w:rsidP="009D6B5A"/>
          <w:p w:rsidR="009D6B5A" w:rsidRPr="00FD21AC" w:rsidRDefault="009D6B5A" w:rsidP="009D6B5A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Calculator Test</w:t>
            </w:r>
          </w:p>
        </w:tc>
      </w:tr>
      <w:tr w:rsidR="009D6B5A" w:rsidTr="009D6B5A"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6B5A" w:rsidRPr="00584CAA" w:rsidRDefault="009D6B5A" w:rsidP="009D6B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9D6B5A" w:rsidRPr="009D6B5A" w:rsidRDefault="009D6B5A" w:rsidP="009D6B5A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9D6B5A">
              <w:rPr>
                <w:rFonts w:ascii="Times New Roman" w:hAnsi="Times New Roman" w:cs="Times New Roman"/>
                <w:sz w:val="52"/>
                <w:szCs w:val="52"/>
              </w:rPr>
              <w:t>ANSWERS</w:t>
            </w:r>
          </w:p>
        </w:tc>
        <w:tc>
          <w:tcPr>
            <w:tcW w:w="3828" w:type="dxa"/>
            <w:gridSpan w:val="2"/>
            <w:tcBorders>
              <w:left w:val="single" w:sz="4" w:space="0" w:color="000000" w:themeColor="text1"/>
            </w:tcBorders>
          </w:tcPr>
          <w:p w:rsidR="009D6B5A" w:rsidRDefault="009D6B5A" w:rsidP="009D6B5A"/>
        </w:tc>
      </w:tr>
      <w:tr w:rsidR="009D6B5A" w:rsidRPr="003310B8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9180" w:type="dxa"/>
            <w:gridSpan w:val="4"/>
            <w:tcBorders>
              <w:top w:val="nil"/>
              <w:bottom w:val="nil"/>
            </w:tcBorders>
            <w:vAlign w:val="center"/>
          </w:tcPr>
          <w:p w:rsidR="009D6B5A" w:rsidRDefault="009D6B5A" w:rsidP="009D6B5A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9D6B5A" w:rsidRDefault="009D6B5A" w:rsidP="009D6B5A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9D6B5A" w:rsidRDefault="009D6B5A" w:rsidP="009D6B5A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9D6B5A" w:rsidRDefault="009D6B5A" w:rsidP="009D6B5A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9D6B5A" w:rsidRPr="003310B8" w:rsidRDefault="009D6B5A" w:rsidP="009D6B5A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  <w:gridSpan w:val="3"/>
          </w:tcPr>
          <w:p w:rsidR="009D6B5A" w:rsidRPr="003A7FD9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rectangular paddock measures 2.5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km by 800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m. Its measurements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kilometres are:</w:t>
            </w:r>
          </w:p>
          <w:p w:rsidR="009D6B5A" w:rsidRPr="003A7FD9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7" style="position:absolute;margin-left:8.75pt;margin-top:1.5pt;width:195pt;height:36pt;z-index:251713536" coordorigin="3530,6840" coordsize="3900,720">
                  <v:roundrect id="_x0000_s1138" style="position:absolute;left:3530;top:6840;width:270;height:180" arcsize="10923f"/>
                  <v:roundrect id="_x0000_s1139" style="position:absolute;left:3530;top:7380;width:270;height:180" arcsize="10923f"/>
                  <v:roundrect id="_x0000_s1140" style="position:absolute;left:7160;top:6840;width:270;height:180" arcsize="10923f"/>
                  <v:roundrect id="_x0000_s1141" style="position:absolute;left:7160;top:7380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2 500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 m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2.5 k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km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3A7FD9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250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 m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2.5 k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0.8 km</w:t>
            </w: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2" type="#_x0000_t75" style="position:absolute;margin-left:238.25pt;margin-top:-5.7pt;width:109.15pt;height:126.3pt;z-index:251714560;mso-position-horizontal-relative:text;mso-position-vertical-relative:text">
                  <v:imagedata r:id="rId8" o:title=""/>
                </v:shape>
                <o:OLEObject Type="Embed" ProgID="FXDraw3.Document" ShapeID="_x0000_s1142" DrawAspect="Content" ObjectID="_1392485783" r:id="rId62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 area of the square?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3" style="position:absolute;margin-left:22.1pt;margin-top:3.45pt;width:13.5pt;height:69pt;z-index:251715584" coordorigin="3420,8403" coordsize="270,1380">
                  <v:roundrect id="_x0000_s1144" style="position:absolute;left:3420;top:8403;width:270;height:180" arcsize="10923f"/>
                  <v:roundrect id="_x0000_s1145" style="position:absolute;left:3420;top:8778;width:270;height:180" arcsize="10923f"/>
                  <v:roundrect id="_x0000_s1146" style="position:absolute;left:3420;top:9180;width:270;height:180" arcsize="10923f"/>
                  <v:roundrect id="_x0000_s1147" style="position:absolute;left:3420;top:9603;width:270;height:180;mso-position-horizontal:absolute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9.6  cm</w:t>
            </w:r>
            <w:r w:rsidRPr="00D76D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576 cm</w:t>
            </w:r>
            <w:r w:rsidRPr="00D76D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96 cm</w:t>
            </w:r>
            <w:r w:rsidRPr="00D76D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5.76 cm</w:t>
            </w: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  <w:gridSpan w:val="3"/>
          </w:tcPr>
          <w:p w:rsidR="009D6B5A" w:rsidRPr="003A7FD9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Which unit would be the most approp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riate to measure the area of this page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3A7FD9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Square metres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Hectares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Square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centi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metres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Centi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metres</w:t>
            </w:r>
            <w:proofErr w:type="spellEnd"/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</w:p>
          <w:p w:rsidR="009D6B5A" w:rsidRPr="003A7FD9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8" style="position:absolute;margin-left:27.85pt;margin-top:2.25pt;width:343.5pt;height:9pt;z-index:251716608" coordorigin="2430,3420" coordsize="6870,180">
                  <v:roundrect id="_x0000_s1149" style="position:absolute;left:9030;top:3420;width:270;height:180" arcsize="10923f"/>
                  <v:roundrect id="_x0000_s1150" style="position:absolute;left:2430;top:3420;width:270;height:180" arcsize="10923f"/>
                  <v:roundrect id="_x0000_s1151" style="position:absolute;left:4580;top:3420;width:270;height:180" arcsize="10923f"/>
                  <v:roundrect id="_x0000_s1152" style="position:absolute;left:6780;top:3420;width:270;height:180;mso-position-vertical:absolute" arcsize="10923f" fillcolor="black [3213]"/>
                </v:group>
              </w:pict>
            </w: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rectangular table cloth measures 2.5 m by 3.2 m. What is its area in square metres?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3" style="position:absolute;margin-left:114pt;margin-top:4.4pt;width:64.5pt;height:27.75pt;z-index:251717632">
                  <v:textbox>
                    <w:txbxContent>
                      <w:p w:rsidR="009D6B5A" w:rsidRDefault="009D6B5A">
                        <w:r>
                          <w:t xml:space="preserve"> </w:t>
                        </w:r>
                        <w:r w:rsidRPr="009D6B5A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061" type="#_x0000_t75" style="width:15.6pt;height:23.1pt" o:ole="">
                              <v:imagedata r:id="rId63" o:title=""/>
                            </v:shape>
                            <o:OLEObject Type="Embed" ProgID="FXE300.Equation" ShapeID="_x0000_i1061" DrawAspect="Content" ObjectID="_1392485784" r:id="rId6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77342B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  <w:r w:rsidRPr="0077342B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77342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square sheets of paper have measurements 80 cm and 1.2 m. What is the difference in their areas?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3148B2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40 cm</w:t>
            </w:r>
            <w:r w:rsidRPr="003148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160 cm</w:t>
            </w:r>
            <w:r w:rsidRPr="003148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4 444 cm</w:t>
            </w:r>
            <w:r w:rsidRPr="003148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8 000cm</w:t>
            </w:r>
            <w:r w:rsidRPr="003148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3" style="position:absolute;margin-left:14.35pt;margin-top:5.4pt;width:343.5pt;height:9pt;z-index:251723776" coordorigin="2430,3420" coordsize="6870,180">
                  <v:roundrect id="_x0000_s1164" style="position:absolute;left:9030;top:3420;width:270;height:180" arcsize="10923f" fillcolor="black [3213]"/>
                  <v:roundrect id="_x0000_s1165" style="position:absolute;left:2430;top:3420;width:270;height:180" arcsize="10923f"/>
                  <v:roundrect id="_x0000_s1166" style="position:absolute;left:4580;top:3420;width:270;height:180" arcsize="10923f"/>
                  <v:roundrect id="_x0000_s1167" style="position:absolute;left:6780;top:3420;width:270;height:180" arcsize="10923f"/>
                </v:group>
              </w:pict>
            </w: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  <w:gridSpan w:val="3"/>
          </w:tcPr>
          <w:p w:rsidR="009D6B5A" w:rsidRPr="003A7FD9" w:rsidRDefault="009D6B5A" w:rsidP="009D6B5A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4" type="#_x0000_t75" style="position:absolute;margin-left:174.9pt;margin-top:-6.05pt;width:155.85pt;height:195.55pt;z-index:251718656;mso-position-horizontal-relative:text;mso-position-vertical-relative:text">
                  <v:imagedata r:id="rId10" o:title=""/>
                </v:shape>
                <o:OLEObject Type="Embed" ProgID="FXDraw3.Document" ShapeID="_x0000_s1154" DrawAspect="Content" ObjectID="_1392485785" r:id="rId65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first measuring the dimensions of the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shaded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rectangle, calculate its area to the nearest square centimetre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D6B5A" w:rsidRPr="003A7FD9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5" style="position:absolute;margin-left:35.25pt;margin-top:3.3pt;width:67.5pt;height:26.25pt;z-index:251719680">
                  <v:textbox>
                    <w:txbxContent>
                      <w:p w:rsidR="009D6B5A" w:rsidRDefault="009D6B5A">
                        <w:r>
                          <w:t xml:space="preserve"> </w:t>
                        </w:r>
                        <w:r w:rsidRPr="009D6B5A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63" type="#_x0000_t75" style="width:25.15pt;height:23.1pt" o:ole="">
                              <v:imagedata r:id="rId66" o:title=""/>
                            </v:shape>
                            <o:OLEObject Type="Embed" ProgID="FXE300.Equation" ShapeID="_x0000_i1063" DrawAspect="Content" ObjectID="_1392485786" r:id="rId6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77342B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342B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cm</w:t>
            </w:r>
            <w:r w:rsidRPr="0077342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3A7FD9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3A7FD9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3A7FD9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3A7FD9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two rectangles both have a perimeter of 20 cm. The width of Rectangle A is 1 cm and the width of Rectangle B is 3 cm. Which statement is true?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2" type="#_x0000_t75" style="position:absolute;margin-left:236.8pt;margin-top:5pt;width:176.85pt;height:96.4pt;z-index:251722752;mso-position-horizontal-relative:text;mso-position-vertical-relative:text">
                  <v:imagedata r:id="rId12" o:title=""/>
                </v:shape>
                <o:OLEObject Type="Embed" ProgID="FXDraw3.Document" ShapeID="_x0000_s1162" DrawAspect="Content" ObjectID="_1392485787" r:id="rId68"/>
              </w:pic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1" type="#_x0000_t75" style="position:absolute;margin-left:0;margin-top:0;width:14.15pt;height:14.15pt;z-index:-251594752;mso-position-horizontal-relative:text;mso-position-vertical-relative:text">
                  <v:imagedata r:id="rId14" o:title=""/>
                </v:shape>
                <o:OLEObject Type="Embed" ProgID="FXDraw3.Document" ShapeID="_x0000_s1161" DrawAspect="Content" ObjectID="_1392485788" r:id="rId69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6" style="position:absolute;margin-left:27.7pt;margin-top:.55pt;width:13.5pt;height:69pt;z-index:251720704" coordorigin="3420,8403" coordsize="270,1380">
                  <v:roundrect id="_x0000_s1157" style="position:absolute;left:3420;top:8403;width:270;height:180" arcsize="10923f"/>
                  <v:roundrect id="_x0000_s1158" style="position:absolute;left:3420;top:8778;width:270;height:180" arcsize="10923f"/>
                  <v:roundrect id="_x0000_s1159" style="position:absolute;left:3420;top:9180;width:270;height:180;mso-position-vertical:absolute" arcsize="10923f" fillcolor="black [3213]"/>
                  <v:roundrect id="_x0000_s1160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areas must be the same.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Rectangle A has a greater area.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Rectangle B has a greater area.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Rectangle B has a greater length.</w:t>
            </w: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area of the triangle?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69" style="position:absolute;margin-left:46.6pt;margin-top:2.7pt;width:73.7pt;height:31.8pt;z-index:251725824">
                  <v:textbox>
                    <w:txbxContent>
                      <w:p w:rsidR="009D6B5A" w:rsidRDefault="009D6B5A">
                        <w:r>
                          <w:t xml:space="preserve"> </w:t>
                        </w:r>
                        <w:r w:rsidRPr="009D6B5A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66" type="#_x0000_t75" style="width:35.3pt;height:23.1pt" o:ole="">
                              <v:imagedata r:id="rId70" o:title=""/>
                            </v:shape>
                            <o:OLEObject Type="Embed" ProgID="FXE300.Equation" ShapeID="_x0000_i1066" DrawAspect="Content" ObjectID="_1392485789" r:id="rId7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254831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4831">
              <w:rPr>
                <w:rFonts w:ascii="Times New Roman" w:hAnsi="Times New Roman" w:cs="Times New Roman"/>
                <w:sz w:val="32"/>
                <w:szCs w:val="32"/>
              </w:rPr>
              <w:t xml:space="preserve">Area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r w:rsidRPr="0025483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254831">
              <w:rPr>
                <w:rFonts w:ascii="Times New Roman" w:hAnsi="Times New Roman" w:cs="Times New Roman"/>
                <w:sz w:val="32"/>
                <w:szCs w:val="32"/>
              </w:rPr>
              <w:t xml:space="preserve"> cm</w:t>
            </w:r>
            <w:r w:rsidRPr="00254831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8" type="#_x0000_t75" style="position:absolute;margin-left:193.35pt;margin-top:-109.8pt;width:216.9pt;height:116.2pt;z-index:-251591680;mso-position-horizontal-relative:text;mso-position-vertical-relative:text" wrapcoords="-85 0 -85 21441 21600 21441 21600 0 -85 0">
                  <v:imagedata r:id="rId16" o:title=""/>
                  <w10:wrap type="through"/>
                </v:shape>
                <o:OLEObject Type="Embed" ProgID="FXDraw3.Document" ShapeID="_x0000_s1168" DrawAspect="Content" ObjectID="_1392485790" r:id="rId72"/>
              </w:pict>
            </w: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0" type="#_x0000_t75" style="position:absolute;margin-left:174.9pt;margin-top:1pt;width:236.95pt;height:124.1pt;z-index:-251589632;mso-position-horizontal-relative:text;mso-position-vertical-relative:text" wrapcoords="-68 0 -68 21469 21600 21469 21600 0 -68 0">
                  <v:imagedata r:id="rId18" o:title=""/>
                  <w10:wrap type="through"/>
                </v:shape>
                <o:OLEObject Type="Embed" ProgID="FXDraw3.Document" ShapeID="_x0000_s1170" DrawAspect="Content" ObjectID="_1392485791" r:id="rId73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calculation could be used to find the area of the triangle?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position w:val="-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1" style="position:absolute;margin-left:14.2pt;margin-top:9.65pt;width:13.5pt;height:95.75pt;z-index:251727872" coordorigin="3420,8403" coordsize="270,1380">
                  <v:roundrect id="_x0000_s1172" style="position:absolute;left:3420;top:8403;width:270;height:180" arcsize="10923f"/>
                  <v:roundrect id="_x0000_s1173" style="position:absolute;left:3420;top:8778;width:270;height:180" arcsize="10923f"/>
                  <v:roundrect id="_x0000_s1174" style="position:absolute;left:3420;top:9180;width:270;height:180" arcsize="10923f" fillcolor="black [3213]"/>
                  <v:roundrect id="_x0000_s1175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33356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547" w:dyaOrig="673">
                <v:shape id="_x0000_i1033" type="#_x0000_t75" style="width:65.9pt;height:28.55pt" o:ole="">
                  <v:imagedata r:id="rId20" o:title=""/>
                </v:shape>
                <o:OLEObject Type="Embed" ProgID="FXE300.Equation" ShapeID="_x0000_i1033" DrawAspect="Content" ObjectID="_1392485756" r:id="rId74"/>
              </w:object>
            </w:r>
            <w:r w:rsidRPr="00733356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 xml:space="preserve"> 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position w:val="-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33356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791" w:dyaOrig="673">
                <v:shape id="_x0000_i1034" type="#_x0000_t75" style="width:76.75pt;height:28.55pt" o:ole="">
                  <v:imagedata r:id="rId22" o:title=""/>
                </v:shape>
                <o:OLEObject Type="Embed" ProgID="FXE300.Equation" ShapeID="_x0000_i1034" DrawAspect="Content" ObjectID="_1392485757" r:id="rId75"/>
              </w:object>
            </w:r>
            <w:r w:rsidRPr="00733356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 xml:space="preserve"> 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position w:val="-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33356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628" w:dyaOrig="673">
                <v:shape id="_x0000_i1035" type="#_x0000_t75" style="width:69.95pt;height:28.55pt" o:ole="">
                  <v:imagedata r:id="rId24" o:title=""/>
                </v:shape>
                <o:OLEObject Type="Embed" ProgID="FXE300.Equation" ShapeID="_x0000_i1035" DrawAspect="Content" ObjectID="_1392485758" r:id="rId76"/>
              </w:object>
            </w:r>
            <w:r w:rsidRPr="00733356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 xml:space="preserve"> 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33356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873" w:dyaOrig="673">
                <v:shape id="_x0000_i1036" type="#_x0000_t75" style="width:80.15pt;height:28.55pt" o:ole="">
                  <v:imagedata r:id="rId26" o:title=""/>
                </v:shape>
                <o:OLEObject Type="Embed" ProgID="FXE300.Equation" ShapeID="_x0000_i1036" DrawAspect="Content" ObjectID="_1392485759" r:id="rId77"/>
              </w:object>
            </w:r>
            <w:r w:rsidRPr="00733356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 xml:space="preserve"> </w:t>
            </w: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area of the triangle ABC.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7" style="position:absolute;margin-left:67.55pt;margin-top:2.05pt;width:61.1pt;height:33.45pt;z-index:251729920">
                  <v:textbox>
                    <w:txbxContent>
                      <w:p w:rsidR="00A353F3" w:rsidRDefault="00A353F3">
                        <w:r>
                          <w:t xml:space="preserve"> </w:t>
                        </w:r>
                        <w:r w:rsidRPr="00A353F3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69" type="#_x0000_t75" style="width:35.3pt;height:23.1pt" o:ole="">
                              <v:imagedata r:id="rId78" o:title=""/>
                            </v:shape>
                            <o:OLEObject Type="Embed" ProgID="FXE300.Equation" ShapeID="_x0000_i1069" DrawAspect="Content" ObjectID="_1392485792" r:id="rId7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733356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Area  =                  cm</w:t>
            </w:r>
            <w:r w:rsidRPr="0073335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6" type="#_x0000_t75" style="position:absolute;margin-left:173.9pt;margin-top:-139.85pt;width:226.6pt;height:145.4pt;z-index:-251587584;mso-wrap-distance-left:0;mso-wrap-distance-right:0;mso-position-horizontal-relative:text;mso-position-vertical-relative:text" wrapcoords="-72 0 -72 21489 21600 21489 21600 0 -72 0">
                  <v:imagedata r:id="rId28" o:title=""/>
                  <w10:wrap type="through"/>
                </v:shape>
                <o:OLEObject Type="Embed" ProgID="FXDraw3.Document" ShapeID="_x0000_s1176" DrawAspect="Content" ObjectID="_1392485793" r:id="rId80"/>
              </w:pict>
            </w: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area of the triangle PQR.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9" type="#_x0000_t75" style="position:absolute;margin-left:92.65pt;margin-top:11.15pt;width:316.05pt;height:145.4pt;z-index:251731968;mso-wrap-distance-left:0;mso-wrap-distance-right:0;mso-position-horizontal-relative:text;mso-position-vertical-relative:text" wrapcoords="-72 0 -72 21489 21600 21489 21600 0 -72 0">
                  <v:imagedata r:id="rId30" o:title=""/>
                </v:shape>
                <o:OLEObject Type="Embed" ProgID="FXDraw3.Document" ShapeID="_x0000_s1179" DrawAspect="Content" ObjectID="_1392485794" r:id="rId81"/>
              </w:pic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8" style="position:absolute;margin-left:70.1pt;margin-top:2.2pt;width:61.1pt;height:33.45pt;z-index:251730944">
                  <v:textbox>
                    <w:txbxContent>
                      <w:p w:rsidR="00A353F3" w:rsidRDefault="00A353F3">
                        <w:r>
                          <w:t xml:space="preserve"> </w:t>
                        </w:r>
                        <w:r w:rsidRPr="00A353F3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72" type="#_x0000_t75" style="width:35.3pt;height:23.1pt" o:ole="">
                              <v:imagedata r:id="rId82" o:title=""/>
                            </v:shape>
                            <o:OLEObject Type="Embed" ProgID="FXE300.Equation" ShapeID="_x0000_i1072" DrawAspect="Content" ObjectID="_1392485795" r:id="rId8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733356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Area  =                  m</w:t>
            </w:r>
            <w:r w:rsidRPr="0073335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area of the parallelogram shown.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0" type="#_x0000_t75" style="position:absolute;margin-left:128.65pt;margin-top:1.3pt;width:280.05pt;height:128.45pt;z-index:251732992;mso-position-horizontal-relative:text;mso-position-vertical-relative:text">
                  <v:imagedata r:id="rId32" o:title=""/>
                </v:shape>
                <o:OLEObject Type="Embed" ProgID="FXDraw3.Document" ShapeID="_x0000_s1180" DrawAspect="Content" ObjectID="_1392485796" r:id="rId84"/>
              </w:pic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1" style="position:absolute;margin-left:7.2pt;margin-top:.55pt;width:13.5pt;height:72.2pt;z-index:251734016" coordorigin="3420,8403" coordsize="270,1380">
                  <v:roundrect id="_x0000_s1182" style="position:absolute;left:3420;top:8403;width:270;height:180" arcsize="10923f"/>
                  <v:roundrect id="_x0000_s1183" style="position:absolute;left:3420;top:8778;width:270;height:180" arcsize="10923f"/>
                  <v:roundrect id="_x0000_s1184" style="position:absolute;left:3420;top:9180;width:270;height:180;mso-position-vertical:absolute" arcsize="10923f" fillcolor="black [3213]"/>
                  <v:roundrect id="_x0000_s1185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320cm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384cm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640cm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768cm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ind w:right="5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6" type="#_x0000_t75" style="position:absolute;margin-left:159.65pt;margin-top:2.05pt;width:257.9pt;height:189.25pt;z-index:251735040;mso-position-horizontal-relative:text;mso-position-vertical-relative:text">
                  <v:imagedata r:id="rId34" o:title="" croptop="2337f" cropbottom="2921f"/>
                </v:shape>
                <o:OLEObject Type="Embed" ProgID="FXDraw3.Document" ShapeID="_x0000_s1186" DrawAspect="Content" ObjectID="_1392485797" r:id="rId85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A field is in the shape of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parallelogram with the dimensions shown.</w:t>
            </w:r>
          </w:p>
          <w:p w:rsidR="009D6B5A" w:rsidRDefault="009D6B5A" w:rsidP="009D6B5A">
            <w:pPr>
              <w:ind w:right="5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area of the field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7" style="position:absolute;margin-left:7.2pt;margin-top:3.1pt;width:13.5pt;height:72.2pt;z-index:251736064" coordorigin="3420,8403" coordsize="270,1380">
                  <v:roundrect id="_x0000_s1188" style="position:absolute;left:3420;top:8403;width:270;height:180" arcsize="10923f"/>
                  <v:roundrect id="_x0000_s1189" style="position:absolute;left:3420;top:8778;width:270;height:180" arcsize="10923f"/>
                  <v:roundrect id="_x0000_s1190" style="position:absolute;left:3420;top:9180;width:270;height:180;mso-position-vertical:absolute" arcsize="10923f" fillcolor="black [3213]"/>
                  <v:roundrect id="_x0000_s1191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585 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630 m</w:t>
            </w:r>
            <w:r w:rsidRPr="000B3A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1 170 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1 260 m</w:t>
            </w:r>
            <w:r w:rsidRPr="000B3A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room has an area of 12.5 square metres. What is its area in square centimetres?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2" style="position:absolute;margin-left:7.2pt;margin-top:3.1pt;width:13.5pt;height:72.2pt;z-index:251737088" coordorigin="3420,8403" coordsize="270,1380">
                  <v:roundrect id="_x0000_s1193" style="position:absolute;left:3420;top:8403;width:270;height:180" arcsize="10923f"/>
                  <v:roundrect id="_x0000_s1194" style="position:absolute;left:3420;top:8778;width:270;height:180" arcsize="10923f"/>
                  <v:roundrect id="_x0000_s1195" style="position:absolute;left:3420;top:9180;width:270;height:180;mso-position-vertical:absolute" arcsize="10923f" fillcolor="black [3213]"/>
                  <v:roundrect id="_x0000_s1196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1 250 cm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12 500 cm</w:t>
            </w:r>
            <w:r w:rsidRPr="000B3A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125 000 cm</w:t>
            </w:r>
            <w:r w:rsidRPr="00275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1 250 000 cm</w:t>
            </w:r>
            <w:r w:rsidRPr="000B3A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ind w:right="4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97" type="#_x0000_t75" style="position:absolute;margin-left:199.85pt;margin-top:-4.35pt;width:210.95pt;height:145.15pt;z-index:251738112;mso-position-horizontal-relative:text;mso-position-vertical-relative:text">
                  <v:imagedata r:id="rId36" o:title=""/>
                </v:shape>
                <o:OLEObject Type="Embed" ProgID="FXDraw3.Document" ShapeID="_x0000_s1197" DrawAspect="Content" ObjectID="_1392485798" r:id="rId86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manufacturer has some material to make several identical kites. A sketch of one kite is shown. Find the area of material needed for the kite.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ind w:right="4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98" style="position:absolute;margin-left:69.5pt;margin-top:1.95pt;width:61.1pt;height:33.45pt;z-index:251739136">
                  <v:textbox>
                    <w:txbxContent>
                      <w:p w:rsidR="00A353F3" w:rsidRDefault="00A353F3">
                        <w:r>
                          <w:t xml:space="preserve"> </w:t>
                        </w:r>
                        <w:r w:rsidRPr="00A353F3">
                          <w:rPr>
                            <w:color w:val="FF0000"/>
                            <w:position w:val="-10"/>
                          </w:rPr>
                          <w:object w:dxaOrig="807" w:dyaOrig="456">
                            <v:shape id="_x0000_i1076" type="#_x0000_t75" style="width:40.1pt;height:23.1pt" o:ole="">
                              <v:imagedata r:id="rId87" o:title=""/>
                            </v:shape>
                            <o:OLEObject Type="Embed" ProgID="FXE300.Equation" ShapeID="_x0000_i1076" DrawAspect="Content" ObjectID="_1392485799" r:id="rId8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733356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Area  =                  m</w:t>
            </w:r>
            <w:r w:rsidRPr="0073335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04" type="#_x0000_t75" style="position:absolute;margin-left:270.25pt;margin-top:5.7pt;width:107.4pt;height:149.55pt;z-index:251741184;mso-position-horizontal-relative:text;mso-position-vertical-relative:text">
                  <v:imagedata r:id="rId38" o:title=""/>
                </v:shape>
                <o:OLEObject Type="Embed" ProgID="FXDraw3.Document" ShapeID="_x0000_s1204" DrawAspect="Content" ObjectID="_1392485800" r:id="rId89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historic house has a window which is in the shape of a rhombus with diagonals 1.6 m and 0.8 m. What is the area of glass in the window?</w:t>
            </w:r>
          </w:p>
          <w:p w:rsidR="009D6B5A" w:rsidRDefault="009D6B5A" w:rsidP="009D6B5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9" style="position:absolute;margin-left:19.2pt;margin-top:.25pt;width:13.5pt;height:72.2pt;z-index:251740160" coordorigin="3420,8403" coordsize="270,1380">
                  <v:roundrect id="_x0000_s1200" style="position:absolute;left:3420;top:8403;width:270;height:180" arcsize="10923f"/>
                  <v:roundrect id="_x0000_s1201" style="position:absolute;left:3420;top:8778;width:270;height:180" arcsize="10923f" fillcolor="black [3213]"/>
                  <v:roundrect id="_x0000_s1202" style="position:absolute;left:3420;top:9180;width:270;height:180" arcsize="10923f"/>
                  <v:roundrect id="_x0000_s1203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0.32 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6B5A" w:rsidRDefault="009D6B5A" w:rsidP="009D6B5A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0.64 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1.28 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2.56 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6B5A" w:rsidRPr="00F97437" w:rsidRDefault="009D6B5A" w:rsidP="009D6B5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05" type="#_x0000_t75" style="position:absolute;margin-left:171.95pt;margin-top:-1.6pt;width:239.35pt;height:144.1pt;z-index:251742208;mso-position-horizontal-relative:text;mso-position-vertical-relative:text">
                  <v:imagedata r:id="rId40" o:title=""/>
                </v:shape>
                <o:OLEObject Type="Embed" ProgID="FXDraw3.Document" ShapeID="_x0000_s1205" DrawAspect="Content" ObjectID="_1392485801" r:id="rId90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17 and 18 refer to the diagram of a section of lawn. 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area of the lawn, to the nearest square metre.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ind w:right="4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06" style="position:absolute;margin-left:69.5pt;margin-top:1.95pt;width:61.1pt;height:33.45pt;z-index:251743232">
                  <v:textbox>
                    <w:txbxContent>
                      <w:p w:rsidR="00A353F3" w:rsidRDefault="00A353F3">
                        <w:r>
                          <w:t xml:space="preserve"> </w:t>
                        </w:r>
                        <w:r w:rsidRPr="00A353F3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79" type="#_x0000_t75" style="width:35.3pt;height:23.1pt" o:ole="">
                              <v:imagedata r:id="rId91" o:title=""/>
                            </v:shape>
                            <o:OLEObject Type="Embed" ProgID="FXE300.Equation" ShapeID="_x0000_i1079" DrawAspect="Content" ObjectID="_1392485802" r:id="rId9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733356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Area  =                  m</w:t>
            </w:r>
            <w:r w:rsidRPr="0073335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lawn is to be spread with a fertiliser at a rate of 12.5 grams/m</w:t>
            </w:r>
            <w:r w:rsidRPr="00D025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If a handful holds approximately 25 grams, how many handfuls of fertiliser would be needed to cover the lawn?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07" style="position:absolute;margin-left:182.9pt;margin-top:1.75pt;width:61.1pt;height:33.45pt;z-index:251744256">
                  <v:textbox>
                    <w:txbxContent>
                      <w:p w:rsidR="00A353F3" w:rsidRDefault="00A353F3">
                        <w:r>
                          <w:t xml:space="preserve"> </w:t>
                        </w:r>
                        <w:r w:rsidRPr="00A353F3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80" type="#_x0000_t75" style="width:25.15pt;height:23.1pt" o:ole="">
                              <v:imagedata r:id="rId93" o:title=""/>
                            </v:shape>
                            <o:OLEObject Type="Embed" ProgID="FXE300.Equation" ShapeID="_x0000_i1080" DrawAspect="Content" ObjectID="_1392485803" r:id="rId9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D025BF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25BF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</w:t>
            </w:r>
            <w:proofErr w:type="gramStart"/>
            <w:r w:rsidRPr="00D025BF">
              <w:rPr>
                <w:rFonts w:ascii="Times New Roman" w:hAnsi="Times New Roman" w:cs="Times New Roman"/>
                <w:sz w:val="32"/>
                <w:szCs w:val="32"/>
              </w:rPr>
              <w:t>handfuls</w:t>
            </w:r>
            <w:proofErr w:type="gramEnd"/>
            <w:r w:rsidRPr="00D025B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trapezium is shown below.  Calculate its area.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08" type="#_x0000_t75" style="position:absolute;margin-left:171.95pt;margin-top:.75pt;width:242.55pt;height:125.8pt;z-index:251745280;mso-position-horizontal-relative:text;mso-position-vertical-relative:text">
                  <v:imagedata r:id="rId42" o:title=""/>
                </v:shape>
                <o:OLEObject Type="Embed" ProgID="FXDraw3.Document" ShapeID="_x0000_s1208" DrawAspect="Content" ObjectID="_1392485804" r:id="rId95"/>
              </w:pic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D025BF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09" style="position:absolute;margin-left:74.25pt;margin-top:4.5pt;width:61.1pt;height:33.45pt;z-index:251746304">
                  <v:textbox>
                    <w:txbxContent>
                      <w:p w:rsidR="00A353F3" w:rsidRDefault="00A353F3">
                        <w:r>
                          <w:t xml:space="preserve"> </w:t>
                        </w:r>
                        <w:r w:rsidRPr="00A353F3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82" type="#_x0000_t75" style="width:35.3pt;height:23.1pt" o:ole="">
                              <v:imagedata r:id="rId96" o:title=""/>
                            </v:shape>
                            <o:OLEObject Type="Embed" ProgID="FXE300.Equation" ShapeID="_x0000_i1082" DrawAspect="Content" ObjectID="_1392485805" r:id="rId9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461A96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61A96">
              <w:rPr>
                <w:rFonts w:ascii="Times New Roman" w:hAnsi="Times New Roman" w:cs="Times New Roman"/>
                <w:sz w:val="32"/>
                <w:szCs w:val="32"/>
              </w:rPr>
              <w:t xml:space="preserve">     Area  =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461A96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461A9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10" type="#_x0000_t75" style="position:absolute;margin-left:182.9pt;margin-top:1.2pt;width:139.9pt;height:139.9pt;z-index:251747328;mso-position-horizontal-relative:text;mso-position-vertical-relative:text">
                  <v:imagedata r:id="rId44" o:title=""/>
                </v:shape>
                <o:OLEObject Type="Embed" ProgID="FXDraw3.Document" ShapeID="_x0000_s1210" DrawAspect="Content" ObjectID="_1392485806" r:id="rId98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 area of the circle?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1" style="position:absolute;margin-left:19.2pt;margin-top:.25pt;width:13.5pt;height:72.2pt;z-index:251748352" coordorigin="3420,8403" coordsize="270,1380">
                  <v:roundrect id="_x0000_s1212" style="position:absolute;left:3420;top:8403;width:270;height:180" arcsize="10923f"/>
                  <v:roundrect id="_x0000_s1213" style="position:absolute;left:3420;top:8778;width:270;height:180" arcsize="10923f"/>
                  <v:roundrect id="_x0000_s1214" style="position:absolute;left:3420;top:9180;width:270;height:180" arcsize="10923f" fillcolor="black [3213]"/>
                  <v:roundrect id="_x0000_s1215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50.3 cm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6B5A" w:rsidRDefault="009D6B5A" w:rsidP="009D6B5A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100.5 cm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804.2 cm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D6B5A" w:rsidRDefault="009D6B5A" w:rsidP="009D6B5A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3 217.0 cm</w:t>
            </w:r>
            <w:r w:rsidRPr="00966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6B5A" w:rsidRDefault="009D6B5A" w:rsidP="009D6B5A">
            <w:pPr>
              <w:spacing w:after="120"/>
              <w:ind w:right="48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16" type="#_x0000_t75" style="position:absolute;margin-left:239.8pt;margin-top:0;width:170.95pt;height:102.5pt;z-index:251749376;mso-position-horizontal-relative:text;mso-position-vertical-relative:text">
                  <v:imagedata r:id="rId46" o:title=""/>
                </v:shape>
                <o:OLEObject Type="Embed" ProgID="FXDraw3.Document" ShapeID="_x0000_s1216" DrawAspect="Content" ObjectID="_1392485807" r:id="rId99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garden has a semicircular bed as shown. Find the area of the bed.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7" style="position:absolute;margin-left:75pt;margin-top:1.95pt;width:61.1pt;height:33.45pt;z-index:251750400">
                  <v:textbox>
                    <w:txbxContent>
                      <w:p w:rsidR="00A353F3" w:rsidRDefault="00A353F3">
                        <w:r>
                          <w:t xml:space="preserve"> </w:t>
                        </w:r>
                        <w:r w:rsidRPr="00A353F3">
                          <w:rPr>
                            <w:color w:val="FF0000"/>
                            <w:position w:val="-10"/>
                          </w:rPr>
                          <w:object w:dxaOrig="607" w:dyaOrig="456">
                            <v:shape id="_x0000_i1085" type="#_x0000_t75" style="width:30.55pt;height:23.1pt" o:ole="">
                              <v:imagedata r:id="rId100" o:title=""/>
                            </v:shape>
                            <o:OLEObject Type="Embed" ProgID="FXE300.Equation" ShapeID="_x0000_i1085" DrawAspect="Content" ObjectID="_1392485808" r:id="rId10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461A96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61A96">
              <w:rPr>
                <w:rFonts w:ascii="Times New Roman" w:hAnsi="Times New Roman" w:cs="Times New Roman"/>
                <w:sz w:val="32"/>
                <w:szCs w:val="32"/>
              </w:rPr>
              <w:t xml:space="preserve">     Area  =                  m</w:t>
            </w:r>
            <w:r w:rsidRPr="00461A9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18" type="#_x0000_t75" style="position:absolute;margin-left:239.8pt;margin-top:2.5pt;width:123.4pt;height:114.6pt;z-index:251751424;mso-position-horizontal-relative:text;mso-position-vertical-relative:text">
                  <v:imagedata r:id="rId48" o:title=""/>
                </v:shape>
                <o:OLEObject Type="Embed" ProgID="FXDraw3.Document" ShapeID="_x0000_s1218" DrawAspect="Content" ObjectID="_1392485809" r:id="rId102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 area of this sector of a circle (in terms of π)?</w:t>
            </w:r>
          </w:p>
          <w:p w:rsidR="009D6B5A" w:rsidRDefault="009D6B5A" w:rsidP="009D6B5A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Pr="005E3552" w:rsidRDefault="009D6B5A" w:rsidP="009D6B5A">
            <w:pPr>
              <w:spacing w:after="60"/>
              <w:ind w:right="4287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9" style="position:absolute;margin-left:19.2pt;margin-top:3pt;width:13.5pt;height:77.35pt;z-index:251752448" coordorigin="3420,8403" coordsize="270,1380">
                  <v:roundrect id="_x0000_s1220" style="position:absolute;left:3420;top:8403;width:270;height:180" arcsize="10923f"/>
                  <v:roundrect id="_x0000_s1221" style="position:absolute;left:3420;top:8778;width:270;height:180" arcsize="10923f"/>
                  <v:roundrect id="_x0000_s1222" style="position:absolute;left:3420;top:9180;width:270;height:180" arcsize="10923f"/>
                  <v:roundrect id="_x0000_s1223" style="position:absolute;left:3420;top:9603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5E355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441" w:dyaOrig="375">
                <v:shape id="_x0000_i1037" type="#_x0000_t75" style="width:21.75pt;height:19pt" o:ole="">
                  <v:imagedata r:id="rId50" o:title=""/>
                </v:shape>
                <o:OLEObject Type="Embed" ProgID="FXE300.Equation" ShapeID="_x0000_i1037" DrawAspect="Content" ObjectID="_1392485760" r:id="rId103"/>
              </w:object>
            </w:r>
            <w:r w:rsidRPr="005E3552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9D6B5A" w:rsidRDefault="009D6B5A" w:rsidP="009D6B5A">
            <w:pPr>
              <w:spacing w:after="60"/>
              <w:ind w:right="4287"/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5E355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04" w:dyaOrig="375">
                <v:shape id="_x0000_i1038" type="#_x0000_t75" style="width:29.9pt;height:19pt" o:ole="">
                  <v:imagedata r:id="rId52" o:title=""/>
                </v:shape>
                <o:OLEObject Type="Embed" ProgID="FXE300.Equation" ShapeID="_x0000_i1038" DrawAspect="Content" ObjectID="_1392485761" r:id="rId104"/>
              </w:object>
            </w:r>
          </w:p>
          <w:p w:rsidR="009D6B5A" w:rsidRPr="005E3552" w:rsidRDefault="009D6B5A" w:rsidP="009D6B5A">
            <w:pPr>
              <w:spacing w:after="60"/>
              <w:ind w:right="4287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5E355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768" w:dyaOrig="375">
                <v:shape id="_x0000_i1039" type="#_x0000_t75" style="width:38.05pt;height:19pt" o:ole="">
                  <v:imagedata r:id="rId54" o:title=""/>
                </v:shape>
                <o:OLEObject Type="Embed" ProgID="FXE300.Equation" ShapeID="_x0000_i1039" DrawAspect="Content" ObjectID="_1392485762" r:id="rId105"/>
              </w:object>
            </w:r>
            <w:r w:rsidRPr="005E3552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9D6B5A" w:rsidRPr="00F97437" w:rsidRDefault="009D6B5A" w:rsidP="009D6B5A">
            <w:pPr>
              <w:spacing w:after="60"/>
              <w:ind w:right="42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5E355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768" w:dyaOrig="375">
                <v:shape id="_x0000_i1040" type="#_x0000_t75" style="width:38.05pt;height:19pt" o:ole="">
                  <v:imagedata r:id="rId56" o:title=""/>
                </v:shape>
                <o:OLEObject Type="Embed" ProgID="FXE300.Equation" ShapeID="_x0000_i1040" DrawAspect="Content" ObjectID="_1392485763" r:id="rId106"/>
              </w:object>
            </w:r>
            <w:r w:rsidRPr="005E3552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24" type="#_x0000_t75" style="position:absolute;margin-left:203.25pt;margin-top:-3.75pt;width:165.1pt;height:139.05pt;z-index:251753472;mso-position-horizontal-relative:text;mso-position-vertical-relative:text">
                  <v:imagedata r:id="rId58" o:title=""/>
                </v:shape>
                <o:OLEObject Type="Embed" ProgID="FXDraw3.Document" ShapeID="_x0000_s1224" DrawAspect="Content" ObjectID="_1392485810" r:id="rId107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sign to welcome visitors to a town is made of sheet metal in the shape shown. What area of metal was used for the sign?</w:t>
            </w:r>
          </w:p>
          <w:p w:rsidR="009D6B5A" w:rsidRDefault="009D6B5A" w:rsidP="009D6B5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25" style="position:absolute;margin-left:75pt;margin-top:1.95pt;width:61.1pt;height:33.45pt;z-index:251754496">
                  <v:textbox>
                    <w:txbxContent>
                      <w:p w:rsidR="00A353F3" w:rsidRDefault="00A353F3">
                        <w:r>
                          <w:t xml:space="preserve"> </w:t>
                        </w:r>
                        <w:r w:rsidRPr="00A353F3">
                          <w:rPr>
                            <w:color w:val="FF0000"/>
                            <w:position w:val="-10"/>
                          </w:rPr>
                          <w:object w:dxaOrig="807" w:dyaOrig="456">
                            <v:shape id="_x0000_i1088" type="#_x0000_t75" style="width:40.1pt;height:23.1pt" o:ole="">
                              <v:imagedata r:id="rId108" o:title=""/>
                            </v:shape>
                            <o:OLEObject Type="Embed" ProgID="FXE300.Equation" ShapeID="_x0000_i1088" DrawAspect="Content" ObjectID="_1392485811" r:id="rId10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461A96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61A96">
              <w:rPr>
                <w:rFonts w:ascii="Times New Roman" w:hAnsi="Times New Roman" w:cs="Times New Roman"/>
                <w:sz w:val="32"/>
                <w:szCs w:val="32"/>
              </w:rPr>
              <w:t xml:space="preserve">     Area  =                  m</w:t>
            </w:r>
            <w:r w:rsidRPr="00461A9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9D6B5A" w:rsidRPr="00F97437" w:rsidRDefault="009D6B5A" w:rsidP="009D6B5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B5A" w:rsidRPr="00F97437" w:rsidTr="009D6B5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B5A" w:rsidRPr="00F97437" w:rsidRDefault="009D6B5A" w:rsidP="009D6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  <w:gridSpan w:val="3"/>
          </w:tcPr>
          <w:p w:rsidR="009D6B5A" w:rsidRDefault="009D6B5A" w:rsidP="009D6B5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26" type="#_x0000_t75" style="position:absolute;margin-left:216.75pt;margin-top:-1.8pt;width:151.6pt;height:160.1pt;z-index:251755520;mso-position-horizontal-relative:text;mso-position-vertical-relative:text">
                  <v:imagedata r:id="rId60" o:title=""/>
                </v:shape>
                <o:OLEObject Type="Embed" ProgID="FXDraw3.Document" ShapeID="_x0000_s1226" DrawAspect="Content" ObjectID="_1392485812" r:id="rId110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front of a barn is in the shape shown.</w:t>
            </w:r>
          </w:p>
          <w:p w:rsidR="009D6B5A" w:rsidRDefault="009D6B5A" w:rsidP="009D6B5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to be painted with a paint which covers 40 m</w:t>
            </w:r>
            <w:r w:rsidRPr="001A66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D6B5A" w:rsidRPr="009E32A9" w:rsidRDefault="009D6B5A" w:rsidP="009D6B5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door has an area of 15 m</w:t>
            </w:r>
            <w:r w:rsidRPr="001A66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is not to be painted.</w:t>
            </w:r>
          </w:p>
          <w:p w:rsidR="009D6B5A" w:rsidRDefault="009D6B5A" w:rsidP="009D6B5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many tins would need to be bought to paint the front of the barn?  </w:t>
            </w:r>
          </w:p>
          <w:p w:rsidR="009D6B5A" w:rsidRDefault="009D6B5A" w:rsidP="009D6B5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5A" w:rsidRDefault="009D6B5A" w:rsidP="009D6B5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27" style="position:absolute;margin-left:19.2pt;margin-top:.65pt;width:61.1pt;height:33.45pt;z-index:251756544">
                  <v:textbox>
                    <w:txbxContent>
                      <w:p w:rsidR="00A353F3" w:rsidRDefault="00A353F3">
                        <w:r>
                          <w:t xml:space="preserve"> </w:t>
                        </w:r>
                        <w:r w:rsidRPr="00A353F3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090" type="#_x0000_t75" style="width:15.6pt;height:23.1pt" o:ole="">
                              <v:imagedata r:id="rId111" o:title=""/>
                            </v:shape>
                            <o:OLEObject Type="Embed" ProgID="FXE300.Equation" ShapeID="_x0000_i1090" DrawAspect="Content" ObjectID="_1392485813" r:id="rId11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B5A" w:rsidRPr="00461A96" w:rsidRDefault="009D6B5A" w:rsidP="009D6B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61A96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tins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are needed.</w:t>
            </w:r>
          </w:p>
          <w:p w:rsidR="009D6B5A" w:rsidRPr="00F97437" w:rsidRDefault="009D6B5A" w:rsidP="009D6B5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4969" w:rsidRDefault="00304969" w:rsidP="00EE2F30">
      <w:bookmarkStart w:id="0" w:name="_GoBack"/>
      <w:bookmarkEnd w:id="0"/>
    </w:p>
    <w:sectPr w:rsidR="00304969" w:rsidSect="00CC3C84">
      <w:headerReference w:type="default" r:id="rId113"/>
      <w:footerReference w:type="default" r:id="rId114"/>
      <w:headerReference w:type="first" r:id="rId115"/>
      <w:footerReference w:type="first" r:id="rId1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3B8" w:rsidRDefault="004953B8" w:rsidP="00CC3C84">
      <w:pPr>
        <w:spacing w:after="0" w:line="240" w:lineRule="auto"/>
      </w:pPr>
      <w:r>
        <w:separator/>
      </w:r>
    </w:p>
  </w:endnote>
  <w:endnote w:type="continuationSeparator" w:id="0">
    <w:p w:rsidR="004953B8" w:rsidRDefault="004953B8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5A" w:rsidRDefault="009D6B5A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247">
          <w:rPr>
            <w:noProof/>
          </w:rPr>
          <w:t>12</w:t>
        </w:r>
        <w:r>
          <w:rPr>
            <w:noProof/>
          </w:rPr>
          <w:fldChar w:fldCharType="end"/>
        </w:r>
        <w:r>
          <w:t>-</w:t>
        </w:r>
      </w:sdtContent>
    </w:sdt>
  </w:p>
  <w:p w:rsidR="009D6B5A" w:rsidRDefault="009D6B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5A" w:rsidRDefault="009D6B5A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9D6B5A" w:rsidRDefault="009D6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3B8" w:rsidRDefault="004953B8" w:rsidP="00CC3C84">
      <w:pPr>
        <w:spacing w:after="0" w:line="240" w:lineRule="auto"/>
      </w:pPr>
      <w:r>
        <w:separator/>
      </w:r>
    </w:p>
  </w:footnote>
  <w:footnote w:type="continuationSeparator" w:id="0">
    <w:p w:rsidR="004953B8" w:rsidRDefault="004953B8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5A" w:rsidRPr="003310B8" w:rsidRDefault="009D6B5A" w:rsidP="003310B8">
    <w:pPr>
      <w:pStyle w:val="Header"/>
      <w:rPr>
        <w:u w:val="single"/>
      </w:rPr>
    </w:pPr>
    <w:r>
      <w:rPr>
        <w:u w:val="single"/>
      </w:rPr>
      <w:t>Area of Plane Shapes</w:t>
    </w:r>
    <w:r w:rsidRPr="003310B8">
      <w:rPr>
        <w:u w:val="single"/>
      </w:rPr>
      <w:tab/>
    </w:r>
    <w:r>
      <w:rPr>
        <w:u w:val="single"/>
      </w:rPr>
      <w:t xml:space="preserve">Topic </w:t>
    </w:r>
    <w:r w:rsidRPr="003310B8">
      <w:rPr>
        <w:u w:val="single"/>
      </w:rPr>
      <w:t>Test</w:t>
    </w:r>
    <w:r w:rsidRPr="003310B8">
      <w:rPr>
        <w:u w:val="single"/>
      </w:rPr>
      <w:tab/>
    </w:r>
    <w:r>
      <w:rPr>
        <w:u w:val="single"/>
      </w:rPr>
      <w:t>2012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5A" w:rsidRPr="00004BA9" w:rsidRDefault="009D6B5A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1AF"/>
    <w:rsid w:val="00000E28"/>
    <w:rsid w:val="00004BA9"/>
    <w:rsid w:val="00034138"/>
    <w:rsid w:val="000765A9"/>
    <w:rsid w:val="000767EC"/>
    <w:rsid w:val="000770C2"/>
    <w:rsid w:val="00084B66"/>
    <w:rsid w:val="000A521B"/>
    <w:rsid w:val="000B3A05"/>
    <w:rsid w:val="000F41E0"/>
    <w:rsid w:val="00163FCC"/>
    <w:rsid w:val="0019234B"/>
    <w:rsid w:val="001A6683"/>
    <w:rsid w:val="00205F9A"/>
    <w:rsid w:val="002135A8"/>
    <w:rsid w:val="00222EF1"/>
    <w:rsid w:val="002525AE"/>
    <w:rsid w:val="00254831"/>
    <w:rsid w:val="00275EA3"/>
    <w:rsid w:val="00277E4E"/>
    <w:rsid w:val="00285EDC"/>
    <w:rsid w:val="002B3C99"/>
    <w:rsid w:val="00304969"/>
    <w:rsid w:val="003148B2"/>
    <w:rsid w:val="00321B15"/>
    <w:rsid w:val="003310B8"/>
    <w:rsid w:val="003325C9"/>
    <w:rsid w:val="0036467D"/>
    <w:rsid w:val="00383683"/>
    <w:rsid w:val="003A1AC5"/>
    <w:rsid w:val="003A29ED"/>
    <w:rsid w:val="003C0705"/>
    <w:rsid w:val="003C14BF"/>
    <w:rsid w:val="003C75F6"/>
    <w:rsid w:val="003E01CD"/>
    <w:rsid w:val="003E7E28"/>
    <w:rsid w:val="00406B75"/>
    <w:rsid w:val="00441DF6"/>
    <w:rsid w:val="00447AD6"/>
    <w:rsid w:val="00461A96"/>
    <w:rsid w:val="004953B8"/>
    <w:rsid w:val="00555691"/>
    <w:rsid w:val="005773F1"/>
    <w:rsid w:val="00584CAA"/>
    <w:rsid w:val="005D0D6B"/>
    <w:rsid w:val="005E3552"/>
    <w:rsid w:val="005E3D07"/>
    <w:rsid w:val="006029CD"/>
    <w:rsid w:val="00620B71"/>
    <w:rsid w:val="006A69A3"/>
    <w:rsid w:val="007178C7"/>
    <w:rsid w:val="007222B1"/>
    <w:rsid w:val="00725344"/>
    <w:rsid w:val="00733356"/>
    <w:rsid w:val="00743247"/>
    <w:rsid w:val="007461AF"/>
    <w:rsid w:val="007521D5"/>
    <w:rsid w:val="0077342B"/>
    <w:rsid w:val="007A3ABC"/>
    <w:rsid w:val="007B4BFC"/>
    <w:rsid w:val="007C764D"/>
    <w:rsid w:val="008839FB"/>
    <w:rsid w:val="008941E1"/>
    <w:rsid w:val="008C793A"/>
    <w:rsid w:val="00966F89"/>
    <w:rsid w:val="00973D73"/>
    <w:rsid w:val="00981229"/>
    <w:rsid w:val="0098392F"/>
    <w:rsid w:val="009938A9"/>
    <w:rsid w:val="009D6B5A"/>
    <w:rsid w:val="009E32A9"/>
    <w:rsid w:val="009E3655"/>
    <w:rsid w:val="009F418F"/>
    <w:rsid w:val="00A227B1"/>
    <w:rsid w:val="00A3007B"/>
    <w:rsid w:val="00A33B13"/>
    <w:rsid w:val="00A353F3"/>
    <w:rsid w:val="00A95DA5"/>
    <w:rsid w:val="00AB24D4"/>
    <w:rsid w:val="00AD6571"/>
    <w:rsid w:val="00AE288F"/>
    <w:rsid w:val="00AE3C2D"/>
    <w:rsid w:val="00AE7583"/>
    <w:rsid w:val="00B64769"/>
    <w:rsid w:val="00CA7AA6"/>
    <w:rsid w:val="00CB0865"/>
    <w:rsid w:val="00CB458F"/>
    <w:rsid w:val="00CC27FD"/>
    <w:rsid w:val="00CC3C27"/>
    <w:rsid w:val="00CC3C84"/>
    <w:rsid w:val="00D025BF"/>
    <w:rsid w:val="00D30E92"/>
    <w:rsid w:val="00D76D2E"/>
    <w:rsid w:val="00D8150F"/>
    <w:rsid w:val="00DB1588"/>
    <w:rsid w:val="00DD0911"/>
    <w:rsid w:val="00E2725A"/>
    <w:rsid w:val="00E32C2F"/>
    <w:rsid w:val="00E41185"/>
    <w:rsid w:val="00E42050"/>
    <w:rsid w:val="00E70801"/>
    <w:rsid w:val="00ED7A6D"/>
    <w:rsid w:val="00EE2F30"/>
    <w:rsid w:val="00F162E7"/>
    <w:rsid w:val="00F17F0E"/>
    <w:rsid w:val="00F279CA"/>
    <w:rsid w:val="00F3736C"/>
    <w:rsid w:val="00F43E16"/>
    <w:rsid w:val="00F67FBF"/>
    <w:rsid w:val="00F97437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6.bin"/><Relationship Id="rId16" Type="http://schemas.openxmlformats.org/officeDocument/2006/relationships/image" Target="media/image5.png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png"/><Relationship Id="rId66" Type="http://schemas.openxmlformats.org/officeDocument/2006/relationships/image" Target="media/image29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87" Type="http://schemas.openxmlformats.org/officeDocument/2006/relationships/image" Target="media/image33.wmf"/><Relationship Id="rId102" Type="http://schemas.openxmlformats.org/officeDocument/2006/relationships/oleObject" Target="embeddings/oleObject58.bin"/><Relationship Id="rId110" Type="http://schemas.openxmlformats.org/officeDocument/2006/relationships/oleObject" Target="embeddings/oleObject65.bin"/><Relationship Id="rId115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2.wmf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37.wmf"/><Relationship Id="rId105" Type="http://schemas.openxmlformats.org/officeDocument/2006/relationships/oleObject" Target="embeddings/oleObject61.bin"/><Relationship Id="rId113" Type="http://schemas.openxmlformats.org/officeDocument/2006/relationships/header" Target="header1.xml"/><Relationship Id="rId118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6.bin"/><Relationship Id="rId93" Type="http://schemas.openxmlformats.org/officeDocument/2006/relationships/image" Target="media/image35.wmf"/><Relationship Id="rId98" Type="http://schemas.openxmlformats.org/officeDocument/2006/relationships/oleObject" Target="embeddings/oleObject55.bin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9.bin"/><Relationship Id="rId108" Type="http://schemas.openxmlformats.org/officeDocument/2006/relationships/image" Target="media/image38.wmf"/><Relationship Id="rId116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8.bin"/><Relationship Id="rId91" Type="http://schemas.openxmlformats.org/officeDocument/2006/relationships/image" Target="media/image34.wmf"/><Relationship Id="rId96" Type="http://schemas.openxmlformats.org/officeDocument/2006/relationships/image" Target="media/image36.wmf"/><Relationship Id="rId111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62.bin"/><Relationship Id="rId114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4.bin"/><Relationship Id="rId34" Type="http://schemas.openxmlformats.org/officeDocument/2006/relationships/image" Target="media/image14.png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582</TotalTime>
  <Pages>12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12</cp:revision>
  <dcterms:created xsi:type="dcterms:W3CDTF">2011-08-14T12:13:00Z</dcterms:created>
  <dcterms:modified xsi:type="dcterms:W3CDTF">2012-03-05T09:05:00Z</dcterms:modified>
</cp:coreProperties>
</file>