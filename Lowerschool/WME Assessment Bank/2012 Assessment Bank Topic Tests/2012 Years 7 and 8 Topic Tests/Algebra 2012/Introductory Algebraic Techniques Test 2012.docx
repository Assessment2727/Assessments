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AA" w:rsidRDefault="00584CA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304969" w:rsidTr="00FB019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304969" w:rsidRDefault="00304969" w:rsidP="00FB01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1B543A" w:rsidRDefault="001B543A" w:rsidP="00FB01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304969" w:rsidRDefault="00304969" w:rsidP="00FB01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04969" w:rsidRPr="00584CAA" w:rsidRDefault="00304969" w:rsidP="00FB01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04969" w:rsidRDefault="00304969" w:rsidP="00FB01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1B543A" w:rsidRDefault="001B543A" w:rsidP="00FB01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04969" w:rsidRPr="00584CAA" w:rsidRDefault="001B543A" w:rsidP="001B54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Introductory Algebraic Techniques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04969" w:rsidRDefault="00304969" w:rsidP="00FB0198"/>
          <w:p w:rsidR="007D7737" w:rsidRPr="007D7737" w:rsidRDefault="001B543A" w:rsidP="00FB0198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7D7737">
              <w:rPr>
                <w:b/>
                <w:sz w:val="32"/>
                <w:szCs w:val="32"/>
              </w:rPr>
              <w:t>Non Calculator</w:t>
            </w:r>
            <w:r w:rsidR="007D7737" w:rsidRPr="007D7737">
              <w:rPr>
                <w:b/>
                <w:sz w:val="32"/>
                <w:szCs w:val="32"/>
              </w:rPr>
              <w:t xml:space="preserve"> </w:t>
            </w:r>
          </w:p>
          <w:p w:rsidR="00304969" w:rsidRPr="00FD21AC" w:rsidRDefault="007D7737" w:rsidP="00FB0198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7D7737">
              <w:rPr>
                <w:b/>
                <w:sz w:val="32"/>
                <w:szCs w:val="32"/>
              </w:rPr>
              <w:t>Test</w:t>
            </w:r>
          </w:p>
        </w:tc>
      </w:tr>
      <w:tr w:rsidR="00304969" w:rsidTr="00FB019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304969" w:rsidRPr="00584CAA" w:rsidRDefault="00304969" w:rsidP="00FB01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304969" w:rsidRPr="00584CAA" w:rsidRDefault="00304969" w:rsidP="00FB019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304969" w:rsidRDefault="00304969" w:rsidP="00FB0198"/>
          <w:p w:rsidR="00304969" w:rsidRDefault="00304969" w:rsidP="00FB0198"/>
        </w:tc>
      </w:tr>
    </w:tbl>
    <w:p w:rsidR="00304969" w:rsidRDefault="00304969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981229" w:rsidRPr="00F97437" w:rsidTr="00FB019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981229" w:rsidRDefault="00981229" w:rsidP="00981229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981229" w:rsidRDefault="00981229" w:rsidP="00981229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981229" w:rsidRDefault="00981229" w:rsidP="00981229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981229" w:rsidRDefault="00981229" w:rsidP="00981229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981229" w:rsidRPr="00FD21AC" w:rsidRDefault="00981229" w:rsidP="00981229">
            <w:pPr>
              <w:rPr>
                <w:b/>
                <w:sz w:val="40"/>
                <w:szCs w:val="40"/>
              </w:rPr>
            </w:pPr>
            <w:r>
              <w:rPr>
                <w:b/>
                <w:sz w:val="24"/>
                <w:szCs w:val="24"/>
              </w:rPr>
              <w:t xml:space="preserve">         Show any working out on the test paper.</w:t>
            </w:r>
          </w:p>
        </w:tc>
      </w:tr>
      <w:tr w:rsidR="001B543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B543A" w:rsidRPr="00F97437" w:rsidRDefault="001B543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1B543A" w:rsidRPr="001B543A" w:rsidRDefault="001B543A" w:rsidP="00FB0198">
            <w:pPr>
              <w:rPr>
                <w:position w:val="-8"/>
              </w:rPr>
            </w:pPr>
            <w:r>
              <w:t xml:space="preserve"> </w:t>
            </w:r>
            <w:r w:rsidR="00A91302" w:rsidRPr="001B543A">
              <w:rPr>
                <w:color w:val="FF0000"/>
                <w:position w:val="-8"/>
              </w:rPr>
              <w:object w:dxaOrig="2236" w:dyaOrig="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16.5pt" o:ole="">
                  <v:imagedata r:id="rId8" o:title=""/>
                </v:shape>
                <o:OLEObject Type="Embed" ProgID="FXE300.Equation" ShapeID="_x0000_i1025" DrawAspect="Content" ObjectID="_1392455859" r:id="rId9"/>
              </w:object>
            </w:r>
            <w:r w:rsidRPr="001B543A">
              <w:rPr>
                <w:position w:val="-8"/>
              </w:rPr>
              <w:t xml:space="preserve"> </w:t>
            </w:r>
          </w:p>
          <w:p w:rsidR="001B543A" w:rsidRPr="001B543A" w:rsidRDefault="003650BD" w:rsidP="00FB0198">
            <w:pPr>
              <w:rPr>
                <w:position w:val="-8"/>
              </w:rPr>
            </w:pPr>
            <w:r>
              <w:rPr>
                <w:noProof/>
                <w:lang w:eastAsia="en-AU"/>
              </w:rPr>
              <w:pict w14:anchorId="5163F028">
                <v:group id="_x0000_s1058" style="position:absolute;margin-left:22.25pt;margin-top:34.7pt;width:343.5pt;height:9pt;z-index:251650048" coordorigin="2430,3420" coordsize="6870,180">
                  <v:roundrect id="_x0000_s1059" style="position:absolute;left:9030;top:3420;width:270;height:180" arcsize="10923f"/>
                  <v:roundrect id="_x0000_s1060" style="position:absolute;left:2430;top:3420;width:270;height:180" arcsize="10923f"/>
                  <v:roundrect id="_x0000_s1061" style="position:absolute;left:4580;top:3420;width:270;height:180" arcsize="10923f"/>
                  <v:roundrect id="_x0000_s1062" style="position:absolute;left:6780;top:3420;width:270;height:180" arcsize="10923f"/>
                </v:group>
              </w:pict>
            </w:r>
            <w:r w:rsidR="001B543A">
              <w:t xml:space="preserve">   </w:t>
            </w:r>
            <w:r w:rsidR="00A91302" w:rsidRPr="001B543A">
              <w:rPr>
                <w:color w:val="FF0000"/>
                <w:position w:val="-8"/>
              </w:rPr>
              <w:object w:dxaOrig="747" w:dyaOrig="365">
                <v:shape id="_x0000_i1026" type="#_x0000_t75" style="width:31.5pt;height:15pt" o:ole="">
                  <v:imagedata r:id="rId10" o:title=""/>
                </v:shape>
                <o:OLEObject Type="Embed" ProgID="FXE300.Equation" ShapeID="_x0000_i1026" DrawAspect="Content" ObjectID="_1392455860" r:id="rId11"/>
              </w:object>
            </w:r>
            <w:r w:rsidR="001B543A" w:rsidRPr="001B543A">
              <w:rPr>
                <w:position w:val="-8"/>
              </w:rPr>
              <w:t xml:space="preserve"> </w:t>
            </w:r>
            <w:r w:rsidR="001B543A">
              <w:rPr>
                <w:position w:val="-8"/>
              </w:rPr>
              <w:t xml:space="preserve">                                </w:t>
            </w:r>
            <w:r w:rsidR="001B543A" w:rsidRPr="001B543A">
              <w:rPr>
                <w:color w:val="FF0000"/>
                <w:position w:val="-8"/>
              </w:rPr>
              <w:object w:dxaOrig="387" w:dyaOrig="365">
                <v:shape id="_x0000_i1027" type="#_x0000_t75" style="width:19.5pt;height:18pt" o:ole="">
                  <v:imagedata r:id="rId12" o:title=""/>
                </v:shape>
                <o:OLEObject Type="Embed" ProgID="FXE300.Equation" ShapeID="_x0000_i1027" DrawAspect="Content" ObjectID="_1392455861" r:id="rId13"/>
              </w:object>
            </w:r>
            <w:r w:rsidR="001B543A">
              <w:rPr>
                <w:position w:val="-8"/>
              </w:rPr>
              <w:t xml:space="preserve">                                      </w:t>
            </w:r>
            <w:r>
              <w:rPr>
                <w:position w:val="-8"/>
              </w:rPr>
              <w:t xml:space="preserve">  </w:t>
            </w:r>
            <w:r w:rsidR="001B543A" w:rsidRPr="001B543A">
              <w:rPr>
                <w:color w:val="FF0000"/>
                <w:position w:val="-8"/>
              </w:rPr>
              <w:object w:dxaOrig="339" w:dyaOrig="467">
                <v:shape id="_x0000_i1028" type="#_x0000_t75" style="width:17.25pt;height:23.25pt" o:ole="">
                  <v:imagedata r:id="rId14" o:title=""/>
                </v:shape>
                <o:OLEObject Type="Embed" ProgID="FXE300.Equation" ShapeID="_x0000_i1028" DrawAspect="Content" ObjectID="_1392455862" r:id="rId15"/>
              </w:object>
            </w:r>
            <w:r w:rsidR="001B543A">
              <w:rPr>
                <w:position w:val="-8"/>
              </w:rPr>
              <w:t xml:space="preserve">                                       </w:t>
            </w:r>
            <w:r w:rsidR="001B543A" w:rsidRPr="001B543A">
              <w:rPr>
                <w:color w:val="FF0000"/>
                <w:position w:val="-30"/>
              </w:rPr>
              <w:object w:dxaOrig="245" w:dyaOrig="725">
                <v:shape id="_x0000_i1029" type="#_x0000_t75" style="width:12pt;height:36pt" o:ole="">
                  <v:imagedata r:id="rId16" o:title=""/>
                </v:shape>
                <o:OLEObject Type="Embed" ProgID="FXE300.Equation" ShapeID="_x0000_i1029" DrawAspect="Content" ObjectID="_1392455863" r:id="rId17"/>
              </w:object>
            </w:r>
            <w:r w:rsidR="001B543A">
              <w:rPr>
                <w:position w:val="-8"/>
              </w:rPr>
              <w:t xml:space="preserve"> </w:t>
            </w:r>
          </w:p>
          <w:p w:rsidR="001B543A" w:rsidRDefault="001B543A" w:rsidP="00FB0198"/>
        </w:tc>
      </w:tr>
      <w:tr w:rsidR="005F7C9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F7C9A" w:rsidRDefault="005F7C9A" w:rsidP="00FB0198">
            <w:pPr>
              <w:rPr>
                <w:position w:val="-8"/>
              </w:rPr>
            </w:pPr>
            <w:r>
              <w:rPr>
                <w:position w:val="-12"/>
              </w:rPr>
              <w:t xml:space="preserve"> </w:t>
            </w:r>
            <w:r w:rsidRPr="001B543A">
              <w:rPr>
                <w:color w:val="FF0000"/>
                <w:position w:val="-8"/>
              </w:rPr>
              <w:object w:dxaOrig="1894" w:dyaOrig="401">
                <v:shape id="_x0000_i1030" type="#_x0000_t75" style="width:94.5pt;height:20.25pt" o:ole="">
                  <v:imagedata r:id="rId18" o:title=""/>
                </v:shape>
                <o:OLEObject Type="Embed" ProgID="FXE300.Equation" ShapeID="_x0000_i1030" DrawAspect="Content" ObjectID="_1392455864" r:id="rId19"/>
              </w:object>
            </w:r>
            <w:r w:rsidRPr="001B543A">
              <w:rPr>
                <w:position w:val="-8"/>
              </w:rPr>
              <w:t xml:space="preserve"> </w:t>
            </w:r>
          </w:p>
          <w:p w:rsidR="005F7C9A" w:rsidRDefault="005F7C9A" w:rsidP="001B543A">
            <w:pPr>
              <w:rPr>
                <w:position w:val="-8"/>
              </w:rPr>
            </w:pPr>
            <w:r>
              <w:rPr>
                <w:position w:val="-8"/>
              </w:rPr>
              <w:t xml:space="preserve">       </w:t>
            </w:r>
            <w:r w:rsidRPr="001B543A">
              <w:rPr>
                <w:color w:val="FF0000"/>
                <w:position w:val="-8"/>
              </w:rPr>
              <w:object w:dxaOrig="529" w:dyaOrig="365">
                <v:shape id="_x0000_i1031" type="#_x0000_t75" style="width:26.25pt;height:18pt" o:ole="">
                  <v:imagedata r:id="rId20" o:title=""/>
                </v:shape>
                <o:OLEObject Type="Embed" ProgID="FXE300.Equation" ShapeID="_x0000_i1031" DrawAspect="Content" ObjectID="_1392455865" r:id="rId21"/>
              </w:object>
            </w:r>
            <w:r w:rsidRPr="001B543A">
              <w:rPr>
                <w:position w:val="-8"/>
              </w:rPr>
              <w:t xml:space="preserve"> </w:t>
            </w:r>
            <w:r>
              <w:rPr>
                <w:position w:val="-8"/>
              </w:rPr>
              <w:t xml:space="preserve">                                 </w:t>
            </w:r>
            <w:r w:rsidRPr="001B543A">
              <w:rPr>
                <w:color w:val="FF0000"/>
                <w:position w:val="-8"/>
              </w:rPr>
              <w:object w:dxaOrig="481" w:dyaOrig="467">
                <v:shape id="_x0000_i1032" type="#_x0000_t75" style="width:24pt;height:23.25pt" o:ole="">
                  <v:imagedata r:id="rId22" o:title=""/>
                </v:shape>
                <o:OLEObject Type="Embed" ProgID="FXE300.Equation" ShapeID="_x0000_i1032" DrawAspect="Content" ObjectID="_1392455866" r:id="rId23"/>
              </w:object>
            </w:r>
            <w:r>
              <w:rPr>
                <w:position w:val="-8"/>
              </w:rPr>
              <w:t xml:space="preserve">                                  </w:t>
            </w:r>
            <w:r w:rsidRPr="001B543A">
              <w:rPr>
                <w:color w:val="FF0000"/>
                <w:position w:val="-8"/>
              </w:rPr>
              <w:object w:dxaOrig="481" w:dyaOrig="467">
                <v:shape id="_x0000_i1033" type="#_x0000_t75" style="width:24pt;height:23.25pt" o:ole="">
                  <v:imagedata r:id="rId24" o:title=""/>
                </v:shape>
                <o:OLEObject Type="Embed" ProgID="FXE300.Equation" ShapeID="_x0000_i1033" DrawAspect="Content" ObjectID="_1392455867" r:id="rId25"/>
              </w:object>
            </w:r>
            <w:r>
              <w:rPr>
                <w:position w:val="-8"/>
              </w:rPr>
              <w:t xml:space="preserve">                                   </w:t>
            </w:r>
            <w:r w:rsidRPr="001B543A">
              <w:rPr>
                <w:color w:val="FF0000"/>
                <w:position w:val="-8"/>
              </w:rPr>
              <w:object w:dxaOrig="481" w:dyaOrig="467">
                <v:shape id="_x0000_i1034" type="#_x0000_t75" style="width:24pt;height:23.25pt" o:ole="">
                  <v:imagedata r:id="rId26" o:title=""/>
                </v:shape>
                <o:OLEObject Type="Embed" ProgID="FXE300.Equation" ShapeID="_x0000_i1034" DrawAspect="Content" ObjectID="_1392455868" r:id="rId27"/>
              </w:object>
            </w:r>
            <w:r>
              <w:rPr>
                <w:position w:val="-8"/>
              </w:rPr>
              <w:t xml:space="preserve"> </w:t>
            </w:r>
          </w:p>
          <w:p w:rsidR="005F7C9A" w:rsidRPr="001B543A" w:rsidRDefault="003650BD" w:rsidP="001B543A">
            <w:pPr>
              <w:rPr>
                <w:position w:val="-8"/>
              </w:rPr>
            </w:pPr>
            <w:r>
              <w:rPr>
                <w:noProof/>
                <w:lang w:eastAsia="en-AU"/>
              </w:rPr>
              <w:pict w14:anchorId="6109B202">
                <v:group id="_x0000_s1182" style="position:absolute;margin-left:21.5pt;margin-top:1.65pt;width:343.5pt;height:9pt;z-index:251642880" coordorigin="2430,3420" coordsize="6870,180">
                  <v:roundrect id="_x0000_s1183" style="position:absolute;left:9030;top:3420;width:270;height:180" arcsize="10923f"/>
                  <v:roundrect id="_x0000_s1184" style="position:absolute;left:2430;top:3420;width:270;height:180" arcsize="10923f"/>
                  <v:roundrect id="_x0000_s1185" style="position:absolute;left:4580;top:3420;width:270;height:180" arcsize="10923f"/>
                  <v:roundrect id="_x0000_s1186" style="position:absolute;left:6780;top:3420;width:270;height:180" arcsize="10923f"/>
                </v:group>
              </w:pict>
            </w:r>
          </w:p>
        </w:tc>
      </w:tr>
      <w:tr w:rsidR="005F7C9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5F7C9A" w:rsidRDefault="005F7C9A" w:rsidP="00FB0198">
            <w:pPr>
              <w:rPr>
                <w:position w:val="-8"/>
              </w:rPr>
            </w:pPr>
            <w:r>
              <w:rPr>
                <w:position w:val="-12"/>
              </w:rPr>
              <w:t xml:space="preserve"> </w:t>
            </w:r>
            <w:r w:rsidRPr="00D7427D">
              <w:rPr>
                <w:color w:val="FF0000"/>
                <w:position w:val="-8"/>
              </w:rPr>
              <w:object w:dxaOrig="1770" w:dyaOrig="401">
                <v:shape id="_x0000_i1035" type="#_x0000_t75" style="width:88.5pt;height:20.25pt" o:ole="">
                  <v:imagedata r:id="rId28" o:title=""/>
                </v:shape>
                <o:OLEObject Type="Embed" ProgID="FXE300.Equation" ShapeID="_x0000_i1035" DrawAspect="Content" ObjectID="_1392455869" r:id="rId29"/>
              </w:object>
            </w:r>
            <w:r w:rsidRPr="00D7427D">
              <w:rPr>
                <w:position w:val="-8"/>
              </w:rPr>
              <w:t xml:space="preserve"> </w:t>
            </w:r>
          </w:p>
          <w:p w:rsidR="005F7C9A" w:rsidRDefault="005F7C9A" w:rsidP="00D7427D">
            <w:pPr>
              <w:rPr>
                <w:position w:val="-8"/>
              </w:rPr>
            </w:pPr>
            <w:r>
              <w:rPr>
                <w:position w:val="-8"/>
              </w:rPr>
              <w:t xml:space="preserve">  </w:t>
            </w:r>
            <w:r w:rsidRPr="001B543A">
              <w:rPr>
                <w:color w:val="FF0000"/>
                <w:position w:val="-8"/>
              </w:rPr>
              <w:object w:dxaOrig="405" w:dyaOrig="365">
                <v:shape id="_x0000_i1036" type="#_x0000_t75" style="width:20.25pt;height:18pt" o:ole="">
                  <v:imagedata r:id="rId30" o:title=""/>
                </v:shape>
                <o:OLEObject Type="Embed" ProgID="FXE300.Equation" ShapeID="_x0000_i1036" DrawAspect="Content" ObjectID="_1392455870" r:id="rId31"/>
              </w:object>
            </w:r>
            <w:r w:rsidRPr="001B543A">
              <w:rPr>
                <w:position w:val="-8"/>
              </w:rPr>
              <w:t xml:space="preserve"> </w:t>
            </w:r>
            <w:r>
              <w:rPr>
                <w:position w:val="-8"/>
              </w:rPr>
              <w:t xml:space="preserve">                                 </w:t>
            </w:r>
            <w:r w:rsidRPr="001B543A">
              <w:rPr>
                <w:color w:val="FF0000"/>
                <w:position w:val="-8"/>
              </w:rPr>
              <w:object w:dxaOrig="765" w:dyaOrig="365">
                <v:shape id="_x0000_i1037" type="#_x0000_t75" style="width:38.25pt;height:18pt" o:ole="">
                  <v:imagedata r:id="rId32" o:title=""/>
                </v:shape>
                <o:OLEObject Type="Embed" ProgID="FXE300.Equation" ShapeID="_x0000_i1037" DrawAspect="Content" ObjectID="_1392455871" r:id="rId33"/>
              </w:object>
            </w:r>
            <w:r>
              <w:rPr>
                <w:position w:val="-8"/>
              </w:rPr>
              <w:t xml:space="preserve">                                </w:t>
            </w:r>
            <w:r w:rsidRPr="001B543A">
              <w:rPr>
                <w:color w:val="FF0000"/>
                <w:position w:val="-8"/>
              </w:rPr>
              <w:object w:dxaOrig="245" w:dyaOrig="725">
                <v:shape id="_x0000_i1038" type="#_x0000_t75" style="width:12pt;height:36pt" o:ole="">
                  <v:imagedata r:id="rId34" o:title=""/>
                </v:shape>
                <o:OLEObject Type="Embed" ProgID="FXE300.Equation" ShapeID="_x0000_i1038" DrawAspect="Content" ObjectID="_1392455872" r:id="rId35"/>
              </w:object>
            </w:r>
            <w:r>
              <w:rPr>
                <w:position w:val="-8"/>
              </w:rPr>
              <w:t xml:space="preserve">                                 </w:t>
            </w:r>
            <w:r w:rsidR="007D7737">
              <w:rPr>
                <w:position w:val="-8"/>
              </w:rPr>
              <w:t xml:space="preserve">     </w:t>
            </w:r>
            <w:r>
              <w:rPr>
                <w:position w:val="-8"/>
              </w:rPr>
              <w:t xml:space="preserve">  </w:t>
            </w:r>
            <w:r w:rsidRPr="001B543A">
              <w:rPr>
                <w:color w:val="FF0000"/>
                <w:position w:val="-8"/>
              </w:rPr>
              <w:object w:dxaOrig="357" w:dyaOrig="467">
                <v:shape id="_x0000_i1039" type="#_x0000_t75" style="width:18pt;height:23.25pt" o:ole="">
                  <v:imagedata r:id="rId36" o:title=""/>
                </v:shape>
                <o:OLEObject Type="Embed" ProgID="FXE300.Equation" ShapeID="_x0000_i1039" DrawAspect="Content" ObjectID="_1392455873" r:id="rId37"/>
              </w:object>
            </w:r>
            <w:r>
              <w:rPr>
                <w:position w:val="-8"/>
              </w:rPr>
              <w:t xml:space="preserve"> </w:t>
            </w:r>
          </w:p>
          <w:p w:rsidR="005F7C9A" w:rsidRPr="00D7427D" w:rsidRDefault="003650BD" w:rsidP="00FB0198">
            <w:pPr>
              <w:rPr>
                <w:position w:val="-8"/>
              </w:rPr>
            </w:pPr>
            <w:r>
              <w:rPr>
                <w:noProof/>
                <w:position w:val="-12"/>
                <w:lang w:eastAsia="en-AU"/>
              </w:rPr>
              <w:pict w14:anchorId="6109B202">
                <v:group id="_x0000_s1187" style="position:absolute;margin-left:8.75pt;margin-top:.6pt;width:343.5pt;height:9pt;z-index:251643904" coordorigin="2430,3420" coordsize="6870,180">
                  <v:roundrect id="_x0000_s1188" style="position:absolute;left:9030;top:3420;width:270;height:180" arcsize="10923f"/>
                  <v:roundrect id="_x0000_s1189" style="position:absolute;left:2430;top:3420;width:270;height:180" arcsize="10923f"/>
                  <v:roundrect id="_x0000_s1190" style="position:absolute;left:4580;top:3420;width:270;height:180" arcsize="10923f"/>
                  <v:roundrect id="_x0000_s1191" style="position:absolute;left:6780;top:3420;width:270;height:180" arcsize="10923f"/>
                </v:group>
              </w:pict>
            </w:r>
          </w:p>
        </w:tc>
      </w:tr>
      <w:tr w:rsidR="005F7C9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5F7C9A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4C17E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4C17E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365" w14:anchorId="49028361">
                <v:shape id="_x0000_i1040" type="#_x0000_t75" style="width:30.75pt;height:15.75pt" o:ole="">
                  <v:imagedata r:id="rId38" o:title=""/>
                </v:shape>
                <o:OLEObject Type="Embed" ProgID="FXE300.Equation" ShapeID="_x0000_i1040" DrawAspect="Content" ObjectID="_1392455874" r:id="rId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F7C9A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C9A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565" w:dyaOrig="365" w14:anchorId="00770ACA">
                <v:shape id="_x0000_i1041" type="#_x0000_t75" style="width:78pt;height:18pt" o:ole="">
                  <v:imagedata r:id="rId40" o:title=""/>
                </v:shape>
                <o:OLEObject Type="Embed" ProgID="FXE300.Equation" ShapeID="_x0000_i1041" DrawAspect="Content" ObjectID="_1392455875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076" w:dyaOrig="401" w14:anchorId="71E5A618">
                <v:shape id="_x0000_i1042" type="#_x0000_t75" style="width:54pt;height:19.5pt" o:ole="">
                  <v:imagedata r:id="rId42" o:title=""/>
                </v:shape>
                <o:OLEObject Type="Embed" ProgID="FXE300.Equation" ShapeID="_x0000_i1042" DrawAspect="Content" ObjectID="_1392455876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085" w:dyaOrig="365" w14:anchorId="1221E833">
                <v:shape id="_x0000_i1043" type="#_x0000_t75" style="width:54pt;height:18pt" o:ole="">
                  <v:imagedata r:id="rId44" o:title=""/>
                </v:shape>
                <o:OLEObject Type="Embed" ProgID="FXE300.Equation" ShapeID="_x0000_i1043" DrawAspect="Content" ObjectID="_1392455877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076" w:dyaOrig="401" w14:anchorId="39D5A6BF">
                <v:shape id="_x0000_i1044" type="#_x0000_t75" style="width:53.25pt;height:19.5pt" o:ole="">
                  <v:imagedata r:id="rId46" o:title=""/>
                </v:shape>
                <o:OLEObject Type="Embed" ProgID="FXE300.Equation" ShapeID="_x0000_i1044" DrawAspect="Content" ObjectID="_1392455878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7C9A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A25D8FE">
                <v:group id="_x0000_s1192" style="position:absolute;margin-left:34.25pt;margin-top:10.6pt;width:343.5pt;height:9pt;z-index:251644928" coordorigin="2430,3420" coordsize="6870,180">
                  <v:roundrect id="_x0000_s1193" style="position:absolute;left:9030;top:3420;width:270;height:180" arcsize="10923f"/>
                  <v:roundrect id="_x0000_s1194" style="position:absolute;left:2430;top:3420;width:270;height:180" arcsize="10923f"/>
                  <v:roundrect id="_x0000_s1195" style="position:absolute;left:4580;top:3420;width:270;height:180" arcsize="10923f"/>
                  <v:roundrect id="_x0000_s1196" style="position:absolute;left:6780;top:3420;width:270;height:180" arcsize="10923f"/>
                </v:group>
              </w:pict>
            </w:r>
          </w:p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C9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5F7C9A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485" w:dyaOrig="365" w14:anchorId="1DD95BF1">
                <v:shape id="_x0000_i1045" type="#_x0000_t75" style="width:124.5pt;height:18pt" o:ole="">
                  <v:imagedata r:id="rId48" o:title=""/>
                </v:shape>
                <o:OLEObject Type="Embed" ProgID="FXE300.Equation" ShapeID="_x0000_i1045" DrawAspect="Content" ObjectID="_1392455879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7C9A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65" w:dyaOrig="365" w14:anchorId="36A8FD40">
                <v:shape id="_x0000_i1046" type="#_x0000_t75" style="width:28.5pt;height:18pt" o:ole="">
                  <v:imagedata r:id="rId50" o:title=""/>
                </v:shape>
                <o:OLEObject Type="Embed" ProgID="FXE300.Equation" ShapeID="_x0000_i1046" DrawAspect="Content" ObjectID="_1392455880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365" w14:anchorId="0C084BC8">
                <v:shape id="_x0000_i1047" type="#_x0000_t75" style="width:20.25pt;height:18pt" o:ole="">
                  <v:imagedata r:id="rId52" o:title=""/>
                </v:shape>
                <o:OLEObject Type="Embed" ProgID="FXE300.Equation" ShapeID="_x0000_i1047" DrawAspect="Content" ObjectID="_1392455881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365" w14:anchorId="354FEEBB">
                <v:shape id="_x0000_i1048" type="#_x0000_t75" style="width:20.25pt;height:18pt" o:ole="">
                  <v:imagedata r:id="rId54" o:title=""/>
                </v:shape>
                <o:OLEObject Type="Embed" ProgID="FXE300.Equation" ShapeID="_x0000_i1048" DrawAspect="Content" ObjectID="_1392455882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65" w:dyaOrig="365" w14:anchorId="568642D1">
                <v:shape id="_x0000_i1049" type="#_x0000_t75" style="width:28.5pt;height:18pt" o:ole="">
                  <v:imagedata r:id="rId56" o:title=""/>
                </v:shape>
                <o:OLEObject Type="Embed" ProgID="FXE300.Equation" ShapeID="_x0000_i1049" DrawAspect="Content" ObjectID="_1392455883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7C9A" w:rsidRPr="00F97437" w:rsidRDefault="003650BD" w:rsidP="005F7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7C1B8BF">
                <v:group id="_x0000_s1197" style="position:absolute;margin-left:35.75pt;margin-top:1.6pt;width:343.5pt;height:9pt;z-index:251645952" coordorigin="2430,3420" coordsize="6870,180">
                  <v:roundrect id="_x0000_s1198" style="position:absolute;left:9030;top:3420;width:270;height:180" arcsize="10923f"/>
                  <v:roundrect id="_x0000_s1199" style="position:absolute;left:2430;top:3420;width:270;height:180" arcsize="10923f"/>
                  <v:roundrect id="_x0000_s1200" style="position:absolute;left:4580;top:3420;width:270;height:180" arcsize="10923f"/>
                  <v:roundrect id="_x0000_s1201" style="position:absolute;left:6780;top:3420;width:270;height:180" arcsize="10923f"/>
                </v:group>
              </w:pict>
            </w:r>
          </w:p>
        </w:tc>
      </w:tr>
      <w:tr w:rsidR="005F7C9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5F7C9A" w:rsidRDefault="003650BD" w:rsidP="005F7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472B81D">
                <v:rect id="_x0000_s1202" style="position:absolute;margin-left:245.25pt;margin-top:6.15pt;width:81pt;height:36pt;z-index:251646976;mso-position-horizontal-relative:text;mso-position-vertical-relative:text">
                  <v:textbox style="mso-next-textbox:#_x0000_s1202">
                    <w:txbxContent>
                      <w:p w:rsidR="003650BD" w:rsidRPr="00B40938" w:rsidRDefault="003650BD" w:rsidP="005F7C9A">
                        <w:pPr>
                          <w:rPr>
                            <w:rFonts w:ascii="Times New Roman" w:hAnsi="Times New Roman" w:cs="Times New Roman"/>
                            <w:i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40"/>
                            <w:szCs w:val="40"/>
                          </w:rPr>
                          <w:t xml:space="preserve">           </w:t>
                        </w:r>
                      </w:p>
                    </w:txbxContent>
                  </v:textbox>
                </v:rect>
              </w:pict>
            </w:r>
            <w:r w:rsidR="005F7C9A">
              <w:rPr>
                <w:rFonts w:ascii="Times New Roman" w:hAnsi="Times New Roman" w:cs="Times New Roman"/>
                <w:sz w:val="24"/>
                <w:szCs w:val="24"/>
              </w:rPr>
              <w:t xml:space="preserve"> Simplify the expression  </w:t>
            </w:r>
            <w:r w:rsidR="005F7C9A" w:rsidRPr="005F7C9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10" w:dyaOrig="365">
                <v:shape id="_x0000_i1050" type="#_x0000_t75" style="width:75.75pt;height:18pt" o:ole="">
                  <v:imagedata r:id="rId58" o:title=""/>
                </v:shape>
                <o:OLEObject Type="Embed" ProgID="FXE300.Equation" ShapeID="_x0000_i1050" DrawAspect="Content" ObjectID="_1392455884" r:id="rId59"/>
              </w:object>
            </w:r>
            <w:r w:rsidR="005F7C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7C9A" w:rsidRDefault="005F7C9A" w:rsidP="005F7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C9A" w:rsidRPr="00F97437" w:rsidRDefault="005F7C9A" w:rsidP="005F7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C9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5F7C9A" w:rsidRDefault="005F7C9A" w:rsidP="00A9130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proofErr w:type="gramEnd"/>
            <w:r w:rsidRPr="004C17E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58" w:dyaOrig="401" w14:anchorId="79FA8DDF">
                <v:shape id="_x0000_i1051" type="#_x0000_t75" style="width:54.75pt;height:15pt" o:ole="">
                  <v:imagedata r:id="rId60" o:title=""/>
                </v:shape>
                <o:OLEObject Type="Embed" ProgID="FXE300.Equation" ShapeID="_x0000_i1051" DrawAspect="Content" ObjectID="_1392455885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7C9A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866" w:dyaOrig="365" w14:anchorId="1C218CFD">
                <v:shape id="_x0000_i1052" type="#_x0000_t75" style="width:33.75pt;height:14.25pt" o:ole="">
                  <v:imagedata r:id="rId62" o:title=""/>
                </v:shape>
                <o:OLEObject Type="Embed" ProgID="FXE300.Equation" ShapeID="_x0000_i1052" DrawAspect="Content" ObjectID="_1392455886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467">
                <v:shape id="_x0000_i1053" type="#_x0000_t75" style="width:38.25pt;height:18pt" o:ole="">
                  <v:imagedata r:id="rId64" o:title=""/>
                </v:shape>
                <o:OLEObject Type="Embed" ProgID="FXE300.Equation" ShapeID="_x0000_i1053" DrawAspect="Content" ObjectID="_1392455887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467">
                <v:shape id="_x0000_i1054" type="#_x0000_t75" style="width:38.25pt;height:18pt" o:ole="">
                  <v:imagedata r:id="rId66" o:title=""/>
                </v:shape>
                <o:OLEObject Type="Embed" ProgID="FXE300.Equation" ShapeID="_x0000_i1054" DrawAspect="Content" ObjectID="_1392455888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467">
                <v:shape id="_x0000_i1055" type="#_x0000_t75" style="width:38.25pt;height:18pt" o:ole="">
                  <v:imagedata r:id="rId68" o:title=""/>
                </v:shape>
                <o:OLEObject Type="Embed" ProgID="FXE300.Equation" ShapeID="_x0000_i1055" DrawAspect="Content" ObjectID="_1392455889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7C9A" w:rsidRPr="00F97437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 w14:anchorId="75B9F50B">
                <v:group id="_x0000_s1208" style="position:absolute;margin-left:34.25pt;margin-top:.9pt;width:343.5pt;height:9pt;z-index:251648000" coordorigin="2430,3420" coordsize="6870,180">
                  <v:roundrect id="_x0000_s1209" style="position:absolute;left:9030;top:3420;width:270;height:180" arcsize="10923f"/>
                  <v:roundrect id="_x0000_s1210" style="position:absolute;left:2430;top:3420;width:270;height:180" arcsize="10923f"/>
                  <v:roundrect id="_x0000_s1211" style="position:absolute;left:4580;top:3420;width:270;height:180" arcsize="10923f"/>
                  <v:roundrect id="_x0000_s1212" style="position:absolute;left:6780;top:3420;width:270;height:180" arcsize="10923f"/>
                </v:group>
              </w:pict>
            </w:r>
          </w:p>
        </w:tc>
      </w:tr>
      <w:tr w:rsidR="005F7C9A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F7C9A" w:rsidRPr="00F97437" w:rsidRDefault="005F7C9A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5F7C9A" w:rsidRDefault="003650BD" w:rsidP="005F7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3" style="position:absolute;margin-left:178.75pt;margin-top:4.15pt;width:112.5pt;height:40.5pt;z-index:251649024;mso-position-horizontal-relative:text;mso-position-vertical-relative:text"/>
              </w:pict>
            </w:r>
            <w:r w:rsidR="005F7C9A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7D7737" w:rsidRPr="000C7F1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1" w:dyaOrig="467">
                <v:shape id="_x0000_i1056" type="#_x0000_t75" style="width:78pt;height:23.25pt" o:ole="">
                  <v:imagedata r:id="rId70" o:title=""/>
                </v:shape>
                <o:OLEObject Type="Embed" ProgID="FXE300.Equation" ShapeID="_x0000_i1056" DrawAspect="Content" ObjectID="_1392455890" r:id="rId71"/>
              </w:object>
            </w:r>
            <w:r w:rsidR="005F7C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7C9A" w:rsidRDefault="005F7C9A" w:rsidP="005F7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C9A" w:rsidRPr="00F97437" w:rsidRDefault="005F7C9A" w:rsidP="005F7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047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96047" w:rsidRPr="00F9743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096047" w:rsidRDefault="00096047" w:rsidP="00A9130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247" w:dyaOrig="467" w14:anchorId="41001E87">
                <v:shape id="_x0000_i1057" type="#_x0000_t75" style="width:103.5pt;height:21.75pt" o:ole="">
                  <v:imagedata r:id="rId72" o:title=""/>
                </v:shape>
                <o:OLEObject Type="Embed" ProgID="FXE300.Equation" ShapeID="_x0000_i1057" DrawAspect="Content" ObjectID="_1392455891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9604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641" w:dyaOrig="467" w14:anchorId="3C9FFB1B">
                <v:shape id="_x0000_i1058" type="#_x0000_t75" style="width:24.75pt;height:18pt" o:ole="">
                  <v:imagedata r:id="rId74" o:title=""/>
                </v:shape>
                <o:OLEObject Type="Embed" ProgID="FXE300.Equation" ShapeID="_x0000_i1058" DrawAspect="Content" ObjectID="_1392455892" r:id="rId75"/>
              </w:object>
            </w:r>
            <w:r w:rsidR="004C2DF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28" w:dyaOrig="365">
                <v:shape id="_x0000_i1059" type="#_x0000_t75" style="width:20.25pt;height:14.25pt" o:ole="">
                  <v:imagedata r:id="rId76" o:title=""/>
                </v:shape>
                <o:OLEObject Type="Embed" ProgID="FXE300.Equation" ShapeID="_x0000_i1059" DrawAspect="Content" ObjectID="_1392455893" r:id="rId77"/>
              </w:object>
            </w:r>
            <w:r w:rsidR="004C2DF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C2DFC" w:rsidRPr="007972F3">
              <w:rPr>
                <w:rFonts w:ascii="Times New Roman" w:hAnsi="Times New Roman" w:cs="Times New Roman"/>
                <w:sz w:val="24"/>
                <w:szCs w:val="24"/>
              </w:rPr>
              <w:object w:dxaOrig="753" w:dyaOrig="467">
                <v:shape id="_x0000_i1060" type="#_x0000_t75" style="width:29.25pt;height:18pt" o:ole="">
                  <v:imagedata r:id="rId78" o:title=""/>
                </v:shape>
                <o:OLEObject Type="Embed" ProgID="FXE300.Equation" ShapeID="_x0000_i1060" DrawAspect="Content" ObjectID="_1392455894" r:id="rId79"/>
              </w:object>
            </w:r>
            <w:r w:rsidR="004C2DF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C2DFC" w:rsidRPr="007972F3">
              <w:rPr>
                <w:rFonts w:ascii="Times New Roman" w:hAnsi="Times New Roman" w:cs="Times New Roman"/>
                <w:sz w:val="24"/>
                <w:szCs w:val="24"/>
              </w:rPr>
              <w:object w:dxaOrig="801" w:dyaOrig="467">
                <v:shape id="_x0000_i1061" type="#_x0000_t75" style="width:30.75pt;height:18pt" o:ole="">
                  <v:imagedata r:id="rId80" o:title=""/>
                </v:shape>
                <o:OLEObject Type="Embed" ProgID="FXE300.Equation" ShapeID="_x0000_i1061" DrawAspect="Content" ObjectID="_1392455895" r:id="rId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96047" w:rsidRPr="00F97437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52614FE">
                <v:group id="_x0000_s1219" style="position:absolute;margin-left:32pt;margin-top:1.55pt;width:343.5pt;height:9pt;z-index:251652096" coordorigin="2430,3420" coordsize="6870,180">
                  <v:roundrect id="_x0000_s1220" style="position:absolute;left:9030;top:3420;width:270;height:180" arcsize="10923f"/>
                  <v:roundrect id="_x0000_s1221" style="position:absolute;left:2430;top:3420;width:270;height:180" arcsize="10923f"/>
                  <v:roundrect id="_x0000_s1222" style="position:absolute;left:4580;top:3420;width:270;height:180" arcsize="10923f"/>
                  <v:roundrect id="_x0000_s1223" style="position:absolute;left:6780;top:3420;width:270;height:180" arcsize="10923f"/>
                </v:group>
              </w:pict>
            </w:r>
          </w:p>
        </w:tc>
      </w:tr>
      <w:tr w:rsidR="00096047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96047" w:rsidRPr="00F9743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096047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30284BB">
                <v:rect id="_x0000_s1224" style="position:absolute;margin-left:187.5pt;margin-top:3.5pt;width:117pt;height:39.75pt;z-index:251653120;mso-position-horizontal-relative:text;mso-position-vertical-relative:text"/>
              </w:pict>
            </w:r>
            <w:r w:rsidR="0009604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4C2DFC" w:rsidRPr="0095173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49" w:dyaOrig="850" w14:anchorId="52AAC5AF">
                <v:shape id="_x0000_i1062" type="#_x0000_t75" style="width:38.25pt;height:31.5pt" o:ole="">
                  <v:imagedata r:id="rId82" o:title=""/>
                </v:shape>
                <o:OLEObject Type="Embed" ProgID="FXE300.Equation" ShapeID="_x0000_i1062" DrawAspect="Content" ObjectID="_1392455896" r:id="rId83"/>
              </w:object>
            </w:r>
            <w:r w:rsidR="00096047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09604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047" w:rsidRPr="00F9743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047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96047" w:rsidRPr="00F9743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09604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4C17E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="004C2DFC" w:rsidRPr="004C2DFC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369" w:dyaOrig="725" w14:anchorId="16C59D20">
                <v:shape id="_x0000_i1063" type="#_x0000_t75" style="width:12pt;height:24pt" o:ole="">
                  <v:imagedata r:id="rId84" o:title=""/>
                </v:shape>
                <o:OLEObject Type="Embed" ProgID="FXE300.Equation" ShapeID="_x0000_i1063" DrawAspect="Content" ObjectID="_1392455897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96047" w:rsidRDefault="0009604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C2DFC"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725" w14:anchorId="362988C7">
                <v:shape id="_x0000_i1064" type="#_x0000_t75" style="width:14.25pt;height:25.5pt" o:ole="">
                  <v:imagedata r:id="rId86" o:title=""/>
                </v:shape>
                <o:OLEObject Type="Embed" ProgID="FXE300.Equation" ShapeID="_x0000_i1064" DrawAspect="Content" ObjectID="_1392455898" r:id="rId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4C2DFC" w:rsidRPr="007972F3">
              <w:rPr>
                <w:rFonts w:ascii="Times New Roman" w:hAnsi="Times New Roman" w:cs="Times New Roman"/>
                <w:sz w:val="24"/>
                <w:szCs w:val="24"/>
              </w:rPr>
              <w:object w:dxaOrig="481" w:dyaOrig="850">
                <v:shape id="_x0000_i1065" type="#_x0000_t75" style="width:17.25pt;height:30pt" o:ole="">
                  <v:imagedata r:id="rId88" o:title=""/>
                </v:shape>
                <o:OLEObject Type="Embed" ProgID="FXE300.Equation" ShapeID="_x0000_i1065" DrawAspect="Content" ObjectID="_1392455899" r:id="rId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4C2D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C2DFC" w:rsidRPr="007972F3">
              <w:rPr>
                <w:rFonts w:ascii="Times New Roman" w:hAnsi="Times New Roman" w:cs="Times New Roman"/>
                <w:sz w:val="24"/>
                <w:szCs w:val="24"/>
              </w:rPr>
              <w:object w:dxaOrig="369" w:dyaOrig="725">
                <v:shape id="_x0000_i1066" type="#_x0000_t75" style="width:12.75pt;height:25.5pt" o:ole="">
                  <v:imagedata r:id="rId90" o:title=""/>
                </v:shape>
                <o:OLEObject Type="Embed" ProgID="FXE300.Equation" ShapeID="_x0000_i1066" DrawAspect="Content" ObjectID="_1392455900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4C2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C2DFC"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725">
                <v:shape id="_x0000_i1067" type="#_x0000_t75" style="width:14.25pt;height:25.5pt" o:ole="">
                  <v:imagedata r:id="rId92" o:title=""/>
                </v:shape>
                <o:OLEObject Type="Embed" ProgID="FXE300.Equation" ShapeID="_x0000_i1067" DrawAspect="Content" ObjectID="_1392455901" r:id="rId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96047" w:rsidRPr="00F97437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8051A10">
                <v:group id="_x0000_s1214" style="position:absolute;margin-left:34.25pt;margin-top:1.6pt;width:343.5pt;height:9pt;z-index:251651072" coordorigin="2430,3420" coordsize="6870,180">
                  <v:roundrect id="_x0000_s1215" style="position:absolute;left:9030;top:3420;width:270;height:180" arcsize="10923f"/>
                  <v:roundrect id="_x0000_s1216" style="position:absolute;left:2430;top:3420;width:270;height:180" arcsize="10923f"/>
                  <v:roundrect id="_x0000_s1217" style="position:absolute;left:4580;top:3420;width:270;height:180" arcsize="10923f"/>
                  <v:roundrect id="_x0000_s1218" style="position:absolute;left:6780;top:3420;width:270;height:180" arcsize="10923f"/>
                </v:group>
              </w:pict>
            </w:r>
          </w:p>
        </w:tc>
      </w:tr>
      <w:tr w:rsidR="00E251EB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251EB" w:rsidRPr="00F97437" w:rsidRDefault="00E251EB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E251EB" w:rsidRDefault="00E251EB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467" w:dyaOrig="725" w14:anchorId="5CECB7FB">
                <v:shape id="_x0000_i1068" type="#_x0000_t75" style="width:54.75pt;height:27pt" o:ole="">
                  <v:imagedata r:id="rId94" o:title=""/>
                </v:shape>
                <o:OLEObject Type="Embed" ProgID="FXE300.Equation" ShapeID="_x0000_i1068" DrawAspect="Content" ObjectID="_1392455902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51EB" w:rsidRDefault="007D7737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251EB"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850" w14:anchorId="005AF912">
                <v:shape id="_x0000_i1069" type="#_x0000_t75" style="width:36.75pt;height:31.5pt" o:ole="">
                  <v:imagedata r:id="rId96" o:title=""/>
                </v:shape>
                <o:OLEObject Type="Embed" ProgID="FXE300.Equation" ShapeID="_x0000_i1069" DrawAspect="Content" ObjectID="_1392455903" r:id="rId97"/>
              </w:objec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251EB" w:rsidRPr="007972F3">
              <w:rPr>
                <w:rFonts w:ascii="Times New Roman" w:hAnsi="Times New Roman" w:cs="Times New Roman"/>
                <w:sz w:val="24"/>
                <w:szCs w:val="24"/>
              </w:rPr>
              <w:object w:dxaOrig="659" w:dyaOrig="850">
                <v:shape id="_x0000_i1070" type="#_x0000_t75" style="width:24.75pt;height:31.5pt" o:ole="">
                  <v:imagedata r:id="rId98" o:title=""/>
                </v:shape>
                <o:OLEObject Type="Embed" ProgID="FXE300.Equation" ShapeID="_x0000_i1070" DrawAspect="Content" ObjectID="_1392455904" r:id="rId99"/>
              </w:objec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251EB"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725">
                <v:shape id="_x0000_i1071" type="#_x0000_t75" style="width:15pt;height:27pt" o:ole="">
                  <v:imagedata r:id="rId100" o:title=""/>
                </v:shape>
                <o:OLEObject Type="Embed" ProgID="FXE300.Equation" ShapeID="_x0000_i1071" DrawAspect="Content" ObjectID="_1392455905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E32E1E" w:rsidRPr="007972F3">
              <w:rPr>
                <w:rFonts w:ascii="Times New Roman" w:hAnsi="Times New Roman" w:cs="Times New Roman"/>
                <w:sz w:val="24"/>
                <w:szCs w:val="24"/>
              </w:rPr>
              <w:object w:dxaOrig="725" w:dyaOrig="725">
                <v:shape id="_x0000_i1072" type="#_x0000_t75" style="width:27pt;height:27pt" o:ole="">
                  <v:imagedata r:id="rId102" o:title=""/>
                </v:shape>
                <o:OLEObject Type="Embed" ProgID="FXE300.Equation" ShapeID="_x0000_i1072" DrawAspect="Content" ObjectID="_1392455906" r:id="rId103"/>
              </w:objec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51EB" w:rsidRPr="00F97437" w:rsidRDefault="003650BD" w:rsidP="00A9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9EAB9F5">
                <v:group id="_x0000_s1225" style="position:absolute;margin-left:34.25pt;margin-top:1.65pt;width:343.5pt;height:9pt;z-index:251654144" coordorigin="2430,3420" coordsize="6870,180">
                  <v:roundrect id="_x0000_s1226" style="position:absolute;left:9030;top:3420;width:270;height:180" arcsize="10923f"/>
                  <v:roundrect id="_x0000_s1227" style="position:absolute;left:2430;top:3420;width:270;height:180" arcsize="10923f"/>
                  <v:roundrect id="_x0000_s1228" style="position:absolute;left:4580;top:3420;width:270;height:180" arcsize="10923f"/>
                  <v:roundrect id="_x0000_s1229" style="position:absolute;left:6780;top:3420;width:270;height:180" arcsize="10923f"/>
                </v:group>
              </w:pict>
            </w:r>
          </w:p>
        </w:tc>
      </w:tr>
      <w:tr w:rsidR="00E251EB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251EB" w:rsidRPr="00F97437" w:rsidRDefault="00E251EB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E251EB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5414407">
                <v:rect id="_x0000_s1230" style="position:absolute;margin-left:183.75pt;margin-top:8.5pt;width:117pt;height:39.75pt;z-index:251655168;mso-position-horizontal-relative:text;mso-position-vertical-relative:text"/>
              </w:pic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E32E1E" w:rsidRPr="003174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1" w:dyaOrig="401" w14:anchorId="03DB80FD">
                <v:shape id="_x0000_i1073" type="#_x0000_t75" style="width:83.25pt;height:17.25pt" o:ole="">
                  <v:imagedata r:id="rId104" o:title=""/>
                </v:shape>
                <o:OLEObject Type="Embed" ProgID="FXE300.Equation" ShapeID="_x0000_i1073" DrawAspect="Content" ObjectID="_1392455907" r:id="rId105"/>
              </w:object>
            </w:r>
            <w:r w:rsidR="00E25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51EB" w:rsidRDefault="00E251EB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1EB" w:rsidRDefault="00E251EB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1EB" w:rsidRPr="00F97437" w:rsidRDefault="00E251EB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684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752684" w:rsidRDefault="00752684" w:rsidP="00A9130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3170" w:dyaOrig="365" w14:anchorId="01596D31">
                <v:shape id="_x0000_i1074" type="#_x0000_t75" style="width:132.75pt;height:15pt" o:ole="">
                  <v:imagedata r:id="rId106" o:title=""/>
                </v:shape>
                <o:OLEObject Type="Embed" ProgID="FXE300.Equation" ShapeID="_x0000_i1074" DrawAspect="Content" ObjectID="_1392455908" r:id="rId107"/>
              </w:object>
            </w:r>
          </w:p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706" w:dyaOrig="365" w14:anchorId="5EBEB01D">
                <v:shape id="_x0000_i1075" type="#_x0000_t75" style="width:70.5pt;height:15pt" o:ole="">
                  <v:imagedata r:id="rId108" o:title=""/>
                </v:shape>
                <o:OLEObject Type="Embed" ProgID="FXE300.Equation" ShapeID="_x0000_i1075" DrawAspect="Content" ObjectID="_1392455909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D773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D7737" w:rsidRPr="007972F3">
              <w:rPr>
                <w:rFonts w:ascii="Times New Roman" w:hAnsi="Times New Roman" w:cs="Times New Roman"/>
                <w:sz w:val="24"/>
                <w:szCs w:val="24"/>
              </w:rPr>
              <w:object w:dxaOrig="1316" w:dyaOrig="365">
                <v:shape id="_x0000_i1076" type="#_x0000_t75" style="width:54pt;height:15pt" o:ole="">
                  <v:imagedata r:id="rId110" o:title=""/>
                </v:shape>
                <o:OLEObject Type="Embed" ProgID="FXE300.Equation" ShapeID="_x0000_i1076" DrawAspect="Content" ObjectID="_1392455910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7D77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540" w:dyaOrig="467">
                <v:shape id="_x0000_i1077" type="#_x0000_t75" style="width:63.75pt;height:18.75pt" o:ole="">
                  <v:imagedata r:id="rId112" o:title=""/>
                </v:shape>
                <o:OLEObject Type="Embed" ProgID="FXE300.Equation" ShapeID="_x0000_i1077" DrawAspect="Content" ObjectID="_1392455911" r:id="rId113"/>
              </w:object>
            </w:r>
            <w:r w:rsidR="007D77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795" w:dyaOrig="365">
                <v:shape id="_x0000_i1078" type="#_x0000_t75" style="width:33pt;height:15pt" o:ole="">
                  <v:imagedata r:id="rId114" o:title=""/>
                </v:shape>
                <o:OLEObject Type="Embed" ProgID="FXE300.Equation" ShapeID="_x0000_i1078" DrawAspect="Content" ObjectID="_1392455912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752684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B74226D">
                <v:group id="_x0000_s1231" style="position:absolute;margin-left:28.25pt;margin-top:6.4pt;width:343.5pt;height:9pt;z-index:251656192" coordorigin="2430,3420" coordsize="6870,180">
                  <v:roundrect id="_x0000_s1232" style="position:absolute;left:9030;top:3420;width:270;height:180" arcsize="10923f"/>
                  <v:roundrect id="_x0000_s1233" style="position:absolute;left:2430;top:3420;width:270;height:180" arcsize="10923f"/>
                  <v:roundrect id="_x0000_s1234" style="position:absolute;left:4580;top:3420;width:270;height:180" arcsize="10923f"/>
                  <v:roundrect id="_x0000_s1235" style="position:absolute;left:6780;top:3420;width:270;height:180" arcsize="10923f"/>
                </v:group>
              </w:pic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684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532" w:rsidRPr="007972F3">
              <w:rPr>
                <w:rFonts w:ascii="Times New Roman" w:hAnsi="Times New Roman" w:cs="Times New Roman"/>
                <w:sz w:val="24"/>
                <w:szCs w:val="24"/>
              </w:rPr>
              <w:object w:dxaOrig="3552" w:dyaOrig="365" w14:anchorId="2ABB4567">
                <v:shape id="_x0000_i1079" type="#_x0000_t75" style="width:161.25pt;height:16.5pt" o:ole="">
                  <v:imagedata r:id="rId116" o:title=""/>
                </v:shape>
                <o:OLEObject Type="Embed" ProgID="FXE300.Equation" ShapeID="_x0000_i1079" DrawAspect="Content" ObjectID="_1392455913" r:id="rId117"/>
              </w:object>
            </w:r>
          </w:p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D7737" w:rsidRPr="007972F3">
              <w:rPr>
                <w:rFonts w:ascii="Times New Roman" w:hAnsi="Times New Roman" w:cs="Times New Roman"/>
                <w:sz w:val="24"/>
                <w:szCs w:val="24"/>
              </w:rPr>
              <w:object w:dxaOrig="1168" w:dyaOrig="365" w14:anchorId="6D623EAE">
                <v:shape id="_x0000_i1080" type="#_x0000_t75" style="width:48.75pt;height:15pt" o:ole="">
                  <v:imagedata r:id="rId118" o:title=""/>
                </v:shape>
                <o:OLEObject Type="Embed" ProgID="FXE300.Equation" ShapeID="_x0000_i1080" DrawAspect="Content" ObjectID="_1392455914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7D7737" w:rsidRPr="007972F3">
              <w:rPr>
                <w:rFonts w:ascii="Times New Roman" w:hAnsi="Times New Roman" w:cs="Times New Roman"/>
                <w:sz w:val="24"/>
                <w:szCs w:val="24"/>
              </w:rPr>
              <w:object w:dxaOrig="1209" w:dyaOrig="365">
                <v:shape id="_x0000_i1081" type="#_x0000_t75" style="width:50.25pt;height:15pt" o:ole="">
                  <v:imagedata r:id="rId120" o:title=""/>
                </v:shape>
                <o:OLEObject Type="Embed" ProgID="FXE300.Equation" ShapeID="_x0000_i1081" DrawAspect="Content" ObjectID="_1392455915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F4053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D7737" w:rsidRPr="007972F3">
              <w:rPr>
                <w:rFonts w:ascii="Times New Roman" w:hAnsi="Times New Roman" w:cs="Times New Roman"/>
                <w:sz w:val="24"/>
                <w:szCs w:val="24"/>
              </w:rPr>
              <w:object w:dxaOrig="547" w:dyaOrig="365">
                <v:shape id="_x0000_i1082" type="#_x0000_t75" style="width:22.5pt;height:15pt" o:ole="">
                  <v:imagedata r:id="rId122" o:title=""/>
                </v:shape>
                <o:OLEObject Type="Embed" ProgID="FXE300.Equation" ShapeID="_x0000_i1082" DrawAspect="Content" ObjectID="_1392455916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4053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40532" w:rsidRPr="007972F3">
              <w:rPr>
                <w:rFonts w:ascii="Times New Roman" w:hAnsi="Times New Roman" w:cs="Times New Roman"/>
                <w:sz w:val="24"/>
                <w:szCs w:val="24"/>
              </w:rPr>
              <w:object w:dxaOrig="528" w:dyaOrig="365">
                <v:shape id="_x0000_i1083" type="#_x0000_t75" style="width:21.75pt;height:15pt" o:ole="">
                  <v:imagedata r:id="rId124" o:title=""/>
                </v:shape>
                <o:OLEObject Type="Embed" ProgID="FXE300.Equation" ShapeID="_x0000_i1083" DrawAspect="Content" ObjectID="_1392455917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752684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AE97F09">
                <v:group id="_x0000_s1236" style="position:absolute;margin-left:28.25pt;margin-top:6.4pt;width:343.5pt;height:9pt;z-index:251657216" coordorigin="2430,3420" coordsize="6870,180">
                  <v:roundrect id="_x0000_s1237" style="position:absolute;left:9030;top:3420;width:270;height:180" arcsize="10923f"/>
                  <v:roundrect id="_x0000_s1238" style="position:absolute;left:2430;top:3420;width:270;height:180" arcsize="10923f"/>
                  <v:roundrect id="_x0000_s1239" style="position:absolute;left:4580;top:3420;width:270;height:180" arcsize="10923f"/>
                  <v:roundrect id="_x0000_s1240" style="position:absolute;left:6780;top:3420;width:270;height:180" arcsize="10923f"/>
                </v:group>
              </w:pic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684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8505" w:type="dxa"/>
          </w:tcPr>
          <w:p w:rsidR="00752684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896AB03">
                <v:rect id="_x0000_s1241" style="position:absolute;margin-left:214pt;margin-top:7.8pt;width:117pt;height:39.75pt;z-index:251658240;mso-position-horizontal-relative:text;mso-position-vertical-relative:text"/>
              </w:pic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F40532" w:rsidRPr="003174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33" w:dyaOrig="467" w14:anchorId="472B87BA">
                <v:shape id="_x0000_i1084" type="#_x0000_t75" style="width:120pt;height:18pt" o:ole="">
                  <v:imagedata r:id="rId126" o:title=""/>
                </v:shape>
                <o:OLEObject Type="Embed" ProgID="FXE300.Equation" ShapeID="_x0000_i1084" DrawAspect="Content" ObjectID="_1392455918" r:id="rId127"/>
              </w:objec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684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4C17E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="00F40532" w:rsidRPr="004C17E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61" w:dyaOrig="467" w14:anchorId="73861466">
                <v:shape id="_x0000_i1085" type="#_x0000_t75" style="width:46.5pt;height:18.75pt" o:ole="">
                  <v:imagedata r:id="rId128" o:title=""/>
                </v:shape>
                <o:OLEObject Type="Embed" ProgID="FXE300.Equation" ShapeID="_x0000_i1085" DrawAspect="Content" ObjectID="_1392455919" r:id="rId1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52684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684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07A6BCC">
                <v:group id="_x0000_s1242" style="position:absolute;margin-left:8.75pt;margin-top:6.55pt;width:195pt;height:39.75pt;z-index:251659264" coordorigin="3530,6840" coordsize="3900,720">
                  <v:roundrect id="_x0000_s1243" style="position:absolute;left:3530;top:6840;width:270;height:180" arcsize="10923f"/>
                  <v:roundrect id="_x0000_s1244" style="position:absolute;left:3530;top:7380;width:270;height:180" arcsize="10923f"/>
                  <v:roundrect id="_x0000_s1245" style="position:absolute;left:7160;top:6840;width:270;height:180" arcsize="10923f"/>
                  <v:roundrect id="_x0000_s1246" style="position:absolute;left:7160;top:7380;width:270;height:180" arcsize="10923f"/>
                </v:group>
              </w:pic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40532" w:rsidRPr="007972F3">
              <w:rPr>
                <w:rFonts w:ascii="Times New Roman" w:hAnsi="Times New Roman" w:cs="Times New Roman"/>
                <w:sz w:val="24"/>
                <w:szCs w:val="24"/>
              </w:rPr>
              <w:object w:dxaOrig="2557" w:dyaOrig="467" w14:anchorId="79C97C19">
                <v:shape id="_x0000_i1086" type="#_x0000_t75" style="width:103.5pt;height:18.75pt" o:ole="">
                  <v:imagedata r:id="rId130" o:title=""/>
                </v:shape>
                <o:OLEObject Type="Embed" ProgID="FXE300.Equation" ShapeID="_x0000_i1086" DrawAspect="Content" ObjectID="_1392455920" r:id="rId131"/>
              </w:objec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4053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0532" w:rsidRPr="007972F3">
              <w:rPr>
                <w:rFonts w:ascii="Times New Roman" w:hAnsi="Times New Roman" w:cs="Times New Roman"/>
                <w:sz w:val="24"/>
                <w:szCs w:val="24"/>
              </w:rPr>
              <w:object w:dxaOrig="2676" w:dyaOrig="467">
                <v:shape id="_x0000_i1087" type="#_x0000_t75" style="width:108.75pt;height:18.75pt" o:ole="">
                  <v:imagedata r:id="rId132" o:title=""/>
                </v:shape>
                <o:OLEObject Type="Embed" ProgID="FXE300.Equation" ShapeID="_x0000_i1087" DrawAspect="Content" ObjectID="_1392455921" r:id="rId133"/>
              </w:object>
            </w:r>
            <w:r w:rsidR="0075268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752684" w:rsidRDefault="00752684" w:rsidP="00FB019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62582" w:rsidRPr="007972F3">
              <w:rPr>
                <w:rFonts w:ascii="Times New Roman" w:hAnsi="Times New Roman" w:cs="Times New Roman"/>
                <w:sz w:val="24"/>
                <w:szCs w:val="24"/>
              </w:rPr>
              <w:object w:dxaOrig="2213" w:dyaOrig="401">
                <v:shape id="_x0000_i1088" type="#_x0000_t75" style="width:90pt;height:15.75pt" o:ole="">
                  <v:imagedata r:id="rId134" o:title=""/>
                </v:shape>
                <o:OLEObject Type="Embed" ProgID="FXE300.Equation" ShapeID="_x0000_i1088" DrawAspect="Content" ObjectID="_1392455922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96258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62582" w:rsidRPr="007972F3">
              <w:rPr>
                <w:rFonts w:ascii="Times New Roman" w:hAnsi="Times New Roman" w:cs="Times New Roman"/>
                <w:sz w:val="24"/>
                <w:szCs w:val="24"/>
              </w:rPr>
              <w:object w:dxaOrig="2580" w:dyaOrig="467">
                <v:shape id="_x0000_i1089" type="#_x0000_t75" style="width:104.25pt;height:18.75pt" o:ole="">
                  <v:imagedata r:id="rId136" o:title=""/>
                </v:shape>
                <o:OLEObject Type="Embed" ProgID="FXE300.Equation" ShapeID="_x0000_i1089" DrawAspect="Content" ObjectID="_1392455923" r:id="rId1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2684" w:rsidRPr="00F97437" w:rsidRDefault="00752684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B92E7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 w14:anchorId="33CE47C9">
                <v:shape id="_x0000_i1090" type="#_x0000_t75" style="width:31.5pt;height:14.25pt" o:ole="">
                  <v:imagedata r:id="rId138" o:title=""/>
                </v:shape>
                <o:OLEObject Type="Embed" ProgID="FXE300.Equation" ShapeID="_x0000_i1090" DrawAspect="Content" ObjectID="_1392455924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then  </w:t>
            </w:r>
            <w:r w:rsidRPr="001279D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1067" w:dyaOrig="725" w14:anchorId="0BA4A870">
                <v:shape id="_x0000_i1091" type="#_x0000_t75" style="width:45.75pt;height:31.5pt" o:ole="">
                  <v:imagedata r:id="rId140" o:title=""/>
                </v:shape>
                <o:OLEObject Type="Embed" ProgID="FXE300.Equation" ShapeID="_x0000_i1091" DrawAspect="Content" ObjectID="_1392455925" r:id="rId1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B0198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279D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357" w:dyaOrig="497">
                <v:shape id="_x0000_i1092" type="#_x0000_t75" style="width:14.25pt;height:21pt" o:ole="">
                  <v:imagedata r:id="rId142" o:title=""/>
                </v:shape>
                <o:OLEObject Type="Embed" ProgID="FXE300.Equation" ShapeID="_x0000_i1092" DrawAspect="Content" ObjectID="_1392455926" r:id="rId1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4                                </w:t>
            </w:r>
            <w:r w:rsidRPr="001279D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357" w:dyaOrig="497">
                <v:shape id="_x0000_i1093" type="#_x0000_t75" style="width:15pt;height:21pt" o:ole="">
                  <v:imagedata r:id="rId144" o:title=""/>
                </v:shape>
                <o:OLEObject Type="Embed" ProgID="FXE300.Equation" ShapeID="_x0000_i1093" DrawAspect="Content" ObjectID="_1392455927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FB01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1279D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79F42B0">
                <v:group id="_x0000_s1247" style="position:absolute;margin-left:11.75pt;margin-top:4.1pt;width:343.5pt;height:9pt;z-index:251660288" coordorigin="2430,3420" coordsize="6870,180">
                  <v:roundrect id="_x0000_s1248" style="position:absolute;left:9030;top:3420;width:270;height:180" arcsize="10923f"/>
                  <v:roundrect id="_x0000_s1249" style="position:absolute;left:2430;top:3420;width:270;height:180" arcsize="10923f"/>
                  <v:roundrect id="_x0000_s1250" style="position:absolute;left:4580;top:3420;width:270;height:180" arcsize="10923f"/>
                  <v:roundrect id="_x0000_s1251" style="position:absolute;left:6780;top:3420;width:270;height:180" arcsize="10923f"/>
                </v:group>
              </w:pict>
            </w:r>
          </w:p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="00FB0198" w:rsidRPr="0038408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7047" w:dyaOrig="725" w14:anchorId="007BE89A">
                <v:shape id="_x0000_i1094" type="#_x0000_t75" style="width:303pt;height:30.75pt" o:ole="">
                  <v:imagedata r:id="rId146" o:title=""/>
                </v:shape>
                <o:OLEObject Type="Embed" ProgID="FXE300.Equation" ShapeID="_x0000_i1094" DrawAspect="Content" ObjectID="_1392455928" r:id="rId1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B0198"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65" w14:anchorId="2C9707C8">
                <v:shape id="_x0000_i1095" type="#_x0000_t75" style="width:18pt;height:13.5pt" o:ole="">
                  <v:imagedata r:id="rId148" o:title=""/>
                </v:shape>
                <o:OLEObject Type="Embed" ProgID="FXE300.Equation" ShapeID="_x0000_i1095" DrawAspect="Content" ObjectID="_1392455929" r:id="rId149"/>
              </w:object>
            </w:r>
            <w:r w:rsidR="00FB019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B01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0198"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5" w:dyaOrig="365">
                <v:shape id="_x0000_i1096" type="#_x0000_t75" style="width:24pt;height:13.5pt" o:ole="">
                  <v:imagedata r:id="rId150" o:title=""/>
                </v:shape>
                <o:OLEObject Type="Embed" ProgID="FXE300.Equation" ShapeID="_x0000_i1096" DrawAspect="Content" ObjectID="_1392455930" r:id="rId1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FB019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B0198"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97" type="#_x0000_t75" style="width:15pt;height:13.5pt" o:ole="">
                  <v:imagedata r:id="rId152" o:title=""/>
                </v:shape>
                <o:OLEObject Type="Embed" ProgID="FXE300.Equation" ShapeID="_x0000_i1097" DrawAspect="Content" ObjectID="_1392455931" r:id="rId1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FB0198"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98" type="#_x0000_t75" style="width:21pt;height:13.5pt" o:ole="">
                  <v:imagedata r:id="rId154" o:title=""/>
                </v:shape>
                <o:OLEObject Type="Embed" ProgID="FXE300.Equation" ShapeID="_x0000_i1098" DrawAspect="Content" ObjectID="_1392455932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79D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7AE3033">
                <v:group id="_x0000_s1252" style="position:absolute;margin-left:8pt;margin-top:1pt;width:343.5pt;height:9pt;z-index:251661312" coordorigin="2430,3420" coordsize="6870,180">
                  <v:roundrect id="_x0000_s1253" style="position:absolute;left:9030;top:3420;width:270;height:180" arcsize="10923f"/>
                  <v:roundrect id="_x0000_s1254" style="position:absolute;left:2430;top:3420;width:270;height:180" arcsize="10923f"/>
                  <v:roundrect id="_x0000_s1255" style="position:absolute;left:4580;top:3420;width:270;height:180" arcsize="10923f"/>
                  <v:roundrect id="_x0000_s1256" style="position:absolute;left:6780;top:3420;width:270;height:180" arcsize="10923f"/>
                </v:group>
              </w:pict>
            </w:r>
          </w:p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="00FB0198"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152" w:dyaOrig="365" w14:anchorId="1ABB6122">
                <v:shape id="_x0000_i1099" type="#_x0000_t75" style="width:168.75pt;height:14.25pt" o:ole="">
                  <v:imagedata r:id="rId156" o:title=""/>
                </v:shape>
                <o:OLEObject Type="Embed" ProgID="FXE300.Equation" ShapeID="_x0000_i1099" DrawAspect="Content" ObjectID="_1392455933" r:id="rId1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value of   </w:t>
            </w:r>
            <w:r w:rsidR="00FB0198"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3" w:dyaOrig="467" w14:anchorId="218A13B2">
                <v:shape id="_x0000_i1100" type="#_x0000_t75" style="width:37.5pt;height:18.75pt" o:ole="">
                  <v:imagedata r:id="rId158" o:title=""/>
                </v:shape>
                <o:OLEObject Type="Embed" ProgID="FXE300.Equation" ShapeID="_x0000_i1100" DrawAspect="Content" ObjectID="_1392455934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79D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67968EF">
                <v:rect id="_x0000_s1257" style="position:absolute;margin-left:165pt;margin-top:8.7pt;width:88.5pt;height:33.75pt;z-index:251662336"/>
              </w:pict>
            </w:r>
          </w:p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 </w:t>
            </w:r>
            <w:r w:rsidR="00FB0198" w:rsidRPr="0038408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98" w:dyaOrig="725" w14:anchorId="14DD44A6">
                <v:shape id="_x0000_i1101" type="#_x0000_t75" style="width:54pt;height:30pt" o:ole="">
                  <v:imagedata r:id="rId160" o:title=""/>
                </v:shape>
                <o:OLEObject Type="Embed" ProgID="FXE300.Equation" ShapeID="_x0000_i1101" DrawAspect="Content" ObjectID="_1392455935" r:id="rId1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 </w:t>
            </w:r>
            <w:r w:rsidR="007D7737"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404" w:dyaOrig="365" w14:anchorId="079F5A71">
                <v:shape id="_x0000_i1102" type="#_x0000_t75" style="width:189.75pt;height:15pt" o:ole="">
                  <v:imagedata r:id="rId162" o:title=""/>
                </v:shape>
                <o:OLEObject Type="Embed" ProgID="FXE300.Equation" ShapeID="_x0000_i1102" DrawAspect="Content" ObjectID="_1392455936" r:id="rId1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79D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65EFB58">
                <v:rect id="_x0000_s1258" style="position:absolute;margin-left:151.5pt;margin-top:12.05pt;width:88.5pt;height:33.75pt;z-index:251663360"/>
              </w:pict>
            </w:r>
          </w:p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1279D1" w:rsidRDefault="003650BD" w:rsidP="00FB01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6CA7150">
                <v:rect id="_x0000_s1259" style="position:absolute;margin-left:155.25pt;margin-top:25.1pt;width:88.5pt;height:33.75pt;z-index:251664384;mso-position-horizontal-relative:text;mso-position-vertical-relative:text"/>
              </w:pict>
            </w:r>
            <w:r w:rsidR="001279D1">
              <w:rPr>
                <w:rFonts w:ascii="Times New Roman" w:hAnsi="Times New Roman" w:cs="Times New Roman"/>
                <w:sz w:val="24"/>
                <w:szCs w:val="24"/>
              </w:rPr>
              <w:t xml:space="preserve">Using the rule  </w:t>
            </w:r>
            <w:r w:rsidR="00AE3600"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92" w:dyaOrig="365" w14:anchorId="0F69DA8A">
                <v:shape id="_x0000_i1103" type="#_x0000_t75" style="width:51pt;height:15.75pt" o:ole="">
                  <v:imagedata r:id="rId164" o:title=""/>
                </v:shape>
                <o:OLEObject Type="Embed" ProgID="FXE300.Equation" ShapeID="_x0000_i1103" DrawAspect="Content" ObjectID="_1392455937" r:id="rId165"/>
              </w:object>
            </w:r>
            <w:r w:rsidR="001279D1">
              <w:rPr>
                <w:rFonts w:ascii="Times New Roman" w:hAnsi="Times New Roman" w:cs="Times New Roman"/>
                <w:sz w:val="24"/>
                <w:szCs w:val="24"/>
              </w:rPr>
              <w:t xml:space="preserve">, find the value of  </w:t>
            </w:r>
            <w:r w:rsidR="00AE3600"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2" w:dyaOrig="365" w14:anchorId="6AF196C1">
                <v:shape id="_x0000_i1104" type="#_x0000_t75" style="width:165pt;height:15pt" o:ole="">
                  <v:imagedata r:id="rId166" o:title=""/>
                </v:shape>
                <o:OLEObject Type="Embed" ProgID="FXE300.Equation" ShapeID="_x0000_i1104" DrawAspect="Content" ObjectID="_1392455938" r:id="rId167"/>
              </w:object>
            </w:r>
          </w:p>
          <w:p w:rsidR="001279D1" w:rsidRDefault="001279D1" w:rsidP="00FB01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3600" w:rsidRDefault="00AE3600" w:rsidP="00FB01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1279D1" w:rsidRPr="00D5791F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1279D1" w:rsidRPr="007564BE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values in the table using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rule  </w:t>
            </w:r>
            <w:proofErr w:type="gramEnd"/>
            <w:r w:rsidR="00AE3600" w:rsidRPr="007564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9" w:dyaOrig="365" w14:anchorId="38FDED0B">
                <v:shape id="_x0000_i1105" type="#_x0000_t75" style="width:71.25pt;height:15.75pt" o:ole="">
                  <v:imagedata r:id="rId168" o:title=""/>
                </v:shape>
                <o:OLEObject Type="Embed" ProgID="FXE300.Equation" ShapeID="_x0000_i1105" DrawAspect="Content" ObjectID="_1392455939" r:id="rId169"/>
              </w:object>
            </w:r>
            <w:r w:rsidRPr="00756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79D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6E0CBF9">
                <v:shape id="_x0000_s1260" type="#_x0000_t75" style="position:absolute;margin-left:91pt;margin-top:.4pt;width:202.25pt;height:65.1pt;z-index:251665408">
                  <v:imagedata r:id="rId170" o:title=""/>
                </v:shape>
                <o:OLEObject Type="Embed" ProgID="FXE300.Equation" ShapeID="_x0000_s1260" DrawAspect="Content" ObjectID="_1392456047" r:id="rId171"/>
              </w:pict>
            </w:r>
          </w:p>
          <w:p w:rsidR="001279D1" w:rsidRDefault="001279D1" w:rsidP="00FB019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24.</w:t>
            </w:r>
          </w:p>
        </w:tc>
        <w:tc>
          <w:tcPr>
            <w:tcW w:w="8505" w:type="dxa"/>
          </w:tcPr>
          <w:p w:rsidR="001279D1" w:rsidRPr="007564BE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values in the table using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rule  </w:t>
            </w:r>
            <w:proofErr w:type="gramEnd"/>
            <w:r w:rsidR="00E733B1" w:rsidRPr="007564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9" w:dyaOrig="725" w14:anchorId="402D0474">
                <v:shape id="_x0000_i1106" type="#_x0000_t75" style="width:63.75pt;height:31.5pt" o:ole="">
                  <v:imagedata r:id="rId172" o:title=""/>
                </v:shape>
                <o:OLEObject Type="Embed" ProgID="FXE300.Equation" ShapeID="_x0000_i1106" DrawAspect="Content" ObjectID="_1392455940" r:id="rId173"/>
              </w:object>
            </w:r>
            <w:r w:rsidRPr="00756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79D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77860F9">
                <v:shape id="_x0000_s1261" type="#_x0000_t75" style="position:absolute;margin-left:69pt;margin-top:5.35pt;width:218.35pt;height:65pt;z-index:251666432">
                  <v:imagedata r:id="rId174" o:title=""/>
                </v:shape>
                <o:OLEObject Type="Embed" ProgID="FXE300.Equation" ShapeID="_x0000_s1261" DrawAspect="Content" ObjectID="_1392456048" r:id="rId175"/>
              </w:pict>
            </w:r>
          </w:p>
          <w:p w:rsidR="001279D1" w:rsidRPr="007564BE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1279D1" w:rsidRDefault="001279D1" w:rsidP="00FB019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E733B1" w:rsidRDefault="00E733B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“The sum of </w:t>
            </w:r>
            <w:r w:rsidRPr="00E733B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E733B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be written as:</w:t>
            </w:r>
          </w:p>
          <w:p w:rsidR="00E733B1" w:rsidRPr="00E733B1" w:rsidRDefault="00E733B1" w:rsidP="00FB0198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40" w:dyaOrig="365">
                <v:shape id="_x0000_i1107" type="#_x0000_t75" style="width:18pt;height:15pt" o:ole="">
                  <v:imagedata r:id="rId176" o:title=""/>
                </v:shape>
                <o:OLEObject Type="Embed" ProgID="FXE300.Equation" ShapeID="_x0000_i1107" DrawAspect="Content" ObjectID="_1392455941" r:id="rId177"/>
              </w:object>
            </w:r>
            <w:r w:rsidRPr="00E733B1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  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0" w:dyaOrig="365">
                <v:shape id="_x0000_i1108" type="#_x0000_t75" style="width:37.5pt;height:15pt" o:ole="">
                  <v:imagedata r:id="rId178" o:title=""/>
                </v:shape>
                <o:OLEObject Type="Embed" ProgID="FXE300.Equation" ShapeID="_x0000_i1108" DrawAspect="Content" ObjectID="_1392455942" r:id="rId179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60" w:dyaOrig="365">
                <v:shape id="_x0000_i1109" type="#_x0000_t75" style="width:39pt;height:15pt" o:ole="">
                  <v:imagedata r:id="rId180" o:title=""/>
                </v:shape>
                <o:OLEObject Type="Embed" ProgID="FXE300.Equation" ShapeID="_x0000_i1109" DrawAspect="Content" ObjectID="_1392455943" r:id="rId181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98" w:dyaOrig="725">
                <v:shape id="_x0000_i1110" type="#_x0000_t75" style="width:12pt;height:29.25pt" o:ole="">
                  <v:imagedata r:id="rId182" o:title=""/>
                </v:shape>
                <o:OLEObject Type="Embed" ProgID="FXE300.Equation" ShapeID="_x0000_i1110" DrawAspect="Content" ObjectID="_1392455944" r:id="rId183"/>
              </w:object>
            </w:r>
          </w:p>
          <w:p w:rsidR="001279D1" w:rsidRPr="00E733B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7AE3033">
                <v:group id="_x0000_s1264" style="position:absolute;margin-left:25.25pt;margin-top:2.4pt;width:343.5pt;height:9pt;z-index:251667456" coordorigin="2430,3420" coordsize="6870,180">
                  <v:roundrect id="_x0000_s1265" style="position:absolute;left:9030;top:3420;width:270;height:180" arcsize="10923f"/>
                  <v:roundrect id="_x0000_s1266" style="position:absolute;left:2430;top:3420;width:270;height:180" arcsize="10923f"/>
                  <v:roundrect id="_x0000_s1267" style="position:absolute;left:4580;top:3420;width:270;height:180" arcsize="10923f"/>
                  <v:roundrect id="_x0000_s1268" style="position:absolute;left:6780;top:3420;width:270;height:180" arcsize="10923f"/>
                </v:group>
              </w:pict>
            </w:r>
            <w:r w:rsidR="00E73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1279D1" w:rsidRDefault="003723CC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algebraic expression for “Twice the product of </w:t>
            </w:r>
            <w:r w:rsidRPr="003723CC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723CC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3723CC" w:rsidRDefault="003723CC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3CC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65EFB58">
                <v:rect id="_x0000_s1269" style="position:absolute;margin-left:167.75pt;margin-top:.8pt;width:88.5pt;height:33.75pt;z-index:251668480"/>
              </w:pict>
            </w:r>
          </w:p>
          <w:p w:rsidR="003723CC" w:rsidRDefault="003723CC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3CC" w:rsidRPr="00F97437" w:rsidRDefault="003723CC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1279D1" w:rsidRDefault="00B2172A" w:rsidP="00B217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expression  </w:t>
            </w:r>
            <w:r w:rsidRPr="00B2172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87" w:dyaOrig="365">
                <v:shape id="_x0000_i1111" type="#_x0000_t75" style="width:60pt;height:15.75pt" o:ole="">
                  <v:imagedata r:id="rId184" o:title=""/>
                </v:shape>
                <o:OLEObject Type="Embed" ProgID="FXE300.Equation" ShapeID="_x0000_i1111" DrawAspect="Content" ObjectID="_1392455945" r:id="rId1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represent:</w:t>
            </w:r>
          </w:p>
          <w:p w:rsidR="00B2172A" w:rsidRDefault="003650BD" w:rsidP="00B217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0" style="position:absolute;margin-left:11.75pt;margin-top:.65pt;width:13.5pt;height:69pt;z-index:251669504" coordorigin="3420,8403" coordsize="270,1380">
                  <v:roundrect id="_x0000_s1271" style="position:absolute;left:3420;top:8403;width:270;height:180" arcsize="10923f"/>
                  <v:roundrect id="_x0000_s1272" style="position:absolute;left:3420;top:8778;width:270;height:180" arcsize="10923f"/>
                  <v:roundrect id="_x0000_s1273" style="position:absolute;left:3420;top:9180;width:270;height:180" arcsize="10923f"/>
                  <v:roundrect id="_x0000_s1274" style="position:absolute;left:3420;top:9603;width:270;height:180" arcsize="10923f"/>
                </v:group>
              </w:pict>
            </w:r>
            <w:r w:rsidR="00B2172A"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cents is equal to 10 times the number of dollars.</w:t>
            </w:r>
          </w:p>
          <w:p w:rsidR="00B2172A" w:rsidRDefault="00B2172A" w:rsidP="00B217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dollars is equal to 100 times the number of cents.</w:t>
            </w:r>
          </w:p>
          <w:p w:rsidR="00B2172A" w:rsidRDefault="00B2172A" w:rsidP="00B217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dollars is equal to 10 times the number of cents.</w:t>
            </w:r>
          </w:p>
          <w:p w:rsidR="00B2172A" w:rsidRPr="00F97437" w:rsidRDefault="00B2172A" w:rsidP="00B217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cents is equal to 100 times the number of dollars.</w:t>
            </w: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1279D1" w:rsidRDefault="00EA7080" w:rsidP="00EA708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equation below is always true?</w:t>
            </w:r>
          </w:p>
          <w:p w:rsidR="00EA7080" w:rsidRDefault="003650BD" w:rsidP="00EA7080">
            <w:pPr>
              <w:spacing w:after="120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5" style="position:absolute;margin-left:20pt;margin-top:1.45pt;width:195pt;height:36pt;z-index:251670528" coordorigin="3530,6840" coordsize="3900,720">
                  <v:roundrect id="_x0000_s1276" style="position:absolute;left:3530;top:6840;width:270;height:180" arcsize="10923f"/>
                  <v:roundrect id="_x0000_s1277" style="position:absolute;left:3530;top:7380;width:270;height:180" arcsize="10923f"/>
                  <v:roundrect id="_x0000_s1278" style="position:absolute;left:7160;top:6840;width:270;height:180" arcsize="10923f"/>
                  <v:roundrect id="_x0000_s1279" style="position:absolute;left:7160;top:7380;width:270;height:180" arcsize="10923f"/>
                </v:group>
              </w:pict>
            </w:r>
            <w:r w:rsidR="00EA7080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A7080"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25" w:dyaOrig="365">
                <v:shape id="_x0000_i1112" type="#_x0000_t75" style="width:75pt;height:15.75pt" o:ole="">
                  <v:imagedata r:id="rId186" o:title=""/>
                </v:shape>
                <o:OLEObject Type="Embed" ProgID="FXE300.Equation" ShapeID="_x0000_i1112" DrawAspect="Content" ObjectID="_1392455946" r:id="rId187"/>
              </w:object>
            </w:r>
            <w:r w:rsid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                 </w:t>
            </w:r>
            <w:r w:rsidR="00EA7080"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06" w:dyaOrig="365">
                <v:shape id="_x0000_i1113" type="#_x0000_t75" style="width:78.75pt;height:15.75pt" o:ole="">
                  <v:imagedata r:id="rId188" o:title=""/>
                </v:shape>
                <o:OLEObject Type="Embed" ProgID="FXE300.Equation" ShapeID="_x0000_i1113" DrawAspect="Content" ObjectID="_1392455947" r:id="rId189"/>
              </w:object>
            </w:r>
          </w:p>
          <w:p w:rsidR="00EA7080" w:rsidRPr="00EA7080" w:rsidRDefault="00EA7080" w:rsidP="00EA7080">
            <w:pPr>
              <w:spacing w:after="120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50" w:dyaOrig="401">
                <v:shape id="_x0000_i1114" type="#_x0000_t75" style="width:84.75pt;height:17.25pt" o:ole="">
                  <v:imagedata r:id="rId190" o:title=""/>
                </v:shape>
                <o:OLEObject Type="Embed" ProgID="FXE300.Equation" ShapeID="_x0000_i1114" DrawAspect="Content" ObjectID="_1392455948" r:id="rId191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              </w:t>
            </w:r>
            <w:r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57" w:dyaOrig="401">
                <v:shape id="_x0000_i1115" type="#_x0000_t75" style="width:85.5pt;height:17.25pt" o:ole="">
                  <v:imagedata r:id="rId192" o:title=""/>
                </v:shape>
                <o:OLEObject Type="Embed" ProgID="FXE300.Equation" ShapeID="_x0000_i1115" DrawAspect="Content" ObjectID="_1392455949" r:id="rId193"/>
              </w:object>
            </w: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A91302" w:rsidRDefault="00A91302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the expression:</w:t>
            </w:r>
          </w:p>
          <w:p w:rsidR="001279D1" w:rsidRDefault="003650BD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65EFB58">
                <v:rect id="_x0000_s1280" style="position:absolute;margin-left:234.5pt;margin-top:11.65pt;width:143.5pt;height:33.75pt;z-index:251671552"/>
              </w:pict>
            </w:r>
            <w:r w:rsidR="00A913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91302" w:rsidRPr="00A9130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179" w:dyaOrig="467">
                <v:shape id="_x0000_i1116" type="#_x0000_t75" style="width:209.25pt;height:23.25pt" o:ole="">
                  <v:imagedata r:id="rId194" o:title=""/>
                </v:shape>
                <o:OLEObject Type="Embed" ProgID="FXE300.Equation" ShapeID="_x0000_i1116" DrawAspect="Content" ObjectID="_1392455950" r:id="rId195"/>
              </w:object>
            </w:r>
            <w:r w:rsidR="00A913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1302" w:rsidRDefault="00A91302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302" w:rsidRPr="00F97437" w:rsidRDefault="00A91302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9D1" w:rsidRPr="00F97437" w:rsidTr="00FB019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A91302" w:rsidRDefault="00A91302" w:rsidP="00A9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="007D7737" w:rsidRPr="00A9130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529" w:dyaOrig="365">
                <v:shape id="_x0000_i1117" type="#_x0000_t75" style="width:138.75pt;height:14.25pt" o:ole="">
                  <v:imagedata r:id="rId196" o:title=""/>
                </v:shape>
                <o:OLEObject Type="Embed" ProgID="FXE300.Equation" ShapeID="_x0000_i1117" DrawAspect="Content" ObjectID="_1392455951" r:id="rId1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find the value of:</w:t>
            </w:r>
          </w:p>
          <w:p w:rsidR="00A91302" w:rsidRDefault="00A91302" w:rsidP="00A9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1302" w:rsidRDefault="003650BD" w:rsidP="00A9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1" style="position:absolute;margin-left:234.5pt;margin-top:9.85pt;width:143.5pt;height:33.75pt;z-index:251672576"/>
              </w:pict>
            </w:r>
            <w:r w:rsidR="00A913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302" w:rsidRPr="00A9130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21" w:dyaOrig="725">
                <v:shape id="_x0000_i1118" type="#_x0000_t75" style="width:60.75pt;height:36pt" o:ole="">
                  <v:imagedata r:id="rId198" o:title=""/>
                </v:shape>
                <o:OLEObject Type="Embed" ProgID="FXE300.Equation" ShapeID="_x0000_i1118" DrawAspect="Content" ObjectID="_1392455952" r:id="rId199"/>
              </w:object>
            </w:r>
            <w:r w:rsidR="00A913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1302" w:rsidRDefault="00A91302" w:rsidP="00A9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9D1" w:rsidRPr="00F97437" w:rsidRDefault="001279D1" w:rsidP="00FB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50BD" w:rsidRDefault="003650BD"/>
    <w:p w:rsidR="003650BD" w:rsidRDefault="003650BD">
      <w:r>
        <w:br w:type="page"/>
      </w:r>
    </w:p>
    <w:p w:rsidR="003650BD" w:rsidRDefault="003650BD" w:rsidP="003650BD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3650BD" w:rsidTr="003650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3650BD" w:rsidRDefault="003650BD" w:rsidP="003650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3650BD" w:rsidRDefault="003650BD" w:rsidP="003650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3650BD" w:rsidRDefault="003650BD" w:rsidP="003650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50BD" w:rsidRPr="00584CAA" w:rsidRDefault="003650BD" w:rsidP="003650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650BD" w:rsidRDefault="003650BD" w:rsidP="003650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3650BD" w:rsidRDefault="003650BD" w:rsidP="003650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50BD" w:rsidRPr="00584CAA" w:rsidRDefault="003650BD" w:rsidP="003650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Introductory Algebraic Techniques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650BD" w:rsidRPr="00FD21AC" w:rsidRDefault="003650BD" w:rsidP="003650BD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</w:p>
        </w:tc>
      </w:tr>
      <w:tr w:rsidR="003650BD" w:rsidTr="003650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3650BD" w:rsidRPr="00584CAA" w:rsidRDefault="003650BD" w:rsidP="003650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3650BD" w:rsidRPr="003650BD" w:rsidRDefault="003650BD" w:rsidP="003650BD">
            <w:pPr>
              <w:jc w:val="righ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3650BD" w:rsidRDefault="003650BD" w:rsidP="003650BD"/>
        </w:tc>
      </w:tr>
    </w:tbl>
    <w:p w:rsidR="003650BD" w:rsidRDefault="003650BD" w:rsidP="003650BD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650BD" w:rsidRPr="00F97437" w:rsidTr="003650BD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650BD" w:rsidRDefault="003650BD" w:rsidP="003650BD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650BD" w:rsidRDefault="003650BD" w:rsidP="003650BD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650BD" w:rsidRDefault="003650BD" w:rsidP="003650BD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650BD" w:rsidRDefault="003650BD" w:rsidP="003650BD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650BD" w:rsidRPr="00FD21AC" w:rsidRDefault="003650BD" w:rsidP="003650BD">
            <w:pPr>
              <w:rPr>
                <w:b/>
                <w:sz w:val="40"/>
                <w:szCs w:val="40"/>
              </w:rPr>
            </w:pPr>
            <w:r>
              <w:rPr>
                <w:b/>
                <w:sz w:val="24"/>
                <w:szCs w:val="24"/>
              </w:rPr>
              <w:t xml:space="preserve">         Show any working out on the test paper.</w: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3650BD" w:rsidRPr="001B543A" w:rsidRDefault="003650BD" w:rsidP="003650BD">
            <w:pPr>
              <w:rPr>
                <w:position w:val="-8"/>
              </w:rPr>
            </w:pPr>
            <w:r>
              <w:t xml:space="preserve"> </w:t>
            </w:r>
            <w:r w:rsidRPr="001B543A">
              <w:rPr>
                <w:color w:val="FF0000"/>
                <w:position w:val="-8"/>
              </w:rPr>
              <w:object w:dxaOrig="2236" w:dyaOrig="365">
                <v:shape id="_x0000_i1119" type="#_x0000_t75" style="width:101.25pt;height:16.5pt" o:ole="">
                  <v:imagedata r:id="rId8" o:title=""/>
                </v:shape>
                <o:OLEObject Type="Embed" ProgID="FXE300.Equation" ShapeID="_x0000_i1119" DrawAspect="Content" ObjectID="_1392455953" r:id="rId200"/>
              </w:object>
            </w:r>
            <w:r w:rsidRPr="001B543A">
              <w:rPr>
                <w:position w:val="-8"/>
              </w:rPr>
              <w:t xml:space="preserve"> </w:t>
            </w:r>
          </w:p>
          <w:p w:rsidR="003650BD" w:rsidRPr="001B543A" w:rsidRDefault="003650BD" w:rsidP="003650BD">
            <w:pPr>
              <w:rPr>
                <w:position w:val="-8"/>
              </w:rPr>
            </w:pPr>
            <w:r>
              <w:rPr>
                <w:noProof/>
                <w:lang w:eastAsia="en-AU"/>
              </w:rPr>
              <w:pict>
                <v:group id="_x0000_s1404" style="position:absolute;margin-left:22.1pt;margin-top:34.7pt;width:343.5pt;height:9pt;z-index:251681792" coordorigin="2430,3420" coordsize="6870,180">
                  <v:roundrect id="_x0000_s1405" style="position:absolute;left:9030;top:3420;width:270;height:180" arcsize="10923f"/>
                  <v:roundrect id="_x0000_s1406" style="position:absolute;left:2430;top:3420;width:270;height:180" arcsize="10923f"/>
                  <v:roundrect id="_x0000_s1407" style="position:absolute;left:4580;top:3420;width:270;height:180;mso-position-horizontal:absolute" arcsize="10923f" fillcolor="black [3213]"/>
                  <v:roundrect id="_x0000_s1408" style="position:absolute;left:6780;top:3420;width:270;height:180" arcsize="10923f"/>
                </v:group>
              </w:pict>
            </w:r>
            <w:r>
              <w:t xml:space="preserve">   </w:t>
            </w:r>
            <w:r w:rsidRPr="001B543A">
              <w:rPr>
                <w:color w:val="FF0000"/>
                <w:position w:val="-8"/>
              </w:rPr>
              <w:object w:dxaOrig="747" w:dyaOrig="365">
                <v:shape id="_x0000_i1120" type="#_x0000_t75" style="width:31.5pt;height:15pt" o:ole="">
                  <v:imagedata r:id="rId10" o:title=""/>
                </v:shape>
                <o:OLEObject Type="Embed" ProgID="FXE300.Equation" ShapeID="_x0000_i1120" DrawAspect="Content" ObjectID="_1392455954" r:id="rId201"/>
              </w:object>
            </w:r>
            <w:r w:rsidRPr="001B543A">
              <w:rPr>
                <w:position w:val="-8"/>
              </w:rPr>
              <w:t xml:space="preserve"> </w:t>
            </w:r>
            <w:r>
              <w:rPr>
                <w:position w:val="-8"/>
              </w:rPr>
              <w:t xml:space="preserve">                                </w:t>
            </w:r>
            <w:r w:rsidRPr="001B543A">
              <w:rPr>
                <w:color w:val="FF0000"/>
                <w:position w:val="-8"/>
              </w:rPr>
              <w:object w:dxaOrig="387" w:dyaOrig="365">
                <v:shape id="_x0000_i1121" type="#_x0000_t75" style="width:19.5pt;height:18pt" o:ole="">
                  <v:imagedata r:id="rId12" o:title=""/>
                </v:shape>
                <o:OLEObject Type="Embed" ProgID="FXE300.Equation" ShapeID="_x0000_i1121" DrawAspect="Content" ObjectID="_1392455955" r:id="rId202"/>
              </w:object>
            </w:r>
            <w:r>
              <w:rPr>
                <w:position w:val="-8"/>
              </w:rPr>
              <w:t xml:space="preserve">                                        </w:t>
            </w:r>
            <w:r w:rsidRPr="001B543A">
              <w:rPr>
                <w:color w:val="FF0000"/>
                <w:position w:val="-8"/>
              </w:rPr>
              <w:object w:dxaOrig="339" w:dyaOrig="467">
                <v:shape id="_x0000_i1122" type="#_x0000_t75" style="width:17.25pt;height:23.25pt" o:ole="">
                  <v:imagedata r:id="rId14" o:title=""/>
                </v:shape>
                <o:OLEObject Type="Embed" ProgID="FXE300.Equation" ShapeID="_x0000_i1122" DrawAspect="Content" ObjectID="_1392455956" r:id="rId203"/>
              </w:object>
            </w:r>
            <w:r>
              <w:rPr>
                <w:position w:val="-8"/>
              </w:rPr>
              <w:t xml:space="preserve">                                       </w:t>
            </w:r>
            <w:r w:rsidRPr="001B543A">
              <w:rPr>
                <w:color w:val="FF0000"/>
                <w:position w:val="-30"/>
              </w:rPr>
              <w:object w:dxaOrig="245" w:dyaOrig="725">
                <v:shape id="_x0000_i1123" type="#_x0000_t75" style="width:12pt;height:36pt" o:ole="">
                  <v:imagedata r:id="rId16" o:title=""/>
                </v:shape>
                <o:OLEObject Type="Embed" ProgID="FXE300.Equation" ShapeID="_x0000_i1123" DrawAspect="Content" ObjectID="_1392455957" r:id="rId204"/>
              </w:object>
            </w:r>
            <w:r>
              <w:rPr>
                <w:position w:val="-8"/>
              </w:rPr>
              <w:t xml:space="preserve"> </w:t>
            </w:r>
          </w:p>
          <w:p w:rsidR="003650BD" w:rsidRDefault="003650BD" w:rsidP="003650BD"/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position w:val="-8"/>
              </w:rPr>
            </w:pPr>
            <w:r>
              <w:rPr>
                <w:position w:val="-12"/>
              </w:rPr>
              <w:t xml:space="preserve"> </w:t>
            </w:r>
            <w:r w:rsidRPr="001B543A">
              <w:rPr>
                <w:color w:val="FF0000"/>
                <w:position w:val="-8"/>
              </w:rPr>
              <w:object w:dxaOrig="1894" w:dyaOrig="401">
                <v:shape id="_x0000_i1124" type="#_x0000_t75" style="width:94.5pt;height:20.25pt" o:ole="">
                  <v:imagedata r:id="rId18" o:title=""/>
                </v:shape>
                <o:OLEObject Type="Embed" ProgID="FXE300.Equation" ShapeID="_x0000_i1124" DrawAspect="Content" ObjectID="_1392455958" r:id="rId205"/>
              </w:object>
            </w:r>
            <w:r w:rsidRPr="001B543A">
              <w:rPr>
                <w:position w:val="-8"/>
              </w:rPr>
              <w:t xml:space="preserve"> </w:t>
            </w:r>
          </w:p>
          <w:p w:rsidR="003650BD" w:rsidRDefault="003650BD" w:rsidP="003650BD">
            <w:pPr>
              <w:rPr>
                <w:position w:val="-8"/>
              </w:rPr>
            </w:pPr>
            <w:r>
              <w:rPr>
                <w:position w:val="-8"/>
              </w:rPr>
              <w:t xml:space="preserve">       </w:t>
            </w:r>
            <w:r w:rsidRPr="001B543A">
              <w:rPr>
                <w:color w:val="FF0000"/>
                <w:position w:val="-8"/>
              </w:rPr>
              <w:object w:dxaOrig="529" w:dyaOrig="365">
                <v:shape id="_x0000_i1125" type="#_x0000_t75" style="width:26.25pt;height:18pt" o:ole="">
                  <v:imagedata r:id="rId20" o:title=""/>
                </v:shape>
                <o:OLEObject Type="Embed" ProgID="FXE300.Equation" ShapeID="_x0000_i1125" DrawAspect="Content" ObjectID="_1392455959" r:id="rId206"/>
              </w:object>
            </w:r>
            <w:r w:rsidRPr="001B543A">
              <w:rPr>
                <w:position w:val="-8"/>
              </w:rPr>
              <w:t xml:space="preserve"> </w:t>
            </w:r>
            <w:r>
              <w:rPr>
                <w:position w:val="-8"/>
              </w:rPr>
              <w:t xml:space="preserve">                                 </w:t>
            </w:r>
            <w:r w:rsidRPr="001B543A">
              <w:rPr>
                <w:color w:val="FF0000"/>
                <w:position w:val="-8"/>
              </w:rPr>
              <w:object w:dxaOrig="481" w:dyaOrig="467">
                <v:shape id="_x0000_i1126" type="#_x0000_t75" style="width:24pt;height:23.25pt" o:ole="">
                  <v:imagedata r:id="rId22" o:title=""/>
                </v:shape>
                <o:OLEObject Type="Embed" ProgID="FXE300.Equation" ShapeID="_x0000_i1126" DrawAspect="Content" ObjectID="_1392455960" r:id="rId207"/>
              </w:object>
            </w:r>
            <w:r>
              <w:rPr>
                <w:position w:val="-8"/>
              </w:rPr>
              <w:t xml:space="preserve">                                  </w:t>
            </w:r>
            <w:r w:rsidRPr="001B543A">
              <w:rPr>
                <w:color w:val="FF0000"/>
                <w:position w:val="-8"/>
              </w:rPr>
              <w:object w:dxaOrig="481" w:dyaOrig="467">
                <v:shape id="_x0000_i1127" type="#_x0000_t75" style="width:24pt;height:23.25pt" o:ole="">
                  <v:imagedata r:id="rId24" o:title=""/>
                </v:shape>
                <o:OLEObject Type="Embed" ProgID="FXE300.Equation" ShapeID="_x0000_i1127" DrawAspect="Content" ObjectID="_1392455961" r:id="rId208"/>
              </w:object>
            </w:r>
            <w:r>
              <w:rPr>
                <w:position w:val="-8"/>
              </w:rPr>
              <w:t xml:space="preserve">                                   </w:t>
            </w:r>
            <w:r w:rsidRPr="001B543A">
              <w:rPr>
                <w:color w:val="FF0000"/>
                <w:position w:val="-8"/>
              </w:rPr>
              <w:object w:dxaOrig="481" w:dyaOrig="467">
                <v:shape id="_x0000_i1128" type="#_x0000_t75" style="width:24pt;height:23.25pt" o:ole="">
                  <v:imagedata r:id="rId26" o:title=""/>
                </v:shape>
                <o:OLEObject Type="Embed" ProgID="FXE300.Equation" ShapeID="_x0000_i1128" DrawAspect="Content" ObjectID="_1392455962" r:id="rId209"/>
              </w:object>
            </w:r>
            <w:r>
              <w:rPr>
                <w:position w:val="-8"/>
              </w:rPr>
              <w:t xml:space="preserve"> </w:t>
            </w:r>
          </w:p>
          <w:p w:rsidR="003650BD" w:rsidRPr="001B543A" w:rsidRDefault="003650BD" w:rsidP="003650BD">
            <w:pPr>
              <w:rPr>
                <w:position w:val="-8"/>
              </w:rPr>
            </w:pPr>
            <w:r>
              <w:rPr>
                <w:noProof/>
                <w:lang w:eastAsia="en-AU"/>
              </w:rPr>
              <w:pict>
                <v:group id="_x0000_s1377" style="position:absolute;margin-left:21.5pt;margin-top:1.65pt;width:343.5pt;height:9pt;z-index:251674624" coordorigin="2430,3420" coordsize="6870,180">
                  <v:roundrect id="_x0000_s1378" style="position:absolute;left:9030;top:3420;width:270;height:180" arcsize="10923f"/>
                  <v:roundrect id="_x0000_s1379" style="position:absolute;left:2430;top:3420;width:270;height:180" arcsize="10923f" fillcolor="black [3213]"/>
                  <v:roundrect id="_x0000_s1380" style="position:absolute;left:4580;top:3420;width:270;height:180" arcsize="10923f"/>
                  <v:roundrect id="_x0000_s1381" style="position:absolute;left:6780;top:3420;width:270;height:180" arcsize="10923f"/>
                </v:group>
              </w:pi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position w:val="-8"/>
              </w:rPr>
            </w:pPr>
            <w:r>
              <w:rPr>
                <w:position w:val="-12"/>
              </w:rPr>
              <w:t xml:space="preserve"> </w:t>
            </w:r>
            <w:r w:rsidRPr="00D7427D">
              <w:rPr>
                <w:color w:val="FF0000"/>
                <w:position w:val="-8"/>
              </w:rPr>
              <w:object w:dxaOrig="1770" w:dyaOrig="401">
                <v:shape id="_x0000_i1129" type="#_x0000_t75" style="width:88.5pt;height:20.25pt" o:ole="">
                  <v:imagedata r:id="rId28" o:title=""/>
                </v:shape>
                <o:OLEObject Type="Embed" ProgID="FXE300.Equation" ShapeID="_x0000_i1129" DrawAspect="Content" ObjectID="_1392455963" r:id="rId210"/>
              </w:object>
            </w:r>
            <w:r w:rsidRPr="00D7427D">
              <w:rPr>
                <w:position w:val="-8"/>
              </w:rPr>
              <w:t xml:space="preserve"> </w:t>
            </w:r>
          </w:p>
          <w:p w:rsidR="003650BD" w:rsidRDefault="003650BD" w:rsidP="003650BD">
            <w:pPr>
              <w:rPr>
                <w:position w:val="-8"/>
              </w:rPr>
            </w:pPr>
            <w:r>
              <w:rPr>
                <w:position w:val="-8"/>
              </w:rPr>
              <w:t xml:space="preserve">  </w:t>
            </w:r>
            <w:r w:rsidRPr="001B543A">
              <w:rPr>
                <w:color w:val="FF0000"/>
                <w:position w:val="-8"/>
              </w:rPr>
              <w:object w:dxaOrig="405" w:dyaOrig="365">
                <v:shape id="_x0000_i1130" type="#_x0000_t75" style="width:20.25pt;height:18pt" o:ole="">
                  <v:imagedata r:id="rId30" o:title=""/>
                </v:shape>
                <o:OLEObject Type="Embed" ProgID="FXE300.Equation" ShapeID="_x0000_i1130" DrawAspect="Content" ObjectID="_1392455964" r:id="rId211"/>
              </w:object>
            </w:r>
            <w:r w:rsidRPr="001B543A">
              <w:rPr>
                <w:position w:val="-8"/>
              </w:rPr>
              <w:t xml:space="preserve"> </w:t>
            </w:r>
            <w:r>
              <w:rPr>
                <w:position w:val="-8"/>
              </w:rPr>
              <w:t xml:space="preserve">                                 </w:t>
            </w:r>
            <w:r w:rsidRPr="001B543A">
              <w:rPr>
                <w:color w:val="FF0000"/>
                <w:position w:val="-8"/>
              </w:rPr>
              <w:object w:dxaOrig="765" w:dyaOrig="365">
                <v:shape id="_x0000_i1131" type="#_x0000_t75" style="width:38.25pt;height:18pt" o:ole="">
                  <v:imagedata r:id="rId32" o:title=""/>
                </v:shape>
                <o:OLEObject Type="Embed" ProgID="FXE300.Equation" ShapeID="_x0000_i1131" DrawAspect="Content" ObjectID="_1392455965" r:id="rId212"/>
              </w:object>
            </w:r>
            <w:r>
              <w:rPr>
                <w:position w:val="-8"/>
              </w:rPr>
              <w:t xml:space="preserve">                                </w:t>
            </w:r>
            <w:r w:rsidRPr="001B543A">
              <w:rPr>
                <w:color w:val="FF0000"/>
                <w:position w:val="-8"/>
              </w:rPr>
              <w:object w:dxaOrig="245" w:dyaOrig="725">
                <v:shape id="_x0000_i1132" type="#_x0000_t75" style="width:12pt;height:36pt" o:ole="">
                  <v:imagedata r:id="rId34" o:title=""/>
                </v:shape>
                <o:OLEObject Type="Embed" ProgID="FXE300.Equation" ShapeID="_x0000_i1132" DrawAspect="Content" ObjectID="_1392455966" r:id="rId213"/>
              </w:object>
            </w:r>
            <w:r>
              <w:rPr>
                <w:position w:val="-8"/>
              </w:rPr>
              <w:t xml:space="preserve">                                        </w:t>
            </w:r>
            <w:r w:rsidRPr="001B543A">
              <w:rPr>
                <w:color w:val="FF0000"/>
                <w:position w:val="-8"/>
              </w:rPr>
              <w:object w:dxaOrig="357" w:dyaOrig="467">
                <v:shape id="_x0000_i1133" type="#_x0000_t75" style="width:18pt;height:23.25pt" o:ole="">
                  <v:imagedata r:id="rId36" o:title=""/>
                </v:shape>
                <o:OLEObject Type="Embed" ProgID="FXE300.Equation" ShapeID="_x0000_i1133" DrawAspect="Content" ObjectID="_1392455967" r:id="rId214"/>
              </w:object>
            </w:r>
            <w:r>
              <w:rPr>
                <w:position w:val="-8"/>
              </w:rPr>
              <w:t xml:space="preserve"> </w:t>
            </w:r>
          </w:p>
          <w:p w:rsidR="003650BD" w:rsidRPr="00D7427D" w:rsidRDefault="003650BD" w:rsidP="003650BD">
            <w:pPr>
              <w:rPr>
                <w:position w:val="-8"/>
              </w:rPr>
            </w:pPr>
            <w:r>
              <w:rPr>
                <w:noProof/>
                <w:position w:val="-12"/>
                <w:lang w:eastAsia="en-AU"/>
              </w:rPr>
              <w:pict>
                <v:group id="_x0000_s1382" style="position:absolute;margin-left:8.75pt;margin-top:.6pt;width:343.5pt;height:9pt;z-index:251675648" coordorigin="2430,3420" coordsize="6870,180">
                  <v:roundrect id="_x0000_s1383" style="position:absolute;left:9030;top:3420;width:270;height:180" arcsize="10923f" fillcolor="black [3213]"/>
                  <v:roundrect id="_x0000_s1384" style="position:absolute;left:2430;top:3420;width:270;height:180" arcsize="10923f"/>
                  <v:roundrect id="_x0000_s1385" style="position:absolute;left:4580;top:3420;width:270;height:180" arcsize="10923f"/>
                  <v:roundrect id="_x0000_s1386" style="position:absolute;left:6780;top:3420;width:270;height:180" arcsize="10923f"/>
                </v:group>
              </w:pi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4C17E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4C17E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365">
                <v:shape id="_x0000_i1134" type="#_x0000_t75" style="width:30.75pt;height:15.75pt" o:ole="">
                  <v:imagedata r:id="rId38" o:title=""/>
                </v:shape>
                <o:OLEObject Type="Embed" ProgID="FXE300.Equation" ShapeID="_x0000_i1134" DrawAspect="Content" ObjectID="_1392455968" r:id="rId2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565" w:dyaOrig="365">
                <v:shape id="_x0000_i1135" type="#_x0000_t75" style="width:78pt;height:18pt" o:ole="">
                  <v:imagedata r:id="rId40" o:title=""/>
                </v:shape>
                <o:OLEObject Type="Embed" ProgID="FXE300.Equation" ShapeID="_x0000_i1135" DrawAspect="Content" ObjectID="_1392455969" r:id="rId2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076" w:dyaOrig="401">
                <v:shape id="_x0000_i1136" type="#_x0000_t75" style="width:54pt;height:19.5pt" o:ole="">
                  <v:imagedata r:id="rId42" o:title=""/>
                </v:shape>
                <o:OLEObject Type="Embed" ProgID="FXE300.Equation" ShapeID="_x0000_i1136" DrawAspect="Content" ObjectID="_1392455970" r:id="rId2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085" w:dyaOrig="365">
                <v:shape id="_x0000_i1137" type="#_x0000_t75" style="width:54pt;height:18pt" o:ole="">
                  <v:imagedata r:id="rId44" o:title=""/>
                </v:shape>
                <o:OLEObject Type="Embed" ProgID="FXE300.Equation" ShapeID="_x0000_i1137" DrawAspect="Content" ObjectID="_1392455971" r:id="rId2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076" w:dyaOrig="401">
                <v:shape id="_x0000_i1138" type="#_x0000_t75" style="width:53.25pt;height:19.5pt" o:ole="">
                  <v:imagedata r:id="rId46" o:title=""/>
                </v:shape>
                <o:OLEObject Type="Embed" ProgID="FXE300.Equation" ShapeID="_x0000_i1138" DrawAspect="Content" ObjectID="_1392455972" r:id="rId2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87" style="position:absolute;margin-left:34.25pt;margin-top:10.6pt;width:343.5pt;height:9pt;z-index:251676672" coordorigin="2430,3420" coordsize="6870,180">
                  <v:roundrect id="_x0000_s1388" style="position:absolute;left:9030;top:3420;width:270;height:180" arcsize="10923f"/>
                  <v:roundrect id="_x0000_s1389" style="position:absolute;left:2430;top:3420;width:270;height:180" arcsize="10923f"/>
                  <v:roundrect id="_x0000_s1390" style="position:absolute;left:4580;top:3420;width:270;height:180" arcsize="10923f"/>
                  <v:roundrect id="_x0000_s1391" style="position:absolute;left:6780;top:3420;width:270;height:180" arcsize="10923f" fillcolor="black [3213]"/>
                </v:group>
              </w:pic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485" w:dyaOrig="365">
                <v:shape id="_x0000_i1139" type="#_x0000_t75" style="width:124.5pt;height:18pt" o:ole="">
                  <v:imagedata r:id="rId48" o:title=""/>
                </v:shape>
                <o:OLEObject Type="Embed" ProgID="FXE300.Equation" ShapeID="_x0000_i1139" DrawAspect="Content" ObjectID="_1392455973" r:id="rId2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65" w:dyaOrig="365">
                <v:shape id="_x0000_i1140" type="#_x0000_t75" style="width:28.5pt;height:18pt" o:ole="">
                  <v:imagedata r:id="rId50" o:title=""/>
                </v:shape>
                <o:OLEObject Type="Embed" ProgID="FXE300.Equation" ShapeID="_x0000_i1140" DrawAspect="Content" ObjectID="_1392455974" r:id="rId2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365">
                <v:shape id="_x0000_i1141" type="#_x0000_t75" style="width:20.25pt;height:18pt" o:ole="">
                  <v:imagedata r:id="rId52" o:title=""/>
                </v:shape>
                <o:OLEObject Type="Embed" ProgID="FXE300.Equation" ShapeID="_x0000_i1141" DrawAspect="Content" ObjectID="_1392455975" r:id="rId2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365">
                <v:shape id="_x0000_i1142" type="#_x0000_t75" style="width:20.25pt;height:18pt" o:ole="">
                  <v:imagedata r:id="rId54" o:title=""/>
                </v:shape>
                <o:OLEObject Type="Embed" ProgID="FXE300.Equation" ShapeID="_x0000_i1142" DrawAspect="Content" ObjectID="_1392455976" r:id="rId2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65" w:dyaOrig="365">
                <v:shape id="_x0000_i1143" type="#_x0000_t75" style="width:28.5pt;height:18pt" o:ole="">
                  <v:imagedata r:id="rId56" o:title=""/>
                </v:shape>
                <o:OLEObject Type="Embed" ProgID="FXE300.Equation" ShapeID="_x0000_i1143" DrawAspect="Content" ObjectID="_1392455977" r:id="rId2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92" style="position:absolute;margin-left:35.75pt;margin-top:1.6pt;width:343.5pt;height:9pt;z-index:251677696" coordorigin="2430,3420" coordsize="6870,180">
                  <v:roundrect id="_x0000_s1393" style="position:absolute;left:9030;top:3420;width:270;height:180" arcsize="10923f"/>
                  <v:roundrect id="_x0000_s1394" style="position:absolute;left:2430;top:3420;width:270;height:180" arcsize="10923f"/>
                  <v:roundrect id="_x0000_s1395" style="position:absolute;left:4580;top:3420;width:270;height:180" arcsize="10923f"/>
                  <v:roundrect id="_x0000_s1396" style="position:absolute;left:6780;top:3420;width:270;height:180" arcsize="10923f" fillcolor="black [3213]"/>
                </v:group>
              </w:pi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97" style="position:absolute;margin-left:245.25pt;margin-top:6.15pt;width:81pt;height:36pt;z-index:251678720;mso-position-horizontal-relative:text;mso-position-vertical-relative:text">
                  <v:textbox style="mso-next-textbox:#_x0000_s1397">
                    <w:txbxContent>
                      <w:p w:rsidR="003650BD" w:rsidRPr="00B40938" w:rsidRDefault="003650BD" w:rsidP="003650BD">
                        <w:pPr>
                          <w:rPr>
                            <w:rFonts w:ascii="Times New Roman" w:hAnsi="Times New Roman" w:cs="Times New Roman"/>
                            <w:i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40"/>
                            <w:szCs w:val="40"/>
                          </w:rPr>
                          <w:t xml:space="preserve">   -2k       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the expression  </w:t>
            </w:r>
            <w:r w:rsidRPr="005F7C9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10" w:dyaOrig="365">
                <v:shape id="_x0000_i1144" type="#_x0000_t75" style="width:75.75pt;height:18pt" o:ole="">
                  <v:imagedata r:id="rId58" o:title=""/>
                </v:shape>
                <o:OLEObject Type="Embed" ProgID="FXE300.Equation" ShapeID="_x0000_i1144" DrawAspect="Content" ObjectID="_1392455978" r:id="rId2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proofErr w:type="gramEnd"/>
            <w:r w:rsidRPr="004C17E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58" w:dyaOrig="401">
                <v:shape id="_x0000_i1145" type="#_x0000_t75" style="width:54.75pt;height:15pt" o:ole="">
                  <v:imagedata r:id="rId60" o:title=""/>
                </v:shape>
                <o:OLEObject Type="Embed" ProgID="FXE300.Equation" ShapeID="_x0000_i1145" DrawAspect="Content" ObjectID="_1392455979" r:id="rId2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866" w:dyaOrig="365">
                <v:shape id="_x0000_i1146" type="#_x0000_t75" style="width:33.75pt;height:14.25pt" o:ole="">
                  <v:imagedata r:id="rId62" o:title=""/>
                </v:shape>
                <o:OLEObject Type="Embed" ProgID="FXE300.Equation" ShapeID="_x0000_i1146" DrawAspect="Content" ObjectID="_1392455980" r:id="rId2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467">
                <v:shape id="_x0000_i1147" type="#_x0000_t75" style="width:38.25pt;height:18pt" o:ole="">
                  <v:imagedata r:id="rId64" o:title=""/>
                </v:shape>
                <o:OLEObject Type="Embed" ProgID="FXE300.Equation" ShapeID="_x0000_i1147" DrawAspect="Content" ObjectID="_1392455981" r:id="rId2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467">
                <v:shape id="_x0000_i1148" type="#_x0000_t75" style="width:38.25pt;height:18pt" o:ole="">
                  <v:imagedata r:id="rId66" o:title=""/>
                </v:shape>
                <o:OLEObject Type="Embed" ProgID="FXE300.Equation" ShapeID="_x0000_i1148" DrawAspect="Content" ObjectID="_1392455982" r:id="rId2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467">
                <v:shape id="_x0000_i1149" type="#_x0000_t75" style="width:38.25pt;height:18pt" o:ole="">
                  <v:imagedata r:id="rId68" o:title=""/>
                </v:shape>
                <o:OLEObject Type="Embed" ProgID="FXE300.Equation" ShapeID="_x0000_i1149" DrawAspect="Content" ObjectID="_1392455983" r:id="rId2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398" style="position:absolute;margin-left:34.25pt;margin-top:.9pt;width:343.5pt;height:9pt;z-index:251679744" coordorigin="2430,3420" coordsize="6870,180">
                  <v:roundrect id="_x0000_s1399" style="position:absolute;left:9030;top:3420;width:270;height:180" arcsize="10923f"/>
                  <v:roundrect id="_x0000_s1400" style="position:absolute;left:2430;top:3420;width:270;height:180" arcsize="10923f"/>
                  <v:roundrect id="_x0000_s1401" style="position:absolute;left:4580;top:3420;width:270;height:180" arcsize="10923f" fillcolor="black [3213]"/>
                  <v:roundrect id="_x0000_s1402" style="position:absolute;left:6780;top:3420;width:270;height:180" arcsize="10923f"/>
                </v:group>
              </w:pi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03" style="position:absolute;margin-left:178.75pt;margin-top:4.15pt;width:112.5pt;height:40.5pt;z-index:251680768;mso-position-horizontal-relative:text;mso-position-vertical-relative:text">
                  <v:textbox>
                    <w:txbxContent>
                      <w:p w:rsidR="003650BD" w:rsidRPr="003650BD" w:rsidRDefault="003650BD">
                        <w:pPr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</w:rPr>
                          <w:t>8d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</w:rPr>
                          <w:t>f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0C7F1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1" w:dyaOrig="467">
                <v:shape id="_x0000_i1150" type="#_x0000_t75" style="width:78pt;height:23.25pt" o:ole="">
                  <v:imagedata r:id="rId70" o:title=""/>
                </v:shape>
                <o:OLEObject Type="Embed" ProgID="FXE300.Equation" ShapeID="_x0000_i1150" DrawAspect="Content" ObjectID="_1392455984" r:id="rId2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247" w:dyaOrig="467">
                <v:shape id="_x0000_i1151" type="#_x0000_t75" style="width:103.5pt;height:21.75pt" o:ole="">
                  <v:imagedata r:id="rId72" o:title=""/>
                </v:shape>
                <o:OLEObject Type="Embed" ProgID="FXE300.Equation" ShapeID="_x0000_i1151" DrawAspect="Content" ObjectID="_1392455985" r:id="rId2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641" w:dyaOrig="467">
                <v:shape id="_x0000_i1152" type="#_x0000_t75" style="width:24.75pt;height:18pt" o:ole="">
                  <v:imagedata r:id="rId74" o:title=""/>
                </v:shape>
                <o:OLEObject Type="Embed" ProgID="FXE300.Equation" ShapeID="_x0000_i1152" DrawAspect="Content" ObjectID="_1392455986" r:id="rId2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28" w:dyaOrig="365">
                <v:shape id="_x0000_i1153" type="#_x0000_t75" style="width:20.25pt;height:14.25pt" o:ole="">
                  <v:imagedata r:id="rId76" o:title=""/>
                </v:shape>
                <o:OLEObject Type="Embed" ProgID="FXE300.Equation" ShapeID="_x0000_i1153" DrawAspect="Content" ObjectID="_1392455987" r:id="rId2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753" w:dyaOrig="467">
                <v:shape id="_x0000_i1154" type="#_x0000_t75" style="width:29.25pt;height:18pt" o:ole="">
                  <v:imagedata r:id="rId78" o:title=""/>
                </v:shape>
                <o:OLEObject Type="Embed" ProgID="FXE300.Equation" ShapeID="_x0000_i1154" DrawAspect="Content" ObjectID="_1392455988" r:id="rId2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801" w:dyaOrig="467">
                <v:shape id="_x0000_i1155" type="#_x0000_t75" style="width:30.75pt;height:18pt" o:ole="">
                  <v:imagedata r:id="rId80" o:title=""/>
                </v:shape>
                <o:OLEObject Type="Embed" ProgID="FXE300.Equation" ShapeID="_x0000_i1155" DrawAspect="Content" ObjectID="_1392455989" r:id="rId2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14" style="position:absolute;margin-left:32pt;margin-top:1.4pt;width:343.5pt;height:9pt;z-index:251683840" coordorigin="2430,3420" coordsize="6870,180">
                  <v:roundrect id="_x0000_s1415" style="position:absolute;left:9030;top:3420;width:270;height:180" arcsize="10923f"/>
                  <v:roundrect id="_x0000_s1416" style="position:absolute;left:2430;top:3420;width:270;height:180;mso-position-vertical:absolute" arcsize="10923f" fillcolor="black [3213]"/>
                  <v:roundrect id="_x0000_s1417" style="position:absolute;left:4580;top:3420;width:270;height:180" arcsize="10923f"/>
                  <v:roundrect id="_x0000_s1418" style="position:absolute;left:6780;top:3420;width:270;height:180" arcsize="10923f"/>
                </v:group>
              </w:pi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19" style="position:absolute;margin-left:187.5pt;margin-top:3.5pt;width:117pt;height:39.75pt;z-index:251684864;mso-position-horizontal-relative:text;mso-position-vertical-relative:text">
                  <v:textbox>
                    <w:txbxContent>
                      <w:p w:rsidR="003650BD" w:rsidRDefault="003650BD">
                        <w:r>
                          <w:t xml:space="preserve"> </w:t>
                        </w:r>
                        <w:r w:rsidRPr="003650BD">
                          <w:rPr>
                            <w:color w:val="FF0000"/>
                            <w:position w:val="-8"/>
                          </w:rPr>
                          <w:object w:dxaOrig="681" w:dyaOrig="329">
                            <v:shape id="_x0000_i1215" type="#_x0000_t75" style="width:61.5pt;height:30pt" o:ole="">
                              <v:imagedata r:id="rId237" o:title=""/>
                            </v:shape>
                            <o:OLEObject Type="Embed" ProgID="FXE300.Equation" ShapeID="_x0000_i1215" DrawAspect="Content" ObjectID="_1392456049" r:id="rId23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95173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49" w:dyaOrig="850">
                <v:shape id="_x0000_i1156" type="#_x0000_t75" style="width:38.25pt;height:31.5pt" o:ole="">
                  <v:imagedata r:id="rId82" o:title=""/>
                </v:shape>
                <o:OLEObject Type="Embed" ProgID="FXE300.Equation" ShapeID="_x0000_i1156" DrawAspect="Content" ObjectID="_1392455990" r:id="rId2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4C17E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Pr="004C2DFC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369" w:dyaOrig="725">
                <v:shape id="_x0000_i1157" type="#_x0000_t75" style="width:12pt;height:24pt" o:ole="">
                  <v:imagedata r:id="rId84" o:title=""/>
                </v:shape>
                <o:OLEObject Type="Embed" ProgID="FXE300.Equation" ShapeID="_x0000_i1157" DrawAspect="Content" ObjectID="_1392455991" r:id="rId2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725">
                <v:shape id="_x0000_i1158" type="#_x0000_t75" style="width:14.25pt;height:25.5pt" o:ole="">
                  <v:imagedata r:id="rId86" o:title=""/>
                </v:shape>
                <o:OLEObject Type="Embed" ProgID="FXE300.Equation" ShapeID="_x0000_i1158" DrawAspect="Content" ObjectID="_1392455992" r:id="rId2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81" w:dyaOrig="850">
                <v:shape id="_x0000_i1159" type="#_x0000_t75" style="width:17.25pt;height:30pt" o:ole="">
                  <v:imagedata r:id="rId88" o:title=""/>
                </v:shape>
                <o:OLEObject Type="Embed" ProgID="FXE300.Equation" ShapeID="_x0000_i1159" DrawAspect="Content" ObjectID="_1392455993" r:id="rId2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369" w:dyaOrig="725">
                <v:shape id="_x0000_i1160" type="#_x0000_t75" style="width:12.75pt;height:25.5pt" o:ole="">
                  <v:imagedata r:id="rId90" o:title=""/>
                </v:shape>
                <o:OLEObject Type="Embed" ProgID="FXE300.Equation" ShapeID="_x0000_i1160" DrawAspect="Content" ObjectID="_1392455994" r:id="rId2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725">
                <v:shape id="_x0000_i1161" type="#_x0000_t75" style="width:14.25pt;height:25.5pt" o:ole="">
                  <v:imagedata r:id="rId92" o:title=""/>
                </v:shape>
                <o:OLEObject Type="Embed" ProgID="FXE300.Equation" ShapeID="_x0000_i1161" DrawAspect="Content" ObjectID="_1392455995" r:id="rId2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09" style="position:absolute;margin-left:34.25pt;margin-top:1.6pt;width:343.5pt;height:9pt;z-index:251682816" coordorigin="2430,3420" coordsize="6870,180">
                  <v:roundrect id="_x0000_s1410" style="position:absolute;left:9030;top:3420;width:270;height:180" arcsize="10923f"/>
                  <v:roundrect id="_x0000_s1411" style="position:absolute;left:2430;top:3420;width:270;height:180" arcsize="10923f"/>
                  <v:roundrect id="_x0000_s1412" style="position:absolute;left:4580;top:3420;width:270;height:180" arcsize="10923f"/>
                  <v:roundrect id="_x0000_s1413" style="position:absolute;left:6780;top:3420;width:270;height:180" arcsize="10923f" fillcolor="black [3213]"/>
                </v:group>
              </w:pi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467" w:dyaOrig="725">
                <v:shape id="_x0000_i1162" type="#_x0000_t75" style="width:54.75pt;height:27pt" o:ole="">
                  <v:imagedata r:id="rId94" o:title=""/>
                </v:shape>
                <o:OLEObject Type="Embed" ProgID="FXE300.Equation" ShapeID="_x0000_i1162" DrawAspect="Content" ObjectID="_1392455996" r:id="rId2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979" w:dyaOrig="850">
                <v:shape id="_x0000_i1163" type="#_x0000_t75" style="width:36.75pt;height:31.5pt" o:ole="">
                  <v:imagedata r:id="rId96" o:title=""/>
                </v:shape>
                <o:OLEObject Type="Embed" ProgID="FXE300.Equation" ShapeID="_x0000_i1163" DrawAspect="Content" ObjectID="_1392455997" r:id="rId2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659" w:dyaOrig="850">
                <v:shape id="_x0000_i1164" type="#_x0000_t75" style="width:24.75pt;height:31.5pt" o:ole="">
                  <v:imagedata r:id="rId98" o:title=""/>
                </v:shape>
                <o:OLEObject Type="Embed" ProgID="FXE300.Equation" ShapeID="_x0000_i1164" DrawAspect="Content" ObjectID="_1392455998" r:id="rId2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405" w:dyaOrig="725">
                <v:shape id="_x0000_i1165" type="#_x0000_t75" style="width:15pt;height:27pt" o:ole="">
                  <v:imagedata r:id="rId100" o:title=""/>
                </v:shape>
                <o:OLEObject Type="Embed" ProgID="FXE300.Equation" ShapeID="_x0000_i1165" DrawAspect="Content" ObjectID="_1392455999" r:id="rId24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725" w:dyaOrig="725">
                <v:shape id="_x0000_i1166" type="#_x0000_t75" style="width:27pt;height:27pt" o:ole="">
                  <v:imagedata r:id="rId102" o:title=""/>
                </v:shape>
                <o:OLEObject Type="Embed" ProgID="FXE300.Equation" ShapeID="_x0000_i1166" DrawAspect="Content" ObjectID="_1392456000" r:id="rId2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20" style="position:absolute;margin-left:34.25pt;margin-top:1.65pt;width:343.5pt;height:9pt;z-index:251685888" coordorigin="2430,3420" coordsize="6870,180">
                  <v:roundrect id="_x0000_s1421" style="position:absolute;left:9030;top:3420;width:270;height:180" arcsize="10923f" fillcolor="black [3213]"/>
                  <v:roundrect id="_x0000_s1422" style="position:absolute;left:2430;top:3420;width:270;height:180" arcsize="10923f"/>
                  <v:roundrect id="_x0000_s1423" style="position:absolute;left:4580;top:3420;width:270;height:180" arcsize="10923f"/>
                  <v:roundrect id="_x0000_s1424" style="position:absolute;left:6780;top:3420;width:270;height:180" arcsize="10923f"/>
                </v:group>
              </w:pi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25" style="position:absolute;margin-left:183.75pt;margin-top:8.5pt;width:117pt;height:39.75pt;z-index:251686912;mso-position-horizontal-relative:text;mso-position-vertical-relative:text">
                  <v:textbox>
                    <w:txbxContent>
                      <w:p w:rsidR="003650BD" w:rsidRDefault="003650BD">
                        <w:r>
                          <w:t xml:space="preserve"> </w:t>
                        </w:r>
                        <w:r w:rsidRPr="003650BD">
                          <w:rPr>
                            <w:color w:val="FF0000"/>
                            <w:position w:val="-8"/>
                          </w:rPr>
                          <w:object w:dxaOrig="904" w:dyaOrig="418">
                            <v:shape id="_x0000_i1216" type="#_x0000_t75" style="width:65.25pt;height:30.75pt" o:ole="">
                              <v:imagedata r:id="rId250" o:title=""/>
                            </v:shape>
                            <o:OLEObject Type="Embed" ProgID="FXE300.Equation" ShapeID="_x0000_i1216" DrawAspect="Content" ObjectID="_1392456050" r:id="rId25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3174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1" w:dyaOrig="401">
                <v:shape id="_x0000_i1167" type="#_x0000_t75" style="width:83.25pt;height:17.25pt" o:ole="">
                  <v:imagedata r:id="rId104" o:title=""/>
                </v:shape>
                <o:OLEObject Type="Embed" ProgID="FXE300.Equation" ShapeID="_x0000_i1167" DrawAspect="Content" ObjectID="_1392456001" r:id="rId2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3170" w:dyaOrig="365">
                <v:shape id="_x0000_i1168" type="#_x0000_t75" style="width:132.75pt;height:15pt" o:ole="">
                  <v:imagedata r:id="rId106" o:title=""/>
                </v:shape>
                <o:OLEObject Type="Embed" ProgID="FXE300.Equation" ShapeID="_x0000_i1168" DrawAspect="Content" ObjectID="_1392456002" r:id="rId253"/>
              </w:objec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706" w:dyaOrig="365">
                <v:shape id="_x0000_i1169" type="#_x0000_t75" style="width:70.5pt;height:15pt" o:ole="">
                  <v:imagedata r:id="rId108" o:title=""/>
                </v:shape>
                <o:OLEObject Type="Embed" ProgID="FXE300.Equation" ShapeID="_x0000_i1169" DrawAspect="Content" ObjectID="_1392456003" r:id="rId2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316" w:dyaOrig="365">
                <v:shape id="_x0000_i1170" type="#_x0000_t75" style="width:54pt;height:15pt" o:ole="">
                  <v:imagedata r:id="rId110" o:title=""/>
                </v:shape>
                <o:OLEObject Type="Embed" ProgID="FXE300.Equation" ShapeID="_x0000_i1170" DrawAspect="Content" ObjectID="_1392456004" r:id="rId2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540" w:dyaOrig="467">
                <v:shape id="_x0000_i1171" type="#_x0000_t75" style="width:63.75pt;height:18.75pt" o:ole="">
                  <v:imagedata r:id="rId112" o:title=""/>
                </v:shape>
                <o:OLEObject Type="Embed" ProgID="FXE300.Equation" ShapeID="_x0000_i1171" DrawAspect="Content" ObjectID="_1392456005" r:id="rId2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795" w:dyaOrig="365">
                <v:shape id="_x0000_i1172" type="#_x0000_t75" style="width:33pt;height:15pt" o:ole="">
                  <v:imagedata r:id="rId114" o:title=""/>
                </v:shape>
                <o:OLEObject Type="Embed" ProgID="FXE300.Equation" ShapeID="_x0000_i1172" DrawAspect="Content" ObjectID="_1392456006" r:id="rId2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26" style="position:absolute;margin-left:28.25pt;margin-top:6.4pt;width:343.5pt;height:9pt;z-index:251687936" coordorigin="2430,3420" coordsize="6870,180">
                  <v:roundrect id="_x0000_s1427" style="position:absolute;left:9030;top:3420;width:270;height:180" arcsize="10923f"/>
                  <v:roundrect id="_x0000_s1428" style="position:absolute;left:2430;top:3420;width:270;height:180" arcsize="10923f"/>
                  <v:roundrect id="_x0000_s1429" style="position:absolute;left:4580;top:3420;width:270;height:180" arcsize="10923f" fillcolor="black [3213]"/>
                  <v:roundrect id="_x0000_s1430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3552" w:dyaOrig="365">
                <v:shape id="_x0000_i1173" type="#_x0000_t75" style="width:161.25pt;height:16.5pt" o:ole="">
                  <v:imagedata r:id="rId116" o:title=""/>
                </v:shape>
                <o:OLEObject Type="Embed" ProgID="FXE300.Equation" ShapeID="_x0000_i1173" DrawAspect="Content" ObjectID="_1392456007" r:id="rId258"/>
              </w:objec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168" w:dyaOrig="365">
                <v:shape id="_x0000_i1174" type="#_x0000_t75" style="width:48.75pt;height:15pt" o:ole="">
                  <v:imagedata r:id="rId118" o:title=""/>
                </v:shape>
                <o:OLEObject Type="Embed" ProgID="FXE300.Equation" ShapeID="_x0000_i1174" DrawAspect="Content" ObjectID="_1392456008" r:id="rId2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1209" w:dyaOrig="365">
                <v:shape id="_x0000_i1175" type="#_x0000_t75" style="width:50.25pt;height:15pt" o:ole="">
                  <v:imagedata r:id="rId120" o:title=""/>
                </v:shape>
                <o:OLEObject Type="Embed" ProgID="FXE300.Equation" ShapeID="_x0000_i1175" DrawAspect="Content" ObjectID="_1392456009" r:id="rId26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47" w:dyaOrig="365">
                <v:shape id="_x0000_i1176" type="#_x0000_t75" style="width:22.5pt;height:15pt" o:ole="">
                  <v:imagedata r:id="rId122" o:title=""/>
                </v:shape>
                <o:OLEObject Type="Embed" ProgID="FXE300.Equation" ShapeID="_x0000_i1176" DrawAspect="Content" ObjectID="_1392456010" r:id="rId2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528" w:dyaOrig="365">
                <v:shape id="_x0000_i1177" type="#_x0000_t75" style="width:21.75pt;height:15pt" o:ole="">
                  <v:imagedata r:id="rId124" o:title=""/>
                </v:shape>
                <o:OLEObject Type="Embed" ProgID="FXE300.Equation" ShapeID="_x0000_i1177" DrawAspect="Content" ObjectID="_1392456011" r:id="rId2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31" style="position:absolute;margin-left:28.25pt;margin-top:6.4pt;width:343.5pt;height:9pt;z-index:251688960" coordorigin="2430,3420" coordsize="6870,180">
                  <v:roundrect id="_x0000_s1432" style="position:absolute;left:9030;top:3420;width:270;height:180" arcsize="10923f"/>
                  <v:roundrect id="_x0000_s1433" style="position:absolute;left:2430;top:3420;width:270;height:180" arcsize="10923f" fillcolor="black [3213]"/>
                  <v:roundrect id="_x0000_s1434" style="position:absolute;left:4580;top:3420;width:270;height:180" arcsize="10923f"/>
                  <v:roundrect id="_x0000_s1435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6" style="position:absolute;margin-left:214pt;margin-top:7.8pt;width:117pt;height:39.75pt;z-index:251689984;mso-position-horizontal-relative:text;mso-position-vertical-relative:text">
                  <v:textbox>
                    <w:txbxContent>
                      <w:p w:rsidR="003650BD" w:rsidRDefault="003650BD">
                        <w:r>
                          <w:t xml:space="preserve"> </w:t>
                        </w:r>
                        <w:r w:rsidRPr="003650BD">
                          <w:rPr>
                            <w:color w:val="FF0000"/>
                            <w:position w:val="-8"/>
                          </w:rPr>
                          <w:object w:dxaOrig="950" w:dyaOrig="418">
                            <v:shape id="_x0000_i1217" type="#_x0000_t75" style="width:71.25pt;height:31.5pt" o:ole="">
                              <v:imagedata r:id="rId263" o:title=""/>
                            </v:shape>
                            <o:OLEObject Type="Embed" ProgID="FXE300.Equation" ShapeID="_x0000_i1217" DrawAspect="Content" ObjectID="_1392456051" r:id="rId26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3174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33" w:dyaOrig="467">
                <v:shape id="_x0000_i1178" type="#_x0000_t75" style="width:120pt;height:18pt" o:ole="">
                  <v:imagedata r:id="rId126" o:title=""/>
                </v:shape>
                <o:OLEObject Type="Embed" ProgID="FXE300.Equation" ShapeID="_x0000_i1178" DrawAspect="Content" ObjectID="_1392456012" r:id="rId2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4C17E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Pr="004C17E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61" w:dyaOrig="467">
                <v:shape id="_x0000_i1179" type="#_x0000_t75" style="width:46.5pt;height:18.75pt" o:ole="">
                  <v:imagedata r:id="rId128" o:title=""/>
                </v:shape>
                <o:OLEObject Type="Embed" ProgID="FXE300.Equation" ShapeID="_x0000_i1179" DrawAspect="Content" ObjectID="_1392456013" r:id="rId2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37" style="position:absolute;margin-left:8.75pt;margin-top:6.55pt;width:195pt;height:39.75pt;z-index:251691008" coordorigin="3530,6840" coordsize="3900,720">
                  <v:roundrect id="_x0000_s1438" style="position:absolute;left:3530;top:6840;width:270;height:180" arcsize="10923f"/>
                  <v:roundrect id="_x0000_s1439" style="position:absolute;left:3530;top:7380;width:270;height:180" arcsize="10923f"/>
                  <v:roundrect id="_x0000_s1440" style="position:absolute;left:7160;top:6840;width:270;height:180" arcsize="10923f"/>
                  <v:roundrect id="_x0000_s1441" style="position:absolute;left:7160;top:738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557" w:dyaOrig="467">
                <v:shape id="_x0000_i1180" type="#_x0000_t75" style="width:103.5pt;height:18.75pt" o:ole="">
                  <v:imagedata r:id="rId130" o:title=""/>
                </v:shape>
                <o:OLEObject Type="Embed" ProgID="FXE300.Equation" ShapeID="_x0000_i1180" DrawAspect="Content" ObjectID="_1392456014" r:id="rId2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676" w:dyaOrig="467">
                <v:shape id="_x0000_i1181" type="#_x0000_t75" style="width:108.75pt;height:18.75pt" o:ole="">
                  <v:imagedata r:id="rId132" o:title=""/>
                </v:shape>
                <o:OLEObject Type="Embed" ProgID="FXE300.Equation" ShapeID="_x0000_i1181" DrawAspect="Content" ObjectID="_1392456015" r:id="rId2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650BD" w:rsidRDefault="003650BD" w:rsidP="003650BD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213" w:dyaOrig="401">
                <v:shape id="_x0000_i1182" type="#_x0000_t75" style="width:90pt;height:15.75pt" o:ole="">
                  <v:imagedata r:id="rId134" o:title=""/>
                </v:shape>
                <o:OLEObject Type="Embed" ProgID="FXE300.Equation" ShapeID="_x0000_i1182" DrawAspect="Content" ObjectID="_1392456016" r:id="rId2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7972F3">
              <w:rPr>
                <w:rFonts w:ascii="Times New Roman" w:hAnsi="Times New Roman" w:cs="Times New Roman"/>
                <w:sz w:val="24"/>
                <w:szCs w:val="24"/>
              </w:rPr>
              <w:object w:dxaOrig="2580" w:dyaOrig="467">
                <v:shape id="_x0000_i1183" type="#_x0000_t75" style="width:104.25pt;height:18.75pt" o:ole="">
                  <v:imagedata r:id="rId136" o:title=""/>
                </v:shape>
                <o:OLEObject Type="Embed" ProgID="FXE300.Equation" ShapeID="_x0000_i1183" DrawAspect="Content" ObjectID="_1392456017" r:id="rId2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B92E7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184" type="#_x0000_t75" style="width:31.5pt;height:14.25pt" o:ole="">
                  <v:imagedata r:id="rId138" o:title=""/>
                </v:shape>
                <o:OLEObject Type="Embed" ProgID="FXE300.Equation" ShapeID="_x0000_i1184" DrawAspect="Content" ObjectID="_1392456018" r:id="rId2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then  </w:t>
            </w:r>
            <w:r w:rsidRPr="001279D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1067" w:dyaOrig="725">
                <v:shape id="_x0000_i1185" type="#_x0000_t75" style="width:45.75pt;height:31.5pt" o:ole="">
                  <v:imagedata r:id="rId140" o:title=""/>
                </v:shape>
                <o:OLEObject Type="Embed" ProgID="FXE300.Equation" ShapeID="_x0000_i1185" DrawAspect="Content" ObjectID="_1392456019" r:id="rId2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279D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357" w:dyaOrig="497">
                <v:shape id="_x0000_i1186" type="#_x0000_t75" style="width:14.25pt;height:21pt" o:ole="">
                  <v:imagedata r:id="rId142" o:title=""/>
                </v:shape>
                <o:OLEObject Type="Embed" ProgID="FXE300.Equation" ShapeID="_x0000_i1186" DrawAspect="Content" ObjectID="_1392456020" r:id="rId2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4                                </w:t>
            </w:r>
            <w:r w:rsidRPr="001279D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357" w:dyaOrig="497">
                <v:shape id="_x0000_i1187" type="#_x0000_t75" style="width:15pt;height:21pt" o:ole="">
                  <v:imagedata r:id="rId144" o:title=""/>
                </v:shape>
                <o:OLEObject Type="Embed" ProgID="FXE300.Equation" ShapeID="_x0000_i1187" DrawAspect="Content" ObjectID="_1392456021" r:id="rId27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9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2" style="position:absolute;margin-left:11.6pt;margin-top:3.2pt;width:343.5pt;height:9pt;z-index:251692032" coordorigin="2430,3420" coordsize="6870,180">
                  <v:roundrect id="_x0000_s1443" style="position:absolute;left:9030;top:3420;width:270;height:180" arcsize="10923f"/>
                  <v:roundrect id="_x0000_s1444" style="position:absolute;left:2430;top:3420;width:270;height:180" arcsize="10923f"/>
                  <v:roundrect id="_x0000_s1445" style="position:absolute;left:4580;top:3420;width:270;height:180;mso-position-horizontal:absolute;mso-position-vertical:absolute" arcsize="10923f" fillcolor="black [3213]"/>
                  <v:roundrect id="_x0000_s1446" style="position:absolute;left:6780;top:3420;width:270;height:180" arcsize="10923f"/>
                </v:group>
              </w:pic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38408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7047" w:dyaOrig="725">
                <v:shape id="_x0000_i1188" type="#_x0000_t75" style="width:303pt;height:30.75pt" o:ole="">
                  <v:imagedata r:id="rId146" o:title=""/>
                </v:shape>
                <o:OLEObject Type="Embed" ProgID="FXE300.Equation" ShapeID="_x0000_i1188" DrawAspect="Content" ObjectID="_1392456022" r:id="rId2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65">
                <v:shape id="_x0000_i1189" type="#_x0000_t75" style="width:18pt;height:13.5pt" o:ole="">
                  <v:imagedata r:id="rId148" o:title=""/>
                </v:shape>
                <o:OLEObject Type="Embed" ProgID="FXE300.Equation" ShapeID="_x0000_i1189" DrawAspect="Content" ObjectID="_1392456023" r:id="rId27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5" w:dyaOrig="365">
                <v:shape id="_x0000_i1190" type="#_x0000_t75" style="width:24pt;height:13.5pt" o:ole="">
                  <v:imagedata r:id="rId150" o:title=""/>
                </v:shape>
                <o:OLEObject Type="Embed" ProgID="FXE300.Equation" ShapeID="_x0000_i1190" DrawAspect="Content" ObjectID="_1392456024" r:id="rId2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91" type="#_x0000_t75" style="width:15pt;height:13.5pt" o:ole="">
                  <v:imagedata r:id="rId152" o:title=""/>
                </v:shape>
                <o:OLEObject Type="Embed" ProgID="FXE300.Equation" ShapeID="_x0000_i1191" DrawAspect="Content" ObjectID="_1392456025" r:id="rId2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192" type="#_x0000_t75" style="width:21pt;height:13.5pt" o:ole="">
                  <v:imagedata r:id="rId154" o:title=""/>
                </v:shape>
                <o:OLEObject Type="Embed" ProgID="FXE300.Equation" ShapeID="_x0000_i1192" DrawAspect="Content" ObjectID="_1392456026" r:id="rId2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7" style="position:absolute;margin-left:8pt;margin-top:1.15pt;width:343.5pt;height:9pt;z-index:251693056" coordorigin="2430,3420" coordsize="6870,180">
                  <v:roundrect id="_x0000_s1448" style="position:absolute;left:9030;top:3420;width:270;height:180" arcsize="10923f"/>
                  <v:roundrect id="_x0000_s1449" style="position:absolute;left:2430;top:3420;width:270;height:180" arcsize="10923f"/>
                  <v:roundrect id="_x0000_s1450" style="position:absolute;left:4580;top:3420;width:270;height:180" arcsize="10923f"/>
                  <v:roundrect id="_x0000_s1451" style="position:absolute;left:6780;top:3420;width:270;height:180;mso-position-vertical:absolute" arcsize="10923f" fillcolor="black [3213]"/>
                </v:group>
              </w:pict>
            </w: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152" w:dyaOrig="365">
                <v:shape id="_x0000_i1193" type="#_x0000_t75" style="width:168.75pt;height:14.25pt" o:ole="">
                  <v:imagedata r:id="rId156" o:title=""/>
                </v:shape>
                <o:OLEObject Type="Embed" ProgID="FXE300.Equation" ShapeID="_x0000_i1193" DrawAspect="Content" ObjectID="_1392456027" r:id="rId2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value of   </w:t>
            </w:r>
            <w:r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3" w:dyaOrig="467">
                <v:shape id="_x0000_i1194" type="#_x0000_t75" style="width:37.5pt;height:18.75pt" o:ole="">
                  <v:imagedata r:id="rId158" o:title=""/>
                </v:shape>
                <o:OLEObject Type="Embed" ProgID="FXE300.Equation" ShapeID="_x0000_i1194" DrawAspect="Content" ObjectID="_1392456028" r:id="rId2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52" style="position:absolute;margin-left:165pt;margin-top:8.7pt;width:88.5pt;height:33.75pt;z-index:251694080">
                  <v:textbox>
                    <w:txbxContent>
                      <w:p w:rsidR="003650BD" w:rsidRDefault="003650BD">
                        <w:r>
                          <w:t xml:space="preserve"> </w:t>
                        </w:r>
                        <w:r w:rsidRPr="003650BD">
                          <w:rPr>
                            <w:color w:val="FF0000"/>
                            <w:position w:val="-8"/>
                          </w:rPr>
                          <w:object w:dxaOrig="355" w:dyaOrig="329">
                            <v:shape id="_x0000_i1218" type="#_x0000_t75" style="width:28.5pt;height:26.25pt" o:ole="">
                              <v:imagedata r:id="rId282" o:title=""/>
                            </v:shape>
                            <o:OLEObject Type="Embed" ProgID="FXE300.Equation" ShapeID="_x0000_i1218" DrawAspect="Content" ObjectID="_1392456052" r:id="rId28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 </w:t>
            </w:r>
            <w:r w:rsidRPr="0038408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98" w:dyaOrig="725">
                <v:shape id="_x0000_i1195" type="#_x0000_t75" style="width:54pt;height:30pt" o:ole="">
                  <v:imagedata r:id="rId160" o:title=""/>
                </v:shape>
                <o:OLEObject Type="Embed" ProgID="FXE300.Equation" ShapeID="_x0000_i1195" DrawAspect="Content" ObjectID="_1392456029" r:id="rId28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 </w:t>
            </w:r>
            <w:r w:rsidRPr="0038408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404" w:dyaOrig="365">
                <v:shape id="_x0000_i1196" type="#_x0000_t75" style="width:189.75pt;height:15pt" o:ole="">
                  <v:imagedata r:id="rId162" o:title=""/>
                </v:shape>
                <o:OLEObject Type="Embed" ProgID="FXE300.Equation" ShapeID="_x0000_i1196" DrawAspect="Content" ObjectID="_1392456030" r:id="rId2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53" style="position:absolute;margin-left:151.5pt;margin-top:12.05pt;width:88.5pt;height:33.75pt;z-index:251695104">
                  <v:textbox>
                    <w:txbxContent>
                      <w:p w:rsidR="003650BD" w:rsidRDefault="00F72F39">
                        <w:r>
                          <w:t xml:space="preserve"> </w:t>
                        </w:r>
                        <w:r w:rsidRPr="00F72F39">
                          <w:rPr>
                            <w:color w:val="FF0000"/>
                            <w:position w:val="-8"/>
                          </w:rPr>
                          <w:object w:dxaOrig="355" w:dyaOrig="329">
                            <v:shape id="_x0000_i1219" type="#_x0000_t75" style="width:30.75pt;height:28.5pt" o:ole="">
                              <v:imagedata r:id="rId286" o:title=""/>
                            </v:shape>
                            <o:OLEObject Type="Embed" ProgID="FXE300.Equation" ShapeID="_x0000_i1219" DrawAspect="Content" ObjectID="_1392456053" r:id="rId28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54" style="position:absolute;margin-left:155.25pt;margin-top:25.1pt;width:88.5pt;height:33.75pt;z-index:251696128;mso-position-horizontal-relative:text;mso-position-vertical-relative:text">
                  <v:textbox>
                    <w:txbxContent>
                      <w:p w:rsidR="00F72F39" w:rsidRDefault="00F72F39">
                        <w:r>
                          <w:t xml:space="preserve"> </w:t>
                        </w:r>
                        <w:r w:rsidRPr="00F72F39">
                          <w:rPr>
                            <w:color w:val="FF0000"/>
                            <w:position w:val="-8"/>
                          </w:rPr>
                          <w:object w:dxaOrig="355" w:dyaOrig="329">
                            <v:shape id="_x0000_i1220" type="#_x0000_t75" style="width:27pt;height:24.75pt" o:ole="">
                              <v:imagedata r:id="rId288" o:title=""/>
                            </v:shape>
                            <o:OLEObject Type="Embed" ProgID="FXE300.Equation" ShapeID="_x0000_i1220" DrawAspect="Content" ObjectID="_1392456054" r:id="rId28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the rule  </w:t>
            </w:r>
            <w:r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92" w:dyaOrig="365">
                <v:shape id="_x0000_i1197" type="#_x0000_t75" style="width:51pt;height:15.75pt" o:ole="">
                  <v:imagedata r:id="rId164" o:title=""/>
                </v:shape>
                <o:OLEObject Type="Embed" ProgID="FXE300.Equation" ShapeID="_x0000_i1197" DrawAspect="Content" ObjectID="_1392456031" r:id="rId29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find the value of  </w:t>
            </w:r>
            <w:r w:rsidRPr="00D579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2" w:dyaOrig="365">
                <v:shape id="_x0000_i1198" type="#_x0000_t75" style="width:165pt;height:15pt" o:ole="">
                  <v:imagedata r:id="rId166" o:title=""/>
                </v:shape>
                <o:OLEObject Type="Embed" ProgID="FXE300.Equation" ShapeID="_x0000_i1198" DrawAspect="Content" ObjectID="_1392456032" r:id="rId291"/>
              </w:objec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3650BD" w:rsidRPr="00D5791F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3650BD" w:rsidRPr="007564BE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values in the table using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rule  </w:t>
            </w:r>
            <w:proofErr w:type="gramEnd"/>
            <w:r w:rsidRPr="007564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9" w:dyaOrig="365">
                <v:shape id="_x0000_i1199" type="#_x0000_t75" style="width:71.25pt;height:15.75pt" o:ole="">
                  <v:imagedata r:id="rId168" o:title=""/>
                </v:shape>
                <o:OLEObject Type="Embed" ProgID="FXE300.Equation" ShapeID="_x0000_i1199" DrawAspect="Content" ObjectID="_1392456033" r:id="rId292"/>
              </w:object>
            </w:r>
            <w:r w:rsidRPr="00756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55" type="#_x0000_t75" style="position:absolute;margin-left:97.15pt;margin-top:4.9pt;width:189.85pt;height:52.35pt;z-index:251697152">
                  <v:imagedata r:id="rId293" o:title=""/>
                </v:shape>
                <o:OLEObject Type="Embed" ProgID="FXDraw3.Document" ShapeID="_x0000_s1455" DrawAspect="Content" ObjectID="_1392456055" r:id="rId294"/>
              </w:pic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24.</w:t>
            </w:r>
          </w:p>
        </w:tc>
        <w:tc>
          <w:tcPr>
            <w:tcW w:w="8505" w:type="dxa"/>
          </w:tcPr>
          <w:p w:rsidR="003650BD" w:rsidRPr="007564BE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values in the table using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rule  </w:t>
            </w:r>
            <w:proofErr w:type="gramEnd"/>
            <w:r w:rsidRPr="007564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9" w:dyaOrig="725">
                <v:shape id="_x0000_i1200" type="#_x0000_t75" style="width:63.75pt;height:31.5pt" o:ole="">
                  <v:imagedata r:id="rId172" o:title=""/>
                </v:shape>
                <o:OLEObject Type="Embed" ProgID="FXE300.Equation" ShapeID="_x0000_i1200" DrawAspect="Content" ObjectID="_1392456034" r:id="rId295"/>
              </w:object>
            </w:r>
            <w:r w:rsidRPr="00756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56" type="#_x0000_t75" style="position:absolute;margin-left:69pt;margin-top:5.35pt;width:205.15pt;height:52.25pt;z-index:251698176">
                  <v:imagedata r:id="rId296" o:title=""/>
                </v:shape>
                <o:OLEObject Type="Embed" ProgID="FXDraw3.Document" ShapeID="_x0000_s1456" DrawAspect="Content" ObjectID="_1392456056" r:id="rId297"/>
              </w:pict>
            </w:r>
          </w:p>
          <w:p w:rsidR="003650BD" w:rsidRPr="007564BE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“The sum of </w:t>
            </w:r>
            <w:r w:rsidRPr="00E733B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E733B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be written as:</w:t>
            </w:r>
          </w:p>
          <w:p w:rsidR="003650BD" w:rsidRPr="00E733B1" w:rsidRDefault="003650BD" w:rsidP="003650BD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40" w:dyaOrig="365">
                <v:shape id="_x0000_i1201" type="#_x0000_t75" style="width:18pt;height:15pt" o:ole="">
                  <v:imagedata r:id="rId176" o:title=""/>
                </v:shape>
                <o:OLEObject Type="Embed" ProgID="FXE300.Equation" ShapeID="_x0000_i1201" DrawAspect="Content" ObjectID="_1392456035" r:id="rId298"/>
              </w:object>
            </w:r>
            <w:r w:rsidRPr="00E733B1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  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0" w:dyaOrig="365">
                <v:shape id="_x0000_i1202" type="#_x0000_t75" style="width:37.5pt;height:15pt" o:ole="">
                  <v:imagedata r:id="rId178" o:title=""/>
                </v:shape>
                <o:OLEObject Type="Embed" ProgID="FXE300.Equation" ShapeID="_x0000_i1202" DrawAspect="Content" ObjectID="_1392456036" r:id="rId299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60" w:dyaOrig="365">
                <v:shape id="_x0000_i1203" type="#_x0000_t75" style="width:39pt;height:15pt" o:ole="">
                  <v:imagedata r:id="rId180" o:title=""/>
                </v:shape>
                <o:OLEObject Type="Embed" ProgID="FXE300.Equation" ShapeID="_x0000_i1203" DrawAspect="Content" ObjectID="_1392456037" r:id="rId300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     </w:t>
            </w:r>
            <w:r w:rsidRPr="00E733B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98" w:dyaOrig="725">
                <v:shape id="_x0000_i1204" type="#_x0000_t75" style="width:12pt;height:29.25pt" o:ole="">
                  <v:imagedata r:id="rId182" o:title=""/>
                </v:shape>
                <o:OLEObject Type="Embed" ProgID="FXE300.Equation" ShapeID="_x0000_i1204" DrawAspect="Content" ObjectID="_1392456038" r:id="rId301"/>
              </w:object>
            </w:r>
          </w:p>
          <w:p w:rsidR="003650BD" w:rsidRPr="00E733B1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7" style="position:absolute;margin-left:25.25pt;margin-top:2.25pt;width:343.5pt;height:9pt;z-index:251699200" coordorigin="2430,3420" coordsize="6870,180">
                  <v:roundrect id="_x0000_s1458" style="position:absolute;left:9030;top:3420;width:270;height:180" arcsize="10923f"/>
                  <v:roundrect id="_x0000_s1459" style="position:absolute;left:2430;top:3420;width:270;height:180" arcsize="10923f"/>
                  <v:roundrect id="_x0000_s1460" style="position:absolute;left:4580;top:3420;width:270;height:180" arcsize="10923f"/>
                  <v:roundrect id="_x0000_s1461" style="position:absolute;left:6780;top:3420;width:270;height:180;mso-position-vertical:absolute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algebraic expression for “Twice the product of </w:t>
            </w:r>
            <w:r w:rsidRPr="003723CC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723CC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62" style="position:absolute;margin-left:167.75pt;margin-top:.8pt;width:88.5pt;height:33.75pt;z-index:251700224">
                  <v:textbox>
                    <w:txbxContent>
                      <w:p w:rsidR="00F72F39" w:rsidRDefault="00F72F39">
                        <w:r>
                          <w:t xml:space="preserve"> </w:t>
                        </w:r>
                        <w:r w:rsidRPr="00F72F39">
                          <w:rPr>
                            <w:color w:val="FF0000"/>
                            <w:position w:val="-8"/>
                          </w:rPr>
                          <w:object w:dxaOrig="495" w:dyaOrig="329">
                            <v:shape id="_x0000_i1223" type="#_x0000_t75" style="width:42pt;height:27.75pt" o:ole="">
                              <v:imagedata r:id="rId302" o:title=""/>
                            </v:shape>
                            <o:OLEObject Type="Embed" ProgID="FXE300.Equation" ShapeID="_x0000_i1223" DrawAspect="Content" ObjectID="_1392456057" r:id="rId30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expression  </w:t>
            </w:r>
            <w:r w:rsidRPr="00B2172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87" w:dyaOrig="365">
                <v:shape id="_x0000_i1205" type="#_x0000_t75" style="width:60pt;height:15.75pt" o:ole="">
                  <v:imagedata r:id="rId184" o:title=""/>
                </v:shape>
                <o:OLEObject Type="Embed" ProgID="FXE300.Equation" ShapeID="_x0000_i1205" DrawAspect="Content" ObjectID="_1392456039" r:id="rId30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represent:</w:t>
            </w:r>
          </w:p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3" style="position:absolute;margin-left:11.6pt;margin-top:.65pt;width:13.5pt;height:69pt;z-index:251701248" coordorigin="3420,8403" coordsize="270,1380">
                  <v:roundrect id="_x0000_s1464" style="position:absolute;left:3420;top:8403;width:270;height:180" arcsize="10923f"/>
                  <v:roundrect id="_x0000_s1465" style="position:absolute;left:3420;top:8778;width:270;height:180" arcsize="10923f"/>
                  <v:roundrect id="_x0000_s1466" style="position:absolute;left:3420;top:9180;width:270;height:180" arcsize="10923f"/>
                  <v:roundrect id="_x0000_s1467" style="position:absolute;left:3420;top:9603;width:270;height:180;mso-position-horizontal:absolute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cents is equal to 10 times the number of dollars.</w:t>
            </w:r>
          </w:p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dollars is equal to 100 times the number of cents.</w:t>
            </w:r>
          </w:p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dollars is equal to 10 times the number of cents.</w:t>
            </w:r>
          </w:p>
          <w:p w:rsidR="003650BD" w:rsidRPr="00F97437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number of cents is equal to 100 times the number of dollars.</w: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equation below is always true?</w:t>
            </w:r>
          </w:p>
          <w:p w:rsidR="003650BD" w:rsidRDefault="003650BD" w:rsidP="003650BD">
            <w:pPr>
              <w:spacing w:after="120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8" style="position:absolute;margin-left:20.15pt;margin-top:1.45pt;width:195pt;height:36pt;z-index:251702272" coordorigin="3530,6840" coordsize="3900,720">
                  <v:roundrect id="_x0000_s1469" style="position:absolute;left:3530;top:6840;width:270;height:180" arcsize="10923f"/>
                  <v:roundrect id="_x0000_s1470" style="position:absolute;left:3530;top:7380;width:270;height:180" arcsize="10923f"/>
                  <v:roundrect id="_x0000_s1471" style="position:absolute;left:7160;top:6840;width:270;height:180;mso-position-horizontal:absolute" arcsize="10923f" fillcolor="black [3213]"/>
                  <v:roundrect id="_x0000_s1472" style="position:absolute;left:7160;top:738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25" w:dyaOrig="365">
                <v:shape id="_x0000_i1206" type="#_x0000_t75" style="width:75pt;height:15.75pt" o:ole="">
                  <v:imagedata r:id="rId186" o:title=""/>
                </v:shape>
                <o:OLEObject Type="Embed" ProgID="FXE300.Equation" ShapeID="_x0000_i1206" DrawAspect="Content" ObjectID="_1392456040" r:id="rId305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                 </w:t>
            </w:r>
            <w:r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06" w:dyaOrig="365">
                <v:shape id="_x0000_i1207" type="#_x0000_t75" style="width:78.75pt;height:15.75pt" o:ole="">
                  <v:imagedata r:id="rId188" o:title=""/>
                </v:shape>
                <o:OLEObject Type="Embed" ProgID="FXE300.Equation" ShapeID="_x0000_i1207" DrawAspect="Content" ObjectID="_1392456041" r:id="rId306"/>
              </w:object>
            </w:r>
          </w:p>
          <w:p w:rsidR="003650BD" w:rsidRPr="00EA7080" w:rsidRDefault="003650BD" w:rsidP="003650BD">
            <w:pPr>
              <w:spacing w:after="120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50" w:dyaOrig="401">
                <v:shape id="_x0000_i1208" type="#_x0000_t75" style="width:84.75pt;height:17.25pt" o:ole="">
                  <v:imagedata r:id="rId190" o:title=""/>
                </v:shape>
                <o:OLEObject Type="Embed" ProgID="FXE300.Equation" ShapeID="_x0000_i1208" DrawAspect="Content" ObjectID="_1392456042" r:id="rId307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              </w:t>
            </w:r>
            <w:r w:rsidRPr="00EA708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57" w:dyaOrig="401">
                <v:shape id="_x0000_i1209" type="#_x0000_t75" style="width:85.5pt;height:17.25pt" o:ole="">
                  <v:imagedata r:id="rId192" o:title=""/>
                </v:shape>
                <o:OLEObject Type="Embed" ProgID="FXE300.Equation" ShapeID="_x0000_i1209" DrawAspect="Content" ObjectID="_1392456043" r:id="rId308"/>
              </w:object>
            </w: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the expression: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73" style="position:absolute;margin-left:234.5pt;margin-top:11.65pt;width:143.5pt;height:33.75pt;z-index:251703296">
                  <v:textbox>
                    <w:txbxContent>
                      <w:p w:rsidR="00F72F39" w:rsidRDefault="00F72F39">
                        <w:r>
                          <w:t xml:space="preserve"> </w:t>
                        </w:r>
                        <w:r w:rsidRPr="00F72F39">
                          <w:rPr>
                            <w:color w:val="FF0000"/>
                            <w:position w:val="-8"/>
                          </w:rPr>
                          <w:object w:dxaOrig="1188" w:dyaOrig="418">
                            <v:shape id="_x0000_i1224" type="#_x0000_t75" style="width:75.75pt;height:27pt" o:ole="">
                              <v:imagedata r:id="rId309" o:title=""/>
                            </v:shape>
                            <o:OLEObject Type="Embed" ProgID="FXE300.Equation" ShapeID="_x0000_i1224" DrawAspect="Content" ObjectID="_1392456058" r:id="rId31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9130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179" w:dyaOrig="467">
                <v:shape id="_x0000_i1210" type="#_x0000_t75" style="width:209.25pt;height:23.25pt" o:ole="">
                  <v:imagedata r:id="rId194" o:title=""/>
                </v:shape>
                <o:OLEObject Type="Embed" ProgID="FXE300.Equation" ShapeID="_x0000_i1210" DrawAspect="Content" ObjectID="_1392456044" r:id="rId3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BD" w:rsidRPr="00F97437" w:rsidTr="003650B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A9130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529" w:dyaOrig="365">
                <v:shape id="_x0000_i1211" type="#_x0000_t75" style="width:138.75pt;height:14.25pt" o:ole="">
                  <v:imagedata r:id="rId196" o:title=""/>
                </v:shape>
                <o:OLEObject Type="Embed" ProgID="FXE300.Equation" ShapeID="_x0000_i1211" DrawAspect="Content" ObjectID="_1392456045" r:id="rId3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find the value of: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74" style="position:absolute;margin-left:234.5pt;margin-top:9.85pt;width:143.5pt;height:33.75pt;z-index:251704320">
                  <v:textbox>
                    <w:txbxContent>
                      <w:p w:rsidR="00F72F39" w:rsidRDefault="00F72F39">
                        <w:r>
                          <w:t xml:space="preserve"> </w:t>
                        </w:r>
                        <w:r w:rsidRPr="00F72F39">
                          <w:rPr>
                            <w:color w:val="FF0000"/>
                            <w:position w:val="-8"/>
                          </w:rPr>
                          <w:object w:dxaOrig="448" w:dyaOrig="329">
                            <v:shape id="_x0000_i1225" type="#_x0000_t75" style="width:33.75pt;height:24.75pt" o:ole="">
                              <v:imagedata r:id="rId313" o:title=""/>
                            </v:shape>
                            <o:OLEObject Type="Embed" ProgID="FXE300.Equation" ShapeID="_x0000_i1225" DrawAspect="Content" ObjectID="_1392456059" r:id="rId31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30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21" w:dyaOrig="725">
                <v:shape id="_x0000_i1212" type="#_x0000_t75" style="width:60.75pt;height:36pt" o:ole="">
                  <v:imagedata r:id="rId198" o:title=""/>
                </v:shape>
                <o:OLEObject Type="Embed" ProgID="FXE300.Equation" ShapeID="_x0000_i1212" DrawAspect="Content" ObjectID="_1392456046" r:id="rId3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0BD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0BD" w:rsidRPr="00F97437" w:rsidRDefault="003650BD" w:rsidP="00365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50BD" w:rsidRDefault="003650BD" w:rsidP="003650BD"/>
    <w:p w:rsidR="002135A8" w:rsidRDefault="002135A8">
      <w:bookmarkStart w:id="0" w:name="_GoBack"/>
      <w:bookmarkEnd w:id="0"/>
    </w:p>
    <w:sectPr w:rsidR="002135A8" w:rsidSect="00CC3C84">
      <w:headerReference w:type="default" r:id="rId316"/>
      <w:footerReference w:type="default" r:id="rId317"/>
      <w:headerReference w:type="first" r:id="rId318"/>
      <w:footerReference w:type="first" r:id="rId3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6C" w:rsidRDefault="001B406C" w:rsidP="00CC3C84">
      <w:pPr>
        <w:spacing w:after="0" w:line="240" w:lineRule="auto"/>
      </w:pPr>
      <w:r>
        <w:separator/>
      </w:r>
    </w:p>
  </w:endnote>
  <w:endnote w:type="continuationSeparator" w:id="0">
    <w:p w:rsidR="001B406C" w:rsidRDefault="001B406C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BD" w:rsidRDefault="003650BD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F39">
          <w:rPr>
            <w:noProof/>
          </w:rPr>
          <w:t>8</w:t>
        </w:r>
        <w:r>
          <w:rPr>
            <w:noProof/>
          </w:rPr>
          <w:fldChar w:fldCharType="end"/>
        </w:r>
        <w:r>
          <w:t>-</w:t>
        </w:r>
      </w:sdtContent>
    </w:sdt>
  </w:p>
  <w:p w:rsidR="003650BD" w:rsidRDefault="003650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BD" w:rsidRDefault="003650BD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3650BD" w:rsidRDefault="003650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6C" w:rsidRDefault="001B406C" w:rsidP="00CC3C84">
      <w:pPr>
        <w:spacing w:after="0" w:line="240" w:lineRule="auto"/>
      </w:pPr>
      <w:r>
        <w:separator/>
      </w:r>
    </w:p>
  </w:footnote>
  <w:footnote w:type="continuationSeparator" w:id="0">
    <w:p w:rsidR="001B406C" w:rsidRDefault="001B406C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BD" w:rsidRPr="003310B8" w:rsidRDefault="003650BD" w:rsidP="003310B8">
    <w:pPr>
      <w:pStyle w:val="Header"/>
      <w:rPr>
        <w:u w:val="single"/>
      </w:rPr>
    </w:pPr>
    <w:r>
      <w:rPr>
        <w:u w:val="single"/>
      </w:rPr>
      <w:t>Introductory Algebraic Techniques</w:t>
    </w:r>
    <w:r>
      <w:rPr>
        <w:u w:val="single"/>
      </w:rPr>
      <w:tab/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BD" w:rsidRPr="00004BA9" w:rsidRDefault="003650BD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34138"/>
    <w:rsid w:val="000765A9"/>
    <w:rsid w:val="000767EC"/>
    <w:rsid w:val="000770C2"/>
    <w:rsid w:val="00084B66"/>
    <w:rsid w:val="000926D8"/>
    <w:rsid w:val="00096047"/>
    <w:rsid w:val="000A78CD"/>
    <w:rsid w:val="000F41E0"/>
    <w:rsid w:val="001279D1"/>
    <w:rsid w:val="00163FCC"/>
    <w:rsid w:val="0019234B"/>
    <w:rsid w:val="001B406C"/>
    <w:rsid w:val="001B543A"/>
    <w:rsid w:val="002135A8"/>
    <w:rsid w:val="00277E4E"/>
    <w:rsid w:val="00285EDC"/>
    <w:rsid w:val="002B3C99"/>
    <w:rsid w:val="00304969"/>
    <w:rsid w:val="00321B15"/>
    <w:rsid w:val="003310B8"/>
    <w:rsid w:val="0036467D"/>
    <w:rsid w:val="003650BD"/>
    <w:rsid w:val="003723CC"/>
    <w:rsid w:val="00383683"/>
    <w:rsid w:val="003A1AC5"/>
    <w:rsid w:val="003A29ED"/>
    <w:rsid w:val="003C14BF"/>
    <w:rsid w:val="003E7E28"/>
    <w:rsid w:val="00406B75"/>
    <w:rsid w:val="00441DF6"/>
    <w:rsid w:val="00447AD6"/>
    <w:rsid w:val="004C2DFC"/>
    <w:rsid w:val="00555691"/>
    <w:rsid w:val="00584CAA"/>
    <w:rsid w:val="005B12AF"/>
    <w:rsid w:val="005D0D6B"/>
    <w:rsid w:val="005E3D07"/>
    <w:rsid w:val="005F7C9A"/>
    <w:rsid w:val="00620B71"/>
    <w:rsid w:val="006A69A3"/>
    <w:rsid w:val="007222B1"/>
    <w:rsid w:val="007461AF"/>
    <w:rsid w:val="00752684"/>
    <w:rsid w:val="007C764D"/>
    <w:rsid w:val="007D7737"/>
    <w:rsid w:val="008839FB"/>
    <w:rsid w:val="008941E1"/>
    <w:rsid w:val="008C793A"/>
    <w:rsid w:val="009570C6"/>
    <w:rsid w:val="00962582"/>
    <w:rsid w:val="00973D73"/>
    <w:rsid w:val="00981229"/>
    <w:rsid w:val="0098392F"/>
    <w:rsid w:val="009938A9"/>
    <w:rsid w:val="009E3655"/>
    <w:rsid w:val="009F418F"/>
    <w:rsid w:val="00A33B13"/>
    <w:rsid w:val="00A91302"/>
    <w:rsid w:val="00A95DA5"/>
    <w:rsid w:val="00AB24D4"/>
    <w:rsid w:val="00AD6571"/>
    <w:rsid w:val="00AE3600"/>
    <w:rsid w:val="00AE3C2D"/>
    <w:rsid w:val="00AE7583"/>
    <w:rsid w:val="00B2172A"/>
    <w:rsid w:val="00B64769"/>
    <w:rsid w:val="00BA0B7A"/>
    <w:rsid w:val="00BB614D"/>
    <w:rsid w:val="00CA7AA6"/>
    <w:rsid w:val="00CB0865"/>
    <w:rsid w:val="00CC3C84"/>
    <w:rsid w:val="00D30E92"/>
    <w:rsid w:val="00D7427D"/>
    <w:rsid w:val="00DA6D1C"/>
    <w:rsid w:val="00DD0911"/>
    <w:rsid w:val="00E251EB"/>
    <w:rsid w:val="00E32C2F"/>
    <w:rsid w:val="00E32E1E"/>
    <w:rsid w:val="00E41185"/>
    <w:rsid w:val="00E42050"/>
    <w:rsid w:val="00E733B1"/>
    <w:rsid w:val="00EA7080"/>
    <w:rsid w:val="00ED7A6D"/>
    <w:rsid w:val="00F17F0E"/>
    <w:rsid w:val="00F40532"/>
    <w:rsid w:val="00F67FBF"/>
    <w:rsid w:val="00F72F39"/>
    <w:rsid w:val="00F97437"/>
    <w:rsid w:val="00FB0198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88.bin"/><Relationship Id="rId303" Type="http://schemas.openxmlformats.org/officeDocument/2006/relationships/oleObject" Target="embeddings/oleObject19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png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23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2.bin"/><Relationship Id="rId289" Type="http://schemas.openxmlformats.org/officeDocument/2006/relationships/oleObject" Target="embeddings/oleObject18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20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13.bin"/><Relationship Id="rId237" Type="http://schemas.openxmlformats.org/officeDocument/2006/relationships/image" Target="media/image97.wmf"/><Relationship Id="rId258" Type="http://schemas.openxmlformats.org/officeDocument/2006/relationships/oleObject" Target="embeddings/oleObject153.bin"/><Relationship Id="rId279" Type="http://schemas.openxmlformats.org/officeDocument/2006/relationships/oleObject" Target="embeddings/oleObject17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81.bin"/><Relationship Id="rId304" Type="http://schemas.openxmlformats.org/officeDocument/2006/relationships/oleObject" Target="embeddings/oleObject19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4.bin"/><Relationship Id="rId315" Type="http://schemas.openxmlformats.org/officeDocument/2006/relationships/oleObject" Target="embeddings/oleObject20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4.bin"/><Relationship Id="rId291" Type="http://schemas.openxmlformats.org/officeDocument/2006/relationships/oleObject" Target="embeddings/oleObject182.bin"/><Relationship Id="rId305" Type="http://schemas.openxmlformats.org/officeDocument/2006/relationships/oleObject" Target="embeddings/oleObject19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25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5.bin"/><Relationship Id="rId281" Type="http://schemas.openxmlformats.org/officeDocument/2006/relationships/oleObject" Target="embeddings/oleObject175.bin"/><Relationship Id="rId316" Type="http://schemas.openxmlformats.org/officeDocument/2006/relationships/header" Target="head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35.bin"/><Relationship Id="rId250" Type="http://schemas.openxmlformats.org/officeDocument/2006/relationships/image" Target="media/image98.wmf"/><Relationship Id="rId271" Type="http://schemas.openxmlformats.org/officeDocument/2006/relationships/oleObject" Target="embeddings/oleObject165.bin"/><Relationship Id="rId292" Type="http://schemas.openxmlformats.org/officeDocument/2006/relationships/oleObject" Target="embeddings/oleObject183.bin"/><Relationship Id="rId306" Type="http://schemas.openxmlformats.org/officeDocument/2006/relationships/oleObject" Target="embeddings/oleObject19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2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1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6.bin"/><Relationship Id="rId266" Type="http://schemas.openxmlformats.org/officeDocument/2006/relationships/oleObject" Target="embeddings/oleObject160.bin"/><Relationship Id="rId287" Type="http://schemas.openxmlformats.org/officeDocument/2006/relationships/oleObject" Target="embeddings/oleObject17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00.wmf"/><Relationship Id="rId312" Type="http://schemas.openxmlformats.org/officeDocument/2006/relationships/oleObject" Target="embeddings/oleObject199.bin"/><Relationship Id="rId31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1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27.bin"/><Relationship Id="rId235" Type="http://schemas.openxmlformats.org/officeDocument/2006/relationships/oleObject" Target="embeddings/oleObject132.bin"/><Relationship Id="rId251" Type="http://schemas.openxmlformats.org/officeDocument/2006/relationships/oleObject" Target="embeddings/oleObject146.bin"/><Relationship Id="rId256" Type="http://schemas.openxmlformats.org/officeDocument/2006/relationships/oleObject" Target="embeddings/oleObject151.bin"/><Relationship Id="rId277" Type="http://schemas.openxmlformats.org/officeDocument/2006/relationships/oleObject" Target="embeddings/oleObject171.bin"/><Relationship Id="rId298" Type="http://schemas.openxmlformats.org/officeDocument/2006/relationships/oleObject" Target="embeddings/oleObject18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66.bin"/><Relationship Id="rId293" Type="http://schemas.openxmlformats.org/officeDocument/2006/relationships/image" Target="media/image103.png"/><Relationship Id="rId302" Type="http://schemas.openxmlformats.org/officeDocument/2006/relationships/image" Target="media/image105.wmf"/><Relationship Id="rId307" Type="http://schemas.openxmlformats.org/officeDocument/2006/relationships/oleObject" Target="embeddings/oleObject19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png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2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1.bin"/><Relationship Id="rId288" Type="http://schemas.openxmlformats.org/officeDocument/2006/relationships/image" Target="media/image10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7.bin"/><Relationship Id="rId283" Type="http://schemas.openxmlformats.org/officeDocument/2006/relationships/oleObject" Target="embeddings/oleObject176.bin"/><Relationship Id="rId313" Type="http://schemas.openxmlformats.org/officeDocument/2006/relationships/image" Target="media/image107.wmf"/><Relationship Id="rId318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52.bin"/><Relationship Id="rId278" Type="http://schemas.openxmlformats.org/officeDocument/2006/relationships/oleObject" Target="embeddings/oleObject17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7.bin"/><Relationship Id="rId273" Type="http://schemas.openxmlformats.org/officeDocument/2006/relationships/oleObject" Target="embeddings/oleObject167.bin"/><Relationship Id="rId294" Type="http://schemas.openxmlformats.org/officeDocument/2006/relationships/oleObject" Target="embeddings/oleObject184.bin"/><Relationship Id="rId308" Type="http://schemas.openxmlformats.org/officeDocument/2006/relationships/oleObject" Target="embeddings/oleObject196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38.bin"/><Relationship Id="rId263" Type="http://schemas.openxmlformats.org/officeDocument/2006/relationships/image" Target="media/image99.wmf"/><Relationship Id="rId284" Type="http://schemas.openxmlformats.org/officeDocument/2006/relationships/oleObject" Target="embeddings/oleObject177.bin"/><Relationship Id="rId319" Type="http://schemas.openxmlformats.org/officeDocument/2006/relationships/footer" Target="footer2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9.bin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8.bin"/><Relationship Id="rId295" Type="http://schemas.openxmlformats.org/officeDocument/2006/relationships/oleObject" Target="embeddings/oleObject185.bin"/><Relationship Id="rId309" Type="http://schemas.openxmlformats.org/officeDocument/2006/relationships/image" Target="media/image10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fontTable" Target="fontTable.xml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58.bin"/><Relationship Id="rId285" Type="http://schemas.openxmlformats.org/officeDocument/2006/relationships/oleObject" Target="embeddings/oleObject17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97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30.bin"/><Relationship Id="rId254" Type="http://schemas.openxmlformats.org/officeDocument/2006/relationships/oleObject" Target="embeddings/oleObject14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69.bin"/><Relationship Id="rId296" Type="http://schemas.openxmlformats.org/officeDocument/2006/relationships/image" Target="media/image104.png"/><Relationship Id="rId300" Type="http://schemas.openxmlformats.org/officeDocument/2006/relationships/oleObject" Target="embeddings/oleObject18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theme" Target="theme/theme1.xml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59.bin"/><Relationship Id="rId286" Type="http://schemas.openxmlformats.org/officeDocument/2006/relationships/image" Target="media/image101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98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50.bin"/><Relationship Id="rId276" Type="http://schemas.openxmlformats.org/officeDocument/2006/relationships/oleObject" Target="embeddings/oleObject170.bin"/><Relationship Id="rId297" Type="http://schemas.openxmlformats.org/officeDocument/2006/relationships/oleObject" Target="embeddings/oleObject18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10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191</TotalTime>
  <Pages>8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13</cp:revision>
  <dcterms:created xsi:type="dcterms:W3CDTF">2011-08-14T12:05:00Z</dcterms:created>
  <dcterms:modified xsi:type="dcterms:W3CDTF">2012-03-05T01:28:00Z</dcterms:modified>
</cp:coreProperties>
</file>